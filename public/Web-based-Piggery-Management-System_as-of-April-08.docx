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E00DB" w14:textId="7C4847B5" w:rsidR="00EB1212" w:rsidRDefault="00EB1212" w:rsidP="0085408B">
      <w:pPr>
        <w:pStyle w:val="Title"/>
        <w:ind w:left="709"/>
        <w:jc w:val="both"/>
      </w:pPr>
      <w:bookmarkStart w:id="0" w:name="_Hlk115903567"/>
      <w:bookmarkEnd w:id="0"/>
      <w:r>
        <w:t>WEB-BASED PIGGERY MANAGEMENT SYSTEM WITH</w:t>
      </w:r>
    </w:p>
    <w:p w14:paraId="6494F1CA" w14:textId="37102002" w:rsidR="0023168E" w:rsidRPr="00574A8F" w:rsidRDefault="00EB1212" w:rsidP="000029C3">
      <w:pPr>
        <w:pStyle w:val="Title"/>
      </w:pPr>
      <w:r>
        <w:t>MOBILE-BASED QR CODE SCANNER FOR RVM HOG FARM IN LAMBA, BANGA SOUTH COTABATO</w:t>
      </w:r>
    </w:p>
    <w:p w14:paraId="410CB883" w14:textId="77777777" w:rsidR="0023168E" w:rsidRDefault="0023168E" w:rsidP="000029C3">
      <w:pPr>
        <w:spacing w:line="360" w:lineRule="auto"/>
      </w:pPr>
      <w:r>
        <w:t xml:space="preserve">A </w:t>
      </w:r>
      <w:r w:rsidR="0000332C">
        <w:t>Capstone Project</w:t>
      </w:r>
      <w:r>
        <w:t xml:space="preserve"> Proposal</w:t>
      </w:r>
    </w:p>
    <w:p w14:paraId="200F432C" w14:textId="77777777" w:rsidR="0023168E" w:rsidRPr="0075050A" w:rsidRDefault="0023168E" w:rsidP="000029C3">
      <w:pPr>
        <w:spacing w:line="360" w:lineRule="auto"/>
      </w:pPr>
      <w:r>
        <w:t>Presented to the Faculty of the</w:t>
      </w:r>
    </w:p>
    <w:p w14:paraId="0490B0B3" w14:textId="77777777" w:rsidR="0023168E" w:rsidRDefault="00574A8F" w:rsidP="000029C3">
      <w:pPr>
        <w:spacing w:line="360" w:lineRule="auto"/>
      </w:pPr>
      <w:r>
        <w:t>Information and Communications Technology Program</w:t>
      </w:r>
    </w:p>
    <w:p w14:paraId="3DD781F8" w14:textId="2E80B862" w:rsidR="00574A8F" w:rsidRDefault="00574A8F" w:rsidP="000029C3">
      <w:pPr>
        <w:spacing w:line="360" w:lineRule="auto"/>
      </w:pPr>
      <w:r>
        <w:t xml:space="preserve">STI College </w:t>
      </w:r>
      <w:r w:rsidR="00EB1212">
        <w:t>Koronadal</w:t>
      </w:r>
    </w:p>
    <w:p w14:paraId="0BC52C0B" w14:textId="77777777" w:rsidR="000029C3" w:rsidRDefault="000029C3" w:rsidP="000029C3">
      <w:pPr>
        <w:spacing w:line="360" w:lineRule="auto"/>
        <w:jc w:val="both"/>
      </w:pPr>
    </w:p>
    <w:p w14:paraId="36FBB06B" w14:textId="77777777" w:rsidR="000029C3" w:rsidRDefault="000029C3" w:rsidP="000029C3">
      <w:pPr>
        <w:spacing w:line="360" w:lineRule="auto"/>
        <w:jc w:val="both"/>
      </w:pPr>
    </w:p>
    <w:p w14:paraId="1CC3E8F8" w14:textId="77777777" w:rsidR="00C10007" w:rsidRDefault="00C10007" w:rsidP="00C10007">
      <w:pPr>
        <w:spacing w:line="360" w:lineRule="auto"/>
      </w:pPr>
    </w:p>
    <w:p w14:paraId="4DD21E6E" w14:textId="3AFD26BD" w:rsidR="00574A8F" w:rsidRDefault="00574A8F" w:rsidP="00C10007">
      <w:pPr>
        <w:spacing w:line="360" w:lineRule="auto"/>
      </w:pPr>
      <w:r>
        <w:t>In Partial Fulfilment</w:t>
      </w:r>
    </w:p>
    <w:p w14:paraId="10E64325" w14:textId="77777777" w:rsidR="00574A8F" w:rsidRDefault="00574A8F" w:rsidP="000077E5">
      <w:pPr>
        <w:spacing w:line="360" w:lineRule="auto"/>
      </w:pPr>
      <w:r>
        <w:t>of the Requirements for the Degree</w:t>
      </w:r>
    </w:p>
    <w:p w14:paraId="6CAAAC78" w14:textId="073DCE44" w:rsidR="00574A8F" w:rsidRDefault="00574A8F" w:rsidP="000077E5">
      <w:pPr>
        <w:spacing w:after="1560" w:line="360" w:lineRule="auto"/>
      </w:pPr>
      <w:r>
        <w:t xml:space="preserve">Bachelor of Science in </w:t>
      </w:r>
      <w:r w:rsidR="00EB1212">
        <w:t>Information Technology</w:t>
      </w:r>
    </w:p>
    <w:p w14:paraId="6F488710" w14:textId="77777777" w:rsidR="00EB1212" w:rsidRDefault="00EB1212" w:rsidP="000077E5">
      <w:pPr>
        <w:spacing w:line="360" w:lineRule="auto"/>
        <w:contextualSpacing/>
      </w:pPr>
      <w:r>
        <w:t xml:space="preserve">Royd P. </w:t>
      </w:r>
      <w:proofErr w:type="spellStart"/>
      <w:r>
        <w:t>Catalunes</w:t>
      </w:r>
      <w:proofErr w:type="spellEnd"/>
      <w:r>
        <w:t xml:space="preserve"> </w:t>
      </w:r>
    </w:p>
    <w:p w14:paraId="5F6644C5" w14:textId="77777777" w:rsidR="00EB1212" w:rsidRDefault="00EB1212" w:rsidP="000077E5">
      <w:pPr>
        <w:spacing w:line="360" w:lineRule="auto"/>
        <w:contextualSpacing/>
      </w:pPr>
      <w:r>
        <w:t xml:space="preserve">April Jude D. </w:t>
      </w:r>
      <w:proofErr w:type="spellStart"/>
      <w:r>
        <w:t>Provido</w:t>
      </w:r>
      <w:proofErr w:type="spellEnd"/>
    </w:p>
    <w:p w14:paraId="6E2DE482" w14:textId="5499088A" w:rsidR="00BA40ED" w:rsidRDefault="00EB1212" w:rsidP="000077E5">
      <w:pPr>
        <w:spacing w:line="360" w:lineRule="auto"/>
        <w:contextualSpacing/>
      </w:pPr>
      <w:r>
        <w:t xml:space="preserve">Pea Marie D. </w:t>
      </w:r>
      <w:proofErr w:type="spellStart"/>
      <w:r>
        <w:t>Tumilap</w:t>
      </w:r>
      <w:proofErr w:type="spellEnd"/>
    </w:p>
    <w:p w14:paraId="71A44E9A" w14:textId="77777777" w:rsidR="00BA40ED" w:rsidRDefault="00BA40ED" w:rsidP="000077E5">
      <w:pPr>
        <w:spacing w:line="360" w:lineRule="auto"/>
      </w:pPr>
    </w:p>
    <w:p w14:paraId="4768620E" w14:textId="2C73568B" w:rsidR="00BA40ED" w:rsidRDefault="00BA40ED" w:rsidP="000077E5">
      <w:pPr>
        <w:spacing w:line="360" w:lineRule="auto"/>
      </w:pPr>
    </w:p>
    <w:p w14:paraId="5FCBD1E2" w14:textId="77777777" w:rsidR="000077E5" w:rsidRDefault="000077E5" w:rsidP="000077E5">
      <w:pPr>
        <w:spacing w:line="360" w:lineRule="auto"/>
      </w:pPr>
    </w:p>
    <w:p w14:paraId="598BA20C" w14:textId="77777777" w:rsidR="000D1012" w:rsidRDefault="000D1012" w:rsidP="000077E5">
      <w:pPr>
        <w:spacing w:line="360" w:lineRule="auto"/>
      </w:pPr>
    </w:p>
    <w:p w14:paraId="67D62663" w14:textId="77777777" w:rsidR="00BA40ED" w:rsidRDefault="00EB1212" w:rsidP="00C10007">
      <w:pPr>
        <w:spacing w:line="360" w:lineRule="auto"/>
      </w:pPr>
      <w:r>
        <w:t>June</w:t>
      </w:r>
      <w:r w:rsidR="00920471">
        <w:t xml:space="preserve"> </w:t>
      </w:r>
      <w:r>
        <w:t>2022</w:t>
      </w:r>
      <w:r w:rsidR="00BA40ED">
        <w:br w:type="page"/>
      </w:r>
    </w:p>
    <w:p w14:paraId="1D8B9256" w14:textId="77777777" w:rsidR="00485B59" w:rsidRDefault="00485B59" w:rsidP="00191F53">
      <w:pPr>
        <w:pStyle w:val="Heading1"/>
      </w:pPr>
      <w:bookmarkStart w:id="1" w:name="_Toc455145984"/>
      <w:bookmarkStart w:id="2" w:name="_Toc131886439"/>
      <w:r>
        <w:lastRenderedPageBreak/>
        <w:t>APPROVAL SHEET</w:t>
      </w:r>
      <w:bookmarkEnd w:id="1"/>
      <w:bookmarkEnd w:id="2"/>
    </w:p>
    <w:p w14:paraId="0E79B613" w14:textId="309EBE32" w:rsidR="00485B59" w:rsidRDefault="00485B59" w:rsidP="00547B10">
      <w:pPr>
        <w:spacing w:after="240" w:line="360" w:lineRule="auto"/>
        <w:jc w:val="both"/>
        <w:rPr>
          <w:b w:val="0"/>
        </w:rPr>
      </w:pPr>
      <w:r>
        <w:rPr>
          <w:b w:val="0"/>
          <w:lang w:eastAsia="en-PH"/>
        </w:rPr>
        <w:t xml:space="preserve">This </w:t>
      </w:r>
      <w:r w:rsidR="000058CF">
        <w:rPr>
          <w:b w:val="0"/>
          <w:lang w:eastAsia="en-PH"/>
        </w:rPr>
        <w:t>capstone project</w:t>
      </w:r>
      <w:r>
        <w:rPr>
          <w:b w:val="0"/>
          <w:lang w:eastAsia="en-PH"/>
        </w:rPr>
        <w:t xml:space="preserve"> proposal titled: </w:t>
      </w:r>
      <w:r w:rsidR="00C96867">
        <w:rPr>
          <w:szCs w:val="24"/>
        </w:rPr>
        <w:t xml:space="preserve">Web-based Piggery Management System with </w:t>
      </w:r>
      <w:r w:rsidR="006F14BF">
        <w:rPr>
          <w:szCs w:val="24"/>
        </w:rPr>
        <w:t>Mobile-based</w:t>
      </w:r>
      <w:r w:rsidR="00C96867">
        <w:rPr>
          <w:szCs w:val="24"/>
        </w:rPr>
        <w:t xml:space="preserve"> QR Code Scanner for RVM Hog Farm in Lamba, Banga South Cotabato</w:t>
      </w:r>
      <w:r>
        <w:rPr>
          <w:szCs w:val="24"/>
        </w:rPr>
        <w:t xml:space="preserve"> </w:t>
      </w:r>
      <w:r>
        <w:rPr>
          <w:b w:val="0"/>
          <w:szCs w:val="24"/>
        </w:rPr>
        <w:t xml:space="preserve">prepared and submitted by </w:t>
      </w:r>
      <w:r w:rsidR="00C96867">
        <w:t xml:space="preserve">Royd P. </w:t>
      </w:r>
      <w:proofErr w:type="spellStart"/>
      <w:r w:rsidR="00C96867">
        <w:t>Catalunes</w:t>
      </w:r>
      <w:proofErr w:type="spellEnd"/>
      <w:r w:rsidR="00D35F12">
        <w:rPr>
          <w:b w:val="0"/>
          <w:szCs w:val="24"/>
        </w:rPr>
        <w:t>,</w:t>
      </w:r>
      <w:r w:rsidR="00C96867" w:rsidRPr="00C96867">
        <w:t xml:space="preserve"> </w:t>
      </w:r>
      <w:r w:rsidR="00C96867">
        <w:t xml:space="preserve">April Jude D. </w:t>
      </w:r>
      <w:proofErr w:type="spellStart"/>
      <w:r w:rsidR="00C96867">
        <w:t>Provido</w:t>
      </w:r>
      <w:proofErr w:type="spellEnd"/>
      <w:r w:rsidR="00C96867">
        <w:rPr>
          <w:b w:val="0"/>
          <w:szCs w:val="24"/>
        </w:rPr>
        <w:t xml:space="preserve"> </w:t>
      </w:r>
      <w:r>
        <w:rPr>
          <w:b w:val="0"/>
          <w:szCs w:val="24"/>
        </w:rPr>
        <w:t xml:space="preserve">and </w:t>
      </w:r>
      <w:r w:rsidR="00C96867">
        <w:t xml:space="preserve">Pea Marie D. </w:t>
      </w:r>
      <w:proofErr w:type="spellStart"/>
      <w:r w:rsidR="00C96867">
        <w:t>Tumilap</w:t>
      </w:r>
      <w:proofErr w:type="spellEnd"/>
      <w:r w:rsidR="00C96867">
        <w:rPr>
          <w:b w:val="0"/>
          <w:szCs w:val="24"/>
        </w:rPr>
        <w:t xml:space="preserve"> </w:t>
      </w:r>
      <w:r>
        <w:rPr>
          <w:b w:val="0"/>
          <w:szCs w:val="24"/>
        </w:rPr>
        <w:t>in partial fulfi</w:t>
      </w:r>
      <w:r w:rsidR="00D35F12">
        <w:rPr>
          <w:b w:val="0"/>
          <w:szCs w:val="24"/>
        </w:rPr>
        <w:t>l</w:t>
      </w:r>
      <w:r>
        <w:rPr>
          <w:b w:val="0"/>
          <w:szCs w:val="24"/>
        </w:rPr>
        <w:t xml:space="preserve">lment of the requirements for the degree of Bachelor of Science in </w:t>
      </w:r>
      <w:r w:rsidR="00EE3DF5">
        <w:rPr>
          <w:b w:val="0"/>
          <w:szCs w:val="24"/>
        </w:rPr>
        <w:t>Information Technology</w:t>
      </w:r>
      <w:r>
        <w:rPr>
          <w:b w:val="0"/>
        </w:rPr>
        <w:t>, has been examined and is recommended for acceptance an</w:t>
      </w:r>
      <w:r w:rsidR="00D35F12">
        <w:rPr>
          <w:b w:val="0"/>
        </w:rPr>
        <w:t>d</w:t>
      </w:r>
      <w:r>
        <w:rPr>
          <w:b w:val="0"/>
        </w:rPr>
        <w:t xml:space="preserve"> approval.</w:t>
      </w:r>
    </w:p>
    <w:p w14:paraId="6E4ABFA8" w14:textId="678418E8" w:rsidR="00485B59" w:rsidRPr="00955DFA" w:rsidRDefault="00C96867" w:rsidP="00547B10">
      <w:pPr>
        <w:spacing w:line="360" w:lineRule="auto"/>
        <w:jc w:val="right"/>
        <w:rPr>
          <w:szCs w:val="24"/>
        </w:rPr>
      </w:pPr>
      <w:r>
        <w:rPr>
          <w:szCs w:val="24"/>
        </w:rPr>
        <w:t xml:space="preserve">Regine </w:t>
      </w:r>
      <w:proofErr w:type="spellStart"/>
      <w:r>
        <w:rPr>
          <w:szCs w:val="24"/>
        </w:rPr>
        <w:t>Jesa</w:t>
      </w:r>
      <w:proofErr w:type="spellEnd"/>
      <w:r>
        <w:rPr>
          <w:szCs w:val="24"/>
        </w:rPr>
        <w:t xml:space="preserve"> J. </w:t>
      </w:r>
      <w:proofErr w:type="spellStart"/>
      <w:r>
        <w:rPr>
          <w:szCs w:val="24"/>
        </w:rPr>
        <w:t>Palara</w:t>
      </w:r>
      <w:proofErr w:type="spellEnd"/>
      <w:r>
        <w:rPr>
          <w:szCs w:val="24"/>
        </w:rPr>
        <w:t>, MIT</w:t>
      </w:r>
    </w:p>
    <w:p w14:paraId="44A7782E" w14:textId="77777777" w:rsidR="00485B59" w:rsidRDefault="000058CF" w:rsidP="00547B10">
      <w:pPr>
        <w:spacing w:line="360" w:lineRule="auto"/>
        <w:jc w:val="right"/>
        <w:rPr>
          <w:b w:val="0"/>
          <w:szCs w:val="24"/>
        </w:rPr>
      </w:pPr>
      <w:r>
        <w:rPr>
          <w:b w:val="0"/>
          <w:szCs w:val="24"/>
        </w:rPr>
        <w:t>Capstone Project</w:t>
      </w:r>
      <w:r w:rsidR="00485B59">
        <w:rPr>
          <w:b w:val="0"/>
          <w:szCs w:val="24"/>
        </w:rPr>
        <w:t xml:space="preserve"> Adviser</w:t>
      </w:r>
    </w:p>
    <w:p w14:paraId="67BA6921" w14:textId="77777777" w:rsidR="00485B59" w:rsidRDefault="00485B59" w:rsidP="00547B10">
      <w:pPr>
        <w:spacing w:line="360" w:lineRule="auto"/>
        <w:rPr>
          <w:b w:val="0"/>
        </w:rPr>
      </w:pPr>
      <w:r>
        <w:rPr>
          <w:b w:val="0"/>
        </w:rPr>
        <w:t>A</w:t>
      </w:r>
      <w:r w:rsidR="008632BA">
        <w:rPr>
          <w:b w:val="0"/>
        </w:rPr>
        <w:t>ccepted and a</w:t>
      </w:r>
      <w:r>
        <w:rPr>
          <w:b w:val="0"/>
        </w:rPr>
        <w:t xml:space="preserve">pproved by the </w:t>
      </w:r>
      <w:r w:rsidR="0000332C">
        <w:rPr>
          <w:b w:val="0"/>
        </w:rPr>
        <w:t>Capstone Project</w:t>
      </w:r>
      <w:r>
        <w:rPr>
          <w:b w:val="0"/>
        </w:rPr>
        <w:t xml:space="preserve"> Review Panel</w:t>
      </w:r>
    </w:p>
    <w:p w14:paraId="756010D2" w14:textId="77777777" w:rsidR="008632BA" w:rsidRDefault="008632BA" w:rsidP="00547B10">
      <w:pPr>
        <w:spacing w:line="360" w:lineRule="auto"/>
        <w:rPr>
          <w:b w:val="0"/>
          <w:szCs w:val="24"/>
        </w:rPr>
      </w:pPr>
      <w:r>
        <w:rPr>
          <w:b w:val="0"/>
          <w:szCs w:val="24"/>
        </w:rPr>
        <w:t>in partial fulfi</w:t>
      </w:r>
      <w:r w:rsidR="00D35F12">
        <w:rPr>
          <w:b w:val="0"/>
          <w:szCs w:val="24"/>
        </w:rPr>
        <w:t>l</w:t>
      </w:r>
      <w:r>
        <w:rPr>
          <w:b w:val="0"/>
          <w:szCs w:val="24"/>
        </w:rPr>
        <w:t xml:space="preserve">lment of the requirements for the degree of </w:t>
      </w:r>
    </w:p>
    <w:p w14:paraId="01722F78" w14:textId="722D3DBE" w:rsidR="008632BA" w:rsidRDefault="008632BA" w:rsidP="00547B10">
      <w:pPr>
        <w:spacing w:line="360" w:lineRule="auto"/>
        <w:rPr>
          <w:b w:val="0"/>
        </w:rPr>
      </w:pPr>
      <w:r>
        <w:rPr>
          <w:b w:val="0"/>
          <w:szCs w:val="24"/>
        </w:rPr>
        <w:t xml:space="preserve">Bachelor of Science in </w:t>
      </w:r>
      <w:r w:rsidR="00EE3DF5">
        <w:rPr>
          <w:b w:val="0"/>
          <w:szCs w:val="24"/>
        </w:rPr>
        <w:t>Information Technology</w:t>
      </w:r>
      <w:r w:rsidR="00EE3DF5">
        <w:rPr>
          <w:b w:val="0"/>
        </w:rPr>
        <w:t xml:space="preserve"> </w:t>
      </w:r>
    </w:p>
    <w:p w14:paraId="1493C6B8" w14:textId="77777777" w:rsidR="008632BA" w:rsidRPr="008632BA" w:rsidRDefault="008632BA" w:rsidP="00547B10">
      <w:pPr>
        <w:spacing w:line="3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485B59" w:rsidRPr="00EC558E" w14:paraId="47B8BEAC" w14:textId="77777777" w:rsidTr="008632BA">
        <w:trPr>
          <w:trHeight w:val="198"/>
          <w:jc w:val="center"/>
        </w:trPr>
        <w:tc>
          <w:tcPr>
            <w:tcW w:w="4410" w:type="dxa"/>
            <w:tcBorders>
              <w:top w:val="nil"/>
              <w:left w:val="nil"/>
              <w:bottom w:val="nil"/>
              <w:right w:val="nil"/>
            </w:tcBorders>
            <w:vAlign w:val="bottom"/>
          </w:tcPr>
          <w:p w14:paraId="043B3633" w14:textId="53823DFA" w:rsidR="00485B59" w:rsidRPr="00EC558E" w:rsidRDefault="00EE3DF5" w:rsidP="00547B10">
            <w:pPr>
              <w:widowControl w:val="0"/>
              <w:autoSpaceDE w:val="0"/>
              <w:autoSpaceDN w:val="0"/>
              <w:adjustRightInd w:val="0"/>
              <w:spacing w:line="360" w:lineRule="auto"/>
              <w:ind w:right="60"/>
              <w:rPr>
                <w:b w:val="0"/>
                <w:szCs w:val="24"/>
              </w:rPr>
            </w:pPr>
            <w:r>
              <w:rPr>
                <w:b w:val="0"/>
                <w:szCs w:val="24"/>
              </w:rPr>
              <w:t>Mark C. Tres Reyes, MIT</w:t>
            </w:r>
            <w:r w:rsidRPr="00EC558E">
              <w:rPr>
                <w:b w:val="0"/>
                <w:szCs w:val="24"/>
              </w:rPr>
              <w:t xml:space="preserve"> </w:t>
            </w:r>
          </w:p>
        </w:tc>
        <w:tc>
          <w:tcPr>
            <w:tcW w:w="4500" w:type="dxa"/>
            <w:tcBorders>
              <w:top w:val="nil"/>
              <w:left w:val="nil"/>
              <w:bottom w:val="nil"/>
              <w:right w:val="nil"/>
            </w:tcBorders>
            <w:vAlign w:val="bottom"/>
          </w:tcPr>
          <w:p w14:paraId="6E9AE7BA" w14:textId="4928B360" w:rsidR="00485B59" w:rsidRPr="00EC558E" w:rsidRDefault="00EE3DF5" w:rsidP="00547B10">
            <w:pPr>
              <w:widowControl w:val="0"/>
              <w:autoSpaceDE w:val="0"/>
              <w:autoSpaceDN w:val="0"/>
              <w:adjustRightInd w:val="0"/>
              <w:spacing w:line="360" w:lineRule="auto"/>
              <w:ind w:right="60"/>
              <w:rPr>
                <w:b w:val="0"/>
                <w:szCs w:val="24"/>
              </w:rPr>
            </w:pPr>
            <w:r>
              <w:rPr>
                <w:b w:val="0"/>
                <w:szCs w:val="24"/>
              </w:rPr>
              <w:t xml:space="preserve">Cliff M. </w:t>
            </w:r>
            <w:proofErr w:type="spellStart"/>
            <w:r>
              <w:rPr>
                <w:b w:val="0"/>
                <w:szCs w:val="24"/>
              </w:rPr>
              <w:t>Capileño</w:t>
            </w:r>
            <w:proofErr w:type="spellEnd"/>
            <w:r>
              <w:rPr>
                <w:b w:val="0"/>
                <w:szCs w:val="24"/>
              </w:rPr>
              <w:t>, MIT</w:t>
            </w:r>
            <w:r w:rsidRPr="00EC558E">
              <w:rPr>
                <w:b w:val="0"/>
                <w:szCs w:val="24"/>
              </w:rPr>
              <w:t xml:space="preserve"> </w:t>
            </w:r>
          </w:p>
        </w:tc>
      </w:tr>
      <w:tr w:rsidR="00485B59" w:rsidRPr="00EC558E" w14:paraId="66E47DAA" w14:textId="77777777" w:rsidTr="008632BA">
        <w:trPr>
          <w:trHeight w:val="196"/>
          <w:jc w:val="center"/>
        </w:trPr>
        <w:tc>
          <w:tcPr>
            <w:tcW w:w="4410" w:type="dxa"/>
            <w:tcBorders>
              <w:top w:val="nil"/>
              <w:left w:val="nil"/>
              <w:bottom w:val="nil"/>
              <w:right w:val="nil"/>
            </w:tcBorders>
            <w:vAlign w:val="bottom"/>
          </w:tcPr>
          <w:p w14:paraId="1577A487" w14:textId="77777777" w:rsidR="00485B59" w:rsidRPr="00EC558E" w:rsidRDefault="00485B59" w:rsidP="00547B10">
            <w:pPr>
              <w:widowControl w:val="0"/>
              <w:autoSpaceDE w:val="0"/>
              <w:autoSpaceDN w:val="0"/>
              <w:adjustRightInd w:val="0"/>
              <w:spacing w:line="360" w:lineRule="auto"/>
              <w:ind w:right="60"/>
              <w:rPr>
                <w:szCs w:val="24"/>
              </w:rPr>
            </w:pPr>
            <w:r w:rsidRPr="00EC558E">
              <w:rPr>
                <w:szCs w:val="24"/>
              </w:rPr>
              <w:t>Panel Member</w:t>
            </w:r>
          </w:p>
        </w:tc>
        <w:tc>
          <w:tcPr>
            <w:tcW w:w="4500" w:type="dxa"/>
            <w:tcBorders>
              <w:top w:val="nil"/>
              <w:left w:val="nil"/>
              <w:bottom w:val="nil"/>
              <w:right w:val="nil"/>
            </w:tcBorders>
            <w:vAlign w:val="bottom"/>
          </w:tcPr>
          <w:p w14:paraId="29EF92EE" w14:textId="77777777" w:rsidR="00485B59" w:rsidRPr="00EC558E" w:rsidRDefault="00485B59" w:rsidP="00547B10">
            <w:pPr>
              <w:widowControl w:val="0"/>
              <w:autoSpaceDE w:val="0"/>
              <w:autoSpaceDN w:val="0"/>
              <w:adjustRightInd w:val="0"/>
              <w:spacing w:line="360" w:lineRule="auto"/>
              <w:ind w:left="20" w:right="60"/>
              <w:rPr>
                <w:szCs w:val="24"/>
              </w:rPr>
            </w:pPr>
            <w:r w:rsidRPr="00EC558E">
              <w:rPr>
                <w:w w:val="99"/>
                <w:szCs w:val="24"/>
              </w:rPr>
              <w:t>Panel Member</w:t>
            </w:r>
          </w:p>
        </w:tc>
      </w:tr>
    </w:tbl>
    <w:p w14:paraId="66B5CE5A" w14:textId="77777777" w:rsidR="00485B59" w:rsidRDefault="00485B59" w:rsidP="00547B10">
      <w:pPr>
        <w:spacing w:line="360" w:lineRule="auto"/>
      </w:pPr>
      <w:r w:rsidRPr="00485B59">
        <w:t xml:space="preserve"> </w:t>
      </w:r>
    </w:p>
    <w:p w14:paraId="67BA4C9A" w14:textId="5ABC7F61" w:rsidR="008632BA" w:rsidRDefault="00EE3DF5" w:rsidP="00547B10">
      <w:pPr>
        <w:spacing w:line="360" w:lineRule="auto"/>
      </w:pPr>
      <w:r>
        <w:rPr>
          <w:b w:val="0"/>
          <w:szCs w:val="24"/>
        </w:rPr>
        <w:t xml:space="preserve">Engr. Jessie M. </w:t>
      </w:r>
      <w:proofErr w:type="spellStart"/>
      <w:r>
        <w:rPr>
          <w:b w:val="0"/>
          <w:szCs w:val="24"/>
        </w:rPr>
        <w:t>Gayosa</w:t>
      </w:r>
      <w:proofErr w:type="spellEnd"/>
      <w:r>
        <w:rPr>
          <w:b w:val="0"/>
          <w:szCs w:val="24"/>
        </w:rPr>
        <w:t>, MPA, MIT</w:t>
      </w:r>
      <w:r>
        <w:t xml:space="preserve"> </w:t>
      </w:r>
    </w:p>
    <w:p w14:paraId="71199E16" w14:textId="77777777" w:rsidR="008632BA" w:rsidRDefault="008632BA" w:rsidP="00547B10">
      <w:pPr>
        <w:spacing w:line="360" w:lineRule="auto"/>
      </w:pPr>
      <w:r>
        <w:t>Lead Panelist</w:t>
      </w:r>
    </w:p>
    <w:p w14:paraId="7ED2B2A4" w14:textId="77777777" w:rsidR="008632BA" w:rsidRDefault="008632BA" w:rsidP="00547B10">
      <w:pPr>
        <w:spacing w:line="360" w:lineRule="auto"/>
      </w:pPr>
    </w:p>
    <w:p w14:paraId="741C3922" w14:textId="77777777" w:rsidR="008632BA" w:rsidRDefault="008632BA" w:rsidP="00547B10">
      <w:pPr>
        <w:spacing w:line="3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18A48DC6" w14:textId="77777777" w:rsidTr="005B2930">
        <w:trPr>
          <w:trHeight w:val="198"/>
          <w:jc w:val="center"/>
        </w:trPr>
        <w:tc>
          <w:tcPr>
            <w:tcW w:w="4410" w:type="dxa"/>
            <w:tcBorders>
              <w:top w:val="nil"/>
              <w:left w:val="nil"/>
              <w:bottom w:val="nil"/>
              <w:right w:val="nil"/>
            </w:tcBorders>
            <w:vAlign w:val="bottom"/>
          </w:tcPr>
          <w:p w14:paraId="79C8BB6B" w14:textId="6407776F"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r w:rsidRPr="00EC558E">
              <w:rPr>
                <w:b w:val="0"/>
                <w:szCs w:val="24"/>
              </w:rPr>
              <w:t xml:space="preserve"> </w:t>
            </w:r>
          </w:p>
        </w:tc>
        <w:tc>
          <w:tcPr>
            <w:tcW w:w="4500" w:type="dxa"/>
            <w:tcBorders>
              <w:top w:val="nil"/>
              <w:left w:val="nil"/>
              <w:bottom w:val="nil"/>
              <w:right w:val="nil"/>
            </w:tcBorders>
            <w:vAlign w:val="bottom"/>
          </w:tcPr>
          <w:p w14:paraId="24CAF1A2" w14:textId="7C99CAD5"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p>
        </w:tc>
      </w:tr>
      <w:tr w:rsidR="008632BA" w:rsidRPr="00EC558E" w14:paraId="70FC71C0" w14:textId="77777777" w:rsidTr="005B2930">
        <w:trPr>
          <w:trHeight w:val="196"/>
          <w:jc w:val="center"/>
        </w:trPr>
        <w:tc>
          <w:tcPr>
            <w:tcW w:w="4410" w:type="dxa"/>
            <w:tcBorders>
              <w:top w:val="nil"/>
              <w:left w:val="nil"/>
              <w:bottom w:val="nil"/>
              <w:right w:val="nil"/>
            </w:tcBorders>
            <w:vAlign w:val="bottom"/>
          </w:tcPr>
          <w:p w14:paraId="7BDFA810" w14:textId="77777777" w:rsidR="008632BA" w:rsidRPr="00EC558E" w:rsidRDefault="0000332C" w:rsidP="00547B10">
            <w:pPr>
              <w:widowControl w:val="0"/>
              <w:autoSpaceDE w:val="0"/>
              <w:autoSpaceDN w:val="0"/>
              <w:adjustRightInd w:val="0"/>
              <w:spacing w:line="360" w:lineRule="auto"/>
              <w:ind w:right="60"/>
              <w:rPr>
                <w:szCs w:val="24"/>
              </w:rPr>
            </w:pPr>
            <w:r>
              <w:rPr>
                <w:szCs w:val="24"/>
              </w:rPr>
              <w:t>Capstone Project</w:t>
            </w:r>
            <w:r w:rsidR="008632BA">
              <w:rPr>
                <w:szCs w:val="24"/>
              </w:rPr>
              <w:t xml:space="preserve"> Coordinator</w:t>
            </w:r>
          </w:p>
        </w:tc>
        <w:tc>
          <w:tcPr>
            <w:tcW w:w="4500" w:type="dxa"/>
            <w:tcBorders>
              <w:top w:val="nil"/>
              <w:left w:val="nil"/>
              <w:bottom w:val="nil"/>
              <w:right w:val="nil"/>
            </w:tcBorders>
            <w:vAlign w:val="bottom"/>
          </w:tcPr>
          <w:p w14:paraId="4E3F646C" w14:textId="77777777" w:rsidR="008632BA" w:rsidRPr="00EC558E" w:rsidRDefault="008632BA" w:rsidP="00547B10">
            <w:pPr>
              <w:widowControl w:val="0"/>
              <w:autoSpaceDE w:val="0"/>
              <w:autoSpaceDN w:val="0"/>
              <w:adjustRightInd w:val="0"/>
              <w:spacing w:line="360" w:lineRule="auto"/>
              <w:ind w:left="20" w:right="60"/>
              <w:rPr>
                <w:szCs w:val="24"/>
              </w:rPr>
            </w:pPr>
            <w:r>
              <w:rPr>
                <w:w w:val="99"/>
                <w:szCs w:val="24"/>
              </w:rPr>
              <w:t>Program Head</w:t>
            </w:r>
          </w:p>
        </w:tc>
      </w:tr>
    </w:tbl>
    <w:p w14:paraId="1FA4CFE2" w14:textId="77777777" w:rsidR="008632BA" w:rsidRDefault="008632BA" w:rsidP="00547B10">
      <w:pPr>
        <w:spacing w:line="360" w:lineRule="auto"/>
      </w:pPr>
    </w:p>
    <w:p w14:paraId="10C7D1C5" w14:textId="017B3CB7" w:rsidR="003E0F44" w:rsidRDefault="003E0F44" w:rsidP="00547B10">
      <w:pPr>
        <w:tabs>
          <w:tab w:val="left" w:pos="240"/>
          <w:tab w:val="center" w:pos="4320"/>
        </w:tabs>
        <w:spacing w:line="360" w:lineRule="auto"/>
        <w:jc w:val="left"/>
      </w:pPr>
      <w:r>
        <w:tab/>
      </w:r>
      <w:r>
        <w:tab/>
      </w:r>
      <w:r w:rsidR="00EE3DF5">
        <w:t>June 2022</w:t>
      </w:r>
      <w:r>
        <w:br w:type="page"/>
      </w:r>
    </w:p>
    <w:p w14:paraId="3FB38443" w14:textId="5E732FCA" w:rsidR="001A774A" w:rsidRPr="001A774A" w:rsidRDefault="0085408B" w:rsidP="00191F53">
      <w:pPr>
        <w:pStyle w:val="Heading1"/>
      </w:pPr>
      <w:bookmarkStart w:id="3" w:name="_Toc131886440"/>
      <w:r>
        <w:lastRenderedPageBreak/>
        <w:t>TABLE OF CONTENTS</w:t>
      </w:r>
      <w:bookmarkEnd w:id="3"/>
    </w:p>
    <w:sdt>
      <w:sdtPr>
        <w:rPr>
          <w:rFonts w:eastAsiaTheme="minorHAnsi"/>
        </w:rPr>
        <w:id w:val="-1719891190"/>
        <w:docPartObj>
          <w:docPartGallery w:val="Table of Contents"/>
          <w:docPartUnique/>
        </w:docPartObj>
      </w:sdtPr>
      <w:sdtEndPr>
        <w:rPr>
          <w:rFonts w:ascii="Times New Roman" w:hAnsi="Times New Roman" w:cstheme="minorBidi"/>
          <w:b/>
          <w:bCs/>
          <w:caps w:val="0"/>
          <w:noProof/>
          <w:color w:val="auto"/>
          <w:sz w:val="24"/>
          <w:szCs w:val="22"/>
          <w:lang w:val="en-PH"/>
        </w:rPr>
      </w:sdtEndPr>
      <w:sdtContent>
        <w:p w14:paraId="491B8C50" w14:textId="4482B3A9" w:rsidR="0085408B" w:rsidRPr="00BC7714" w:rsidRDefault="0085408B" w:rsidP="00191F53">
          <w:pPr>
            <w:pStyle w:val="TOCHeading"/>
            <w:rPr>
              <w:szCs w:val="24"/>
            </w:rPr>
          </w:pPr>
        </w:p>
        <w:p w14:paraId="41EB3929" w14:textId="6375D261" w:rsidR="00110FEE" w:rsidRPr="00110FEE" w:rsidRDefault="00951311" w:rsidP="00110FEE">
          <w:pPr>
            <w:pStyle w:val="TOC1"/>
            <w:tabs>
              <w:tab w:val="right" w:pos="8630"/>
            </w:tabs>
            <w:spacing w:line="360" w:lineRule="auto"/>
            <w:rPr>
              <w:b/>
              <w:bCs/>
              <w:noProof/>
              <w:sz w:val="22"/>
              <w:lang w:val="en-PH" w:eastAsia="en-PH"/>
            </w:rPr>
          </w:pPr>
          <w:r w:rsidRPr="009712C3">
            <w:rPr>
              <w:b/>
              <w:szCs w:val="24"/>
            </w:rPr>
            <w:fldChar w:fldCharType="begin"/>
          </w:r>
          <w:r w:rsidRPr="009712C3">
            <w:rPr>
              <w:b/>
              <w:szCs w:val="24"/>
            </w:rPr>
            <w:instrText xml:space="preserve"> TOC \o "1-4" \u </w:instrText>
          </w:r>
          <w:r w:rsidRPr="009712C3">
            <w:rPr>
              <w:b/>
              <w:szCs w:val="24"/>
            </w:rPr>
            <w:fldChar w:fldCharType="separate"/>
          </w:r>
          <w:r w:rsidR="00110FEE" w:rsidRPr="00110FEE">
            <w:rPr>
              <w:b/>
              <w:bCs/>
              <w:noProof/>
            </w:rPr>
            <w:t>APPROVAL SHEET</w:t>
          </w:r>
          <w:r w:rsidR="00110FEE" w:rsidRPr="00110FEE">
            <w:rPr>
              <w:b/>
              <w:bCs/>
              <w:noProof/>
            </w:rPr>
            <w:tab/>
          </w:r>
          <w:r w:rsidR="00110FEE" w:rsidRPr="00110FEE">
            <w:rPr>
              <w:b/>
              <w:bCs/>
              <w:noProof/>
            </w:rPr>
            <w:fldChar w:fldCharType="begin"/>
          </w:r>
          <w:r w:rsidR="00110FEE" w:rsidRPr="00110FEE">
            <w:rPr>
              <w:b/>
              <w:bCs/>
              <w:noProof/>
            </w:rPr>
            <w:instrText xml:space="preserve"> PAGEREF _Toc131886439 \h </w:instrText>
          </w:r>
          <w:r w:rsidR="00110FEE" w:rsidRPr="00110FEE">
            <w:rPr>
              <w:b/>
              <w:bCs/>
              <w:noProof/>
            </w:rPr>
          </w:r>
          <w:r w:rsidR="00110FEE" w:rsidRPr="00110FEE">
            <w:rPr>
              <w:b/>
              <w:bCs/>
              <w:noProof/>
            </w:rPr>
            <w:fldChar w:fldCharType="separate"/>
          </w:r>
          <w:r w:rsidR="00110FEE" w:rsidRPr="00110FEE">
            <w:rPr>
              <w:b/>
              <w:bCs/>
              <w:noProof/>
            </w:rPr>
            <w:t>ii</w:t>
          </w:r>
          <w:r w:rsidR="00110FEE" w:rsidRPr="00110FEE">
            <w:rPr>
              <w:b/>
              <w:bCs/>
              <w:noProof/>
            </w:rPr>
            <w:fldChar w:fldCharType="end"/>
          </w:r>
        </w:p>
        <w:p w14:paraId="77FCC424" w14:textId="02917215"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TABLE OF CONTENTS</w:t>
          </w:r>
          <w:r w:rsidRPr="00110FEE">
            <w:rPr>
              <w:b/>
              <w:bCs/>
              <w:noProof/>
            </w:rPr>
            <w:tab/>
          </w:r>
          <w:r w:rsidRPr="00110FEE">
            <w:rPr>
              <w:b/>
              <w:bCs/>
              <w:noProof/>
            </w:rPr>
            <w:fldChar w:fldCharType="begin"/>
          </w:r>
          <w:r w:rsidRPr="00110FEE">
            <w:rPr>
              <w:b/>
              <w:bCs/>
              <w:noProof/>
            </w:rPr>
            <w:instrText xml:space="preserve"> PAGEREF _Toc131886440 \h </w:instrText>
          </w:r>
          <w:r w:rsidRPr="00110FEE">
            <w:rPr>
              <w:b/>
              <w:bCs/>
              <w:noProof/>
            </w:rPr>
          </w:r>
          <w:r w:rsidRPr="00110FEE">
            <w:rPr>
              <w:b/>
              <w:bCs/>
              <w:noProof/>
            </w:rPr>
            <w:fldChar w:fldCharType="separate"/>
          </w:r>
          <w:r w:rsidRPr="00110FEE">
            <w:rPr>
              <w:b/>
              <w:bCs/>
              <w:noProof/>
            </w:rPr>
            <w:t>iii</w:t>
          </w:r>
          <w:r w:rsidRPr="00110FEE">
            <w:rPr>
              <w:b/>
              <w:bCs/>
              <w:noProof/>
            </w:rPr>
            <w:fldChar w:fldCharType="end"/>
          </w:r>
        </w:p>
        <w:p w14:paraId="36FD88A6" w14:textId="15FB5488"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LIST OF FIGURES</w:t>
          </w:r>
          <w:r w:rsidRPr="00110FEE">
            <w:rPr>
              <w:b/>
              <w:bCs/>
              <w:noProof/>
            </w:rPr>
            <w:tab/>
          </w:r>
          <w:r w:rsidRPr="00110FEE">
            <w:rPr>
              <w:b/>
              <w:bCs/>
              <w:noProof/>
            </w:rPr>
            <w:fldChar w:fldCharType="begin"/>
          </w:r>
          <w:r w:rsidRPr="00110FEE">
            <w:rPr>
              <w:b/>
              <w:bCs/>
              <w:noProof/>
            </w:rPr>
            <w:instrText xml:space="preserve"> PAGEREF _Toc131886441 \h </w:instrText>
          </w:r>
          <w:r w:rsidRPr="00110FEE">
            <w:rPr>
              <w:b/>
              <w:bCs/>
              <w:noProof/>
            </w:rPr>
          </w:r>
          <w:r w:rsidRPr="00110FEE">
            <w:rPr>
              <w:b/>
              <w:bCs/>
              <w:noProof/>
            </w:rPr>
            <w:fldChar w:fldCharType="separate"/>
          </w:r>
          <w:r w:rsidRPr="00110FEE">
            <w:rPr>
              <w:b/>
              <w:bCs/>
              <w:noProof/>
            </w:rPr>
            <w:t>v</w:t>
          </w:r>
          <w:r w:rsidRPr="00110FEE">
            <w:rPr>
              <w:b/>
              <w:bCs/>
              <w:noProof/>
            </w:rPr>
            <w:fldChar w:fldCharType="end"/>
          </w:r>
        </w:p>
        <w:p w14:paraId="37700D9D" w14:textId="7F2965C7"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LIST OF TABLES</w:t>
          </w:r>
          <w:r w:rsidRPr="00110FEE">
            <w:rPr>
              <w:b/>
              <w:bCs/>
              <w:noProof/>
            </w:rPr>
            <w:tab/>
          </w:r>
          <w:r w:rsidRPr="00110FEE">
            <w:rPr>
              <w:b/>
              <w:bCs/>
              <w:noProof/>
            </w:rPr>
            <w:fldChar w:fldCharType="begin"/>
          </w:r>
          <w:r w:rsidRPr="00110FEE">
            <w:rPr>
              <w:b/>
              <w:bCs/>
              <w:noProof/>
            </w:rPr>
            <w:instrText xml:space="preserve"> PAGEREF _Toc131886442 \h </w:instrText>
          </w:r>
          <w:r w:rsidRPr="00110FEE">
            <w:rPr>
              <w:b/>
              <w:bCs/>
              <w:noProof/>
            </w:rPr>
          </w:r>
          <w:r w:rsidRPr="00110FEE">
            <w:rPr>
              <w:b/>
              <w:bCs/>
              <w:noProof/>
            </w:rPr>
            <w:fldChar w:fldCharType="separate"/>
          </w:r>
          <w:r w:rsidRPr="00110FEE">
            <w:rPr>
              <w:b/>
              <w:bCs/>
              <w:noProof/>
            </w:rPr>
            <w:t>vi</w:t>
          </w:r>
          <w:r w:rsidRPr="00110FEE">
            <w:rPr>
              <w:b/>
              <w:bCs/>
              <w:noProof/>
            </w:rPr>
            <w:fldChar w:fldCharType="end"/>
          </w:r>
        </w:p>
        <w:p w14:paraId="60C71A8C" w14:textId="27FE8CC2"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CHAPTER I - INTRODUCTION</w:t>
          </w:r>
          <w:r w:rsidRPr="00110FEE">
            <w:rPr>
              <w:b/>
              <w:bCs/>
              <w:noProof/>
            </w:rPr>
            <w:tab/>
          </w:r>
          <w:r w:rsidRPr="00110FEE">
            <w:rPr>
              <w:b/>
              <w:bCs/>
              <w:noProof/>
            </w:rPr>
            <w:fldChar w:fldCharType="begin"/>
          </w:r>
          <w:r w:rsidRPr="00110FEE">
            <w:rPr>
              <w:b/>
              <w:bCs/>
              <w:noProof/>
            </w:rPr>
            <w:instrText xml:space="preserve"> PAGEREF _Toc131886443 \h </w:instrText>
          </w:r>
          <w:r w:rsidRPr="00110FEE">
            <w:rPr>
              <w:b/>
              <w:bCs/>
              <w:noProof/>
            </w:rPr>
          </w:r>
          <w:r w:rsidRPr="00110FEE">
            <w:rPr>
              <w:b/>
              <w:bCs/>
              <w:noProof/>
            </w:rPr>
            <w:fldChar w:fldCharType="separate"/>
          </w:r>
          <w:r w:rsidRPr="00110FEE">
            <w:rPr>
              <w:b/>
              <w:bCs/>
              <w:noProof/>
            </w:rPr>
            <w:t>1</w:t>
          </w:r>
          <w:r w:rsidRPr="00110FEE">
            <w:rPr>
              <w:b/>
              <w:bCs/>
              <w:noProof/>
            </w:rPr>
            <w:fldChar w:fldCharType="end"/>
          </w:r>
        </w:p>
        <w:p w14:paraId="515256E2" w14:textId="7A450B6F"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Project Context</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_Toc131886444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1</w:t>
          </w:r>
          <w:r w:rsidRPr="00110FEE">
            <w:rPr>
              <w:rFonts w:ascii="Times New Roman" w:hAnsi="Times New Roman"/>
              <w:b/>
              <w:bCs/>
              <w:noProof/>
            </w:rPr>
            <w:fldChar w:fldCharType="end"/>
          </w:r>
        </w:p>
        <w:p w14:paraId="5EDBF6C3" w14:textId="2C5CC0DD"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Purpose and Description of the Project</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_Toc131886445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4</w:t>
          </w:r>
          <w:r w:rsidRPr="00110FEE">
            <w:rPr>
              <w:rFonts w:ascii="Times New Roman" w:hAnsi="Times New Roman"/>
              <w:b/>
              <w:bCs/>
              <w:noProof/>
            </w:rPr>
            <w:fldChar w:fldCharType="end"/>
          </w:r>
        </w:p>
        <w:p w14:paraId="37968ECD" w14:textId="6AD8D797"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Objectives of the Study</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_Toc131886446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6</w:t>
          </w:r>
          <w:r w:rsidRPr="00110FEE">
            <w:rPr>
              <w:rFonts w:ascii="Times New Roman" w:hAnsi="Times New Roman"/>
              <w:b/>
              <w:bCs/>
              <w:noProof/>
            </w:rPr>
            <w:fldChar w:fldCharType="end"/>
          </w:r>
        </w:p>
        <w:p w14:paraId="25F120E5" w14:textId="38C06A50"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Scope and Limitations of the Study</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_Toc131886447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8</w:t>
          </w:r>
          <w:r w:rsidRPr="00110FEE">
            <w:rPr>
              <w:rFonts w:ascii="Times New Roman" w:hAnsi="Times New Roman"/>
              <w:b/>
              <w:bCs/>
              <w:noProof/>
            </w:rPr>
            <w:fldChar w:fldCharType="end"/>
          </w:r>
        </w:p>
        <w:p w14:paraId="2E87C38A" w14:textId="12F5FED8"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CHAPTER II - REVIEW OF RELATED LITERATURE/SYSTEMS</w:t>
          </w:r>
          <w:r w:rsidRPr="00110FEE">
            <w:rPr>
              <w:b/>
              <w:bCs/>
              <w:noProof/>
            </w:rPr>
            <w:tab/>
          </w:r>
          <w:r w:rsidRPr="00110FEE">
            <w:rPr>
              <w:b/>
              <w:bCs/>
              <w:noProof/>
            </w:rPr>
            <w:fldChar w:fldCharType="begin"/>
          </w:r>
          <w:r w:rsidRPr="00110FEE">
            <w:rPr>
              <w:b/>
              <w:bCs/>
              <w:noProof/>
            </w:rPr>
            <w:instrText xml:space="preserve"> PAGEREF _Toc131886448 \h </w:instrText>
          </w:r>
          <w:r w:rsidRPr="00110FEE">
            <w:rPr>
              <w:b/>
              <w:bCs/>
              <w:noProof/>
            </w:rPr>
          </w:r>
          <w:r w:rsidRPr="00110FEE">
            <w:rPr>
              <w:b/>
              <w:bCs/>
              <w:noProof/>
            </w:rPr>
            <w:fldChar w:fldCharType="separate"/>
          </w:r>
          <w:r w:rsidRPr="00110FEE">
            <w:rPr>
              <w:b/>
              <w:bCs/>
              <w:noProof/>
            </w:rPr>
            <w:t>12</w:t>
          </w:r>
          <w:r w:rsidRPr="00110FEE">
            <w:rPr>
              <w:b/>
              <w:bCs/>
              <w:noProof/>
            </w:rPr>
            <w:fldChar w:fldCharType="end"/>
          </w:r>
        </w:p>
        <w:p w14:paraId="29655083" w14:textId="14E2A6CF"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Review of Related Literature</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_Toc131886449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12</w:t>
          </w:r>
          <w:r w:rsidRPr="00110FEE">
            <w:rPr>
              <w:rFonts w:ascii="Times New Roman" w:hAnsi="Times New Roman"/>
              <w:b/>
              <w:bCs/>
              <w:noProof/>
            </w:rPr>
            <w:fldChar w:fldCharType="end"/>
          </w:r>
        </w:p>
        <w:p w14:paraId="2ECE8117" w14:textId="769C51AF"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Related Studies and/or Systems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_Toc131886450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19</w:t>
          </w:r>
          <w:r w:rsidRPr="00110FEE">
            <w:rPr>
              <w:rFonts w:ascii="Times New Roman" w:hAnsi="Times New Roman"/>
              <w:b/>
              <w:bCs/>
              <w:noProof/>
            </w:rPr>
            <w:fldChar w:fldCharType="end"/>
          </w:r>
        </w:p>
        <w:p w14:paraId="433B1E7B" w14:textId="5CE6FADD"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Synthesis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_Toc131886451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24</w:t>
          </w:r>
          <w:r w:rsidRPr="00110FEE">
            <w:rPr>
              <w:rFonts w:ascii="Times New Roman" w:hAnsi="Times New Roman"/>
              <w:b/>
              <w:bCs/>
              <w:noProof/>
            </w:rPr>
            <w:fldChar w:fldCharType="end"/>
          </w:r>
        </w:p>
        <w:p w14:paraId="4E0D2754" w14:textId="0ADF3F5B"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CHAPTER III - TECHNICAL BACKGROUND</w:t>
          </w:r>
          <w:r w:rsidRPr="00110FEE">
            <w:rPr>
              <w:b/>
              <w:bCs/>
              <w:noProof/>
            </w:rPr>
            <w:tab/>
          </w:r>
          <w:r w:rsidRPr="00110FEE">
            <w:rPr>
              <w:b/>
              <w:bCs/>
              <w:noProof/>
            </w:rPr>
            <w:fldChar w:fldCharType="begin"/>
          </w:r>
          <w:r w:rsidRPr="00110FEE">
            <w:rPr>
              <w:b/>
              <w:bCs/>
              <w:noProof/>
            </w:rPr>
            <w:instrText xml:space="preserve"> PAGEREF _Toc131886452 \h </w:instrText>
          </w:r>
          <w:r w:rsidRPr="00110FEE">
            <w:rPr>
              <w:b/>
              <w:bCs/>
              <w:noProof/>
            </w:rPr>
          </w:r>
          <w:r w:rsidRPr="00110FEE">
            <w:rPr>
              <w:b/>
              <w:bCs/>
              <w:noProof/>
            </w:rPr>
            <w:fldChar w:fldCharType="separate"/>
          </w:r>
          <w:r w:rsidRPr="00110FEE">
            <w:rPr>
              <w:b/>
              <w:bCs/>
              <w:noProof/>
            </w:rPr>
            <w:t>28</w:t>
          </w:r>
          <w:r w:rsidRPr="00110FEE">
            <w:rPr>
              <w:b/>
              <w:bCs/>
              <w:noProof/>
            </w:rPr>
            <w:fldChar w:fldCharType="end"/>
          </w:r>
        </w:p>
        <w:p w14:paraId="69AAA8C4" w14:textId="47390E1E"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Overview of Current Technologies to be Used in the System</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_Toc131886453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28</w:t>
          </w:r>
          <w:r w:rsidRPr="00110FEE">
            <w:rPr>
              <w:rFonts w:ascii="Times New Roman" w:hAnsi="Times New Roman"/>
              <w:b/>
              <w:bCs/>
              <w:noProof/>
            </w:rPr>
            <w:fldChar w:fldCharType="end"/>
          </w:r>
        </w:p>
        <w:p w14:paraId="53194C95" w14:textId="20BA11BC"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Calendar of Activities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_Toc131886454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35</w:t>
          </w:r>
          <w:r w:rsidRPr="00110FEE">
            <w:rPr>
              <w:rFonts w:ascii="Times New Roman" w:hAnsi="Times New Roman"/>
              <w:b/>
              <w:bCs/>
              <w:noProof/>
            </w:rPr>
            <w:fldChar w:fldCharType="end"/>
          </w:r>
        </w:p>
        <w:p w14:paraId="0C9BC0C1" w14:textId="3084FFA8"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Resources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_Toc131886455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48</w:t>
          </w:r>
          <w:r w:rsidRPr="00110FEE">
            <w:rPr>
              <w:rFonts w:ascii="Times New Roman" w:hAnsi="Times New Roman"/>
              <w:b/>
              <w:bCs/>
              <w:noProof/>
            </w:rPr>
            <w:fldChar w:fldCharType="end"/>
          </w:r>
        </w:p>
        <w:p w14:paraId="4E3E70AC" w14:textId="28D08A4B"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CHAPTER IV - METHODOLOGY, RESULTS, AND DISCUSSIONS</w:t>
          </w:r>
          <w:r w:rsidRPr="00110FEE">
            <w:rPr>
              <w:b/>
              <w:bCs/>
              <w:noProof/>
            </w:rPr>
            <w:tab/>
          </w:r>
          <w:r w:rsidRPr="00110FEE">
            <w:rPr>
              <w:b/>
              <w:bCs/>
              <w:noProof/>
            </w:rPr>
            <w:fldChar w:fldCharType="begin"/>
          </w:r>
          <w:r w:rsidRPr="00110FEE">
            <w:rPr>
              <w:b/>
              <w:bCs/>
              <w:noProof/>
            </w:rPr>
            <w:instrText xml:space="preserve"> PAGEREF _Toc131886456 \h </w:instrText>
          </w:r>
          <w:r w:rsidRPr="00110FEE">
            <w:rPr>
              <w:b/>
              <w:bCs/>
              <w:noProof/>
            </w:rPr>
          </w:r>
          <w:r w:rsidRPr="00110FEE">
            <w:rPr>
              <w:b/>
              <w:bCs/>
              <w:noProof/>
            </w:rPr>
            <w:fldChar w:fldCharType="separate"/>
          </w:r>
          <w:r w:rsidRPr="00110FEE">
            <w:rPr>
              <w:b/>
              <w:bCs/>
              <w:noProof/>
            </w:rPr>
            <w:t>49</w:t>
          </w:r>
          <w:r w:rsidRPr="00110FEE">
            <w:rPr>
              <w:b/>
              <w:bCs/>
              <w:noProof/>
            </w:rPr>
            <w:fldChar w:fldCharType="end"/>
          </w:r>
        </w:p>
        <w:p w14:paraId="4C75580A" w14:textId="13D03342"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Requirement Analysis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_Toc131886457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49</w:t>
          </w:r>
          <w:r w:rsidRPr="00110FEE">
            <w:rPr>
              <w:rFonts w:ascii="Times New Roman" w:hAnsi="Times New Roman"/>
              <w:b/>
              <w:bCs/>
              <w:noProof/>
            </w:rPr>
            <w:fldChar w:fldCharType="end"/>
          </w:r>
        </w:p>
        <w:p w14:paraId="4CBF6481" w14:textId="40A8B377"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rPr>
            <w:t>Current Technical Situation</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_Toc131886458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49</w:t>
          </w:r>
          <w:r w:rsidRPr="00110FEE">
            <w:rPr>
              <w:rFonts w:ascii="Times New Roman" w:hAnsi="Times New Roman"/>
              <w:b/>
              <w:bCs/>
              <w:noProof/>
            </w:rPr>
            <w:fldChar w:fldCharType="end"/>
          </w:r>
        </w:p>
        <w:p w14:paraId="657F7FC7" w14:textId="11B85577"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rPr>
            <w:t>Data Flow Diagram of the Current System (Gane and Sarson Model)</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_Toc131886459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52</w:t>
          </w:r>
          <w:r w:rsidRPr="00110FEE">
            <w:rPr>
              <w:rFonts w:ascii="Times New Roman" w:hAnsi="Times New Roman"/>
              <w:b/>
              <w:bCs/>
              <w:noProof/>
            </w:rPr>
            <w:fldChar w:fldCharType="end"/>
          </w:r>
        </w:p>
        <w:p w14:paraId="6755EA1B" w14:textId="760AC436"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rPr>
            <w:t>Data Flow Diagram of the Proposed System</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_Toc131886460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55</w:t>
          </w:r>
          <w:r w:rsidRPr="00110FEE">
            <w:rPr>
              <w:rFonts w:ascii="Times New Roman" w:hAnsi="Times New Roman"/>
              <w:b/>
              <w:bCs/>
              <w:noProof/>
            </w:rPr>
            <w:fldChar w:fldCharType="end"/>
          </w:r>
        </w:p>
        <w:p w14:paraId="6602EE77" w14:textId="184AAF8F"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Requirement Documentation</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_Toc131886461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66</w:t>
          </w:r>
          <w:r w:rsidRPr="00110FEE">
            <w:rPr>
              <w:rFonts w:ascii="Times New Roman" w:hAnsi="Times New Roman"/>
              <w:b/>
              <w:bCs/>
              <w:noProof/>
            </w:rPr>
            <w:fldChar w:fldCharType="end"/>
          </w:r>
        </w:p>
        <w:p w14:paraId="19833136" w14:textId="728472E6"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rPr>
            <w:lastRenderedPageBreak/>
            <w:t>Functional Requirements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_Toc131886462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66</w:t>
          </w:r>
          <w:r w:rsidRPr="00110FEE">
            <w:rPr>
              <w:rFonts w:ascii="Times New Roman" w:hAnsi="Times New Roman"/>
              <w:b/>
              <w:bCs/>
              <w:noProof/>
            </w:rPr>
            <w:fldChar w:fldCharType="end"/>
          </w:r>
        </w:p>
        <w:p w14:paraId="5903A042" w14:textId="152B2C54"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rPr>
            <w:t>Non-Functional Requirements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_Toc131886463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95</w:t>
          </w:r>
          <w:r w:rsidRPr="00110FEE">
            <w:rPr>
              <w:rFonts w:ascii="Times New Roman" w:hAnsi="Times New Roman"/>
              <w:b/>
              <w:bCs/>
              <w:noProof/>
            </w:rPr>
            <w:fldChar w:fldCharType="end"/>
          </w:r>
        </w:p>
        <w:p w14:paraId="7B27F44A" w14:textId="7A32F6F7"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Design of Software, Systems, Product, and/or Process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_Toc131886464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97</w:t>
          </w:r>
          <w:r w:rsidRPr="00110FEE">
            <w:rPr>
              <w:rFonts w:ascii="Times New Roman" w:hAnsi="Times New Roman"/>
              <w:b/>
              <w:bCs/>
              <w:noProof/>
            </w:rPr>
            <w:fldChar w:fldCharType="end"/>
          </w:r>
        </w:p>
        <w:p w14:paraId="46D3C5CD" w14:textId="6A09A57D"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rPr>
            <w:t>Conceptual Framework</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_Toc131886465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97</w:t>
          </w:r>
          <w:r w:rsidRPr="00110FEE">
            <w:rPr>
              <w:rFonts w:ascii="Times New Roman" w:hAnsi="Times New Roman"/>
              <w:b/>
              <w:bCs/>
              <w:noProof/>
            </w:rPr>
            <w:fldChar w:fldCharType="end"/>
          </w:r>
        </w:p>
        <w:p w14:paraId="45581A52" w14:textId="695B8A83"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lang w:eastAsia="en-PH"/>
            </w:rPr>
            <w:t>System Architecture</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_Toc131886466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101</w:t>
          </w:r>
          <w:r w:rsidRPr="00110FEE">
            <w:rPr>
              <w:rFonts w:ascii="Times New Roman" w:hAnsi="Times New Roman"/>
              <w:b/>
              <w:bCs/>
              <w:noProof/>
            </w:rPr>
            <w:fldChar w:fldCharType="end"/>
          </w:r>
        </w:p>
        <w:p w14:paraId="5FF69540" w14:textId="63BE9186"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lang w:eastAsia="en-PH"/>
            </w:rPr>
            <w:t>Object Modeling</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_Toc131886467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103</w:t>
          </w:r>
          <w:r w:rsidRPr="00110FEE">
            <w:rPr>
              <w:rFonts w:ascii="Times New Roman" w:hAnsi="Times New Roman"/>
              <w:b/>
              <w:bCs/>
              <w:noProof/>
            </w:rPr>
            <w:fldChar w:fldCharType="end"/>
          </w:r>
        </w:p>
        <w:p w14:paraId="11C8B3CF" w14:textId="33F51B8C" w:rsidR="00110FEE" w:rsidRPr="00110FEE" w:rsidRDefault="00110FEE" w:rsidP="00110FEE">
          <w:pPr>
            <w:pStyle w:val="TOC3"/>
            <w:rPr>
              <w:rFonts w:ascii="Times New Roman" w:hAnsi="Times New Roman"/>
              <w:b/>
              <w:bCs/>
              <w:noProof/>
              <w:lang w:val="en-PH" w:eastAsia="en-PH"/>
            </w:rPr>
          </w:pPr>
          <w:r w:rsidRPr="00110FEE">
            <w:rPr>
              <w:rFonts w:ascii="Times New Roman" w:hAnsi="Times New Roman"/>
              <w:b/>
              <w:bCs/>
              <w:noProof/>
              <w:lang w:eastAsia="en-PH"/>
            </w:rPr>
            <w:t>Database Design</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_Toc131886468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158</w:t>
          </w:r>
          <w:r w:rsidRPr="00110FEE">
            <w:rPr>
              <w:rFonts w:ascii="Times New Roman" w:hAnsi="Times New Roman"/>
              <w:b/>
              <w:bCs/>
              <w:noProof/>
            </w:rPr>
            <w:fldChar w:fldCharType="end"/>
          </w:r>
        </w:p>
        <w:p w14:paraId="5BA6D3D4" w14:textId="70741189"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lang w:eastAsia="en-PH"/>
            </w:rPr>
            <w:t>Conceptual Database Model</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_Toc131886469 \h </w:instrText>
          </w:r>
          <w:r w:rsidRPr="00110FEE">
            <w:rPr>
              <w:rFonts w:cs="Times New Roman"/>
              <w:bCs/>
              <w:noProof/>
            </w:rPr>
          </w:r>
          <w:r w:rsidRPr="00110FEE">
            <w:rPr>
              <w:rFonts w:cs="Times New Roman"/>
              <w:bCs/>
              <w:noProof/>
            </w:rPr>
            <w:fldChar w:fldCharType="separate"/>
          </w:r>
          <w:r w:rsidRPr="00110FEE">
            <w:rPr>
              <w:rFonts w:cs="Times New Roman"/>
              <w:bCs/>
              <w:noProof/>
            </w:rPr>
            <w:t>158</w:t>
          </w:r>
          <w:r w:rsidRPr="00110FEE">
            <w:rPr>
              <w:rFonts w:cs="Times New Roman"/>
              <w:bCs/>
              <w:noProof/>
            </w:rPr>
            <w:fldChar w:fldCharType="end"/>
          </w:r>
        </w:p>
        <w:p w14:paraId="2A195EBC" w14:textId="420C52F6"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lang w:eastAsia="en-PH"/>
            </w:rPr>
            <w:t>Logical Database Model</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_Toc131886470 \h </w:instrText>
          </w:r>
          <w:r w:rsidRPr="00110FEE">
            <w:rPr>
              <w:rFonts w:cs="Times New Roman"/>
              <w:bCs/>
              <w:noProof/>
            </w:rPr>
          </w:r>
          <w:r w:rsidRPr="00110FEE">
            <w:rPr>
              <w:rFonts w:cs="Times New Roman"/>
              <w:bCs/>
              <w:noProof/>
            </w:rPr>
            <w:fldChar w:fldCharType="separate"/>
          </w:r>
          <w:r w:rsidRPr="00110FEE">
            <w:rPr>
              <w:rFonts w:cs="Times New Roman"/>
              <w:bCs/>
              <w:noProof/>
            </w:rPr>
            <w:t>159</w:t>
          </w:r>
          <w:r w:rsidRPr="00110FEE">
            <w:rPr>
              <w:rFonts w:cs="Times New Roman"/>
              <w:bCs/>
              <w:noProof/>
            </w:rPr>
            <w:fldChar w:fldCharType="end"/>
          </w:r>
        </w:p>
        <w:p w14:paraId="2A54094C" w14:textId="24677B52"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lang w:eastAsia="en-PH"/>
            </w:rPr>
            <w:t>Logical Class Diagram</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_Toc131886471 \h </w:instrText>
          </w:r>
          <w:r w:rsidRPr="00110FEE">
            <w:rPr>
              <w:rFonts w:cs="Times New Roman"/>
              <w:bCs/>
              <w:noProof/>
            </w:rPr>
          </w:r>
          <w:r w:rsidRPr="00110FEE">
            <w:rPr>
              <w:rFonts w:cs="Times New Roman"/>
              <w:bCs/>
              <w:noProof/>
            </w:rPr>
            <w:fldChar w:fldCharType="separate"/>
          </w:r>
          <w:r w:rsidRPr="00110FEE">
            <w:rPr>
              <w:rFonts w:cs="Times New Roman"/>
              <w:bCs/>
              <w:noProof/>
            </w:rPr>
            <w:t>160</w:t>
          </w:r>
          <w:r w:rsidRPr="00110FEE">
            <w:rPr>
              <w:rFonts w:cs="Times New Roman"/>
              <w:bCs/>
              <w:noProof/>
            </w:rPr>
            <w:fldChar w:fldCharType="end"/>
          </w:r>
        </w:p>
        <w:p w14:paraId="74F56885" w14:textId="45683558"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lang w:val="en-US"/>
            </w:rPr>
            <w:t>Normalization</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_Toc131886472 \h </w:instrText>
          </w:r>
          <w:r w:rsidRPr="00110FEE">
            <w:rPr>
              <w:rFonts w:cs="Times New Roman"/>
              <w:bCs/>
              <w:noProof/>
            </w:rPr>
          </w:r>
          <w:r w:rsidRPr="00110FEE">
            <w:rPr>
              <w:rFonts w:cs="Times New Roman"/>
              <w:bCs/>
              <w:noProof/>
            </w:rPr>
            <w:fldChar w:fldCharType="separate"/>
          </w:r>
          <w:r w:rsidRPr="00110FEE">
            <w:rPr>
              <w:rFonts w:cs="Times New Roman"/>
              <w:bCs/>
              <w:noProof/>
            </w:rPr>
            <w:t>161</w:t>
          </w:r>
          <w:r w:rsidRPr="00110FEE">
            <w:rPr>
              <w:rFonts w:cs="Times New Roman"/>
              <w:bCs/>
              <w:noProof/>
            </w:rPr>
            <w:fldChar w:fldCharType="end"/>
          </w:r>
        </w:p>
        <w:p w14:paraId="05B7B433" w14:textId="0E5C4892"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lang w:eastAsia="en-PH"/>
            </w:rPr>
            <w:t>Physical Database Design</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_Toc131886473 \h </w:instrText>
          </w:r>
          <w:r w:rsidRPr="00110FEE">
            <w:rPr>
              <w:rFonts w:cs="Times New Roman"/>
              <w:bCs/>
              <w:noProof/>
            </w:rPr>
          </w:r>
          <w:r w:rsidRPr="00110FEE">
            <w:rPr>
              <w:rFonts w:cs="Times New Roman"/>
              <w:bCs/>
              <w:noProof/>
            </w:rPr>
            <w:fldChar w:fldCharType="separate"/>
          </w:r>
          <w:r w:rsidRPr="00110FEE">
            <w:rPr>
              <w:rFonts w:cs="Times New Roman"/>
              <w:bCs/>
              <w:noProof/>
            </w:rPr>
            <w:t>202</w:t>
          </w:r>
          <w:r w:rsidRPr="00110FEE">
            <w:rPr>
              <w:rFonts w:cs="Times New Roman"/>
              <w:bCs/>
              <w:noProof/>
            </w:rPr>
            <w:fldChar w:fldCharType="end"/>
          </w:r>
        </w:p>
        <w:p w14:paraId="7388C1FF" w14:textId="6FAF343E"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rPr>
            <w:t>Final Relations</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_Toc131886474 \h </w:instrText>
          </w:r>
          <w:r w:rsidRPr="00110FEE">
            <w:rPr>
              <w:rFonts w:cs="Times New Roman"/>
              <w:bCs/>
              <w:noProof/>
            </w:rPr>
          </w:r>
          <w:r w:rsidRPr="00110FEE">
            <w:rPr>
              <w:rFonts w:cs="Times New Roman"/>
              <w:bCs/>
              <w:noProof/>
            </w:rPr>
            <w:fldChar w:fldCharType="separate"/>
          </w:r>
          <w:r w:rsidRPr="00110FEE">
            <w:rPr>
              <w:rFonts w:cs="Times New Roman"/>
              <w:bCs/>
              <w:noProof/>
            </w:rPr>
            <w:t>203</w:t>
          </w:r>
          <w:r w:rsidRPr="00110FEE">
            <w:rPr>
              <w:rFonts w:cs="Times New Roman"/>
              <w:bCs/>
              <w:noProof/>
            </w:rPr>
            <w:fldChar w:fldCharType="end"/>
          </w:r>
        </w:p>
        <w:p w14:paraId="608739B0" w14:textId="75210867" w:rsidR="00110FEE" w:rsidRPr="00110FEE" w:rsidRDefault="00110FEE" w:rsidP="00110FEE">
          <w:pPr>
            <w:pStyle w:val="TOC4"/>
            <w:tabs>
              <w:tab w:val="right" w:pos="8630"/>
            </w:tabs>
            <w:spacing w:line="360" w:lineRule="auto"/>
            <w:rPr>
              <w:rFonts w:eastAsiaTheme="minorEastAsia" w:cs="Times New Roman"/>
              <w:bCs/>
              <w:noProof/>
              <w:sz w:val="22"/>
              <w:lang w:eastAsia="en-PH"/>
            </w:rPr>
          </w:pPr>
          <w:r w:rsidRPr="00110FEE">
            <w:rPr>
              <w:rFonts w:cs="Times New Roman"/>
              <w:bCs/>
              <w:noProof/>
            </w:rPr>
            <w:t>Data Dictionary</w:t>
          </w:r>
          <w:r w:rsidRPr="00110FEE">
            <w:rPr>
              <w:rFonts w:cs="Times New Roman"/>
              <w:bCs/>
              <w:noProof/>
            </w:rPr>
            <w:tab/>
          </w:r>
          <w:r w:rsidRPr="00110FEE">
            <w:rPr>
              <w:rFonts w:cs="Times New Roman"/>
              <w:bCs/>
              <w:noProof/>
            </w:rPr>
            <w:fldChar w:fldCharType="begin"/>
          </w:r>
          <w:r w:rsidRPr="00110FEE">
            <w:rPr>
              <w:rFonts w:cs="Times New Roman"/>
              <w:bCs/>
              <w:noProof/>
            </w:rPr>
            <w:instrText xml:space="preserve"> PAGEREF _Toc131886475 \h </w:instrText>
          </w:r>
          <w:r w:rsidRPr="00110FEE">
            <w:rPr>
              <w:rFonts w:cs="Times New Roman"/>
              <w:bCs/>
              <w:noProof/>
            </w:rPr>
          </w:r>
          <w:r w:rsidRPr="00110FEE">
            <w:rPr>
              <w:rFonts w:cs="Times New Roman"/>
              <w:bCs/>
              <w:noProof/>
            </w:rPr>
            <w:fldChar w:fldCharType="separate"/>
          </w:r>
          <w:r w:rsidRPr="00110FEE">
            <w:rPr>
              <w:rFonts w:cs="Times New Roman"/>
              <w:bCs/>
              <w:noProof/>
            </w:rPr>
            <w:t>204</w:t>
          </w:r>
          <w:r w:rsidRPr="00110FEE">
            <w:rPr>
              <w:rFonts w:cs="Times New Roman"/>
              <w:bCs/>
              <w:noProof/>
            </w:rPr>
            <w:fldChar w:fldCharType="end"/>
          </w:r>
        </w:p>
        <w:p w14:paraId="3EBCFE10" w14:textId="3E2486AC"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eastAsia="Times New Roman" w:hAnsi="Times New Roman"/>
              <w:b/>
              <w:bCs/>
              <w:noProof/>
            </w:rPr>
            <w:t>Development and Testing</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_Toc131886476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224</w:t>
          </w:r>
          <w:r w:rsidRPr="00110FEE">
            <w:rPr>
              <w:rFonts w:ascii="Times New Roman" w:hAnsi="Times New Roman"/>
              <w:b/>
              <w:bCs/>
              <w:noProof/>
            </w:rPr>
            <w:fldChar w:fldCharType="end"/>
          </w:r>
        </w:p>
        <w:p w14:paraId="736B7F94" w14:textId="03F49D7D"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eastAsia="Times New Roman" w:hAnsi="Times New Roman"/>
              <w:b/>
              <w:bCs/>
              <w:noProof/>
            </w:rPr>
            <w:t>Data</w:t>
          </w:r>
          <w:r w:rsidRPr="00110FEE">
            <w:rPr>
              <w:rFonts w:ascii="Times New Roman" w:eastAsia="Times New Roman" w:hAnsi="Times New Roman"/>
              <w:b/>
              <w:bCs/>
              <w:noProof/>
              <w:spacing w:val="-1"/>
            </w:rPr>
            <w:t xml:space="preserve"> </w:t>
          </w:r>
          <w:r w:rsidRPr="00110FEE">
            <w:rPr>
              <w:rFonts w:ascii="Times New Roman" w:eastAsia="Times New Roman" w:hAnsi="Times New Roman"/>
              <w:b/>
              <w:bCs/>
              <w:noProof/>
            </w:rPr>
            <w:t>Analysis</w:t>
          </w:r>
          <w:r w:rsidRPr="00110FEE">
            <w:rPr>
              <w:rFonts w:ascii="Times New Roman" w:eastAsia="Times New Roman" w:hAnsi="Times New Roman"/>
              <w:b/>
              <w:bCs/>
              <w:noProof/>
              <w:spacing w:val="-1"/>
            </w:rPr>
            <w:t xml:space="preserve"> </w:t>
          </w:r>
          <w:r w:rsidRPr="00110FEE">
            <w:rPr>
              <w:rFonts w:ascii="Times New Roman" w:eastAsia="Times New Roman" w:hAnsi="Times New Roman"/>
              <w:b/>
              <w:bCs/>
              <w:noProof/>
            </w:rPr>
            <w:t>Plan</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_Toc131886477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230</w:t>
          </w:r>
          <w:r w:rsidRPr="00110FEE">
            <w:rPr>
              <w:rFonts w:ascii="Times New Roman" w:hAnsi="Times New Roman"/>
              <w:b/>
              <w:bCs/>
              <w:noProof/>
            </w:rPr>
            <w:fldChar w:fldCharType="end"/>
          </w:r>
        </w:p>
        <w:p w14:paraId="7E0A53D0" w14:textId="45853E22"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REFERENCES</w:t>
          </w:r>
          <w:r w:rsidRPr="00110FEE">
            <w:rPr>
              <w:b/>
              <w:bCs/>
              <w:noProof/>
            </w:rPr>
            <w:tab/>
          </w:r>
          <w:r w:rsidRPr="00110FEE">
            <w:rPr>
              <w:b/>
              <w:bCs/>
              <w:noProof/>
            </w:rPr>
            <w:fldChar w:fldCharType="begin"/>
          </w:r>
          <w:r w:rsidRPr="00110FEE">
            <w:rPr>
              <w:b/>
              <w:bCs/>
              <w:noProof/>
            </w:rPr>
            <w:instrText xml:space="preserve"> PAGEREF _Toc131886478 \h </w:instrText>
          </w:r>
          <w:r w:rsidRPr="00110FEE">
            <w:rPr>
              <w:b/>
              <w:bCs/>
              <w:noProof/>
            </w:rPr>
          </w:r>
          <w:r w:rsidRPr="00110FEE">
            <w:rPr>
              <w:b/>
              <w:bCs/>
              <w:noProof/>
            </w:rPr>
            <w:fldChar w:fldCharType="separate"/>
          </w:r>
          <w:r w:rsidRPr="00110FEE">
            <w:rPr>
              <w:b/>
              <w:bCs/>
              <w:noProof/>
            </w:rPr>
            <w:t>232</w:t>
          </w:r>
          <w:r w:rsidRPr="00110FEE">
            <w:rPr>
              <w:b/>
              <w:bCs/>
              <w:noProof/>
            </w:rPr>
            <w:fldChar w:fldCharType="end"/>
          </w:r>
        </w:p>
        <w:p w14:paraId="6D3E46EC" w14:textId="2F880A5A" w:rsidR="00110FEE" w:rsidRPr="00110FEE" w:rsidRDefault="00110FEE" w:rsidP="00110FEE">
          <w:pPr>
            <w:pStyle w:val="TOC1"/>
            <w:tabs>
              <w:tab w:val="right" w:pos="8630"/>
            </w:tabs>
            <w:spacing w:line="360" w:lineRule="auto"/>
            <w:rPr>
              <w:b/>
              <w:bCs/>
              <w:noProof/>
              <w:sz w:val="22"/>
              <w:lang w:val="en-PH" w:eastAsia="en-PH"/>
            </w:rPr>
          </w:pPr>
          <w:r w:rsidRPr="00110FEE">
            <w:rPr>
              <w:b/>
              <w:bCs/>
              <w:noProof/>
            </w:rPr>
            <w:t>APPENDICES</w:t>
          </w:r>
          <w:r w:rsidRPr="00110FEE">
            <w:rPr>
              <w:b/>
              <w:bCs/>
              <w:noProof/>
            </w:rPr>
            <w:tab/>
          </w:r>
          <w:r w:rsidRPr="00110FEE">
            <w:rPr>
              <w:b/>
              <w:bCs/>
              <w:noProof/>
            </w:rPr>
            <w:fldChar w:fldCharType="begin"/>
          </w:r>
          <w:r w:rsidRPr="00110FEE">
            <w:rPr>
              <w:b/>
              <w:bCs/>
              <w:noProof/>
            </w:rPr>
            <w:instrText xml:space="preserve"> PAGEREF _Toc131886479 \h </w:instrText>
          </w:r>
          <w:r w:rsidRPr="00110FEE">
            <w:rPr>
              <w:b/>
              <w:bCs/>
              <w:noProof/>
            </w:rPr>
          </w:r>
          <w:r w:rsidRPr="00110FEE">
            <w:rPr>
              <w:b/>
              <w:bCs/>
              <w:noProof/>
            </w:rPr>
            <w:fldChar w:fldCharType="separate"/>
          </w:r>
          <w:r w:rsidRPr="00110FEE">
            <w:rPr>
              <w:b/>
              <w:bCs/>
              <w:noProof/>
            </w:rPr>
            <w:t>235</w:t>
          </w:r>
          <w:r w:rsidRPr="00110FEE">
            <w:rPr>
              <w:b/>
              <w:bCs/>
              <w:noProof/>
            </w:rPr>
            <w:fldChar w:fldCharType="end"/>
          </w:r>
        </w:p>
        <w:p w14:paraId="0933CF63" w14:textId="1EA7AA65"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Appendix B. Evaluation Tools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_Toc131886480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237</w:t>
          </w:r>
          <w:r w:rsidRPr="00110FEE">
            <w:rPr>
              <w:rFonts w:ascii="Times New Roman" w:hAnsi="Times New Roman"/>
              <w:b/>
              <w:bCs/>
              <w:noProof/>
            </w:rPr>
            <w:fldChar w:fldCharType="end"/>
          </w:r>
        </w:p>
        <w:p w14:paraId="23A7C1FD" w14:textId="2208995D" w:rsidR="00110FEE" w:rsidRPr="00110FEE" w:rsidRDefault="00110FEE" w:rsidP="00110FEE">
          <w:pPr>
            <w:pStyle w:val="TOC2"/>
            <w:tabs>
              <w:tab w:val="right" w:pos="8630"/>
            </w:tabs>
            <w:spacing w:line="360" w:lineRule="auto"/>
            <w:rPr>
              <w:rFonts w:ascii="Times New Roman" w:hAnsi="Times New Roman"/>
              <w:b/>
              <w:bCs/>
              <w:noProof/>
              <w:lang w:val="en-PH" w:eastAsia="en-PH"/>
            </w:rPr>
          </w:pPr>
          <w:r w:rsidRPr="00110FEE">
            <w:rPr>
              <w:rFonts w:ascii="Times New Roman" w:hAnsi="Times New Roman"/>
              <w:b/>
              <w:bCs/>
              <w:noProof/>
            </w:rPr>
            <w:t>Appendix E. Personal Technical Vitae</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_Toc131886481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247</w:t>
          </w:r>
          <w:r w:rsidRPr="00110FEE">
            <w:rPr>
              <w:rFonts w:ascii="Times New Roman" w:hAnsi="Times New Roman"/>
              <w:b/>
              <w:bCs/>
              <w:noProof/>
            </w:rPr>
            <w:fldChar w:fldCharType="end"/>
          </w:r>
        </w:p>
        <w:p w14:paraId="75C9C326" w14:textId="36D06E0B" w:rsidR="00110FEE" w:rsidRDefault="00110FEE" w:rsidP="00110FEE">
          <w:pPr>
            <w:pStyle w:val="TOC2"/>
            <w:tabs>
              <w:tab w:val="right" w:pos="8630"/>
            </w:tabs>
            <w:spacing w:line="360" w:lineRule="auto"/>
            <w:rPr>
              <w:rFonts w:cstheme="minorBidi"/>
              <w:noProof/>
              <w:lang w:val="en-PH" w:eastAsia="en-PH"/>
            </w:rPr>
          </w:pPr>
          <w:r w:rsidRPr="00110FEE">
            <w:rPr>
              <w:rFonts w:ascii="Times New Roman" w:hAnsi="Times New Roman"/>
              <w:b/>
              <w:bCs/>
              <w:noProof/>
            </w:rPr>
            <w:t>Appendix F. Miscellaneous</w:t>
          </w:r>
          <w:r w:rsidRPr="00110FEE">
            <w:rPr>
              <w:rFonts w:ascii="Times New Roman" w:hAnsi="Times New Roman"/>
              <w:b/>
              <w:bCs/>
              <w:noProof/>
            </w:rPr>
            <w:tab/>
          </w:r>
          <w:r w:rsidRPr="00110FEE">
            <w:rPr>
              <w:rFonts w:ascii="Times New Roman" w:hAnsi="Times New Roman"/>
              <w:b/>
              <w:bCs/>
              <w:noProof/>
            </w:rPr>
            <w:fldChar w:fldCharType="begin"/>
          </w:r>
          <w:r w:rsidRPr="00110FEE">
            <w:rPr>
              <w:rFonts w:ascii="Times New Roman" w:hAnsi="Times New Roman"/>
              <w:b/>
              <w:bCs/>
              <w:noProof/>
            </w:rPr>
            <w:instrText xml:space="preserve"> PAGEREF _Toc131886482 \h </w:instrText>
          </w:r>
          <w:r w:rsidRPr="00110FEE">
            <w:rPr>
              <w:rFonts w:ascii="Times New Roman" w:hAnsi="Times New Roman"/>
              <w:b/>
              <w:bCs/>
              <w:noProof/>
            </w:rPr>
          </w:r>
          <w:r w:rsidRPr="00110FEE">
            <w:rPr>
              <w:rFonts w:ascii="Times New Roman" w:hAnsi="Times New Roman"/>
              <w:b/>
              <w:bCs/>
              <w:noProof/>
            </w:rPr>
            <w:fldChar w:fldCharType="separate"/>
          </w:r>
          <w:r w:rsidRPr="00110FEE">
            <w:rPr>
              <w:rFonts w:ascii="Times New Roman" w:hAnsi="Times New Roman"/>
              <w:b/>
              <w:bCs/>
              <w:noProof/>
            </w:rPr>
            <w:t>250</w:t>
          </w:r>
          <w:r w:rsidRPr="00110FEE">
            <w:rPr>
              <w:rFonts w:ascii="Times New Roman" w:hAnsi="Times New Roman"/>
              <w:b/>
              <w:bCs/>
              <w:noProof/>
            </w:rPr>
            <w:fldChar w:fldCharType="end"/>
          </w:r>
        </w:p>
        <w:p w14:paraId="40E2BAC5" w14:textId="58508A81" w:rsidR="0085408B" w:rsidRDefault="00951311" w:rsidP="009712C3">
          <w:pPr>
            <w:spacing w:line="360" w:lineRule="auto"/>
          </w:pPr>
          <w:r w:rsidRPr="009712C3">
            <w:rPr>
              <w:rFonts w:eastAsiaTheme="minorEastAsia" w:cs="Times New Roman"/>
              <w:szCs w:val="24"/>
              <w:lang w:val="en-US"/>
            </w:rPr>
            <w:fldChar w:fldCharType="end"/>
          </w:r>
        </w:p>
      </w:sdtContent>
    </w:sdt>
    <w:p w14:paraId="3808EFDC" w14:textId="77777777" w:rsidR="003156D4" w:rsidRDefault="001A774A" w:rsidP="001A774A">
      <w:pPr>
        <w:sectPr w:rsidR="003156D4" w:rsidSect="00807757">
          <w:headerReference w:type="default" r:id="rId11"/>
          <w:footerReference w:type="default" r:id="rId12"/>
          <w:footerReference w:type="first" r:id="rId13"/>
          <w:pgSz w:w="12240" w:h="15840" w:code="1"/>
          <w:pgMar w:top="1440" w:right="1440" w:bottom="1440" w:left="2160" w:header="1276" w:footer="1276" w:gutter="0"/>
          <w:pgNumType w:fmt="lowerRoman"/>
          <w:cols w:space="720"/>
          <w:docGrid w:linePitch="360"/>
        </w:sectPr>
      </w:pPr>
      <w:r>
        <w:br w:type="page"/>
      </w:r>
    </w:p>
    <w:p w14:paraId="7C17D526" w14:textId="77777777" w:rsidR="00277787" w:rsidRDefault="00FD15F1" w:rsidP="00191F53">
      <w:pPr>
        <w:pStyle w:val="Heading1"/>
      </w:pPr>
      <w:bookmarkStart w:id="4" w:name="_Toc131886441"/>
      <w:r w:rsidRPr="00215233">
        <w:lastRenderedPageBreak/>
        <w:t>LIST OF FIGURE</w:t>
      </w:r>
      <w:r w:rsidR="00277787">
        <w:t>S</w:t>
      </w:r>
      <w:bookmarkEnd w:id="4"/>
    </w:p>
    <w:p w14:paraId="75A7D1F3" w14:textId="50072115"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sz w:val="24"/>
          <w:szCs w:val="24"/>
          <w:lang w:eastAsia="en-PH"/>
        </w:rPr>
        <w:fldChar w:fldCharType="begin"/>
      </w:r>
      <w:r w:rsidRPr="00734979">
        <w:rPr>
          <w:rFonts w:ascii="Times New Roman" w:hAnsi="Times New Roman" w:cs="Times New Roman"/>
          <w:sz w:val="24"/>
          <w:szCs w:val="24"/>
          <w:lang w:eastAsia="en-PH"/>
        </w:rPr>
        <w:instrText xml:space="preserve"> TOC \c "Figure" </w:instrText>
      </w:r>
      <w:r w:rsidRPr="00734979">
        <w:rPr>
          <w:rFonts w:ascii="Times New Roman" w:hAnsi="Times New Roman" w:cs="Times New Roman"/>
          <w:sz w:val="24"/>
          <w:szCs w:val="24"/>
          <w:lang w:eastAsia="en-PH"/>
        </w:rPr>
        <w:fldChar w:fldCharType="separate"/>
      </w:r>
      <w:r w:rsidRPr="00734979">
        <w:rPr>
          <w:rFonts w:ascii="Times New Roman" w:hAnsi="Times New Roman" w:cs="Times New Roman"/>
          <w:noProof/>
          <w:sz w:val="24"/>
          <w:szCs w:val="24"/>
        </w:rPr>
        <w:t>Figure 1: Traditional Piggery to Automation Farm System</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_Toc131884938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21</w:t>
      </w:r>
      <w:r w:rsidRPr="00734979">
        <w:rPr>
          <w:rFonts w:ascii="Times New Roman" w:hAnsi="Times New Roman" w:cs="Times New Roman"/>
          <w:noProof/>
          <w:sz w:val="24"/>
          <w:szCs w:val="24"/>
        </w:rPr>
        <w:fldChar w:fldCharType="end"/>
      </w:r>
    </w:p>
    <w:p w14:paraId="422E3E87" w14:textId="0A6AA284"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2: Smart Student Attendance System Using QR Code Teacher Module Inventory Management System</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_Toc131884939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22</w:t>
      </w:r>
      <w:r w:rsidRPr="00734979">
        <w:rPr>
          <w:rFonts w:ascii="Times New Roman" w:hAnsi="Times New Roman" w:cs="Times New Roman"/>
          <w:noProof/>
          <w:sz w:val="24"/>
          <w:szCs w:val="24"/>
        </w:rPr>
        <w:fldChar w:fldCharType="end"/>
      </w:r>
    </w:p>
    <w:p w14:paraId="0321A693" w14:textId="4DE3B238"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3: Inventory Management System Creating Product Module</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_Toc131884940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23</w:t>
      </w:r>
      <w:r w:rsidRPr="00734979">
        <w:rPr>
          <w:rFonts w:ascii="Times New Roman" w:hAnsi="Times New Roman" w:cs="Times New Roman"/>
          <w:noProof/>
          <w:sz w:val="24"/>
          <w:szCs w:val="24"/>
        </w:rPr>
        <w:fldChar w:fldCharType="end"/>
      </w:r>
    </w:p>
    <w:p w14:paraId="3D000D99" w14:textId="21964BA6"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4: Peopleware Diagram</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_Toc131884941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32</w:t>
      </w:r>
      <w:r w:rsidRPr="00734979">
        <w:rPr>
          <w:rFonts w:ascii="Times New Roman" w:hAnsi="Times New Roman" w:cs="Times New Roman"/>
          <w:noProof/>
          <w:sz w:val="24"/>
          <w:szCs w:val="24"/>
        </w:rPr>
        <w:fldChar w:fldCharType="end"/>
      </w:r>
    </w:p>
    <w:p w14:paraId="46168944" w14:textId="5C2BE13D"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5: Network Diagram</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_Toc131884942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34</w:t>
      </w:r>
      <w:r w:rsidRPr="00734979">
        <w:rPr>
          <w:rFonts w:ascii="Times New Roman" w:hAnsi="Times New Roman" w:cs="Times New Roman"/>
          <w:noProof/>
          <w:sz w:val="24"/>
          <w:szCs w:val="24"/>
        </w:rPr>
        <w:fldChar w:fldCharType="end"/>
      </w:r>
    </w:p>
    <w:p w14:paraId="699CC8A6" w14:textId="20B95D7B"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6: Agile Methodology</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_Toc131884943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35</w:t>
      </w:r>
      <w:r w:rsidRPr="00734979">
        <w:rPr>
          <w:rFonts w:ascii="Times New Roman" w:hAnsi="Times New Roman" w:cs="Times New Roman"/>
          <w:noProof/>
          <w:sz w:val="24"/>
          <w:szCs w:val="24"/>
        </w:rPr>
        <w:fldChar w:fldCharType="end"/>
      </w:r>
    </w:p>
    <w:p w14:paraId="3ECA6511" w14:textId="6665BBFF"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7: Pig Breeding Process</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_Toc131884944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49</w:t>
      </w:r>
      <w:r w:rsidRPr="00734979">
        <w:rPr>
          <w:rFonts w:ascii="Times New Roman" w:hAnsi="Times New Roman" w:cs="Times New Roman"/>
          <w:noProof/>
          <w:sz w:val="24"/>
          <w:szCs w:val="24"/>
        </w:rPr>
        <w:fldChar w:fldCharType="end"/>
      </w:r>
    </w:p>
    <w:p w14:paraId="75941211" w14:textId="72BD0677"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8: Pig Vaccination and Deworming Process</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_Toc131884945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50</w:t>
      </w:r>
      <w:r w:rsidRPr="00734979">
        <w:rPr>
          <w:rFonts w:ascii="Times New Roman" w:hAnsi="Times New Roman" w:cs="Times New Roman"/>
          <w:noProof/>
          <w:sz w:val="24"/>
          <w:szCs w:val="24"/>
        </w:rPr>
        <w:fldChar w:fldCharType="end"/>
      </w:r>
    </w:p>
    <w:p w14:paraId="4C860EA9" w14:textId="7D1AAB92"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9: Veterinarian Diagnose Process</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_Toc131884946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50</w:t>
      </w:r>
      <w:r w:rsidRPr="00734979">
        <w:rPr>
          <w:rFonts w:ascii="Times New Roman" w:hAnsi="Times New Roman" w:cs="Times New Roman"/>
          <w:noProof/>
          <w:sz w:val="24"/>
          <w:szCs w:val="24"/>
        </w:rPr>
        <w:fldChar w:fldCharType="end"/>
      </w:r>
    </w:p>
    <w:p w14:paraId="4DED463B" w14:textId="3107DED3"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10: Inventory Process</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_Toc131884947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51</w:t>
      </w:r>
      <w:r w:rsidRPr="00734979">
        <w:rPr>
          <w:rFonts w:ascii="Times New Roman" w:hAnsi="Times New Roman" w:cs="Times New Roman"/>
          <w:noProof/>
          <w:sz w:val="24"/>
          <w:szCs w:val="24"/>
        </w:rPr>
        <w:fldChar w:fldCharType="end"/>
      </w:r>
    </w:p>
    <w:p w14:paraId="22AC214C" w14:textId="69549C3A"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11: Context Diagram of the Current System</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_Toc131884948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52</w:t>
      </w:r>
      <w:r w:rsidRPr="00734979">
        <w:rPr>
          <w:rFonts w:ascii="Times New Roman" w:hAnsi="Times New Roman" w:cs="Times New Roman"/>
          <w:noProof/>
          <w:sz w:val="24"/>
          <w:szCs w:val="24"/>
        </w:rPr>
        <w:fldChar w:fldCharType="end"/>
      </w:r>
    </w:p>
    <w:p w14:paraId="40862E9C" w14:textId="022C0C09"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12: Logical Data Flow Diagram of the Current System (Level 1)</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_Toc131884949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53</w:t>
      </w:r>
      <w:r w:rsidRPr="00734979">
        <w:rPr>
          <w:rFonts w:ascii="Times New Roman" w:hAnsi="Times New Roman" w:cs="Times New Roman"/>
          <w:noProof/>
          <w:sz w:val="24"/>
          <w:szCs w:val="24"/>
        </w:rPr>
        <w:fldChar w:fldCharType="end"/>
      </w:r>
    </w:p>
    <w:p w14:paraId="76B6F3E1" w14:textId="383CC0C4" w:rsidR="00734979" w:rsidRPr="00734979" w:rsidRDefault="00734979" w:rsidP="00111120">
      <w:pPr>
        <w:pStyle w:val="TableofFigures"/>
        <w:tabs>
          <w:tab w:val="right" w:pos="8630"/>
        </w:tabs>
        <w:spacing w:line="360" w:lineRule="auto"/>
        <w:rPr>
          <w:rFonts w:ascii="Times New Roman" w:eastAsiaTheme="minorEastAsia" w:hAnsi="Times New Roman" w:cs="Times New Roman"/>
          <w:b w:val="0"/>
          <w:bCs w:val="0"/>
          <w:noProof/>
          <w:sz w:val="24"/>
          <w:szCs w:val="24"/>
          <w:lang w:eastAsia="en-PH"/>
        </w:rPr>
      </w:pPr>
      <w:r w:rsidRPr="00734979">
        <w:rPr>
          <w:rFonts w:ascii="Times New Roman" w:hAnsi="Times New Roman" w:cs="Times New Roman"/>
          <w:noProof/>
          <w:sz w:val="24"/>
          <w:szCs w:val="24"/>
        </w:rPr>
        <w:t>Figure 13: Context Diagram of the Proposed System</w:t>
      </w:r>
      <w:r w:rsidRPr="00734979">
        <w:rPr>
          <w:rFonts w:ascii="Times New Roman" w:hAnsi="Times New Roman" w:cs="Times New Roman"/>
          <w:noProof/>
          <w:sz w:val="24"/>
          <w:szCs w:val="24"/>
        </w:rPr>
        <w:tab/>
      </w:r>
      <w:r w:rsidRPr="00734979">
        <w:rPr>
          <w:rFonts w:ascii="Times New Roman" w:hAnsi="Times New Roman" w:cs="Times New Roman"/>
          <w:noProof/>
          <w:sz w:val="24"/>
          <w:szCs w:val="24"/>
        </w:rPr>
        <w:fldChar w:fldCharType="begin"/>
      </w:r>
      <w:r w:rsidRPr="00734979">
        <w:rPr>
          <w:rFonts w:ascii="Times New Roman" w:hAnsi="Times New Roman" w:cs="Times New Roman"/>
          <w:noProof/>
          <w:sz w:val="24"/>
          <w:szCs w:val="24"/>
        </w:rPr>
        <w:instrText xml:space="preserve"> PAGEREF _Toc131884950 \h </w:instrText>
      </w:r>
      <w:r w:rsidRPr="00734979">
        <w:rPr>
          <w:rFonts w:ascii="Times New Roman" w:hAnsi="Times New Roman" w:cs="Times New Roman"/>
          <w:noProof/>
          <w:sz w:val="24"/>
          <w:szCs w:val="24"/>
        </w:rPr>
      </w:r>
      <w:r w:rsidRPr="00734979">
        <w:rPr>
          <w:rFonts w:ascii="Times New Roman" w:hAnsi="Times New Roman" w:cs="Times New Roman"/>
          <w:noProof/>
          <w:sz w:val="24"/>
          <w:szCs w:val="24"/>
        </w:rPr>
        <w:fldChar w:fldCharType="separate"/>
      </w:r>
      <w:r w:rsidRPr="00734979">
        <w:rPr>
          <w:rFonts w:ascii="Times New Roman" w:hAnsi="Times New Roman" w:cs="Times New Roman"/>
          <w:noProof/>
          <w:sz w:val="24"/>
          <w:szCs w:val="24"/>
        </w:rPr>
        <w:t>54</w:t>
      </w:r>
      <w:r w:rsidRPr="00734979">
        <w:rPr>
          <w:rFonts w:ascii="Times New Roman" w:hAnsi="Times New Roman" w:cs="Times New Roman"/>
          <w:noProof/>
          <w:sz w:val="24"/>
          <w:szCs w:val="24"/>
        </w:rPr>
        <w:fldChar w:fldCharType="end"/>
      </w:r>
    </w:p>
    <w:p w14:paraId="27DC5541" w14:textId="63B6FD71" w:rsidR="00734979" w:rsidRPr="00734979" w:rsidRDefault="00734979" w:rsidP="00111120">
      <w:pPr>
        <w:spacing w:line="360" w:lineRule="auto"/>
        <w:rPr>
          <w:lang w:eastAsia="en-PH"/>
        </w:rPr>
      </w:pPr>
      <w:r w:rsidRPr="00734979">
        <w:rPr>
          <w:rFonts w:cs="Times New Roman"/>
          <w:szCs w:val="24"/>
          <w:lang w:eastAsia="en-PH"/>
        </w:rPr>
        <w:fldChar w:fldCharType="end"/>
      </w:r>
    </w:p>
    <w:p w14:paraId="51D58808" w14:textId="62A5576D" w:rsidR="00734979" w:rsidRPr="00734979" w:rsidRDefault="00734979" w:rsidP="00734979">
      <w:pPr>
        <w:rPr>
          <w:lang w:eastAsia="en-PH"/>
        </w:rPr>
        <w:sectPr w:rsidR="00734979" w:rsidRPr="00734979" w:rsidSect="003E0F44">
          <w:pgSz w:w="12240" w:h="15840" w:code="1"/>
          <w:pgMar w:top="1440" w:right="1440" w:bottom="1440" w:left="2160" w:header="720" w:footer="288" w:gutter="0"/>
          <w:pgNumType w:fmt="lowerRoman"/>
          <w:cols w:space="720"/>
          <w:docGrid w:linePitch="360"/>
        </w:sectPr>
      </w:pPr>
    </w:p>
    <w:p w14:paraId="7F644BE8" w14:textId="109A1590" w:rsidR="00EE3DF5" w:rsidRDefault="00012F92" w:rsidP="00191F53">
      <w:pPr>
        <w:pStyle w:val="Heading1"/>
      </w:pPr>
      <w:bookmarkStart w:id="5" w:name="_Toc131886442"/>
      <w:r>
        <w:lastRenderedPageBreak/>
        <w:t>LIST OF TABLES</w:t>
      </w:r>
      <w:bookmarkEnd w:id="5"/>
    </w:p>
    <w:p w14:paraId="7C916AB4" w14:textId="71C24B2A" w:rsidR="00EE3DF5" w:rsidRDefault="00EE3DF5" w:rsidP="00EE3DF5">
      <w:r>
        <w:tab/>
      </w:r>
      <w:r>
        <w:tab/>
      </w:r>
      <w:r>
        <w:tab/>
      </w:r>
      <w:r>
        <w:tab/>
        <w:t xml:space="preserve"> </w:t>
      </w:r>
      <w:r>
        <w:tab/>
      </w:r>
      <w:r>
        <w:tab/>
      </w:r>
      <w:r>
        <w:tab/>
      </w:r>
      <w:r>
        <w:tab/>
      </w:r>
      <w:r>
        <w:tab/>
      </w:r>
      <w:r>
        <w:tab/>
        <w:t>Page</w:t>
      </w:r>
    </w:p>
    <w:p w14:paraId="27860289" w14:textId="77777777" w:rsidR="00EE3DF5" w:rsidRDefault="00EE3DF5" w:rsidP="00EE3DF5"/>
    <w:p w14:paraId="53523C76" w14:textId="52917BDF" w:rsidR="0095142C" w:rsidRDefault="00EE3DF5" w:rsidP="0095142C">
      <w:pPr>
        <w:spacing w:line="360" w:lineRule="auto"/>
        <w:ind w:firstLine="720"/>
        <w:jc w:val="both"/>
      </w:pPr>
      <w:r>
        <w:rPr>
          <w:bCs/>
        </w:rPr>
        <w:t>Table 1: Related Systems Summary Table</w:t>
      </w:r>
      <w:r>
        <w:tab/>
      </w:r>
      <w:r>
        <w:tab/>
      </w:r>
      <w:r>
        <w:tab/>
        <w:t xml:space="preserve">          </w:t>
      </w:r>
      <w:r>
        <w:tab/>
        <w:t xml:space="preserve">          2</w:t>
      </w:r>
      <w:r w:rsidR="0095142C">
        <w:t>3</w:t>
      </w:r>
    </w:p>
    <w:p w14:paraId="1EB1ACD5" w14:textId="50FFCEB8" w:rsidR="0095142C" w:rsidRDefault="00EE3DF5" w:rsidP="0095142C">
      <w:pPr>
        <w:spacing w:line="360" w:lineRule="auto"/>
        <w:ind w:firstLine="720"/>
        <w:jc w:val="both"/>
        <w:rPr>
          <w:bCs/>
        </w:rPr>
      </w:pPr>
      <w:r w:rsidRPr="00EE3DF5">
        <w:rPr>
          <w:bCs/>
        </w:rPr>
        <w:t>Table 2: Hardware Requirements for Running</w:t>
      </w:r>
      <w:r w:rsidR="0095142C">
        <w:rPr>
          <w:bCs/>
        </w:rPr>
        <w:t xml:space="preserve"> the Web</w:t>
      </w:r>
      <w:r w:rsidR="0095142C">
        <w:rPr>
          <w:bCs/>
        </w:rPr>
        <w:tab/>
      </w:r>
      <w:r w:rsidR="0095142C">
        <w:rPr>
          <w:bCs/>
        </w:rPr>
        <w:tab/>
        <w:t xml:space="preserve">          29</w:t>
      </w:r>
    </w:p>
    <w:p w14:paraId="04141C2C" w14:textId="44D54471" w:rsidR="00EE3DF5" w:rsidRPr="0095142C" w:rsidRDefault="0095142C" w:rsidP="0095142C">
      <w:pPr>
        <w:spacing w:line="360" w:lineRule="auto"/>
        <w:ind w:firstLine="720"/>
        <w:jc w:val="both"/>
      </w:pPr>
      <w:r>
        <w:rPr>
          <w:bCs/>
        </w:rPr>
        <w:t>Application</w:t>
      </w:r>
    </w:p>
    <w:p w14:paraId="31D9BF46" w14:textId="50A80879" w:rsidR="0095142C" w:rsidRDefault="00EE3DF5" w:rsidP="0095142C">
      <w:pPr>
        <w:pStyle w:val="BodyofResearch"/>
        <w:ind w:firstLine="720"/>
        <w:rPr>
          <w:b/>
          <w:bCs/>
        </w:rPr>
      </w:pPr>
      <w:r w:rsidRPr="00EE3DF5">
        <w:rPr>
          <w:b/>
          <w:bCs/>
        </w:rPr>
        <w:t xml:space="preserve">Table 3: Hardware Requirements for Installing </w:t>
      </w:r>
      <w:r>
        <w:rPr>
          <w:b/>
          <w:bCs/>
        </w:rPr>
        <w:tab/>
      </w:r>
      <w:r>
        <w:rPr>
          <w:b/>
          <w:bCs/>
        </w:rPr>
        <w:tab/>
        <w:t xml:space="preserve">                      2</w:t>
      </w:r>
      <w:r w:rsidR="0095142C">
        <w:rPr>
          <w:b/>
          <w:bCs/>
        </w:rPr>
        <w:t>9</w:t>
      </w:r>
    </w:p>
    <w:p w14:paraId="3676A358" w14:textId="224AFD07" w:rsidR="00EE3DF5" w:rsidRPr="00EE3DF5" w:rsidRDefault="00EE3DF5" w:rsidP="0095142C">
      <w:pPr>
        <w:pStyle w:val="BodyofResearch"/>
        <w:ind w:firstLine="720"/>
        <w:rPr>
          <w:b/>
          <w:bCs/>
        </w:rPr>
      </w:pPr>
      <w:r w:rsidRPr="00EE3DF5">
        <w:rPr>
          <w:b/>
          <w:bCs/>
        </w:rPr>
        <w:t>and Running the Mobile Application</w:t>
      </w:r>
    </w:p>
    <w:p w14:paraId="45BB4E73" w14:textId="5AA64256" w:rsidR="00EE3DF5" w:rsidRPr="00EE3DF5" w:rsidRDefault="00EE3DF5" w:rsidP="00EE3DF5">
      <w:pPr>
        <w:pStyle w:val="BodyofResearch"/>
        <w:ind w:firstLine="720"/>
        <w:rPr>
          <w:b/>
          <w:bCs/>
        </w:rPr>
      </w:pPr>
      <w:r w:rsidRPr="00EE3DF5">
        <w:rPr>
          <w:b/>
          <w:bCs/>
        </w:rPr>
        <w:t xml:space="preserve">Table 4: Software Requirements for </w:t>
      </w:r>
      <w:r w:rsidR="0095142C">
        <w:rPr>
          <w:b/>
          <w:bCs/>
        </w:rPr>
        <w:t>W</w:t>
      </w:r>
      <w:r w:rsidRPr="00EE3DF5">
        <w:rPr>
          <w:b/>
          <w:bCs/>
        </w:rPr>
        <w:t xml:space="preserve">eb </w:t>
      </w:r>
      <w:r w:rsidR="0095142C">
        <w:rPr>
          <w:b/>
          <w:bCs/>
        </w:rPr>
        <w:t>A</w:t>
      </w:r>
      <w:r w:rsidRPr="00EE3DF5">
        <w:rPr>
          <w:b/>
          <w:bCs/>
        </w:rPr>
        <w:t>pplication</w:t>
      </w:r>
      <w:r>
        <w:rPr>
          <w:b/>
          <w:bCs/>
        </w:rPr>
        <w:tab/>
        <w:t xml:space="preserve">                      </w:t>
      </w:r>
      <w:r w:rsidR="0095142C">
        <w:rPr>
          <w:b/>
          <w:bCs/>
        </w:rPr>
        <w:t>30</w:t>
      </w:r>
    </w:p>
    <w:p w14:paraId="5671B21D" w14:textId="564BFCFB" w:rsidR="00EE3DF5" w:rsidRDefault="00EE3DF5" w:rsidP="00EE3DF5">
      <w:pPr>
        <w:pStyle w:val="BodyofResearch"/>
        <w:ind w:firstLine="720"/>
        <w:rPr>
          <w:b/>
          <w:bCs/>
        </w:rPr>
      </w:pPr>
      <w:r w:rsidRPr="00EE3DF5">
        <w:rPr>
          <w:b/>
          <w:bCs/>
        </w:rPr>
        <w:t xml:space="preserve">Table 5: Software Requirements for </w:t>
      </w:r>
      <w:r w:rsidR="0095142C">
        <w:rPr>
          <w:b/>
          <w:bCs/>
        </w:rPr>
        <w:t>M</w:t>
      </w:r>
      <w:r w:rsidRPr="00EE3DF5">
        <w:rPr>
          <w:b/>
          <w:bCs/>
        </w:rPr>
        <w:t xml:space="preserve">obile </w:t>
      </w:r>
      <w:r w:rsidR="0095142C">
        <w:rPr>
          <w:b/>
          <w:bCs/>
        </w:rPr>
        <w:t>A</w:t>
      </w:r>
      <w:r w:rsidRPr="00EE3DF5">
        <w:rPr>
          <w:b/>
          <w:bCs/>
        </w:rPr>
        <w:t>pplication</w:t>
      </w:r>
      <w:r>
        <w:rPr>
          <w:b/>
          <w:bCs/>
        </w:rPr>
        <w:tab/>
        <w:t xml:space="preserve">                      </w:t>
      </w:r>
      <w:r w:rsidR="0095142C">
        <w:rPr>
          <w:b/>
          <w:bCs/>
        </w:rPr>
        <w:t>30</w:t>
      </w:r>
    </w:p>
    <w:p w14:paraId="0502268E" w14:textId="6221E891" w:rsidR="0095142C" w:rsidRDefault="00EE3DF5" w:rsidP="0095142C">
      <w:pPr>
        <w:pStyle w:val="BodyofResearch"/>
        <w:ind w:firstLine="720"/>
        <w:rPr>
          <w:b/>
          <w:bCs/>
        </w:rPr>
      </w:pPr>
      <w:r w:rsidRPr="00EE3DF5">
        <w:rPr>
          <w:b/>
          <w:bCs/>
        </w:rPr>
        <w:t>Table 6: Hardware Requirement</w:t>
      </w:r>
      <w:r w:rsidR="0095142C">
        <w:rPr>
          <w:b/>
          <w:bCs/>
        </w:rPr>
        <w:t>s</w:t>
      </w:r>
      <w:r w:rsidRPr="00EE3DF5">
        <w:rPr>
          <w:b/>
          <w:bCs/>
        </w:rPr>
        <w:t xml:space="preserve"> for Developing and </w:t>
      </w:r>
      <w:r w:rsidRPr="00EE3DF5">
        <w:rPr>
          <w:b/>
          <w:bCs/>
        </w:rPr>
        <w:tab/>
      </w:r>
      <w:r w:rsidRPr="00EE3DF5">
        <w:rPr>
          <w:b/>
          <w:bCs/>
        </w:rPr>
        <w:tab/>
        <w:t xml:space="preserve">  </w:t>
      </w:r>
      <w:r>
        <w:rPr>
          <w:b/>
          <w:bCs/>
        </w:rPr>
        <w:t xml:space="preserve">       </w:t>
      </w:r>
      <w:r w:rsidRPr="00EE3DF5">
        <w:rPr>
          <w:b/>
          <w:bCs/>
        </w:rPr>
        <w:t xml:space="preserve"> 4</w:t>
      </w:r>
      <w:r w:rsidR="0095142C">
        <w:rPr>
          <w:b/>
          <w:bCs/>
        </w:rPr>
        <w:t>7</w:t>
      </w:r>
    </w:p>
    <w:p w14:paraId="06E959F9" w14:textId="39080DB2" w:rsidR="00EE3DF5" w:rsidRDefault="00EE3DF5" w:rsidP="0095142C">
      <w:pPr>
        <w:pStyle w:val="BodyofResearch"/>
        <w:ind w:firstLine="720"/>
        <w:rPr>
          <w:b/>
          <w:bCs/>
        </w:rPr>
      </w:pPr>
      <w:r w:rsidRPr="00EE3DF5">
        <w:rPr>
          <w:b/>
          <w:bCs/>
        </w:rPr>
        <w:t>Testing the Web application</w:t>
      </w:r>
    </w:p>
    <w:p w14:paraId="2C03E76A" w14:textId="48E48E87" w:rsidR="0095142C" w:rsidRDefault="00EE3DF5" w:rsidP="00EE3DF5">
      <w:pPr>
        <w:pStyle w:val="BodyofResearch"/>
        <w:ind w:firstLine="720"/>
        <w:rPr>
          <w:b/>
          <w:bCs/>
        </w:rPr>
      </w:pPr>
      <w:r w:rsidRPr="00EE3DF5">
        <w:rPr>
          <w:b/>
          <w:bCs/>
        </w:rPr>
        <w:t xml:space="preserve">Table 7: Hardware </w:t>
      </w:r>
      <w:r w:rsidR="0095142C">
        <w:rPr>
          <w:b/>
          <w:bCs/>
        </w:rPr>
        <w:t>R</w:t>
      </w:r>
      <w:r w:rsidRPr="00EE3DF5">
        <w:rPr>
          <w:b/>
          <w:bCs/>
        </w:rPr>
        <w:t xml:space="preserve">equirement for </w:t>
      </w:r>
      <w:r w:rsidR="0095142C">
        <w:rPr>
          <w:b/>
          <w:bCs/>
        </w:rPr>
        <w:t>T</w:t>
      </w:r>
      <w:r w:rsidRPr="00EE3DF5">
        <w:rPr>
          <w:b/>
          <w:bCs/>
        </w:rPr>
        <w:t xml:space="preserve">esting </w:t>
      </w:r>
      <w:r w:rsidR="0095142C">
        <w:rPr>
          <w:b/>
          <w:bCs/>
        </w:rPr>
        <w:t>M</w:t>
      </w:r>
      <w:r w:rsidRPr="00EE3DF5">
        <w:rPr>
          <w:b/>
          <w:bCs/>
        </w:rPr>
        <w:t>obile</w:t>
      </w:r>
      <w:r w:rsidR="0095142C">
        <w:rPr>
          <w:b/>
          <w:bCs/>
        </w:rPr>
        <w:tab/>
      </w:r>
      <w:r w:rsidR="0095142C">
        <w:rPr>
          <w:b/>
          <w:bCs/>
        </w:rPr>
        <w:tab/>
        <w:t xml:space="preserve">          47</w:t>
      </w:r>
      <w:r w:rsidRPr="00EE3DF5">
        <w:rPr>
          <w:b/>
          <w:bCs/>
        </w:rPr>
        <w:t xml:space="preserve"> </w:t>
      </w:r>
    </w:p>
    <w:p w14:paraId="03711D30" w14:textId="77777777" w:rsidR="0095142C" w:rsidRDefault="0095142C" w:rsidP="0095142C">
      <w:pPr>
        <w:pStyle w:val="BodyofResearch"/>
        <w:ind w:firstLine="720"/>
        <w:rPr>
          <w:b/>
          <w:bCs/>
        </w:rPr>
      </w:pPr>
      <w:r>
        <w:rPr>
          <w:b/>
          <w:bCs/>
        </w:rPr>
        <w:t>A</w:t>
      </w:r>
      <w:r w:rsidR="00EE3DF5" w:rsidRPr="00EE3DF5">
        <w:rPr>
          <w:b/>
          <w:bCs/>
        </w:rPr>
        <w:t>pplicatio</w:t>
      </w:r>
      <w:r>
        <w:rPr>
          <w:b/>
          <w:bCs/>
        </w:rPr>
        <w:t>n</w:t>
      </w:r>
    </w:p>
    <w:p w14:paraId="6ACDF4B9" w14:textId="77777777" w:rsidR="0095142C" w:rsidRDefault="0095142C" w:rsidP="0095142C">
      <w:pPr>
        <w:pStyle w:val="BodyofResearch"/>
        <w:ind w:firstLine="720"/>
        <w:rPr>
          <w:b/>
          <w:bCs/>
        </w:rPr>
      </w:pPr>
      <w:r>
        <w:rPr>
          <w:b/>
          <w:bCs/>
        </w:rPr>
        <w:t>Table 8: Event Decomposition of the User Management Module         78</w:t>
      </w:r>
    </w:p>
    <w:p w14:paraId="43743BC1" w14:textId="63E913CD" w:rsidR="0095142C" w:rsidRDefault="0095142C" w:rsidP="0095142C">
      <w:pPr>
        <w:pStyle w:val="BodyofResearch"/>
        <w:ind w:firstLine="720"/>
        <w:rPr>
          <w:b/>
          <w:bCs/>
        </w:rPr>
      </w:pPr>
      <w:r>
        <w:rPr>
          <w:b/>
          <w:bCs/>
        </w:rPr>
        <w:t>Table 9: Event Decomposition of the Piggery Management</w:t>
      </w:r>
      <w:r>
        <w:rPr>
          <w:b/>
          <w:bCs/>
        </w:rPr>
        <w:tab/>
        <w:t xml:space="preserve">          85</w:t>
      </w:r>
    </w:p>
    <w:p w14:paraId="26D5DEC0" w14:textId="77777777" w:rsidR="0095142C" w:rsidRDefault="0095142C" w:rsidP="0095142C">
      <w:pPr>
        <w:pStyle w:val="BodyofResearch"/>
        <w:ind w:firstLine="720"/>
        <w:rPr>
          <w:b/>
          <w:bCs/>
        </w:rPr>
      </w:pPr>
      <w:r>
        <w:rPr>
          <w:b/>
          <w:bCs/>
        </w:rPr>
        <w:t>System Dashboard Module</w:t>
      </w:r>
    </w:p>
    <w:p w14:paraId="24F7BA61" w14:textId="44572FBA" w:rsidR="0095142C" w:rsidRDefault="0095142C" w:rsidP="0095142C">
      <w:pPr>
        <w:pStyle w:val="BodyofResearch"/>
        <w:ind w:firstLine="720"/>
        <w:rPr>
          <w:b/>
          <w:bCs/>
        </w:rPr>
      </w:pPr>
      <w:r>
        <w:rPr>
          <w:b/>
          <w:bCs/>
        </w:rPr>
        <w:t>Table 10: Event Decomposition of the Piggery Management</w:t>
      </w:r>
      <w:r>
        <w:rPr>
          <w:b/>
          <w:bCs/>
        </w:rPr>
        <w:tab/>
        <w:t xml:space="preserve">          86</w:t>
      </w:r>
    </w:p>
    <w:p w14:paraId="1E396AA7" w14:textId="77777777" w:rsidR="0095142C" w:rsidRDefault="0095142C" w:rsidP="0095142C">
      <w:pPr>
        <w:pStyle w:val="BodyofResearch"/>
        <w:ind w:firstLine="720"/>
        <w:rPr>
          <w:b/>
          <w:bCs/>
        </w:rPr>
      </w:pPr>
      <w:r>
        <w:rPr>
          <w:b/>
          <w:bCs/>
        </w:rPr>
        <w:t>System Cage Management Module</w:t>
      </w:r>
    </w:p>
    <w:p w14:paraId="6E2BA2DB" w14:textId="66387EA6" w:rsidR="0095142C" w:rsidRDefault="0095142C" w:rsidP="0095142C">
      <w:pPr>
        <w:pStyle w:val="BodyofResearch"/>
        <w:ind w:firstLine="720"/>
        <w:rPr>
          <w:b/>
          <w:bCs/>
        </w:rPr>
      </w:pPr>
      <w:r>
        <w:rPr>
          <w:b/>
          <w:bCs/>
        </w:rPr>
        <w:t>Table 11: Event Decomposition of the Piggery Management</w:t>
      </w:r>
      <w:r>
        <w:rPr>
          <w:b/>
          <w:bCs/>
        </w:rPr>
        <w:tab/>
        <w:t xml:space="preserve">          91</w:t>
      </w:r>
    </w:p>
    <w:p w14:paraId="0AFA7AA9" w14:textId="77777777" w:rsidR="0095142C" w:rsidRDefault="0095142C" w:rsidP="0095142C">
      <w:pPr>
        <w:pStyle w:val="BodyofResearch"/>
        <w:ind w:firstLine="720"/>
        <w:rPr>
          <w:b/>
          <w:bCs/>
        </w:rPr>
      </w:pPr>
      <w:r>
        <w:rPr>
          <w:b/>
          <w:bCs/>
        </w:rPr>
        <w:t>System Pig Management Module</w:t>
      </w:r>
    </w:p>
    <w:p w14:paraId="1C68D45D" w14:textId="77777777" w:rsidR="0095142C" w:rsidRDefault="00DC4B1F" w:rsidP="0095142C">
      <w:pPr>
        <w:pStyle w:val="BodyofResearch"/>
        <w:ind w:firstLine="720"/>
        <w:rPr>
          <w:b/>
          <w:bCs/>
        </w:rPr>
      </w:pPr>
      <w:r>
        <w:rPr>
          <w:b/>
          <w:bCs/>
        </w:rPr>
        <w:t xml:space="preserve">Table 12: Event Decomposition of Batch Management Module </w:t>
      </w:r>
      <w:r>
        <w:rPr>
          <w:b/>
          <w:bCs/>
        </w:rPr>
        <w:tab/>
        <w:t xml:space="preserve">          96</w:t>
      </w:r>
    </w:p>
    <w:p w14:paraId="6BD50459" w14:textId="77777777" w:rsidR="00DC4B1F" w:rsidRDefault="00DC4B1F" w:rsidP="00DC4B1F">
      <w:pPr>
        <w:pStyle w:val="BodyofResearch"/>
        <w:ind w:firstLine="720"/>
        <w:rPr>
          <w:b/>
          <w:bCs/>
        </w:rPr>
      </w:pPr>
      <w:r>
        <w:rPr>
          <w:b/>
          <w:bCs/>
        </w:rPr>
        <w:t>Table 13: Event Decomposition of Breed Management Module</w:t>
      </w:r>
      <w:r>
        <w:rPr>
          <w:b/>
          <w:bCs/>
        </w:rPr>
        <w:tab/>
        <w:t xml:space="preserve">          101</w:t>
      </w:r>
    </w:p>
    <w:p w14:paraId="35D3189B" w14:textId="69158A99" w:rsidR="00DC4B1F" w:rsidRDefault="00DC4B1F" w:rsidP="00DC4B1F">
      <w:pPr>
        <w:pStyle w:val="BodyofResearch"/>
        <w:ind w:firstLine="720"/>
        <w:rPr>
          <w:b/>
          <w:bCs/>
        </w:rPr>
      </w:pPr>
      <w:r>
        <w:rPr>
          <w:b/>
          <w:bCs/>
        </w:rPr>
        <w:t>Table 14: Event Decomposition of Inventory Management</w:t>
      </w:r>
      <w:r>
        <w:rPr>
          <w:b/>
          <w:bCs/>
        </w:rPr>
        <w:tab/>
        <w:t xml:space="preserve">          106</w:t>
      </w:r>
    </w:p>
    <w:p w14:paraId="284BC50F" w14:textId="77777777" w:rsidR="00DC4B1F" w:rsidRDefault="00DC4B1F" w:rsidP="00DC4B1F">
      <w:pPr>
        <w:pStyle w:val="BodyofResearch"/>
        <w:ind w:firstLine="720"/>
        <w:rPr>
          <w:b/>
          <w:bCs/>
        </w:rPr>
      </w:pPr>
      <w:r>
        <w:rPr>
          <w:b/>
          <w:bCs/>
        </w:rPr>
        <w:t>Module</w:t>
      </w:r>
    </w:p>
    <w:p w14:paraId="1C127F00" w14:textId="77777777" w:rsidR="00DC4B1F" w:rsidRDefault="00DC4B1F" w:rsidP="00DC4B1F">
      <w:pPr>
        <w:pStyle w:val="BodyofResearch"/>
        <w:ind w:firstLine="720"/>
        <w:rPr>
          <w:b/>
          <w:bCs/>
        </w:rPr>
      </w:pPr>
      <w:r>
        <w:rPr>
          <w:b/>
          <w:bCs/>
        </w:rPr>
        <w:t>Table 15: Event Decomposition of Purchase Request Module</w:t>
      </w:r>
      <w:r>
        <w:rPr>
          <w:b/>
          <w:bCs/>
        </w:rPr>
        <w:tab/>
        <w:t xml:space="preserve">          111</w:t>
      </w:r>
    </w:p>
    <w:p w14:paraId="5D968BEE" w14:textId="3033B420" w:rsidR="00DC4B1F" w:rsidRDefault="00DC4B1F" w:rsidP="00DC4B1F">
      <w:pPr>
        <w:pStyle w:val="BodyofResearch"/>
        <w:ind w:firstLine="720"/>
        <w:rPr>
          <w:b/>
          <w:bCs/>
        </w:rPr>
      </w:pPr>
      <w:r>
        <w:rPr>
          <w:b/>
          <w:bCs/>
        </w:rPr>
        <w:t>Table 16: Event Decomposition of Operation Management</w:t>
      </w:r>
      <w:r>
        <w:rPr>
          <w:b/>
          <w:bCs/>
        </w:rPr>
        <w:tab/>
        <w:t xml:space="preserve">          118</w:t>
      </w:r>
    </w:p>
    <w:p w14:paraId="43E90A4B" w14:textId="77777777" w:rsidR="00DC4B1F" w:rsidRDefault="00DC4B1F" w:rsidP="00DC4B1F">
      <w:pPr>
        <w:pStyle w:val="BodyofResearch"/>
        <w:ind w:firstLine="720"/>
        <w:rPr>
          <w:b/>
          <w:bCs/>
        </w:rPr>
      </w:pPr>
      <w:r>
        <w:rPr>
          <w:b/>
          <w:bCs/>
        </w:rPr>
        <w:t>Module</w:t>
      </w:r>
    </w:p>
    <w:p w14:paraId="5F9ABA47" w14:textId="778F7CDB" w:rsidR="00DC4B1F" w:rsidRPr="00EE3DF5" w:rsidRDefault="00DC4B1F" w:rsidP="00DC4B1F">
      <w:pPr>
        <w:pStyle w:val="BodyofResearch"/>
        <w:ind w:firstLine="720"/>
        <w:rPr>
          <w:b/>
          <w:bCs/>
        </w:rPr>
        <w:sectPr w:rsidR="00DC4B1F" w:rsidRPr="00EE3DF5" w:rsidSect="003E0F44">
          <w:pgSz w:w="12240" w:h="15840" w:code="1"/>
          <w:pgMar w:top="1440" w:right="1440" w:bottom="1440" w:left="2160" w:header="720" w:footer="288" w:gutter="0"/>
          <w:pgNumType w:fmt="lowerRoman"/>
          <w:cols w:space="720"/>
          <w:docGrid w:linePitch="360"/>
        </w:sectPr>
      </w:pPr>
      <w:r>
        <w:rPr>
          <w:b/>
          <w:bCs/>
        </w:rPr>
        <w:t xml:space="preserve">Table 17: Event Decomposition of </w:t>
      </w:r>
    </w:p>
    <w:p w14:paraId="4DE9310D" w14:textId="289AD899" w:rsidR="008632BA" w:rsidRDefault="00F238F5" w:rsidP="00191F53">
      <w:pPr>
        <w:pStyle w:val="Heading1"/>
      </w:pPr>
      <w:bookmarkStart w:id="6" w:name="_Toc131886443"/>
      <w:r>
        <w:lastRenderedPageBreak/>
        <w:t>CHAPTER I - INTRODUCTION</w:t>
      </w:r>
      <w:bookmarkEnd w:id="6"/>
    </w:p>
    <w:p w14:paraId="060B91D9" w14:textId="6EB3F2A3" w:rsidR="000A1CBB" w:rsidRDefault="00A65ECF" w:rsidP="00C32868">
      <w:pPr>
        <w:pStyle w:val="Heading2"/>
      </w:pPr>
      <w:bookmarkStart w:id="7" w:name="_Toc131886444"/>
      <w:r>
        <w:t>Project Context</w:t>
      </w:r>
      <w:bookmarkEnd w:id="7"/>
    </w:p>
    <w:p w14:paraId="7FE182E5" w14:textId="0EEAAAC5" w:rsidR="000F411E" w:rsidRPr="00160485" w:rsidRDefault="00EE3DF5" w:rsidP="00EE3DF5">
      <w:pPr>
        <w:pStyle w:val="BodyofResearch"/>
        <w:rPr>
          <w:color w:val="000000" w:themeColor="text1"/>
          <w:highlight w:val="yellow"/>
        </w:rPr>
      </w:pPr>
      <w:r w:rsidRPr="00160485">
        <w:rPr>
          <w:color w:val="000000" w:themeColor="text1"/>
          <w:highlight w:val="yellow"/>
        </w:rPr>
        <w:t xml:space="preserve">The world </w:t>
      </w:r>
      <w:r w:rsidR="00CC22C8" w:rsidRPr="00160485">
        <w:rPr>
          <w:color w:val="000000" w:themeColor="text1"/>
          <w:highlight w:val="yellow"/>
        </w:rPr>
        <w:t>is now</w:t>
      </w:r>
      <w:r w:rsidRPr="00160485">
        <w:rPr>
          <w:color w:val="000000" w:themeColor="text1"/>
          <w:highlight w:val="yellow"/>
        </w:rPr>
        <w:t xml:space="preserve"> changing so fast and thanks to the help of technology. Technology has now become a vital part of our life and it </w:t>
      </w:r>
      <w:r w:rsidR="000F411E" w:rsidRPr="00160485">
        <w:rPr>
          <w:color w:val="000000" w:themeColor="text1"/>
          <w:highlight w:val="yellow"/>
        </w:rPr>
        <w:t>enables us to do things faster, better</w:t>
      </w:r>
      <w:r w:rsidR="00A96E45">
        <w:rPr>
          <w:color w:val="000000" w:themeColor="text1"/>
          <w:highlight w:val="yellow"/>
        </w:rPr>
        <w:t>,</w:t>
      </w:r>
      <w:r w:rsidR="000F411E" w:rsidRPr="00160485">
        <w:rPr>
          <w:color w:val="000000" w:themeColor="text1"/>
          <w:highlight w:val="yellow"/>
        </w:rPr>
        <w:t xml:space="preserve"> and become more efficiently.</w:t>
      </w:r>
    </w:p>
    <w:p w14:paraId="630E0270" w14:textId="77777777" w:rsidR="000F411E" w:rsidRPr="00160485" w:rsidRDefault="000F411E" w:rsidP="00EE3DF5">
      <w:pPr>
        <w:pStyle w:val="BodyofResearch"/>
        <w:rPr>
          <w:color w:val="000000" w:themeColor="text1"/>
          <w:highlight w:val="yellow"/>
        </w:rPr>
      </w:pPr>
    </w:p>
    <w:p w14:paraId="19FFF772" w14:textId="5BA60070" w:rsidR="003550D4" w:rsidRPr="00160485" w:rsidRDefault="00805762" w:rsidP="00EE3DF5">
      <w:pPr>
        <w:pStyle w:val="BodyofResearch"/>
        <w:rPr>
          <w:color w:val="000000" w:themeColor="text1"/>
          <w:highlight w:val="yellow"/>
        </w:rPr>
      </w:pPr>
      <w:r w:rsidRPr="00160485">
        <w:rPr>
          <w:color w:val="000000" w:themeColor="text1"/>
          <w:highlight w:val="yellow"/>
        </w:rPr>
        <w:t xml:space="preserve">An important part of farming is piggery management, which has a big impact on things like increasing piggery productivity, pig health and welfare, environmental sustainability, compliance with laws and regulations, and efficient data management. Farmers may ensure that their pigs are growing, healthy, and producing at their full potential for a variety of uses by keeping livestock in piggeries. To perform that, </w:t>
      </w:r>
      <w:r w:rsidR="008024F9" w:rsidRPr="00160485">
        <w:rPr>
          <w:color w:val="000000" w:themeColor="text1"/>
          <w:highlight w:val="yellow"/>
        </w:rPr>
        <w:t xml:space="preserve">the farmers should manage the </w:t>
      </w:r>
      <w:r w:rsidR="003550D4" w:rsidRPr="00160485">
        <w:rPr>
          <w:color w:val="000000" w:themeColor="text1"/>
          <w:highlight w:val="yellow"/>
        </w:rPr>
        <w:t>hog</w:t>
      </w:r>
      <w:r w:rsidR="008024F9" w:rsidRPr="00160485">
        <w:rPr>
          <w:color w:val="000000" w:themeColor="text1"/>
          <w:highlight w:val="yellow"/>
        </w:rPr>
        <w:t xml:space="preserve"> farm well. This </w:t>
      </w:r>
      <w:r w:rsidR="003550D4" w:rsidRPr="00160485">
        <w:rPr>
          <w:color w:val="000000" w:themeColor="text1"/>
          <w:highlight w:val="yellow"/>
        </w:rPr>
        <w:t>allows</w:t>
      </w:r>
      <w:r w:rsidR="008024F9" w:rsidRPr="00160485">
        <w:rPr>
          <w:color w:val="000000" w:themeColor="text1"/>
          <w:highlight w:val="yellow"/>
        </w:rPr>
        <w:t xml:space="preserve"> the </w:t>
      </w:r>
      <w:r w:rsidR="003550D4" w:rsidRPr="00160485">
        <w:rPr>
          <w:color w:val="000000" w:themeColor="text1"/>
          <w:highlight w:val="yellow"/>
        </w:rPr>
        <w:t xml:space="preserve">hog </w:t>
      </w:r>
      <w:r w:rsidR="008024F9" w:rsidRPr="00160485">
        <w:rPr>
          <w:color w:val="000000" w:themeColor="text1"/>
          <w:highlight w:val="yellow"/>
        </w:rPr>
        <w:t xml:space="preserve">farm to manage by the farmers to </w:t>
      </w:r>
      <w:r w:rsidR="003550D4" w:rsidRPr="00160485">
        <w:rPr>
          <w:color w:val="000000" w:themeColor="text1"/>
          <w:highlight w:val="yellow"/>
        </w:rPr>
        <w:t>make the farm organized and increase productivity.</w:t>
      </w:r>
    </w:p>
    <w:p w14:paraId="1118048F" w14:textId="77777777" w:rsidR="003550D4" w:rsidRPr="00160485" w:rsidRDefault="003550D4" w:rsidP="00EE3DF5">
      <w:pPr>
        <w:pStyle w:val="BodyofResearch"/>
        <w:rPr>
          <w:color w:val="000000" w:themeColor="text1"/>
          <w:highlight w:val="yellow"/>
        </w:rPr>
      </w:pPr>
    </w:p>
    <w:p w14:paraId="3C87D6C9" w14:textId="498E8771" w:rsidR="003550D4" w:rsidRPr="00160485" w:rsidRDefault="00C125F6" w:rsidP="00EE3DF5">
      <w:pPr>
        <w:pStyle w:val="BodyofResearch"/>
        <w:rPr>
          <w:color w:val="000000" w:themeColor="text1"/>
          <w:highlight w:val="yellow"/>
        </w:rPr>
      </w:pPr>
      <w:r w:rsidRPr="00160485">
        <w:rPr>
          <w:color w:val="000000" w:themeColor="text1"/>
          <w:highlight w:val="yellow"/>
        </w:rPr>
        <w:t xml:space="preserve">The method of raising and breeding pigs as livestock </w:t>
      </w:r>
      <w:r w:rsidR="00A96E45">
        <w:rPr>
          <w:color w:val="000000" w:themeColor="text1"/>
          <w:highlight w:val="yellow"/>
        </w:rPr>
        <w:t>is</w:t>
      </w:r>
      <w:r w:rsidRPr="00160485">
        <w:rPr>
          <w:color w:val="000000" w:themeColor="text1"/>
          <w:highlight w:val="yellow"/>
        </w:rPr>
        <w:t xml:space="preserve"> valued for the meat and fat they can provide for human use. The increase in food consumption of people brings an enormous impact </w:t>
      </w:r>
      <w:r w:rsidR="00A96E45">
        <w:rPr>
          <w:color w:val="000000" w:themeColor="text1"/>
          <w:highlight w:val="yellow"/>
        </w:rPr>
        <w:t>o</w:t>
      </w:r>
      <w:r w:rsidRPr="00160485">
        <w:rPr>
          <w:color w:val="000000" w:themeColor="text1"/>
          <w:highlight w:val="yellow"/>
        </w:rPr>
        <w:t xml:space="preserve">n the piggery farm as the demand for livestock becomes bigger </w:t>
      </w:r>
      <w:r w:rsidR="00920471" w:rsidRPr="00160485">
        <w:rPr>
          <w:color w:val="000000" w:themeColor="text1"/>
          <w:highlight w:val="yellow"/>
        </w:rPr>
        <w:t>(</w:t>
      </w:r>
      <w:proofErr w:type="spellStart"/>
      <w:r w:rsidR="00EE3DF5" w:rsidRPr="00160485">
        <w:rPr>
          <w:color w:val="000000" w:themeColor="text1"/>
          <w:highlight w:val="yellow"/>
        </w:rPr>
        <w:t>Netinant</w:t>
      </w:r>
      <w:proofErr w:type="spellEnd"/>
      <w:r w:rsidR="00920471" w:rsidRPr="00160485">
        <w:rPr>
          <w:color w:val="000000" w:themeColor="text1"/>
          <w:highlight w:val="yellow"/>
        </w:rPr>
        <w:t xml:space="preserve">, P., </w:t>
      </w:r>
      <w:proofErr w:type="spellStart"/>
      <w:r w:rsidR="00920471" w:rsidRPr="00160485">
        <w:rPr>
          <w:color w:val="000000" w:themeColor="text1"/>
          <w:highlight w:val="yellow"/>
        </w:rPr>
        <w:t>Niratsoke</w:t>
      </w:r>
      <w:proofErr w:type="spellEnd"/>
      <w:r w:rsidR="00920471" w:rsidRPr="00160485">
        <w:rPr>
          <w:color w:val="000000" w:themeColor="text1"/>
          <w:highlight w:val="yellow"/>
        </w:rPr>
        <w:t xml:space="preserve">, A., &amp; </w:t>
      </w:r>
      <w:proofErr w:type="spellStart"/>
      <w:r w:rsidR="00920471" w:rsidRPr="00160485">
        <w:rPr>
          <w:color w:val="000000" w:themeColor="text1"/>
          <w:highlight w:val="yellow"/>
        </w:rPr>
        <w:t>Rukhiran</w:t>
      </w:r>
      <w:proofErr w:type="spellEnd"/>
      <w:r w:rsidR="00920471" w:rsidRPr="00160485">
        <w:rPr>
          <w:color w:val="000000" w:themeColor="text1"/>
          <w:highlight w:val="yellow"/>
        </w:rPr>
        <w:t>, M.,</w:t>
      </w:r>
      <w:r w:rsidR="00EE3DF5" w:rsidRPr="00160485">
        <w:rPr>
          <w:color w:val="000000" w:themeColor="text1"/>
          <w:highlight w:val="yellow"/>
        </w:rPr>
        <w:t xml:space="preserve"> 2021)</w:t>
      </w:r>
      <w:r w:rsidR="003550D4" w:rsidRPr="00160485">
        <w:rPr>
          <w:color w:val="000000" w:themeColor="text1"/>
          <w:highlight w:val="yellow"/>
        </w:rPr>
        <w:t>.</w:t>
      </w:r>
    </w:p>
    <w:p w14:paraId="0ACBA626" w14:textId="41B1B335" w:rsidR="00C125F6" w:rsidRPr="00160485" w:rsidRDefault="00C125F6" w:rsidP="00EE3DF5">
      <w:pPr>
        <w:pStyle w:val="BodyofResearch"/>
        <w:rPr>
          <w:color w:val="000000" w:themeColor="text1"/>
          <w:highlight w:val="yellow"/>
        </w:rPr>
      </w:pPr>
    </w:p>
    <w:p w14:paraId="539DEED6" w14:textId="15C2F35B" w:rsidR="003550D4" w:rsidRPr="00160485" w:rsidRDefault="00A96E45" w:rsidP="00EE3DF5">
      <w:pPr>
        <w:pStyle w:val="BodyofResearch"/>
        <w:rPr>
          <w:color w:val="000000" w:themeColor="text1"/>
        </w:rPr>
      </w:pPr>
      <w:r>
        <w:rPr>
          <w:color w:val="000000" w:themeColor="text1"/>
          <w:highlight w:val="yellow"/>
        </w:rPr>
        <w:t>T</w:t>
      </w:r>
      <w:r w:rsidR="00F0311E" w:rsidRPr="00160485">
        <w:rPr>
          <w:color w:val="000000" w:themeColor="text1"/>
          <w:highlight w:val="yellow"/>
        </w:rPr>
        <w:t>he piggery farm of RVM Hog Farm experienc</w:t>
      </w:r>
      <w:r w:rsidR="00B34D5C" w:rsidRPr="00160485">
        <w:rPr>
          <w:color w:val="000000" w:themeColor="text1"/>
          <w:highlight w:val="yellow"/>
        </w:rPr>
        <w:t>ed</w:t>
      </w:r>
      <w:r w:rsidR="00F0311E" w:rsidRPr="00160485">
        <w:rPr>
          <w:color w:val="000000" w:themeColor="text1"/>
          <w:highlight w:val="yellow"/>
        </w:rPr>
        <w:t xml:space="preserve"> the</w:t>
      </w:r>
      <w:r w:rsidR="00DD79CA" w:rsidRPr="00160485">
        <w:rPr>
          <w:color w:val="000000" w:themeColor="text1"/>
          <w:highlight w:val="yellow"/>
        </w:rPr>
        <w:t xml:space="preserve"> pen and paper </w:t>
      </w:r>
      <w:r w:rsidR="00F0311E" w:rsidRPr="00160485">
        <w:rPr>
          <w:color w:val="000000" w:themeColor="text1"/>
          <w:highlight w:val="yellow"/>
        </w:rPr>
        <w:t xml:space="preserve">process of </w:t>
      </w:r>
      <w:r w:rsidR="00F649C2" w:rsidRPr="00160485">
        <w:rPr>
          <w:color w:val="000000" w:themeColor="text1"/>
          <w:highlight w:val="yellow"/>
        </w:rPr>
        <w:t>recording</w:t>
      </w:r>
      <w:r w:rsidR="00F0311E" w:rsidRPr="00160485">
        <w:rPr>
          <w:color w:val="000000" w:themeColor="text1"/>
          <w:highlight w:val="yellow"/>
        </w:rPr>
        <w:t xml:space="preserve"> the information of pigs </w:t>
      </w:r>
      <w:r w:rsidR="00B34D5C" w:rsidRPr="00160485">
        <w:rPr>
          <w:color w:val="000000" w:themeColor="text1"/>
          <w:highlight w:val="yellow"/>
        </w:rPr>
        <w:t xml:space="preserve">and inventory </w:t>
      </w:r>
      <w:r w:rsidR="00DD79CA" w:rsidRPr="00160485">
        <w:rPr>
          <w:color w:val="000000" w:themeColor="text1"/>
          <w:highlight w:val="yellow"/>
        </w:rPr>
        <w:t xml:space="preserve">to record all the activities that the farm </w:t>
      </w:r>
      <w:r w:rsidR="00160485" w:rsidRPr="00160485">
        <w:rPr>
          <w:color w:val="000000" w:themeColor="text1"/>
          <w:highlight w:val="yellow"/>
        </w:rPr>
        <w:t>does</w:t>
      </w:r>
      <w:r w:rsidR="00F0311E" w:rsidRPr="00160485">
        <w:rPr>
          <w:color w:val="000000" w:themeColor="text1"/>
          <w:highlight w:val="yellow"/>
        </w:rPr>
        <w:t xml:space="preserve">. </w:t>
      </w:r>
      <w:r w:rsidR="00645EBD" w:rsidRPr="00160485">
        <w:rPr>
          <w:color w:val="000000" w:themeColor="text1"/>
          <w:highlight w:val="yellow"/>
        </w:rPr>
        <w:t>For the farm</w:t>
      </w:r>
      <w:r w:rsidR="00DD79CA" w:rsidRPr="00160485">
        <w:rPr>
          <w:color w:val="000000" w:themeColor="text1"/>
          <w:highlight w:val="yellow"/>
        </w:rPr>
        <w:t xml:space="preserve"> to grow</w:t>
      </w:r>
      <w:r w:rsidR="00645EBD" w:rsidRPr="00160485">
        <w:rPr>
          <w:color w:val="000000" w:themeColor="text1"/>
          <w:highlight w:val="yellow"/>
        </w:rPr>
        <w:t>,</w:t>
      </w:r>
      <w:r w:rsidR="00DD79CA" w:rsidRPr="00160485">
        <w:rPr>
          <w:color w:val="000000" w:themeColor="text1"/>
          <w:highlight w:val="yellow"/>
        </w:rPr>
        <w:t xml:space="preserve"> they usually</w:t>
      </w:r>
      <w:r w:rsidR="00645EBD" w:rsidRPr="00160485">
        <w:rPr>
          <w:color w:val="000000" w:themeColor="text1"/>
          <w:highlight w:val="yellow"/>
        </w:rPr>
        <w:t xml:space="preserve"> rely on the </w:t>
      </w:r>
      <w:r w:rsidR="00BC01CA" w:rsidRPr="00160485">
        <w:rPr>
          <w:color w:val="000000" w:themeColor="text1"/>
          <w:highlight w:val="yellow"/>
        </w:rPr>
        <w:t xml:space="preserve">pen and paper </w:t>
      </w:r>
      <w:r w:rsidR="00645EBD" w:rsidRPr="00160485">
        <w:rPr>
          <w:color w:val="000000" w:themeColor="text1"/>
          <w:highlight w:val="yellow"/>
        </w:rPr>
        <w:t xml:space="preserve">process of recording the information of pigs </w:t>
      </w:r>
      <w:r w:rsidR="00DD79CA" w:rsidRPr="00160485">
        <w:rPr>
          <w:color w:val="000000" w:themeColor="text1"/>
          <w:highlight w:val="yellow"/>
        </w:rPr>
        <w:t xml:space="preserve">and inventory </w:t>
      </w:r>
      <w:r w:rsidR="00BC01CA" w:rsidRPr="00160485">
        <w:rPr>
          <w:color w:val="000000" w:themeColor="text1"/>
          <w:highlight w:val="yellow"/>
        </w:rPr>
        <w:t>this way they can manage the farm.</w:t>
      </w:r>
    </w:p>
    <w:p w14:paraId="3EC8A826" w14:textId="32E79212" w:rsidR="00EE3DF5" w:rsidRDefault="00EE3DF5" w:rsidP="00EE3DF5">
      <w:pPr>
        <w:pStyle w:val="BodyofResearch"/>
      </w:pPr>
    </w:p>
    <w:p w14:paraId="2E88EE59" w14:textId="72FE9BA9" w:rsidR="00B35FD4" w:rsidRDefault="00BC01CA" w:rsidP="00EE3DF5">
      <w:pPr>
        <w:pStyle w:val="BodyofResearch"/>
      </w:pPr>
      <w:r>
        <w:t>RVM Hog Farm is one of the existing farms in South Cotabato, established in</w:t>
      </w:r>
      <w:r w:rsidR="00C220C4">
        <w:t xml:space="preserve"> </w:t>
      </w:r>
      <w:r w:rsidR="00A96E45">
        <w:t xml:space="preserve">the </w:t>
      </w:r>
      <w:r w:rsidR="00C220C4">
        <w:t xml:space="preserve">year 2019. </w:t>
      </w:r>
      <w:r w:rsidR="00EE3DF5">
        <w:t xml:space="preserve">It is located at Barangay Lamba, Banga, South Cotabato. The RVM hog farm has </w:t>
      </w:r>
      <w:r w:rsidR="00B35FD4">
        <w:t>forty (</w:t>
      </w:r>
      <w:r w:rsidR="00EE3DF5">
        <w:t>40</w:t>
      </w:r>
      <w:r w:rsidR="00B35FD4">
        <w:t>)</w:t>
      </w:r>
      <w:r w:rsidR="00EE3DF5">
        <w:t xml:space="preserve"> sows, </w:t>
      </w:r>
      <w:r w:rsidR="00B35FD4">
        <w:t>two (</w:t>
      </w:r>
      <w:r w:rsidR="00EE3DF5">
        <w:t>2</w:t>
      </w:r>
      <w:r w:rsidR="00B35FD4">
        <w:t>)</w:t>
      </w:r>
      <w:r w:rsidR="00EE3DF5">
        <w:t xml:space="preserve"> boars, </w:t>
      </w:r>
      <w:r w:rsidR="00B35FD4">
        <w:t>two hundred thirteen (</w:t>
      </w:r>
      <w:r w:rsidR="00EE3DF5">
        <w:t>213</w:t>
      </w:r>
      <w:r w:rsidR="00B35FD4">
        <w:t>)</w:t>
      </w:r>
      <w:r w:rsidR="00EE3DF5">
        <w:t xml:space="preserve"> fattening pigs, and </w:t>
      </w:r>
      <w:r w:rsidR="00B35FD4">
        <w:t>fifty-six (</w:t>
      </w:r>
      <w:r w:rsidR="00EE3DF5">
        <w:t>56</w:t>
      </w:r>
      <w:r w:rsidR="00B35FD4">
        <w:t>)</w:t>
      </w:r>
      <w:r w:rsidR="00EE3DF5">
        <w:t xml:space="preserve"> piglets. The RVM is capable of housing </w:t>
      </w:r>
      <w:r w:rsidR="00B35FD4">
        <w:t>seventy-five (</w:t>
      </w:r>
      <w:r w:rsidR="00EE3DF5">
        <w:t>75</w:t>
      </w:r>
      <w:r w:rsidR="00B35FD4">
        <w:t>)</w:t>
      </w:r>
      <w:r w:rsidR="00EE3DF5">
        <w:t xml:space="preserve"> sows and has </w:t>
      </w:r>
      <w:r w:rsidR="00B35FD4">
        <w:t>thirty (</w:t>
      </w:r>
      <w:r w:rsidR="00EE3DF5">
        <w:t>30</w:t>
      </w:r>
      <w:r w:rsidR="00B35FD4">
        <w:t>)</w:t>
      </w:r>
      <w:r w:rsidR="00EE3DF5">
        <w:t xml:space="preserve"> cages with a maximum capacity of </w:t>
      </w:r>
      <w:r w:rsidR="00B35FD4">
        <w:t>ten (</w:t>
      </w:r>
      <w:r w:rsidR="00EE3DF5">
        <w:t>10</w:t>
      </w:r>
      <w:r w:rsidR="00B35FD4">
        <w:t>)</w:t>
      </w:r>
      <w:r w:rsidR="00EE3DF5">
        <w:t xml:space="preserve"> pigs each. They also had </w:t>
      </w:r>
      <w:r w:rsidR="00B35FD4">
        <w:t>two (</w:t>
      </w:r>
      <w:r w:rsidR="00EE3DF5">
        <w:t>2</w:t>
      </w:r>
      <w:r w:rsidR="00B35FD4">
        <w:t>)</w:t>
      </w:r>
      <w:r w:rsidR="00EE3DF5">
        <w:t xml:space="preserve"> isolation cages for the sick pigs that needed to be observed and diagnosed.</w:t>
      </w:r>
    </w:p>
    <w:p w14:paraId="234DDFC7" w14:textId="77777777" w:rsidR="00B35FD4" w:rsidRDefault="00B35FD4" w:rsidP="00EE3DF5">
      <w:pPr>
        <w:pStyle w:val="BodyofResearch"/>
      </w:pPr>
    </w:p>
    <w:p w14:paraId="0AAF8233" w14:textId="0B630B41" w:rsidR="00E82FAB" w:rsidRDefault="00EE3DF5" w:rsidP="00EE3DF5">
      <w:pPr>
        <w:pStyle w:val="BodyofResearch"/>
      </w:pPr>
      <w:r>
        <w:lastRenderedPageBreak/>
        <w:t>The process at RVM hog farm begins the process when the sow and the boar breed. Workers will record the details of sow and boar before and after breeding. The purpose of recording the breeding date is to determine the sow’s due date and track the race of the piglets that will become the next sow o</w:t>
      </w:r>
      <w:r w:rsidR="00A96E45">
        <w:t>n</w:t>
      </w:r>
      <w:r>
        <w:t xml:space="preserve"> the farm. Pigs have a gestation period of </w:t>
      </w:r>
      <w:r w:rsidR="00B35FD4">
        <w:t>one hundred twelve to one-twenty (</w:t>
      </w:r>
      <w:r>
        <w:t>112-120</w:t>
      </w:r>
      <w:r w:rsidR="00B35FD4">
        <w:t>)</w:t>
      </w:r>
      <w:r>
        <w:t xml:space="preserve"> days, and farrowing occurs approximately </w:t>
      </w:r>
      <w:r w:rsidR="00B35FD4">
        <w:t>one hundred fourteen (</w:t>
      </w:r>
      <w:r>
        <w:t>114</w:t>
      </w:r>
      <w:r w:rsidR="00B35FD4">
        <w:t>)</w:t>
      </w:r>
      <w:r>
        <w:t xml:space="preserve"> days after breeding. It is termed abortion if a pig farrows before the 109th day of pregnancy. During pregnancy, workers will feed the sow gestation feed for one hundred days before </w:t>
      </w:r>
      <w:r w:rsidRPr="00CD7A67">
        <w:rPr>
          <w:color w:val="000000" w:themeColor="text1"/>
        </w:rPr>
        <w:t>feeding a</w:t>
      </w:r>
      <w:r>
        <w:t xml:space="preserve"> lactating feed. </w:t>
      </w:r>
    </w:p>
    <w:p w14:paraId="6D41EB45" w14:textId="77777777" w:rsidR="00E82FAB" w:rsidRDefault="00E82FAB" w:rsidP="00EE3DF5">
      <w:pPr>
        <w:pStyle w:val="BodyofResearch"/>
      </w:pPr>
    </w:p>
    <w:p w14:paraId="78DB9553" w14:textId="71B36213" w:rsidR="00EE3DF5" w:rsidRDefault="00EE3DF5" w:rsidP="00EE3DF5">
      <w:pPr>
        <w:pStyle w:val="BodyofResearch"/>
      </w:pPr>
      <w:r>
        <w:t xml:space="preserve">The veterinarian will travel to Banga from </w:t>
      </w:r>
      <w:proofErr w:type="spellStart"/>
      <w:r>
        <w:t>Tacurong</w:t>
      </w:r>
      <w:proofErr w:type="spellEnd"/>
      <w:r>
        <w:t xml:space="preserve"> City to check the sow</w:t>
      </w:r>
      <w:r w:rsidR="00B35FD4">
        <w:t xml:space="preserve"> </w:t>
      </w:r>
      <w:r>
        <w:t>physically</w:t>
      </w:r>
      <w:r w:rsidR="00B35FD4">
        <w:t xml:space="preserve">, </w:t>
      </w:r>
      <w:r>
        <w:t>examine</w:t>
      </w:r>
      <w:r w:rsidR="00B35FD4">
        <w:t xml:space="preserve"> the sow</w:t>
      </w:r>
      <w:r>
        <w:t xml:space="preserve">, and check the </w:t>
      </w:r>
      <w:r>
        <w:rPr>
          <w:lang w:val="en-US"/>
        </w:rPr>
        <w:t>pig logbook</w:t>
      </w:r>
      <w:r>
        <w:t xml:space="preserve">; </w:t>
      </w:r>
      <w:r w:rsidR="00B35FD4">
        <w:t>the veterinarian</w:t>
      </w:r>
      <w:r>
        <w:t xml:space="preserve"> is also the one</w:t>
      </w:r>
      <w:r w:rsidR="00B35FD4">
        <w:t xml:space="preserve"> who is</w:t>
      </w:r>
      <w:r>
        <w:t xml:space="preserve"> responsible for monitoring the health of the pigs on the farm. The veterinarian also gives the worker a schedule. This schedule includes the date of vaccination and deworming of the sow during pregnancy days. For example, </w:t>
      </w:r>
      <w:r>
        <w:rPr>
          <w:color w:val="000000" w:themeColor="text1"/>
        </w:rPr>
        <w:t>during</w:t>
      </w:r>
      <w:r w:rsidRPr="00CD7A67">
        <w:rPr>
          <w:color w:val="000000" w:themeColor="text1"/>
        </w:rPr>
        <w:t xml:space="preserve"> the </w:t>
      </w:r>
      <w:r w:rsidR="00E82FAB">
        <w:rPr>
          <w:color w:val="000000" w:themeColor="text1"/>
        </w:rPr>
        <w:t>ninety (</w:t>
      </w:r>
      <w:r w:rsidRPr="00CD7A67">
        <w:rPr>
          <w:color w:val="000000" w:themeColor="text1"/>
        </w:rPr>
        <w:t>90</w:t>
      </w:r>
      <w:r w:rsidR="00E82FAB">
        <w:rPr>
          <w:color w:val="000000" w:themeColor="text1"/>
        </w:rPr>
        <w:t>)</w:t>
      </w:r>
      <w:r>
        <w:rPr>
          <w:color w:val="000000" w:themeColor="text1"/>
        </w:rPr>
        <w:t xml:space="preserve"> days</w:t>
      </w:r>
      <w:r w:rsidRPr="00CD7A67">
        <w:rPr>
          <w:color w:val="000000" w:themeColor="text1"/>
        </w:rPr>
        <w:t xml:space="preserve"> </w:t>
      </w:r>
      <w:r>
        <w:rPr>
          <w:color w:val="000000" w:themeColor="text1"/>
        </w:rPr>
        <w:t>of</w:t>
      </w:r>
      <w:r w:rsidRPr="00CD7A67">
        <w:rPr>
          <w:color w:val="000000" w:themeColor="text1"/>
        </w:rPr>
        <w:t xml:space="preserve"> pregnancy</w:t>
      </w:r>
      <w:r>
        <w:t>, the worker gives the first dose of iron vitamin to the sow and records it in a</w:t>
      </w:r>
      <w:r>
        <w:rPr>
          <w:lang w:val="en-US"/>
        </w:rPr>
        <w:t xml:space="preserve"> pig</w:t>
      </w:r>
      <w:r>
        <w:t xml:space="preserve"> logbook to avoid administering it again until </w:t>
      </w:r>
      <w:r w:rsidRPr="00CD7A67">
        <w:t>the second dose</w:t>
      </w:r>
      <w:r>
        <w:t xml:space="preserve"> </w:t>
      </w:r>
      <w:r>
        <w:rPr>
          <w:lang w:val="en-US"/>
        </w:rPr>
        <w:t>during</w:t>
      </w:r>
      <w:r>
        <w:t xml:space="preserve"> </w:t>
      </w:r>
      <w:r w:rsidR="00E82FAB">
        <w:t>one hundred ten (</w:t>
      </w:r>
      <w:r>
        <w:rPr>
          <w:lang w:val="en-US"/>
        </w:rPr>
        <w:t>110</w:t>
      </w:r>
      <w:r w:rsidR="00E82FAB">
        <w:rPr>
          <w:lang w:val="en-US"/>
        </w:rPr>
        <w:t>)</w:t>
      </w:r>
      <w:r>
        <w:t xml:space="preserve"> days</w:t>
      </w:r>
      <w:r>
        <w:rPr>
          <w:lang w:val="en-US"/>
        </w:rPr>
        <w:t xml:space="preserve"> of pregnancy</w:t>
      </w:r>
      <w:r>
        <w:t xml:space="preserve">. When the piglets are born, they are injected with several vitamins to ensure their health. All the vitamins that are injected into the piglets are scheduled and recorded in the </w:t>
      </w:r>
      <w:r>
        <w:rPr>
          <w:lang w:val="en-US"/>
        </w:rPr>
        <w:t>pig logbook</w:t>
      </w:r>
      <w:r>
        <w:t xml:space="preserve">. </w:t>
      </w:r>
      <w:r w:rsidRPr="00CD7A67">
        <w:t xml:space="preserve">When they reach the age of one month, they are taken from their mothers </w:t>
      </w:r>
      <w:r w:rsidRPr="00CD7A67">
        <w:rPr>
          <w:color w:val="000000" w:themeColor="text1"/>
        </w:rPr>
        <w:t xml:space="preserve">to become fattening </w:t>
      </w:r>
      <w:r>
        <w:rPr>
          <w:color w:val="000000" w:themeColor="text1"/>
        </w:rPr>
        <w:t>pigs</w:t>
      </w:r>
      <w:r w:rsidRPr="00CD7A67">
        <w:rPr>
          <w:color w:val="000000" w:themeColor="text1"/>
        </w:rPr>
        <w:t xml:space="preserve"> </w:t>
      </w:r>
      <w:r w:rsidRPr="00CD7A67">
        <w:rPr>
          <w:color w:val="000000" w:themeColor="text1"/>
          <w:lang w:val="en-US"/>
        </w:rPr>
        <w:t>on</w:t>
      </w:r>
      <w:r w:rsidRPr="00CD7A67">
        <w:rPr>
          <w:color w:val="000000" w:themeColor="text1"/>
        </w:rPr>
        <w:t xml:space="preserve"> the farm</w:t>
      </w:r>
      <w:r w:rsidRPr="00CD7A67">
        <w:t>.</w:t>
      </w:r>
      <w:r>
        <w:t xml:space="preserve"> At </w:t>
      </w:r>
      <w:r w:rsidR="00E82FAB">
        <w:t>ten (</w:t>
      </w:r>
      <w:r>
        <w:t>10</w:t>
      </w:r>
      <w:r w:rsidR="00E82FAB">
        <w:t>)</w:t>
      </w:r>
      <w:r>
        <w:t xml:space="preserve"> days after being separated from the sow, the pigs are dewormed to ensure that they are healthy. This process is also recorded in the logbook. </w:t>
      </w:r>
      <w:r w:rsidRPr="007F5FCD">
        <w:t>The pigs are fed until they achieve an average</w:t>
      </w:r>
      <w:r w:rsidRPr="007F5FCD">
        <w:rPr>
          <w:lang w:val="en-US"/>
        </w:rPr>
        <w:t xml:space="preserve"> kilogram</w:t>
      </w:r>
      <w:r w:rsidRPr="007F5FCD">
        <w:t xml:space="preserve"> </w:t>
      </w:r>
      <w:r w:rsidRPr="007F5FCD">
        <w:rPr>
          <w:lang w:val="en-US"/>
        </w:rPr>
        <w:t xml:space="preserve">of </w:t>
      </w:r>
      <w:r w:rsidR="00E82FAB">
        <w:rPr>
          <w:lang w:val="en-US"/>
        </w:rPr>
        <w:t>eighty (</w:t>
      </w:r>
      <w:r w:rsidRPr="007F5FCD">
        <w:rPr>
          <w:lang w:val="en-US"/>
        </w:rPr>
        <w:t>80</w:t>
      </w:r>
      <w:r w:rsidR="00E82FAB">
        <w:rPr>
          <w:lang w:val="en-US"/>
        </w:rPr>
        <w:t>)</w:t>
      </w:r>
      <w:r w:rsidRPr="007F5FCD">
        <w:rPr>
          <w:lang w:val="en-US"/>
        </w:rPr>
        <w:t xml:space="preserve"> and</w:t>
      </w:r>
      <w:r w:rsidRPr="007F5FCD">
        <w:t xml:space="preserve"> are ready to be sold in the market, the selected female pigs who will become the next sow are left behind.</w:t>
      </w:r>
    </w:p>
    <w:p w14:paraId="7E80886D" w14:textId="23FEAD51" w:rsidR="00EE3DF5" w:rsidRDefault="00EE3DF5" w:rsidP="00EE3DF5">
      <w:pPr>
        <w:pStyle w:val="BodyofResearch"/>
      </w:pPr>
    </w:p>
    <w:p w14:paraId="2AE3B8D4" w14:textId="4C79AE01" w:rsidR="00EE3DF5" w:rsidRDefault="00EE3DF5" w:rsidP="00EE3DF5">
      <w:pPr>
        <w:pStyle w:val="BodyofResearch"/>
      </w:pPr>
      <w:r>
        <w:t xml:space="preserve">Pigs that are left behind will be fed and nursed by giving vitamins, vaccinations, deworming, and a variety of feeds. According to one of the workers, they record the number of vaccinations, deworming medicines, and feeds given to the pigs. The purpose of recording this information is for the workers and veterinarian to track the information of the pig’s vaccination and deworming to ensure that all the pigs in the batch have been given vaccination and deworming. As for the feed, they use this to track how much feed is being </w:t>
      </w:r>
      <w:r>
        <w:lastRenderedPageBreak/>
        <w:t xml:space="preserve">consumed and </w:t>
      </w:r>
      <w:r w:rsidR="00A96E45">
        <w:t>to know</w:t>
      </w:r>
      <w:r>
        <w:t xml:space="preserve"> on what date the pig needs to change its feed. In inventory, the worker requests items from the owner to buy hog farm stocks. The worker gives a list of items that do not include prices to the owner that need to be replenished. Thus, the owner buys these items.</w:t>
      </w:r>
    </w:p>
    <w:p w14:paraId="7C4BCFAB" w14:textId="74C53087" w:rsidR="00EE3DF5" w:rsidRDefault="00EE3DF5" w:rsidP="00EE3DF5">
      <w:pPr>
        <w:pStyle w:val="BodyofResearch"/>
      </w:pPr>
    </w:p>
    <w:p w14:paraId="64C9B38F" w14:textId="77777777" w:rsidR="00EE3DF5" w:rsidRDefault="00EE3DF5" w:rsidP="00EE3DF5">
      <w:pPr>
        <w:pStyle w:val="BodyofResearch"/>
      </w:pPr>
      <w:r>
        <w:t xml:space="preserve">The RVM Hog Farm encountered the following issues: </w:t>
      </w:r>
    </w:p>
    <w:p w14:paraId="0AA660A4" w14:textId="5BFBD310" w:rsidR="00132F53" w:rsidRDefault="00132F53" w:rsidP="00132F53">
      <w:pPr>
        <w:pStyle w:val="BodyofResearch"/>
        <w:numPr>
          <w:ilvl w:val="0"/>
          <w:numId w:val="10"/>
        </w:numPr>
        <w:spacing w:after="0"/>
        <w:contextualSpacing w:val="0"/>
        <w:rPr>
          <w:color w:val="000000" w:themeColor="text1"/>
          <w:highlight w:val="yellow"/>
        </w:rPr>
      </w:pPr>
      <w:r w:rsidRPr="00D76CEA">
        <w:rPr>
          <w:color w:val="000000" w:themeColor="text1"/>
          <w:highlight w:val="yellow"/>
        </w:rPr>
        <w:t xml:space="preserve">Poor monitoring of stock in the inventory.  As RVM operate </w:t>
      </w:r>
      <w:r w:rsidR="00A96E45">
        <w:rPr>
          <w:color w:val="000000" w:themeColor="text1"/>
          <w:highlight w:val="yellow"/>
        </w:rPr>
        <w:t>its</w:t>
      </w:r>
      <w:r w:rsidRPr="00D76CEA">
        <w:rPr>
          <w:color w:val="000000" w:themeColor="text1"/>
          <w:highlight w:val="yellow"/>
        </w:rPr>
        <w:t xml:space="preserve"> farm they do not keep track of </w:t>
      </w:r>
      <w:r w:rsidR="00A96E45">
        <w:rPr>
          <w:color w:val="000000" w:themeColor="text1"/>
          <w:highlight w:val="yellow"/>
        </w:rPr>
        <w:t>its</w:t>
      </w:r>
      <w:r w:rsidRPr="00D76CEA">
        <w:rPr>
          <w:color w:val="000000" w:themeColor="text1"/>
          <w:highlight w:val="yellow"/>
        </w:rPr>
        <w:t xml:space="preserve"> inventory level, and as a result, they are not able to reorder products </w:t>
      </w:r>
      <w:r w:rsidR="00A96E45">
        <w:rPr>
          <w:color w:val="000000" w:themeColor="text1"/>
          <w:highlight w:val="yellow"/>
        </w:rPr>
        <w:t>on time</w:t>
      </w:r>
      <w:r w:rsidRPr="00D76CEA">
        <w:rPr>
          <w:color w:val="000000" w:themeColor="text1"/>
          <w:highlight w:val="yellow"/>
        </w:rPr>
        <w:t xml:space="preserve">. This lack of inventory management leads to delays in the operation of the farm like </w:t>
      </w:r>
      <w:r w:rsidR="00A96E45">
        <w:rPr>
          <w:color w:val="000000" w:themeColor="text1"/>
          <w:highlight w:val="yellow"/>
        </w:rPr>
        <w:t xml:space="preserve">the </w:t>
      </w:r>
      <w:r w:rsidRPr="00D76CEA">
        <w:rPr>
          <w:color w:val="000000" w:themeColor="text1"/>
          <w:highlight w:val="yellow"/>
        </w:rPr>
        <w:t xml:space="preserve">administration of medicine and vitamin pigs, as the farm may run out of stock before reordering. The understocking can cause a lot of problems, </w:t>
      </w:r>
      <w:r w:rsidR="00A96E45">
        <w:rPr>
          <w:color w:val="000000" w:themeColor="text1"/>
          <w:highlight w:val="yellow"/>
        </w:rPr>
        <w:t xml:space="preserve">and </w:t>
      </w:r>
      <w:r w:rsidRPr="00D76CEA">
        <w:rPr>
          <w:color w:val="000000" w:themeColor="text1"/>
          <w:highlight w:val="yellow"/>
        </w:rPr>
        <w:t xml:space="preserve">delay of operation of the farm </w:t>
      </w:r>
      <w:r w:rsidR="00A96E45">
        <w:rPr>
          <w:color w:val="000000" w:themeColor="text1"/>
          <w:highlight w:val="yellow"/>
        </w:rPr>
        <w:t>which</w:t>
      </w:r>
      <w:r w:rsidRPr="00D76CEA">
        <w:rPr>
          <w:color w:val="000000" w:themeColor="text1"/>
          <w:highlight w:val="yellow"/>
        </w:rPr>
        <w:t xml:space="preserve"> can cause the delayed growth of the pigs, which can ultimately impact the farm's profitability.</w:t>
      </w:r>
    </w:p>
    <w:p w14:paraId="6DB91C0D" w14:textId="7BB975BE" w:rsidR="00D522A2" w:rsidRPr="00160485" w:rsidRDefault="00D522A2" w:rsidP="00132F53">
      <w:pPr>
        <w:pStyle w:val="BodyofResearch"/>
        <w:numPr>
          <w:ilvl w:val="0"/>
          <w:numId w:val="10"/>
        </w:numPr>
        <w:spacing w:after="0"/>
        <w:contextualSpacing w:val="0"/>
        <w:rPr>
          <w:color w:val="000000" w:themeColor="text1"/>
          <w:highlight w:val="yellow"/>
        </w:rPr>
      </w:pPr>
      <w:r w:rsidRPr="00160485">
        <w:rPr>
          <w:color w:val="000000" w:themeColor="text1"/>
          <w:highlight w:val="yellow"/>
        </w:rPr>
        <w:t>Loss of record. RVM use</w:t>
      </w:r>
      <w:r w:rsidR="00A96E45">
        <w:rPr>
          <w:color w:val="000000" w:themeColor="text1"/>
          <w:highlight w:val="yellow"/>
        </w:rPr>
        <w:t>s</w:t>
      </w:r>
      <w:r w:rsidRPr="00160485">
        <w:rPr>
          <w:color w:val="000000" w:themeColor="text1"/>
          <w:highlight w:val="yellow"/>
        </w:rPr>
        <w:t xml:space="preserve"> logbooks to keep track of essential information </w:t>
      </w:r>
      <w:r w:rsidR="00A96E45">
        <w:rPr>
          <w:color w:val="000000" w:themeColor="text1"/>
          <w:highlight w:val="yellow"/>
        </w:rPr>
        <w:t>about</w:t>
      </w:r>
      <w:r w:rsidRPr="00160485">
        <w:rPr>
          <w:color w:val="000000" w:themeColor="text1"/>
          <w:highlight w:val="yellow"/>
        </w:rPr>
        <w:t xml:space="preserve"> the pig, such as the administration of medicine and vitamins to the pigs. However, due to the busy schedule of the worker</w:t>
      </w:r>
      <w:r w:rsidR="00A96E45">
        <w:rPr>
          <w:color w:val="000000" w:themeColor="text1"/>
          <w:highlight w:val="yellow"/>
        </w:rPr>
        <w:t>,</w:t>
      </w:r>
      <w:r w:rsidRPr="00160485">
        <w:rPr>
          <w:color w:val="000000" w:themeColor="text1"/>
          <w:highlight w:val="yellow"/>
        </w:rPr>
        <w:t xml:space="preserve"> they sometimes place the logbook anywhere causing it to be lost. When logbooks are lost, it can cause problems for the farm, workers, and veterinarians. Without this information, they may encounter difficulties administering the appropriate care to the pigs. In addition, if a logbook is lost, it means that the permanent record of the pig is also lost, and it cannot be retrieved. This can cause further issues for the farm, as the history of the pig's health and treatment is an important factor in maintaining their overall wellbeing.</w:t>
      </w:r>
    </w:p>
    <w:p w14:paraId="6B63EC06" w14:textId="75834FD9" w:rsidR="00F82A95" w:rsidRDefault="00132F53" w:rsidP="00132F53">
      <w:pPr>
        <w:pStyle w:val="BodyofResearch"/>
        <w:numPr>
          <w:ilvl w:val="0"/>
          <w:numId w:val="10"/>
        </w:numPr>
        <w:spacing w:after="0"/>
        <w:contextualSpacing w:val="0"/>
        <w:rPr>
          <w:color w:val="000000" w:themeColor="text1"/>
          <w:highlight w:val="yellow"/>
        </w:rPr>
      </w:pPr>
      <w:r w:rsidRPr="00D76CEA">
        <w:rPr>
          <w:color w:val="000000" w:themeColor="text1"/>
          <w:highlight w:val="yellow"/>
        </w:rPr>
        <w:t xml:space="preserve">Unorganized recording of information. Workers are recording multiple pigs’ information together, which is leading to confusion among other workers when they try to read the logbook. Additionally, when updating the records, workers are crossing out or rewriting information, which led the logbook to become messy and difficult to read. When information is not organized properly, it is easy to miss important details, which can lead to incomplete and inaccurate records it can cause problems for the farm, including double administration of vitamins and medicines, as well as causing </w:t>
      </w:r>
      <w:r w:rsidR="00A96E45">
        <w:rPr>
          <w:color w:val="000000" w:themeColor="text1"/>
          <w:highlight w:val="yellow"/>
        </w:rPr>
        <w:t xml:space="preserve">a </w:t>
      </w:r>
      <w:r w:rsidRPr="00D76CEA">
        <w:rPr>
          <w:color w:val="000000" w:themeColor="text1"/>
          <w:highlight w:val="yellow"/>
        </w:rPr>
        <w:t xml:space="preserve">problem </w:t>
      </w:r>
      <w:r w:rsidR="00A96E45">
        <w:rPr>
          <w:color w:val="000000" w:themeColor="text1"/>
          <w:highlight w:val="yellow"/>
        </w:rPr>
        <w:t>with</w:t>
      </w:r>
      <w:r w:rsidRPr="00D76CEA">
        <w:rPr>
          <w:color w:val="000000" w:themeColor="text1"/>
          <w:highlight w:val="yellow"/>
        </w:rPr>
        <w:t xml:space="preserve"> the given schedule of administration of vitamins and medicines the farm which can have negative impacts on the health and growth </w:t>
      </w:r>
      <w:r w:rsidRPr="00D76CEA">
        <w:rPr>
          <w:color w:val="000000" w:themeColor="text1"/>
          <w:highlight w:val="yellow"/>
        </w:rPr>
        <w:lastRenderedPageBreak/>
        <w:t>of the pigs.</w:t>
      </w:r>
    </w:p>
    <w:p w14:paraId="548C10D7" w14:textId="77777777" w:rsidR="00132F53" w:rsidRPr="000F0231" w:rsidRDefault="00132F53" w:rsidP="00132F53">
      <w:pPr>
        <w:pStyle w:val="BodyofResearch"/>
        <w:spacing w:after="0"/>
        <w:ind w:left="360"/>
        <w:contextualSpacing w:val="0"/>
        <w:rPr>
          <w:highlight w:val="yellow"/>
        </w:rPr>
      </w:pPr>
    </w:p>
    <w:p w14:paraId="4816A759" w14:textId="62150AC6" w:rsidR="00E52108" w:rsidRDefault="00013717" w:rsidP="00EE3DF5">
      <w:pPr>
        <w:pStyle w:val="BodyofResearch"/>
      </w:pPr>
      <w:r w:rsidRPr="00A43FC7">
        <w:rPr>
          <w:highlight w:val="yellow"/>
        </w:rPr>
        <w:t>Therefore</w:t>
      </w:r>
      <w:r w:rsidR="00EE3DF5" w:rsidRPr="00A43FC7">
        <w:rPr>
          <w:highlight w:val="yellow"/>
        </w:rPr>
        <w:t>,</w:t>
      </w:r>
      <w:r w:rsidRPr="00A43FC7">
        <w:rPr>
          <w:highlight w:val="yellow"/>
        </w:rPr>
        <w:t xml:space="preserve"> </w:t>
      </w:r>
      <w:r w:rsidR="00EE3DF5" w:rsidRPr="00A43FC7">
        <w:rPr>
          <w:highlight w:val="yellow"/>
        </w:rPr>
        <w:t>the proponents propose</w:t>
      </w:r>
      <w:r w:rsidR="00424C7C" w:rsidRPr="00A43FC7">
        <w:rPr>
          <w:highlight w:val="yellow"/>
        </w:rPr>
        <w:t>d</w:t>
      </w:r>
      <w:r w:rsidR="00EE3DF5" w:rsidRPr="00A43FC7">
        <w:rPr>
          <w:highlight w:val="yellow"/>
        </w:rPr>
        <w:t xml:space="preserve"> a Web-Based Piggery Management System with Mobile-Based QR Code Scanner</w:t>
      </w:r>
      <w:r w:rsidRPr="00A43FC7">
        <w:rPr>
          <w:highlight w:val="yellow"/>
        </w:rPr>
        <w:t xml:space="preserve"> as a solution</w:t>
      </w:r>
      <w:r w:rsidR="00EE3DF5" w:rsidRPr="00A43FC7">
        <w:rPr>
          <w:highlight w:val="yellow"/>
        </w:rPr>
        <w:t xml:space="preserve"> </w:t>
      </w:r>
      <w:r w:rsidRPr="00A43FC7">
        <w:rPr>
          <w:highlight w:val="yellow"/>
        </w:rPr>
        <w:t>to the scenarios and issues presented above</w:t>
      </w:r>
      <w:r>
        <w:t xml:space="preserve"> that </w:t>
      </w:r>
      <w:r w:rsidR="00EE3DF5">
        <w:t xml:space="preserve">would help </w:t>
      </w:r>
      <w:r w:rsidR="00AA6206">
        <w:t xml:space="preserve">the RVM hog farm to </w:t>
      </w:r>
      <w:r w:rsidR="00EE3DF5">
        <w:t>track</w:t>
      </w:r>
      <w:r w:rsidR="00F81B9B">
        <w:t xml:space="preserve"> the records of</w:t>
      </w:r>
      <w:r w:rsidR="00EE3DF5">
        <w:t xml:space="preserve"> pig information</w:t>
      </w:r>
      <w:r w:rsidR="00F81B9B">
        <w:t xml:space="preserve"> and </w:t>
      </w:r>
      <w:r w:rsidR="00EE3DF5">
        <w:t xml:space="preserve">the inventory of vitamins, vaccines, feeds, </w:t>
      </w:r>
      <w:r w:rsidR="00F81B9B">
        <w:t xml:space="preserve">medicines, </w:t>
      </w:r>
      <w:r w:rsidR="00EE3DF5">
        <w:t>and deworm</w:t>
      </w:r>
      <w:r w:rsidR="00F81B9B">
        <w:t>er</w:t>
      </w:r>
      <w:r w:rsidR="00EE3DF5">
        <w:t xml:space="preserve"> and to make their operations more efficient to maximize </w:t>
      </w:r>
      <w:r w:rsidR="00F81B9B">
        <w:t xml:space="preserve">the </w:t>
      </w:r>
      <w:r w:rsidR="00EE3DF5">
        <w:t xml:space="preserve">hog production. Also, it would help the data integrity of each </w:t>
      </w:r>
      <w:r w:rsidR="00F81B9B">
        <w:t>pig’s</w:t>
      </w:r>
      <w:r w:rsidR="00EE3DF5">
        <w:t xml:space="preserve"> information as it is organized and stored in a database</w:t>
      </w:r>
      <w:r w:rsidR="00EE3DF5" w:rsidRPr="00A43FC7">
        <w:rPr>
          <w:highlight w:val="yellow"/>
        </w:rPr>
        <w:t xml:space="preserve">. </w:t>
      </w:r>
      <w:r w:rsidR="00F81B9B" w:rsidRPr="00A43FC7">
        <w:rPr>
          <w:highlight w:val="yellow"/>
        </w:rPr>
        <w:t>Furthermore</w:t>
      </w:r>
      <w:r w:rsidR="00EE3DF5">
        <w:t xml:space="preserve">, the proposed system </w:t>
      </w:r>
      <w:r w:rsidR="00424C7C" w:rsidRPr="00424C7C">
        <w:rPr>
          <w:highlight w:val="yellow"/>
        </w:rPr>
        <w:t>can</w:t>
      </w:r>
      <w:r w:rsidR="00EE3DF5">
        <w:t xml:space="preserve"> generate an inventory report that would make the hog farm owner decide </w:t>
      </w:r>
      <w:r w:rsidR="00A96E45">
        <w:t xml:space="preserve">whether </w:t>
      </w:r>
      <w:r w:rsidR="00EE3DF5">
        <w:t>to buy new stock on time or not. Thus, helping him to budget his money. Moreover, the worker can do their feeding, vitamins, vaccine, and deworming operation without delays as the items ne</w:t>
      </w:r>
      <w:r w:rsidR="00A96E45">
        <w:t>ed</w:t>
      </w:r>
      <w:r w:rsidR="00EE3DF5">
        <w:t xml:space="preserve">ed for the operation are checked and refilled if needed. Thus, the proponents also want to point out the importance of implementing a mobile-based QR </w:t>
      </w:r>
      <w:r w:rsidR="00DE314C">
        <w:t>c</w:t>
      </w:r>
      <w:r w:rsidR="00EE3DF5">
        <w:t xml:space="preserve">ode scanner as this would help the worker check pig information faster with the use of the mobile phone. </w:t>
      </w:r>
      <w:r w:rsidR="00851A55">
        <w:t>However</w:t>
      </w:r>
      <w:r w:rsidR="00EE3DF5">
        <w:t xml:space="preserve">, the data entry, data retrieval, data consistency, and data accuracy allow the RVM Hog </w:t>
      </w:r>
      <w:r w:rsidR="00851A55">
        <w:t>F</w:t>
      </w:r>
      <w:r w:rsidR="00EE3DF5">
        <w:t xml:space="preserve">arm to work efficiently through its operations as the proposed system would allow data entry and the ability to </w:t>
      </w:r>
      <w:r w:rsidR="00851A55">
        <w:t>record</w:t>
      </w:r>
      <w:r w:rsidR="00EE3DF5">
        <w:t xml:space="preserve"> pig information and inventory of the hog farm.</w:t>
      </w:r>
    </w:p>
    <w:p w14:paraId="35AA6543" w14:textId="77777777" w:rsidR="00132F53" w:rsidRDefault="00132F53" w:rsidP="00EE3DF5">
      <w:pPr>
        <w:pStyle w:val="BodyofResearch"/>
      </w:pPr>
    </w:p>
    <w:p w14:paraId="025B7688" w14:textId="6337D787" w:rsidR="009F1EB1" w:rsidRDefault="00A65ECF" w:rsidP="00C32868">
      <w:pPr>
        <w:pStyle w:val="Heading2"/>
      </w:pPr>
      <w:bookmarkStart w:id="8" w:name="_Toc131886445"/>
      <w:r>
        <w:t>Purpose and Description of the Project</w:t>
      </w:r>
      <w:bookmarkEnd w:id="8"/>
    </w:p>
    <w:p w14:paraId="0D4D8392" w14:textId="6CFC9A51" w:rsidR="00EE3DF5" w:rsidRDefault="00923538" w:rsidP="00EE3DF5">
      <w:pPr>
        <w:spacing w:line="360" w:lineRule="auto"/>
        <w:jc w:val="both"/>
        <w:rPr>
          <w:b w:val="0"/>
          <w:bCs/>
          <w:lang w:val="en-US"/>
        </w:rPr>
      </w:pPr>
      <w:r w:rsidRPr="00A43FC7">
        <w:rPr>
          <w:b w:val="0"/>
          <w:bCs/>
          <w:highlight w:val="yellow"/>
          <w:lang w:val="en-US"/>
        </w:rPr>
        <w:t xml:space="preserve">The purpose of this </w:t>
      </w:r>
      <w:r w:rsidR="00EE3DF5" w:rsidRPr="00A43FC7">
        <w:rPr>
          <w:b w:val="0"/>
          <w:bCs/>
          <w:highlight w:val="yellow"/>
          <w:lang w:val="en-US"/>
        </w:rPr>
        <w:t xml:space="preserve">project </w:t>
      </w:r>
      <w:r w:rsidR="00424C7C" w:rsidRPr="00A43FC7">
        <w:rPr>
          <w:b w:val="0"/>
          <w:bCs/>
          <w:highlight w:val="yellow"/>
          <w:lang w:val="en-US"/>
        </w:rPr>
        <w:t>was</w:t>
      </w:r>
      <w:r w:rsidR="00EE3DF5" w:rsidRPr="00A43FC7">
        <w:rPr>
          <w:b w:val="0"/>
          <w:bCs/>
          <w:highlight w:val="yellow"/>
          <w:lang w:val="en-US"/>
        </w:rPr>
        <w:t xml:space="preserve"> to develop a </w:t>
      </w:r>
      <w:r w:rsidRPr="00A43FC7">
        <w:rPr>
          <w:b w:val="0"/>
          <w:bCs/>
          <w:highlight w:val="yellow"/>
          <w:lang w:val="en-US"/>
        </w:rPr>
        <w:t>w</w:t>
      </w:r>
      <w:r w:rsidR="00EE3DF5" w:rsidRPr="00A43FC7">
        <w:rPr>
          <w:b w:val="0"/>
          <w:bCs/>
          <w:highlight w:val="yellow"/>
          <w:lang w:val="en-US"/>
        </w:rPr>
        <w:t>eb-</w:t>
      </w:r>
      <w:r w:rsidRPr="00A43FC7">
        <w:rPr>
          <w:b w:val="0"/>
          <w:bCs/>
          <w:highlight w:val="yellow"/>
          <w:lang w:val="en-US"/>
        </w:rPr>
        <w:t>b</w:t>
      </w:r>
      <w:r w:rsidR="00EE3DF5" w:rsidRPr="00A43FC7">
        <w:rPr>
          <w:b w:val="0"/>
          <w:bCs/>
          <w:highlight w:val="yellow"/>
          <w:lang w:val="en-US"/>
        </w:rPr>
        <w:t xml:space="preserve">ased </w:t>
      </w:r>
      <w:r w:rsidRPr="00A43FC7">
        <w:rPr>
          <w:b w:val="0"/>
          <w:bCs/>
          <w:highlight w:val="yellow"/>
          <w:lang w:val="en-US"/>
        </w:rPr>
        <w:t>p</w:t>
      </w:r>
      <w:r w:rsidR="00EE3DF5" w:rsidRPr="00A43FC7">
        <w:rPr>
          <w:b w:val="0"/>
          <w:bCs/>
          <w:highlight w:val="yellow"/>
          <w:lang w:val="en-US"/>
        </w:rPr>
        <w:t xml:space="preserve">iggery </w:t>
      </w:r>
      <w:r w:rsidRPr="00A43FC7">
        <w:rPr>
          <w:b w:val="0"/>
          <w:bCs/>
          <w:highlight w:val="yellow"/>
          <w:lang w:val="en-US"/>
        </w:rPr>
        <w:t>m</w:t>
      </w:r>
      <w:r w:rsidR="00EE3DF5" w:rsidRPr="00A43FC7">
        <w:rPr>
          <w:b w:val="0"/>
          <w:bCs/>
          <w:highlight w:val="yellow"/>
          <w:lang w:val="en-US"/>
        </w:rPr>
        <w:t xml:space="preserve">anagement </w:t>
      </w:r>
      <w:r w:rsidRPr="00A43FC7">
        <w:rPr>
          <w:b w:val="0"/>
          <w:bCs/>
          <w:highlight w:val="yellow"/>
          <w:lang w:val="en-US"/>
        </w:rPr>
        <w:t>s</w:t>
      </w:r>
      <w:r w:rsidR="00EE3DF5" w:rsidRPr="00A43FC7">
        <w:rPr>
          <w:b w:val="0"/>
          <w:bCs/>
          <w:highlight w:val="yellow"/>
          <w:lang w:val="en-US"/>
        </w:rPr>
        <w:t xml:space="preserve">ystem with </w:t>
      </w:r>
      <w:r w:rsidR="00A96E45">
        <w:rPr>
          <w:b w:val="0"/>
          <w:bCs/>
          <w:highlight w:val="yellow"/>
          <w:lang w:val="en-US"/>
        </w:rPr>
        <w:t xml:space="preserve">a </w:t>
      </w:r>
      <w:r w:rsidRPr="00A43FC7">
        <w:rPr>
          <w:b w:val="0"/>
          <w:bCs/>
          <w:highlight w:val="yellow"/>
          <w:lang w:val="en-US"/>
        </w:rPr>
        <w:t>m</w:t>
      </w:r>
      <w:r w:rsidR="00EE3DF5" w:rsidRPr="00A43FC7">
        <w:rPr>
          <w:b w:val="0"/>
          <w:bCs/>
          <w:highlight w:val="yellow"/>
          <w:lang w:val="en-US"/>
        </w:rPr>
        <w:t>obile</w:t>
      </w:r>
      <w:r w:rsidR="00A96E45">
        <w:rPr>
          <w:b w:val="0"/>
          <w:bCs/>
          <w:highlight w:val="yellow"/>
          <w:lang w:val="en-US"/>
        </w:rPr>
        <w:t>-</w:t>
      </w:r>
      <w:r w:rsidRPr="00A43FC7">
        <w:rPr>
          <w:b w:val="0"/>
          <w:bCs/>
          <w:highlight w:val="yellow"/>
          <w:lang w:val="en-US"/>
        </w:rPr>
        <w:t>b</w:t>
      </w:r>
      <w:r w:rsidR="00EE3DF5" w:rsidRPr="00A43FC7">
        <w:rPr>
          <w:b w:val="0"/>
          <w:bCs/>
          <w:highlight w:val="yellow"/>
          <w:lang w:val="en-US"/>
        </w:rPr>
        <w:t xml:space="preserve">ased QR </w:t>
      </w:r>
      <w:r w:rsidRPr="00A43FC7">
        <w:rPr>
          <w:b w:val="0"/>
          <w:bCs/>
          <w:highlight w:val="yellow"/>
          <w:lang w:val="en-US"/>
        </w:rPr>
        <w:t>c</w:t>
      </w:r>
      <w:r w:rsidR="00EE3DF5" w:rsidRPr="00A43FC7">
        <w:rPr>
          <w:b w:val="0"/>
          <w:bCs/>
          <w:highlight w:val="yellow"/>
          <w:lang w:val="en-US"/>
        </w:rPr>
        <w:t>ode scanner that record</w:t>
      </w:r>
      <w:r w:rsidRPr="00A43FC7">
        <w:rPr>
          <w:b w:val="0"/>
          <w:bCs/>
          <w:highlight w:val="yellow"/>
          <w:lang w:val="en-US"/>
        </w:rPr>
        <w:t>s</w:t>
      </w:r>
      <w:r w:rsidR="00EE3DF5" w:rsidRPr="00A43FC7">
        <w:rPr>
          <w:b w:val="0"/>
          <w:bCs/>
          <w:highlight w:val="yellow"/>
          <w:lang w:val="en-US"/>
        </w:rPr>
        <w:t xml:space="preserve"> </w:t>
      </w:r>
      <w:r w:rsidRPr="00A43FC7">
        <w:rPr>
          <w:b w:val="0"/>
          <w:bCs/>
          <w:highlight w:val="yellow"/>
          <w:lang w:val="en-US"/>
        </w:rPr>
        <w:t>the</w:t>
      </w:r>
      <w:r w:rsidR="00EE3DF5" w:rsidRPr="00A43FC7">
        <w:rPr>
          <w:b w:val="0"/>
          <w:bCs/>
          <w:highlight w:val="yellow"/>
          <w:lang w:val="en-US"/>
        </w:rPr>
        <w:t xml:space="preserve"> pig information</w:t>
      </w:r>
      <w:r w:rsidRPr="00A43FC7">
        <w:rPr>
          <w:b w:val="0"/>
          <w:bCs/>
          <w:highlight w:val="yellow"/>
          <w:lang w:val="en-US"/>
        </w:rPr>
        <w:t xml:space="preserve"> and </w:t>
      </w:r>
      <w:r w:rsidR="00EE3DF5" w:rsidRPr="00A43FC7">
        <w:rPr>
          <w:b w:val="0"/>
          <w:bCs/>
          <w:highlight w:val="yellow"/>
          <w:lang w:val="en-US"/>
        </w:rPr>
        <w:t>monitor</w:t>
      </w:r>
      <w:r w:rsidR="00A96E45">
        <w:rPr>
          <w:b w:val="0"/>
          <w:bCs/>
          <w:highlight w:val="yellow"/>
          <w:lang w:val="en-US"/>
        </w:rPr>
        <w:t>s</w:t>
      </w:r>
      <w:r w:rsidR="00EE3DF5" w:rsidRPr="00A43FC7">
        <w:rPr>
          <w:b w:val="0"/>
          <w:bCs/>
          <w:highlight w:val="yellow"/>
          <w:lang w:val="en-US"/>
        </w:rPr>
        <w:t xml:space="preserve"> the item in the inventory.</w:t>
      </w:r>
    </w:p>
    <w:p w14:paraId="789956D5" w14:textId="2DA5253D" w:rsidR="00EE3DF5" w:rsidRDefault="00EE3DF5" w:rsidP="00EE3DF5">
      <w:pPr>
        <w:spacing w:line="360" w:lineRule="auto"/>
        <w:jc w:val="both"/>
        <w:rPr>
          <w:b w:val="0"/>
          <w:bCs/>
          <w:lang w:val="en-US"/>
        </w:rPr>
      </w:pPr>
    </w:p>
    <w:p w14:paraId="7A464EFD" w14:textId="31B90AD7" w:rsidR="00EE3DF5" w:rsidRDefault="00EE3DF5" w:rsidP="00EE3DF5">
      <w:pPr>
        <w:spacing w:line="360" w:lineRule="auto"/>
        <w:jc w:val="both"/>
        <w:rPr>
          <w:b w:val="0"/>
          <w:bCs/>
          <w:lang w:val="en-US"/>
        </w:rPr>
      </w:pPr>
      <w:r>
        <w:rPr>
          <w:b w:val="0"/>
          <w:bCs/>
          <w:lang w:val="en-US"/>
        </w:rPr>
        <w:t xml:space="preserve">The following are the proposed functions of </w:t>
      </w:r>
      <w:r w:rsidR="00A96E45">
        <w:rPr>
          <w:b w:val="0"/>
          <w:bCs/>
          <w:lang w:val="en-US"/>
        </w:rPr>
        <w:t xml:space="preserve">a </w:t>
      </w:r>
      <w:r w:rsidR="000C420F">
        <w:rPr>
          <w:b w:val="0"/>
          <w:bCs/>
          <w:lang w:val="en-US"/>
        </w:rPr>
        <w:t>w</w:t>
      </w:r>
      <w:r>
        <w:rPr>
          <w:b w:val="0"/>
          <w:bCs/>
          <w:lang w:val="en-US"/>
        </w:rPr>
        <w:t>eb-</w:t>
      </w:r>
      <w:r w:rsidR="000C420F">
        <w:rPr>
          <w:b w:val="0"/>
          <w:bCs/>
          <w:lang w:val="en-US"/>
        </w:rPr>
        <w:t>b</w:t>
      </w:r>
      <w:r>
        <w:rPr>
          <w:b w:val="0"/>
          <w:bCs/>
          <w:lang w:val="en-US"/>
        </w:rPr>
        <w:t xml:space="preserve">ased </w:t>
      </w:r>
      <w:r w:rsidR="000C420F">
        <w:rPr>
          <w:b w:val="0"/>
          <w:bCs/>
          <w:lang w:val="en-US"/>
        </w:rPr>
        <w:t>p</w:t>
      </w:r>
      <w:r>
        <w:rPr>
          <w:b w:val="0"/>
          <w:bCs/>
          <w:lang w:val="en-US"/>
        </w:rPr>
        <w:t xml:space="preserve">iggery </w:t>
      </w:r>
      <w:r w:rsidR="000C420F">
        <w:rPr>
          <w:b w:val="0"/>
          <w:bCs/>
          <w:lang w:val="en-US"/>
        </w:rPr>
        <w:t>m</w:t>
      </w:r>
      <w:r>
        <w:rPr>
          <w:b w:val="0"/>
          <w:bCs/>
          <w:lang w:val="en-US"/>
        </w:rPr>
        <w:t xml:space="preserve">anagement </w:t>
      </w:r>
      <w:r w:rsidR="000C420F">
        <w:rPr>
          <w:b w:val="0"/>
          <w:bCs/>
          <w:lang w:val="en-US"/>
        </w:rPr>
        <w:t>s</w:t>
      </w:r>
      <w:r>
        <w:rPr>
          <w:b w:val="0"/>
          <w:bCs/>
          <w:lang w:val="en-US"/>
        </w:rPr>
        <w:t>ystem:</w:t>
      </w:r>
    </w:p>
    <w:p w14:paraId="619D9594" w14:textId="1B63FDC3" w:rsidR="008668D8" w:rsidRPr="008668D8" w:rsidRDefault="008668D8" w:rsidP="008668D8">
      <w:pPr>
        <w:pStyle w:val="ListParagraph"/>
        <w:numPr>
          <w:ilvl w:val="0"/>
          <w:numId w:val="11"/>
        </w:numPr>
        <w:rPr>
          <w:color w:val="000000" w:themeColor="text1"/>
          <w:lang w:val="en-US"/>
        </w:rPr>
      </w:pPr>
      <w:r w:rsidRPr="008668D8">
        <w:rPr>
          <w:color w:val="000000" w:themeColor="text1"/>
          <w:lang w:val="en-US"/>
        </w:rPr>
        <w:t>Manages inventory of vitamins, and medicines in the hog farm.</w:t>
      </w:r>
    </w:p>
    <w:p w14:paraId="562BFB44" w14:textId="22E1A5DC" w:rsidR="005368CD" w:rsidRPr="008668D8" w:rsidRDefault="005368CD" w:rsidP="005368CD">
      <w:pPr>
        <w:pStyle w:val="ListParagraph"/>
        <w:numPr>
          <w:ilvl w:val="0"/>
          <w:numId w:val="11"/>
        </w:numPr>
        <w:rPr>
          <w:color w:val="000000" w:themeColor="text1"/>
          <w:lang w:val="en-US"/>
        </w:rPr>
      </w:pPr>
      <w:r w:rsidRPr="008668D8">
        <w:rPr>
          <w:color w:val="000000" w:themeColor="text1"/>
          <w:lang w:val="en-US"/>
        </w:rPr>
        <w:t>Create a schedule for the operation of the hog farm such as vaccination and deworm</w:t>
      </w:r>
      <w:r w:rsidR="00A96E45">
        <w:rPr>
          <w:color w:val="000000" w:themeColor="text1"/>
          <w:lang w:val="en-US"/>
        </w:rPr>
        <w:t>ing</w:t>
      </w:r>
      <w:r w:rsidRPr="008668D8">
        <w:rPr>
          <w:color w:val="000000" w:themeColor="text1"/>
          <w:lang w:val="en-US"/>
        </w:rPr>
        <w:t>.</w:t>
      </w:r>
    </w:p>
    <w:p w14:paraId="2286335B" w14:textId="7F594B49" w:rsidR="00EE3DF5" w:rsidRDefault="00EE3DF5" w:rsidP="005C16E5">
      <w:pPr>
        <w:pStyle w:val="ListParagraph"/>
        <w:numPr>
          <w:ilvl w:val="0"/>
          <w:numId w:val="11"/>
        </w:numPr>
        <w:rPr>
          <w:lang w:val="en-US"/>
        </w:rPr>
      </w:pPr>
      <w:r>
        <w:rPr>
          <w:lang w:val="en-US"/>
        </w:rPr>
        <w:t>Records and monitors the information of each pig such as birth date, vaccine and deworming date, and food given.</w:t>
      </w:r>
    </w:p>
    <w:p w14:paraId="5F5199D0" w14:textId="45A4B4E6" w:rsidR="005368CD" w:rsidRDefault="005368CD" w:rsidP="005368CD">
      <w:pPr>
        <w:pStyle w:val="ListParagraph"/>
        <w:numPr>
          <w:ilvl w:val="0"/>
          <w:numId w:val="11"/>
        </w:numPr>
        <w:rPr>
          <w:lang w:val="en-US"/>
        </w:rPr>
      </w:pPr>
      <w:r>
        <w:rPr>
          <w:lang w:val="en-US"/>
        </w:rPr>
        <w:t xml:space="preserve">Generate </w:t>
      </w:r>
      <w:r w:rsidR="00A96E45">
        <w:rPr>
          <w:lang w:val="en-US"/>
        </w:rPr>
        <w:t xml:space="preserve">a </w:t>
      </w:r>
      <w:r>
        <w:rPr>
          <w:lang w:val="en-US"/>
        </w:rPr>
        <w:t>report for the following:</w:t>
      </w:r>
    </w:p>
    <w:p w14:paraId="5886B680" w14:textId="77777777" w:rsidR="005368CD" w:rsidRDefault="005368CD" w:rsidP="005368CD">
      <w:pPr>
        <w:pStyle w:val="ListParagraph"/>
        <w:numPr>
          <w:ilvl w:val="0"/>
          <w:numId w:val="12"/>
        </w:numPr>
        <w:rPr>
          <w:lang w:val="en-US"/>
        </w:rPr>
      </w:pPr>
      <w:r>
        <w:rPr>
          <w:lang w:val="en-US"/>
        </w:rPr>
        <w:lastRenderedPageBreak/>
        <w:t>Inventory (daily, weekly, and monthly)</w:t>
      </w:r>
    </w:p>
    <w:p w14:paraId="43142298" w14:textId="77777777" w:rsidR="005368CD" w:rsidRDefault="005368CD" w:rsidP="005368CD">
      <w:pPr>
        <w:pStyle w:val="ListParagraph"/>
        <w:numPr>
          <w:ilvl w:val="0"/>
          <w:numId w:val="12"/>
        </w:numPr>
        <w:rPr>
          <w:lang w:val="en-US"/>
        </w:rPr>
      </w:pPr>
      <w:r>
        <w:rPr>
          <w:lang w:val="en-US"/>
        </w:rPr>
        <w:t>Deworming</w:t>
      </w:r>
    </w:p>
    <w:p w14:paraId="767FEFBE" w14:textId="77777777" w:rsidR="005368CD" w:rsidRDefault="005368CD" w:rsidP="005368CD">
      <w:pPr>
        <w:pStyle w:val="ListParagraph"/>
        <w:numPr>
          <w:ilvl w:val="0"/>
          <w:numId w:val="12"/>
        </w:numPr>
        <w:rPr>
          <w:lang w:val="en-US"/>
        </w:rPr>
      </w:pPr>
      <w:r>
        <w:rPr>
          <w:lang w:val="en-US"/>
        </w:rPr>
        <w:t>Feeding</w:t>
      </w:r>
    </w:p>
    <w:p w14:paraId="0EA7D29E" w14:textId="22479174" w:rsidR="00371F6C" w:rsidRPr="00993238" w:rsidRDefault="005368CD" w:rsidP="00993238">
      <w:pPr>
        <w:pStyle w:val="ListParagraph"/>
        <w:numPr>
          <w:ilvl w:val="0"/>
          <w:numId w:val="12"/>
        </w:numPr>
        <w:rPr>
          <w:lang w:val="en-US"/>
        </w:rPr>
      </w:pPr>
      <w:r>
        <w:rPr>
          <w:lang w:val="en-US"/>
        </w:rPr>
        <w:t>Vaccination</w:t>
      </w:r>
    </w:p>
    <w:p w14:paraId="116CED1F" w14:textId="1595E936" w:rsidR="00EE3DF5" w:rsidRDefault="00EE3DF5" w:rsidP="005C16E5">
      <w:pPr>
        <w:pStyle w:val="ListParagraph"/>
        <w:numPr>
          <w:ilvl w:val="0"/>
          <w:numId w:val="11"/>
        </w:numPr>
        <w:rPr>
          <w:lang w:val="en-US"/>
        </w:rPr>
      </w:pPr>
      <w:r>
        <w:rPr>
          <w:lang w:val="en-US"/>
        </w:rPr>
        <w:t xml:space="preserve">Scans QR Code and retrieves information </w:t>
      </w:r>
      <w:r w:rsidR="00A96E45">
        <w:rPr>
          <w:lang w:val="en-US"/>
        </w:rPr>
        <w:t>about</w:t>
      </w:r>
      <w:r>
        <w:rPr>
          <w:lang w:val="en-US"/>
        </w:rPr>
        <w:t xml:space="preserve"> each pig such as birth date, vaccine and deworming date, and food given.</w:t>
      </w:r>
    </w:p>
    <w:p w14:paraId="5B266525" w14:textId="678F1DD7" w:rsidR="00A43FC7" w:rsidRDefault="00A43FC7" w:rsidP="00BB21AE">
      <w:pPr>
        <w:spacing w:line="360" w:lineRule="auto"/>
        <w:jc w:val="both"/>
        <w:rPr>
          <w:b w:val="0"/>
          <w:bCs/>
          <w:lang w:val="en-US"/>
        </w:rPr>
      </w:pPr>
      <w:r w:rsidRPr="00C65F99">
        <w:rPr>
          <w:b w:val="0"/>
          <w:bCs/>
          <w:highlight w:val="yellow"/>
          <w:lang w:val="en-US"/>
        </w:rPr>
        <w:t xml:space="preserve">The web-based piggery management system proposed a function to make the records of pig information </w:t>
      </w:r>
      <w:r w:rsidR="00C65F99" w:rsidRPr="00C65F99">
        <w:rPr>
          <w:b w:val="0"/>
          <w:bCs/>
          <w:highlight w:val="yellow"/>
          <w:lang w:val="en-US"/>
        </w:rPr>
        <w:t>precisely</w:t>
      </w:r>
      <w:r w:rsidRPr="00C65F99">
        <w:rPr>
          <w:b w:val="0"/>
          <w:bCs/>
          <w:highlight w:val="yellow"/>
          <w:lang w:val="en-US"/>
        </w:rPr>
        <w:t xml:space="preserve"> and monitor the items in inventory appropriately for </w:t>
      </w:r>
      <w:r w:rsidR="00A96E45">
        <w:rPr>
          <w:b w:val="0"/>
          <w:bCs/>
          <w:highlight w:val="yellow"/>
          <w:lang w:val="en-US"/>
        </w:rPr>
        <w:t xml:space="preserve">the </w:t>
      </w:r>
      <w:r w:rsidRPr="00C65F99">
        <w:rPr>
          <w:b w:val="0"/>
          <w:bCs/>
          <w:highlight w:val="yellow"/>
          <w:lang w:val="en-US"/>
        </w:rPr>
        <w:t>Piggery Management System of RVM Hog Farm in Lamba, Banga South Cotabato</w:t>
      </w:r>
      <w:r w:rsidR="00A96E45">
        <w:rPr>
          <w:b w:val="0"/>
          <w:bCs/>
          <w:highlight w:val="yellow"/>
          <w:lang w:val="en-US"/>
        </w:rPr>
        <w:t>,</w:t>
      </w:r>
      <w:r w:rsidRPr="00C65F99">
        <w:rPr>
          <w:b w:val="0"/>
          <w:bCs/>
          <w:highlight w:val="yellow"/>
          <w:lang w:val="en-US"/>
        </w:rPr>
        <w:t xml:space="preserve"> </w:t>
      </w:r>
      <w:r w:rsidR="00C65F99" w:rsidRPr="00C65F99">
        <w:rPr>
          <w:b w:val="0"/>
          <w:bCs/>
          <w:highlight w:val="yellow"/>
          <w:lang w:val="en-US"/>
        </w:rPr>
        <w:t>and gave a compelling benefit to the farm, it provided the farm with precise information and monitor the inventory properly. The system also provided a generated report regarding the operation of the farm.</w:t>
      </w:r>
    </w:p>
    <w:p w14:paraId="10DA09D1" w14:textId="77777777" w:rsidR="00C65F99" w:rsidRPr="00A43FC7" w:rsidRDefault="00C65F99" w:rsidP="00A43FC7">
      <w:pPr>
        <w:jc w:val="both"/>
        <w:rPr>
          <w:b w:val="0"/>
          <w:bCs/>
          <w:lang w:val="en-US"/>
        </w:rPr>
      </w:pPr>
    </w:p>
    <w:p w14:paraId="0A5DAF2C" w14:textId="7878A0C9" w:rsidR="00EE3DF5" w:rsidRDefault="00EE3DF5" w:rsidP="00EE3DF5">
      <w:pPr>
        <w:pStyle w:val="BodyofResearch"/>
      </w:pPr>
      <w:r>
        <w:t>The proposed project will offer benefits and significance</w:t>
      </w:r>
      <w:r w:rsidR="00A96E45">
        <w:t>,</w:t>
      </w:r>
      <w:r>
        <w:t xml:space="preserve"> particularly to the following: </w:t>
      </w:r>
    </w:p>
    <w:p w14:paraId="3297CE0A" w14:textId="77777777" w:rsidR="00BB21AE" w:rsidRDefault="00BB21AE" w:rsidP="00EE3DF5">
      <w:pPr>
        <w:pStyle w:val="BodyofResearch"/>
      </w:pPr>
    </w:p>
    <w:p w14:paraId="4715EEDF" w14:textId="7ED1671A" w:rsidR="00EE3DF5" w:rsidRDefault="00EE3DF5">
      <w:pPr>
        <w:pStyle w:val="BodyofResearch"/>
        <w:numPr>
          <w:ilvl w:val="0"/>
          <w:numId w:val="13"/>
        </w:numPr>
        <w:spacing w:after="0"/>
        <w:contextualSpacing w:val="0"/>
      </w:pPr>
      <w:r>
        <w:rPr>
          <w:b/>
        </w:rPr>
        <w:t>RVM hog farm owner</w:t>
      </w:r>
      <w:r w:rsidR="00BB21AE" w:rsidRPr="00BB21AE">
        <w:rPr>
          <w:b/>
          <w:highlight w:val="yellow"/>
        </w:rPr>
        <w:t xml:space="preserve">. </w:t>
      </w:r>
      <w:r w:rsidR="00BB21AE">
        <w:rPr>
          <w:bCs/>
          <w:highlight w:val="yellow"/>
        </w:rPr>
        <w:t>T</w:t>
      </w:r>
      <w:r w:rsidR="00BB21AE" w:rsidRPr="00BB21AE">
        <w:rPr>
          <w:bCs/>
          <w:highlight w:val="yellow"/>
        </w:rPr>
        <w:t>he proposed system benefited the RVM hog farm owner by being</w:t>
      </w:r>
      <w:r w:rsidR="00BB21AE">
        <w:rPr>
          <w:bCs/>
        </w:rPr>
        <w:t xml:space="preserve"> </w:t>
      </w:r>
      <w:r>
        <w:t xml:space="preserve">able to monitor the farm even if he is away. It </w:t>
      </w:r>
      <w:r w:rsidR="00132F53">
        <w:t xml:space="preserve">provides </w:t>
      </w:r>
      <w:r w:rsidR="00BB21AE">
        <w:t>the owner the</w:t>
      </w:r>
      <w:r>
        <w:t xml:space="preserve"> information about the exact amount of income and expenses of the farm. Not only </w:t>
      </w:r>
      <w:r w:rsidR="00BB21AE">
        <w:t xml:space="preserve">that </w:t>
      </w:r>
      <w:r w:rsidR="00BB21AE" w:rsidRPr="00BB21AE">
        <w:rPr>
          <w:highlight w:val="yellow"/>
        </w:rPr>
        <w:t>the owner</w:t>
      </w:r>
      <w:r>
        <w:t xml:space="preserve"> can see all the information about the pig, but </w:t>
      </w:r>
      <w:r w:rsidR="00BB21AE" w:rsidRPr="00BB21AE">
        <w:rPr>
          <w:highlight w:val="yellow"/>
        </w:rPr>
        <w:t>the owner</w:t>
      </w:r>
      <w:r>
        <w:t xml:space="preserve"> can also view the inventory of the farm when </w:t>
      </w:r>
      <w:r w:rsidR="00BB21AE" w:rsidRPr="00BB21AE">
        <w:rPr>
          <w:highlight w:val="yellow"/>
        </w:rPr>
        <w:t>needed</w:t>
      </w:r>
      <w:r w:rsidR="00BB21AE">
        <w:t>.</w:t>
      </w:r>
    </w:p>
    <w:p w14:paraId="2F79AA38" w14:textId="64ED225A" w:rsidR="00EE3DF5" w:rsidRDefault="00EE3DF5">
      <w:pPr>
        <w:pStyle w:val="BodyofResearch"/>
        <w:numPr>
          <w:ilvl w:val="0"/>
          <w:numId w:val="13"/>
        </w:numPr>
        <w:spacing w:after="0"/>
        <w:contextualSpacing w:val="0"/>
      </w:pPr>
      <w:r>
        <w:rPr>
          <w:b/>
        </w:rPr>
        <w:t>Workers</w:t>
      </w:r>
      <w:r w:rsidR="00BB21AE">
        <w:rPr>
          <w:b/>
        </w:rPr>
        <w:t xml:space="preserve">. </w:t>
      </w:r>
      <w:r w:rsidR="00BB21AE" w:rsidRPr="00BB21AE">
        <w:rPr>
          <w:bCs/>
          <w:highlight w:val="yellow"/>
        </w:rPr>
        <w:t xml:space="preserve">The proposed system benefited the worker by </w:t>
      </w:r>
      <w:r w:rsidRPr="00BB21AE">
        <w:rPr>
          <w:highlight w:val="yellow"/>
        </w:rPr>
        <w:t>lessen</w:t>
      </w:r>
      <w:r w:rsidR="00A96E45">
        <w:rPr>
          <w:highlight w:val="yellow"/>
        </w:rPr>
        <w:t>ing</w:t>
      </w:r>
      <w:r>
        <w:t xml:space="preserve"> their work and at the same time they can use the system to check the information of the pigs. It will also be much easier for them to trace the origin of the pig using this system.</w:t>
      </w:r>
    </w:p>
    <w:p w14:paraId="6983EB93" w14:textId="105CBB0E" w:rsidR="00EE3DF5" w:rsidRDefault="00EE3DF5">
      <w:pPr>
        <w:pStyle w:val="BodyofResearch"/>
        <w:numPr>
          <w:ilvl w:val="0"/>
          <w:numId w:val="13"/>
        </w:numPr>
        <w:spacing w:after="0"/>
        <w:contextualSpacing w:val="0"/>
      </w:pPr>
      <w:r>
        <w:rPr>
          <w:b/>
        </w:rPr>
        <w:t>Veterinarian</w:t>
      </w:r>
      <w:r w:rsidR="00BB21AE">
        <w:rPr>
          <w:b/>
        </w:rPr>
        <w:t xml:space="preserve">. </w:t>
      </w:r>
      <w:r w:rsidR="00BB21AE" w:rsidRPr="00BB21AE">
        <w:rPr>
          <w:bCs/>
          <w:highlight w:val="yellow"/>
        </w:rPr>
        <w:t>The proposed system benefited the veterinarian</w:t>
      </w:r>
      <w:r w:rsidR="00BB21AE">
        <w:rPr>
          <w:bCs/>
        </w:rPr>
        <w:t xml:space="preserve"> </w:t>
      </w:r>
      <w:r>
        <w:t xml:space="preserve">and hog farm because the veterinarian can check every </w:t>
      </w:r>
      <w:r w:rsidR="00A96E45">
        <w:t xml:space="preserve">piece of </w:t>
      </w:r>
      <w:r>
        <w:t xml:space="preserve">information </w:t>
      </w:r>
      <w:r w:rsidR="00A96E45">
        <w:t xml:space="preserve">in </w:t>
      </w:r>
      <w:r>
        <w:t xml:space="preserve">the system and </w:t>
      </w:r>
      <w:r w:rsidR="00BB21AE" w:rsidRPr="00BB21AE">
        <w:rPr>
          <w:highlight w:val="yellow"/>
        </w:rPr>
        <w:t>g</w:t>
      </w:r>
      <w:r w:rsidR="00A96E45">
        <w:rPr>
          <w:highlight w:val="yellow"/>
        </w:rPr>
        <w:t>i</w:t>
      </w:r>
      <w:r w:rsidR="00BB21AE" w:rsidRPr="00BB21AE">
        <w:rPr>
          <w:highlight w:val="yellow"/>
        </w:rPr>
        <w:t>ve</w:t>
      </w:r>
      <w:r>
        <w:t xml:space="preserve"> advice to the owner and workers on what to do. The veterinarian can also access the system and see the information about the hog farm, check the hog farm daily using the system</w:t>
      </w:r>
      <w:r w:rsidR="00A96E45">
        <w:t>,</w:t>
      </w:r>
      <w:r>
        <w:t xml:space="preserve"> and </w:t>
      </w:r>
      <w:r w:rsidRPr="00BB21AE">
        <w:rPr>
          <w:highlight w:val="yellow"/>
        </w:rPr>
        <w:t>save</w:t>
      </w:r>
      <w:r w:rsidR="00BB21AE" w:rsidRPr="00BB21AE">
        <w:rPr>
          <w:highlight w:val="yellow"/>
        </w:rPr>
        <w:t>d</w:t>
      </w:r>
      <w:r>
        <w:t xml:space="preserve"> a lot of time and money.</w:t>
      </w:r>
    </w:p>
    <w:p w14:paraId="04F16051" w14:textId="727416B2" w:rsidR="00EE3DF5" w:rsidRDefault="00EE3DF5">
      <w:pPr>
        <w:pStyle w:val="BodyofResearch"/>
        <w:numPr>
          <w:ilvl w:val="0"/>
          <w:numId w:val="13"/>
        </w:numPr>
        <w:spacing w:after="0"/>
        <w:contextualSpacing w:val="0"/>
      </w:pPr>
      <w:r>
        <w:rPr>
          <w:b/>
        </w:rPr>
        <w:t>Future Researchers</w:t>
      </w:r>
      <w:r w:rsidR="00BB21AE">
        <w:rPr>
          <w:b/>
        </w:rPr>
        <w:t xml:space="preserve">. </w:t>
      </w:r>
      <w:r w:rsidR="00BB21AE" w:rsidRPr="00BB21AE">
        <w:rPr>
          <w:bCs/>
          <w:highlight w:val="yellow"/>
        </w:rPr>
        <w:t>This study enabled other researchers</w:t>
      </w:r>
      <w:r w:rsidR="00BB21AE">
        <w:rPr>
          <w:bCs/>
        </w:rPr>
        <w:t xml:space="preserve"> to</w:t>
      </w:r>
      <w:r>
        <w:t xml:space="preserve"> use this system as their guide in making the same system. It is also a tremendous help for them to understand how the system works and the benefits it will bring to the farm.</w:t>
      </w:r>
    </w:p>
    <w:p w14:paraId="6A979BBB" w14:textId="77777777" w:rsidR="009D5076" w:rsidRDefault="009D5076" w:rsidP="009D5076">
      <w:pPr>
        <w:pStyle w:val="BodyofResearch"/>
        <w:spacing w:after="0"/>
        <w:contextualSpacing w:val="0"/>
      </w:pPr>
    </w:p>
    <w:p w14:paraId="4D0D72E6" w14:textId="78D60263" w:rsidR="00213646" w:rsidRDefault="00213646" w:rsidP="00213646">
      <w:pPr>
        <w:pStyle w:val="BodyofResearch"/>
        <w:spacing w:after="0"/>
        <w:contextualSpacing w:val="0"/>
        <w:rPr>
          <w:bCs/>
        </w:rPr>
      </w:pPr>
      <w:r w:rsidRPr="00960076">
        <w:rPr>
          <w:bCs/>
          <w:highlight w:val="yellow"/>
        </w:rPr>
        <w:t xml:space="preserve">Therefore, the proposed system </w:t>
      </w:r>
      <w:r w:rsidR="00A96E45">
        <w:rPr>
          <w:bCs/>
          <w:highlight w:val="yellow"/>
        </w:rPr>
        <w:t>is</w:t>
      </w:r>
      <w:r w:rsidRPr="00960076">
        <w:rPr>
          <w:bCs/>
          <w:highlight w:val="yellow"/>
        </w:rPr>
        <w:t xml:space="preserve"> implemented, it improved the daily processes of the hog farm, offering </w:t>
      </w:r>
      <w:r w:rsidR="00A96E45">
        <w:rPr>
          <w:bCs/>
          <w:highlight w:val="yellow"/>
        </w:rPr>
        <w:t xml:space="preserve">a </w:t>
      </w:r>
      <w:r w:rsidRPr="00960076">
        <w:rPr>
          <w:bCs/>
          <w:highlight w:val="yellow"/>
        </w:rPr>
        <w:t>more efficient way to make the record of the pig information accurately and monitor the inventory properly. The system addressed the pen and paper process of the hog farm</w:t>
      </w:r>
      <w:r w:rsidR="00A96E45">
        <w:rPr>
          <w:bCs/>
          <w:highlight w:val="yellow"/>
        </w:rPr>
        <w:t>,</w:t>
      </w:r>
      <w:r w:rsidRPr="00960076">
        <w:rPr>
          <w:bCs/>
          <w:highlight w:val="yellow"/>
        </w:rPr>
        <w:t xml:space="preserve"> particularly in recording the pig information and monitoring the inventory. </w:t>
      </w:r>
      <w:r w:rsidR="009D5076" w:rsidRPr="00960076">
        <w:rPr>
          <w:bCs/>
          <w:highlight w:val="yellow"/>
        </w:rPr>
        <w:t xml:space="preserve">It also points out that the data security of the system is only for authorized personnel </w:t>
      </w:r>
      <w:r w:rsidR="00A96E45">
        <w:rPr>
          <w:bCs/>
          <w:highlight w:val="yellow"/>
        </w:rPr>
        <w:t>to b</w:t>
      </w:r>
      <w:r w:rsidR="009D5076" w:rsidRPr="00960076">
        <w:rPr>
          <w:bCs/>
          <w:highlight w:val="yellow"/>
        </w:rPr>
        <w:t xml:space="preserve">e allowed to access. Furthermore, </w:t>
      </w:r>
      <w:r w:rsidR="00A96E45">
        <w:rPr>
          <w:bCs/>
          <w:highlight w:val="yellow"/>
        </w:rPr>
        <w:t xml:space="preserve">for </w:t>
      </w:r>
      <w:r w:rsidR="009D5076" w:rsidRPr="00960076">
        <w:rPr>
          <w:bCs/>
          <w:highlight w:val="yellow"/>
        </w:rPr>
        <w:t xml:space="preserve">the </w:t>
      </w:r>
      <w:r w:rsidR="00160485" w:rsidRPr="00960076">
        <w:rPr>
          <w:bCs/>
          <w:highlight w:val="yellow"/>
        </w:rPr>
        <w:t>backup</w:t>
      </w:r>
      <w:r w:rsidR="009D5076" w:rsidRPr="00960076">
        <w:rPr>
          <w:bCs/>
          <w:highlight w:val="yellow"/>
        </w:rPr>
        <w:t xml:space="preserve"> and restore of the system, piggery hog farm did not have to worry about losing data because the data</w:t>
      </w:r>
      <w:r w:rsidR="00960076" w:rsidRPr="00960076">
        <w:rPr>
          <w:bCs/>
          <w:highlight w:val="yellow"/>
        </w:rPr>
        <w:t xml:space="preserve"> </w:t>
      </w:r>
      <w:r w:rsidR="009D5076" w:rsidRPr="00960076">
        <w:rPr>
          <w:bCs/>
          <w:highlight w:val="yellow"/>
        </w:rPr>
        <w:t>records</w:t>
      </w:r>
      <w:r w:rsidR="00960076" w:rsidRPr="00960076">
        <w:rPr>
          <w:bCs/>
          <w:highlight w:val="yellow"/>
        </w:rPr>
        <w:t xml:space="preserve"> </w:t>
      </w:r>
      <w:r w:rsidR="00117EE6">
        <w:rPr>
          <w:bCs/>
          <w:highlight w:val="yellow"/>
        </w:rPr>
        <w:t xml:space="preserve">by the system </w:t>
      </w:r>
      <w:r w:rsidR="00960076" w:rsidRPr="00960076">
        <w:rPr>
          <w:bCs/>
          <w:highlight w:val="yellow"/>
        </w:rPr>
        <w:t xml:space="preserve">have </w:t>
      </w:r>
      <w:r w:rsidR="00117EE6" w:rsidRPr="00960076">
        <w:rPr>
          <w:bCs/>
          <w:highlight w:val="yellow"/>
        </w:rPr>
        <w:t>backup</w:t>
      </w:r>
      <w:r w:rsidR="00960076" w:rsidRPr="00960076">
        <w:rPr>
          <w:bCs/>
          <w:highlight w:val="yellow"/>
        </w:rPr>
        <w:t xml:space="preserve"> copies that were stored in a database and can retrieve if there are primary data failure</w:t>
      </w:r>
      <w:r w:rsidR="00A96E45">
        <w:rPr>
          <w:bCs/>
          <w:highlight w:val="yellow"/>
        </w:rPr>
        <w:t>s</w:t>
      </w:r>
      <w:r w:rsidR="00960076" w:rsidRPr="00960076">
        <w:rPr>
          <w:bCs/>
          <w:highlight w:val="yellow"/>
        </w:rPr>
        <w:t>.</w:t>
      </w:r>
    </w:p>
    <w:p w14:paraId="33925261" w14:textId="77777777" w:rsidR="00EE3DF5" w:rsidRDefault="00EE3DF5" w:rsidP="00EE3DF5">
      <w:pPr>
        <w:spacing w:line="360" w:lineRule="auto"/>
        <w:jc w:val="both"/>
        <w:rPr>
          <w:b w:val="0"/>
          <w:bCs/>
          <w:strike/>
          <w:lang w:val="en-US"/>
        </w:rPr>
      </w:pPr>
    </w:p>
    <w:p w14:paraId="0854FD01" w14:textId="5D749C9E" w:rsidR="00117EE6" w:rsidRDefault="009F1EB1" w:rsidP="00C32868">
      <w:pPr>
        <w:pStyle w:val="Heading2"/>
      </w:pPr>
      <w:bookmarkStart w:id="9" w:name="_Toc131886446"/>
      <w:r>
        <w:t xml:space="preserve">Objectives of the </w:t>
      </w:r>
      <w:r w:rsidR="00A65ECF">
        <w:t>S</w:t>
      </w:r>
      <w:r>
        <w:t>tudy</w:t>
      </w:r>
      <w:bookmarkEnd w:id="9"/>
    </w:p>
    <w:p w14:paraId="279DD556" w14:textId="15DDDB94" w:rsidR="00117EE6" w:rsidRDefault="00117EE6" w:rsidP="00117EE6">
      <w:pPr>
        <w:spacing w:line="360" w:lineRule="auto"/>
        <w:jc w:val="both"/>
        <w:rPr>
          <w:b w:val="0"/>
          <w:bCs/>
        </w:rPr>
      </w:pPr>
      <w:r>
        <w:rPr>
          <w:b w:val="0"/>
          <w:bCs/>
        </w:rPr>
        <w:t>The following are the general and specific objectives of the study:</w:t>
      </w:r>
    </w:p>
    <w:p w14:paraId="37D2D3B6" w14:textId="77777777" w:rsidR="00117EE6" w:rsidRPr="00117EE6" w:rsidRDefault="00117EE6" w:rsidP="00117EE6">
      <w:pPr>
        <w:spacing w:line="360" w:lineRule="auto"/>
        <w:jc w:val="both"/>
        <w:rPr>
          <w:b w:val="0"/>
          <w:bCs/>
        </w:rPr>
      </w:pPr>
    </w:p>
    <w:p w14:paraId="79BA2BAD" w14:textId="77777777" w:rsidR="00EE3DF5" w:rsidRDefault="00EE3DF5" w:rsidP="00EE3DF5">
      <w:pPr>
        <w:jc w:val="both"/>
      </w:pPr>
      <w:r>
        <w:t>General Objective</w:t>
      </w:r>
    </w:p>
    <w:p w14:paraId="762A938A" w14:textId="77777777" w:rsidR="00EE3DF5" w:rsidRDefault="00EE3DF5" w:rsidP="00EE3DF5">
      <w:pPr>
        <w:jc w:val="both"/>
      </w:pPr>
    </w:p>
    <w:p w14:paraId="58D95917" w14:textId="62E948FE" w:rsidR="00EE3DF5" w:rsidRDefault="00EE3DF5" w:rsidP="00EE3DF5">
      <w:pPr>
        <w:spacing w:line="360" w:lineRule="auto"/>
        <w:jc w:val="both"/>
        <w:rPr>
          <w:b w:val="0"/>
          <w:bCs/>
        </w:rPr>
      </w:pPr>
      <w:r>
        <w:rPr>
          <w:b w:val="0"/>
          <w:bCs/>
        </w:rPr>
        <w:t xml:space="preserve">The general objective of the study </w:t>
      </w:r>
      <w:r w:rsidR="00424C7C" w:rsidRPr="00424C7C">
        <w:rPr>
          <w:b w:val="0"/>
          <w:bCs/>
          <w:highlight w:val="yellow"/>
        </w:rPr>
        <w:t>was</w:t>
      </w:r>
      <w:r w:rsidR="00424C7C">
        <w:rPr>
          <w:b w:val="0"/>
          <w:bCs/>
        </w:rPr>
        <w:t xml:space="preserve"> </w:t>
      </w:r>
      <w:r>
        <w:rPr>
          <w:b w:val="0"/>
          <w:bCs/>
        </w:rPr>
        <w:t xml:space="preserve">to </w:t>
      </w:r>
      <w:r w:rsidR="00117EE6">
        <w:rPr>
          <w:b w:val="0"/>
          <w:bCs/>
        </w:rPr>
        <w:t>d</w:t>
      </w:r>
      <w:r>
        <w:rPr>
          <w:b w:val="0"/>
          <w:bCs/>
        </w:rPr>
        <w:t>e</w:t>
      </w:r>
      <w:r w:rsidR="00117EE6">
        <w:rPr>
          <w:b w:val="0"/>
          <w:bCs/>
        </w:rPr>
        <w:t>velop</w:t>
      </w:r>
      <w:r>
        <w:rPr>
          <w:b w:val="0"/>
          <w:bCs/>
        </w:rPr>
        <w:t xml:space="preserve"> a </w:t>
      </w:r>
      <w:r w:rsidR="00117EE6">
        <w:rPr>
          <w:b w:val="0"/>
          <w:bCs/>
        </w:rPr>
        <w:t>w</w:t>
      </w:r>
      <w:r>
        <w:rPr>
          <w:b w:val="0"/>
          <w:bCs/>
        </w:rPr>
        <w:t>eb-</w:t>
      </w:r>
      <w:r w:rsidR="00117EE6">
        <w:rPr>
          <w:b w:val="0"/>
          <w:bCs/>
        </w:rPr>
        <w:t>b</w:t>
      </w:r>
      <w:r>
        <w:rPr>
          <w:b w:val="0"/>
          <w:bCs/>
        </w:rPr>
        <w:t xml:space="preserve">ased </w:t>
      </w:r>
      <w:r w:rsidR="00117EE6">
        <w:rPr>
          <w:b w:val="0"/>
          <w:bCs/>
        </w:rPr>
        <w:t>p</w:t>
      </w:r>
      <w:r>
        <w:rPr>
          <w:b w:val="0"/>
          <w:bCs/>
        </w:rPr>
        <w:t xml:space="preserve">iggery </w:t>
      </w:r>
      <w:r w:rsidR="00117EE6">
        <w:rPr>
          <w:b w:val="0"/>
          <w:bCs/>
        </w:rPr>
        <w:t>m</w:t>
      </w:r>
      <w:r>
        <w:rPr>
          <w:b w:val="0"/>
          <w:bCs/>
        </w:rPr>
        <w:t xml:space="preserve">anagement </w:t>
      </w:r>
      <w:r w:rsidR="00117EE6">
        <w:rPr>
          <w:b w:val="0"/>
          <w:bCs/>
        </w:rPr>
        <w:t>s</w:t>
      </w:r>
      <w:r>
        <w:rPr>
          <w:b w:val="0"/>
          <w:bCs/>
        </w:rPr>
        <w:t xml:space="preserve">ystem with </w:t>
      </w:r>
      <w:r w:rsidR="00A96E45">
        <w:rPr>
          <w:b w:val="0"/>
          <w:bCs/>
        </w:rPr>
        <w:t xml:space="preserve">a </w:t>
      </w:r>
      <w:r w:rsidR="00117EE6">
        <w:rPr>
          <w:b w:val="0"/>
          <w:bCs/>
        </w:rPr>
        <w:t>m</w:t>
      </w:r>
      <w:r>
        <w:rPr>
          <w:b w:val="0"/>
          <w:bCs/>
        </w:rPr>
        <w:t>obile</w:t>
      </w:r>
      <w:r w:rsidR="00A96E45">
        <w:rPr>
          <w:b w:val="0"/>
          <w:bCs/>
        </w:rPr>
        <w:t>-</w:t>
      </w:r>
      <w:r w:rsidR="00117EE6">
        <w:rPr>
          <w:b w:val="0"/>
          <w:bCs/>
        </w:rPr>
        <w:t>b</w:t>
      </w:r>
      <w:r>
        <w:rPr>
          <w:b w:val="0"/>
          <w:bCs/>
        </w:rPr>
        <w:t xml:space="preserve">ased QR </w:t>
      </w:r>
      <w:r w:rsidR="00117EE6">
        <w:rPr>
          <w:b w:val="0"/>
          <w:bCs/>
        </w:rPr>
        <w:t>c</w:t>
      </w:r>
      <w:r>
        <w:rPr>
          <w:b w:val="0"/>
          <w:bCs/>
        </w:rPr>
        <w:t xml:space="preserve">ode </w:t>
      </w:r>
      <w:r w:rsidR="00117EE6">
        <w:rPr>
          <w:b w:val="0"/>
          <w:bCs/>
        </w:rPr>
        <w:t>s</w:t>
      </w:r>
      <w:r>
        <w:rPr>
          <w:b w:val="0"/>
          <w:bCs/>
        </w:rPr>
        <w:t xml:space="preserve">canner </w:t>
      </w:r>
      <w:r w:rsidR="00117EE6">
        <w:rPr>
          <w:b w:val="0"/>
          <w:bCs/>
        </w:rPr>
        <w:t>to</w:t>
      </w:r>
      <w:r>
        <w:rPr>
          <w:b w:val="0"/>
          <w:bCs/>
        </w:rPr>
        <w:t xml:space="preserve"> record </w:t>
      </w:r>
      <w:r w:rsidR="00117EE6">
        <w:rPr>
          <w:b w:val="0"/>
          <w:bCs/>
        </w:rPr>
        <w:t xml:space="preserve">pig information </w:t>
      </w:r>
      <w:r>
        <w:rPr>
          <w:b w:val="0"/>
          <w:bCs/>
        </w:rPr>
        <w:t>and monitor</w:t>
      </w:r>
      <w:r w:rsidR="00117EE6">
        <w:rPr>
          <w:b w:val="0"/>
          <w:bCs/>
        </w:rPr>
        <w:t xml:space="preserve"> the inventory</w:t>
      </w:r>
      <w:r>
        <w:rPr>
          <w:b w:val="0"/>
          <w:bCs/>
        </w:rPr>
        <w:t xml:space="preserve"> </w:t>
      </w:r>
      <w:r w:rsidR="00117EE6">
        <w:rPr>
          <w:b w:val="0"/>
          <w:bCs/>
        </w:rPr>
        <w:t>for</w:t>
      </w:r>
      <w:r>
        <w:rPr>
          <w:b w:val="0"/>
          <w:bCs/>
        </w:rPr>
        <w:t xml:space="preserve"> </w:t>
      </w:r>
      <w:r w:rsidR="00117EE6">
        <w:rPr>
          <w:b w:val="0"/>
          <w:bCs/>
        </w:rPr>
        <w:t xml:space="preserve">the </w:t>
      </w:r>
      <w:r>
        <w:rPr>
          <w:b w:val="0"/>
          <w:bCs/>
        </w:rPr>
        <w:t>RVM Hog Farm</w:t>
      </w:r>
    </w:p>
    <w:p w14:paraId="7E5A9837" w14:textId="77777777" w:rsidR="00E52108" w:rsidRDefault="00E52108" w:rsidP="00EE3DF5">
      <w:pPr>
        <w:spacing w:line="360" w:lineRule="auto"/>
        <w:jc w:val="both"/>
        <w:rPr>
          <w:b w:val="0"/>
          <w:bCs/>
        </w:rPr>
      </w:pPr>
    </w:p>
    <w:p w14:paraId="253BBDE5" w14:textId="77777777" w:rsidR="00EE3DF5" w:rsidRDefault="00EE3DF5" w:rsidP="00EE3DF5">
      <w:pPr>
        <w:spacing w:line="360" w:lineRule="auto"/>
        <w:jc w:val="both"/>
      </w:pPr>
      <w:r>
        <w:t>Specific Objectives</w:t>
      </w:r>
    </w:p>
    <w:p w14:paraId="71198E71" w14:textId="092ECE03" w:rsidR="00EE3DF5" w:rsidRDefault="00EE3DF5" w:rsidP="00EE3DF5">
      <w:pPr>
        <w:pStyle w:val="BodyofResearch"/>
      </w:pPr>
      <w:r>
        <w:t xml:space="preserve">This study </w:t>
      </w:r>
      <w:r w:rsidRPr="00117EE6">
        <w:rPr>
          <w:highlight w:val="yellow"/>
        </w:rPr>
        <w:t>aim</w:t>
      </w:r>
      <w:r w:rsidR="00117EE6" w:rsidRPr="00117EE6">
        <w:rPr>
          <w:highlight w:val="yellow"/>
        </w:rPr>
        <w:t>ed</w:t>
      </w:r>
      <w:r>
        <w:t xml:space="preserve"> to achieve the following specific objectives:</w:t>
      </w:r>
    </w:p>
    <w:p w14:paraId="473DE74E" w14:textId="26E42001" w:rsidR="00EE3DF5" w:rsidRDefault="00EE3DF5">
      <w:pPr>
        <w:pStyle w:val="BodyofResearch"/>
        <w:numPr>
          <w:ilvl w:val="0"/>
          <w:numId w:val="14"/>
        </w:numPr>
        <w:spacing w:after="0"/>
        <w:contextualSpacing w:val="0"/>
      </w:pPr>
      <w:r>
        <w:t xml:space="preserve">To develop the following </w:t>
      </w:r>
      <w:r w:rsidR="00805DF8">
        <w:t>front</w:t>
      </w:r>
      <w:r w:rsidR="00117EE6">
        <w:t>-</w:t>
      </w:r>
      <w:r w:rsidR="00AF3CF9">
        <w:t xml:space="preserve">end </w:t>
      </w:r>
      <w:r>
        <w:t>modules</w:t>
      </w:r>
      <w:r w:rsidR="004C43A5">
        <w:t>:</w:t>
      </w:r>
    </w:p>
    <w:p w14:paraId="79CCC725" w14:textId="4526800F" w:rsidR="00973663" w:rsidRPr="00397640" w:rsidRDefault="00973663">
      <w:pPr>
        <w:pStyle w:val="BodyofResearch"/>
        <w:numPr>
          <w:ilvl w:val="0"/>
          <w:numId w:val="31"/>
        </w:numPr>
        <w:spacing w:after="0"/>
        <w:contextualSpacing w:val="0"/>
      </w:pPr>
      <w:r w:rsidRPr="00250315">
        <w:rPr>
          <w:b/>
          <w:bCs/>
        </w:rPr>
        <w:t>User Management</w:t>
      </w:r>
      <w:r w:rsidR="00805DF8">
        <w:rPr>
          <w:b/>
          <w:bCs/>
        </w:rPr>
        <w:t xml:space="preserve"> - </w:t>
      </w:r>
      <w:r>
        <w:t xml:space="preserve">A module that </w:t>
      </w:r>
      <w:r w:rsidR="00117EE6" w:rsidRPr="00117EE6">
        <w:rPr>
          <w:highlight w:val="yellow"/>
        </w:rPr>
        <w:t>provides</w:t>
      </w:r>
      <w:r>
        <w:t xml:space="preserve"> allow</w:t>
      </w:r>
      <w:r w:rsidR="00A96E45">
        <w:t>s</w:t>
      </w:r>
      <w:r>
        <w:t xml:space="preserve"> the owner to modify or create user accounts that the worker and veterinarian will be using.</w:t>
      </w:r>
    </w:p>
    <w:p w14:paraId="29C8C89B" w14:textId="3C1649C4" w:rsidR="00D522A2" w:rsidRDefault="00973663">
      <w:pPr>
        <w:pStyle w:val="BodyofResearch"/>
        <w:numPr>
          <w:ilvl w:val="0"/>
          <w:numId w:val="31"/>
        </w:numPr>
        <w:spacing w:after="0"/>
        <w:contextualSpacing w:val="0"/>
      </w:pPr>
      <w:r>
        <w:rPr>
          <w:b/>
        </w:rPr>
        <w:t>Dashboard</w:t>
      </w:r>
      <w:r>
        <w:t xml:space="preserve"> – A module </w:t>
      </w:r>
      <w:r w:rsidRPr="009A2A1B">
        <w:rPr>
          <w:highlight w:val="yellow"/>
        </w:rPr>
        <w:t>that provides</w:t>
      </w:r>
      <w:r w:rsidR="009A2A1B" w:rsidRPr="009A2A1B">
        <w:rPr>
          <w:highlight w:val="yellow"/>
        </w:rPr>
        <w:t xml:space="preserve"> the </w:t>
      </w:r>
      <w:r w:rsidR="009A2A1B" w:rsidRPr="002B60D1">
        <w:rPr>
          <w:highlight w:val="yellow"/>
        </w:rPr>
        <w:t>owner</w:t>
      </w:r>
      <w:r w:rsidR="002B60D1" w:rsidRPr="002B60D1">
        <w:rPr>
          <w:highlight w:val="yellow"/>
        </w:rPr>
        <w:t xml:space="preserve">, </w:t>
      </w:r>
      <w:r w:rsidR="00160485" w:rsidRPr="002B60D1">
        <w:rPr>
          <w:highlight w:val="yellow"/>
        </w:rPr>
        <w:t>worker,</w:t>
      </w:r>
      <w:r w:rsidR="002B60D1" w:rsidRPr="002B60D1">
        <w:rPr>
          <w:highlight w:val="yellow"/>
        </w:rPr>
        <w:t xml:space="preserve"> and veterinarian to view</w:t>
      </w:r>
      <w:r w:rsidR="002B60D1">
        <w:t xml:space="preserve"> the</w:t>
      </w:r>
      <w:r>
        <w:t xml:space="preserve"> overview of piggery statistics of RVM Hog Farm.</w:t>
      </w:r>
    </w:p>
    <w:p w14:paraId="77E1902B" w14:textId="2AA22E36" w:rsidR="00973663" w:rsidRDefault="00973663">
      <w:pPr>
        <w:pStyle w:val="BodyofResearch"/>
        <w:numPr>
          <w:ilvl w:val="0"/>
          <w:numId w:val="31"/>
        </w:numPr>
        <w:spacing w:after="0"/>
        <w:contextualSpacing w:val="0"/>
      </w:pPr>
      <w:r>
        <w:rPr>
          <w:b/>
        </w:rPr>
        <w:t>Pig Record Management</w:t>
      </w:r>
      <w:r w:rsidR="00805DF8">
        <w:t xml:space="preserve"> -</w:t>
      </w:r>
      <w:r>
        <w:t xml:space="preserve"> A module</w:t>
      </w:r>
      <w:r w:rsidR="009A2A1B">
        <w:t xml:space="preserve"> </w:t>
      </w:r>
      <w:r w:rsidR="009A2A1B" w:rsidRPr="009A2A1B">
        <w:rPr>
          <w:highlight w:val="yellow"/>
        </w:rPr>
        <w:t xml:space="preserve">that provides </w:t>
      </w:r>
      <w:r w:rsidR="009A2A1B" w:rsidRPr="002B60D1">
        <w:rPr>
          <w:highlight w:val="yellow"/>
        </w:rPr>
        <w:t>the</w:t>
      </w:r>
      <w:r w:rsidRPr="002B60D1">
        <w:rPr>
          <w:highlight w:val="yellow"/>
        </w:rPr>
        <w:t xml:space="preserve"> </w:t>
      </w:r>
      <w:r w:rsidR="002B60D1" w:rsidRPr="002B60D1">
        <w:rPr>
          <w:highlight w:val="yellow"/>
        </w:rPr>
        <w:t xml:space="preserve">worker and veterinarian </w:t>
      </w:r>
      <w:r w:rsidRPr="002B60D1">
        <w:rPr>
          <w:highlight w:val="yellow"/>
        </w:rPr>
        <w:t>to</w:t>
      </w:r>
      <w:r>
        <w:t xml:space="preserve"> view record</w:t>
      </w:r>
      <w:r w:rsidR="00A96E45">
        <w:t>s</w:t>
      </w:r>
      <w:r>
        <w:t xml:space="preserve"> and modify the information of the pigs. It also includes cage</w:t>
      </w:r>
      <w:r w:rsidR="00E557B4">
        <w:t>, breed,</w:t>
      </w:r>
      <w:r>
        <w:t xml:space="preserve"> and batch management of pigs.</w:t>
      </w:r>
    </w:p>
    <w:p w14:paraId="2364CBA4" w14:textId="3DDA8664" w:rsidR="00973663" w:rsidRDefault="00973663">
      <w:pPr>
        <w:pStyle w:val="BodyofResearch"/>
        <w:numPr>
          <w:ilvl w:val="1"/>
          <w:numId w:val="31"/>
        </w:numPr>
        <w:spacing w:after="0"/>
        <w:contextualSpacing w:val="0"/>
      </w:pPr>
      <w:r>
        <w:rPr>
          <w:b/>
        </w:rPr>
        <w:t>Cage Management</w:t>
      </w:r>
      <w:r w:rsidR="009A2A1B">
        <w:t xml:space="preserve"> - </w:t>
      </w:r>
      <w:r>
        <w:t xml:space="preserve">To manage </w:t>
      </w:r>
      <w:r w:rsidR="009A2A1B" w:rsidRPr="009A2A1B">
        <w:rPr>
          <w:highlight w:val="yellow"/>
        </w:rPr>
        <w:t>the</w:t>
      </w:r>
      <w:r w:rsidR="009A2A1B">
        <w:t xml:space="preserve"> </w:t>
      </w:r>
      <w:r>
        <w:t>record of cages</w:t>
      </w:r>
      <w:r w:rsidR="009A2A1B">
        <w:t xml:space="preserve"> </w:t>
      </w:r>
      <w:r w:rsidR="00A96E45">
        <w:rPr>
          <w:highlight w:val="yellow"/>
        </w:rPr>
        <w:t>which</w:t>
      </w:r>
      <w:r>
        <w:t xml:space="preserve"> includes </w:t>
      </w:r>
      <w:r w:rsidRPr="009A2A1B">
        <w:rPr>
          <w:highlight w:val="yellow"/>
        </w:rPr>
        <w:t>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cage record</w:t>
      </w:r>
      <w:r w:rsidR="00A96E45">
        <w:t>s</w:t>
      </w:r>
      <w:r>
        <w:t>.</w:t>
      </w:r>
    </w:p>
    <w:p w14:paraId="6CE51C88" w14:textId="25B7BECA" w:rsidR="00973663" w:rsidRDefault="00973663">
      <w:pPr>
        <w:pStyle w:val="BodyofResearch"/>
        <w:numPr>
          <w:ilvl w:val="1"/>
          <w:numId w:val="31"/>
        </w:numPr>
        <w:spacing w:after="0"/>
        <w:contextualSpacing w:val="0"/>
      </w:pPr>
      <w:r>
        <w:rPr>
          <w:b/>
        </w:rPr>
        <w:t>Breed Management</w:t>
      </w:r>
      <w:r w:rsidRPr="001C131C">
        <w:t>-</w:t>
      </w:r>
      <w:r>
        <w:t xml:space="preserve"> To manage </w:t>
      </w:r>
      <w:r w:rsidR="009A2A1B" w:rsidRPr="009A2A1B">
        <w:rPr>
          <w:highlight w:val="yellow"/>
        </w:rPr>
        <w:t>the</w:t>
      </w:r>
      <w:r w:rsidR="009A2A1B">
        <w:t xml:space="preserve"> </w:t>
      </w:r>
      <w:r>
        <w:t>record of pig breeds</w:t>
      </w:r>
      <w:r w:rsidR="009A2A1B">
        <w:t xml:space="preserve"> </w:t>
      </w:r>
      <w:r w:rsidR="00A96E45">
        <w:rPr>
          <w:highlight w:val="yellow"/>
        </w:rPr>
        <w:t>which</w:t>
      </w:r>
      <w:r>
        <w:t xml:space="preserve"> </w:t>
      </w:r>
      <w:r>
        <w:lastRenderedPageBreak/>
        <w:t xml:space="preserve">includes </w:t>
      </w:r>
      <w:r w:rsidRPr="009A2A1B">
        <w:rPr>
          <w:highlight w:val="yellow"/>
        </w:rPr>
        <w:t>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breed record</w:t>
      </w:r>
      <w:r w:rsidR="00A96E45">
        <w:t>s</w:t>
      </w:r>
      <w:r>
        <w:t>.</w:t>
      </w:r>
    </w:p>
    <w:p w14:paraId="462EB154" w14:textId="49F28016" w:rsidR="00132F53" w:rsidRDefault="00973663">
      <w:pPr>
        <w:pStyle w:val="BodyofResearch"/>
        <w:numPr>
          <w:ilvl w:val="1"/>
          <w:numId w:val="31"/>
        </w:numPr>
        <w:spacing w:after="0"/>
        <w:contextualSpacing w:val="0"/>
      </w:pPr>
      <w:r>
        <w:rPr>
          <w:b/>
        </w:rPr>
        <w:t>Batch Management</w:t>
      </w:r>
      <w:r w:rsidRPr="00E420C9">
        <w:t>-</w:t>
      </w:r>
      <w:r>
        <w:t>To manage</w:t>
      </w:r>
      <w:r w:rsidR="009A2A1B">
        <w:t xml:space="preserve"> </w:t>
      </w:r>
      <w:r w:rsidR="009A2A1B" w:rsidRPr="009A2A1B">
        <w:rPr>
          <w:highlight w:val="yellow"/>
        </w:rPr>
        <w:t>the</w:t>
      </w:r>
      <w:r>
        <w:t xml:space="preserve"> record of </w:t>
      </w:r>
      <w:r w:rsidR="009A2A1B" w:rsidRPr="009A2A1B">
        <w:rPr>
          <w:highlight w:val="yellow"/>
        </w:rPr>
        <w:t xml:space="preserve">pig </w:t>
      </w:r>
      <w:r w:rsidRPr="009A2A1B">
        <w:rPr>
          <w:highlight w:val="yellow"/>
        </w:rPr>
        <w:t>batch</w:t>
      </w:r>
      <w:r w:rsidR="009A2A1B" w:rsidRPr="009A2A1B">
        <w:rPr>
          <w:highlight w:val="yellow"/>
        </w:rPr>
        <w:t xml:space="preserve"> </w:t>
      </w:r>
      <w:r>
        <w:t xml:space="preserve">includes </w:t>
      </w:r>
      <w:r w:rsidRPr="009A2A1B">
        <w:rPr>
          <w:highlight w:val="yellow"/>
        </w:rPr>
        <w:t>view, creat</w:t>
      </w:r>
      <w:r w:rsidR="00A96E45">
        <w:rPr>
          <w:highlight w:val="yellow"/>
        </w:rPr>
        <w:t>ing</w:t>
      </w:r>
      <w:r w:rsidRPr="009A2A1B">
        <w:rPr>
          <w:highlight w:val="yellow"/>
        </w:rPr>
        <w:t>, updat</w:t>
      </w:r>
      <w:r w:rsidR="00A96E45">
        <w:rPr>
          <w:highlight w:val="yellow"/>
        </w:rPr>
        <w:t>ing</w:t>
      </w:r>
      <w:r w:rsidRPr="009A2A1B">
        <w:rPr>
          <w:highlight w:val="yellow"/>
        </w:rPr>
        <w:t>, and remov</w:t>
      </w:r>
      <w:r w:rsidR="00A96E45">
        <w:rPr>
          <w:highlight w:val="yellow"/>
        </w:rPr>
        <w:t>ing</w:t>
      </w:r>
      <w:r>
        <w:t xml:space="preserve"> </w:t>
      </w:r>
      <w:r w:rsidR="00A96E45">
        <w:t xml:space="preserve">the </w:t>
      </w:r>
      <w:r>
        <w:t>batch record.</w:t>
      </w:r>
    </w:p>
    <w:p w14:paraId="7014BB36" w14:textId="2CFEF9CB" w:rsidR="00973663" w:rsidRDefault="00973663">
      <w:pPr>
        <w:pStyle w:val="BodyofResearch"/>
        <w:numPr>
          <w:ilvl w:val="0"/>
          <w:numId w:val="31"/>
        </w:numPr>
        <w:spacing w:after="0"/>
        <w:contextualSpacing w:val="0"/>
      </w:pPr>
      <w:r>
        <w:rPr>
          <w:b/>
        </w:rPr>
        <w:t xml:space="preserve">Inventory Management </w:t>
      </w:r>
      <w:r>
        <w:t>– A module that</w:t>
      </w:r>
      <w:r w:rsidR="009A2A1B">
        <w:t xml:space="preserve"> </w:t>
      </w:r>
      <w:r w:rsidR="009A2A1B" w:rsidRPr="009A2A1B">
        <w:rPr>
          <w:highlight w:val="yellow"/>
        </w:rPr>
        <w:t xml:space="preserve">provides the </w:t>
      </w:r>
      <w:r w:rsidR="002B60D1" w:rsidRPr="002B60D1">
        <w:rPr>
          <w:highlight w:val="yellow"/>
        </w:rPr>
        <w:t>worker</w:t>
      </w:r>
      <w:r>
        <w:t xml:space="preserve"> </w:t>
      </w:r>
      <w:r w:rsidR="009A2A1B">
        <w:t>to</w:t>
      </w:r>
      <w:r>
        <w:t xml:space="preserve"> manage the hog farm inventory. This includes viewing, creating, </w:t>
      </w:r>
      <w:r w:rsidR="009A2A1B">
        <w:t>updating,</w:t>
      </w:r>
      <w:r>
        <w:t xml:space="preserve"> and removing the Inventory records.</w:t>
      </w:r>
      <w:r w:rsidR="00BD31B7">
        <w:t xml:space="preserve"> (</w:t>
      </w:r>
      <w:proofErr w:type="spellStart"/>
      <w:proofErr w:type="gramStart"/>
      <w:r w:rsidR="00BD31B7">
        <w:t>sulod</w:t>
      </w:r>
      <w:proofErr w:type="spellEnd"/>
      <w:proofErr w:type="gramEnd"/>
      <w:r w:rsidR="00BD31B7">
        <w:t xml:space="preserve"> </w:t>
      </w:r>
      <w:proofErr w:type="spellStart"/>
      <w:r w:rsidR="00BD31B7">
        <w:t>kag</w:t>
      </w:r>
      <w:proofErr w:type="spellEnd"/>
      <w:r w:rsidR="00BD31B7">
        <w:t xml:space="preserve"> </w:t>
      </w:r>
      <w:proofErr w:type="spellStart"/>
      <w:r w:rsidR="00BD31B7">
        <w:t>gawas</w:t>
      </w:r>
      <w:proofErr w:type="spellEnd"/>
      <w:r w:rsidR="00BD31B7">
        <w:t>, monitor ang critical level)</w:t>
      </w:r>
    </w:p>
    <w:p w14:paraId="665F0671" w14:textId="15A21F14" w:rsidR="00973663" w:rsidRPr="00A96E45" w:rsidRDefault="00A96E45">
      <w:pPr>
        <w:pStyle w:val="BodyofResearch"/>
        <w:numPr>
          <w:ilvl w:val="1"/>
          <w:numId w:val="31"/>
        </w:numPr>
        <w:spacing w:after="0"/>
        <w:contextualSpacing w:val="0"/>
        <w:rPr>
          <w:highlight w:val="yellow"/>
        </w:rPr>
      </w:pPr>
      <w:r w:rsidRPr="00A96E45">
        <w:rPr>
          <w:b/>
          <w:highlight w:val="yellow"/>
        </w:rPr>
        <w:t>Stock Card</w:t>
      </w:r>
      <w:r w:rsidR="00973663" w:rsidRPr="00A96E45">
        <w:rPr>
          <w:b/>
          <w:highlight w:val="yellow"/>
        </w:rPr>
        <w:t xml:space="preserve"> Management </w:t>
      </w:r>
      <w:r w:rsidR="00973663" w:rsidRPr="00A96E45">
        <w:rPr>
          <w:highlight w:val="yellow"/>
        </w:rPr>
        <w:t xml:space="preserve">– A module </w:t>
      </w:r>
      <w:r w:rsidR="002B60D1" w:rsidRPr="00A96E45">
        <w:rPr>
          <w:highlight w:val="yellow"/>
        </w:rPr>
        <w:t xml:space="preserve">that </w:t>
      </w:r>
      <w:r w:rsidR="00973663" w:rsidRPr="00A96E45">
        <w:rPr>
          <w:highlight w:val="yellow"/>
        </w:rPr>
        <w:t>manage</w:t>
      </w:r>
      <w:r w:rsidR="002B60D1" w:rsidRPr="00A96E45">
        <w:rPr>
          <w:highlight w:val="yellow"/>
        </w:rPr>
        <w:t>s</w:t>
      </w:r>
      <w:r w:rsidR="00973663" w:rsidRPr="00A96E45">
        <w:rPr>
          <w:highlight w:val="yellow"/>
        </w:rPr>
        <w:t xml:space="preserve"> </w:t>
      </w:r>
      <w:r w:rsidRPr="00A96E45">
        <w:rPr>
          <w:highlight w:val="yellow"/>
        </w:rPr>
        <w:t>stocks in</w:t>
      </w:r>
      <w:r w:rsidR="00973663" w:rsidRPr="00A96E45">
        <w:rPr>
          <w:highlight w:val="yellow"/>
        </w:rPr>
        <w:t xml:space="preserve"> </w:t>
      </w:r>
      <w:r w:rsidR="009A2A1B" w:rsidRPr="00A96E45">
        <w:rPr>
          <w:highlight w:val="yellow"/>
        </w:rPr>
        <w:t>h</w:t>
      </w:r>
      <w:r w:rsidR="00973663" w:rsidRPr="00A96E45">
        <w:rPr>
          <w:highlight w:val="yellow"/>
        </w:rPr>
        <w:t xml:space="preserve">og </w:t>
      </w:r>
      <w:r w:rsidR="009A2A1B" w:rsidRPr="00A96E45">
        <w:rPr>
          <w:highlight w:val="yellow"/>
        </w:rPr>
        <w:t>f</w:t>
      </w:r>
      <w:r w:rsidR="00973663" w:rsidRPr="00A96E45">
        <w:rPr>
          <w:highlight w:val="yellow"/>
        </w:rPr>
        <w:t xml:space="preserve">arm </w:t>
      </w:r>
      <w:r w:rsidR="009A2A1B" w:rsidRPr="00A96E45">
        <w:rPr>
          <w:highlight w:val="yellow"/>
        </w:rPr>
        <w:t>i</w:t>
      </w:r>
      <w:r w:rsidR="00973663" w:rsidRPr="00A96E45">
        <w:rPr>
          <w:highlight w:val="yellow"/>
        </w:rPr>
        <w:t xml:space="preserve">nventory </w:t>
      </w:r>
      <w:r w:rsidR="009A2A1B" w:rsidRPr="00A96E45">
        <w:rPr>
          <w:highlight w:val="yellow"/>
        </w:rPr>
        <w:t>i</w:t>
      </w:r>
      <w:r w:rsidR="00973663" w:rsidRPr="00A96E45">
        <w:rPr>
          <w:highlight w:val="yellow"/>
        </w:rPr>
        <w:t>tem</w:t>
      </w:r>
      <w:r w:rsidRPr="00A96E45">
        <w:rPr>
          <w:highlight w:val="yellow"/>
        </w:rPr>
        <w:t>s</w:t>
      </w:r>
      <w:r w:rsidR="006C1042" w:rsidRPr="00A96E45">
        <w:rPr>
          <w:highlight w:val="yellow"/>
        </w:rPr>
        <w:t xml:space="preserve">. </w:t>
      </w:r>
      <w:r w:rsidR="00973663" w:rsidRPr="00A96E45">
        <w:rPr>
          <w:highlight w:val="yellow"/>
        </w:rPr>
        <w:t>This includes viewing, creating, updating, restocking, and removing reorder request</w:t>
      </w:r>
      <w:r w:rsidRPr="00A96E45">
        <w:rPr>
          <w:highlight w:val="yellow"/>
        </w:rPr>
        <w:t>s</w:t>
      </w:r>
      <w:r w:rsidR="00973663" w:rsidRPr="00A96E45">
        <w:rPr>
          <w:highlight w:val="yellow"/>
        </w:rPr>
        <w:t>.</w:t>
      </w:r>
    </w:p>
    <w:p w14:paraId="668718C1" w14:textId="247FB7C5" w:rsidR="00973663" w:rsidRPr="00593D52" w:rsidRDefault="00973663">
      <w:pPr>
        <w:pStyle w:val="BodyofResearch"/>
        <w:numPr>
          <w:ilvl w:val="0"/>
          <w:numId w:val="31"/>
        </w:numPr>
        <w:spacing w:after="0"/>
        <w:contextualSpacing w:val="0"/>
        <w:rPr>
          <w:highlight w:val="yellow"/>
        </w:rPr>
      </w:pPr>
      <w:r>
        <w:rPr>
          <w:b/>
        </w:rPr>
        <w:t xml:space="preserve">Scheduling Management </w:t>
      </w:r>
      <w:r>
        <w:t xml:space="preserve">– A module </w:t>
      </w:r>
      <w:r w:rsidRPr="00593D52">
        <w:rPr>
          <w:highlight w:val="yellow"/>
        </w:rPr>
        <w:t>that</w:t>
      </w:r>
      <w:r w:rsidR="009A2A1B" w:rsidRPr="00593D52">
        <w:rPr>
          <w:highlight w:val="yellow"/>
        </w:rPr>
        <w:t xml:space="preserve"> provides the owner</w:t>
      </w:r>
      <w:r w:rsidR="00593D52" w:rsidRPr="00593D52">
        <w:rPr>
          <w:highlight w:val="yellow"/>
        </w:rPr>
        <w:t xml:space="preserve"> to manage </w:t>
      </w:r>
      <w:r w:rsidR="00A96E45">
        <w:rPr>
          <w:highlight w:val="yellow"/>
        </w:rPr>
        <w:t xml:space="preserve">the </w:t>
      </w:r>
      <w:r w:rsidR="00593D52" w:rsidRPr="00593D52">
        <w:rPr>
          <w:highlight w:val="yellow"/>
        </w:rPr>
        <w:t>schedule and allow</w:t>
      </w:r>
      <w:r w:rsidR="00593D52">
        <w:rPr>
          <w:highlight w:val="yellow"/>
        </w:rPr>
        <w:t>s</w:t>
      </w:r>
      <w:r w:rsidR="00593D52" w:rsidRPr="00593D52">
        <w:rPr>
          <w:highlight w:val="yellow"/>
        </w:rPr>
        <w:t xml:space="preserve"> the worker and veterinarian</w:t>
      </w:r>
      <w:r w:rsidR="00593D52">
        <w:t xml:space="preserve"> </w:t>
      </w:r>
      <w:r>
        <w:t>to view, confirm, reschedule, or remove a scheduled operation.</w:t>
      </w:r>
      <w:r w:rsidR="00593D52">
        <w:t xml:space="preserve"> </w:t>
      </w:r>
      <w:r w:rsidR="00593D52" w:rsidRPr="00593D52">
        <w:rPr>
          <w:highlight w:val="yellow"/>
        </w:rPr>
        <w:t>This includes the pig plan management.</w:t>
      </w:r>
    </w:p>
    <w:p w14:paraId="5DCFD787" w14:textId="52B9B40B" w:rsidR="00593D52" w:rsidRDefault="00973663">
      <w:pPr>
        <w:pStyle w:val="BodyofResearch"/>
        <w:numPr>
          <w:ilvl w:val="1"/>
          <w:numId w:val="31"/>
        </w:numPr>
        <w:spacing w:after="0"/>
        <w:contextualSpacing w:val="0"/>
      </w:pPr>
      <w:r>
        <w:rPr>
          <w:b/>
        </w:rPr>
        <w:t>Pig Plan Management</w:t>
      </w:r>
      <w:r w:rsidRPr="00186828">
        <w:t>-</w:t>
      </w:r>
      <w:r>
        <w:t xml:space="preserve"> A module that</w:t>
      </w:r>
      <w:r w:rsidR="002C52CB">
        <w:t xml:space="preserve"> provides the owner</w:t>
      </w:r>
      <w:r>
        <w:t xml:space="preserve"> to manage pig plans</w:t>
      </w:r>
      <w:r w:rsidR="002C52CB">
        <w:t xml:space="preserve"> that</w:t>
      </w:r>
      <w:r>
        <w:t xml:space="preserve"> include viewing, creating, </w:t>
      </w:r>
      <w:r w:rsidR="006C1042">
        <w:t>updating,</w:t>
      </w:r>
      <w:r>
        <w:t xml:space="preserve"> and removing a plan. </w:t>
      </w:r>
    </w:p>
    <w:p w14:paraId="6D182C65" w14:textId="7DF9B742" w:rsidR="00593D52" w:rsidRPr="00593D52" w:rsidRDefault="00973663">
      <w:pPr>
        <w:pStyle w:val="BodyofResearch"/>
        <w:numPr>
          <w:ilvl w:val="0"/>
          <w:numId w:val="31"/>
        </w:numPr>
        <w:spacing w:after="0"/>
        <w:contextualSpacing w:val="0"/>
      </w:pPr>
      <w:r w:rsidRPr="00593D52">
        <w:rPr>
          <w:b/>
        </w:rPr>
        <w:t>Operation</w:t>
      </w:r>
      <w:r w:rsidR="009A2A1B" w:rsidRPr="00593D52">
        <w:rPr>
          <w:b/>
        </w:rPr>
        <w:t xml:space="preserve"> </w:t>
      </w:r>
      <w:r w:rsidRPr="00593D52">
        <w:rPr>
          <w:b/>
        </w:rPr>
        <w:t xml:space="preserve">Management </w:t>
      </w:r>
      <w:r>
        <w:t>–</w:t>
      </w:r>
      <w:r w:rsidR="00593D52">
        <w:t xml:space="preserve"> </w:t>
      </w:r>
      <w:r w:rsidR="00593D52" w:rsidRPr="00593D52">
        <w:rPr>
          <w:highlight w:val="yellow"/>
        </w:rPr>
        <w:t>A module that provides the worker</w:t>
      </w:r>
      <w:r w:rsidR="00593D52">
        <w:t xml:space="preserve"> </w:t>
      </w:r>
      <w:r w:rsidR="00A96E45">
        <w:t xml:space="preserve">with </w:t>
      </w:r>
      <w:r w:rsidR="00371F6C">
        <w:t>record operations such as feeding, medicine administration</w:t>
      </w:r>
      <w:r w:rsidR="00A96E45">
        <w:t>,</w:t>
      </w:r>
      <w:r w:rsidR="00371F6C">
        <w:t xml:space="preserve"> and vaccination. </w:t>
      </w:r>
      <w:r w:rsidR="00B4683D" w:rsidRPr="00B4683D">
        <w:rPr>
          <w:highlight w:val="yellow"/>
        </w:rPr>
        <w:t xml:space="preserve">It is also </w:t>
      </w:r>
      <w:r w:rsidR="008668D8" w:rsidRPr="00B4683D">
        <w:rPr>
          <w:highlight w:val="yellow"/>
        </w:rPr>
        <w:t>providing</w:t>
      </w:r>
      <w:r w:rsidR="00B4683D" w:rsidRPr="00B4683D">
        <w:rPr>
          <w:highlight w:val="yellow"/>
        </w:rPr>
        <w:t xml:space="preserve"> the veterinarian to manage the operations </w:t>
      </w:r>
      <w:r w:rsidR="00A96E45">
        <w:rPr>
          <w:highlight w:val="yellow"/>
        </w:rPr>
        <w:t>which</w:t>
      </w:r>
      <w:r w:rsidR="00371F6C">
        <w:t xml:space="preserve"> include viewing, updating, and removing the operation details.</w:t>
      </w:r>
    </w:p>
    <w:p w14:paraId="66E01B6D" w14:textId="77777777" w:rsidR="00973663" w:rsidRPr="00D712FB" w:rsidRDefault="00973663" w:rsidP="00973663">
      <w:pPr>
        <w:pStyle w:val="BodyofResearch"/>
        <w:numPr>
          <w:ilvl w:val="0"/>
          <w:numId w:val="14"/>
        </w:numPr>
        <w:spacing w:after="0"/>
        <w:contextualSpacing w:val="0"/>
        <w:rPr>
          <w:color w:val="000000" w:themeColor="text1"/>
        </w:rPr>
      </w:pPr>
      <w:r w:rsidRPr="00D712FB">
        <w:rPr>
          <w:color w:val="000000" w:themeColor="text1"/>
        </w:rPr>
        <w:t>To generate the following reports for the owner:</w:t>
      </w:r>
    </w:p>
    <w:p w14:paraId="3E89064E" w14:textId="46D48137" w:rsidR="00973663" w:rsidRPr="00BA5B9E" w:rsidRDefault="00973663">
      <w:pPr>
        <w:pStyle w:val="BodyofResearch"/>
        <w:numPr>
          <w:ilvl w:val="0"/>
          <w:numId w:val="35"/>
        </w:numPr>
        <w:spacing w:after="0"/>
        <w:contextualSpacing w:val="0"/>
        <w:rPr>
          <w:color w:val="000000"/>
        </w:rPr>
      </w:pPr>
      <w:r w:rsidRPr="009646DC">
        <w:rPr>
          <w:b/>
          <w:color w:val="000000" w:themeColor="text1"/>
        </w:rPr>
        <w:t>Inventory Report</w:t>
      </w:r>
      <w:r w:rsidRPr="009646DC">
        <w:rPr>
          <w:color w:val="000000" w:themeColor="text1"/>
        </w:rPr>
        <w:t xml:space="preserve"> </w:t>
      </w:r>
      <w:r w:rsidR="00593D52">
        <w:rPr>
          <w:color w:val="000000" w:themeColor="text1"/>
        </w:rPr>
        <w:t>–</w:t>
      </w:r>
      <w:r w:rsidRPr="009646DC">
        <w:rPr>
          <w:color w:val="000000" w:themeColor="text1"/>
        </w:rPr>
        <w:t xml:space="preserve"> </w:t>
      </w:r>
      <w:r w:rsidR="00593D52" w:rsidRPr="00593D52">
        <w:rPr>
          <w:color w:val="000000" w:themeColor="text1"/>
          <w:highlight w:val="yellow"/>
        </w:rPr>
        <w:t>provides</w:t>
      </w:r>
      <w:r w:rsidR="00593D52">
        <w:rPr>
          <w:color w:val="000000" w:themeColor="text1"/>
        </w:rPr>
        <w:t xml:space="preserve"> </w:t>
      </w:r>
      <w:r w:rsidRPr="009646DC">
        <w:rPr>
          <w:color w:val="000000" w:themeColor="text1"/>
        </w:rPr>
        <w:t xml:space="preserve">the </w:t>
      </w:r>
      <w:r>
        <w:rPr>
          <w:color w:val="000000" w:themeColor="text1"/>
        </w:rPr>
        <w:t>owner</w:t>
      </w:r>
      <w:r w:rsidRPr="009646DC">
        <w:rPr>
          <w:color w:val="000000" w:themeColor="text1"/>
        </w:rPr>
        <w:t xml:space="preserve"> </w:t>
      </w:r>
      <w:r w:rsidR="00A96E45">
        <w:rPr>
          <w:color w:val="000000" w:themeColor="text1"/>
        </w:rPr>
        <w:t xml:space="preserve">to </w:t>
      </w:r>
      <w:r w:rsidRPr="009646DC">
        <w:rPr>
          <w:color w:val="000000" w:themeColor="text1"/>
        </w:rPr>
        <w:t xml:space="preserve">print </w:t>
      </w:r>
      <w:r w:rsidR="00A96E45">
        <w:rPr>
          <w:color w:val="000000" w:themeColor="text1"/>
        </w:rPr>
        <w:t xml:space="preserve">an </w:t>
      </w:r>
      <w:r w:rsidRPr="009646DC">
        <w:rPr>
          <w:color w:val="000000" w:themeColor="text1"/>
        </w:rPr>
        <w:t>inventory report of the deducted and added items in inventory. The data includes the name of the item, the amount it got deducted the date and time.</w:t>
      </w:r>
    </w:p>
    <w:p w14:paraId="29C3B2C8" w14:textId="23A6A7E5" w:rsidR="00973663" w:rsidRDefault="00973663">
      <w:pPr>
        <w:pStyle w:val="BodyofResearch"/>
        <w:numPr>
          <w:ilvl w:val="0"/>
          <w:numId w:val="35"/>
        </w:numPr>
        <w:spacing w:after="0"/>
        <w:contextualSpacing w:val="0"/>
        <w:rPr>
          <w:color w:val="000000"/>
        </w:rPr>
      </w:pPr>
      <w:r>
        <w:rPr>
          <w:b/>
          <w:color w:val="000000" w:themeColor="text1"/>
        </w:rPr>
        <w:t xml:space="preserve">Deworming Report </w:t>
      </w:r>
      <w:r>
        <w:rPr>
          <w:color w:val="000000"/>
        </w:rPr>
        <w:t xml:space="preserve">– </w:t>
      </w:r>
      <w:r w:rsidR="00593D52" w:rsidRPr="00593D52">
        <w:rPr>
          <w:color w:val="000000"/>
          <w:highlight w:val="yellow"/>
        </w:rPr>
        <w:t>provides</w:t>
      </w:r>
      <w:r w:rsidR="00593D52">
        <w:rPr>
          <w:color w:val="000000"/>
        </w:rPr>
        <w:t xml:space="preserve"> the owner</w:t>
      </w:r>
      <w:r>
        <w:rPr>
          <w:color w:val="000000"/>
        </w:rPr>
        <w:t xml:space="preserve"> to print deworming operation reports such as the number of pigs that are given deworm</w:t>
      </w:r>
      <w:r w:rsidR="00A96E45">
        <w:rPr>
          <w:color w:val="000000"/>
        </w:rPr>
        <w:t>ing</w:t>
      </w:r>
      <w:r>
        <w:rPr>
          <w:color w:val="000000"/>
        </w:rPr>
        <w:t>, deworm date, and deworm name.</w:t>
      </w:r>
    </w:p>
    <w:p w14:paraId="4B83C219" w14:textId="77777777" w:rsidR="00A96E45" w:rsidRDefault="00A96E45" w:rsidP="00A96E45">
      <w:pPr>
        <w:pStyle w:val="BodyofResearch"/>
        <w:spacing w:after="0"/>
        <w:ind w:left="1080"/>
        <w:contextualSpacing w:val="0"/>
        <w:rPr>
          <w:color w:val="000000"/>
        </w:rPr>
      </w:pPr>
    </w:p>
    <w:p w14:paraId="53AE7155" w14:textId="41179B42" w:rsidR="00973663" w:rsidRPr="006F3BE9" w:rsidRDefault="00973663">
      <w:pPr>
        <w:pStyle w:val="BodyofResearch"/>
        <w:numPr>
          <w:ilvl w:val="0"/>
          <w:numId w:val="35"/>
        </w:numPr>
        <w:spacing w:after="0"/>
        <w:contextualSpacing w:val="0"/>
        <w:rPr>
          <w:color w:val="000000"/>
        </w:rPr>
      </w:pPr>
      <w:r w:rsidRPr="00D232B3">
        <w:rPr>
          <w:b/>
          <w:color w:val="000000" w:themeColor="text1"/>
        </w:rPr>
        <w:t xml:space="preserve">Feeding Report </w:t>
      </w:r>
      <w:r w:rsidRPr="00D232B3">
        <w:rPr>
          <w:color w:val="000000"/>
        </w:rPr>
        <w:t xml:space="preserve">– </w:t>
      </w:r>
      <w:r w:rsidR="00593D52" w:rsidRPr="00593D52">
        <w:rPr>
          <w:color w:val="000000"/>
          <w:highlight w:val="yellow"/>
        </w:rPr>
        <w:t>provides</w:t>
      </w:r>
      <w:r w:rsidR="00593D52">
        <w:rPr>
          <w:color w:val="000000"/>
        </w:rPr>
        <w:t xml:space="preserve"> </w:t>
      </w:r>
      <w:r w:rsidRPr="00D232B3">
        <w:rPr>
          <w:color w:val="000000" w:themeColor="text1"/>
        </w:rPr>
        <w:t>the owner to print feeding operation includ</w:t>
      </w:r>
      <w:r w:rsidR="00A96E45">
        <w:rPr>
          <w:color w:val="000000" w:themeColor="text1"/>
        </w:rPr>
        <w:t>ing</w:t>
      </w:r>
      <w:r w:rsidRPr="00D232B3">
        <w:rPr>
          <w:color w:val="000000" w:themeColor="text1"/>
        </w:rPr>
        <w:t xml:space="preserve"> the feeds name, date and time, </w:t>
      </w:r>
      <w:r w:rsidR="00A96E45">
        <w:rPr>
          <w:color w:val="000000" w:themeColor="text1"/>
        </w:rPr>
        <w:t xml:space="preserve">and the </w:t>
      </w:r>
      <w:r w:rsidRPr="00D232B3">
        <w:rPr>
          <w:color w:val="000000" w:themeColor="text1"/>
        </w:rPr>
        <w:t>number of pigs that are given feeds.</w:t>
      </w:r>
    </w:p>
    <w:p w14:paraId="663E9913" w14:textId="6F220517" w:rsidR="00973663" w:rsidRPr="00371F6C" w:rsidRDefault="00973663">
      <w:pPr>
        <w:pStyle w:val="BodyofResearch"/>
        <w:numPr>
          <w:ilvl w:val="0"/>
          <w:numId w:val="35"/>
        </w:numPr>
        <w:spacing w:after="0"/>
        <w:contextualSpacing w:val="0"/>
        <w:rPr>
          <w:color w:val="000000"/>
        </w:rPr>
      </w:pPr>
      <w:r>
        <w:rPr>
          <w:b/>
          <w:color w:val="000000" w:themeColor="text1"/>
        </w:rPr>
        <w:t xml:space="preserve">Vaccination Report </w:t>
      </w:r>
      <w:r>
        <w:rPr>
          <w:color w:val="000000"/>
        </w:rPr>
        <w:t xml:space="preserve">– </w:t>
      </w:r>
      <w:r w:rsidR="00593D52" w:rsidRPr="00593D52">
        <w:rPr>
          <w:color w:val="000000"/>
          <w:highlight w:val="yellow"/>
        </w:rPr>
        <w:t>provides</w:t>
      </w:r>
      <w:r w:rsidR="00593D52">
        <w:rPr>
          <w:color w:val="000000"/>
        </w:rPr>
        <w:t xml:space="preserve"> </w:t>
      </w:r>
      <w:r w:rsidR="00A96E45">
        <w:rPr>
          <w:color w:val="000000"/>
        </w:rPr>
        <w:t xml:space="preserve">the </w:t>
      </w:r>
      <w:r w:rsidR="00593D52">
        <w:rPr>
          <w:color w:val="000000"/>
        </w:rPr>
        <w:t>ow</w:t>
      </w:r>
      <w:r>
        <w:rPr>
          <w:color w:val="000000" w:themeColor="text1"/>
        </w:rPr>
        <w:t>ner</w:t>
      </w:r>
      <w:r w:rsidRPr="00135116">
        <w:rPr>
          <w:color w:val="000000" w:themeColor="text1"/>
        </w:rPr>
        <w:t xml:space="preserve"> to print vaccination operation</w:t>
      </w:r>
      <w:r w:rsidR="00A96E45">
        <w:rPr>
          <w:color w:val="000000" w:themeColor="text1"/>
        </w:rPr>
        <w:t>s</w:t>
      </w:r>
      <w:r w:rsidRPr="00135116">
        <w:rPr>
          <w:color w:val="000000" w:themeColor="text1"/>
        </w:rPr>
        <w:t xml:space="preserve"> includ</w:t>
      </w:r>
      <w:r w:rsidR="00A96E45">
        <w:rPr>
          <w:color w:val="000000" w:themeColor="text1"/>
        </w:rPr>
        <w:t>ing</w:t>
      </w:r>
      <w:r w:rsidRPr="00135116">
        <w:rPr>
          <w:color w:val="000000" w:themeColor="text1"/>
        </w:rPr>
        <w:t xml:space="preserve"> the vaccine name, age of vaccination, date</w:t>
      </w:r>
      <w:r>
        <w:rPr>
          <w:color w:val="000000" w:themeColor="text1"/>
        </w:rPr>
        <w:t xml:space="preserve"> of vaccination, and </w:t>
      </w:r>
      <w:r w:rsidR="00A96E45">
        <w:rPr>
          <w:color w:val="000000" w:themeColor="text1"/>
        </w:rPr>
        <w:t xml:space="preserve">the </w:t>
      </w:r>
      <w:r>
        <w:rPr>
          <w:color w:val="000000" w:themeColor="text1"/>
        </w:rPr>
        <w:t>number of pigs given a vaccine</w:t>
      </w:r>
      <w:r w:rsidRPr="00135116">
        <w:rPr>
          <w:color w:val="000000" w:themeColor="text1"/>
        </w:rPr>
        <w:t>.</w:t>
      </w:r>
    </w:p>
    <w:p w14:paraId="3D227B00" w14:textId="0704255E" w:rsidR="008668D8" w:rsidRPr="00F51179" w:rsidRDefault="00371F6C">
      <w:pPr>
        <w:pStyle w:val="BodyofResearch"/>
        <w:numPr>
          <w:ilvl w:val="0"/>
          <w:numId w:val="35"/>
        </w:numPr>
        <w:spacing w:after="0"/>
        <w:contextualSpacing w:val="0"/>
      </w:pPr>
      <w:r>
        <w:rPr>
          <w:b/>
          <w:bCs/>
        </w:rPr>
        <w:lastRenderedPageBreak/>
        <w:t>Reorder</w:t>
      </w:r>
      <w:r w:rsidRPr="00556A7C">
        <w:rPr>
          <w:b/>
          <w:bCs/>
        </w:rPr>
        <w:t xml:space="preserve"> Report </w:t>
      </w:r>
      <w:r w:rsidR="00593D52">
        <w:t>–</w:t>
      </w:r>
      <w:r>
        <w:t xml:space="preserve"> </w:t>
      </w:r>
      <w:r w:rsidR="00593D52" w:rsidRPr="00593D52">
        <w:rPr>
          <w:highlight w:val="yellow"/>
        </w:rPr>
        <w:t xml:space="preserve">provides </w:t>
      </w:r>
      <w:r w:rsidR="00A96E45">
        <w:rPr>
          <w:highlight w:val="yellow"/>
        </w:rPr>
        <w:t xml:space="preserve">the </w:t>
      </w:r>
      <w:r w:rsidR="00593D52" w:rsidRPr="00593D52">
        <w:rPr>
          <w:highlight w:val="yellow"/>
        </w:rPr>
        <w:t>owner</w:t>
      </w:r>
      <w:r>
        <w:t xml:space="preserve"> to print </w:t>
      </w:r>
      <w:r w:rsidR="00A96E45">
        <w:t xml:space="preserve">and </w:t>
      </w:r>
      <w:r>
        <w:t xml:space="preserve">reorder </w:t>
      </w:r>
      <w:r w:rsidR="00A96E45">
        <w:t xml:space="preserve">the </w:t>
      </w:r>
      <w:r>
        <w:t>list by date.</w:t>
      </w:r>
    </w:p>
    <w:p w14:paraId="6F1B33DE" w14:textId="12CFD382" w:rsidR="00973663" w:rsidRDefault="00973663" w:rsidP="00973663">
      <w:pPr>
        <w:pStyle w:val="BodyofResearch"/>
        <w:numPr>
          <w:ilvl w:val="0"/>
          <w:numId w:val="14"/>
        </w:numPr>
        <w:spacing w:after="0"/>
        <w:contextualSpacing w:val="0"/>
      </w:pPr>
      <w:bookmarkStart w:id="10" w:name="_Hlk104460233"/>
      <w:r>
        <w:t>To develop a mobile application with the following modules:</w:t>
      </w:r>
      <w:bookmarkEnd w:id="10"/>
    </w:p>
    <w:p w14:paraId="6F508F5F" w14:textId="77777777" w:rsidR="002450D5" w:rsidRDefault="002450D5" w:rsidP="002450D5">
      <w:pPr>
        <w:pStyle w:val="BodyofResearch"/>
        <w:numPr>
          <w:ilvl w:val="1"/>
          <w:numId w:val="14"/>
        </w:numPr>
        <w:spacing w:after="0"/>
        <w:contextualSpacing w:val="0"/>
      </w:pPr>
      <w:r>
        <w:rPr>
          <w:b/>
          <w:bCs/>
        </w:rPr>
        <w:t xml:space="preserve">Login </w:t>
      </w:r>
      <w:r>
        <w:t xml:space="preserve">– </w:t>
      </w:r>
      <w:r w:rsidRPr="00F057CD">
        <w:rPr>
          <w:highlight w:val="yellow"/>
        </w:rPr>
        <w:t>provides the user to login its username and password. By using the authentication to</w:t>
      </w:r>
      <w:r>
        <w:t xml:space="preserve"> make sure that the authorized person uses the android application such as the worker, owner, or veterinarian.</w:t>
      </w:r>
    </w:p>
    <w:p w14:paraId="00993317" w14:textId="77777777" w:rsidR="002450D5" w:rsidRDefault="002450D5" w:rsidP="002450D5">
      <w:pPr>
        <w:pStyle w:val="BodyofResearch"/>
        <w:numPr>
          <w:ilvl w:val="1"/>
          <w:numId w:val="14"/>
        </w:numPr>
        <w:spacing w:after="0"/>
        <w:contextualSpacing w:val="0"/>
      </w:pPr>
      <w:r>
        <w:rPr>
          <w:b/>
          <w:bCs/>
        </w:rPr>
        <w:t xml:space="preserve">Dashboard </w:t>
      </w:r>
      <w:r>
        <w:t xml:space="preserve">– </w:t>
      </w:r>
      <w:r w:rsidRPr="00874786">
        <w:rPr>
          <w:highlight w:val="yellow"/>
        </w:rPr>
        <w:t>provides the user to view</w:t>
      </w:r>
      <w:r>
        <w:t xml:space="preserve"> the hog farm statistics in the table.</w:t>
      </w:r>
    </w:p>
    <w:p w14:paraId="3827F0E0" w14:textId="66936A77" w:rsidR="002450D5" w:rsidRDefault="002450D5" w:rsidP="00692A4F">
      <w:pPr>
        <w:pStyle w:val="BodyofResearch"/>
        <w:numPr>
          <w:ilvl w:val="1"/>
          <w:numId w:val="14"/>
        </w:numPr>
        <w:spacing w:after="0"/>
        <w:contextualSpacing w:val="0"/>
      </w:pPr>
      <w:r>
        <w:rPr>
          <w:b/>
          <w:bCs/>
        </w:rPr>
        <w:t>QR Scan</w:t>
      </w:r>
      <w:r>
        <w:t xml:space="preserve"> – </w:t>
      </w:r>
      <w:r w:rsidRPr="00874786">
        <w:rPr>
          <w:highlight w:val="yellow"/>
        </w:rPr>
        <w:t>provides the user</w:t>
      </w:r>
      <w:r>
        <w:t xml:space="preserve"> to scan QR code tag of a pig. However, the user can retrieve information of a pig based on the scanned tag and display it in android app.</w:t>
      </w:r>
    </w:p>
    <w:p w14:paraId="0346661F" w14:textId="3E16430F" w:rsidR="002450D5" w:rsidRPr="00692A4F" w:rsidRDefault="00692A4F" w:rsidP="00973663">
      <w:pPr>
        <w:pStyle w:val="BodyofResearch"/>
        <w:numPr>
          <w:ilvl w:val="0"/>
          <w:numId w:val="14"/>
        </w:numPr>
        <w:spacing w:after="0"/>
        <w:contextualSpacing w:val="0"/>
        <w:rPr>
          <w:highlight w:val="yellow"/>
        </w:rPr>
      </w:pPr>
      <w:commentRangeStart w:id="11"/>
      <w:r w:rsidRPr="00692A4F">
        <w:rPr>
          <w:highlight w:val="yellow"/>
        </w:rPr>
        <w:t>To</w:t>
      </w:r>
      <w:commentRangeEnd w:id="11"/>
      <w:r>
        <w:rPr>
          <w:rStyle w:val="CommentReference"/>
          <w:rFonts w:eastAsiaTheme="minorHAnsi" w:cstheme="minorBidi"/>
          <w:b/>
          <w:lang w:eastAsia="en-US"/>
        </w:rPr>
        <w:commentReference w:id="11"/>
      </w:r>
      <w:r w:rsidRPr="00692A4F">
        <w:rPr>
          <w:highlight w:val="yellow"/>
        </w:rPr>
        <w:t xml:space="preserve"> evaluate software performance in terms of Functional, Operational, Performance, Security, Cultural and Political Requirements.</w:t>
      </w:r>
    </w:p>
    <w:p w14:paraId="16111F54" w14:textId="1130CEDC" w:rsidR="002450D5" w:rsidRDefault="002450D5" w:rsidP="002450D5">
      <w:pPr>
        <w:pStyle w:val="BodyofResearch"/>
        <w:spacing w:after="0"/>
        <w:ind w:left="1080"/>
        <w:contextualSpacing w:val="0"/>
      </w:pPr>
    </w:p>
    <w:p w14:paraId="665FAEE5" w14:textId="4E6CC859" w:rsidR="009864D8" w:rsidRDefault="009864D8" w:rsidP="002450D5">
      <w:pPr>
        <w:pStyle w:val="BodyofResearch"/>
        <w:spacing w:after="0"/>
        <w:ind w:left="720"/>
        <w:contextualSpacing w:val="0"/>
      </w:pPr>
    </w:p>
    <w:p w14:paraId="37E51421" w14:textId="23CA3DFB" w:rsidR="00AA6AB7" w:rsidRDefault="00AA6AB7" w:rsidP="00C32868">
      <w:pPr>
        <w:pStyle w:val="Heading2"/>
      </w:pPr>
      <w:bookmarkStart w:id="12" w:name="_Toc131886447"/>
      <w:r w:rsidRPr="00AA6AB7">
        <w:t xml:space="preserve">Scope and </w:t>
      </w:r>
      <w:r w:rsidR="00A65ECF">
        <w:t>L</w:t>
      </w:r>
      <w:r w:rsidRPr="00AA6AB7">
        <w:t>imitation</w:t>
      </w:r>
      <w:r>
        <w:t>s</w:t>
      </w:r>
      <w:r w:rsidRPr="00AA6AB7">
        <w:t xml:space="preserve"> of the </w:t>
      </w:r>
      <w:r w:rsidR="00A65ECF">
        <w:t>S</w:t>
      </w:r>
      <w:r w:rsidRPr="00AA6AB7">
        <w:t>tudy</w:t>
      </w:r>
      <w:bookmarkEnd w:id="12"/>
    </w:p>
    <w:p w14:paraId="0601EFC2" w14:textId="77777777" w:rsidR="000776BC" w:rsidRDefault="00EE3DF5" w:rsidP="00EE3DF5">
      <w:pPr>
        <w:pStyle w:val="BodyofResearch"/>
      </w:pPr>
      <w:r>
        <w:t>This study</w:t>
      </w:r>
      <w:r w:rsidR="00B4683D">
        <w:t xml:space="preserve"> </w:t>
      </w:r>
      <w:r w:rsidR="00B4683D" w:rsidRPr="00B4683D">
        <w:rPr>
          <w:highlight w:val="yellow"/>
        </w:rPr>
        <w:t>was only</w:t>
      </w:r>
      <w:r w:rsidRPr="00B4683D">
        <w:rPr>
          <w:highlight w:val="yellow"/>
        </w:rPr>
        <w:t xml:space="preserve"> focuse</w:t>
      </w:r>
      <w:r w:rsidR="00B4683D" w:rsidRPr="00B4683D">
        <w:rPr>
          <w:highlight w:val="yellow"/>
        </w:rPr>
        <w:t>d</w:t>
      </w:r>
      <w:r>
        <w:t xml:space="preserve"> on the development of a </w:t>
      </w:r>
      <w:r w:rsidR="00B4683D">
        <w:t>w</w:t>
      </w:r>
      <w:r>
        <w:t>eb-</w:t>
      </w:r>
      <w:r w:rsidR="00B4683D">
        <w:t>b</w:t>
      </w:r>
      <w:r>
        <w:t xml:space="preserve">ased </w:t>
      </w:r>
      <w:r w:rsidR="00B4683D">
        <w:t>p</w:t>
      </w:r>
      <w:r>
        <w:t xml:space="preserve">iggery </w:t>
      </w:r>
      <w:r w:rsidR="00B4683D">
        <w:t>m</w:t>
      </w:r>
      <w:r>
        <w:t xml:space="preserve">anagement </w:t>
      </w:r>
      <w:r w:rsidR="00B4683D">
        <w:t>s</w:t>
      </w:r>
      <w:r>
        <w:t xml:space="preserve">ystem with </w:t>
      </w:r>
      <w:r w:rsidR="00B4683D">
        <w:t>m</w:t>
      </w:r>
      <w:r>
        <w:t xml:space="preserve">obile </w:t>
      </w:r>
      <w:r w:rsidR="00B4683D">
        <w:t>b</w:t>
      </w:r>
      <w:r>
        <w:t xml:space="preserve">ased QR </w:t>
      </w:r>
      <w:r w:rsidR="00B4683D">
        <w:t>c</w:t>
      </w:r>
      <w:r>
        <w:t xml:space="preserve">ode </w:t>
      </w:r>
      <w:r w:rsidR="00B4683D">
        <w:t>s</w:t>
      </w:r>
      <w:r>
        <w:t xml:space="preserve">canner for RVM Hog Farm. </w:t>
      </w:r>
      <w:r w:rsidR="00B4683D" w:rsidRPr="00B4683D">
        <w:rPr>
          <w:highlight w:val="yellow"/>
        </w:rPr>
        <w:t>This project was set to be done within the second semester of the school year 2021-2022 up to the first semester of the school year 2022-2023</w:t>
      </w:r>
      <w:r w:rsidR="00B4683D" w:rsidRPr="00D117D4">
        <w:t>.</w:t>
      </w:r>
      <w:r>
        <w:t xml:space="preserve"> The target users of the system</w:t>
      </w:r>
      <w:r w:rsidR="00B4683D">
        <w:t xml:space="preserve"> </w:t>
      </w:r>
      <w:r w:rsidR="00B4683D" w:rsidRPr="00B4683D">
        <w:rPr>
          <w:highlight w:val="yellow"/>
        </w:rPr>
        <w:t>were</w:t>
      </w:r>
      <w:r>
        <w:t xml:space="preserve"> the owner, authorized workers, and veterinarian. The proposed system </w:t>
      </w:r>
      <w:r w:rsidRPr="00424C7C">
        <w:rPr>
          <w:highlight w:val="yellow"/>
        </w:rPr>
        <w:t>use</w:t>
      </w:r>
      <w:r w:rsidR="00424C7C" w:rsidRPr="00424C7C">
        <w:rPr>
          <w:highlight w:val="yellow"/>
        </w:rPr>
        <w:t>d</w:t>
      </w:r>
      <w:r>
        <w:t xml:space="preserve"> web and mobile applications to </w:t>
      </w:r>
      <w:r w:rsidR="00B4683D">
        <w:t>computerize</w:t>
      </w:r>
      <w:r>
        <w:t xml:space="preserve"> and automate the record and monitor the pigs in RVM Hog Farm. </w:t>
      </w:r>
    </w:p>
    <w:p w14:paraId="1FC7DA84" w14:textId="77777777" w:rsidR="000776BC" w:rsidRDefault="000776BC" w:rsidP="00EE3DF5">
      <w:pPr>
        <w:pStyle w:val="BodyofResearch"/>
      </w:pPr>
    </w:p>
    <w:p w14:paraId="4E08C768" w14:textId="7CBE6DEE" w:rsidR="00EE3DF5" w:rsidRDefault="00EE3DF5" w:rsidP="00EE3DF5">
      <w:pPr>
        <w:pStyle w:val="BodyofResearch"/>
      </w:pPr>
      <w:r>
        <w:t>The following is the scope of the study:</w:t>
      </w:r>
    </w:p>
    <w:p w14:paraId="41D6B873" w14:textId="77777777" w:rsidR="00EE3DF5" w:rsidRDefault="00EE3DF5">
      <w:pPr>
        <w:pStyle w:val="BodyofResearch"/>
        <w:numPr>
          <w:ilvl w:val="0"/>
          <w:numId w:val="16"/>
        </w:numPr>
        <w:spacing w:after="0"/>
        <w:contextualSpacing w:val="0"/>
      </w:pPr>
      <w:r>
        <w:t xml:space="preserve">For the web-application: </w:t>
      </w:r>
    </w:p>
    <w:p w14:paraId="15A986D7" w14:textId="0A72B6FC" w:rsidR="00A96E45" w:rsidRDefault="00973663">
      <w:pPr>
        <w:pStyle w:val="BodyofResearch"/>
        <w:numPr>
          <w:ilvl w:val="0"/>
          <w:numId w:val="18"/>
        </w:numPr>
        <w:spacing w:after="0"/>
        <w:contextualSpacing w:val="0"/>
      </w:pPr>
      <w:r>
        <w:rPr>
          <w:b/>
          <w:bCs/>
        </w:rPr>
        <w:t>Login</w:t>
      </w:r>
      <w:r>
        <w:t xml:space="preserve"> - This module </w:t>
      </w:r>
      <w:r w:rsidR="000776BC" w:rsidRPr="000776BC">
        <w:rPr>
          <w:highlight w:val="yellow"/>
        </w:rPr>
        <w:t>provides</w:t>
      </w:r>
      <w:r>
        <w:t xml:space="preserve"> the users to access the web-based application by entering a username and password into the system</w:t>
      </w:r>
      <w:r w:rsidR="000776BC">
        <w:t xml:space="preserve">. </w:t>
      </w:r>
      <w:r>
        <w:t xml:space="preserve">It uses </w:t>
      </w:r>
      <w:r w:rsidR="000776BC" w:rsidRPr="000776BC">
        <w:rPr>
          <w:highlight w:val="yellow"/>
        </w:rPr>
        <w:t>login</w:t>
      </w:r>
      <w:r w:rsidR="000776BC">
        <w:t xml:space="preserve"> credentials</w:t>
      </w:r>
      <w:r>
        <w:t xml:space="preserve"> of the owner, workers, and veterinarian accounts and only authenticated users are allowed</w:t>
      </w:r>
      <w:r w:rsidR="000776BC">
        <w:t xml:space="preserve"> </w:t>
      </w:r>
      <w:r w:rsidR="000776BC" w:rsidRPr="000776BC">
        <w:rPr>
          <w:highlight w:val="yellow"/>
        </w:rPr>
        <w:t>to</w:t>
      </w:r>
      <w:r>
        <w:t xml:space="preserve"> access.</w:t>
      </w:r>
    </w:p>
    <w:p w14:paraId="37BD0D0D" w14:textId="37FB8614" w:rsidR="00973663" w:rsidRDefault="00973663">
      <w:pPr>
        <w:pStyle w:val="BodyofResearch"/>
        <w:numPr>
          <w:ilvl w:val="0"/>
          <w:numId w:val="18"/>
        </w:numPr>
        <w:spacing w:after="0"/>
        <w:contextualSpacing w:val="0"/>
      </w:pPr>
      <w:r>
        <w:rPr>
          <w:b/>
          <w:bCs/>
        </w:rPr>
        <w:t xml:space="preserve">Dashboard </w:t>
      </w:r>
      <w:r>
        <w:t xml:space="preserve">– This module provides the </w:t>
      </w:r>
      <w:r w:rsidR="000776BC" w:rsidRPr="000776BC">
        <w:rPr>
          <w:highlight w:val="yellow"/>
        </w:rPr>
        <w:t>user to view the</w:t>
      </w:r>
      <w:r w:rsidR="000776BC">
        <w:t xml:space="preserve"> </w:t>
      </w:r>
      <w:r>
        <w:t>statistics of the hog farm such as the total number of pigs, the total number or boar, the total number of sow and inventory statistics like how many sacks of feeds, medicines, vitamins, and other farm supply left.</w:t>
      </w:r>
    </w:p>
    <w:p w14:paraId="6AAA8735" w14:textId="25D83F98" w:rsidR="00973663" w:rsidRDefault="00973663">
      <w:pPr>
        <w:pStyle w:val="BodyofResearch"/>
        <w:numPr>
          <w:ilvl w:val="0"/>
          <w:numId w:val="18"/>
        </w:numPr>
        <w:spacing w:after="0"/>
        <w:contextualSpacing w:val="0"/>
      </w:pPr>
      <w:r w:rsidRPr="0099083B">
        <w:rPr>
          <w:b/>
          <w:bCs/>
        </w:rPr>
        <w:lastRenderedPageBreak/>
        <w:t>User Management</w:t>
      </w:r>
      <w:r>
        <w:t xml:space="preserve"> – This module </w:t>
      </w:r>
      <w:r w:rsidR="000776BC" w:rsidRPr="000776BC">
        <w:rPr>
          <w:highlight w:val="yellow"/>
        </w:rPr>
        <w:t>provides</w:t>
      </w:r>
      <w:r w:rsidR="000776BC">
        <w:t xml:space="preserve"> the </w:t>
      </w:r>
      <w:r>
        <w:t>owner to create an account for worker, veterinarian, and co-owner. This module also</w:t>
      </w:r>
      <w:r w:rsidR="000776BC">
        <w:t xml:space="preserve"> </w:t>
      </w:r>
      <w:r w:rsidR="000776BC" w:rsidRPr="000776BC">
        <w:rPr>
          <w:highlight w:val="yellow"/>
        </w:rPr>
        <w:t>provides</w:t>
      </w:r>
      <w:r>
        <w:t xml:space="preserve"> the owner to view, update, and delete created accounts.</w:t>
      </w:r>
    </w:p>
    <w:p w14:paraId="2B11F424" w14:textId="0B2F7A99" w:rsidR="00973663" w:rsidRDefault="00973663">
      <w:pPr>
        <w:pStyle w:val="BodyofResearch"/>
        <w:numPr>
          <w:ilvl w:val="0"/>
          <w:numId w:val="18"/>
        </w:numPr>
        <w:spacing w:after="0"/>
        <w:contextualSpacing w:val="0"/>
        <w:rPr>
          <w:color w:val="000000" w:themeColor="text1"/>
        </w:rPr>
      </w:pPr>
      <w:r w:rsidRPr="00F750C1">
        <w:rPr>
          <w:b/>
          <w:bCs/>
          <w:color w:val="000000" w:themeColor="text1"/>
        </w:rPr>
        <w:t xml:space="preserve">Pig </w:t>
      </w:r>
      <w:r>
        <w:rPr>
          <w:b/>
          <w:bCs/>
          <w:color w:val="000000" w:themeColor="text1"/>
        </w:rPr>
        <w:t xml:space="preserve">Record </w:t>
      </w:r>
      <w:r w:rsidRPr="00F750C1">
        <w:rPr>
          <w:b/>
          <w:bCs/>
          <w:color w:val="000000" w:themeColor="text1"/>
        </w:rPr>
        <w:t>Management</w:t>
      </w:r>
      <w:r w:rsidRPr="00F750C1">
        <w:rPr>
          <w:color w:val="000000" w:themeColor="text1"/>
        </w:rPr>
        <w:t xml:space="preserve"> – This module </w:t>
      </w:r>
      <w:r w:rsidR="000776BC">
        <w:rPr>
          <w:color w:val="000000" w:themeColor="text1"/>
        </w:rPr>
        <w:t>provides</w:t>
      </w:r>
      <w:r w:rsidRPr="00F750C1">
        <w:rPr>
          <w:color w:val="000000" w:themeColor="text1"/>
        </w:rPr>
        <w:t xml:space="preserve"> the</w:t>
      </w:r>
      <w:r w:rsidR="000776BC">
        <w:rPr>
          <w:color w:val="000000" w:themeColor="text1"/>
        </w:rPr>
        <w:t xml:space="preserve"> </w:t>
      </w:r>
      <w:r w:rsidRPr="00F750C1">
        <w:rPr>
          <w:color w:val="000000" w:themeColor="text1"/>
        </w:rPr>
        <w:t>worker</w:t>
      </w:r>
      <w:r>
        <w:rPr>
          <w:color w:val="000000" w:themeColor="text1"/>
        </w:rPr>
        <w:t>s</w:t>
      </w:r>
      <w:r w:rsidRPr="00F750C1">
        <w:rPr>
          <w:color w:val="000000" w:themeColor="text1"/>
        </w:rPr>
        <w:t xml:space="preserve"> and veterinarian to manage pig information</w:t>
      </w:r>
      <w:r w:rsidR="000776BC">
        <w:rPr>
          <w:color w:val="000000" w:themeColor="text1"/>
        </w:rPr>
        <w:t xml:space="preserve"> that </w:t>
      </w:r>
      <w:r w:rsidRPr="00F750C1">
        <w:rPr>
          <w:color w:val="000000" w:themeColor="text1"/>
        </w:rPr>
        <w:t>includes adding, modifying, and viewing pig information. Other than that</w:t>
      </w:r>
      <w:r w:rsidR="000776BC">
        <w:rPr>
          <w:color w:val="000000" w:themeColor="text1"/>
        </w:rPr>
        <w:t>,</w:t>
      </w:r>
      <w:r w:rsidRPr="00F750C1">
        <w:rPr>
          <w:color w:val="000000" w:themeColor="text1"/>
        </w:rPr>
        <w:t xml:space="preserve"> Pig </w:t>
      </w:r>
      <w:r>
        <w:rPr>
          <w:color w:val="000000" w:themeColor="text1"/>
        </w:rPr>
        <w:t>M</w:t>
      </w:r>
      <w:r w:rsidRPr="00F750C1">
        <w:rPr>
          <w:color w:val="000000" w:themeColor="text1"/>
        </w:rPr>
        <w:t xml:space="preserve">anagement </w:t>
      </w:r>
      <w:r>
        <w:rPr>
          <w:color w:val="000000" w:themeColor="text1"/>
        </w:rPr>
        <w:t>M</w:t>
      </w:r>
      <w:r w:rsidRPr="00F750C1">
        <w:rPr>
          <w:color w:val="000000" w:themeColor="text1"/>
        </w:rPr>
        <w:t xml:space="preserve">odule </w:t>
      </w:r>
      <w:r w:rsidR="000776BC" w:rsidRPr="000776BC">
        <w:rPr>
          <w:color w:val="000000" w:themeColor="text1"/>
          <w:highlight w:val="yellow"/>
        </w:rPr>
        <w:t>users shou</w:t>
      </w:r>
      <w:r w:rsidRPr="000776BC">
        <w:rPr>
          <w:color w:val="000000" w:themeColor="text1"/>
          <w:highlight w:val="yellow"/>
        </w:rPr>
        <w:t>ld</w:t>
      </w:r>
      <w:r w:rsidRPr="00F750C1">
        <w:rPr>
          <w:color w:val="000000" w:themeColor="text1"/>
        </w:rPr>
        <w:t xml:space="preserve"> be able to create a QR </w:t>
      </w:r>
      <w:r w:rsidR="000776BC">
        <w:rPr>
          <w:color w:val="000000" w:themeColor="text1"/>
        </w:rPr>
        <w:t>c</w:t>
      </w:r>
      <w:r w:rsidRPr="00F750C1">
        <w:rPr>
          <w:color w:val="000000" w:themeColor="text1"/>
        </w:rPr>
        <w:t xml:space="preserve">ode to be used as </w:t>
      </w:r>
      <w:r w:rsidR="00410B6C">
        <w:rPr>
          <w:color w:val="000000" w:themeColor="text1"/>
        </w:rPr>
        <w:t xml:space="preserve">a </w:t>
      </w:r>
      <w:r>
        <w:rPr>
          <w:color w:val="000000" w:themeColor="text1"/>
        </w:rPr>
        <w:t xml:space="preserve">QR </w:t>
      </w:r>
      <w:r w:rsidR="000776BC">
        <w:rPr>
          <w:color w:val="000000" w:themeColor="text1"/>
        </w:rPr>
        <w:t>c</w:t>
      </w:r>
      <w:r>
        <w:rPr>
          <w:color w:val="000000" w:themeColor="text1"/>
        </w:rPr>
        <w:t>ode tag</w:t>
      </w:r>
      <w:r w:rsidRPr="00F750C1">
        <w:rPr>
          <w:color w:val="000000" w:themeColor="text1"/>
        </w:rPr>
        <w:t xml:space="preserve"> for pigs. Also</w:t>
      </w:r>
      <w:r w:rsidR="000776BC">
        <w:rPr>
          <w:color w:val="000000" w:themeColor="text1"/>
        </w:rPr>
        <w:t xml:space="preserve">, </w:t>
      </w:r>
      <w:r w:rsidR="000776BC" w:rsidRPr="000776BC">
        <w:rPr>
          <w:color w:val="000000" w:themeColor="text1"/>
          <w:highlight w:val="yellow"/>
        </w:rPr>
        <w:t>this module</w:t>
      </w:r>
      <w:r w:rsidRPr="00F750C1">
        <w:rPr>
          <w:color w:val="000000" w:themeColor="text1"/>
        </w:rPr>
        <w:t xml:space="preserve"> include</w:t>
      </w:r>
      <w:r w:rsidR="000776BC">
        <w:rPr>
          <w:color w:val="000000" w:themeColor="text1"/>
        </w:rPr>
        <w:t>s</w:t>
      </w:r>
      <w:r w:rsidRPr="00F750C1">
        <w:rPr>
          <w:color w:val="000000" w:themeColor="text1"/>
        </w:rPr>
        <w:t xml:space="preserve"> </w:t>
      </w:r>
      <w:r>
        <w:rPr>
          <w:color w:val="000000" w:themeColor="text1"/>
        </w:rPr>
        <w:t>the following sub modules:</w:t>
      </w:r>
    </w:p>
    <w:p w14:paraId="6ACFD487" w14:textId="0731CFF0" w:rsidR="00973663" w:rsidRDefault="00973663">
      <w:pPr>
        <w:pStyle w:val="BodyofResearch"/>
        <w:numPr>
          <w:ilvl w:val="1"/>
          <w:numId w:val="18"/>
        </w:numPr>
        <w:spacing w:after="0"/>
        <w:contextualSpacing w:val="0"/>
        <w:rPr>
          <w:color w:val="000000" w:themeColor="text1"/>
        </w:rPr>
      </w:pPr>
      <w:r>
        <w:rPr>
          <w:b/>
          <w:bCs/>
          <w:color w:val="000000" w:themeColor="text1"/>
        </w:rPr>
        <w:t>Cage Management</w:t>
      </w:r>
      <w:r w:rsidR="007908BE">
        <w:rPr>
          <w:b/>
          <w:bCs/>
          <w:color w:val="000000" w:themeColor="text1"/>
        </w:rPr>
        <w:t xml:space="preserve"> </w:t>
      </w:r>
      <w:r w:rsidRPr="00F210BA">
        <w:rPr>
          <w:color w:val="000000" w:themeColor="text1"/>
        </w:rPr>
        <w:t>-</w:t>
      </w:r>
      <w:r>
        <w:rPr>
          <w:color w:val="000000" w:themeColor="text1"/>
        </w:rPr>
        <w:t xml:space="preserve"> This module</w:t>
      </w:r>
      <w:r w:rsidR="000776BC">
        <w:rPr>
          <w:color w:val="000000" w:themeColor="text1"/>
        </w:rPr>
        <w:t xml:space="preserve"> provides the</w:t>
      </w:r>
      <w:r>
        <w:rPr>
          <w:color w:val="000000" w:themeColor="text1"/>
        </w:rPr>
        <w:t xml:space="preserve"> worker to create a </w:t>
      </w:r>
      <w:r w:rsidR="000776BC">
        <w:rPr>
          <w:color w:val="000000" w:themeColor="text1"/>
        </w:rPr>
        <w:t>cage detail of the pig that</w:t>
      </w:r>
      <w:r>
        <w:rPr>
          <w:color w:val="000000" w:themeColor="text1"/>
        </w:rPr>
        <w:t xml:space="preserve"> includes viewing, updating, and removing a cage details.</w:t>
      </w:r>
    </w:p>
    <w:p w14:paraId="42193BE0" w14:textId="43CDAA3F" w:rsidR="00973663" w:rsidRDefault="00973663">
      <w:pPr>
        <w:pStyle w:val="BodyofResearch"/>
        <w:numPr>
          <w:ilvl w:val="1"/>
          <w:numId w:val="18"/>
        </w:numPr>
        <w:spacing w:after="0"/>
        <w:contextualSpacing w:val="0"/>
        <w:rPr>
          <w:color w:val="000000" w:themeColor="text1"/>
        </w:rPr>
      </w:pPr>
      <w:r>
        <w:rPr>
          <w:b/>
          <w:bCs/>
          <w:color w:val="000000" w:themeColor="text1"/>
        </w:rPr>
        <w:t>Breed Management</w:t>
      </w:r>
      <w:r w:rsidRPr="00F210BA">
        <w:rPr>
          <w:color w:val="000000" w:themeColor="text1"/>
        </w:rPr>
        <w:t>-</w:t>
      </w:r>
      <w:r>
        <w:rPr>
          <w:color w:val="000000" w:themeColor="text1"/>
        </w:rPr>
        <w:t xml:space="preserve"> This module </w:t>
      </w:r>
      <w:r w:rsidR="000776BC">
        <w:rPr>
          <w:color w:val="000000" w:themeColor="text1"/>
        </w:rPr>
        <w:t>provides the</w:t>
      </w:r>
      <w:r>
        <w:rPr>
          <w:color w:val="000000" w:themeColor="text1"/>
        </w:rPr>
        <w:t xml:space="preserve"> worker to create a breed detail of the pi</w:t>
      </w:r>
      <w:r w:rsidR="000776BC">
        <w:rPr>
          <w:color w:val="000000" w:themeColor="text1"/>
        </w:rPr>
        <w:t>g that</w:t>
      </w:r>
      <w:r>
        <w:rPr>
          <w:color w:val="000000" w:themeColor="text1"/>
        </w:rPr>
        <w:t xml:space="preserve"> includes viewing, updating, and removing breed details.</w:t>
      </w:r>
    </w:p>
    <w:p w14:paraId="5D1ACB87" w14:textId="5A029189" w:rsidR="00973663" w:rsidRPr="00CA27C4" w:rsidRDefault="00973663">
      <w:pPr>
        <w:pStyle w:val="BodyofResearch"/>
        <w:numPr>
          <w:ilvl w:val="1"/>
          <w:numId w:val="18"/>
        </w:numPr>
        <w:spacing w:after="0"/>
        <w:contextualSpacing w:val="0"/>
        <w:rPr>
          <w:color w:val="000000" w:themeColor="text1"/>
        </w:rPr>
      </w:pPr>
      <w:r>
        <w:rPr>
          <w:b/>
          <w:bCs/>
          <w:color w:val="000000" w:themeColor="text1"/>
        </w:rPr>
        <w:t>Batch Management</w:t>
      </w:r>
      <w:r w:rsidRPr="00F210BA">
        <w:rPr>
          <w:color w:val="000000" w:themeColor="text1"/>
        </w:rPr>
        <w:t>-</w:t>
      </w:r>
      <w:r>
        <w:rPr>
          <w:color w:val="000000" w:themeColor="text1"/>
        </w:rPr>
        <w:t xml:space="preserve">This module </w:t>
      </w:r>
      <w:r w:rsidR="000776BC">
        <w:rPr>
          <w:color w:val="000000" w:themeColor="text1"/>
        </w:rPr>
        <w:t>provides</w:t>
      </w:r>
      <w:r>
        <w:rPr>
          <w:color w:val="000000" w:themeColor="text1"/>
        </w:rPr>
        <w:t xml:space="preserve"> the worker to create a batch detail of the pig</w:t>
      </w:r>
      <w:r w:rsidR="000776BC">
        <w:rPr>
          <w:color w:val="000000" w:themeColor="text1"/>
        </w:rPr>
        <w:t xml:space="preserve"> that</w:t>
      </w:r>
      <w:r>
        <w:rPr>
          <w:color w:val="000000" w:themeColor="text1"/>
        </w:rPr>
        <w:t xml:space="preserve"> includes viewing, updating, and removing batch detail.</w:t>
      </w:r>
    </w:p>
    <w:p w14:paraId="67FEDB00" w14:textId="57AAEF73" w:rsidR="00973663" w:rsidRDefault="00973663">
      <w:pPr>
        <w:pStyle w:val="BodyofResearch"/>
        <w:numPr>
          <w:ilvl w:val="0"/>
          <w:numId w:val="18"/>
        </w:numPr>
        <w:spacing w:after="0"/>
        <w:contextualSpacing w:val="0"/>
      </w:pPr>
      <w:r>
        <w:rPr>
          <w:b/>
          <w:bCs/>
        </w:rPr>
        <w:t>Inventory Management</w:t>
      </w:r>
      <w:r>
        <w:t xml:space="preserve"> – This module </w:t>
      </w:r>
      <w:r w:rsidR="000776BC">
        <w:t>provides the</w:t>
      </w:r>
      <w:r>
        <w:t xml:space="preserve"> worker to manage inventory of the hog farm supplies including vaccine, vitamins, dewormers, feeds and other items that are used in hog farm. This module </w:t>
      </w:r>
      <w:r w:rsidR="000776BC" w:rsidRPr="000776BC">
        <w:rPr>
          <w:highlight w:val="yellow"/>
        </w:rPr>
        <w:t>provides</w:t>
      </w:r>
      <w:r>
        <w:t xml:space="preserve"> </w:t>
      </w:r>
      <w:r w:rsidR="000776BC">
        <w:t>a</w:t>
      </w:r>
      <w:r>
        <w:t xml:space="preserve"> measurement that is used by the product (e.g., pcs, gram, or kilogram). Also, this module would include the following sub modules:</w:t>
      </w:r>
    </w:p>
    <w:p w14:paraId="37246A7D" w14:textId="00E240C3" w:rsidR="00973663" w:rsidRDefault="00A96E45">
      <w:pPr>
        <w:pStyle w:val="BodyofResearch"/>
        <w:numPr>
          <w:ilvl w:val="1"/>
          <w:numId w:val="18"/>
        </w:numPr>
        <w:spacing w:after="0"/>
        <w:contextualSpacing w:val="0"/>
      </w:pPr>
      <w:r w:rsidRPr="00A96E45">
        <w:rPr>
          <w:b/>
          <w:bCs/>
          <w:highlight w:val="yellow"/>
        </w:rPr>
        <w:t>Stock Card</w:t>
      </w:r>
      <w:r w:rsidR="00973663" w:rsidRPr="00A96E45">
        <w:rPr>
          <w:b/>
          <w:bCs/>
          <w:highlight w:val="yellow"/>
        </w:rPr>
        <w:t xml:space="preserve"> Management</w:t>
      </w:r>
      <w:r w:rsidR="00973663" w:rsidRPr="00A96E45">
        <w:rPr>
          <w:highlight w:val="yellow"/>
        </w:rPr>
        <w:t xml:space="preserve">- </w:t>
      </w:r>
      <w:r w:rsidR="007908BE" w:rsidRPr="00A96E45">
        <w:rPr>
          <w:highlight w:val="yellow"/>
        </w:rPr>
        <w:t>A</w:t>
      </w:r>
      <w:r w:rsidR="00973663" w:rsidRPr="00A96E45">
        <w:rPr>
          <w:highlight w:val="yellow"/>
        </w:rPr>
        <w:t xml:space="preserve"> module </w:t>
      </w:r>
      <w:r w:rsidR="007908BE" w:rsidRPr="00A96E45">
        <w:rPr>
          <w:highlight w:val="yellow"/>
        </w:rPr>
        <w:t>provides the</w:t>
      </w:r>
      <w:r w:rsidR="00973663" w:rsidRPr="00A96E45">
        <w:rPr>
          <w:highlight w:val="yellow"/>
        </w:rPr>
        <w:t xml:space="preserve"> worker to</w:t>
      </w:r>
      <w:r w:rsidRPr="00A96E45">
        <w:rPr>
          <w:highlight w:val="yellow"/>
        </w:rPr>
        <w:t xml:space="preserve"> manage stock in hog farm and provides</w:t>
      </w:r>
      <w:r w:rsidR="00973663">
        <w:t xml:space="preserve"> a list of items that are below the critical level of 5 quantity and send it to the owner via SMS Notification. This also includes restocking the inventory, update, view and remove reordering details.</w:t>
      </w:r>
    </w:p>
    <w:p w14:paraId="11D2CE13" w14:textId="77777777" w:rsidR="003424A4" w:rsidRPr="00CA27C4" w:rsidRDefault="003424A4" w:rsidP="003424A4">
      <w:pPr>
        <w:pStyle w:val="BodyofResearch"/>
        <w:spacing w:after="0"/>
        <w:ind w:left="1800"/>
        <w:contextualSpacing w:val="0"/>
      </w:pPr>
    </w:p>
    <w:p w14:paraId="0B160EF0" w14:textId="76BEA48C" w:rsidR="00973663" w:rsidRDefault="00973663">
      <w:pPr>
        <w:pStyle w:val="BodyofResearch"/>
        <w:numPr>
          <w:ilvl w:val="0"/>
          <w:numId w:val="18"/>
        </w:numPr>
        <w:spacing w:after="0"/>
        <w:contextualSpacing w:val="0"/>
      </w:pPr>
      <w:r>
        <w:rPr>
          <w:b/>
          <w:bCs/>
        </w:rPr>
        <w:t>Scheduling Management</w:t>
      </w:r>
      <w:r>
        <w:t xml:space="preserve"> - This module </w:t>
      </w:r>
      <w:r w:rsidR="007908BE">
        <w:t>provides</w:t>
      </w:r>
      <w:r>
        <w:t xml:space="preserve"> the owner, veterinarian, and worker to view the current schedule that was created for the pig. The worker also </w:t>
      </w:r>
      <w:r w:rsidR="007908BE">
        <w:t>confirms</w:t>
      </w:r>
      <w:r>
        <w:t xml:space="preserve">, reschedule, or remove a schedule. The worker </w:t>
      </w:r>
      <w:r w:rsidR="007908BE" w:rsidRPr="007908BE">
        <w:rPr>
          <w:highlight w:val="yellow"/>
        </w:rPr>
        <w:t>sh</w:t>
      </w:r>
      <w:r w:rsidRPr="007908BE">
        <w:rPr>
          <w:highlight w:val="yellow"/>
        </w:rPr>
        <w:t>ould</w:t>
      </w:r>
      <w:r>
        <w:t xml:space="preserve"> be notified </w:t>
      </w:r>
      <w:r>
        <w:lastRenderedPageBreak/>
        <w:t>for incoming operation 1 day before the actual scheduled operation. This module would include the following sub-modules:</w:t>
      </w:r>
    </w:p>
    <w:p w14:paraId="6847B246" w14:textId="74940B96" w:rsidR="00973663" w:rsidRPr="00CA27C4" w:rsidRDefault="00973663">
      <w:pPr>
        <w:pStyle w:val="BodyofResearch"/>
        <w:numPr>
          <w:ilvl w:val="1"/>
          <w:numId w:val="18"/>
        </w:numPr>
        <w:spacing w:after="0"/>
        <w:contextualSpacing w:val="0"/>
      </w:pPr>
      <w:r>
        <w:rPr>
          <w:b/>
          <w:bCs/>
        </w:rPr>
        <w:t>Pig Plan Management</w:t>
      </w:r>
      <w:r>
        <w:t xml:space="preserve">- This module </w:t>
      </w:r>
      <w:r w:rsidR="007908BE" w:rsidRPr="007908BE">
        <w:rPr>
          <w:highlight w:val="yellow"/>
        </w:rPr>
        <w:t>provides</w:t>
      </w:r>
      <w:r>
        <w:t xml:space="preserve"> the worker to create a plan for the pigs</w:t>
      </w:r>
      <w:r w:rsidR="00266611">
        <w:t xml:space="preserve"> </w:t>
      </w:r>
      <w:r w:rsidR="00266611" w:rsidRPr="00266611">
        <w:rPr>
          <w:highlight w:val="yellow"/>
        </w:rPr>
        <w:t>that</w:t>
      </w:r>
      <w:r w:rsidRPr="00266611">
        <w:rPr>
          <w:highlight w:val="yellow"/>
        </w:rPr>
        <w:t xml:space="preserve"> include</w:t>
      </w:r>
      <w:r w:rsidR="00266611" w:rsidRPr="00266611">
        <w:rPr>
          <w:highlight w:val="yellow"/>
        </w:rPr>
        <w:t>s</w:t>
      </w:r>
      <w:r>
        <w:t xml:space="preserve"> item that is going to be used in an operation. Days the plan </w:t>
      </w:r>
      <w:r w:rsidR="00266611">
        <w:t>sh</w:t>
      </w:r>
      <w:r>
        <w:t>ould get carried out and the objective of that day.</w:t>
      </w:r>
    </w:p>
    <w:p w14:paraId="218F2443" w14:textId="2579E572" w:rsidR="00973663" w:rsidRPr="00F954F1" w:rsidRDefault="00973663">
      <w:pPr>
        <w:pStyle w:val="BodyofResearch"/>
        <w:numPr>
          <w:ilvl w:val="0"/>
          <w:numId w:val="18"/>
        </w:numPr>
        <w:spacing w:after="0"/>
        <w:contextualSpacing w:val="0"/>
      </w:pPr>
      <w:r>
        <w:rPr>
          <w:b/>
          <w:bCs/>
        </w:rPr>
        <w:t>Operation</w:t>
      </w:r>
      <w:r w:rsidRPr="004620CD">
        <w:rPr>
          <w:b/>
          <w:bCs/>
        </w:rPr>
        <w:t xml:space="preserve"> Management</w:t>
      </w:r>
      <w:r w:rsidRPr="004620CD">
        <w:t xml:space="preserve"> </w:t>
      </w:r>
      <w:r>
        <w:t>–</w:t>
      </w:r>
      <w:r w:rsidRPr="004620CD">
        <w:t xml:space="preserve"> </w:t>
      </w:r>
      <w:r>
        <w:t xml:space="preserve">This module </w:t>
      </w:r>
      <w:r w:rsidR="00266611" w:rsidRPr="00266611">
        <w:rPr>
          <w:highlight w:val="yellow"/>
        </w:rPr>
        <w:t>provides</w:t>
      </w:r>
      <w:r w:rsidR="00266611">
        <w:t xml:space="preserve"> the</w:t>
      </w:r>
      <w:r>
        <w:t xml:space="preserve"> worker to create an operation detail. This module </w:t>
      </w:r>
      <w:r w:rsidR="00266611" w:rsidRPr="00266611">
        <w:rPr>
          <w:highlight w:val="yellow"/>
        </w:rPr>
        <w:t>should</w:t>
      </w:r>
      <w:r>
        <w:t xml:space="preserve"> record </w:t>
      </w:r>
      <w:r w:rsidR="00266611">
        <w:t xml:space="preserve">the </w:t>
      </w:r>
      <w:r>
        <w:t xml:space="preserve">operations such as feeding, medicine administration and vaccination. This also includes viewing, </w:t>
      </w:r>
      <w:r w:rsidR="00266611">
        <w:t>updating,</w:t>
      </w:r>
      <w:r>
        <w:t xml:space="preserve"> and removing the operation details.</w:t>
      </w:r>
    </w:p>
    <w:p w14:paraId="0B6EE959" w14:textId="4A5B921F" w:rsidR="00973663" w:rsidRDefault="00973663">
      <w:pPr>
        <w:pStyle w:val="BodyofResearch"/>
        <w:numPr>
          <w:ilvl w:val="0"/>
          <w:numId w:val="18"/>
        </w:numPr>
        <w:spacing w:after="0"/>
        <w:contextualSpacing w:val="0"/>
      </w:pPr>
      <w:r w:rsidRPr="00556A7C">
        <w:rPr>
          <w:b/>
          <w:bCs/>
        </w:rPr>
        <w:t xml:space="preserve">Reports </w:t>
      </w:r>
      <w:r>
        <w:t>– A module that</w:t>
      </w:r>
      <w:r w:rsidR="00266611">
        <w:t xml:space="preserve"> the owner and worker can</w:t>
      </w:r>
      <w:r>
        <w:t xml:space="preserve"> generate the following reports </w:t>
      </w:r>
      <w:r w:rsidR="00266611" w:rsidRPr="00266611">
        <w:rPr>
          <w:highlight w:val="yellow"/>
        </w:rPr>
        <w:t>that</w:t>
      </w:r>
      <w:r>
        <w:t xml:space="preserve"> can be printed:</w:t>
      </w:r>
    </w:p>
    <w:p w14:paraId="38FAA7FD" w14:textId="7C541501" w:rsidR="00973663" w:rsidRDefault="00973663">
      <w:pPr>
        <w:pStyle w:val="BodyofResearch"/>
        <w:numPr>
          <w:ilvl w:val="0"/>
          <w:numId w:val="17"/>
        </w:numPr>
        <w:spacing w:after="0"/>
        <w:contextualSpacing w:val="0"/>
      </w:pPr>
      <w:r w:rsidRPr="00556A7C">
        <w:rPr>
          <w:b/>
          <w:bCs/>
        </w:rPr>
        <w:t>Inventory Report</w:t>
      </w:r>
      <w:r>
        <w:t xml:space="preserve"> - This module allows the </w:t>
      </w:r>
      <w:r w:rsidR="00266611">
        <w:t>owner and worker</w:t>
      </w:r>
      <w:r>
        <w:t xml:space="preserve"> to print inventory reports on a daily, monthly, and yearly basis.</w:t>
      </w:r>
    </w:p>
    <w:p w14:paraId="030B78A5" w14:textId="219ECB40" w:rsidR="00973663" w:rsidRDefault="00973663">
      <w:pPr>
        <w:pStyle w:val="BodyofResearch"/>
        <w:numPr>
          <w:ilvl w:val="0"/>
          <w:numId w:val="17"/>
        </w:numPr>
        <w:spacing w:after="0"/>
        <w:contextualSpacing w:val="0"/>
      </w:pPr>
      <w:r w:rsidRPr="00556A7C">
        <w:rPr>
          <w:b/>
          <w:bCs/>
        </w:rPr>
        <w:t xml:space="preserve">Deworming Report </w:t>
      </w:r>
      <w:r>
        <w:t xml:space="preserve">- This module allows the </w:t>
      </w:r>
      <w:r w:rsidR="00266611">
        <w:t>owner and worker</w:t>
      </w:r>
      <w:r>
        <w:t xml:space="preserve"> to print deworming operation report by date.</w:t>
      </w:r>
    </w:p>
    <w:p w14:paraId="6A1FFC59" w14:textId="5C72E092" w:rsidR="00973663" w:rsidRDefault="00973663">
      <w:pPr>
        <w:pStyle w:val="BodyofResearch"/>
        <w:numPr>
          <w:ilvl w:val="0"/>
          <w:numId w:val="17"/>
        </w:numPr>
        <w:spacing w:after="0"/>
        <w:contextualSpacing w:val="0"/>
      </w:pPr>
      <w:r w:rsidRPr="00556A7C">
        <w:rPr>
          <w:b/>
          <w:bCs/>
        </w:rPr>
        <w:t>Feeding Report</w:t>
      </w:r>
      <w:r>
        <w:t xml:space="preserve"> – This module allows the </w:t>
      </w:r>
      <w:r w:rsidR="00266611">
        <w:t>owner and worker</w:t>
      </w:r>
      <w:r>
        <w:t xml:space="preserve"> to print feeding operation report by date.</w:t>
      </w:r>
    </w:p>
    <w:p w14:paraId="6820DB31" w14:textId="2652C062" w:rsidR="00973663" w:rsidRDefault="00973663">
      <w:pPr>
        <w:pStyle w:val="BodyofResearch"/>
        <w:numPr>
          <w:ilvl w:val="0"/>
          <w:numId w:val="17"/>
        </w:numPr>
        <w:spacing w:after="0"/>
        <w:contextualSpacing w:val="0"/>
      </w:pPr>
      <w:r w:rsidRPr="00556A7C">
        <w:rPr>
          <w:b/>
          <w:bCs/>
        </w:rPr>
        <w:t>Vaccination Report</w:t>
      </w:r>
      <w:r>
        <w:t xml:space="preserve"> - This module allows the </w:t>
      </w:r>
      <w:r w:rsidR="00266611">
        <w:t>owner and worker</w:t>
      </w:r>
      <w:r>
        <w:t xml:space="preserve"> to print vaccination operation report by date.</w:t>
      </w:r>
    </w:p>
    <w:p w14:paraId="4F85D71E" w14:textId="7684045F" w:rsidR="00973663" w:rsidRDefault="00973663">
      <w:pPr>
        <w:pStyle w:val="BodyofResearch"/>
        <w:numPr>
          <w:ilvl w:val="0"/>
          <w:numId w:val="17"/>
        </w:numPr>
        <w:spacing w:after="0"/>
        <w:contextualSpacing w:val="0"/>
      </w:pPr>
      <w:r>
        <w:rPr>
          <w:b/>
          <w:bCs/>
        </w:rPr>
        <w:t>Reorder</w:t>
      </w:r>
      <w:r w:rsidRPr="00556A7C">
        <w:rPr>
          <w:b/>
          <w:bCs/>
        </w:rPr>
        <w:t xml:space="preserve"> Report </w:t>
      </w:r>
      <w:r>
        <w:t xml:space="preserve">- This module allows the </w:t>
      </w:r>
      <w:r w:rsidR="00266611">
        <w:t>owner and worker</w:t>
      </w:r>
      <w:r>
        <w:t xml:space="preserve"> to print reorder list by date.</w:t>
      </w:r>
    </w:p>
    <w:p w14:paraId="10202145" w14:textId="53E92082" w:rsidR="00D522A2" w:rsidRDefault="00973663">
      <w:pPr>
        <w:pStyle w:val="BodyofResearch"/>
        <w:numPr>
          <w:ilvl w:val="0"/>
          <w:numId w:val="18"/>
        </w:numPr>
        <w:spacing w:after="0"/>
        <w:contextualSpacing w:val="0"/>
      </w:pPr>
      <w:r>
        <w:rPr>
          <w:b/>
          <w:bCs/>
        </w:rPr>
        <w:t>Back-up and restore</w:t>
      </w:r>
      <w:r>
        <w:t xml:space="preserve"> – This module </w:t>
      </w:r>
      <w:proofErr w:type="gramStart"/>
      <w:r w:rsidR="00160485" w:rsidRPr="009F18C0">
        <w:rPr>
          <w:highlight w:val="yellow"/>
        </w:rPr>
        <w:t>provide</w:t>
      </w:r>
      <w:proofErr w:type="gramEnd"/>
      <w:r>
        <w:t xml:space="preserve"> the owner to manage the data stored in the database. It allows the owner to produce backup copies of data and restore them to recover data if there is a primary data failure.</w:t>
      </w:r>
    </w:p>
    <w:p w14:paraId="3190F332" w14:textId="77777777" w:rsidR="00734442" w:rsidRDefault="00734442">
      <w:pPr>
        <w:pStyle w:val="BodyofResearch"/>
        <w:numPr>
          <w:ilvl w:val="0"/>
          <w:numId w:val="18"/>
        </w:numPr>
        <w:spacing w:after="0"/>
        <w:contextualSpacing w:val="0"/>
      </w:pPr>
    </w:p>
    <w:p w14:paraId="2DF1F8D7" w14:textId="77777777" w:rsidR="00973663" w:rsidRDefault="00973663">
      <w:pPr>
        <w:pStyle w:val="BodyofResearch"/>
        <w:numPr>
          <w:ilvl w:val="0"/>
          <w:numId w:val="16"/>
        </w:numPr>
        <w:spacing w:after="0"/>
        <w:contextualSpacing w:val="0"/>
      </w:pPr>
      <w:r>
        <w:t xml:space="preserve">For the mobile application it contains the following modules: </w:t>
      </w:r>
    </w:p>
    <w:p w14:paraId="36E41BA2" w14:textId="424B0AEC" w:rsidR="00973663" w:rsidRDefault="00973663">
      <w:pPr>
        <w:pStyle w:val="BodyofResearch"/>
        <w:numPr>
          <w:ilvl w:val="0"/>
          <w:numId w:val="19"/>
        </w:numPr>
        <w:spacing w:after="0"/>
        <w:contextualSpacing w:val="0"/>
      </w:pPr>
      <w:r>
        <w:rPr>
          <w:b/>
          <w:bCs/>
        </w:rPr>
        <w:t xml:space="preserve">Login </w:t>
      </w:r>
      <w:r>
        <w:t>– This module</w:t>
      </w:r>
      <w:r w:rsidR="009F18C0">
        <w:t xml:space="preserve"> provides the user to</w:t>
      </w:r>
      <w:r>
        <w:t xml:space="preserve"> authenticates and makes sure </w:t>
      </w:r>
      <w:r w:rsidR="009F18C0">
        <w:t xml:space="preserve">that the </w:t>
      </w:r>
      <w:r>
        <w:t>authorized person</w:t>
      </w:r>
      <w:r w:rsidR="009F18C0">
        <w:t>nel</w:t>
      </w:r>
      <w:r>
        <w:t xml:space="preserve"> </w:t>
      </w:r>
      <w:r w:rsidR="003C6526">
        <w:t>use</w:t>
      </w:r>
      <w:r>
        <w:t xml:space="preserve"> the android application such as the worker, owner, or veterinarian.</w:t>
      </w:r>
    </w:p>
    <w:p w14:paraId="6804F349" w14:textId="3F98782F" w:rsidR="00973663" w:rsidRDefault="00973663">
      <w:pPr>
        <w:pStyle w:val="BodyofResearch"/>
        <w:numPr>
          <w:ilvl w:val="0"/>
          <w:numId w:val="19"/>
        </w:numPr>
        <w:spacing w:after="0"/>
        <w:contextualSpacing w:val="0"/>
      </w:pPr>
      <w:r>
        <w:rPr>
          <w:b/>
          <w:bCs/>
        </w:rPr>
        <w:t>Dashboard</w:t>
      </w:r>
      <w:r>
        <w:t xml:space="preserve"> – Dashboard module </w:t>
      </w:r>
      <w:r w:rsidR="009F18C0">
        <w:t>should</w:t>
      </w:r>
      <w:r>
        <w:t xml:space="preserve"> display hog farm statistics in the table. </w:t>
      </w:r>
    </w:p>
    <w:p w14:paraId="20F624C4" w14:textId="77777777" w:rsidR="00973663" w:rsidRDefault="00973663">
      <w:pPr>
        <w:pStyle w:val="BodyofResearch"/>
        <w:numPr>
          <w:ilvl w:val="0"/>
          <w:numId w:val="19"/>
        </w:numPr>
        <w:spacing w:after="0"/>
        <w:contextualSpacing w:val="0"/>
      </w:pPr>
      <w:r>
        <w:rPr>
          <w:b/>
          <w:bCs/>
        </w:rPr>
        <w:lastRenderedPageBreak/>
        <w:t>QR Scan</w:t>
      </w:r>
      <w:r>
        <w:t xml:space="preserve"> – This module should be able to scan QR Code tag of pig, Thus, retrieving information base on the scanned tag and display it in android app.</w:t>
      </w:r>
    </w:p>
    <w:p w14:paraId="1DED469A" w14:textId="77777777" w:rsidR="00973663" w:rsidRDefault="00973663" w:rsidP="00973663">
      <w:pPr>
        <w:pStyle w:val="BodyofResearch"/>
        <w:spacing w:after="0"/>
        <w:ind w:left="1080"/>
        <w:contextualSpacing w:val="0"/>
      </w:pPr>
    </w:p>
    <w:p w14:paraId="32BA3BCB" w14:textId="77777777" w:rsidR="00973663" w:rsidRDefault="00973663" w:rsidP="00973663">
      <w:pPr>
        <w:pStyle w:val="BodyofResearch"/>
        <w:sectPr w:rsidR="00973663" w:rsidSect="00B35FD4">
          <w:footerReference w:type="default" r:id="rId18"/>
          <w:pgSz w:w="12240" w:h="15840" w:code="1"/>
          <w:pgMar w:top="1440" w:right="1440" w:bottom="1440" w:left="2160" w:header="720" w:footer="288" w:gutter="0"/>
          <w:pgNumType w:start="1"/>
          <w:cols w:space="720"/>
          <w:docGrid w:linePitch="360"/>
        </w:sectPr>
      </w:pPr>
      <w:bookmarkStart w:id="13" w:name="_Hlk128396211"/>
      <w:r>
        <w:t xml:space="preserve">The following are the limitations of the study: First, the proposed sub module called reorder management would not involve money as it will only create a list that will be reordered.   </w:t>
      </w:r>
      <w:r w:rsidRPr="000F63DE">
        <w:t>Furthermore,</w:t>
      </w:r>
      <w:r>
        <w:t xml:space="preserve"> </w:t>
      </w:r>
      <w:r w:rsidRPr="000F63DE">
        <w:t xml:space="preserve">Inventory </w:t>
      </w:r>
      <w:r>
        <w:t>M</w:t>
      </w:r>
      <w:r w:rsidRPr="000F63DE">
        <w:t>anagement do not track product expiration.</w:t>
      </w:r>
    </w:p>
    <w:p w14:paraId="5380EF3B" w14:textId="52384C2E" w:rsidR="00AA6AB7" w:rsidRDefault="00394B26" w:rsidP="00191F53">
      <w:pPr>
        <w:pStyle w:val="Heading1"/>
      </w:pPr>
      <w:bookmarkStart w:id="14" w:name="_Toc131886448"/>
      <w:bookmarkEnd w:id="13"/>
      <w:r>
        <w:lastRenderedPageBreak/>
        <w:t xml:space="preserve">CHAPTER II - </w:t>
      </w:r>
      <w:r w:rsidR="0085408B">
        <w:t>REVIEW OF RELATED LITERATURE/SYSTEMS</w:t>
      </w:r>
      <w:bookmarkEnd w:id="14"/>
    </w:p>
    <w:p w14:paraId="140BE46D" w14:textId="77777777" w:rsidR="00EE3DF5" w:rsidRDefault="00EE3DF5" w:rsidP="00EE3DF5">
      <w:pPr>
        <w:spacing w:line="360" w:lineRule="auto"/>
        <w:jc w:val="both"/>
        <w:rPr>
          <w:b w:val="0"/>
          <w:bCs/>
          <w:lang w:eastAsia="en-PH"/>
        </w:rPr>
      </w:pPr>
      <w:r>
        <w:rPr>
          <w:b w:val="0"/>
          <w:bCs/>
          <w:lang w:eastAsia="en-PH"/>
        </w:rPr>
        <w:t>This section presents relevant literature related to the study of the Web-based Piggery Management System and the use of Mobile Application for QR code scanning. This part explores the accounts of works that have been published by scholars and researchers, electronically which tackles payroll management, timekeeping, and web-based application that will establish the known facets of the study.</w:t>
      </w:r>
    </w:p>
    <w:p w14:paraId="6C65AF88" w14:textId="77777777" w:rsidR="00EE3DF5" w:rsidRPr="00EE3DF5" w:rsidRDefault="00EE3DF5" w:rsidP="00EE3DF5">
      <w:pPr>
        <w:jc w:val="left"/>
        <w:rPr>
          <w:lang w:eastAsia="en-PH"/>
        </w:rPr>
      </w:pPr>
    </w:p>
    <w:p w14:paraId="146695CF" w14:textId="383DD1AA" w:rsidR="006023F6" w:rsidRDefault="006023F6" w:rsidP="00C32868">
      <w:pPr>
        <w:pStyle w:val="Heading2"/>
      </w:pPr>
      <w:bookmarkStart w:id="15" w:name="_Toc131886449"/>
      <w:r>
        <w:t xml:space="preserve">Review of </w:t>
      </w:r>
      <w:r w:rsidR="00D11178">
        <w:t>Related Literature</w:t>
      </w:r>
      <w:bookmarkEnd w:id="15"/>
    </w:p>
    <w:p w14:paraId="7D33BDED" w14:textId="77777777" w:rsidR="00EE3DF5" w:rsidRDefault="00EE3DF5" w:rsidP="00EE3DF5">
      <w:pPr>
        <w:ind w:firstLine="720"/>
        <w:jc w:val="left"/>
      </w:pPr>
      <w:r>
        <w:t>Pig Breed Information System</w:t>
      </w:r>
    </w:p>
    <w:p w14:paraId="450A18EB" w14:textId="77777777" w:rsidR="00EE3DF5" w:rsidRDefault="00EE3DF5" w:rsidP="00EE3DF5">
      <w:pPr>
        <w:ind w:firstLine="720"/>
        <w:jc w:val="left"/>
      </w:pPr>
    </w:p>
    <w:p w14:paraId="2F6AD7E6" w14:textId="213E2E82" w:rsidR="00EE3DF5" w:rsidRDefault="00EE3DF5" w:rsidP="00EE3DF5">
      <w:pPr>
        <w:spacing w:line="360" w:lineRule="auto"/>
        <w:ind w:left="720"/>
        <w:jc w:val="both"/>
        <w:rPr>
          <w:rFonts w:cs="Times New Roman"/>
          <w:b w:val="0"/>
        </w:rPr>
      </w:pPr>
      <w:r>
        <w:rPr>
          <w:b w:val="0"/>
          <w:bCs/>
        </w:rPr>
        <w:t xml:space="preserve">Pig Breed Information System is a system that will collect information and monitor the appearance and performance of pigs. This system will be used to help the hog farm owner to manage their business by monitoring the situation of the pigs, easy to gather data, and easy to view the overview of the operations on the farm. This system was developed to solve the problems in monitoring the health of the pigs, to have an uncomplicated situation in recording of the pigs, and to make the work of the workers convenient. For the workers to make the recording easy and to have a fast transaction during the operation in the farm </w:t>
      </w:r>
      <w:r>
        <w:rPr>
          <w:rFonts w:cs="Times New Roman"/>
          <w:b w:val="0"/>
        </w:rPr>
        <w:t>(</w:t>
      </w:r>
      <w:proofErr w:type="spellStart"/>
      <w:r>
        <w:rPr>
          <w:b w:val="0"/>
        </w:rPr>
        <w:t>Reginio</w:t>
      </w:r>
      <w:proofErr w:type="spellEnd"/>
      <w:r>
        <w:rPr>
          <w:b w:val="0"/>
        </w:rPr>
        <w:t>, R. &amp; Robles, J.</w:t>
      </w:r>
      <w:r>
        <w:rPr>
          <w:rFonts w:cs="Times New Roman"/>
          <w:b w:val="0"/>
        </w:rPr>
        <w:t>, 2021).</w:t>
      </w:r>
    </w:p>
    <w:p w14:paraId="6784024E" w14:textId="4E59624C" w:rsidR="00EE3DF5" w:rsidRDefault="00EE3DF5" w:rsidP="00EE3DF5">
      <w:pPr>
        <w:spacing w:line="360" w:lineRule="auto"/>
        <w:ind w:left="720"/>
        <w:jc w:val="both"/>
        <w:rPr>
          <w:rFonts w:cs="Times New Roman"/>
          <w:b w:val="0"/>
        </w:rPr>
      </w:pPr>
    </w:p>
    <w:p w14:paraId="161BA9FE" w14:textId="61AC1212" w:rsidR="00EE3DF5" w:rsidRDefault="00EE3DF5" w:rsidP="00EE3DF5">
      <w:pPr>
        <w:spacing w:line="360" w:lineRule="auto"/>
        <w:ind w:left="720"/>
        <w:jc w:val="both"/>
        <w:rPr>
          <w:b w:val="0"/>
          <w:color w:val="FF0000"/>
        </w:rPr>
      </w:pPr>
      <w:r>
        <w:rPr>
          <w:b w:val="0"/>
          <w:bCs/>
          <w:color w:val="000000"/>
        </w:rPr>
        <w:t xml:space="preserve">On hog farm, the pig breed information works by having a database that can manage and keep track the performance and appearance of the pigs. This database enables the workers to store breed information such as recording pig situation and their health, manage, archive, and analyze the data. Workers, Owner, and Veterinarian can use mobile applications in tracking, collecting, and managing the information about the pigs for them to monitor the pigs easy </w:t>
      </w:r>
      <w:r>
        <w:rPr>
          <w:rFonts w:cs="Times New Roman"/>
          <w:b w:val="0"/>
        </w:rPr>
        <w:t xml:space="preserve">(Jung, S., Lee, T., </w:t>
      </w:r>
      <w:proofErr w:type="spellStart"/>
      <w:r>
        <w:rPr>
          <w:rFonts w:cs="Times New Roman"/>
          <w:b w:val="0"/>
        </w:rPr>
        <w:t>Gasic</w:t>
      </w:r>
      <w:proofErr w:type="spellEnd"/>
      <w:r>
        <w:rPr>
          <w:rFonts w:cs="Times New Roman"/>
          <w:b w:val="0"/>
        </w:rPr>
        <w:t xml:space="preserve">, K., Campbell, T., Yu, J., </w:t>
      </w:r>
      <w:proofErr w:type="spellStart"/>
      <w:r>
        <w:rPr>
          <w:rFonts w:cs="Times New Roman"/>
          <w:b w:val="0"/>
        </w:rPr>
        <w:t>Humann</w:t>
      </w:r>
      <w:proofErr w:type="spellEnd"/>
      <w:r>
        <w:rPr>
          <w:rFonts w:cs="Times New Roman"/>
          <w:b w:val="0"/>
        </w:rPr>
        <w:t>, J., Ru, S., Garza, D., Hough, H., &amp; Main, D., 2021).</w:t>
      </w:r>
    </w:p>
    <w:p w14:paraId="561CD008" w14:textId="1893B381" w:rsidR="00EE3DF5" w:rsidRDefault="00EE3DF5" w:rsidP="00EE3DF5">
      <w:pPr>
        <w:spacing w:line="360" w:lineRule="auto"/>
        <w:ind w:left="720"/>
        <w:jc w:val="both"/>
        <w:rPr>
          <w:b w:val="0"/>
        </w:rPr>
      </w:pPr>
    </w:p>
    <w:p w14:paraId="755A1089" w14:textId="4A6361CF" w:rsidR="00EE3DF5" w:rsidRDefault="00EE3DF5" w:rsidP="00EE3DF5">
      <w:pPr>
        <w:spacing w:line="360" w:lineRule="auto"/>
        <w:ind w:left="720"/>
        <w:jc w:val="both"/>
        <w:rPr>
          <w:b w:val="0"/>
          <w:bCs/>
        </w:rPr>
      </w:pPr>
      <w:r>
        <w:rPr>
          <w:b w:val="0"/>
          <w:bCs/>
          <w:color w:val="000000"/>
        </w:rPr>
        <w:t xml:space="preserve">Breeding is the genetic principle in agriculture because it helps farmers to improve the desirable quality of a pig. it is very essential when it comes to the animal production and for small and starting up a pig farm business because it plays an important role in the daily lives of the farmers which it helps to improve the capability of an animal to have a trait that increase the population and productions </w:t>
      </w:r>
      <w:r>
        <w:rPr>
          <w:b w:val="0"/>
          <w:bCs/>
          <w:color w:val="000000"/>
        </w:rPr>
        <w:lastRenderedPageBreak/>
        <w:t xml:space="preserve">of an animals and can create a benefit to those farmers that has a business, to the customers, and especially in our surroundings. Therefore, having genetics helps improve the breeding of animals, it can produce a product and with a high standard when it comes to the pig’s meat </w:t>
      </w:r>
      <w:r>
        <w:rPr>
          <w:b w:val="0"/>
          <w:bCs/>
        </w:rPr>
        <w:t>(Hady, A. &amp; Lammers, P., 2015).</w:t>
      </w:r>
    </w:p>
    <w:p w14:paraId="2FFE0624" w14:textId="3F3E6A98" w:rsidR="00EE3DF5" w:rsidRDefault="00EE3DF5" w:rsidP="00EE3DF5">
      <w:pPr>
        <w:spacing w:line="360" w:lineRule="auto"/>
        <w:ind w:left="720"/>
        <w:jc w:val="both"/>
        <w:rPr>
          <w:b w:val="0"/>
          <w:bCs/>
        </w:rPr>
      </w:pPr>
    </w:p>
    <w:p w14:paraId="588C290D" w14:textId="1E3AA1F1" w:rsidR="00EE3DF5" w:rsidRDefault="00EE3DF5" w:rsidP="00EE3DF5">
      <w:pPr>
        <w:spacing w:line="360" w:lineRule="auto"/>
        <w:ind w:left="720"/>
        <w:jc w:val="both"/>
        <w:rPr>
          <w:b w:val="0"/>
          <w:bCs/>
        </w:rPr>
      </w:pPr>
      <w:r>
        <w:rPr>
          <w:b w:val="0"/>
          <w:bCs/>
          <w:color w:val="000000"/>
        </w:rPr>
        <w:t xml:space="preserve">There are methods that the farm need in processing which is the pen mating where the boar run with females, hand mating where supervised natural mating, and AI. Pen mating is commonly found in smaller operation which the best pen when it comes in breeding, next the hand mating which the female or sow is usually mated two to three times during estrus, and lastly, the third method which is the AI, it detects the heating process of the pigs which it executes twice or once per day and some AI need to be modified based on a particular farm’s availability of labor, building design, or herd genetics </w:t>
      </w:r>
      <w:r>
        <w:rPr>
          <w:b w:val="0"/>
          <w:bCs/>
        </w:rPr>
        <w:t>(Knox, R., 2021).</w:t>
      </w:r>
    </w:p>
    <w:p w14:paraId="1272518A" w14:textId="46AEC7B7" w:rsidR="00EE3DF5" w:rsidRDefault="00EE3DF5" w:rsidP="00EE3DF5">
      <w:pPr>
        <w:spacing w:line="360" w:lineRule="auto"/>
        <w:ind w:left="720"/>
        <w:jc w:val="both"/>
        <w:rPr>
          <w:b w:val="0"/>
          <w:bCs/>
        </w:rPr>
      </w:pPr>
    </w:p>
    <w:p w14:paraId="09DE5A1D" w14:textId="5E8B06D3" w:rsidR="00EE3DF5" w:rsidRDefault="00EE3DF5" w:rsidP="00FE4F7D">
      <w:pPr>
        <w:jc w:val="both"/>
      </w:pPr>
      <w:r w:rsidRPr="00EE3DF5">
        <w:t>Theoretical Considerations</w:t>
      </w:r>
    </w:p>
    <w:p w14:paraId="7884F7B5" w14:textId="77777777" w:rsidR="00FE4F7D" w:rsidRDefault="00FE4F7D" w:rsidP="00FE4F7D">
      <w:pPr>
        <w:jc w:val="both"/>
      </w:pPr>
    </w:p>
    <w:p w14:paraId="01408B05" w14:textId="65B6424D" w:rsidR="00EE3DF5" w:rsidRDefault="00EE3DF5" w:rsidP="00EE3DF5">
      <w:pPr>
        <w:pStyle w:val="BodyText"/>
        <w:spacing w:before="5"/>
        <w:ind w:left="481" w:firstLine="239"/>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Database/Normalization </w:t>
      </w:r>
    </w:p>
    <w:p w14:paraId="2421FA76" w14:textId="77777777" w:rsidR="00EE3DF5" w:rsidRDefault="00EE3DF5" w:rsidP="00EE3DF5">
      <w:pPr>
        <w:pStyle w:val="BodyText"/>
        <w:spacing w:before="5"/>
        <w:ind w:left="481" w:firstLine="239"/>
        <w:rPr>
          <w:rFonts w:ascii="Times New Roman" w:hAnsi="Times New Roman" w:cs="SimSun"/>
          <w:b/>
          <w:color w:val="000000"/>
          <w:sz w:val="24"/>
          <w:lang w:val="en-PH" w:bidi="ar-SA"/>
        </w:rPr>
      </w:pPr>
    </w:p>
    <w:p w14:paraId="1691AE36" w14:textId="64AE13C5" w:rsidR="00EE3DF5" w:rsidRDefault="00EE3DF5" w:rsidP="00EE3DF5">
      <w:pPr>
        <w:spacing w:line="360" w:lineRule="auto"/>
        <w:ind w:left="720"/>
        <w:jc w:val="both"/>
        <w:rPr>
          <w:rFonts w:cs="SimSun"/>
          <w:b w:val="0"/>
          <w:color w:val="000000"/>
        </w:rPr>
      </w:pPr>
      <w:r w:rsidRPr="00EE3DF5">
        <w:rPr>
          <w:rFonts w:cs="SimSun"/>
          <w:b w:val="0"/>
          <w:color w:val="000000"/>
        </w:rPr>
        <w:t xml:space="preserve">Database normalization is done to reduce redundancy where it affects performance when retrieving or updating information in database. Normalization uses 3 phases where table is processed into normal form and any higher normal form cannot be processed without being processed from previous normal form (Hillyer, M., 2015). To achieve normalization, first put it in 1NF or first normal form. Next, identify the field in database where it has 2 information. To fix this it needs to separate this information into 2 rows where the piece of information will have their own respective rows. After that proceed to the second normal form or 2NF. 2NF eliminate the repeating data in column. Thus, reducing the amount of time the server request to find data with the repeating information in one column. To achieve this, identify a table first with repeating information in column. Next, create another table and add join in the repeating data into one single row then add identified like ID in the row to identify the information when inserting to another table for reference. In the previous table add column that can describe the table with ID (ex. </w:t>
      </w:r>
      <w:proofErr w:type="spellStart"/>
      <w:r w:rsidRPr="00EE3DF5">
        <w:rPr>
          <w:rFonts w:cs="SimSun"/>
          <w:b w:val="0"/>
          <w:color w:val="000000"/>
        </w:rPr>
        <w:lastRenderedPageBreak/>
        <w:t>StudentID</w:t>
      </w:r>
      <w:proofErr w:type="spellEnd"/>
      <w:r w:rsidRPr="00EE3DF5">
        <w:rPr>
          <w:rFonts w:cs="SimSun"/>
          <w:b w:val="0"/>
          <w:color w:val="000000"/>
        </w:rPr>
        <w:t xml:space="preserve">). In third normal form or 3NF the column is separated into multiple table that groups the information base on its relativity (ex. </w:t>
      </w:r>
      <w:proofErr w:type="spellStart"/>
      <w:r w:rsidRPr="00EE3DF5">
        <w:rPr>
          <w:rFonts w:cs="SimSun"/>
          <w:b w:val="0"/>
          <w:color w:val="000000"/>
        </w:rPr>
        <w:t>StudentID</w:t>
      </w:r>
      <w:proofErr w:type="spellEnd"/>
      <w:r w:rsidRPr="00EE3DF5">
        <w:rPr>
          <w:rFonts w:cs="SimSun"/>
          <w:b w:val="0"/>
          <w:color w:val="000000"/>
        </w:rPr>
        <w:t xml:space="preserve">, </w:t>
      </w:r>
      <w:proofErr w:type="spellStart"/>
      <w:r w:rsidRPr="00EE3DF5">
        <w:rPr>
          <w:rFonts w:cs="SimSun"/>
          <w:b w:val="0"/>
          <w:color w:val="000000"/>
        </w:rPr>
        <w:t>StudentFirstName</w:t>
      </w:r>
      <w:proofErr w:type="spellEnd"/>
      <w:r w:rsidRPr="00EE3DF5">
        <w:rPr>
          <w:rFonts w:cs="SimSun"/>
          <w:b w:val="0"/>
          <w:color w:val="000000"/>
        </w:rPr>
        <w:t xml:space="preserve">, </w:t>
      </w:r>
      <w:proofErr w:type="spellStart"/>
      <w:r w:rsidRPr="00EE3DF5">
        <w:rPr>
          <w:rFonts w:cs="SimSun"/>
          <w:b w:val="0"/>
          <w:color w:val="000000"/>
        </w:rPr>
        <w:t>StudentLastName</w:t>
      </w:r>
      <w:proofErr w:type="spellEnd"/>
      <w:r w:rsidRPr="00EE3DF5">
        <w:rPr>
          <w:rFonts w:cs="SimSun"/>
          <w:b w:val="0"/>
          <w:color w:val="000000"/>
        </w:rPr>
        <w:t xml:space="preserve">) and using a foreign key to access this information. Foreign keys are used as reference in another table which the main table (ex. </w:t>
      </w:r>
      <w:proofErr w:type="spellStart"/>
      <w:r w:rsidRPr="00EE3DF5">
        <w:rPr>
          <w:rFonts w:cs="SimSun"/>
          <w:b w:val="0"/>
          <w:color w:val="000000"/>
        </w:rPr>
        <w:t>StudentDetail</w:t>
      </w:r>
      <w:proofErr w:type="spellEnd"/>
      <w:r w:rsidRPr="00EE3DF5">
        <w:rPr>
          <w:rFonts w:cs="SimSun"/>
          <w:b w:val="0"/>
          <w:color w:val="000000"/>
        </w:rPr>
        <w:t>) will contain an identification which has attribute of primary key and can be used in another table to be the reference key.</w:t>
      </w:r>
    </w:p>
    <w:p w14:paraId="05396654" w14:textId="06175E5D" w:rsidR="00EE3DF5" w:rsidRDefault="00EE3DF5" w:rsidP="00EE3DF5">
      <w:pPr>
        <w:spacing w:line="360" w:lineRule="auto"/>
        <w:ind w:left="720"/>
        <w:jc w:val="both"/>
        <w:rPr>
          <w:rFonts w:cs="SimSun"/>
          <w:b w:val="0"/>
          <w:color w:val="000000"/>
        </w:rPr>
      </w:pPr>
    </w:p>
    <w:p w14:paraId="3872CD4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Cloud Computing </w:t>
      </w:r>
    </w:p>
    <w:p w14:paraId="273911A7"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536701BE" w14:textId="698AEF44" w:rsidR="00EE3DF5" w:rsidRDefault="00EE3DF5" w:rsidP="00EE3DF5">
      <w:pPr>
        <w:pStyle w:val="BodyText"/>
        <w:spacing w:before="5" w:line="360" w:lineRule="auto"/>
        <w:ind w:left="720" w:firstLine="0"/>
        <w:contextualSpacing/>
        <w:jc w:val="both"/>
        <w:rPr>
          <w:rFonts w:ascii="Times New Roman" w:eastAsiaTheme="minorHAnsi" w:hAnsi="Times New Roman" w:cstheme="minorBidi"/>
          <w:bCs/>
          <w:color w:val="000000" w:themeColor="text1"/>
          <w:sz w:val="24"/>
          <w:lang w:val="en-PH" w:bidi="ar-SA"/>
        </w:rPr>
      </w:pPr>
      <w:r>
        <w:rPr>
          <w:rFonts w:ascii="Times New Roman" w:eastAsiaTheme="minorHAnsi" w:hAnsi="Times New Roman" w:cstheme="minorBidi"/>
          <w:bCs/>
          <w:color w:val="000000" w:themeColor="text1"/>
          <w:sz w:val="24"/>
          <w:lang w:val="en-PH" w:bidi="ar-SA"/>
        </w:rPr>
        <w:t>Cloud computing works as a decentralized storage of information where you can share this information through a network. It is also a network-based computing where the client can access it across the globe. There are two sections in how cloud computing works. First is the front end. It is where the user communicates with the server or computer. The front end also allows the user to access the data stored in cloud computing. Each cloud computing provider has a different layout for the front end of cloud computing. Secondly, we have the back end. It consists of programs that are being used to run cloud computing. This includes the operating system. Cloud computing also solve the problem on storge limitation wherein it is an unlimited online storage which can be used to store information for free (Dar, A. &amp; Ravindran, D., 2018). Also, a network plays a big role in cloud computing as it carries data from one data center to a user's computer. Without a network, cloud computing will not work.</w:t>
      </w:r>
    </w:p>
    <w:p w14:paraId="498BD1F4" w14:textId="1F1B4AF7" w:rsidR="00EE3DF5" w:rsidRDefault="00EE3DF5" w:rsidP="00EE3DF5">
      <w:pPr>
        <w:spacing w:line="360" w:lineRule="auto"/>
        <w:ind w:left="720"/>
        <w:jc w:val="both"/>
        <w:rPr>
          <w:b w:val="0"/>
        </w:rPr>
      </w:pPr>
    </w:p>
    <w:p w14:paraId="7D5F715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QR Code </w:t>
      </w:r>
    </w:p>
    <w:p w14:paraId="518B3499"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7517984E" w14:textId="1209ECD5" w:rsidR="00EE3DF5" w:rsidRPr="00EE3DF5" w:rsidRDefault="00EE3DF5" w:rsidP="00EE3DF5">
      <w:pPr>
        <w:spacing w:line="360" w:lineRule="auto"/>
        <w:ind w:left="720"/>
        <w:jc w:val="both"/>
        <w:rPr>
          <w:b w:val="0"/>
        </w:rPr>
      </w:pPr>
      <w:r w:rsidRPr="00EE3DF5">
        <w:rPr>
          <w:b w:val="0"/>
          <w:color w:val="000000" w:themeColor="text1"/>
          <w:szCs w:val="24"/>
        </w:rPr>
        <w:t xml:space="preserve">A QR Code also known as a Quick Response Code is a graphic that can store information using black and white squares, it can also display information once it is scanned. The idea behind the QR code is to create an image that can be scanned using any device that has a QR Code reader or scanner to retrieve information stored within it. This is typically used to store long-character URLs, images, or video links. A QR code enables you to scan and copy the data it stores. </w:t>
      </w:r>
      <w:r w:rsidRPr="00EE3DF5">
        <w:rPr>
          <w:rFonts w:cs="Times New Roman"/>
          <w:b w:val="0"/>
          <w:color w:val="000000" w:themeColor="text1"/>
          <w:szCs w:val="24"/>
        </w:rPr>
        <w:t xml:space="preserve">Other than that, it also </w:t>
      </w:r>
      <w:r w:rsidRPr="00C103E1">
        <w:rPr>
          <w:rFonts w:cs="Times New Roman"/>
          <w:b w:val="0"/>
          <w:color w:val="333333"/>
          <w:szCs w:val="24"/>
          <w:shd w:val="clear" w:color="auto" w:fill="FFFFFF"/>
        </w:rPr>
        <w:t xml:space="preserve">uses for business they put QR code in their product that allows the </w:t>
      </w:r>
      <w:r w:rsidRPr="00C103E1">
        <w:rPr>
          <w:rFonts w:cs="Times New Roman"/>
          <w:b w:val="0"/>
          <w:color w:val="333333"/>
          <w:szCs w:val="24"/>
          <w:shd w:val="clear" w:color="auto" w:fill="FFFFFF"/>
        </w:rPr>
        <w:lastRenderedPageBreak/>
        <w:t>customer to directly scan the product to see the information and price of the product, which is beneficial to the customer, and it can save a lot of time. QR code has many uses it only depend on how you apply it</w:t>
      </w:r>
      <w:r w:rsidRPr="00EE3DF5">
        <w:rPr>
          <w:rFonts w:cs="Times New Roman"/>
          <w:b w:val="0"/>
          <w:color w:val="000000" w:themeColor="text1"/>
          <w:szCs w:val="24"/>
        </w:rPr>
        <w:t xml:space="preserve"> (Hossain, S., Zhou, X., &amp; Rahman, F., 2018). With a QR code, you can store information and automatically</w:t>
      </w:r>
      <w:r w:rsidRPr="00EE3DF5">
        <w:rPr>
          <w:b w:val="0"/>
          <w:color w:val="000000" w:themeColor="text1"/>
          <w:szCs w:val="24"/>
        </w:rPr>
        <w:t xml:space="preserve"> scan it to retrieve information. With the help of a library like </w:t>
      </w:r>
      <w:proofErr w:type="spellStart"/>
      <w:r w:rsidRPr="00EE3DF5">
        <w:rPr>
          <w:b w:val="0"/>
          <w:color w:val="000000" w:themeColor="text1"/>
          <w:szCs w:val="24"/>
        </w:rPr>
        <w:t>XZing</w:t>
      </w:r>
      <w:proofErr w:type="spellEnd"/>
      <w:r w:rsidRPr="00EE3DF5">
        <w:rPr>
          <w:b w:val="0"/>
          <w:color w:val="000000" w:themeColor="text1"/>
          <w:szCs w:val="24"/>
        </w:rPr>
        <w:t>, this can be used to automatically decode QR Code and run it through the system to process and retrieve information related to it. Creating QR Codes is easy with the use of a library. An example would be QRCode.js, which is a JavaScript library that can generate QR Codes in web base format. QR Code is being decoded with the help of the square blocks that are oriented when scanned by the reader. This enables the scanner to scan it in any orientation. These blocks consist of format version, error checking version and decoding mask which is encoded in QR Code. Error checking allows the QR Code to be scanned even if 30% of it is scratched or damaged.</w:t>
      </w:r>
    </w:p>
    <w:p w14:paraId="3A30943E" w14:textId="39613219" w:rsidR="00EE3DF5" w:rsidRDefault="00EE3DF5" w:rsidP="00EE3DF5">
      <w:pPr>
        <w:spacing w:line="360" w:lineRule="auto"/>
        <w:ind w:left="720"/>
        <w:jc w:val="both"/>
        <w:rPr>
          <w:b w:val="0"/>
        </w:rPr>
      </w:pPr>
    </w:p>
    <w:p w14:paraId="47E55DE8"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Web Programming </w:t>
      </w:r>
    </w:p>
    <w:p w14:paraId="45507176"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3A1D9016" w14:textId="77777777" w:rsidR="00EE3DF5" w:rsidRDefault="00EE3DF5" w:rsidP="00EE3DF5">
      <w:pPr>
        <w:pStyle w:val="BodyText"/>
        <w:spacing w:before="5" w:line="360" w:lineRule="auto"/>
        <w:ind w:left="720" w:firstLine="0"/>
        <w:contextualSpacing/>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Web programming or web development refers to the process of developing webpages that can be deployed in the web with the help of cloud computing solutions. Web applications are growing and evolving so the number of times that the requirements on quality performance of the web application are increasing too (Odeh, A., 2019). Client coding is the UI or the web interface of the web while the server side is the data manipulation of the web page where it accesses database and server-side operations like comparison of data and delivery of data. Web programming can be used with several programming languages. However, the proponent will use PHP as choosing programming language. Hypertext Preprocessor, or PHP, is an open-source programming language that is used to create web-based applications or websites. It can be embedded into HTML. PHP uses a combination of characters (&lt;?</w:t>
      </w:r>
      <w:proofErr w:type="spellStart"/>
      <w:r>
        <w:rPr>
          <w:rFonts w:ascii="Times New Roman" w:hAnsi="Times New Roman" w:cs="SimSun"/>
          <w:bCs/>
          <w:color w:val="000000"/>
          <w:sz w:val="24"/>
          <w:lang w:val="en-PH" w:bidi="ar-SA"/>
        </w:rPr>
        <w:t>php</w:t>
      </w:r>
      <w:proofErr w:type="spellEnd"/>
      <w:r>
        <w:rPr>
          <w:rFonts w:ascii="Times New Roman" w:hAnsi="Times New Roman" w:cs="SimSun"/>
          <w:bCs/>
          <w:color w:val="000000"/>
          <w:sz w:val="24"/>
          <w:lang w:val="en-PH" w:bidi="ar-SA"/>
        </w:rPr>
        <w:t xml:space="preserve">?&gt;) to go into and leave PHP mode. PHP is also known as being a server-side scripting language, where the server processes and renders data into the website instead of rendering it on the client side, which gives the code that is executed (Siame, A., &amp; </w:t>
      </w:r>
      <w:proofErr w:type="spellStart"/>
      <w:r>
        <w:rPr>
          <w:rFonts w:ascii="Times New Roman" w:hAnsi="Times New Roman" w:cs="SimSun"/>
          <w:bCs/>
          <w:color w:val="000000"/>
          <w:sz w:val="24"/>
          <w:lang w:val="en-PH" w:bidi="ar-SA"/>
        </w:rPr>
        <w:t>Kunda</w:t>
      </w:r>
      <w:proofErr w:type="spellEnd"/>
      <w:r>
        <w:rPr>
          <w:rFonts w:ascii="Times New Roman" w:hAnsi="Times New Roman" w:cs="SimSun"/>
          <w:bCs/>
          <w:color w:val="000000"/>
          <w:sz w:val="24"/>
          <w:lang w:val="en-PH" w:bidi="ar-SA"/>
        </w:rPr>
        <w:t xml:space="preserve">, D., 2017). Web programming works when a client and server are connected. Clients refer to web user which </w:t>
      </w:r>
      <w:r>
        <w:rPr>
          <w:rFonts w:ascii="Times New Roman" w:hAnsi="Times New Roman" w:cs="SimSun"/>
          <w:bCs/>
          <w:color w:val="000000"/>
          <w:sz w:val="24"/>
          <w:lang w:val="en-PH" w:bidi="ar-SA"/>
        </w:rPr>
        <w:lastRenderedPageBreak/>
        <w:t>devices are connected to the internet via Wi-Fi or mobile networks (ethernet for desktop users). While servers are computers that serve webpages. This typically is run via cloud computer which is connected to the internet. Webpages are downloaded onto the client computer which in turn will be rendered by the web browser. Other than client and server you will need to have an internet connection which allow you to send packets of data which contains information like your IP address, TCP/IP a protocol that transmit your data into on the internet this protocol defines how data is being transmitted into the network. DNS or known to be a Domain Name System is a library or collection of addresses where each domain of website is being kept. Domain is the name of a website that you enter your web browser when you are going to the website. This matches the IP address of the server, and the domain will forward the connection to that server. And other things are website components which are composed of Code and assets like image, music, videos, and other multimedia format. By Web development it can help individuals to find their job and it leads an individual regarding to be a web developer (Wheeler, R., 2021).</w:t>
      </w:r>
    </w:p>
    <w:p w14:paraId="60CBB535" w14:textId="0A5574BB" w:rsidR="00EE3DF5" w:rsidRDefault="00EE3DF5" w:rsidP="00EE3DF5">
      <w:pPr>
        <w:spacing w:line="360" w:lineRule="auto"/>
        <w:ind w:left="720"/>
        <w:jc w:val="both"/>
        <w:rPr>
          <w:b w:val="0"/>
        </w:rPr>
      </w:pPr>
    </w:p>
    <w:p w14:paraId="6E45DEFF"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r>
        <w:rPr>
          <w:rFonts w:ascii="Times New Roman" w:hAnsi="Times New Roman" w:cs="SimSun"/>
          <w:b/>
          <w:sz w:val="24"/>
          <w:lang w:val="en-PH" w:bidi="ar-SA"/>
        </w:rPr>
        <w:t>History of Development of the Piggery Production System</w:t>
      </w:r>
    </w:p>
    <w:p w14:paraId="0988D3B4"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0B6BE43B" w14:textId="1B6C1B3A" w:rsidR="00EE3DF5" w:rsidRDefault="00EE3DF5" w:rsidP="00EE3DF5">
      <w:pPr>
        <w:spacing w:line="360" w:lineRule="auto"/>
        <w:ind w:left="720"/>
        <w:jc w:val="both"/>
        <w:rPr>
          <w:rFonts w:cs="Times New Roman"/>
          <w:b w:val="0"/>
          <w:szCs w:val="28"/>
        </w:rPr>
      </w:pPr>
      <w:r w:rsidRPr="00EE3DF5">
        <w:rPr>
          <w:rFonts w:cs="SimSun"/>
          <w:b w:val="0"/>
        </w:rPr>
        <w:t xml:space="preserve">The traditional system in piggery production system uses a manual process of managing the piggery. The process uses a pen and record book in recording of every information, monitoring the health of the pigs, their performance in the farm, capturing necessary events or operations on the farm, and financial records. The information that is being process is complicated and it is prone to loss of data because there are workers forgot to record some information about the pigs or even when they are in operation. That is why workers or farmers need to capture every detail when they do the operation to monitor or track the pigs if this pig is already given a vitamin, food, deworming etc. </w:t>
      </w:r>
      <w:r w:rsidRPr="00EE3DF5">
        <w:rPr>
          <w:rFonts w:cs="Times New Roman"/>
          <w:b w:val="0"/>
          <w:szCs w:val="28"/>
        </w:rPr>
        <w:t>(</w:t>
      </w:r>
      <w:proofErr w:type="spellStart"/>
      <w:r w:rsidRPr="00EE3DF5">
        <w:rPr>
          <w:rFonts w:cs="Times New Roman"/>
          <w:b w:val="0"/>
          <w:szCs w:val="28"/>
        </w:rPr>
        <w:t>Evin</w:t>
      </w:r>
      <w:proofErr w:type="spellEnd"/>
      <w:r w:rsidRPr="00EE3DF5">
        <w:rPr>
          <w:rFonts w:cs="Times New Roman"/>
          <w:b w:val="0"/>
          <w:szCs w:val="28"/>
        </w:rPr>
        <w:t xml:space="preserve">, A., </w:t>
      </w:r>
      <w:proofErr w:type="spellStart"/>
      <w:r w:rsidRPr="00EE3DF5">
        <w:rPr>
          <w:rFonts w:cs="Times New Roman"/>
          <w:b w:val="0"/>
          <w:szCs w:val="28"/>
        </w:rPr>
        <w:t>Dopney</w:t>
      </w:r>
      <w:proofErr w:type="spellEnd"/>
      <w:r w:rsidRPr="00EE3DF5">
        <w:rPr>
          <w:rFonts w:cs="Times New Roman"/>
          <w:b w:val="0"/>
          <w:szCs w:val="28"/>
        </w:rPr>
        <w:t xml:space="preserve">, K., </w:t>
      </w:r>
      <w:proofErr w:type="spellStart"/>
      <w:r w:rsidRPr="00EE3DF5">
        <w:rPr>
          <w:rFonts w:cs="Times New Roman"/>
          <w:b w:val="0"/>
          <w:szCs w:val="28"/>
        </w:rPr>
        <w:t>Cucchi</w:t>
      </w:r>
      <w:proofErr w:type="spellEnd"/>
      <w:r w:rsidRPr="00EE3DF5">
        <w:rPr>
          <w:rFonts w:cs="Times New Roman"/>
          <w:b w:val="0"/>
          <w:szCs w:val="28"/>
        </w:rPr>
        <w:t>, T., 2017).</w:t>
      </w:r>
    </w:p>
    <w:p w14:paraId="3E6FC506" w14:textId="77777777" w:rsidR="00EE3DF5" w:rsidRDefault="00EE3DF5" w:rsidP="00EE3DF5">
      <w:pPr>
        <w:pStyle w:val="BodyText"/>
        <w:spacing w:before="5" w:line="360" w:lineRule="auto"/>
        <w:ind w:left="720" w:firstLine="0"/>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 xml:space="preserve">Managing the pig breeding system is hard to understand and complicated because of its manual process but because of the individuals that has an innovative mind, they prefer to innovate the existing system of the breeding system which can help the farmers and workers in managing farm when it comes in breeding. They make </w:t>
      </w:r>
      <w:r>
        <w:rPr>
          <w:rFonts w:ascii="Times New Roman" w:hAnsi="Times New Roman" w:cs="SimSun"/>
          <w:bCs/>
          <w:color w:val="000000"/>
          <w:sz w:val="24"/>
          <w:lang w:val="en-PH" w:bidi="ar-SA"/>
        </w:rPr>
        <w:lastRenderedPageBreak/>
        <w:t>a new, easy, and convenient system that makes the farm comfortable to use. The new system builds an Expert Management Information System that is a decision support system that helps to solve problems in farm by allowing data and model manipulation to makes the workers feel free to work. The system uses a graphical user interface (GUI) a user-friendly which workers will be comfortable to use and enables the workers to retrieve, update, and enable the system to update the user about warnings or malicious actions. The system also contains a DBMS database that contains data about the pigs such as the recording of the vitamins, deworming, birthdate, food intake and many more. An expert shell system a computer application that provide problem-solving help for specific problems that a user might need to access to solve, for example, a utility software difficulty in operation. This system helps the workers to add tables to make the report accurate (</w:t>
      </w:r>
      <w:proofErr w:type="spellStart"/>
      <w:r w:rsidRPr="00467CD6">
        <w:rPr>
          <w:rFonts w:ascii="Times New Roman" w:hAnsi="Times New Roman" w:cs="Times New Roman"/>
        </w:rPr>
        <w:t>Maliappis</w:t>
      </w:r>
      <w:proofErr w:type="spellEnd"/>
      <w:r w:rsidRPr="00467CD6">
        <w:rPr>
          <w:rFonts w:ascii="Times New Roman" w:hAnsi="Times New Roman" w:cs="Times New Roman"/>
        </w:rPr>
        <w:t xml:space="preserve">, M., </w:t>
      </w:r>
      <w:proofErr w:type="spellStart"/>
      <w:r w:rsidRPr="00467CD6">
        <w:rPr>
          <w:rFonts w:ascii="Times New Roman" w:hAnsi="Times New Roman" w:cs="Times New Roman"/>
        </w:rPr>
        <w:t>Yialouris</w:t>
      </w:r>
      <w:proofErr w:type="spellEnd"/>
      <w:r w:rsidRPr="00467CD6">
        <w:rPr>
          <w:rFonts w:ascii="Times New Roman" w:hAnsi="Times New Roman" w:cs="Times New Roman"/>
        </w:rPr>
        <w:t xml:space="preserve">, C., </w:t>
      </w:r>
      <w:proofErr w:type="spellStart"/>
      <w:r w:rsidRPr="00467CD6">
        <w:rPr>
          <w:rFonts w:ascii="Times New Roman" w:hAnsi="Times New Roman" w:cs="Times New Roman"/>
        </w:rPr>
        <w:t>Deligeorgis</w:t>
      </w:r>
      <w:proofErr w:type="spellEnd"/>
      <w:r w:rsidRPr="00467CD6">
        <w:rPr>
          <w:rFonts w:ascii="Times New Roman" w:hAnsi="Times New Roman" w:cs="Times New Roman"/>
        </w:rPr>
        <w:t xml:space="preserve">, S., &amp; </w:t>
      </w:r>
      <w:proofErr w:type="spellStart"/>
      <w:r w:rsidRPr="00467CD6">
        <w:rPr>
          <w:rFonts w:ascii="Times New Roman" w:hAnsi="Times New Roman" w:cs="Times New Roman"/>
        </w:rPr>
        <w:t>Sideridis</w:t>
      </w:r>
      <w:proofErr w:type="spellEnd"/>
      <w:r w:rsidRPr="00467CD6">
        <w:rPr>
          <w:rFonts w:ascii="Times New Roman" w:hAnsi="Times New Roman" w:cs="Times New Roman"/>
        </w:rPr>
        <w:t>, A.</w:t>
      </w:r>
      <w:r w:rsidRPr="00467CD6">
        <w:rPr>
          <w:rFonts w:ascii="Times New Roman" w:hAnsi="Times New Roman" w:cs="Times New Roman"/>
          <w:bCs/>
          <w:color w:val="000000"/>
          <w:sz w:val="24"/>
          <w:lang w:val="en-PH" w:bidi="ar-SA"/>
        </w:rPr>
        <w:t>,</w:t>
      </w:r>
      <w:r>
        <w:rPr>
          <w:rFonts w:ascii="Times New Roman" w:hAnsi="Times New Roman" w:cs="SimSun"/>
          <w:bCs/>
          <w:color w:val="000000"/>
          <w:sz w:val="24"/>
          <w:lang w:val="en-PH" w:bidi="ar-SA"/>
        </w:rPr>
        <w:t xml:space="preserve"> 2014).</w:t>
      </w:r>
    </w:p>
    <w:p w14:paraId="76628A69" w14:textId="77777777" w:rsidR="00B66E24" w:rsidRDefault="00B66E24" w:rsidP="00FE4F7D">
      <w:pPr>
        <w:spacing w:line="360" w:lineRule="auto"/>
        <w:jc w:val="both"/>
        <w:rPr>
          <w:b w:val="0"/>
        </w:rPr>
      </w:pPr>
    </w:p>
    <w:p w14:paraId="5832D974"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Research Methods</w:t>
      </w:r>
    </w:p>
    <w:p w14:paraId="31CD0ECF"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p>
    <w:p w14:paraId="22BDE29C"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Agile </w:t>
      </w:r>
    </w:p>
    <w:p w14:paraId="69AB321E"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It is necessary to identify the research method for the proponents to know the phasing and time range of the system. It also allows them to monitor if the requirements have met the expected output. Unlike the waterfall model, the agile model enables parallel testing and development. The agile model allows the customer and developer to interact with one another. It is also a set of practices that promote continuous development and testing across a project's software development lifecycle (Janani, 2021). Before using the Agile model, the following six phases must be considered: requirements; design, development, and coding; integration and testing; implementation and deployment; and review. Each individual phase has a different process, like the requirement wherein the product owner first must have the initial documentation that has the description of the project. Next is the design, wherein the developers discuss the tools and requirements they need. The development and coding phase is the most time-consuming phase of the agile model. It is the development phase wherein the </w:t>
      </w:r>
      <w:r>
        <w:rPr>
          <w:rFonts w:ascii="Times New Roman" w:hAnsi="Times New Roman" w:cs="SimSun"/>
          <w:bCs/>
          <w:sz w:val="24"/>
          <w:lang w:val="en-PH" w:bidi="ar-SA"/>
        </w:rPr>
        <w:lastRenderedPageBreak/>
        <w:t>developer transforms the documentation into actual software. The integration and testing phase is where the developer tests and debugs the software to ensure that it is functioning well. The implementation and development in this phase allow the customer to use the software for demonstration. And finally, the review phase, where the owner and developer discuss and review the requirements of the software if they are achieved, at the same time they discuss new ideas for correcting the issues they encounter in the process, which can lead to another agile software development lifecycle, either with a fresh iteration or by moving on to the next stage. The agile model is likely to be used in projects where some details aren't known from the start because of its adaptability, iteration, continuous delivery, and short time periods. The agile model is flexible, wherein it is adaptable to changing development environments. However, the agile method also lacks documentation. This is due to the project's ever-changing scope in terms of requirements and problem definition.</w:t>
      </w:r>
    </w:p>
    <w:p w14:paraId="55A361B1" w14:textId="196D904A" w:rsidR="00EE3DF5" w:rsidRDefault="00EE3DF5" w:rsidP="00EE3DF5">
      <w:pPr>
        <w:spacing w:line="360" w:lineRule="auto"/>
        <w:ind w:left="720"/>
        <w:jc w:val="both"/>
        <w:rPr>
          <w:b w:val="0"/>
        </w:rPr>
      </w:pPr>
    </w:p>
    <w:p w14:paraId="68B3EED8"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Waterfall </w:t>
      </w:r>
    </w:p>
    <w:p w14:paraId="59DEB427"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 xml:space="preserve">The waterfall model is a liner-sequential process used in software development methodologies wherein it’s like a waterfall that continues to move downward through its phases. The waterfall phase must be finished before the next one can begin, and the stages do not overlap (Sharma, 2021). The waterfall model is divided into different phases, like agile, which has six phases. The waterfall also had six phases composed of requirements, system design, implementation, integration and testing, deployment of the system, and maintenance. Each of these phases has a corresponding function. The first is the requirement phase, wherein this phase focuses on the specification of the product. It also involves the purpose, function, and what is needed to be designed. The details from the first phases are used for the system design study in the second phase of system design. The implementation phase is where the development of smaller units of the system is happening. Next is the integration and testing, wherein all the units from the implementation are integrated into a system that needs constant software testing. The system deployment is completed in this phase. The system is now ready to be released into </w:t>
      </w:r>
      <w:r>
        <w:rPr>
          <w:rFonts w:ascii="Times New Roman" w:hAnsi="Times New Roman" w:cs="SimSun"/>
          <w:bCs/>
          <w:sz w:val="24"/>
          <w:lang w:val="en-PH" w:bidi="ar-SA"/>
        </w:rPr>
        <w:lastRenderedPageBreak/>
        <w:t>the market. And finally, the maintenance, which involves modifications of the system due to the feedback of the customer to improve the performance of the system. The waterfall model is used when the needs are well defined, obvious, and unlikely to change in the future. The waterfall model is best when it comes to a release date, wherein each step of development has a specific deadline, and the product can be guided through the various phases of the development process one by one. However, the waterfall model doesn’t interact with customers in the development phase, which sometimes leads to customer dissatisfaction. Its phases need to be completed before they can proceed to the next phase, and the waterfall model only works best for smaller projects with well-defined needs.</w:t>
      </w:r>
    </w:p>
    <w:p w14:paraId="1B452BE5" w14:textId="027BCE63" w:rsidR="00EE3DF5" w:rsidRDefault="00EE3DF5" w:rsidP="00EE3DF5">
      <w:pPr>
        <w:spacing w:line="360" w:lineRule="auto"/>
        <w:ind w:left="720"/>
        <w:jc w:val="both"/>
        <w:rPr>
          <w:b w:val="0"/>
        </w:rPr>
      </w:pPr>
    </w:p>
    <w:p w14:paraId="3A56B314"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Spiral </w:t>
      </w:r>
    </w:p>
    <w:p w14:paraId="2B20D2EB" w14:textId="0856E443"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The spiral model is a risk-driven software development process model. The spiral model is a combination of both the waterfall model and the iterative model (Martin, 2022). The spiral model is used for large projects when they want to minimize the risk. It also requires a high level of risk assessment skills. The spiral also has many loops. The spiral has four phases, such as: planning, risk analysis, engineering, and evaluation. In planning, the goal of this phase is to determine the objective and requirements. The risk analysis is where all the risk analysis is done, and the plan is being finalized. For the engineering phase, this is where the design and prototype of the system are started, which involves testing and coding. And finally, the evaluation of the software, wherein the system is evaluated by the customer. The spiral model also enables gradual releases and refinement of a product through each phase of the spiral, as well as the ability to build prototypes at each phase. The spiral model works best when it comes to risk management, wherein the spiral model continues to loop until it eliminates all the risk. However, the spiral model is not suitable for small projects because it is expensive and, at the same time, it requires a lot of time in development because of its repeated process.</w:t>
      </w:r>
    </w:p>
    <w:p w14:paraId="157E061E" w14:textId="77777777" w:rsidR="00EE3DF5" w:rsidRPr="00EE3DF5" w:rsidRDefault="00EE3DF5" w:rsidP="00EE3DF5">
      <w:pPr>
        <w:spacing w:line="360" w:lineRule="auto"/>
        <w:ind w:left="720"/>
        <w:jc w:val="both"/>
        <w:rPr>
          <w:b w:val="0"/>
        </w:rPr>
      </w:pPr>
    </w:p>
    <w:p w14:paraId="432721D8" w14:textId="46BC8346" w:rsidR="00621A18" w:rsidRDefault="00621A18" w:rsidP="00C32868">
      <w:pPr>
        <w:pStyle w:val="Heading2"/>
      </w:pPr>
      <w:bookmarkStart w:id="16" w:name="_Toc131886450"/>
      <w:r>
        <w:t>Related Studies and/or Systems</w:t>
      </w:r>
      <w:bookmarkEnd w:id="16"/>
    </w:p>
    <w:p w14:paraId="6BF8DB28" w14:textId="77777777" w:rsidR="003C6526" w:rsidRDefault="00EE3DF5" w:rsidP="003C6526">
      <w:pPr>
        <w:pStyle w:val="BodyText"/>
        <w:ind w:left="720" w:right="1368" w:firstLine="0"/>
        <w:contextualSpacing/>
        <w:jc w:val="both"/>
        <w:rPr>
          <w:rFonts w:ascii="Times New Roman" w:hAnsi="Times New Roman" w:cs="SimSun"/>
          <w:b/>
          <w:bCs/>
          <w:sz w:val="24"/>
          <w:lang w:val="en-PH" w:bidi="ar-SA"/>
        </w:rPr>
      </w:pPr>
      <w:r>
        <w:rPr>
          <w:rFonts w:ascii="Times New Roman" w:hAnsi="Times New Roman" w:cs="SimSun"/>
          <w:b/>
          <w:bCs/>
          <w:sz w:val="24"/>
          <w:lang w:val="en-PH" w:bidi="ar-SA"/>
        </w:rPr>
        <w:t>Local</w:t>
      </w:r>
    </w:p>
    <w:p w14:paraId="23BFE61F" w14:textId="77777777" w:rsidR="003C6526" w:rsidRDefault="003C6526" w:rsidP="003C6526">
      <w:pPr>
        <w:pStyle w:val="BodyText"/>
        <w:ind w:left="720" w:right="1368" w:firstLine="0"/>
        <w:contextualSpacing/>
        <w:jc w:val="both"/>
        <w:rPr>
          <w:rFonts w:ascii="Times New Roman" w:hAnsi="Times New Roman" w:cs="SimSun"/>
          <w:b/>
          <w:bCs/>
          <w:sz w:val="24"/>
          <w:lang w:val="en-PH" w:bidi="ar-SA"/>
        </w:rPr>
      </w:pPr>
    </w:p>
    <w:p w14:paraId="7AD92634" w14:textId="77777777" w:rsidR="003C6526" w:rsidRDefault="003C6526" w:rsidP="003C6526">
      <w:pPr>
        <w:pStyle w:val="BodyText"/>
        <w:ind w:left="720" w:right="1368" w:firstLine="0"/>
        <w:contextualSpacing/>
        <w:jc w:val="both"/>
        <w:rPr>
          <w:rFonts w:ascii="Times New Roman" w:hAnsi="Times New Roman" w:cs="Times New Roman"/>
          <w:b/>
          <w:bCs/>
          <w:sz w:val="24"/>
          <w:szCs w:val="24"/>
        </w:rPr>
      </w:pPr>
      <w:r w:rsidRPr="003C6526">
        <w:rPr>
          <w:rFonts w:ascii="Times New Roman" w:hAnsi="Times New Roman" w:cs="Times New Roman"/>
          <w:b/>
          <w:bCs/>
          <w:sz w:val="24"/>
          <w:szCs w:val="24"/>
        </w:rPr>
        <w:t>Traditional Piggery to Automation Farm System</w:t>
      </w:r>
    </w:p>
    <w:p w14:paraId="2489DF48" w14:textId="77777777" w:rsidR="003C6526" w:rsidRDefault="003C6526" w:rsidP="003C6526">
      <w:pPr>
        <w:pStyle w:val="BodyText"/>
        <w:ind w:left="720" w:right="1368" w:firstLine="0"/>
        <w:contextualSpacing/>
        <w:jc w:val="both"/>
        <w:rPr>
          <w:rFonts w:ascii="Times New Roman" w:hAnsi="Times New Roman" w:cs="Times New Roman"/>
          <w:b/>
          <w:bCs/>
          <w:sz w:val="24"/>
          <w:szCs w:val="24"/>
        </w:rPr>
      </w:pPr>
    </w:p>
    <w:p w14:paraId="0BB245E8" w14:textId="77777777" w:rsid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r w:rsidRPr="003C6526">
        <w:rPr>
          <w:rFonts w:ascii="Times New Roman" w:hAnsi="Times New Roman" w:cs="Times New Roman"/>
          <w:sz w:val="24"/>
          <w:szCs w:val="24"/>
        </w:rPr>
        <w:t>Pigs are considered one of the most economically important animals</w:t>
      </w:r>
      <w:r>
        <w:rPr>
          <w:rFonts w:ascii="Times New Roman" w:hAnsi="Times New Roman" w:cs="Times New Roman"/>
          <w:sz w:val="24"/>
          <w:szCs w:val="24"/>
        </w:rPr>
        <w:t xml:space="preserve"> </w:t>
      </w:r>
      <w:r w:rsidRPr="003C6526">
        <w:rPr>
          <w:rFonts w:ascii="Times New Roman" w:hAnsi="Times New Roman" w:cs="Times New Roman"/>
          <w:sz w:val="24"/>
          <w:szCs w:val="24"/>
        </w:rPr>
        <w:t xml:space="preserve">in Thailand, with an increasing demand for pork exports to many countries. Despite the COVID-19 pandemic causing severe health problems worldwide, the demand for pork has remained relatively stable in most areas. However, farmers have faced numerous challenges managing their farms due to a shortage of local and foreign laborers, as well as the need to adhere to social distancing measures. In response, recent developments in IoT technology have led to the rapid design and development of automated systems that can sense, monitor, control, and manage farm tasks automatically. This paper proposes an automated piggery system designed to monitor and manage daily farmer tasks. </w:t>
      </w:r>
    </w:p>
    <w:p w14:paraId="4DC78E7A" w14:textId="77777777" w:rsid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p>
    <w:p w14:paraId="4027855B" w14:textId="44F016B2" w:rsidR="00EE3DF5" w:rsidRPr="003C6526" w:rsidRDefault="003C6526" w:rsidP="003C6526">
      <w:pPr>
        <w:pStyle w:val="BodyText"/>
        <w:spacing w:line="360" w:lineRule="auto"/>
        <w:ind w:left="720" w:right="-7" w:firstLine="0"/>
        <w:contextualSpacing/>
        <w:jc w:val="both"/>
        <w:rPr>
          <w:rFonts w:ascii="Times New Roman" w:hAnsi="Times New Roman" w:cs="Times New Roman"/>
          <w:sz w:val="24"/>
          <w:szCs w:val="24"/>
        </w:rPr>
      </w:pPr>
      <w:r w:rsidRPr="003C6526">
        <w:rPr>
          <w:rFonts w:ascii="Times New Roman" w:hAnsi="Times New Roman" w:cs="Times New Roman"/>
          <w:sz w:val="24"/>
          <w:szCs w:val="24"/>
        </w:rPr>
        <w:t xml:space="preserve">The system was </w:t>
      </w:r>
      <w:r w:rsidR="00160485" w:rsidRPr="003C6526">
        <w:rPr>
          <w:rFonts w:ascii="Times New Roman" w:hAnsi="Times New Roman" w:cs="Times New Roman"/>
          <w:sz w:val="24"/>
          <w:szCs w:val="24"/>
        </w:rPr>
        <w:t>evaluated</w:t>
      </w:r>
      <w:r w:rsidRPr="003C6526">
        <w:rPr>
          <w:rFonts w:ascii="Times New Roman" w:hAnsi="Times New Roman" w:cs="Times New Roman"/>
          <w:sz w:val="24"/>
          <w:szCs w:val="24"/>
        </w:rPr>
        <w:t xml:space="preserve"> for a week in a physical piggery and was found to be capable of automatically performing the basic daily work schedules of farmers on a traditional piggery. The system monitors various time periods to check food quantity and temperature controls, as well as water supply and fan operation. The software testing included a precision timing module, data display, and the accuracy of IoT particle sensors. While the primary evaluation of the automated piggery system showed promising results, further research is required before its actual deployment in a piggery setting. This research highlights the potential benefits of utilizing IoT technology in agriculture and the growing trend towards automation in the pig farming industry</w:t>
      </w:r>
      <w:r w:rsidR="00EE3DF5" w:rsidRPr="003C6526">
        <w:rPr>
          <w:rFonts w:ascii="Times New Roman" w:hAnsi="Times New Roman" w:cs="Times New Roman"/>
          <w:sz w:val="24"/>
          <w:szCs w:val="24"/>
        </w:rPr>
        <w:t xml:space="preserve"> (</w:t>
      </w:r>
      <w:proofErr w:type="spellStart"/>
      <w:r w:rsidR="00B73F7E">
        <w:rPr>
          <w:rFonts w:ascii="Times New Roman" w:hAnsi="Times New Roman" w:cs="Times New Roman"/>
          <w:sz w:val="24"/>
          <w:szCs w:val="24"/>
        </w:rPr>
        <w:t>Nitenant</w:t>
      </w:r>
      <w:proofErr w:type="spellEnd"/>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P</w:t>
      </w:r>
      <w:r w:rsidR="00EE3DF5" w:rsidRPr="003C6526">
        <w:rPr>
          <w:rFonts w:ascii="Times New Roman" w:hAnsi="Times New Roman" w:cs="Times New Roman"/>
          <w:sz w:val="24"/>
          <w:szCs w:val="24"/>
        </w:rPr>
        <w:t xml:space="preserve">., </w:t>
      </w:r>
      <w:proofErr w:type="spellStart"/>
      <w:r w:rsidR="00B73F7E">
        <w:rPr>
          <w:rFonts w:ascii="Times New Roman" w:hAnsi="Times New Roman" w:cs="Times New Roman"/>
          <w:sz w:val="24"/>
          <w:szCs w:val="24"/>
        </w:rPr>
        <w:t>Niratsoke</w:t>
      </w:r>
      <w:proofErr w:type="spellEnd"/>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A</w:t>
      </w:r>
      <w:r w:rsidR="00EE3DF5" w:rsidRPr="003C6526">
        <w:rPr>
          <w:rFonts w:ascii="Times New Roman" w:hAnsi="Times New Roman" w:cs="Times New Roman"/>
          <w:sz w:val="24"/>
          <w:szCs w:val="24"/>
        </w:rPr>
        <w:t xml:space="preserve">., &amp; </w:t>
      </w:r>
      <w:proofErr w:type="spellStart"/>
      <w:r w:rsidR="00B73F7E">
        <w:rPr>
          <w:rFonts w:ascii="Times New Roman" w:hAnsi="Times New Roman" w:cs="Times New Roman"/>
          <w:sz w:val="24"/>
          <w:szCs w:val="24"/>
        </w:rPr>
        <w:t>Rukhiran</w:t>
      </w:r>
      <w:proofErr w:type="spellEnd"/>
      <w:r w:rsidR="00EE3DF5" w:rsidRPr="003C6526">
        <w:rPr>
          <w:rFonts w:ascii="Times New Roman" w:hAnsi="Times New Roman" w:cs="Times New Roman"/>
          <w:sz w:val="24"/>
          <w:szCs w:val="24"/>
        </w:rPr>
        <w:t xml:space="preserve">, </w:t>
      </w:r>
      <w:r w:rsidR="00B73F7E">
        <w:rPr>
          <w:rFonts w:ascii="Times New Roman" w:hAnsi="Times New Roman" w:cs="Times New Roman"/>
          <w:sz w:val="24"/>
          <w:szCs w:val="24"/>
        </w:rPr>
        <w:t>M</w:t>
      </w:r>
      <w:r w:rsidR="00EE3DF5" w:rsidRPr="003C6526">
        <w:rPr>
          <w:rFonts w:ascii="Times New Roman" w:hAnsi="Times New Roman" w:cs="Times New Roman"/>
          <w:sz w:val="24"/>
          <w:szCs w:val="24"/>
        </w:rPr>
        <w:t>., 2021).</w:t>
      </w:r>
    </w:p>
    <w:p w14:paraId="21239FF5" w14:textId="11DA5D07" w:rsidR="00EE3DF5" w:rsidRPr="003C6526" w:rsidRDefault="00EE3DF5" w:rsidP="003C6526">
      <w:pPr>
        <w:spacing w:line="360" w:lineRule="auto"/>
        <w:jc w:val="both"/>
        <w:rPr>
          <w:rFonts w:cs="Times New Roman"/>
          <w:sz w:val="28"/>
          <w:szCs w:val="24"/>
        </w:rPr>
      </w:pPr>
    </w:p>
    <w:p w14:paraId="48066CDE" w14:textId="0E4C1BF9" w:rsidR="00EE3DF5" w:rsidRDefault="00EE3DF5" w:rsidP="00EE3DF5"/>
    <w:p w14:paraId="7DB43EA6" w14:textId="32FD331F" w:rsidR="00EE3DF5" w:rsidRDefault="00EE3DF5" w:rsidP="00527C73">
      <w:pPr>
        <w:jc w:val="both"/>
      </w:pPr>
    </w:p>
    <w:p w14:paraId="75C3AD86" w14:textId="77777777" w:rsidR="00FD15F1" w:rsidRDefault="00FD15F1" w:rsidP="00527C73">
      <w:pPr>
        <w:jc w:val="both"/>
      </w:pPr>
    </w:p>
    <w:p w14:paraId="60334116" w14:textId="77777777" w:rsidR="00FD15F1" w:rsidRDefault="00FD15F1" w:rsidP="00527C73">
      <w:pPr>
        <w:jc w:val="both"/>
      </w:pPr>
    </w:p>
    <w:p w14:paraId="41CACF77" w14:textId="043E991F" w:rsidR="00527C73" w:rsidRDefault="00527C73" w:rsidP="00527C73">
      <w:pPr>
        <w:jc w:val="both"/>
      </w:pPr>
    </w:p>
    <w:p w14:paraId="655DB63F" w14:textId="77777777" w:rsidR="0053723D" w:rsidRDefault="0053723D" w:rsidP="00527C73">
      <w:pPr>
        <w:jc w:val="both"/>
      </w:pPr>
    </w:p>
    <w:p w14:paraId="52070F8B" w14:textId="77777777" w:rsidR="0053723D" w:rsidRDefault="0053723D" w:rsidP="00527C73">
      <w:pPr>
        <w:jc w:val="both"/>
      </w:pPr>
    </w:p>
    <w:p w14:paraId="44631671" w14:textId="77777777" w:rsidR="0053723D" w:rsidRDefault="0053723D" w:rsidP="00527C73">
      <w:pPr>
        <w:jc w:val="both"/>
      </w:pPr>
    </w:p>
    <w:p w14:paraId="6A4EA9C7" w14:textId="17B166A7" w:rsidR="0053723D" w:rsidRDefault="0053723D" w:rsidP="00527C73">
      <w:pPr>
        <w:jc w:val="both"/>
      </w:pPr>
      <w:r>
        <w:rPr>
          <w:b w:val="0"/>
          <w:bCs/>
          <w:noProof/>
        </w:rPr>
        <w:drawing>
          <wp:anchor distT="0" distB="0" distL="0" distR="0" simplePos="0" relativeHeight="251555328" behindDoc="0" locked="0" layoutInCell="1" allowOverlap="1" wp14:anchorId="218364B5" wp14:editId="2AC2C9A1">
            <wp:simplePos x="0" y="0"/>
            <wp:positionH relativeFrom="column">
              <wp:posOffset>219075</wp:posOffset>
            </wp:positionH>
            <wp:positionV relativeFrom="paragraph">
              <wp:posOffset>-121285</wp:posOffset>
            </wp:positionV>
            <wp:extent cx="4977278" cy="2598420"/>
            <wp:effectExtent l="0" t="0" r="0" b="0"/>
            <wp:wrapNone/>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7278" cy="2598420"/>
                    </a:xfrm>
                    <a:prstGeom prst="rect">
                      <a:avLst/>
                    </a:prstGeom>
                  </pic:spPr>
                </pic:pic>
              </a:graphicData>
            </a:graphic>
            <wp14:sizeRelH relativeFrom="page">
              <wp14:pctWidth>0</wp14:pctWidth>
            </wp14:sizeRelH>
            <wp14:sizeRelV relativeFrom="page">
              <wp14:pctHeight>0</wp14:pctHeight>
            </wp14:sizeRelV>
          </wp:anchor>
        </w:drawing>
      </w:r>
    </w:p>
    <w:p w14:paraId="14FAC5A9" w14:textId="77777777" w:rsidR="0053723D" w:rsidRDefault="0053723D" w:rsidP="00527C73">
      <w:pPr>
        <w:jc w:val="both"/>
      </w:pPr>
    </w:p>
    <w:p w14:paraId="1A5F7E27" w14:textId="4DBE46DD" w:rsidR="00EE3DF5" w:rsidRDefault="00EE3DF5" w:rsidP="00EE3DF5"/>
    <w:p w14:paraId="6ABFFEE0" w14:textId="2027DA89" w:rsidR="00EE3DF5" w:rsidRDefault="00EE3DF5" w:rsidP="00EE3DF5"/>
    <w:p w14:paraId="739C142C" w14:textId="496977DD" w:rsidR="00EE3DF5" w:rsidRDefault="00EE3DF5" w:rsidP="00EE3DF5"/>
    <w:p w14:paraId="426BB94A" w14:textId="303823DC" w:rsidR="00EE3DF5" w:rsidRDefault="00EE3DF5" w:rsidP="00EE3DF5"/>
    <w:p w14:paraId="37280A6C" w14:textId="02EB7E52" w:rsidR="00EE3DF5" w:rsidRDefault="00EE3DF5" w:rsidP="00EE3DF5"/>
    <w:p w14:paraId="14CFCB97" w14:textId="0916DD52" w:rsidR="00EE3DF5" w:rsidRDefault="00EE3DF5" w:rsidP="00EE3DF5"/>
    <w:p w14:paraId="6BCE05A4" w14:textId="23F1AD04" w:rsidR="00EE3DF5" w:rsidRDefault="00EE3DF5" w:rsidP="00EE3DF5"/>
    <w:p w14:paraId="03CBA448" w14:textId="1FD4E02C" w:rsidR="00EE3DF5" w:rsidRDefault="00EE3DF5" w:rsidP="00EE3DF5"/>
    <w:p w14:paraId="1FD9D284" w14:textId="70564D27" w:rsidR="00EE3DF5" w:rsidRPr="00EE3DF5" w:rsidRDefault="00EE3DF5" w:rsidP="00EE3DF5"/>
    <w:p w14:paraId="45F40FF3" w14:textId="0D687759" w:rsidR="00EE3DF5" w:rsidRDefault="00EE3DF5" w:rsidP="00EE3DF5">
      <w:pPr>
        <w:spacing w:line="360" w:lineRule="auto"/>
        <w:ind w:left="1440" w:firstLine="720"/>
        <w:jc w:val="both"/>
      </w:pPr>
    </w:p>
    <w:p w14:paraId="26BC3205" w14:textId="794C06D9" w:rsidR="00547B10" w:rsidRDefault="00547B10" w:rsidP="00B73F7E">
      <w:pPr>
        <w:spacing w:line="360" w:lineRule="auto"/>
        <w:jc w:val="both"/>
      </w:pPr>
    </w:p>
    <w:p w14:paraId="4C9FEF32" w14:textId="77777777" w:rsidR="0053723D" w:rsidRDefault="0053723D" w:rsidP="00B73F7E">
      <w:pPr>
        <w:spacing w:line="360" w:lineRule="auto"/>
        <w:ind w:left="1440" w:hanging="1156"/>
      </w:pPr>
    </w:p>
    <w:p w14:paraId="6F7F480B" w14:textId="0C50496C" w:rsidR="00B7591D" w:rsidRPr="00FD15F1" w:rsidRDefault="00FD15F1" w:rsidP="00FD15F1">
      <w:pPr>
        <w:pStyle w:val="Caption"/>
        <w:rPr>
          <w:i w:val="0"/>
          <w:iCs w:val="0"/>
          <w:color w:val="auto"/>
          <w:sz w:val="24"/>
          <w:szCs w:val="24"/>
        </w:rPr>
      </w:pPr>
      <w:bookmarkStart w:id="17" w:name="_Toc131864699"/>
      <w:bookmarkStart w:id="18" w:name="_Toc131884938"/>
      <w:r w:rsidRPr="00FD15F1">
        <w:rPr>
          <w:i w:val="0"/>
          <w:iCs w:val="0"/>
          <w:color w:val="auto"/>
          <w:sz w:val="24"/>
          <w:szCs w:val="24"/>
        </w:rPr>
        <w:t xml:space="preserve">Figure </w:t>
      </w:r>
      <w:r w:rsidRPr="00FD15F1">
        <w:rPr>
          <w:i w:val="0"/>
          <w:iCs w:val="0"/>
          <w:color w:val="auto"/>
          <w:sz w:val="24"/>
          <w:szCs w:val="24"/>
        </w:rPr>
        <w:fldChar w:fldCharType="begin"/>
      </w:r>
      <w:r w:rsidRPr="00FD15F1">
        <w:rPr>
          <w:i w:val="0"/>
          <w:iCs w:val="0"/>
          <w:color w:val="auto"/>
          <w:sz w:val="24"/>
          <w:szCs w:val="24"/>
        </w:rPr>
        <w:instrText xml:space="preserve"> SEQ Figure \* ARABIC </w:instrText>
      </w:r>
      <w:r w:rsidRPr="00FD15F1">
        <w:rPr>
          <w:i w:val="0"/>
          <w:iCs w:val="0"/>
          <w:color w:val="auto"/>
          <w:sz w:val="24"/>
          <w:szCs w:val="24"/>
        </w:rPr>
        <w:fldChar w:fldCharType="separate"/>
      </w:r>
      <w:r w:rsidR="008832CB">
        <w:rPr>
          <w:i w:val="0"/>
          <w:iCs w:val="0"/>
          <w:noProof/>
          <w:color w:val="auto"/>
          <w:sz w:val="24"/>
          <w:szCs w:val="24"/>
        </w:rPr>
        <w:t>1</w:t>
      </w:r>
      <w:r w:rsidRPr="00FD15F1">
        <w:rPr>
          <w:i w:val="0"/>
          <w:iCs w:val="0"/>
          <w:color w:val="auto"/>
          <w:sz w:val="24"/>
          <w:szCs w:val="24"/>
        </w:rPr>
        <w:fldChar w:fldCharType="end"/>
      </w:r>
      <w:r w:rsidRPr="00FD15F1">
        <w:rPr>
          <w:i w:val="0"/>
          <w:iCs w:val="0"/>
          <w:color w:val="auto"/>
          <w:sz w:val="24"/>
          <w:szCs w:val="24"/>
        </w:rPr>
        <w:t>: Traditional Piggery to Automation Farm System</w:t>
      </w:r>
      <w:bookmarkEnd w:id="17"/>
      <w:bookmarkEnd w:id="18"/>
    </w:p>
    <w:p w14:paraId="210EA05E" w14:textId="1B4306B9" w:rsidR="00EE3DF5" w:rsidRDefault="00EE3DF5" w:rsidP="00EE3DF5">
      <w:pPr>
        <w:ind w:firstLine="720"/>
        <w:contextualSpacing/>
        <w:jc w:val="left"/>
      </w:pPr>
      <w:r>
        <w:t>Foreign</w:t>
      </w:r>
    </w:p>
    <w:p w14:paraId="4F71086B" w14:textId="438EE859" w:rsidR="00EE3DF5" w:rsidRDefault="00EE3DF5" w:rsidP="00EE3DF5">
      <w:pPr>
        <w:ind w:firstLine="720"/>
        <w:contextualSpacing/>
        <w:jc w:val="left"/>
      </w:pPr>
    </w:p>
    <w:p w14:paraId="0BE84151" w14:textId="4B19DD9C" w:rsidR="00EE3DF5" w:rsidRDefault="00EE3DF5" w:rsidP="00EE3DF5">
      <w:pPr>
        <w:spacing w:line="360" w:lineRule="auto"/>
        <w:contextualSpacing/>
        <w:jc w:val="left"/>
      </w:pPr>
      <w:r>
        <w:tab/>
        <w:t>Smart Student Attendance System Using QR Code</w:t>
      </w:r>
    </w:p>
    <w:p w14:paraId="11AFCA01" w14:textId="0E7425C5" w:rsidR="00EE3DF5" w:rsidRDefault="00EE3DF5" w:rsidP="00EE3DF5">
      <w:pPr>
        <w:spacing w:line="360" w:lineRule="auto"/>
        <w:ind w:left="720"/>
        <w:jc w:val="both"/>
        <w:rPr>
          <w:b w:val="0"/>
          <w:bCs/>
        </w:rPr>
      </w:pPr>
      <w:r>
        <w:rPr>
          <w:b w:val="0"/>
          <w:bCs/>
        </w:rPr>
        <w:t>Smart Student Attendance System Using QR Code plays a key role in recording the attendance of students wherein they need to scan the displayed QR code of their teacher. When the student is done scanning the QR code, it will automatically mark the student's attendance as present. At the same time, the system can also be used to check how many absences the student has had in one month. It can also view and edit the attendance of the student, calculate monthly attendance, and send notification to the student (</w:t>
      </w:r>
      <w:proofErr w:type="spellStart"/>
      <w:r w:rsidRPr="00913E37">
        <w:rPr>
          <w:b w:val="0"/>
          <w:bCs/>
        </w:rPr>
        <w:t>Arpankumar</w:t>
      </w:r>
      <w:proofErr w:type="spellEnd"/>
      <w:r w:rsidRPr="00913E37">
        <w:rPr>
          <w:b w:val="0"/>
          <w:bCs/>
        </w:rPr>
        <w:t>, P., Ansel, J., Shubham, S., &amp; Rohini, N.</w:t>
      </w:r>
      <w:r>
        <w:t xml:space="preserve">, </w:t>
      </w:r>
      <w:r>
        <w:rPr>
          <w:b w:val="0"/>
          <w:bCs/>
        </w:rPr>
        <w:t>2019). The researchers use web and android applications as their platform. The researchers use Java for their programming language, and they also use it to create QR code algorithms. They use PHP for the design and framework of the system, an API to generate QR codes in the system and MYSQL for their database. They use this for storing data and for database backup. In addition, this study conducted by (</w:t>
      </w:r>
      <w:proofErr w:type="spellStart"/>
      <w:r>
        <w:rPr>
          <w:b w:val="0"/>
          <w:bCs/>
        </w:rPr>
        <w:t>Arpankumar</w:t>
      </w:r>
      <w:proofErr w:type="spellEnd"/>
      <w:r>
        <w:rPr>
          <w:b w:val="0"/>
          <w:bCs/>
        </w:rPr>
        <w:t xml:space="preserve"> et al. 2019) suggested that the Smart Student Attendance System Using QR Code is helpful for both students and teachers. It will be easy for them to record and track their absences. Also, it will only take less than a minute for any student, as well as for the whole class, to complete their attendance, and it can save a lot of paper.</w:t>
      </w:r>
    </w:p>
    <w:p w14:paraId="67B9573B" w14:textId="7BFA50AB" w:rsidR="00EE3DF5" w:rsidRDefault="00547B10" w:rsidP="00EE3DF5">
      <w:pPr>
        <w:spacing w:line="360" w:lineRule="auto"/>
        <w:ind w:left="720"/>
        <w:jc w:val="both"/>
        <w:rPr>
          <w:b w:val="0"/>
          <w:bCs/>
        </w:rPr>
      </w:pPr>
      <w:r>
        <w:rPr>
          <w:noProof/>
          <w:color w:val="FF0000"/>
        </w:rPr>
        <w:drawing>
          <wp:anchor distT="0" distB="0" distL="0" distR="0" simplePos="0" relativeHeight="251556352" behindDoc="0" locked="0" layoutInCell="1" allowOverlap="1" wp14:anchorId="52DA375D" wp14:editId="4DA37A8C">
            <wp:simplePos x="0" y="0"/>
            <wp:positionH relativeFrom="column">
              <wp:posOffset>466725</wp:posOffset>
            </wp:positionH>
            <wp:positionV relativeFrom="paragraph">
              <wp:posOffset>11430</wp:posOffset>
            </wp:positionV>
            <wp:extent cx="5019675" cy="2857500"/>
            <wp:effectExtent l="0" t="0" r="9525" b="0"/>
            <wp:wrapNone/>
            <wp:docPr id="1027" name="Picture 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2" descr="Graphical user interface&#10;&#10;Description automatically generated"/>
                    <pic:cNvPicPr/>
                  </pic:nvPicPr>
                  <pic:blipFill rotWithShape="1">
                    <a:blip r:embed="rId20" cstate="print"/>
                    <a:srcRect l="1137" r="2083"/>
                    <a:stretch/>
                  </pic:blipFill>
                  <pic:spPr bwMode="auto">
                    <a:xfrm>
                      <a:off x="0" y="0"/>
                      <a:ext cx="501967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83D01" w14:textId="581E35DF" w:rsidR="00EE3DF5" w:rsidRDefault="00EE3DF5" w:rsidP="00EE3DF5">
      <w:pPr>
        <w:spacing w:line="360" w:lineRule="auto"/>
        <w:ind w:left="720"/>
        <w:jc w:val="both"/>
        <w:rPr>
          <w:b w:val="0"/>
          <w:bCs/>
        </w:rPr>
      </w:pPr>
    </w:p>
    <w:p w14:paraId="3C998F12" w14:textId="78AEC270" w:rsidR="00EE3DF5" w:rsidRDefault="00EE3DF5" w:rsidP="00EE3DF5">
      <w:pPr>
        <w:spacing w:line="360" w:lineRule="auto"/>
        <w:ind w:left="720"/>
        <w:jc w:val="both"/>
        <w:rPr>
          <w:b w:val="0"/>
          <w:bCs/>
        </w:rPr>
      </w:pPr>
    </w:p>
    <w:p w14:paraId="6088769C" w14:textId="1EE31A8C" w:rsidR="00EE3DF5" w:rsidRDefault="00EE3DF5" w:rsidP="00EE3DF5">
      <w:pPr>
        <w:spacing w:line="360" w:lineRule="auto"/>
        <w:ind w:left="720"/>
        <w:jc w:val="both"/>
        <w:rPr>
          <w:b w:val="0"/>
          <w:bCs/>
        </w:rPr>
      </w:pPr>
    </w:p>
    <w:p w14:paraId="6F10A9C4" w14:textId="6BD9177A" w:rsidR="00EE3DF5" w:rsidRDefault="00EE3DF5" w:rsidP="00EE3DF5">
      <w:pPr>
        <w:spacing w:line="360" w:lineRule="auto"/>
        <w:ind w:left="720"/>
        <w:jc w:val="both"/>
        <w:rPr>
          <w:b w:val="0"/>
          <w:bCs/>
        </w:rPr>
      </w:pPr>
    </w:p>
    <w:p w14:paraId="56AC129F" w14:textId="02111D9D" w:rsidR="00EE3DF5" w:rsidRDefault="00EE3DF5" w:rsidP="00EE3DF5">
      <w:pPr>
        <w:spacing w:line="360" w:lineRule="auto"/>
        <w:ind w:left="720"/>
        <w:jc w:val="both"/>
        <w:rPr>
          <w:b w:val="0"/>
          <w:bCs/>
        </w:rPr>
      </w:pPr>
    </w:p>
    <w:p w14:paraId="6D272503" w14:textId="0DBA2886" w:rsidR="00EE3DF5" w:rsidRDefault="00EE3DF5" w:rsidP="00EE3DF5">
      <w:pPr>
        <w:spacing w:line="360" w:lineRule="auto"/>
        <w:ind w:left="720"/>
        <w:jc w:val="both"/>
        <w:rPr>
          <w:b w:val="0"/>
          <w:bCs/>
        </w:rPr>
      </w:pPr>
    </w:p>
    <w:p w14:paraId="2108FACB" w14:textId="4DC726A2" w:rsidR="00EE3DF5" w:rsidRDefault="00EE3DF5" w:rsidP="00EE3DF5">
      <w:pPr>
        <w:spacing w:line="360" w:lineRule="auto"/>
        <w:ind w:left="720"/>
        <w:jc w:val="both"/>
        <w:rPr>
          <w:b w:val="0"/>
          <w:bCs/>
        </w:rPr>
      </w:pPr>
    </w:p>
    <w:p w14:paraId="76990DA5" w14:textId="60FFED54" w:rsidR="00EE3DF5" w:rsidRPr="00EE3DF5" w:rsidRDefault="00EE3DF5" w:rsidP="00EE3DF5">
      <w:pPr>
        <w:spacing w:line="360" w:lineRule="auto"/>
        <w:jc w:val="both"/>
      </w:pPr>
    </w:p>
    <w:p w14:paraId="5FD3007D" w14:textId="3CE59ABD" w:rsidR="00EE3DF5" w:rsidRDefault="00EE3DF5" w:rsidP="00EE3DF5">
      <w:pPr>
        <w:jc w:val="left"/>
      </w:pPr>
    </w:p>
    <w:p w14:paraId="1D3DE0AF" w14:textId="6F21DFB4" w:rsidR="00EE3DF5" w:rsidRDefault="00EE3DF5" w:rsidP="00EE3DF5">
      <w:pPr>
        <w:jc w:val="left"/>
      </w:pPr>
    </w:p>
    <w:p w14:paraId="26B63B0B" w14:textId="2D9F9546" w:rsidR="00EE3DF5" w:rsidRDefault="00EE3DF5" w:rsidP="00EE3DF5"/>
    <w:p w14:paraId="43CC156A" w14:textId="77777777" w:rsidR="00C103E1" w:rsidRDefault="00C103E1" w:rsidP="00547B10">
      <w:pPr>
        <w:ind w:firstLine="720"/>
        <w:rPr>
          <w:color w:val="000000"/>
        </w:rPr>
      </w:pPr>
    </w:p>
    <w:p w14:paraId="5D313410" w14:textId="03B21422" w:rsidR="000771DE" w:rsidRPr="007101BB" w:rsidRDefault="007101BB" w:rsidP="007101BB">
      <w:pPr>
        <w:pStyle w:val="Caption"/>
        <w:rPr>
          <w:i w:val="0"/>
          <w:iCs w:val="0"/>
          <w:color w:val="auto"/>
          <w:sz w:val="24"/>
          <w:szCs w:val="24"/>
        </w:rPr>
      </w:pPr>
      <w:bookmarkStart w:id="19" w:name="_Toc131864700"/>
      <w:bookmarkStart w:id="20" w:name="_Toc131884939"/>
      <w:r w:rsidRPr="007101BB">
        <w:rPr>
          <w:i w:val="0"/>
          <w:iCs w:val="0"/>
          <w:color w:val="auto"/>
          <w:sz w:val="24"/>
          <w:szCs w:val="24"/>
        </w:rPr>
        <w:t xml:space="preserve">Figure </w:t>
      </w:r>
      <w:r w:rsidRPr="007101BB">
        <w:rPr>
          <w:i w:val="0"/>
          <w:iCs w:val="0"/>
          <w:color w:val="auto"/>
          <w:sz w:val="24"/>
          <w:szCs w:val="24"/>
        </w:rPr>
        <w:fldChar w:fldCharType="begin"/>
      </w:r>
      <w:r w:rsidRPr="007101BB">
        <w:rPr>
          <w:i w:val="0"/>
          <w:iCs w:val="0"/>
          <w:color w:val="auto"/>
          <w:sz w:val="24"/>
          <w:szCs w:val="24"/>
        </w:rPr>
        <w:instrText xml:space="preserve"> SEQ Figure \* ARABIC </w:instrText>
      </w:r>
      <w:r w:rsidRPr="007101BB">
        <w:rPr>
          <w:i w:val="0"/>
          <w:iCs w:val="0"/>
          <w:color w:val="auto"/>
          <w:sz w:val="24"/>
          <w:szCs w:val="24"/>
        </w:rPr>
        <w:fldChar w:fldCharType="separate"/>
      </w:r>
      <w:r w:rsidR="008832CB">
        <w:rPr>
          <w:i w:val="0"/>
          <w:iCs w:val="0"/>
          <w:noProof/>
          <w:color w:val="auto"/>
          <w:sz w:val="24"/>
          <w:szCs w:val="24"/>
        </w:rPr>
        <w:t>2</w:t>
      </w:r>
      <w:r w:rsidRPr="007101BB">
        <w:rPr>
          <w:i w:val="0"/>
          <w:iCs w:val="0"/>
          <w:color w:val="auto"/>
          <w:sz w:val="24"/>
          <w:szCs w:val="24"/>
        </w:rPr>
        <w:fldChar w:fldCharType="end"/>
      </w:r>
      <w:r w:rsidRPr="007101BB">
        <w:rPr>
          <w:i w:val="0"/>
          <w:iCs w:val="0"/>
          <w:color w:val="auto"/>
          <w:sz w:val="24"/>
          <w:szCs w:val="24"/>
        </w:rPr>
        <w:t>: Smart Student Attendance System Using QR Code Teacher Module</w:t>
      </w:r>
      <w:r w:rsidR="000B1CE0">
        <w:rPr>
          <w:i w:val="0"/>
          <w:iCs w:val="0"/>
          <w:color w:val="auto"/>
          <w:sz w:val="24"/>
          <w:szCs w:val="24"/>
        </w:rPr>
        <w:t xml:space="preserve"> </w:t>
      </w:r>
      <w:r w:rsidRPr="007101BB">
        <w:rPr>
          <w:i w:val="0"/>
          <w:iCs w:val="0"/>
          <w:color w:val="auto"/>
          <w:sz w:val="24"/>
          <w:szCs w:val="24"/>
        </w:rPr>
        <w:t>Inventory Management System</w:t>
      </w:r>
      <w:bookmarkEnd w:id="19"/>
      <w:bookmarkEnd w:id="20"/>
    </w:p>
    <w:p w14:paraId="1BFBB92A" w14:textId="22FB30E3" w:rsidR="000771DE" w:rsidRDefault="000771DE" w:rsidP="000771DE">
      <w:pPr>
        <w:ind w:firstLine="720"/>
        <w:rPr>
          <w:color w:val="000000"/>
        </w:rPr>
      </w:pPr>
    </w:p>
    <w:p w14:paraId="198F49E3" w14:textId="7784FD45" w:rsidR="000771DE" w:rsidRDefault="000771DE" w:rsidP="000771DE">
      <w:pPr>
        <w:ind w:firstLine="720"/>
        <w:jc w:val="left"/>
        <w:rPr>
          <w:color w:val="000000"/>
        </w:rPr>
      </w:pPr>
      <w:r>
        <w:rPr>
          <w:color w:val="000000"/>
        </w:rPr>
        <w:t>Inventory Management System</w:t>
      </w:r>
    </w:p>
    <w:p w14:paraId="43F53C26" w14:textId="77777777" w:rsidR="000771DE" w:rsidRDefault="000771DE" w:rsidP="000771DE">
      <w:pPr>
        <w:ind w:firstLine="720"/>
        <w:jc w:val="left"/>
        <w:rPr>
          <w:color w:val="000000"/>
        </w:rPr>
      </w:pPr>
    </w:p>
    <w:p w14:paraId="1FE58D82" w14:textId="3B07C568" w:rsidR="00EE3DF5" w:rsidRDefault="00EE3DF5" w:rsidP="00EE3DF5">
      <w:pPr>
        <w:spacing w:line="360" w:lineRule="auto"/>
        <w:ind w:left="720"/>
        <w:jc w:val="both"/>
        <w:rPr>
          <w:b w:val="0"/>
          <w:bCs/>
          <w:color w:val="000000"/>
        </w:rPr>
      </w:pPr>
      <w:r>
        <w:rPr>
          <w:b w:val="0"/>
          <w:bCs/>
          <w:color w:val="000000"/>
        </w:rPr>
        <w:t>Inventory Management System was submitted at Nobel College, Pokhara University. The proposed system can be used for storing the details of the inventory, stock maintenance, updating the inventory based on the sales details, and generating sales and inventory reports daily or weekly (</w:t>
      </w:r>
      <w:proofErr w:type="spellStart"/>
      <w:r w:rsidRPr="003B1B82">
        <w:rPr>
          <w:b w:val="0"/>
          <w:bCs/>
        </w:rPr>
        <w:t>Maharjan</w:t>
      </w:r>
      <w:proofErr w:type="spellEnd"/>
      <w:r w:rsidRPr="003B1B82">
        <w:rPr>
          <w:b w:val="0"/>
          <w:bCs/>
        </w:rPr>
        <w:t>, A.</w:t>
      </w:r>
      <w:r>
        <w:rPr>
          <w:b w:val="0"/>
          <w:bCs/>
        </w:rPr>
        <w:t>,</w:t>
      </w:r>
      <w:r>
        <w:rPr>
          <w:b w:val="0"/>
          <w:bCs/>
          <w:color w:val="000000"/>
        </w:rPr>
        <w:t xml:space="preserve"> 2016). The Inventory Management System uses Microsoft SQL Server for the database. They also used.NET Framework 4.5 to create a platform, Microsoft Visual Studio to create console and graphical user interfaces, and Java as a programming language. The researcher uses agile methodology in developing the system, wherein by using the phase of agile, they continue to add suggestions that should make the system much better.</w:t>
      </w:r>
    </w:p>
    <w:p w14:paraId="3D361AED" w14:textId="1F31E57F" w:rsidR="00EE3DF5" w:rsidRDefault="00EE3DF5" w:rsidP="00973663">
      <w:pPr>
        <w:spacing w:line="360" w:lineRule="auto"/>
        <w:jc w:val="both"/>
        <w:rPr>
          <w:b w:val="0"/>
          <w:bCs/>
          <w:color w:val="000000"/>
        </w:rPr>
      </w:pPr>
    </w:p>
    <w:p w14:paraId="5914C1A3" w14:textId="77777777" w:rsidR="0053723D" w:rsidRDefault="0053723D" w:rsidP="00973663">
      <w:pPr>
        <w:spacing w:line="360" w:lineRule="auto"/>
        <w:jc w:val="both"/>
        <w:rPr>
          <w:b w:val="0"/>
          <w:bCs/>
          <w:color w:val="000000"/>
        </w:rPr>
      </w:pPr>
    </w:p>
    <w:p w14:paraId="45D79D22" w14:textId="153DCC2D" w:rsidR="0053723D" w:rsidRDefault="0053723D" w:rsidP="00973663">
      <w:pPr>
        <w:spacing w:line="360" w:lineRule="auto"/>
        <w:jc w:val="both"/>
        <w:rPr>
          <w:b w:val="0"/>
          <w:bCs/>
          <w:color w:val="000000"/>
        </w:rPr>
      </w:pPr>
    </w:p>
    <w:p w14:paraId="0D405E43" w14:textId="242B912B" w:rsidR="00EE3DF5" w:rsidRDefault="00EE3DF5" w:rsidP="00EE3DF5">
      <w:pPr>
        <w:spacing w:line="360" w:lineRule="auto"/>
        <w:ind w:left="720"/>
        <w:jc w:val="both"/>
        <w:rPr>
          <w:b w:val="0"/>
          <w:bCs/>
          <w:color w:val="000000"/>
        </w:rPr>
      </w:pPr>
    </w:p>
    <w:p w14:paraId="64A8755A" w14:textId="2DAAD9A2" w:rsidR="00EE3DF5" w:rsidRDefault="00EE3DF5" w:rsidP="00EE3DF5">
      <w:pPr>
        <w:spacing w:line="360" w:lineRule="auto"/>
        <w:ind w:left="720"/>
        <w:jc w:val="both"/>
        <w:rPr>
          <w:b w:val="0"/>
          <w:bCs/>
          <w:color w:val="000000"/>
        </w:rPr>
      </w:pPr>
    </w:p>
    <w:p w14:paraId="0E6BF0D3" w14:textId="1695A5D5" w:rsidR="00EE3DF5" w:rsidRDefault="00EE3DF5" w:rsidP="00EE3DF5">
      <w:pPr>
        <w:spacing w:line="360" w:lineRule="auto"/>
        <w:ind w:left="720"/>
        <w:jc w:val="both"/>
        <w:rPr>
          <w:b w:val="0"/>
          <w:bCs/>
          <w:color w:val="000000"/>
        </w:rPr>
      </w:pPr>
    </w:p>
    <w:p w14:paraId="08699496" w14:textId="71456DB3" w:rsidR="00CD7A0C" w:rsidRDefault="00CD7A0C" w:rsidP="00EE3DF5">
      <w:pPr>
        <w:spacing w:line="360" w:lineRule="auto"/>
        <w:ind w:left="720"/>
        <w:jc w:val="both"/>
        <w:rPr>
          <w:b w:val="0"/>
          <w:bCs/>
          <w:color w:val="000000"/>
        </w:rPr>
      </w:pPr>
      <w:r>
        <w:rPr>
          <w:noProof/>
          <w:color w:val="000000"/>
        </w:rPr>
        <w:drawing>
          <wp:anchor distT="0" distB="0" distL="0" distR="0" simplePos="0" relativeHeight="251557376" behindDoc="0" locked="0" layoutInCell="1" allowOverlap="1" wp14:anchorId="60F9E624" wp14:editId="38B2EF0C">
            <wp:simplePos x="0" y="0"/>
            <wp:positionH relativeFrom="column">
              <wp:posOffset>428625</wp:posOffset>
            </wp:positionH>
            <wp:positionV relativeFrom="paragraph">
              <wp:posOffset>-281305</wp:posOffset>
            </wp:positionV>
            <wp:extent cx="4724400" cy="3067050"/>
            <wp:effectExtent l="0" t="0" r="0" b="0"/>
            <wp:wrapNone/>
            <wp:docPr id="1028" name="Picture 4"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Graphical user interface&#10;&#10;Description automatically generated"/>
                    <pic:cNvPicPr/>
                  </pic:nvPicPr>
                  <pic:blipFill rotWithShape="1">
                    <a:blip r:embed="rId21" cstate="print"/>
                    <a:srcRect l="8022" t="5448" r="7786" b="2072"/>
                    <a:stretch/>
                  </pic:blipFill>
                  <pic:spPr bwMode="auto">
                    <a:xfrm>
                      <a:off x="0" y="0"/>
                      <a:ext cx="472440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9BFB7" w14:textId="77777777" w:rsidR="00CD7A0C" w:rsidRDefault="00CD7A0C" w:rsidP="00EE3DF5">
      <w:pPr>
        <w:spacing w:line="360" w:lineRule="auto"/>
        <w:ind w:left="720"/>
        <w:jc w:val="both"/>
        <w:rPr>
          <w:b w:val="0"/>
          <w:bCs/>
          <w:color w:val="000000"/>
        </w:rPr>
      </w:pPr>
    </w:p>
    <w:p w14:paraId="212A3EF5" w14:textId="57C30FE3" w:rsidR="00EE3DF5" w:rsidRPr="00EE3DF5" w:rsidRDefault="00EE3DF5" w:rsidP="00EE3DF5">
      <w:pPr>
        <w:spacing w:line="360" w:lineRule="auto"/>
        <w:ind w:left="720"/>
        <w:jc w:val="both"/>
        <w:rPr>
          <w:color w:val="000000"/>
        </w:rPr>
      </w:pPr>
    </w:p>
    <w:p w14:paraId="073F5854" w14:textId="74B4BF52" w:rsidR="00EE3DF5" w:rsidRDefault="00EE3DF5" w:rsidP="00EE3DF5">
      <w:pPr>
        <w:jc w:val="left"/>
      </w:pPr>
    </w:p>
    <w:p w14:paraId="551CAAAB" w14:textId="47CC41F4" w:rsidR="00EE3DF5" w:rsidRDefault="00EE3DF5" w:rsidP="00EE3DF5"/>
    <w:p w14:paraId="020B13B2" w14:textId="7DFF5646" w:rsidR="00EE3DF5" w:rsidRDefault="00EE3DF5" w:rsidP="00EE3DF5"/>
    <w:p w14:paraId="479DA7A1" w14:textId="0634A123" w:rsidR="00EE3DF5" w:rsidRDefault="00EE3DF5" w:rsidP="00EE3DF5"/>
    <w:p w14:paraId="2C16606E" w14:textId="717E35F2" w:rsidR="00EE3DF5" w:rsidRDefault="00EE3DF5" w:rsidP="00EE3DF5"/>
    <w:p w14:paraId="11E88AE4" w14:textId="2124F79D" w:rsidR="00EE3DF5" w:rsidRDefault="00EE3DF5" w:rsidP="00EE3DF5"/>
    <w:p w14:paraId="223C1103" w14:textId="666939A4" w:rsidR="00EE3DF5" w:rsidRDefault="00EE3DF5" w:rsidP="00EE3DF5"/>
    <w:p w14:paraId="6DD52A5B" w14:textId="55A7A22A" w:rsidR="00EE3DF5" w:rsidRDefault="00EE3DF5" w:rsidP="00EE3DF5"/>
    <w:p w14:paraId="1B051A26" w14:textId="2DC8E512" w:rsidR="00EE3DF5" w:rsidRDefault="00EE3DF5" w:rsidP="00EE3DF5"/>
    <w:p w14:paraId="0F089F09" w14:textId="58C9D849" w:rsidR="00EE3DF5" w:rsidRDefault="00EE3DF5" w:rsidP="00EE3DF5"/>
    <w:p w14:paraId="527B5551" w14:textId="6084D45F" w:rsidR="00EE3DF5" w:rsidRDefault="00EE3DF5" w:rsidP="00EE3DF5"/>
    <w:p w14:paraId="269F34E5" w14:textId="77777777" w:rsidR="007878EF" w:rsidRDefault="007878EF" w:rsidP="00547B10">
      <w:pPr>
        <w:rPr>
          <w:color w:val="000000"/>
        </w:rPr>
      </w:pPr>
    </w:p>
    <w:p w14:paraId="46E91C91" w14:textId="6C87B3A2" w:rsidR="0053723D" w:rsidRPr="00CD7A0C" w:rsidRDefault="00CD7A0C" w:rsidP="00CD7A0C">
      <w:pPr>
        <w:pStyle w:val="Caption"/>
        <w:rPr>
          <w:i w:val="0"/>
          <w:iCs w:val="0"/>
          <w:color w:val="auto"/>
          <w:sz w:val="24"/>
          <w:szCs w:val="24"/>
        </w:rPr>
      </w:pPr>
      <w:bookmarkStart w:id="21" w:name="_Toc131864701"/>
      <w:bookmarkStart w:id="22" w:name="_Toc131884940"/>
      <w:r w:rsidRPr="00CD7A0C">
        <w:rPr>
          <w:i w:val="0"/>
          <w:iCs w:val="0"/>
          <w:color w:val="auto"/>
          <w:sz w:val="24"/>
          <w:szCs w:val="24"/>
        </w:rPr>
        <w:t xml:space="preserve">Figure </w:t>
      </w:r>
      <w:r w:rsidRPr="00CD7A0C">
        <w:rPr>
          <w:i w:val="0"/>
          <w:iCs w:val="0"/>
          <w:color w:val="auto"/>
          <w:sz w:val="24"/>
          <w:szCs w:val="24"/>
        </w:rPr>
        <w:fldChar w:fldCharType="begin"/>
      </w:r>
      <w:r w:rsidRPr="00CD7A0C">
        <w:rPr>
          <w:i w:val="0"/>
          <w:iCs w:val="0"/>
          <w:color w:val="auto"/>
          <w:sz w:val="24"/>
          <w:szCs w:val="24"/>
        </w:rPr>
        <w:instrText xml:space="preserve"> SEQ Figure \* ARABIC </w:instrText>
      </w:r>
      <w:r w:rsidRPr="00CD7A0C">
        <w:rPr>
          <w:i w:val="0"/>
          <w:iCs w:val="0"/>
          <w:color w:val="auto"/>
          <w:sz w:val="24"/>
          <w:szCs w:val="24"/>
        </w:rPr>
        <w:fldChar w:fldCharType="separate"/>
      </w:r>
      <w:r w:rsidR="008832CB">
        <w:rPr>
          <w:i w:val="0"/>
          <w:iCs w:val="0"/>
          <w:noProof/>
          <w:color w:val="auto"/>
          <w:sz w:val="24"/>
          <w:szCs w:val="24"/>
        </w:rPr>
        <w:t>3</w:t>
      </w:r>
      <w:r w:rsidRPr="00CD7A0C">
        <w:rPr>
          <w:i w:val="0"/>
          <w:iCs w:val="0"/>
          <w:color w:val="auto"/>
          <w:sz w:val="24"/>
          <w:szCs w:val="24"/>
        </w:rPr>
        <w:fldChar w:fldCharType="end"/>
      </w:r>
      <w:r w:rsidRPr="00CD7A0C">
        <w:rPr>
          <w:i w:val="0"/>
          <w:iCs w:val="0"/>
          <w:color w:val="auto"/>
          <w:sz w:val="24"/>
          <w:szCs w:val="24"/>
        </w:rPr>
        <w:t>: Inventory Management System Creating Product Module</w:t>
      </w:r>
      <w:bookmarkEnd w:id="21"/>
      <w:bookmarkEnd w:id="22"/>
    </w:p>
    <w:p w14:paraId="016B6700" w14:textId="77777777" w:rsidR="0053723D" w:rsidRDefault="0053723D" w:rsidP="00547B10">
      <w:pPr>
        <w:rPr>
          <w:color w:val="000000"/>
        </w:rPr>
      </w:pPr>
    </w:p>
    <w:p w14:paraId="1253E401" w14:textId="77777777" w:rsidR="0053723D" w:rsidRDefault="0053723D" w:rsidP="00547B10">
      <w:pPr>
        <w:rPr>
          <w:color w:val="000000"/>
        </w:rPr>
      </w:pPr>
    </w:p>
    <w:p w14:paraId="49CDA9D8" w14:textId="77777777" w:rsidR="0053723D" w:rsidRDefault="0053723D" w:rsidP="00547B10">
      <w:pPr>
        <w:rPr>
          <w:color w:val="000000"/>
        </w:rPr>
      </w:pPr>
    </w:p>
    <w:p w14:paraId="12E630EA" w14:textId="77777777" w:rsidR="0053723D" w:rsidRDefault="0053723D" w:rsidP="00547B10">
      <w:pPr>
        <w:rPr>
          <w:color w:val="000000"/>
        </w:rPr>
      </w:pPr>
    </w:p>
    <w:p w14:paraId="2AE588E9" w14:textId="77777777" w:rsidR="0053723D" w:rsidRDefault="0053723D" w:rsidP="00547B10">
      <w:pPr>
        <w:rPr>
          <w:color w:val="000000"/>
        </w:rPr>
      </w:pPr>
    </w:p>
    <w:p w14:paraId="2B3A84DD" w14:textId="77777777" w:rsidR="0053723D" w:rsidRDefault="0053723D" w:rsidP="00547B10">
      <w:pPr>
        <w:rPr>
          <w:color w:val="000000"/>
        </w:rPr>
      </w:pPr>
    </w:p>
    <w:p w14:paraId="6A3A447D" w14:textId="77777777" w:rsidR="0053723D" w:rsidRDefault="0053723D" w:rsidP="00547B10">
      <w:pPr>
        <w:rPr>
          <w:color w:val="000000"/>
        </w:rPr>
      </w:pPr>
    </w:p>
    <w:p w14:paraId="529D3480" w14:textId="77777777" w:rsidR="0053723D" w:rsidRDefault="0053723D" w:rsidP="00547B10">
      <w:pPr>
        <w:rPr>
          <w:color w:val="000000"/>
        </w:rPr>
      </w:pPr>
    </w:p>
    <w:p w14:paraId="716DC3E0" w14:textId="77777777" w:rsidR="0053723D" w:rsidRDefault="0053723D" w:rsidP="00547B10">
      <w:pPr>
        <w:rPr>
          <w:color w:val="000000"/>
        </w:rPr>
      </w:pPr>
    </w:p>
    <w:p w14:paraId="7900CFC9" w14:textId="77777777" w:rsidR="0053723D" w:rsidRDefault="0053723D" w:rsidP="00547B10">
      <w:pPr>
        <w:rPr>
          <w:color w:val="000000"/>
        </w:rPr>
      </w:pPr>
    </w:p>
    <w:p w14:paraId="6C11438D" w14:textId="77777777" w:rsidR="0053723D" w:rsidRDefault="0053723D" w:rsidP="00547B10">
      <w:pPr>
        <w:rPr>
          <w:color w:val="000000"/>
        </w:rPr>
      </w:pPr>
    </w:p>
    <w:p w14:paraId="1BBE6750" w14:textId="77777777" w:rsidR="0053723D" w:rsidRDefault="0053723D" w:rsidP="00547B10">
      <w:pPr>
        <w:rPr>
          <w:color w:val="000000"/>
        </w:rPr>
      </w:pPr>
    </w:p>
    <w:p w14:paraId="50395503" w14:textId="77777777" w:rsidR="0053723D" w:rsidRDefault="0053723D" w:rsidP="00547B10">
      <w:pPr>
        <w:rPr>
          <w:color w:val="000000"/>
        </w:rPr>
      </w:pPr>
    </w:p>
    <w:p w14:paraId="24EC4B4E" w14:textId="77777777" w:rsidR="0053723D" w:rsidRDefault="0053723D" w:rsidP="00547B10">
      <w:pPr>
        <w:rPr>
          <w:color w:val="000000"/>
        </w:rPr>
      </w:pPr>
    </w:p>
    <w:p w14:paraId="7C5CE0A8" w14:textId="77777777" w:rsidR="0053723D" w:rsidRDefault="0053723D" w:rsidP="00547B10">
      <w:pPr>
        <w:rPr>
          <w:color w:val="000000"/>
        </w:rPr>
      </w:pPr>
    </w:p>
    <w:p w14:paraId="76F41F4D" w14:textId="77777777" w:rsidR="0053723D" w:rsidRDefault="0053723D" w:rsidP="00547B10">
      <w:pPr>
        <w:rPr>
          <w:color w:val="000000"/>
        </w:rPr>
      </w:pPr>
    </w:p>
    <w:p w14:paraId="59792420" w14:textId="77777777" w:rsidR="0053723D" w:rsidRDefault="0053723D" w:rsidP="00547B10">
      <w:pPr>
        <w:rPr>
          <w:color w:val="000000"/>
        </w:rPr>
      </w:pPr>
    </w:p>
    <w:p w14:paraId="1BA5712C" w14:textId="77777777" w:rsidR="0053723D" w:rsidRDefault="0053723D" w:rsidP="00547B10">
      <w:pPr>
        <w:rPr>
          <w:color w:val="000000"/>
        </w:rPr>
      </w:pPr>
    </w:p>
    <w:p w14:paraId="76FFD3C0" w14:textId="77777777" w:rsidR="0053723D" w:rsidRDefault="0053723D" w:rsidP="00547B10">
      <w:pPr>
        <w:rPr>
          <w:color w:val="000000"/>
        </w:rPr>
      </w:pPr>
    </w:p>
    <w:p w14:paraId="6753BD8E" w14:textId="77777777" w:rsidR="0053723D" w:rsidRDefault="0053723D" w:rsidP="00547B10">
      <w:pPr>
        <w:rPr>
          <w:color w:val="000000"/>
        </w:rPr>
      </w:pPr>
    </w:p>
    <w:p w14:paraId="01240192" w14:textId="77777777" w:rsidR="0053723D" w:rsidRDefault="0053723D" w:rsidP="00547B10">
      <w:pPr>
        <w:rPr>
          <w:color w:val="000000"/>
        </w:rPr>
      </w:pPr>
    </w:p>
    <w:p w14:paraId="51B885FB" w14:textId="77777777" w:rsidR="0053723D" w:rsidRDefault="0053723D" w:rsidP="00547B10">
      <w:pPr>
        <w:rPr>
          <w:color w:val="000000"/>
        </w:rPr>
      </w:pPr>
    </w:p>
    <w:p w14:paraId="17AE7068" w14:textId="77777777" w:rsidR="0053723D" w:rsidRDefault="0053723D" w:rsidP="00547B10">
      <w:pPr>
        <w:rPr>
          <w:color w:val="000000"/>
        </w:rPr>
      </w:pPr>
    </w:p>
    <w:p w14:paraId="1C17B9C4" w14:textId="77777777" w:rsidR="0053723D" w:rsidRDefault="0053723D" w:rsidP="00547B10">
      <w:pPr>
        <w:rPr>
          <w:color w:val="000000"/>
        </w:rPr>
      </w:pPr>
    </w:p>
    <w:p w14:paraId="62D43972" w14:textId="02ACAAB3" w:rsidR="00EE3DF5" w:rsidRDefault="00EE3DF5" w:rsidP="00EE3DF5"/>
    <w:p w14:paraId="5C3540B7" w14:textId="77777777" w:rsidR="00EE3DF5" w:rsidRDefault="00EE3DF5" w:rsidP="00547B10">
      <w:pPr>
        <w:jc w:val="both"/>
      </w:pPr>
    </w:p>
    <w:tbl>
      <w:tblPr>
        <w:tblStyle w:val="TableGrid"/>
        <w:tblW w:w="8635" w:type="dxa"/>
        <w:tblLook w:val="04A0" w:firstRow="1" w:lastRow="0" w:firstColumn="1" w:lastColumn="0" w:noHBand="0" w:noVBand="1"/>
      </w:tblPr>
      <w:tblGrid>
        <w:gridCol w:w="2065"/>
        <w:gridCol w:w="2249"/>
        <w:gridCol w:w="1777"/>
        <w:gridCol w:w="294"/>
        <w:gridCol w:w="2250"/>
      </w:tblGrid>
      <w:tr w:rsidR="00EE3DF5" w14:paraId="7CE726F2" w14:textId="77777777" w:rsidTr="00547B10">
        <w:trPr>
          <w:trHeight w:val="389"/>
        </w:trPr>
        <w:tc>
          <w:tcPr>
            <w:tcW w:w="2065" w:type="dxa"/>
            <w:tcBorders>
              <w:bottom w:val="nil"/>
            </w:tcBorders>
          </w:tcPr>
          <w:p w14:paraId="4AFD8D56" w14:textId="77777777" w:rsidR="00EE3DF5" w:rsidRDefault="00EE3DF5" w:rsidP="00E4538A">
            <w:pPr>
              <w:jc w:val="both"/>
              <w:rPr>
                <w:color w:val="000000"/>
              </w:rPr>
            </w:pPr>
          </w:p>
        </w:tc>
        <w:tc>
          <w:tcPr>
            <w:tcW w:w="4026" w:type="dxa"/>
            <w:gridSpan w:val="2"/>
            <w:tcBorders>
              <w:right w:val="nil"/>
            </w:tcBorders>
          </w:tcPr>
          <w:p w14:paraId="7C23F7F3" w14:textId="77777777" w:rsidR="00EE3DF5" w:rsidRDefault="00EE3DF5" w:rsidP="00E4538A">
            <w:pPr>
              <w:rPr>
                <w:color w:val="000000"/>
              </w:rPr>
            </w:pPr>
            <w:r>
              <w:rPr>
                <w:color w:val="000000"/>
              </w:rPr>
              <w:t>Related Studies/Systems</w:t>
            </w:r>
          </w:p>
        </w:tc>
        <w:tc>
          <w:tcPr>
            <w:tcW w:w="294" w:type="dxa"/>
            <w:tcBorders>
              <w:left w:val="nil"/>
            </w:tcBorders>
          </w:tcPr>
          <w:p w14:paraId="0AEC3212" w14:textId="77777777" w:rsidR="00EE3DF5" w:rsidRDefault="00EE3DF5" w:rsidP="00E4538A">
            <w:pPr>
              <w:jc w:val="both"/>
              <w:rPr>
                <w:color w:val="000000"/>
              </w:rPr>
            </w:pPr>
          </w:p>
        </w:tc>
        <w:tc>
          <w:tcPr>
            <w:tcW w:w="2250" w:type="dxa"/>
          </w:tcPr>
          <w:p w14:paraId="22499BB5" w14:textId="77777777" w:rsidR="00EE3DF5" w:rsidRDefault="00EE3DF5" w:rsidP="00E4538A">
            <w:pPr>
              <w:jc w:val="both"/>
              <w:rPr>
                <w:color w:val="000000"/>
              </w:rPr>
            </w:pPr>
          </w:p>
        </w:tc>
      </w:tr>
      <w:tr w:rsidR="00EE3DF5" w14:paraId="0FB20658" w14:textId="77777777" w:rsidTr="00547B10">
        <w:trPr>
          <w:trHeight w:val="1430"/>
        </w:trPr>
        <w:tc>
          <w:tcPr>
            <w:tcW w:w="2065" w:type="dxa"/>
            <w:tcBorders>
              <w:top w:val="nil"/>
            </w:tcBorders>
          </w:tcPr>
          <w:p w14:paraId="4ACE1AF5" w14:textId="77777777" w:rsidR="00EE3DF5" w:rsidRDefault="00EE3DF5" w:rsidP="00E4538A">
            <w:pPr>
              <w:rPr>
                <w:color w:val="000000"/>
              </w:rPr>
            </w:pPr>
          </w:p>
          <w:p w14:paraId="5FED0B62" w14:textId="77777777" w:rsidR="00EE3DF5" w:rsidRDefault="00EE3DF5" w:rsidP="00E4538A">
            <w:pPr>
              <w:rPr>
                <w:color w:val="000000"/>
              </w:rPr>
            </w:pPr>
          </w:p>
          <w:p w14:paraId="23DA9B66" w14:textId="77777777" w:rsidR="00EE3DF5" w:rsidRDefault="00EE3DF5" w:rsidP="00E4538A">
            <w:pPr>
              <w:rPr>
                <w:color w:val="000000"/>
              </w:rPr>
            </w:pPr>
            <w:r>
              <w:rPr>
                <w:color w:val="000000"/>
              </w:rPr>
              <w:t>Components</w:t>
            </w:r>
          </w:p>
        </w:tc>
        <w:tc>
          <w:tcPr>
            <w:tcW w:w="2249" w:type="dxa"/>
          </w:tcPr>
          <w:p w14:paraId="14886802" w14:textId="77777777" w:rsidR="00EE3DF5" w:rsidRDefault="00EE3DF5" w:rsidP="00E4538A">
            <w:pPr>
              <w:rPr>
                <w:color w:val="000000"/>
              </w:rPr>
            </w:pPr>
          </w:p>
          <w:p w14:paraId="500AC0EF" w14:textId="77777777" w:rsidR="00EE3DF5" w:rsidRDefault="00EE3DF5" w:rsidP="00E4538A">
            <w:pPr>
              <w:rPr>
                <w:color w:val="000000"/>
              </w:rPr>
            </w:pPr>
            <w:r>
              <w:rPr>
                <w:color w:val="000000"/>
              </w:rPr>
              <w:t>Class Scheduling System</w:t>
            </w:r>
          </w:p>
        </w:tc>
        <w:tc>
          <w:tcPr>
            <w:tcW w:w="2071" w:type="dxa"/>
            <w:gridSpan w:val="2"/>
          </w:tcPr>
          <w:p w14:paraId="4798711B" w14:textId="77777777" w:rsidR="00EE3DF5" w:rsidRDefault="00EE3DF5" w:rsidP="00E4538A">
            <w:pPr>
              <w:spacing w:line="276" w:lineRule="auto"/>
            </w:pPr>
          </w:p>
          <w:p w14:paraId="3E38024F" w14:textId="77777777" w:rsidR="00EE3DF5" w:rsidRDefault="00EE3DF5" w:rsidP="00E4538A">
            <w:pPr>
              <w:spacing w:line="276" w:lineRule="auto"/>
            </w:pPr>
            <w:r>
              <w:t>Smart Student Attendance System Using QR Code</w:t>
            </w:r>
          </w:p>
          <w:p w14:paraId="05BD60F4" w14:textId="77777777" w:rsidR="00EE3DF5" w:rsidRDefault="00EE3DF5" w:rsidP="00E4538A">
            <w:pPr>
              <w:rPr>
                <w:color w:val="000000"/>
              </w:rPr>
            </w:pPr>
          </w:p>
        </w:tc>
        <w:tc>
          <w:tcPr>
            <w:tcW w:w="2250" w:type="dxa"/>
          </w:tcPr>
          <w:p w14:paraId="4D3D125C" w14:textId="77777777" w:rsidR="00EE3DF5" w:rsidRDefault="00EE3DF5" w:rsidP="00E4538A">
            <w:pPr>
              <w:rPr>
                <w:color w:val="000000"/>
              </w:rPr>
            </w:pPr>
          </w:p>
          <w:p w14:paraId="3AF62339" w14:textId="77777777" w:rsidR="00EE3DF5" w:rsidRDefault="00EE3DF5" w:rsidP="00E4538A">
            <w:pPr>
              <w:rPr>
                <w:color w:val="000000"/>
              </w:rPr>
            </w:pPr>
            <w:r>
              <w:rPr>
                <w:color w:val="000000"/>
              </w:rPr>
              <w:t>Inventory Management System</w:t>
            </w:r>
          </w:p>
        </w:tc>
      </w:tr>
      <w:tr w:rsidR="00EE3DF5" w14:paraId="6D964F17" w14:textId="77777777" w:rsidTr="00547B10">
        <w:trPr>
          <w:trHeight w:val="560"/>
        </w:trPr>
        <w:tc>
          <w:tcPr>
            <w:tcW w:w="2065" w:type="dxa"/>
            <w:tcBorders>
              <w:top w:val="nil"/>
            </w:tcBorders>
          </w:tcPr>
          <w:p w14:paraId="3BAA2022" w14:textId="77777777" w:rsidR="00EE3DF5" w:rsidRDefault="00EE3DF5" w:rsidP="00E4538A">
            <w:pPr>
              <w:rPr>
                <w:b w:val="0"/>
                <w:bCs/>
                <w:color w:val="000000"/>
              </w:rPr>
            </w:pPr>
            <w:r>
              <w:rPr>
                <w:b w:val="0"/>
                <w:bCs/>
                <w:color w:val="000000"/>
              </w:rPr>
              <w:t>Development Environment</w:t>
            </w:r>
          </w:p>
        </w:tc>
        <w:tc>
          <w:tcPr>
            <w:tcW w:w="2249" w:type="dxa"/>
          </w:tcPr>
          <w:p w14:paraId="089F7ABE" w14:textId="77777777" w:rsidR="00EE3DF5" w:rsidRDefault="00EE3DF5" w:rsidP="00E4538A">
            <w:pPr>
              <w:rPr>
                <w:b w:val="0"/>
                <w:bCs/>
                <w:color w:val="000000"/>
              </w:rPr>
            </w:pPr>
            <w:r>
              <w:rPr>
                <w:b w:val="0"/>
                <w:bCs/>
                <w:color w:val="000000"/>
              </w:rPr>
              <w:t>Web-based</w:t>
            </w:r>
          </w:p>
        </w:tc>
        <w:tc>
          <w:tcPr>
            <w:tcW w:w="2071" w:type="dxa"/>
            <w:gridSpan w:val="2"/>
          </w:tcPr>
          <w:p w14:paraId="69347BF3" w14:textId="77777777" w:rsidR="00EE3DF5" w:rsidRDefault="00EE3DF5" w:rsidP="00E4538A">
            <w:pPr>
              <w:spacing w:line="276" w:lineRule="auto"/>
              <w:rPr>
                <w:b w:val="0"/>
                <w:bCs/>
              </w:rPr>
            </w:pPr>
            <w:r>
              <w:rPr>
                <w:b w:val="0"/>
                <w:bCs/>
                <w:color w:val="000000"/>
                <w:szCs w:val="24"/>
              </w:rPr>
              <w:t>Web-based and Android Mobile</w:t>
            </w:r>
          </w:p>
        </w:tc>
        <w:tc>
          <w:tcPr>
            <w:tcW w:w="2250" w:type="dxa"/>
          </w:tcPr>
          <w:p w14:paraId="1D840A92" w14:textId="77777777" w:rsidR="00EE3DF5" w:rsidRDefault="00EE3DF5" w:rsidP="00E4538A">
            <w:pPr>
              <w:rPr>
                <w:b w:val="0"/>
                <w:bCs/>
                <w:color w:val="000000"/>
              </w:rPr>
            </w:pPr>
            <w:r>
              <w:rPr>
                <w:b w:val="0"/>
                <w:bCs/>
                <w:color w:val="000000"/>
                <w:szCs w:val="24"/>
              </w:rPr>
              <w:t>Web-based</w:t>
            </w:r>
          </w:p>
        </w:tc>
      </w:tr>
      <w:tr w:rsidR="00EE3DF5" w14:paraId="7CCBB6EC" w14:textId="77777777" w:rsidTr="00547B10">
        <w:tc>
          <w:tcPr>
            <w:tcW w:w="2065" w:type="dxa"/>
          </w:tcPr>
          <w:p w14:paraId="3A650D35" w14:textId="77777777" w:rsidR="00EE3DF5" w:rsidRDefault="00EE3DF5" w:rsidP="00E4538A">
            <w:pPr>
              <w:rPr>
                <w:b w:val="0"/>
                <w:bCs/>
                <w:color w:val="000000"/>
              </w:rPr>
            </w:pPr>
            <w:r>
              <w:rPr>
                <w:b w:val="0"/>
                <w:bCs/>
                <w:color w:val="000000"/>
              </w:rPr>
              <w:t>Technology</w:t>
            </w:r>
          </w:p>
        </w:tc>
        <w:tc>
          <w:tcPr>
            <w:tcW w:w="2249" w:type="dxa"/>
          </w:tcPr>
          <w:p w14:paraId="51B87ACD" w14:textId="77777777" w:rsidR="00EE3DF5" w:rsidRDefault="00EE3DF5" w:rsidP="00E4538A">
            <w:pPr>
              <w:rPr>
                <w:b w:val="0"/>
                <w:color w:val="000000"/>
              </w:rPr>
            </w:pPr>
            <w:r>
              <w:rPr>
                <w:b w:val="0"/>
                <w:color w:val="000000"/>
                <w:szCs w:val="24"/>
              </w:rPr>
              <w:t>Windows 10</w:t>
            </w:r>
          </w:p>
        </w:tc>
        <w:tc>
          <w:tcPr>
            <w:tcW w:w="2071" w:type="dxa"/>
            <w:gridSpan w:val="2"/>
          </w:tcPr>
          <w:p w14:paraId="2D4BEE6E" w14:textId="77777777" w:rsidR="00EE3DF5" w:rsidRDefault="00EE3DF5" w:rsidP="00E4538A">
            <w:pPr>
              <w:rPr>
                <w:b w:val="0"/>
                <w:bCs/>
                <w:color w:val="000000"/>
              </w:rPr>
            </w:pPr>
            <w:r>
              <w:rPr>
                <w:b w:val="0"/>
                <w:bCs/>
                <w:color w:val="000000"/>
                <w:szCs w:val="24"/>
              </w:rPr>
              <w:t>QR code</w:t>
            </w:r>
          </w:p>
        </w:tc>
        <w:tc>
          <w:tcPr>
            <w:tcW w:w="2250" w:type="dxa"/>
          </w:tcPr>
          <w:p w14:paraId="5506B146" w14:textId="77777777" w:rsidR="00EE3DF5" w:rsidRDefault="00EE3DF5" w:rsidP="00E4538A">
            <w:pPr>
              <w:rPr>
                <w:b w:val="0"/>
                <w:bCs/>
                <w:color w:val="000000"/>
              </w:rPr>
            </w:pPr>
            <w:r>
              <w:rPr>
                <w:b w:val="0"/>
                <w:bCs/>
                <w:color w:val="000000"/>
              </w:rPr>
              <w:t>Visual Studio</w:t>
            </w:r>
          </w:p>
        </w:tc>
      </w:tr>
      <w:tr w:rsidR="00EE3DF5" w14:paraId="0D2F18CB" w14:textId="77777777" w:rsidTr="00547B10">
        <w:tc>
          <w:tcPr>
            <w:tcW w:w="2065" w:type="dxa"/>
          </w:tcPr>
          <w:p w14:paraId="2E357C8A" w14:textId="77777777" w:rsidR="00EE3DF5" w:rsidRDefault="00EE3DF5" w:rsidP="00E4538A">
            <w:pPr>
              <w:rPr>
                <w:b w:val="0"/>
                <w:bCs/>
                <w:color w:val="000000"/>
              </w:rPr>
            </w:pPr>
            <w:r>
              <w:rPr>
                <w:b w:val="0"/>
                <w:bCs/>
                <w:color w:val="000000"/>
              </w:rPr>
              <w:t>Programming Language</w:t>
            </w:r>
          </w:p>
        </w:tc>
        <w:tc>
          <w:tcPr>
            <w:tcW w:w="2249" w:type="dxa"/>
          </w:tcPr>
          <w:p w14:paraId="54F776E6" w14:textId="77777777" w:rsidR="00EE3DF5" w:rsidRDefault="00EE3DF5" w:rsidP="00E4538A">
            <w:pPr>
              <w:rPr>
                <w:b w:val="0"/>
                <w:bCs/>
                <w:color w:val="000000"/>
              </w:rPr>
            </w:pPr>
            <w:r>
              <w:rPr>
                <w:b w:val="0"/>
                <w:bCs/>
                <w:color w:val="000000"/>
                <w:szCs w:val="24"/>
              </w:rPr>
              <w:t>PHP</w:t>
            </w:r>
          </w:p>
        </w:tc>
        <w:tc>
          <w:tcPr>
            <w:tcW w:w="2071" w:type="dxa"/>
            <w:gridSpan w:val="2"/>
          </w:tcPr>
          <w:p w14:paraId="34993B4F" w14:textId="77777777" w:rsidR="00EE3DF5" w:rsidRDefault="00EE3DF5" w:rsidP="00E4538A">
            <w:pPr>
              <w:rPr>
                <w:b w:val="0"/>
                <w:bCs/>
                <w:color w:val="000000"/>
              </w:rPr>
            </w:pPr>
            <w:r>
              <w:rPr>
                <w:b w:val="0"/>
                <w:bCs/>
                <w:color w:val="000000"/>
              </w:rPr>
              <w:t>Java</w:t>
            </w:r>
          </w:p>
        </w:tc>
        <w:tc>
          <w:tcPr>
            <w:tcW w:w="2250" w:type="dxa"/>
          </w:tcPr>
          <w:p w14:paraId="758512CC" w14:textId="77777777" w:rsidR="00EE3DF5" w:rsidRDefault="00EE3DF5" w:rsidP="00E4538A">
            <w:pPr>
              <w:rPr>
                <w:b w:val="0"/>
                <w:bCs/>
                <w:color w:val="000000"/>
              </w:rPr>
            </w:pPr>
            <w:r>
              <w:rPr>
                <w:b w:val="0"/>
                <w:bCs/>
                <w:color w:val="000000"/>
              </w:rPr>
              <w:t>Java</w:t>
            </w:r>
          </w:p>
        </w:tc>
      </w:tr>
      <w:tr w:rsidR="00EE3DF5" w14:paraId="192E84CD" w14:textId="77777777" w:rsidTr="00547B10">
        <w:tc>
          <w:tcPr>
            <w:tcW w:w="2065" w:type="dxa"/>
          </w:tcPr>
          <w:p w14:paraId="62D6E0D0" w14:textId="77777777" w:rsidR="00EE3DF5" w:rsidRDefault="00EE3DF5" w:rsidP="00E4538A">
            <w:pPr>
              <w:rPr>
                <w:b w:val="0"/>
                <w:bCs/>
                <w:color w:val="000000"/>
              </w:rPr>
            </w:pPr>
            <w:r>
              <w:rPr>
                <w:b w:val="0"/>
                <w:bCs/>
                <w:color w:val="000000"/>
              </w:rPr>
              <w:t>Database</w:t>
            </w:r>
          </w:p>
        </w:tc>
        <w:tc>
          <w:tcPr>
            <w:tcW w:w="2249" w:type="dxa"/>
          </w:tcPr>
          <w:p w14:paraId="687B66D3" w14:textId="77777777" w:rsidR="00EE3DF5" w:rsidRDefault="00EE3DF5" w:rsidP="00E4538A">
            <w:pPr>
              <w:spacing w:line="360" w:lineRule="auto"/>
              <w:rPr>
                <w:b w:val="0"/>
                <w:bCs/>
                <w:color w:val="000000"/>
                <w:szCs w:val="24"/>
              </w:rPr>
            </w:pPr>
            <w:r>
              <w:rPr>
                <w:b w:val="0"/>
                <w:bCs/>
                <w:color w:val="000000"/>
                <w:szCs w:val="24"/>
              </w:rPr>
              <w:t xml:space="preserve">XAMPP, </w:t>
            </w:r>
          </w:p>
          <w:p w14:paraId="61248FA2" w14:textId="77777777" w:rsidR="00EE3DF5" w:rsidRDefault="00EE3DF5" w:rsidP="00E4538A">
            <w:pPr>
              <w:rPr>
                <w:b w:val="0"/>
                <w:bCs/>
                <w:color w:val="000000"/>
              </w:rPr>
            </w:pPr>
            <w:r>
              <w:rPr>
                <w:b w:val="0"/>
                <w:bCs/>
                <w:color w:val="000000"/>
                <w:szCs w:val="24"/>
              </w:rPr>
              <w:t>MySQL</w:t>
            </w:r>
          </w:p>
        </w:tc>
        <w:tc>
          <w:tcPr>
            <w:tcW w:w="2071" w:type="dxa"/>
            <w:gridSpan w:val="2"/>
          </w:tcPr>
          <w:p w14:paraId="52A711AB" w14:textId="77777777" w:rsidR="00EE3DF5" w:rsidRDefault="00EE3DF5" w:rsidP="00E4538A">
            <w:pPr>
              <w:rPr>
                <w:b w:val="0"/>
                <w:bCs/>
                <w:color w:val="000000"/>
              </w:rPr>
            </w:pPr>
            <w:r>
              <w:rPr>
                <w:b w:val="0"/>
                <w:bCs/>
                <w:color w:val="000000"/>
              </w:rPr>
              <w:t>MySQL</w:t>
            </w:r>
          </w:p>
        </w:tc>
        <w:tc>
          <w:tcPr>
            <w:tcW w:w="2250" w:type="dxa"/>
          </w:tcPr>
          <w:p w14:paraId="6E5DA276" w14:textId="77777777" w:rsidR="00EE3DF5" w:rsidRDefault="00EE3DF5" w:rsidP="00E4538A">
            <w:pPr>
              <w:rPr>
                <w:b w:val="0"/>
                <w:bCs/>
                <w:color w:val="000000"/>
              </w:rPr>
            </w:pPr>
            <w:r>
              <w:rPr>
                <w:b w:val="0"/>
                <w:bCs/>
                <w:color w:val="000000"/>
              </w:rPr>
              <w:t>Microsoft SQL Server</w:t>
            </w:r>
          </w:p>
        </w:tc>
      </w:tr>
      <w:tr w:rsidR="00EE3DF5" w14:paraId="04D2DBBE" w14:textId="77777777" w:rsidTr="00547B10">
        <w:tc>
          <w:tcPr>
            <w:tcW w:w="2065" w:type="dxa"/>
          </w:tcPr>
          <w:p w14:paraId="28A970BC" w14:textId="77777777" w:rsidR="00EE3DF5" w:rsidRDefault="00EE3DF5" w:rsidP="00E4538A">
            <w:pPr>
              <w:rPr>
                <w:b w:val="0"/>
                <w:bCs/>
                <w:color w:val="000000"/>
              </w:rPr>
            </w:pPr>
            <w:r>
              <w:rPr>
                <w:b w:val="0"/>
                <w:bCs/>
                <w:color w:val="000000"/>
              </w:rPr>
              <w:t>Methodology</w:t>
            </w:r>
          </w:p>
        </w:tc>
        <w:tc>
          <w:tcPr>
            <w:tcW w:w="2249" w:type="dxa"/>
          </w:tcPr>
          <w:p w14:paraId="0756A1FC" w14:textId="77777777" w:rsidR="00EE3DF5" w:rsidRDefault="00EE3DF5" w:rsidP="00E4538A">
            <w:pPr>
              <w:rPr>
                <w:b w:val="0"/>
                <w:bCs/>
                <w:color w:val="000000"/>
              </w:rPr>
            </w:pPr>
            <w:r>
              <w:rPr>
                <w:b w:val="0"/>
                <w:bCs/>
                <w:szCs w:val="24"/>
              </w:rPr>
              <w:t>Rapid Application Development (RAD)</w:t>
            </w:r>
          </w:p>
        </w:tc>
        <w:tc>
          <w:tcPr>
            <w:tcW w:w="2071" w:type="dxa"/>
            <w:gridSpan w:val="2"/>
          </w:tcPr>
          <w:p w14:paraId="2190F12D" w14:textId="77777777" w:rsidR="00EE3DF5" w:rsidRDefault="00EE3DF5" w:rsidP="00E4538A">
            <w:pPr>
              <w:rPr>
                <w:b w:val="0"/>
                <w:bCs/>
                <w:color w:val="000000"/>
              </w:rPr>
            </w:pPr>
            <w:r>
              <w:rPr>
                <w:b w:val="0"/>
                <w:bCs/>
                <w:color w:val="000000"/>
              </w:rPr>
              <w:t>None</w:t>
            </w:r>
          </w:p>
        </w:tc>
        <w:tc>
          <w:tcPr>
            <w:tcW w:w="2250" w:type="dxa"/>
          </w:tcPr>
          <w:p w14:paraId="508120C4" w14:textId="77777777" w:rsidR="00EE3DF5" w:rsidRDefault="00EE3DF5" w:rsidP="00E4538A">
            <w:pPr>
              <w:rPr>
                <w:b w:val="0"/>
                <w:bCs/>
                <w:color w:val="000000"/>
              </w:rPr>
            </w:pPr>
            <w:r>
              <w:rPr>
                <w:b w:val="0"/>
                <w:bCs/>
                <w:color w:val="000000"/>
              </w:rPr>
              <w:t>Agile</w:t>
            </w:r>
          </w:p>
        </w:tc>
      </w:tr>
      <w:tr w:rsidR="00EE3DF5" w14:paraId="2ACE60D2" w14:textId="77777777" w:rsidTr="00547B10">
        <w:tc>
          <w:tcPr>
            <w:tcW w:w="2065" w:type="dxa"/>
          </w:tcPr>
          <w:p w14:paraId="2844C804" w14:textId="77777777" w:rsidR="00EE3DF5" w:rsidRDefault="00EE3DF5" w:rsidP="00E4538A">
            <w:pPr>
              <w:rPr>
                <w:b w:val="0"/>
                <w:bCs/>
                <w:color w:val="000000"/>
              </w:rPr>
            </w:pPr>
            <w:r>
              <w:rPr>
                <w:b w:val="0"/>
                <w:bCs/>
                <w:color w:val="000000"/>
              </w:rPr>
              <w:t>Reports Generated</w:t>
            </w:r>
          </w:p>
        </w:tc>
        <w:tc>
          <w:tcPr>
            <w:tcW w:w="2249" w:type="dxa"/>
          </w:tcPr>
          <w:p w14:paraId="71B9F992" w14:textId="77777777" w:rsidR="00EE3DF5" w:rsidRDefault="00EE3DF5" w:rsidP="00E4538A">
            <w:pPr>
              <w:rPr>
                <w:b w:val="0"/>
                <w:bCs/>
                <w:color w:val="000000"/>
              </w:rPr>
            </w:pPr>
            <w:r>
              <w:rPr>
                <w:b w:val="0"/>
                <w:bCs/>
                <w:color w:val="000000"/>
                <w:szCs w:val="24"/>
              </w:rPr>
              <w:t>Schedule report</w:t>
            </w:r>
          </w:p>
        </w:tc>
        <w:tc>
          <w:tcPr>
            <w:tcW w:w="2071" w:type="dxa"/>
            <w:gridSpan w:val="2"/>
          </w:tcPr>
          <w:p w14:paraId="06A8581E" w14:textId="77777777" w:rsidR="00EE3DF5" w:rsidRDefault="00EE3DF5" w:rsidP="00E4538A">
            <w:pPr>
              <w:rPr>
                <w:b w:val="0"/>
                <w:bCs/>
                <w:color w:val="000000"/>
              </w:rPr>
            </w:pPr>
            <w:r>
              <w:rPr>
                <w:b w:val="0"/>
                <w:bCs/>
                <w:color w:val="000000"/>
                <w:szCs w:val="24"/>
              </w:rPr>
              <w:t>Present and Absences of the student</w:t>
            </w:r>
          </w:p>
        </w:tc>
        <w:tc>
          <w:tcPr>
            <w:tcW w:w="2250" w:type="dxa"/>
          </w:tcPr>
          <w:p w14:paraId="034936F7" w14:textId="77777777" w:rsidR="00EE3DF5" w:rsidRDefault="00EE3DF5" w:rsidP="00E4538A">
            <w:pPr>
              <w:rPr>
                <w:b w:val="0"/>
                <w:bCs/>
                <w:color w:val="000000"/>
              </w:rPr>
            </w:pPr>
            <w:r>
              <w:rPr>
                <w:b w:val="0"/>
                <w:bCs/>
                <w:color w:val="000000"/>
                <w:szCs w:val="24"/>
              </w:rPr>
              <w:t>Generate Sales and inventory Report</w:t>
            </w:r>
          </w:p>
        </w:tc>
      </w:tr>
      <w:tr w:rsidR="00EE3DF5" w14:paraId="2E6873D2" w14:textId="77777777" w:rsidTr="00547B10">
        <w:tc>
          <w:tcPr>
            <w:tcW w:w="2065" w:type="dxa"/>
          </w:tcPr>
          <w:p w14:paraId="4A652FE2" w14:textId="77777777" w:rsidR="00EE3DF5" w:rsidRDefault="00EE3DF5" w:rsidP="00E4538A">
            <w:pPr>
              <w:rPr>
                <w:b w:val="0"/>
                <w:bCs/>
                <w:color w:val="000000"/>
              </w:rPr>
            </w:pPr>
            <w:r>
              <w:rPr>
                <w:b w:val="0"/>
                <w:bCs/>
                <w:color w:val="000000"/>
              </w:rPr>
              <w:t>Security</w:t>
            </w:r>
          </w:p>
        </w:tc>
        <w:tc>
          <w:tcPr>
            <w:tcW w:w="2249" w:type="dxa"/>
          </w:tcPr>
          <w:p w14:paraId="26EAC88B" w14:textId="77777777" w:rsidR="00EE3DF5" w:rsidRDefault="00EE3DF5" w:rsidP="00E4538A">
            <w:pPr>
              <w:rPr>
                <w:b w:val="0"/>
                <w:bCs/>
                <w:color w:val="000000"/>
                <w:szCs w:val="24"/>
              </w:rPr>
            </w:pPr>
            <w:r>
              <w:rPr>
                <w:b w:val="0"/>
                <w:bCs/>
                <w:color w:val="000000"/>
                <w:szCs w:val="24"/>
              </w:rPr>
              <w:t>User authentication</w:t>
            </w:r>
          </w:p>
        </w:tc>
        <w:tc>
          <w:tcPr>
            <w:tcW w:w="2071" w:type="dxa"/>
            <w:gridSpan w:val="2"/>
          </w:tcPr>
          <w:p w14:paraId="181C555D" w14:textId="77777777" w:rsidR="00EE3DF5" w:rsidRDefault="00EE3DF5" w:rsidP="00E4538A">
            <w:pPr>
              <w:rPr>
                <w:b w:val="0"/>
                <w:bCs/>
                <w:color w:val="000000"/>
              </w:rPr>
            </w:pPr>
            <w:r>
              <w:rPr>
                <w:b w:val="0"/>
                <w:bCs/>
                <w:color w:val="000000"/>
                <w:szCs w:val="24"/>
              </w:rPr>
              <w:t>User authentication</w:t>
            </w:r>
          </w:p>
        </w:tc>
        <w:tc>
          <w:tcPr>
            <w:tcW w:w="2250" w:type="dxa"/>
          </w:tcPr>
          <w:p w14:paraId="12039499" w14:textId="77777777" w:rsidR="00EE3DF5" w:rsidRDefault="00EE3DF5" w:rsidP="00E4538A">
            <w:pPr>
              <w:rPr>
                <w:b w:val="0"/>
                <w:bCs/>
                <w:color w:val="000000"/>
              </w:rPr>
            </w:pPr>
            <w:r>
              <w:rPr>
                <w:b w:val="0"/>
                <w:bCs/>
                <w:color w:val="000000"/>
                <w:szCs w:val="24"/>
              </w:rPr>
              <w:t>User authentication</w:t>
            </w:r>
          </w:p>
        </w:tc>
      </w:tr>
      <w:tr w:rsidR="00EE3DF5" w14:paraId="10A8D83F" w14:textId="77777777" w:rsidTr="00547B10">
        <w:trPr>
          <w:trHeight w:val="1131"/>
        </w:trPr>
        <w:tc>
          <w:tcPr>
            <w:tcW w:w="2065" w:type="dxa"/>
          </w:tcPr>
          <w:p w14:paraId="783008A4" w14:textId="77777777" w:rsidR="00EE3DF5" w:rsidRDefault="00EE3DF5" w:rsidP="00E4538A">
            <w:pPr>
              <w:rPr>
                <w:b w:val="0"/>
                <w:bCs/>
                <w:color w:val="000000"/>
              </w:rPr>
            </w:pPr>
            <w:r>
              <w:rPr>
                <w:b w:val="0"/>
                <w:bCs/>
                <w:color w:val="000000"/>
              </w:rPr>
              <w:t>System Features</w:t>
            </w:r>
          </w:p>
        </w:tc>
        <w:tc>
          <w:tcPr>
            <w:tcW w:w="2249" w:type="dxa"/>
          </w:tcPr>
          <w:p w14:paraId="65C8751C" w14:textId="77777777" w:rsidR="00EE3DF5" w:rsidRDefault="00EE3DF5" w:rsidP="00E4538A">
            <w:pPr>
              <w:rPr>
                <w:b w:val="0"/>
                <w:color w:val="000000"/>
              </w:rPr>
            </w:pPr>
            <w:r>
              <w:rPr>
                <w:b w:val="0"/>
                <w:color w:val="000000"/>
                <w:szCs w:val="24"/>
              </w:rPr>
              <w:t>It can assign schedule, view, and edit.</w:t>
            </w:r>
          </w:p>
        </w:tc>
        <w:tc>
          <w:tcPr>
            <w:tcW w:w="2071" w:type="dxa"/>
            <w:gridSpan w:val="2"/>
          </w:tcPr>
          <w:p w14:paraId="5641A4FD" w14:textId="77777777" w:rsidR="00EE3DF5" w:rsidRDefault="00EE3DF5" w:rsidP="00E4538A">
            <w:pPr>
              <w:rPr>
                <w:b w:val="0"/>
                <w:bCs/>
                <w:color w:val="000000"/>
              </w:rPr>
            </w:pPr>
            <w:r>
              <w:rPr>
                <w:b w:val="0"/>
                <w:bCs/>
                <w:color w:val="000000"/>
                <w:szCs w:val="24"/>
              </w:rPr>
              <w:t>It can check how many absences you have.</w:t>
            </w:r>
          </w:p>
        </w:tc>
        <w:tc>
          <w:tcPr>
            <w:tcW w:w="2250" w:type="dxa"/>
          </w:tcPr>
          <w:p w14:paraId="2F635461" w14:textId="353DFCFD" w:rsidR="00EE3DF5" w:rsidRDefault="00EE3DF5" w:rsidP="00E4538A">
            <w:pPr>
              <w:rPr>
                <w:b w:val="0"/>
                <w:bCs/>
                <w:color w:val="000000"/>
              </w:rPr>
            </w:pPr>
            <w:r>
              <w:rPr>
                <w:b w:val="0"/>
                <w:bCs/>
                <w:color w:val="000000"/>
                <w:szCs w:val="24"/>
              </w:rPr>
              <w:t xml:space="preserve">It </w:t>
            </w:r>
            <w:r w:rsidR="00CC76B0">
              <w:rPr>
                <w:b w:val="0"/>
                <w:bCs/>
                <w:color w:val="000000"/>
                <w:szCs w:val="24"/>
              </w:rPr>
              <w:t>can provide</w:t>
            </w:r>
            <w:r>
              <w:rPr>
                <w:b w:val="0"/>
                <w:bCs/>
                <w:color w:val="000000"/>
                <w:szCs w:val="24"/>
              </w:rPr>
              <w:t xml:space="preserve"> details about stock balance and balance of transaction.</w:t>
            </w:r>
          </w:p>
        </w:tc>
      </w:tr>
      <w:tr w:rsidR="00EE3DF5" w14:paraId="536C1A7C" w14:textId="77777777" w:rsidTr="00547B10">
        <w:tc>
          <w:tcPr>
            <w:tcW w:w="2065" w:type="dxa"/>
          </w:tcPr>
          <w:p w14:paraId="387C958B" w14:textId="77777777" w:rsidR="00EE3DF5" w:rsidRDefault="00EE3DF5" w:rsidP="00E4538A">
            <w:pPr>
              <w:jc w:val="left"/>
              <w:rPr>
                <w:b w:val="0"/>
                <w:bCs/>
                <w:color w:val="000000"/>
              </w:rPr>
            </w:pPr>
          </w:p>
        </w:tc>
        <w:tc>
          <w:tcPr>
            <w:tcW w:w="2249" w:type="dxa"/>
          </w:tcPr>
          <w:p w14:paraId="1E81D93A" w14:textId="77777777" w:rsidR="00EE3DF5" w:rsidRDefault="00EE3DF5" w:rsidP="00E4538A">
            <w:pPr>
              <w:spacing w:line="276" w:lineRule="auto"/>
              <w:rPr>
                <w:b w:val="0"/>
                <w:color w:val="000000"/>
                <w:szCs w:val="24"/>
              </w:rPr>
            </w:pPr>
            <w:r>
              <w:rPr>
                <w:b w:val="0"/>
                <w:color w:val="000000"/>
                <w:szCs w:val="24"/>
              </w:rPr>
              <w:t>It has a search button.</w:t>
            </w:r>
          </w:p>
          <w:p w14:paraId="767756D7" w14:textId="77777777" w:rsidR="00EE3DF5" w:rsidRDefault="00EE3DF5" w:rsidP="00E4538A">
            <w:pPr>
              <w:rPr>
                <w:b w:val="0"/>
                <w:bCs/>
                <w:color w:val="FF0000"/>
              </w:rPr>
            </w:pPr>
          </w:p>
        </w:tc>
        <w:tc>
          <w:tcPr>
            <w:tcW w:w="2071" w:type="dxa"/>
            <w:gridSpan w:val="2"/>
          </w:tcPr>
          <w:p w14:paraId="5B4B6EF7" w14:textId="77777777" w:rsidR="00EE3DF5" w:rsidRDefault="00EE3DF5" w:rsidP="00E4538A">
            <w:pPr>
              <w:spacing w:line="276" w:lineRule="auto"/>
              <w:rPr>
                <w:b w:val="0"/>
                <w:bCs/>
                <w:color w:val="000000"/>
                <w:szCs w:val="24"/>
              </w:rPr>
            </w:pPr>
            <w:r>
              <w:rPr>
                <w:b w:val="0"/>
                <w:bCs/>
                <w:color w:val="000000"/>
                <w:szCs w:val="24"/>
              </w:rPr>
              <w:t>It can also edit the attendance, calculate monthly absences, and send a notification to the student.</w:t>
            </w:r>
          </w:p>
        </w:tc>
        <w:tc>
          <w:tcPr>
            <w:tcW w:w="2250" w:type="dxa"/>
          </w:tcPr>
          <w:p w14:paraId="77ECD31E" w14:textId="17F61BF0" w:rsidR="00EE3DF5" w:rsidRDefault="00EE3DF5" w:rsidP="00E4538A">
            <w:pPr>
              <w:spacing w:line="276" w:lineRule="auto"/>
              <w:rPr>
                <w:b w:val="0"/>
                <w:bCs/>
                <w:color w:val="FF0000"/>
              </w:rPr>
            </w:pPr>
            <w:r>
              <w:rPr>
                <w:b w:val="0"/>
                <w:bCs/>
                <w:color w:val="000000"/>
                <w:szCs w:val="24"/>
              </w:rPr>
              <w:t xml:space="preserve">It </w:t>
            </w:r>
            <w:r w:rsidR="00CC76B0">
              <w:rPr>
                <w:b w:val="0"/>
                <w:bCs/>
                <w:color w:val="000000"/>
                <w:szCs w:val="24"/>
              </w:rPr>
              <w:t>can add</w:t>
            </w:r>
            <w:r>
              <w:rPr>
                <w:b w:val="0"/>
                <w:bCs/>
                <w:color w:val="000000"/>
                <w:szCs w:val="24"/>
              </w:rPr>
              <w:t xml:space="preserve"> items to the inventory.</w:t>
            </w:r>
          </w:p>
        </w:tc>
      </w:tr>
      <w:tr w:rsidR="00EE3DF5" w14:paraId="0AC4A45D" w14:textId="77777777" w:rsidTr="00547B10">
        <w:tc>
          <w:tcPr>
            <w:tcW w:w="2065" w:type="dxa"/>
          </w:tcPr>
          <w:p w14:paraId="7540F929" w14:textId="77777777" w:rsidR="00EE3DF5" w:rsidRDefault="00EE3DF5" w:rsidP="00E4538A">
            <w:pPr>
              <w:jc w:val="left"/>
              <w:rPr>
                <w:b w:val="0"/>
                <w:bCs/>
                <w:color w:val="000000"/>
              </w:rPr>
            </w:pPr>
          </w:p>
        </w:tc>
        <w:tc>
          <w:tcPr>
            <w:tcW w:w="2249" w:type="dxa"/>
          </w:tcPr>
          <w:p w14:paraId="58A38C3C" w14:textId="77777777" w:rsidR="00EE3DF5" w:rsidRDefault="00EE3DF5" w:rsidP="00E4538A">
            <w:pPr>
              <w:rPr>
                <w:b w:val="0"/>
                <w:bCs/>
                <w:color w:val="FF0000"/>
              </w:rPr>
            </w:pPr>
            <w:r>
              <w:rPr>
                <w:b w:val="0"/>
                <w:color w:val="000000"/>
                <w:szCs w:val="24"/>
              </w:rPr>
              <w:t>It is capable of import and export.</w:t>
            </w:r>
          </w:p>
        </w:tc>
        <w:tc>
          <w:tcPr>
            <w:tcW w:w="2071" w:type="dxa"/>
            <w:gridSpan w:val="2"/>
          </w:tcPr>
          <w:p w14:paraId="1547BAD5" w14:textId="77777777" w:rsidR="00EE3DF5" w:rsidRDefault="00EE3DF5" w:rsidP="00E4538A">
            <w:pPr>
              <w:spacing w:line="276" w:lineRule="auto"/>
              <w:rPr>
                <w:b w:val="0"/>
                <w:color w:val="000000"/>
                <w:szCs w:val="24"/>
              </w:rPr>
            </w:pPr>
          </w:p>
        </w:tc>
        <w:tc>
          <w:tcPr>
            <w:tcW w:w="2250" w:type="dxa"/>
          </w:tcPr>
          <w:p w14:paraId="7BD73978" w14:textId="77777777" w:rsidR="00EE3DF5" w:rsidRDefault="00EE3DF5" w:rsidP="00E4538A">
            <w:pPr>
              <w:rPr>
                <w:b w:val="0"/>
                <w:bCs/>
                <w:color w:val="FF0000"/>
              </w:rPr>
            </w:pPr>
            <w:r>
              <w:rPr>
                <w:b w:val="0"/>
                <w:bCs/>
                <w:color w:val="000000"/>
                <w:szCs w:val="24"/>
              </w:rPr>
              <w:t>The application also contains general organization profile.</w:t>
            </w:r>
          </w:p>
        </w:tc>
      </w:tr>
    </w:tbl>
    <w:p w14:paraId="4DD8D59A" w14:textId="0DC0D0BB" w:rsidR="00EE3DF5" w:rsidRDefault="00EE3DF5" w:rsidP="00EE3DF5"/>
    <w:p w14:paraId="39144F54" w14:textId="5B342899" w:rsidR="00EE3DF5" w:rsidRDefault="00EE3DF5" w:rsidP="00EE3DF5">
      <w:r>
        <w:rPr>
          <w:bCs/>
        </w:rPr>
        <w:t>Table 1: Related Systems Summary Table</w:t>
      </w:r>
    </w:p>
    <w:p w14:paraId="3D4A4592" w14:textId="5833F467" w:rsidR="00EE3DF5" w:rsidRDefault="00EE3DF5" w:rsidP="00547B10">
      <w:pPr>
        <w:jc w:val="both"/>
      </w:pPr>
    </w:p>
    <w:p w14:paraId="6DAC5925" w14:textId="77777777" w:rsidR="00EE3DF5" w:rsidRDefault="00EE3DF5" w:rsidP="00EE3DF5">
      <w:pPr>
        <w:jc w:val="both"/>
      </w:pPr>
    </w:p>
    <w:p w14:paraId="53841689" w14:textId="77777777" w:rsidR="0053723D" w:rsidRPr="00EE3DF5" w:rsidRDefault="0053723D" w:rsidP="00EE3DF5">
      <w:pPr>
        <w:jc w:val="both"/>
      </w:pPr>
    </w:p>
    <w:p w14:paraId="64FD91CE" w14:textId="3E164A4D" w:rsidR="006023F6" w:rsidRDefault="006023F6" w:rsidP="00C32868">
      <w:pPr>
        <w:pStyle w:val="Heading2"/>
      </w:pPr>
      <w:bookmarkStart w:id="23" w:name="_Toc131886451"/>
      <w:r>
        <w:t>Synthesis</w:t>
      </w:r>
      <w:bookmarkEnd w:id="23"/>
    </w:p>
    <w:p w14:paraId="7BB724CA" w14:textId="124547DA" w:rsidR="00EE3DF5" w:rsidRDefault="00EE3DF5" w:rsidP="00EE3DF5">
      <w:pPr>
        <w:spacing w:line="360" w:lineRule="auto"/>
        <w:jc w:val="both"/>
        <w:rPr>
          <w:b w:val="0"/>
          <w:bCs/>
        </w:rPr>
      </w:pPr>
      <w:r>
        <w:rPr>
          <w:b w:val="0"/>
          <w:bCs/>
        </w:rPr>
        <w:t xml:space="preserve">The review of related literature and studies discussed the importance and the use of technology in the field of piggery management system. The review of related literature described and discussed the theories and technologies that could be used to develop a </w:t>
      </w:r>
      <w:r>
        <w:rPr>
          <w:b w:val="0"/>
          <w:bCs/>
        </w:rPr>
        <w:lastRenderedPageBreak/>
        <w:t>system that will help the hog farm to have a fast transaction in managing the piggery farm and discussing on how to eliminate the human error that the workers in the farm experienced (</w:t>
      </w:r>
      <w:proofErr w:type="spellStart"/>
      <w:r>
        <w:rPr>
          <w:b w:val="0"/>
          <w:bCs/>
        </w:rPr>
        <w:t>Reginio</w:t>
      </w:r>
      <w:proofErr w:type="spellEnd"/>
      <w:r>
        <w:rPr>
          <w:b w:val="0"/>
          <w:bCs/>
        </w:rPr>
        <w:t xml:space="preserve"> &amp; Robles, 2021). Thus, discussing the process of the breed information system uses a database which the workers can store, manage, analyze, and archive data. Also, it that can help them easy to monitor and manage the performance and the health of the pig in the farm by Jung et al. (2021). The importance on how the workers control the information if they do an operation in the farm and the importance of having a healthy pig when it comes in business or enterprise, and the process on how the farmers and workers manage the animals in terms of breeding (Hady &amp; Lammers, 2015). As Knox (2021) said, breeding has a method that the farm need. This process are the pen mating, hand mating, and an AI which can help the farm to make the process easy. This process uses a Database normalization to lessen the repetition of data in database that causes the performance in retrieving and updating the information in the database by Hiller (2015). Cloud computing is an essential technology in today's world as it allows users to access information anywhere in the world. Cloud computing uses infrastructure like data centers to run virtual servers and access data centers. These servers are built around the world, which offers fast load times depending on client internet service. As mentioned by (Dar &amp; Ravindran, 2018), Cloud computing is cost effective as multiple users buy monthly service and they pay for the power they use which means, it is performance driven. The more the client user uses, the higher the cost, but the lower the client user uses, the lower the cost. A QR code, on the other hand, is a graphic that consists of black and white squares. As Hossain et al. (2018) mentioned, it can store long characters like URLS, images or video links. This feature is helpful with advertising and using unique identification as it could store a lot of information that can be processed by a system that integrates QR Code. Also, QR has error correction where even if 30% of the QR Code is damaged, it can still be scanned.</w:t>
      </w:r>
    </w:p>
    <w:p w14:paraId="06E22EFF" w14:textId="77777777" w:rsidR="003424A4" w:rsidRDefault="003424A4" w:rsidP="00EE3DF5">
      <w:pPr>
        <w:spacing w:line="360" w:lineRule="auto"/>
        <w:jc w:val="both"/>
        <w:rPr>
          <w:b w:val="0"/>
          <w:bCs/>
        </w:rPr>
      </w:pPr>
    </w:p>
    <w:p w14:paraId="18003DB2" w14:textId="3F069F28" w:rsidR="00EE3DF5" w:rsidRDefault="00EE3DF5" w:rsidP="00EE3DF5">
      <w:pPr>
        <w:spacing w:line="360" w:lineRule="auto"/>
        <w:jc w:val="both"/>
        <w:rPr>
          <w:b w:val="0"/>
          <w:bCs/>
        </w:rPr>
      </w:pPr>
      <w:r>
        <w:rPr>
          <w:b w:val="0"/>
          <w:bCs/>
        </w:rPr>
        <w:t>Furthermore, QR Code can be detected with its sides and scanned in any orientation, which is useful when used in an environment where the QR Code can be rotated. As Odeh (2019) mentioned, Web programming is essential for creating web pages. It has a lot of languages that can be used to do web programming. However, one of those languages, PHP, an open-</w:t>
      </w:r>
      <w:r>
        <w:rPr>
          <w:b w:val="0"/>
          <w:bCs/>
        </w:rPr>
        <w:lastRenderedPageBreak/>
        <w:t xml:space="preserve">source server-side scripting language, can be used to render web pages using server-side, which makes server-side data and code safe by (Siame &amp; </w:t>
      </w:r>
      <w:proofErr w:type="spellStart"/>
      <w:r>
        <w:rPr>
          <w:b w:val="0"/>
          <w:bCs/>
        </w:rPr>
        <w:t>Kunda</w:t>
      </w:r>
      <w:proofErr w:type="spellEnd"/>
      <w:r>
        <w:rPr>
          <w:b w:val="0"/>
          <w:bCs/>
        </w:rPr>
        <w:t xml:space="preserve">, 2017). It requires an internet connection to do so. Other than that, it requires data to pass in a network protocol called TCP/IP, which determines how the data is sent to the server. However, Wheeler (2021) said, before you can connect to a website, you must know which IP address is the server, so DNS keeps track of this IP and assigns a name to it. There are also systems that develop manually which in terms of recording the information or the data about pigs, workers are responsible in listing all the pig information such as in every operation that the farm doing, and they should capture the important events that the farm do because having a human error makes the information and report inaccurate or they can loss the record book. Also, about monitoring the health of the pigs, workers must check it regularly so that the farm owners should not worry about its pig by </w:t>
      </w:r>
      <w:proofErr w:type="spellStart"/>
      <w:r>
        <w:rPr>
          <w:b w:val="0"/>
          <w:bCs/>
        </w:rPr>
        <w:t>Evin</w:t>
      </w:r>
      <w:proofErr w:type="spellEnd"/>
      <w:r>
        <w:rPr>
          <w:b w:val="0"/>
          <w:bCs/>
        </w:rPr>
        <w:t xml:space="preserve"> et al. (2017). However, there is also an existing system from the past years which needs more improvement, although, it can make the work of the workers in the farm easy, but it is not totally convenient or enough to use for the current generation by </w:t>
      </w:r>
      <w:proofErr w:type="spellStart"/>
      <w:r>
        <w:rPr>
          <w:b w:val="0"/>
          <w:bCs/>
        </w:rPr>
        <w:t>Maliappis</w:t>
      </w:r>
      <w:proofErr w:type="spellEnd"/>
      <w:r>
        <w:rPr>
          <w:b w:val="0"/>
          <w:bCs/>
        </w:rPr>
        <w:t xml:space="preserve"> et al. (1972). The define methods can help the proponent in deciding the correct method they will used in their study. Upon the 3 methods which is the agile method which define by Janani (2021), the waterfall method which used by Sharma (2021). And spiral method of Martin (2022). These methodologies give idea to the proponent on what is the best method for their proposed system. The proponents choose agile model to develop the system because of its evolutionary wherein programmers and developers can create a system and improved it in every process. Also, because they Agile method is a step-by-step process it also can accept feedback or suggestions from clients or customers. The review of related studies showed that both local and foreign are focused on resolving the problems especially in recording of information and monitoring, which will make the recording of information and monitoring much easier. The related systems can also give idea to the proponents on what technologies will be helpful in developing a system.</w:t>
      </w:r>
    </w:p>
    <w:p w14:paraId="7C14AA5A" w14:textId="77777777" w:rsidR="003424A4" w:rsidRDefault="003424A4" w:rsidP="00EE3DF5">
      <w:pPr>
        <w:spacing w:line="360" w:lineRule="auto"/>
        <w:jc w:val="both"/>
        <w:rPr>
          <w:b w:val="0"/>
          <w:bCs/>
        </w:rPr>
      </w:pPr>
    </w:p>
    <w:p w14:paraId="0BCFE9A6" w14:textId="0BD9FA89" w:rsidR="00EE3DF5" w:rsidRPr="00EE3DF5" w:rsidRDefault="00EE3DF5" w:rsidP="00EE3DF5">
      <w:pPr>
        <w:spacing w:line="360" w:lineRule="auto"/>
        <w:jc w:val="both"/>
        <w:rPr>
          <w:b w:val="0"/>
          <w:bCs/>
        </w:rPr>
      </w:pPr>
      <w:r>
        <w:rPr>
          <w:b w:val="0"/>
          <w:bCs/>
        </w:rPr>
        <w:t xml:space="preserve">The related system mentioned by </w:t>
      </w:r>
      <w:proofErr w:type="spellStart"/>
      <w:r>
        <w:rPr>
          <w:b w:val="0"/>
          <w:bCs/>
        </w:rPr>
        <w:t>Labuanan</w:t>
      </w:r>
      <w:proofErr w:type="spellEnd"/>
      <w:r>
        <w:rPr>
          <w:b w:val="0"/>
          <w:bCs/>
        </w:rPr>
        <w:t xml:space="preserve"> et al. (2021), the College of Computing Studies, Information and Communication Technology (CCSICT) developed a Class Scheduling System that uses HTML, XAMPP, MySQL, PHP, CSS3, Bootstrap, </w:t>
      </w:r>
      <w:proofErr w:type="spellStart"/>
      <w:r>
        <w:rPr>
          <w:b w:val="0"/>
          <w:bCs/>
        </w:rPr>
        <w:t>JQuery</w:t>
      </w:r>
      <w:proofErr w:type="spellEnd"/>
      <w:r>
        <w:rPr>
          <w:b w:val="0"/>
          <w:bCs/>
        </w:rPr>
        <w:t xml:space="preserve"> in </w:t>
      </w:r>
      <w:r>
        <w:rPr>
          <w:b w:val="0"/>
          <w:bCs/>
        </w:rPr>
        <w:lastRenderedPageBreak/>
        <w:t xml:space="preserve">developing a web application and RAD in developing a system prototype. As </w:t>
      </w:r>
      <w:proofErr w:type="spellStart"/>
      <w:r>
        <w:rPr>
          <w:b w:val="0"/>
          <w:bCs/>
        </w:rPr>
        <w:t>Arpankumar</w:t>
      </w:r>
      <w:proofErr w:type="spellEnd"/>
      <w:r>
        <w:rPr>
          <w:b w:val="0"/>
          <w:bCs/>
        </w:rPr>
        <w:t xml:space="preserve"> et al. (2019) said, they use mobile and QR code technology for making the recording of attendance much easier, they use MySQL for the database of the system. The system can also generate monthly reports on the absence of the students, the related system is also like the proposed system wherein the proposed system had also a mobile based QR code technology that will be used for displaying the information of the pigs. In developing the inventory system</w:t>
      </w:r>
      <w:r w:rsidR="001A5D85">
        <w:rPr>
          <w:b w:val="0"/>
          <w:bCs/>
        </w:rPr>
        <w:t>,</w:t>
      </w:r>
      <w:r>
        <w:rPr>
          <w:b w:val="0"/>
          <w:bCs/>
        </w:rPr>
        <w:t xml:space="preserve"> </w:t>
      </w:r>
      <w:proofErr w:type="spellStart"/>
      <w:r>
        <w:rPr>
          <w:b w:val="0"/>
          <w:bCs/>
        </w:rPr>
        <w:t>Maharjan</w:t>
      </w:r>
      <w:proofErr w:type="spellEnd"/>
      <w:r>
        <w:rPr>
          <w:b w:val="0"/>
          <w:bCs/>
        </w:rPr>
        <w:t xml:space="preserve"> (2016) show that inventory purposed and capabilities which it can store items and recording items which the proponent can use as a reference in developing the inventory module of the proposed system. It also uses web-based technology that can be used by the proponent in the proposed system, the web-based technology can be accessed anywhere and anytime by the user provided they had internet connection which can give a huge advantage in the proposed system especially for the owner of the RVM hog farm that always travel. The related system also uses technologies that the proponent can also use or consider when developing the proposed system like the MySQL wherein almost all the related system uses as their database, the proposed system will also use MySQL as a database when developing a system. MySQL will play a big role in storing the data of the system which all information of the farm will be stored with. The related system shows how the technologies like CSS and PHP is used in the related system, the proponent will be using same technologies for the design and development of the proposed system. Furthermore, the proposed system is not a repetition of any system, the proposed system is designed and developed for the sake of the RVM hog farm. The proposed system is built using the following technologies: cloud computing, web programming languages like PHP and frameworks such as tailwind CSS and jQuery, android studio, </w:t>
      </w:r>
      <w:proofErr w:type="spellStart"/>
      <w:r>
        <w:rPr>
          <w:b w:val="0"/>
          <w:bCs/>
        </w:rPr>
        <w:t>XZing</w:t>
      </w:r>
      <w:proofErr w:type="spellEnd"/>
      <w:r>
        <w:rPr>
          <w:b w:val="0"/>
          <w:bCs/>
        </w:rPr>
        <w:t xml:space="preserve"> Library, MySQL for the database, </w:t>
      </w:r>
      <w:proofErr w:type="spellStart"/>
      <w:r>
        <w:rPr>
          <w:b w:val="0"/>
          <w:bCs/>
        </w:rPr>
        <w:t>MCamera</w:t>
      </w:r>
      <w:proofErr w:type="spellEnd"/>
      <w:r>
        <w:rPr>
          <w:b w:val="0"/>
          <w:bCs/>
        </w:rPr>
        <w:t xml:space="preserve"> X library, Chart.js and QRCode.js Library. That are the technologies that the proponent will be using while developing the proposed system.</w:t>
      </w:r>
    </w:p>
    <w:p w14:paraId="2791F7BF" w14:textId="77777777" w:rsidR="00056723" w:rsidRDefault="00056723" w:rsidP="00EE3DF5">
      <w:pPr>
        <w:pStyle w:val="BodyofResearch"/>
        <w:sectPr w:rsidR="00056723" w:rsidSect="00FE4F7D">
          <w:footerReference w:type="default" r:id="rId22"/>
          <w:pgSz w:w="12240" w:h="15840" w:code="1"/>
          <w:pgMar w:top="1440" w:right="1440" w:bottom="1440" w:left="2160" w:header="567" w:footer="567" w:gutter="0"/>
          <w:cols w:space="720"/>
          <w:docGrid w:linePitch="360"/>
        </w:sectPr>
      </w:pPr>
    </w:p>
    <w:p w14:paraId="47AED250" w14:textId="1B8B4896" w:rsidR="00807E62" w:rsidRDefault="001B25C1" w:rsidP="00191F53">
      <w:pPr>
        <w:pStyle w:val="Heading1"/>
      </w:pPr>
      <w:bookmarkStart w:id="24" w:name="_Toc131886452"/>
      <w:r>
        <w:lastRenderedPageBreak/>
        <w:t xml:space="preserve">CHAPTER III - </w:t>
      </w:r>
      <w:r w:rsidR="00621A18">
        <w:t>TECHNICAL BACKGROUND</w:t>
      </w:r>
      <w:bookmarkEnd w:id="24"/>
    </w:p>
    <w:p w14:paraId="2440EA4C" w14:textId="50308201" w:rsidR="00807E62" w:rsidRPr="00807E62" w:rsidRDefault="00807E62" w:rsidP="00BC58A5">
      <w:pPr>
        <w:pStyle w:val="BodyofResearch"/>
      </w:pPr>
      <w:r w:rsidRPr="00807E62">
        <w:t xml:space="preserve">This chapter describes the technical background of the study considering the overview of the current technologies to be used in the system. This section also describes the hardware, software, </w:t>
      </w:r>
      <w:r w:rsidR="008A16D7">
        <w:t>peopleware</w:t>
      </w:r>
      <w:r w:rsidRPr="00807E62">
        <w:t>, and network requirement of the proposed system.</w:t>
      </w:r>
    </w:p>
    <w:p w14:paraId="286A9E32" w14:textId="37F20CDD" w:rsidR="00167857" w:rsidRDefault="00621A18" w:rsidP="00C32868">
      <w:pPr>
        <w:pStyle w:val="Heading2"/>
      </w:pPr>
      <w:bookmarkStart w:id="25" w:name="_Toc131886453"/>
      <w:r>
        <w:t xml:space="preserve">Overview of Current Technologies </w:t>
      </w:r>
      <w:r w:rsidR="00F24220">
        <w:t xml:space="preserve">to be </w:t>
      </w:r>
      <w:r>
        <w:t>Used in the System</w:t>
      </w:r>
      <w:bookmarkEnd w:id="25"/>
    </w:p>
    <w:p w14:paraId="2A6B5D6E" w14:textId="3C231073" w:rsidR="00EE3DF5" w:rsidRDefault="00EE3DF5" w:rsidP="00EE3DF5">
      <w:pPr>
        <w:pStyle w:val="BodyofResearch"/>
      </w:pPr>
      <w:r>
        <w:t xml:space="preserve">In developing the proposed system, the proponent will use certain technologies to achieve the goal the proponent needs. The proponent will use cloud computing, web programming languages like </w:t>
      </w:r>
      <w:r w:rsidR="00082ADB" w:rsidRPr="00082ADB">
        <w:rPr>
          <w:highlight w:val="yellow"/>
        </w:rPr>
        <w:t>JavaScript</w:t>
      </w:r>
      <w:r>
        <w:t xml:space="preserve"> and frameworks such as </w:t>
      </w:r>
      <w:r w:rsidR="00E407A2">
        <w:t>T</w:t>
      </w:r>
      <w:r>
        <w:t xml:space="preserve">ailwind CSS and </w:t>
      </w:r>
      <w:proofErr w:type="spellStart"/>
      <w:r w:rsidR="00082ADB" w:rsidRPr="00082ADB">
        <w:rPr>
          <w:highlight w:val="yellow"/>
        </w:rPr>
        <w:t>NextJs</w:t>
      </w:r>
      <w:proofErr w:type="spellEnd"/>
      <w:r>
        <w:t xml:space="preserve">, android studio, </w:t>
      </w:r>
      <w:proofErr w:type="spellStart"/>
      <w:r>
        <w:t>XZing</w:t>
      </w:r>
      <w:proofErr w:type="spellEnd"/>
      <w:r>
        <w:t xml:space="preserve"> Library, Camera X library, Chart.js, Twilio SMS API and QRCode.js Library.</w:t>
      </w:r>
    </w:p>
    <w:p w14:paraId="34A222D3" w14:textId="78102C0F" w:rsidR="00082ADB" w:rsidRDefault="00082ADB" w:rsidP="00082ADB">
      <w:pPr>
        <w:spacing w:line="360" w:lineRule="auto"/>
        <w:jc w:val="both"/>
        <w:rPr>
          <w:b w:val="0"/>
          <w:bCs/>
          <w:lang w:eastAsia="en-PH"/>
        </w:rPr>
      </w:pPr>
      <w:proofErr w:type="spellStart"/>
      <w:r w:rsidRPr="006550C1">
        <w:rPr>
          <w:b w:val="0"/>
          <w:bCs/>
          <w:highlight w:val="yellow"/>
          <w:lang w:eastAsia="en-PH"/>
        </w:rPr>
        <w:t>NextJs</w:t>
      </w:r>
      <w:proofErr w:type="spellEnd"/>
      <w:r w:rsidRPr="006550C1">
        <w:rPr>
          <w:b w:val="0"/>
          <w:bCs/>
          <w:highlight w:val="yellow"/>
          <w:lang w:eastAsia="en-PH"/>
        </w:rPr>
        <w:t xml:space="preserve"> is a JavaScript framework that provide </w:t>
      </w:r>
      <w:r w:rsidR="00C103E1" w:rsidRPr="006550C1">
        <w:rPr>
          <w:b w:val="0"/>
          <w:bCs/>
          <w:highlight w:val="yellow"/>
          <w:lang w:eastAsia="en-PH"/>
        </w:rPr>
        <w:t>server-side</w:t>
      </w:r>
      <w:r w:rsidRPr="006550C1">
        <w:rPr>
          <w:b w:val="0"/>
          <w:bCs/>
          <w:highlight w:val="yellow"/>
          <w:lang w:eastAsia="en-PH"/>
        </w:rPr>
        <w:t xml:space="preserve"> rendering (SSR) or </w:t>
      </w:r>
      <w:r w:rsidR="00F305EC" w:rsidRPr="006550C1">
        <w:rPr>
          <w:b w:val="0"/>
          <w:bCs/>
          <w:highlight w:val="yellow"/>
          <w:lang w:eastAsia="en-PH"/>
        </w:rPr>
        <w:t>client-side</w:t>
      </w:r>
      <w:r w:rsidRPr="006550C1">
        <w:rPr>
          <w:b w:val="0"/>
          <w:bCs/>
          <w:highlight w:val="yellow"/>
          <w:lang w:eastAsia="en-PH"/>
        </w:rPr>
        <w:t xml:space="preserve"> rendering. </w:t>
      </w:r>
      <w:proofErr w:type="spellStart"/>
      <w:r w:rsidRPr="006550C1">
        <w:rPr>
          <w:b w:val="0"/>
          <w:bCs/>
          <w:highlight w:val="yellow"/>
          <w:lang w:eastAsia="en-PH"/>
        </w:rPr>
        <w:t>NextJs</w:t>
      </w:r>
      <w:proofErr w:type="spellEnd"/>
      <w:r w:rsidRPr="006550C1">
        <w:rPr>
          <w:b w:val="0"/>
          <w:bCs/>
          <w:highlight w:val="yellow"/>
          <w:lang w:eastAsia="en-PH"/>
        </w:rPr>
        <w:t xml:space="preserve"> enables the proponent to use a strong type programming language on top of JavaScript called typescript to enable advance error catching and types in variables. </w:t>
      </w:r>
      <w:proofErr w:type="spellStart"/>
      <w:r w:rsidRPr="006550C1">
        <w:rPr>
          <w:b w:val="0"/>
          <w:bCs/>
          <w:highlight w:val="yellow"/>
          <w:lang w:eastAsia="en-PH"/>
        </w:rPr>
        <w:t>NextJs</w:t>
      </w:r>
      <w:proofErr w:type="spellEnd"/>
      <w:r w:rsidRPr="006550C1">
        <w:rPr>
          <w:b w:val="0"/>
          <w:bCs/>
          <w:highlight w:val="yellow"/>
          <w:lang w:eastAsia="en-PH"/>
        </w:rPr>
        <w:t xml:space="preserve"> </w:t>
      </w:r>
      <w:bookmarkStart w:id="26" w:name="_Hlk130913935"/>
      <w:r w:rsidRPr="006550C1">
        <w:rPr>
          <w:b w:val="0"/>
          <w:bCs/>
          <w:highlight w:val="yellow"/>
          <w:lang w:eastAsia="en-PH"/>
        </w:rPr>
        <w:t xml:space="preserve">which is supported by </w:t>
      </w:r>
      <w:proofErr w:type="spellStart"/>
      <w:r w:rsidRPr="006550C1">
        <w:rPr>
          <w:b w:val="0"/>
          <w:bCs/>
          <w:highlight w:val="yellow"/>
          <w:lang w:eastAsia="en-PH"/>
        </w:rPr>
        <w:t>Vercel</w:t>
      </w:r>
      <w:proofErr w:type="spellEnd"/>
      <w:r w:rsidRPr="006550C1">
        <w:rPr>
          <w:b w:val="0"/>
          <w:bCs/>
          <w:highlight w:val="yellow"/>
          <w:lang w:eastAsia="en-PH"/>
        </w:rPr>
        <w:t xml:space="preserve"> can be easily deployed on </w:t>
      </w:r>
      <w:proofErr w:type="spellStart"/>
      <w:r w:rsidRPr="006550C1">
        <w:rPr>
          <w:b w:val="0"/>
          <w:bCs/>
          <w:highlight w:val="yellow"/>
          <w:lang w:eastAsia="en-PH"/>
        </w:rPr>
        <w:t>Vercel</w:t>
      </w:r>
      <w:bookmarkEnd w:id="26"/>
      <w:proofErr w:type="spellEnd"/>
      <w:r w:rsidRPr="006550C1">
        <w:rPr>
          <w:b w:val="0"/>
          <w:bCs/>
          <w:highlight w:val="yellow"/>
          <w:lang w:eastAsia="en-PH"/>
        </w:rPr>
        <w:t xml:space="preserve">. Other than </w:t>
      </w:r>
      <w:r w:rsidR="00160485" w:rsidRPr="006550C1">
        <w:rPr>
          <w:b w:val="0"/>
          <w:bCs/>
          <w:highlight w:val="yellow"/>
          <w:lang w:eastAsia="en-PH"/>
        </w:rPr>
        <w:t>that,</w:t>
      </w:r>
      <w:r w:rsidRPr="006550C1">
        <w:rPr>
          <w:b w:val="0"/>
          <w:bCs/>
          <w:highlight w:val="yellow"/>
          <w:lang w:eastAsia="en-PH"/>
        </w:rPr>
        <w:t xml:space="preserve"> it supports API routing out of that box which we can implement authentication easily with </w:t>
      </w:r>
      <w:proofErr w:type="spellStart"/>
      <w:r>
        <w:rPr>
          <w:b w:val="0"/>
          <w:bCs/>
          <w:highlight w:val="yellow"/>
          <w:lang w:eastAsia="en-PH"/>
        </w:rPr>
        <w:t>Json</w:t>
      </w:r>
      <w:proofErr w:type="spellEnd"/>
      <w:r>
        <w:rPr>
          <w:b w:val="0"/>
          <w:bCs/>
          <w:highlight w:val="yellow"/>
          <w:lang w:eastAsia="en-PH"/>
        </w:rPr>
        <w:t xml:space="preserve"> Web </w:t>
      </w:r>
      <w:r w:rsidR="00F305EC">
        <w:rPr>
          <w:b w:val="0"/>
          <w:bCs/>
          <w:highlight w:val="yellow"/>
          <w:lang w:eastAsia="en-PH"/>
        </w:rPr>
        <w:t>Token</w:t>
      </w:r>
      <w:r w:rsidR="00F305EC" w:rsidRPr="006550C1">
        <w:rPr>
          <w:b w:val="0"/>
          <w:bCs/>
          <w:highlight w:val="yellow"/>
          <w:lang w:eastAsia="en-PH"/>
        </w:rPr>
        <w:t>.</w:t>
      </w:r>
      <w:r w:rsidRPr="006550C1">
        <w:rPr>
          <w:b w:val="0"/>
          <w:bCs/>
          <w:highlight w:val="yellow"/>
          <w:lang w:eastAsia="en-PH"/>
        </w:rPr>
        <w:t xml:space="preserve"> </w:t>
      </w:r>
      <w:bookmarkStart w:id="27" w:name="_Hlk130913608"/>
      <w:proofErr w:type="spellStart"/>
      <w:r w:rsidRPr="006550C1">
        <w:rPr>
          <w:b w:val="0"/>
          <w:bCs/>
          <w:highlight w:val="yellow"/>
          <w:lang w:eastAsia="en-PH"/>
        </w:rPr>
        <w:t>NextJs</w:t>
      </w:r>
      <w:proofErr w:type="spellEnd"/>
      <w:r w:rsidRPr="006550C1">
        <w:rPr>
          <w:b w:val="0"/>
          <w:bCs/>
          <w:highlight w:val="yellow"/>
          <w:lang w:eastAsia="en-PH"/>
        </w:rPr>
        <w:t xml:space="preserve"> will require Node </w:t>
      </w:r>
      <w:proofErr w:type="spellStart"/>
      <w:r w:rsidRPr="006550C1">
        <w:rPr>
          <w:b w:val="0"/>
          <w:bCs/>
          <w:highlight w:val="yellow"/>
          <w:lang w:eastAsia="en-PH"/>
        </w:rPr>
        <w:t>Js</w:t>
      </w:r>
      <w:proofErr w:type="spellEnd"/>
      <w:r w:rsidRPr="006550C1">
        <w:rPr>
          <w:b w:val="0"/>
          <w:bCs/>
          <w:highlight w:val="yellow"/>
          <w:lang w:eastAsia="en-PH"/>
        </w:rPr>
        <w:t xml:space="preserve"> a development environment for JavaScript which provide packages via Node Package Manager (NPM) which the proponents can use to create and implement the required proposed function of the system</w:t>
      </w:r>
      <w:bookmarkEnd w:id="27"/>
      <w:r w:rsidRPr="006550C1">
        <w:rPr>
          <w:b w:val="0"/>
          <w:bCs/>
          <w:highlight w:val="yellow"/>
          <w:lang w:eastAsia="en-PH"/>
        </w:rPr>
        <w:t>.</w:t>
      </w:r>
      <w:r>
        <w:rPr>
          <w:b w:val="0"/>
          <w:bCs/>
          <w:lang w:eastAsia="en-PH"/>
        </w:rPr>
        <w:t>Chart.js would be used to server as chart generator for dashboard module.</w:t>
      </w:r>
    </w:p>
    <w:p w14:paraId="6709C29D" w14:textId="5579DECF" w:rsidR="00EE3DF5" w:rsidRPr="00082ADB" w:rsidRDefault="00EE3DF5" w:rsidP="00EE3DF5">
      <w:pPr>
        <w:jc w:val="left"/>
        <w:rPr>
          <w:lang w:eastAsia="en-PH"/>
        </w:rPr>
      </w:pPr>
    </w:p>
    <w:p w14:paraId="3F6584BD" w14:textId="77777777" w:rsidR="00082ADB" w:rsidRDefault="00082ADB" w:rsidP="00EE3DF5">
      <w:pPr>
        <w:jc w:val="left"/>
        <w:rPr>
          <w:b w:val="0"/>
          <w:bCs/>
          <w:lang w:eastAsia="en-PH"/>
        </w:rPr>
      </w:pPr>
    </w:p>
    <w:p w14:paraId="085DBECA" w14:textId="1D46B8B4" w:rsidR="00EE3DF5" w:rsidRDefault="00EE3DF5" w:rsidP="00EE3DF5">
      <w:pPr>
        <w:pStyle w:val="BodyofResearch"/>
      </w:pPr>
      <w:r>
        <w:t xml:space="preserve">Cloud computing is a choice for hosting web servers. The proponent will use </w:t>
      </w:r>
      <w:bookmarkStart w:id="28" w:name="_Hlk130914099"/>
      <w:r>
        <w:t xml:space="preserve">Digital Ocean VPS for this proposed system with installed software like </w:t>
      </w:r>
      <w:proofErr w:type="spellStart"/>
      <w:r w:rsidR="00082ADB" w:rsidRPr="00082ADB">
        <w:rPr>
          <w:highlight w:val="yellow"/>
        </w:rPr>
        <w:t>NodeJs</w:t>
      </w:r>
      <w:proofErr w:type="spellEnd"/>
      <w:r>
        <w:t xml:space="preserve"> for webserver to run the web-based system and act as API end point for the mobile application to access data</w:t>
      </w:r>
      <w:bookmarkEnd w:id="28"/>
      <w:r>
        <w:t xml:space="preserve"> like their login information or pigs’ information. and </w:t>
      </w:r>
      <w:bookmarkStart w:id="29" w:name="_Hlk130914153"/>
      <w:r>
        <w:t>MYSQL Database</w:t>
      </w:r>
      <w:bookmarkEnd w:id="29"/>
      <w:r>
        <w:t xml:space="preserve"> service which is for storing information that is needed for system like login information, pig information and inventory information.</w:t>
      </w:r>
    </w:p>
    <w:p w14:paraId="3D28A516" w14:textId="77777777" w:rsidR="00E407A2" w:rsidRDefault="00E407A2" w:rsidP="00EE3DF5">
      <w:pPr>
        <w:pStyle w:val="BodyofResearch"/>
      </w:pPr>
    </w:p>
    <w:p w14:paraId="3D5C70CA" w14:textId="77777777" w:rsidR="00EE3DF5" w:rsidRDefault="00EE3DF5" w:rsidP="00EE3DF5">
      <w:pPr>
        <w:pStyle w:val="BodyofResearch"/>
      </w:pPr>
    </w:p>
    <w:p w14:paraId="7E95C390" w14:textId="69D8E6B7" w:rsidR="00EE3DF5" w:rsidRDefault="00EE3DF5" w:rsidP="00EE3DF5">
      <w:pPr>
        <w:pStyle w:val="BodyofResearch"/>
      </w:pPr>
      <w:bookmarkStart w:id="30" w:name="_Hlk130914216"/>
      <w:r>
        <w:t xml:space="preserve">Android application will use Java programming language with Android Studio IDE which is the current latest IDE version. </w:t>
      </w:r>
      <w:bookmarkEnd w:id="30"/>
      <w:r>
        <w:t xml:space="preserve">This Android application can </w:t>
      </w:r>
      <w:bookmarkStart w:id="31" w:name="_Hlk130914263"/>
      <w:r>
        <w:t xml:space="preserve">authenticate and Scan QR </w:t>
      </w:r>
      <w:r>
        <w:lastRenderedPageBreak/>
        <w:t>Code</w:t>
      </w:r>
      <w:bookmarkEnd w:id="31"/>
      <w:r>
        <w:t xml:space="preserve"> to retrieve pig information. This provides mobility so that the worker does not need to carry computer devices while doing pig information checking.</w:t>
      </w:r>
    </w:p>
    <w:p w14:paraId="06168526" w14:textId="28FEBAED" w:rsidR="00EE3DF5" w:rsidRDefault="00EE3DF5" w:rsidP="00EE3DF5">
      <w:pPr>
        <w:pStyle w:val="BodyofResearch"/>
      </w:pPr>
    </w:p>
    <w:p w14:paraId="0B627795" w14:textId="4D09B496" w:rsidR="00EE3DF5" w:rsidRDefault="00EE3DF5" w:rsidP="00EE3DF5">
      <w:pPr>
        <w:pStyle w:val="BodyofResearch"/>
      </w:pPr>
      <w:bookmarkStart w:id="32" w:name="_Hlk130914398"/>
      <w:proofErr w:type="spellStart"/>
      <w:r>
        <w:t>XZing</w:t>
      </w:r>
      <w:proofErr w:type="spellEnd"/>
      <w:r>
        <w:t xml:space="preserve"> QR Code Library or Zebra Crossing is an open-source image processing library that can process 1D/2D barcode image </w:t>
      </w:r>
      <w:bookmarkEnd w:id="32"/>
      <w:r>
        <w:t xml:space="preserve">that is implemented in JAVA and ported to other language like C# and many more. This will be </w:t>
      </w:r>
      <w:bookmarkStart w:id="33" w:name="_Hlk130914435"/>
      <w:r>
        <w:t xml:space="preserve">used to read or scan QR Code </w:t>
      </w:r>
      <w:bookmarkEnd w:id="33"/>
      <w:r>
        <w:t>to retrieve the unique identifier of a pig.</w:t>
      </w:r>
    </w:p>
    <w:p w14:paraId="4F55F1CF" w14:textId="6AF797B0" w:rsidR="00EE3DF5" w:rsidRDefault="00EE3DF5" w:rsidP="00EE3DF5">
      <w:pPr>
        <w:pStyle w:val="BodyofResearch"/>
      </w:pPr>
    </w:p>
    <w:p w14:paraId="1B5627AC" w14:textId="77777777" w:rsidR="00EE3DF5" w:rsidRDefault="00EE3DF5" w:rsidP="00EE3DF5">
      <w:pPr>
        <w:pStyle w:val="BodyofResearch"/>
      </w:pPr>
      <w:r>
        <w:t>Camera X library is a Jetpack library that is built to help make camera app development easy. It provides easy to API that works across most of android devices which start from android 5.0 or API Level 21. This will make android camera access easy and fast for the proponent to work efficiently in the proposed system.</w:t>
      </w:r>
    </w:p>
    <w:p w14:paraId="533CC0D5" w14:textId="77777777" w:rsidR="00EE3DF5" w:rsidRDefault="00EE3DF5" w:rsidP="00EE3DF5">
      <w:pPr>
        <w:pStyle w:val="BodyofResearch"/>
      </w:pPr>
    </w:p>
    <w:p w14:paraId="5CBE92EE" w14:textId="77777777" w:rsidR="00EE3DF5" w:rsidRDefault="00EE3DF5" w:rsidP="00EE3DF5">
      <w:pPr>
        <w:pStyle w:val="BodyofResearch"/>
      </w:pPr>
      <w:r>
        <w:t xml:space="preserve">QRCode.js was developed by David </w:t>
      </w:r>
      <w:proofErr w:type="spellStart"/>
      <w:r>
        <w:t>shimjs</w:t>
      </w:r>
      <w:proofErr w:type="spellEnd"/>
      <w:r>
        <w:t xml:space="preserve">, A JavaScript library for making QR Code using html 5 canvas and table tag in DOM. This library will be used to create QR Code with unique identifier and can be save and printed when needed. </w:t>
      </w:r>
      <w:bookmarkStart w:id="34" w:name="_Hlk130914504"/>
      <w:r>
        <w:t>Twilio SMS API is an Application Program Interface for sending text message automatically.</w:t>
      </w:r>
      <w:bookmarkEnd w:id="34"/>
      <w:r>
        <w:t xml:space="preserve"> Twilio is a company that provide services such as SMS API, Programmable Voice call and many more. Thus, Twilio provide plans for services with monthly payment .SMS API would be used in sending SMS Notification for the scheduling management.</w:t>
      </w:r>
    </w:p>
    <w:p w14:paraId="37831B4C" w14:textId="1792D7B3" w:rsidR="00EE3DF5" w:rsidRDefault="00EE3DF5" w:rsidP="00EE3DF5">
      <w:pPr>
        <w:pStyle w:val="BodyofResearch"/>
      </w:pPr>
    </w:p>
    <w:p w14:paraId="64BB7FC1" w14:textId="77777777" w:rsidR="00EE3DF5" w:rsidRDefault="00EE3DF5" w:rsidP="00EE3DF5">
      <w:pPr>
        <w:pStyle w:val="BodyofResearch"/>
      </w:pPr>
      <w:r>
        <w:t>With the mentioned development tools and technologies, this gives proponent a power to create a web-based piggery accounting and management system with mobile based QR code scanner that can improve the management of RVM hog farm. Other than that, it provides better data retrieval, security consistency and accuracy on current situation in RVM hog farm.</w:t>
      </w:r>
    </w:p>
    <w:p w14:paraId="7769AE2A" w14:textId="6CE60F0B" w:rsidR="00EE3DF5" w:rsidRDefault="00EE3DF5" w:rsidP="00EE3DF5">
      <w:pPr>
        <w:pStyle w:val="BodyofResearch"/>
      </w:pPr>
    </w:p>
    <w:p w14:paraId="50DC0C29" w14:textId="77777777" w:rsidR="00EE3DF5" w:rsidRDefault="00EE3DF5" w:rsidP="00EE3DF5">
      <w:pPr>
        <w:pStyle w:val="BodyofResearch"/>
      </w:pPr>
    </w:p>
    <w:p w14:paraId="6A2FB61C" w14:textId="77777777" w:rsidR="00EE3DF5" w:rsidRDefault="00EE3DF5" w:rsidP="00EE3DF5">
      <w:pPr>
        <w:pStyle w:val="BodyofResearch"/>
      </w:pPr>
    </w:p>
    <w:p w14:paraId="3879DEAD" w14:textId="77777777" w:rsidR="00EE3DF5" w:rsidRPr="00EE3DF5" w:rsidRDefault="00EE3DF5" w:rsidP="00EE3DF5">
      <w:pPr>
        <w:jc w:val="left"/>
        <w:rPr>
          <w:lang w:eastAsia="en-PH"/>
        </w:rPr>
      </w:pPr>
    </w:p>
    <w:p w14:paraId="26972694" w14:textId="635006D4" w:rsidR="00A01D04" w:rsidRPr="001A5D85" w:rsidRDefault="00025723" w:rsidP="00EE3DF5">
      <w:pPr>
        <w:pStyle w:val="BodyofResearch"/>
        <w:rPr>
          <w:b/>
          <w:bCs/>
        </w:rPr>
      </w:pPr>
      <w:r w:rsidRPr="001A5D85">
        <w:rPr>
          <w:b/>
          <w:bCs/>
        </w:rPr>
        <w:t>Hardware</w:t>
      </w:r>
    </w:p>
    <w:p w14:paraId="1022E117" w14:textId="740B6E36" w:rsidR="00025723" w:rsidRDefault="00025723" w:rsidP="00EE3DF5">
      <w:pPr>
        <w:pStyle w:val="BodyofResearch"/>
      </w:pPr>
      <w:r>
        <w:lastRenderedPageBreak/>
        <w:t xml:space="preserve">The minimum hardware requirements for running the web application are listed in the </w:t>
      </w:r>
      <w:r w:rsidR="00712E3B">
        <w:t>table below:</w:t>
      </w:r>
    </w:p>
    <w:p w14:paraId="758FFC2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24"/>
        <w:gridCol w:w="4716"/>
      </w:tblGrid>
      <w:tr w:rsidR="00167857" w14:paraId="70ADCD5F" w14:textId="77777777" w:rsidTr="00547B10">
        <w:trPr>
          <w:trHeight w:val="422"/>
        </w:trPr>
        <w:tc>
          <w:tcPr>
            <w:tcW w:w="2124" w:type="dxa"/>
          </w:tcPr>
          <w:p w14:paraId="415EA602" w14:textId="38BBEE62" w:rsidR="00167857" w:rsidRPr="00547B10" w:rsidRDefault="00167857" w:rsidP="00EE3DF5">
            <w:pPr>
              <w:pStyle w:val="BodyofResearch"/>
              <w:rPr>
                <w:b/>
                <w:bCs/>
              </w:rPr>
            </w:pPr>
            <w:r w:rsidRPr="00547B10">
              <w:rPr>
                <w:b/>
                <w:bCs/>
              </w:rPr>
              <w:t>HARDWARE</w:t>
            </w:r>
          </w:p>
        </w:tc>
        <w:tc>
          <w:tcPr>
            <w:tcW w:w="4716" w:type="dxa"/>
          </w:tcPr>
          <w:p w14:paraId="67137649" w14:textId="3EB0219F" w:rsidR="00167857" w:rsidRPr="00547B10" w:rsidRDefault="00052B4B" w:rsidP="00EE3DF5">
            <w:pPr>
              <w:pStyle w:val="BodyofResearch"/>
              <w:rPr>
                <w:b/>
                <w:bCs/>
              </w:rPr>
            </w:pPr>
            <w:r w:rsidRPr="00547B10">
              <w:rPr>
                <w:b/>
                <w:bCs/>
              </w:rPr>
              <w:t>REQUIREMENTS</w:t>
            </w:r>
          </w:p>
        </w:tc>
      </w:tr>
      <w:tr w:rsidR="00167857" w14:paraId="26302991" w14:textId="77777777" w:rsidTr="00547B10">
        <w:tc>
          <w:tcPr>
            <w:tcW w:w="2124" w:type="dxa"/>
          </w:tcPr>
          <w:p w14:paraId="56ACA335" w14:textId="778F67AA" w:rsidR="00167857" w:rsidRDefault="00167857" w:rsidP="00EE3DF5">
            <w:pPr>
              <w:pStyle w:val="BodyofResearch"/>
            </w:pPr>
            <w:r>
              <w:t>MONITOR</w:t>
            </w:r>
          </w:p>
        </w:tc>
        <w:tc>
          <w:tcPr>
            <w:tcW w:w="4716" w:type="dxa"/>
          </w:tcPr>
          <w:p w14:paraId="37FDFF19" w14:textId="3F411986" w:rsidR="00167857" w:rsidRDefault="00167857" w:rsidP="00EE3DF5">
            <w:pPr>
              <w:pStyle w:val="BodyofResearch"/>
            </w:pPr>
            <w:r w:rsidRPr="002C3855">
              <w:t>19” LCD screen Resolution:1366x768</w:t>
            </w:r>
          </w:p>
        </w:tc>
      </w:tr>
      <w:tr w:rsidR="00167857" w14:paraId="0F6A0589" w14:textId="77777777" w:rsidTr="00547B10">
        <w:tc>
          <w:tcPr>
            <w:tcW w:w="2124" w:type="dxa"/>
          </w:tcPr>
          <w:p w14:paraId="20B75E18" w14:textId="13F0903B" w:rsidR="00167857" w:rsidRDefault="00167857" w:rsidP="00EE3DF5">
            <w:pPr>
              <w:pStyle w:val="BodyofResearch"/>
            </w:pPr>
            <w:r>
              <w:t>PROCESSOR/CPU</w:t>
            </w:r>
          </w:p>
        </w:tc>
        <w:tc>
          <w:tcPr>
            <w:tcW w:w="4716" w:type="dxa"/>
          </w:tcPr>
          <w:p w14:paraId="35A17DF6" w14:textId="097C7AED" w:rsidR="00167857" w:rsidRDefault="00167857" w:rsidP="00EE3DF5">
            <w:pPr>
              <w:pStyle w:val="BodyofResearch"/>
            </w:pPr>
            <w:r w:rsidRPr="00654707">
              <w:t>1.8GHz or faster Intel or AMD processor</w:t>
            </w:r>
          </w:p>
        </w:tc>
      </w:tr>
      <w:tr w:rsidR="00167857" w14:paraId="7DF8BC86" w14:textId="77777777" w:rsidTr="00547B10">
        <w:tc>
          <w:tcPr>
            <w:tcW w:w="2124" w:type="dxa"/>
          </w:tcPr>
          <w:p w14:paraId="716310F7" w14:textId="1C1DC535" w:rsidR="00167857" w:rsidRDefault="00167857" w:rsidP="00EE3DF5">
            <w:pPr>
              <w:pStyle w:val="BodyofResearch"/>
            </w:pPr>
            <w:r>
              <w:t>HARD DISK SPACE</w:t>
            </w:r>
          </w:p>
        </w:tc>
        <w:tc>
          <w:tcPr>
            <w:tcW w:w="4716" w:type="dxa"/>
          </w:tcPr>
          <w:p w14:paraId="008EB66A" w14:textId="608210C6" w:rsidR="00167857" w:rsidRDefault="00167857" w:rsidP="00EE3DF5">
            <w:pPr>
              <w:pStyle w:val="BodyofResearch"/>
            </w:pPr>
            <w:r w:rsidRPr="001F7019">
              <w:t>250GB Hard Disk Drive (HDD) or 256GB Solid State Drive (SSD)</w:t>
            </w:r>
          </w:p>
        </w:tc>
      </w:tr>
    </w:tbl>
    <w:p w14:paraId="40D99665" w14:textId="77777777" w:rsidR="00AF1E69" w:rsidRDefault="00AF1E69" w:rsidP="00EE3DF5">
      <w:pPr>
        <w:pStyle w:val="BodyofResearch"/>
      </w:pPr>
      <w:bookmarkStart w:id="35" w:name="_Hlk106120358"/>
    </w:p>
    <w:p w14:paraId="41E14198" w14:textId="62F44476" w:rsidR="00025723" w:rsidRPr="001A5D85" w:rsidRDefault="00167857" w:rsidP="001A5D85">
      <w:pPr>
        <w:pStyle w:val="BodyofResearch"/>
        <w:jc w:val="center"/>
        <w:rPr>
          <w:b/>
          <w:bCs/>
        </w:rPr>
      </w:pPr>
      <w:r w:rsidRPr="001A5D85">
        <w:rPr>
          <w:b/>
          <w:bCs/>
        </w:rPr>
        <w:t>Table 2: Hardware Requirements for Running the Web Application</w:t>
      </w:r>
      <w:bookmarkEnd w:id="35"/>
    </w:p>
    <w:p w14:paraId="25B6462A" w14:textId="77777777" w:rsidR="001A5D85" w:rsidRDefault="001A5D85" w:rsidP="001A5D85">
      <w:pPr>
        <w:pStyle w:val="BodyofResearch"/>
        <w:ind w:left="720" w:firstLine="720"/>
      </w:pPr>
    </w:p>
    <w:p w14:paraId="123500CA" w14:textId="2FC8A18F" w:rsidR="00712E3B" w:rsidRDefault="00025723" w:rsidP="00EE3DF5">
      <w:pPr>
        <w:pStyle w:val="BodyofResearch"/>
      </w:pPr>
      <w:r w:rsidRPr="00D91EAD">
        <w:t>The minimum hardware requirements for installing and running the mobile application are listed in the table below</w:t>
      </w:r>
      <w:r w:rsidR="00712E3B">
        <w:t>:</w:t>
      </w:r>
    </w:p>
    <w:p w14:paraId="3EEAB28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60"/>
        <w:gridCol w:w="4680"/>
      </w:tblGrid>
      <w:tr w:rsidR="00167857" w14:paraId="6F1BC630" w14:textId="77777777" w:rsidTr="00547B10">
        <w:trPr>
          <w:trHeight w:val="422"/>
        </w:trPr>
        <w:tc>
          <w:tcPr>
            <w:tcW w:w="2160" w:type="dxa"/>
          </w:tcPr>
          <w:p w14:paraId="7ABBE011" w14:textId="77777777" w:rsidR="00167857" w:rsidRPr="00547B10" w:rsidRDefault="00167857" w:rsidP="00EE3DF5">
            <w:pPr>
              <w:pStyle w:val="BodyofResearch"/>
              <w:rPr>
                <w:b/>
                <w:bCs/>
              </w:rPr>
            </w:pPr>
            <w:r w:rsidRPr="00547B10">
              <w:rPr>
                <w:b/>
                <w:bCs/>
              </w:rPr>
              <w:t>HARDWARE</w:t>
            </w:r>
          </w:p>
        </w:tc>
        <w:tc>
          <w:tcPr>
            <w:tcW w:w="4680" w:type="dxa"/>
          </w:tcPr>
          <w:p w14:paraId="148FE39D" w14:textId="367BF1EF" w:rsidR="00167857" w:rsidRPr="00547B10" w:rsidRDefault="00052B4B" w:rsidP="00EE3DF5">
            <w:pPr>
              <w:pStyle w:val="BodyofResearch"/>
              <w:rPr>
                <w:b/>
                <w:bCs/>
              </w:rPr>
            </w:pPr>
            <w:r w:rsidRPr="00547B10">
              <w:rPr>
                <w:b/>
                <w:bCs/>
              </w:rPr>
              <w:t>REQUIREMENTS</w:t>
            </w:r>
          </w:p>
        </w:tc>
      </w:tr>
      <w:tr w:rsidR="00167857" w14:paraId="25AB42DE" w14:textId="77777777" w:rsidTr="00547B10">
        <w:tc>
          <w:tcPr>
            <w:tcW w:w="2160" w:type="dxa"/>
          </w:tcPr>
          <w:p w14:paraId="178F1C92" w14:textId="34E1C276" w:rsidR="00167857" w:rsidRDefault="00167857" w:rsidP="00EE3DF5">
            <w:pPr>
              <w:pStyle w:val="BodyofResearch"/>
            </w:pPr>
            <w:r>
              <w:t>PROCESSOR</w:t>
            </w:r>
          </w:p>
        </w:tc>
        <w:tc>
          <w:tcPr>
            <w:tcW w:w="4680" w:type="dxa"/>
          </w:tcPr>
          <w:p w14:paraId="6847CDB3" w14:textId="4DC5A15C" w:rsidR="00167857" w:rsidRDefault="00167857" w:rsidP="00EE3DF5">
            <w:pPr>
              <w:pStyle w:val="BodyofResearch"/>
            </w:pPr>
            <w:r w:rsidRPr="00167857">
              <w:t>1.3GHz Quad-Core</w:t>
            </w:r>
          </w:p>
        </w:tc>
      </w:tr>
      <w:tr w:rsidR="00167857" w14:paraId="6271A768" w14:textId="77777777" w:rsidTr="00547B10">
        <w:tc>
          <w:tcPr>
            <w:tcW w:w="2160" w:type="dxa"/>
          </w:tcPr>
          <w:p w14:paraId="3630F546" w14:textId="077D2F7F" w:rsidR="00167857" w:rsidRDefault="00167857" w:rsidP="00EE3DF5">
            <w:pPr>
              <w:pStyle w:val="BodyofResearch"/>
            </w:pPr>
            <w:r>
              <w:t>MEMORY (RAM)</w:t>
            </w:r>
          </w:p>
        </w:tc>
        <w:tc>
          <w:tcPr>
            <w:tcW w:w="4680" w:type="dxa"/>
          </w:tcPr>
          <w:p w14:paraId="0F3E41DE" w14:textId="42A54A1E" w:rsidR="00167857" w:rsidRDefault="00167857" w:rsidP="00EE3DF5">
            <w:pPr>
              <w:pStyle w:val="BodyofResearch"/>
            </w:pPr>
            <w:r w:rsidRPr="00167857">
              <w:t>4GB RAM or higher</w:t>
            </w:r>
          </w:p>
        </w:tc>
      </w:tr>
      <w:tr w:rsidR="00167857" w14:paraId="0D0296B4" w14:textId="77777777" w:rsidTr="00547B10">
        <w:tc>
          <w:tcPr>
            <w:tcW w:w="2160" w:type="dxa"/>
          </w:tcPr>
          <w:p w14:paraId="3D301EBE" w14:textId="3DAF6D2D" w:rsidR="00167857" w:rsidRDefault="00167857" w:rsidP="00EE3DF5">
            <w:pPr>
              <w:pStyle w:val="BodyofResearch"/>
            </w:pPr>
            <w:r>
              <w:t>MEMORY (ROM)</w:t>
            </w:r>
          </w:p>
        </w:tc>
        <w:tc>
          <w:tcPr>
            <w:tcW w:w="4680" w:type="dxa"/>
          </w:tcPr>
          <w:p w14:paraId="7A183051" w14:textId="081022A4" w:rsidR="00167857" w:rsidRDefault="00167857" w:rsidP="00EE3DF5">
            <w:pPr>
              <w:pStyle w:val="BodyofResearch"/>
            </w:pPr>
            <w:r w:rsidRPr="00167857">
              <w:t>8GB ROM or higher</w:t>
            </w:r>
          </w:p>
        </w:tc>
      </w:tr>
      <w:tr w:rsidR="00167857" w14:paraId="6080CB01" w14:textId="77777777" w:rsidTr="00547B10">
        <w:tc>
          <w:tcPr>
            <w:tcW w:w="2160" w:type="dxa"/>
          </w:tcPr>
          <w:p w14:paraId="597AB8C4" w14:textId="2E1FCB6F" w:rsidR="00167857" w:rsidRDefault="00167857" w:rsidP="00EE3DF5">
            <w:pPr>
              <w:pStyle w:val="BodyofResearch"/>
            </w:pPr>
            <w:r>
              <w:t>STORAGE</w:t>
            </w:r>
          </w:p>
        </w:tc>
        <w:tc>
          <w:tcPr>
            <w:tcW w:w="4680" w:type="dxa"/>
          </w:tcPr>
          <w:p w14:paraId="540F0D5F" w14:textId="18CAE23A" w:rsidR="00167857" w:rsidRPr="00167857" w:rsidRDefault="00167857" w:rsidP="00EE3DF5">
            <w:pPr>
              <w:pStyle w:val="BodyofResearch"/>
            </w:pPr>
            <w:r w:rsidRPr="00167857">
              <w:t>32GB or better</w:t>
            </w:r>
          </w:p>
        </w:tc>
      </w:tr>
      <w:tr w:rsidR="00167857" w14:paraId="09021BA9" w14:textId="77777777" w:rsidTr="00547B10">
        <w:tc>
          <w:tcPr>
            <w:tcW w:w="2160" w:type="dxa"/>
          </w:tcPr>
          <w:p w14:paraId="23150AA3" w14:textId="1C4DF103" w:rsidR="00167857" w:rsidRDefault="00167857" w:rsidP="00EE3DF5">
            <w:pPr>
              <w:pStyle w:val="BodyofResearch"/>
            </w:pPr>
            <w:r>
              <w:t>DISPLAY</w:t>
            </w:r>
          </w:p>
        </w:tc>
        <w:tc>
          <w:tcPr>
            <w:tcW w:w="4680" w:type="dxa"/>
          </w:tcPr>
          <w:p w14:paraId="7945E228" w14:textId="50B11042" w:rsidR="00167857" w:rsidRPr="00167857" w:rsidRDefault="00167857" w:rsidP="00EE3DF5">
            <w:pPr>
              <w:pStyle w:val="BodyofResearch"/>
            </w:pPr>
            <w:r w:rsidRPr="00167857">
              <w:t>At least 6.5“Display or higher</w:t>
            </w:r>
          </w:p>
        </w:tc>
      </w:tr>
    </w:tbl>
    <w:p w14:paraId="00558AB5" w14:textId="77777777" w:rsidR="00AF1E69" w:rsidRDefault="00AF1E69" w:rsidP="00EE3DF5">
      <w:pPr>
        <w:pStyle w:val="BodyofResearch"/>
      </w:pPr>
    </w:p>
    <w:p w14:paraId="6E51B00B" w14:textId="24CB61C7" w:rsidR="00025723" w:rsidRPr="001A5D85" w:rsidRDefault="00712E3B" w:rsidP="001A5D85">
      <w:pPr>
        <w:pStyle w:val="BodyofResearch"/>
        <w:jc w:val="center"/>
        <w:rPr>
          <w:b/>
          <w:bCs/>
        </w:rPr>
      </w:pPr>
      <w:r w:rsidRPr="001A5D85">
        <w:rPr>
          <w:b/>
          <w:bCs/>
        </w:rPr>
        <w:t>Table 3: Hardware Requirements for Installing and Running the Mobile Application</w:t>
      </w:r>
    </w:p>
    <w:p w14:paraId="5D125729" w14:textId="77777777" w:rsidR="00EE3DF5" w:rsidRDefault="00EE3DF5" w:rsidP="00EE3DF5">
      <w:pPr>
        <w:pStyle w:val="BodyofResearch"/>
      </w:pPr>
    </w:p>
    <w:p w14:paraId="423B2BD2" w14:textId="2823FA0C" w:rsidR="00712E3B" w:rsidRPr="001A5D85" w:rsidRDefault="00712E3B" w:rsidP="00EE3DF5">
      <w:pPr>
        <w:pStyle w:val="BodyofResearch"/>
        <w:rPr>
          <w:b/>
          <w:bCs/>
        </w:rPr>
      </w:pPr>
      <w:r w:rsidRPr="001A5D85">
        <w:rPr>
          <w:b/>
          <w:bCs/>
        </w:rPr>
        <w:t>Software</w:t>
      </w:r>
    </w:p>
    <w:p w14:paraId="073C6C4A" w14:textId="1CFE51EE" w:rsidR="00712E3B" w:rsidRDefault="00712E3B" w:rsidP="00EE3DF5">
      <w:pPr>
        <w:pStyle w:val="BodyofResearch"/>
        <w:rPr>
          <w:rStyle w:val="normaltextrun"/>
          <w:color w:val="000000"/>
        </w:rPr>
      </w:pPr>
      <w:r>
        <w:rPr>
          <w:rStyle w:val="normaltextrun"/>
          <w:color w:val="000000"/>
        </w:rPr>
        <w:lastRenderedPageBreak/>
        <w:t>The minimum software requirements for running the web application are listed in the table below:</w:t>
      </w:r>
    </w:p>
    <w:p w14:paraId="6399CB92" w14:textId="77777777" w:rsidR="001A5D85" w:rsidRDefault="001A5D85" w:rsidP="00EE3DF5">
      <w:pPr>
        <w:pStyle w:val="BodyofResearch"/>
        <w:rPr>
          <w:rStyle w:val="normaltextrun"/>
          <w:color w:val="000000"/>
        </w:rPr>
      </w:pPr>
    </w:p>
    <w:tbl>
      <w:tblPr>
        <w:tblStyle w:val="TableGrid"/>
        <w:tblW w:w="0" w:type="auto"/>
        <w:tblInd w:w="895" w:type="dxa"/>
        <w:tblLook w:val="04A0" w:firstRow="1" w:lastRow="0" w:firstColumn="1" w:lastColumn="0" w:noHBand="0" w:noVBand="1"/>
      </w:tblPr>
      <w:tblGrid>
        <w:gridCol w:w="2160"/>
        <w:gridCol w:w="4680"/>
      </w:tblGrid>
      <w:tr w:rsidR="00712E3B" w14:paraId="2EAE17D5" w14:textId="77777777" w:rsidTr="001B5880">
        <w:trPr>
          <w:trHeight w:val="422"/>
        </w:trPr>
        <w:tc>
          <w:tcPr>
            <w:tcW w:w="2160" w:type="dxa"/>
          </w:tcPr>
          <w:p w14:paraId="69879EC7" w14:textId="26E0BAFF" w:rsidR="00712E3B" w:rsidRPr="001B5880" w:rsidRDefault="00126F8F" w:rsidP="00EE3DF5">
            <w:pPr>
              <w:pStyle w:val="BodyofResearch"/>
              <w:rPr>
                <w:b/>
                <w:bCs/>
              </w:rPr>
            </w:pPr>
            <w:r w:rsidRPr="001B5880">
              <w:rPr>
                <w:b/>
                <w:bCs/>
              </w:rPr>
              <w:t>SOFTWARE</w:t>
            </w:r>
          </w:p>
        </w:tc>
        <w:tc>
          <w:tcPr>
            <w:tcW w:w="4680" w:type="dxa"/>
          </w:tcPr>
          <w:p w14:paraId="12E32278" w14:textId="4D94F7B0" w:rsidR="00712E3B" w:rsidRPr="001B5880" w:rsidRDefault="00052B4B" w:rsidP="00EE3DF5">
            <w:pPr>
              <w:pStyle w:val="BodyofResearch"/>
              <w:rPr>
                <w:b/>
                <w:bCs/>
              </w:rPr>
            </w:pPr>
            <w:r w:rsidRPr="001B5880">
              <w:rPr>
                <w:b/>
                <w:bCs/>
              </w:rPr>
              <w:t>REQUIREMENTS</w:t>
            </w:r>
          </w:p>
        </w:tc>
      </w:tr>
      <w:tr w:rsidR="00712E3B" w14:paraId="123930E6" w14:textId="77777777" w:rsidTr="001B5880">
        <w:tc>
          <w:tcPr>
            <w:tcW w:w="2160" w:type="dxa"/>
          </w:tcPr>
          <w:p w14:paraId="67D50FBB" w14:textId="56F8C018" w:rsidR="00712E3B" w:rsidRDefault="00052B4B" w:rsidP="00EE3DF5">
            <w:pPr>
              <w:pStyle w:val="BodyofResearch"/>
            </w:pPr>
            <w:r>
              <w:t>OPERATING SYSTEM (OS)</w:t>
            </w:r>
          </w:p>
        </w:tc>
        <w:tc>
          <w:tcPr>
            <w:tcW w:w="4680" w:type="dxa"/>
          </w:tcPr>
          <w:p w14:paraId="73C97277" w14:textId="55027DAF" w:rsidR="00712E3B" w:rsidRDefault="00052B4B" w:rsidP="00EE3DF5">
            <w:pPr>
              <w:pStyle w:val="BodyofResearch"/>
            </w:pPr>
            <w:r w:rsidRPr="00052B4B">
              <w:t>Any operation system that supports web browser</w:t>
            </w:r>
          </w:p>
        </w:tc>
      </w:tr>
      <w:tr w:rsidR="00712E3B" w14:paraId="55C8D352" w14:textId="77777777" w:rsidTr="001B5880">
        <w:trPr>
          <w:trHeight w:val="367"/>
        </w:trPr>
        <w:tc>
          <w:tcPr>
            <w:tcW w:w="2160" w:type="dxa"/>
          </w:tcPr>
          <w:p w14:paraId="3715B029" w14:textId="2908DF88" w:rsidR="00712E3B" w:rsidRDefault="00052B4B" w:rsidP="00EE3DF5">
            <w:pPr>
              <w:pStyle w:val="BodyofResearch"/>
            </w:pPr>
            <w:r>
              <w:t>BROWSER</w:t>
            </w:r>
          </w:p>
        </w:tc>
        <w:tc>
          <w:tcPr>
            <w:tcW w:w="4680" w:type="dxa"/>
          </w:tcPr>
          <w:p w14:paraId="5613EF1B" w14:textId="63C816F6" w:rsidR="00712E3B" w:rsidRDefault="00052B4B" w:rsidP="00EE3DF5">
            <w:pPr>
              <w:pStyle w:val="BodyofResearch"/>
            </w:pPr>
            <w:r w:rsidRPr="00052B4B">
              <w:t>Google Chrome/Mozilla Firefox</w:t>
            </w:r>
          </w:p>
        </w:tc>
      </w:tr>
    </w:tbl>
    <w:p w14:paraId="4BD490EA" w14:textId="77777777" w:rsidR="00AF1E69" w:rsidRDefault="00AF1E69" w:rsidP="00EE3DF5">
      <w:pPr>
        <w:pStyle w:val="BodyofResearch"/>
      </w:pPr>
    </w:p>
    <w:p w14:paraId="05926BFF" w14:textId="1B88F784" w:rsidR="00712E3B" w:rsidRDefault="00052B4B" w:rsidP="001A5D85">
      <w:pPr>
        <w:pStyle w:val="BodyofResearch"/>
        <w:spacing w:line="240" w:lineRule="auto"/>
        <w:jc w:val="center"/>
        <w:rPr>
          <w:b/>
          <w:bCs/>
        </w:rPr>
      </w:pPr>
      <w:r w:rsidRPr="001A5D85">
        <w:rPr>
          <w:b/>
          <w:bCs/>
        </w:rPr>
        <w:t>Table 4: Software Requirements for web application</w:t>
      </w:r>
    </w:p>
    <w:p w14:paraId="708C457D" w14:textId="77777777" w:rsidR="001A5D85" w:rsidRPr="001A5D85" w:rsidRDefault="001A5D85" w:rsidP="001A5D85">
      <w:pPr>
        <w:pStyle w:val="BodyofResearch"/>
        <w:spacing w:line="240" w:lineRule="auto"/>
        <w:jc w:val="center"/>
        <w:rPr>
          <w:b/>
          <w:bCs/>
        </w:rPr>
      </w:pPr>
    </w:p>
    <w:p w14:paraId="06F71E8F" w14:textId="65354F90" w:rsidR="00126F8F" w:rsidRDefault="00126F8F" w:rsidP="001A5D85">
      <w:pPr>
        <w:spacing w:line="360" w:lineRule="auto"/>
        <w:contextualSpacing/>
        <w:jc w:val="left"/>
        <w:rPr>
          <w:b w:val="0"/>
          <w:bCs/>
        </w:rPr>
      </w:pPr>
      <w:r w:rsidRPr="00D6247D">
        <w:rPr>
          <w:b w:val="0"/>
          <w:bCs/>
        </w:rPr>
        <w:t>The minimum software requirements for installing and running the mobile application are listed in the following table</w:t>
      </w:r>
      <w:r>
        <w:rPr>
          <w:b w:val="0"/>
          <w:bCs/>
        </w:rPr>
        <w:t>s below:</w:t>
      </w:r>
    </w:p>
    <w:p w14:paraId="493A250C" w14:textId="77777777" w:rsidR="00126F8F" w:rsidRPr="00D6247D" w:rsidRDefault="00126F8F" w:rsidP="00126F8F">
      <w:pPr>
        <w:spacing w:line="360" w:lineRule="auto"/>
        <w:contextualSpacing/>
        <w:jc w:val="left"/>
        <w:rPr>
          <w:b w:val="0"/>
          <w:bCs/>
          <w:lang w:eastAsia="en-PH"/>
        </w:rPr>
      </w:pPr>
    </w:p>
    <w:tbl>
      <w:tblPr>
        <w:tblStyle w:val="TableGrid"/>
        <w:tblW w:w="0" w:type="auto"/>
        <w:tblInd w:w="895" w:type="dxa"/>
        <w:tblLook w:val="04A0" w:firstRow="1" w:lastRow="0" w:firstColumn="1" w:lastColumn="0" w:noHBand="0" w:noVBand="1"/>
      </w:tblPr>
      <w:tblGrid>
        <w:gridCol w:w="2160"/>
        <w:gridCol w:w="4680"/>
      </w:tblGrid>
      <w:tr w:rsidR="00126F8F" w14:paraId="4A7C09D0" w14:textId="77777777" w:rsidTr="001B5880">
        <w:trPr>
          <w:trHeight w:val="422"/>
        </w:trPr>
        <w:tc>
          <w:tcPr>
            <w:tcW w:w="2160" w:type="dxa"/>
          </w:tcPr>
          <w:p w14:paraId="04B62056" w14:textId="77777777" w:rsidR="00126F8F" w:rsidRPr="00C103E1" w:rsidRDefault="00126F8F" w:rsidP="00EE3DF5">
            <w:pPr>
              <w:pStyle w:val="BodyofResearch"/>
              <w:rPr>
                <w:b/>
                <w:bCs/>
              </w:rPr>
            </w:pPr>
            <w:r w:rsidRPr="00C103E1">
              <w:rPr>
                <w:b/>
                <w:bCs/>
              </w:rPr>
              <w:t>SOFTWARE</w:t>
            </w:r>
          </w:p>
        </w:tc>
        <w:tc>
          <w:tcPr>
            <w:tcW w:w="4680" w:type="dxa"/>
          </w:tcPr>
          <w:p w14:paraId="5A034507" w14:textId="77777777" w:rsidR="00126F8F" w:rsidRPr="00C103E1" w:rsidRDefault="00126F8F" w:rsidP="00EE3DF5">
            <w:pPr>
              <w:pStyle w:val="BodyofResearch"/>
              <w:rPr>
                <w:b/>
                <w:bCs/>
              </w:rPr>
            </w:pPr>
            <w:r w:rsidRPr="00C103E1">
              <w:rPr>
                <w:b/>
                <w:bCs/>
              </w:rPr>
              <w:t>REQUIREMENTS</w:t>
            </w:r>
          </w:p>
        </w:tc>
      </w:tr>
      <w:tr w:rsidR="00126F8F" w14:paraId="4CF8B265" w14:textId="77777777" w:rsidTr="001B5880">
        <w:tc>
          <w:tcPr>
            <w:tcW w:w="2160" w:type="dxa"/>
          </w:tcPr>
          <w:p w14:paraId="13915C76" w14:textId="77777777" w:rsidR="00126F8F" w:rsidRDefault="00126F8F" w:rsidP="00EE3DF5">
            <w:pPr>
              <w:pStyle w:val="BodyofResearch"/>
            </w:pPr>
            <w:r>
              <w:t>OPERATING SYSTEM (OS)</w:t>
            </w:r>
          </w:p>
        </w:tc>
        <w:tc>
          <w:tcPr>
            <w:tcW w:w="4680" w:type="dxa"/>
          </w:tcPr>
          <w:p w14:paraId="4A94E3EC" w14:textId="48F20B52" w:rsidR="00126F8F" w:rsidRDefault="00126F8F" w:rsidP="00EE3DF5">
            <w:pPr>
              <w:pStyle w:val="BodyofResearch"/>
            </w:pPr>
            <w:r w:rsidRPr="00126F8F">
              <w:t>Lollipop version 5.0 - 5.1.1 or higher versions</w:t>
            </w:r>
          </w:p>
        </w:tc>
      </w:tr>
    </w:tbl>
    <w:p w14:paraId="36014781" w14:textId="77777777" w:rsidR="00126F8F" w:rsidRDefault="00126F8F" w:rsidP="00EE3DF5">
      <w:pPr>
        <w:pStyle w:val="BodyofResearch"/>
      </w:pPr>
    </w:p>
    <w:p w14:paraId="5C620A39" w14:textId="6A20F009" w:rsidR="00052B4B" w:rsidRPr="001A5D85" w:rsidRDefault="00126F8F" w:rsidP="001A5D85">
      <w:pPr>
        <w:pStyle w:val="BodyofResearch"/>
        <w:jc w:val="center"/>
        <w:rPr>
          <w:b/>
          <w:bCs/>
        </w:rPr>
      </w:pPr>
      <w:r w:rsidRPr="001A5D85">
        <w:rPr>
          <w:b/>
          <w:bCs/>
        </w:rPr>
        <w:t>Table 5: Software Requirements for mobile application</w:t>
      </w:r>
    </w:p>
    <w:p w14:paraId="777EA99A" w14:textId="77777777" w:rsidR="00021685" w:rsidRDefault="00021685" w:rsidP="00EE3DF5">
      <w:pPr>
        <w:pStyle w:val="BodyofResearch"/>
      </w:pPr>
    </w:p>
    <w:p w14:paraId="3C4C9059" w14:textId="77777777" w:rsidR="00021685" w:rsidRDefault="00021685" w:rsidP="00EE3DF5">
      <w:pPr>
        <w:pStyle w:val="BodyofResearch"/>
      </w:pPr>
    </w:p>
    <w:p w14:paraId="24C50DED" w14:textId="23A6A486" w:rsidR="00021685" w:rsidRDefault="00021685" w:rsidP="00EE3DF5">
      <w:pPr>
        <w:pStyle w:val="BodyofResearch"/>
      </w:pPr>
    </w:p>
    <w:p w14:paraId="4B028058" w14:textId="3A029DBD" w:rsidR="00EE3DF5" w:rsidRDefault="00EE3DF5" w:rsidP="00EE3DF5">
      <w:pPr>
        <w:pStyle w:val="BodyofResearch"/>
      </w:pPr>
    </w:p>
    <w:p w14:paraId="116A3979" w14:textId="332B9A52" w:rsidR="00EE3DF5" w:rsidRDefault="00EE3DF5" w:rsidP="00EE3DF5">
      <w:pPr>
        <w:pStyle w:val="BodyofResearch"/>
      </w:pPr>
    </w:p>
    <w:p w14:paraId="2ACBFA95" w14:textId="6E58E1D8" w:rsidR="00EE3DF5" w:rsidRDefault="00EE3DF5" w:rsidP="00EE3DF5">
      <w:pPr>
        <w:pStyle w:val="BodyofResearch"/>
      </w:pPr>
    </w:p>
    <w:p w14:paraId="62DD12C1" w14:textId="77777777" w:rsidR="00EE3DF5" w:rsidRDefault="00EE3DF5" w:rsidP="00EE3DF5">
      <w:pPr>
        <w:pStyle w:val="BodyofResearch"/>
      </w:pPr>
    </w:p>
    <w:p w14:paraId="3331C5C5" w14:textId="77777777" w:rsidR="00021685" w:rsidRDefault="00021685" w:rsidP="00EE3DF5">
      <w:pPr>
        <w:pStyle w:val="BodyofResearch"/>
      </w:pPr>
    </w:p>
    <w:p w14:paraId="2D2E4DD4" w14:textId="77777777" w:rsidR="00021685" w:rsidRDefault="00021685" w:rsidP="00EE3DF5">
      <w:pPr>
        <w:pStyle w:val="BodyofResearch"/>
      </w:pPr>
    </w:p>
    <w:p w14:paraId="4985031E" w14:textId="77777777" w:rsidR="00653A74" w:rsidRDefault="00653A74" w:rsidP="00EE3DF5">
      <w:pPr>
        <w:pStyle w:val="BodyofResearch"/>
        <w:sectPr w:rsidR="00653A74" w:rsidSect="001F5EA3">
          <w:pgSz w:w="12240" w:h="15840" w:code="1"/>
          <w:pgMar w:top="1440" w:right="1440" w:bottom="1440" w:left="2160" w:header="720" w:footer="288" w:gutter="0"/>
          <w:cols w:space="720"/>
          <w:docGrid w:linePitch="360"/>
        </w:sectPr>
      </w:pPr>
    </w:p>
    <w:p w14:paraId="51D30077" w14:textId="77777777" w:rsidR="004A0604" w:rsidRPr="001A5D85" w:rsidRDefault="004A0604" w:rsidP="004A0604">
      <w:pPr>
        <w:tabs>
          <w:tab w:val="left" w:pos="240"/>
          <w:tab w:val="center" w:pos="4320"/>
        </w:tabs>
        <w:jc w:val="left"/>
        <w:rPr>
          <w:b w:val="0"/>
          <w:bCs/>
          <w:color w:val="000000"/>
        </w:rPr>
      </w:pPr>
      <w:r w:rsidRPr="001A5D85">
        <w:rPr>
          <w:bCs/>
        </w:rPr>
        <w:lastRenderedPageBreak/>
        <w:t>Peopleware</w:t>
      </w:r>
      <w:r w:rsidRPr="001A5D85">
        <w:rPr>
          <w:bCs/>
          <w:color w:val="000000"/>
        </w:rPr>
        <w:t xml:space="preserve"> </w:t>
      </w:r>
    </w:p>
    <w:p w14:paraId="26C5BD75" w14:textId="77777777" w:rsidR="004A0604" w:rsidRDefault="004A0604" w:rsidP="004A0604">
      <w:pPr>
        <w:pStyle w:val="BodyofResearch"/>
        <w:ind w:left="720"/>
        <w:rPr>
          <w:rStyle w:val="normaltextrun"/>
          <w:color w:val="000000"/>
        </w:rPr>
      </w:pPr>
      <w:r>
        <w:rPr>
          <w:rStyle w:val="normaltextrun"/>
          <w:color w:val="000000"/>
        </w:rPr>
        <w:t>The following are the people involved and their responsibilities in developing the project:</w:t>
      </w:r>
    </w:p>
    <w:p w14:paraId="0B01FE62" w14:textId="77777777" w:rsidR="004A0604" w:rsidRDefault="004A0604" w:rsidP="004A0604">
      <w:pPr>
        <w:pStyle w:val="BodyofResearch"/>
        <w:ind w:left="720"/>
        <w:rPr>
          <w:rStyle w:val="normaltextrun"/>
          <w:color w:val="000000"/>
        </w:rPr>
      </w:pPr>
    </w:p>
    <w:p w14:paraId="6688B703" w14:textId="77777777" w:rsidR="004A0604" w:rsidRDefault="004A0604" w:rsidP="004A0604">
      <w:pPr>
        <w:pStyle w:val="BodyofResearch"/>
        <w:rPr>
          <w:rStyle w:val="normaltextrun"/>
          <w:color w:val="000000"/>
        </w:rPr>
      </w:pPr>
      <w:r>
        <w:rPr>
          <w:noProof/>
        </w:rPr>
        <w:drawing>
          <wp:anchor distT="0" distB="0" distL="114300" distR="114300" simplePos="0" relativeHeight="251922944" behindDoc="0" locked="0" layoutInCell="1" allowOverlap="1" wp14:anchorId="77915CCD" wp14:editId="322D93AA">
            <wp:simplePos x="0" y="0"/>
            <wp:positionH relativeFrom="column">
              <wp:posOffset>0</wp:posOffset>
            </wp:positionH>
            <wp:positionV relativeFrom="paragraph">
              <wp:posOffset>-635</wp:posOffset>
            </wp:positionV>
            <wp:extent cx="5485562" cy="5307775"/>
            <wp:effectExtent l="0" t="0" r="1270" b="762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t="23238" b="1994"/>
                    <a:stretch/>
                  </pic:blipFill>
                  <pic:spPr bwMode="auto">
                    <a:xfrm>
                      <a:off x="0" y="0"/>
                      <a:ext cx="5485562" cy="530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E1DDE3" w14:textId="77777777" w:rsidR="004A0604" w:rsidRDefault="004A0604" w:rsidP="004A0604">
      <w:pPr>
        <w:pStyle w:val="BodyofResearch"/>
        <w:rPr>
          <w:rStyle w:val="normaltextrun"/>
          <w:color w:val="000000"/>
        </w:rPr>
      </w:pPr>
    </w:p>
    <w:p w14:paraId="650A013D" w14:textId="77777777" w:rsidR="004A0604" w:rsidRDefault="004A0604" w:rsidP="004A0604">
      <w:pPr>
        <w:pStyle w:val="BodyofResearch"/>
        <w:rPr>
          <w:rStyle w:val="normaltextrun"/>
          <w:color w:val="000000"/>
        </w:rPr>
      </w:pPr>
      <w:r>
        <w:rPr>
          <w:rStyle w:val="normaltextrun"/>
          <w:color w:val="000000"/>
        </w:rPr>
        <w:t>Figure #</w:t>
      </w:r>
    </w:p>
    <w:p w14:paraId="4BDE6EB4" w14:textId="77777777" w:rsidR="004A0604" w:rsidRDefault="004A0604" w:rsidP="004A0604">
      <w:pPr>
        <w:pStyle w:val="BodyofResearch"/>
      </w:pPr>
      <w:r w:rsidRPr="00286BB0">
        <w:rPr>
          <w:b/>
          <w:bCs/>
        </w:rPr>
        <w:t>Researcher</w:t>
      </w:r>
      <w:r w:rsidRPr="00286BB0">
        <w:t xml:space="preserve"> - The researcher creates plans that would meet the requirements of the proposed systems. The researcher collects data from books, journals, other existing research, and other documents that can relate to the proposed system.</w:t>
      </w:r>
    </w:p>
    <w:p w14:paraId="2F49DEA9" w14:textId="77777777" w:rsidR="004A0604" w:rsidRDefault="004A0604" w:rsidP="004A0604">
      <w:pPr>
        <w:pStyle w:val="BodyofResearch"/>
      </w:pPr>
      <w:r w:rsidRPr="00286BB0">
        <w:rPr>
          <w:b/>
          <w:bCs/>
        </w:rPr>
        <w:t>Developer</w:t>
      </w:r>
      <w:r w:rsidRPr="00286BB0">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w:t>
      </w:r>
    </w:p>
    <w:p w14:paraId="3FEFC91E" w14:textId="77777777" w:rsidR="004A0604" w:rsidRDefault="004A0604" w:rsidP="004A0604">
      <w:pPr>
        <w:pStyle w:val="BodyofResearch"/>
      </w:pPr>
    </w:p>
    <w:p w14:paraId="6D0367ED" w14:textId="77777777" w:rsidR="004A0604" w:rsidRDefault="004A0604" w:rsidP="004A0604">
      <w:pPr>
        <w:pStyle w:val="BodyofResearch"/>
      </w:pPr>
      <w:r w:rsidRPr="00286BB0">
        <w:rPr>
          <w:b/>
          <w:bCs/>
        </w:rPr>
        <w:t>Owner</w:t>
      </w:r>
      <w:r w:rsidRPr="00286BB0">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36B6DBBF" w14:textId="77777777" w:rsidR="004A0604" w:rsidRDefault="004A0604" w:rsidP="004A0604">
      <w:pPr>
        <w:pStyle w:val="BodyofResearch"/>
      </w:pPr>
    </w:p>
    <w:p w14:paraId="2018F08D" w14:textId="77777777" w:rsidR="004A0604" w:rsidRDefault="004A0604" w:rsidP="004A0604">
      <w:pPr>
        <w:pStyle w:val="BodyofResearch"/>
      </w:pPr>
      <w:r w:rsidRPr="00286BB0">
        <w:rPr>
          <w:b/>
          <w:bCs/>
        </w:rPr>
        <w:t>Veterinarian</w:t>
      </w:r>
      <w:r w:rsidRPr="00286BB0">
        <w:t xml:space="preserve"> – Veterinarian needs to see information of the pig. Giving access to the web-based System allow them to view information’s that the veterinarian needs. </w:t>
      </w:r>
    </w:p>
    <w:p w14:paraId="77D1139B" w14:textId="77777777" w:rsidR="004A0604" w:rsidRDefault="004A0604" w:rsidP="004A0604">
      <w:pPr>
        <w:pStyle w:val="BodyofResearch"/>
      </w:pPr>
    </w:p>
    <w:p w14:paraId="2AEA1EF7" w14:textId="77777777" w:rsidR="004A0604" w:rsidRDefault="004A0604" w:rsidP="004A0604">
      <w:pPr>
        <w:pStyle w:val="BodyofResearch"/>
        <w:jc w:val="center"/>
        <w:rPr>
          <w:b/>
          <w:bCs/>
        </w:rPr>
      </w:pPr>
    </w:p>
    <w:p w14:paraId="4CCC6351" w14:textId="57C838D8" w:rsidR="004A0604" w:rsidRPr="00B63CC1" w:rsidRDefault="00B63CC1" w:rsidP="00B63CC1">
      <w:pPr>
        <w:pStyle w:val="Caption"/>
        <w:rPr>
          <w:i w:val="0"/>
          <w:iCs w:val="0"/>
          <w:color w:val="auto"/>
          <w:sz w:val="24"/>
          <w:szCs w:val="24"/>
        </w:rPr>
      </w:pPr>
      <w:bookmarkStart w:id="36" w:name="_Toc131864702"/>
      <w:bookmarkStart w:id="37" w:name="_Toc131884941"/>
      <w:r w:rsidRPr="00B63CC1">
        <w:rPr>
          <w:i w:val="0"/>
          <w:iCs w:val="0"/>
          <w:color w:val="auto"/>
          <w:sz w:val="24"/>
          <w:szCs w:val="24"/>
        </w:rPr>
        <w:t xml:space="preserve">Figure </w:t>
      </w:r>
      <w:r w:rsidRPr="00B63CC1">
        <w:rPr>
          <w:i w:val="0"/>
          <w:iCs w:val="0"/>
          <w:color w:val="auto"/>
          <w:sz w:val="24"/>
          <w:szCs w:val="24"/>
        </w:rPr>
        <w:fldChar w:fldCharType="begin"/>
      </w:r>
      <w:r w:rsidRPr="00B63CC1">
        <w:rPr>
          <w:i w:val="0"/>
          <w:iCs w:val="0"/>
          <w:color w:val="auto"/>
          <w:sz w:val="24"/>
          <w:szCs w:val="24"/>
        </w:rPr>
        <w:instrText xml:space="preserve"> SEQ Figure \* ARABIC </w:instrText>
      </w:r>
      <w:r w:rsidRPr="00B63CC1">
        <w:rPr>
          <w:i w:val="0"/>
          <w:iCs w:val="0"/>
          <w:color w:val="auto"/>
          <w:sz w:val="24"/>
          <w:szCs w:val="24"/>
        </w:rPr>
        <w:fldChar w:fldCharType="separate"/>
      </w:r>
      <w:r w:rsidR="008832CB">
        <w:rPr>
          <w:i w:val="0"/>
          <w:iCs w:val="0"/>
          <w:noProof/>
          <w:color w:val="auto"/>
          <w:sz w:val="24"/>
          <w:szCs w:val="24"/>
        </w:rPr>
        <w:t>4</w:t>
      </w:r>
      <w:r w:rsidRPr="00B63CC1">
        <w:rPr>
          <w:i w:val="0"/>
          <w:iCs w:val="0"/>
          <w:color w:val="auto"/>
          <w:sz w:val="24"/>
          <w:szCs w:val="24"/>
        </w:rPr>
        <w:fldChar w:fldCharType="end"/>
      </w:r>
      <w:r w:rsidRPr="00B63CC1">
        <w:rPr>
          <w:i w:val="0"/>
          <w:iCs w:val="0"/>
          <w:color w:val="auto"/>
          <w:sz w:val="24"/>
          <w:szCs w:val="24"/>
        </w:rPr>
        <w:t>: Peopleware Diagram</w:t>
      </w:r>
      <w:bookmarkEnd w:id="36"/>
      <w:bookmarkEnd w:id="37"/>
    </w:p>
    <w:p w14:paraId="580AFE27" w14:textId="77777777" w:rsidR="004A0604" w:rsidRDefault="004A0604" w:rsidP="004A0604">
      <w:pPr>
        <w:pStyle w:val="BodyofResearch"/>
      </w:pPr>
    </w:p>
    <w:p w14:paraId="38C5154E" w14:textId="77777777" w:rsidR="004A0604" w:rsidRDefault="004A0604" w:rsidP="004A0604">
      <w:pPr>
        <w:pStyle w:val="BodyofResearch"/>
      </w:pPr>
    </w:p>
    <w:p w14:paraId="65A26F35" w14:textId="77777777" w:rsidR="00B63CC1" w:rsidRDefault="00B63CC1" w:rsidP="004A0604">
      <w:pPr>
        <w:pStyle w:val="BodyofResearch"/>
      </w:pPr>
    </w:p>
    <w:p w14:paraId="7BCF23D4" w14:textId="77777777" w:rsidR="004A0604" w:rsidRDefault="004A0604" w:rsidP="004A0604">
      <w:pPr>
        <w:pStyle w:val="BodyofResearch"/>
      </w:pPr>
    </w:p>
    <w:p w14:paraId="549E7BB1" w14:textId="77777777" w:rsidR="004A0604" w:rsidRDefault="004A0604" w:rsidP="004A0604">
      <w:pPr>
        <w:pStyle w:val="BodyofResearch"/>
      </w:pPr>
      <w:r>
        <w:rPr>
          <w:b/>
          <w:bCs/>
        </w:rPr>
        <w:lastRenderedPageBreak/>
        <w:t>Researcher</w:t>
      </w:r>
      <w:r>
        <w:t xml:space="preserve"> - The researcher creates plans that would meet the requirements of the proposed systems. The researcher collects data from books, journals, other existing research, and other documents that can relate to the proposed system. </w:t>
      </w:r>
    </w:p>
    <w:p w14:paraId="5EFC22EB" w14:textId="77777777" w:rsidR="004A0604" w:rsidRDefault="004A0604" w:rsidP="004A0604">
      <w:pPr>
        <w:pStyle w:val="BodyofResearch"/>
      </w:pPr>
    </w:p>
    <w:p w14:paraId="09D4879D" w14:textId="77777777" w:rsidR="004A0604" w:rsidRDefault="004A0604" w:rsidP="004A0604">
      <w:pPr>
        <w:pStyle w:val="BodyofResearch"/>
      </w:pPr>
      <w:r>
        <w:rPr>
          <w:b/>
          <w:bCs/>
        </w:rPr>
        <w:t>Developer</w:t>
      </w:r>
      <w:r>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 </w:t>
      </w:r>
    </w:p>
    <w:p w14:paraId="39633746" w14:textId="77777777" w:rsidR="004A0604" w:rsidRDefault="004A0604" w:rsidP="004A0604">
      <w:pPr>
        <w:pStyle w:val="BodyofResearch"/>
      </w:pPr>
    </w:p>
    <w:p w14:paraId="2E4C5CD6" w14:textId="77777777" w:rsidR="004A0604" w:rsidRDefault="004A0604" w:rsidP="004A0604">
      <w:pPr>
        <w:pStyle w:val="BodyofResearch"/>
      </w:pPr>
      <w:r>
        <w:rPr>
          <w:b/>
          <w:bCs/>
        </w:rPr>
        <w:t>Owner</w:t>
      </w:r>
      <w:r>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42924081" w14:textId="77777777" w:rsidR="004A0604" w:rsidRDefault="004A0604" w:rsidP="004A0604">
      <w:pPr>
        <w:pStyle w:val="BodyofResearch"/>
      </w:pPr>
    </w:p>
    <w:p w14:paraId="7FC168A1" w14:textId="77777777" w:rsidR="004A0604" w:rsidRDefault="004A0604" w:rsidP="004A0604">
      <w:pPr>
        <w:pStyle w:val="BodyofResearch"/>
      </w:pPr>
      <w:r>
        <w:rPr>
          <w:b/>
          <w:bCs/>
        </w:rPr>
        <w:t>Veterinarian</w:t>
      </w:r>
      <w:r>
        <w:t xml:space="preserve"> – Veterinarian needs to see information of the pig. Giving access to the web-based System allow them to view information’s that the veterinarian needs. </w:t>
      </w:r>
    </w:p>
    <w:p w14:paraId="39D7EB8A" w14:textId="77777777" w:rsidR="004A0604" w:rsidRDefault="004A0604" w:rsidP="004A0604">
      <w:pPr>
        <w:pStyle w:val="BodyofResearch"/>
      </w:pPr>
    </w:p>
    <w:p w14:paraId="2B73DB22" w14:textId="77777777" w:rsidR="004A0604" w:rsidRDefault="004A0604" w:rsidP="004A0604">
      <w:pPr>
        <w:pStyle w:val="BodyofResearch"/>
      </w:pPr>
      <w:r w:rsidRPr="00286BB0">
        <w:rPr>
          <w:b/>
          <w:bCs/>
        </w:rPr>
        <w:t>Worker</w:t>
      </w:r>
      <w:r w:rsidRPr="00286BB0">
        <w:t xml:space="preserve"> - Worker has access to both web based and mobile system as they need to enter data into system. Other than that, they need to view pig information and that is achievable using the android application.</w:t>
      </w:r>
    </w:p>
    <w:p w14:paraId="16AA8491" w14:textId="77777777" w:rsidR="004A0604" w:rsidRDefault="004A0604" w:rsidP="004A0604">
      <w:pPr>
        <w:pStyle w:val="BodyofResearch"/>
      </w:pPr>
    </w:p>
    <w:p w14:paraId="26AC60A8" w14:textId="77777777" w:rsidR="004A0604" w:rsidRDefault="004A0604" w:rsidP="004A0604">
      <w:pPr>
        <w:pStyle w:val="BodyofResearch"/>
      </w:pPr>
    </w:p>
    <w:p w14:paraId="3E04C66D" w14:textId="77777777" w:rsidR="004A0604" w:rsidRDefault="004A0604" w:rsidP="004A0604">
      <w:pPr>
        <w:pStyle w:val="BodyofResearch"/>
      </w:pPr>
    </w:p>
    <w:p w14:paraId="583D22AE" w14:textId="77777777" w:rsidR="004A0604" w:rsidRDefault="004A0604" w:rsidP="004A0604">
      <w:pPr>
        <w:pStyle w:val="BodyofResearch"/>
      </w:pPr>
    </w:p>
    <w:p w14:paraId="3C685A4F" w14:textId="77777777" w:rsidR="004A0604" w:rsidRDefault="004A0604" w:rsidP="004A0604">
      <w:pPr>
        <w:pStyle w:val="BodyofResearch"/>
      </w:pPr>
    </w:p>
    <w:p w14:paraId="0A5D4E29" w14:textId="77777777" w:rsidR="004A0604" w:rsidRDefault="004A0604" w:rsidP="004A0604">
      <w:pPr>
        <w:pStyle w:val="BodyofResearch"/>
      </w:pPr>
    </w:p>
    <w:p w14:paraId="388C3CFB" w14:textId="77777777" w:rsidR="004A0604" w:rsidRDefault="004A0604" w:rsidP="004A0604">
      <w:pPr>
        <w:pStyle w:val="BodyofResearch"/>
      </w:pPr>
    </w:p>
    <w:p w14:paraId="770C4AF6" w14:textId="77777777" w:rsidR="004A0604" w:rsidRDefault="004A0604" w:rsidP="004A0604">
      <w:pPr>
        <w:pStyle w:val="BodyofResearch"/>
      </w:pPr>
    </w:p>
    <w:p w14:paraId="2DA4C125" w14:textId="77777777" w:rsidR="004A0604" w:rsidRDefault="004A0604" w:rsidP="004A0604">
      <w:pPr>
        <w:pStyle w:val="BodyofResearch"/>
      </w:pPr>
    </w:p>
    <w:p w14:paraId="249272FF" w14:textId="77777777" w:rsidR="004A0604" w:rsidRPr="001A5D85" w:rsidRDefault="004A0604" w:rsidP="004A0604">
      <w:pPr>
        <w:pStyle w:val="BodyofResearch"/>
        <w:rPr>
          <w:b/>
          <w:bCs/>
        </w:rPr>
      </w:pPr>
      <w:r w:rsidRPr="001A5D85">
        <w:rPr>
          <w:b/>
          <w:bCs/>
        </w:rPr>
        <w:lastRenderedPageBreak/>
        <w:t>Network</w:t>
      </w:r>
    </w:p>
    <w:p w14:paraId="72A79DB5" w14:textId="58555808" w:rsidR="004A0604" w:rsidRPr="0071371B" w:rsidRDefault="004A0604" w:rsidP="0071371B">
      <w:pPr>
        <w:pStyle w:val="BodyofResearch"/>
      </w:pPr>
      <w:r>
        <w:rPr>
          <w:noProof/>
        </w:rPr>
        <w:drawing>
          <wp:inline distT="0" distB="0" distL="0" distR="0" wp14:anchorId="4D4633F1" wp14:editId="061DE8F4">
            <wp:extent cx="6229350" cy="5069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268255" cy="5100916"/>
                    </a:xfrm>
                    <a:prstGeom prst="rect">
                      <a:avLst/>
                    </a:prstGeom>
                    <a:noFill/>
                    <a:ln>
                      <a:noFill/>
                    </a:ln>
                  </pic:spPr>
                </pic:pic>
              </a:graphicData>
            </a:graphic>
          </wp:inline>
        </w:drawing>
      </w:r>
    </w:p>
    <w:p w14:paraId="53300434" w14:textId="3EA23773" w:rsidR="004A0604" w:rsidRDefault="00206781" w:rsidP="00206781">
      <w:pPr>
        <w:pStyle w:val="Caption"/>
        <w:rPr>
          <w:i w:val="0"/>
          <w:iCs w:val="0"/>
          <w:noProof/>
          <w:color w:val="auto"/>
          <w:sz w:val="24"/>
          <w:szCs w:val="24"/>
        </w:rPr>
      </w:pPr>
      <w:bookmarkStart w:id="38" w:name="_Toc131864703"/>
      <w:bookmarkStart w:id="39" w:name="_Toc131884942"/>
      <w:r w:rsidRPr="00206781">
        <w:rPr>
          <w:i w:val="0"/>
          <w:iCs w:val="0"/>
          <w:color w:val="auto"/>
          <w:sz w:val="24"/>
          <w:szCs w:val="24"/>
        </w:rPr>
        <w:t xml:space="preserve">Figure </w:t>
      </w:r>
      <w:r w:rsidRPr="00206781">
        <w:rPr>
          <w:i w:val="0"/>
          <w:iCs w:val="0"/>
          <w:color w:val="auto"/>
          <w:sz w:val="24"/>
          <w:szCs w:val="24"/>
        </w:rPr>
        <w:fldChar w:fldCharType="begin"/>
      </w:r>
      <w:r w:rsidRPr="00206781">
        <w:rPr>
          <w:i w:val="0"/>
          <w:iCs w:val="0"/>
          <w:color w:val="auto"/>
          <w:sz w:val="24"/>
          <w:szCs w:val="24"/>
        </w:rPr>
        <w:instrText xml:space="preserve"> SEQ Figure \* ARABIC </w:instrText>
      </w:r>
      <w:r w:rsidRPr="00206781">
        <w:rPr>
          <w:i w:val="0"/>
          <w:iCs w:val="0"/>
          <w:color w:val="auto"/>
          <w:sz w:val="24"/>
          <w:szCs w:val="24"/>
        </w:rPr>
        <w:fldChar w:fldCharType="separate"/>
      </w:r>
      <w:r w:rsidR="008832CB">
        <w:rPr>
          <w:i w:val="0"/>
          <w:iCs w:val="0"/>
          <w:noProof/>
          <w:color w:val="auto"/>
          <w:sz w:val="24"/>
          <w:szCs w:val="24"/>
        </w:rPr>
        <w:t>5</w:t>
      </w:r>
      <w:r w:rsidRPr="00206781">
        <w:rPr>
          <w:i w:val="0"/>
          <w:iCs w:val="0"/>
          <w:color w:val="auto"/>
          <w:sz w:val="24"/>
          <w:szCs w:val="24"/>
        </w:rPr>
        <w:fldChar w:fldCharType="end"/>
      </w:r>
      <w:r w:rsidRPr="00206781">
        <w:rPr>
          <w:i w:val="0"/>
          <w:iCs w:val="0"/>
          <w:noProof/>
          <w:color w:val="auto"/>
          <w:sz w:val="24"/>
          <w:szCs w:val="24"/>
        </w:rPr>
        <w:t>: Network Diagram</w:t>
      </w:r>
      <w:bookmarkEnd w:id="38"/>
      <w:bookmarkEnd w:id="39"/>
    </w:p>
    <w:p w14:paraId="09E086BE" w14:textId="77777777" w:rsidR="0071371B" w:rsidRPr="0071371B" w:rsidRDefault="0071371B" w:rsidP="0071371B"/>
    <w:p w14:paraId="741E20BE" w14:textId="384151F6" w:rsidR="004A0604" w:rsidRDefault="004A0604" w:rsidP="004A0604">
      <w:pPr>
        <w:pStyle w:val="BodyofResearch"/>
      </w:pPr>
      <w:r w:rsidRPr="005C5F77">
        <w:t>The diagram above shows how the network of proposed system. Web-based system is deployed in one of digital ocean cloud computing using a VPS or called droplet. This allows owner,</w:t>
      </w:r>
      <w:r>
        <w:t xml:space="preserve"> </w:t>
      </w:r>
      <w:r w:rsidRPr="005C5F77">
        <w:t>workers, and veterinarian to view piggery status and information anywhere and anytime. They would need to have internet connection to access the web-based system and they can be in the farm using Wi-Fi or ethernet or mobile data. The data on android application can be retrieve</w:t>
      </w:r>
      <w:r>
        <w:t>d</w:t>
      </w:r>
      <w:r w:rsidRPr="005C5F77">
        <w:t xml:space="preserve"> using the </w:t>
      </w:r>
      <w:r w:rsidR="005C3CA4" w:rsidRPr="006952C9">
        <w:rPr>
          <w:highlight w:val="yellow"/>
        </w:rPr>
        <w:t>API</w:t>
      </w:r>
      <w:r w:rsidRPr="005C5F77">
        <w:t xml:space="preserve">. </w:t>
      </w:r>
      <w:r>
        <w:t>In t</w:t>
      </w:r>
      <w:r w:rsidRPr="005C5F77">
        <w:t>his way</w:t>
      </w:r>
      <w:r>
        <w:t>,</w:t>
      </w:r>
      <w:r w:rsidRPr="005C5F77">
        <w:t xml:space="preserve"> everything can be easily retrieved using http request.</w:t>
      </w:r>
    </w:p>
    <w:p w14:paraId="41C1E68D" w14:textId="40F16453" w:rsidR="004A0604" w:rsidRDefault="004A0604" w:rsidP="00C32868">
      <w:pPr>
        <w:pStyle w:val="Heading2"/>
      </w:pPr>
      <w:bookmarkStart w:id="40" w:name="_Toc131886454"/>
      <w:r>
        <w:lastRenderedPageBreak/>
        <w:t>Calendar of Activities</w:t>
      </w:r>
      <w:bookmarkEnd w:id="40"/>
    </w:p>
    <w:p w14:paraId="46B693C7" w14:textId="77777777" w:rsidR="004A0604" w:rsidRDefault="004A0604" w:rsidP="004A0604">
      <w:pPr>
        <w:pStyle w:val="BodyofResearch"/>
        <w:rPr>
          <w:rStyle w:val="BodyofResearchChar"/>
          <w:b/>
          <w:bCs/>
        </w:rPr>
      </w:pPr>
      <w:r w:rsidRPr="00F630E3">
        <w:rPr>
          <w:rStyle w:val="BodyofResearchChar"/>
          <w:b/>
          <w:bCs/>
        </w:rPr>
        <w:t>Methodology</w:t>
      </w:r>
    </w:p>
    <w:p w14:paraId="655009FD" w14:textId="7E795E75" w:rsidR="004A0604" w:rsidRDefault="004A0604" w:rsidP="004A0604">
      <w:pPr>
        <w:spacing w:line="360" w:lineRule="auto"/>
        <w:jc w:val="both"/>
        <w:rPr>
          <w:b w:val="0"/>
          <w:bCs/>
        </w:rPr>
      </w:pPr>
      <w:r w:rsidRPr="002B0542">
        <w:rPr>
          <w:b w:val="0"/>
          <w:bCs/>
        </w:rPr>
        <w:t>The proponent</w:t>
      </w:r>
      <w:r>
        <w:rPr>
          <w:b w:val="0"/>
          <w:bCs/>
        </w:rPr>
        <w:t>s</w:t>
      </w:r>
      <w:r w:rsidRPr="002B0542">
        <w:rPr>
          <w:b w:val="0"/>
          <w:bCs/>
        </w:rPr>
        <w:t xml:space="preserve"> will use agile model as it offers team productivity. With agile, task </w:t>
      </w:r>
      <w:r w:rsidR="00204FC9" w:rsidRPr="002B0542">
        <w:rPr>
          <w:b w:val="0"/>
          <w:bCs/>
        </w:rPr>
        <w:t>is</w:t>
      </w:r>
      <w:r w:rsidRPr="002B0542">
        <w:rPr>
          <w:b w:val="0"/>
          <w:bCs/>
        </w:rPr>
        <w:t xml:space="preserve"> divided into chunk where each chunk will have to deliver specific requirement. Agile model is a combination of iterative which means it changes can be done easily and incremental which means adding something slowly.</w:t>
      </w:r>
    </w:p>
    <w:p w14:paraId="4A9C20CD" w14:textId="77777777" w:rsidR="004A0604" w:rsidRDefault="004A0604" w:rsidP="004A0604">
      <w:pPr>
        <w:spacing w:line="360" w:lineRule="auto"/>
        <w:jc w:val="both"/>
        <w:rPr>
          <w:b w:val="0"/>
          <w:bCs/>
        </w:rPr>
      </w:pPr>
      <w:r>
        <w:rPr>
          <w:noProof/>
        </w:rPr>
        <w:drawing>
          <wp:inline distT="0" distB="0" distL="0" distR="0" wp14:anchorId="4E4EA8C0" wp14:editId="3AAC99E1">
            <wp:extent cx="5486400" cy="3457575"/>
            <wp:effectExtent l="0" t="0" r="0" b="9525"/>
            <wp:docPr id="5" name="Picture 5" descr="Agile Software Process Model - An Introduction — DataSaga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ile Software Process Model - An Introduction — DataSagar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14:paraId="2A57F287" w14:textId="54BA269C" w:rsidR="004A0604" w:rsidRPr="005E39F4" w:rsidRDefault="005E39F4" w:rsidP="005E39F4">
      <w:pPr>
        <w:pStyle w:val="Caption"/>
        <w:rPr>
          <w:i w:val="0"/>
          <w:iCs w:val="0"/>
          <w:color w:val="auto"/>
          <w:sz w:val="24"/>
          <w:szCs w:val="24"/>
        </w:rPr>
      </w:pPr>
      <w:bookmarkStart w:id="41" w:name="_Toc131864704"/>
      <w:bookmarkStart w:id="42" w:name="_Toc131884943"/>
      <w:r w:rsidRPr="005E39F4">
        <w:rPr>
          <w:i w:val="0"/>
          <w:iCs w:val="0"/>
          <w:color w:val="auto"/>
          <w:sz w:val="24"/>
          <w:szCs w:val="24"/>
        </w:rPr>
        <w:t xml:space="preserve">Figure </w:t>
      </w:r>
      <w:r w:rsidRPr="005E39F4">
        <w:rPr>
          <w:i w:val="0"/>
          <w:iCs w:val="0"/>
          <w:color w:val="auto"/>
          <w:sz w:val="24"/>
          <w:szCs w:val="24"/>
        </w:rPr>
        <w:fldChar w:fldCharType="begin"/>
      </w:r>
      <w:r w:rsidRPr="005E39F4">
        <w:rPr>
          <w:i w:val="0"/>
          <w:iCs w:val="0"/>
          <w:color w:val="auto"/>
          <w:sz w:val="24"/>
          <w:szCs w:val="24"/>
        </w:rPr>
        <w:instrText xml:space="preserve"> SEQ Figure \* ARABIC </w:instrText>
      </w:r>
      <w:r w:rsidRPr="005E39F4">
        <w:rPr>
          <w:i w:val="0"/>
          <w:iCs w:val="0"/>
          <w:color w:val="auto"/>
          <w:sz w:val="24"/>
          <w:szCs w:val="24"/>
        </w:rPr>
        <w:fldChar w:fldCharType="separate"/>
      </w:r>
      <w:r w:rsidR="008832CB">
        <w:rPr>
          <w:i w:val="0"/>
          <w:iCs w:val="0"/>
          <w:noProof/>
          <w:color w:val="auto"/>
          <w:sz w:val="24"/>
          <w:szCs w:val="24"/>
        </w:rPr>
        <w:t>6</w:t>
      </w:r>
      <w:r w:rsidRPr="005E39F4">
        <w:rPr>
          <w:i w:val="0"/>
          <w:iCs w:val="0"/>
          <w:color w:val="auto"/>
          <w:sz w:val="24"/>
          <w:szCs w:val="24"/>
        </w:rPr>
        <w:fldChar w:fldCharType="end"/>
      </w:r>
      <w:r w:rsidRPr="005E39F4">
        <w:rPr>
          <w:i w:val="0"/>
          <w:iCs w:val="0"/>
          <w:color w:val="auto"/>
          <w:sz w:val="24"/>
          <w:szCs w:val="24"/>
        </w:rPr>
        <w:t>: Agile Methodology</w:t>
      </w:r>
      <w:bookmarkEnd w:id="41"/>
      <w:bookmarkEnd w:id="42"/>
    </w:p>
    <w:p w14:paraId="08B0379C" w14:textId="77777777" w:rsidR="005E39F4" w:rsidRDefault="005E39F4" w:rsidP="004A0604">
      <w:pPr>
        <w:pStyle w:val="BodyofResearch"/>
      </w:pPr>
    </w:p>
    <w:p w14:paraId="0AFFF87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Project Planning and Initiation </w:t>
      </w:r>
    </w:p>
    <w:p w14:paraId="18EAC0E6"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0F6F3BA" w14:textId="77777777" w:rsidR="004A0604" w:rsidRDefault="004A0604" w:rsidP="004A0604">
      <w:pPr>
        <w:pStyle w:val="BodyofResearch"/>
        <w:numPr>
          <w:ilvl w:val="0"/>
          <w:numId w:val="2"/>
        </w:numPr>
        <w:rPr>
          <w:rStyle w:val="BodyofResearchChar"/>
        </w:rPr>
      </w:pPr>
      <w:r>
        <w:rPr>
          <w:rStyle w:val="BodyofResearchChar"/>
        </w:rPr>
        <w:t>To identify the company/agency that is suitable for the proposed system.</w:t>
      </w:r>
    </w:p>
    <w:p w14:paraId="1CF0D494" w14:textId="77777777" w:rsidR="004A0604" w:rsidRDefault="004A0604" w:rsidP="004A0604">
      <w:pPr>
        <w:pStyle w:val="BodyofResearch"/>
        <w:numPr>
          <w:ilvl w:val="0"/>
          <w:numId w:val="2"/>
        </w:numPr>
        <w:jc w:val="left"/>
        <w:rPr>
          <w:rStyle w:val="BodyofResearchChar"/>
        </w:rPr>
      </w:pPr>
      <w:r>
        <w:rPr>
          <w:rStyle w:val="BodyofResearchChar"/>
        </w:rPr>
        <w:t>To create a questionnaire that can gather data and process of the identified company/agency.</w:t>
      </w:r>
    </w:p>
    <w:p w14:paraId="5E17F979" w14:textId="77777777" w:rsidR="004A0604" w:rsidRPr="00F630E3" w:rsidRDefault="004A0604" w:rsidP="004A0604">
      <w:pPr>
        <w:pStyle w:val="BodyofResearch"/>
        <w:numPr>
          <w:ilvl w:val="0"/>
          <w:numId w:val="2"/>
        </w:numPr>
        <w:jc w:val="left"/>
        <w:rPr>
          <w:rStyle w:val="BodyofResearchChar"/>
        </w:rPr>
      </w:pPr>
      <w:r>
        <w:rPr>
          <w:rStyle w:val="BodyofResearchChar"/>
        </w:rPr>
        <w:t>To create a request letter to interview the identified company/agency.</w:t>
      </w:r>
    </w:p>
    <w:p w14:paraId="58CA75C7"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A153B24" w14:textId="77777777" w:rsidR="004A0604" w:rsidRDefault="004A0604" w:rsidP="004A0604">
      <w:pPr>
        <w:pStyle w:val="BodyofResearch"/>
        <w:rPr>
          <w:rStyle w:val="BodyofResearchChar"/>
        </w:rPr>
      </w:pPr>
      <w:r>
        <w:rPr>
          <w:rStyle w:val="BodyofResearchChar"/>
        </w:rPr>
        <w:t xml:space="preserve">The proponent brainstormed an idea for a system that will be proposed to a company/agency. After deciding on the system, the proponent will find a company/agency </w:t>
      </w:r>
      <w:r>
        <w:rPr>
          <w:rStyle w:val="BodyofResearchChar"/>
        </w:rPr>
        <w:lastRenderedPageBreak/>
        <w:t>to propose the chosen idea of the proposed system. If the proponents identified the company/agency, then they will create a letter to request permission from the manager /owner of the agency for permission to conduct an interview. Thus, if permitted then the proponent will create a questionnaire to ask for details about the problems and process of the identified company/agency. Furthermore, the proponent will gather data that can be analyzed to create the modules of the proposed system.</w:t>
      </w:r>
    </w:p>
    <w:p w14:paraId="4B8ACAD7" w14:textId="4A09E7A8"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r w:rsidR="00204FC9" w:rsidRPr="00FC0139">
        <w:rPr>
          <w:rStyle w:val="BodyofResearchChar"/>
        </w:rPr>
        <w:t>stakeholders.</w:t>
      </w:r>
      <w:r w:rsidRPr="00FC0139">
        <w:rPr>
          <w:rStyle w:val="BodyofResearchChar"/>
        </w:rPr>
        <w:t xml:space="preserve"> </w:t>
      </w:r>
    </w:p>
    <w:p w14:paraId="26947020" w14:textId="77777777" w:rsidR="004A0604" w:rsidRDefault="004A0604" w:rsidP="004A0604">
      <w:pPr>
        <w:pStyle w:val="BodyofResearch"/>
        <w:rPr>
          <w:rStyle w:val="BodyofResearchChar"/>
        </w:rPr>
      </w:pPr>
      <w:r w:rsidRPr="00FC0139">
        <w:rPr>
          <w:rStyle w:val="BodyofResearchChar"/>
          <w:b/>
          <w:bCs/>
        </w:rPr>
        <w:t xml:space="preserve">Resources: </w:t>
      </w:r>
      <w:r w:rsidRPr="00FC0139">
        <w:rPr>
          <w:rStyle w:val="BodyofResearchChar"/>
        </w:rPr>
        <w:t>Request Letter, Questionnaire,</w:t>
      </w:r>
      <w:r>
        <w:rPr>
          <w:rStyle w:val="BodyofResearchChar"/>
        </w:rPr>
        <w:t xml:space="preserve"> </w:t>
      </w:r>
      <w:r w:rsidRPr="00FC0139">
        <w:rPr>
          <w:rStyle w:val="BodyofResearchChar"/>
        </w:rPr>
        <w:t>Laptop,</w:t>
      </w:r>
      <w:r>
        <w:rPr>
          <w:rStyle w:val="BodyofResearchChar"/>
        </w:rPr>
        <w:t xml:space="preserve"> </w:t>
      </w:r>
      <w:r w:rsidRPr="00FC0139">
        <w:rPr>
          <w:rStyle w:val="BodyofResearchChar"/>
        </w:rPr>
        <w:t xml:space="preserve">and Microsoft </w:t>
      </w:r>
    </w:p>
    <w:p w14:paraId="279E432F"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Week </w:t>
      </w:r>
      <w:r>
        <w:rPr>
          <w:rStyle w:val="BodyofResearchChar"/>
        </w:rPr>
        <w:t>3-18</w:t>
      </w:r>
    </w:p>
    <w:p w14:paraId="7D84277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Analysis</w:t>
      </w:r>
      <w:r w:rsidRPr="00B15B9A">
        <w:rPr>
          <w:rStyle w:val="BodyofResearchChar"/>
        </w:rPr>
        <w:t xml:space="preserve"> </w:t>
      </w:r>
    </w:p>
    <w:p w14:paraId="51EA94FC" w14:textId="77777777" w:rsidR="004A0604" w:rsidRDefault="004A0604" w:rsidP="004A0604">
      <w:pPr>
        <w:pStyle w:val="BodyofResearch"/>
        <w:rPr>
          <w:rStyle w:val="BodyofResearchChar"/>
          <w:b/>
          <w:bCs/>
        </w:rPr>
      </w:pPr>
      <w:r w:rsidRPr="00FC0139">
        <w:rPr>
          <w:rStyle w:val="BodyofResearchChar"/>
          <w:b/>
          <w:bCs/>
        </w:rPr>
        <w:t xml:space="preserve">Objectives of the Activity: </w:t>
      </w:r>
    </w:p>
    <w:p w14:paraId="2F626D87" w14:textId="77777777" w:rsidR="004A0604" w:rsidRDefault="004A0604" w:rsidP="004A0604">
      <w:pPr>
        <w:pStyle w:val="BodyofResearch"/>
        <w:numPr>
          <w:ilvl w:val="0"/>
          <w:numId w:val="3"/>
        </w:numPr>
        <w:jc w:val="left"/>
        <w:rPr>
          <w:rStyle w:val="BodyofResearchChar"/>
        </w:rPr>
      </w:pPr>
      <w:r>
        <w:rPr>
          <w:rStyle w:val="BodyofResearchChar"/>
        </w:rPr>
        <w:t>To determine the current technical process of RVM Hog farm.</w:t>
      </w:r>
    </w:p>
    <w:p w14:paraId="6E108FAF" w14:textId="77777777" w:rsidR="004A0604" w:rsidRDefault="004A0604" w:rsidP="004A0604">
      <w:pPr>
        <w:pStyle w:val="BodyofResearch"/>
        <w:numPr>
          <w:ilvl w:val="0"/>
          <w:numId w:val="3"/>
        </w:numPr>
        <w:jc w:val="left"/>
        <w:rPr>
          <w:rStyle w:val="BodyofResearchChar"/>
        </w:rPr>
      </w:pPr>
      <w:r>
        <w:rPr>
          <w:rStyle w:val="BodyofResearchChar"/>
        </w:rPr>
        <w:t xml:space="preserve">To create data flow diagram of the current system using </w:t>
      </w:r>
      <w:proofErr w:type="spellStart"/>
      <w:r>
        <w:rPr>
          <w:rStyle w:val="BodyofResearchChar"/>
        </w:rPr>
        <w:t>Gane</w:t>
      </w:r>
      <w:proofErr w:type="spellEnd"/>
      <w:r>
        <w:rPr>
          <w:rStyle w:val="BodyofResearchChar"/>
        </w:rPr>
        <w:t xml:space="preserve"> and Sarson Model.</w:t>
      </w:r>
    </w:p>
    <w:p w14:paraId="0C651CE5" w14:textId="77777777" w:rsidR="004A0604" w:rsidRDefault="004A0604" w:rsidP="004A0604">
      <w:pPr>
        <w:pStyle w:val="BodyofResearch"/>
        <w:numPr>
          <w:ilvl w:val="0"/>
          <w:numId w:val="3"/>
        </w:numPr>
        <w:jc w:val="left"/>
        <w:rPr>
          <w:rStyle w:val="BodyofResearchChar"/>
        </w:rPr>
      </w:pPr>
      <w:r>
        <w:rPr>
          <w:rStyle w:val="BodyofResearchChar"/>
        </w:rPr>
        <w:t xml:space="preserve">To create a dataflow diagram of the proposed system using </w:t>
      </w:r>
      <w:proofErr w:type="spellStart"/>
      <w:r>
        <w:rPr>
          <w:rStyle w:val="BodyofResearchChar"/>
        </w:rPr>
        <w:t>Gane</w:t>
      </w:r>
      <w:proofErr w:type="spellEnd"/>
      <w:r>
        <w:rPr>
          <w:rStyle w:val="BodyofResearchChar"/>
        </w:rPr>
        <w:t xml:space="preserve"> and Sarson Model.</w:t>
      </w:r>
    </w:p>
    <w:p w14:paraId="1E123B76" w14:textId="77777777" w:rsidR="004A0604" w:rsidRPr="00F630E3" w:rsidRDefault="004A0604" w:rsidP="004A0604">
      <w:pPr>
        <w:pStyle w:val="BodyofResearch"/>
        <w:numPr>
          <w:ilvl w:val="0"/>
          <w:numId w:val="3"/>
        </w:numPr>
        <w:jc w:val="left"/>
        <w:rPr>
          <w:rStyle w:val="BodyofResearchChar"/>
        </w:rPr>
      </w:pPr>
      <w:r>
        <w:rPr>
          <w:rStyle w:val="BodyofResearchChar"/>
        </w:rPr>
        <w:t>To determine the implementation of proposed system with the use of physical diagram.</w:t>
      </w:r>
    </w:p>
    <w:p w14:paraId="3C7FCF2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3B9265" w14:textId="77777777" w:rsidR="004A0604" w:rsidRDefault="004A0604" w:rsidP="004A0604">
      <w:pPr>
        <w:pStyle w:val="BodyofResearch"/>
        <w:rPr>
          <w:rStyle w:val="BodyofResearchChar"/>
        </w:rPr>
      </w:pPr>
      <w:r>
        <w:rPr>
          <w:rStyle w:val="BodyofResearchChar"/>
        </w:rPr>
        <w:t>The proponent would create diagram that would see if the current and proposed system will have difference. The proponent would like to see that the proposed system will have better process than the current system. The proponent would create data flow diagram that would visualize how the current process of RVM hog farm work. This would include Level 0, Logical Data Flow Diagram Level 1. Furthermore, the proponent would create data flow diagram of the proposed system that would visualize how the proposed system process would work. This includes a Level 0 Physical data flow diagram of the proposed system and Level 1 physical data flow diagram of the proposed system.</w:t>
      </w:r>
    </w:p>
    <w:p w14:paraId="1E6BE42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2C1BFC71" w14:textId="77777777" w:rsidR="004A0604" w:rsidRDefault="004A0604" w:rsidP="004A0604">
      <w:pPr>
        <w:pStyle w:val="BodyofResearch"/>
        <w:rPr>
          <w:rStyle w:val="BodyofResearchChar"/>
        </w:rPr>
      </w:pPr>
      <w:r w:rsidRPr="00FC0139">
        <w:rPr>
          <w:rStyle w:val="BodyofResearchChar"/>
          <w:b/>
          <w:bCs/>
        </w:rPr>
        <w:t>Resources:</w:t>
      </w:r>
      <w:r>
        <w:rPr>
          <w:rStyle w:val="BodyofResearchChar"/>
          <w:b/>
          <w:bCs/>
        </w:rPr>
        <w:t xml:space="preserve"> </w:t>
      </w:r>
      <w:r w:rsidRPr="00CF3123">
        <w:rPr>
          <w:rStyle w:val="BodyofResearchChar"/>
        </w:rPr>
        <w:t>Laptop,</w:t>
      </w:r>
      <w:r>
        <w:rPr>
          <w:rStyle w:val="BodyofResearchChar"/>
        </w:rPr>
        <w:t xml:space="preserve"> Lucid Chart, Microsoft Word, Browser, Diagram.net, Internet Connection</w:t>
      </w:r>
    </w:p>
    <w:p w14:paraId="48B039D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19-20</w:t>
      </w:r>
    </w:p>
    <w:p w14:paraId="2BA7CF3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Documentation</w:t>
      </w:r>
      <w:r w:rsidRPr="00B15B9A">
        <w:rPr>
          <w:rStyle w:val="BodyofResearchChar"/>
        </w:rPr>
        <w:t xml:space="preserve"> </w:t>
      </w:r>
    </w:p>
    <w:p w14:paraId="5FC4355C" w14:textId="77777777" w:rsidR="004A0604" w:rsidRDefault="004A0604" w:rsidP="004A0604">
      <w:pPr>
        <w:pStyle w:val="BodyofResearch"/>
        <w:rPr>
          <w:rStyle w:val="BodyofResearchChar"/>
        </w:rPr>
      </w:pPr>
      <w:r w:rsidRPr="00FC0139">
        <w:rPr>
          <w:rStyle w:val="BodyofResearchChar"/>
          <w:b/>
          <w:bCs/>
        </w:rPr>
        <w:lastRenderedPageBreak/>
        <w:t xml:space="preserve">Objectives of the Activity: </w:t>
      </w:r>
    </w:p>
    <w:p w14:paraId="053FEADC" w14:textId="77777777" w:rsidR="004A0604" w:rsidRPr="00F630E3" w:rsidRDefault="004A0604" w:rsidP="004A0604">
      <w:pPr>
        <w:pStyle w:val="BodyofResearch"/>
        <w:numPr>
          <w:ilvl w:val="0"/>
          <w:numId w:val="4"/>
        </w:numPr>
        <w:jc w:val="left"/>
        <w:rPr>
          <w:rStyle w:val="BodyofResearchChar"/>
        </w:rPr>
      </w:pPr>
      <w:r>
        <w:rPr>
          <w:rStyle w:val="BodyofResearchChar"/>
        </w:rPr>
        <w:t>To create</w:t>
      </w:r>
      <w:r w:rsidRPr="00EE3DF5">
        <w:rPr>
          <w:rStyle w:val="BodyofResearchChar"/>
        </w:rPr>
        <w:t xml:space="preserve"> </w:t>
      </w:r>
      <w:r>
        <w:rPr>
          <w:rStyle w:val="BodyofResearchChar"/>
        </w:rPr>
        <w:t>functional requirements and non-functional requirement</w:t>
      </w:r>
    </w:p>
    <w:p w14:paraId="0021A4A3" w14:textId="77777777" w:rsidR="004A0604" w:rsidRDefault="004A0604" w:rsidP="004A0604">
      <w:pPr>
        <w:pStyle w:val="BodyofResearch"/>
        <w:rPr>
          <w:rStyle w:val="BodyofResearchChar"/>
        </w:rPr>
      </w:pPr>
      <w:r w:rsidRPr="00EE3DF5">
        <w:rPr>
          <w:rStyle w:val="BodyofResearchChar"/>
          <w:b/>
          <w:bCs/>
        </w:rPr>
        <w:t>Description:</w:t>
      </w:r>
      <w:r w:rsidRPr="00FC0139">
        <w:rPr>
          <w:rStyle w:val="BodyofResearchChar"/>
        </w:rPr>
        <w:t xml:space="preserve"> </w:t>
      </w:r>
    </w:p>
    <w:p w14:paraId="25B5A2DC" w14:textId="77777777" w:rsidR="004A0604" w:rsidRDefault="004A0604" w:rsidP="004A0604">
      <w:pPr>
        <w:pStyle w:val="BodyofResearch"/>
        <w:rPr>
          <w:rStyle w:val="BodyofResearchChar"/>
        </w:rPr>
      </w:pPr>
      <w:r>
        <w:rPr>
          <w:rStyle w:val="BodyofResearchChar"/>
        </w:rPr>
        <w:t>The proponent would create a storyboard which would show how the User Interface of the proposed system works. Thus, creating this story board would allow the proponent to visualize and layout the look of the proposed system. Furthermore, the proponent would create functional requirements for the proposed system where it would describe how the proposed system will behave. Thus, giving the proponent plans for the proposed system when Iterations start.</w:t>
      </w:r>
    </w:p>
    <w:p w14:paraId="44359AC1"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577EB541" w14:textId="77777777" w:rsidR="004A0604" w:rsidRDefault="004A0604" w:rsidP="004A0604">
      <w:pPr>
        <w:pStyle w:val="BodyofResearch"/>
        <w:rPr>
          <w:rStyle w:val="BodyofResearchChar"/>
        </w:rPr>
      </w:pPr>
      <w:r w:rsidRPr="00FC0139">
        <w:rPr>
          <w:rStyle w:val="BodyofResearchChar"/>
          <w:b/>
          <w:bCs/>
        </w:rPr>
        <w:t xml:space="preserve">Resources: </w:t>
      </w:r>
      <w:r w:rsidRPr="00250154">
        <w:rPr>
          <w:rStyle w:val="BodyofResearchChar"/>
        </w:rPr>
        <w:t>Lucid</w:t>
      </w:r>
      <w:r>
        <w:rPr>
          <w:rStyle w:val="BodyofResearchChar"/>
        </w:rPr>
        <w:t xml:space="preserve"> </w:t>
      </w:r>
      <w:r w:rsidRPr="00250154">
        <w:rPr>
          <w:rStyle w:val="BodyofResearchChar"/>
        </w:rPr>
        <w:t>Chart</w:t>
      </w:r>
      <w:r>
        <w:rPr>
          <w:rStyle w:val="BodyofResearchChar"/>
        </w:rPr>
        <w:t>, Laptop, Diagram.net, Internet Connection, Browser, Microsoft Word</w:t>
      </w:r>
    </w:p>
    <w:p w14:paraId="32FC61F8"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21</w:t>
      </w:r>
    </w:p>
    <w:p w14:paraId="17473B64" w14:textId="77777777" w:rsidR="004A0604" w:rsidRDefault="004A0604" w:rsidP="004A0604">
      <w:pPr>
        <w:pStyle w:val="BodyofResearch"/>
        <w:rPr>
          <w:rStyle w:val="BodyofResearchChar"/>
        </w:rPr>
      </w:pPr>
    </w:p>
    <w:p w14:paraId="22BE2C1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Design of Conceptual Framework and System Architecture</w:t>
      </w:r>
      <w:r w:rsidRPr="00B15B9A">
        <w:rPr>
          <w:rStyle w:val="BodyofResearchChar"/>
        </w:rPr>
        <w:t xml:space="preserve"> </w:t>
      </w:r>
    </w:p>
    <w:p w14:paraId="74AD5F9D"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A3A0944" w14:textId="77777777" w:rsidR="004A0604" w:rsidRDefault="004A0604" w:rsidP="004A0604">
      <w:pPr>
        <w:pStyle w:val="BodyofResearch"/>
        <w:numPr>
          <w:ilvl w:val="0"/>
          <w:numId w:val="5"/>
        </w:numPr>
        <w:jc w:val="left"/>
        <w:rPr>
          <w:rStyle w:val="BodyofResearchChar"/>
        </w:rPr>
      </w:pPr>
      <w:r>
        <w:rPr>
          <w:rStyle w:val="BodyofResearchChar"/>
        </w:rPr>
        <w:t>To design system architecture that follows Three-Tier Architecture Model</w:t>
      </w:r>
    </w:p>
    <w:p w14:paraId="5F8239A9" w14:textId="77777777" w:rsidR="004A0604" w:rsidRPr="00F630E3" w:rsidRDefault="004A0604" w:rsidP="004A0604">
      <w:pPr>
        <w:pStyle w:val="BodyofResearch"/>
        <w:numPr>
          <w:ilvl w:val="0"/>
          <w:numId w:val="5"/>
        </w:numPr>
        <w:jc w:val="left"/>
        <w:rPr>
          <w:rStyle w:val="BodyofResearchChar"/>
        </w:rPr>
      </w:pPr>
      <w:r>
        <w:rPr>
          <w:rStyle w:val="BodyofResearchChar"/>
        </w:rPr>
        <w:t>To design Conceptual Framework that follow Input-Process-Output Model</w:t>
      </w:r>
    </w:p>
    <w:p w14:paraId="21EAFEE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F42D7F0" w14:textId="77777777" w:rsidR="004A0604" w:rsidRDefault="004A0604" w:rsidP="004A0604">
      <w:pPr>
        <w:pStyle w:val="BodyofResearch"/>
        <w:rPr>
          <w:rStyle w:val="BodyofResearchChar"/>
        </w:rPr>
      </w:pPr>
      <w:r>
        <w:rPr>
          <w:rStyle w:val="BodyofResearchChar"/>
        </w:rPr>
        <w:t>The proponents would create System Architecture design that follows Three-Tier Architecture Model which would consist of application, presentation, and data tier. This would give the proponent an idea of how the proposed system works based on the designed System Architecture. Furthermore, the proponent would create conceptual framework that follow Input-Process-Output model to determine how the input data will be processed and outputted by the proposed system.</w:t>
      </w:r>
    </w:p>
    <w:p w14:paraId="5262E61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3722846F"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423F5C02"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22-23</w:t>
      </w:r>
    </w:p>
    <w:p w14:paraId="13B98FB9" w14:textId="77777777" w:rsidR="004A0604" w:rsidRDefault="004A0604" w:rsidP="004A0604">
      <w:pPr>
        <w:pStyle w:val="BodyofResearch"/>
        <w:rPr>
          <w:rStyle w:val="BodyofResearchChar"/>
        </w:rPr>
      </w:pPr>
    </w:p>
    <w:p w14:paraId="50CB5B43" w14:textId="77777777" w:rsidR="004A0604" w:rsidRDefault="004A0604" w:rsidP="004A0604">
      <w:pPr>
        <w:pStyle w:val="BodyofResearch"/>
        <w:rPr>
          <w:rStyle w:val="BodyofResearchChar"/>
        </w:rPr>
      </w:pPr>
    </w:p>
    <w:p w14:paraId="2478F5E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Object Modeling</w:t>
      </w:r>
      <w:r w:rsidRPr="00B15B9A">
        <w:rPr>
          <w:rStyle w:val="BodyofResearchChar"/>
        </w:rPr>
        <w:t xml:space="preserve"> </w:t>
      </w:r>
    </w:p>
    <w:p w14:paraId="4F7D78BA" w14:textId="77777777" w:rsidR="004A0604" w:rsidRDefault="004A0604" w:rsidP="004A0604">
      <w:pPr>
        <w:pStyle w:val="BodyofResearch"/>
        <w:rPr>
          <w:rStyle w:val="BodyofResearchChar"/>
        </w:rPr>
      </w:pPr>
      <w:r w:rsidRPr="00FC0139">
        <w:rPr>
          <w:rStyle w:val="BodyofResearchChar"/>
          <w:b/>
          <w:bCs/>
        </w:rPr>
        <w:lastRenderedPageBreak/>
        <w:t xml:space="preserve">Objectives of the Activity: </w:t>
      </w:r>
    </w:p>
    <w:p w14:paraId="1B8D560F" w14:textId="77777777" w:rsidR="004A0604" w:rsidRPr="00F630E3" w:rsidRDefault="004A0604" w:rsidP="004A0604">
      <w:pPr>
        <w:pStyle w:val="BodyofResearch"/>
        <w:numPr>
          <w:ilvl w:val="0"/>
          <w:numId w:val="6"/>
        </w:numPr>
        <w:jc w:val="left"/>
        <w:rPr>
          <w:rStyle w:val="BodyofResearchChar"/>
        </w:rPr>
      </w:pPr>
      <w:r>
        <w:rPr>
          <w:rStyle w:val="BodyofResearchChar"/>
        </w:rPr>
        <w:t>To create an Event Decomposition, Use Case Diagram and Activity Diagram of the proposed system.</w:t>
      </w:r>
    </w:p>
    <w:p w14:paraId="182B32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C48A289" w14:textId="77777777" w:rsidR="004A0604" w:rsidRDefault="004A0604" w:rsidP="004A0604">
      <w:pPr>
        <w:pStyle w:val="BodyofResearch"/>
        <w:rPr>
          <w:rStyle w:val="BodyofResearchChar"/>
        </w:rPr>
      </w:pPr>
      <w:r>
        <w:rPr>
          <w:rStyle w:val="BodyofResearchChar"/>
        </w:rPr>
        <w:t>The proponent would create an Even Decomposition with Use Case diagram to determine which use case each event will do. Thus, the proponent would determine which stakeholders are involved in each event. Furthermore, the proponent would create activity diagram which would determine the flow of activity in the proposed system.</w:t>
      </w:r>
    </w:p>
    <w:p w14:paraId="1990473A" w14:textId="313FB88F"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r w:rsidR="00204FC9" w:rsidRPr="00FC0139">
        <w:rPr>
          <w:rStyle w:val="BodyofResearchChar"/>
        </w:rPr>
        <w:t>stakeholders.</w:t>
      </w:r>
      <w:r w:rsidRPr="00FC0139">
        <w:rPr>
          <w:rStyle w:val="BodyofResearchChar"/>
        </w:rPr>
        <w:t xml:space="preserve"> </w:t>
      </w:r>
    </w:p>
    <w:p w14:paraId="4F092D4C"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2E1BA36A" w14:textId="77777777" w:rsidR="004A0604" w:rsidRDefault="004A0604" w:rsidP="004A0604">
      <w:pPr>
        <w:pStyle w:val="BodyofResearch"/>
        <w:rPr>
          <w:rStyle w:val="BodyofResearchChar"/>
        </w:rPr>
      </w:pPr>
      <w:r w:rsidRPr="00FC0139">
        <w:rPr>
          <w:rStyle w:val="BodyofResearchChar"/>
          <w:b/>
          <w:bCs/>
        </w:rPr>
        <w:t>Timeline:</w:t>
      </w:r>
      <w:r>
        <w:rPr>
          <w:rStyle w:val="BodyofResearchChar"/>
          <w:b/>
          <w:bCs/>
        </w:rPr>
        <w:t xml:space="preserve"> </w:t>
      </w:r>
      <w:r>
        <w:rPr>
          <w:rStyle w:val="BodyofResearchChar"/>
        </w:rPr>
        <w:t>Week 24-25</w:t>
      </w:r>
    </w:p>
    <w:p w14:paraId="7558D5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Database Design</w:t>
      </w:r>
      <w:r w:rsidRPr="00B15B9A">
        <w:rPr>
          <w:rStyle w:val="BodyofResearchChar"/>
        </w:rPr>
        <w:t xml:space="preserve"> </w:t>
      </w:r>
    </w:p>
    <w:p w14:paraId="6BF32340"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699C3713" w14:textId="77777777" w:rsidR="004A0604" w:rsidRDefault="004A0604" w:rsidP="004A0604">
      <w:pPr>
        <w:pStyle w:val="BodyofResearch"/>
        <w:numPr>
          <w:ilvl w:val="0"/>
          <w:numId w:val="7"/>
        </w:numPr>
        <w:jc w:val="left"/>
        <w:rPr>
          <w:rStyle w:val="BodyofResearchChar"/>
        </w:rPr>
      </w:pPr>
      <w:r>
        <w:rPr>
          <w:rStyle w:val="BodyofResearchChar"/>
        </w:rPr>
        <w:t>To create Conceptual Database Model</w:t>
      </w:r>
    </w:p>
    <w:p w14:paraId="28F9B23D" w14:textId="77777777" w:rsidR="004A0604" w:rsidRDefault="004A0604" w:rsidP="004A0604">
      <w:pPr>
        <w:pStyle w:val="BodyofResearch"/>
        <w:numPr>
          <w:ilvl w:val="0"/>
          <w:numId w:val="7"/>
        </w:numPr>
        <w:jc w:val="left"/>
        <w:rPr>
          <w:rStyle w:val="BodyofResearchChar"/>
        </w:rPr>
      </w:pPr>
      <w:r>
        <w:rPr>
          <w:rStyle w:val="BodyofResearchChar"/>
        </w:rPr>
        <w:t>To create Normalization</w:t>
      </w:r>
    </w:p>
    <w:p w14:paraId="0E379BF0" w14:textId="77777777" w:rsidR="004A0604" w:rsidRDefault="004A0604" w:rsidP="004A0604">
      <w:pPr>
        <w:pStyle w:val="BodyofResearch"/>
        <w:numPr>
          <w:ilvl w:val="0"/>
          <w:numId w:val="7"/>
        </w:numPr>
        <w:jc w:val="left"/>
        <w:rPr>
          <w:rStyle w:val="BodyofResearchChar"/>
        </w:rPr>
      </w:pPr>
      <w:r>
        <w:rPr>
          <w:rStyle w:val="BodyofResearchChar"/>
        </w:rPr>
        <w:t>To create Logical Database Model</w:t>
      </w:r>
    </w:p>
    <w:p w14:paraId="06660E7F" w14:textId="77777777" w:rsidR="004A0604" w:rsidRDefault="004A0604" w:rsidP="004A0604">
      <w:pPr>
        <w:pStyle w:val="BodyofResearch"/>
        <w:numPr>
          <w:ilvl w:val="0"/>
          <w:numId w:val="7"/>
        </w:numPr>
        <w:jc w:val="left"/>
        <w:rPr>
          <w:rStyle w:val="BodyofResearchChar"/>
        </w:rPr>
      </w:pPr>
      <w:r>
        <w:rPr>
          <w:rStyle w:val="BodyofResearchChar"/>
        </w:rPr>
        <w:t>To create Physical Database Model</w:t>
      </w:r>
    </w:p>
    <w:p w14:paraId="1446DC7B" w14:textId="77777777" w:rsidR="004A0604" w:rsidRPr="00F630E3" w:rsidRDefault="004A0604" w:rsidP="004A0604">
      <w:pPr>
        <w:pStyle w:val="BodyofResearch"/>
        <w:numPr>
          <w:ilvl w:val="0"/>
          <w:numId w:val="7"/>
        </w:numPr>
        <w:rPr>
          <w:rStyle w:val="BodyofResearchChar"/>
        </w:rPr>
      </w:pPr>
      <w:r>
        <w:rPr>
          <w:rStyle w:val="BodyofResearchChar"/>
        </w:rPr>
        <w:t>To create Data Dictionary</w:t>
      </w:r>
    </w:p>
    <w:p w14:paraId="7D8512F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5350449" w14:textId="546DC90D" w:rsidR="004A0604" w:rsidRDefault="004A0604" w:rsidP="004A0604">
      <w:pPr>
        <w:pStyle w:val="BodyofResearch"/>
        <w:rPr>
          <w:rStyle w:val="BodyofResearchChar"/>
        </w:rPr>
      </w:pPr>
      <w:r>
        <w:rPr>
          <w:rStyle w:val="BodyofResearchChar"/>
        </w:rPr>
        <w:t xml:space="preserve">The proponent will create a Conceptual Database Model to determine how to organize the view of database and it`s relationship. This only includes entities, attributes, and the relationship of each table. Also, the proponent would create Normalization of the design Database Model thus making the database model efficient. The proponent would only use 1NF, 2NF, and 3NF in Normalization as it would be efficient enough to optimize the database model. The proponent would also create Logical Database Model which would add more detail to the Conceptual Database Model </w:t>
      </w:r>
      <w:r w:rsidR="00F305EC">
        <w:rPr>
          <w:rStyle w:val="BodyofResearchChar"/>
        </w:rPr>
        <w:t>and</w:t>
      </w:r>
      <w:r>
        <w:rPr>
          <w:rStyle w:val="BodyofResearchChar"/>
        </w:rPr>
        <w:t xml:space="preserve"> to create a foundation for the Physical Database Model which would offer database abstraction and would add database schema Physical Database Model would help the proponent visualize how the database structure would look like in Database Management Software (DBMS) by adding indexes, foreign keys, primary </w:t>
      </w:r>
      <w:r w:rsidR="00E3293C">
        <w:rPr>
          <w:rStyle w:val="BodyofResearchChar"/>
        </w:rPr>
        <w:t>keys,</w:t>
      </w:r>
      <w:r>
        <w:rPr>
          <w:rStyle w:val="BodyofResearchChar"/>
        </w:rPr>
        <w:t xml:space="preserve"> and other DBMS features.</w:t>
      </w:r>
    </w:p>
    <w:p w14:paraId="0DF26939"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27BB5732" w14:textId="77777777" w:rsidR="004A0604" w:rsidRDefault="004A0604" w:rsidP="004A0604">
      <w:pPr>
        <w:pStyle w:val="BodyofResearch"/>
        <w:rPr>
          <w:rStyle w:val="BodyofResearchChar"/>
        </w:rPr>
      </w:pPr>
      <w:r w:rsidRPr="00FC0139">
        <w:rPr>
          <w:rStyle w:val="BodyofResearchChar"/>
          <w:b/>
          <w:bCs/>
        </w:rPr>
        <w:lastRenderedPageBreak/>
        <w:t xml:space="preserve">Resources: </w:t>
      </w:r>
      <w:r>
        <w:rPr>
          <w:rStyle w:val="BodyofResearchChar"/>
        </w:rPr>
        <w:t>Lucid Chart, Diagram.net, Microsoft World, Laptop, Internet, Browser</w:t>
      </w:r>
    </w:p>
    <w:p w14:paraId="590CE870"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26-27</w:t>
      </w:r>
    </w:p>
    <w:p w14:paraId="5F3DF145" w14:textId="77777777" w:rsidR="004A0604" w:rsidRDefault="004A0604" w:rsidP="004A0604">
      <w:pPr>
        <w:pStyle w:val="BodyofResearch"/>
        <w:rPr>
          <w:rStyle w:val="BodyofResearchChar"/>
        </w:rPr>
      </w:pPr>
    </w:p>
    <w:p w14:paraId="665DC3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 – Development of &lt;module name&gt;</w:t>
      </w:r>
      <w:r w:rsidRPr="00B15B9A">
        <w:rPr>
          <w:rStyle w:val="BodyofResearchChar"/>
        </w:rPr>
        <w:t xml:space="preserve"> </w:t>
      </w:r>
    </w:p>
    <w:p w14:paraId="36119608"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BB57A7C" w14:textId="77777777" w:rsidR="004A0604" w:rsidRPr="00F630E3" w:rsidRDefault="004A0604" w:rsidP="004A0604">
      <w:pPr>
        <w:pStyle w:val="BodyofResearch"/>
        <w:numPr>
          <w:ilvl w:val="0"/>
          <w:numId w:val="8"/>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Pig Management Module</w:t>
      </w:r>
    </w:p>
    <w:p w14:paraId="5C28CF1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49EBD91" w14:textId="77777777" w:rsidR="004A0604" w:rsidRDefault="004A0604" w:rsidP="004A0604">
      <w:pPr>
        <w:pStyle w:val="BodyofResearch"/>
        <w:rPr>
          <w:rStyle w:val="BodyofResearchChar"/>
        </w:rPr>
      </w:pPr>
      <w:r>
        <w:rPr>
          <w:rStyle w:val="BodyofResearchChar"/>
        </w:rPr>
        <w:t>The proponent would start to develop Pig Management Module. The proponent would Code the proposed module base on the scope presented. This would include a batch and cage management. Furthermore, design and event would follow the created story board and models.</w:t>
      </w:r>
    </w:p>
    <w:p w14:paraId="78DB2D5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0B66DE90"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474F54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28</w:t>
      </w:r>
    </w:p>
    <w:p w14:paraId="15F2A320" w14:textId="77777777" w:rsidR="004A0604" w:rsidRDefault="004A0604" w:rsidP="004A0604">
      <w:pPr>
        <w:pStyle w:val="BodyofResearch"/>
        <w:rPr>
          <w:rStyle w:val="BodyofResearchChar"/>
        </w:rPr>
      </w:pPr>
    </w:p>
    <w:p w14:paraId="1868BF8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2 – Development of Inventory Management</w:t>
      </w:r>
      <w:r w:rsidRPr="00B15B9A">
        <w:rPr>
          <w:rStyle w:val="BodyofResearchChar"/>
        </w:rPr>
        <w:t xml:space="preserve"> </w:t>
      </w:r>
    </w:p>
    <w:p w14:paraId="058904D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48AD782" w14:textId="77777777" w:rsidR="004A0604" w:rsidRPr="00F630E3" w:rsidRDefault="004A0604">
      <w:pPr>
        <w:pStyle w:val="BodyofResearch"/>
        <w:numPr>
          <w:ilvl w:val="0"/>
          <w:numId w:val="20"/>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Inventory Management</w:t>
      </w:r>
    </w:p>
    <w:p w14:paraId="0D7A93A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27F7092" w14:textId="77777777" w:rsidR="004A0604" w:rsidRDefault="004A0604" w:rsidP="004A0604">
      <w:pPr>
        <w:pStyle w:val="BodyofResearch"/>
        <w:rPr>
          <w:rStyle w:val="BodyofResearchChar"/>
        </w:rPr>
      </w:pPr>
      <w:r>
        <w:rPr>
          <w:rStyle w:val="BodyofResearchChar"/>
        </w:rPr>
        <w:t>The proponent would start to develop Inventory Management Module. The proponent would Code the proposed module base on the scope presented. This module would follow the created story board which would help the developers to visualize how the module would look like and the series of event it would occur.</w:t>
      </w:r>
    </w:p>
    <w:p w14:paraId="5E0E510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647580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A08E04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29</w:t>
      </w:r>
    </w:p>
    <w:p w14:paraId="2190040B" w14:textId="77777777" w:rsidR="004A0604" w:rsidRDefault="004A0604" w:rsidP="004A0604">
      <w:pPr>
        <w:pStyle w:val="BodyofResearch"/>
        <w:rPr>
          <w:rStyle w:val="BodyofResearchChar"/>
        </w:rPr>
      </w:pPr>
    </w:p>
    <w:p w14:paraId="2CF7D916"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 xml:space="preserve">Software Development Iteration 3 – Development of Scheduling </w:t>
      </w:r>
      <w:r>
        <w:rPr>
          <w:rStyle w:val="BodyofResearchChar"/>
          <w:bCs/>
        </w:rPr>
        <w:lastRenderedPageBreak/>
        <w:t>Management</w:t>
      </w:r>
      <w:r w:rsidRPr="00B15B9A">
        <w:rPr>
          <w:rStyle w:val="BodyofResearchChar"/>
        </w:rPr>
        <w:t xml:space="preserve"> </w:t>
      </w:r>
    </w:p>
    <w:p w14:paraId="3B4FF89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060052EF" w14:textId="77777777" w:rsidR="004A0604" w:rsidRPr="00F630E3" w:rsidRDefault="004A0604">
      <w:pPr>
        <w:pStyle w:val="BodyofResearch"/>
        <w:numPr>
          <w:ilvl w:val="0"/>
          <w:numId w:val="21"/>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Scheduling Management</w:t>
      </w:r>
    </w:p>
    <w:p w14:paraId="557A566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15123AD" w14:textId="77777777" w:rsidR="004A0604" w:rsidRDefault="004A0604" w:rsidP="004A0604">
      <w:pPr>
        <w:pStyle w:val="BodyofResearch"/>
        <w:rPr>
          <w:rStyle w:val="BodyofResearchChar"/>
        </w:rPr>
      </w:pPr>
      <w:r>
        <w:rPr>
          <w:rStyle w:val="BodyofResearchChar"/>
        </w:rPr>
        <w:t>The proponent would start to develop Scheduling Management Module. The proponent would Code the proposed module base on the scope presented. This module would follow the created story board which would help the developers to visualize how the module would look like and the series of event it would occur. Furthermore, the proponent would start to implement the SMS Notification to the module.</w:t>
      </w:r>
    </w:p>
    <w:p w14:paraId="30D28C8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1865C10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12AA126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30</w:t>
      </w:r>
    </w:p>
    <w:p w14:paraId="21913830" w14:textId="77777777" w:rsidR="004A0604" w:rsidRDefault="004A0604" w:rsidP="004A0604">
      <w:pPr>
        <w:pStyle w:val="BodyofResearch"/>
        <w:rPr>
          <w:rStyle w:val="BodyofResearchChar"/>
        </w:rPr>
      </w:pPr>
      <w:r>
        <w:rPr>
          <w:rStyle w:val="BodyofResearchChar"/>
        </w:rPr>
        <w:t xml:space="preserve"> </w:t>
      </w:r>
    </w:p>
    <w:p w14:paraId="5B254E72"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4– Development of Record Management</w:t>
      </w:r>
      <w:r w:rsidRPr="00B15B9A">
        <w:rPr>
          <w:rStyle w:val="BodyofResearchChar"/>
        </w:rPr>
        <w:t xml:space="preserve"> </w:t>
      </w:r>
    </w:p>
    <w:p w14:paraId="413F506B"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4FCED04" w14:textId="77777777" w:rsidR="004A0604" w:rsidRPr="00F630E3" w:rsidRDefault="004A0604">
      <w:pPr>
        <w:pStyle w:val="BodyofResearch"/>
        <w:numPr>
          <w:ilvl w:val="0"/>
          <w:numId w:val="22"/>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Inventory Management</w:t>
      </w:r>
    </w:p>
    <w:p w14:paraId="661D8B9E"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16820C16" w14:textId="77777777" w:rsidR="004A0604" w:rsidRDefault="004A0604" w:rsidP="004A0604">
      <w:pPr>
        <w:pStyle w:val="BodyofResearch"/>
        <w:rPr>
          <w:rStyle w:val="BodyofResearchChar"/>
        </w:rPr>
      </w:pPr>
      <w:r>
        <w:rPr>
          <w:rStyle w:val="BodyofResearchChar"/>
        </w:rPr>
        <w:t>The proponent would start to design, code and testing Record Management Module. The proponent would Code the proposed module base on the scope presented. This module would follow the created story board which would help the developers to visualize how the module would look like and the series of event it would occur.</w:t>
      </w:r>
    </w:p>
    <w:p w14:paraId="161659BF"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27DBF3D"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D1E729B"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31</w:t>
      </w:r>
    </w:p>
    <w:p w14:paraId="741F906D" w14:textId="77777777" w:rsidR="004A0604" w:rsidRDefault="004A0604" w:rsidP="004A0604">
      <w:pPr>
        <w:pStyle w:val="BodyofResearch"/>
        <w:rPr>
          <w:rStyle w:val="BodyofResearchChar"/>
        </w:rPr>
      </w:pPr>
    </w:p>
    <w:p w14:paraId="79F4A9E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5– Development of Dashboard</w:t>
      </w:r>
    </w:p>
    <w:p w14:paraId="3A27942F"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B6C93A3" w14:textId="77777777" w:rsidR="004A0604" w:rsidRPr="00F630E3" w:rsidRDefault="004A0604">
      <w:pPr>
        <w:pStyle w:val="BodyofResearch"/>
        <w:numPr>
          <w:ilvl w:val="0"/>
          <w:numId w:val="23"/>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Dashboard</w:t>
      </w:r>
    </w:p>
    <w:p w14:paraId="2F688F6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95275A7" w14:textId="77777777" w:rsidR="004A0604" w:rsidRDefault="004A0604" w:rsidP="004A0604">
      <w:pPr>
        <w:pStyle w:val="BodyofResearch"/>
        <w:rPr>
          <w:rStyle w:val="BodyofResearchChar"/>
        </w:rPr>
      </w:pPr>
      <w:r>
        <w:rPr>
          <w:rStyle w:val="BodyofResearchChar"/>
        </w:rPr>
        <w:lastRenderedPageBreak/>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4B785E9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D16EF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499F435"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32</w:t>
      </w:r>
    </w:p>
    <w:p w14:paraId="513A7B3B" w14:textId="77777777" w:rsidR="004A0604" w:rsidRDefault="004A0604" w:rsidP="004A0604">
      <w:pPr>
        <w:pStyle w:val="BodyofResearch"/>
        <w:rPr>
          <w:rStyle w:val="BodyofResearchChar"/>
        </w:rPr>
      </w:pPr>
    </w:p>
    <w:p w14:paraId="4B96688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6– Development of User Management</w:t>
      </w:r>
      <w:r w:rsidRPr="00B15B9A">
        <w:rPr>
          <w:rStyle w:val="BodyofResearchChar"/>
        </w:rPr>
        <w:t xml:space="preserve"> </w:t>
      </w:r>
    </w:p>
    <w:p w14:paraId="643460E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487551CF" w14:textId="77777777" w:rsidR="004A0604" w:rsidRPr="00F630E3" w:rsidRDefault="004A0604">
      <w:pPr>
        <w:pStyle w:val="BodyofResearch"/>
        <w:numPr>
          <w:ilvl w:val="0"/>
          <w:numId w:val="24"/>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User Management</w:t>
      </w:r>
    </w:p>
    <w:p w14:paraId="57D0434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BB19C6F" w14:textId="77777777" w:rsidR="004A0604" w:rsidRDefault="004A0604" w:rsidP="004A0604">
      <w:pPr>
        <w:pStyle w:val="BodyofResearch"/>
        <w:rPr>
          <w:rStyle w:val="BodyofResearchChar"/>
        </w:rPr>
      </w:pPr>
      <w:r>
        <w:rPr>
          <w:rStyle w:val="BodyofResearchChar"/>
        </w:rPr>
        <w:t>The proponent would start to design, code and testing User Management Module. The proponent would Code the proposed module base on the scope presented. This module would follow the created story board which would help the developers to visualize how the module would look like and the series of event it would occur.</w:t>
      </w:r>
    </w:p>
    <w:p w14:paraId="17CB3D85"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B03E01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EB7FAB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33</w:t>
      </w:r>
    </w:p>
    <w:p w14:paraId="43191E5C" w14:textId="77777777" w:rsidR="004A0604" w:rsidRDefault="004A0604" w:rsidP="004A0604">
      <w:pPr>
        <w:pStyle w:val="BodyofResearch"/>
        <w:rPr>
          <w:rStyle w:val="BodyofResearchChar"/>
        </w:rPr>
      </w:pPr>
      <w:r>
        <w:rPr>
          <w:rStyle w:val="BodyofResearchChar"/>
        </w:rPr>
        <w:t xml:space="preserve"> </w:t>
      </w:r>
    </w:p>
    <w:p w14:paraId="35AE82E5" w14:textId="54D01B35"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 xml:space="preserve">Software Development Iteration 7– Development of Back-up and </w:t>
      </w:r>
      <w:r w:rsidR="00160485">
        <w:rPr>
          <w:rStyle w:val="BodyofResearchChar"/>
          <w:bCs/>
        </w:rPr>
        <w:t>restore.</w:t>
      </w:r>
    </w:p>
    <w:p w14:paraId="02E04C02"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1D0A0C5" w14:textId="77777777" w:rsidR="004A0604" w:rsidRPr="00F630E3" w:rsidRDefault="004A0604">
      <w:pPr>
        <w:pStyle w:val="BodyofResearch"/>
        <w:numPr>
          <w:ilvl w:val="0"/>
          <w:numId w:val="25"/>
        </w:numPr>
        <w:jc w:val="left"/>
        <w:rPr>
          <w:rStyle w:val="BodyofResearchChar"/>
        </w:rPr>
      </w:pPr>
      <w:r>
        <w:rPr>
          <w:rStyle w:val="BodyofResearchChar"/>
        </w:rPr>
        <w:t xml:space="preserve">To design, code and test Backup and </w:t>
      </w:r>
      <w:proofErr w:type="gramStart"/>
      <w:r>
        <w:rPr>
          <w:rStyle w:val="BodyofResearchChar"/>
        </w:rPr>
        <w:t>restore</w:t>
      </w:r>
      <w:proofErr w:type="gramEnd"/>
    </w:p>
    <w:p w14:paraId="6BB4A0A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B84E80A" w14:textId="77777777" w:rsidR="004A0604" w:rsidRDefault="004A0604" w:rsidP="004A0604">
      <w:pPr>
        <w:pStyle w:val="BodyofResearch"/>
        <w:rPr>
          <w:rStyle w:val="BodyofResearchChar"/>
        </w:rPr>
      </w:pPr>
      <w:r>
        <w:rPr>
          <w:rStyle w:val="BodyofResearchChar"/>
        </w:rPr>
        <w:t>The proponent would start to design, code and testing Back-up and Restore Module. The proponent would Code the proposed module base on the scope presented. This module would follow the created story board which would help the developers to visualize how the module would look like and the series of event it would occur.</w:t>
      </w:r>
    </w:p>
    <w:p w14:paraId="04C67D5C"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4DC3EEF7" w14:textId="77777777" w:rsidR="004A0604" w:rsidRDefault="004A0604" w:rsidP="004A0604">
      <w:pPr>
        <w:pStyle w:val="BodyofResearch"/>
        <w:rPr>
          <w:rStyle w:val="BodyofResearchChar"/>
        </w:rPr>
      </w:pPr>
      <w:r w:rsidRPr="00FC0139">
        <w:rPr>
          <w:rStyle w:val="BodyofResearchChar"/>
          <w:b/>
          <w:bCs/>
        </w:rPr>
        <w:lastRenderedPageBreak/>
        <w:t xml:space="preserve">Resources: </w:t>
      </w:r>
      <w:r w:rsidRPr="001B7535">
        <w:rPr>
          <w:rStyle w:val="BodyofResearchChar"/>
        </w:rPr>
        <w:t>XAMPP,</w:t>
      </w:r>
      <w:r>
        <w:rPr>
          <w:rStyle w:val="BodyofResearchChar"/>
        </w:rPr>
        <w:t xml:space="preserve"> Visual Studio Code, Laptop, Internet, Browser, LucidChart.io and Diagram.net</w:t>
      </w:r>
    </w:p>
    <w:p w14:paraId="70B34A93"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2940E93B" w14:textId="77777777" w:rsidR="004A0604" w:rsidRDefault="004A0604" w:rsidP="004A0604">
      <w:pPr>
        <w:pStyle w:val="BodyofResearch"/>
        <w:rPr>
          <w:rStyle w:val="BodyofResearchChar"/>
        </w:rPr>
      </w:pPr>
    </w:p>
    <w:p w14:paraId="3A4051C7"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8– Development of Reports Module</w:t>
      </w:r>
    </w:p>
    <w:p w14:paraId="508E14DC"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5C32664" w14:textId="77777777" w:rsidR="004A0604" w:rsidRPr="00F630E3" w:rsidRDefault="004A0604">
      <w:pPr>
        <w:pStyle w:val="BodyofResearch"/>
        <w:numPr>
          <w:ilvl w:val="0"/>
          <w:numId w:val="26"/>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Reports Module</w:t>
      </w:r>
    </w:p>
    <w:p w14:paraId="5AA4CE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F9E6DB4" w14:textId="77777777" w:rsidR="004A0604" w:rsidRDefault="004A0604" w:rsidP="004A0604">
      <w:pPr>
        <w:pStyle w:val="BodyofResearch"/>
        <w:rPr>
          <w:rStyle w:val="BodyofResearchChar"/>
        </w:rPr>
      </w:pPr>
      <w:r>
        <w:rPr>
          <w:rStyle w:val="BodyofResearchChar"/>
        </w:rPr>
        <w:t>The proponent would start to design, code and testing Reports Module. The proponent would Code the proposed module base on the scope presented.  This module would follow the created story board which would help the developers to visualize how the module would look like and the series of event it would occur. This would include Inventory, Deworming, Feeding, Vaccination and Expenses report.</w:t>
      </w:r>
    </w:p>
    <w:p w14:paraId="7BE38D6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B54BF6"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3D30139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786BEE3A" w14:textId="77777777" w:rsidR="004A0604" w:rsidRDefault="004A0604" w:rsidP="004A0604">
      <w:pPr>
        <w:pStyle w:val="BodyofResearch"/>
        <w:rPr>
          <w:rStyle w:val="BodyofResearchChar"/>
        </w:rPr>
      </w:pPr>
    </w:p>
    <w:p w14:paraId="5F9F22A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9– Development of QR Scan Module</w:t>
      </w:r>
    </w:p>
    <w:p w14:paraId="7700423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FF84B7C" w14:textId="77777777" w:rsidR="004A0604" w:rsidRPr="00F630E3" w:rsidRDefault="004A0604">
      <w:pPr>
        <w:pStyle w:val="BodyofResearch"/>
        <w:numPr>
          <w:ilvl w:val="0"/>
          <w:numId w:val="28"/>
        </w:numPr>
        <w:jc w:val="left"/>
        <w:rPr>
          <w:rStyle w:val="BodyofResearchChar"/>
        </w:rPr>
      </w:pPr>
      <w:r>
        <w:rPr>
          <w:rStyle w:val="BodyofResearchChar"/>
        </w:rPr>
        <w:t>To design, code, and test QR Scan Module</w:t>
      </w:r>
    </w:p>
    <w:p w14:paraId="5374AD4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E28B02C" w14:textId="77777777" w:rsidR="004A0604" w:rsidRDefault="004A0604" w:rsidP="004A0604">
      <w:pPr>
        <w:pStyle w:val="BodyofResearch"/>
        <w:rPr>
          <w:rStyle w:val="BodyofResearchChar"/>
        </w:rPr>
      </w:pPr>
      <w:r>
        <w:rPr>
          <w:rStyle w:val="BodyofResearchChar"/>
        </w:rPr>
        <w:t>The proponent would start to design, code and testing QR Scan Module. The proponent would Code the proposed module base on the scope presented. This module would follow the created story board which would help the developers to visualize how the module would look like and the series of event it would occur.</w:t>
      </w:r>
    </w:p>
    <w:p w14:paraId="39FB5BF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B047769" w14:textId="77777777" w:rsidR="004A0604" w:rsidRDefault="004A0604" w:rsidP="004A0604">
      <w:pPr>
        <w:pStyle w:val="BodyofResearch"/>
        <w:jc w:val="left"/>
        <w:rPr>
          <w:rStyle w:val="BodyofResearchChar"/>
        </w:rPr>
      </w:pPr>
      <w:r w:rsidRPr="00FC0139">
        <w:rPr>
          <w:rStyle w:val="BodyofResearchChar"/>
          <w:b/>
          <w:bCs/>
        </w:rPr>
        <w:t>Resources:</w:t>
      </w:r>
      <w:r>
        <w:rPr>
          <w:rStyle w:val="BodyofResearchChar"/>
          <w:b/>
          <w:bCs/>
        </w:rPr>
        <w:t xml:space="preserve"> </w:t>
      </w:r>
      <w:r w:rsidRPr="001B7535">
        <w:rPr>
          <w:rStyle w:val="BodyofResearchChar"/>
        </w:rPr>
        <w:t>XAMPP,</w:t>
      </w:r>
      <w:r>
        <w:rPr>
          <w:rStyle w:val="BodyofResearchChar"/>
        </w:rPr>
        <w:t xml:space="preserve"> Android Studio, Mobile Phone, Laptop, Internet, Browser, LucidChart.io and Diagram.net</w:t>
      </w:r>
    </w:p>
    <w:p w14:paraId="7565DF1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602B8CF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10– Development of Dashboard Module</w:t>
      </w:r>
    </w:p>
    <w:p w14:paraId="01CC5221" w14:textId="77777777" w:rsidR="004A0604" w:rsidRPr="00FC0139" w:rsidRDefault="004A0604" w:rsidP="004A0604">
      <w:pPr>
        <w:pStyle w:val="BodyofResearch"/>
        <w:rPr>
          <w:rStyle w:val="BodyofResearchChar"/>
          <w:b/>
          <w:bCs/>
        </w:rPr>
      </w:pPr>
      <w:r w:rsidRPr="00FC0139">
        <w:rPr>
          <w:rStyle w:val="BodyofResearchChar"/>
          <w:b/>
          <w:bCs/>
        </w:rPr>
        <w:lastRenderedPageBreak/>
        <w:t xml:space="preserve">Objectives of the Activity: </w:t>
      </w:r>
    </w:p>
    <w:p w14:paraId="16776068" w14:textId="77777777" w:rsidR="004A0604" w:rsidRPr="00F630E3" w:rsidRDefault="004A0604">
      <w:pPr>
        <w:pStyle w:val="BodyofResearch"/>
        <w:numPr>
          <w:ilvl w:val="0"/>
          <w:numId w:val="29"/>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Dashboard</w:t>
      </w:r>
    </w:p>
    <w:p w14:paraId="7CBA33E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65DF4A"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7533E08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239F2FC"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Mobile Phone, Laptop, Internet, Browser, LucidChart.io and Diagram.net</w:t>
      </w:r>
    </w:p>
    <w:p w14:paraId="642B9A4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77CA120B" w14:textId="77777777" w:rsidR="004A0604" w:rsidRDefault="004A0604" w:rsidP="004A0604">
      <w:pPr>
        <w:pStyle w:val="BodyofResearch"/>
        <w:rPr>
          <w:rStyle w:val="BodyofResearchChar"/>
        </w:rPr>
      </w:pPr>
    </w:p>
    <w:p w14:paraId="1E232D0E"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Web Application</w:t>
      </w:r>
    </w:p>
    <w:p w14:paraId="46842BB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78D8C61" w14:textId="77777777" w:rsidR="004A0604" w:rsidRPr="00F630E3" w:rsidRDefault="004A0604">
      <w:pPr>
        <w:pStyle w:val="BodyofResearch"/>
        <w:numPr>
          <w:ilvl w:val="0"/>
          <w:numId w:val="27"/>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Login Module</w:t>
      </w:r>
    </w:p>
    <w:p w14:paraId="6C4F45F8"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83C280A"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76D8E5A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9EFA96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A4213E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54027622" w14:textId="77777777" w:rsidR="004A0604" w:rsidRDefault="004A0604" w:rsidP="004A0604">
      <w:pPr>
        <w:pStyle w:val="BodyofResearch"/>
        <w:rPr>
          <w:rStyle w:val="BodyofResearchChar"/>
        </w:rPr>
      </w:pPr>
    </w:p>
    <w:p w14:paraId="7D7AE1DF"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Mobile Application</w:t>
      </w:r>
    </w:p>
    <w:p w14:paraId="6E381AF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96ECEB1" w14:textId="77777777" w:rsidR="004A0604" w:rsidRPr="00F630E3" w:rsidRDefault="004A0604">
      <w:pPr>
        <w:pStyle w:val="BodyofResearch"/>
        <w:numPr>
          <w:ilvl w:val="0"/>
          <w:numId w:val="30"/>
        </w:numPr>
        <w:jc w:val="left"/>
        <w:rPr>
          <w:rStyle w:val="BodyofResearchChar"/>
        </w:rPr>
      </w:pPr>
      <w:r>
        <w:rPr>
          <w:rStyle w:val="BodyofResearchChar"/>
        </w:rPr>
        <w:t xml:space="preserve">To design, </w:t>
      </w:r>
      <w:proofErr w:type="gramStart"/>
      <w:r>
        <w:rPr>
          <w:rStyle w:val="BodyofResearchChar"/>
        </w:rPr>
        <w:t>code</w:t>
      </w:r>
      <w:proofErr w:type="gramEnd"/>
      <w:r>
        <w:rPr>
          <w:rStyle w:val="BodyofResearchChar"/>
        </w:rPr>
        <w:t xml:space="preserve"> and test Login Module</w:t>
      </w:r>
    </w:p>
    <w:p w14:paraId="2AFC443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AD23C83" w14:textId="77777777" w:rsidR="004A0604" w:rsidRDefault="004A0604" w:rsidP="004A0604">
      <w:pPr>
        <w:pStyle w:val="BodyofResearch"/>
        <w:rPr>
          <w:rStyle w:val="BodyofResearchChar"/>
        </w:rPr>
      </w:pPr>
      <w:r>
        <w:rPr>
          <w:rStyle w:val="BodyofResearchChar"/>
        </w:rPr>
        <w:lastRenderedPageBreak/>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5E6846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163BA50"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Laptop, Mobile Phone, Internet, Browser, LucidChart.io and Diagram.net</w:t>
      </w:r>
    </w:p>
    <w:p w14:paraId="49EF77A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02CE7E1E" w14:textId="77777777" w:rsidR="004A0604" w:rsidRDefault="004A0604" w:rsidP="004A0604">
      <w:pPr>
        <w:pStyle w:val="BodyofResearch"/>
        <w:rPr>
          <w:rStyle w:val="BodyofResearchChar"/>
        </w:rPr>
      </w:pPr>
    </w:p>
    <w:p w14:paraId="46C8F1B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rPr>
        <w:t>Alpha Testing</w:t>
      </w:r>
    </w:p>
    <w:p w14:paraId="25ED781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2223B6FC" w14:textId="77777777" w:rsidR="004A0604" w:rsidRPr="00F630E3" w:rsidRDefault="004A0604" w:rsidP="004A0604">
      <w:pPr>
        <w:pStyle w:val="BodyofResearch"/>
        <w:numPr>
          <w:ilvl w:val="0"/>
          <w:numId w:val="9"/>
        </w:numPr>
        <w:jc w:val="left"/>
        <w:rPr>
          <w:rStyle w:val="BodyofResearchChar"/>
        </w:rPr>
      </w:pPr>
      <w:r>
        <w:rPr>
          <w:rStyle w:val="BodyofResearchChar"/>
        </w:rPr>
        <w:t xml:space="preserve">To test the proposed System with the help of IT Professionals </w:t>
      </w:r>
    </w:p>
    <w:p w14:paraId="4F2FABB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2DBD1AA" w14:textId="77777777" w:rsidR="004A0604" w:rsidRDefault="004A0604" w:rsidP="004A0604">
      <w:pPr>
        <w:pStyle w:val="BodyofResearch"/>
        <w:rPr>
          <w:rStyle w:val="BodyofResearchChar"/>
        </w:rPr>
      </w:pPr>
      <w:r>
        <w:rPr>
          <w:rStyle w:val="BodyofResearchChar"/>
        </w:rPr>
        <w:t>The proponent would test the Proposed System with the help of IT Professionals and would gather feedback if the Developed System aligned with the proposed system.</w:t>
      </w:r>
    </w:p>
    <w:p w14:paraId="760751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w:t>
      </w:r>
      <w:r>
        <w:rPr>
          <w:rStyle w:val="normaltextrun"/>
          <w:color w:val="000000"/>
        </w:rPr>
        <w:t>Proponents, IT Professionals, and Developers</w:t>
      </w:r>
      <w:r w:rsidRPr="00FC0139">
        <w:rPr>
          <w:rStyle w:val="BodyofResearchChar"/>
        </w:rPr>
        <w:t xml:space="preserve"> </w:t>
      </w:r>
    </w:p>
    <w:p w14:paraId="11CCC229"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 Android Studio, and Mobile Phone.</w:t>
      </w:r>
    </w:p>
    <w:p w14:paraId="77414B7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37-38</w:t>
      </w:r>
    </w:p>
    <w:p w14:paraId="1EF96415" w14:textId="77777777" w:rsidR="004A0604" w:rsidRDefault="004A0604" w:rsidP="004A0604">
      <w:pPr>
        <w:pStyle w:val="BodyofResearch"/>
        <w:rPr>
          <w:rStyle w:val="BodyofResearchChar"/>
        </w:rPr>
      </w:pPr>
    </w:p>
    <w:p w14:paraId="60814EAC" w14:textId="77777777" w:rsidR="004A0604" w:rsidRPr="00FA4525" w:rsidRDefault="004A0604" w:rsidP="004A0604">
      <w:pPr>
        <w:pStyle w:val="BodyofResearch"/>
        <w:rPr>
          <w:rStyle w:val="BodyofResearchChar"/>
        </w:rPr>
      </w:pPr>
      <w:r>
        <w:rPr>
          <w:rStyle w:val="BodyofResearchChar"/>
        </w:rPr>
        <w:t>Gantt chart would visualize how the calendar of activity look like when formatted per weeks. Furthermore, Gantt chart would show clear visualization of the sequence of event will work.</w:t>
      </w:r>
    </w:p>
    <w:p w14:paraId="5BB3FC8B" w14:textId="77777777" w:rsidR="004A0604" w:rsidRDefault="004A0604" w:rsidP="004A0604">
      <w:pPr>
        <w:pStyle w:val="BodyofResearch"/>
        <w:rPr>
          <w:rStyle w:val="BodyofResearchChar"/>
        </w:rPr>
      </w:pPr>
    </w:p>
    <w:p w14:paraId="22EC3518" w14:textId="77777777" w:rsidR="004A0604" w:rsidRPr="00153F82" w:rsidRDefault="004A0604" w:rsidP="004A0604">
      <w:pPr>
        <w:rPr>
          <w:lang w:eastAsia="en-PH"/>
        </w:rPr>
      </w:pPr>
    </w:p>
    <w:p w14:paraId="5ABD8FF7" w14:textId="77777777" w:rsidR="004A0604" w:rsidRPr="00153F82" w:rsidRDefault="004A0604" w:rsidP="004A0604">
      <w:pPr>
        <w:rPr>
          <w:lang w:eastAsia="en-PH"/>
        </w:rPr>
      </w:pPr>
    </w:p>
    <w:p w14:paraId="3548E40D" w14:textId="77777777" w:rsidR="004A0604" w:rsidRPr="00153F82" w:rsidRDefault="004A0604" w:rsidP="004A0604">
      <w:pPr>
        <w:rPr>
          <w:lang w:eastAsia="en-PH"/>
        </w:rPr>
      </w:pPr>
    </w:p>
    <w:p w14:paraId="4861A116" w14:textId="77777777" w:rsidR="004A0604" w:rsidRPr="00153F82" w:rsidRDefault="004A0604" w:rsidP="004A0604">
      <w:pPr>
        <w:rPr>
          <w:lang w:eastAsia="en-PH"/>
        </w:rPr>
      </w:pPr>
    </w:p>
    <w:p w14:paraId="646DA514" w14:textId="77777777" w:rsidR="004A0604" w:rsidRPr="00153F82" w:rsidRDefault="004A0604" w:rsidP="004A0604">
      <w:pPr>
        <w:rPr>
          <w:lang w:eastAsia="en-PH"/>
        </w:rPr>
      </w:pPr>
    </w:p>
    <w:p w14:paraId="5D62D32B" w14:textId="77777777" w:rsidR="004A0604" w:rsidRPr="00153F82" w:rsidRDefault="004A0604" w:rsidP="004A0604">
      <w:pPr>
        <w:rPr>
          <w:lang w:eastAsia="en-PH"/>
        </w:rPr>
      </w:pPr>
    </w:p>
    <w:p w14:paraId="334C0FD5" w14:textId="77777777" w:rsidR="004A0604" w:rsidRPr="00153F82" w:rsidRDefault="004A0604" w:rsidP="004A0604">
      <w:pPr>
        <w:rPr>
          <w:lang w:eastAsia="en-PH"/>
        </w:rPr>
      </w:pPr>
    </w:p>
    <w:p w14:paraId="080837D9" w14:textId="77777777" w:rsidR="004A0604" w:rsidRDefault="004A0604" w:rsidP="004A0604">
      <w:pPr>
        <w:tabs>
          <w:tab w:val="center" w:pos="4320"/>
        </w:tabs>
        <w:rPr>
          <w:rStyle w:val="BodyofResearchChar"/>
          <w:rFonts w:eastAsiaTheme="minorHAnsi"/>
          <w:b w:val="0"/>
        </w:rPr>
        <w:sectPr w:rsidR="004A0604" w:rsidSect="00EF53F1">
          <w:footerReference w:type="default" r:id="rId26"/>
          <w:pgSz w:w="12240" w:h="15840" w:code="1"/>
          <w:pgMar w:top="1440" w:right="1440" w:bottom="1440" w:left="2160" w:header="567" w:footer="567" w:gutter="0"/>
          <w:cols w:space="720"/>
          <w:docGrid w:linePitch="360"/>
        </w:sectPr>
      </w:pPr>
    </w:p>
    <w:p w14:paraId="3E532EAA" w14:textId="77777777" w:rsidR="004A0604" w:rsidRPr="00B32AD1" w:rsidRDefault="004A0604" w:rsidP="004A0604">
      <w:pPr>
        <w:pStyle w:val="BodyofResearch"/>
        <w:rPr>
          <w:rStyle w:val="BodyofResearchChar"/>
          <w:b/>
        </w:rPr>
      </w:pPr>
      <w:r w:rsidRPr="00B32AD1">
        <w:rPr>
          <w:rStyle w:val="BodyofResearchChar"/>
          <w:b/>
        </w:rPr>
        <w:lastRenderedPageBreak/>
        <w:t xml:space="preserve">Gantt </w:t>
      </w:r>
      <w:r>
        <w:rPr>
          <w:rStyle w:val="BodyofResearchChar"/>
          <w:b/>
        </w:rPr>
        <w:t>C</w:t>
      </w:r>
      <w:r w:rsidRPr="00B32AD1">
        <w:rPr>
          <w:rStyle w:val="BodyofResearchChar"/>
          <w:b/>
        </w:rPr>
        <w:t>hart of Activities</w:t>
      </w:r>
    </w:p>
    <w:tbl>
      <w:tblPr>
        <w:tblW w:w="5002" w:type="pct"/>
        <w:tblLayout w:type="fixed"/>
        <w:tblLook w:val="04A0" w:firstRow="1" w:lastRow="0" w:firstColumn="1" w:lastColumn="0" w:noHBand="0" w:noVBand="1"/>
      </w:tblPr>
      <w:tblGrid>
        <w:gridCol w:w="3483"/>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7"/>
        <w:gridCol w:w="237"/>
        <w:gridCol w:w="236"/>
        <w:gridCol w:w="237"/>
        <w:gridCol w:w="236"/>
        <w:gridCol w:w="236"/>
        <w:gridCol w:w="236"/>
        <w:gridCol w:w="237"/>
      </w:tblGrid>
      <w:tr w:rsidR="004A0604" w:rsidRPr="00A01D04" w14:paraId="10E4115F"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831F764"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FEC83AE"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F84879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A51D25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FFE44F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A7B16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44CE2A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4A009A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9EC4C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57EFC4D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45FF91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36C51800"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187B2276"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6E5BE24"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76BC4A8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084535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F7E2E42"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06C18B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A08A21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84040C0"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6400D625"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0F2445D3"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7D977735"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4FC71C27"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423699A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P</w:t>
            </w:r>
            <w:r>
              <w:rPr>
                <w:rFonts w:eastAsia="Times New Roman"/>
                <w:b w:val="0"/>
                <w:color w:val="000000"/>
                <w:sz w:val="22"/>
              </w:rPr>
              <w:t>lanning &amp; Initiation</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3B0A95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6B5CCE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263A1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23465E9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5DA80B5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12C706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7849BD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FE63F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23442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06FB39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EDADF7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5DBB8F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7E09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151B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56EC2C6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D7078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1EC90E5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2372B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397A206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1D3900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ED90C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57B6152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F57944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5DE11A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CFDE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04A18F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18235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4A11951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91087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19FF96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D4346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18E45D1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0BD2E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344B82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FC8828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5A44B7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194E3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67AAD7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200C421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1150472C" w14:textId="77777777" w:rsidR="004A0604" w:rsidRPr="00A01D04" w:rsidRDefault="004A0604" w:rsidP="00E4538A">
            <w:pPr>
              <w:rPr>
                <w:rFonts w:eastAsia="Times New Roman" w:cs="Times New Roman"/>
                <w:b w:val="0"/>
                <w:color w:val="000000"/>
                <w:sz w:val="22"/>
                <w:lang w:eastAsia="en-PH"/>
              </w:rPr>
            </w:pPr>
          </w:p>
        </w:tc>
      </w:tr>
      <w:tr w:rsidR="004A0604" w:rsidRPr="00A01D04" w14:paraId="5B5F9D9B"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48F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Requirements Analysis</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1ABBD3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7486AB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6D670F1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25BA453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5FE05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D240F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B6067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1C6FF7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E7FDD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A6B3BF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EE90A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4806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3770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94C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5F0F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E8DA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22AA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E888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C48B8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29FD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73F30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4C5F27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969BD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8905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B29A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DD8F2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EEFB6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92E6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4B63F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A9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FFFA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4292D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307A02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6983A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8FED4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32B485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E83AFB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CF7CA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92463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412414A" w14:textId="77777777" w:rsidR="004A0604" w:rsidRPr="00A01D04" w:rsidRDefault="004A0604" w:rsidP="00E4538A">
            <w:pPr>
              <w:rPr>
                <w:rFonts w:eastAsia="Times New Roman" w:cs="Times New Roman"/>
                <w:b w:val="0"/>
                <w:color w:val="000000"/>
                <w:sz w:val="22"/>
                <w:lang w:eastAsia="en-PH"/>
              </w:rPr>
            </w:pPr>
          </w:p>
        </w:tc>
      </w:tr>
      <w:tr w:rsidR="004A0604" w:rsidRPr="00A01D04" w14:paraId="70D869F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E2E287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Requirements </w:t>
            </w:r>
          </w:p>
          <w:p w14:paraId="4BD318F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Documentation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C70F34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1431AB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099D7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8E6A0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29EEF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65C8D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47B974F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0C87FF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6E12F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7E5FB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CF454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0E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C57D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5A44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AC76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BC103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9CFA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309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C0BC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0F51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C7F5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22E86F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0DFD11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8B4A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AC8D9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4AEF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C6D92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86A4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585D0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EF6BD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C522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CC1B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3862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A2E637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0AA6CD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51DB5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FB6368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C572F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7B4637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E593F25" w14:textId="77777777" w:rsidR="004A0604" w:rsidRPr="00A01D04" w:rsidRDefault="004A0604" w:rsidP="00E4538A">
            <w:pPr>
              <w:rPr>
                <w:rFonts w:eastAsia="Times New Roman" w:cs="Times New Roman"/>
                <w:b w:val="0"/>
                <w:color w:val="000000"/>
                <w:sz w:val="22"/>
                <w:lang w:eastAsia="en-PH"/>
              </w:rPr>
            </w:pPr>
          </w:p>
        </w:tc>
      </w:tr>
      <w:tr w:rsidR="004A0604" w:rsidRPr="00A01D04" w14:paraId="2A7DBB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96749B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Design of Conceptual</w:t>
            </w:r>
          </w:p>
          <w:p w14:paraId="4A837826"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Framework and System</w:t>
            </w:r>
          </w:p>
          <w:p w14:paraId="30A52A0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Architecture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B499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4A83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5771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054D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8557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8677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A2E7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9FB0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940C6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1E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3F7CF5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D9DE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2D26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1FB2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B0F73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D0B1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3C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6B625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4E9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44A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14F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10F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589D1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68E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25CC51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67CB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E9395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496B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AD6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3219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16B6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A58EC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07189B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EBC7C0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F011B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7E51B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B5580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32E0F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CEE5C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66EC21" w14:textId="77777777" w:rsidR="004A0604" w:rsidRPr="00A01D04" w:rsidRDefault="004A0604" w:rsidP="00E4538A">
            <w:pPr>
              <w:rPr>
                <w:rFonts w:eastAsia="Times New Roman" w:cs="Times New Roman"/>
                <w:b w:val="0"/>
                <w:color w:val="000000"/>
                <w:sz w:val="22"/>
                <w:lang w:eastAsia="en-PH"/>
              </w:rPr>
            </w:pPr>
          </w:p>
        </w:tc>
      </w:tr>
      <w:tr w:rsidR="004A0604" w:rsidRPr="00A01D04" w14:paraId="7CC7C15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90088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Object Modeling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A3F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118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C74B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3AB9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EF7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0B4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E28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E838B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79D4C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93B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65854B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B5AF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61945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278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1291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6E9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F0F6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1E5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A81F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DAC1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E3BD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CFB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300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A154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F26C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B41C2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34C996F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B0D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5FC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0C7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6E4E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C93F8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A9828F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A695C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7015A3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F01C6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B7F26B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FC04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A41D4C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8CF60B" w14:textId="77777777" w:rsidR="004A0604" w:rsidRPr="00A01D04" w:rsidRDefault="004A0604" w:rsidP="00E4538A">
            <w:pPr>
              <w:rPr>
                <w:rFonts w:eastAsia="Times New Roman" w:cs="Times New Roman"/>
                <w:b w:val="0"/>
                <w:color w:val="000000"/>
                <w:sz w:val="22"/>
                <w:lang w:eastAsia="en-PH"/>
              </w:rPr>
            </w:pPr>
          </w:p>
        </w:tc>
      </w:tr>
      <w:tr w:rsidR="004A0604" w:rsidRPr="00A01D04" w14:paraId="0A3BB08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51DD9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w:t>
            </w:r>
            <w:r>
              <w:rPr>
                <w:rFonts w:eastAsia="Times New Roman"/>
                <w:b w:val="0"/>
                <w:color w:val="000000"/>
                <w:sz w:val="22"/>
              </w:rPr>
              <w:t>atabase 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AD89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8473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4EA7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8EC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23806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5240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43D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1FA8B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C116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9749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F20B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A65F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4B73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BCC7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4680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E5883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B5E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82C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64E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8AE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DD64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6EA6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71D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1023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22676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88E4B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F2FE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61AA3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4711B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EA3D2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0A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6D7B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936C85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5B0D5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EEE6E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1D17A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221B6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25928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162C8D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5C03847" w14:textId="77777777" w:rsidR="004A0604" w:rsidRPr="00A01D04" w:rsidRDefault="004A0604" w:rsidP="00E4538A">
            <w:pPr>
              <w:rPr>
                <w:rFonts w:eastAsia="Times New Roman" w:cs="Times New Roman"/>
                <w:b w:val="0"/>
                <w:color w:val="000000"/>
                <w:sz w:val="22"/>
                <w:lang w:eastAsia="en-PH"/>
              </w:rPr>
            </w:pPr>
          </w:p>
        </w:tc>
      </w:tr>
      <w:tr w:rsidR="004A0604" w:rsidRPr="00A01D04" w14:paraId="7BF9AAE1"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2EF0998B"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System Development</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F3F23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435E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261764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200455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6148F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77934A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FE4E3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5AEFC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3B7E6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C3FE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399923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42F8B8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AD1688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2EA355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B0506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1AC852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20F6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4C6289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10FD7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07D522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69CD1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90E88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5D991B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55CF69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0930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8F0A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28A66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28021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899A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8EB88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EEACD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DC67D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2288D0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5B6114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C0FA5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A519AE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7AF5C1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D6CBA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3F2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4952C9" w14:textId="77777777" w:rsidR="004A0604" w:rsidRPr="00A01D04" w:rsidRDefault="004A0604" w:rsidP="00E4538A">
            <w:pPr>
              <w:rPr>
                <w:rFonts w:eastAsia="Times New Roman" w:cs="Times New Roman"/>
                <w:b w:val="0"/>
                <w:color w:val="000000"/>
                <w:sz w:val="22"/>
                <w:lang w:eastAsia="en-PH"/>
              </w:rPr>
            </w:pPr>
          </w:p>
        </w:tc>
      </w:tr>
      <w:tr w:rsidR="004A0604" w:rsidRPr="00A01D04" w14:paraId="5479D37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1D6CFB" w14:textId="77777777" w:rsidR="004A0604" w:rsidRDefault="004A0604" w:rsidP="00E4538A">
            <w:pPr>
              <w:jc w:val="left"/>
              <w:rPr>
                <w:rFonts w:eastAsia="Times New Roman" w:cs="Times New Roman"/>
                <w:b w:val="0"/>
                <w:i/>
                <w:iCs/>
                <w:color w:val="000000"/>
                <w:sz w:val="22"/>
                <w:lang w:eastAsia="en-PH"/>
              </w:rPr>
            </w:pPr>
            <w:r w:rsidRPr="00A01D04">
              <w:rPr>
                <w:rFonts w:eastAsia="Times New Roman" w:cs="Times New Roman"/>
                <w:b w:val="0"/>
                <w:color w:val="000000"/>
                <w:sz w:val="22"/>
                <w:lang w:eastAsia="en-PH"/>
              </w:rPr>
              <w:t> </w:t>
            </w:r>
            <w:r>
              <w:rPr>
                <w:rFonts w:eastAsia="Times New Roman" w:cs="Times New Roman"/>
                <w:b w:val="0"/>
                <w:i/>
                <w:iCs/>
                <w:color w:val="000000"/>
                <w:sz w:val="22"/>
                <w:lang w:eastAsia="en-PH"/>
              </w:rPr>
              <w:t>*Back-end Modules</w:t>
            </w:r>
          </w:p>
          <w:p w14:paraId="67EA9AB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i/>
                <w:iCs/>
                <w:color w:val="000000"/>
                <w:sz w:val="22"/>
                <w:lang w:eastAsia="en-PH"/>
              </w:rPr>
              <w:t>Development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3F68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A286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2FBE9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5274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C36B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70E31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9E9B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548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4758E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6C3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AD37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D3B0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C121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41AF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F45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7916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6FA0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F7354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8EDB2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7A17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ECE2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C027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BF70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5BA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899A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F56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9F0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A8C7B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76F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1C0E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AB27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199C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9C6FC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2788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3EC67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47A1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F871E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B35F9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0A1C94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B3DEDF" w14:textId="77777777" w:rsidR="004A0604" w:rsidRPr="00A01D04" w:rsidRDefault="004A0604" w:rsidP="00E4538A">
            <w:pPr>
              <w:rPr>
                <w:rFonts w:eastAsia="Times New Roman" w:cs="Times New Roman"/>
                <w:b w:val="0"/>
                <w:color w:val="000000"/>
                <w:sz w:val="22"/>
                <w:lang w:eastAsia="en-PH"/>
              </w:rPr>
            </w:pPr>
          </w:p>
        </w:tc>
      </w:tr>
      <w:tr w:rsidR="004A0604" w:rsidRPr="00A01D04" w14:paraId="0B74A59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0B2A73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Pi</w:t>
            </w:r>
            <w:r>
              <w:rPr>
                <w:rFonts w:eastAsia="Times New Roman"/>
                <w:b w:val="0"/>
                <w:color w:val="000000"/>
                <w:sz w:val="22"/>
              </w:rPr>
              <w:t>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0C5D6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B562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9445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CEE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83F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06C3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F869F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AB02B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38DC9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8334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8414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073E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00C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8F422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E91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DCC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54ED5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C220B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25F8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8CDA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16A6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8AE1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0B1F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1BC34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C38B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64A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90538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85338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B693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3BA7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82F0B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F5A43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4DE37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BF9EF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E73968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36277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37F49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53D44E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886E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F14C91F" w14:textId="77777777" w:rsidR="004A0604" w:rsidRPr="00A01D04" w:rsidRDefault="004A0604" w:rsidP="00E4538A">
            <w:pPr>
              <w:rPr>
                <w:rFonts w:eastAsia="Times New Roman" w:cs="Times New Roman"/>
                <w:b w:val="0"/>
                <w:color w:val="000000"/>
                <w:sz w:val="22"/>
                <w:lang w:eastAsia="en-PH"/>
              </w:rPr>
            </w:pPr>
          </w:p>
        </w:tc>
      </w:tr>
      <w:tr w:rsidR="004A0604" w:rsidRPr="00A01D04" w14:paraId="02AAF6D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019176"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8361C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2FE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4B4C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BCB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5983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17CA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BC739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4FA5C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B6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547D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58BF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0C5F5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72A1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A57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DFA5B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E5FD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3840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130D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E822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7522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B83F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478EA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CABD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5E6E4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D43E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7CBE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A494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D68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95D0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6868D0CA"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3968" behindDoc="0" locked="0" layoutInCell="1" allowOverlap="1" wp14:anchorId="0A981533" wp14:editId="1986BB6C">
                      <wp:simplePos x="0" y="0"/>
                      <wp:positionH relativeFrom="column">
                        <wp:posOffset>7620</wp:posOffset>
                      </wp:positionH>
                      <wp:positionV relativeFrom="paragraph">
                        <wp:posOffset>380365</wp:posOffset>
                      </wp:positionV>
                      <wp:extent cx="361950" cy="1514475"/>
                      <wp:effectExtent l="0" t="19050" r="857250" b="85725"/>
                      <wp:wrapNone/>
                      <wp:docPr id="2" name="Connector: Elbow 2"/>
                      <wp:cNvGraphicFramePr/>
                      <a:graphic xmlns:a="http://schemas.openxmlformats.org/drawingml/2006/main">
                        <a:graphicData uri="http://schemas.microsoft.com/office/word/2010/wordprocessingShape">
                          <wps:wsp>
                            <wps:cNvCnPr/>
                            <wps:spPr>
                              <a:xfrm>
                                <a:off x="0" y="0"/>
                                <a:ext cx="361950" cy="1514475"/>
                              </a:xfrm>
                              <a:prstGeom prst="bentConnector3">
                                <a:avLst>
                                  <a:gd name="adj1" fmla="val 3272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EF20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6pt;margin-top:29.95pt;width:28.5pt;height:119.2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" adj="70691"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1EB9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DB61E0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EABA2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9982A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DB4E69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0058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483CC3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E2E8F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34463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F7766AD" w14:textId="77777777" w:rsidR="004A0604" w:rsidRPr="00A01D04" w:rsidRDefault="004A0604" w:rsidP="00E4538A">
            <w:pPr>
              <w:rPr>
                <w:rFonts w:eastAsia="Times New Roman" w:cs="Times New Roman"/>
                <w:b w:val="0"/>
                <w:color w:val="000000"/>
                <w:sz w:val="22"/>
                <w:lang w:eastAsia="en-PH"/>
              </w:rPr>
            </w:pPr>
          </w:p>
        </w:tc>
      </w:tr>
      <w:tr w:rsidR="004A0604" w:rsidRPr="00A01D04" w14:paraId="6F54752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3CCFAA2"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B819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ABD6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50DA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DEC45B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3B42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643B0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3A97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C756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604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A8E1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D363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8AE2A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A65C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251D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BE8E6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E28F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E9538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A00C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0B9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D10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B69C7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2A0D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622E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B0EA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1C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0F81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D579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177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488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55825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A25C9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CC7BB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5793CA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7190F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7F7D8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1000A1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98F46C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89C26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9876C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B560D99" w14:textId="77777777" w:rsidR="004A0604" w:rsidRPr="00A01D04" w:rsidRDefault="004A0604" w:rsidP="00E4538A">
            <w:pPr>
              <w:rPr>
                <w:rFonts w:eastAsia="Times New Roman" w:cs="Times New Roman"/>
                <w:b w:val="0"/>
                <w:color w:val="000000"/>
                <w:sz w:val="22"/>
                <w:lang w:eastAsia="en-PH"/>
              </w:rPr>
            </w:pPr>
          </w:p>
        </w:tc>
      </w:tr>
      <w:tr w:rsidR="004A0604" w:rsidRPr="00A01D04" w14:paraId="4F5B221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20544F"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4F1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751F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53E69A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68B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EB9A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EA266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3EAEF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ACB33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074C3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73D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4492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6C14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EDD8E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BFA0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8919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9827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2389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15D9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F2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B09F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E806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3FED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82E1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0048E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DABB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7E9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D68BC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BE14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DF6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188BA0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8FE40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2C10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B77871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38762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C7FE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273E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2A9A1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0AA6D8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5382B2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6DB8A73" w14:textId="77777777" w:rsidR="004A0604" w:rsidRPr="00A01D04" w:rsidRDefault="004A0604" w:rsidP="00E4538A">
            <w:pPr>
              <w:rPr>
                <w:rFonts w:eastAsia="Times New Roman" w:cs="Times New Roman"/>
                <w:b w:val="0"/>
                <w:color w:val="000000"/>
                <w:sz w:val="22"/>
                <w:lang w:eastAsia="en-PH"/>
              </w:rPr>
            </w:pPr>
          </w:p>
        </w:tc>
      </w:tr>
      <w:tr w:rsidR="004A0604" w:rsidRPr="00A01D04" w14:paraId="727D3BA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6387F2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I</w:t>
            </w:r>
            <w:r>
              <w:rPr>
                <w:rFonts w:eastAsia="Times New Roman"/>
                <w:b w:val="0"/>
                <w:color w:val="000000"/>
                <w:sz w:val="22"/>
              </w:rPr>
              <w:t>nventory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7427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14D7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A195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F52B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9D74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90A1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8EABD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643D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97B6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311D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3317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507CCC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46AD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399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A2CBA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C6BE8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B192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562A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A2D7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D012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717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3C2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9D52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6402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C735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6353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767A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A4983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5777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A00A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DF6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168707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B021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610B6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A47EF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CA75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61C35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33D9F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E1FEB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9977555" w14:textId="77777777" w:rsidR="004A0604" w:rsidRPr="00A01D04" w:rsidRDefault="004A0604" w:rsidP="00E4538A">
            <w:pPr>
              <w:rPr>
                <w:rFonts w:eastAsia="Times New Roman" w:cs="Times New Roman"/>
                <w:b w:val="0"/>
                <w:color w:val="000000"/>
                <w:sz w:val="22"/>
                <w:lang w:eastAsia="en-PH"/>
              </w:rPr>
            </w:pPr>
          </w:p>
        </w:tc>
      </w:tr>
      <w:tr w:rsidR="004A0604" w:rsidRPr="00A01D04" w14:paraId="30E5F89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67817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DD90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EA93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2058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FC1DD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411D2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B5A8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0A4E6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46EE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B93B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34E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1E8B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E490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77654B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9D4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4F1F8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79BD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6CDB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22FE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260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83CE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A7D7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0D26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92E9E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62468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DCFED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C95E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38B8C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F160F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6BCCD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9DD3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67CDAA6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FDBA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369ACF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81E6F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AD47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AD6A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3DB7FB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6BEE6A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A3220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15C66F0" w14:textId="77777777" w:rsidR="004A0604" w:rsidRPr="00A01D04" w:rsidRDefault="004A0604" w:rsidP="00E4538A">
            <w:pPr>
              <w:rPr>
                <w:rFonts w:eastAsia="Times New Roman" w:cs="Times New Roman"/>
                <w:b w:val="0"/>
                <w:color w:val="000000"/>
                <w:sz w:val="22"/>
                <w:lang w:eastAsia="en-PH"/>
              </w:rPr>
            </w:pPr>
          </w:p>
        </w:tc>
      </w:tr>
      <w:tr w:rsidR="004A0604" w:rsidRPr="00A01D04" w14:paraId="0DACEE2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17E151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CFCE1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53E3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5A20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A57D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DA9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E251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6410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3DB95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FA13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C7AE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8A2B3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A8CC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A7E3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FF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84C5AD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46C4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DBF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F4DE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FBF4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B28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AD62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9F5A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6BB9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0B558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4C2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81BE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663D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0473E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242E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22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D43F8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95977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E183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28D37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854E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B2081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271DC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CAE197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147A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2BB7CBC" w14:textId="77777777" w:rsidR="004A0604" w:rsidRPr="00A01D04" w:rsidRDefault="004A0604" w:rsidP="00E4538A">
            <w:pPr>
              <w:rPr>
                <w:rFonts w:eastAsia="Times New Roman" w:cs="Times New Roman"/>
                <w:b w:val="0"/>
                <w:color w:val="000000"/>
                <w:sz w:val="22"/>
                <w:lang w:eastAsia="en-PH"/>
              </w:rPr>
            </w:pPr>
          </w:p>
        </w:tc>
      </w:tr>
      <w:tr w:rsidR="004A0604" w:rsidRPr="00A01D04" w14:paraId="18ECA88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E39D87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C3215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7C8C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38612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6F4005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BCF3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D7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2CD57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F069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A5811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FA022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D6643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3BC0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A5349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2A58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97BF5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93F0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7889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46C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DB2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130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E178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E881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C8525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0AB3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09FEE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A0A9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ACB3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729D4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9086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0895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B64E1FB"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4992" behindDoc="0" locked="0" layoutInCell="1" allowOverlap="1" wp14:anchorId="38622472" wp14:editId="60D0EFD4">
                      <wp:simplePos x="0" y="0"/>
                      <wp:positionH relativeFrom="column">
                        <wp:posOffset>-144780</wp:posOffset>
                      </wp:positionH>
                      <wp:positionV relativeFrom="paragraph">
                        <wp:posOffset>93980</wp:posOffset>
                      </wp:positionV>
                      <wp:extent cx="238125" cy="714375"/>
                      <wp:effectExtent l="209550" t="0" r="9525" b="85725"/>
                      <wp:wrapNone/>
                      <wp:docPr id="3" name="Connector: Elbow 3"/>
                      <wp:cNvGraphicFramePr/>
                      <a:graphic xmlns:a="http://schemas.openxmlformats.org/drawingml/2006/main">
                        <a:graphicData uri="http://schemas.microsoft.com/office/word/2010/wordprocessingShape">
                          <wps:wsp>
                            <wps:cNvCnPr/>
                            <wps:spPr>
                              <a:xfrm>
                                <a:off x="0" y="0"/>
                                <a:ext cx="238125" cy="714375"/>
                              </a:xfrm>
                              <a:prstGeom prst="bentConnector3">
                                <a:avLst>
                                  <a:gd name="adj1" fmla="val -85714"/>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6881C" id="Connector: Elbow 3" o:spid="_x0000_s1026" type="#_x0000_t34" style="position:absolute;margin-left:-11.4pt;margin-top:7.4pt;width:18.75pt;height:56.2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" adj="-18514" strokecolor="#5b9bd5 [3204]" strokeweight="1.5pt">
                      <v:stroke endarrow="block"/>
                    </v:shape>
                  </w:pict>
                </mc:Fallback>
              </mc:AlternateContent>
            </w: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E12C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062554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76E2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89FD5B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6D5A9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DDE7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4BB8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2E862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805FDF5" w14:textId="77777777" w:rsidR="004A0604" w:rsidRPr="00A01D04" w:rsidRDefault="004A0604" w:rsidP="00E4538A">
            <w:pPr>
              <w:rPr>
                <w:rFonts w:eastAsia="Times New Roman" w:cs="Times New Roman"/>
                <w:b w:val="0"/>
                <w:color w:val="000000"/>
                <w:sz w:val="22"/>
                <w:lang w:eastAsia="en-PH"/>
              </w:rPr>
            </w:pPr>
          </w:p>
        </w:tc>
      </w:tr>
      <w:tr w:rsidR="004A0604" w:rsidRPr="00A01D04" w14:paraId="598083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A09F4B8"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Sc</w:t>
            </w:r>
            <w:r>
              <w:rPr>
                <w:rFonts w:eastAsia="Times New Roman"/>
                <w:b w:val="0"/>
                <w:color w:val="000000"/>
                <w:sz w:val="22"/>
              </w:rPr>
              <w:t>heduling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AFE21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485E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6E6F6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B4C3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B5154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FDF0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EE1A7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7A28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6604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6BE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5711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E0C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F682B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9B3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CD41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B3250E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566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48B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4A33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9D23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6F5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A0E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F836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E55B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0261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66A0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2121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1623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662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B5269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3B53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94E48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B38D6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E98BA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3D59A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A461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D4A1B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0404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839C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C13AA7E" w14:textId="77777777" w:rsidR="004A0604" w:rsidRPr="00A01D04" w:rsidRDefault="004A0604" w:rsidP="00E4538A">
            <w:pPr>
              <w:rPr>
                <w:rFonts w:eastAsia="Times New Roman" w:cs="Times New Roman"/>
                <w:b w:val="0"/>
                <w:color w:val="000000"/>
                <w:sz w:val="22"/>
                <w:lang w:eastAsia="en-PH"/>
              </w:rPr>
            </w:pPr>
          </w:p>
        </w:tc>
      </w:tr>
      <w:tr w:rsidR="004A0604" w:rsidRPr="00A01D04" w14:paraId="382A4B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242D77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951C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C617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877D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AD43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672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944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1626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3FC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A90E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A9C7DE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650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18D7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1DEE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34888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82C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90017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88D0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C5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3A8D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A08D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56DD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7AC7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3970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A1CC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2249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46FDF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CB46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B4AC0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BC6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6860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4A4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6F513C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A9222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33304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333BA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384A70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230868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4AB14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3445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6D24D2" w14:textId="77777777" w:rsidR="004A0604" w:rsidRPr="00A01D04" w:rsidRDefault="004A0604" w:rsidP="00E4538A">
            <w:pPr>
              <w:rPr>
                <w:rFonts w:eastAsia="Times New Roman" w:cs="Times New Roman"/>
                <w:b w:val="0"/>
                <w:color w:val="000000"/>
                <w:sz w:val="22"/>
                <w:lang w:eastAsia="en-PH"/>
              </w:rPr>
            </w:pPr>
          </w:p>
        </w:tc>
      </w:tr>
      <w:tr w:rsidR="004A0604" w:rsidRPr="00A01D04" w14:paraId="5DEB79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8F375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64B3F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FD1E5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5D70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B8A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7615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3653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26298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1507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BE34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E1CA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21558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DBFB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394E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74FA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B26BC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E9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E933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7B26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6DD2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38E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19789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7018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6F5D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6290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F5DB7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556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EDBF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84A96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62C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A05F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6970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F03F46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5C50E1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3BAF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6620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3EE2B8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309B7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6C0979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58426D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9D3D050" w14:textId="77777777" w:rsidR="004A0604" w:rsidRPr="00A01D04" w:rsidRDefault="004A0604" w:rsidP="00E4538A">
            <w:pPr>
              <w:rPr>
                <w:rFonts w:eastAsia="Times New Roman" w:cs="Times New Roman"/>
                <w:b w:val="0"/>
                <w:color w:val="000000"/>
                <w:sz w:val="22"/>
                <w:lang w:eastAsia="en-PH"/>
              </w:rPr>
            </w:pPr>
          </w:p>
        </w:tc>
      </w:tr>
      <w:tr w:rsidR="004A0604" w:rsidRPr="00A01D04" w14:paraId="259F3B5B"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DA8FD2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703B5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46259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BFD6B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42176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2CCEB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A6F26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2CBD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10653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15CB66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720A5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A7D50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34944B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82670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C13D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160AA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489D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6087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D8A1E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6C253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813A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0532D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A0FAC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65523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5B2DFE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0E8EA26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10F95E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9BA85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13A836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3745DD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E474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0BA1A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0070C0"/>
            <w:noWrap/>
            <w:vAlign w:val="center"/>
            <w:hideMark/>
          </w:tcPr>
          <w:p w14:paraId="5E9C94A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37FF1E9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vAlign w:val="center"/>
          </w:tcPr>
          <w:p w14:paraId="514628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0B79865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502327C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vAlign w:val="center"/>
          </w:tcPr>
          <w:p w14:paraId="6FBA8A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625DAF8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3F24650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7243945A" w14:textId="77777777" w:rsidR="004A0604" w:rsidRPr="00A01D04" w:rsidRDefault="004A0604" w:rsidP="00E4538A">
            <w:pPr>
              <w:rPr>
                <w:rFonts w:eastAsia="Times New Roman" w:cs="Times New Roman"/>
                <w:b w:val="0"/>
                <w:color w:val="000000"/>
                <w:sz w:val="22"/>
                <w:lang w:eastAsia="en-PH"/>
              </w:rPr>
            </w:pPr>
          </w:p>
        </w:tc>
      </w:tr>
      <w:tr w:rsidR="004A0604" w:rsidRPr="00A01D04" w14:paraId="5999EB6C"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8B4D2DF"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7C0A936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CC66AF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302E37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0DC521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F46601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E08E5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6C0BC5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B05A28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32380D5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B64EB0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64F57D3C"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00E973B1"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1707FE8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8BC67D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EE8B6E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0BD8D8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2EC43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CDDA13B"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D7F353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42A5913"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77A807AA"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043AF5D4"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1ACAF72A"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38D261FB"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R</w:t>
            </w:r>
            <w:r>
              <w:rPr>
                <w:rFonts w:eastAsia="Times New Roman"/>
                <w:b w:val="0"/>
                <w:color w:val="000000"/>
                <w:sz w:val="22"/>
              </w:rPr>
              <w:t>ecord Management</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05A55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A4B53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AC8412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4F78C7B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6792A10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F396D4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9230D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30C1ECD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AA87C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4CAA02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121C9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84B185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73F21D7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A6075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1962B7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090F984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651C0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94A0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8017F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5C86D4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B981C3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57F9A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1B5A4B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203D42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7EE69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0526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63505B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1CDF4E6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DCF60F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9088" behindDoc="0" locked="0" layoutInCell="1" allowOverlap="1" wp14:anchorId="78CE2BEA" wp14:editId="3981F09F">
                      <wp:simplePos x="0" y="0"/>
                      <wp:positionH relativeFrom="column">
                        <wp:posOffset>36195</wp:posOffset>
                      </wp:positionH>
                      <wp:positionV relativeFrom="paragraph">
                        <wp:posOffset>100330</wp:posOffset>
                      </wp:positionV>
                      <wp:extent cx="238125" cy="3552825"/>
                      <wp:effectExtent l="38100" t="19050" r="28575" b="85725"/>
                      <wp:wrapNone/>
                      <wp:docPr id="8" name="Connector: Elbow 8"/>
                      <wp:cNvGraphicFramePr/>
                      <a:graphic xmlns:a="http://schemas.openxmlformats.org/drawingml/2006/main">
                        <a:graphicData uri="http://schemas.microsoft.com/office/word/2010/wordprocessingShape">
                          <wps:wsp>
                            <wps:cNvCnPr/>
                            <wps:spPr>
                              <a:xfrm>
                                <a:off x="0" y="0"/>
                                <a:ext cx="238125" cy="3552825"/>
                              </a:xfrm>
                              <a:prstGeom prst="bentConnector3">
                                <a:avLst>
                                  <a:gd name="adj1" fmla="val -505"/>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8D8BE" id="Connector: Elbow 8" o:spid="_x0000_s1026" type="#_x0000_t34" style="position:absolute;margin-left:2.85pt;margin-top:7.9pt;width:18.75pt;height:279.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" adj="-109"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6016" behindDoc="0" locked="0" layoutInCell="1" allowOverlap="1" wp14:anchorId="441CE904" wp14:editId="4A8D90CD">
                      <wp:simplePos x="0" y="0"/>
                      <wp:positionH relativeFrom="column">
                        <wp:posOffset>36195</wp:posOffset>
                      </wp:positionH>
                      <wp:positionV relativeFrom="paragraph">
                        <wp:posOffset>109855</wp:posOffset>
                      </wp:positionV>
                      <wp:extent cx="295275" cy="390525"/>
                      <wp:effectExtent l="19050" t="19050" r="47625" b="85725"/>
                      <wp:wrapNone/>
                      <wp:docPr id="4" name="Connector: Elbow 4"/>
                      <wp:cNvGraphicFramePr/>
                      <a:graphic xmlns:a="http://schemas.openxmlformats.org/drawingml/2006/main">
                        <a:graphicData uri="http://schemas.microsoft.com/office/word/2010/wordprocessingShape">
                          <wps:wsp>
                            <wps:cNvCnPr/>
                            <wps:spPr>
                              <a:xfrm>
                                <a:off x="0" y="0"/>
                                <a:ext cx="295275" cy="390525"/>
                              </a:xfrm>
                              <a:prstGeom prst="bentConnector3">
                                <a:avLst>
                                  <a:gd name="adj1" fmla="val 106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CE17" id="Connector: Elbow 4" o:spid="_x0000_s1026" type="#_x0000_t34" style="position:absolute;margin-left:2.85pt;margin-top:8.65pt;width:23.25pt;height:30.7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" adj="230"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7C8C41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0112" behindDoc="0" locked="0" layoutInCell="1" allowOverlap="1" wp14:anchorId="16187A31" wp14:editId="48F8D2F6">
                      <wp:simplePos x="0" y="0"/>
                      <wp:positionH relativeFrom="column">
                        <wp:posOffset>26670</wp:posOffset>
                      </wp:positionH>
                      <wp:positionV relativeFrom="paragraph">
                        <wp:posOffset>128905</wp:posOffset>
                      </wp:positionV>
                      <wp:extent cx="161925" cy="3495675"/>
                      <wp:effectExtent l="19050" t="19050" r="28575" b="85725"/>
                      <wp:wrapNone/>
                      <wp:docPr id="10" name="Connector: Elbow 10"/>
                      <wp:cNvGraphicFramePr/>
                      <a:graphic xmlns:a="http://schemas.openxmlformats.org/drawingml/2006/main">
                        <a:graphicData uri="http://schemas.microsoft.com/office/word/2010/wordprocessingShape">
                          <wps:wsp>
                            <wps:cNvCnPr/>
                            <wps:spPr>
                              <a:xfrm>
                                <a:off x="0" y="0"/>
                                <a:ext cx="161925" cy="3495675"/>
                              </a:xfrm>
                              <a:prstGeom prst="bentConnector3">
                                <a:avLst>
                                  <a:gd name="adj1" fmla="val 61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3AFF" id="Connector: Elbow 10" o:spid="_x0000_s1026" type="#_x0000_t34" style="position:absolute;margin-left:2.1pt;margin-top:10.15pt;width:12.75pt;height:275.2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" adj="13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8064" behindDoc="0" locked="0" layoutInCell="1" allowOverlap="1" wp14:anchorId="5C429EDA" wp14:editId="6CEF75AA">
                      <wp:simplePos x="0" y="0"/>
                      <wp:positionH relativeFrom="column">
                        <wp:posOffset>7620</wp:posOffset>
                      </wp:positionH>
                      <wp:positionV relativeFrom="paragraph">
                        <wp:posOffset>128905</wp:posOffset>
                      </wp:positionV>
                      <wp:extent cx="152400" cy="1171575"/>
                      <wp:effectExtent l="19050" t="19050" r="19050" b="85725"/>
                      <wp:wrapNone/>
                      <wp:docPr id="7" name="Connector: Elbow 7"/>
                      <wp:cNvGraphicFramePr/>
                      <a:graphic xmlns:a="http://schemas.openxmlformats.org/drawingml/2006/main">
                        <a:graphicData uri="http://schemas.microsoft.com/office/word/2010/wordprocessingShape">
                          <wps:wsp>
                            <wps:cNvCnPr/>
                            <wps:spPr>
                              <a:xfrm>
                                <a:off x="0" y="0"/>
                                <a:ext cx="152400" cy="1171575"/>
                              </a:xfrm>
                              <a:prstGeom prst="bentConnector3">
                                <a:avLst>
                                  <a:gd name="adj1" fmla="val 98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6AF35" id="Connector: Elbow 7" o:spid="_x0000_s1026" type="#_x0000_t34" style="position:absolute;margin-left:.6pt;margin-top:10.15pt;width:12pt;height:92.2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" adj="212"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C1896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66548F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550DC5F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0C6FAD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36D755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093B48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4261AAF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7E788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87956C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7203E73D" w14:textId="77777777" w:rsidR="004A0604" w:rsidRPr="00A01D04" w:rsidRDefault="004A0604" w:rsidP="00E4538A">
            <w:pPr>
              <w:rPr>
                <w:rFonts w:eastAsia="Times New Roman" w:cs="Times New Roman"/>
                <w:b w:val="0"/>
                <w:color w:val="000000"/>
                <w:sz w:val="22"/>
                <w:lang w:eastAsia="en-PH"/>
              </w:rPr>
            </w:pPr>
          </w:p>
        </w:tc>
      </w:tr>
      <w:tr w:rsidR="004A0604" w:rsidRPr="00A01D04" w14:paraId="7DB5AE7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778BE3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E26AB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C82FF1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880484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5C60C2F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0724B0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59CF3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14252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385FD2B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F24ABF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CE741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D56D4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CF3C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55F3A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5A44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0A89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7B1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D8E36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D07C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49A3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1AC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15610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71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4873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9267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3905E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766F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EA5FE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1170FD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C7D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ADD0CF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D4782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B6549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37D0023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F120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7D08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9C8155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E775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8675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5552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251F876" w14:textId="77777777" w:rsidR="004A0604" w:rsidRPr="00A01D04" w:rsidRDefault="004A0604" w:rsidP="00E4538A">
            <w:pPr>
              <w:rPr>
                <w:rFonts w:eastAsia="Times New Roman" w:cs="Times New Roman"/>
                <w:b w:val="0"/>
                <w:color w:val="000000"/>
                <w:sz w:val="22"/>
                <w:lang w:eastAsia="en-PH"/>
              </w:rPr>
            </w:pPr>
          </w:p>
        </w:tc>
      </w:tr>
      <w:tr w:rsidR="004A0604" w:rsidRPr="00A01D04" w14:paraId="388B434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DF3F9A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3BC78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00552C3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8CF52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60A55F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357A37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426EE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3488A46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7916BD4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78694FA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7B2165F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B51029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DDBA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E437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A4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34FC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C9A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80F57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948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6202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C00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6909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A3CC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5E037E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5CE56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7CC65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6443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7BC0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9AC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6592F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90A9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6B837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143F0D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51EA389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88E0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2309E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40C3A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19FCA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A226D8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5D0D2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73788E3" w14:textId="77777777" w:rsidR="004A0604" w:rsidRPr="00A01D04" w:rsidRDefault="004A0604" w:rsidP="00E4538A">
            <w:pPr>
              <w:rPr>
                <w:rFonts w:eastAsia="Times New Roman" w:cs="Times New Roman"/>
                <w:b w:val="0"/>
                <w:color w:val="000000"/>
                <w:sz w:val="22"/>
                <w:lang w:eastAsia="en-PH"/>
              </w:rPr>
            </w:pPr>
          </w:p>
        </w:tc>
      </w:tr>
      <w:tr w:rsidR="004A0604" w:rsidRPr="00A01D04" w14:paraId="2AB7DA1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1A1F52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D47CA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300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F06F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F6DE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D43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29BFE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DE3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F600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1C942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0C3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E7557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C573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FDBE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8673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0E1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31042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7980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4170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7E20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CB38E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64FC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3B612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0A303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E97A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1391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CDD2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0D54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5D09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450A9D8"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7040" behindDoc="0" locked="0" layoutInCell="1" allowOverlap="1" wp14:anchorId="3F129561" wp14:editId="33F8DAD2">
                      <wp:simplePos x="0" y="0"/>
                      <wp:positionH relativeFrom="column">
                        <wp:posOffset>55245</wp:posOffset>
                      </wp:positionH>
                      <wp:positionV relativeFrom="paragraph">
                        <wp:posOffset>-509905</wp:posOffset>
                      </wp:positionV>
                      <wp:extent cx="238125" cy="1228725"/>
                      <wp:effectExtent l="38100" t="19050" r="28575" b="85725"/>
                      <wp:wrapNone/>
                      <wp:docPr id="6" name="Connector: Elbow 6"/>
                      <wp:cNvGraphicFramePr/>
                      <a:graphic xmlns:a="http://schemas.openxmlformats.org/drawingml/2006/main">
                        <a:graphicData uri="http://schemas.microsoft.com/office/word/2010/wordprocessingShape">
                          <wps:wsp>
                            <wps:cNvCnPr/>
                            <wps:spPr>
                              <a:xfrm>
                                <a:off x="0" y="0"/>
                                <a:ext cx="238125" cy="1228725"/>
                              </a:xfrm>
                              <a:prstGeom prst="bentConnector3">
                                <a:avLst>
                                  <a:gd name="adj1" fmla="val -211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F1D93" id="Connector: Elbow 6" o:spid="_x0000_s1026" type="#_x0000_t34" style="position:absolute;margin-left:4.35pt;margin-top:-40.15pt;width:18.75pt;height:96.7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" adj="-456"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90AA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EF5A5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E6A037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7412CA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FE824D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D96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AD0CA6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6F243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1A8D9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0B7134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A6C6050" w14:textId="77777777" w:rsidR="004A0604" w:rsidRPr="00A01D04" w:rsidRDefault="004A0604" w:rsidP="00E4538A">
            <w:pPr>
              <w:rPr>
                <w:rFonts w:eastAsia="Times New Roman" w:cs="Times New Roman"/>
                <w:b w:val="0"/>
                <w:color w:val="000000"/>
                <w:sz w:val="22"/>
                <w:lang w:eastAsia="en-PH"/>
              </w:rPr>
            </w:pPr>
          </w:p>
        </w:tc>
      </w:tr>
      <w:tr w:rsidR="00760CA2" w:rsidRPr="00A01D04" w14:paraId="743302E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3790E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Dashboard</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BDF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6EE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F49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E267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280A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1C01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751C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CE55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5F88A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6C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1897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6412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11417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9EA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6FB6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7E6C8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BB13C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6BF6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66A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B80A0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9115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E3CD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246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8F19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7DD27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4EF5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23562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1717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E410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542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78B10A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995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ADC5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8D28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51AF7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EC5D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5E2A81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57DD0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CC6A7A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C1BDE7C" w14:textId="77777777" w:rsidR="004A0604" w:rsidRPr="00A01D04" w:rsidRDefault="004A0604" w:rsidP="00E4538A">
            <w:pPr>
              <w:rPr>
                <w:rFonts w:eastAsia="Times New Roman" w:cs="Times New Roman"/>
                <w:b w:val="0"/>
                <w:color w:val="000000"/>
                <w:sz w:val="22"/>
                <w:lang w:eastAsia="en-PH"/>
              </w:rPr>
            </w:pPr>
          </w:p>
        </w:tc>
      </w:tr>
      <w:tr w:rsidR="004A0604" w:rsidRPr="00A01D04" w14:paraId="0059B69A"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403392C"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B544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118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129C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000E6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D850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2D59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CA5FF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D041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05B69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3C5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141C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A455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7823B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299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93747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8AE21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3F93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021F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91861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ED243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37363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B771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7E94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227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2AA7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6A01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DA60C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FC2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B9F47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9037D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BBEC3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5762703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7703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4EBD289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CA45E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FE77E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EE2B82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ABFDA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D21F6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AE7F975" w14:textId="77777777" w:rsidR="004A0604" w:rsidRPr="00A01D04" w:rsidRDefault="004A0604" w:rsidP="00E4538A">
            <w:pPr>
              <w:rPr>
                <w:rFonts w:eastAsia="Times New Roman" w:cs="Times New Roman"/>
                <w:b w:val="0"/>
                <w:color w:val="000000"/>
                <w:sz w:val="22"/>
                <w:lang w:eastAsia="en-PH"/>
              </w:rPr>
            </w:pPr>
          </w:p>
        </w:tc>
      </w:tr>
      <w:tr w:rsidR="004A0604" w:rsidRPr="00A01D04" w14:paraId="7E95B8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0CBEF529"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4CFD6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46E56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7E96C7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70F3B5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5077F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537C6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7BEFD8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5109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93302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04E7E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E9E57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B8B6C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EDA97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2FE2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76DD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A2334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39E2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5077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B3F8D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2028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CB2C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293B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EF3B7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4EC8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714320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375390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BE994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AE941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920EE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52F2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26A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6F2B2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67C008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3E2C19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D825C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B2EA3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739CB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F41EE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75283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94ABF5" w14:textId="77777777" w:rsidR="004A0604" w:rsidRPr="00A01D04" w:rsidRDefault="004A0604" w:rsidP="00E4538A">
            <w:pPr>
              <w:rPr>
                <w:rFonts w:eastAsia="Times New Roman" w:cs="Times New Roman"/>
                <w:b w:val="0"/>
                <w:color w:val="000000"/>
                <w:sz w:val="22"/>
                <w:lang w:eastAsia="en-PH"/>
              </w:rPr>
            </w:pPr>
          </w:p>
        </w:tc>
      </w:tr>
      <w:tr w:rsidR="004A0604" w:rsidRPr="00A01D04" w14:paraId="183D5A8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0C3F4EA"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9795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4CE12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6550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D31F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734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378F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238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9DB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98F01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E320D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49B8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2FB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AA902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6A1F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4F4B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07CB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86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C592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AD31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D1E7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4A97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69DC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4460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3A8F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A9DD5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C5F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9BE9F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1063B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730A1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C0F0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D215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519DF00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30E9C5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529118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3540E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AB666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2763A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ADF2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3AEC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81C3B3" w14:textId="77777777" w:rsidR="004A0604" w:rsidRPr="00A01D04" w:rsidRDefault="004A0604" w:rsidP="00E4538A">
            <w:pPr>
              <w:rPr>
                <w:rFonts w:eastAsia="Times New Roman" w:cs="Times New Roman"/>
                <w:b w:val="0"/>
                <w:color w:val="000000"/>
                <w:sz w:val="22"/>
                <w:lang w:eastAsia="en-PH"/>
              </w:rPr>
            </w:pPr>
          </w:p>
        </w:tc>
      </w:tr>
      <w:tr w:rsidR="00760CA2" w:rsidRPr="00A01D04" w14:paraId="3CC9A94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4C5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Iteration 1 – User Management </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49A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D34F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8AE5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89CD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90F3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E0A31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C82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8CA1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9250F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CB8F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4149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A51A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E3A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445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FC98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8611E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0CBE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881A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69E2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2101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30A2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D74DE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D5BB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78979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FA8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6F0E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8B1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9B0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B786C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EC8D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FC0FC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6F647A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128470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3ADF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99E4F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CF18A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94B23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ABC62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DCA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42692D" w14:textId="77777777" w:rsidR="004A0604" w:rsidRPr="00A01D04" w:rsidRDefault="004A0604" w:rsidP="00E4538A">
            <w:pPr>
              <w:rPr>
                <w:rFonts w:eastAsia="Times New Roman" w:cs="Times New Roman"/>
                <w:b w:val="0"/>
                <w:color w:val="000000"/>
                <w:sz w:val="22"/>
                <w:lang w:eastAsia="en-PH"/>
              </w:rPr>
            </w:pPr>
          </w:p>
        </w:tc>
      </w:tr>
      <w:tr w:rsidR="004A0604" w:rsidRPr="00A01D04" w14:paraId="4FB8043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F6F0E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28C80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301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064A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76DE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1051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05D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8A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A8404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BE34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E42C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84D8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B848F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7330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1432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E952E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01ED8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597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2EFC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9F2B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5659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A219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C52A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F137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F699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725D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890C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BCADD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C65C4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1DCA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75C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ADEC0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34547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3E6F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96882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4CF357B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E786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CD922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1613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EDB5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487B89" w14:textId="77777777" w:rsidR="004A0604" w:rsidRPr="00A01D04" w:rsidRDefault="004A0604" w:rsidP="00E4538A">
            <w:pPr>
              <w:rPr>
                <w:rFonts w:eastAsia="Times New Roman" w:cs="Times New Roman"/>
                <w:b w:val="0"/>
                <w:color w:val="000000"/>
                <w:sz w:val="22"/>
                <w:lang w:eastAsia="en-PH"/>
              </w:rPr>
            </w:pPr>
          </w:p>
        </w:tc>
      </w:tr>
      <w:tr w:rsidR="004A0604" w:rsidRPr="00A01D04" w14:paraId="1383C61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187B7AE"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9E8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23BD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1DD2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14C5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EF78E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0F48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53E9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922CE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687E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BCC9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8F09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6EB3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6E450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EF3F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5723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BC8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1D3C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1B377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FCEF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7809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E0B5C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4E095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D7B4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3CE2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6BC5D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4CF9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18064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B51B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EE903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C1F7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1A8FB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49083B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D68D1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0EFD96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1C748F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0F83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63009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E8C5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E4BF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18557BE" w14:textId="77777777" w:rsidR="004A0604" w:rsidRPr="00A01D04" w:rsidRDefault="004A0604" w:rsidP="00E4538A">
            <w:pPr>
              <w:rPr>
                <w:rFonts w:eastAsia="Times New Roman" w:cs="Times New Roman"/>
                <w:b w:val="0"/>
                <w:color w:val="000000"/>
                <w:sz w:val="22"/>
                <w:lang w:eastAsia="en-PH"/>
              </w:rPr>
            </w:pPr>
          </w:p>
        </w:tc>
      </w:tr>
      <w:tr w:rsidR="004A0604" w:rsidRPr="00A01D04" w14:paraId="16034120"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152ADA1"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DBD4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722D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3EB2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46AF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BF40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2635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DFED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9A76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D7A3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CAFEE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45AD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93A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A44B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F248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C2AB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31C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1E458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321C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6D21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A683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1BD3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840E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2A2CB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216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41441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830B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716F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CA3E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2D1F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9D0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F970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C644F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3974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24DC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533B51C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5BCFA3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D6D4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5A08D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69E58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970E10" w14:textId="77777777" w:rsidR="004A0604" w:rsidRPr="00A01D04" w:rsidRDefault="004A0604" w:rsidP="00E4538A">
            <w:pPr>
              <w:rPr>
                <w:rFonts w:eastAsia="Times New Roman" w:cs="Times New Roman"/>
                <w:b w:val="0"/>
                <w:color w:val="000000"/>
                <w:sz w:val="22"/>
                <w:lang w:eastAsia="en-PH"/>
              </w:rPr>
            </w:pPr>
          </w:p>
        </w:tc>
      </w:tr>
      <w:tr w:rsidR="00760CA2" w:rsidRPr="00A01D04" w14:paraId="57E7309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E61CC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Backup and Restore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EAC1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1F88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BCE9F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6748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4B6B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5DA8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0995D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C675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848D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3621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CAE157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7A44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69588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ACF0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8F0BB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4C127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1DBF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21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F4C5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5BFF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06E2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3EA7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AEE7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E775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8432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F3A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FB5656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008F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8E8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B8B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E6C2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CC03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8B3B9B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E94C5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23A1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7FCF5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E57C9E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EA2A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5F84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79E230" w14:textId="77777777" w:rsidR="004A0604" w:rsidRPr="00A01D04" w:rsidRDefault="004A0604" w:rsidP="00E4538A">
            <w:pPr>
              <w:rPr>
                <w:rFonts w:eastAsia="Times New Roman" w:cs="Times New Roman"/>
                <w:b w:val="0"/>
                <w:color w:val="000000"/>
                <w:sz w:val="22"/>
                <w:lang w:eastAsia="en-PH"/>
              </w:rPr>
            </w:pPr>
          </w:p>
        </w:tc>
      </w:tr>
      <w:tr w:rsidR="004A0604" w:rsidRPr="00A01D04" w14:paraId="695626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B3FF2E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57B2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258B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48576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4D12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ACFB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D2624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B57A9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104C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4579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61C2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7045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963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AF1E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3CA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9B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BA3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9151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15A8A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F4A7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3C7C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D2065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E4A9A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21070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1179B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A3C6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FDE8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C0F2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6E2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A794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0693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6F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BB6E9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2E234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C0C277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952134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CBAC4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40A276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495608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A4B5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D6610F" w14:textId="77777777" w:rsidR="004A0604" w:rsidRPr="00A01D04" w:rsidRDefault="004A0604" w:rsidP="00E4538A">
            <w:pPr>
              <w:rPr>
                <w:rFonts w:eastAsia="Times New Roman" w:cs="Times New Roman"/>
                <w:b w:val="0"/>
                <w:color w:val="000000"/>
                <w:sz w:val="22"/>
                <w:lang w:eastAsia="en-PH"/>
              </w:rPr>
            </w:pPr>
          </w:p>
        </w:tc>
      </w:tr>
      <w:tr w:rsidR="004A0604" w:rsidRPr="00A01D04" w14:paraId="496334D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917D8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2E046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F9C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D24F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4C39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56F3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1C429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7177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FC3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8726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D4B5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6E0A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256A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7244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6B9CF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83F6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563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DF21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0FF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FD60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7B15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E7121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AEF5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8FE2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0A1B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6BC5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CB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040917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8194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41FA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3DE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5A5A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34E09DB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80FF3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433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68670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D4553D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AECA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788734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8BB99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FEC5AC7" w14:textId="77777777" w:rsidR="004A0604" w:rsidRPr="00A01D04" w:rsidRDefault="004A0604" w:rsidP="00E4538A">
            <w:pPr>
              <w:rPr>
                <w:rFonts w:eastAsia="Times New Roman" w:cs="Times New Roman"/>
                <w:b w:val="0"/>
                <w:color w:val="000000"/>
                <w:sz w:val="22"/>
                <w:lang w:eastAsia="en-PH"/>
              </w:rPr>
            </w:pPr>
          </w:p>
        </w:tc>
      </w:tr>
      <w:tr w:rsidR="004A0604" w:rsidRPr="00A01D04" w14:paraId="6B6E233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DEF374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28A5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6E02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6A09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D09E4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FA1A4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734B6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3FF3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6064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EF1A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7D9E9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CDF45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1242B1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95D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7E7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BB237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F9EA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B42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522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826F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1F396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D86D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E4BD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3CD0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2374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397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2B4F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9F15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41225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70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366B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D65D5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78C816C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F1E4B9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460F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C619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34CA284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A777F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5525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18AF7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80F3B99" w14:textId="77777777" w:rsidR="004A0604" w:rsidRPr="00A01D04" w:rsidRDefault="004A0604" w:rsidP="00E4538A">
            <w:pPr>
              <w:rPr>
                <w:rFonts w:eastAsia="Times New Roman" w:cs="Times New Roman"/>
                <w:b w:val="0"/>
                <w:color w:val="000000"/>
                <w:sz w:val="22"/>
                <w:lang w:eastAsia="en-PH"/>
              </w:rPr>
            </w:pPr>
          </w:p>
        </w:tc>
      </w:tr>
      <w:tr w:rsidR="004A0604" w:rsidRPr="00A01D04" w14:paraId="175C302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B4AC00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Reports Module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DB51F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92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6C862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62A9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5FE5A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9D2B9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41CEC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4B0E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2558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B6CF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3FD2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72AD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A6D91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624B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F96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7356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B9BE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DDF0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67C6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410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EED7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CE6F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AB2D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FAD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796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F3CC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EDED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CFC9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871C4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9251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B5607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6091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9BF27F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56C6F0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BECC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751C87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28886F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AAF40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597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379EBEA" w14:textId="77777777" w:rsidR="004A0604" w:rsidRPr="00A01D04" w:rsidRDefault="004A0604" w:rsidP="00E4538A">
            <w:pPr>
              <w:rPr>
                <w:rFonts w:eastAsia="Times New Roman" w:cs="Times New Roman"/>
                <w:b w:val="0"/>
                <w:color w:val="000000"/>
                <w:sz w:val="22"/>
                <w:lang w:eastAsia="en-PH"/>
              </w:rPr>
            </w:pPr>
          </w:p>
        </w:tc>
      </w:tr>
      <w:tr w:rsidR="004A0604" w:rsidRPr="00A01D04" w14:paraId="3160D34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6AFE7DD"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5ED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47BF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8258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D8209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0C6307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DF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CE65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1F72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8495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5593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BB4D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D5626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D0C0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4FE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796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66B31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94D5A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9DD8A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8C4A2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A0617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6C09F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B12A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BA83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5366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DA01F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12B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9153B6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9489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3633E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6A9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85F5E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7B378DF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D4DF7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1EA65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DFB0A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588726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E997F5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B6B6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811F3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9970326" w14:textId="77777777" w:rsidR="004A0604" w:rsidRPr="00A01D04" w:rsidRDefault="004A0604" w:rsidP="00E4538A">
            <w:pPr>
              <w:rPr>
                <w:rFonts w:eastAsia="Times New Roman" w:cs="Times New Roman"/>
                <w:b w:val="0"/>
                <w:color w:val="000000"/>
                <w:sz w:val="22"/>
                <w:lang w:eastAsia="en-PH"/>
              </w:rPr>
            </w:pPr>
          </w:p>
        </w:tc>
      </w:tr>
      <w:tr w:rsidR="004A0604" w:rsidRPr="00A01D04" w14:paraId="6242386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95F1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56584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97A46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8B78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A952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BD1E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4BD3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BD8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F017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CD44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C9A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B605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EB8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C66D2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FACA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2391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58C7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8A4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7E6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987A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99097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14C1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545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91D0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018B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14021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4530D8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3B24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EB73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7C0F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270A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652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630BE3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FE9F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31F3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456C3F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5FA8FE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144B68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41C07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4B4B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982EA4" w14:textId="77777777" w:rsidR="004A0604" w:rsidRPr="00A01D04" w:rsidRDefault="004A0604" w:rsidP="00E4538A">
            <w:pPr>
              <w:rPr>
                <w:rFonts w:eastAsia="Times New Roman" w:cs="Times New Roman"/>
                <w:b w:val="0"/>
                <w:color w:val="000000"/>
                <w:sz w:val="22"/>
                <w:lang w:eastAsia="en-PH"/>
              </w:rPr>
            </w:pPr>
          </w:p>
        </w:tc>
      </w:tr>
      <w:tr w:rsidR="004A0604" w:rsidRPr="00A01D04" w14:paraId="43276BC2"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17A6D55"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0C12C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DCC3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F5ED5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42C80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A5898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3F03C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253AA1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EB1C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613BC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36E3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2ABE5A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63AE64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45C2AB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E05A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FF6B8F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7228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3331D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6B01B6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BD3F3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D37E9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4FCE9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259535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826BD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31434D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7E1146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7C2E3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AA12B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6411E1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1CFEF4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BFA15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42533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D966" w:themeFill="accent4" w:themeFillTint="99"/>
            <w:noWrap/>
            <w:vAlign w:val="center"/>
            <w:hideMark/>
          </w:tcPr>
          <w:p w14:paraId="6239418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4993ED2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4AFDB67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024E40D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shd w:val="clear" w:color="auto" w:fill="auto"/>
            <w:vAlign w:val="center"/>
          </w:tcPr>
          <w:p w14:paraId="0F1A15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76B3EB1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6F4E6D3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2EC139C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45D2CDA1" w14:textId="77777777" w:rsidR="004A0604" w:rsidRPr="00A01D04" w:rsidRDefault="004A0604" w:rsidP="00E4538A">
            <w:pPr>
              <w:rPr>
                <w:rFonts w:eastAsia="Times New Roman" w:cs="Times New Roman"/>
                <w:b w:val="0"/>
                <w:color w:val="000000"/>
                <w:sz w:val="22"/>
                <w:lang w:eastAsia="en-PH"/>
              </w:rPr>
            </w:pPr>
          </w:p>
        </w:tc>
      </w:tr>
    </w:tbl>
    <w:p w14:paraId="5A5DDC40" w14:textId="77777777" w:rsidR="004A0604" w:rsidRDefault="004A0604" w:rsidP="004A0604">
      <w:pPr>
        <w:tabs>
          <w:tab w:val="left" w:pos="4560"/>
        </w:tabs>
        <w:jc w:val="both"/>
        <w:sectPr w:rsidR="004A0604" w:rsidSect="00EF53F1">
          <w:footerReference w:type="default" r:id="rId27"/>
          <w:pgSz w:w="15840" w:h="12240" w:orient="landscape" w:code="1"/>
          <w:pgMar w:top="1440" w:right="1440" w:bottom="2160" w:left="1440" w:header="567" w:footer="567" w:gutter="0"/>
          <w:cols w:space="720"/>
          <w:docGrid w:linePitch="360"/>
        </w:sectPr>
      </w:pPr>
      <w:r>
        <w:tab/>
      </w:r>
    </w:p>
    <w:tbl>
      <w:tblPr>
        <w:tblW w:w="5000" w:type="pct"/>
        <w:tblLook w:val="04A0" w:firstRow="1" w:lastRow="0" w:firstColumn="1" w:lastColumn="0" w:noHBand="0" w:noVBand="1"/>
      </w:tblPr>
      <w:tblGrid>
        <w:gridCol w:w="3747"/>
        <w:gridCol w:w="239"/>
        <w:gridCol w:w="239"/>
        <w:gridCol w:w="232"/>
        <w:gridCol w:w="245"/>
        <w:gridCol w:w="221"/>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51"/>
        <w:gridCol w:w="251"/>
        <w:gridCol w:w="250"/>
        <w:gridCol w:w="266"/>
        <w:gridCol w:w="222"/>
        <w:gridCol w:w="222"/>
        <w:gridCol w:w="222"/>
        <w:gridCol w:w="222"/>
        <w:gridCol w:w="251"/>
        <w:gridCol w:w="248"/>
        <w:gridCol w:w="248"/>
        <w:gridCol w:w="248"/>
      </w:tblGrid>
      <w:tr w:rsidR="004A0604" w:rsidRPr="00A01D04" w14:paraId="5DDA6F57"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DD756DE"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lastRenderedPageBreak/>
              <w:t>MONTH</w:t>
            </w:r>
          </w:p>
        </w:tc>
        <w:tc>
          <w:tcPr>
            <w:tcW w:w="36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2C77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FB4A0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53043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3D5BBD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994561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B682AD"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6BFD8A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94"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8E836A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43" w:type="pct"/>
            <w:gridSpan w:val="4"/>
            <w:vMerge w:val="restart"/>
            <w:tcBorders>
              <w:top w:val="single" w:sz="12" w:space="0" w:color="auto"/>
              <w:left w:val="single" w:sz="12" w:space="0" w:color="auto"/>
              <w:right w:val="single" w:sz="12" w:space="0" w:color="auto"/>
            </w:tcBorders>
            <w:vAlign w:val="center"/>
          </w:tcPr>
          <w:p w14:paraId="2F86257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5" w:type="pct"/>
            <w:gridSpan w:val="4"/>
            <w:vMerge w:val="restart"/>
            <w:tcBorders>
              <w:top w:val="single" w:sz="12" w:space="0" w:color="auto"/>
              <w:left w:val="single" w:sz="12" w:space="0" w:color="auto"/>
              <w:right w:val="single" w:sz="12" w:space="0" w:color="auto"/>
            </w:tcBorders>
            <w:vAlign w:val="center"/>
          </w:tcPr>
          <w:p w14:paraId="485772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062757D3" w14:textId="77777777" w:rsidTr="00E4538A">
        <w:trPr>
          <w:trHeight w:val="300"/>
        </w:trPr>
        <w:tc>
          <w:tcPr>
            <w:tcW w:w="1449" w:type="pct"/>
            <w:tcBorders>
              <w:top w:val="nil"/>
              <w:left w:val="single" w:sz="12" w:space="0" w:color="auto"/>
              <w:bottom w:val="single" w:sz="12" w:space="0" w:color="auto"/>
              <w:right w:val="single" w:sz="12" w:space="0" w:color="auto"/>
            </w:tcBorders>
            <w:shd w:val="clear" w:color="auto" w:fill="auto"/>
            <w:noWrap/>
            <w:vAlign w:val="bottom"/>
            <w:hideMark/>
          </w:tcPr>
          <w:p w14:paraId="1FEE47E8"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9" w:type="pct"/>
            <w:gridSpan w:val="4"/>
            <w:vMerge/>
            <w:tcBorders>
              <w:left w:val="single" w:sz="12" w:space="0" w:color="auto"/>
              <w:bottom w:val="single" w:sz="12" w:space="0" w:color="auto"/>
              <w:right w:val="single" w:sz="12" w:space="0" w:color="auto"/>
            </w:tcBorders>
            <w:shd w:val="clear" w:color="auto" w:fill="auto"/>
            <w:noWrap/>
            <w:vAlign w:val="center"/>
            <w:hideMark/>
          </w:tcPr>
          <w:p w14:paraId="134946F5"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7D33D6E7"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8C85B1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95AA4D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3571D99E"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6BB64741"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AD8860B" w14:textId="77777777" w:rsidR="004A0604" w:rsidRPr="00016E1F" w:rsidRDefault="004A0604" w:rsidP="00E4538A">
            <w:pPr>
              <w:rPr>
                <w:rFonts w:eastAsia="Times New Roman" w:cs="Times New Roman"/>
                <w:b w:val="0"/>
                <w:color w:val="000000"/>
                <w:sz w:val="14"/>
                <w:lang w:eastAsia="en-PH"/>
              </w:rPr>
            </w:pPr>
          </w:p>
        </w:tc>
        <w:tc>
          <w:tcPr>
            <w:tcW w:w="394" w:type="pct"/>
            <w:gridSpan w:val="4"/>
            <w:vMerge/>
            <w:tcBorders>
              <w:left w:val="single" w:sz="12" w:space="0" w:color="auto"/>
              <w:bottom w:val="single" w:sz="12" w:space="0" w:color="auto"/>
              <w:right w:val="single" w:sz="12" w:space="0" w:color="auto"/>
            </w:tcBorders>
            <w:shd w:val="clear" w:color="auto" w:fill="auto"/>
            <w:noWrap/>
            <w:vAlign w:val="center"/>
            <w:hideMark/>
          </w:tcPr>
          <w:p w14:paraId="6F9B3088" w14:textId="77777777" w:rsidR="004A0604" w:rsidRPr="00A01D04" w:rsidRDefault="004A0604" w:rsidP="00E4538A">
            <w:pPr>
              <w:jc w:val="left"/>
              <w:rPr>
                <w:rFonts w:eastAsia="Times New Roman" w:cs="Times New Roman"/>
                <w:b w:val="0"/>
                <w:color w:val="000000"/>
                <w:sz w:val="22"/>
                <w:lang w:eastAsia="en-PH"/>
              </w:rPr>
            </w:pPr>
          </w:p>
        </w:tc>
        <w:tc>
          <w:tcPr>
            <w:tcW w:w="343" w:type="pct"/>
            <w:gridSpan w:val="4"/>
            <w:vMerge/>
            <w:tcBorders>
              <w:left w:val="single" w:sz="12" w:space="0" w:color="auto"/>
              <w:bottom w:val="single" w:sz="12" w:space="0" w:color="auto"/>
              <w:right w:val="single" w:sz="12" w:space="0" w:color="auto"/>
            </w:tcBorders>
          </w:tcPr>
          <w:p w14:paraId="2FA1B7C2" w14:textId="77777777" w:rsidR="004A0604" w:rsidRPr="00A01D04" w:rsidRDefault="004A0604" w:rsidP="00E4538A">
            <w:pPr>
              <w:jc w:val="left"/>
              <w:rPr>
                <w:rFonts w:eastAsia="Times New Roman" w:cs="Times New Roman"/>
                <w:b w:val="0"/>
                <w:color w:val="000000"/>
                <w:sz w:val="22"/>
                <w:lang w:eastAsia="en-PH"/>
              </w:rPr>
            </w:pPr>
          </w:p>
        </w:tc>
        <w:tc>
          <w:tcPr>
            <w:tcW w:w="385" w:type="pct"/>
            <w:gridSpan w:val="4"/>
            <w:vMerge/>
            <w:tcBorders>
              <w:left w:val="single" w:sz="12" w:space="0" w:color="auto"/>
              <w:bottom w:val="single" w:sz="12" w:space="0" w:color="auto"/>
              <w:right w:val="single" w:sz="12" w:space="0" w:color="auto"/>
            </w:tcBorders>
          </w:tcPr>
          <w:p w14:paraId="6A136C1C"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656154DA"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E60F17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QR Scan</w:t>
            </w:r>
          </w:p>
        </w:tc>
        <w:tc>
          <w:tcPr>
            <w:tcW w:w="92"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81C952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4" w:space="0" w:color="auto"/>
            </w:tcBorders>
            <w:shd w:val="clear" w:color="auto" w:fill="auto"/>
            <w:noWrap/>
            <w:vAlign w:val="center"/>
            <w:hideMark/>
          </w:tcPr>
          <w:p w14:paraId="5B931671"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34D0D10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12" w:space="0" w:color="auto"/>
              <w:left w:val="nil"/>
              <w:bottom w:val="single" w:sz="4" w:space="0" w:color="auto"/>
              <w:right w:val="single" w:sz="12" w:space="0" w:color="auto"/>
            </w:tcBorders>
            <w:shd w:val="clear" w:color="auto" w:fill="auto"/>
            <w:noWrap/>
            <w:vAlign w:val="center"/>
            <w:hideMark/>
          </w:tcPr>
          <w:p w14:paraId="49EEF90A"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FD4E12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4CD896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6C1DFDB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559BAE5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07B73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2B071A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4A9713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0DA898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D9A91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B3812E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138CE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B4D53E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09898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92F1FD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FE5B5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A7792A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840E9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D5649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2608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C890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03FB2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16B36B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C3897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221E6FC"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9A70361"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1136" behindDoc="0" locked="0" layoutInCell="1" allowOverlap="1" wp14:anchorId="6CC5C204" wp14:editId="0CC200FC">
                      <wp:simplePos x="0" y="0"/>
                      <wp:positionH relativeFrom="column">
                        <wp:posOffset>45720</wp:posOffset>
                      </wp:positionH>
                      <wp:positionV relativeFrom="paragraph">
                        <wp:posOffset>109855</wp:posOffset>
                      </wp:positionV>
                      <wp:extent cx="247650" cy="390525"/>
                      <wp:effectExtent l="38100" t="19050" r="19050" b="85725"/>
                      <wp:wrapNone/>
                      <wp:docPr id="11" name="Connector: Elbow 11"/>
                      <wp:cNvGraphicFramePr/>
                      <a:graphic xmlns:a="http://schemas.openxmlformats.org/drawingml/2006/main">
                        <a:graphicData uri="http://schemas.microsoft.com/office/word/2010/wordprocessingShape">
                          <wps:wsp>
                            <wps:cNvCnPr/>
                            <wps:spPr>
                              <a:xfrm>
                                <a:off x="0" y="0"/>
                                <a:ext cx="247650" cy="390525"/>
                              </a:xfrm>
                              <a:prstGeom prst="bentConnector3">
                                <a:avLst>
                                  <a:gd name="adj1" fmla="val -172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5B61C" id="Connector: Elbow 11" o:spid="_x0000_s1026" type="#_x0000_t34" style="position:absolute;margin-left:3.6pt;margin-top:8.65pt;width:19.5pt;height:30.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" adj="-372" strokecolor="#5b9bd5 [3204]" strokeweight="2.25pt">
                      <v:stroke endarrow="block"/>
                    </v:shape>
                  </w:pict>
                </mc:Fallback>
              </mc:AlternateContent>
            </w: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67394BB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1C19D2FE" w14:textId="77777777" w:rsidR="004A0604" w:rsidRPr="00A01D04" w:rsidRDefault="004A0604" w:rsidP="00E4538A">
            <w:pPr>
              <w:rPr>
                <w:rFonts w:eastAsia="Times New Roman" w:cs="Times New Roman"/>
                <w:b w:val="0"/>
                <w:color w:val="000000"/>
                <w:sz w:val="22"/>
                <w:lang w:eastAsia="en-PH"/>
              </w:rPr>
            </w:pPr>
          </w:p>
        </w:tc>
        <w:tc>
          <w:tcPr>
            <w:tcW w:w="103" w:type="pct"/>
            <w:tcBorders>
              <w:top w:val="single" w:sz="12" w:space="0" w:color="auto"/>
              <w:left w:val="nil"/>
              <w:bottom w:val="single" w:sz="4" w:space="0" w:color="auto"/>
              <w:right w:val="single" w:sz="12" w:space="0" w:color="auto"/>
            </w:tcBorders>
            <w:shd w:val="clear" w:color="auto" w:fill="auto"/>
            <w:noWrap/>
            <w:vAlign w:val="center"/>
            <w:hideMark/>
          </w:tcPr>
          <w:p w14:paraId="25C0204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2" w:space="0" w:color="auto"/>
              <w:right w:val="single" w:sz="4" w:space="0" w:color="auto"/>
            </w:tcBorders>
            <w:vAlign w:val="center"/>
          </w:tcPr>
          <w:p w14:paraId="56A2507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BF6439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18CE27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12" w:space="0" w:color="auto"/>
            </w:tcBorders>
            <w:vAlign w:val="center"/>
          </w:tcPr>
          <w:p w14:paraId="34D79497"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2" w:space="0" w:color="auto"/>
              <w:right w:val="single" w:sz="4" w:space="0" w:color="auto"/>
            </w:tcBorders>
            <w:vAlign w:val="center"/>
          </w:tcPr>
          <w:p w14:paraId="4D6C3DA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C85C62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30F662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12" w:space="0" w:color="auto"/>
            </w:tcBorders>
            <w:vAlign w:val="center"/>
          </w:tcPr>
          <w:p w14:paraId="40CF223D" w14:textId="77777777" w:rsidR="004A0604" w:rsidRPr="00A01D04" w:rsidRDefault="004A0604" w:rsidP="00E4538A">
            <w:pPr>
              <w:rPr>
                <w:rFonts w:eastAsia="Times New Roman" w:cs="Times New Roman"/>
                <w:b w:val="0"/>
                <w:color w:val="000000"/>
                <w:sz w:val="22"/>
                <w:lang w:eastAsia="en-PH"/>
              </w:rPr>
            </w:pPr>
          </w:p>
        </w:tc>
      </w:tr>
      <w:tr w:rsidR="004A0604" w:rsidRPr="00A01D04" w14:paraId="1966EDCB"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62010F1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DAD457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5B4ECB15"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78D1D13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45372F0"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06D19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48206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B4568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60D6C0B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9ABC8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3E3AB40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D1937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B6D44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9DB3D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D6AC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894A6D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D1D1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15A94D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B0DAA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4AC8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DEA7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791941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EC09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82A821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CC55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000B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C2D0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C4B2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01FF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7C3C59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C802F4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CA2E00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1F7A5F7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4AC2A2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DAB5B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7954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99BDBC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B4C6BC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DD00B2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149EC0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BEFCBB6" w14:textId="77777777" w:rsidR="004A0604" w:rsidRPr="00A01D04" w:rsidRDefault="004A0604" w:rsidP="00E4538A">
            <w:pPr>
              <w:rPr>
                <w:rFonts w:eastAsia="Times New Roman" w:cs="Times New Roman"/>
                <w:b w:val="0"/>
                <w:color w:val="000000"/>
                <w:sz w:val="22"/>
                <w:lang w:eastAsia="en-PH"/>
              </w:rPr>
            </w:pPr>
          </w:p>
        </w:tc>
      </w:tr>
      <w:tr w:rsidR="004A0604" w:rsidRPr="00A01D04" w14:paraId="7E8B8691"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1CBD551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6756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0054068A"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328B7AC8"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BF2094D"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F5B8B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75F5B87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EB1DB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3843B72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8D75E1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194268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23BAB0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C0766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2EC91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552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698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FBC0B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C0FFB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2DEE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2467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A9CE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168E99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D5AC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4B87F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AC81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0F3BE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D1D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8112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B95A7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CCF833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FE9602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71A47C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63F889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E66C0C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F2CB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6299A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FAD989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1C3116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37E5EC7"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206B60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6824485" w14:textId="77777777" w:rsidR="004A0604" w:rsidRPr="00A01D04" w:rsidRDefault="004A0604" w:rsidP="00E4538A">
            <w:pPr>
              <w:rPr>
                <w:rFonts w:eastAsia="Times New Roman" w:cs="Times New Roman"/>
                <w:b w:val="0"/>
                <w:color w:val="000000"/>
                <w:sz w:val="22"/>
                <w:lang w:eastAsia="en-PH"/>
              </w:rPr>
            </w:pPr>
          </w:p>
        </w:tc>
      </w:tr>
      <w:tr w:rsidR="004A0604" w:rsidRPr="00A01D04" w14:paraId="30C97184"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49B66A6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61BCE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23DD2838"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5CBE1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EF558B6"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5592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62BC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0FBF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30590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6D430E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64826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A9E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2C118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4C7700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224FD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5D5F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E19B9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BE321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383B0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28FF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D216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A972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A871F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D31F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A67589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BEE4B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B59E38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799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EB5DA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C75FFA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5DCA37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C7826A8"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286FE2B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5A08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0ED8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89D917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FE27505"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0DB02526"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8DDE9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2A16B7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5A4DD45" w14:textId="77777777" w:rsidR="004A0604" w:rsidRPr="00A01D04" w:rsidRDefault="004A0604" w:rsidP="00E4538A">
            <w:pPr>
              <w:rPr>
                <w:rFonts w:eastAsia="Times New Roman" w:cs="Times New Roman"/>
                <w:b w:val="0"/>
                <w:color w:val="000000"/>
                <w:sz w:val="22"/>
                <w:lang w:eastAsia="en-PH"/>
              </w:rPr>
            </w:pPr>
          </w:p>
        </w:tc>
      </w:tr>
      <w:tr w:rsidR="004A0604" w:rsidRPr="00A01D04" w14:paraId="3544B9C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3B149970"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Dashboard</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204F38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A2EC66D"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0F7EF3C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45AEB44"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F005E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C3A1E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C9FA5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3AF25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14692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6D56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C8C84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5B2BC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4F6EC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FEDB7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B293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6D006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8FDD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B2F2D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FE59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7B336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13270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714DC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656C1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948B8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D5A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FBD47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76E2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AE0E55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40CB5D4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4C62D6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1C7D21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FFFF" w:themeFill="background1"/>
            <w:noWrap/>
            <w:vAlign w:val="center"/>
          </w:tcPr>
          <w:p w14:paraId="79D436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4B986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23A3A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4B1D6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303E8"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vAlign w:val="center"/>
          </w:tcPr>
          <w:p w14:paraId="74A9A3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AFE35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56318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5B17E3C" w14:textId="77777777" w:rsidR="004A0604" w:rsidRPr="00A01D04" w:rsidRDefault="004A0604" w:rsidP="00E4538A">
            <w:pPr>
              <w:rPr>
                <w:rFonts w:eastAsia="Times New Roman" w:cs="Times New Roman"/>
                <w:b w:val="0"/>
                <w:color w:val="000000"/>
                <w:sz w:val="22"/>
                <w:lang w:eastAsia="en-PH"/>
              </w:rPr>
            </w:pPr>
          </w:p>
        </w:tc>
      </w:tr>
      <w:tr w:rsidR="004A0604" w:rsidRPr="00A01D04" w14:paraId="367FCB68"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899175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14210F9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5360DDE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462E38B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7642B51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82A5A2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D1242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16560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93A01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573C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AC90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DA01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F80CC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24EBF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7DC0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D553A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BFE2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60A3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3754F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684B2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BD268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204931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48CF3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E6F6D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3CBB1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8610F1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E8C9C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36E0D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0198D1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F46DAE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C490CF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19831DEC"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61FB7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9D2A8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9AA46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4A23E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36B76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3127D45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009341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C1F47B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0E3123" w14:textId="77777777" w:rsidR="004A0604" w:rsidRPr="00A01D04" w:rsidRDefault="004A0604" w:rsidP="00E4538A">
            <w:pPr>
              <w:rPr>
                <w:rFonts w:eastAsia="Times New Roman" w:cs="Times New Roman"/>
                <w:b w:val="0"/>
                <w:color w:val="000000"/>
                <w:sz w:val="22"/>
                <w:lang w:eastAsia="en-PH"/>
              </w:rPr>
            </w:pPr>
          </w:p>
        </w:tc>
      </w:tr>
      <w:tr w:rsidR="004A0604" w:rsidRPr="00A01D04" w14:paraId="5757D03E"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FAB1764"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41AD438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2F04509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53953DD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F728B1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084FDD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E615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E2AB4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DD1F9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53A4A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E163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BA2D5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0D9E4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22701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D76B1E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9446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C6E37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B5955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2D83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61677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6F94A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14A2CB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45A3BB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4B1D3A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51208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FCCF9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59EB8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5120D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608CE30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7EE5BD0"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2160" behindDoc="0" locked="0" layoutInCell="1" allowOverlap="1" wp14:anchorId="1826B2F9" wp14:editId="09AC8051">
                      <wp:simplePos x="0" y="0"/>
                      <wp:positionH relativeFrom="column">
                        <wp:posOffset>64770</wp:posOffset>
                      </wp:positionH>
                      <wp:positionV relativeFrom="paragraph">
                        <wp:posOffset>-1081405</wp:posOffset>
                      </wp:positionV>
                      <wp:extent cx="323850" cy="1971675"/>
                      <wp:effectExtent l="38100" t="19050" r="38100" b="85725"/>
                      <wp:wrapNone/>
                      <wp:docPr id="12" name="Connector: Elbow 12"/>
                      <wp:cNvGraphicFramePr/>
                      <a:graphic xmlns:a="http://schemas.openxmlformats.org/drawingml/2006/main">
                        <a:graphicData uri="http://schemas.microsoft.com/office/word/2010/wordprocessingShape">
                          <wps:wsp>
                            <wps:cNvCnPr/>
                            <wps:spPr>
                              <a:xfrm>
                                <a:off x="0" y="0"/>
                                <a:ext cx="323850" cy="1971675"/>
                              </a:xfrm>
                              <a:prstGeom prst="bentConnector3">
                                <a:avLst>
                                  <a:gd name="adj1" fmla="val -121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2CF7D" id="Connector: Elbow 12" o:spid="_x0000_s1026" type="#_x0000_t34" style="position:absolute;margin-left:5.1pt;margin-top:-85.15pt;width:25.5pt;height:155.2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" adj="-26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3184" behindDoc="0" locked="0" layoutInCell="1" allowOverlap="1" wp14:anchorId="3F5732F6" wp14:editId="39C362D1">
                      <wp:simplePos x="0" y="0"/>
                      <wp:positionH relativeFrom="column">
                        <wp:posOffset>74295</wp:posOffset>
                      </wp:positionH>
                      <wp:positionV relativeFrom="paragraph">
                        <wp:posOffset>-1077595</wp:posOffset>
                      </wp:positionV>
                      <wp:extent cx="352425" cy="2886075"/>
                      <wp:effectExtent l="57150" t="19050" r="47625" b="85725"/>
                      <wp:wrapNone/>
                      <wp:docPr id="14" name="Connector: Elbow 14"/>
                      <wp:cNvGraphicFramePr/>
                      <a:graphic xmlns:a="http://schemas.openxmlformats.org/drawingml/2006/main">
                        <a:graphicData uri="http://schemas.microsoft.com/office/word/2010/wordprocessingShape">
                          <wps:wsp>
                            <wps:cNvCnPr/>
                            <wps:spPr>
                              <a:xfrm>
                                <a:off x="0" y="0"/>
                                <a:ext cx="352425" cy="2886075"/>
                              </a:xfrm>
                              <a:prstGeom prst="bentConnector3">
                                <a:avLst>
                                  <a:gd name="adj1" fmla="val -675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6DE1E" id="Connector: Elbow 14" o:spid="_x0000_s1026" type="#_x0000_t34" style="position:absolute;margin-left:5.85pt;margin-top:-84.85pt;width:27.75pt;height:227.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" adj="-1460" strokecolor="#5b9bd5 [3204]" strokeweight="2.25pt">
                      <v:stroke endarrow="block"/>
                    </v:shape>
                  </w:pict>
                </mc:Fallback>
              </mc:AlternateContent>
            </w:r>
          </w:p>
        </w:tc>
        <w:tc>
          <w:tcPr>
            <w:tcW w:w="97" w:type="pct"/>
            <w:tcBorders>
              <w:top w:val="nil"/>
              <w:left w:val="nil"/>
              <w:bottom w:val="single" w:sz="4" w:space="0" w:color="auto"/>
              <w:right w:val="single" w:sz="4" w:space="0" w:color="auto"/>
            </w:tcBorders>
            <w:shd w:val="clear" w:color="auto" w:fill="auto"/>
            <w:noWrap/>
            <w:vAlign w:val="center"/>
          </w:tcPr>
          <w:p w14:paraId="2E44ECF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544891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14D0A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38F4EF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BD4E3B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30039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A05E51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6F31554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2A257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0550F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1C006CBA" w14:textId="77777777" w:rsidR="004A0604" w:rsidRPr="00A01D04" w:rsidRDefault="004A0604" w:rsidP="00E4538A">
            <w:pPr>
              <w:rPr>
                <w:rFonts w:eastAsia="Times New Roman" w:cs="Times New Roman"/>
                <w:b w:val="0"/>
                <w:color w:val="000000"/>
                <w:sz w:val="22"/>
                <w:lang w:eastAsia="en-PH"/>
              </w:rPr>
            </w:pPr>
          </w:p>
        </w:tc>
      </w:tr>
      <w:tr w:rsidR="004A0604" w:rsidRPr="00A01D04" w14:paraId="4EE53F25"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EDCCEF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57FC97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04EAA1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34DFA16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023FA19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5E2802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003AC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F08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2A0CD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DF627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74E27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C4AC5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B8F6D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8582DE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9E67D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5CAA9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00875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F94C2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8E756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FCE4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CD8E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DE9F5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38B61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526845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1B0F3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C6EB8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EA24F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3CA07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8995B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E5146B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F12798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2CC04F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17E7F71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8FEE2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5321AF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41F35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3220B0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C0D058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98B4B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F590F8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6B528A5" w14:textId="77777777" w:rsidR="004A0604" w:rsidRPr="00A01D04" w:rsidRDefault="004A0604" w:rsidP="00E4538A">
            <w:pPr>
              <w:rPr>
                <w:rFonts w:eastAsia="Times New Roman" w:cs="Times New Roman"/>
                <w:b w:val="0"/>
                <w:color w:val="000000"/>
                <w:sz w:val="22"/>
                <w:lang w:eastAsia="en-PH"/>
              </w:rPr>
            </w:pPr>
          </w:p>
        </w:tc>
      </w:tr>
      <w:tr w:rsidR="004A0604" w:rsidRPr="00A01D04" w14:paraId="00559E70"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BB45C4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Web-Based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6145414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8E6E63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D1A8B2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E58E900"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43EF87A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73500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61ADC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954A5B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F66A2C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7F1D0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88AD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873A2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73FDD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2C2B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1976C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933A8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E1F9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11D69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6364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00AC9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8D434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E101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6007C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BC291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24B77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4364F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9BE94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250460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C9BEF5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979D4"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9038DB6"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86054D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vAlign w:val="center"/>
          </w:tcPr>
          <w:p w14:paraId="12A367C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21D186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7E1825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vAlign w:val="center"/>
          </w:tcPr>
          <w:p w14:paraId="7F593C6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D6FDBF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7567FC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C6FCD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82F7984" w14:textId="77777777" w:rsidR="004A0604" w:rsidRPr="00A01D04" w:rsidRDefault="004A0604" w:rsidP="00E4538A">
            <w:pPr>
              <w:rPr>
                <w:rFonts w:eastAsia="Times New Roman" w:cs="Times New Roman"/>
                <w:b w:val="0"/>
                <w:color w:val="000000"/>
                <w:sz w:val="22"/>
                <w:lang w:eastAsia="en-PH"/>
              </w:rPr>
            </w:pPr>
          </w:p>
        </w:tc>
      </w:tr>
      <w:tr w:rsidR="004A0604" w:rsidRPr="00A01D04" w14:paraId="05EDAA8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6FABEE3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1DF021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60C8B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300AE1B"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C24204C"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60F7B8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A7F756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C8E2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3A2D4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8AFA9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1525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3A8D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49DF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07EA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B0C2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1AF60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D5CBC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B6DFD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7B742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C71D1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86795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2EA237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B5EBD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C9DB4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3320C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97E02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224A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3E32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3544C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29C9FB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DA93C3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0784ED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0274885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BA0027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48C8A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9C8D4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6E49C7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B5403A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711D303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7D0060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282FB40" w14:textId="77777777" w:rsidR="004A0604" w:rsidRPr="00A01D04" w:rsidRDefault="004A0604" w:rsidP="00E4538A">
            <w:pPr>
              <w:rPr>
                <w:rFonts w:eastAsia="Times New Roman" w:cs="Times New Roman"/>
                <w:b w:val="0"/>
                <w:color w:val="000000"/>
                <w:sz w:val="22"/>
                <w:lang w:eastAsia="en-PH"/>
              </w:rPr>
            </w:pPr>
          </w:p>
        </w:tc>
      </w:tr>
      <w:tr w:rsidR="004A0604" w:rsidRPr="00A01D04" w14:paraId="6E3C6417"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09B2F20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0FCB8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A47E03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27232C4"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212624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51AF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D84C9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FFA0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3C82D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1991D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FF22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BE5F1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F5E5C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20A3C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B7E1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4A97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2AD29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82856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7E5C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0BB12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3C8F1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EE7CBF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87EA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237D25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28C85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3E5C2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56B3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35F0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5142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972B6A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50D5C45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3DAF742"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724C5F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703A6C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228E7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C13C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28EAF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7ECA69A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643414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2BD0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24EE8A4D" w14:textId="77777777" w:rsidR="004A0604" w:rsidRPr="00A01D04" w:rsidRDefault="004A0604" w:rsidP="00E4538A">
            <w:pPr>
              <w:rPr>
                <w:rFonts w:eastAsia="Times New Roman" w:cs="Times New Roman"/>
                <w:b w:val="0"/>
                <w:color w:val="000000"/>
                <w:sz w:val="22"/>
                <w:lang w:eastAsia="en-PH"/>
              </w:rPr>
            </w:pPr>
          </w:p>
        </w:tc>
      </w:tr>
      <w:tr w:rsidR="004A0604" w:rsidRPr="00A01D04" w14:paraId="0314AB5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DD8C86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208E0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04315D6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4D9A97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D46FAA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70B540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460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067B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B1BD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1B828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0F229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463F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EB46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F40C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88BF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1C61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6CC68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AC6B8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AE90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7DF3B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C1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D4BEF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521E4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5983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1BEE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BAC33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41B7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C1C4F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52A5B8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505E0E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D919A6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5DCC910"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21A69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A576C7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6E93E9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D13F30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15E9C1A"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2597350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4DA7ED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D4040D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504C55F" w14:textId="77777777" w:rsidR="004A0604" w:rsidRPr="00A01D04" w:rsidRDefault="004A0604" w:rsidP="00E4538A">
            <w:pPr>
              <w:rPr>
                <w:rFonts w:eastAsia="Times New Roman" w:cs="Times New Roman"/>
                <w:b w:val="0"/>
                <w:color w:val="000000"/>
                <w:sz w:val="22"/>
                <w:lang w:eastAsia="en-PH"/>
              </w:rPr>
            </w:pPr>
          </w:p>
        </w:tc>
      </w:tr>
      <w:tr w:rsidR="004A0604" w:rsidRPr="00A01D04" w14:paraId="4958EE2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AFD52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Mobile-Based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35350B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D821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85340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3729D1CD"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5A6276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E67C1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D63C39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75340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FD429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47BB1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FE1E4D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149A0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96669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EDBEA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3B76B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EB42E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167CDD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4FC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575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BC4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002E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FB1D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B8BE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7CC24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35BE4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D2D6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07A26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92BF6A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6A212A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2B33E8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173A0E9"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1BF0BD8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DA37D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2467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393A8A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2BA23E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A010E5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59018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3FEC6E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00229273" w14:textId="77777777" w:rsidR="004A0604" w:rsidRPr="00A01D04" w:rsidRDefault="004A0604" w:rsidP="00E4538A">
            <w:pPr>
              <w:rPr>
                <w:rFonts w:eastAsia="Times New Roman" w:cs="Times New Roman"/>
                <w:b w:val="0"/>
                <w:color w:val="000000"/>
                <w:sz w:val="22"/>
                <w:lang w:eastAsia="en-PH"/>
              </w:rPr>
            </w:pPr>
          </w:p>
        </w:tc>
      </w:tr>
      <w:tr w:rsidR="004A0604" w:rsidRPr="00A01D04" w14:paraId="39BCA37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73B5976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187F147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16B1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EB6BC0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35854DA"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3EBBEF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EAB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28E4C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DDDDC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35ECA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92DB0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E905D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90E2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5B29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5B78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5294F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CCEC15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2DB301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DCFEE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06BE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6C520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38D64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26440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FE74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EB827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DF1C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F5A65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FD08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B49784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C97F08C"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F3D9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4ED633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hideMark/>
          </w:tcPr>
          <w:p w14:paraId="4203236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D71B64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E6B954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04B389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0C794C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3A2B96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4AEB5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73D6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FEEDDB7" w14:textId="77777777" w:rsidR="004A0604" w:rsidRPr="00A01D04" w:rsidRDefault="004A0604" w:rsidP="00E4538A">
            <w:pPr>
              <w:rPr>
                <w:rFonts w:eastAsia="Times New Roman" w:cs="Times New Roman"/>
                <w:b w:val="0"/>
                <w:color w:val="000000"/>
                <w:sz w:val="22"/>
                <w:lang w:eastAsia="en-PH"/>
              </w:rPr>
            </w:pPr>
          </w:p>
        </w:tc>
      </w:tr>
      <w:tr w:rsidR="004A0604" w:rsidRPr="00A01D04" w14:paraId="5A44E91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4D84BA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48DBE2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69A5EBF"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B319CE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95D29C1"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1790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1AF1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AD8E9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A44DB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A970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F328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8304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146A1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DA32A3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96A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6AE0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4409F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E2B34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83EDB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244100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826AD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DB487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D76E6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56EDE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6971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D2597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623201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938D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39D55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5F5D12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2662C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4BF2D7D"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7540FD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93FC5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E7797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CF84B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C67A6A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5F722BB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02EE0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D73773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1B22511" w14:textId="77777777" w:rsidR="004A0604" w:rsidRPr="00A01D04" w:rsidRDefault="004A0604" w:rsidP="00E4538A">
            <w:pPr>
              <w:rPr>
                <w:rFonts w:eastAsia="Times New Roman" w:cs="Times New Roman"/>
                <w:b w:val="0"/>
                <w:color w:val="000000"/>
                <w:sz w:val="22"/>
                <w:lang w:eastAsia="en-PH"/>
              </w:rPr>
            </w:pPr>
          </w:p>
        </w:tc>
      </w:tr>
      <w:tr w:rsidR="004A0604" w:rsidRPr="00A01D04" w14:paraId="4AD09F8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0AE46F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58E502A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4A40F8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F534E5"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DFAF029"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EDC2C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B1D7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99B3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7D30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8AF12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A0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37FE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D3073F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6DD2F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E6411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FFF8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449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A9A252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9124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93C18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1856B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678F3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9318A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9846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879D5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500D7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65E1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B8999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8E25D60"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F2534F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16EDDB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BE54F"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5D8D4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A4BD41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140F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B30E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64B87F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AAB0E9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F5C12EC"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A4EAD9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65789B" w14:textId="77777777" w:rsidR="004A0604" w:rsidRPr="00A01D04" w:rsidRDefault="004A0604" w:rsidP="00E4538A">
            <w:pPr>
              <w:rPr>
                <w:rFonts w:eastAsia="Times New Roman" w:cs="Times New Roman"/>
                <w:b w:val="0"/>
                <w:color w:val="000000"/>
                <w:sz w:val="22"/>
                <w:lang w:eastAsia="en-PH"/>
              </w:rPr>
            </w:pPr>
          </w:p>
        </w:tc>
      </w:tr>
      <w:tr w:rsidR="004A0604" w:rsidRPr="00A01D04" w14:paraId="5CCF81F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086153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Alpha-Testing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2E8471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FBA64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26CDBA"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3AF53E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78329E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8EA4B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1E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2BB23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04E11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11EF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127D6B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0642F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889E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A2FFF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67A0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7F01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B5802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5A2E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C556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D8E10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E2D808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A904E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2F426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1353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18070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5D15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14087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096DAC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653308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0795BD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C46AA4"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0C3C103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0070C0"/>
            <w:vAlign w:val="center"/>
          </w:tcPr>
          <w:p w14:paraId="7747B4F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0070C0"/>
            <w:vAlign w:val="center"/>
          </w:tcPr>
          <w:p w14:paraId="14F692D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6D236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F39DE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FC7F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4B2604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1A2372A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shd w:val="clear" w:color="auto" w:fill="auto"/>
            <w:vAlign w:val="center"/>
          </w:tcPr>
          <w:p w14:paraId="5CF27716" w14:textId="77777777" w:rsidR="004A0604" w:rsidRPr="00A01D04" w:rsidRDefault="004A0604" w:rsidP="00E4538A">
            <w:pPr>
              <w:rPr>
                <w:rFonts w:eastAsia="Times New Roman" w:cs="Times New Roman"/>
                <w:b w:val="0"/>
                <w:color w:val="000000"/>
                <w:sz w:val="22"/>
                <w:lang w:eastAsia="en-PH"/>
              </w:rPr>
            </w:pPr>
          </w:p>
        </w:tc>
      </w:tr>
    </w:tbl>
    <w:p w14:paraId="1FB923E4" w14:textId="77777777" w:rsidR="004A0604" w:rsidRDefault="004A0604" w:rsidP="004A0604">
      <w:pPr>
        <w:tabs>
          <w:tab w:val="left" w:pos="3690"/>
          <w:tab w:val="center" w:pos="6480"/>
        </w:tabs>
        <w:jc w:val="left"/>
      </w:pPr>
    </w:p>
    <w:p w14:paraId="1CA2A8CA" w14:textId="77777777" w:rsidR="004A0604" w:rsidRPr="00EE3DF5" w:rsidRDefault="004A0604" w:rsidP="004A0604"/>
    <w:p w14:paraId="27320163" w14:textId="77777777" w:rsidR="004A0604" w:rsidRPr="00EE3DF5" w:rsidRDefault="004A0604" w:rsidP="004A0604"/>
    <w:p w14:paraId="446BE8B0" w14:textId="77777777" w:rsidR="004A0604" w:rsidRPr="00EE3DF5" w:rsidRDefault="004A0604" w:rsidP="004A0604"/>
    <w:p w14:paraId="7ACA8AD7" w14:textId="77777777" w:rsidR="004A0604" w:rsidRPr="00EE3DF5" w:rsidRDefault="004A0604" w:rsidP="004A0604"/>
    <w:p w14:paraId="473D5151" w14:textId="77777777" w:rsidR="004A0604" w:rsidRPr="00EE3DF5" w:rsidRDefault="004A0604" w:rsidP="004A0604"/>
    <w:p w14:paraId="166569F8" w14:textId="77777777" w:rsidR="004A0604" w:rsidRDefault="004A0604" w:rsidP="004A0604"/>
    <w:p w14:paraId="4B9F04E4" w14:textId="77777777" w:rsidR="004A0604" w:rsidRDefault="004A0604" w:rsidP="004A0604">
      <w:pPr>
        <w:tabs>
          <w:tab w:val="left" w:pos="1107"/>
          <w:tab w:val="center" w:pos="6480"/>
        </w:tabs>
        <w:jc w:val="left"/>
        <w:sectPr w:rsidR="004A0604" w:rsidSect="00153F82">
          <w:pgSz w:w="15840" w:h="12240" w:orient="landscape" w:code="1"/>
          <w:pgMar w:top="1440" w:right="1440" w:bottom="2160" w:left="1440" w:header="720" w:footer="288" w:gutter="0"/>
          <w:cols w:space="720"/>
          <w:docGrid w:linePitch="360"/>
        </w:sectPr>
      </w:pPr>
    </w:p>
    <w:p w14:paraId="2E8B88B4" w14:textId="5DEEDF3B" w:rsidR="004A0604" w:rsidRDefault="004A0604" w:rsidP="00C32868">
      <w:pPr>
        <w:pStyle w:val="Heading2"/>
      </w:pPr>
      <w:bookmarkStart w:id="43" w:name="_Toc131886455"/>
      <w:r>
        <w:lastRenderedPageBreak/>
        <w:t>Resources</w:t>
      </w:r>
      <w:bookmarkEnd w:id="43"/>
    </w:p>
    <w:p w14:paraId="3A082E1E" w14:textId="77777777" w:rsidR="004A0604" w:rsidRPr="007A5114" w:rsidRDefault="004A0604" w:rsidP="004A0604">
      <w:pPr>
        <w:pStyle w:val="BodyofResearch"/>
        <w:rPr>
          <w:b/>
          <w:bCs/>
        </w:rPr>
      </w:pPr>
      <w:r w:rsidRPr="007A5114">
        <w:rPr>
          <w:b/>
          <w:bCs/>
        </w:rPr>
        <w:t>Hardware</w:t>
      </w:r>
    </w:p>
    <w:p w14:paraId="66DE0EBC" w14:textId="77777777" w:rsidR="004A0604" w:rsidRDefault="004A0604" w:rsidP="004A0604">
      <w:pPr>
        <w:pStyle w:val="BodyofResearch"/>
      </w:pPr>
      <w:r w:rsidRPr="005444FC">
        <w:t>The minimum hardware requirement for developing and testing the web and mobile application are listed in the table below.</w:t>
      </w:r>
    </w:p>
    <w:p w14:paraId="6FE83A5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24"/>
        <w:gridCol w:w="4806"/>
      </w:tblGrid>
      <w:tr w:rsidR="004A0604" w14:paraId="61AF41DE" w14:textId="77777777" w:rsidTr="00E4538A">
        <w:trPr>
          <w:trHeight w:val="422"/>
        </w:trPr>
        <w:tc>
          <w:tcPr>
            <w:tcW w:w="2124" w:type="dxa"/>
          </w:tcPr>
          <w:p w14:paraId="3B12A845" w14:textId="77777777" w:rsidR="004A0604" w:rsidRPr="00C103E1" w:rsidRDefault="004A0604" w:rsidP="00E4538A">
            <w:pPr>
              <w:pStyle w:val="BodyofResearch"/>
              <w:rPr>
                <w:b/>
                <w:bCs/>
              </w:rPr>
            </w:pPr>
            <w:r w:rsidRPr="00C103E1">
              <w:rPr>
                <w:b/>
                <w:bCs/>
              </w:rPr>
              <w:t>HARDWARE</w:t>
            </w:r>
          </w:p>
        </w:tc>
        <w:tc>
          <w:tcPr>
            <w:tcW w:w="4806" w:type="dxa"/>
          </w:tcPr>
          <w:p w14:paraId="55CE2D5E" w14:textId="77777777" w:rsidR="004A0604" w:rsidRPr="00C103E1" w:rsidRDefault="004A0604" w:rsidP="00E4538A">
            <w:pPr>
              <w:pStyle w:val="BodyofResearch"/>
              <w:rPr>
                <w:b/>
                <w:bCs/>
              </w:rPr>
            </w:pPr>
            <w:r w:rsidRPr="00C103E1">
              <w:rPr>
                <w:b/>
                <w:bCs/>
              </w:rPr>
              <w:t>REQUIREMENTS</w:t>
            </w:r>
          </w:p>
        </w:tc>
      </w:tr>
      <w:tr w:rsidR="004A0604" w14:paraId="7AD48D47" w14:textId="77777777" w:rsidTr="00E4538A">
        <w:tc>
          <w:tcPr>
            <w:tcW w:w="2124" w:type="dxa"/>
          </w:tcPr>
          <w:p w14:paraId="1B7ECFDF" w14:textId="77777777" w:rsidR="004A0604" w:rsidRDefault="004A0604" w:rsidP="00E4538A">
            <w:pPr>
              <w:pStyle w:val="BodyofResearch"/>
            </w:pPr>
            <w:r>
              <w:t>MONITOR</w:t>
            </w:r>
          </w:p>
        </w:tc>
        <w:tc>
          <w:tcPr>
            <w:tcW w:w="4806" w:type="dxa"/>
          </w:tcPr>
          <w:p w14:paraId="6AF958E7" w14:textId="77777777" w:rsidR="004A0604" w:rsidRDefault="004A0604" w:rsidP="00E4538A">
            <w:pPr>
              <w:pStyle w:val="BodyofResearch"/>
            </w:pPr>
            <w:r w:rsidRPr="002C3855">
              <w:t>19” LCD screen Resolution:1366x768</w:t>
            </w:r>
          </w:p>
        </w:tc>
      </w:tr>
      <w:tr w:rsidR="004A0604" w14:paraId="6A45B40A" w14:textId="77777777" w:rsidTr="00E4538A">
        <w:tc>
          <w:tcPr>
            <w:tcW w:w="2124" w:type="dxa"/>
          </w:tcPr>
          <w:p w14:paraId="473CC445" w14:textId="77777777" w:rsidR="004A0604" w:rsidRDefault="004A0604" w:rsidP="00E4538A">
            <w:pPr>
              <w:pStyle w:val="BodyofResearch"/>
            </w:pPr>
            <w:r>
              <w:t>PROCESSOR/CPU</w:t>
            </w:r>
          </w:p>
        </w:tc>
        <w:tc>
          <w:tcPr>
            <w:tcW w:w="4806" w:type="dxa"/>
          </w:tcPr>
          <w:p w14:paraId="01425F11" w14:textId="77777777" w:rsidR="004A0604" w:rsidRDefault="004A0604" w:rsidP="00E4538A">
            <w:pPr>
              <w:pStyle w:val="BodyofResearch"/>
            </w:pPr>
            <w:r w:rsidRPr="00654707">
              <w:t>1.8GHz or faster Intel or AMD processor</w:t>
            </w:r>
          </w:p>
        </w:tc>
      </w:tr>
      <w:tr w:rsidR="004A0604" w14:paraId="2BD83589" w14:textId="77777777" w:rsidTr="00E4538A">
        <w:tc>
          <w:tcPr>
            <w:tcW w:w="2124" w:type="dxa"/>
          </w:tcPr>
          <w:p w14:paraId="0F18CB90" w14:textId="77777777" w:rsidR="004A0604" w:rsidRDefault="004A0604" w:rsidP="00E4538A">
            <w:pPr>
              <w:pStyle w:val="BodyofResearch"/>
            </w:pPr>
            <w:r>
              <w:t>HARD DISK SPACE</w:t>
            </w:r>
          </w:p>
        </w:tc>
        <w:tc>
          <w:tcPr>
            <w:tcW w:w="4806" w:type="dxa"/>
          </w:tcPr>
          <w:p w14:paraId="45460FC8" w14:textId="77777777" w:rsidR="004A0604" w:rsidRDefault="004A0604" w:rsidP="00E4538A">
            <w:pPr>
              <w:pStyle w:val="BodyofResearch"/>
            </w:pPr>
            <w:r w:rsidRPr="001F7019">
              <w:t>250GB Hard Disk Drive (HDD) or 256GB Solid State Drive (SSD)</w:t>
            </w:r>
          </w:p>
        </w:tc>
      </w:tr>
    </w:tbl>
    <w:p w14:paraId="208AA65B" w14:textId="77777777" w:rsidR="004A0604" w:rsidRDefault="004A0604" w:rsidP="004A0604">
      <w:pPr>
        <w:pStyle w:val="BodyofResearch"/>
      </w:pPr>
    </w:p>
    <w:p w14:paraId="021CC5E2" w14:textId="77777777" w:rsidR="004A0604" w:rsidRPr="007A5114" w:rsidRDefault="004A0604" w:rsidP="004A0604">
      <w:pPr>
        <w:pStyle w:val="BodyofResearch"/>
        <w:jc w:val="center"/>
        <w:rPr>
          <w:b/>
          <w:bCs/>
        </w:rPr>
      </w:pPr>
      <w:r w:rsidRPr="007A5114">
        <w:rPr>
          <w:b/>
          <w:bCs/>
        </w:rPr>
        <w:t xml:space="preserve">Table 6: Hardware Requirement for Developing and Testing the Web </w:t>
      </w:r>
      <w:proofErr w:type="gramStart"/>
      <w:r w:rsidRPr="007A5114">
        <w:rPr>
          <w:b/>
          <w:bCs/>
        </w:rPr>
        <w:t>application</w:t>
      </w:r>
      <w:proofErr w:type="gramEnd"/>
    </w:p>
    <w:p w14:paraId="24E013E5" w14:textId="77777777" w:rsidR="004A0604" w:rsidRPr="007A5114" w:rsidRDefault="004A0604" w:rsidP="004A0604">
      <w:pPr>
        <w:pStyle w:val="BodyofResearch"/>
        <w:jc w:val="center"/>
        <w:rPr>
          <w:b/>
          <w:bCs/>
        </w:rPr>
      </w:pPr>
    </w:p>
    <w:p w14:paraId="4367F2CA" w14:textId="77777777" w:rsidR="004A0604" w:rsidRDefault="004A0604" w:rsidP="004A0604">
      <w:pPr>
        <w:pStyle w:val="BodyofResearch"/>
      </w:pPr>
      <w:r w:rsidRPr="006B1AE4">
        <w:t>The minimum requirement for testing the mobile application is listed in the table below.</w:t>
      </w:r>
    </w:p>
    <w:p w14:paraId="05D9FB8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60"/>
        <w:gridCol w:w="4770"/>
      </w:tblGrid>
      <w:tr w:rsidR="004A0604" w14:paraId="35119C9C" w14:textId="77777777" w:rsidTr="00E4538A">
        <w:trPr>
          <w:trHeight w:val="422"/>
        </w:trPr>
        <w:tc>
          <w:tcPr>
            <w:tcW w:w="2160" w:type="dxa"/>
          </w:tcPr>
          <w:p w14:paraId="1692990C" w14:textId="77777777" w:rsidR="004A0604" w:rsidRPr="00C103E1" w:rsidRDefault="004A0604" w:rsidP="00E4538A">
            <w:pPr>
              <w:pStyle w:val="BodyofResearch"/>
              <w:rPr>
                <w:b/>
                <w:bCs/>
              </w:rPr>
            </w:pPr>
            <w:r w:rsidRPr="00C103E1">
              <w:rPr>
                <w:b/>
                <w:bCs/>
              </w:rPr>
              <w:t>HARDWARE</w:t>
            </w:r>
          </w:p>
        </w:tc>
        <w:tc>
          <w:tcPr>
            <w:tcW w:w="4770" w:type="dxa"/>
          </w:tcPr>
          <w:p w14:paraId="11062DA4" w14:textId="77777777" w:rsidR="004A0604" w:rsidRPr="00C103E1" w:rsidRDefault="004A0604" w:rsidP="00E4538A">
            <w:pPr>
              <w:pStyle w:val="BodyofResearch"/>
              <w:rPr>
                <w:b/>
                <w:bCs/>
              </w:rPr>
            </w:pPr>
            <w:r w:rsidRPr="00C103E1">
              <w:rPr>
                <w:b/>
                <w:bCs/>
              </w:rPr>
              <w:t>REQUIREMENTS</w:t>
            </w:r>
          </w:p>
        </w:tc>
      </w:tr>
      <w:tr w:rsidR="004A0604" w14:paraId="2063E2A0" w14:textId="77777777" w:rsidTr="00E4538A">
        <w:tc>
          <w:tcPr>
            <w:tcW w:w="2160" w:type="dxa"/>
          </w:tcPr>
          <w:p w14:paraId="7FB1D0B4" w14:textId="77777777" w:rsidR="004A0604" w:rsidRDefault="004A0604" w:rsidP="00E4538A">
            <w:pPr>
              <w:pStyle w:val="BodyofResearch"/>
            </w:pPr>
            <w:r>
              <w:t>PROCESSOR</w:t>
            </w:r>
          </w:p>
        </w:tc>
        <w:tc>
          <w:tcPr>
            <w:tcW w:w="4770" w:type="dxa"/>
          </w:tcPr>
          <w:p w14:paraId="63A086E5" w14:textId="77777777" w:rsidR="004A0604" w:rsidRDefault="004A0604" w:rsidP="00E4538A">
            <w:pPr>
              <w:pStyle w:val="BodyofResearch"/>
            </w:pPr>
            <w:r w:rsidRPr="00167857">
              <w:t>1.3GHz Quad-Core</w:t>
            </w:r>
          </w:p>
        </w:tc>
      </w:tr>
      <w:tr w:rsidR="004A0604" w14:paraId="616ED2B5" w14:textId="77777777" w:rsidTr="00E4538A">
        <w:tc>
          <w:tcPr>
            <w:tcW w:w="2160" w:type="dxa"/>
          </w:tcPr>
          <w:p w14:paraId="32F9C907" w14:textId="77777777" w:rsidR="004A0604" w:rsidRDefault="004A0604" w:rsidP="00E4538A">
            <w:pPr>
              <w:pStyle w:val="BodyofResearch"/>
            </w:pPr>
            <w:r>
              <w:t>MEMORY (RAM)</w:t>
            </w:r>
          </w:p>
        </w:tc>
        <w:tc>
          <w:tcPr>
            <w:tcW w:w="4770" w:type="dxa"/>
          </w:tcPr>
          <w:p w14:paraId="33A1CE29" w14:textId="77777777" w:rsidR="004A0604" w:rsidRDefault="004A0604" w:rsidP="00E4538A">
            <w:pPr>
              <w:pStyle w:val="BodyofResearch"/>
            </w:pPr>
            <w:r w:rsidRPr="00167857">
              <w:t>4GB RAM or higher</w:t>
            </w:r>
          </w:p>
        </w:tc>
      </w:tr>
      <w:tr w:rsidR="004A0604" w14:paraId="2171CDF3" w14:textId="77777777" w:rsidTr="00E4538A">
        <w:tc>
          <w:tcPr>
            <w:tcW w:w="2160" w:type="dxa"/>
          </w:tcPr>
          <w:p w14:paraId="73966575" w14:textId="77777777" w:rsidR="004A0604" w:rsidRDefault="004A0604" w:rsidP="00E4538A">
            <w:pPr>
              <w:pStyle w:val="BodyofResearch"/>
            </w:pPr>
            <w:r>
              <w:t>MEMORY (ROM)</w:t>
            </w:r>
          </w:p>
        </w:tc>
        <w:tc>
          <w:tcPr>
            <w:tcW w:w="4770" w:type="dxa"/>
          </w:tcPr>
          <w:p w14:paraId="6BBF356F" w14:textId="77777777" w:rsidR="004A0604" w:rsidRDefault="004A0604" w:rsidP="00E4538A">
            <w:pPr>
              <w:pStyle w:val="BodyofResearch"/>
            </w:pPr>
            <w:r w:rsidRPr="00167857">
              <w:t>8GB ROM or higher</w:t>
            </w:r>
          </w:p>
        </w:tc>
      </w:tr>
      <w:tr w:rsidR="004A0604" w14:paraId="0BD954BC" w14:textId="77777777" w:rsidTr="00E4538A">
        <w:tc>
          <w:tcPr>
            <w:tcW w:w="2160" w:type="dxa"/>
          </w:tcPr>
          <w:p w14:paraId="25F6A90A" w14:textId="77777777" w:rsidR="004A0604" w:rsidRDefault="004A0604" w:rsidP="00E4538A">
            <w:pPr>
              <w:pStyle w:val="BodyofResearch"/>
            </w:pPr>
            <w:r>
              <w:t>STORAGE</w:t>
            </w:r>
          </w:p>
        </w:tc>
        <w:tc>
          <w:tcPr>
            <w:tcW w:w="4770" w:type="dxa"/>
          </w:tcPr>
          <w:p w14:paraId="02BF9C3C" w14:textId="77777777" w:rsidR="004A0604" w:rsidRPr="00167857" w:rsidRDefault="004A0604" w:rsidP="00E4538A">
            <w:pPr>
              <w:pStyle w:val="BodyofResearch"/>
            </w:pPr>
            <w:r w:rsidRPr="00167857">
              <w:t>32GB or better</w:t>
            </w:r>
          </w:p>
        </w:tc>
      </w:tr>
      <w:tr w:rsidR="004A0604" w14:paraId="1673232D" w14:textId="77777777" w:rsidTr="00E4538A">
        <w:tc>
          <w:tcPr>
            <w:tcW w:w="2160" w:type="dxa"/>
          </w:tcPr>
          <w:p w14:paraId="2B9466D9" w14:textId="77777777" w:rsidR="004A0604" w:rsidRDefault="004A0604" w:rsidP="00E4538A">
            <w:pPr>
              <w:pStyle w:val="BodyofResearch"/>
            </w:pPr>
            <w:r>
              <w:t>DISPLAY</w:t>
            </w:r>
          </w:p>
        </w:tc>
        <w:tc>
          <w:tcPr>
            <w:tcW w:w="4770" w:type="dxa"/>
          </w:tcPr>
          <w:p w14:paraId="773A664A" w14:textId="77777777" w:rsidR="004A0604" w:rsidRPr="00167857" w:rsidRDefault="004A0604" w:rsidP="00E4538A">
            <w:pPr>
              <w:pStyle w:val="BodyofResearch"/>
            </w:pPr>
            <w:r w:rsidRPr="00167857">
              <w:t>At least 6.5“Display or higher</w:t>
            </w:r>
          </w:p>
        </w:tc>
      </w:tr>
    </w:tbl>
    <w:p w14:paraId="5A1941FF" w14:textId="77777777" w:rsidR="004A0604" w:rsidRDefault="004A0604" w:rsidP="004A0604">
      <w:pPr>
        <w:pStyle w:val="BodyofResearch"/>
      </w:pPr>
    </w:p>
    <w:p w14:paraId="1605CCE0" w14:textId="77777777" w:rsidR="004A0604" w:rsidRPr="007A5114" w:rsidRDefault="004A0604" w:rsidP="004A0604">
      <w:pPr>
        <w:pStyle w:val="BodyofResearch"/>
        <w:jc w:val="center"/>
        <w:rPr>
          <w:b/>
          <w:bCs/>
        </w:rPr>
      </w:pPr>
      <w:r w:rsidRPr="007A5114">
        <w:rPr>
          <w:b/>
          <w:bCs/>
        </w:rPr>
        <w:t xml:space="preserve">Table 7: Hardware requirement for testing mobile </w:t>
      </w:r>
      <w:proofErr w:type="gramStart"/>
      <w:r w:rsidRPr="007A5114">
        <w:rPr>
          <w:b/>
          <w:bCs/>
        </w:rPr>
        <w:t>application</w:t>
      </w:r>
      <w:proofErr w:type="gramEnd"/>
    </w:p>
    <w:p w14:paraId="25EB601D" w14:textId="77777777" w:rsidR="004A0604" w:rsidRDefault="004A0604" w:rsidP="003B4B4A">
      <w:pPr>
        <w:pStyle w:val="BodyofResearch"/>
        <w:jc w:val="center"/>
        <w:rPr>
          <w:b/>
          <w:bCs/>
        </w:rPr>
        <w:sectPr w:rsidR="004A0604" w:rsidSect="001F5EA3">
          <w:footerReference w:type="default" r:id="rId28"/>
          <w:pgSz w:w="12240" w:h="15840" w:code="1"/>
          <w:pgMar w:top="1440" w:right="1440" w:bottom="1440" w:left="2160" w:header="720" w:footer="288" w:gutter="0"/>
          <w:cols w:space="720"/>
          <w:docGrid w:linePitch="360"/>
        </w:sectPr>
      </w:pPr>
    </w:p>
    <w:p w14:paraId="39849974" w14:textId="55E1CCB1" w:rsidR="006F28C3" w:rsidRPr="003B4B4A" w:rsidRDefault="004056C8" w:rsidP="00191F53">
      <w:pPr>
        <w:pStyle w:val="Heading1"/>
      </w:pPr>
      <w:bookmarkStart w:id="44" w:name="_Toc131886456"/>
      <w:r>
        <w:lastRenderedPageBreak/>
        <w:t xml:space="preserve">CHAPTER IV - </w:t>
      </w:r>
      <w:r w:rsidRPr="003B4B4A">
        <w:t>METHODOLOGY, RESULTS, AND DISCUSSIONS</w:t>
      </w:r>
      <w:bookmarkEnd w:id="44"/>
    </w:p>
    <w:p w14:paraId="1ADE88F2" w14:textId="764F2017" w:rsidR="003B4B4A" w:rsidRPr="00BF015C" w:rsidRDefault="003B4B4A" w:rsidP="00C32868">
      <w:pPr>
        <w:pStyle w:val="Heading2"/>
      </w:pPr>
      <w:bookmarkStart w:id="45" w:name="_Toc131886457"/>
      <w:r w:rsidRPr="003B4B4A">
        <w:t>Requirement Analysis</w:t>
      </w:r>
      <w:bookmarkEnd w:id="45"/>
    </w:p>
    <w:p w14:paraId="263FAFC1" w14:textId="37F3BF1C" w:rsidR="006A25DB" w:rsidRPr="005B5BC4" w:rsidRDefault="00E32428" w:rsidP="005B5BC4">
      <w:pPr>
        <w:spacing w:line="360" w:lineRule="auto"/>
        <w:ind w:left="720"/>
        <w:jc w:val="both"/>
        <w:rPr>
          <w:b w:val="0"/>
          <w:bCs/>
          <w:color w:val="000000" w:themeColor="text1"/>
        </w:rPr>
      </w:pPr>
      <w:r w:rsidRPr="00E32428">
        <w:rPr>
          <w:b w:val="0"/>
          <w:bCs/>
        </w:rPr>
        <w:t>In developing the Web-Based Piggery Management System with Mobile Based QR Code Scanner for RVM Hog Farm in Lamba, Banga South Cotabato, the proponents used the agile model as a method of developing the proposed system. This method allows the developer and customer to interact with one another, it will also prioritize the customer satisfaction by providing a fully functional software product. The Requirement analysis is the process wherein it is use for determining the expectations of user for the system software. During this phase, all the requirements that are gather and analyze are used to solve the problem and eventually be applied in the development of the proposed system. The functional and system requirements of the proposed system are all collected, as well as the user and operational requirements. Additionally, this also define the current technical situation of the models, context diagram, logical data flow diagram and the functional and non-functional requirements of the current system of the RVM hog farm.</w:t>
      </w:r>
    </w:p>
    <w:p w14:paraId="33F223E7" w14:textId="5F25B7F2" w:rsidR="004A6915" w:rsidRPr="005A634F" w:rsidRDefault="009117A3" w:rsidP="00FE728C">
      <w:pPr>
        <w:pStyle w:val="Heading3"/>
      </w:pPr>
      <w:bookmarkStart w:id="46" w:name="_Toc131886458"/>
      <w:r>
        <w:rPr>
          <w:noProof/>
        </w:rPr>
        <w:drawing>
          <wp:anchor distT="0" distB="0" distL="114300" distR="114300" simplePos="0" relativeHeight="251681280" behindDoc="0" locked="0" layoutInCell="1" allowOverlap="1" wp14:anchorId="5123A36C" wp14:editId="6B38ECA2">
            <wp:simplePos x="0" y="0"/>
            <wp:positionH relativeFrom="column">
              <wp:posOffset>1261532</wp:posOffset>
            </wp:positionH>
            <wp:positionV relativeFrom="paragraph">
              <wp:posOffset>320675</wp:posOffset>
            </wp:positionV>
            <wp:extent cx="2967567" cy="1997514"/>
            <wp:effectExtent l="0" t="0" r="444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991648" cy="2013724"/>
                    </a:xfrm>
                    <a:prstGeom prst="rect">
                      <a:avLst/>
                    </a:prstGeom>
                  </pic:spPr>
                </pic:pic>
              </a:graphicData>
            </a:graphic>
            <wp14:sizeRelH relativeFrom="page">
              <wp14:pctWidth>0</wp14:pctWidth>
            </wp14:sizeRelH>
            <wp14:sizeRelV relativeFrom="page">
              <wp14:pctHeight>0</wp14:pctHeight>
            </wp14:sizeRelV>
          </wp:anchor>
        </w:drawing>
      </w:r>
      <w:r w:rsidR="00161ED7" w:rsidRPr="005A634F">
        <w:t>Current</w:t>
      </w:r>
      <w:r w:rsidR="00812AD5" w:rsidRPr="005A634F">
        <w:t xml:space="preserve"> Technical</w:t>
      </w:r>
      <w:r w:rsidR="00161ED7" w:rsidRPr="005A634F">
        <w:t xml:space="preserve"> Situation</w:t>
      </w:r>
      <w:bookmarkEnd w:id="46"/>
    </w:p>
    <w:p w14:paraId="199E8A24" w14:textId="412545CF" w:rsidR="00267D6E" w:rsidRDefault="00267D6E">
      <w:pPr>
        <w:spacing w:after="160" w:line="259" w:lineRule="auto"/>
        <w:jc w:val="left"/>
      </w:pPr>
    </w:p>
    <w:p w14:paraId="12B10D16" w14:textId="1B2F0807" w:rsidR="002719A9" w:rsidRDefault="002719A9">
      <w:pPr>
        <w:spacing w:after="160" w:line="259" w:lineRule="auto"/>
        <w:jc w:val="left"/>
      </w:pPr>
    </w:p>
    <w:p w14:paraId="4EE57E30" w14:textId="7C8E42D9" w:rsidR="002719A9" w:rsidRDefault="002719A9">
      <w:pPr>
        <w:spacing w:after="160" w:line="259" w:lineRule="auto"/>
        <w:jc w:val="left"/>
      </w:pPr>
    </w:p>
    <w:p w14:paraId="4B519852" w14:textId="4315AE6E" w:rsidR="002719A9" w:rsidRDefault="002719A9">
      <w:pPr>
        <w:spacing w:after="160" w:line="259" w:lineRule="auto"/>
        <w:jc w:val="left"/>
      </w:pPr>
    </w:p>
    <w:p w14:paraId="31D19BFC" w14:textId="22D7CA67" w:rsidR="00E5653E" w:rsidRDefault="00E5653E">
      <w:pPr>
        <w:spacing w:after="160" w:line="259" w:lineRule="auto"/>
        <w:jc w:val="left"/>
      </w:pPr>
    </w:p>
    <w:p w14:paraId="4BA0C5DD" w14:textId="31F3BF86" w:rsidR="004F5B62" w:rsidRDefault="004F5B62" w:rsidP="00DB5534">
      <w:pPr>
        <w:spacing w:after="160" w:line="259" w:lineRule="auto"/>
        <w:jc w:val="both"/>
      </w:pPr>
    </w:p>
    <w:p w14:paraId="6F0735CB" w14:textId="77777777" w:rsidR="00DB5534" w:rsidRDefault="00DB5534" w:rsidP="00DB5534">
      <w:pPr>
        <w:spacing w:after="160" w:line="259" w:lineRule="auto"/>
        <w:jc w:val="both"/>
      </w:pPr>
    </w:p>
    <w:p w14:paraId="4097AE4C" w14:textId="5FD67D6C" w:rsidR="00931C46" w:rsidRDefault="00931C46" w:rsidP="00931C46">
      <w:pPr>
        <w:pStyle w:val="Caption"/>
        <w:rPr>
          <w:i w:val="0"/>
          <w:iCs w:val="0"/>
          <w:noProof/>
          <w:color w:val="auto"/>
          <w:sz w:val="24"/>
          <w:szCs w:val="24"/>
        </w:rPr>
      </w:pPr>
      <w:bookmarkStart w:id="47" w:name="_Toc131864705"/>
      <w:bookmarkStart w:id="48" w:name="_Toc131884944"/>
      <w:r w:rsidRPr="00931C46">
        <w:rPr>
          <w:i w:val="0"/>
          <w:iCs w:val="0"/>
          <w:color w:val="auto"/>
          <w:sz w:val="24"/>
          <w:szCs w:val="24"/>
        </w:rPr>
        <w:t xml:space="preserve">Figure </w:t>
      </w:r>
      <w:r w:rsidRPr="00931C46">
        <w:rPr>
          <w:i w:val="0"/>
          <w:iCs w:val="0"/>
          <w:color w:val="auto"/>
          <w:sz w:val="24"/>
          <w:szCs w:val="24"/>
        </w:rPr>
        <w:fldChar w:fldCharType="begin"/>
      </w:r>
      <w:r w:rsidRPr="00931C46">
        <w:rPr>
          <w:i w:val="0"/>
          <w:iCs w:val="0"/>
          <w:color w:val="auto"/>
          <w:sz w:val="24"/>
          <w:szCs w:val="24"/>
        </w:rPr>
        <w:instrText xml:space="preserve"> SEQ Figure \* ARABIC </w:instrText>
      </w:r>
      <w:r w:rsidRPr="00931C46">
        <w:rPr>
          <w:i w:val="0"/>
          <w:iCs w:val="0"/>
          <w:color w:val="auto"/>
          <w:sz w:val="24"/>
          <w:szCs w:val="24"/>
        </w:rPr>
        <w:fldChar w:fldCharType="separate"/>
      </w:r>
      <w:r w:rsidR="008832CB">
        <w:rPr>
          <w:i w:val="0"/>
          <w:iCs w:val="0"/>
          <w:noProof/>
          <w:color w:val="auto"/>
          <w:sz w:val="24"/>
          <w:szCs w:val="24"/>
        </w:rPr>
        <w:t>7</w:t>
      </w:r>
      <w:r w:rsidRPr="00931C46">
        <w:rPr>
          <w:i w:val="0"/>
          <w:iCs w:val="0"/>
          <w:color w:val="auto"/>
          <w:sz w:val="24"/>
          <w:szCs w:val="24"/>
        </w:rPr>
        <w:fldChar w:fldCharType="end"/>
      </w:r>
      <w:r w:rsidRPr="00931C46">
        <w:rPr>
          <w:i w:val="0"/>
          <w:iCs w:val="0"/>
          <w:noProof/>
          <w:color w:val="auto"/>
          <w:sz w:val="24"/>
          <w:szCs w:val="24"/>
        </w:rPr>
        <w:t>: Pig Breeding Process</w:t>
      </w:r>
      <w:bookmarkEnd w:id="47"/>
      <w:bookmarkEnd w:id="48"/>
    </w:p>
    <w:p w14:paraId="10DE86DA" w14:textId="77777777" w:rsidR="00E07D9C" w:rsidRPr="00E07D9C" w:rsidRDefault="00E07D9C" w:rsidP="00E07D9C"/>
    <w:p w14:paraId="2222DA96" w14:textId="20D5AE98" w:rsidR="00020780" w:rsidRDefault="0020226C" w:rsidP="0020226C">
      <w:pPr>
        <w:spacing w:line="360" w:lineRule="auto"/>
        <w:ind w:left="720"/>
        <w:jc w:val="both"/>
        <w:rPr>
          <w:b w:val="0"/>
          <w:bCs/>
        </w:rPr>
      </w:pPr>
      <w:r w:rsidRPr="0020226C">
        <w:rPr>
          <w:b w:val="0"/>
          <w:bCs/>
        </w:rPr>
        <w:t>The worker records the pig information such as date of breed, batch of pig breed and the type of pig in the logbook.</w:t>
      </w:r>
    </w:p>
    <w:p w14:paraId="10627622" w14:textId="77777777" w:rsidR="00931C46" w:rsidRDefault="00931C46" w:rsidP="0020226C">
      <w:pPr>
        <w:spacing w:line="360" w:lineRule="auto"/>
        <w:ind w:left="720"/>
        <w:jc w:val="both"/>
        <w:rPr>
          <w:b w:val="0"/>
          <w:bCs/>
        </w:rPr>
      </w:pPr>
    </w:p>
    <w:p w14:paraId="7E3B7EAD" w14:textId="77777777" w:rsidR="0020226C" w:rsidRPr="00E64D0B" w:rsidRDefault="0020226C" w:rsidP="0020226C">
      <w:pPr>
        <w:spacing w:line="360" w:lineRule="auto"/>
        <w:ind w:left="720"/>
        <w:jc w:val="both"/>
        <w:rPr>
          <w:b w:val="0"/>
          <w:bCs/>
        </w:rPr>
      </w:pPr>
    </w:p>
    <w:p w14:paraId="69A98A14" w14:textId="60307622" w:rsidR="00503EEE" w:rsidRDefault="00CD6A39" w:rsidP="00503EEE">
      <w:pPr>
        <w:jc w:val="both"/>
        <w:rPr>
          <w:noProof/>
        </w:rPr>
      </w:pPr>
      <w:r>
        <w:rPr>
          <w:noProof/>
        </w:rPr>
        <w:lastRenderedPageBreak/>
        <w:drawing>
          <wp:anchor distT="0" distB="0" distL="114300" distR="114300" simplePos="0" relativeHeight="251682304" behindDoc="0" locked="0" layoutInCell="1" allowOverlap="1" wp14:anchorId="563645CD" wp14:editId="01DAF8CB">
            <wp:simplePos x="0" y="0"/>
            <wp:positionH relativeFrom="column">
              <wp:posOffset>466724</wp:posOffset>
            </wp:positionH>
            <wp:positionV relativeFrom="paragraph">
              <wp:posOffset>0</wp:posOffset>
            </wp:positionV>
            <wp:extent cx="5018405" cy="2057400"/>
            <wp:effectExtent l="0" t="0" r="0" b="0"/>
            <wp:wrapNone/>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22381" cy="2059030"/>
                    </a:xfrm>
                    <a:prstGeom prst="rect">
                      <a:avLst/>
                    </a:prstGeom>
                  </pic:spPr>
                </pic:pic>
              </a:graphicData>
            </a:graphic>
            <wp14:sizeRelH relativeFrom="page">
              <wp14:pctWidth>0</wp14:pctWidth>
            </wp14:sizeRelH>
            <wp14:sizeRelV relativeFrom="page">
              <wp14:pctHeight>0</wp14:pctHeight>
            </wp14:sizeRelV>
          </wp:anchor>
        </w:drawing>
      </w:r>
    </w:p>
    <w:p w14:paraId="4E9C127F" w14:textId="2C40600B" w:rsidR="00DB5534" w:rsidRDefault="00DB5534" w:rsidP="00503EEE">
      <w:pPr>
        <w:jc w:val="both"/>
      </w:pPr>
    </w:p>
    <w:p w14:paraId="32A49E30" w14:textId="176133AE" w:rsidR="00985309" w:rsidRDefault="00985309" w:rsidP="00503EEE">
      <w:pPr>
        <w:spacing w:line="360" w:lineRule="auto"/>
      </w:pPr>
    </w:p>
    <w:p w14:paraId="19C7B861" w14:textId="64BE8F6B" w:rsidR="00985309" w:rsidRDefault="00985309" w:rsidP="00503EEE">
      <w:pPr>
        <w:spacing w:line="360" w:lineRule="auto"/>
      </w:pPr>
    </w:p>
    <w:p w14:paraId="7B1D59CD" w14:textId="2169500B" w:rsidR="00985309" w:rsidRDefault="00985309" w:rsidP="00503EEE">
      <w:pPr>
        <w:spacing w:line="360" w:lineRule="auto"/>
      </w:pPr>
    </w:p>
    <w:p w14:paraId="62F3A681" w14:textId="7358AAB1" w:rsidR="00A6493D" w:rsidRDefault="00A6493D" w:rsidP="00503EEE">
      <w:pPr>
        <w:spacing w:line="360" w:lineRule="auto"/>
      </w:pPr>
    </w:p>
    <w:p w14:paraId="2D02EEF9" w14:textId="3C02010B" w:rsidR="00A6493D" w:rsidRDefault="00A6493D" w:rsidP="00503EEE">
      <w:pPr>
        <w:spacing w:line="360" w:lineRule="auto"/>
      </w:pPr>
    </w:p>
    <w:p w14:paraId="7FC469F8" w14:textId="0CA8953E" w:rsidR="00A6493D" w:rsidRDefault="00A6493D" w:rsidP="00503EEE">
      <w:pPr>
        <w:spacing w:line="360" w:lineRule="auto"/>
      </w:pPr>
    </w:p>
    <w:p w14:paraId="1F76974C" w14:textId="77777777" w:rsidR="005151FD" w:rsidRDefault="005151FD" w:rsidP="005A778C">
      <w:pPr>
        <w:spacing w:line="360" w:lineRule="auto"/>
        <w:jc w:val="both"/>
      </w:pPr>
    </w:p>
    <w:p w14:paraId="49141FD8" w14:textId="08B40D2A" w:rsidR="00E07D9C" w:rsidRDefault="00E07D9C" w:rsidP="00E07D9C">
      <w:pPr>
        <w:pStyle w:val="Caption"/>
        <w:rPr>
          <w:i w:val="0"/>
          <w:iCs w:val="0"/>
          <w:color w:val="auto"/>
          <w:sz w:val="24"/>
          <w:szCs w:val="24"/>
        </w:rPr>
      </w:pPr>
      <w:bookmarkStart w:id="49" w:name="_Toc131864706"/>
      <w:bookmarkStart w:id="50" w:name="_Toc131884945"/>
      <w:r w:rsidRPr="00E07D9C">
        <w:rPr>
          <w:i w:val="0"/>
          <w:iCs w:val="0"/>
          <w:color w:val="auto"/>
          <w:sz w:val="24"/>
          <w:szCs w:val="24"/>
        </w:rPr>
        <w:t xml:space="preserve">Figure </w:t>
      </w:r>
      <w:r w:rsidRPr="00E07D9C">
        <w:rPr>
          <w:i w:val="0"/>
          <w:iCs w:val="0"/>
          <w:color w:val="auto"/>
          <w:sz w:val="24"/>
          <w:szCs w:val="24"/>
        </w:rPr>
        <w:fldChar w:fldCharType="begin"/>
      </w:r>
      <w:r w:rsidRPr="00E07D9C">
        <w:rPr>
          <w:i w:val="0"/>
          <w:iCs w:val="0"/>
          <w:color w:val="auto"/>
          <w:sz w:val="24"/>
          <w:szCs w:val="24"/>
        </w:rPr>
        <w:instrText xml:space="preserve"> SEQ Figure \* ARABIC </w:instrText>
      </w:r>
      <w:r w:rsidRPr="00E07D9C">
        <w:rPr>
          <w:i w:val="0"/>
          <w:iCs w:val="0"/>
          <w:color w:val="auto"/>
          <w:sz w:val="24"/>
          <w:szCs w:val="24"/>
        </w:rPr>
        <w:fldChar w:fldCharType="separate"/>
      </w:r>
      <w:r w:rsidR="008832CB">
        <w:rPr>
          <w:i w:val="0"/>
          <w:iCs w:val="0"/>
          <w:noProof/>
          <w:color w:val="auto"/>
          <w:sz w:val="24"/>
          <w:szCs w:val="24"/>
        </w:rPr>
        <w:t>8</w:t>
      </w:r>
      <w:r w:rsidRPr="00E07D9C">
        <w:rPr>
          <w:i w:val="0"/>
          <w:iCs w:val="0"/>
          <w:color w:val="auto"/>
          <w:sz w:val="24"/>
          <w:szCs w:val="24"/>
        </w:rPr>
        <w:fldChar w:fldCharType="end"/>
      </w:r>
      <w:r w:rsidRPr="00E07D9C">
        <w:rPr>
          <w:i w:val="0"/>
          <w:iCs w:val="0"/>
          <w:color w:val="auto"/>
          <w:sz w:val="24"/>
          <w:szCs w:val="24"/>
        </w:rPr>
        <w:t>: Pig Vaccination and Deworming Process</w:t>
      </w:r>
      <w:bookmarkEnd w:id="49"/>
      <w:bookmarkEnd w:id="50"/>
    </w:p>
    <w:p w14:paraId="7088174D" w14:textId="77777777" w:rsidR="00353809" w:rsidRPr="00353809" w:rsidRDefault="00353809" w:rsidP="00353809"/>
    <w:p w14:paraId="0926257E" w14:textId="270A16A9" w:rsidR="005A778C" w:rsidRDefault="0020226C" w:rsidP="005A778C">
      <w:pPr>
        <w:spacing w:line="360" w:lineRule="auto"/>
        <w:ind w:left="720"/>
        <w:jc w:val="both"/>
        <w:rPr>
          <w:b w:val="0"/>
          <w:bCs/>
        </w:rPr>
      </w:pPr>
      <w:r w:rsidRPr="0020226C">
        <w:rPr>
          <w:b w:val="0"/>
          <w:bCs/>
        </w:rPr>
        <w:t>The worker first checks the vaccinate and deworm status of the pigs. Once the worker done checking, they now create a schedule to be follow by vaccinate and deworm of the pig. Then they conduct a vaccination and deworming for the pigs. Once the work done, they update the vaccination and deworming status of the pigs.</w:t>
      </w:r>
    </w:p>
    <w:p w14:paraId="615CCF68" w14:textId="77777777" w:rsidR="0020226C" w:rsidRPr="005A778C" w:rsidRDefault="0020226C" w:rsidP="005A778C">
      <w:pPr>
        <w:spacing w:line="360" w:lineRule="auto"/>
        <w:ind w:left="720"/>
        <w:jc w:val="both"/>
        <w:rPr>
          <w:b w:val="0"/>
          <w:bCs/>
        </w:rPr>
      </w:pPr>
    </w:p>
    <w:p w14:paraId="37C507E8" w14:textId="27AF6DC9" w:rsidR="005E007F" w:rsidRDefault="0079000F" w:rsidP="005E007F">
      <w:pPr>
        <w:spacing w:line="360" w:lineRule="auto"/>
        <w:ind w:left="720"/>
        <w:jc w:val="both"/>
        <w:rPr>
          <w:b w:val="0"/>
          <w:bCs/>
        </w:rPr>
      </w:pPr>
      <w:r>
        <w:rPr>
          <w:noProof/>
        </w:rPr>
        <w:drawing>
          <wp:anchor distT="0" distB="0" distL="114300" distR="114300" simplePos="0" relativeHeight="251683328" behindDoc="0" locked="0" layoutInCell="1" allowOverlap="1" wp14:anchorId="5739D1E4" wp14:editId="488733A0">
            <wp:simplePos x="0" y="0"/>
            <wp:positionH relativeFrom="column">
              <wp:posOffset>466725</wp:posOffset>
            </wp:positionH>
            <wp:positionV relativeFrom="paragraph">
              <wp:posOffset>118745</wp:posOffset>
            </wp:positionV>
            <wp:extent cx="5019138" cy="2167255"/>
            <wp:effectExtent l="0" t="0" r="0" b="4445"/>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21557" cy="2168300"/>
                    </a:xfrm>
                    <a:prstGeom prst="rect">
                      <a:avLst/>
                    </a:prstGeom>
                  </pic:spPr>
                </pic:pic>
              </a:graphicData>
            </a:graphic>
            <wp14:sizeRelH relativeFrom="page">
              <wp14:pctWidth>0</wp14:pctWidth>
            </wp14:sizeRelH>
            <wp14:sizeRelV relativeFrom="page">
              <wp14:pctHeight>0</wp14:pctHeight>
            </wp14:sizeRelV>
          </wp:anchor>
        </w:drawing>
      </w:r>
    </w:p>
    <w:p w14:paraId="4BB197AF" w14:textId="070D6384" w:rsidR="00A37831" w:rsidRDefault="00A37831" w:rsidP="00A37831">
      <w:pPr>
        <w:rPr>
          <w:noProof/>
        </w:rPr>
      </w:pPr>
    </w:p>
    <w:p w14:paraId="1DDCAB3A" w14:textId="0F6CCF40" w:rsidR="0067139F" w:rsidRDefault="0067139F" w:rsidP="00A37831">
      <w:pPr>
        <w:rPr>
          <w:noProof/>
        </w:rPr>
      </w:pPr>
    </w:p>
    <w:p w14:paraId="3F40A6F5" w14:textId="0E643813" w:rsidR="0067139F" w:rsidRDefault="0067139F" w:rsidP="00A37831">
      <w:pPr>
        <w:rPr>
          <w:noProof/>
        </w:rPr>
      </w:pPr>
    </w:p>
    <w:p w14:paraId="163AD201" w14:textId="52D99221" w:rsidR="0067139F" w:rsidRDefault="0067139F" w:rsidP="00A37831">
      <w:pPr>
        <w:rPr>
          <w:noProof/>
        </w:rPr>
      </w:pPr>
    </w:p>
    <w:p w14:paraId="69715C4E" w14:textId="43467625" w:rsidR="0067139F" w:rsidRDefault="0067139F" w:rsidP="00A37831">
      <w:pPr>
        <w:rPr>
          <w:noProof/>
        </w:rPr>
      </w:pPr>
    </w:p>
    <w:p w14:paraId="3A663FFB" w14:textId="7FB15047" w:rsidR="0067139F" w:rsidRDefault="0067139F" w:rsidP="00A37831">
      <w:pPr>
        <w:rPr>
          <w:noProof/>
        </w:rPr>
      </w:pPr>
    </w:p>
    <w:p w14:paraId="5061BAAA" w14:textId="5042E3CC" w:rsidR="0067139F" w:rsidRDefault="0067139F" w:rsidP="00A37831">
      <w:pPr>
        <w:rPr>
          <w:noProof/>
        </w:rPr>
      </w:pPr>
    </w:p>
    <w:p w14:paraId="3129F35C" w14:textId="673E1104" w:rsidR="0067139F" w:rsidRDefault="0067139F" w:rsidP="00A37831">
      <w:pPr>
        <w:rPr>
          <w:noProof/>
        </w:rPr>
      </w:pPr>
    </w:p>
    <w:p w14:paraId="44CEBAB9" w14:textId="78BB4B0F" w:rsidR="0067139F" w:rsidRDefault="0067139F" w:rsidP="00A37831">
      <w:pPr>
        <w:rPr>
          <w:noProof/>
        </w:rPr>
      </w:pPr>
    </w:p>
    <w:p w14:paraId="694E99E4" w14:textId="7639788D" w:rsidR="0067139F" w:rsidRDefault="0067139F" w:rsidP="00A37831">
      <w:pPr>
        <w:rPr>
          <w:noProof/>
        </w:rPr>
      </w:pPr>
    </w:p>
    <w:p w14:paraId="584F03CD" w14:textId="26202A88" w:rsidR="0067139F" w:rsidRDefault="0067139F" w:rsidP="00A37831">
      <w:pPr>
        <w:rPr>
          <w:noProof/>
        </w:rPr>
      </w:pPr>
    </w:p>
    <w:p w14:paraId="58B84989" w14:textId="30E9EF00" w:rsidR="00617945" w:rsidRDefault="00617945" w:rsidP="0079000F">
      <w:pPr>
        <w:jc w:val="both"/>
        <w:rPr>
          <w:noProof/>
        </w:rPr>
      </w:pPr>
    </w:p>
    <w:p w14:paraId="2C2B347C" w14:textId="25C27204" w:rsidR="00A37831" w:rsidRDefault="00353809" w:rsidP="00353809">
      <w:pPr>
        <w:pStyle w:val="Caption"/>
        <w:rPr>
          <w:i w:val="0"/>
          <w:iCs w:val="0"/>
          <w:color w:val="auto"/>
          <w:sz w:val="24"/>
          <w:szCs w:val="24"/>
        </w:rPr>
      </w:pPr>
      <w:bookmarkStart w:id="51" w:name="_Toc131864707"/>
      <w:bookmarkStart w:id="52" w:name="_Toc131884946"/>
      <w:r w:rsidRPr="00353809">
        <w:rPr>
          <w:i w:val="0"/>
          <w:iCs w:val="0"/>
          <w:color w:val="auto"/>
          <w:sz w:val="24"/>
          <w:szCs w:val="24"/>
        </w:rPr>
        <w:t xml:space="preserve">Figure </w:t>
      </w:r>
      <w:r w:rsidRPr="00353809">
        <w:rPr>
          <w:i w:val="0"/>
          <w:iCs w:val="0"/>
          <w:color w:val="auto"/>
          <w:sz w:val="24"/>
          <w:szCs w:val="24"/>
        </w:rPr>
        <w:fldChar w:fldCharType="begin"/>
      </w:r>
      <w:r w:rsidRPr="00353809">
        <w:rPr>
          <w:i w:val="0"/>
          <w:iCs w:val="0"/>
          <w:color w:val="auto"/>
          <w:sz w:val="24"/>
          <w:szCs w:val="24"/>
        </w:rPr>
        <w:instrText xml:space="preserve"> SEQ Figure \* ARABIC </w:instrText>
      </w:r>
      <w:r w:rsidRPr="00353809">
        <w:rPr>
          <w:i w:val="0"/>
          <w:iCs w:val="0"/>
          <w:color w:val="auto"/>
          <w:sz w:val="24"/>
          <w:szCs w:val="24"/>
        </w:rPr>
        <w:fldChar w:fldCharType="separate"/>
      </w:r>
      <w:r w:rsidR="008832CB">
        <w:rPr>
          <w:i w:val="0"/>
          <w:iCs w:val="0"/>
          <w:noProof/>
          <w:color w:val="auto"/>
          <w:sz w:val="24"/>
          <w:szCs w:val="24"/>
        </w:rPr>
        <w:t>9</w:t>
      </w:r>
      <w:r w:rsidRPr="00353809">
        <w:rPr>
          <w:i w:val="0"/>
          <w:iCs w:val="0"/>
          <w:color w:val="auto"/>
          <w:sz w:val="24"/>
          <w:szCs w:val="24"/>
        </w:rPr>
        <w:fldChar w:fldCharType="end"/>
      </w:r>
      <w:r w:rsidRPr="00353809">
        <w:rPr>
          <w:i w:val="0"/>
          <w:iCs w:val="0"/>
          <w:color w:val="auto"/>
          <w:sz w:val="24"/>
          <w:szCs w:val="24"/>
        </w:rPr>
        <w:t>: Veterinarian Diagnose Process</w:t>
      </w:r>
      <w:bookmarkEnd w:id="51"/>
      <w:bookmarkEnd w:id="52"/>
    </w:p>
    <w:p w14:paraId="0A6915E8" w14:textId="77777777" w:rsidR="0066614A" w:rsidRPr="0066614A" w:rsidRDefault="0066614A" w:rsidP="0066614A"/>
    <w:p w14:paraId="7FAC6B0E" w14:textId="38BB30A3" w:rsidR="00FC51B6" w:rsidRDefault="0020226C" w:rsidP="005430F0">
      <w:pPr>
        <w:spacing w:line="360" w:lineRule="auto"/>
        <w:ind w:left="720"/>
        <w:jc w:val="both"/>
        <w:rPr>
          <w:b w:val="0"/>
          <w:bCs/>
        </w:rPr>
      </w:pPr>
      <w:r w:rsidRPr="0020226C">
        <w:rPr>
          <w:b w:val="0"/>
          <w:bCs/>
        </w:rPr>
        <w:t>The worker checks the pig’s health. When the checking done, the veterinarian diagnoses the pig, then record the diagnose result along with the prescribed medicine in the logbook. The worker quarantines the pig and record the number of quarantine pigs in the logbook and administer medicine to the pig.</w:t>
      </w:r>
    </w:p>
    <w:p w14:paraId="0045A00E" w14:textId="0A19ED77" w:rsidR="0020226C" w:rsidRDefault="0020226C" w:rsidP="005430F0">
      <w:pPr>
        <w:spacing w:line="360" w:lineRule="auto"/>
        <w:ind w:left="720"/>
        <w:jc w:val="both"/>
        <w:rPr>
          <w:b w:val="0"/>
          <w:bCs/>
        </w:rPr>
      </w:pPr>
    </w:p>
    <w:p w14:paraId="1FB7A070" w14:textId="77777777" w:rsidR="0020226C" w:rsidRPr="005430F0" w:rsidRDefault="0020226C" w:rsidP="005430F0">
      <w:pPr>
        <w:spacing w:line="360" w:lineRule="auto"/>
        <w:ind w:left="720"/>
        <w:jc w:val="both"/>
        <w:rPr>
          <w:b w:val="0"/>
          <w:bCs/>
        </w:rPr>
      </w:pPr>
    </w:p>
    <w:p w14:paraId="314B4AD0" w14:textId="68A451A6" w:rsidR="00445FD4" w:rsidRDefault="00AF4B3B" w:rsidP="00471928">
      <w:r>
        <w:rPr>
          <w:noProof/>
        </w:rPr>
        <w:drawing>
          <wp:anchor distT="0" distB="0" distL="114300" distR="114300" simplePos="0" relativeHeight="251684352" behindDoc="0" locked="0" layoutInCell="1" allowOverlap="1" wp14:anchorId="02DD2B92" wp14:editId="05D45D98">
            <wp:simplePos x="0" y="0"/>
            <wp:positionH relativeFrom="column">
              <wp:posOffset>0</wp:posOffset>
            </wp:positionH>
            <wp:positionV relativeFrom="paragraph">
              <wp:posOffset>0</wp:posOffset>
            </wp:positionV>
            <wp:extent cx="5483699" cy="1257300"/>
            <wp:effectExtent l="0" t="0" r="3175" b="0"/>
            <wp:wrapNone/>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483699" cy="1257300"/>
                    </a:xfrm>
                    <a:prstGeom prst="rect">
                      <a:avLst/>
                    </a:prstGeom>
                  </pic:spPr>
                </pic:pic>
              </a:graphicData>
            </a:graphic>
            <wp14:sizeRelH relativeFrom="page">
              <wp14:pctWidth>0</wp14:pctWidth>
            </wp14:sizeRelH>
            <wp14:sizeRelV relativeFrom="page">
              <wp14:pctHeight>0</wp14:pctHeight>
            </wp14:sizeRelV>
          </wp:anchor>
        </w:drawing>
      </w:r>
    </w:p>
    <w:p w14:paraId="0146DB3A" w14:textId="2F70EBD7" w:rsidR="00445FD4" w:rsidRDefault="00445FD4" w:rsidP="00471928"/>
    <w:p w14:paraId="518390E3" w14:textId="7016BE8A" w:rsidR="00445FD4" w:rsidRDefault="00445FD4" w:rsidP="00471928"/>
    <w:p w14:paraId="058D7B6C" w14:textId="77777777" w:rsidR="00445FD4" w:rsidRDefault="00445FD4" w:rsidP="00471928"/>
    <w:p w14:paraId="5275CC08" w14:textId="77777777" w:rsidR="00445FD4" w:rsidRDefault="00445FD4" w:rsidP="00471928"/>
    <w:p w14:paraId="7E73F865" w14:textId="77777777" w:rsidR="00445FD4" w:rsidRDefault="00445FD4" w:rsidP="00471928"/>
    <w:p w14:paraId="4F2C25D6" w14:textId="77777777" w:rsidR="006545A2" w:rsidRDefault="006545A2" w:rsidP="0066614A">
      <w:pPr>
        <w:jc w:val="both"/>
      </w:pPr>
    </w:p>
    <w:p w14:paraId="1388202A" w14:textId="631BC9A4" w:rsidR="004171AD" w:rsidRPr="0066614A" w:rsidRDefault="0066614A" w:rsidP="0066614A">
      <w:pPr>
        <w:pStyle w:val="Caption"/>
        <w:rPr>
          <w:i w:val="0"/>
          <w:iCs w:val="0"/>
          <w:color w:val="auto"/>
          <w:sz w:val="24"/>
          <w:szCs w:val="24"/>
        </w:rPr>
      </w:pPr>
      <w:bookmarkStart w:id="53" w:name="_Toc131864708"/>
      <w:bookmarkStart w:id="54" w:name="_Toc131884947"/>
      <w:r w:rsidRPr="0066614A">
        <w:rPr>
          <w:i w:val="0"/>
          <w:iCs w:val="0"/>
          <w:color w:val="auto"/>
          <w:sz w:val="24"/>
          <w:szCs w:val="24"/>
        </w:rPr>
        <w:t xml:space="preserve">Figure </w:t>
      </w:r>
      <w:r w:rsidRPr="0066614A">
        <w:rPr>
          <w:i w:val="0"/>
          <w:iCs w:val="0"/>
          <w:color w:val="auto"/>
          <w:sz w:val="24"/>
          <w:szCs w:val="24"/>
        </w:rPr>
        <w:fldChar w:fldCharType="begin"/>
      </w:r>
      <w:r w:rsidRPr="0066614A">
        <w:rPr>
          <w:i w:val="0"/>
          <w:iCs w:val="0"/>
          <w:color w:val="auto"/>
          <w:sz w:val="24"/>
          <w:szCs w:val="24"/>
        </w:rPr>
        <w:instrText xml:space="preserve"> SEQ Figure \* ARABIC </w:instrText>
      </w:r>
      <w:r w:rsidRPr="0066614A">
        <w:rPr>
          <w:i w:val="0"/>
          <w:iCs w:val="0"/>
          <w:color w:val="auto"/>
          <w:sz w:val="24"/>
          <w:szCs w:val="24"/>
        </w:rPr>
        <w:fldChar w:fldCharType="separate"/>
      </w:r>
      <w:r w:rsidR="008832CB">
        <w:rPr>
          <w:i w:val="0"/>
          <w:iCs w:val="0"/>
          <w:noProof/>
          <w:color w:val="auto"/>
          <w:sz w:val="24"/>
          <w:szCs w:val="24"/>
        </w:rPr>
        <w:t>10</w:t>
      </w:r>
      <w:r w:rsidRPr="0066614A">
        <w:rPr>
          <w:i w:val="0"/>
          <w:iCs w:val="0"/>
          <w:color w:val="auto"/>
          <w:sz w:val="24"/>
          <w:szCs w:val="24"/>
        </w:rPr>
        <w:fldChar w:fldCharType="end"/>
      </w:r>
      <w:r w:rsidRPr="0066614A">
        <w:rPr>
          <w:i w:val="0"/>
          <w:iCs w:val="0"/>
          <w:noProof/>
          <w:color w:val="auto"/>
          <w:sz w:val="24"/>
          <w:szCs w:val="24"/>
        </w:rPr>
        <w:t>: Inventory Process</w:t>
      </w:r>
      <w:bookmarkEnd w:id="53"/>
      <w:bookmarkEnd w:id="54"/>
    </w:p>
    <w:p w14:paraId="3F58F42E" w14:textId="77777777" w:rsidR="008A2393" w:rsidRDefault="008A2393" w:rsidP="00E50F0B"/>
    <w:p w14:paraId="125A1AF4" w14:textId="365DB346" w:rsidR="006545A2" w:rsidRDefault="0020226C" w:rsidP="001D0256">
      <w:pPr>
        <w:spacing w:line="360" w:lineRule="auto"/>
        <w:ind w:left="720"/>
        <w:jc w:val="both"/>
        <w:rPr>
          <w:b w:val="0"/>
          <w:bCs/>
        </w:rPr>
      </w:pPr>
      <w:r w:rsidRPr="0020226C">
        <w:rPr>
          <w:b w:val="0"/>
          <w:bCs/>
        </w:rPr>
        <w:t>The worker checks the farm inventory level in the warehouse. After he determine the items, he will create a purchase request and send it to the owner. The owner buys those items, transfer the items to the store worker, and them in the farm warehouse.</w:t>
      </w:r>
    </w:p>
    <w:p w14:paraId="22E50D35" w14:textId="48386838" w:rsidR="006545A2" w:rsidRDefault="006545A2" w:rsidP="001D0256">
      <w:pPr>
        <w:spacing w:line="360" w:lineRule="auto"/>
        <w:ind w:left="720"/>
        <w:jc w:val="both"/>
        <w:rPr>
          <w:b w:val="0"/>
          <w:bCs/>
        </w:rPr>
      </w:pPr>
    </w:p>
    <w:p w14:paraId="37030E80" w14:textId="0B501C65" w:rsidR="006545A2" w:rsidRDefault="006545A2" w:rsidP="001D0256">
      <w:pPr>
        <w:spacing w:line="360" w:lineRule="auto"/>
        <w:ind w:left="720"/>
        <w:jc w:val="both"/>
        <w:rPr>
          <w:b w:val="0"/>
          <w:bCs/>
        </w:rPr>
      </w:pPr>
    </w:p>
    <w:p w14:paraId="1B5E04A4" w14:textId="00E4D908" w:rsidR="006545A2" w:rsidRDefault="006545A2" w:rsidP="001D0256">
      <w:pPr>
        <w:spacing w:line="360" w:lineRule="auto"/>
        <w:ind w:left="720"/>
        <w:jc w:val="both"/>
        <w:rPr>
          <w:b w:val="0"/>
          <w:bCs/>
        </w:rPr>
      </w:pPr>
    </w:p>
    <w:p w14:paraId="6666A607" w14:textId="0AFC3523" w:rsidR="006545A2" w:rsidRDefault="006545A2" w:rsidP="001D0256">
      <w:pPr>
        <w:spacing w:line="360" w:lineRule="auto"/>
        <w:ind w:left="720"/>
        <w:jc w:val="both"/>
        <w:rPr>
          <w:b w:val="0"/>
          <w:bCs/>
        </w:rPr>
      </w:pPr>
    </w:p>
    <w:p w14:paraId="088F2F73" w14:textId="781BF6F0" w:rsidR="006545A2" w:rsidRDefault="006545A2" w:rsidP="001D0256">
      <w:pPr>
        <w:spacing w:line="360" w:lineRule="auto"/>
        <w:ind w:left="720"/>
        <w:jc w:val="both"/>
        <w:rPr>
          <w:b w:val="0"/>
          <w:bCs/>
        </w:rPr>
      </w:pPr>
    </w:p>
    <w:p w14:paraId="63DD3CD0" w14:textId="3972D97F" w:rsidR="006545A2" w:rsidRDefault="006545A2" w:rsidP="001D0256">
      <w:pPr>
        <w:spacing w:line="360" w:lineRule="auto"/>
        <w:ind w:left="720"/>
        <w:jc w:val="both"/>
        <w:rPr>
          <w:b w:val="0"/>
          <w:bCs/>
        </w:rPr>
      </w:pPr>
    </w:p>
    <w:p w14:paraId="060EA020" w14:textId="7A21ADEF" w:rsidR="006545A2" w:rsidRDefault="006545A2" w:rsidP="001D0256">
      <w:pPr>
        <w:spacing w:line="360" w:lineRule="auto"/>
        <w:ind w:left="720"/>
        <w:jc w:val="both"/>
        <w:rPr>
          <w:b w:val="0"/>
          <w:bCs/>
        </w:rPr>
      </w:pPr>
    </w:p>
    <w:p w14:paraId="791AA082" w14:textId="0D8C90A5" w:rsidR="006545A2" w:rsidRDefault="006545A2" w:rsidP="001D0256">
      <w:pPr>
        <w:spacing w:line="360" w:lineRule="auto"/>
        <w:ind w:left="720"/>
        <w:jc w:val="both"/>
        <w:rPr>
          <w:b w:val="0"/>
          <w:bCs/>
        </w:rPr>
      </w:pPr>
    </w:p>
    <w:p w14:paraId="6495AF54" w14:textId="5D741BDB" w:rsidR="006545A2" w:rsidRDefault="006545A2" w:rsidP="001D0256">
      <w:pPr>
        <w:spacing w:line="360" w:lineRule="auto"/>
        <w:ind w:left="720"/>
        <w:jc w:val="both"/>
        <w:rPr>
          <w:b w:val="0"/>
          <w:bCs/>
        </w:rPr>
      </w:pPr>
    </w:p>
    <w:p w14:paraId="4A5D8171" w14:textId="003BA093" w:rsidR="006545A2" w:rsidRDefault="006545A2" w:rsidP="001D0256">
      <w:pPr>
        <w:spacing w:line="360" w:lineRule="auto"/>
        <w:ind w:left="720"/>
        <w:jc w:val="both"/>
        <w:rPr>
          <w:b w:val="0"/>
          <w:bCs/>
        </w:rPr>
      </w:pPr>
    </w:p>
    <w:p w14:paraId="0A8BD6B0" w14:textId="31B7C2A8" w:rsidR="006545A2" w:rsidRDefault="006545A2" w:rsidP="001D0256">
      <w:pPr>
        <w:spacing w:line="360" w:lineRule="auto"/>
        <w:ind w:left="720"/>
        <w:jc w:val="both"/>
        <w:rPr>
          <w:b w:val="0"/>
          <w:bCs/>
        </w:rPr>
      </w:pPr>
    </w:p>
    <w:p w14:paraId="71B36908" w14:textId="0AD149D7" w:rsidR="006545A2" w:rsidRDefault="006545A2" w:rsidP="001D0256">
      <w:pPr>
        <w:spacing w:line="360" w:lineRule="auto"/>
        <w:ind w:left="720"/>
        <w:jc w:val="both"/>
        <w:rPr>
          <w:b w:val="0"/>
          <w:bCs/>
        </w:rPr>
      </w:pPr>
    </w:p>
    <w:p w14:paraId="1A0A6498" w14:textId="1BC1EA7F" w:rsidR="006545A2" w:rsidRDefault="006545A2" w:rsidP="001D0256">
      <w:pPr>
        <w:spacing w:line="360" w:lineRule="auto"/>
        <w:ind w:left="720"/>
        <w:jc w:val="both"/>
        <w:rPr>
          <w:b w:val="0"/>
          <w:bCs/>
        </w:rPr>
      </w:pPr>
    </w:p>
    <w:p w14:paraId="794DC45A" w14:textId="3772B612" w:rsidR="006545A2" w:rsidRDefault="006545A2" w:rsidP="001D0256">
      <w:pPr>
        <w:spacing w:line="360" w:lineRule="auto"/>
        <w:ind w:left="720"/>
        <w:jc w:val="both"/>
        <w:rPr>
          <w:b w:val="0"/>
          <w:bCs/>
        </w:rPr>
      </w:pPr>
    </w:p>
    <w:p w14:paraId="46BF904E" w14:textId="3E0FC9EA" w:rsidR="006545A2" w:rsidRDefault="006545A2" w:rsidP="001D0256">
      <w:pPr>
        <w:spacing w:line="360" w:lineRule="auto"/>
        <w:ind w:left="720"/>
        <w:jc w:val="both"/>
        <w:rPr>
          <w:b w:val="0"/>
          <w:bCs/>
        </w:rPr>
      </w:pPr>
    </w:p>
    <w:p w14:paraId="7EC1FE14" w14:textId="08695211" w:rsidR="006545A2" w:rsidRDefault="006545A2" w:rsidP="001D0256">
      <w:pPr>
        <w:spacing w:line="360" w:lineRule="auto"/>
        <w:ind w:left="720"/>
        <w:jc w:val="both"/>
        <w:rPr>
          <w:b w:val="0"/>
          <w:bCs/>
        </w:rPr>
      </w:pPr>
    </w:p>
    <w:p w14:paraId="4B7E0515" w14:textId="3C95C53B" w:rsidR="000133AE" w:rsidRDefault="000133AE" w:rsidP="001D0256">
      <w:pPr>
        <w:spacing w:line="360" w:lineRule="auto"/>
        <w:ind w:left="720"/>
        <w:jc w:val="both"/>
        <w:rPr>
          <w:b w:val="0"/>
          <w:bCs/>
        </w:rPr>
      </w:pPr>
    </w:p>
    <w:p w14:paraId="58BC30AA" w14:textId="06459752" w:rsidR="000133AE" w:rsidRDefault="000133AE" w:rsidP="001D0256">
      <w:pPr>
        <w:spacing w:line="360" w:lineRule="auto"/>
        <w:ind w:left="720"/>
        <w:jc w:val="both"/>
        <w:rPr>
          <w:b w:val="0"/>
          <w:bCs/>
        </w:rPr>
      </w:pPr>
    </w:p>
    <w:p w14:paraId="36CAE022" w14:textId="43B34F0F" w:rsidR="000133AE" w:rsidRDefault="000133AE" w:rsidP="001D0256">
      <w:pPr>
        <w:spacing w:line="360" w:lineRule="auto"/>
        <w:ind w:left="720"/>
        <w:jc w:val="both"/>
        <w:rPr>
          <w:b w:val="0"/>
          <w:bCs/>
        </w:rPr>
      </w:pPr>
    </w:p>
    <w:p w14:paraId="50ECC8FE" w14:textId="77777777" w:rsidR="0020226C" w:rsidRPr="008A2393" w:rsidRDefault="0020226C" w:rsidP="001D0256">
      <w:pPr>
        <w:spacing w:line="360" w:lineRule="auto"/>
        <w:ind w:left="720"/>
        <w:jc w:val="both"/>
        <w:rPr>
          <w:b w:val="0"/>
          <w:bCs/>
        </w:rPr>
      </w:pPr>
    </w:p>
    <w:p w14:paraId="21A235CC" w14:textId="2D2F5298" w:rsidR="00B206C7" w:rsidRDefault="00B206C7" w:rsidP="00FE728C">
      <w:pPr>
        <w:pStyle w:val="Heading3"/>
      </w:pPr>
      <w:bookmarkStart w:id="55" w:name="_Toc131886459"/>
      <w:r w:rsidRPr="000D05C1">
        <w:t>Data Flow Diagram of the Current System</w:t>
      </w:r>
      <w:r w:rsidRPr="009F5875">
        <w:t xml:space="preserve"> (</w:t>
      </w:r>
      <w:proofErr w:type="spellStart"/>
      <w:r w:rsidRPr="009F5875">
        <w:t>Gane</w:t>
      </w:r>
      <w:proofErr w:type="spellEnd"/>
      <w:r w:rsidRPr="009F5875">
        <w:t xml:space="preserve"> and Sarson </w:t>
      </w:r>
      <w:r w:rsidR="006C662B">
        <w:t>M</w:t>
      </w:r>
      <w:r w:rsidRPr="009F5875">
        <w:t>odel)</w:t>
      </w:r>
      <w:bookmarkStart w:id="56" w:name="_Hlk112746462"/>
      <w:bookmarkEnd w:id="55"/>
    </w:p>
    <w:p w14:paraId="692D6FA6" w14:textId="48617446" w:rsidR="006400D4" w:rsidRPr="009F5875" w:rsidRDefault="005B5BC4" w:rsidP="00E55D87">
      <w:pPr>
        <w:rPr>
          <w:b w:val="0"/>
          <w:bCs/>
        </w:rPr>
      </w:pPr>
      <w:r>
        <w:rPr>
          <w:noProof/>
        </w:rPr>
        <w:drawing>
          <wp:anchor distT="0" distB="0" distL="114300" distR="114300" simplePos="0" relativeHeight="251685376" behindDoc="0" locked="0" layoutInCell="1" allowOverlap="1" wp14:anchorId="26448BF5" wp14:editId="1AB4659B">
            <wp:simplePos x="0" y="0"/>
            <wp:positionH relativeFrom="column">
              <wp:posOffset>34290</wp:posOffset>
            </wp:positionH>
            <wp:positionV relativeFrom="paragraph">
              <wp:posOffset>34290</wp:posOffset>
            </wp:positionV>
            <wp:extent cx="5486400" cy="1598930"/>
            <wp:effectExtent l="0" t="0" r="0" b="1270"/>
            <wp:wrapNone/>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1598930"/>
                    </a:xfrm>
                    <a:prstGeom prst="rect">
                      <a:avLst/>
                    </a:prstGeom>
                  </pic:spPr>
                </pic:pic>
              </a:graphicData>
            </a:graphic>
            <wp14:sizeRelH relativeFrom="page">
              <wp14:pctWidth>0</wp14:pctWidth>
            </wp14:sizeRelH>
            <wp14:sizeRelV relativeFrom="page">
              <wp14:pctHeight>0</wp14:pctHeight>
            </wp14:sizeRelV>
          </wp:anchor>
        </w:drawing>
      </w:r>
    </w:p>
    <w:p w14:paraId="66F68F93" w14:textId="378D722A" w:rsidR="00B206C7" w:rsidRDefault="00B206C7" w:rsidP="00B206C7">
      <w:pPr>
        <w:rPr>
          <w:noProof/>
        </w:rPr>
      </w:pPr>
    </w:p>
    <w:p w14:paraId="65828D8A" w14:textId="4F255CE4" w:rsidR="00713D5B" w:rsidRDefault="00713D5B" w:rsidP="00B206C7">
      <w:pPr>
        <w:rPr>
          <w:noProof/>
        </w:rPr>
      </w:pPr>
    </w:p>
    <w:p w14:paraId="0DBB4F6A" w14:textId="65E25C3D" w:rsidR="006400D4" w:rsidRDefault="006400D4" w:rsidP="00B206C7">
      <w:pPr>
        <w:rPr>
          <w:noProof/>
        </w:rPr>
      </w:pPr>
    </w:p>
    <w:p w14:paraId="37F97BFC" w14:textId="2796044A" w:rsidR="006400D4" w:rsidRDefault="006400D4" w:rsidP="00B206C7">
      <w:pPr>
        <w:rPr>
          <w:noProof/>
        </w:rPr>
      </w:pPr>
    </w:p>
    <w:p w14:paraId="63EE0CA2" w14:textId="3E677E57" w:rsidR="006400D4" w:rsidRDefault="006400D4" w:rsidP="00B206C7">
      <w:pPr>
        <w:rPr>
          <w:noProof/>
        </w:rPr>
      </w:pPr>
    </w:p>
    <w:p w14:paraId="2366A121" w14:textId="7ABCB750" w:rsidR="006400D4" w:rsidRDefault="006400D4" w:rsidP="00B206C7">
      <w:pPr>
        <w:rPr>
          <w:noProof/>
        </w:rPr>
      </w:pPr>
    </w:p>
    <w:p w14:paraId="420ED785" w14:textId="77777777" w:rsidR="006400D4" w:rsidRDefault="006400D4" w:rsidP="00B206C7">
      <w:pPr>
        <w:rPr>
          <w:noProof/>
        </w:rPr>
      </w:pPr>
    </w:p>
    <w:p w14:paraId="42A6C250" w14:textId="166E8250" w:rsidR="00C82D33" w:rsidRDefault="00C82D33" w:rsidP="00B206C7">
      <w:pPr>
        <w:rPr>
          <w:noProof/>
        </w:rPr>
      </w:pPr>
    </w:p>
    <w:p w14:paraId="31C54A9A" w14:textId="24E36D19" w:rsidR="00923B4D" w:rsidRDefault="00923B4D" w:rsidP="007A2397">
      <w:pPr>
        <w:jc w:val="both"/>
      </w:pPr>
    </w:p>
    <w:p w14:paraId="3CC43124" w14:textId="0AE4BF8C" w:rsidR="00923B4D" w:rsidRDefault="00923B4D" w:rsidP="00923B4D"/>
    <w:p w14:paraId="1BEEEAA6" w14:textId="72592E78" w:rsidR="00B206C7" w:rsidRPr="00072719" w:rsidRDefault="00072719" w:rsidP="00072719">
      <w:pPr>
        <w:pStyle w:val="Caption"/>
        <w:rPr>
          <w:i w:val="0"/>
          <w:iCs w:val="0"/>
          <w:color w:val="auto"/>
          <w:sz w:val="24"/>
          <w:szCs w:val="24"/>
        </w:rPr>
      </w:pPr>
      <w:bookmarkStart w:id="57" w:name="_Toc131864709"/>
      <w:bookmarkStart w:id="58" w:name="_Toc131884948"/>
      <w:r w:rsidRPr="00072719">
        <w:rPr>
          <w:i w:val="0"/>
          <w:iCs w:val="0"/>
          <w:color w:val="auto"/>
          <w:sz w:val="24"/>
          <w:szCs w:val="24"/>
        </w:rPr>
        <w:t xml:space="preserve">Figure </w:t>
      </w:r>
      <w:r w:rsidRPr="00072719">
        <w:rPr>
          <w:i w:val="0"/>
          <w:iCs w:val="0"/>
          <w:color w:val="auto"/>
          <w:sz w:val="24"/>
          <w:szCs w:val="24"/>
        </w:rPr>
        <w:fldChar w:fldCharType="begin"/>
      </w:r>
      <w:r w:rsidRPr="00072719">
        <w:rPr>
          <w:i w:val="0"/>
          <w:iCs w:val="0"/>
          <w:color w:val="auto"/>
          <w:sz w:val="24"/>
          <w:szCs w:val="24"/>
        </w:rPr>
        <w:instrText xml:space="preserve"> SEQ Figure \* ARABIC </w:instrText>
      </w:r>
      <w:r w:rsidRPr="00072719">
        <w:rPr>
          <w:i w:val="0"/>
          <w:iCs w:val="0"/>
          <w:color w:val="auto"/>
          <w:sz w:val="24"/>
          <w:szCs w:val="24"/>
        </w:rPr>
        <w:fldChar w:fldCharType="separate"/>
      </w:r>
      <w:r w:rsidR="008832CB">
        <w:rPr>
          <w:i w:val="0"/>
          <w:iCs w:val="0"/>
          <w:noProof/>
          <w:color w:val="auto"/>
          <w:sz w:val="24"/>
          <w:szCs w:val="24"/>
        </w:rPr>
        <w:t>11</w:t>
      </w:r>
      <w:r w:rsidRPr="00072719">
        <w:rPr>
          <w:i w:val="0"/>
          <w:iCs w:val="0"/>
          <w:color w:val="auto"/>
          <w:sz w:val="24"/>
          <w:szCs w:val="24"/>
        </w:rPr>
        <w:fldChar w:fldCharType="end"/>
      </w:r>
      <w:r w:rsidRPr="00072719">
        <w:rPr>
          <w:i w:val="0"/>
          <w:iCs w:val="0"/>
          <w:color w:val="auto"/>
          <w:sz w:val="24"/>
          <w:szCs w:val="24"/>
        </w:rPr>
        <w:t>: Context Diagram of the Current System</w:t>
      </w:r>
      <w:bookmarkEnd w:id="57"/>
      <w:bookmarkEnd w:id="58"/>
    </w:p>
    <w:bookmarkEnd w:id="56"/>
    <w:p w14:paraId="056F48D4" w14:textId="77777777" w:rsidR="00C82D33" w:rsidRDefault="00C82D33" w:rsidP="00A266AF">
      <w:pPr>
        <w:jc w:val="both"/>
      </w:pPr>
    </w:p>
    <w:p w14:paraId="55330CDA" w14:textId="15E175C2" w:rsidR="00A266AF" w:rsidRDefault="00A266AF" w:rsidP="00A266AF">
      <w:pPr>
        <w:jc w:val="both"/>
        <w:sectPr w:rsidR="00A266AF" w:rsidSect="002A311E">
          <w:pgSz w:w="12240" w:h="15840" w:code="1"/>
          <w:pgMar w:top="1440" w:right="1440" w:bottom="1440" w:left="2160" w:header="567" w:footer="567" w:gutter="0"/>
          <w:cols w:space="720"/>
          <w:docGrid w:linePitch="360"/>
        </w:sectPr>
      </w:pPr>
    </w:p>
    <w:p w14:paraId="09883E2F" w14:textId="2E3CA21B" w:rsidR="00223FF3" w:rsidRDefault="00223FF3" w:rsidP="00A266AF">
      <w:pPr>
        <w:jc w:val="both"/>
      </w:pPr>
      <w:bookmarkStart w:id="59" w:name="_Hlk112746492"/>
      <w:bookmarkStart w:id="60" w:name="_Hlk112746538"/>
    </w:p>
    <w:p w14:paraId="30C84359" w14:textId="09CB2DF9" w:rsidR="00223FF3" w:rsidRDefault="00826761" w:rsidP="00E15E2E">
      <w:r>
        <w:rPr>
          <w:noProof/>
        </w:rPr>
        <w:lastRenderedPageBreak/>
        <w:drawing>
          <wp:inline distT="0" distB="0" distL="0" distR="0" wp14:anchorId="52AF6D31" wp14:editId="2EFCD26F">
            <wp:extent cx="3470047" cy="7548974"/>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0047" cy="7548974"/>
                    </a:xfrm>
                    <a:prstGeom prst="rect">
                      <a:avLst/>
                    </a:prstGeom>
                  </pic:spPr>
                </pic:pic>
              </a:graphicData>
            </a:graphic>
          </wp:inline>
        </w:drawing>
      </w:r>
    </w:p>
    <w:p w14:paraId="65E22867" w14:textId="77777777" w:rsidR="00223FF3" w:rsidRDefault="00223FF3" w:rsidP="00826761">
      <w:pPr>
        <w:jc w:val="both"/>
      </w:pPr>
    </w:p>
    <w:p w14:paraId="42EDC10C" w14:textId="4C3FF189" w:rsidR="00804CBF" w:rsidRPr="00804CBF" w:rsidRDefault="00804CBF" w:rsidP="00804CBF">
      <w:pPr>
        <w:pStyle w:val="Caption"/>
        <w:rPr>
          <w:i w:val="0"/>
          <w:iCs w:val="0"/>
          <w:color w:val="auto"/>
          <w:sz w:val="24"/>
          <w:szCs w:val="24"/>
        </w:rPr>
      </w:pPr>
      <w:bookmarkStart w:id="61" w:name="_Toc131864710"/>
      <w:bookmarkStart w:id="62" w:name="_Toc131884949"/>
      <w:r w:rsidRPr="00804CBF">
        <w:rPr>
          <w:i w:val="0"/>
          <w:iCs w:val="0"/>
          <w:color w:val="auto"/>
          <w:sz w:val="24"/>
          <w:szCs w:val="24"/>
        </w:rPr>
        <w:t xml:space="preserve">Figure </w:t>
      </w:r>
      <w:r w:rsidRPr="00804CBF">
        <w:rPr>
          <w:i w:val="0"/>
          <w:iCs w:val="0"/>
          <w:color w:val="auto"/>
          <w:sz w:val="24"/>
          <w:szCs w:val="24"/>
        </w:rPr>
        <w:fldChar w:fldCharType="begin"/>
      </w:r>
      <w:r w:rsidRPr="00804CBF">
        <w:rPr>
          <w:i w:val="0"/>
          <w:iCs w:val="0"/>
          <w:color w:val="auto"/>
          <w:sz w:val="24"/>
          <w:szCs w:val="24"/>
        </w:rPr>
        <w:instrText xml:space="preserve"> SEQ Figure \* ARABIC </w:instrText>
      </w:r>
      <w:r w:rsidRPr="00804CBF">
        <w:rPr>
          <w:i w:val="0"/>
          <w:iCs w:val="0"/>
          <w:color w:val="auto"/>
          <w:sz w:val="24"/>
          <w:szCs w:val="24"/>
        </w:rPr>
        <w:fldChar w:fldCharType="separate"/>
      </w:r>
      <w:r w:rsidR="008832CB">
        <w:rPr>
          <w:i w:val="0"/>
          <w:iCs w:val="0"/>
          <w:noProof/>
          <w:color w:val="auto"/>
          <w:sz w:val="24"/>
          <w:szCs w:val="24"/>
        </w:rPr>
        <w:t>12</w:t>
      </w:r>
      <w:r w:rsidRPr="00804CBF">
        <w:rPr>
          <w:i w:val="0"/>
          <w:iCs w:val="0"/>
          <w:color w:val="auto"/>
          <w:sz w:val="24"/>
          <w:szCs w:val="24"/>
        </w:rPr>
        <w:fldChar w:fldCharType="end"/>
      </w:r>
      <w:r w:rsidRPr="00804CBF">
        <w:rPr>
          <w:i w:val="0"/>
          <w:iCs w:val="0"/>
          <w:color w:val="auto"/>
          <w:sz w:val="24"/>
          <w:szCs w:val="24"/>
        </w:rPr>
        <w:t>: Logical Data Flow Diagram of the Current System (Level 1)</w:t>
      </w:r>
      <w:bookmarkEnd w:id="61"/>
      <w:bookmarkEnd w:id="62"/>
    </w:p>
    <w:bookmarkEnd w:id="59"/>
    <w:bookmarkEnd w:id="60"/>
    <w:p w14:paraId="48113882" w14:textId="0C232F71" w:rsidR="00AD1AD0" w:rsidRPr="00F34651" w:rsidRDefault="00F34651" w:rsidP="00F34651">
      <w:pPr>
        <w:rPr>
          <w:noProof/>
        </w:rPr>
      </w:pPr>
      <w:r>
        <w:rPr>
          <w:noProof/>
        </w:rPr>
        <w:lastRenderedPageBreak/>
        <w:drawing>
          <wp:inline distT="0" distB="0" distL="0" distR="0" wp14:anchorId="19A782BA" wp14:editId="727570DF">
            <wp:extent cx="5486400" cy="2527816"/>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486400" cy="2527816"/>
                    </a:xfrm>
                    <a:prstGeom prst="rect">
                      <a:avLst/>
                    </a:prstGeom>
                    <a:noFill/>
                    <a:ln>
                      <a:noFill/>
                    </a:ln>
                  </pic:spPr>
                </pic:pic>
              </a:graphicData>
            </a:graphic>
          </wp:inline>
        </w:drawing>
      </w:r>
      <w:bookmarkStart w:id="63" w:name="_Hlk112746594"/>
    </w:p>
    <w:p w14:paraId="66193B92" w14:textId="77777777" w:rsidR="001B498F" w:rsidRPr="008832CB" w:rsidRDefault="001B498F" w:rsidP="00D17F81">
      <w:pPr>
        <w:tabs>
          <w:tab w:val="left" w:pos="2535"/>
        </w:tabs>
        <w:spacing w:line="360" w:lineRule="auto"/>
        <w:rPr>
          <w:bCs/>
          <w:szCs w:val="24"/>
        </w:rPr>
      </w:pPr>
    </w:p>
    <w:p w14:paraId="13A35C2F" w14:textId="6A09D83E" w:rsidR="00402799" w:rsidRPr="008832CB" w:rsidRDefault="008832CB" w:rsidP="008832CB">
      <w:pPr>
        <w:pStyle w:val="Caption"/>
        <w:rPr>
          <w:bCs/>
          <w:i w:val="0"/>
          <w:iCs w:val="0"/>
          <w:color w:val="auto"/>
          <w:sz w:val="24"/>
          <w:szCs w:val="24"/>
        </w:rPr>
      </w:pPr>
      <w:bookmarkStart w:id="64" w:name="_Toc131864711"/>
      <w:bookmarkStart w:id="65" w:name="_Toc131884950"/>
      <w:r w:rsidRPr="008832CB">
        <w:rPr>
          <w:i w:val="0"/>
          <w:iCs w:val="0"/>
          <w:color w:val="auto"/>
          <w:sz w:val="24"/>
          <w:szCs w:val="24"/>
        </w:rPr>
        <w:t xml:space="preserve">Figure </w:t>
      </w:r>
      <w:r w:rsidRPr="008832CB">
        <w:rPr>
          <w:i w:val="0"/>
          <w:iCs w:val="0"/>
          <w:color w:val="auto"/>
          <w:sz w:val="24"/>
          <w:szCs w:val="24"/>
        </w:rPr>
        <w:fldChar w:fldCharType="begin"/>
      </w:r>
      <w:r w:rsidRPr="008832CB">
        <w:rPr>
          <w:i w:val="0"/>
          <w:iCs w:val="0"/>
          <w:color w:val="auto"/>
          <w:sz w:val="24"/>
          <w:szCs w:val="24"/>
        </w:rPr>
        <w:instrText xml:space="preserve"> SEQ Figure \* ARABIC </w:instrText>
      </w:r>
      <w:r w:rsidRPr="008832CB">
        <w:rPr>
          <w:i w:val="0"/>
          <w:iCs w:val="0"/>
          <w:color w:val="auto"/>
          <w:sz w:val="24"/>
          <w:szCs w:val="24"/>
        </w:rPr>
        <w:fldChar w:fldCharType="separate"/>
      </w:r>
      <w:r w:rsidRPr="008832CB">
        <w:rPr>
          <w:i w:val="0"/>
          <w:iCs w:val="0"/>
          <w:noProof/>
          <w:color w:val="auto"/>
          <w:sz w:val="24"/>
          <w:szCs w:val="24"/>
        </w:rPr>
        <w:t>13</w:t>
      </w:r>
      <w:r w:rsidRPr="008832CB">
        <w:rPr>
          <w:i w:val="0"/>
          <w:iCs w:val="0"/>
          <w:color w:val="auto"/>
          <w:sz w:val="24"/>
          <w:szCs w:val="24"/>
        </w:rPr>
        <w:fldChar w:fldCharType="end"/>
      </w:r>
      <w:r w:rsidRPr="008832CB">
        <w:rPr>
          <w:i w:val="0"/>
          <w:iCs w:val="0"/>
          <w:color w:val="auto"/>
          <w:sz w:val="24"/>
          <w:szCs w:val="24"/>
        </w:rPr>
        <w:t>: Context Diagram of the Proposed System</w:t>
      </w:r>
      <w:bookmarkEnd w:id="64"/>
      <w:bookmarkEnd w:id="65"/>
    </w:p>
    <w:p w14:paraId="625267B1" w14:textId="5DDE5BD2" w:rsidR="00AA4A06" w:rsidRDefault="00AA4A06" w:rsidP="00D17F81">
      <w:pPr>
        <w:tabs>
          <w:tab w:val="left" w:pos="2535"/>
        </w:tabs>
        <w:spacing w:line="360" w:lineRule="auto"/>
        <w:rPr>
          <w:bCs/>
        </w:rPr>
      </w:pPr>
    </w:p>
    <w:p w14:paraId="7CEA6076" w14:textId="161AAE1F" w:rsidR="00D17F81" w:rsidRPr="00D17F81" w:rsidRDefault="00D17F81" w:rsidP="00D17F81"/>
    <w:p w14:paraId="3D42F7AC" w14:textId="0CA1A6BD" w:rsidR="00D17F81" w:rsidRPr="00D17F81" w:rsidRDefault="00D17F81" w:rsidP="00D17F81"/>
    <w:p w14:paraId="06887410" w14:textId="4C1EA5E3" w:rsidR="00D17F81" w:rsidRPr="00D17F81" w:rsidRDefault="00D17F81" w:rsidP="00D17F81"/>
    <w:p w14:paraId="16310728" w14:textId="4DC15B87" w:rsidR="00D17F81" w:rsidRPr="00D17F81" w:rsidRDefault="00D17F81" w:rsidP="00D17F81"/>
    <w:p w14:paraId="0E82EC30" w14:textId="77777777" w:rsidR="00D17F81" w:rsidRPr="00D17F81" w:rsidRDefault="00D17F81" w:rsidP="00D17F81"/>
    <w:p w14:paraId="06154503" w14:textId="77777777" w:rsidR="00D17F81" w:rsidRPr="00D17F81" w:rsidRDefault="00D17F81" w:rsidP="00D17F81"/>
    <w:p w14:paraId="57BE8C85" w14:textId="77777777" w:rsidR="00D17F81" w:rsidRPr="00D17F81" w:rsidRDefault="00D17F81" w:rsidP="00D17F81"/>
    <w:p w14:paraId="5B4CD110" w14:textId="77777777" w:rsidR="00D17F81" w:rsidRPr="00D17F81" w:rsidRDefault="00D17F81" w:rsidP="00D17F81"/>
    <w:p w14:paraId="082B0E65" w14:textId="77777777" w:rsidR="00D17F81" w:rsidRPr="00D17F81" w:rsidRDefault="00D17F81" w:rsidP="00D17F81"/>
    <w:p w14:paraId="3B5CFC31" w14:textId="77777777" w:rsidR="00D17F81" w:rsidRPr="00D17F81" w:rsidRDefault="00D17F81" w:rsidP="00D17F81"/>
    <w:p w14:paraId="3370B50D" w14:textId="77777777" w:rsidR="00D17F81" w:rsidRPr="00D17F81" w:rsidRDefault="00D17F81" w:rsidP="00D17F81"/>
    <w:p w14:paraId="416BD2B7" w14:textId="77777777" w:rsidR="00D17F81" w:rsidRPr="00D17F81" w:rsidRDefault="00D17F81" w:rsidP="00D17F81"/>
    <w:p w14:paraId="18912E4F" w14:textId="77777777" w:rsidR="00D17F81" w:rsidRPr="00D17F81" w:rsidRDefault="00D17F81" w:rsidP="00D17F81"/>
    <w:p w14:paraId="647238BD" w14:textId="77777777" w:rsidR="00D17F81" w:rsidRPr="00D17F81" w:rsidRDefault="00D17F81" w:rsidP="00D17F81"/>
    <w:p w14:paraId="126308FB" w14:textId="77777777" w:rsidR="00D17F81" w:rsidRPr="00D17F81" w:rsidRDefault="00D17F81" w:rsidP="00D17F81"/>
    <w:p w14:paraId="799775D2" w14:textId="77777777" w:rsidR="00D17F81" w:rsidRPr="00D17F81" w:rsidRDefault="00D17F81" w:rsidP="00D17F81"/>
    <w:p w14:paraId="2840AA13" w14:textId="77777777" w:rsidR="00D17F81" w:rsidRPr="00D17F81" w:rsidRDefault="00D17F81" w:rsidP="00D17F81"/>
    <w:bookmarkEnd w:id="63"/>
    <w:p w14:paraId="5AC5F2BE" w14:textId="77777777" w:rsidR="00E33AB9" w:rsidRDefault="00E33AB9" w:rsidP="002A311E">
      <w:pPr>
        <w:tabs>
          <w:tab w:val="left" w:pos="720"/>
          <w:tab w:val="left" w:pos="1440"/>
          <w:tab w:val="left" w:pos="2160"/>
          <w:tab w:val="left" w:pos="2880"/>
          <w:tab w:val="left" w:pos="3600"/>
          <w:tab w:val="center" w:pos="4320"/>
          <w:tab w:val="left" w:pos="5454"/>
        </w:tabs>
        <w:jc w:val="left"/>
        <w:rPr>
          <w:bCs/>
        </w:rPr>
      </w:pPr>
    </w:p>
    <w:p w14:paraId="1DD31D65" w14:textId="31060592" w:rsidR="000D05C1" w:rsidRPr="002A311E" w:rsidRDefault="000D05C1" w:rsidP="002A311E">
      <w:pPr>
        <w:tabs>
          <w:tab w:val="left" w:pos="720"/>
          <w:tab w:val="left" w:pos="1440"/>
          <w:tab w:val="left" w:pos="2160"/>
          <w:tab w:val="left" w:pos="2880"/>
          <w:tab w:val="left" w:pos="3600"/>
          <w:tab w:val="center" w:pos="4320"/>
          <w:tab w:val="left" w:pos="5454"/>
        </w:tabs>
        <w:jc w:val="left"/>
        <w:rPr>
          <w:bCs/>
        </w:rPr>
        <w:sectPr w:rsidR="000D05C1" w:rsidRPr="002A311E" w:rsidSect="002A311E">
          <w:type w:val="continuous"/>
          <w:pgSz w:w="12240" w:h="15840" w:code="1"/>
          <w:pgMar w:top="1440" w:right="1440" w:bottom="1440" w:left="2160" w:header="567" w:footer="567" w:gutter="0"/>
          <w:cols w:space="720"/>
          <w:docGrid w:linePitch="360"/>
        </w:sectPr>
      </w:pPr>
    </w:p>
    <w:p w14:paraId="471B774B" w14:textId="141B9A81" w:rsidR="00E33AB9" w:rsidRDefault="000D05C1" w:rsidP="00FE728C">
      <w:pPr>
        <w:pStyle w:val="Heading3"/>
      </w:pPr>
      <w:bookmarkStart w:id="66" w:name="_Toc131886460"/>
      <w:r w:rsidRPr="000D05C1">
        <w:lastRenderedPageBreak/>
        <w:t xml:space="preserve">Data Flow Diagram of the </w:t>
      </w:r>
      <w:r>
        <w:t>Proposed</w:t>
      </w:r>
      <w:r w:rsidRPr="000D05C1">
        <w:t xml:space="preserve"> System</w:t>
      </w:r>
      <w:bookmarkEnd w:id="66"/>
    </w:p>
    <w:p w14:paraId="367D90BB" w14:textId="65EE3E2B" w:rsidR="00E33AB9" w:rsidRDefault="00E33AB9" w:rsidP="00E33AB9">
      <w:pPr>
        <w:tabs>
          <w:tab w:val="left" w:pos="1629"/>
          <w:tab w:val="center" w:pos="4320"/>
        </w:tabs>
        <w:jc w:val="left"/>
        <w:rPr>
          <w:bCs/>
        </w:rPr>
      </w:pPr>
    </w:p>
    <w:p w14:paraId="0A2632C6" w14:textId="4D6BFC06" w:rsidR="00E33AB9" w:rsidRDefault="000D05C1" w:rsidP="00E33AB9">
      <w:pPr>
        <w:tabs>
          <w:tab w:val="left" w:pos="1629"/>
          <w:tab w:val="center" w:pos="4320"/>
        </w:tabs>
        <w:jc w:val="left"/>
        <w:rPr>
          <w:bCs/>
        </w:rPr>
      </w:pPr>
      <w:r>
        <w:rPr>
          <w:b w:val="0"/>
          <w:bCs/>
          <w:noProof/>
        </w:rPr>
        <w:drawing>
          <wp:anchor distT="0" distB="0" distL="114300" distR="114300" simplePos="0" relativeHeight="252201472" behindDoc="1" locked="0" layoutInCell="1" allowOverlap="1" wp14:anchorId="56CA0149" wp14:editId="1F75E088">
            <wp:simplePos x="0" y="0"/>
            <wp:positionH relativeFrom="column">
              <wp:posOffset>-57150</wp:posOffset>
            </wp:positionH>
            <wp:positionV relativeFrom="paragraph">
              <wp:posOffset>108585</wp:posOffset>
            </wp:positionV>
            <wp:extent cx="5486400" cy="6365875"/>
            <wp:effectExtent l="0" t="0" r="0" b="0"/>
            <wp:wrapNone/>
            <wp:docPr id="1047" name="Picture 10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Diagram&#10;&#10;Description automatically generated with low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4167"/>
                    <a:stretch/>
                  </pic:blipFill>
                  <pic:spPr bwMode="auto">
                    <a:xfrm>
                      <a:off x="0" y="0"/>
                      <a:ext cx="5486400" cy="6365875"/>
                    </a:xfrm>
                    <a:prstGeom prst="rect">
                      <a:avLst/>
                    </a:prstGeom>
                    <a:noFill/>
                    <a:ln>
                      <a:noFill/>
                    </a:ln>
                    <a:extLst>
                      <a:ext uri="{53640926-AAD7-44D8-BBD7-CCE9431645EC}">
                        <a14:shadowObscured xmlns:a14="http://schemas.microsoft.com/office/drawing/2010/main"/>
                      </a:ext>
                    </a:extLst>
                  </pic:spPr>
                </pic:pic>
              </a:graphicData>
            </a:graphic>
          </wp:anchor>
        </w:drawing>
      </w:r>
    </w:p>
    <w:p w14:paraId="76768B6D" w14:textId="77777777" w:rsidR="00E33AB9" w:rsidRDefault="00E33AB9" w:rsidP="00E33AB9">
      <w:pPr>
        <w:tabs>
          <w:tab w:val="left" w:pos="1629"/>
          <w:tab w:val="center" w:pos="4320"/>
        </w:tabs>
        <w:jc w:val="left"/>
        <w:rPr>
          <w:bCs/>
        </w:rPr>
      </w:pPr>
    </w:p>
    <w:p w14:paraId="3CCFC8F6" w14:textId="77777777" w:rsidR="00E33AB9" w:rsidRDefault="00E33AB9" w:rsidP="00E33AB9">
      <w:pPr>
        <w:tabs>
          <w:tab w:val="left" w:pos="1629"/>
          <w:tab w:val="center" w:pos="4320"/>
        </w:tabs>
        <w:jc w:val="left"/>
        <w:rPr>
          <w:bCs/>
        </w:rPr>
      </w:pPr>
    </w:p>
    <w:p w14:paraId="0A5D62A8" w14:textId="77777777" w:rsidR="00E33AB9" w:rsidRDefault="00E33AB9" w:rsidP="00E33AB9">
      <w:pPr>
        <w:tabs>
          <w:tab w:val="left" w:pos="1629"/>
          <w:tab w:val="center" w:pos="4320"/>
        </w:tabs>
        <w:jc w:val="left"/>
        <w:rPr>
          <w:bCs/>
        </w:rPr>
      </w:pPr>
    </w:p>
    <w:p w14:paraId="3B9E7FFA" w14:textId="77777777" w:rsidR="00E33AB9" w:rsidRDefault="00E33AB9" w:rsidP="00E33AB9">
      <w:pPr>
        <w:tabs>
          <w:tab w:val="left" w:pos="1629"/>
          <w:tab w:val="center" w:pos="4320"/>
        </w:tabs>
        <w:jc w:val="left"/>
        <w:rPr>
          <w:bCs/>
        </w:rPr>
      </w:pPr>
    </w:p>
    <w:p w14:paraId="4AA07575" w14:textId="77777777" w:rsidR="00E33AB9" w:rsidRDefault="00E33AB9" w:rsidP="00E33AB9">
      <w:pPr>
        <w:tabs>
          <w:tab w:val="left" w:pos="1629"/>
          <w:tab w:val="center" w:pos="4320"/>
        </w:tabs>
        <w:jc w:val="left"/>
        <w:rPr>
          <w:bCs/>
        </w:rPr>
      </w:pPr>
    </w:p>
    <w:p w14:paraId="08C6E8F7" w14:textId="77777777" w:rsidR="00E33AB9" w:rsidRDefault="00E33AB9" w:rsidP="00E33AB9">
      <w:pPr>
        <w:tabs>
          <w:tab w:val="left" w:pos="1629"/>
          <w:tab w:val="center" w:pos="4320"/>
        </w:tabs>
        <w:jc w:val="left"/>
        <w:rPr>
          <w:bCs/>
        </w:rPr>
      </w:pPr>
    </w:p>
    <w:p w14:paraId="51E40EF1" w14:textId="2D8F5802" w:rsidR="00E33AB9" w:rsidRDefault="007F34DB" w:rsidP="00E33AB9">
      <w:pPr>
        <w:tabs>
          <w:tab w:val="left" w:pos="1629"/>
          <w:tab w:val="center" w:pos="4320"/>
        </w:tabs>
        <w:jc w:val="left"/>
        <w:rPr>
          <w:bCs/>
        </w:rPr>
      </w:pPr>
      <w:r>
        <w:rPr>
          <w:b w:val="0"/>
          <w:bCs/>
          <w:noProof/>
        </w:rPr>
        <w:drawing>
          <wp:inline distT="0" distB="0" distL="0" distR="0" wp14:anchorId="6F30180B" wp14:editId="6BCF6BD8">
            <wp:extent cx="5486400" cy="6366193"/>
            <wp:effectExtent l="0" t="0" r="0" b="0"/>
            <wp:docPr id="1062" name="Picture 106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Diagram&#10;&#10;Description automatically generated with low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3" t="44167" r="193"/>
                    <a:stretch/>
                  </pic:blipFill>
                  <pic:spPr bwMode="auto">
                    <a:xfrm>
                      <a:off x="0" y="0"/>
                      <a:ext cx="5500279" cy="6382298"/>
                    </a:xfrm>
                    <a:prstGeom prst="rect">
                      <a:avLst/>
                    </a:prstGeom>
                    <a:noFill/>
                    <a:ln>
                      <a:noFill/>
                    </a:ln>
                    <a:extLst>
                      <a:ext uri="{53640926-AAD7-44D8-BBD7-CCE9431645EC}">
                        <a14:shadowObscured xmlns:a14="http://schemas.microsoft.com/office/drawing/2010/main"/>
                      </a:ext>
                    </a:extLst>
                  </pic:spPr>
                </pic:pic>
              </a:graphicData>
            </a:graphic>
          </wp:inline>
        </w:drawing>
      </w:r>
    </w:p>
    <w:p w14:paraId="3FA199BC" w14:textId="77777777" w:rsidR="00F825D2" w:rsidRDefault="00F825D2" w:rsidP="00F825D2">
      <w:pPr>
        <w:tabs>
          <w:tab w:val="left" w:pos="1629"/>
          <w:tab w:val="center" w:pos="4320"/>
        </w:tabs>
        <w:jc w:val="both"/>
        <w:rPr>
          <w:bCs/>
        </w:rPr>
      </w:pPr>
    </w:p>
    <w:p w14:paraId="0AF022DF" w14:textId="77777777" w:rsidR="00E33AB9" w:rsidRDefault="00E33AB9" w:rsidP="00E33AB9">
      <w:pPr>
        <w:tabs>
          <w:tab w:val="left" w:pos="1629"/>
          <w:tab w:val="center" w:pos="4320"/>
        </w:tabs>
        <w:rPr>
          <w:bCs/>
        </w:rPr>
      </w:pPr>
    </w:p>
    <w:p w14:paraId="397669CD" w14:textId="77777777" w:rsidR="00E33AB9" w:rsidRDefault="00E33AB9" w:rsidP="00E33AB9">
      <w:pPr>
        <w:tabs>
          <w:tab w:val="left" w:pos="1629"/>
          <w:tab w:val="center" w:pos="4320"/>
        </w:tabs>
        <w:rPr>
          <w:bCs/>
        </w:rPr>
      </w:pPr>
      <w:r>
        <w:rPr>
          <w:bCs/>
        </w:rPr>
        <w:t xml:space="preserve">Figure 14: </w:t>
      </w:r>
      <w:commentRangeStart w:id="67"/>
      <w:r>
        <w:rPr>
          <w:bCs/>
        </w:rPr>
        <w:t xml:space="preserve">Logical Data Flow Diagram of the Proposed </w:t>
      </w:r>
      <w:r>
        <w:t>System (Level 0)</w:t>
      </w:r>
      <w:commentRangeEnd w:id="67"/>
      <w:r w:rsidR="00F25384">
        <w:rPr>
          <w:rStyle w:val="CommentReference"/>
        </w:rPr>
        <w:commentReference w:id="67"/>
      </w:r>
    </w:p>
    <w:p w14:paraId="0EC5BE6F" w14:textId="77777777" w:rsidR="00E33AB9" w:rsidRDefault="00E33AB9" w:rsidP="00E33AB9">
      <w:pPr>
        <w:tabs>
          <w:tab w:val="left" w:pos="1987"/>
          <w:tab w:val="center" w:pos="4320"/>
        </w:tabs>
        <w:jc w:val="left"/>
      </w:pPr>
      <w:r>
        <w:tab/>
      </w:r>
      <w:r>
        <w:tab/>
      </w:r>
      <w:r>
        <w:tab/>
      </w:r>
    </w:p>
    <w:p w14:paraId="53275D73" w14:textId="77777777" w:rsidR="00E33AB9" w:rsidRDefault="00E33AB9" w:rsidP="00E33AB9">
      <w:pPr>
        <w:tabs>
          <w:tab w:val="left" w:pos="1987"/>
          <w:tab w:val="center" w:pos="4320"/>
        </w:tabs>
        <w:jc w:val="left"/>
      </w:pPr>
    </w:p>
    <w:p w14:paraId="2838D64D" w14:textId="77777777" w:rsidR="00E33AB9" w:rsidRDefault="00E33AB9" w:rsidP="00E33AB9">
      <w:pPr>
        <w:tabs>
          <w:tab w:val="left" w:pos="1987"/>
          <w:tab w:val="center" w:pos="4320"/>
        </w:tabs>
        <w:jc w:val="left"/>
      </w:pPr>
    </w:p>
    <w:p w14:paraId="2782136D" w14:textId="77777777" w:rsidR="00E33AB9" w:rsidRDefault="00E33AB9" w:rsidP="00E33AB9">
      <w:pPr>
        <w:tabs>
          <w:tab w:val="left" w:pos="1987"/>
          <w:tab w:val="center" w:pos="4320"/>
        </w:tabs>
        <w:jc w:val="left"/>
      </w:pPr>
    </w:p>
    <w:p w14:paraId="44301311" w14:textId="77777777" w:rsidR="00E33AB9" w:rsidRDefault="00E33AB9" w:rsidP="00E33AB9">
      <w:pPr>
        <w:tabs>
          <w:tab w:val="left" w:pos="1987"/>
          <w:tab w:val="center" w:pos="4320"/>
        </w:tabs>
        <w:jc w:val="left"/>
      </w:pPr>
    </w:p>
    <w:p w14:paraId="03583E2F" w14:textId="35939D9C" w:rsidR="00E33AB9" w:rsidRDefault="00E33AB9" w:rsidP="00E33AB9">
      <w:pPr>
        <w:tabs>
          <w:tab w:val="left" w:pos="1987"/>
          <w:tab w:val="center" w:pos="4320"/>
        </w:tabs>
        <w:jc w:val="left"/>
      </w:pPr>
    </w:p>
    <w:p w14:paraId="7B123B1E" w14:textId="0572D8C0" w:rsidR="00F825D2" w:rsidRDefault="00F825D2" w:rsidP="00E33AB9">
      <w:pPr>
        <w:tabs>
          <w:tab w:val="left" w:pos="1987"/>
          <w:tab w:val="center" w:pos="4320"/>
        </w:tabs>
        <w:jc w:val="left"/>
      </w:pPr>
    </w:p>
    <w:p w14:paraId="668B12A9" w14:textId="77777777" w:rsidR="00E33AB9" w:rsidRDefault="00E33AB9" w:rsidP="00E33AB9">
      <w:r>
        <w:rPr>
          <w:b w:val="0"/>
          <w:noProof/>
        </w:rPr>
        <w:drawing>
          <wp:anchor distT="0" distB="0" distL="114300" distR="114300" simplePos="0" relativeHeight="252033536" behindDoc="1" locked="0" layoutInCell="1" allowOverlap="1" wp14:anchorId="2C77B641" wp14:editId="3F87A8E9">
            <wp:simplePos x="0" y="0"/>
            <wp:positionH relativeFrom="column">
              <wp:posOffset>791932</wp:posOffset>
            </wp:positionH>
            <wp:positionV relativeFrom="paragraph">
              <wp:posOffset>131474</wp:posOffset>
            </wp:positionV>
            <wp:extent cx="3957747" cy="3058551"/>
            <wp:effectExtent l="0" t="0" r="0" b="889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7747" cy="30585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7D49C" w14:textId="77777777" w:rsidR="00E33AB9" w:rsidRDefault="00E33AB9" w:rsidP="00E33AB9"/>
    <w:p w14:paraId="448417C6" w14:textId="77777777" w:rsidR="00E33AB9" w:rsidRDefault="00E33AB9" w:rsidP="00E33AB9">
      <w:pPr>
        <w:tabs>
          <w:tab w:val="left" w:pos="3480"/>
          <w:tab w:val="center" w:pos="4320"/>
        </w:tabs>
        <w:jc w:val="both"/>
        <w:rPr>
          <w:bCs/>
        </w:rPr>
      </w:pPr>
      <w:bookmarkStart w:id="68" w:name="_Hlk112746646"/>
    </w:p>
    <w:p w14:paraId="1A90DC21" w14:textId="77777777" w:rsidR="00E33AB9" w:rsidRDefault="00E33AB9" w:rsidP="00E33AB9">
      <w:pPr>
        <w:tabs>
          <w:tab w:val="left" w:pos="3480"/>
          <w:tab w:val="center" w:pos="4320"/>
        </w:tabs>
        <w:jc w:val="both"/>
        <w:rPr>
          <w:bCs/>
        </w:rPr>
      </w:pPr>
    </w:p>
    <w:p w14:paraId="42598DA5" w14:textId="77777777" w:rsidR="00E33AB9" w:rsidRDefault="00E33AB9" w:rsidP="00E33AB9">
      <w:pPr>
        <w:tabs>
          <w:tab w:val="left" w:pos="3480"/>
          <w:tab w:val="center" w:pos="4320"/>
        </w:tabs>
        <w:jc w:val="both"/>
        <w:rPr>
          <w:bCs/>
        </w:rPr>
      </w:pPr>
    </w:p>
    <w:p w14:paraId="009BBA81" w14:textId="77777777" w:rsidR="00E33AB9" w:rsidRDefault="00E33AB9" w:rsidP="00E33AB9">
      <w:pPr>
        <w:tabs>
          <w:tab w:val="left" w:pos="3480"/>
          <w:tab w:val="center" w:pos="4320"/>
        </w:tabs>
        <w:jc w:val="both"/>
        <w:rPr>
          <w:bCs/>
        </w:rPr>
      </w:pPr>
    </w:p>
    <w:p w14:paraId="714E85E2" w14:textId="77777777" w:rsidR="00E33AB9" w:rsidRDefault="00E33AB9" w:rsidP="00E33AB9">
      <w:pPr>
        <w:tabs>
          <w:tab w:val="left" w:pos="3480"/>
          <w:tab w:val="center" w:pos="4320"/>
        </w:tabs>
        <w:jc w:val="both"/>
        <w:rPr>
          <w:bCs/>
        </w:rPr>
      </w:pPr>
    </w:p>
    <w:p w14:paraId="6C731095" w14:textId="77777777" w:rsidR="00E33AB9" w:rsidRDefault="00E33AB9" w:rsidP="00E33AB9">
      <w:pPr>
        <w:tabs>
          <w:tab w:val="left" w:pos="3480"/>
          <w:tab w:val="center" w:pos="4320"/>
        </w:tabs>
        <w:jc w:val="both"/>
        <w:rPr>
          <w:bCs/>
        </w:rPr>
      </w:pPr>
    </w:p>
    <w:p w14:paraId="155015A6" w14:textId="77777777" w:rsidR="00E33AB9" w:rsidRDefault="00E33AB9" w:rsidP="00E33AB9">
      <w:pPr>
        <w:tabs>
          <w:tab w:val="left" w:pos="3480"/>
          <w:tab w:val="center" w:pos="4320"/>
        </w:tabs>
        <w:jc w:val="both"/>
        <w:rPr>
          <w:bCs/>
        </w:rPr>
      </w:pPr>
    </w:p>
    <w:p w14:paraId="3C5B3BF9" w14:textId="77777777" w:rsidR="00E33AB9" w:rsidRDefault="00E33AB9" w:rsidP="00E33AB9">
      <w:pPr>
        <w:tabs>
          <w:tab w:val="left" w:pos="3480"/>
          <w:tab w:val="center" w:pos="4320"/>
        </w:tabs>
        <w:jc w:val="both"/>
        <w:rPr>
          <w:bCs/>
        </w:rPr>
      </w:pPr>
    </w:p>
    <w:p w14:paraId="1318A1EA" w14:textId="77777777" w:rsidR="00E33AB9" w:rsidRDefault="00E33AB9" w:rsidP="00E33AB9">
      <w:pPr>
        <w:tabs>
          <w:tab w:val="left" w:pos="3480"/>
          <w:tab w:val="center" w:pos="4320"/>
        </w:tabs>
        <w:jc w:val="both"/>
        <w:rPr>
          <w:bCs/>
        </w:rPr>
      </w:pPr>
    </w:p>
    <w:p w14:paraId="33085B69" w14:textId="77777777" w:rsidR="00E33AB9" w:rsidRDefault="00E33AB9" w:rsidP="00E33AB9">
      <w:pPr>
        <w:tabs>
          <w:tab w:val="left" w:pos="3480"/>
          <w:tab w:val="center" w:pos="4320"/>
        </w:tabs>
        <w:jc w:val="both"/>
        <w:rPr>
          <w:bCs/>
        </w:rPr>
      </w:pPr>
    </w:p>
    <w:p w14:paraId="62A796F8" w14:textId="77777777" w:rsidR="00E33AB9" w:rsidRDefault="00E33AB9" w:rsidP="00E33AB9">
      <w:pPr>
        <w:tabs>
          <w:tab w:val="left" w:pos="3480"/>
          <w:tab w:val="center" w:pos="4320"/>
        </w:tabs>
        <w:jc w:val="both"/>
        <w:rPr>
          <w:bCs/>
        </w:rPr>
      </w:pPr>
    </w:p>
    <w:p w14:paraId="5257A167" w14:textId="77777777" w:rsidR="00E33AB9" w:rsidRDefault="00E33AB9" w:rsidP="00E33AB9">
      <w:pPr>
        <w:tabs>
          <w:tab w:val="left" w:pos="3480"/>
          <w:tab w:val="center" w:pos="4320"/>
        </w:tabs>
        <w:jc w:val="both"/>
        <w:rPr>
          <w:bCs/>
        </w:rPr>
      </w:pPr>
    </w:p>
    <w:p w14:paraId="06D7C92F" w14:textId="77777777" w:rsidR="00E33AB9" w:rsidRDefault="00E33AB9" w:rsidP="00E33AB9">
      <w:pPr>
        <w:tabs>
          <w:tab w:val="left" w:pos="3480"/>
          <w:tab w:val="center" w:pos="4320"/>
        </w:tabs>
        <w:jc w:val="both"/>
        <w:rPr>
          <w:bCs/>
        </w:rPr>
      </w:pPr>
    </w:p>
    <w:p w14:paraId="1F4DBE9B" w14:textId="77777777" w:rsidR="00E33AB9" w:rsidRDefault="00E33AB9" w:rsidP="00E33AB9">
      <w:pPr>
        <w:tabs>
          <w:tab w:val="left" w:pos="3480"/>
          <w:tab w:val="center" w:pos="4320"/>
        </w:tabs>
        <w:jc w:val="both"/>
        <w:rPr>
          <w:bCs/>
        </w:rPr>
      </w:pPr>
    </w:p>
    <w:p w14:paraId="0496126F" w14:textId="77777777" w:rsidR="00E33AB9" w:rsidRDefault="00E33AB9" w:rsidP="00E33AB9">
      <w:pPr>
        <w:tabs>
          <w:tab w:val="left" w:pos="3480"/>
          <w:tab w:val="center" w:pos="4320"/>
        </w:tabs>
        <w:jc w:val="both"/>
        <w:rPr>
          <w:bCs/>
        </w:rPr>
      </w:pPr>
    </w:p>
    <w:p w14:paraId="0C4DE2CD" w14:textId="77777777" w:rsidR="00E33AB9" w:rsidRDefault="00E33AB9" w:rsidP="00E33AB9">
      <w:pPr>
        <w:tabs>
          <w:tab w:val="left" w:pos="3480"/>
          <w:tab w:val="center" w:pos="4320"/>
        </w:tabs>
        <w:jc w:val="both"/>
        <w:rPr>
          <w:bCs/>
        </w:rPr>
      </w:pPr>
    </w:p>
    <w:p w14:paraId="230287F9" w14:textId="77777777" w:rsidR="00E33AB9" w:rsidRDefault="00E33AB9" w:rsidP="00E33AB9">
      <w:pPr>
        <w:tabs>
          <w:tab w:val="left" w:pos="3480"/>
          <w:tab w:val="center" w:pos="4320"/>
        </w:tabs>
        <w:jc w:val="both"/>
        <w:rPr>
          <w:bCs/>
        </w:rPr>
      </w:pPr>
    </w:p>
    <w:p w14:paraId="33272975" w14:textId="77777777" w:rsidR="00E33AB9" w:rsidRDefault="00E33AB9" w:rsidP="00E33AB9">
      <w:pPr>
        <w:tabs>
          <w:tab w:val="left" w:pos="3480"/>
          <w:tab w:val="center" w:pos="4320"/>
        </w:tabs>
        <w:rPr>
          <w:bCs/>
        </w:rPr>
      </w:pPr>
    </w:p>
    <w:p w14:paraId="006E4AB8" w14:textId="77777777" w:rsidR="00E33AB9" w:rsidRPr="00001879" w:rsidRDefault="00E33AB9" w:rsidP="00E33AB9">
      <w:pPr>
        <w:tabs>
          <w:tab w:val="left" w:pos="3480"/>
          <w:tab w:val="center" w:pos="4320"/>
        </w:tabs>
        <w:rPr>
          <w:bCs/>
        </w:rPr>
      </w:pPr>
      <w:r>
        <w:rPr>
          <w:bCs/>
        </w:rPr>
        <w:t>Figure 15: Physical Data Flow Diagram of the Proposed System (Level 1 - User)</w:t>
      </w:r>
      <w:bookmarkEnd w:id="68"/>
    </w:p>
    <w:p w14:paraId="223526D3" w14:textId="77777777" w:rsidR="00E33AB9" w:rsidRDefault="00E33AB9" w:rsidP="00E33AB9">
      <w:pPr>
        <w:tabs>
          <w:tab w:val="left" w:pos="3000"/>
          <w:tab w:val="center" w:pos="4320"/>
        </w:tabs>
        <w:jc w:val="both"/>
      </w:pPr>
    </w:p>
    <w:p w14:paraId="6C1F260C" w14:textId="77777777" w:rsidR="00E33AB9" w:rsidRDefault="00E33AB9" w:rsidP="00E33AB9">
      <w:pPr>
        <w:tabs>
          <w:tab w:val="left" w:pos="3000"/>
          <w:tab w:val="center" w:pos="4320"/>
        </w:tabs>
      </w:pPr>
    </w:p>
    <w:p w14:paraId="020384F3" w14:textId="77777777" w:rsidR="00E33AB9" w:rsidRDefault="00E33AB9" w:rsidP="00E33AB9">
      <w:r>
        <w:rPr>
          <w:b w:val="0"/>
          <w:noProof/>
        </w:rPr>
        <w:drawing>
          <wp:anchor distT="0" distB="0" distL="114300" distR="114300" simplePos="0" relativeHeight="252034560" behindDoc="1" locked="0" layoutInCell="1" allowOverlap="1" wp14:anchorId="615E1D38" wp14:editId="5267BEFF">
            <wp:simplePos x="0" y="0"/>
            <wp:positionH relativeFrom="column">
              <wp:posOffset>365949</wp:posOffset>
            </wp:positionH>
            <wp:positionV relativeFrom="paragraph">
              <wp:posOffset>31235</wp:posOffset>
            </wp:positionV>
            <wp:extent cx="4804963" cy="3351796"/>
            <wp:effectExtent l="0" t="0" r="0" b="1270"/>
            <wp:wrapNone/>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04963" cy="33517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00D68" w14:textId="77777777" w:rsidR="00E33AB9" w:rsidRDefault="00E33AB9" w:rsidP="00E33AB9"/>
    <w:p w14:paraId="6EDF3249" w14:textId="77777777" w:rsidR="00E33AB9" w:rsidRPr="002C733C" w:rsidRDefault="00E33AB9" w:rsidP="00E33AB9"/>
    <w:p w14:paraId="039913C2" w14:textId="77777777" w:rsidR="00E33AB9" w:rsidRPr="002C733C" w:rsidRDefault="00E33AB9" w:rsidP="00E33AB9"/>
    <w:p w14:paraId="2297A90F" w14:textId="77777777" w:rsidR="00E33AB9" w:rsidRPr="002C733C" w:rsidRDefault="00E33AB9" w:rsidP="00E33AB9"/>
    <w:p w14:paraId="2F3D650A" w14:textId="77777777" w:rsidR="00E33AB9" w:rsidRPr="002C733C" w:rsidRDefault="00E33AB9" w:rsidP="00E33AB9"/>
    <w:p w14:paraId="6159FA23" w14:textId="77777777" w:rsidR="00E33AB9" w:rsidRPr="002C733C" w:rsidRDefault="00E33AB9" w:rsidP="00E33AB9"/>
    <w:p w14:paraId="53DDF1D2" w14:textId="77777777" w:rsidR="00E33AB9" w:rsidRPr="002C733C" w:rsidRDefault="00E33AB9" w:rsidP="00E33AB9"/>
    <w:p w14:paraId="0492EEB8" w14:textId="77777777" w:rsidR="00E33AB9" w:rsidRPr="002C733C" w:rsidRDefault="00E33AB9" w:rsidP="00E33AB9"/>
    <w:p w14:paraId="13DCABC3" w14:textId="77777777" w:rsidR="00E33AB9" w:rsidRPr="002C733C" w:rsidRDefault="00E33AB9" w:rsidP="00E33AB9"/>
    <w:p w14:paraId="13B6240C" w14:textId="77777777" w:rsidR="00E33AB9" w:rsidRPr="002C733C" w:rsidRDefault="00E33AB9" w:rsidP="00E33AB9"/>
    <w:p w14:paraId="4D91896B" w14:textId="77777777" w:rsidR="00E33AB9" w:rsidRPr="002C733C" w:rsidRDefault="00E33AB9" w:rsidP="00E33AB9"/>
    <w:p w14:paraId="6351BC63" w14:textId="77777777" w:rsidR="00E33AB9" w:rsidRPr="002C733C" w:rsidRDefault="00E33AB9" w:rsidP="00E33AB9"/>
    <w:p w14:paraId="51B51F18" w14:textId="77777777" w:rsidR="00E33AB9" w:rsidRPr="002C733C" w:rsidRDefault="00E33AB9" w:rsidP="00E33AB9"/>
    <w:p w14:paraId="2C76C299" w14:textId="77777777" w:rsidR="00E33AB9" w:rsidRPr="002C733C" w:rsidRDefault="00E33AB9" w:rsidP="00E33AB9"/>
    <w:p w14:paraId="63142A1E" w14:textId="77777777" w:rsidR="00E33AB9" w:rsidRPr="002C733C" w:rsidRDefault="00E33AB9" w:rsidP="00E33AB9"/>
    <w:p w14:paraId="17A0A621" w14:textId="77777777" w:rsidR="00E33AB9" w:rsidRPr="002C733C" w:rsidRDefault="00E33AB9" w:rsidP="00E33AB9"/>
    <w:p w14:paraId="091202AE" w14:textId="77777777" w:rsidR="00E33AB9" w:rsidRPr="002C733C" w:rsidRDefault="00E33AB9" w:rsidP="00E33AB9"/>
    <w:p w14:paraId="12FD73A7" w14:textId="77777777" w:rsidR="00E33AB9" w:rsidRPr="002C733C" w:rsidRDefault="00E33AB9" w:rsidP="00E33AB9"/>
    <w:p w14:paraId="204A881D" w14:textId="77777777" w:rsidR="00E33AB9" w:rsidRPr="002C733C" w:rsidRDefault="00E33AB9" w:rsidP="00E33AB9"/>
    <w:p w14:paraId="66548E15" w14:textId="77777777" w:rsidR="00E33AB9" w:rsidRDefault="00E33AB9" w:rsidP="00E33AB9">
      <w:pPr>
        <w:tabs>
          <w:tab w:val="left" w:pos="3435"/>
          <w:tab w:val="center" w:pos="4320"/>
        </w:tabs>
        <w:jc w:val="both"/>
      </w:pPr>
    </w:p>
    <w:p w14:paraId="54DBBBC1" w14:textId="71AE7350" w:rsidR="00E33AB9" w:rsidRDefault="00E33AB9" w:rsidP="00E33AB9">
      <w:pPr>
        <w:tabs>
          <w:tab w:val="left" w:pos="3435"/>
          <w:tab w:val="center" w:pos="4320"/>
        </w:tabs>
      </w:pPr>
      <w:r>
        <w:t>Figure 16: Physical Data Flow Diagram of the Proposed System (Level 1 - Cage)</w:t>
      </w:r>
    </w:p>
    <w:p w14:paraId="4C8AAADD" w14:textId="77777777" w:rsidR="005944B1" w:rsidRDefault="005944B1" w:rsidP="00E33AB9">
      <w:pPr>
        <w:tabs>
          <w:tab w:val="left" w:pos="3435"/>
          <w:tab w:val="center" w:pos="4320"/>
        </w:tabs>
      </w:pPr>
    </w:p>
    <w:p w14:paraId="0CBECC2F" w14:textId="763E1377" w:rsidR="00E33AB9" w:rsidRDefault="005944B1" w:rsidP="00E33AB9">
      <w:pPr>
        <w:tabs>
          <w:tab w:val="left" w:pos="4063"/>
          <w:tab w:val="center" w:pos="4320"/>
        </w:tabs>
        <w:jc w:val="left"/>
      </w:pPr>
      <w:r>
        <w:rPr>
          <w:b w:val="0"/>
          <w:noProof/>
        </w:rPr>
        <w:drawing>
          <wp:anchor distT="0" distB="0" distL="114300" distR="114300" simplePos="0" relativeHeight="252137984" behindDoc="1" locked="0" layoutInCell="1" allowOverlap="1" wp14:anchorId="61C19EF9" wp14:editId="6F3E407C">
            <wp:simplePos x="0" y="0"/>
            <wp:positionH relativeFrom="column">
              <wp:posOffset>229040</wp:posOffset>
            </wp:positionH>
            <wp:positionV relativeFrom="paragraph">
              <wp:posOffset>114251</wp:posOffset>
            </wp:positionV>
            <wp:extent cx="5238836" cy="3185746"/>
            <wp:effectExtent l="0" t="0" r="0" b="0"/>
            <wp:wrapNone/>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836" cy="31857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3AB9">
        <w:tab/>
      </w:r>
    </w:p>
    <w:p w14:paraId="0EABDE3A" w14:textId="77777777" w:rsidR="00E33AB9" w:rsidRDefault="00E33AB9" w:rsidP="00E33AB9"/>
    <w:p w14:paraId="7278FE8E" w14:textId="77777777" w:rsidR="00E33AB9" w:rsidRDefault="00E33AB9" w:rsidP="00E33AB9"/>
    <w:p w14:paraId="26CA833A" w14:textId="77777777" w:rsidR="00E33AB9" w:rsidRPr="00D82BAB" w:rsidRDefault="00E33AB9" w:rsidP="00E33AB9"/>
    <w:p w14:paraId="42190271" w14:textId="77777777" w:rsidR="00E33AB9" w:rsidRPr="00D82BAB" w:rsidRDefault="00E33AB9" w:rsidP="00E33AB9"/>
    <w:p w14:paraId="547F6FA2" w14:textId="77777777" w:rsidR="00E33AB9" w:rsidRPr="00D82BAB" w:rsidRDefault="00E33AB9" w:rsidP="00E33AB9"/>
    <w:p w14:paraId="37EA77BD" w14:textId="77777777" w:rsidR="00E33AB9" w:rsidRPr="00D82BAB" w:rsidRDefault="00E33AB9" w:rsidP="00E33AB9"/>
    <w:p w14:paraId="390057FD" w14:textId="77777777" w:rsidR="00E33AB9" w:rsidRPr="00D82BAB" w:rsidRDefault="00E33AB9" w:rsidP="00E33AB9"/>
    <w:p w14:paraId="5D3C65F1" w14:textId="77777777" w:rsidR="00E33AB9" w:rsidRPr="00D82BAB" w:rsidRDefault="00E33AB9" w:rsidP="00E33AB9"/>
    <w:p w14:paraId="711FB101" w14:textId="77777777" w:rsidR="00E33AB9" w:rsidRPr="00D82BAB" w:rsidRDefault="00E33AB9" w:rsidP="00E33AB9"/>
    <w:p w14:paraId="67D66720" w14:textId="77777777" w:rsidR="00E33AB9" w:rsidRPr="00D82BAB" w:rsidRDefault="00E33AB9" w:rsidP="00E33AB9"/>
    <w:p w14:paraId="273F28E4" w14:textId="77777777" w:rsidR="00E33AB9" w:rsidRPr="00D82BAB" w:rsidRDefault="00E33AB9" w:rsidP="00E33AB9"/>
    <w:p w14:paraId="3D108CBE" w14:textId="77777777" w:rsidR="00E33AB9" w:rsidRPr="00D82BAB" w:rsidRDefault="00E33AB9" w:rsidP="00E33AB9"/>
    <w:p w14:paraId="3EF42DAA" w14:textId="77777777" w:rsidR="00E33AB9" w:rsidRPr="00D82BAB" w:rsidRDefault="00E33AB9" w:rsidP="00E33AB9"/>
    <w:p w14:paraId="3888A807" w14:textId="77777777" w:rsidR="00E33AB9" w:rsidRPr="00D82BAB" w:rsidRDefault="00E33AB9" w:rsidP="00E33AB9"/>
    <w:p w14:paraId="6DA2E324" w14:textId="77777777" w:rsidR="00E33AB9" w:rsidRPr="00D82BAB" w:rsidRDefault="00E33AB9" w:rsidP="00E33AB9"/>
    <w:p w14:paraId="1CF0CAAD" w14:textId="77777777" w:rsidR="00E33AB9" w:rsidRPr="00D82BAB" w:rsidRDefault="00E33AB9" w:rsidP="00E33AB9"/>
    <w:p w14:paraId="5C9C0638" w14:textId="77777777" w:rsidR="00E33AB9" w:rsidRPr="00D82BAB" w:rsidRDefault="00E33AB9" w:rsidP="00E33AB9"/>
    <w:p w14:paraId="68A77519" w14:textId="77777777" w:rsidR="00E33AB9" w:rsidRDefault="00E33AB9" w:rsidP="00E33AB9">
      <w:pPr>
        <w:tabs>
          <w:tab w:val="left" w:pos="3870"/>
          <w:tab w:val="center" w:pos="4320"/>
        </w:tabs>
        <w:jc w:val="both"/>
      </w:pPr>
    </w:p>
    <w:p w14:paraId="7B44295A" w14:textId="77777777" w:rsidR="00E33AB9" w:rsidRDefault="00E33AB9" w:rsidP="00E33AB9">
      <w:pPr>
        <w:tabs>
          <w:tab w:val="left" w:pos="3870"/>
          <w:tab w:val="center" w:pos="4320"/>
        </w:tabs>
        <w:jc w:val="both"/>
      </w:pPr>
    </w:p>
    <w:p w14:paraId="00F369C5" w14:textId="77777777" w:rsidR="00E33AB9" w:rsidRDefault="00E33AB9" w:rsidP="00E33AB9">
      <w:pPr>
        <w:tabs>
          <w:tab w:val="left" w:pos="3870"/>
          <w:tab w:val="center" w:pos="4320"/>
        </w:tabs>
      </w:pPr>
      <w:r>
        <w:t>Figure 17: Physical Data Flow Diagram of the Proposed System (Level 1 - Pig)</w:t>
      </w:r>
    </w:p>
    <w:p w14:paraId="152D58A6" w14:textId="77777777" w:rsidR="00E33AB9" w:rsidRDefault="00E33AB9" w:rsidP="00E33AB9">
      <w:pPr>
        <w:tabs>
          <w:tab w:val="left" w:pos="1596"/>
          <w:tab w:val="center" w:pos="4320"/>
        </w:tabs>
      </w:pPr>
    </w:p>
    <w:p w14:paraId="07AEA6FC" w14:textId="77777777" w:rsidR="00E33AB9" w:rsidRDefault="00E33AB9" w:rsidP="00E33AB9">
      <w:r>
        <w:rPr>
          <w:b w:val="0"/>
          <w:noProof/>
        </w:rPr>
        <w:drawing>
          <wp:anchor distT="0" distB="0" distL="114300" distR="114300" simplePos="0" relativeHeight="252036608" behindDoc="1" locked="0" layoutInCell="1" allowOverlap="1" wp14:anchorId="34F40459" wp14:editId="21BFAA37">
            <wp:simplePos x="0" y="0"/>
            <wp:positionH relativeFrom="column">
              <wp:posOffset>456885</wp:posOffset>
            </wp:positionH>
            <wp:positionV relativeFrom="paragraph">
              <wp:posOffset>144916</wp:posOffset>
            </wp:positionV>
            <wp:extent cx="4568510" cy="3496708"/>
            <wp:effectExtent l="0" t="0" r="0" b="889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8510" cy="3496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8C5E2" w14:textId="77777777" w:rsidR="00E33AB9" w:rsidRDefault="00E33AB9" w:rsidP="00E33AB9"/>
    <w:p w14:paraId="4CDC575D" w14:textId="77777777" w:rsidR="00E33AB9" w:rsidRPr="00D82BAB" w:rsidRDefault="00E33AB9" w:rsidP="00E33AB9"/>
    <w:p w14:paraId="3C106E4A" w14:textId="77777777" w:rsidR="00E33AB9" w:rsidRPr="00D82BAB" w:rsidRDefault="00E33AB9" w:rsidP="00E33AB9"/>
    <w:p w14:paraId="5D63EF1D" w14:textId="77777777" w:rsidR="00E33AB9" w:rsidRPr="00D82BAB" w:rsidRDefault="00E33AB9" w:rsidP="00E33AB9"/>
    <w:p w14:paraId="5DD90A65" w14:textId="77777777" w:rsidR="00E33AB9" w:rsidRPr="00D82BAB" w:rsidRDefault="00E33AB9" w:rsidP="00E33AB9"/>
    <w:p w14:paraId="6A709CE1" w14:textId="77777777" w:rsidR="00E33AB9" w:rsidRPr="00D82BAB" w:rsidRDefault="00E33AB9" w:rsidP="00E33AB9"/>
    <w:p w14:paraId="7D3F5BEB" w14:textId="77777777" w:rsidR="00E33AB9" w:rsidRPr="00D82BAB" w:rsidRDefault="00E33AB9" w:rsidP="00E33AB9"/>
    <w:p w14:paraId="02B65411" w14:textId="77777777" w:rsidR="00E33AB9" w:rsidRPr="00D82BAB" w:rsidRDefault="00E33AB9" w:rsidP="00E33AB9"/>
    <w:p w14:paraId="27C3AFDF" w14:textId="77777777" w:rsidR="00E33AB9" w:rsidRPr="00D82BAB" w:rsidRDefault="00E33AB9" w:rsidP="00E33AB9"/>
    <w:p w14:paraId="193ED17D" w14:textId="77777777" w:rsidR="00E33AB9" w:rsidRPr="00D82BAB" w:rsidRDefault="00E33AB9" w:rsidP="00E33AB9"/>
    <w:p w14:paraId="19F759DE" w14:textId="77777777" w:rsidR="00E33AB9" w:rsidRPr="00D82BAB" w:rsidRDefault="00E33AB9" w:rsidP="00E33AB9"/>
    <w:p w14:paraId="413F48A1" w14:textId="77777777" w:rsidR="00E33AB9" w:rsidRPr="00D82BAB" w:rsidRDefault="00E33AB9" w:rsidP="00E33AB9"/>
    <w:p w14:paraId="33D21E0F" w14:textId="77777777" w:rsidR="00E33AB9" w:rsidRPr="00D82BAB" w:rsidRDefault="00E33AB9" w:rsidP="00E33AB9"/>
    <w:p w14:paraId="1ED7E990" w14:textId="77777777" w:rsidR="00E33AB9" w:rsidRDefault="00E33AB9" w:rsidP="00E33AB9"/>
    <w:p w14:paraId="5C27F10F" w14:textId="77777777" w:rsidR="00E33AB9" w:rsidRPr="00D82BAB" w:rsidRDefault="00E33AB9" w:rsidP="00E33AB9"/>
    <w:p w14:paraId="0357ABB0" w14:textId="77777777" w:rsidR="00E33AB9" w:rsidRPr="00D82BAB" w:rsidRDefault="00E33AB9" w:rsidP="00E33AB9"/>
    <w:p w14:paraId="55622D3E" w14:textId="77777777" w:rsidR="00E33AB9" w:rsidRPr="00D82BAB" w:rsidRDefault="00E33AB9" w:rsidP="00E33AB9"/>
    <w:p w14:paraId="326E871B" w14:textId="77777777" w:rsidR="00E33AB9" w:rsidRPr="00D82BAB" w:rsidRDefault="00E33AB9" w:rsidP="00E33AB9"/>
    <w:p w14:paraId="5541D9A5" w14:textId="77777777" w:rsidR="00E33AB9" w:rsidRDefault="00E33AB9" w:rsidP="00E33AB9"/>
    <w:p w14:paraId="5A4769AE" w14:textId="77777777" w:rsidR="00E33AB9" w:rsidRDefault="00E33AB9" w:rsidP="00E33AB9">
      <w:pPr>
        <w:tabs>
          <w:tab w:val="left" w:pos="3030"/>
          <w:tab w:val="center" w:pos="4320"/>
        </w:tabs>
      </w:pPr>
    </w:p>
    <w:p w14:paraId="00AE10C8" w14:textId="77777777" w:rsidR="00E33AB9" w:rsidRDefault="00E33AB9" w:rsidP="00E33AB9">
      <w:pPr>
        <w:tabs>
          <w:tab w:val="left" w:pos="3030"/>
          <w:tab w:val="center" w:pos="4320"/>
        </w:tabs>
      </w:pPr>
    </w:p>
    <w:p w14:paraId="30C67098" w14:textId="77777777" w:rsidR="00E33AB9" w:rsidRDefault="00E33AB9" w:rsidP="00E33AB9">
      <w:pPr>
        <w:tabs>
          <w:tab w:val="left" w:pos="3030"/>
          <w:tab w:val="center" w:pos="4320"/>
        </w:tabs>
      </w:pPr>
      <w:r>
        <w:t xml:space="preserve">Figure 18: Physical </w:t>
      </w:r>
      <w:proofErr w:type="spellStart"/>
      <w:r>
        <w:t>Diagrm</w:t>
      </w:r>
      <w:proofErr w:type="spellEnd"/>
      <w:r>
        <w:t xml:space="preserve"> of the Proposed System (Level 1 – Batch)</w:t>
      </w:r>
    </w:p>
    <w:p w14:paraId="47DA49F1" w14:textId="77777777" w:rsidR="00E33AB9" w:rsidRDefault="00E33AB9" w:rsidP="00E33AB9">
      <w:pPr>
        <w:tabs>
          <w:tab w:val="left" w:pos="3030"/>
          <w:tab w:val="center" w:pos="4320"/>
        </w:tabs>
      </w:pPr>
    </w:p>
    <w:p w14:paraId="1C5375E9" w14:textId="77777777" w:rsidR="00E33AB9" w:rsidRDefault="00E33AB9" w:rsidP="00E33AB9">
      <w:pPr>
        <w:tabs>
          <w:tab w:val="left" w:pos="3030"/>
          <w:tab w:val="center" w:pos="4320"/>
        </w:tabs>
      </w:pPr>
      <w:r>
        <w:rPr>
          <w:b w:val="0"/>
          <w:noProof/>
        </w:rPr>
        <w:drawing>
          <wp:anchor distT="0" distB="0" distL="114300" distR="114300" simplePos="0" relativeHeight="252037632" behindDoc="1" locked="0" layoutInCell="1" allowOverlap="1" wp14:anchorId="0CB803DE" wp14:editId="50F1B1F5">
            <wp:simplePos x="0" y="0"/>
            <wp:positionH relativeFrom="column">
              <wp:posOffset>685165</wp:posOffset>
            </wp:positionH>
            <wp:positionV relativeFrom="paragraph">
              <wp:posOffset>113786</wp:posOffset>
            </wp:positionV>
            <wp:extent cx="4222120" cy="3371832"/>
            <wp:effectExtent l="0" t="0" r="0" b="635"/>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22120" cy="3371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F3539" w14:textId="77777777" w:rsidR="00E33AB9" w:rsidRDefault="00E33AB9" w:rsidP="00E33AB9">
      <w:pPr>
        <w:tabs>
          <w:tab w:val="left" w:pos="3030"/>
          <w:tab w:val="center" w:pos="4320"/>
        </w:tabs>
      </w:pPr>
    </w:p>
    <w:p w14:paraId="3609B3C9" w14:textId="77777777" w:rsidR="00E33AB9" w:rsidRDefault="00E33AB9" w:rsidP="00E33AB9">
      <w:pPr>
        <w:tabs>
          <w:tab w:val="left" w:pos="3030"/>
          <w:tab w:val="center" w:pos="4320"/>
        </w:tabs>
      </w:pPr>
    </w:p>
    <w:p w14:paraId="2D42E4F6" w14:textId="77777777" w:rsidR="00E33AB9" w:rsidRDefault="00E33AB9" w:rsidP="00E33AB9">
      <w:pPr>
        <w:tabs>
          <w:tab w:val="left" w:pos="3030"/>
          <w:tab w:val="center" w:pos="4320"/>
        </w:tabs>
      </w:pPr>
    </w:p>
    <w:p w14:paraId="7A567B05" w14:textId="77777777" w:rsidR="00E33AB9" w:rsidRDefault="00E33AB9" w:rsidP="00E33AB9">
      <w:pPr>
        <w:tabs>
          <w:tab w:val="left" w:pos="3030"/>
          <w:tab w:val="center" w:pos="4320"/>
        </w:tabs>
      </w:pPr>
    </w:p>
    <w:p w14:paraId="62BA5DDC" w14:textId="77777777" w:rsidR="00E33AB9" w:rsidRDefault="00E33AB9" w:rsidP="00E33AB9">
      <w:pPr>
        <w:tabs>
          <w:tab w:val="left" w:pos="3030"/>
          <w:tab w:val="center" w:pos="4320"/>
        </w:tabs>
      </w:pPr>
    </w:p>
    <w:p w14:paraId="22AFA241" w14:textId="77777777" w:rsidR="00E33AB9" w:rsidRDefault="00E33AB9" w:rsidP="00E33AB9">
      <w:pPr>
        <w:tabs>
          <w:tab w:val="left" w:pos="3030"/>
          <w:tab w:val="center" w:pos="4320"/>
        </w:tabs>
      </w:pPr>
    </w:p>
    <w:p w14:paraId="46F06F94" w14:textId="77777777" w:rsidR="00E33AB9" w:rsidRDefault="00E33AB9" w:rsidP="00E33AB9">
      <w:pPr>
        <w:tabs>
          <w:tab w:val="left" w:pos="3030"/>
          <w:tab w:val="center" w:pos="4320"/>
        </w:tabs>
      </w:pPr>
    </w:p>
    <w:p w14:paraId="10F5640C" w14:textId="77777777" w:rsidR="00E33AB9" w:rsidRDefault="00E33AB9" w:rsidP="00E33AB9">
      <w:pPr>
        <w:tabs>
          <w:tab w:val="left" w:pos="3030"/>
          <w:tab w:val="center" w:pos="4320"/>
        </w:tabs>
      </w:pPr>
    </w:p>
    <w:p w14:paraId="310BEDB0" w14:textId="77777777" w:rsidR="00E33AB9" w:rsidRDefault="00E33AB9" w:rsidP="00E33AB9">
      <w:pPr>
        <w:tabs>
          <w:tab w:val="left" w:pos="3030"/>
          <w:tab w:val="center" w:pos="4320"/>
        </w:tabs>
      </w:pPr>
    </w:p>
    <w:p w14:paraId="31AA3DCC" w14:textId="77777777" w:rsidR="00E33AB9" w:rsidRDefault="00E33AB9" w:rsidP="00E33AB9">
      <w:pPr>
        <w:tabs>
          <w:tab w:val="left" w:pos="3030"/>
          <w:tab w:val="center" w:pos="4320"/>
        </w:tabs>
      </w:pPr>
    </w:p>
    <w:p w14:paraId="6B11922C" w14:textId="77777777" w:rsidR="00E33AB9" w:rsidRDefault="00E33AB9" w:rsidP="00E33AB9">
      <w:pPr>
        <w:tabs>
          <w:tab w:val="left" w:pos="3030"/>
          <w:tab w:val="center" w:pos="4320"/>
        </w:tabs>
      </w:pPr>
    </w:p>
    <w:p w14:paraId="1C21A4BD" w14:textId="77777777" w:rsidR="00E33AB9" w:rsidRDefault="00E33AB9" w:rsidP="00E33AB9">
      <w:pPr>
        <w:tabs>
          <w:tab w:val="left" w:pos="3030"/>
          <w:tab w:val="center" w:pos="4320"/>
        </w:tabs>
      </w:pPr>
    </w:p>
    <w:p w14:paraId="51B998C9" w14:textId="77777777" w:rsidR="00E33AB9" w:rsidRDefault="00E33AB9" w:rsidP="00E33AB9">
      <w:pPr>
        <w:tabs>
          <w:tab w:val="left" w:pos="3030"/>
          <w:tab w:val="center" w:pos="4320"/>
        </w:tabs>
      </w:pPr>
    </w:p>
    <w:p w14:paraId="582744B7" w14:textId="77777777" w:rsidR="00E33AB9" w:rsidRDefault="00E33AB9" w:rsidP="00E33AB9">
      <w:pPr>
        <w:tabs>
          <w:tab w:val="left" w:pos="3030"/>
          <w:tab w:val="center" w:pos="4320"/>
        </w:tabs>
      </w:pPr>
    </w:p>
    <w:p w14:paraId="7583F752" w14:textId="77777777" w:rsidR="00E33AB9" w:rsidRDefault="00E33AB9" w:rsidP="00E33AB9">
      <w:pPr>
        <w:tabs>
          <w:tab w:val="left" w:pos="3030"/>
          <w:tab w:val="center" w:pos="4320"/>
        </w:tabs>
      </w:pPr>
    </w:p>
    <w:p w14:paraId="62B3F2A2" w14:textId="77777777" w:rsidR="00E33AB9" w:rsidRDefault="00E33AB9" w:rsidP="00E33AB9">
      <w:pPr>
        <w:tabs>
          <w:tab w:val="left" w:pos="3030"/>
          <w:tab w:val="center" w:pos="4320"/>
        </w:tabs>
      </w:pPr>
    </w:p>
    <w:p w14:paraId="2C7015C8" w14:textId="77777777" w:rsidR="00E33AB9" w:rsidRDefault="00E33AB9" w:rsidP="00E33AB9">
      <w:pPr>
        <w:tabs>
          <w:tab w:val="left" w:pos="3030"/>
          <w:tab w:val="center" w:pos="4320"/>
        </w:tabs>
      </w:pPr>
    </w:p>
    <w:p w14:paraId="630066D5" w14:textId="77777777" w:rsidR="00E33AB9" w:rsidRDefault="00E33AB9" w:rsidP="00E33AB9">
      <w:pPr>
        <w:tabs>
          <w:tab w:val="left" w:pos="3030"/>
          <w:tab w:val="center" w:pos="4320"/>
        </w:tabs>
      </w:pPr>
    </w:p>
    <w:p w14:paraId="2175D6AB" w14:textId="77777777" w:rsidR="00E33AB9" w:rsidRDefault="00E33AB9" w:rsidP="00E33AB9">
      <w:pPr>
        <w:tabs>
          <w:tab w:val="left" w:pos="3030"/>
          <w:tab w:val="center" w:pos="4320"/>
        </w:tabs>
      </w:pPr>
    </w:p>
    <w:p w14:paraId="40B91711" w14:textId="77777777" w:rsidR="00E33AB9" w:rsidRDefault="00E33AB9" w:rsidP="00E33AB9">
      <w:pPr>
        <w:tabs>
          <w:tab w:val="left" w:pos="3030"/>
          <w:tab w:val="center" w:pos="4320"/>
        </w:tabs>
        <w:jc w:val="both"/>
      </w:pPr>
    </w:p>
    <w:p w14:paraId="17B6C2D1" w14:textId="77777777" w:rsidR="00E33AB9" w:rsidRDefault="00E33AB9" w:rsidP="00E33AB9">
      <w:pPr>
        <w:tabs>
          <w:tab w:val="left" w:pos="3144"/>
        </w:tabs>
      </w:pPr>
      <w:r w:rsidRPr="00D82BAB">
        <w:t>Figure 1</w:t>
      </w:r>
      <w:r>
        <w:t>9</w:t>
      </w:r>
      <w:r w:rsidRPr="00D82BAB">
        <w:t xml:space="preserve">: Physical Data Flow Diagram of the Proposed System (Level 1 </w:t>
      </w:r>
      <w:r>
        <w:t>- Breed</w:t>
      </w:r>
      <w:r w:rsidRPr="00D82BAB">
        <w:t>)</w:t>
      </w:r>
    </w:p>
    <w:p w14:paraId="595C8505" w14:textId="77777777" w:rsidR="00E33AB9" w:rsidRDefault="00E33AB9" w:rsidP="00E33AB9">
      <w:pPr>
        <w:tabs>
          <w:tab w:val="left" w:pos="3144"/>
        </w:tabs>
      </w:pPr>
    </w:p>
    <w:p w14:paraId="4D67FA64" w14:textId="77777777" w:rsidR="00E33AB9" w:rsidRDefault="00E33AB9" w:rsidP="00E33AB9">
      <w:pPr>
        <w:tabs>
          <w:tab w:val="left" w:pos="3144"/>
        </w:tabs>
      </w:pPr>
      <w:r>
        <w:rPr>
          <w:b w:val="0"/>
          <w:noProof/>
        </w:rPr>
        <w:drawing>
          <wp:anchor distT="0" distB="0" distL="114300" distR="114300" simplePos="0" relativeHeight="252038656" behindDoc="1" locked="0" layoutInCell="1" allowOverlap="1" wp14:anchorId="621AC6BA" wp14:editId="6344E3C3">
            <wp:simplePos x="0" y="0"/>
            <wp:positionH relativeFrom="column">
              <wp:posOffset>792480</wp:posOffset>
            </wp:positionH>
            <wp:positionV relativeFrom="paragraph">
              <wp:posOffset>86631</wp:posOffset>
            </wp:positionV>
            <wp:extent cx="4117418" cy="3109032"/>
            <wp:effectExtent l="0" t="0" r="0" b="0"/>
            <wp:wrapNone/>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7418" cy="3109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FDA58C" w14:textId="77777777" w:rsidR="00E33AB9" w:rsidRDefault="00E33AB9" w:rsidP="00E33AB9">
      <w:pPr>
        <w:tabs>
          <w:tab w:val="left" w:pos="3144"/>
        </w:tabs>
      </w:pPr>
    </w:p>
    <w:p w14:paraId="25C4AFD2" w14:textId="77777777" w:rsidR="00E33AB9" w:rsidRDefault="00E33AB9" w:rsidP="00E33AB9">
      <w:pPr>
        <w:tabs>
          <w:tab w:val="left" w:pos="3144"/>
        </w:tabs>
      </w:pPr>
    </w:p>
    <w:p w14:paraId="0599DB77" w14:textId="77777777" w:rsidR="00E33AB9" w:rsidRDefault="00E33AB9" w:rsidP="00E33AB9">
      <w:pPr>
        <w:tabs>
          <w:tab w:val="left" w:pos="3144"/>
        </w:tabs>
      </w:pPr>
    </w:p>
    <w:p w14:paraId="7A852557" w14:textId="77777777" w:rsidR="00E33AB9" w:rsidRDefault="00E33AB9" w:rsidP="00E33AB9">
      <w:pPr>
        <w:tabs>
          <w:tab w:val="left" w:pos="3144"/>
        </w:tabs>
      </w:pPr>
    </w:p>
    <w:p w14:paraId="60F674E3" w14:textId="77777777" w:rsidR="00E33AB9" w:rsidRDefault="00E33AB9" w:rsidP="00E33AB9">
      <w:pPr>
        <w:tabs>
          <w:tab w:val="left" w:pos="3144"/>
        </w:tabs>
      </w:pPr>
    </w:p>
    <w:p w14:paraId="69EF1316" w14:textId="77777777" w:rsidR="00E33AB9" w:rsidRDefault="00E33AB9" w:rsidP="00E33AB9">
      <w:pPr>
        <w:tabs>
          <w:tab w:val="left" w:pos="3144"/>
        </w:tabs>
      </w:pPr>
    </w:p>
    <w:p w14:paraId="13BC1F0B" w14:textId="77777777" w:rsidR="00E33AB9" w:rsidRDefault="00E33AB9" w:rsidP="00E33AB9">
      <w:pPr>
        <w:tabs>
          <w:tab w:val="left" w:pos="3144"/>
        </w:tabs>
      </w:pPr>
    </w:p>
    <w:p w14:paraId="32FF99A0" w14:textId="77777777" w:rsidR="00E33AB9" w:rsidRDefault="00E33AB9" w:rsidP="00E33AB9">
      <w:pPr>
        <w:tabs>
          <w:tab w:val="left" w:pos="3144"/>
        </w:tabs>
      </w:pPr>
    </w:p>
    <w:p w14:paraId="12B5648C" w14:textId="77777777" w:rsidR="00E33AB9" w:rsidRDefault="00E33AB9" w:rsidP="00E33AB9">
      <w:pPr>
        <w:tabs>
          <w:tab w:val="left" w:pos="3144"/>
        </w:tabs>
      </w:pPr>
    </w:p>
    <w:p w14:paraId="53DF0508" w14:textId="77777777" w:rsidR="00E33AB9" w:rsidRDefault="00E33AB9" w:rsidP="00E33AB9">
      <w:pPr>
        <w:tabs>
          <w:tab w:val="left" w:pos="3144"/>
        </w:tabs>
      </w:pPr>
    </w:p>
    <w:p w14:paraId="2DD0EA42" w14:textId="77777777" w:rsidR="00E33AB9" w:rsidRDefault="00E33AB9" w:rsidP="00E33AB9">
      <w:pPr>
        <w:tabs>
          <w:tab w:val="left" w:pos="3144"/>
        </w:tabs>
      </w:pPr>
    </w:p>
    <w:p w14:paraId="42B7C476" w14:textId="77777777" w:rsidR="00E33AB9" w:rsidRDefault="00E33AB9" w:rsidP="00E33AB9">
      <w:pPr>
        <w:tabs>
          <w:tab w:val="left" w:pos="3144"/>
        </w:tabs>
      </w:pPr>
    </w:p>
    <w:p w14:paraId="1EF8BE95" w14:textId="77777777" w:rsidR="00E33AB9" w:rsidRDefault="00E33AB9" w:rsidP="00E33AB9">
      <w:pPr>
        <w:tabs>
          <w:tab w:val="left" w:pos="3144"/>
        </w:tabs>
      </w:pPr>
    </w:p>
    <w:p w14:paraId="47B41A31" w14:textId="77777777" w:rsidR="00E33AB9" w:rsidRDefault="00E33AB9" w:rsidP="00E33AB9">
      <w:pPr>
        <w:tabs>
          <w:tab w:val="left" w:pos="3144"/>
        </w:tabs>
      </w:pPr>
    </w:p>
    <w:p w14:paraId="635DAF40" w14:textId="77777777" w:rsidR="00E33AB9" w:rsidRDefault="00E33AB9" w:rsidP="00E33AB9">
      <w:pPr>
        <w:tabs>
          <w:tab w:val="left" w:pos="3144"/>
        </w:tabs>
      </w:pPr>
    </w:p>
    <w:p w14:paraId="1C192835" w14:textId="77777777" w:rsidR="00E33AB9" w:rsidRDefault="00E33AB9" w:rsidP="00E33AB9">
      <w:pPr>
        <w:tabs>
          <w:tab w:val="left" w:pos="3144"/>
        </w:tabs>
      </w:pPr>
    </w:p>
    <w:p w14:paraId="0C2839B2" w14:textId="77777777" w:rsidR="00E33AB9" w:rsidRDefault="00E33AB9" w:rsidP="00E33AB9">
      <w:pPr>
        <w:tabs>
          <w:tab w:val="left" w:pos="3144"/>
        </w:tabs>
      </w:pPr>
    </w:p>
    <w:p w14:paraId="7E3A1D3B" w14:textId="77777777" w:rsidR="00E33AB9" w:rsidRDefault="00E33AB9" w:rsidP="00E33AB9">
      <w:pPr>
        <w:tabs>
          <w:tab w:val="left" w:pos="3144"/>
        </w:tabs>
      </w:pPr>
    </w:p>
    <w:p w14:paraId="168049C9" w14:textId="77777777" w:rsidR="00E33AB9" w:rsidRDefault="00E33AB9" w:rsidP="00E33AB9">
      <w:pPr>
        <w:tabs>
          <w:tab w:val="left" w:pos="3570"/>
          <w:tab w:val="center" w:pos="4320"/>
        </w:tabs>
      </w:pPr>
      <w:r>
        <w:t>Figure 20: Physical Data Flow Diagram of the Proposed System (Level 1 - Inventory)</w:t>
      </w:r>
    </w:p>
    <w:p w14:paraId="529B667B" w14:textId="77777777" w:rsidR="00E33AB9" w:rsidRDefault="00E33AB9" w:rsidP="00E33AB9">
      <w:pPr>
        <w:tabs>
          <w:tab w:val="left" w:pos="3000"/>
          <w:tab w:val="center" w:pos="4320"/>
        </w:tabs>
        <w:jc w:val="left"/>
      </w:pPr>
      <w:r>
        <w:tab/>
      </w:r>
    </w:p>
    <w:p w14:paraId="2EB75AF2" w14:textId="77777777" w:rsidR="00E33AB9" w:rsidRPr="00D82BAB" w:rsidRDefault="00E33AB9" w:rsidP="00E33AB9">
      <w:pPr>
        <w:tabs>
          <w:tab w:val="left" w:pos="3144"/>
        </w:tabs>
        <w:sectPr w:rsidR="00E33AB9" w:rsidRPr="00D82BAB" w:rsidSect="001F5EA3">
          <w:pgSz w:w="12240" w:h="15840" w:code="1"/>
          <w:pgMar w:top="1440" w:right="1440" w:bottom="1440" w:left="2160" w:header="720" w:footer="288" w:gutter="0"/>
          <w:cols w:space="720"/>
          <w:docGrid w:linePitch="360"/>
        </w:sectPr>
      </w:pPr>
    </w:p>
    <w:p w14:paraId="4B28BCB9" w14:textId="2CF902DA" w:rsidR="00E33AB9" w:rsidRDefault="000B19B5" w:rsidP="00E33AB9">
      <w:pPr>
        <w:tabs>
          <w:tab w:val="left" w:pos="3570"/>
          <w:tab w:val="center" w:pos="4320"/>
        </w:tabs>
        <w:jc w:val="both"/>
      </w:pPr>
      <w:r>
        <w:rPr>
          <w:b w:val="0"/>
          <w:noProof/>
        </w:rPr>
        <w:lastRenderedPageBreak/>
        <w:drawing>
          <wp:anchor distT="0" distB="0" distL="114300" distR="114300" simplePos="0" relativeHeight="252133888" behindDoc="1" locked="0" layoutInCell="1" allowOverlap="1" wp14:anchorId="6F823F29" wp14:editId="45993F18">
            <wp:simplePos x="0" y="0"/>
            <wp:positionH relativeFrom="column">
              <wp:posOffset>0</wp:posOffset>
            </wp:positionH>
            <wp:positionV relativeFrom="paragraph">
              <wp:posOffset>0</wp:posOffset>
            </wp:positionV>
            <wp:extent cx="5486400" cy="3752215"/>
            <wp:effectExtent l="0" t="0" r="0" b="63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752215"/>
                    </a:xfrm>
                    <a:prstGeom prst="rect">
                      <a:avLst/>
                    </a:prstGeom>
                    <a:noFill/>
                    <a:ln>
                      <a:noFill/>
                    </a:ln>
                  </pic:spPr>
                </pic:pic>
              </a:graphicData>
            </a:graphic>
          </wp:anchor>
        </w:drawing>
      </w:r>
    </w:p>
    <w:p w14:paraId="74DCD1A2" w14:textId="77777777" w:rsidR="00E33AB9" w:rsidRDefault="00E33AB9" w:rsidP="00E33AB9">
      <w:pPr>
        <w:tabs>
          <w:tab w:val="left" w:pos="3030"/>
          <w:tab w:val="center" w:pos="4320"/>
        </w:tabs>
        <w:jc w:val="both"/>
      </w:pPr>
    </w:p>
    <w:p w14:paraId="5663182E" w14:textId="77777777" w:rsidR="00E33AB9" w:rsidRDefault="00E33AB9" w:rsidP="00E33AB9">
      <w:pPr>
        <w:tabs>
          <w:tab w:val="left" w:pos="3570"/>
          <w:tab w:val="center" w:pos="4320"/>
        </w:tabs>
      </w:pPr>
    </w:p>
    <w:p w14:paraId="293C5360" w14:textId="77777777" w:rsidR="000B19B5" w:rsidRDefault="000B19B5" w:rsidP="00E33AB9">
      <w:pPr>
        <w:tabs>
          <w:tab w:val="left" w:pos="3570"/>
          <w:tab w:val="center" w:pos="4320"/>
        </w:tabs>
      </w:pPr>
    </w:p>
    <w:p w14:paraId="531831FE" w14:textId="77777777" w:rsidR="000B19B5" w:rsidRDefault="000B19B5" w:rsidP="00E33AB9">
      <w:pPr>
        <w:tabs>
          <w:tab w:val="left" w:pos="3570"/>
          <w:tab w:val="center" w:pos="4320"/>
        </w:tabs>
      </w:pPr>
    </w:p>
    <w:p w14:paraId="342448F5" w14:textId="77777777" w:rsidR="000B19B5" w:rsidRDefault="000B19B5" w:rsidP="00E33AB9">
      <w:pPr>
        <w:tabs>
          <w:tab w:val="left" w:pos="3570"/>
          <w:tab w:val="center" w:pos="4320"/>
        </w:tabs>
      </w:pPr>
    </w:p>
    <w:p w14:paraId="49CB6149" w14:textId="77777777" w:rsidR="000B19B5" w:rsidRDefault="000B19B5" w:rsidP="00E33AB9">
      <w:pPr>
        <w:tabs>
          <w:tab w:val="left" w:pos="3570"/>
          <w:tab w:val="center" w:pos="4320"/>
        </w:tabs>
      </w:pPr>
    </w:p>
    <w:p w14:paraId="72BC126F" w14:textId="77777777" w:rsidR="000B19B5" w:rsidRDefault="000B19B5" w:rsidP="00E33AB9">
      <w:pPr>
        <w:tabs>
          <w:tab w:val="left" w:pos="3570"/>
          <w:tab w:val="center" w:pos="4320"/>
        </w:tabs>
      </w:pPr>
    </w:p>
    <w:p w14:paraId="35F0DF4B" w14:textId="77777777" w:rsidR="000B19B5" w:rsidRDefault="000B19B5" w:rsidP="00E33AB9">
      <w:pPr>
        <w:tabs>
          <w:tab w:val="left" w:pos="3570"/>
          <w:tab w:val="center" w:pos="4320"/>
        </w:tabs>
      </w:pPr>
    </w:p>
    <w:p w14:paraId="153078D9" w14:textId="77777777" w:rsidR="000B19B5" w:rsidRDefault="000B19B5" w:rsidP="00E33AB9">
      <w:pPr>
        <w:tabs>
          <w:tab w:val="left" w:pos="3570"/>
          <w:tab w:val="center" w:pos="4320"/>
        </w:tabs>
      </w:pPr>
    </w:p>
    <w:p w14:paraId="28088F82" w14:textId="77777777" w:rsidR="000B19B5" w:rsidRDefault="000B19B5" w:rsidP="00E33AB9">
      <w:pPr>
        <w:tabs>
          <w:tab w:val="left" w:pos="3570"/>
          <w:tab w:val="center" w:pos="4320"/>
        </w:tabs>
      </w:pPr>
    </w:p>
    <w:p w14:paraId="2E3CC4F6" w14:textId="77777777" w:rsidR="000B19B5" w:rsidRDefault="000B19B5" w:rsidP="00E33AB9">
      <w:pPr>
        <w:tabs>
          <w:tab w:val="left" w:pos="3570"/>
          <w:tab w:val="center" w:pos="4320"/>
        </w:tabs>
      </w:pPr>
    </w:p>
    <w:p w14:paraId="4059C8B9" w14:textId="77777777" w:rsidR="000B19B5" w:rsidRDefault="000B19B5" w:rsidP="00E33AB9">
      <w:pPr>
        <w:tabs>
          <w:tab w:val="left" w:pos="3570"/>
          <w:tab w:val="center" w:pos="4320"/>
        </w:tabs>
      </w:pPr>
    </w:p>
    <w:p w14:paraId="0705FE8D" w14:textId="77777777" w:rsidR="000B19B5" w:rsidRDefault="000B19B5" w:rsidP="00E33AB9">
      <w:pPr>
        <w:tabs>
          <w:tab w:val="left" w:pos="3570"/>
          <w:tab w:val="center" w:pos="4320"/>
        </w:tabs>
      </w:pPr>
    </w:p>
    <w:p w14:paraId="6DE4D98B" w14:textId="77777777" w:rsidR="000B19B5" w:rsidRDefault="000B19B5" w:rsidP="00E33AB9">
      <w:pPr>
        <w:tabs>
          <w:tab w:val="left" w:pos="3570"/>
          <w:tab w:val="center" w:pos="4320"/>
        </w:tabs>
      </w:pPr>
    </w:p>
    <w:p w14:paraId="1C12B4B6" w14:textId="77777777" w:rsidR="000B19B5" w:rsidRDefault="000B19B5" w:rsidP="00E33AB9">
      <w:pPr>
        <w:tabs>
          <w:tab w:val="left" w:pos="3570"/>
          <w:tab w:val="center" w:pos="4320"/>
        </w:tabs>
      </w:pPr>
    </w:p>
    <w:p w14:paraId="1200AA8B" w14:textId="77777777" w:rsidR="000B19B5" w:rsidRDefault="000B19B5" w:rsidP="00E33AB9">
      <w:pPr>
        <w:tabs>
          <w:tab w:val="left" w:pos="3570"/>
          <w:tab w:val="center" w:pos="4320"/>
        </w:tabs>
      </w:pPr>
    </w:p>
    <w:p w14:paraId="6682E65A" w14:textId="77777777" w:rsidR="000B19B5" w:rsidRDefault="000B19B5" w:rsidP="00E33AB9">
      <w:pPr>
        <w:tabs>
          <w:tab w:val="left" w:pos="3570"/>
          <w:tab w:val="center" w:pos="4320"/>
        </w:tabs>
      </w:pPr>
    </w:p>
    <w:p w14:paraId="190516AF" w14:textId="77777777" w:rsidR="000B19B5" w:rsidRDefault="000B19B5" w:rsidP="00E33AB9">
      <w:pPr>
        <w:tabs>
          <w:tab w:val="left" w:pos="3570"/>
          <w:tab w:val="center" w:pos="4320"/>
        </w:tabs>
      </w:pPr>
    </w:p>
    <w:p w14:paraId="1015DDF7" w14:textId="77777777" w:rsidR="000B19B5" w:rsidRDefault="000B19B5" w:rsidP="00E33AB9">
      <w:pPr>
        <w:tabs>
          <w:tab w:val="left" w:pos="3570"/>
          <w:tab w:val="center" w:pos="4320"/>
        </w:tabs>
      </w:pPr>
    </w:p>
    <w:p w14:paraId="085F2360" w14:textId="77777777" w:rsidR="000B19B5" w:rsidRDefault="000B19B5" w:rsidP="00E33AB9">
      <w:pPr>
        <w:tabs>
          <w:tab w:val="left" w:pos="3570"/>
          <w:tab w:val="center" w:pos="4320"/>
        </w:tabs>
      </w:pPr>
    </w:p>
    <w:p w14:paraId="6477161C" w14:textId="77777777" w:rsidR="000B19B5" w:rsidRDefault="000B19B5" w:rsidP="00E33AB9">
      <w:pPr>
        <w:tabs>
          <w:tab w:val="left" w:pos="3570"/>
          <w:tab w:val="center" w:pos="4320"/>
        </w:tabs>
      </w:pPr>
    </w:p>
    <w:p w14:paraId="32A37EF1" w14:textId="03D7431D" w:rsidR="00E33AB9" w:rsidRDefault="00E33AB9" w:rsidP="00E33AB9">
      <w:pPr>
        <w:tabs>
          <w:tab w:val="left" w:pos="3570"/>
          <w:tab w:val="center" w:pos="4320"/>
        </w:tabs>
      </w:pPr>
      <w:r>
        <w:t>Figure 21: Physical Data Flow Diagram of the Proposed System (Level 1 - Reorder)</w:t>
      </w:r>
    </w:p>
    <w:p w14:paraId="4549C269" w14:textId="77777777" w:rsidR="00E33AB9" w:rsidRDefault="00E33AB9" w:rsidP="00E33AB9">
      <w:pPr>
        <w:tabs>
          <w:tab w:val="left" w:pos="3570"/>
          <w:tab w:val="center" w:pos="4320"/>
        </w:tabs>
        <w:jc w:val="both"/>
      </w:pPr>
    </w:p>
    <w:p w14:paraId="39B40E56" w14:textId="77777777" w:rsidR="00E33AB9" w:rsidRDefault="00E33AB9" w:rsidP="00E33AB9">
      <w:pPr>
        <w:tabs>
          <w:tab w:val="left" w:pos="3570"/>
          <w:tab w:val="center" w:pos="4320"/>
        </w:tabs>
      </w:pPr>
      <w:r>
        <w:rPr>
          <w:b w:val="0"/>
          <w:noProof/>
        </w:rPr>
        <w:drawing>
          <wp:inline distT="0" distB="0" distL="0" distR="0" wp14:anchorId="4BD9CCB5" wp14:editId="7D8F0DCC">
            <wp:extent cx="5486400" cy="30708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14:paraId="4B96CB10" w14:textId="77777777" w:rsidR="00E33AB9" w:rsidRDefault="00E33AB9" w:rsidP="00E33AB9">
      <w:pPr>
        <w:tabs>
          <w:tab w:val="left" w:pos="3570"/>
          <w:tab w:val="center" w:pos="4320"/>
        </w:tabs>
        <w:rPr>
          <w:noProof/>
        </w:rPr>
      </w:pPr>
    </w:p>
    <w:p w14:paraId="72F90C23" w14:textId="77777777" w:rsidR="00E33AB9" w:rsidRDefault="00E33AB9" w:rsidP="00E33AB9">
      <w:pPr>
        <w:tabs>
          <w:tab w:val="left" w:pos="3570"/>
          <w:tab w:val="center" w:pos="4320"/>
        </w:tabs>
        <w:jc w:val="both"/>
      </w:pPr>
    </w:p>
    <w:p w14:paraId="5753870F" w14:textId="77777777" w:rsidR="00E33AB9" w:rsidRDefault="00E33AB9" w:rsidP="00E33AB9">
      <w:pPr>
        <w:tabs>
          <w:tab w:val="left" w:pos="3570"/>
          <w:tab w:val="center" w:pos="4320"/>
        </w:tabs>
      </w:pPr>
      <w:r>
        <w:t>Figure 22: Physical Data Flow Diagram of the Proposed System (Level 1 – Worker Operation)</w:t>
      </w:r>
    </w:p>
    <w:p w14:paraId="3A713D77" w14:textId="77777777" w:rsidR="00E33AB9" w:rsidRDefault="00E33AB9" w:rsidP="00E33AB9">
      <w:pPr>
        <w:tabs>
          <w:tab w:val="left" w:pos="3570"/>
          <w:tab w:val="center" w:pos="4320"/>
        </w:tabs>
      </w:pPr>
      <w:r>
        <w:rPr>
          <w:b w:val="0"/>
          <w:noProof/>
        </w:rPr>
        <w:lastRenderedPageBreak/>
        <w:drawing>
          <wp:inline distT="0" distB="0" distL="0" distR="0" wp14:anchorId="74114756" wp14:editId="55EAB4BD">
            <wp:extent cx="5486400" cy="307276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072765"/>
                    </a:xfrm>
                    <a:prstGeom prst="rect">
                      <a:avLst/>
                    </a:prstGeom>
                    <a:noFill/>
                    <a:ln>
                      <a:noFill/>
                    </a:ln>
                  </pic:spPr>
                </pic:pic>
              </a:graphicData>
            </a:graphic>
          </wp:inline>
        </w:drawing>
      </w:r>
      <w:r>
        <w:tab/>
      </w:r>
    </w:p>
    <w:p w14:paraId="254FD11A" w14:textId="77777777" w:rsidR="00E33AB9" w:rsidRDefault="00E33AB9" w:rsidP="00E33AB9">
      <w:pPr>
        <w:tabs>
          <w:tab w:val="left" w:pos="3570"/>
          <w:tab w:val="center" w:pos="4320"/>
        </w:tabs>
        <w:jc w:val="both"/>
      </w:pPr>
    </w:p>
    <w:p w14:paraId="0215A83E" w14:textId="77777777" w:rsidR="00E33AB9" w:rsidRDefault="00E33AB9" w:rsidP="00E33AB9">
      <w:pPr>
        <w:tabs>
          <w:tab w:val="left" w:pos="3570"/>
          <w:tab w:val="center" w:pos="4320"/>
        </w:tabs>
      </w:pPr>
      <w:r>
        <w:t>Figure 23: Physical Data Flow Diagram of the Proposed System (Level 1 – Veterinarian Operation)</w:t>
      </w:r>
    </w:p>
    <w:p w14:paraId="13E4052E" w14:textId="77777777" w:rsidR="00E33AB9" w:rsidRDefault="00E33AB9" w:rsidP="00E33AB9">
      <w:pPr>
        <w:tabs>
          <w:tab w:val="left" w:pos="3030"/>
          <w:tab w:val="center" w:pos="4320"/>
        </w:tabs>
      </w:pPr>
    </w:p>
    <w:p w14:paraId="2DA76119" w14:textId="77777777" w:rsidR="00E33AB9" w:rsidRDefault="00E33AB9" w:rsidP="00E33AB9">
      <w:pPr>
        <w:tabs>
          <w:tab w:val="left" w:pos="3030"/>
          <w:tab w:val="center" w:pos="4320"/>
        </w:tabs>
      </w:pPr>
    </w:p>
    <w:p w14:paraId="0944CD15" w14:textId="77777777" w:rsidR="00E33AB9" w:rsidRPr="00E52DAD" w:rsidRDefault="00E33AB9" w:rsidP="00E33AB9">
      <w:r>
        <w:rPr>
          <w:b w:val="0"/>
          <w:noProof/>
        </w:rPr>
        <w:drawing>
          <wp:anchor distT="0" distB="0" distL="114300" distR="114300" simplePos="0" relativeHeight="252039680" behindDoc="1" locked="0" layoutInCell="1" allowOverlap="1" wp14:anchorId="2824924D" wp14:editId="64E28EEC">
            <wp:simplePos x="0" y="0"/>
            <wp:positionH relativeFrom="column">
              <wp:posOffset>687070</wp:posOffset>
            </wp:positionH>
            <wp:positionV relativeFrom="paragraph">
              <wp:posOffset>104460</wp:posOffset>
            </wp:positionV>
            <wp:extent cx="4233799" cy="3196910"/>
            <wp:effectExtent l="0" t="0" r="0" b="3810"/>
            <wp:wrapNone/>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3799" cy="319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C5FAB" w14:textId="77777777" w:rsidR="00E33AB9" w:rsidRPr="00E52DAD" w:rsidRDefault="00E33AB9" w:rsidP="00E33AB9"/>
    <w:p w14:paraId="516EF012" w14:textId="77777777" w:rsidR="00E33AB9" w:rsidRDefault="00E33AB9" w:rsidP="00E33AB9">
      <w:pPr>
        <w:tabs>
          <w:tab w:val="left" w:pos="3570"/>
          <w:tab w:val="center" w:pos="4320"/>
        </w:tabs>
      </w:pPr>
    </w:p>
    <w:p w14:paraId="27FCD149" w14:textId="77777777" w:rsidR="00E33AB9" w:rsidRDefault="00E33AB9" w:rsidP="00E33AB9">
      <w:pPr>
        <w:tabs>
          <w:tab w:val="left" w:pos="3570"/>
          <w:tab w:val="center" w:pos="4320"/>
        </w:tabs>
      </w:pPr>
    </w:p>
    <w:p w14:paraId="28F5A2D4" w14:textId="77777777" w:rsidR="00E33AB9" w:rsidRDefault="00E33AB9" w:rsidP="00E33AB9">
      <w:pPr>
        <w:tabs>
          <w:tab w:val="left" w:pos="3570"/>
          <w:tab w:val="center" w:pos="4320"/>
        </w:tabs>
      </w:pPr>
    </w:p>
    <w:p w14:paraId="72747987" w14:textId="77777777" w:rsidR="00E33AB9" w:rsidRDefault="00E33AB9" w:rsidP="00E33AB9">
      <w:pPr>
        <w:tabs>
          <w:tab w:val="left" w:pos="3570"/>
          <w:tab w:val="center" w:pos="4320"/>
        </w:tabs>
      </w:pPr>
    </w:p>
    <w:p w14:paraId="79671A10" w14:textId="77777777" w:rsidR="00E33AB9" w:rsidRDefault="00E33AB9" w:rsidP="00E33AB9">
      <w:pPr>
        <w:tabs>
          <w:tab w:val="left" w:pos="3570"/>
          <w:tab w:val="center" w:pos="4320"/>
        </w:tabs>
      </w:pPr>
    </w:p>
    <w:p w14:paraId="035FD8EB" w14:textId="77777777" w:rsidR="00E33AB9" w:rsidRDefault="00E33AB9" w:rsidP="00E33AB9">
      <w:pPr>
        <w:tabs>
          <w:tab w:val="left" w:pos="3570"/>
          <w:tab w:val="center" w:pos="4320"/>
        </w:tabs>
      </w:pPr>
    </w:p>
    <w:p w14:paraId="0F1161A7" w14:textId="77777777" w:rsidR="00E33AB9" w:rsidRDefault="00E33AB9" w:rsidP="00E33AB9">
      <w:pPr>
        <w:tabs>
          <w:tab w:val="left" w:pos="3570"/>
          <w:tab w:val="center" w:pos="4320"/>
        </w:tabs>
      </w:pPr>
    </w:p>
    <w:p w14:paraId="28DBF293" w14:textId="77777777" w:rsidR="00E33AB9" w:rsidRDefault="00E33AB9" w:rsidP="00E33AB9">
      <w:pPr>
        <w:tabs>
          <w:tab w:val="left" w:pos="3570"/>
          <w:tab w:val="center" w:pos="4320"/>
        </w:tabs>
      </w:pPr>
    </w:p>
    <w:p w14:paraId="18F5C001" w14:textId="77777777" w:rsidR="00E33AB9" w:rsidRDefault="00E33AB9" w:rsidP="00E33AB9">
      <w:pPr>
        <w:tabs>
          <w:tab w:val="left" w:pos="3570"/>
          <w:tab w:val="center" w:pos="4320"/>
        </w:tabs>
      </w:pPr>
    </w:p>
    <w:p w14:paraId="26D3AE99" w14:textId="77777777" w:rsidR="00E33AB9" w:rsidRDefault="00E33AB9" w:rsidP="00E33AB9">
      <w:pPr>
        <w:tabs>
          <w:tab w:val="left" w:pos="3570"/>
          <w:tab w:val="center" w:pos="4320"/>
        </w:tabs>
      </w:pPr>
    </w:p>
    <w:p w14:paraId="21DDDAF5" w14:textId="77777777" w:rsidR="00E33AB9" w:rsidRDefault="00E33AB9" w:rsidP="00E33AB9">
      <w:pPr>
        <w:tabs>
          <w:tab w:val="left" w:pos="3570"/>
          <w:tab w:val="center" w:pos="4320"/>
        </w:tabs>
      </w:pPr>
    </w:p>
    <w:p w14:paraId="5725A565" w14:textId="77777777" w:rsidR="00E33AB9" w:rsidRDefault="00E33AB9" w:rsidP="00E33AB9">
      <w:pPr>
        <w:tabs>
          <w:tab w:val="left" w:pos="3570"/>
          <w:tab w:val="center" w:pos="4320"/>
        </w:tabs>
      </w:pPr>
    </w:p>
    <w:p w14:paraId="5A46FCF7" w14:textId="77777777" w:rsidR="00E33AB9" w:rsidRDefault="00E33AB9" w:rsidP="00E33AB9">
      <w:pPr>
        <w:tabs>
          <w:tab w:val="left" w:pos="3570"/>
          <w:tab w:val="center" w:pos="4320"/>
        </w:tabs>
      </w:pPr>
    </w:p>
    <w:p w14:paraId="7063716F" w14:textId="77777777" w:rsidR="00E33AB9" w:rsidRDefault="00E33AB9" w:rsidP="00E33AB9">
      <w:pPr>
        <w:tabs>
          <w:tab w:val="left" w:pos="3570"/>
          <w:tab w:val="center" w:pos="4320"/>
        </w:tabs>
      </w:pPr>
    </w:p>
    <w:p w14:paraId="3203AA22" w14:textId="77777777" w:rsidR="00E33AB9" w:rsidRDefault="00E33AB9" w:rsidP="00E33AB9">
      <w:pPr>
        <w:tabs>
          <w:tab w:val="left" w:pos="3570"/>
          <w:tab w:val="center" w:pos="4320"/>
        </w:tabs>
      </w:pPr>
    </w:p>
    <w:p w14:paraId="51A2A91A" w14:textId="77777777" w:rsidR="00E33AB9" w:rsidRDefault="00E33AB9" w:rsidP="00E33AB9">
      <w:pPr>
        <w:tabs>
          <w:tab w:val="left" w:pos="3570"/>
          <w:tab w:val="center" w:pos="4320"/>
        </w:tabs>
      </w:pPr>
    </w:p>
    <w:p w14:paraId="683E209C" w14:textId="77777777" w:rsidR="00E33AB9" w:rsidRDefault="00E33AB9" w:rsidP="00E33AB9">
      <w:pPr>
        <w:tabs>
          <w:tab w:val="left" w:pos="3570"/>
          <w:tab w:val="center" w:pos="4320"/>
        </w:tabs>
        <w:jc w:val="both"/>
      </w:pPr>
    </w:p>
    <w:p w14:paraId="3275FC88" w14:textId="77777777" w:rsidR="00E33AB9" w:rsidRDefault="00E33AB9" w:rsidP="00E33AB9">
      <w:pPr>
        <w:tabs>
          <w:tab w:val="left" w:pos="3570"/>
          <w:tab w:val="center" w:pos="4320"/>
        </w:tabs>
      </w:pPr>
    </w:p>
    <w:p w14:paraId="7365AA8C" w14:textId="77777777" w:rsidR="00E33AB9" w:rsidRDefault="00E33AB9" w:rsidP="00E33AB9">
      <w:pPr>
        <w:tabs>
          <w:tab w:val="left" w:pos="3570"/>
          <w:tab w:val="center" w:pos="4320"/>
        </w:tabs>
      </w:pPr>
      <w:r>
        <w:t>Figure 24: Physical Data Flow Diagram of the Proposed System (Level 1 - Plan)</w:t>
      </w:r>
    </w:p>
    <w:p w14:paraId="1E4C9F18" w14:textId="77777777" w:rsidR="00E33AB9" w:rsidRPr="00E52DAD" w:rsidRDefault="00E33AB9" w:rsidP="00E33AB9">
      <w:pPr>
        <w:tabs>
          <w:tab w:val="left" w:pos="1560"/>
          <w:tab w:val="center" w:pos="4320"/>
        </w:tabs>
        <w:jc w:val="left"/>
      </w:pPr>
      <w:r>
        <w:tab/>
      </w:r>
      <w:r>
        <w:tab/>
      </w:r>
      <w:r>
        <w:tab/>
      </w:r>
    </w:p>
    <w:p w14:paraId="7C801449" w14:textId="77777777" w:rsidR="00E33AB9" w:rsidRPr="00E52DAD" w:rsidRDefault="00E33AB9" w:rsidP="00E33AB9"/>
    <w:p w14:paraId="58973A0A" w14:textId="77777777" w:rsidR="00E33AB9" w:rsidRPr="00E52DAD" w:rsidRDefault="00E33AB9" w:rsidP="00E33AB9">
      <w:r>
        <w:rPr>
          <w:b w:val="0"/>
          <w:noProof/>
        </w:rPr>
        <w:lastRenderedPageBreak/>
        <w:drawing>
          <wp:inline distT="0" distB="0" distL="0" distR="0" wp14:anchorId="7F526EBF" wp14:editId="186F92F8">
            <wp:extent cx="4733290" cy="3594342"/>
            <wp:effectExtent l="0" t="0" r="0" b="635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35504" cy="3596023"/>
                    </a:xfrm>
                    <a:prstGeom prst="rect">
                      <a:avLst/>
                    </a:prstGeom>
                    <a:noFill/>
                    <a:ln>
                      <a:noFill/>
                    </a:ln>
                  </pic:spPr>
                </pic:pic>
              </a:graphicData>
            </a:graphic>
          </wp:inline>
        </w:drawing>
      </w:r>
    </w:p>
    <w:p w14:paraId="3C9A85D9" w14:textId="77777777" w:rsidR="00E33AB9" w:rsidRPr="0030082D" w:rsidRDefault="00E33AB9" w:rsidP="00E33AB9">
      <w:pPr>
        <w:jc w:val="both"/>
      </w:pPr>
      <w:r>
        <w:tab/>
      </w:r>
    </w:p>
    <w:p w14:paraId="0F0DA51C" w14:textId="77777777" w:rsidR="00E33AB9" w:rsidRDefault="00E33AB9" w:rsidP="00E33AB9">
      <w:pPr>
        <w:tabs>
          <w:tab w:val="left" w:pos="3570"/>
          <w:tab w:val="center" w:pos="4320"/>
        </w:tabs>
      </w:pPr>
      <w:r>
        <w:t>Figure 25: Physical Data Flow Diagram of the Proposed System (Level 1 - Quarantine)</w:t>
      </w:r>
    </w:p>
    <w:p w14:paraId="1983DD65" w14:textId="77777777" w:rsidR="00E33AB9" w:rsidRDefault="00E33AB9" w:rsidP="00E33AB9">
      <w:pPr>
        <w:tabs>
          <w:tab w:val="left" w:pos="3570"/>
          <w:tab w:val="center" w:pos="4320"/>
        </w:tabs>
      </w:pPr>
    </w:p>
    <w:p w14:paraId="72D12456" w14:textId="3150EA26" w:rsidR="00E33AB9" w:rsidRDefault="00E33AB9" w:rsidP="00E33AB9">
      <w:pPr>
        <w:tabs>
          <w:tab w:val="left" w:pos="3570"/>
          <w:tab w:val="center" w:pos="4320"/>
        </w:tabs>
      </w:pPr>
    </w:p>
    <w:p w14:paraId="5C6BDD5E" w14:textId="26BFF7CD" w:rsidR="00E33AB9" w:rsidRDefault="00E33AB9" w:rsidP="00E33AB9">
      <w:pPr>
        <w:tabs>
          <w:tab w:val="left" w:pos="3570"/>
          <w:tab w:val="center" w:pos="4320"/>
        </w:tabs>
        <w:jc w:val="both"/>
      </w:pPr>
    </w:p>
    <w:p w14:paraId="31184F2B" w14:textId="0A137D04" w:rsidR="00E33AB9" w:rsidRDefault="00E33AB9" w:rsidP="00E33AB9">
      <w:pPr>
        <w:tabs>
          <w:tab w:val="left" w:pos="3570"/>
          <w:tab w:val="center" w:pos="4320"/>
        </w:tabs>
        <w:jc w:val="both"/>
      </w:pPr>
    </w:p>
    <w:p w14:paraId="0CA1ED4E" w14:textId="28AFAD8A" w:rsidR="00E33AB9" w:rsidRDefault="001B498F" w:rsidP="00E33AB9">
      <w:pPr>
        <w:tabs>
          <w:tab w:val="left" w:pos="3570"/>
          <w:tab w:val="center" w:pos="4320"/>
        </w:tabs>
        <w:jc w:val="left"/>
      </w:pPr>
      <w:r>
        <w:rPr>
          <w:b w:val="0"/>
          <w:noProof/>
        </w:rPr>
        <w:drawing>
          <wp:anchor distT="0" distB="0" distL="114300" distR="114300" simplePos="0" relativeHeight="252040704" behindDoc="1" locked="0" layoutInCell="1" allowOverlap="1" wp14:anchorId="0B65F80F" wp14:editId="6291E0D4">
            <wp:simplePos x="0" y="0"/>
            <wp:positionH relativeFrom="column">
              <wp:posOffset>328930</wp:posOffset>
            </wp:positionH>
            <wp:positionV relativeFrom="paragraph">
              <wp:posOffset>169545</wp:posOffset>
            </wp:positionV>
            <wp:extent cx="4568190" cy="2089785"/>
            <wp:effectExtent l="0" t="0" r="0" b="5715"/>
            <wp:wrapNone/>
            <wp:docPr id="54" name="Picture 5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8190" cy="2089785"/>
                    </a:xfrm>
                    <a:prstGeom prst="rect">
                      <a:avLst/>
                    </a:prstGeom>
                    <a:noFill/>
                    <a:ln>
                      <a:noFill/>
                    </a:ln>
                  </pic:spPr>
                </pic:pic>
              </a:graphicData>
            </a:graphic>
          </wp:anchor>
        </w:drawing>
      </w:r>
    </w:p>
    <w:p w14:paraId="3B198428" w14:textId="77777777" w:rsidR="00E33AB9" w:rsidRDefault="00E33AB9" w:rsidP="00E33AB9">
      <w:pPr>
        <w:tabs>
          <w:tab w:val="left" w:pos="3570"/>
          <w:tab w:val="center" w:pos="4320"/>
        </w:tabs>
        <w:jc w:val="left"/>
      </w:pPr>
    </w:p>
    <w:p w14:paraId="5CEFBC8F" w14:textId="77777777" w:rsidR="00E33AB9" w:rsidRDefault="00E33AB9" w:rsidP="00E33AB9">
      <w:pPr>
        <w:tabs>
          <w:tab w:val="left" w:pos="3570"/>
          <w:tab w:val="center" w:pos="4320"/>
        </w:tabs>
        <w:jc w:val="left"/>
      </w:pPr>
    </w:p>
    <w:p w14:paraId="7421A578" w14:textId="77777777" w:rsidR="00E33AB9" w:rsidRDefault="00E33AB9" w:rsidP="00E33AB9">
      <w:pPr>
        <w:tabs>
          <w:tab w:val="left" w:pos="3570"/>
          <w:tab w:val="center" w:pos="4320"/>
        </w:tabs>
        <w:jc w:val="left"/>
      </w:pPr>
    </w:p>
    <w:p w14:paraId="49D5DF89" w14:textId="77777777" w:rsidR="00E33AB9" w:rsidRDefault="00E33AB9" w:rsidP="00E33AB9">
      <w:pPr>
        <w:tabs>
          <w:tab w:val="left" w:pos="3570"/>
          <w:tab w:val="center" w:pos="4320"/>
        </w:tabs>
        <w:jc w:val="left"/>
      </w:pPr>
    </w:p>
    <w:p w14:paraId="2CED56D3" w14:textId="77777777" w:rsidR="00E33AB9" w:rsidRDefault="00E33AB9" w:rsidP="00E33AB9">
      <w:pPr>
        <w:tabs>
          <w:tab w:val="left" w:pos="3570"/>
          <w:tab w:val="center" w:pos="4320"/>
        </w:tabs>
        <w:jc w:val="left"/>
      </w:pPr>
    </w:p>
    <w:p w14:paraId="28289E24" w14:textId="77777777" w:rsidR="00E33AB9" w:rsidRDefault="00E33AB9" w:rsidP="00E33AB9">
      <w:pPr>
        <w:tabs>
          <w:tab w:val="left" w:pos="3570"/>
          <w:tab w:val="center" w:pos="4320"/>
        </w:tabs>
        <w:jc w:val="left"/>
      </w:pPr>
    </w:p>
    <w:p w14:paraId="39479B7A" w14:textId="77777777" w:rsidR="00E33AB9" w:rsidRDefault="00E33AB9" w:rsidP="00E33AB9">
      <w:pPr>
        <w:tabs>
          <w:tab w:val="left" w:pos="3570"/>
          <w:tab w:val="center" w:pos="4320"/>
        </w:tabs>
        <w:jc w:val="left"/>
      </w:pPr>
    </w:p>
    <w:p w14:paraId="0B246D57" w14:textId="77777777" w:rsidR="00E33AB9" w:rsidRDefault="00E33AB9" w:rsidP="00E33AB9">
      <w:pPr>
        <w:tabs>
          <w:tab w:val="left" w:pos="3570"/>
          <w:tab w:val="center" w:pos="4320"/>
        </w:tabs>
        <w:jc w:val="left"/>
      </w:pPr>
    </w:p>
    <w:p w14:paraId="0F836A2A" w14:textId="77777777" w:rsidR="00E33AB9" w:rsidRDefault="00E33AB9" w:rsidP="00E33AB9">
      <w:pPr>
        <w:tabs>
          <w:tab w:val="left" w:pos="3570"/>
          <w:tab w:val="center" w:pos="4320"/>
        </w:tabs>
        <w:jc w:val="left"/>
      </w:pPr>
    </w:p>
    <w:p w14:paraId="3F8C92A4" w14:textId="77777777" w:rsidR="00E33AB9" w:rsidRDefault="00E33AB9" w:rsidP="00E33AB9">
      <w:pPr>
        <w:tabs>
          <w:tab w:val="left" w:pos="3570"/>
          <w:tab w:val="center" w:pos="4320"/>
        </w:tabs>
        <w:jc w:val="left"/>
      </w:pPr>
    </w:p>
    <w:p w14:paraId="725B39A4" w14:textId="77777777" w:rsidR="001B498F" w:rsidRDefault="001B498F" w:rsidP="00E33AB9"/>
    <w:p w14:paraId="3649678A" w14:textId="77777777" w:rsidR="001B498F" w:rsidRDefault="001B498F" w:rsidP="00E33AB9"/>
    <w:p w14:paraId="1AEEA26F" w14:textId="77777777" w:rsidR="001B498F" w:rsidRDefault="001B498F" w:rsidP="00E33AB9"/>
    <w:p w14:paraId="0EE27F10" w14:textId="3915F898" w:rsidR="00E33AB9" w:rsidRDefault="00E33AB9" w:rsidP="00E33AB9">
      <w:r>
        <w:t>Figure 26: Physical Data Flow Diagram of the Proposed System (Level 1 – Schedule)</w:t>
      </w:r>
    </w:p>
    <w:p w14:paraId="2231485B" w14:textId="77777777" w:rsidR="00E33AB9" w:rsidRDefault="00E33AB9" w:rsidP="00E33AB9">
      <w:pPr>
        <w:tabs>
          <w:tab w:val="left" w:pos="3570"/>
          <w:tab w:val="center" w:pos="4320"/>
        </w:tabs>
        <w:jc w:val="left"/>
      </w:pPr>
    </w:p>
    <w:p w14:paraId="57B17FBB" w14:textId="316BD2EE" w:rsidR="00E33AB9" w:rsidRDefault="00D3227E" w:rsidP="00E33AB9">
      <w:pPr>
        <w:tabs>
          <w:tab w:val="left" w:pos="3570"/>
          <w:tab w:val="center" w:pos="4320"/>
        </w:tabs>
        <w:jc w:val="left"/>
      </w:pPr>
      <w:r>
        <w:rPr>
          <w:b w:val="0"/>
          <w:noProof/>
        </w:rPr>
        <w:lastRenderedPageBreak/>
        <w:drawing>
          <wp:inline distT="0" distB="0" distL="0" distR="0" wp14:anchorId="603FCA38" wp14:editId="66E239F7">
            <wp:extent cx="5486400" cy="35344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534410"/>
                    </a:xfrm>
                    <a:prstGeom prst="rect">
                      <a:avLst/>
                    </a:prstGeom>
                    <a:noFill/>
                    <a:ln>
                      <a:noFill/>
                    </a:ln>
                  </pic:spPr>
                </pic:pic>
              </a:graphicData>
            </a:graphic>
          </wp:inline>
        </w:drawing>
      </w:r>
    </w:p>
    <w:p w14:paraId="4F7E1D5F" w14:textId="77777777" w:rsidR="00E33AB9" w:rsidRDefault="00E33AB9" w:rsidP="00E33AB9">
      <w:pPr>
        <w:tabs>
          <w:tab w:val="left" w:pos="3570"/>
          <w:tab w:val="center" w:pos="4320"/>
        </w:tabs>
        <w:jc w:val="left"/>
      </w:pPr>
    </w:p>
    <w:p w14:paraId="3439A9B1" w14:textId="77777777" w:rsidR="00E33AB9" w:rsidRDefault="00E33AB9" w:rsidP="00E33AB9">
      <w:pPr>
        <w:tabs>
          <w:tab w:val="left" w:pos="2100"/>
          <w:tab w:val="center" w:pos="4320"/>
        </w:tabs>
        <w:jc w:val="left"/>
      </w:pPr>
      <w:r>
        <w:tab/>
      </w:r>
    </w:p>
    <w:p w14:paraId="232FBF86" w14:textId="77777777" w:rsidR="00E33AB9" w:rsidRDefault="00E33AB9" w:rsidP="00E33AB9">
      <w:r>
        <w:t>Figure 27: Physical Data Flow Diagram of the Proposed System (Level 1 - Reports)</w:t>
      </w:r>
    </w:p>
    <w:p w14:paraId="79D33172" w14:textId="77777777" w:rsidR="00E33AB9" w:rsidRDefault="00E33AB9" w:rsidP="00E33AB9">
      <w:pPr>
        <w:jc w:val="left"/>
      </w:pPr>
    </w:p>
    <w:p w14:paraId="361CE457" w14:textId="77777777" w:rsidR="00E33AB9" w:rsidRDefault="00E33AB9" w:rsidP="00E33AB9">
      <w:pPr>
        <w:jc w:val="left"/>
      </w:pPr>
    </w:p>
    <w:p w14:paraId="0D70B640" w14:textId="77777777" w:rsidR="00E33AB9" w:rsidRDefault="00E33AB9" w:rsidP="00E33AB9">
      <w:pPr>
        <w:jc w:val="left"/>
      </w:pPr>
    </w:p>
    <w:p w14:paraId="380C6428" w14:textId="77777777" w:rsidR="00E33AB9" w:rsidRDefault="00E33AB9" w:rsidP="00E33AB9">
      <w:pPr>
        <w:jc w:val="left"/>
      </w:pPr>
    </w:p>
    <w:p w14:paraId="4E6B2121" w14:textId="77777777" w:rsidR="00E33AB9" w:rsidRDefault="00E33AB9" w:rsidP="00E33AB9">
      <w:pPr>
        <w:jc w:val="left"/>
      </w:pPr>
    </w:p>
    <w:p w14:paraId="7EE2DD94" w14:textId="77777777" w:rsidR="00E33AB9" w:rsidRDefault="00E33AB9" w:rsidP="00E33AB9">
      <w:pPr>
        <w:jc w:val="left"/>
      </w:pPr>
    </w:p>
    <w:p w14:paraId="605B7ADD" w14:textId="77777777" w:rsidR="00E33AB9" w:rsidRDefault="00E33AB9" w:rsidP="00E33AB9">
      <w:pPr>
        <w:jc w:val="left"/>
      </w:pPr>
      <w:r>
        <w:rPr>
          <w:b w:val="0"/>
          <w:noProof/>
        </w:rPr>
        <w:lastRenderedPageBreak/>
        <w:drawing>
          <wp:inline distT="0" distB="0" distL="0" distR="0" wp14:anchorId="0C2B3013" wp14:editId="6FE00E95">
            <wp:extent cx="5486400" cy="3645535"/>
            <wp:effectExtent l="0" t="0" r="0" b="0"/>
            <wp:docPr id="58" name="Picture 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3085531E" w14:textId="77777777" w:rsidR="00E33AB9" w:rsidRDefault="00E33AB9" w:rsidP="00E33AB9"/>
    <w:p w14:paraId="05D26FC8" w14:textId="77777777" w:rsidR="00E33AB9" w:rsidRDefault="00E33AB9" w:rsidP="00E33AB9">
      <w:r>
        <w:t>Figure 28: Logical Data Flow Diagram of the Proposed Mobile Application (Level 0)</w:t>
      </w:r>
    </w:p>
    <w:p w14:paraId="751702E0" w14:textId="77777777" w:rsidR="00E33AB9" w:rsidRDefault="00E33AB9" w:rsidP="00E33AB9">
      <w:pPr>
        <w:jc w:val="left"/>
      </w:pPr>
    </w:p>
    <w:p w14:paraId="0ED6468F" w14:textId="77777777" w:rsidR="00E33AB9" w:rsidRDefault="00E33AB9" w:rsidP="00E33AB9">
      <w:pPr>
        <w:tabs>
          <w:tab w:val="left" w:pos="3531"/>
          <w:tab w:val="center" w:pos="4320"/>
        </w:tabs>
        <w:jc w:val="left"/>
        <w:rPr>
          <w:bCs/>
        </w:rPr>
      </w:pPr>
    </w:p>
    <w:p w14:paraId="4D5DA71A" w14:textId="77777777" w:rsidR="00E33AB9" w:rsidRDefault="00E33AB9" w:rsidP="00E33AB9">
      <w:pPr>
        <w:tabs>
          <w:tab w:val="left" w:pos="3531"/>
          <w:tab w:val="center" w:pos="4320"/>
        </w:tabs>
        <w:jc w:val="left"/>
        <w:rPr>
          <w:bCs/>
        </w:rPr>
      </w:pPr>
    </w:p>
    <w:p w14:paraId="1CE07168" w14:textId="77777777" w:rsidR="00E33AB9" w:rsidRDefault="00E33AB9" w:rsidP="00E33AB9">
      <w:pPr>
        <w:tabs>
          <w:tab w:val="left" w:pos="3531"/>
          <w:tab w:val="center" w:pos="4320"/>
        </w:tabs>
        <w:jc w:val="left"/>
        <w:rPr>
          <w:bCs/>
        </w:rPr>
      </w:pPr>
    </w:p>
    <w:p w14:paraId="696B57E7" w14:textId="77777777" w:rsidR="00E33AB9" w:rsidRDefault="00E33AB9" w:rsidP="00E33AB9">
      <w:pPr>
        <w:tabs>
          <w:tab w:val="left" w:pos="3531"/>
          <w:tab w:val="center" w:pos="4320"/>
        </w:tabs>
        <w:jc w:val="left"/>
        <w:rPr>
          <w:bCs/>
        </w:rPr>
      </w:pPr>
    </w:p>
    <w:p w14:paraId="561830CD" w14:textId="77777777" w:rsidR="00E33AB9" w:rsidRDefault="00E33AB9" w:rsidP="00E33AB9">
      <w:pPr>
        <w:tabs>
          <w:tab w:val="left" w:pos="3531"/>
          <w:tab w:val="center" w:pos="4320"/>
        </w:tabs>
        <w:jc w:val="left"/>
        <w:rPr>
          <w:bCs/>
        </w:rPr>
      </w:pPr>
    </w:p>
    <w:p w14:paraId="79151A49" w14:textId="77777777" w:rsidR="00E33AB9" w:rsidRDefault="00E33AB9" w:rsidP="00E33AB9">
      <w:pPr>
        <w:tabs>
          <w:tab w:val="left" w:pos="3531"/>
          <w:tab w:val="center" w:pos="4320"/>
        </w:tabs>
        <w:jc w:val="left"/>
        <w:rPr>
          <w:bCs/>
        </w:rPr>
      </w:pPr>
    </w:p>
    <w:p w14:paraId="399E5F5A" w14:textId="77777777" w:rsidR="00E33AB9" w:rsidRDefault="00E33AB9" w:rsidP="00E33AB9">
      <w:pPr>
        <w:tabs>
          <w:tab w:val="left" w:pos="3531"/>
          <w:tab w:val="center" w:pos="4320"/>
        </w:tabs>
        <w:jc w:val="left"/>
        <w:rPr>
          <w:bCs/>
        </w:rPr>
      </w:pPr>
    </w:p>
    <w:p w14:paraId="0BBCCADA" w14:textId="77777777" w:rsidR="00E33AB9" w:rsidRDefault="00E33AB9" w:rsidP="00E33AB9">
      <w:pPr>
        <w:tabs>
          <w:tab w:val="left" w:pos="3531"/>
          <w:tab w:val="center" w:pos="4320"/>
        </w:tabs>
        <w:jc w:val="left"/>
        <w:rPr>
          <w:bCs/>
        </w:rPr>
      </w:pPr>
    </w:p>
    <w:p w14:paraId="64BEC7CA" w14:textId="77777777" w:rsidR="00E33AB9" w:rsidRDefault="00E33AB9" w:rsidP="00E33AB9">
      <w:pPr>
        <w:tabs>
          <w:tab w:val="left" w:pos="3531"/>
          <w:tab w:val="center" w:pos="4320"/>
        </w:tabs>
        <w:jc w:val="left"/>
        <w:rPr>
          <w:bCs/>
        </w:rPr>
      </w:pPr>
    </w:p>
    <w:p w14:paraId="06036BE0" w14:textId="77777777" w:rsidR="00E33AB9" w:rsidRDefault="00E33AB9" w:rsidP="00E33AB9">
      <w:pPr>
        <w:tabs>
          <w:tab w:val="left" w:pos="3531"/>
          <w:tab w:val="center" w:pos="4320"/>
        </w:tabs>
        <w:jc w:val="left"/>
        <w:rPr>
          <w:bCs/>
        </w:rPr>
      </w:pPr>
    </w:p>
    <w:p w14:paraId="4C4E1B89" w14:textId="77777777" w:rsidR="00E33AB9" w:rsidRDefault="00E33AB9" w:rsidP="00E33AB9">
      <w:pPr>
        <w:tabs>
          <w:tab w:val="left" w:pos="3531"/>
          <w:tab w:val="center" w:pos="4320"/>
        </w:tabs>
        <w:jc w:val="left"/>
        <w:rPr>
          <w:bCs/>
        </w:rPr>
      </w:pPr>
    </w:p>
    <w:p w14:paraId="6B832238" w14:textId="77777777" w:rsidR="00E33AB9" w:rsidRDefault="00E33AB9" w:rsidP="00E33AB9">
      <w:pPr>
        <w:tabs>
          <w:tab w:val="left" w:pos="3531"/>
          <w:tab w:val="center" w:pos="4320"/>
        </w:tabs>
        <w:jc w:val="left"/>
        <w:rPr>
          <w:bCs/>
        </w:rPr>
      </w:pPr>
    </w:p>
    <w:p w14:paraId="20C4BB2D" w14:textId="77777777" w:rsidR="00E33AB9" w:rsidRDefault="00E33AB9" w:rsidP="00E33AB9">
      <w:pPr>
        <w:tabs>
          <w:tab w:val="left" w:pos="3531"/>
          <w:tab w:val="center" w:pos="4320"/>
        </w:tabs>
        <w:jc w:val="left"/>
        <w:rPr>
          <w:bCs/>
        </w:rPr>
      </w:pPr>
    </w:p>
    <w:p w14:paraId="364D7880" w14:textId="77777777" w:rsidR="00E33AB9" w:rsidRDefault="00E33AB9" w:rsidP="00E33AB9">
      <w:pPr>
        <w:tabs>
          <w:tab w:val="left" w:pos="3531"/>
          <w:tab w:val="center" w:pos="4320"/>
        </w:tabs>
        <w:jc w:val="left"/>
        <w:rPr>
          <w:bCs/>
        </w:rPr>
      </w:pPr>
    </w:p>
    <w:p w14:paraId="5514A775" w14:textId="77777777" w:rsidR="00E33AB9" w:rsidRDefault="00E33AB9" w:rsidP="00E33AB9">
      <w:pPr>
        <w:tabs>
          <w:tab w:val="left" w:pos="3531"/>
          <w:tab w:val="center" w:pos="4320"/>
        </w:tabs>
        <w:jc w:val="left"/>
        <w:rPr>
          <w:bCs/>
        </w:rPr>
      </w:pPr>
    </w:p>
    <w:p w14:paraId="14690EFF" w14:textId="77777777" w:rsidR="00E33AB9" w:rsidRDefault="00E33AB9" w:rsidP="00E33AB9">
      <w:pPr>
        <w:tabs>
          <w:tab w:val="left" w:pos="3531"/>
          <w:tab w:val="center" w:pos="4320"/>
        </w:tabs>
        <w:jc w:val="left"/>
        <w:rPr>
          <w:bCs/>
        </w:rPr>
      </w:pPr>
    </w:p>
    <w:p w14:paraId="1D70F7CC" w14:textId="77777777" w:rsidR="00E33AB9" w:rsidRDefault="00E33AB9" w:rsidP="00E33AB9">
      <w:pPr>
        <w:tabs>
          <w:tab w:val="left" w:pos="3531"/>
          <w:tab w:val="center" w:pos="4320"/>
        </w:tabs>
        <w:jc w:val="left"/>
        <w:rPr>
          <w:bCs/>
        </w:rPr>
      </w:pPr>
    </w:p>
    <w:p w14:paraId="11DF1891" w14:textId="77777777" w:rsidR="00E33AB9" w:rsidRDefault="00E33AB9" w:rsidP="00E33AB9">
      <w:pPr>
        <w:tabs>
          <w:tab w:val="left" w:pos="3531"/>
          <w:tab w:val="center" w:pos="4320"/>
        </w:tabs>
        <w:jc w:val="left"/>
        <w:rPr>
          <w:bCs/>
        </w:rPr>
      </w:pPr>
    </w:p>
    <w:p w14:paraId="36BE22C8" w14:textId="77777777" w:rsidR="00E33AB9" w:rsidRDefault="00E33AB9" w:rsidP="00E33AB9">
      <w:pPr>
        <w:tabs>
          <w:tab w:val="left" w:pos="3531"/>
          <w:tab w:val="center" w:pos="4320"/>
        </w:tabs>
        <w:jc w:val="left"/>
        <w:rPr>
          <w:bCs/>
        </w:rPr>
      </w:pPr>
    </w:p>
    <w:p w14:paraId="37491DA9" w14:textId="77777777" w:rsidR="00E33AB9" w:rsidRDefault="00E33AB9" w:rsidP="00E33AB9">
      <w:pPr>
        <w:tabs>
          <w:tab w:val="left" w:pos="3531"/>
          <w:tab w:val="center" w:pos="4320"/>
        </w:tabs>
        <w:jc w:val="left"/>
        <w:rPr>
          <w:bCs/>
        </w:rPr>
      </w:pPr>
    </w:p>
    <w:p w14:paraId="0B03AF6B" w14:textId="77777777" w:rsidR="00E33AB9" w:rsidRDefault="00E33AB9" w:rsidP="00E33AB9">
      <w:pPr>
        <w:tabs>
          <w:tab w:val="left" w:pos="3531"/>
          <w:tab w:val="center" w:pos="4320"/>
        </w:tabs>
        <w:jc w:val="left"/>
        <w:rPr>
          <w:bCs/>
        </w:rPr>
      </w:pPr>
    </w:p>
    <w:p w14:paraId="276D593D" w14:textId="77777777" w:rsidR="00E33AB9" w:rsidRDefault="00E33AB9" w:rsidP="00E33AB9">
      <w:pPr>
        <w:tabs>
          <w:tab w:val="left" w:pos="3531"/>
          <w:tab w:val="center" w:pos="4320"/>
        </w:tabs>
        <w:jc w:val="left"/>
        <w:rPr>
          <w:bCs/>
        </w:rPr>
      </w:pPr>
    </w:p>
    <w:p w14:paraId="290549EF" w14:textId="77777777" w:rsidR="00E33AB9" w:rsidRDefault="00E33AB9" w:rsidP="00E33AB9">
      <w:pPr>
        <w:tabs>
          <w:tab w:val="left" w:pos="3531"/>
          <w:tab w:val="center" w:pos="4320"/>
        </w:tabs>
        <w:jc w:val="left"/>
        <w:rPr>
          <w:bCs/>
        </w:rPr>
      </w:pPr>
    </w:p>
    <w:p w14:paraId="4AF22852" w14:textId="77777777" w:rsidR="00E33AB9" w:rsidRDefault="00E33AB9" w:rsidP="00E33AB9">
      <w:pPr>
        <w:tabs>
          <w:tab w:val="left" w:pos="3531"/>
          <w:tab w:val="center" w:pos="4320"/>
        </w:tabs>
        <w:jc w:val="left"/>
        <w:rPr>
          <w:bCs/>
        </w:rPr>
      </w:pPr>
    </w:p>
    <w:p w14:paraId="4701AB1A" w14:textId="77777777" w:rsidR="00E33AB9" w:rsidRDefault="00E33AB9" w:rsidP="00E33AB9">
      <w:pPr>
        <w:tabs>
          <w:tab w:val="left" w:pos="3531"/>
          <w:tab w:val="center" w:pos="4320"/>
        </w:tabs>
        <w:jc w:val="left"/>
        <w:rPr>
          <w:bCs/>
        </w:rPr>
      </w:pPr>
    </w:p>
    <w:p w14:paraId="260DF211" w14:textId="77777777" w:rsidR="00E33AB9" w:rsidRDefault="00E33AB9" w:rsidP="00E33AB9">
      <w:pPr>
        <w:tabs>
          <w:tab w:val="left" w:pos="3531"/>
          <w:tab w:val="center" w:pos="4320"/>
        </w:tabs>
        <w:jc w:val="left"/>
        <w:rPr>
          <w:bCs/>
        </w:rPr>
      </w:pPr>
      <w:r>
        <w:rPr>
          <w:b w:val="0"/>
          <w:bCs/>
          <w:noProof/>
        </w:rPr>
        <w:drawing>
          <wp:inline distT="0" distB="0" distL="0" distR="0" wp14:anchorId="019C677D" wp14:editId="683AD58A">
            <wp:extent cx="5438343" cy="2541041"/>
            <wp:effectExtent l="0" t="0" r="0"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5985" cy="2563302"/>
                    </a:xfrm>
                    <a:prstGeom prst="rect">
                      <a:avLst/>
                    </a:prstGeom>
                    <a:noFill/>
                    <a:ln>
                      <a:noFill/>
                    </a:ln>
                  </pic:spPr>
                </pic:pic>
              </a:graphicData>
            </a:graphic>
          </wp:inline>
        </w:drawing>
      </w:r>
    </w:p>
    <w:p w14:paraId="000C460E" w14:textId="77777777" w:rsidR="00E33AB9" w:rsidRDefault="00E33AB9" w:rsidP="00E33AB9">
      <w:pPr>
        <w:tabs>
          <w:tab w:val="left" w:pos="3531"/>
          <w:tab w:val="center" w:pos="4320"/>
        </w:tabs>
        <w:jc w:val="left"/>
        <w:rPr>
          <w:bCs/>
        </w:rPr>
      </w:pPr>
    </w:p>
    <w:p w14:paraId="71E82C53" w14:textId="77777777" w:rsidR="00E33AB9" w:rsidRDefault="00E33AB9" w:rsidP="00E33AB9">
      <w:pPr>
        <w:tabs>
          <w:tab w:val="left" w:pos="3531"/>
          <w:tab w:val="center" w:pos="4320"/>
        </w:tabs>
        <w:jc w:val="left"/>
        <w:rPr>
          <w:bCs/>
        </w:rPr>
      </w:pPr>
    </w:p>
    <w:p w14:paraId="72F9508E" w14:textId="77777777" w:rsidR="00E33AB9" w:rsidRDefault="00E33AB9" w:rsidP="00457006">
      <w:r>
        <w:t>Figure 29: Physical Data Flow Diagram of the Proposed Mobile Application (Level 1 – View Pig)</w:t>
      </w:r>
    </w:p>
    <w:p w14:paraId="61944E7F" w14:textId="77777777" w:rsidR="00E33AB9" w:rsidRDefault="00E33AB9" w:rsidP="00E33AB9"/>
    <w:p w14:paraId="1194422B" w14:textId="77777777" w:rsidR="00E33AB9" w:rsidRDefault="00E33AB9" w:rsidP="00E33AB9"/>
    <w:p w14:paraId="7FBB31E6" w14:textId="77777777" w:rsidR="00E33AB9" w:rsidRDefault="00E33AB9" w:rsidP="00E33AB9"/>
    <w:p w14:paraId="4B76534B" w14:textId="77777777" w:rsidR="00E33AB9" w:rsidRDefault="00E33AB9" w:rsidP="00E33AB9"/>
    <w:p w14:paraId="15663F23" w14:textId="77777777" w:rsidR="00E33AB9" w:rsidRDefault="00E33AB9" w:rsidP="00E33AB9"/>
    <w:p w14:paraId="0E90E1DB" w14:textId="77777777" w:rsidR="00E33AB9" w:rsidRDefault="00E33AB9" w:rsidP="00E33AB9"/>
    <w:p w14:paraId="6735549D" w14:textId="77777777" w:rsidR="00E33AB9" w:rsidRDefault="00E33AB9" w:rsidP="00E33AB9"/>
    <w:p w14:paraId="03FC04DF" w14:textId="77777777" w:rsidR="00E33AB9" w:rsidRDefault="00E33AB9" w:rsidP="00E33AB9"/>
    <w:p w14:paraId="76539FD2" w14:textId="77777777" w:rsidR="00E33AB9" w:rsidRDefault="00E33AB9" w:rsidP="00E33AB9"/>
    <w:p w14:paraId="01274011" w14:textId="77777777" w:rsidR="00E33AB9" w:rsidRDefault="00E33AB9" w:rsidP="00E33AB9"/>
    <w:p w14:paraId="59D17A8E" w14:textId="77777777" w:rsidR="00E33AB9" w:rsidRDefault="00E33AB9" w:rsidP="00E33AB9"/>
    <w:p w14:paraId="54578422" w14:textId="77777777" w:rsidR="00E33AB9" w:rsidRDefault="00E33AB9" w:rsidP="00E33AB9"/>
    <w:p w14:paraId="3C74FCE5" w14:textId="77777777" w:rsidR="00E33AB9" w:rsidRDefault="00E33AB9" w:rsidP="00E33AB9"/>
    <w:p w14:paraId="6F16B049" w14:textId="77777777" w:rsidR="00E33AB9" w:rsidRDefault="00E33AB9" w:rsidP="00E33AB9"/>
    <w:p w14:paraId="5475CB37" w14:textId="77777777" w:rsidR="00E33AB9" w:rsidRDefault="00E33AB9" w:rsidP="00E33AB9"/>
    <w:p w14:paraId="4601EFFF" w14:textId="77777777" w:rsidR="00E33AB9" w:rsidRDefault="00E33AB9" w:rsidP="00E33AB9"/>
    <w:p w14:paraId="5360DC82" w14:textId="77777777" w:rsidR="00E33AB9" w:rsidRDefault="00E33AB9" w:rsidP="00E33AB9"/>
    <w:p w14:paraId="45F83D05" w14:textId="77777777" w:rsidR="00E33AB9" w:rsidRDefault="00E33AB9" w:rsidP="00E33AB9"/>
    <w:p w14:paraId="5F49C1D4" w14:textId="77777777" w:rsidR="00E33AB9" w:rsidRDefault="00E33AB9" w:rsidP="00E33AB9"/>
    <w:p w14:paraId="2B9DDA21" w14:textId="77777777" w:rsidR="00E33AB9" w:rsidRDefault="00E33AB9" w:rsidP="00E33AB9"/>
    <w:p w14:paraId="61C5DDFB" w14:textId="77777777" w:rsidR="00E33AB9" w:rsidRDefault="00E33AB9" w:rsidP="00E33AB9"/>
    <w:p w14:paraId="7EE1D6A6" w14:textId="77777777" w:rsidR="00E33AB9" w:rsidRDefault="00E33AB9" w:rsidP="00E33AB9"/>
    <w:p w14:paraId="38F490CC" w14:textId="77777777" w:rsidR="00E33AB9" w:rsidRDefault="00E33AB9" w:rsidP="00E33AB9"/>
    <w:p w14:paraId="1963AA91" w14:textId="77777777" w:rsidR="00E33AB9" w:rsidRDefault="00E33AB9" w:rsidP="00E33AB9"/>
    <w:p w14:paraId="1F9348F5" w14:textId="77777777" w:rsidR="00E33AB9" w:rsidRDefault="00E33AB9" w:rsidP="00E33AB9"/>
    <w:p w14:paraId="0BA81FF0" w14:textId="77777777" w:rsidR="00A37D45" w:rsidRDefault="00A37D45" w:rsidP="00A37D45">
      <w:pPr>
        <w:jc w:val="left"/>
      </w:pPr>
    </w:p>
    <w:p w14:paraId="074B9363" w14:textId="45E22248" w:rsidR="00D82BAB" w:rsidRPr="00E056C1" w:rsidRDefault="00D82BAB" w:rsidP="00C32868">
      <w:pPr>
        <w:pStyle w:val="Heading2"/>
      </w:pPr>
      <w:bookmarkStart w:id="69" w:name="_Toc131886461"/>
      <w:r w:rsidRPr="00534D64">
        <w:lastRenderedPageBreak/>
        <w:t>Requirement Documentation</w:t>
      </w:r>
      <w:bookmarkEnd w:id="69"/>
    </w:p>
    <w:p w14:paraId="3F90D6DC" w14:textId="5583744B" w:rsidR="00D82BAB" w:rsidRDefault="00D82BAB" w:rsidP="00D82BAB">
      <w:pPr>
        <w:spacing w:line="360" w:lineRule="auto"/>
        <w:jc w:val="both"/>
        <w:rPr>
          <w:b w:val="0"/>
          <w:bCs/>
          <w:szCs w:val="24"/>
        </w:rPr>
      </w:pPr>
      <w:r w:rsidRPr="00D86C14">
        <w:rPr>
          <w:b w:val="0"/>
          <w:bCs/>
          <w:szCs w:val="24"/>
        </w:rPr>
        <w:t xml:space="preserve">Requirement Documentation is the procedure for writing a software requirement of the project. Software Requirement is how the system is deliberate to function. The Requirement Documentation serves as guide in developing a project and outlining the features that will be included. </w:t>
      </w:r>
      <w:proofErr w:type="gramStart"/>
      <w:r w:rsidR="00160485" w:rsidRPr="00D86C14">
        <w:rPr>
          <w:b w:val="0"/>
          <w:bCs/>
          <w:szCs w:val="24"/>
        </w:rPr>
        <w:t>This places</w:t>
      </w:r>
      <w:proofErr w:type="gramEnd"/>
      <w:r w:rsidRPr="00D86C14">
        <w:rPr>
          <w:b w:val="0"/>
          <w:bCs/>
          <w:szCs w:val="24"/>
        </w:rPr>
        <w:t xml:space="preserve"> the functional and non-functional requirements of the proposed Web-based Piggery Management System with Mobile-based QR Code Scanner in Lamba, Banga South Cotabato.</w:t>
      </w:r>
    </w:p>
    <w:p w14:paraId="272A104C" w14:textId="6E78365D" w:rsidR="002F29C4" w:rsidRPr="002F29C4" w:rsidRDefault="002F29C4" w:rsidP="00FE728C">
      <w:pPr>
        <w:pStyle w:val="Heading3"/>
      </w:pPr>
      <w:bookmarkStart w:id="70" w:name="_Toc131886462"/>
      <w:r w:rsidRPr="002F29C4">
        <w:t>Functional Requirements</w:t>
      </w:r>
      <w:bookmarkEnd w:id="70"/>
    </w:p>
    <w:p w14:paraId="328F7CE1" w14:textId="77777777" w:rsidR="00D82BAB" w:rsidRPr="00D86C14" w:rsidRDefault="00D82BAB" w:rsidP="005D4103">
      <w:pPr>
        <w:spacing w:line="360" w:lineRule="auto"/>
        <w:jc w:val="both"/>
        <w:rPr>
          <w:b w:val="0"/>
          <w:bCs/>
          <w:szCs w:val="24"/>
        </w:rPr>
      </w:pPr>
      <w:r w:rsidRPr="00D86C14">
        <w:rPr>
          <w:b w:val="0"/>
          <w:bCs/>
          <w:szCs w:val="24"/>
        </w:rPr>
        <w:t xml:space="preserve">The Functional requirements are the basic functions of the system which have primarily what the system must or must not do and how the system responds to inputs. The functional requirements of Web-based Piggery Management System with Mobile-based QR Code Scanner in Lamba, Banga South Cotabato are shown through system storyboard models. </w:t>
      </w:r>
    </w:p>
    <w:p w14:paraId="45B69E1A" w14:textId="77777777" w:rsidR="00D82BAB" w:rsidRDefault="00D82BAB" w:rsidP="005D4103">
      <w:pPr>
        <w:spacing w:line="360" w:lineRule="auto"/>
        <w:jc w:val="both"/>
        <w:rPr>
          <w:b w:val="0"/>
          <w:bCs/>
          <w:szCs w:val="24"/>
        </w:rPr>
      </w:pPr>
      <w:r w:rsidRPr="00D86C14">
        <w:rPr>
          <w:b w:val="0"/>
          <w:bCs/>
          <w:szCs w:val="24"/>
        </w:rPr>
        <w:t>The illustration below shows the functional requirements for the Web-based Piggery Management System with Mobile-based QR Code Scanner in Lamba, Banga South Cotabato web application.</w:t>
      </w:r>
    </w:p>
    <w:p w14:paraId="09DC2789" w14:textId="77777777" w:rsidR="00D82BAB" w:rsidRPr="00D86C14" w:rsidRDefault="00D82BAB" w:rsidP="00D82BAB">
      <w:pPr>
        <w:spacing w:line="360" w:lineRule="auto"/>
        <w:jc w:val="both"/>
        <w:rPr>
          <w:b w:val="0"/>
          <w:bCs/>
          <w:szCs w:val="24"/>
        </w:rPr>
      </w:pPr>
    </w:p>
    <w:p w14:paraId="5DE56F4F" w14:textId="77777777" w:rsidR="00D82BAB" w:rsidRDefault="00D82BAB" w:rsidP="005D4103">
      <w:pPr>
        <w:spacing w:line="360" w:lineRule="auto"/>
        <w:jc w:val="both"/>
        <w:rPr>
          <w:b w:val="0"/>
          <w:bCs/>
          <w:color w:val="000000" w:themeColor="text1"/>
        </w:rPr>
      </w:pPr>
      <w:r w:rsidRPr="001B4DEE">
        <w:rPr>
          <w:b w:val="0"/>
          <w:bCs/>
          <w:color w:val="000000" w:themeColor="text1"/>
        </w:rPr>
        <w:t>The illustration below are the functional requirements of the proposed system web application.</w:t>
      </w:r>
    </w:p>
    <w:p w14:paraId="45EC20E9" w14:textId="77777777" w:rsidR="00D82BAB" w:rsidRDefault="00D82BAB" w:rsidP="00D82BAB">
      <w:pPr>
        <w:jc w:val="both"/>
        <w:rPr>
          <w:b w:val="0"/>
          <w:bCs/>
          <w:color w:val="000000" w:themeColor="text1"/>
        </w:rPr>
      </w:pPr>
    </w:p>
    <w:p w14:paraId="0EB7641D" w14:textId="7E64EAD3" w:rsidR="00D82BAB" w:rsidRPr="00BB12F9" w:rsidRDefault="00801A21" w:rsidP="005D4103">
      <w:pPr>
        <w:spacing w:line="360" w:lineRule="auto"/>
        <w:jc w:val="both"/>
        <w:rPr>
          <w:b w:val="0"/>
          <w:bCs/>
          <w:szCs w:val="24"/>
        </w:rPr>
      </w:pPr>
      <w:r>
        <w:rPr>
          <w:bCs/>
          <w:szCs w:val="24"/>
        </w:rPr>
        <w:t>User Management</w:t>
      </w:r>
    </w:p>
    <w:p w14:paraId="2C885B5E" w14:textId="1A6C8393" w:rsidR="00D82BAB" w:rsidRPr="00446184" w:rsidRDefault="00D82BAB" w:rsidP="005D4103">
      <w:pPr>
        <w:spacing w:line="360" w:lineRule="auto"/>
        <w:jc w:val="both"/>
        <w:rPr>
          <w:b w:val="0"/>
          <w:bCs/>
          <w:szCs w:val="24"/>
        </w:rPr>
      </w:pPr>
      <w:r w:rsidRPr="00446184">
        <w:rPr>
          <w:b w:val="0"/>
          <w:bCs/>
          <w:szCs w:val="24"/>
        </w:rPr>
        <w:t xml:space="preserve">The </w:t>
      </w:r>
      <w:r w:rsidR="00801A21">
        <w:rPr>
          <w:b w:val="0"/>
          <w:bCs/>
          <w:szCs w:val="24"/>
        </w:rPr>
        <w:t>user management</w:t>
      </w:r>
      <w:r w:rsidRPr="00446184">
        <w:rPr>
          <w:b w:val="0"/>
          <w:bCs/>
          <w:szCs w:val="24"/>
        </w:rPr>
        <w:t xml:space="preserve"> allows the </w:t>
      </w:r>
      <w:r w:rsidR="00801A21">
        <w:rPr>
          <w:b w:val="0"/>
          <w:bCs/>
          <w:szCs w:val="24"/>
        </w:rPr>
        <w:t xml:space="preserve">owner, workers, and veterinarian to login into the web-based system by </w:t>
      </w:r>
      <w:r w:rsidRPr="00446184">
        <w:rPr>
          <w:b w:val="0"/>
          <w:bCs/>
          <w:szCs w:val="24"/>
        </w:rPr>
        <w:t>inputting</w:t>
      </w:r>
      <w:r w:rsidR="00801A21">
        <w:rPr>
          <w:b w:val="0"/>
          <w:bCs/>
          <w:szCs w:val="24"/>
        </w:rPr>
        <w:t xml:space="preserve"> the</w:t>
      </w:r>
      <w:r w:rsidRPr="00446184">
        <w:rPr>
          <w:b w:val="0"/>
          <w:bCs/>
          <w:szCs w:val="24"/>
        </w:rPr>
        <w:t xml:space="preserve"> </w:t>
      </w:r>
      <w:r w:rsidR="00801A21">
        <w:rPr>
          <w:b w:val="0"/>
          <w:bCs/>
          <w:szCs w:val="24"/>
        </w:rPr>
        <w:t xml:space="preserve">default </w:t>
      </w:r>
      <w:r w:rsidRPr="00446184">
        <w:rPr>
          <w:b w:val="0"/>
          <w:bCs/>
          <w:szCs w:val="24"/>
        </w:rPr>
        <w:t xml:space="preserve">username and password. </w:t>
      </w:r>
      <w:r w:rsidR="00801A21">
        <w:rPr>
          <w:b w:val="0"/>
          <w:bCs/>
          <w:szCs w:val="24"/>
        </w:rPr>
        <w:t>It uses</w:t>
      </w:r>
      <w:r w:rsidRPr="00446184">
        <w:rPr>
          <w:b w:val="0"/>
          <w:bCs/>
          <w:szCs w:val="24"/>
        </w:rPr>
        <w:t xml:space="preserve"> authenticat</w:t>
      </w:r>
      <w:r w:rsidR="00801A21">
        <w:rPr>
          <w:b w:val="0"/>
          <w:bCs/>
          <w:szCs w:val="24"/>
        </w:rPr>
        <w:t>ion to allow the</w:t>
      </w:r>
      <w:r w:rsidRPr="00446184">
        <w:rPr>
          <w:b w:val="0"/>
          <w:bCs/>
          <w:szCs w:val="24"/>
        </w:rPr>
        <w:t xml:space="preserve"> user to access the system.</w:t>
      </w:r>
    </w:p>
    <w:p w14:paraId="6D063F18" w14:textId="77777777" w:rsidR="003F0AEA" w:rsidRDefault="003F0AEA" w:rsidP="003F0AEA">
      <w:pPr>
        <w:spacing w:line="360" w:lineRule="auto"/>
        <w:jc w:val="both"/>
        <w:rPr>
          <w:b w:val="0"/>
          <w:bCs/>
          <w:color w:val="000000" w:themeColor="text1"/>
        </w:rPr>
      </w:pPr>
    </w:p>
    <w:p w14:paraId="40576CB0" w14:textId="261D8870" w:rsidR="0030082D" w:rsidRDefault="00D82BAB" w:rsidP="005D4103">
      <w:pPr>
        <w:jc w:val="both"/>
        <w:rPr>
          <w:b w:val="0"/>
          <w:bCs/>
          <w:szCs w:val="24"/>
        </w:rPr>
      </w:pPr>
      <w:r w:rsidRPr="00DE4B53">
        <w:rPr>
          <w:b w:val="0"/>
          <w:bCs/>
          <w:szCs w:val="24"/>
        </w:rPr>
        <w:t>REQ1</w:t>
      </w:r>
      <w:r w:rsidR="00801A21">
        <w:rPr>
          <w:b w:val="0"/>
          <w:bCs/>
          <w:szCs w:val="24"/>
        </w:rPr>
        <w:t>.</w:t>
      </w:r>
      <w:r w:rsidRPr="00DE4B53">
        <w:rPr>
          <w:b w:val="0"/>
          <w:bCs/>
          <w:szCs w:val="24"/>
        </w:rPr>
        <w:t xml:space="preserve"> The </w:t>
      </w:r>
      <w:r w:rsidR="00801A21">
        <w:rPr>
          <w:b w:val="0"/>
          <w:bCs/>
          <w:szCs w:val="24"/>
        </w:rPr>
        <w:t>owner, workers, and veterinarian</w:t>
      </w:r>
      <w:r w:rsidRPr="00DE4B53">
        <w:rPr>
          <w:b w:val="0"/>
          <w:bCs/>
          <w:szCs w:val="24"/>
        </w:rPr>
        <w:t xml:space="preserve"> s</w:t>
      </w:r>
      <w:r w:rsidR="001C6126">
        <w:rPr>
          <w:b w:val="0"/>
          <w:bCs/>
          <w:szCs w:val="24"/>
        </w:rPr>
        <w:t>hall</w:t>
      </w:r>
      <w:r w:rsidRPr="00DE4B53">
        <w:rPr>
          <w:b w:val="0"/>
          <w:bCs/>
          <w:szCs w:val="24"/>
        </w:rPr>
        <w:t xml:space="preserve"> be able to login to the website using </w:t>
      </w:r>
      <w:r w:rsidR="007F12E6">
        <w:rPr>
          <w:b w:val="0"/>
          <w:bCs/>
          <w:szCs w:val="24"/>
        </w:rPr>
        <w:t>the default username and password</w:t>
      </w:r>
      <w:r w:rsidRPr="00DE4B53">
        <w:rPr>
          <w:b w:val="0"/>
          <w:bCs/>
          <w:szCs w:val="24"/>
        </w:rPr>
        <w:t>.</w:t>
      </w:r>
    </w:p>
    <w:p w14:paraId="40C484AC" w14:textId="38259949" w:rsidR="008668D8" w:rsidRDefault="008668D8" w:rsidP="005D4103">
      <w:pPr>
        <w:jc w:val="both"/>
        <w:rPr>
          <w:b w:val="0"/>
          <w:bCs/>
          <w:szCs w:val="24"/>
        </w:rPr>
      </w:pPr>
    </w:p>
    <w:p w14:paraId="3C3E40C9" w14:textId="3B482048" w:rsidR="008668D8" w:rsidRDefault="008668D8" w:rsidP="005D4103">
      <w:pPr>
        <w:jc w:val="both"/>
        <w:rPr>
          <w:b w:val="0"/>
          <w:bCs/>
          <w:szCs w:val="24"/>
        </w:rPr>
      </w:pPr>
    </w:p>
    <w:p w14:paraId="590B4C03" w14:textId="216FF179" w:rsidR="008668D8" w:rsidRDefault="008668D8" w:rsidP="005D4103">
      <w:pPr>
        <w:jc w:val="both"/>
        <w:rPr>
          <w:b w:val="0"/>
          <w:bCs/>
          <w:szCs w:val="24"/>
        </w:rPr>
      </w:pPr>
    </w:p>
    <w:p w14:paraId="5E8F7563" w14:textId="40974D47" w:rsidR="008668D8" w:rsidRDefault="008668D8" w:rsidP="005D4103">
      <w:pPr>
        <w:jc w:val="both"/>
        <w:rPr>
          <w:b w:val="0"/>
          <w:bCs/>
          <w:szCs w:val="24"/>
        </w:rPr>
      </w:pPr>
    </w:p>
    <w:p w14:paraId="077C6F5E" w14:textId="4BC92311" w:rsidR="008668D8" w:rsidRDefault="008668D8" w:rsidP="005D4103">
      <w:pPr>
        <w:jc w:val="both"/>
        <w:rPr>
          <w:b w:val="0"/>
          <w:bCs/>
          <w:szCs w:val="24"/>
        </w:rPr>
      </w:pPr>
    </w:p>
    <w:p w14:paraId="477D14CB" w14:textId="77777777" w:rsidR="00565B72" w:rsidRDefault="00565B72" w:rsidP="00565B72">
      <w:pPr>
        <w:jc w:val="both"/>
      </w:pPr>
    </w:p>
    <w:p w14:paraId="24AF5777" w14:textId="17B5E7CD" w:rsidR="00093764" w:rsidRDefault="00BA777B" w:rsidP="00565B72">
      <w:pPr>
        <w:jc w:val="both"/>
      </w:pPr>
      <w:r>
        <w:rPr>
          <w:noProof/>
        </w:rPr>
        <mc:AlternateContent>
          <mc:Choice Requires="wps">
            <w:drawing>
              <wp:anchor distT="0" distB="0" distL="114300" distR="114300" simplePos="0" relativeHeight="252003840" behindDoc="0" locked="0" layoutInCell="1" allowOverlap="1" wp14:anchorId="6DD370C9" wp14:editId="537ACA77">
                <wp:simplePos x="0" y="0"/>
                <wp:positionH relativeFrom="column">
                  <wp:posOffset>-16452</wp:posOffset>
                </wp:positionH>
                <wp:positionV relativeFrom="paragraph">
                  <wp:posOffset>-435610</wp:posOffset>
                </wp:positionV>
                <wp:extent cx="571500" cy="457200"/>
                <wp:effectExtent l="0" t="0" r="19050" b="19050"/>
                <wp:wrapNone/>
                <wp:docPr id="65" name="Oval 6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EE15D" w14:textId="5C78C226" w:rsidR="007F12E6" w:rsidRPr="007F12E6" w:rsidRDefault="006802A3" w:rsidP="007F12E6">
                            <w:pPr>
                              <w:jc w:val="both"/>
                              <w:rPr>
                                <w:color w:val="000000" w:themeColor="text1"/>
                                <w:sz w:val="18"/>
                                <w:szCs w:val="16"/>
                                <w:lang w:val="en-US"/>
                              </w:rPr>
                            </w:pPr>
                            <w:r>
                              <w:rPr>
                                <w:color w:val="000000" w:themeColor="text1"/>
                                <w:sz w:val="18"/>
                                <w:szCs w:val="16"/>
                                <w:lang w:val="en-US"/>
                              </w:rPr>
                              <w:t>30</w:t>
                            </w:r>
                            <w:r w:rsidR="007F12E6" w:rsidRPr="007F12E6">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D370C9" id="Oval 65" o:spid="_x0000_s1026" style="position:absolute;left:0;text-align:left;margin-left:-1.3pt;margin-top:-34.3pt;width:45pt;height:36pt;z-index:25200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" fillcolor="white [3212]" strokecolor="black [3213]" strokeweight="1pt">
                <v:stroke joinstyle="miter"/>
                <v:textbox>
                  <w:txbxContent>
                    <w:p w14:paraId="1F1EE15D" w14:textId="5C78C226" w:rsidR="007F12E6" w:rsidRPr="007F12E6" w:rsidRDefault="006802A3" w:rsidP="007F12E6">
                      <w:pPr>
                        <w:jc w:val="both"/>
                        <w:rPr>
                          <w:color w:val="000000" w:themeColor="text1"/>
                          <w:sz w:val="18"/>
                          <w:szCs w:val="16"/>
                          <w:lang w:val="en-US"/>
                        </w:rPr>
                      </w:pPr>
                      <w:r>
                        <w:rPr>
                          <w:color w:val="000000" w:themeColor="text1"/>
                          <w:sz w:val="18"/>
                          <w:szCs w:val="16"/>
                          <w:lang w:val="en-US"/>
                        </w:rPr>
                        <w:t>30</w:t>
                      </w:r>
                      <w:r w:rsidR="007F12E6" w:rsidRPr="007F12E6">
                        <w:rPr>
                          <w:color w:val="000000" w:themeColor="text1"/>
                          <w:sz w:val="18"/>
                          <w:szCs w:val="16"/>
                          <w:lang w:val="en-US"/>
                        </w:rPr>
                        <w:t>A</w:t>
                      </w:r>
                    </w:p>
                  </w:txbxContent>
                </v:textbox>
              </v:oval>
            </w:pict>
          </mc:Fallback>
        </mc:AlternateContent>
      </w:r>
      <w:r w:rsidRPr="00BA777B">
        <w:rPr>
          <w:noProof/>
        </w:rPr>
        <w:drawing>
          <wp:anchor distT="0" distB="0" distL="114300" distR="114300" simplePos="0" relativeHeight="251554303" behindDoc="0" locked="0" layoutInCell="1" allowOverlap="1" wp14:anchorId="27980687" wp14:editId="137C4DF3">
            <wp:simplePos x="0" y="0"/>
            <wp:positionH relativeFrom="column">
              <wp:posOffset>0</wp:posOffset>
            </wp:positionH>
            <wp:positionV relativeFrom="paragraph">
              <wp:posOffset>-111702</wp:posOffset>
            </wp:positionV>
            <wp:extent cx="5486400" cy="390715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86400" cy="3907155"/>
                    </a:xfrm>
                    <a:prstGeom prst="rect">
                      <a:avLst/>
                    </a:prstGeom>
                  </pic:spPr>
                </pic:pic>
              </a:graphicData>
            </a:graphic>
            <wp14:sizeRelH relativeFrom="page">
              <wp14:pctWidth>0</wp14:pctWidth>
            </wp14:sizeRelH>
            <wp14:sizeRelV relativeFrom="page">
              <wp14:pctHeight>0</wp14:pctHeight>
            </wp14:sizeRelV>
          </wp:anchor>
        </w:drawing>
      </w:r>
    </w:p>
    <w:p w14:paraId="4CE948DD" w14:textId="2D3EAC89" w:rsidR="003208EE" w:rsidRDefault="003208EE" w:rsidP="00C72057">
      <w:pPr>
        <w:tabs>
          <w:tab w:val="left" w:pos="2246"/>
          <w:tab w:val="center" w:pos="4320"/>
        </w:tabs>
        <w:jc w:val="left"/>
      </w:pPr>
    </w:p>
    <w:p w14:paraId="51EDC6C8" w14:textId="37A3F19A" w:rsidR="00C72057" w:rsidRDefault="00C72057" w:rsidP="00C72057">
      <w:pPr>
        <w:tabs>
          <w:tab w:val="left" w:pos="2246"/>
          <w:tab w:val="center" w:pos="4320"/>
        </w:tabs>
        <w:jc w:val="left"/>
      </w:pPr>
      <w:r>
        <w:tab/>
      </w:r>
    </w:p>
    <w:p w14:paraId="6EAA0EF1" w14:textId="4EF1DE9E" w:rsidR="00C72057" w:rsidRPr="00C72057" w:rsidRDefault="00C72057" w:rsidP="00C72057"/>
    <w:p w14:paraId="27F68731" w14:textId="74AB0ECD" w:rsidR="00C72057" w:rsidRPr="00C72057" w:rsidRDefault="00C72057" w:rsidP="00C72057"/>
    <w:p w14:paraId="06D4CC9D" w14:textId="3AFA64C5" w:rsidR="00C72057" w:rsidRPr="00C72057" w:rsidRDefault="00C72057" w:rsidP="00C72057"/>
    <w:p w14:paraId="0547BDBD" w14:textId="319B5C86" w:rsidR="00C72057" w:rsidRPr="00C72057" w:rsidRDefault="00C72057" w:rsidP="00C72057"/>
    <w:p w14:paraId="2D6392C7" w14:textId="7D617E72" w:rsidR="00C72057" w:rsidRPr="00C72057" w:rsidRDefault="00C72057" w:rsidP="00C72057"/>
    <w:p w14:paraId="61C1B727" w14:textId="1521B896" w:rsidR="00C72057" w:rsidRPr="00C72057" w:rsidRDefault="00C72057" w:rsidP="00C72057"/>
    <w:p w14:paraId="08AAB28B" w14:textId="2DC45F0F" w:rsidR="00C72057" w:rsidRPr="00C72057" w:rsidRDefault="00C72057" w:rsidP="00C72057"/>
    <w:p w14:paraId="13FEF66E" w14:textId="3E898E1B" w:rsidR="00C72057" w:rsidRPr="00C72057" w:rsidRDefault="00C72057" w:rsidP="00C72057"/>
    <w:p w14:paraId="45339431" w14:textId="005AF6AD" w:rsidR="00C72057" w:rsidRPr="00C72057" w:rsidRDefault="00C72057" w:rsidP="00C72057"/>
    <w:p w14:paraId="4716FFA7" w14:textId="292B2098" w:rsidR="00C72057" w:rsidRPr="00C72057" w:rsidRDefault="00C72057" w:rsidP="00C72057"/>
    <w:p w14:paraId="26622225" w14:textId="68D8E260" w:rsidR="00C72057" w:rsidRPr="00C72057" w:rsidRDefault="00C72057" w:rsidP="00C72057"/>
    <w:p w14:paraId="1FA32210" w14:textId="64897A31" w:rsidR="00C72057" w:rsidRPr="00C72057" w:rsidRDefault="00C72057" w:rsidP="00C72057"/>
    <w:p w14:paraId="565962F0" w14:textId="38A6C1D1" w:rsidR="00C72057" w:rsidRPr="00C72057" w:rsidRDefault="00C72057" w:rsidP="00C72057"/>
    <w:p w14:paraId="21ED6201" w14:textId="30B05801" w:rsidR="00C72057" w:rsidRPr="00C72057" w:rsidRDefault="00C72057" w:rsidP="00C72057"/>
    <w:p w14:paraId="5993333C" w14:textId="48EF35CE" w:rsidR="00C72057" w:rsidRPr="00C72057" w:rsidRDefault="00C72057" w:rsidP="00C72057"/>
    <w:p w14:paraId="3E6382F2" w14:textId="02A6F050" w:rsidR="00C72057" w:rsidRPr="00C72057" w:rsidRDefault="00C72057" w:rsidP="00C72057"/>
    <w:p w14:paraId="2EB2A288" w14:textId="60B2FF68" w:rsidR="00C72057" w:rsidRPr="00C72057" w:rsidRDefault="00C72057" w:rsidP="00005FD4">
      <w:pPr>
        <w:jc w:val="both"/>
      </w:pPr>
    </w:p>
    <w:p w14:paraId="1B2D5422" w14:textId="7D22FD82" w:rsidR="00FD223C" w:rsidRDefault="00FD223C" w:rsidP="003208EE">
      <w:pPr>
        <w:tabs>
          <w:tab w:val="left" w:pos="372"/>
          <w:tab w:val="left" w:pos="3891"/>
          <w:tab w:val="center" w:pos="4320"/>
        </w:tabs>
        <w:jc w:val="left"/>
      </w:pPr>
    </w:p>
    <w:p w14:paraId="0632615F" w14:textId="77777777" w:rsidR="00BA777B" w:rsidRDefault="00BA777B" w:rsidP="003208EE">
      <w:pPr>
        <w:tabs>
          <w:tab w:val="left" w:pos="372"/>
          <w:tab w:val="left" w:pos="3891"/>
          <w:tab w:val="center" w:pos="4320"/>
        </w:tabs>
        <w:jc w:val="left"/>
      </w:pPr>
    </w:p>
    <w:p w14:paraId="64301A18" w14:textId="77777777" w:rsidR="00BA777B" w:rsidRDefault="00BA777B" w:rsidP="003208EE">
      <w:pPr>
        <w:tabs>
          <w:tab w:val="left" w:pos="372"/>
          <w:tab w:val="left" w:pos="3891"/>
          <w:tab w:val="center" w:pos="4320"/>
        </w:tabs>
        <w:jc w:val="left"/>
      </w:pPr>
    </w:p>
    <w:p w14:paraId="33EA13C4" w14:textId="18DB7292" w:rsidR="00FD223C" w:rsidRDefault="00E71BE6" w:rsidP="003208EE">
      <w:pPr>
        <w:tabs>
          <w:tab w:val="left" w:pos="372"/>
          <w:tab w:val="left" w:pos="3891"/>
          <w:tab w:val="center" w:pos="4320"/>
        </w:tabs>
        <w:jc w:val="left"/>
      </w:pPr>
      <w:r>
        <w:rPr>
          <w:noProof/>
        </w:rPr>
        <mc:AlternateContent>
          <mc:Choice Requires="wps">
            <w:drawing>
              <wp:anchor distT="0" distB="0" distL="114300" distR="114300" simplePos="0" relativeHeight="252050944" behindDoc="0" locked="0" layoutInCell="1" allowOverlap="1" wp14:anchorId="47C76083" wp14:editId="1E368F4E">
                <wp:simplePos x="0" y="0"/>
                <wp:positionH relativeFrom="column">
                  <wp:posOffset>-32385</wp:posOffset>
                </wp:positionH>
                <wp:positionV relativeFrom="paragraph">
                  <wp:posOffset>163830</wp:posOffset>
                </wp:positionV>
                <wp:extent cx="571500" cy="457200"/>
                <wp:effectExtent l="0" t="0" r="19050" b="19050"/>
                <wp:wrapNone/>
                <wp:docPr id="18" name="Oval 1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D4FC" w14:textId="45E6128D" w:rsidR="00B903FC" w:rsidRPr="007F12E6" w:rsidRDefault="006802A3" w:rsidP="00B903FC">
                            <w:pPr>
                              <w:jc w:val="both"/>
                              <w:rPr>
                                <w:color w:val="000000" w:themeColor="text1"/>
                                <w:sz w:val="18"/>
                                <w:szCs w:val="16"/>
                                <w:lang w:val="en-US"/>
                              </w:rPr>
                            </w:pPr>
                            <w:r>
                              <w:rPr>
                                <w:color w:val="000000" w:themeColor="text1"/>
                                <w:sz w:val="18"/>
                                <w:szCs w:val="16"/>
                                <w:lang w:val="en-US"/>
                              </w:rPr>
                              <w:t>30</w:t>
                            </w:r>
                            <w:r w:rsidR="00B903FC">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C76083" id="Oval 18" o:spid="_x0000_s1027" style="position:absolute;margin-left:-2.55pt;margin-top:12.9pt;width:45pt;height:36pt;z-index:25205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DT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" fillcolor="white [3212]" strokecolor="black [3213]" strokeweight="1pt">
                <v:stroke joinstyle="miter"/>
                <v:textbox>
                  <w:txbxContent>
                    <w:p w14:paraId="05FBD4FC" w14:textId="45E6128D" w:rsidR="00B903FC" w:rsidRPr="007F12E6" w:rsidRDefault="006802A3" w:rsidP="00B903FC">
                      <w:pPr>
                        <w:jc w:val="both"/>
                        <w:rPr>
                          <w:color w:val="000000" w:themeColor="text1"/>
                          <w:sz w:val="18"/>
                          <w:szCs w:val="16"/>
                          <w:lang w:val="en-US"/>
                        </w:rPr>
                      </w:pPr>
                      <w:r>
                        <w:rPr>
                          <w:color w:val="000000" w:themeColor="text1"/>
                          <w:sz w:val="18"/>
                          <w:szCs w:val="16"/>
                          <w:lang w:val="en-US"/>
                        </w:rPr>
                        <w:t>30</w:t>
                      </w:r>
                      <w:r w:rsidR="00B903FC">
                        <w:rPr>
                          <w:color w:val="000000" w:themeColor="text1"/>
                          <w:sz w:val="18"/>
                          <w:szCs w:val="16"/>
                          <w:lang w:val="en-US"/>
                        </w:rPr>
                        <w:t>B</w:t>
                      </w:r>
                    </w:p>
                  </w:txbxContent>
                </v:textbox>
              </v:oval>
            </w:pict>
          </mc:Fallback>
        </mc:AlternateContent>
      </w:r>
      <w:r w:rsidRPr="00E71BE6">
        <w:rPr>
          <w:noProof/>
        </w:rPr>
        <w:drawing>
          <wp:anchor distT="0" distB="0" distL="114300" distR="114300" simplePos="0" relativeHeight="251553278" behindDoc="0" locked="0" layoutInCell="1" allowOverlap="1" wp14:anchorId="14946542" wp14:editId="0C96E282">
            <wp:simplePos x="0" y="0"/>
            <wp:positionH relativeFrom="column">
              <wp:posOffset>0</wp:posOffset>
            </wp:positionH>
            <wp:positionV relativeFrom="paragraph">
              <wp:posOffset>515378</wp:posOffset>
            </wp:positionV>
            <wp:extent cx="5486400" cy="3880419"/>
            <wp:effectExtent l="0" t="0" r="0" b="635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t="539"/>
                    <a:stretch/>
                  </pic:blipFill>
                  <pic:spPr bwMode="auto">
                    <a:xfrm>
                      <a:off x="0" y="0"/>
                      <a:ext cx="5486400" cy="38804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EAFF5" w14:textId="3B5EFA64" w:rsidR="007F12E6" w:rsidRDefault="007F12E6" w:rsidP="003208EE">
      <w:pPr>
        <w:tabs>
          <w:tab w:val="left" w:pos="372"/>
          <w:tab w:val="left" w:pos="3891"/>
          <w:tab w:val="center" w:pos="4320"/>
        </w:tabs>
        <w:jc w:val="left"/>
        <w:sectPr w:rsidR="007F12E6" w:rsidSect="001F5EA3">
          <w:pgSz w:w="12240" w:h="15840" w:code="1"/>
          <w:pgMar w:top="1440" w:right="1440" w:bottom="1440" w:left="2160" w:header="720" w:footer="288" w:gutter="0"/>
          <w:cols w:space="720"/>
          <w:docGrid w:linePitch="360"/>
        </w:sectPr>
      </w:pPr>
    </w:p>
    <w:p w14:paraId="3E1029F7" w14:textId="1821BCB1" w:rsidR="007F12E6" w:rsidRDefault="00805AC8" w:rsidP="003208EE">
      <w:pPr>
        <w:tabs>
          <w:tab w:val="left" w:pos="372"/>
          <w:tab w:val="left" w:pos="3891"/>
          <w:tab w:val="center" w:pos="4320"/>
        </w:tabs>
        <w:jc w:val="left"/>
      </w:pPr>
      <w:r>
        <w:rPr>
          <w:noProof/>
        </w:rPr>
        <w:lastRenderedPageBreak/>
        <mc:AlternateContent>
          <mc:Choice Requires="wps">
            <w:drawing>
              <wp:anchor distT="0" distB="0" distL="114300" distR="114300" simplePos="0" relativeHeight="252006912" behindDoc="0" locked="0" layoutInCell="1" allowOverlap="1" wp14:anchorId="172149B1" wp14:editId="28B616FE">
                <wp:simplePos x="0" y="0"/>
                <wp:positionH relativeFrom="column">
                  <wp:posOffset>-15240</wp:posOffset>
                </wp:positionH>
                <wp:positionV relativeFrom="paragraph">
                  <wp:posOffset>-312420</wp:posOffset>
                </wp:positionV>
                <wp:extent cx="571500" cy="45720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EFA4C" w14:textId="62711F58" w:rsidR="007F12E6" w:rsidRPr="007F12E6" w:rsidRDefault="006802A3" w:rsidP="007F12E6">
                            <w:pPr>
                              <w:jc w:val="both"/>
                              <w:rPr>
                                <w:color w:val="000000" w:themeColor="text1"/>
                                <w:sz w:val="18"/>
                                <w:szCs w:val="16"/>
                                <w:lang w:val="en-US"/>
                              </w:rPr>
                            </w:pPr>
                            <w:r>
                              <w:rPr>
                                <w:color w:val="000000" w:themeColor="text1"/>
                                <w:sz w:val="18"/>
                                <w:szCs w:val="16"/>
                                <w:lang w:val="en-US"/>
                              </w:rPr>
                              <w:t>30C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149B1" id="Oval 104" o:spid="_x0000_s1028" style="position:absolute;margin-left:-1.2pt;margin-top:-24.6pt;width:45pt;height:36pt;z-index:2520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me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" fillcolor="white [3212]" strokecolor="black [3213]" strokeweight="1pt">
                <v:stroke joinstyle="miter"/>
                <v:textbox>
                  <w:txbxContent>
                    <w:p w14:paraId="7D9EFA4C" w14:textId="62711F58" w:rsidR="007F12E6" w:rsidRPr="007F12E6" w:rsidRDefault="006802A3" w:rsidP="007F12E6">
                      <w:pPr>
                        <w:jc w:val="both"/>
                        <w:rPr>
                          <w:color w:val="000000" w:themeColor="text1"/>
                          <w:sz w:val="18"/>
                          <w:szCs w:val="16"/>
                          <w:lang w:val="en-US"/>
                        </w:rPr>
                      </w:pPr>
                      <w:r>
                        <w:rPr>
                          <w:color w:val="000000" w:themeColor="text1"/>
                          <w:sz w:val="18"/>
                          <w:szCs w:val="16"/>
                          <w:lang w:val="en-US"/>
                        </w:rPr>
                        <w:t>30C</w:t>
                      </w:r>
                    </w:p>
                  </w:txbxContent>
                </v:textbox>
              </v:oval>
            </w:pict>
          </mc:Fallback>
        </mc:AlternateContent>
      </w:r>
      <w:r w:rsidR="00C77D43" w:rsidRPr="00C77D43">
        <w:rPr>
          <w:noProof/>
        </w:rPr>
        <w:drawing>
          <wp:inline distT="0" distB="0" distL="0" distR="0" wp14:anchorId="615090A4" wp14:editId="7E645368">
            <wp:extent cx="5486400" cy="3901440"/>
            <wp:effectExtent l="0" t="0" r="0" b="381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5"/>
                    <a:stretch>
                      <a:fillRect/>
                    </a:stretch>
                  </pic:blipFill>
                  <pic:spPr>
                    <a:xfrm>
                      <a:off x="0" y="0"/>
                      <a:ext cx="5486400" cy="3901440"/>
                    </a:xfrm>
                    <a:prstGeom prst="rect">
                      <a:avLst/>
                    </a:prstGeom>
                  </pic:spPr>
                </pic:pic>
              </a:graphicData>
            </a:graphic>
          </wp:inline>
        </w:drawing>
      </w:r>
    </w:p>
    <w:p w14:paraId="3927F6CE" w14:textId="77777777" w:rsidR="00C77D43" w:rsidRDefault="00C77D43" w:rsidP="00C77D43">
      <w:pPr>
        <w:tabs>
          <w:tab w:val="left" w:pos="2928"/>
        </w:tabs>
        <w:spacing w:line="360" w:lineRule="auto"/>
        <w:jc w:val="both"/>
        <w:rPr>
          <w:b w:val="0"/>
          <w:bCs/>
        </w:rPr>
      </w:pPr>
    </w:p>
    <w:p w14:paraId="77D602BE" w14:textId="4D33FCE6" w:rsidR="00C77D43" w:rsidRPr="00C77D43" w:rsidRDefault="00C77D43" w:rsidP="00C77D43">
      <w:pPr>
        <w:tabs>
          <w:tab w:val="left" w:pos="2928"/>
        </w:tabs>
        <w:spacing w:line="360" w:lineRule="auto"/>
        <w:jc w:val="both"/>
        <w:rPr>
          <w:b w:val="0"/>
          <w:bCs/>
        </w:rPr>
      </w:pPr>
      <w:r>
        <w:rPr>
          <w:b w:val="0"/>
          <w:bCs/>
        </w:rPr>
        <w:t>The user should enter user credentials as shown in item number one (1) and two (2) then the user should select its job as shown in item number three (3) and log in by clicking the button “Login” button.</w:t>
      </w:r>
    </w:p>
    <w:p w14:paraId="3533AEAE" w14:textId="77777777" w:rsidR="00C77D43" w:rsidRDefault="00C77D43" w:rsidP="000F3962">
      <w:pPr>
        <w:tabs>
          <w:tab w:val="left" w:pos="2928"/>
        </w:tabs>
      </w:pPr>
    </w:p>
    <w:p w14:paraId="6E783A21" w14:textId="6F4BCC0E" w:rsidR="00521335" w:rsidRDefault="000F3962" w:rsidP="000F3962">
      <w:pPr>
        <w:tabs>
          <w:tab w:val="left" w:pos="2928"/>
        </w:tabs>
      </w:pPr>
      <w:r>
        <w:t xml:space="preserve">Figure </w:t>
      </w:r>
      <w:r w:rsidR="001236C0">
        <w:t>30</w:t>
      </w:r>
      <w:r w:rsidR="00F843A4">
        <w:t xml:space="preserve"> A-C</w:t>
      </w:r>
      <w:r>
        <w:t>. Login User Storyboard</w:t>
      </w:r>
    </w:p>
    <w:p w14:paraId="6C74B4D7" w14:textId="6220F9A8" w:rsidR="000F3962" w:rsidRDefault="000F3962" w:rsidP="000F3962">
      <w:pPr>
        <w:tabs>
          <w:tab w:val="left" w:pos="2928"/>
        </w:tabs>
      </w:pPr>
    </w:p>
    <w:p w14:paraId="4FEA62BD" w14:textId="430216AD" w:rsidR="006900B0" w:rsidRDefault="006900B0" w:rsidP="006900B0">
      <w:pPr>
        <w:jc w:val="both"/>
      </w:pPr>
    </w:p>
    <w:p w14:paraId="00004B84" w14:textId="2DE15EC3" w:rsidR="006900B0" w:rsidRDefault="006900B0" w:rsidP="006900B0">
      <w:pPr>
        <w:jc w:val="both"/>
      </w:pPr>
    </w:p>
    <w:p w14:paraId="75F0D22E" w14:textId="0F6A5300" w:rsidR="006900B0" w:rsidRDefault="006900B0" w:rsidP="006900B0">
      <w:pPr>
        <w:jc w:val="both"/>
      </w:pPr>
    </w:p>
    <w:p w14:paraId="3851C11B" w14:textId="3F7C28A7" w:rsidR="00394F9C" w:rsidRPr="00394F9C" w:rsidRDefault="00577390" w:rsidP="005D4103">
      <w:pPr>
        <w:jc w:val="both"/>
        <w:sectPr w:rsidR="00394F9C" w:rsidRPr="00394F9C" w:rsidSect="001F5EA3">
          <w:pgSz w:w="12240" w:h="15840" w:code="1"/>
          <w:pgMar w:top="1440" w:right="1440" w:bottom="1440" w:left="2160" w:header="720" w:footer="288" w:gutter="0"/>
          <w:cols w:space="720"/>
          <w:docGrid w:linePitch="360"/>
        </w:sectPr>
      </w:pPr>
      <w:r>
        <w:rPr>
          <w:noProof/>
        </w:rPr>
        <mc:AlternateContent>
          <mc:Choice Requires="wps">
            <w:drawing>
              <wp:anchor distT="0" distB="0" distL="114300" distR="114300" simplePos="0" relativeHeight="251760128" behindDoc="0" locked="0" layoutInCell="1" allowOverlap="1" wp14:anchorId="7C45273A" wp14:editId="19D8EDF5">
                <wp:simplePos x="0" y="0"/>
                <wp:positionH relativeFrom="column">
                  <wp:posOffset>15875</wp:posOffset>
                </wp:positionH>
                <wp:positionV relativeFrom="paragraph">
                  <wp:posOffset>31750</wp:posOffset>
                </wp:positionV>
                <wp:extent cx="299085" cy="267970"/>
                <wp:effectExtent l="0" t="0" r="0" b="0"/>
                <wp:wrapNone/>
                <wp:docPr id="1145" name="Text Box 1145"/>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0EAFEB1B" w14:textId="42534197" w:rsidR="00640A6E" w:rsidRPr="00636331" w:rsidRDefault="00640A6E" w:rsidP="00592F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273A" id="_x0000_t202" coordsize="21600,21600" o:spt="202" path="m,l,21600r21600,l21600,xe">
                <v:stroke joinstyle="miter"/>
                <v:path gradientshapeok="t" o:connecttype="rect"/>
              </v:shapetype>
              <v:shape id="Text Box 1145" o:spid="_x0000_s1029" type="#_x0000_t202" style="position:absolute;left:0;text-align:left;margin-left:1.25pt;margin-top:2.5pt;width:23.55pt;height:21.1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FHAIAADI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" filled="f" stroked="f" strokeweight=".5pt">
                <v:textbox>
                  <w:txbxContent>
                    <w:p w14:paraId="0EAFEB1B" w14:textId="42534197" w:rsidR="00640A6E" w:rsidRPr="00636331" w:rsidRDefault="00640A6E" w:rsidP="00592F4F"/>
                  </w:txbxContent>
                </v:textbox>
              </v:shape>
            </w:pict>
          </mc:Fallback>
        </mc:AlternateContent>
      </w:r>
    </w:p>
    <w:p w14:paraId="3B359E24" w14:textId="23BD0CAE" w:rsidR="00AF42DE" w:rsidRDefault="005D4103" w:rsidP="00AF42DE">
      <w:pPr>
        <w:spacing w:after="160" w:line="259" w:lineRule="auto"/>
        <w:jc w:val="left"/>
        <w:rPr>
          <w:b w:val="0"/>
          <w:bCs/>
        </w:rPr>
      </w:pPr>
      <w:r>
        <w:rPr>
          <w:b w:val="0"/>
          <w:bCs/>
        </w:rPr>
        <w:lastRenderedPageBreak/>
        <w:t xml:space="preserve">REQ2. </w:t>
      </w:r>
      <w:r w:rsidR="006C41E3">
        <w:rPr>
          <w:b w:val="0"/>
          <w:bCs/>
        </w:rPr>
        <w:t>The users shall be able to change the password by clicking the forgot password.</w:t>
      </w:r>
    </w:p>
    <w:p w14:paraId="2706EBF7" w14:textId="269C266F" w:rsidR="00FD223C" w:rsidRPr="00AF42DE" w:rsidRDefault="000231EF" w:rsidP="00AF42DE">
      <w:pPr>
        <w:spacing w:after="160" w:line="259" w:lineRule="auto"/>
        <w:jc w:val="left"/>
        <w:rPr>
          <w:b w:val="0"/>
          <w:bCs/>
        </w:rPr>
      </w:pPr>
      <w:r>
        <w:rPr>
          <w:noProof/>
        </w:rPr>
        <mc:AlternateContent>
          <mc:Choice Requires="wps">
            <w:drawing>
              <wp:anchor distT="0" distB="0" distL="114300" distR="114300" simplePos="0" relativeHeight="252011008" behindDoc="0" locked="0" layoutInCell="1" allowOverlap="1" wp14:anchorId="04243003" wp14:editId="7CA75410">
                <wp:simplePos x="0" y="0"/>
                <wp:positionH relativeFrom="column">
                  <wp:posOffset>-46355</wp:posOffset>
                </wp:positionH>
                <wp:positionV relativeFrom="paragraph">
                  <wp:posOffset>29210</wp:posOffset>
                </wp:positionV>
                <wp:extent cx="571500" cy="457200"/>
                <wp:effectExtent l="0" t="0" r="19050" b="19050"/>
                <wp:wrapNone/>
                <wp:docPr id="123" name="Oval 123"/>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40CE0" w14:textId="0E2EE15D" w:rsidR="006C41E3" w:rsidRPr="007F12E6" w:rsidRDefault="00750E95"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243003" id="Oval 123" o:spid="_x0000_s1030" style="position:absolute;margin-left:-3.65pt;margin-top:2.3pt;width:45pt;height:36pt;z-index:25201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EiAIAAKQ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" fillcolor="white [3212]" strokecolor="black [3213]" strokeweight="1pt">
                <v:stroke joinstyle="miter"/>
                <v:textbox>
                  <w:txbxContent>
                    <w:p w14:paraId="0B340CE0" w14:textId="0E2EE15D" w:rsidR="006C41E3" w:rsidRPr="007F12E6" w:rsidRDefault="00750E95"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A</w:t>
                      </w:r>
                    </w:p>
                  </w:txbxContent>
                </v:textbox>
              </v:oval>
            </w:pict>
          </mc:Fallback>
        </mc:AlternateContent>
      </w:r>
    </w:p>
    <w:p w14:paraId="23A79AE6" w14:textId="431170E7" w:rsidR="00C72057" w:rsidRDefault="000231EF" w:rsidP="00C72057">
      <w:pPr>
        <w:tabs>
          <w:tab w:val="center" w:pos="4320"/>
        </w:tabs>
        <w:rPr>
          <w:szCs w:val="24"/>
        </w:rPr>
      </w:pPr>
      <w:r w:rsidRPr="00C77D43">
        <w:rPr>
          <w:b w:val="0"/>
          <w:bCs/>
          <w:noProof/>
        </w:rPr>
        <w:drawing>
          <wp:anchor distT="0" distB="0" distL="114300" distR="114300" simplePos="0" relativeHeight="251552253" behindDoc="0" locked="0" layoutInCell="1" allowOverlap="1" wp14:anchorId="1ED85BAF" wp14:editId="57D6F7A4">
            <wp:simplePos x="0" y="0"/>
            <wp:positionH relativeFrom="column">
              <wp:posOffset>0</wp:posOffset>
            </wp:positionH>
            <wp:positionV relativeFrom="paragraph">
              <wp:posOffset>100330</wp:posOffset>
            </wp:positionV>
            <wp:extent cx="5486400" cy="3891915"/>
            <wp:effectExtent l="0" t="0" r="0" b="0"/>
            <wp:wrapNone/>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6400" cy="3891915"/>
                    </a:xfrm>
                    <a:prstGeom prst="rect">
                      <a:avLst/>
                    </a:prstGeom>
                  </pic:spPr>
                </pic:pic>
              </a:graphicData>
            </a:graphic>
            <wp14:sizeRelH relativeFrom="page">
              <wp14:pctWidth>0</wp14:pctWidth>
            </wp14:sizeRelH>
            <wp14:sizeRelV relativeFrom="page">
              <wp14:pctHeight>0</wp14:pctHeight>
            </wp14:sizeRelV>
          </wp:anchor>
        </w:drawing>
      </w:r>
    </w:p>
    <w:p w14:paraId="21D5F44A" w14:textId="77777777" w:rsidR="00C72057" w:rsidRPr="00C72057" w:rsidRDefault="00C72057" w:rsidP="00C72057">
      <w:pPr>
        <w:rPr>
          <w:szCs w:val="24"/>
        </w:rPr>
      </w:pPr>
    </w:p>
    <w:p w14:paraId="0F2BB675" w14:textId="77777777" w:rsidR="00C72057" w:rsidRPr="00C72057" w:rsidRDefault="00C72057" w:rsidP="00C72057">
      <w:pPr>
        <w:rPr>
          <w:szCs w:val="24"/>
        </w:rPr>
      </w:pPr>
    </w:p>
    <w:p w14:paraId="69D0CD2A" w14:textId="77777777" w:rsidR="00C72057" w:rsidRPr="00C72057" w:rsidRDefault="00C72057" w:rsidP="00C72057">
      <w:pPr>
        <w:rPr>
          <w:szCs w:val="24"/>
        </w:rPr>
      </w:pPr>
    </w:p>
    <w:p w14:paraId="7BF486E6" w14:textId="77777777" w:rsidR="00C72057" w:rsidRPr="00C72057" w:rsidRDefault="00C72057" w:rsidP="00C72057">
      <w:pPr>
        <w:rPr>
          <w:szCs w:val="24"/>
        </w:rPr>
      </w:pPr>
    </w:p>
    <w:p w14:paraId="5C61C52F" w14:textId="77777777" w:rsidR="00C72057" w:rsidRPr="00C72057" w:rsidRDefault="00C72057" w:rsidP="00C72057">
      <w:pPr>
        <w:rPr>
          <w:szCs w:val="24"/>
        </w:rPr>
      </w:pPr>
    </w:p>
    <w:p w14:paraId="1C5BAB4C" w14:textId="77777777" w:rsidR="00C72057" w:rsidRPr="00C72057" w:rsidRDefault="00C72057" w:rsidP="00C72057">
      <w:pPr>
        <w:rPr>
          <w:szCs w:val="24"/>
        </w:rPr>
      </w:pPr>
    </w:p>
    <w:p w14:paraId="0D52F194" w14:textId="77777777" w:rsidR="00C72057" w:rsidRPr="00C72057" w:rsidRDefault="00C72057" w:rsidP="00C72057">
      <w:pPr>
        <w:rPr>
          <w:szCs w:val="24"/>
        </w:rPr>
      </w:pPr>
    </w:p>
    <w:p w14:paraId="28B4E9D9" w14:textId="77777777" w:rsidR="00C72057" w:rsidRPr="00C72057" w:rsidRDefault="00C72057" w:rsidP="00C72057">
      <w:pPr>
        <w:rPr>
          <w:szCs w:val="24"/>
        </w:rPr>
      </w:pPr>
    </w:p>
    <w:p w14:paraId="109D9214" w14:textId="4F353FC5" w:rsidR="00C72057" w:rsidRPr="00C72057" w:rsidRDefault="00C72057" w:rsidP="00C72057">
      <w:pPr>
        <w:rPr>
          <w:szCs w:val="24"/>
        </w:rPr>
      </w:pPr>
    </w:p>
    <w:p w14:paraId="12BF1737" w14:textId="77777777" w:rsidR="00C72057" w:rsidRPr="00C72057" w:rsidRDefault="00C72057" w:rsidP="00C72057">
      <w:pPr>
        <w:rPr>
          <w:szCs w:val="24"/>
        </w:rPr>
      </w:pPr>
    </w:p>
    <w:p w14:paraId="04EB1A81" w14:textId="77777777" w:rsidR="00C72057" w:rsidRPr="00C72057" w:rsidRDefault="00C72057" w:rsidP="00C72057">
      <w:pPr>
        <w:rPr>
          <w:szCs w:val="24"/>
        </w:rPr>
      </w:pPr>
    </w:p>
    <w:p w14:paraId="0BB62D48" w14:textId="77777777" w:rsidR="00C72057" w:rsidRPr="00C72057" w:rsidRDefault="00C72057" w:rsidP="00C72057">
      <w:pPr>
        <w:rPr>
          <w:szCs w:val="24"/>
        </w:rPr>
      </w:pPr>
    </w:p>
    <w:p w14:paraId="2177006B" w14:textId="77777777" w:rsidR="00C72057" w:rsidRDefault="00C72057" w:rsidP="00BE7A68">
      <w:pPr>
        <w:spacing w:after="160" w:line="360" w:lineRule="auto"/>
        <w:jc w:val="both"/>
        <w:rPr>
          <w:szCs w:val="24"/>
        </w:rPr>
      </w:pPr>
      <w:r>
        <w:rPr>
          <w:szCs w:val="24"/>
        </w:rPr>
        <w:tab/>
      </w:r>
    </w:p>
    <w:p w14:paraId="5A9847E7" w14:textId="77777777" w:rsidR="00C72057" w:rsidRDefault="00C72057" w:rsidP="00C72057">
      <w:pPr>
        <w:tabs>
          <w:tab w:val="left" w:pos="2966"/>
          <w:tab w:val="center" w:pos="4320"/>
        </w:tabs>
        <w:jc w:val="left"/>
        <w:rPr>
          <w:szCs w:val="24"/>
        </w:rPr>
      </w:pPr>
    </w:p>
    <w:p w14:paraId="67574277" w14:textId="192ED239" w:rsidR="00D650A7" w:rsidRDefault="00D650A7" w:rsidP="00AF42DE">
      <w:pPr>
        <w:spacing w:after="160" w:line="360" w:lineRule="auto"/>
        <w:jc w:val="both"/>
        <w:rPr>
          <w:szCs w:val="24"/>
        </w:rPr>
      </w:pPr>
    </w:p>
    <w:p w14:paraId="032E685C" w14:textId="5EE67FAF" w:rsidR="00AF42DE" w:rsidRDefault="00AF42DE" w:rsidP="00AF42DE">
      <w:pPr>
        <w:spacing w:after="160" w:line="360" w:lineRule="auto"/>
        <w:jc w:val="both"/>
        <w:rPr>
          <w:szCs w:val="24"/>
        </w:rPr>
      </w:pPr>
    </w:p>
    <w:p w14:paraId="4F7DF51E" w14:textId="77777777" w:rsidR="00C77D43" w:rsidRDefault="00C77D43" w:rsidP="00AF42DE">
      <w:pPr>
        <w:spacing w:after="160" w:line="360" w:lineRule="auto"/>
        <w:jc w:val="both"/>
        <w:rPr>
          <w:szCs w:val="24"/>
        </w:rPr>
      </w:pPr>
    </w:p>
    <w:p w14:paraId="3782EB5E" w14:textId="77777777" w:rsidR="00C77D43" w:rsidRDefault="00C77D43" w:rsidP="00AF42DE">
      <w:pPr>
        <w:spacing w:after="160" w:line="360" w:lineRule="auto"/>
        <w:jc w:val="both"/>
        <w:rPr>
          <w:szCs w:val="24"/>
        </w:rPr>
      </w:pPr>
    </w:p>
    <w:p w14:paraId="02387A32" w14:textId="77777777" w:rsidR="00C77D43" w:rsidRDefault="00C77D43" w:rsidP="00AF42DE">
      <w:pPr>
        <w:spacing w:after="160" w:line="360" w:lineRule="auto"/>
        <w:jc w:val="both"/>
        <w:rPr>
          <w:szCs w:val="24"/>
        </w:rPr>
      </w:pPr>
    </w:p>
    <w:p w14:paraId="658D0EE0" w14:textId="77777777" w:rsidR="00C77D43" w:rsidRDefault="00C77D43" w:rsidP="00AF42DE">
      <w:pPr>
        <w:spacing w:after="160" w:line="360" w:lineRule="auto"/>
        <w:jc w:val="both"/>
        <w:rPr>
          <w:szCs w:val="24"/>
        </w:rPr>
      </w:pPr>
    </w:p>
    <w:p w14:paraId="303D48E7" w14:textId="77777777" w:rsidR="00C77D43" w:rsidRDefault="00C77D43" w:rsidP="00AF42DE">
      <w:pPr>
        <w:spacing w:after="160" w:line="360" w:lineRule="auto"/>
        <w:jc w:val="both"/>
        <w:rPr>
          <w:szCs w:val="24"/>
        </w:rPr>
      </w:pPr>
    </w:p>
    <w:p w14:paraId="5C9FAF6D" w14:textId="0454E313" w:rsidR="00C77D43" w:rsidRDefault="00C77D43" w:rsidP="00AF42DE">
      <w:pPr>
        <w:spacing w:after="160" w:line="360" w:lineRule="auto"/>
        <w:jc w:val="both"/>
        <w:rPr>
          <w:szCs w:val="24"/>
        </w:rPr>
      </w:pPr>
    </w:p>
    <w:p w14:paraId="280F5E3D" w14:textId="497C015A" w:rsidR="00B76BD5" w:rsidRDefault="00B76BD5" w:rsidP="00AF42DE">
      <w:pPr>
        <w:spacing w:after="160" w:line="360" w:lineRule="auto"/>
        <w:jc w:val="both"/>
        <w:rPr>
          <w:noProof/>
        </w:rPr>
      </w:pPr>
      <w:r w:rsidRPr="00B76BD5">
        <w:rPr>
          <w:noProof/>
        </w:rPr>
        <w:t xml:space="preserve"> </w:t>
      </w:r>
    </w:p>
    <w:p w14:paraId="206391A5" w14:textId="77777777" w:rsidR="00B76BD5" w:rsidRDefault="00B76BD5" w:rsidP="00AF42DE">
      <w:pPr>
        <w:spacing w:after="160" w:line="360" w:lineRule="auto"/>
        <w:jc w:val="both"/>
        <w:rPr>
          <w:noProof/>
        </w:rPr>
      </w:pPr>
    </w:p>
    <w:p w14:paraId="28142A67" w14:textId="77777777" w:rsidR="00B76BD5" w:rsidRDefault="00B76BD5" w:rsidP="00AF42DE">
      <w:pPr>
        <w:spacing w:after="160" w:line="360" w:lineRule="auto"/>
        <w:jc w:val="both"/>
        <w:rPr>
          <w:noProof/>
        </w:rPr>
      </w:pPr>
    </w:p>
    <w:p w14:paraId="55E80D38" w14:textId="2023C373" w:rsidR="00B76BD5" w:rsidRDefault="00B76BD5" w:rsidP="00AF42DE">
      <w:pPr>
        <w:spacing w:after="160" w:line="360" w:lineRule="auto"/>
        <w:jc w:val="both"/>
        <w:rPr>
          <w:noProof/>
        </w:rPr>
      </w:pPr>
    </w:p>
    <w:p w14:paraId="1314FD5E" w14:textId="2706D417" w:rsidR="00B76BD5" w:rsidRDefault="00B76BD5" w:rsidP="00AF42DE">
      <w:pPr>
        <w:spacing w:after="160" w:line="360" w:lineRule="auto"/>
        <w:jc w:val="both"/>
        <w:rPr>
          <w:noProof/>
        </w:rPr>
      </w:pPr>
    </w:p>
    <w:p w14:paraId="2B66B0E2" w14:textId="137F6899" w:rsidR="00B76BD5" w:rsidRDefault="00AA736A" w:rsidP="00AF42DE">
      <w:pPr>
        <w:spacing w:after="160" w:line="360" w:lineRule="auto"/>
        <w:jc w:val="both"/>
        <w:rPr>
          <w:noProof/>
        </w:rPr>
      </w:pPr>
      <w:r>
        <w:rPr>
          <w:noProof/>
        </w:rPr>
        <w:lastRenderedPageBreak/>
        <mc:AlternateContent>
          <mc:Choice Requires="wps">
            <w:drawing>
              <wp:anchor distT="0" distB="0" distL="114300" distR="114300" simplePos="0" relativeHeight="252014080" behindDoc="0" locked="0" layoutInCell="1" allowOverlap="1" wp14:anchorId="726C3F82" wp14:editId="558AEB5E">
                <wp:simplePos x="0" y="0"/>
                <wp:positionH relativeFrom="column">
                  <wp:posOffset>-21590</wp:posOffset>
                </wp:positionH>
                <wp:positionV relativeFrom="paragraph">
                  <wp:posOffset>-368935</wp:posOffset>
                </wp:positionV>
                <wp:extent cx="571500" cy="457200"/>
                <wp:effectExtent l="0" t="0" r="19050" b="19050"/>
                <wp:wrapNone/>
                <wp:docPr id="125" name="Oval 12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C4345C" w14:textId="77D83634" w:rsidR="006C41E3" w:rsidRPr="007F12E6" w:rsidRDefault="00724CAF"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6C3F82" id="Oval 125" o:spid="_x0000_s1031" style="position:absolute;left:0;text-align:left;margin-left:-1.7pt;margin-top:-29.05pt;width:45pt;height:36pt;z-index:25201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KJ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" fillcolor="white [3212]" strokecolor="black [3213]" strokeweight="1pt">
                <v:stroke joinstyle="miter"/>
                <v:textbox>
                  <w:txbxContent>
                    <w:p w14:paraId="68C4345C" w14:textId="77D83634" w:rsidR="006C41E3" w:rsidRPr="007F12E6" w:rsidRDefault="00724CAF" w:rsidP="006C41E3">
                      <w:pPr>
                        <w:jc w:val="both"/>
                        <w:rPr>
                          <w:color w:val="000000" w:themeColor="text1"/>
                          <w:sz w:val="18"/>
                          <w:szCs w:val="16"/>
                          <w:lang w:val="en-US"/>
                        </w:rPr>
                      </w:pPr>
                      <w:r>
                        <w:rPr>
                          <w:color w:val="000000" w:themeColor="text1"/>
                          <w:sz w:val="18"/>
                          <w:szCs w:val="16"/>
                          <w:lang w:val="en-US"/>
                        </w:rPr>
                        <w:t>31</w:t>
                      </w:r>
                      <w:r w:rsidR="006C41E3">
                        <w:rPr>
                          <w:color w:val="000000" w:themeColor="text1"/>
                          <w:sz w:val="18"/>
                          <w:szCs w:val="16"/>
                          <w:lang w:val="en-US"/>
                        </w:rPr>
                        <w:t>B</w:t>
                      </w:r>
                    </w:p>
                  </w:txbxContent>
                </v:textbox>
              </v:oval>
            </w:pict>
          </mc:Fallback>
        </mc:AlternateContent>
      </w:r>
      <w:r w:rsidR="00EE72F9" w:rsidRPr="00EE72F9">
        <w:rPr>
          <w:noProof/>
        </w:rPr>
        <w:drawing>
          <wp:anchor distT="0" distB="0" distL="114300" distR="114300" simplePos="0" relativeHeight="251551228" behindDoc="0" locked="0" layoutInCell="1" allowOverlap="1" wp14:anchorId="53387616" wp14:editId="51A43A04">
            <wp:simplePos x="0" y="0"/>
            <wp:positionH relativeFrom="column">
              <wp:posOffset>0</wp:posOffset>
            </wp:positionH>
            <wp:positionV relativeFrom="paragraph">
              <wp:posOffset>-38100</wp:posOffset>
            </wp:positionV>
            <wp:extent cx="5486400" cy="3900170"/>
            <wp:effectExtent l="0" t="0" r="0" b="5080"/>
            <wp:wrapNone/>
            <wp:docPr id="1069" name="Picture 10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86400" cy="3900170"/>
                    </a:xfrm>
                    <a:prstGeom prst="rect">
                      <a:avLst/>
                    </a:prstGeom>
                  </pic:spPr>
                </pic:pic>
              </a:graphicData>
            </a:graphic>
            <wp14:sizeRelH relativeFrom="page">
              <wp14:pctWidth>0</wp14:pctWidth>
            </wp14:sizeRelH>
            <wp14:sizeRelV relativeFrom="page">
              <wp14:pctHeight>0</wp14:pctHeight>
            </wp14:sizeRelV>
          </wp:anchor>
        </w:drawing>
      </w:r>
      <w:r w:rsidR="00EE72F9" w:rsidRPr="00EE72F9">
        <w:rPr>
          <w:noProof/>
        </w:rPr>
        <w:t xml:space="preserve"> </w:t>
      </w:r>
    </w:p>
    <w:p w14:paraId="1D59A06F" w14:textId="38B3B5D5" w:rsidR="00B76BD5" w:rsidRDefault="00B76BD5" w:rsidP="00AF42DE">
      <w:pPr>
        <w:spacing w:after="160" w:line="360" w:lineRule="auto"/>
        <w:jc w:val="both"/>
        <w:rPr>
          <w:noProof/>
        </w:rPr>
      </w:pPr>
    </w:p>
    <w:p w14:paraId="66C4C193" w14:textId="77777777" w:rsidR="00B76BD5" w:rsidRDefault="00B76BD5" w:rsidP="00AF42DE">
      <w:pPr>
        <w:spacing w:after="160" w:line="360" w:lineRule="auto"/>
        <w:jc w:val="both"/>
        <w:rPr>
          <w:noProof/>
        </w:rPr>
      </w:pPr>
    </w:p>
    <w:p w14:paraId="1659DF9D" w14:textId="77777777" w:rsidR="00B76BD5" w:rsidRDefault="00B76BD5" w:rsidP="00AF42DE">
      <w:pPr>
        <w:spacing w:after="160" w:line="360" w:lineRule="auto"/>
        <w:jc w:val="both"/>
        <w:rPr>
          <w:noProof/>
        </w:rPr>
      </w:pPr>
    </w:p>
    <w:p w14:paraId="1E2CE6DE" w14:textId="77777777" w:rsidR="00B76BD5" w:rsidRDefault="00B76BD5" w:rsidP="00AF42DE">
      <w:pPr>
        <w:spacing w:after="160" w:line="360" w:lineRule="auto"/>
        <w:jc w:val="both"/>
        <w:rPr>
          <w:noProof/>
        </w:rPr>
      </w:pPr>
    </w:p>
    <w:p w14:paraId="43381688" w14:textId="77777777" w:rsidR="00B76BD5" w:rsidRDefault="00B76BD5" w:rsidP="00AF42DE">
      <w:pPr>
        <w:spacing w:after="160" w:line="360" w:lineRule="auto"/>
        <w:jc w:val="both"/>
        <w:rPr>
          <w:noProof/>
        </w:rPr>
      </w:pPr>
    </w:p>
    <w:p w14:paraId="7F1DACF3" w14:textId="77777777" w:rsidR="00B76BD5" w:rsidRDefault="00B76BD5" w:rsidP="00AF42DE">
      <w:pPr>
        <w:spacing w:after="160" w:line="360" w:lineRule="auto"/>
        <w:jc w:val="both"/>
        <w:rPr>
          <w:noProof/>
        </w:rPr>
      </w:pPr>
    </w:p>
    <w:p w14:paraId="5D1F4288" w14:textId="77777777" w:rsidR="00B76BD5" w:rsidRDefault="00B76BD5" w:rsidP="00AF42DE">
      <w:pPr>
        <w:spacing w:after="160" w:line="360" w:lineRule="auto"/>
        <w:jc w:val="both"/>
        <w:rPr>
          <w:noProof/>
        </w:rPr>
      </w:pPr>
    </w:p>
    <w:p w14:paraId="55D6108C" w14:textId="77777777" w:rsidR="00B76BD5" w:rsidRDefault="00B76BD5" w:rsidP="00AF42DE">
      <w:pPr>
        <w:spacing w:after="160" w:line="360" w:lineRule="auto"/>
        <w:jc w:val="both"/>
        <w:rPr>
          <w:noProof/>
        </w:rPr>
      </w:pPr>
    </w:p>
    <w:p w14:paraId="5BEE8BA3" w14:textId="77777777" w:rsidR="00B76BD5" w:rsidRDefault="00B76BD5" w:rsidP="00AF42DE">
      <w:pPr>
        <w:spacing w:after="160" w:line="360" w:lineRule="auto"/>
        <w:jc w:val="both"/>
        <w:rPr>
          <w:noProof/>
        </w:rPr>
      </w:pPr>
    </w:p>
    <w:p w14:paraId="3411CFD1" w14:textId="5374D235" w:rsidR="00AF42DE" w:rsidRPr="00B76BD5" w:rsidRDefault="00AF42DE" w:rsidP="00AF42DE">
      <w:pPr>
        <w:spacing w:after="160" w:line="360" w:lineRule="auto"/>
        <w:jc w:val="both"/>
        <w:rPr>
          <w:szCs w:val="24"/>
        </w:rPr>
      </w:pPr>
    </w:p>
    <w:p w14:paraId="5AC5422C" w14:textId="3A989846" w:rsidR="00E2774D" w:rsidRDefault="00E2774D" w:rsidP="00AF42DE">
      <w:pPr>
        <w:spacing w:after="160" w:line="360" w:lineRule="auto"/>
        <w:jc w:val="both"/>
        <w:rPr>
          <w:b w:val="0"/>
          <w:bCs/>
          <w:szCs w:val="24"/>
        </w:rPr>
      </w:pPr>
      <w:r>
        <w:rPr>
          <w:b w:val="0"/>
          <w:bCs/>
          <w:szCs w:val="24"/>
        </w:rPr>
        <w:t>After clicking the forgot password, the user should enter the registered username and phone number from the system to receive OTP shown in item number one (1) and two (2).</w:t>
      </w:r>
    </w:p>
    <w:p w14:paraId="1E88CFCF" w14:textId="4AD0D938" w:rsidR="00E2774D" w:rsidRPr="00E2774D" w:rsidRDefault="00E2774D" w:rsidP="00AF42DE">
      <w:pPr>
        <w:spacing w:after="160" w:line="360" w:lineRule="auto"/>
        <w:jc w:val="both"/>
        <w:rPr>
          <w:b w:val="0"/>
          <w:bCs/>
          <w:szCs w:val="24"/>
        </w:rPr>
      </w:pPr>
    </w:p>
    <w:p w14:paraId="7ED6F45C" w14:textId="035CBF8E" w:rsidR="00AF42DE" w:rsidRDefault="00AF42DE" w:rsidP="00AF42DE">
      <w:pPr>
        <w:spacing w:after="160" w:line="360" w:lineRule="auto"/>
        <w:jc w:val="both"/>
        <w:rPr>
          <w:szCs w:val="24"/>
        </w:rPr>
      </w:pPr>
    </w:p>
    <w:p w14:paraId="3FA2C746" w14:textId="76483133" w:rsidR="00AF42DE" w:rsidRDefault="00AF42DE" w:rsidP="00AF42DE">
      <w:pPr>
        <w:spacing w:after="160" w:line="360" w:lineRule="auto"/>
        <w:jc w:val="both"/>
        <w:rPr>
          <w:szCs w:val="24"/>
        </w:rPr>
      </w:pPr>
    </w:p>
    <w:p w14:paraId="04BC73AF" w14:textId="3E51B0B7" w:rsidR="00AF42DE" w:rsidRDefault="00AF42DE" w:rsidP="00AF42DE">
      <w:pPr>
        <w:spacing w:after="160" w:line="360" w:lineRule="auto"/>
        <w:jc w:val="both"/>
        <w:rPr>
          <w:szCs w:val="24"/>
        </w:rPr>
      </w:pPr>
    </w:p>
    <w:p w14:paraId="65974462" w14:textId="680ED63E" w:rsidR="00AF42DE" w:rsidRDefault="00AF42DE" w:rsidP="00AF42DE">
      <w:pPr>
        <w:spacing w:after="160" w:line="360" w:lineRule="auto"/>
        <w:jc w:val="both"/>
        <w:rPr>
          <w:b w:val="0"/>
          <w:bCs/>
          <w:szCs w:val="24"/>
        </w:rPr>
      </w:pPr>
    </w:p>
    <w:p w14:paraId="49A8C272" w14:textId="251E1D45" w:rsidR="00735EE8" w:rsidRDefault="00735EE8" w:rsidP="00AF42DE">
      <w:pPr>
        <w:spacing w:after="160" w:line="360" w:lineRule="auto"/>
        <w:jc w:val="both"/>
        <w:rPr>
          <w:b w:val="0"/>
          <w:bCs/>
          <w:szCs w:val="24"/>
        </w:rPr>
      </w:pPr>
    </w:p>
    <w:p w14:paraId="12A34359" w14:textId="552BEE0E" w:rsidR="00735EE8" w:rsidRDefault="00735EE8" w:rsidP="00AF42DE">
      <w:pPr>
        <w:spacing w:after="160" w:line="360" w:lineRule="auto"/>
        <w:jc w:val="both"/>
        <w:rPr>
          <w:b w:val="0"/>
          <w:bCs/>
          <w:szCs w:val="24"/>
        </w:rPr>
      </w:pPr>
    </w:p>
    <w:p w14:paraId="78221C6E" w14:textId="0464A91D" w:rsidR="00735EE8" w:rsidRDefault="00735EE8" w:rsidP="00AF42DE">
      <w:pPr>
        <w:spacing w:after="160" w:line="360" w:lineRule="auto"/>
        <w:jc w:val="both"/>
        <w:rPr>
          <w:b w:val="0"/>
          <w:bCs/>
          <w:szCs w:val="24"/>
        </w:rPr>
      </w:pPr>
    </w:p>
    <w:p w14:paraId="0DC8D41F" w14:textId="77777777" w:rsidR="00B76BD5" w:rsidRDefault="00B76BD5" w:rsidP="00AF42DE">
      <w:pPr>
        <w:spacing w:after="160" w:line="360" w:lineRule="auto"/>
        <w:jc w:val="both"/>
        <w:rPr>
          <w:b w:val="0"/>
          <w:bCs/>
          <w:szCs w:val="24"/>
        </w:rPr>
      </w:pPr>
    </w:p>
    <w:p w14:paraId="482B5FA6" w14:textId="77777777" w:rsidR="00B76BD5" w:rsidRDefault="00B76BD5" w:rsidP="00AF42DE">
      <w:pPr>
        <w:spacing w:after="160" w:line="360" w:lineRule="auto"/>
        <w:jc w:val="both"/>
        <w:rPr>
          <w:b w:val="0"/>
          <w:bCs/>
          <w:szCs w:val="24"/>
        </w:rPr>
      </w:pPr>
    </w:p>
    <w:p w14:paraId="38635F13" w14:textId="492A03AC" w:rsidR="00735EE8" w:rsidRDefault="00F32B46" w:rsidP="00AF42DE">
      <w:pPr>
        <w:spacing w:after="160" w:line="360" w:lineRule="auto"/>
        <w:jc w:val="both"/>
        <w:rPr>
          <w:b w:val="0"/>
          <w:bCs/>
          <w:szCs w:val="24"/>
        </w:rPr>
      </w:pPr>
      <w:r>
        <w:rPr>
          <w:b w:val="0"/>
          <w:bCs/>
          <w:noProof/>
          <w:szCs w:val="24"/>
        </w:rPr>
        <w:lastRenderedPageBreak/>
        <mc:AlternateContent>
          <mc:Choice Requires="wpg">
            <w:drawing>
              <wp:anchor distT="0" distB="0" distL="114300" distR="114300" simplePos="0" relativeHeight="252018176" behindDoc="0" locked="0" layoutInCell="1" allowOverlap="1" wp14:anchorId="24AC5A9E" wp14:editId="11C82171">
                <wp:simplePos x="0" y="0"/>
                <wp:positionH relativeFrom="column">
                  <wp:posOffset>-34636</wp:posOffset>
                </wp:positionH>
                <wp:positionV relativeFrom="paragraph">
                  <wp:posOffset>27709</wp:posOffset>
                </wp:positionV>
                <wp:extent cx="5506835" cy="3097244"/>
                <wp:effectExtent l="0" t="0" r="17780" b="27305"/>
                <wp:wrapNone/>
                <wp:docPr id="1072" name="Group 1072"/>
                <wp:cNvGraphicFramePr/>
                <a:graphic xmlns:a="http://schemas.openxmlformats.org/drawingml/2006/main">
                  <a:graphicData uri="http://schemas.microsoft.com/office/word/2010/wordprocessingGroup">
                    <wpg:wgp>
                      <wpg:cNvGrpSpPr/>
                      <wpg:grpSpPr>
                        <a:xfrm>
                          <a:off x="0" y="0"/>
                          <a:ext cx="5506835" cy="3097244"/>
                          <a:chOff x="0" y="-34639"/>
                          <a:chExt cx="5445125" cy="3097244"/>
                        </a:xfrm>
                      </wpg:grpSpPr>
                      <pic:pic xmlns:pic="http://schemas.openxmlformats.org/drawingml/2006/picture">
                        <pic:nvPicPr>
                          <pic:cNvPr id="126" name="Picture 1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0480" y="320040"/>
                            <a:ext cx="5414645" cy="2742565"/>
                          </a:xfrm>
                          <a:prstGeom prst="rect">
                            <a:avLst/>
                          </a:prstGeom>
                          <a:ln w="3175" cap="sq">
                            <a:solidFill>
                              <a:schemeClr val="tx1"/>
                            </a:solidFill>
                            <a:prstDash val="solid"/>
                            <a:miter lim="800000"/>
                          </a:ln>
                          <a:effectLst/>
                        </pic:spPr>
                      </pic:pic>
                      <wps:wsp>
                        <wps:cNvPr id="127" name="Oval 127"/>
                        <wps:cNvSpPr/>
                        <wps:spPr>
                          <a:xfrm>
                            <a:off x="0" y="-34639"/>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7667" w14:textId="6066FFDD" w:rsidR="00735EE8" w:rsidRPr="007F12E6" w:rsidRDefault="00514081" w:rsidP="00735EE8">
                              <w:pPr>
                                <w:jc w:val="both"/>
                                <w:rPr>
                                  <w:color w:val="000000" w:themeColor="text1"/>
                                  <w:sz w:val="18"/>
                                  <w:szCs w:val="16"/>
                                  <w:lang w:val="en-US"/>
                                </w:rPr>
                              </w:pPr>
                              <w:r>
                                <w:rPr>
                                  <w:color w:val="000000" w:themeColor="text1"/>
                                  <w:sz w:val="18"/>
                                  <w:szCs w:val="16"/>
                                  <w:lang w:val="en-US"/>
                                </w:rPr>
                                <w:t>31C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C5A9E" id="Group 1072" o:spid="_x0000_s1032" style="position:absolute;left:0;text-align:left;margin-left:-2.75pt;margin-top:2.2pt;width:433.6pt;height:243.9pt;z-index:252018176;mso-width-relative:margin;mso-height-relative:margin" coordorigin=",-346" coordsize="54451,30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 o:spid="_x0000_s1033" type="#_x0000_t75" style="position:absolute;left:304;top:3200;width:54147;height:2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" stroked="t" strokecolor="black [3213]" strokeweight=".25pt">
                  <v:stroke endcap="square"/>
                  <v:imagedata r:id="rId59" o:title=""/>
                  <v:path arrowok="t"/>
                </v:shape>
                <v:oval id="Oval 127" o:spid="_x0000_s1034" style="position:absolute;top:-346;width:5715;height:4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" fillcolor="white [3212]" strokecolor="black [3213]" strokeweight="1pt">
                  <v:stroke joinstyle="miter"/>
                  <v:textbox>
                    <w:txbxContent>
                      <w:p w14:paraId="11467667" w14:textId="6066FFDD" w:rsidR="00735EE8" w:rsidRPr="007F12E6" w:rsidRDefault="00514081" w:rsidP="00735EE8">
                        <w:pPr>
                          <w:jc w:val="both"/>
                          <w:rPr>
                            <w:color w:val="000000" w:themeColor="text1"/>
                            <w:sz w:val="18"/>
                            <w:szCs w:val="16"/>
                            <w:lang w:val="en-US"/>
                          </w:rPr>
                        </w:pPr>
                        <w:r>
                          <w:rPr>
                            <w:color w:val="000000" w:themeColor="text1"/>
                            <w:sz w:val="18"/>
                            <w:szCs w:val="16"/>
                            <w:lang w:val="en-US"/>
                          </w:rPr>
                          <w:t>31C</w:t>
                        </w:r>
                      </w:p>
                    </w:txbxContent>
                  </v:textbox>
                </v:oval>
              </v:group>
            </w:pict>
          </mc:Fallback>
        </mc:AlternateContent>
      </w:r>
    </w:p>
    <w:p w14:paraId="0C42A13A" w14:textId="65630C54" w:rsidR="00735EE8" w:rsidRPr="00C72057" w:rsidRDefault="00735EE8" w:rsidP="00AF42DE">
      <w:pPr>
        <w:spacing w:after="160" w:line="360" w:lineRule="auto"/>
        <w:jc w:val="both"/>
        <w:rPr>
          <w:b w:val="0"/>
          <w:bCs/>
          <w:szCs w:val="24"/>
        </w:rPr>
      </w:pPr>
    </w:p>
    <w:p w14:paraId="79C52CC2" w14:textId="2F9CFB2B" w:rsidR="00F32B46" w:rsidRDefault="00F32B46" w:rsidP="002D0000">
      <w:pPr>
        <w:tabs>
          <w:tab w:val="left" w:pos="1848"/>
        </w:tabs>
        <w:spacing w:after="160" w:line="360" w:lineRule="auto"/>
        <w:jc w:val="both"/>
        <w:rPr>
          <w:b w:val="0"/>
          <w:bCs/>
        </w:rPr>
      </w:pPr>
    </w:p>
    <w:p w14:paraId="3B1BE74D" w14:textId="7A3D39D4" w:rsidR="00F32B46" w:rsidRDefault="00F32B46" w:rsidP="002D0000">
      <w:pPr>
        <w:tabs>
          <w:tab w:val="left" w:pos="1848"/>
        </w:tabs>
        <w:spacing w:after="160" w:line="360" w:lineRule="auto"/>
        <w:jc w:val="both"/>
        <w:rPr>
          <w:b w:val="0"/>
          <w:bCs/>
        </w:rPr>
      </w:pPr>
    </w:p>
    <w:p w14:paraId="6C447DB5" w14:textId="77777777" w:rsidR="00F32B46" w:rsidRDefault="00F32B46" w:rsidP="002D0000">
      <w:pPr>
        <w:tabs>
          <w:tab w:val="left" w:pos="1848"/>
        </w:tabs>
        <w:spacing w:after="160" w:line="360" w:lineRule="auto"/>
        <w:jc w:val="both"/>
        <w:rPr>
          <w:b w:val="0"/>
          <w:bCs/>
        </w:rPr>
      </w:pPr>
    </w:p>
    <w:p w14:paraId="40A4E53D" w14:textId="79BAA154" w:rsidR="00F32B46" w:rsidRDefault="00F32B46" w:rsidP="002D0000">
      <w:pPr>
        <w:tabs>
          <w:tab w:val="left" w:pos="1848"/>
        </w:tabs>
        <w:spacing w:after="160" w:line="360" w:lineRule="auto"/>
        <w:jc w:val="both"/>
        <w:rPr>
          <w:b w:val="0"/>
          <w:bCs/>
        </w:rPr>
      </w:pPr>
    </w:p>
    <w:p w14:paraId="0FAB8026" w14:textId="77777777" w:rsidR="00F32B46" w:rsidRDefault="00F32B46" w:rsidP="002D0000">
      <w:pPr>
        <w:tabs>
          <w:tab w:val="left" w:pos="1848"/>
        </w:tabs>
        <w:spacing w:after="160" w:line="360" w:lineRule="auto"/>
        <w:jc w:val="both"/>
        <w:rPr>
          <w:b w:val="0"/>
          <w:bCs/>
        </w:rPr>
      </w:pPr>
    </w:p>
    <w:p w14:paraId="183C1DB3" w14:textId="2952396C" w:rsidR="00F32B46" w:rsidRDefault="00F32B46" w:rsidP="002D0000">
      <w:pPr>
        <w:tabs>
          <w:tab w:val="left" w:pos="1848"/>
        </w:tabs>
        <w:spacing w:after="160" w:line="360" w:lineRule="auto"/>
        <w:jc w:val="both"/>
        <w:rPr>
          <w:b w:val="0"/>
          <w:bCs/>
        </w:rPr>
      </w:pPr>
    </w:p>
    <w:p w14:paraId="64659DBA" w14:textId="1936A658" w:rsidR="00F32B46" w:rsidRDefault="00F32B46" w:rsidP="002D0000">
      <w:pPr>
        <w:tabs>
          <w:tab w:val="left" w:pos="1848"/>
        </w:tabs>
        <w:spacing w:after="160" w:line="360" w:lineRule="auto"/>
        <w:jc w:val="both"/>
        <w:rPr>
          <w:b w:val="0"/>
          <w:bCs/>
        </w:rPr>
      </w:pPr>
    </w:p>
    <w:p w14:paraId="0530ACB8" w14:textId="2CBBDDD5" w:rsidR="00F32B46" w:rsidRDefault="00F32B46" w:rsidP="002D0000">
      <w:pPr>
        <w:tabs>
          <w:tab w:val="left" w:pos="1848"/>
        </w:tabs>
        <w:spacing w:after="160" w:line="360" w:lineRule="auto"/>
        <w:jc w:val="both"/>
        <w:rPr>
          <w:b w:val="0"/>
          <w:bCs/>
        </w:rPr>
      </w:pPr>
      <w:r>
        <w:rPr>
          <w:noProof/>
        </w:rPr>
        <mc:AlternateContent>
          <mc:Choice Requires="wps">
            <w:drawing>
              <wp:anchor distT="0" distB="0" distL="114300" distR="114300" simplePos="0" relativeHeight="252046848" behindDoc="0" locked="0" layoutInCell="1" allowOverlap="1" wp14:anchorId="2B99A9E7" wp14:editId="2756A6BC">
                <wp:simplePos x="0" y="0"/>
                <wp:positionH relativeFrom="column">
                  <wp:posOffset>-38100</wp:posOffset>
                </wp:positionH>
                <wp:positionV relativeFrom="paragraph">
                  <wp:posOffset>52070</wp:posOffset>
                </wp:positionV>
                <wp:extent cx="571500" cy="457200"/>
                <wp:effectExtent l="0" t="0" r="19050" b="19050"/>
                <wp:wrapNone/>
                <wp:docPr id="1039" name="Oval 103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F076D" w14:textId="4A27ED99" w:rsidR="002D0000" w:rsidRPr="007F12E6" w:rsidRDefault="002B58A1" w:rsidP="002D0000">
                            <w:pPr>
                              <w:jc w:val="both"/>
                              <w:rPr>
                                <w:color w:val="000000" w:themeColor="text1"/>
                                <w:sz w:val="18"/>
                                <w:szCs w:val="16"/>
                                <w:lang w:val="en-US"/>
                              </w:rPr>
                            </w:pPr>
                            <w:r>
                              <w:rPr>
                                <w:color w:val="000000" w:themeColor="text1"/>
                                <w:sz w:val="18"/>
                                <w:szCs w:val="16"/>
                                <w:lang w:val="en-US"/>
                              </w:rPr>
                              <w:t>31D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99A9E7" id="Oval 1039" o:spid="_x0000_s1035" style="position:absolute;left:0;text-align:left;margin-left:-3pt;margin-top:4.1pt;width:45pt;height:36pt;z-index:25204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JiAIAAKQ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" fillcolor="white [3212]" strokecolor="black [3213]" strokeweight="1pt">
                <v:stroke joinstyle="miter"/>
                <v:textbox>
                  <w:txbxContent>
                    <w:p w14:paraId="002F076D" w14:textId="4A27ED99" w:rsidR="002D0000" w:rsidRPr="007F12E6" w:rsidRDefault="002B58A1" w:rsidP="002D0000">
                      <w:pPr>
                        <w:jc w:val="both"/>
                        <w:rPr>
                          <w:color w:val="000000" w:themeColor="text1"/>
                          <w:sz w:val="18"/>
                          <w:szCs w:val="16"/>
                          <w:lang w:val="en-US"/>
                        </w:rPr>
                      </w:pPr>
                      <w:r>
                        <w:rPr>
                          <w:color w:val="000000" w:themeColor="text1"/>
                          <w:sz w:val="18"/>
                          <w:szCs w:val="16"/>
                          <w:lang w:val="en-US"/>
                        </w:rPr>
                        <w:t>31D</w:t>
                      </w:r>
                    </w:p>
                  </w:txbxContent>
                </v:textbox>
              </v:oval>
            </w:pict>
          </mc:Fallback>
        </mc:AlternateContent>
      </w:r>
    </w:p>
    <w:p w14:paraId="48B93C51" w14:textId="345C63AF" w:rsidR="00F32B46" w:rsidRDefault="00F32B46" w:rsidP="002D0000">
      <w:pPr>
        <w:tabs>
          <w:tab w:val="left" w:pos="1848"/>
        </w:tabs>
        <w:spacing w:after="160" w:line="360" w:lineRule="auto"/>
        <w:jc w:val="both"/>
        <w:rPr>
          <w:b w:val="0"/>
          <w:bCs/>
        </w:rPr>
      </w:pPr>
      <w:r w:rsidRPr="00164129">
        <w:rPr>
          <w:b w:val="0"/>
          <w:bCs/>
          <w:noProof/>
          <w:szCs w:val="24"/>
        </w:rPr>
        <w:drawing>
          <wp:anchor distT="0" distB="0" distL="114300" distR="114300" simplePos="0" relativeHeight="251550203" behindDoc="0" locked="0" layoutInCell="1" allowOverlap="1" wp14:anchorId="2F692190" wp14:editId="4507A726">
            <wp:simplePos x="0" y="0"/>
            <wp:positionH relativeFrom="column">
              <wp:posOffset>-15240</wp:posOffset>
            </wp:positionH>
            <wp:positionV relativeFrom="paragraph">
              <wp:posOffset>27940</wp:posOffset>
            </wp:positionV>
            <wp:extent cx="5486400" cy="3847465"/>
            <wp:effectExtent l="0" t="0" r="0" b="635"/>
            <wp:wrapNone/>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86400" cy="3847465"/>
                    </a:xfrm>
                    <a:prstGeom prst="rect">
                      <a:avLst/>
                    </a:prstGeom>
                  </pic:spPr>
                </pic:pic>
              </a:graphicData>
            </a:graphic>
            <wp14:sizeRelH relativeFrom="page">
              <wp14:pctWidth>0</wp14:pctWidth>
            </wp14:sizeRelH>
            <wp14:sizeRelV relativeFrom="page">
              <wp14:pctHeight>0</wp14:pctHeight>
            </wp14:sizeRelV>
          </wp:anchor>
        </w:drawing>
      </w:r>
    </w:p>
    <w:p w14:paraId="2279B814" w14:textId="77777777" w:rsidR="00F32B46" w:rsidRDefault="00F32B46" w:rsidP="002D0000">
      <w:pPr>
        <w:tabs>
          <w:tab w:val="left" w:pos="1848"/>
        </w:tabs>
        <w:spacing w:after="160" w:line="360" w:lineRule="auto"/>
        <w:jc w:val="both"/>
        <w:rPr>
          <w:b w:val="0"/>
          <w:bCs/>
        </w:rPr>
      </w:pPr>
    </w:p>
    <w:p w14:paraId="7E306479" w14:textId="77777777" w:rsidR="00F32B46" w:rsidRDefault="00F32B46" w:rsidP="002D0000">
      <w:pPr>
        <w:tabs>
          <w:tab w:val="left" w:pos="1848"/>
        </w:tabs>
        <w:spacing w:after="160" w:line="360" w:lineRule="auto"/>
        <w:jc w:val="both"/>
        <w:rPr>
          <w:b w:val="0"/>
          <w:bCs/>
        </w:rPr>
      </w:pPr>
    </w:p>
    <w:p w14:paraId="7BD6D05E" w14:textId="77777777" w:rsidR="00F32B46" w:rsidRDefault="00F32B46" w:rsidP="002D0000">
      <w:pPr>
        <w:tabs>
          <w:tab w:val="left" w:pos="1848"/>
        </w:tabs>
        <w:spacing w:after="160" w:line="360" w:lineRule="auto"/>
        <w:jc w:val="both"/>
        <w:rPr>
          <w:b w:val="0"/>
          <w:bCs/>
        </w:rPr>
      </w:pPr>
    </w:p>
    <w:p w14:paraId="7CEA36F4" w14:textId="77777777" w:rsidR="00F32B46" w:rsidRDefault="00F32B46" w:rsidP="002D0000">
      <w:pPr>
        <w:tabs>
          <w:tab w:val="left" w:pos="1848"/>
        </w:tabs>
        <w:spacing w:after="160" w:line="360" w:lineRule="auto"/>
        <w:jc w:val="both"/>
        <w:rPr>
          <w:b w:val="0"/>
          <w:bCs/>
        </w:rPr>
      </w:pPr>
    </w:p>
    <w:p w14:paraId="1DC9F7CE" w14:textId="77777777" w:rsidR="00F32B46" w:rsidRDefault="00F32B46" w:rsidP="002D0000">
      <w:pPr>
        <w:tabs>
          <w:tab w:val="left" w:pos="1848"/>
        </w:tabs>
        <w:spacing w:after="160" w:line="360" w:lineRule="auto"/>
        <w:jc w:val="both"/>
        <w:rPr>
          <w:b w:val="0"/>
          <w:bCs/>
        </w:rPr>
      </w:pPr>
    </w:p>
    <w:p w14:paraId="3E01B422" w14:textId="77777777" w:rsidR="00F32B46" w:rsidRDefault="00F32B46" w:rsidP="002D0000">
      <w:pPr>
        <w:tabs>
          <w:tab w:val="left" w:pos="1848"/>
        </w:tabs>
        <w:spacing w:after="160" w:line="360" w:lineRule="auto"/>
        <w:jc w:val="both"/>
        <w:rPr>
          <w:b w:val="0"/>
          <w:bCs/>
        </w:rPr>
      </w:pPr>
    </w:p>
    <w:p w14:paraId="587A3F11" w14:textId="77777777" w:rsidR="00F32B46" w:rsidRDefault="00F32B46" w:rsidP="002D0000">
      <w:pPr>
        <w:tabs>
          <w:tab w:val="left" w:pos="1848"/>
        </w:tabs>
        <w:spacing w:after="160" w:line="360" w:lineRule="auto"/>
        <w:jc w:val="both"/>
        <w:rPr>
          <w:b w:val="0"/>
          <w:bCs/>
        </w:rPr>
      </w:pPr>
    </w:p>
    <w:p w14:paraId="2FC00145" w14:textId="77777777" w:rsidR="00F32B46" w:rsidRDefault="00F32B46" w:rsidP="002D0000">
      <w:pPr>
        <w:tabs>
          <w:tab w:val="left" w:pos="1848"/>
        </w:tabs>
        <w:spacing w:after="160" w:line="360" w:lineRule="auto"/>
        <w:jc w:val="both"/>
        <w:rPr>
          <w:b w:val="0"/>
          <w:bCs/>
        </w:rPr>
      </w:pPr>
    </w:p>
    <w:p w14:paraId="615F2D45" w14:textId="77777777" w:rsidR="00F32B46" w:rsidRDefault="00F32B46" w:rsidP="002D0000">
      <w:pPr>
        <w:tabs>
          <w:tab w:val="left" w:pos="1848"/>
        </w:tabs>
        <w:spacing w:after="160" w:line="360" w:lineRule="auto"/>
        <w:jc w:val="both"/>
        <w:rPr>
          <w:b w:val="0"/>
          <w:bCs/>
        </w:rPr>
      </w:pPr>
    </w:p>
    <w:p w14:paraId="321933A4" w14:textId="77777777" w:rsidR="00F32B46" w:rsidRDefault="00F32B46" w:rsidP="002D0000">
      <w:pPr>
        <w:tabs>
          <w:tab w:val="left" w:pos="1848"/>
        </w:tabs>
        <w:spacing w:after="160" w:line="360" w:lineRule="auto"/>
        <w:jc w:val="both"/>
        <w:rPr>
          <w:b w:val="0"/>
          <w:bCs/>
        </w:rPr>
      </w:pPr>
    </w:p>
    <w:p w14:paraId="69B22924" w14:textId="1B58A0B0" w:rsidR="00F843A4" w:rsidRDefault="002D0000" w:rsidP="002D0000">
      <w:pPr>
        <w:tabs>
          <w:tab w:val="left" w:pos="1848"/>
        </w:tabs>
        <w:spacing w:after="160" w:line="360" w:lineRule="auto"/>
        <w:jc w:val="both"/>
        <w:rPr>
          <w:b w:val="0"/>
          <w:bCs/>
        </w:rPr>
      </w:pPr>
      <w:r>
        <w:rPr>
          <w:b w:val="0"/>
          <w:bCs/>
        </w:rPr>
        <w:t>The user should enter the OTP received from phone to reset a password as shown in item number one (1) and by clicking the button “Verify</w:t>
      </w:r>
      <w:r w:rsidR="002B58A1">
        <w:rPr>
          <w:b w:val="0"/>
          <w:bCs/>
        </w:rPr>
        <w:t xml:space="preserve"> OTP</w:t>
      </w:r>
      <w:r>
        <w:rPr>
          <w:b w:val="0"/>
          <w:bCs/>
        </w:rPr>
        <w:t>”</w:t>
      </w:r>
      <w:r w:rsidR="002B58A1">
        <w:rPr>
          <w:b w:val="0"/>
          <w:bCs/>
        </w:rPr>
        <w:t xml:space="preserve"> as shown in item number</w:t>
      </w:r>
      <w:r>
        <w:rPr>
          <w:b w:val="0"/>
          <w:bCs/>
        </w:rPr>
        <w:t xml:space="preserve"> two (2).</w:t>
      </w:r>
    </w:p>
    <w:p w14:paraId="5878545D" w14:textId="3C5903E5" w:rsidR="003551C4" w:rsidRDefault="00F32B46" w:rsidP="003551C4">
      <w:pPr>
        <w:spacing w:after="160" w:line="360" w:lineRule="auto"/>
        <w:jc w:val="both"/>
        <w:rPr>
          <w:b w:val="0"/>
          <w:bCs/>
        </w:rPr>
      </w:pPr>
      <w:r>
        <w:rPr>
          <w:noProof/>
        </w:rPr>
        <w:lastRenderedPageBreak/>
        <mc:AlternateContent>
          <mc:Choice Requires="wps">
            <w:drawing>
              <wp:anchor distT="0" distB="0" distL="114300" distR="114300" simplePos="0" relativeHeight="252025344" behindDoc="0" locked="0" layoutInCell="1" allowOverlap="1" wp14:anchorId="313A50E6" wp14:editId="62CA5F1E">
                <wp:simplePos x="0" y="0"/>
                <wp:positionH relativeFrom="column">
                  <wp:posOffset>-15240</wp:posOffset>
                </wp:positionH>
                <wp:positionV relativeFrom="paragraph">
                  <wp:posOffset>-123190</wp:posOffset>
                </wp:positionV>
                <wp:extent cx="571500" cy="457200"/>
                <wp:effectExtent l="0" t="0" r="19050" b="19050"/>
                <wp:wrapNone/>
                <wp:docPr id="1042" name="Oval 104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6853A4" w14:textId="66DA6322" w:rsidR="004216AC" w:rsidRPr="007F12E6" w:rsidRDefault="003551C4" w:rsidP="004216AC">
                            <w:pPr>
                              <w:jc w:val="both"/>
                              <w:rPr>
                                <w:color w:val="000000" w:themeColor="text1"/>
                                <w:sz w:val="18"/>
                                <w:szCs w:val="16"/>
                                <w:lang w:val="en-US"/>
                              </w:rPr>
                            </w:pPr>
                            <w:r>
                              <w:rPr>
                                <w:color w:val="000000" w:themeColor="text1"/>
                                <w:sz w:val="18"/>
                                <w:szCs w:val="16"/>
                                <w:lang w:val="en-US"/>
                              </w:rPr>
                              <w:t>31E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3A50E6" id="Oval 1042" o:spid="_x0000_s1036" style="position:absolute;left:0;text-align:left;margin-left:-1.2pt;margin-top:-9.7pt;width:45pt;height:36pt;z-index:25202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riQIAAKQ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" fillcolor="white [3212]" strokecolor="black [3213]" strokeweight="1pt">
                <v:stroke joinstyle="miter"/>
                <v:textbox>
                  <w:txbxContent>
                    <w:p w14:paraId="706853A4" w14:textId="66DA6322" w:rsidR="004216AC" w:rsidRPr="007F12E6" w:rsidRDefault="003551C4" w:rsidP="004216AC">
                      <w:pPr>
                        <w:jc w:val="both"/>
                        <w:rPr>
                          <w:color w:val="000000" w:themeColor="text1"/>
                          <w:sz w:val="18"/>
                          <w:szCs w:val="16"/>
                          <w:lang w:val="en-US"/>
                        </w:rPr>
                      </w:pPr>
                      <w:r>
                        <w:rPr>
                          <w:color w:val="000000" w:themeColor="text1"/>
                          <w:sz w:val="18"/>
                          <w:szCs w:val="16"/>
                          <w:lang w:val="en-US"/>
                        </w:rPr>
                        <w:t>31E</w:t>
                      </w:r>
                    </w:p>
                  </w:txbxContent>
                </v:textbox>
              </v:oval>
            </w:pict>
          </mc:Fallback>
        </mc:AlternateContent>
      </w:r>
      <w:r w:rsidRPr="00F32B46">
        <w:rPr>
          <w:b w:val="0"/>
          <w:bCs/>
          <w:noProof/>
        </w:rPr>
        <w:drawing>
          <wp:anchor distT="0" distB="0" distL="114300" distR="114300" simplePos="0" relativeHeight="251549178" behindDoc="0" locked="0" layoutInCell="1" allowOverlap="1" wp14:anchorId="63B23807" wp14:editId="3DF73BA9">
            <wp:simplePos x="0" y="0"/>
            <wp:positionH relativeFrom="column">
              <wp:posOffset>0</wp:posOffset>
            </wp:positionH>
            <wp:positionV relativeFrom="paragraph">
              <wp:posOffset>205740</wp:posOffset>
            </wp:positionV>
            <wp:extent cx="5486400" cy="3847465"/>
            <wp:effectExtent l="0" t="0" r="0" b="635"/>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3847465"/>
                    </a:xfrm>
                    <a:prstGeom prst="rect">
                      <a:avLst/>
                    </a:prstGeom>
                  </pic:spPr>
                </pic:pic>
              </a:graphicData>
            </a:graphic>
            <wp14:sizeRelH relativeFrom="page">
              <wp14:pctWidth>0</wp14:pctWidth>
            </wp14:sizeRelH>
            <wp14:sizeRelV relativeFrom="page">
              <wp14:pctHeight>0</wp14:pctHeight>
            </wp14:sizeRelV>
          </wp:anchor>
        </w:drawing>
      </w:r>
    </w:p>
    <w:p w14:paraId="61545862" w14:textId="1A8B738C" w:rsidR="002D0000" w:rsidRDefault="00F32B46" w:rsidP="003551C4">
      <w:pPr>
        <w:spacing w:after="160" w:line="360" w:lineRule="auto"/>
        <w:jc w:val="both"/>
        <w:rPr>
          <w:b w:val="0"/>
          <w:bCs/>
        </w:rPr>
      </w:pPr>
      <w:r w:rsidRPr="00F32B46">
        <w:rPr>
          <w:noProof/>
        </w:rPr>
        <w:t xml:space="preserve"> </w:t>
      </w:r>
    </w:p>
    <w:p w14:paraId="641E2CC7" w14:textId="09F5D120" w:rsidR="002D0000" w:rsidRDefault="002D0000" w:rsidP="00E602E6">
      <w:pPr>
        <w:spacing w:after="160" w:line="360" w:lineRule="auto"/>
        <w:ind w:left="720"/>
        <w:jc w:val="both"/>
        <w:rPr>
          <w:b w:val="0"/>
          <w:bCs/>
        </w:rPr>
      </w:pPr>
    </w:p>
    <w:p w14:paraId="0A8DF53E" w14:textId="38552D75" w:rsidR="002D0000" w:rsidRDefault="002D0000" w:rsidP="00E602E6">
      <w:pPr>
        <w:spacing w:after="160" w:line="360" w:lineRule="auto"/>
        <w:ind w:left="720"/>
        <w:jc w:val="both"/>
        <w:rPr>
          <w:b w:val="0"/>
          <w:bCs/>
        </w:rPr>
      </w:pPr>
    </w:p>
    <w:p w14:paraId="1AF45391" w14:textId="23641209" w:rsidR="002D0000" w:rsidRDefault="002D0000" w:rsidP="00E602E6">
      <w:pPr>
        <w:spacing w:after="160" w:line="360" w:lineRule="auto"/>
        <w:ind w:left="720"/>
        <w:jc w:val="both"/>
        <w:rPr>
          <w:b w:val="0"/>
          <w:bCs/>
        </w:rPr>
      </w:pPr>
    </w:p>
    <w:p w14:paraId="134A85C8" w14:textId="734A8D54" w:rsidR="004216AC" w:rsidRDefault="004216AC" w:rsidP="00E602E6">
      <w:pPr>
        <w:spacing w:after="160" w:line="360" w:lineRule="auto"/>
        <w:ind w:left="720"/>
        <w:jc w:val="both"/>
        <w:rPr>
          <w:b w:val="0"/>
          <w:bCs/>
        </w:rPr>
      </w:pPr>
    </w:p>
    <w:p w14:paraId="354F01B2" w14:textId="48E3EA8C" w:rsidR="004216AC" w:rsidRDefault="004216AC" w:rsidP="00E602E6">
      <w:pPr>
        <w:spacing w:after="160" w:line="360" w:lineRule="auto"/>
        <w:ind w:left="720"/>
        <w:jc w:val="both"/>
        <w:rPr>
          <w:b w:val="0"/>
          <w:bCs/>
        </w:rPr>
      </w:pPr>
    </w:p>
    <w:p w14:paraId="41CEB86F" w14:textId="21A85DD7" w:rsidR="004216AC" w:rsidRDefault="004216AC" w:rsidP="00E602E6">
      <w:pPr>
        <w:spacing w:after="160" w:line="360" w:lineRule="auto"/>
        <w:ind w:left="720"/>
        <w:jc w:val="both"/>
        <w:rPr>
          <w:b w:val="0"/>
          <w:bCs/>
        </w:rPr>
      </w:pPr>
    </w:p>
    <w:p w14:paraId="68404AF1" w14:textId="3688ED1B" w:rsidR="004216AC" w:rsidRDefault="004216AC" w:rsidP="00E602E6">
      <w:pPr>
        <w:spacing w:after="160" w:line="360" w:lineRule="auto"/>
        <w:ind w:left="720"/>
        <w:jc w:val="both"/>
        <w:rPr>
          <w:b w:val="0"/>
          <w:bCs/>
        </w:rPr>
      </w:pPr>
    </w:p>
    <w:p w14:paraId="4BD8F2E4" w14:textId="13EC0B85" w:rsidR="004216AC" w:rsidRDefault="004216AC" w:rsidP="00E602E6">
      <w:pPr>
        <w:spacing w:after="160" w:line="360" w:lineRule="auto"/>
        <w:ind w:left="720"/>
        <w:jc w:val="both"/>
        <w:rPr>
          <w:b w:val="0"/>
          <w:bCs/>
        </w:rPr>
      </w:pPr>
    </w:p>
    <w:p w14:paraId="3DC353F5" w14:textId="56017F63" w:rsidR="00810153" w:rsidRDefault="00810153" w:rsidP="004216AC">
      <w:pPr>
        <w:spacing w:after="160" w:line="360" w:lineRule="auto"/>
        <w:jc w:val="both"/>
        <w:rPr>
          <w:b w:val="0"/>
          <w:bCs/>
        </w:rPr>
      </w:pPr>
    </w:p>
    <w:p w14:paraId="62843A2B" w14:textId="77777777" w:rsidR="00F32B46" w:rsidRDefault="00F32B46" w:rsidP="004216AC">
      <w:pPr>
        <w:spacing w:after="160" w:line="360" w:lineRule="auto"/>
        <w:jc w:val="both"/>
        <w:rPr>
          <w:b w:val="0"/>
          <w:bCs/>
        </w:rPr>
      </w:pPr>
    </w:p>
    <w:p w14:paraId="5F08D351" w14:textId="08AFFCDC" w:rsidR="004216AC" w:rsidRDefault="004216AC" w:rsidP="004216AC">
      <w:pPr>
        <w:spacing w:after="160" w:line="360" w:lineRule="auto"/>
        <w:jc w:val="both"/>
        <w:rPr>
          <w:b w:val="0"/>
          <w:bCs/>
        </w:rPr>
      </w:pPr>
      <w:r>
        <w:rPr>
          <w:b w:val="0"/>
          <w:bCs/>
        </w:rPr>
        <w:t xml:space="preserve">The user should enter the new password to update as shown in item number one (1) and click the button </w:t>
      </w:r>
      <w:r w:rsidR="00810153">
        <w:rPr>
          <w:b w:val="0"/>
          <w:bCs/>
        </w:rPr>
        <w:t>“Change Password” as shown in item number two (2).</w:t>
      </w:r>
    </w:p>
    <w:p w14:paraId="3CAC3061" w14:textId="3A33BF97" w:rsidR="00472084" w:rsidRDefault="00810153" w:rsidP="00810153">
      <w:pPr>
        <w:spacing w:after="160" w:line="360" w:lineRule="auto"/>
      </w:pPr>
      <w:r>
        <w:t xml:space="preserve">Figure </w:t>
      </w:r>
      <w:r w:rsidR="003551C4">
        <w:t>31</w:t>
      </w:r>
      <w:r>
        <w:t xml:space="preserve"> A-E. Forgot Password Storyboard</w:t>
      </w:r>
    </w:p>
    <w:p w14:paraId="6E49D35A" w14:textId="213E192F" w:rsidR="00E44DB0" w:rsidRDefault="00E44DB0" w:rsidP="00810153">
      <w:pPr>
        <w:spacing w:after="160" w:line="360" w:lineRule="auto"/>
      </w:pPr>
    </w:p>
    <w:p w14:paraId="6658F2B8" w14:textId="7D646417" w:rsidR="00E44DB0" w:rsidRDefault="00E44DB0" w:rsidP="00810153">
      <w:pPr>
        <w:spacing w:after="160" w:line="360" w:lineRule="auto"/>
      </w:pPr>
    </w:p>
    <w:p w14:paraId="0F60D21A" w14:textId="1068D9C8" w:rsidR="00E44DB0" w:rsidRDefault="00E44DB0" w:rsidP="00810153">
      <w:pPr>
        <w:spacing w:after="160" w:line="360" w:lineRule="auto"/>
      </w:pPr>
    </w:p>
    <w:p w14:paraId="21779930" w14:textId="043C7D84" w:rsidR="00E44DB0" w:rsidRDefault="00E44DB0" w:rsidP="00810153">
      <w:pPr>
        <w:spacing w:after="160" w:line="360" w:lineRule="auto"/>
      </w:pPr>
    </w:p>
    <w:p w14:paraId="1FA7D179" w14:textId="041BE25B" w:rsidR="00E44DB0" w:rsidRDefault="00E44DB0" w:rsidP="00810153">
      <w:pPr>
        <w:spacing w:after="160" w:line="360" w:lineRule="auto"/>
      </w:pPr>
    </w:p>
    <w:p w14:paraId="3CC776E7" w14:textId="4B295E73" w:rsidR="00E44DB0" w:rsidRDefault="00E44DB0" w:rsidP="00810153">
      <w:pPr>
        <w:spacing w:after="160" w:line="360" w:lineRule="auto"/>
      </w:pPr>
    </w:p>
    <w:p w14:paraId="3BE56F67" w14:textId="05B870F2" w:rsidR="00E44DB0" w:rsidRDefault="00E44DB0" w:rsidP="00810153">
      <w:pPr>
        <w:spacing w:after="160" w:line="360" w:lineRule="auto"/>
      </w:pPr>
    </w:p>
    <w:p w14:paraId="0FD1A7EB" w14:textId="77777777" w:rsidR="00F32B46" w:rsidRDefault="00F32B46" w:rsidP="00810153">
      <w:pPr>
        <w:spacing w:after="160" w:line="360" w:lineRule="auto"/>
      </w:pPr>
    </w:p>
    <w:p w14:paraId="1284FFED" w14:textId="7AB18B79" w:rsidR="00810153" w:rsidRPr="00565B72" w:rsidRDefault="00144BD7" w:rsidP="00565B72">
      <w:pPr>
        <w:spacing w:after="160" w:line="259" w:lineRule="auto"/>
        <w:jc w:val="left"/>
      </w:pPr>
      <w:r>
        <w:rPr>
          <w:noProof/>
        </w:rPr>
        <w:lastRenderedPageBreak/>
        <mc:AlternateContent>
          <mc:Choice Requires="wps">
            <w:drawing>
              <wp:anchor distT="0" distB="0" distL="114300" distR="114300" simplePos="0" relativeHeight="252048896" behindDoc="0" locked="0" layoutInCell="1" allowOverlap="1" wp14:anchorId="1ECC2C3D" wp14:editId="6F396E50">
                <wp:simplePos x="0" y="0"/>
                <wp:positionH relativeFrom="column">
                  <wp:posOffset>-46297</wp:posOffset>
                </wp:positionH>
                <wp:positionV relativeFrom="paragraph">
                  <wp:posOffset>219710</wp:posOffset>
                </wp:positionV>
                <wp:extent cx="571500" cy="457200"/>
                <wp:effectExtent l="0" t="0" r="19050" b="19050"/>
                <wp:wrapNone/>
                <wp:docPr id="1054" name="Oval 105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D651E" w14:textId="7BA25AD1" w:rsidR="00472084" w:rsidRPr="007F12E6" w:rsidRDefault="003551C4" w:rsidP="00472084">
                            <w:pPr>
                              <w:jc w:val="both"/>
                              <w:rPr>
                                <w:color w:val="000000" w:themeColor="text1"/>
                                <w:sz w:val="18"/>
                                <w:szCs w:val="16"/>
                                <w:lang w:val="en-US"/>
                              </w:rPr>
                            </w:pPr>
                            <w:r>
                              <w:rPr>
                                <w:color w:val="000000" w:themeColor="text1"/>
                                <w:sz w:val="18"/>
                                <w:szCs w:val="16"/>
                                <w:lang w:val="en-US"/>
                              </w:rPr>
                              <w:t>32</w:t>
                            </w:r>
                            <w:r w:rsidR="00472084">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CC2C3D" id="Oval 1054" o:spid="_x0000_s1037" style="position:absolute;margin-left:-3.65pt;margin-top:17.3pt;width:45pt;height:36pt;z-index:25204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miQIAAKQ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" fillcolor="white [3212]" strokecolor="black [3213]" strokeweight="1pt">
                <v:stroke joinstyle="miter"/>
                <v:textbox>
                  <w:txbxContent>
                    <w:p w14:paraId="14CD651E" w14:textId="7BA25AD1" w:rsidR="00472084" w:rsidRPr="007F12E6" w:rsidRDefault="003551C4" w:rsidP="00472084">
                      <w:pPr>
                        <w:jc w:val="both"/>
                        <w:rPr>
                          <w:color w:val="000000" w:themeColor="text1"/>
                          <w:sz w:val="18"/>
                          <w:szCs w:val="16"/>
                          <w:lang w:val="en-US"/>
                        </w:rPr>
                      </w:pPr>
                      <w:r>
                        <w:rPr>
                          <w:color w:val="000000" w:themeColor="text1"/>
                          <w:sz w:val="18"/>
                          <w:szCs w:val="16"/>
                          <w:lang w:val="en-US"/>
                        </w:rPr>
                        <w:t>32</w:t>
                      </w:r>
                      <w:r w:rsidR="00472084">
                        <w:rPr>
                          <w:color w:val="000000" w:themeColor="text1"/>
                          <w:sz w:val="18"/>
                          <w:szCs w:val="16"/>
                          <w:lang w:val="en-US"/>
                        </w:rPr>
                        <w:t>A</w:t>
                      </w:r>
                    </w:p>
                  </w:txbxContent>
                </v:textbox>
              </v:oval>
            </w:pict>
          </mc:Fallback>
        </mc:AlternateContent>
      </w:r>
      <w:r w:rsidR="00810153">
        <w:rPr>
          <w:b w:val="0"/>
          <w:bCs/>
        </w:rPr>
        <w:t xml:space="preserve">REQ3. </w:t>
      </w:r>
      <w:r w:rsidR="000B3EBA">
        <w:rPr>
          <w:b w:val="0"/>
          <w:bCs/>
        </w:rPr>
        <w:t>The</w:t>
      </w:r>
      <w:r>
        <w:rPr>
          <w:b w:val="0"/>
          <w:bCs/>
        </w:rPr>
        <w:t xml:space="preserve"> owner</w:t>
      </w:r>
      <w:r w:rsidR="000B3EBA">
        <w:rPr>
          <w:b w:val="0"/>
          <w:bCs/>
        </w:rPr>
        <w:t xml:space="preserve"> shall be able to </w:t>
      </w:r>
      <w:r w:rsidR="00557AE7">
        <w:rPr>
          <w:b w:val="0"/>
          <w:bCs/>
        </w:rPr>
        <w:t xml:space="preserve">create </w:t>
      </w:r>
      <w:r>
        <w:rPr>
          <w:b w:val="0"/>
          <w:bCs/>
        </w:rPr>
        <w:t>user account</w:t>
      </w:r>
      <w:r w:rsidR="00003562">
        <w:rPr>
          <w:b w:val="0"/>
          <w:bCs/>
        </w:rPr>
        <w:t>.</w:t>
      </w:r>
    </w:p>
    <w:p w14:paraId="31802656" w14:textId="410FE5DD" w:rsidR="00557AE7" w:rsidRDefault="00363002" w:rsidP="00557AE7">
      <w:pPr>
        <w:spacing w:after="160" w:line="360" w:lineRule="auto"/>
        <w:jc w:val="both"/>
        <w:rPr>
          <w:b w:val="0"/>
          <w:bCs/>
        </w:rPr>
      </w:pPr>
      <w:r w:rsidRPr="00B91703">
        <w:rPr>
          <w:b w:val="0"/>
          <w:bCs/>
          <w:noProof/>
        </w:rPr>
        <w:drawing>
          <wp:anchor distT="0" distB="0" distL="114300" distR="114300" simplePos="0" relativeHeight="251548153" behindDoc="0" locked="0" layoutInCell="1" allowOverlap="1" wp14:anchorId="41A6AC5B" wp14:editId="50EE44C7">
            <wp:simplePos x="0" y="0"/>
            <wp:positionH relativeFrom="column">
              <wp:posOffset>-8313</wp:posOffset>
            </wp:positionH>
            <wp:positionV relativeFrom="paragraph">
              <wp:posOffset>285115</wp:posOffset>
            </wp:positionV>
            <wp:extent cx="5486400" cy="3900170"/>
            <wp:effectExtent l="0" t="0" r="0" b="5080"/>
            <wp:wrapNone/>
            <wp:docPr id="1074" name="Picture 10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86400" cy="3900170"/>
                    </a:xfrm>
                    <a:prstGeom prst="rect">
                      <a:avLst/>
                    </a:prstGeom>
                  </pic:spPr>
                </pic:pic>
              </a:graphicData>
            </a:graphic>
            <wp14:sizeRelH relativeFrom="page">
              <wp14:pctWidth>0</wp14:pctWidth>
            </wp14:sizeRelH>
            <wp14:sizeRelV relativeFrom="page">
              <wp14:pctHeight>0</wp14:pctHeight>
            </wp14:sizeRelV>
          </wp:anchor>
        </w:drawing>
      </w:r>
    </w:p>
    <w:p w14:paraId="627B852A" w14:textId="211C2A64" w:rsidR="000F186E" w:rsidRDefault="003774D5" w:rsidP="00557AE7">
      <w:pPr>
        <w:spacing w:after="160" w:line="360" w:lineRule="auto"/>
        <w:jc w:val="both"/>
      </w:pPr>
      <w:r>
        <w:rPr>
          <w:noProof/>
        </w:rPr>
        <mc:AlternateContent>
          <mc:Choice Requires="wps">
            <w:drawing>
              <wp:anchor distT="0" distB="0" distL="114300" distR="114300" simplePos="0" relativeHeight="251720192" behindDoc="0" locked="0" layoutInCell="1" allowOverlap="1" wp14:anchorId="747ECF29" wp14:editId="2C3C894D">
                <wp:simplePos x="0" y="0"/>
                <wp:positionH relativeFrom="column">
                  <wp:posOffset>-3175</wp:posOffset>
                </wp:positionH>
                <wp:positionV relativeFrom="paragraph">
                  <wp:posOffset>346075</wp:posOffset>
                </wp:positionV>
                <wp:extent cx="299085" cy="267970"/>
                <wp:effectExtent l="0" t="0" r="0" b="0"/>
                <wp:wrapNone/>
                <wp:docPr id="1058" name="Text Box 1058"/>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4DDE243" w14:textId="1DEF4519" w:rsidR="00640A6E" w:rsidRPr="00636331" w:rsidRDefault="00640A6E" w:rsidP="004E10A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ECF29" id="Text Box 1058" o:spid="_x0000_s1038" type="#_x0000_t202" style="position:absolute;left:0;text-align:left;margin-left:-.25pt;margin-top:27.25pt;width:23.55pt;height:21.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" filled="f" stroked="f" strokeweight=".5pt">
                <v:textbox>
                  <w:txbxContent>
                    <w:p w14:paraId="64DDE243" w14:textId="1DEF4519" w:rsidR="00640A6E" w:rsidRPr="00636331" w:rsidRDefault="00640A6E" w:rsidP="004E10A3">
                      <w:pPr>
                        <w:jc w:val="both"/>
                      </w:pPr>
                    </w:p>
                  </w:txbxContent>
                </v:textbox>
              </v:shape>
            </w:pict>
          </mc:Fallback>
        </mc:AlternateContent>
      </w:r>
    </w:p>
    <w:p w14:paraId="0861A6BD" w14:textId="3EF7BCB9" w:rsidR="000F186E" w:rsidRDefault="000F186E" w:rsidP="00946EC3">
      <w:pPr>
        <w:spacing w:after="160" w:line="259" w:lineRule="auto"/>
      </w:pPr>
    </w:p>
    <w:p w14:paraId="17F97EAA" w14:textId="3981A244" w:rsidR="000F186E" w:rsidRDefault="000F186E" w:rsidP="00946EC3">
      <w:pPr>
        <w:spacing w:after="160" w:line="259" w:lineRule="auto"/>
      </w:pPr>
    </w:p>
    <w:p w14:paraId="2935DA5A" w14:textId="7F571E8E" w:rsidR="000F186E" w:rsidRDefault="000F186E" w:rsidP="00946EC3">
      <w:pPr>
        <w:spacing w:after="160" w:line="259" w:lineRule="auto"/>
      </w:pPr>
    </w:p>
    <w:p w14:paraId="51F17AF0" w14:textId="523F0DD7" w:rsidR="006E328C" w:rsidRDefault="006E328C" w:rsidP="000F186E">
      <w:pPr>
        <w:tabs>
          <w:tab w:val="left" w:pos="3864"/>
        </w:tabs>
        <w:spacing w:after="160" w:line="259" w:lineRule="auto"/>
      </w:pPr>
    </w:p>
    <w:p w14:paraId="622F2A89" w14:textId="0D2EABB2" w:rsidR="006E328C" w:rsidRDefault="006E328C" w:rsidP="000F186E">
      <w:pPr>
        <w:tabs>
          <w:tab w:val="left" w:pos="3864"/>
        </w:tabs>
        <w:spacing w:after="160" w:line="259" w:lineRule="auto"/>
      </w:pPr>
    </w:p>
    <w:p w14:paraId="2CCDC5A7" w14:textId="3FC71F88" w:rsidR="006E328C" w:rsidRDefault="006E328C" w:rsidP="002C370A">
      <w:pPr>
        <w:tabs>
          <w:tab w:val="left" w:pos="3864"/>
        </w:tabs>
        <w:spacing w:after="160" w:line="259" w:lineRule="auto"/>
        <w:jc w:val="both"/>
      </w:pPr>
    </w:p>
    <w:p w14:paraId="565AC3EE" w14:textId="3C4CA4A9" w:rsidR="002C370A" w:rsidRDefault="002C370A" w:rsidP="002C370A">
      <w:pPr>
        <w:tabs>
          <w:tab w:val="left" w:pos="3864"/>
        </w:tabs>
        <w:spacing w:after="160" w:line="259" w:lineRule="auto"/>
        <w:jc w:val="both"/>
      </w:pPr>
    </w:p>
    <w:p w14:paraId="7FEB7834" w14:textId="4AB93C5F" w:rsidR="002C370A" w:rsidRDefault="002C370A" w:rsidP="002C370A">
      <w:pPr>
        <w:tabs>
          <w:tab w:val="left" w:pos="3864"/>
        </w:tabs>
        <w:spacing w:after="160" w:line="259" w:lineRule="auto"/>
        <w:jc w:val="both"/>
      </w:pPr>
    </w:p>
    <w:p w14:paraId="57C35B42" w14:textId="0A216BF3" w:rsidR="002C370A" w:rsidRDefault="002C370A" w:rsidP="002C370A">
      <w:pPr>
        <w:tabs>
          <w:tab w:val="left" w:pos="3864"/>
        </w:tabs>
        <w:spacing w:after="160" w:line="259" w:lineRule="auto"/>
        <w:jc w:val="both"/>
      </w:pPr>
    </w:p>
    <w:p w14:paraId="4BD313DD" w14:textId="77777777" w:rsidR="00363002" w:rsidRDefault="00363002" w:rsidP="006F44B9">
      <w:pPr>
        <w:tabs>
          <w:tab w:val="left" w:pos="2520"/>
        </w:tabs>
        <w:spacing w:after="160" w:line="259" w:lineRule="auto"/>
        <w:jc w:val="both"/>
        <w:rPr>
          <w:b w:val="0"/>
          <w:bCs/>
        </w:rPr>
      </w:pPr>
    </w:p>
    <w:p w14:paraId="596F539F" w14:textId="77777777" w:rsidR="00363002" w:rsidRDefault="00363002" w:rsidP="006F44B9">
      <w:pPr>
        <w:tabs>
          <w:tab w:val="left" w:pos="2520"/>
        </w:tabs>
        <w:spacing w:after="160" w:line="259" w:lineRule="auto"/>
        <w:jc w:val="both"/>
        <w:rPr>
          <w:b w:val="0"/>
          <w:bCs/>
        </w:rPr>
      </w:pPr>
    </w:p>
    <w:p w14:paraId="7FA3BB89" w14:textId="77777777" w:rsidR="00363002" w:rsidRDefault="00363002" w:rsidP="006F44B9">
      <w:pPr>
        <w:tabs>
          <w:tab w:val="left" w:pos="2520"/>
        </w:tabs>
        <w:spacing w:after="160" w:line="259" w:lineRule="auto"/>
        <w:jc w:val="both"/>
        <w:rPr>
          <w:b w:val="0"/>
          <w:bCs/>
        </w:rPr>
      </w:pPr>
    </w:p>
    <w:p w14:paraId="362BABBE" w14:textId="5FD16886" w:rsidR="00F843A4" w:rsidRDefault="00E44DB0" w:rsidP="00363002">
      <w:pPr>
        <w:tabs>
          <w:tab w:val="left" w:pos="2520"/>
        </w:tabs>
        <w:spacing w:after="160" w:line="360" w:lineRule="auto"/>
        <w:jc w:val="both"/>
        <w:rPr>
          <w:b w:val="0"/>
          <w:bCs/>
        </w:rPr>
      </w:pPr>
      <w:r>
        <w:rPr>
          <w:b w:val="0"/>
          <w:bCs/>
        </w:rPr>
        <w:t>The user should click the “Manage User” as shown in item number one (1) to show the “Create” button to create new user as shown in item number two (2).</w:t>
      </w:r>
    </w:p>
    <w:p w14:paraId="5EA70B8C" w14:textId="51F0C7A8" w:rsidR="00E44DB0" w:rsidRDefault="00E44DB0" w:rsidP="006F44B9">
      <w:pPr>
        <w:tabs>
          <w:tab w:val="left" w:pos="2520"/>
        </w:tabs>
        <w:spacing w:after="160" w:line="259" w:lineRule="auto"/>
        <w:jc w:val="both"/>
        <w:rPr>
          <w:b w:val="0"/>
          <w:bCs/>
        </w:rPr>
      </w:pPr>
    </w:p>
    <w:p w14:paraId="75A5BFCD" w14:textId="562F79C6" w:rsidR="001B498F" w:rsidRPr="001B498F" w:rsidRDefault="001B498F" w:rsidP="001B498F"/>
    <w:p w14:paraId="31C43888" w14:textId="422FE082" w:rsidR="001B498F" w:rsidRPr="001B498F" w:rsidRDefault="001B498F" w:rsidP="001B498F"/>
    <w:p w14:paraId="1C61346D" w14:textId="224C966D" w:rsidR="001B498F" w:rsidRPr="001B498F" w:rsidRDefault="001B498F" w:rsidP="001B498F"/>
    <w:p w14:paraId="1BB902CD" w14:textId="4BFE076B" w:rsidR="001B498F" w:rsidRPr="001B498F" w:rsidRDefault="001B498F" w:rsidP="001B498F"/>
    <w:p w14:paraId="468F9630" w14:textId="22C1990F" w:rsidR="001B498F" w:rsidRPr="001B498F" w:rsidRDefault="001B498F" w:rsidP="001B498F"/>
    <w:p w14:paraId="3DF4F509" w14:textId="5B71AA32" w:rsidR="001B498F" w:rsidRPr="001B498F" w:rsidRDefault="001B498F" w:rsidP="001B498F"/>
    <w:p w14:paraId="50FE8A81" w14:textId="1111CCA5" w:rsidR="001B498F" w:rsidRPr="001B498F" w:rsidRDefault="001B498F" w:rsidP="001B498F"/>
    <w:p w14:paraId="3526E98C" w14:textId="3B3FB1EB" w:rsidR="001B498F" w:rsidRPr="001B498F" w:rsidRDefault="00033C99" w:rsidP="001B498F">
      <w:r>
        <w:rPr>
          <w:b w:val="0"/>
          <w:bCs/>
          <w:noProof/>
          <w:lang w:eastAsia="en-PH"/>
        </w:rPr>
        <w:lastRenderedPageBreak/>
        <w:drawing>
          <wp:anchor distT="0" distB="0" distL="114300" distR="114300" simplePos="0" relativeHeight="252055040" behindDoc="0" locked="0" layoutInCell="1" allowOverlap="1" wp14:anchorId="618FE606" wp14:editId="21C94420">
            <wp:simplePos x="0" y="0"/>
            <wp:positionH relativeFrom="column">
              <wp:posOffset>3147175</wp:posOffset>
            </wp:positionH>
            <wp:positionV relativeFrom="paragraph">
              <wp:posOffset>6350</wp:posOffset>
            </wp:positionV>
            <wp:extent cx="2341245" cy="734060"/>
            <wp:effectExtent l="0" t="0" r="1905" b="889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41245" cy="734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4016" behindDoc="0" locked="0" layoutInCell="1" allowOverlap="1" wp14:anchorId="0F62A533" wp14:editId="005442B0">
                <wp:simplePos x="0" y="0"/>
                <wp:positionH relativeFrom="column">
                  <wp:posOffset>-54495</wp:posOffset>
                </wp:positionH>
                <wp:positionV relativeFrom="paragraph">
                  <wp:posOffset>-194425</wp:posOffset>
                </wp:positionV>
                <wp:extent cx="571500" cy="457200"/>
                <wp:effectExtent l="0" t="0" r="19050" b="19050"/>
                <wp:wrapNone/>
                <wp:docPr id="49" name="Oval 4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C31D1" w14:textId="257528B8" w:rsidR="00F843A4" w:rsidRPr="007F12E6" w:rsidRDefault="00F843A4" w:rsidP="00F843A4">
                            <w:pPr>
                              <w:jc w:val="both"/>
                              <w:rPr>
                                <w:color w:val="000000" w:themeColor="text1"/>
                                <w:sz w:val="18"/>
                                <w:szCs w:val="16"/>
                                <w:lang w:val="en-US"/>
                              </w:rPr>
                            </w:pPr>
                            <w:r>
                              <w:rPr>
                                <w:color w:val="000000" w:themeColor="text1"/>
                                <w:sz w:val="18"/>
                                <w:szCs w:val="16"/>
                                <w:lang w:val="en-US"/>
                              </w:rPr>
                              <w:t>32B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62A533" id="Oval 49" o:spid="_x0000_s1039" style="position:absolute;left:0;text-align:left;margin-left:-4.3pt;margin-top:-15.3pt;width:45pt;height:36pt;z-index:25205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N5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" fillcolor="white [3212]" strokecolor="black [3213]" strokeweight="1pt">
                <v:stroke joinstyle="miter"/>
                <v:textbox>
                  <w:txbxContent>
                    <w:p w14:paraId="1B9C31D1" w14:textId="257528B8" w:rsidR="00F843A4" w:rsidRPr="007F12E6" w:rsidRDefault="00F843A4" w:rsidP="00F843A4">
                      <w:pPr>
                        <w:jc w:val="both"/>
                        <w:rPr>
                          <w:color w:val="000000" w:themeColor="text1"/>
                          <w:sz w:val="18"/>
                          <w:szCs w:val="16"/>
                          <w:lang w:val="en-US"/>
                        </w:rPr>
                      </w:pPr>
                      <w:r>
                        <w:rPr>
                          <w:color w:val="000000" w:themeColor="text1"/>
                          <w:sz w:val="18"/>
                          <w:szCs w:val="16"/>
                          <w:lang w:val="en-US"/>
                        </w:rPr>
                        <w:t>32B</w:t>
                      </w:r>
                    </w:p>
                  </w:txbxContent>
                </v:textbox>
              </v:oval>
            </w:pict>
          </mc:Fallback>
        </mc:AlternateContent>
      </w:r>
      <w:r w:rsidRPr="00033C99">
        <w:rPr>
          <w:noProof/>
        </w:rPr>
        <w:t xml:space="preserve"> </w:t>
      </w:r>
      <w:r w:rsidR="00C45702" w:rsidRPr="00C45702">
        <w:rPr>
          <w:noProof/>
        </w:rPr>
        <w:drawing>
          <wp:inline distT="0" distB="0" distL="0" distR="0" wp14:anchorId="15995E83" wp14:editId="03B55044">
            <wp:extent cx="5486400" cy="347472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474720"/>
                    </a:xfrm>
                    <a:prstGeom prst="rect">
                      <a:avLst/>
                    </a:prstGeom>
                  </pic:spPr>
                </pic:pic>
              </a:graphicData>
            </a:graphic>
          </wp:inline>
        </w:drawing>
      </w:r>
    </w:p>
    <w:p w14:paraId="526AC752" w14:textId="77777777" w:rsidR="006B57F3" w:rsidRDefault="006B57F3" w:rsidP="006B57F3">
      <w:pPr>
        <w:jc w:val="both"/>
        <w:rPr>
          <w:b w:val="0"/>
          <w:bCs/>
          <w:lang w:eastAsia="en-PH"/>
        </w:rPr>
      </w:pPr>
    </w:p>
    <w:p w14:paraId="6723A9B9" w14:textId="28E2B39F" w:rsidR="006B57F3" w:rsidRDefault="006B57F3" w:rsidP="00C45702">
      <w:pPr>
        <w:spacing w:line="360" w:lineRule="auto"/>
        <w:jc w:val="both"/>
        <w:rPr>
          <w:b w:val="0"/>
          <w:bCs/>
          <w:lang w:eastAsia="en-PH"/>
        </w:rPr>
      </w:pPr>
      <w:r>
        <w:rPr>
          <w:b w:val="0"/>
          <w:bCs/>
          <w:lang w:eastAsia="en-PH"/>
        </w:rPr>
        <w:t>The owner should register a new user by entering the user credentials as shown in item number three (3) and clicking the “Create” button to create new user’s information as shown in item number four (4).</w:t>
      </w:r>
    </w:p>
    <w:p w14:paraId="1C11A6F7" w14:textId="6C3F2127" w:rsidR="00C45702" w:rsidRDefault="00C45702" w:rsidP="00C45702">
      <w:pPr>
        <w:spacing w:line="360" w:lineRule="auto"/>
        <w:jc w:val="both"/>
        <w:rPr>
          <w:b w:val="0"/>
          <w:bCs/>
          <w:lang w:eastAsia="en-PH"/>
        </w:rPr>
      </w:pPr>
    </w:p>
    <w:p w14:paraId="4CE7C3B0" w14:textId="77777777" w:rsidR="00C45702" w:rsidRDefault="00C45702" w:rsidP="00C45702">
      <w:pPr>
        <w:spacing w:line="360" w:lineRule="auto"/>
        <w:jc w:val="both"/>
        <w:rPr>
          <w:b w:val="0"/>
          <w:bCs/>
          <w:lang w:eastAsia="en-PH"/>
        </w:rPr>
      </w:pPr>
    </w:p>
    <w:p w14:paraId="1DBFA76C" w14:textId="13985772" w:rsidR="00144BD7" w:rsidRPr="00144BD7" w:rsidRDefault="00363002" w:rsidP="006B57F3">
      <w:pPr>
        <w:jc w:val="left"/>
        <w:rPr>
          <w:lang w:eastAsia="en-PH"/>
        </w:rPr>
      </w:pPr>
      <w:r>
        <w:rPr>
          <w:noProof/>
        </w:rPr>
        <w:lastRenderedPageBreak/>
        <mc:AlternateContent>
          <mc:Choice Requires="wps">
            <w:drawing>
              <wp:anchor distT="0" distB="0" distL="114300" distR="114300" simplePos="0" relativeHeight="252058112" behindDoc="0" locked="0" layoutInCell="1" allowOverlap="1" wp14:anchorId="69A91CDB" wp14:editId="1565779D">
                <wp:simplePos x="0" y="0"/>
                <wp:positionH relativeFrom="column">
                  <wp:posOffset>-13277</wp:posOffset>
                </wp:positionH>
                <wp:positionV relativeFrom="paragraph">
                  <wp:posOffset>-329565</wp:posOffset>
                </wp:positionV>
                <wp:extent cx="571500" cy="457200"/>
                <wp:effectExtent l="0" t="0" r="19050" b="19050"/>
                <wp:wrapNone/>
                <wp:docPr id="61" name="Oval 6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715C6" w14:textId="3A51EC97" w:rsidR="002F5BA9" w:rsidRPr="007F12E6" w:rsidRDefault="002F5BA9" w:rsidP="002F5BA9">
                            <w:pPr>
                              <w:jc w:val="both"/>
                              <w:rPr>
                                <w:color w:val="000000" w:themeColor="text1"/>
                                <w:sz w:val="18"/>
                                <w:szCs w:val="16"/>
                                <w:lang w:val="en-US"/>
                              </w:rPr>
                            </w:pPr>
                            <w:r>
                              <w:rPr>
                                <w:color w:val="000000" w:themeColor="text1"/>
                                <w:sz w:val="18"/>
                                <w:szCs w:val="16"/>
                                <w:lang w:val="en-US"/>
                              </w:rPr>
                              <w:t>32C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91CDB" id="Oval 61" o:spid="_x0000_s1040" style="position:absolute;margin-left:-1.05pt;margin-top:-25.95pt;width:45pt;height:36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0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" fillcolor="white [3212]" strokecolor="black [3213]" strokeweight="1pt">
                <v:stroke joinstyle="miter"/>
                <v:textbox>
                  <w:txbxContent>
                    <w:p w14:paraId="730715C6" w14:textId="3A51EC97" w:rsidR="002F5BA9" w:rsidRPr="007F12E6" w:rsidRDefault="002F5BA9" w:rsidP="002F5BA9">
                      <w:pPr>
                        <w:jc w:val="both"/>
                        <w:rPr>
                          <w:color w:val="000000" w:themeColor="text1"/>
                          <w:sz w:val="18"/>
                          <w:szCs w:val="16"/>
                          <w:lang w:val="en-US"/>
                        </w:rPr>
                      </w:pPr>
                      <w:r>
                        <w:rPr>
                          <w:color w:val="000000" w:themeColor="text1"/>
                          <w:sz w:val="18"/>
                          <w:szCs w:val="16"/>
                          <w:lang w:val="en-US"/>
                        </w:rPr>
                        <w:t>32C</w:t>
                      </w:r>
                    </w:p>
                  </w:txbxContent>
                </v:textbox>
              </v:oval>
            </w:pict>
          </mc:Fallback>
        </mc:AlternateContent>
      </w:r>
      <w:r w:rsidRPr="00363002">
        <w:rPr>
          <w:noProof/>
          <w:lang w:eastAsia="en-PH"/>
        </w:rPr>
        <w:drawing>
          <wp:inline distT="0" distB="0" distL="0" distR="0" wp14:anchorId="7968FEF9" wp14:editId="565F7A11">
            <wp:extent cx="5486400" cy="347281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472815"/>
                    </a:xfrm>
                    <a:prstGeom prst="rect">
                      <a:avLst/>
                    </a:prstGeom>
                  </pic:spPr>
                </pic:pic>
              </a:graphicData>
            </a:graphic>
          </wp:inline>
        </w:drawing>
      </w:r>
    </w:p>
    <w:p w14:paraId="1855C5BB" w14:textId="77777777" w:rsidR="00144BD7" w:rsidRDefault="00144BD7" w:rsidP="00144BD7">
      <w:pPr>
        <w:tabs>
          <w:tab w:val="left" w:pos="249"/>
          <w:tab w:val="center" w:pos="4320"/>
        </w:tabs>
        <w:jc w:val="left"/>
        <w:rPr>
          <w:b w:val="0"/>
          <w:bCs/>
          <w:lang w:eastAsia="en-PH"/>
        </w:rPr>
      </w:pPr>
      <w:r>
        <w:rPr>
          <w:b w:val="0"/>
          <w:bCs/>
          <w:lang w:eastAsia="en-PH"/>
        </w:rPr>
        <w:tab/>
      </w:r>
    </w:p>
    <w:p w14:paraId="5E9E1514" w14:textId="6C8E59EA" w:rsidR="00144BD7" w:rsidRDefault="00144BD7" w:rsidP="00FB157F">
      <w:pPr>
        <w:tabs>
          <w:tab w:val="left" w:pos="249"/>
          <w:tab w:val="center" w:pos="4320"/>
        </w:tabs>
        <w:spacing w:line="360" w:lineRule="auto"/>
        <w:jc w:val="both"/>
        <w:rPr>
          <w:b w:val="0"/>
          <w:bCs/>
          <w:lang w:eastAsia="en-PH"/>
        </w:rPr>
      </w:pPr>
      <w:r>
        <w:rPr>
          <w:b w:val="0"/>
          <w:bCs/>
          <w:lang w:eastAsia="en-PH"/>
        </w:rPr>
        <w:t>The owner should click the “OK” button as shown above the item number three (3) and showing the “Account Created” as shown in item number five (5) if the account is created.</w:t>
      </w:r>
    </w:p>
    <w:p w14:paraId="3A06DDD5" w14:textId="54481588" w:rsidR="00144BD7" w:rsidRDefault="00144BD7" w:rsidP="00144BD7">
      <w:pPr>
        <w:tabs>
          <w:tab w:val="left" w:pos="249"/>
          <w:tab w:val="center" w:pos="4320"/>
        </w:tabs>
        <w:jc w:val="left"/>
        <w:rPr>
          <w:b w:val="0"/>
          <w:bCs/>
          <w:lang w:eastAsia="en-PH"/>
        </w:rPr>
      </w:pPr>
    </w:p>
    <w:p w14:paraId="2B257FB1" w14:textId="507A2E85" w:rsidR="00FB157F" w:rsidRDefault="00144BD7" w:rsidP="00FB157F">
      <w:pPr>
        <w:tabs>
          <w:tab w:val="left" w:pos="249"/>
          <w:tab w:val="center" w:pos="4320"/>
        </w:tabs>
        <w:rPr>
          <w:lang w:eastAsia="en-PH"/>
        </w:rPr>
      </w:pPr>
      <w:r w:rsidRPr="00144BD7">
        <w:rPr>
          <w:lang w:eastAsia="en-PH"/>
        </w:rPr>
        <w:t xml:space="preserve">Figure 32 A-C. </w:t>
      </w:r>
      <w:r w:rsidR="00363002">
        <w:rPr>
          <w:lang w:eastAsia="en-PH"/>
        </w:rPr>
        <w:t>Create</w:t>
      </w:r>
      <w:r w:rsidRPr="00144BD7">
        <w:rPr>
          <w:lang w:eastAsia="en-PH"/>
        </w:rPr>
        <w:t xml:space="preserve"> User Storyboard</w:t>
      </w:r>
    </w:p>
    <w:p w14:paraId="7A57929C" w14:textId="4E507B21" w:rsidR="00363002" w:rsidRDefault="00363002" w:rsidP="00FB157F">
      <w:pPr>
        <w:tabs>
          <w:tab w:val="left" w:pos="249"/>
          <w:tab w:val="center" w:pos="4320"/>
        </w:tabs>
        <w:rPr>
          <w:lang w:eastAsia="en-PH"/>
        </w:rPr>
      </w:pPr>
    </w:p>
    <w:p w14:paraId="00908984" w14:textId="43F84F57" w:rsidR="00363002" w:rsidRDefault="00363002" w:rsidP="00FB157F">
      <w:pPr>
        <w:tabs>
          <w:tab w:val="left" w:pos="249"/>
          <w:tab w:val="center" w:pos="4320"/>
        </w:tabs>
        <w:rPr>
          <w:lang w:eastAsia="en-PH"/>
        </w:rPr>
      </w:pPr>
    </w:p>
    <w:p w14:paraId="280893E6" w14:textId="6C1EB4F2" w:rsidR="00363002" w:rsidRDefault="00363002" w:rsidP="00FB157F">
      <w:pPr>
        <w:tabs>
          <w:tab w:val="left" w:pos="249"/>
          <w:tab w:val="center" w:pos="4320"/>
        </w:tabs>
        <w:rPr>
          <w:lang w:eastAsia="en-PH"/>
        </w:rPr>
      </w:pPr>
    </w:p>
    <w:p w14:paraId="7110924F" w14:textId="23C9DE35" w:rsidR="00363002" w:rsidRDefault="00363002" w:rsidP="00FB157F">
      <w:pPr>
        <w:tabs>
          <w:tab w:val="left" w:pos="249"/>
          <w:tab w:val="center" w:pos="4320"/>
        </w:tabs>
        <w:rPr>
          <w:lang w:eastAsia="en-PH"/>
        </w:rPr>
      </w:pPr>
    </w:p>
    <w:p w14:paraId="125E5453" w14:textId="47D5A90D" w:rsidR="00363002" w:rsidRDefault="00363002" w:rsidP="00FB157F">
      <w:pPr>
        <w:tabs>
          <w:tab w:val="left" w:pos="249"/>
          <w:tab w:val="center" w:pos="4320"/>
        </w:tabs>
        <w:rPr>
          <w:lang w:eastAsia="en-PH"/>
        </w:rPr>
      </w:pPr>
    </w:p>
    <w:p w14:paraId="6AC33AB3" w14:textId="5EAFE334" w:rsidR="00363002" w:rsidRDefault="00363002" w:rsidP="00FB157F">
      <w:pPr>
        <w:tabs>
          <w:tab w:val="left" w:pos="249"/>
          <w:tab w:val="center" w:pos="4320"/>
        </w:tabs>
        <w:rPr>
          <w:lang w:eastAsia="en-PH"/>
        </w:rPr>
      </w:pPr>
    </w:p>
    <w:p w14:paraId="1CAC3D9A" w14:textId="16C3EC27" w:rsidR="00363002" w:rsidRDefault="00363002" w:rsidP="00FB157F">
      <w:pPr>
        <w:tabs>
          <w:tab w:val="left" w:pos="249"/>
          <w:tab w:val="center" w:pos="4320"/>
        </w:tabs>
        <w:rPr>
          <w:lang w:eastAsia="en-PH"/>
        </w:rPr>
      </w:pPr>
    </w:p>
    <w:p w14:paraId="75475846" w14:textId="4D1279E7" w:rsidR="00363002" w:rsidRDefault="00363002" w:rsidP="00FB157F">
      <w:pPr>
        <w:tabs>
          <w:tab w:val="left" w:pos="249"/>
          <w:tab w:val="center" w:pos="4320"/>
        </w:tabs>
        <w:rPr>
          <w:lang w:eastAsia="en-PH"/>
        </w:rPr>
      </w:pPr>
    </w:p>
    <w:p w14:paraId="58DB7227" w14:textId="75B716D6" w:rsidR="00363002" w:rsidRDefault="00363002" w:rsidP="00FB157F">
      <w:pPr>
        <w:tabs>
          <w:tab w:val="left" w:pos="249"/>
          <w:tab w:val="center" w:pos="4320"/>
        </w:tabs>
        <w:rPr>
          <w:lang w:eastAsia="en-PH"/>
        </w:rPr>
      </w:pPr>
    </w:p>
    <w:p w14:paraId="0BF3F353" w14:textId="28CA7A11" w:rsidR="00363002" w:rsidRDefault="00363002" w:rsidP="00FB157F">
      <w:pPr>
        <w:tabs>
          <w:tab w:val="left" w:pos="249"/>
          <w:tab w:val="center" w:pos="4320"/>
        </w:tabs>
        <w:rPr>
          <w:lang w:eastAsia="en-PH"/>
        </w:rPr>
      </w:pPr>
    </w:p>
    <w:p w14:paraId="7AB99984" w14:textId="3D4357C3" w:rsidR="00363002" w:rsidRDefault="00363002" w:rsidP="00FB157F">
      <w:pPr>
        <w:tabs>
          <w:tab w:val="left" w:pos="249"/>
          <w:tab w:val="center" w:pos="4320"/>
        </w:tabs>
        <w:rPr>
          <w:lang w:eastAsia="en-PH"/>
        </w:rPr>
      </w:pPr>
    </w:p>
    <w:p w14:paraId="5B8AA297" w14:textId="708C5105" w:rsidR="00363002" w:rsidRDefault="00363002" w:rsidP="00FB157F">
      <w:pPr>
        <w:tabs>
          <w:tab w:val="left" w:pos="249"/>
          <w:tab w:val="center" w:pos="4320"/>
        </w:tabs>
        <w:rPr>
          <w:lang w:eastAsia="en-PH"/>
        </w:rPr>
      </w:pPr>
    </w:p>
    <w:p w14:paraId="520D28AC" w14:textId="5DDE3210" w:rsidR="00363002" w:rsidRDefault="00363002" w:rsidP="00FB157F">
      <w:pPr>
        <w:tabs>
          <w:tab w:val="left" w:pos="249"/>
          <w:tab w:val="center" w:pos="4320"/>
        </w:tabs>
        <w:rPr>
          <w:lang w:eastAsia="en-PH"/>
        </w:rPr>
      </w:pPr>
    </w:p>
    <w:p w14:paraId="30337903" w14:textId="41B642D4" w:rsidR="00363002" w:rsidRDefault="00363002" w:rsidP="00FB157F">
      <w:pPr>
        <w:tabs>
          <w:tab w:val="left" w:pos="249"/>
          <w:tab w:val="center" w:pos="4320"/>
        </w:tabs>
        <w:rPr>
          <w:lang w:eastAsia="en-PH"/>
        </w:rPr>
      </w:pPr>
    </w:p>
    <w:p w14:paraId="082E9796" w14:textId="7E79FD6D" w:rsidR="00363002" w:rsidRDefault="00363002" w:rsidP="00FB157F">
      <w:pPr>
        <w:tabs>
          <w:tab w:val="left" w:pos="249"/>
          <w:tab w:val="center" w:pos="4320"/>
        </w:tabs>
        <w:rPr>
          <w:lang w:eastAsia="en-PH"/>
        </w:rPr>
      </w:pPr>
    </w:p>
    <w:p w14:paraId="28FC37AF" w14:textId="6EF0FC6E" w:rsidR="00363002" w:rsidRDefault="00363002" w:rsidP="00FB157F">
      <w:pPr>
        <w:tabs>
          <w:tab w:val="left" w:pos="249"/>
          <w:tab w:val="center" w:pos="4320"/>
        </w:tabs>
        <w:rPr>
          <w:lang w:eastAsia="en-PH"/>
        </w:rPr>
      </w:pPr>
    </w:p>
    <w:p w14:paraId="2E10E938" w14:textId="59CFDA7D" w:rsidR="00363002" w:rsidRDefault="00363002" w:rsidP="00FB157F">
      <w:pPr>
        <w:tabs>
          <w:tab w:val="left" w:pos="249"/>
          <w:tab w:val="center" w:pos="4320"/>
        </w:tabs>
        <w:rPr>
          <w:lang w:eastAsia="en-PH"/>
        </w:rPr>
      </w:pPr>
    </w:p>
    <w:p w14:paraId="15FDE2C0" w14:textId="47F0A476" w:rsidR="00363002" w:rsidRDefault="00363002" w:rsidP="00FB157F">
      <w:pPr>
        <w:tabs>
          <w:tab w:val="left" w:pos="249"/>
          <w:tab w:val="center" w:pos="4320"/>
        </w:tabs>
        <w:rPr>
          <w:lang w:eastAsia="en-PH"/>
        </w:rPr>
      </w:pPr>
    </w:p>
    <w:p w14:paraId="75E20BFF" w14:textId="7BF31A43" w:rsidR="00363002" w:rsidRDefault="00363002" w:rsidP="00FB157F">
      <w:pPr>
        <w:tabs>
          <w:tab w:val="left" w:pos="249"/>
          <w:tab w:val="center" w:pos="4320"/>
        </w:tabs>
        <w:rPr>
          <w:lang w:eastAsia="en-PH"/>
        </w:rPr>
      </w:pPr>
    </w:p>
    <w:p w14:paraId="38437A72" w14:textId="77777777" w:rsidR="00363002" w:rsidRDefault="00363002" w:rsidP="00FB157F">
      <w:pPr>
        <w:tabs>
          <w:tab w:val="left" w:pos="249"/>
          <w:tab w:val="center" w:pos="4320"/>
        </w:tabs>
        <w:rPr>
          <w:lang w:eastAsia="en-PH"/>
        </w:rPr>
      </w:pPr>
    </w:p>
    <w:p w14:paraId="1DCE908B" w14:textId="77777777" w:rsidR="00FB157F" w:rsidRDefault="00FB157F" w:rsidP="00FB157F">
      <w:pPr>
        <w:tabs>
          <w:tab w:val="left" w:pos="249"/>
          <w:tab w:val="center" w:pos="4320"/>
        </w:tabs>
        <w:rPr>
          <w:lang w:eastAsia="en-PH"/>
        </w:rPr>
      </w:pPr>
    </w:p>
    <w:p w14:paraId="3F4DAA81" w14:textId="1181897F" w:rsidR="00003562" w:rsidRDefault="00003562" w:rsidP="00FB157F">
      <w:pPr>
        <w:tabs>
          <w:tab w:val="left" w:pos="249"/>
          <w:tab w:val="center" w:pos="4320"/>
        </w:tabs>
        <w:spacing w:line="360" w:lineRule="auto"/>
        <w:jc w:val="left"/>
        <w:rPr>
          <w:b w:val="0"/>
          <w:bCs/>
          <w:lang w:eastAsia="en-PH"/>
        </w:rPr>
      </w:pPr>
      <w:r>
        <w:rPr>
          <w:b w:val="0"/>
          <w:bCs/>
          <w:lang w:eastAsia="en-PH"/>
        </w:rPr>
        <w:lastRenderedPageBreak/>
        <w:t>REQ4. The owner shall be able to view user list.</w:t>
      </w:r>
    </w:p>
    <w:p w14:paraId="559E9861" w14:textId="05148F36" w:rsidR="00321661" w:rsidRDefault="00321661" w:rsidP="00FB157F">
      <w:pPr>
        <w:tabs>
          <w:tab w:val="left" w:pos="249"/>
          <w:tab w:val="center" w:pos="4320"/>
        </w:tabs>
        <w:spacing w:line="360" w:lineRule="auto"/>
        <w:jc w:val="left"/>
        <w:rPr>
          <w:b w:val="0"/>
          <w:bCs/>
          <w:lang w:eastAsia="en-PH"/>
        </w:rPr>
      </w:pPr>
      <w:r>
        <w:rPr>
          <w:noProof/>
        </w:rPr>
        <mc:AlternateContent>
          <mc:Choice Requires="wps">
            <w:drawing>
              <wp:anchor distT="0" distB="0" distL="114300" distR="114300" simplePos="0" relativeHeight="252146176" behindDoc="0" locked="0" layoutInCell="1" allowOverlap="1" wp14:anchorId="6A0B9222" wp14:editId="7AE6677E">
                <wp:simplePos x="0" y="0"/>
                <wp:positionH relativeFrom="column">
                  <wp:posOffset>-43122</wp:posOffset>
                </wp:positionH>
                <wp:positionV relativeFrom="paragraph">
                  <wp:posOffset>227965</wp:posOffset>
                </wp:positionV>
                <wp:extent cx="571500" cy="457200"/>
                <wp:effectExtent l="0" t="0" r="19050" b="19050"/>
                <wp:wrapNone/>
                <wp:docPr id="109" name="Oval 10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9B2D9" w14:textId="49C0BBFF" w:rsidR="00321661" w:rsidRPr="007F12E6" w:rsidRDefault="00321661" w:rsidP="00321661">
                            <w:pPr>
                              <w:jc w:val="both"/>
                              <w:rPr>
                                <w:color w:val="000000" w:themeColor="text1"/>
                                <w:sz w:val="18"/>
                                <w:szCs w:val="16"/>
                                <w:lang w:val="en-US"/>
                              </w:rPr>
                            </w:pPr>
                            <w:r>
                              <w:rPr>
                                <w:color w:val="000000" w:themeColor="text1"/>
                                <w:sz w:val="18"/>
                                <w:szCs w:val="16"/>
                                <w:lang w:val="en-US"/>
                              </w:rPr>
                              <w:t>33A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0B9222" id="Oval 109" o:spid="_x0000_s1041" style="position:absolute;margin-left:-3.4pt;margin-top:17.95pt;width:45pt;height:36pt;z-index:25214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TK5iQIAAKU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" fillcolor="white [3212]" strokecolor="black [3213]" strokeweight="1pt">
                <v:stroke joinstyle="miter"/>
                <v:textbox>
                  <w:txbxContent>
                    <w:p w14:paraId="3169B2D9" w14:textId="49C0BBFF" w:rsidR="00321661" w:rsidRPr="007F12E6" w:rsidRDefault="00321661" w:rsidP="00321661">
                      <w:pPr>
                        <w:jc w:val="both"/>
                        <w:rPr>
                          <w:color w:val="000000" w:themeColor="text1"/>
                          <w:sz w:val="18"/>
                          <w:szCs w:val="16"/>
                          <w:lang w:val="en-US"/>
                        </w:rPr>
                      </w:pPr>
                      <w:r>
                        <w:rPr>
                          <w:color w:val="000000" w:themeColor="text1"/>
                          <w:sz w:val="18"/>
                          <w:szCs w:val="16"/>
                          <w:lang w:val="en-US"/>
                        </w:rPr>
                        <w:t>33A</w:t>
                      </w:r>
                    </w:p>
                  </w:txbxContent>
                </v:textbox>
              </v:oval>
            </w:pict>
          </mc:Fallback>
        </mc:AlternateContent>
      </w:r>
      <w:r>
        <w:rPr>
          <w:b w:val="0"/>
          <w:bCs/>
          <w:lang w:eastAsia="en-PH"/>
        </w:rPr>
        <w:t>REQ5. The owner shall be able to search user</w:t>
      </w:r>
      <w:r w:rsidR="004758AC">
        <w:rPr>
          <w:b w:val="0"/>
          <w:bCs/>
          <w:lang w:eastAsia="en-PH"/>
        </w:rPr>
        <w:t xml:space="preserve"> using filters</w:t>
      </w:r>
      <w:r>
        <w:rPr>
          <w:b w:val="0"/>
          <w:bCs/>
          <w:lang w:eastAsia="en-PH"/>
        </w:rPr>
        <w:t>.</w:t>
      </w:r>
    </w:p>
    <w:p w14:paraId="448BF8EA" w14:textId="270010A4" w:rsidR="00321661" w:rsidRDefault="00321661" w:rsidP="00321661">
      <w:pPr>
        <w:tabs>
          <w:tab w:val="left" w:pos="249"/>
          <w:tab w:val="center" w:pos="4320"/>
        </w:tabs>
        <w:spacing w:line="360" w:lineRule="auto"/>
        <w:jc w:val="left"/>
        <w:rPr>
          <w:b w:val="0"/>
          <w:bCs/>
          <w:lang w:eastAsia="en-PH"/>
        </w:rPr>
      </w:pPr>
    </w:p>
    <w:p w14:paraId="465DC6E1" w14:textId="6A0E82F1" w:rsidR="00321661" w:rsidRPr="00321661" w:rsidRDefault="004758AC" w:rsidP="00321661">
      <w:pPr>
        <w:rPr>
          <w:lang w:eastAsia="en-PH"/>
        </w:rPr>
      </w:pPr>
      <w:r w:rsidRPr="00363002">
        <w:rPr>
          <w:b w:val="0"/>
          <w:bCs/>
          <w:noProof/>
          <w:lang w:eastAsia="en-PH"/>
        </w:rPr>
        <w:drawing>
          <wp:anchor distT="0" distB="0" distL="114300" distR="114300" simplePos="0" relativeHeight="252145152" behindDoc="0" locked="0" layoutInCell="1" allowOverlap="1" wp14:anchorId="7BCEB84B" wp14:editId="7F9E5302">
            <wp:simplePos x="0" y="0"/>
            <wp:positionH relativeFrom="column">
              <wp:posOffset>0</wp:posOffset>
            </wp:positionH>
            <wp:positionV relativeFrom="paragraph">
              <wp:posOffset>70312</wp:posOffset>
            </wp:positionV>
            <wp:extent cx="5485300" cy="3706091"/>
            <wp:effectExtent l="0" t="0" r="1270" b="889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92504" cy="3710958"/>
                    </a:xfrm>
                    <a:prstGeom prst="rect">
                      <a:avLst/>
                    </a:prstGeom>
                  </pic:spPr>
                </pic:pic>
              </a:graphicData>
            </a:graphic>
            <wp14:sizeRelH relativeFrom="page">
              <wp14:pctWidth>0</wp14:pctWidth>
            </wp14:sizeRelH>
            <wp14:sizeRelV relativeFrom="page">
              <wp14:pctHeight>0</wp14:pctHeight>
            </wp14:sizeRelV>
          </wp:anchor>
        </w:drawing>
      </w:r>
    </w:p>
    <w:p w14:paraId="16EC9EC3" w14:textId="2224C9F2" w:rsidR="00321661" w:rsidRPr="00321661" w:rsidRDefault="00321661" w:rsidP="00321661">
      <w:pPr>
        <w:rPr>
          <w:lang w:eastAsia="en-PH"/>
        </w:rPr>
      </w:pPr>
    </w:p>
    <w:p w14:paraId="47BDBD16" w14:textId="05FB4AF6" w:rsidR="00321661" w:rsidRPr="00321661" w:rsidRDefault="00321661" w:rsidP="00321661">
      <w:pPr>
        <w:rPr>
          <w:lang w:eastAsia="en-PH"/>
        </w:rPr>
      </w:pPr>
    </w:p>
    <w:p w14:paraId="3F868483" w14:textId="26B9CF13" w:rsidR="00321661" w:rsidRPr="00321661" w:rsidRDefault="00321661" w:rsidP="00321661">
      <w:pPr>
        <w:rPr>
          <w:lang w:eastAsia="en-PH"/>
        </w:rPr>
      </w:pPr>
    </w:p>
    <w:p w14:paraId="714F6262" w14:textId="29E5FAD4" w:rsidR="00321661" w:rsidRPr="00321661" w:rsidRDefault="00321661" w:rsidP="00321661">
      <w:pPr>
        <w:rPr>
          <w:lang w:eastAsia="en-PH"/>
        </w:rPr>
      </w:pPr>
    </w:p>
    <w:p w14:paraId="410793D4" w14:textId="79FF438C" w:rsidR="00321661" w:rsidRPr="00321661" w:rsidRDefault="00321661" w:rsidP="00321661">
      <w:pPr>
        <w:rPr>
          <w:lang w:eastAsia="en-PH"/>
        </w:rPr>
      </w:pPr>
    </w:p>
    <w:p w14:paraId="6AF7AF42" w14:textId="3E4EBDD4" w:rsidR="00321661" w:rsidRPr="00321661" w:rsidRDefault="00321661" w:rsidP="00321661">
      <w:pPr>
        <w:rPr>
          <w:lang w:eastAsia="en-PH"/>
        </w:rPr>
      </w:pPr>
    </w:p>
    <w:p w14:paraId="3EAEF680" w14:textId="7E8307DD" w:rsidR="00321661" w:rsidRPr="00321661" w:rsidRDefault="00321661" w:rsidP="00321661">
      <w:pPr>
        <w:rPr>
          <w:lang w:eastAsia="en-PH"/>
        </w:rPr>
      </w:pPr>
    </w:p>
    <w:p w14:paraId="22DE954F" w14:textId="0BA83540" w:rsidR="00321661" w:rsidRPr="00321661" w:rsidRDefault="00321661" w:rsidP="00321661">
      <w:pPr>
        <w:rPr>
          <w:lang w:eastAsia="en-PH"/>
        </w:rPr>
      </w:pPr>
    </w:p>
    <w:p w14:paraId="771E1070" w14:textId="19C3EC3F" w:rsidR="00321661" w:rsidRPr="00321661" w:rsidRDefault="00321661" w:rsidP="00321661">
      <w:pPr>
        <w:rPr>
          <w:lang w:eastAsia="en-PH"/>
        </w:rPr>
      </w:pPr>
    </w:p>
    <w:p w14:paraId="0A154967" w14:textId="47224D0E" w:rsidR="00321661" w:rsidRPr="00321661" w:rsidRDefault="00321661" w:rsidP="00321661">
      <w:pPr>
        <w:rPr>
          <w:lang w:eastAsia="en-PH"/>
        </w:rPr>
      </w:pPr>
    </w:p>
    <w:p w14:paraId="3A176D7A" w14:textId="47F61509" w:rsidR="00321661" w:rsidRPr="00321661" w:rsidRDefault="00321661" w:rsidP="00321661">
      <w:pPr>
        <w:rPr>
          <w:lang w:eastAsia="en-PH"/>
        </w:rPr>
      </w:pPr>
    </w:p>
    <w:p w14:paraId="4D633B8D" w14:textId="46DACFBD" w:rsidR="00321661" w:rsidRPr="00321661" w:rsidRDefault="00321661" w:rsidP="00321661">
      <w:pPr>
        <w:rPr>
          <w:lang w:eastAsia="en-PH"/>
        </w:rPr>
      </w:pPr>
    </w:p>
    <w:p w14:paraId="0D91A8EF" w14:textId="7F817FA7" w:rsidR="00321661" w:rsidRDefault="00321661" w:rsidP="00321661">
      <w:pPr>
        <w:rPr>
          <w:lang w:eastAsia="en-PH"/>
        </w:rPr>
      </w:pPr>
    </w:p>
    <w:p w14:paraId="260B3616" w14:textId="107B838D" w:rsidR="00363002" w:rsidRDefault="00363002" w:rsidP="00321661">
      <w:pPr>
        <w:rPr>
          <w:lang w:eastAsia="en-PH"/>
        </w:rPr>
      </w:pPr>
    </w:p>
    <w:p w14:paraId="0361C4F2" w14:textId="5BB29C98" w:rsidR="00363002" w:rsidRDefault="00363002" w:rsidP="00321661">
      <w:pPr>
        <w:rPr>
          <w:lang w:eastAsia="en-PH"/>
        </w:rPr>
      </w:pPr>
    </w:p>
    <w:p w14:paraId="526DE858" w14:textId="4F54C5FA" w:rsidR="00363002" w:rsidRDefault="00363002" w:rsidP="00321661">
      <w:pPr>
        <w:rPr>
          <w:lang w:eastAsia="en-PH"/>
        </w:rPr>
      </w:pPr>
    </w:p>
    <w:p w14:paraId="0B833108" w14:textId="2E73003F" w:rsidR="004758AC" w:rsidRDefault="004758AC" w:rsidP="004758AC">
      <w:pPr>
        <w:jc w:val="both"/>
        <w:rPr>
          <w:lang w:eastAsia="en-PH"/>
        </w:rPr>
      </w:pPr>
    </w:p>
    <w:p w14:paraId="0CDD3F0A" w14:textId="1EC8276B" w:rsidR="00D24C2D" w:rsidRDefault="00D24C2D" w:rsidP="004758AC">
      <w:pPr>
        <w:jc w:val="both"/>
        <w:rPr>
          <w:lang w:eastAsia="en-PH"/>
        </w:rPr>
      </w:pPr>
    </w:p>
    <w:p w14:paraId="7F9D03F7" w14:textId="45AE219A" w:rsidR="00D24C2D" w:rsidRDefault="00D24C2D" w:rsidP="004758AC">
      <w:pPr>
        <w:jc w:val="both"/>
        <w:rPr>
          <w:lang w:eastAsia="en-PH"/>
        </w:rPr>
      </w:pPr>
    </w:p>
    <w:p w14:paraId="444BE8FC" w14:textId="2F35F5CC" w:rsidR="00D24C2D" w:rsidRDefault="00D24C2D" w:rsidP="004758AC">
      <w:pPr>
        <w:jc w:val="both"/>
        <w:rPr>
          <w:lang w:eastAsia="en-PH"/>
        </w:rPr>
      </w:pPr>
    </w:p>
    <w:p w14:paraId="44235C50" w14:textId="1B9954A9" w:rsidR="00D24C2D" w:rsidRDefault="00D24C2D" w:rsidP="004758AC">
      <w:pPr>
        <w:jc w:val="both"/>
        <w:rPr>
          <w:lang w:eastAsia="en-PH"/>
        </w:rPr>
      </w:pPr>
    </w:p>
    <w:p w14:paraId="6451AAF0" w14:textId="2C17A755" w:rsidR="00D24C2D" w:rsidRDefault="00D24C2D" w:rsidP="004758AC">
      <w:pPr>
        <w:jc w:val="both"/>
        <w:rPr>
          <w:lang w:eastAsia="en-PH"/>
        </w:rPr>
      </w:pPr>
    </w:p>
    <w:p w14:paraId="227B422B" w14:textId="77777777" w:rsidR="00D24C2D" w:rsidRDefault="00D24C2D" w:rsidP="004758AC">
      <w:pPr>
        <w:jc w:val="both"/>
        <w:rPr>
          <w:lang w:eastAsia="en-PH"/>
        </w:rPr>
      </w:pPr>
    </w:p>
    <w:p w14:paraId="69651FEA" w14:textId="77777777" w:rsidR="00D24C2D" w:rsidRDefault="00D24C2D" w:rsidP="004758AC">
      <w:pPr>
        <w:jc w:val="both"/>
        <w:rPr>
          <w:lang w:eastAsia="en-PH"/>
        </w:rPr>
      </w:pPr>
    </w:p>
    <w:p w14:paraId="27762BFF" w14:textId="77777777" w:rsidR="00D24C2D" w:rsidRDefault="00D24C2D" w:rsidP="004758AC">
      <w:pPr>
        <w:jc w:val="both"/>
        <w:rPr>
          <w:lang w:eastAsia="en-PH"/>
        </w:rPr>
      </w:pPr>
    </w:p>
    <w:p w14:paraId="5F1432AE" w14:textId="77777777" w:rsidR="00D24C2D" w:rsidRDefault="00D24C2D" w:rsidP="004758AC">
      <w:pPr>
        <w:jc w:val="both"/>
        <w:rPr>
          <w:lang w:eastAsia="en-PH"/>
        </w:rPr>
      </w:pPr>
    </w:p>
    <w:p w14:paraId="2147EFCE" w14:textId="77777777" w:rsidR="00D24C2D" w:rsidRDefault="00D24C2D" w:rsidP="004758AC">
      <w:pPr>
        <w:jc w:val="both"/>
        <w:rPr>
          <w:lang w:eastAsia="en-PH"/>
        </w:rPr>
      </w:pPr>
    </w:p>
    <w:p w14:paraId="0227217A" w14:textId="77777777" w:rsidR="00D24C2D" w:rsidRDefault="00D24C2D" w:rsidP="004758AC">
      <w:pPr>
        <w:jc w:val="both"/>
        <w:rPr>
          <w:lang w:eastAsia="en-PH"/>
        </w:rPr>
      </w:pPr>
    </w:p>
    <w:p w14:paraId="40EA059D" w14:textId="77777777" w:rsidR="00D24C2D" w:rsidRDefault="00D24C2D" w:rsidP="004758AC">
      <w:pPr>
        <w:jc w:val="both"/>
        <w:rPr>
          <w:lang w:eastAsia="en-PH"/>
        </w:rPr>
      </w:pPr>
    </w:p>
    <w:p w14:paraId="54A72078" w14:textId="77777777" w:rsidR="00D24C2D" w:rsidRDefault="00D24C2D" w:rsidP="004758AC">
      <w:pPr>
        <w:jc w:val="both"/>
        <w:rPr>
          <w:lang w:eastAsia="en-PH"/>
        </w:rPr>
      </w:pPr>
    </w:p>
    <w:p w14:paraId="466A4B18" w14:textId="77777777" w:rsidR="00D24C2D" w:rsidRDefault="00D24C2D" w:rsidP="004758AC">
      <w:pPr>
        <w:jc w:val="both"/>
        <w:rPr>
          <w:lang w:eastAsia="en-PH"/>
        </w:rPr>
      </w:pPr>
    </w:p>
    <w:p w14:paraId="19E9C078" w14:textId="77777777" w:rsidR="00D24C2D" w:rsidRDefault="00D24C2D" w:rsidP="004758AC">
      <w:pPr>
        <w:jc w:val="both"/>
        <w:rPr>
          <w:lang w:eastAsia="en-PH"/>
        </w:rPr>
      </w:pPr>
    </w:p>
    <w:p w14:paraId="2DD5DE74" w14:textId="77777777" w:rsidR="00D24C2D" w:rsidRDefault="00D24C2D" w:rsidP="004758AC">
      <w:pPr>
        <w:jc w:val="both"/>
        <w:rPr>
          <w:lang w:eastAsia="en-PH"/>
        </w:rPr>
      </w:pPr>
    </w:p>
    <w:p w14:paraId="75C6EB98" w14:textId="77777777" w:rsidR="00D24C2D" w:rsidRDefault="00D24C2D" w:rsidP="004758AC">
      <w:pPr>
        <w:jc w:val="both"/>
        <w:rPr>
          <w:lang w:eastAsia="en-PH"/>
        </w:rPr>
      </w:pPr>
    </w:p>
    <w:p w14:paraId="6F066985" w14:textId="77777777" w:rsidR="00D24C2D" w:rsidRDefault="00D24C2D" w:rsidP="004758AC">
      <w:pPr>
        <w:jc w:val="both"/>
        <w:rPr>
          <w:lang w:eastAsia="en-PH"/>
        </w:rPr>
      </w:pPr>
    </w:p>
    <w:p w14:paraId="15B40131" w14:textId="77777777" w:rsidR="00D24C2D" w:rsidRDefault="00D24C2D" w:rsidP="004758AC">
      <w:pPr>
        <w:jc w:val="both"/>
        <w:rPr>
          <w:lang w:eastAsia="en-PH"/>
        </w:rPr>
      </w:pPr>
    </w:p>
    <w:p w14:paraId="1852A622" w14:textId="77777777" w:rsidR="00D24C2D" w:rsidRDefault="00D24C2D" w:rsidP="004758AC">
      <w:pPr>
        <w:jc w:val="both"/>
        <w:rPr>
          <w:lang w:eastAsia="en-PH"/>
        </w:rPr>
      </w:pPr>
    </w:p>
    <w:p w14:paraId="0D48BF68" w14:textId="77777777" w:rsidR="00D24C2D" w:rsidRDefault="00D24C2D" w:rsidP="004758AC">
      <w:pPr>
        <w:jc w:val="both"/>
        <w:rPr>
          <w:lang w:eastAsia="en-PH"/>
        </w:rPr>
      </w:pPr>
    </w:p>
    <w:p w14:paraId="4A152001" w14:textId="77777777" w:rsidR="00D24C2D" w:rsidRDefault="00D24C2D" w:rsidP="004758AC">
      <w:pPr>
        <w:jc w:val="both"/>
        <w:rPr>
          <w:lang w:eastAsia="en-PH"/>
        </w:rPr>
      </w:pPr>
    </w:p>
    <w:p w14:paraId="7F826261" w14:textId="77777777" w:rsidR="00D24C2D" w:rsidRDefault="00D24C2D" w:rsidP="004758AC">
      <w:pPr>
        <w:jc w:val="both"/>
        <w:rPr>
          <w:lang w:eastAsia="en-PH"/>
        </w:rPr>
      </w:pPr>
    </w:p>
    <w:p w14:paraId="784871EC" w14:textId="271F1F68" w:rsidR="00363002" w:rsidRDefault="00363002" w:rsidP="00D24C2D">
      <w:pPr>
        <w:jc w:val="both"/>
        <w:rPr>
          <w:lang w:eastAsia="en-PH"/>
        </w:rPr>
      </w:pPr>
    </w:p>
    <w:p w14:paraId="66511A2D" w14:textId="54B47D0D" w:rsidR="00363002" w:rsidRPr="00321661" w:rsidRDefault="00D24C2D" w:rsidP="00321661">
      <w:pPr>
        <w:rPr>
          <w:lang w:eastAsia="en-PH"/>
        </w:rPr>
      </w:pPr>
      <w:r w:rsidRPr="004758AC">
        <w:rPr>
          <w:noProof/>
          <w:lang w:eastAsia="en-PH"/>
        </w:rPr>
        <w:lastRenderedPageBreak/>
        <w:drawing>
          <wp:anchor distT="0" distB="0" distL="114300" distR="114300" simplePos="0" relativeHeight="251547128" behindDoc="0" locked="0" layoutInCell="1" allowOverlap="1" wp14:anchorId="5B4B10AE" wp14:editId="2643AE6F">
            <wp:simplePos x="0" y="0"/>
            <wp:positionH relativeFrom="column">
              <wp:posOffset>-6927</wp:posOffset>
            </wp:positionH>
            <wp:positionV relativeFrom="paragraph">
              <wp:posOffset>13855</wp:posOffset>
            </wp:positionV>
            <wp:extent cx="5485814" cy="3616036"/>
            <wp:effectExtent l="0" t="0" r="635" b="3810"/>
            <wp:wrapNone/>
            <wp:docPr id="1082" name="Picture 10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Graphical user interface, websit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96729" cy="362323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8352" behindDoc="0" locked="0" layoutInCell="1" allowOverlap="1" wp14:anchorId="6C4E4836" wp14:editId="40C96935">
                <wp:simplePos x="0" y="0"/>
                <wp:positionH relativeFrom="column">
                  <wp:posOffset>-60902</wp:posOffset>
                </wp:positionH>
                <wp:positionV relativeFrom="paragraph">
                  <wp:posOffset>-356235</wp:posOffset>
                </wp:positionV>
                <wp:extent cx="571500" cy="4572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AD96F7" w14:textId="744F5669" w:rsidR="00321661" w:rsidRPr="007F12E6" w:rsidRDefault="00321661" w:rsidP="00321661">
                            <w:pPr>
                              <w:jc w:val="both"/>
                              <w:rPr>
                                <w:color w:val="000000" w:themeColor="text1"/>
                                <w:sz w:val="18"/>
                                <w:szCs w:val="16"/>
                                <w:lang w:val="en-US"/>
                              </w:rPr>
                            </w:pPr>
                            <w:r>
                              <w:rPr>
                                <w:color w:val="000000" w:themeColor="text1"/>
                                <w:sz w:val="18"/>
                                <w:szCs w:val="16"/>
                                <w:lang w:val="en-US"/>
                              </w:rPr>
                              <w:t>33B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4E4836" id="Oval 121" o:spid="_x0000_s1042" style="position:absolute;left:0;text-align:left;margin-left:-4.8pt;margin-top:-28.05pt;width:45pt;height:36pt;z-index:25206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" fillcolor="white [3212]" strokecolor="black [3213]" strokeweight="1pt">
                <v:stroke joinstyle="miter"/>
                <v:textbox>
                  <w:txbxContent>
                    <w:p w14:paraId="2FAD96F7" w14:textId="744F5669" w:rsidR="00321661" w:rsidRPr="007F12E6" w:rsidRDefault="00321661" w:rsidP="00321661">
                      <w:pPr>
                        <w:jc w:val="both"/>
                        <w:rPr>
                          <w:color w:val="000000" w:themeColor="text1"/>
                          <w:sz w:val="18"/>
                          <w:szCs w:val="16"/>
                          <w:lang w:val="en-US"/>
                        </w:rPr>
                      </w:pPr>
                      <w:r>
                        <w:rPr>
                          <w:color w:val="000000" w:themeColor="text1"/>
                          <w:sz w:val="18"/>
                          <w:szCs w:val="16"/>
                          <w:lang w:val="en-US"/>
                        </w:rPr>
                        <w:t>33B</w:t>
                      </w:r>
                    </w:p>
                  </w:txbxContent>
                </v:textbox>
              </v:oval>
            </w:pict>
          </mc:Fallback>
        </mc:AlternateContent>
      </w:r>
    </w:p>
    <w:p w14:paraId="3919A79C" w14:textId="7CD3EB24" w:rsidR="00321661" w:rsidRPr="00321661" w:rsidRDefault="00321661" w:rsidP="00321661">
      <w:pPr>
        <w:rPr>
          <w:lang w:eastAsia="en-PH"/>
        </w:rPr>
      </w:pPr>
    </w:p>
    <w:p w14:paraId="346BFA40" w14:textId="77777777" w:rsidR="00321661" w:rsidRPr="00321661" w:rsidRDefault="00321661" w:rsidP="00321661">
      <w:pPr>
        <w:rPr>
          <w:lang w:eastAsia="en-PH"/>
        </w:rPr>
      </w:pPr>
    </w:p>
    <w:p w14:paraId="2906CCB1" w14:textId="467DD4C8" w:rsidR="00321661" w:rsidRPr="00321661" w:rsidRDefault="00321661" w:rsidP="00321661">
      <w:pPr>
        <w:rPr>
          <w:lang w:eastAsia="en-PH"/>
        </w:rPr>
      </w:pPr>
    </w:p>
    <w:p w14:paraId="3B313530" w14:textId="557F015F" w:rsidR="00321661" w:rsidRPr="00321661" w:rsidRDefault="00321661" w:rsidP="00321661">
      <w:pPr>
        <w:rPr>
          <w:lang w:eastAsia="en-PH"/>
        </w:rPr>
      </w:pPr>
    </w:p>
    <w:p w14:paraId="43189939" w14:textId="29BE9772" w:rsidR="00321661" w:rsidRPr="00321661" w:rsidRDefault="00321661" w:rsidP="00321661">
      <w:pPr>
        <w:rPr>
          <w:lang w:eastAsia="en-PH"/>
        </w:rPr>
      </w:pPr>
    </w:p>
    <w:p w14:paraId="1F8264D3" w14:textId="3B686137" w:rsidR="00321661" w:rsidRPr="00321661" w:rsidRDefault="00321661" w:rsidP="00321661">
      <w:pPr>
        <w:rPr>
          <w:lang w:eastAsia="en-PH"/>
        </w:rPr>
      </w:pPr>
    </w:p>
    <w:p w14:paraId="2C5B085A" w14:textId="36CD3BFF" w:rsidR="00321661" w:rsidRPr="00321661" w:rsidRDefault="00321661" w:rsidP="00321661">
      <w:pPr>
        <w:rPr>
          <w:lang w:eastAsia="en-PH"/>
        </w:rPr>
      </w:pPr>
    </w:p>
    <w:p w14:paraId="588DD0D8" w14:textId="780BE843" w:rsidR="00321661" w:rsidRPr="00321661" w:rsidRDefault="00321661" w:rsidP="00321661">
      <w:pPr>
        <w:rPr>
          <w:lang w:eastAsia="en-PH"/>
        </w:rPr>
      </w:pPr>
    </w:p>
    <w:p w14:paraId="1AE0CED2" w14:textId="77777777" w:rsidR="00321661" w:rsidRPr="00321661" w:rsidRDefault="00321661" w:rsidP="00321661">
      <w:pPr>
        <w:rPr>
          <w:lang w:eastAsia="en-PH"/>
        </w:rPr>
      </w:pPr>
    </w:p>
    <w:p w14:paraId="51349F93" w14:textId="4FE7C0A5" w:rsidR="00321661" w:rsidRDefault="00321661" w:rsidP="00321661">
      <w:pPr>
        <w:rPr>
          <w:lang w:eastAsia="en-PH"/>
        </w:rPr>
      </w:pPr>
    </w:p>
    <w:p w14:paraId="08D65712" w14:textId="21D70FA1" w:rsidR="004758AC" w:rsidRDefault="004758AC" w:rsidP="00321661">
      <w:pPr>
        <w:rPr>
          <w:lang w:eastAsia="en-PH"/>
        </w:rPr>
      </w:pPr>
    </w:p>
    <w:p w14:paraId="527F4EE8" w14:textId="7902F5B1" w:rsidR="004758AC" w:rsidRDefault="004758AC" w:rsidP="00321661">
      <w:pPr>
        <w:rPr>
          <w:lang w:eastAsia="en-PH"/>
        </w:rPr>
      </w:pPr>
    </w:p>
    <w:p w14:paraId="01987839" w14:textId="5148CBFE" w:rsidR="004758AC" w:rsidRDefault="004758AC" w:rsidP="00321661">
      <w:pPr>
        <w:rPr>
          <w:lang w:eastAsia="en-PH"/>
        </w:rPr>
      </w:pPr>
    </w:p>
    <w:p w14:paraId="70C6AC55" w14:textId="10CE351D" w:rsidR="004758AC" w:rsidRDefault="004758AC" w:rsidP="00321661">
      <w:pPr>
        <w:rPr>
          <w:lang w:eastAsia="en-PH"/>
        </w:rPr>
      </w:pPr>
    </w:p>
    <w:p w14:paraId="51D8534E" w14:textId="7300B2E5" w:rsidR="004758AC" w:rsidRDefault="004758AC" w:rsidP="00321661">
      <w:pPr>
        <w:rPr>
          <w:lang w:eastAsia="en-PH"/>
        </w:rPr>
      </w:pPr>
    </w:p>
    <w:p w14:paraId="7CDBFA0B" w14:textId="1E1465C5" w:rsidR="004758AC" w:rsidRDefault="004758AC" w:rsidP="00321661">
      <w:pPr>
        <w:rPr>
          <w:lang w:eastAsia="en-PH"/>
        </w:rPr>
      </w:pPr>
    </w:p>
    <w:p w14:paraId="4985B373" w14:textId="2B2E49DE" w:rsidR="00321661" w:rsidRDefault="00321661" w:rsidP="00321661">
      <w:pPr>
        <w:rPr>
          <w:lang w:eastAsia="en-PH"/>
        </w:rPr>
      </w:pPr>
    </w:p>
    <w:p w14:paraId="29D4A3F0" w14:textId="629A1EF6" w:rsidR="00D24C2D" w:rsidRDefault="00D24C2D" w:rsidP="00321661">
      <w:pPr>
        <w:rPr>
          <w:lang w:eastAsia="en-PH"/>
        </w:rPr>
      </w:pPr>
    </w:p>
    <w:p w14:paraId="4DA2AD3E" w14:textId="74DCF03F" w:rsidR="00D24C2D" w:rsidRDefault="00D24C2D" w:rsidP="00321661">
      <w:pPr>
        <w:rPr>
          <w:lang w:eastAsia="en-PH"/>
        </w:rPr>
      </w:pPr>
    </w:p>
    <w:p w14:paraId="5AF9A116" w14:textId="77777777" w:rsidR="00D24C2D" w:rsidRPr="00321661" w:rsidRDefault="00D24C2D" w:rsidP="00321661">
      <w:pPr>
        <w:rPr>
          <w:lang w:eastAsia="en-PH"/>
        </w:rPr>
      </w:pPr>
    </w:p>
    <w:p w14:paraId="4F314DB5" w14:textId="6769914C" w:rsidR="00EF793A" w:rsidRDefault="00321661" w:rsidP="004758AC">
      <w:pPr>
        <w:tabs>
          <w:tab w:val="left" w:pos="692"/>
          <w:tab w:val="center" w:pos="4320"/>
        </w:tabs>
        <w:spacing w:line="360" w:lineRule="auto"/>
        <w:jc w:val="both"/>
        <w:rPr>
          <w:b w:val="0"/>
          <w:bCs/>
          <w:lang w:eastAsia="en-PH"/>
        </w:rPr>
      </w:pPr>
      <w:r>
        <w:rPr>
          <w:b w:val="0"/>
          <w:bCs/>
          <w:lang w:eastAsia="en-PH"/>
        </w:rPr>
        <w:t xml:space="preserve">The owner </w:t>
      </w:r>
      <w:r w:rsidR="00EF793A">
        <w:rPr>
          <w:b w:val="0"/>
          <w:bCs/>
          <w:lang w:eastAsia="en-PH"/>
        </w:rPr>
        <w:t>should click the “User List” as shown in item number one (1) to view the lists of users as shown in item number two (2).</w:t>
      </w:r>
    </w:p>
    <w:p w14:paraId="57F7FD7B" w14:textId="5FC42E99" w:rsidR="00D24C2D" w:rsidRDefault="00D24C2D" w:rsidP="004758AC">
      <w:pPr>
        <w:tabs>
          <w:tab w:val="left" w:pos="692"/>
          <w:tab w:val="center" w:pos="4320"/>
        </w:tabs>
        <w:spacing w:line="360" w:lineRule="auto"/>
        <w:jc w:val="both"/>
        <w:rPr>
          <w:b w:val="0"/>
          <w:bCs/>
          <w:lang w:eastAsia="en-PH"/>
        </w:rPr>
      </w:pPr>
    </w:p>
    <w:p w14:paraId="043C9866" w14:textId="77222208" w:rsidR="00D24C2D" w:rsidRPr="00D24C2D" w:rsidRDefault="00D24C2D" w:rsidP="00D24C2D">
      <w:pPr>
        <w:tabs>
          <w:tab w:val="left" w:pos="692"/>
          <w:tab w:val="center" w:pos="4320"/>
        </w:tabs>
        <w:spacing w:line="360" w:lineRule="auto"/>
        <w:rPr>
          <w:lang w:eastAsia="en-PH"/>
        </w:rPr>
      </w:pPr>
      <w:r w:rsidRPr="00D24C2D">
        <w:rPr>
          <w:lang w:eastAsia="en-PH"/>
        </w:rPr>
        <w:t xml:space="preserve">Figure 33 A-B. </w:t>
      </w:r>
      <w:r>
        <w:rPr>
          <w:lang w:eastAsia="en-PH"/>
        </w:rPr>
        <w:t>User List Storyboard</w:t>
      </w:r>
    </w:p>
    <w:p w14:paraId="1484AB50" w14:textId="40ACD7B5" w:rsidR="00D24C2D" w:rsidRDefault="00D24C2D" w:rsidP="004758AC">
      <w:pPr>
        <w:tabs>
          <w:tab w:val="left" w:pos="692"/>
          <w:tab w:val="center" w:pos="4320"/>
        </w:tabs>
        <w:spacing w:line="360" w:lineRule="auto"/>
        <w:jc w:val="both"/>
        <w:rPr>
          <w:b w:val="0"/>
          <w:bCs/>
          <w:lang w:eastAsia="en-PH"/>
        </w:rPr>
      </w:pPr>
    </w:p>
    <w:p w14:paraId="41DC04B5" w14:textId="30AD784F" w:rsidR="00D24C2D" w:rsidRDefault="00D24C2D" w:rsidP="004758AC">
      <w:pPr>
        <w:tabs>
          <w:tab w:val="left" w:pos="692"/>
          <w:tab w:val="center" w:pos="4320"/>
        </w:tabs>
        <w:spacing w:line="360" w:lineRule="auto"/>
        <w:jc w:val="both"/>
        <w:rPr>
          <w:b w:val="0"/>
          <w:bCs/>
          <w:lang w:eastAsia="en-PH"/>
        </w:rPr>
      </w:pPr>
    </w:p>
    <w:p w14:paraId="09ED3F67" w14:textId="6DA5F794" w:rsidR="00D24C2D" w:rsidRDefault="00D24C2D" w:rsidP="004758AC">
      <w:pPr>
        <w:tabs>
          <w:tab w:val="left" w:pos="692"/>
          <w:tab w:val="center" w:pos="4320"/>
        </w:tabs>
        <w:spacing w:line="360" w:lineRule="auto"/>
        <w:jc w:val="both"/>
        <w:rPr>
          <w:b w:val="0"/>
          <w:bCs/>
          <w:lang w:eastAsia="en-PH"/>
        </w:rPr>
      </w:pPr>
    </w:p>
    <w:p w14:paraId="1317EC91" w14:textId="17DB3DA3" w:rsidR="00D24C2D" w:rsidRDefault="00D24C2D" w:rsidP="004758AC">
      <w:pPr>
        <w:tabs>
          <w:tab w:val="left" w:pos="692"/>
          <w:tab w:val="center" w:pos="4320"/>
        </w:tabs>
        <w:spacing w:line="360" w:lineRule="auto"/>
        <w:jc w:val="both"/>
        <w:rPr>
          <w:b w:val="0"/>
          <w:bCs/>
          <w:lang w:eastAsia="en-PH"/>
        </w:rPr>
      </w:pPr>
    </w:p>
    <w:p w14:paraId="50D84A37" w14:textId="14A3FC12" w:rsidR="00D24C2D" w:rsidRDefault="00D24C2D" w:rsidP="004758AC">
      <w:pPr>
        <w:tabs>
          <w:tab w:val="left" w:pos="692"/>
          <w:tab w:val="center" w:pos="4320"/>
        </w:tabs>
        <w:spacing w:line="360" w:lineRule="auto"/>
        <w:jc w:val="both"/>
        <w:rPr>
          <w:b w:val="0"/>
          <w:bCs/>
          <w:lang w:eastAsia="en-PH"/>
        </w:rPr>
      </w:pPr>
    </w:p>
    <w:p w14:paraId="7209FB14" w14:textId="03F2257B" w:rsidR="00D24C2D" w:rsidRDefault="00D24C2D" w:rsidP="004758AC">
      <w:pPr>
        <w:tabs>
          <w:tab w:val="left" w:pos="692"/>
          <w:tab w:val="center" w:pos="4320"/>
        </w:tabs>
        <w:spacing w:line="360" w:lineRule="auto"/>
        <w:jc w:val="both"/>
        <w:rPr>
          <w:b w:val="0"/>
          <w:bCs/>
          <w:lang w:eastAsia="en-PH"/>
        </w:rPr>
      </w:pPr>
    </w:p>
    <w:p w14:paraId="7B9492DB" w14:textId="0DD2DE16" w:rsidR="00D24C2D" w:rsidRDefault="00D24C2D" w:rsidP="004758AC">
      <w:pPr>
        <w:tabs>
          <w:tab w:val="left" w:pos="692"/>
          <w:tab w:val="center" w:pos="4320"/>
        </w:tabs>
        <w:spacing w:line="360" w:lineRule="auto"/>
        <w:jc w:val="both"/>
        <w:rPr>
          <w:b w:val="0"/>
          <w:bCs/>
          <w:lang w:eastAsia="en-PH"/>
        </w:rPr>
      </w:pPr>
    </w:p>
    <w:p w14:paraId="6D9EB5A6" w14:textId="7CABA254" w:rsidR="00D24C2D" w:rsidRDefault="00D24C2D" w:rsidP="004758AC">
      <w:pPr>
        <w:tabs>
          <w:tab w:val="left" w:pos="692"/>
          <w:tab w:val="center" w:pos="4320"/>
        </w:tabs>
        <w:spacing w:line="360" w:lineRule="auto"/>
        <w:jc w:val="both"/>
        <w:rPr>
          <w:b w:val="0"/>
          <w:bCs/>
          <w:lang w:eastAsia="en-PH"/>
        </w:rPr>
      </w:pPr>
    </w:p>
    <w:p w14:paraId="5F7F68A0" w14:textId="35DDA28F" w:rsidR="00D24C2D" w:rsidRDefault="00D24C2D" w:rsidP="004758AC">
      <w:pPr>
        <w:tabs>
          <w:tab w:val="left" w:pos="692"/>
          <w:tab w:val="center" w:pos="4320"/>
        </w:tabs>
        <w:spacing w:line="360" w:lineRule="auto"/>
        <w:jc w:val="both"/>
        <w:rPr>
          <w:b w:val="0"/>
          <w:bCs/>
          <w:lang w:eastAsia="en-PH"/>
        </w:rPr>
      </w:pPr>
    </w:p>
    <w:p w14:paraId="12B21906" w14:textId="5576C32F" w:rsidR="00D24C2D" w:rsidRDefault="00D24C2D" w:rsidP="004758AC">
      <w:pPr>
        <w:tabs>
          <w:tab w:val="left" w:pos="692"/>
          <w:tab w:val="center" w:pos="4320"/>
        </w:tabs>
        <w:spacing w:line="360" w:lineRule="auto"/>
        <w:jc w:val="both"/>
        <w:rPr>
          <w:b w:val="0"/>
          <w:bCs/>
          <w:lang w:eastAsia="en-PH"/>
        </w:rPr>
      </w:pPr>
    </w:p>
    <w:p w14:paraId="482AD145" w14:textId="2DAB0CD3" w:rsidR="00D24C2D" w:rsidRDefault="00D24C2D" w:rsidP="004758AC">
      <w:pPr>
        <w:tabs>
          <w:tab w:val="left" w:pos="692"/>
          <w:tab w:val="center" w:pos="4320"/>
        </w:tabs>
        <w:spacing w:line="360" w:lineRule="auto"/>
        <w:jc w:val="both"/>
        <w:rPr>
          <w:b w:val="0"/>
          <w:bCs/>
          <w:lang w:eastAsia="en-PH"/>
        </w:rPr>
      </w:pPr>
    </w:p>
    <w:p w14:paraId="0022A2E8" w14:textId="42E92F9C" w:rsidR="00D24C2D" w:rsidRDefault="00D24C2D" w:rsidP="004758AC">
      <w:pPr>
        <w:tabs>
          <w:tab w:val="left" w:pos="692"/>
          <w:tab w:val="center" w:pos="4320"/>
        </w:tabs>
        <w:spacing w:line="360" w:lineRule="auto"/>
        <w:jc w:val="both"/>
        <w:rPr>
          <w:b w:val="0"/>
          <w:bCs/>
          <w:lang w:eastAsia="en-PH"/>
        </w:rPr>
      </w:pPr>
    </w:p>
    <w:p w14:paraId="06D456CE" w14:textId="77777777" w:rsidR="00F97B0F" w:rsidRDefault="00F97B0F" w:rsidP="004758AC">
      <w:pPr>
        <w:tabs>
          <w:tab w:val="left" w:pos="692"/>
          <w:tab w:val="center" w:pos="4320"/>
        </w:tabs>
        <w:spacing w:line="360" w:lineRule="auto"/>
        <w:jc w:val="both"/>
        <w:rPr>
          <w:b w:val="0"/>
          <w:bCs/>
          <w:lang w:eastAsia="en-PH"/>
        </w:rPr>
      </w:pPr>
    </w:p>
    <w:p w14:paraId="286936D7" w14:textId="754BEF1A" w:rsidR="00D24C2D" w:rsidRDefault="00F97B0F" w:rsidP="004758AC">
      <w:pPr>
        <w:tabs>
          <w:tab w:val="left" w:pos="692"/>
          <w:tab w:val="center" w:pos="4320"/>
        </w:tabs>
        <w:spacing w:line="360" w:lineRule="auto"/>
        <w:jc w:val="both"/>
        <w:rPr>
          <w:b w:val="0"/>
          <w:bCs/>
          <w:lang w:eastAsia="en-PH"/>
        </w:rPr>
      </w:pPr>
      <w:r>
        <w:rPr>
          <w:b w:val="0"/>
          <w:bCs/>
          <w:lang w:eastAsia="en-PH"/>
        </w:rPr>
        <w:lastRenderedPageBreak/>
        <w:t>REQ6. The owner shall be able to update user account.</w:t>
      </w:r>
    </w:p>
    <w:p w14:paraId="3D976A2C" w14:textId="1F69C7B5" w:rsidR="00F97B0F" w:rsidRDefault="00F97B0F" w:rsidP="004758AC">
      <w:pPr>
        <w:tabs>
          <w:tab w:val="left" w:pos="692"/>
          <w:tab w:val="center" w:pos="4320"/>
        </w:tabs>
        <w:spacing w:line="360" w:lineRule="auto"/>
        <w:jc w:val="both"/>
        <w:rPr>
          <w:b w:val="0"/>
          <w:bCs/>
          <w:lang w:eastAsia="en-PH"/>
        </w:rPr>
      </w:pPr>
    </w:p>
    <w:p w14:paraId="354FD036" w14:textId="28356C9E" w:rsidR="004E116E" w:rsidRPr="004E116E" w:rsidRDefault="00D24C2D" w:rsidP="004E116E">
      <w:pPr>
        <w:rPr>
          <w:lang w:eastAsia="en-PH"/>
        </w:rPr>
      </w:pPr>
      <w:r w:rsidRPr="00D24C2D">
        <w:rPr>
          <w:noProof/>
          <w:lang w:eastAsia="en-PH"/>
        </w:rPr>
        <w:drawing>
          <wp:anchor distT="0" distB="0" distL="114300" distR="114300" simplePos="0" relativeHeight="251546103" behindDoc="0" locked="0" layoutInCell="1" allowOverlap="1" wp14:anchorId="1EBAEBF1" wp14:editId="7C407595">
            <wp:simplePos x="0" y="0"/>
            <wp:positionH relativeFrom="column">
              <wp:posOffset>-20782</wp:posOffset>
            </wp:positionH>
            <wp:positionV relativeFrom="paragraph">
              <wp:posOffset>69965</wp:posOffset>
            </wp:positionV>
            <wp:extent cx="5484812" cy="3636819"/>
            <wp:effectExtent l="0" t="0" r="1905" b="1905"/>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97869" cy="3645477"/>
                    </a:xfrm>
                    <a:prstGeom prst="rect">
                      <a:avLst/>
                    </a:prstGeom>
                  </pic:spPr>
                </pic:pic>
              </a:graphicData>
            </a:graphic>
            <wp14:sizeRelH relativeFrom="page">
              <wp14:pctWidth>0</wp14:pctWidth>
            </wp14:sizeRelH>
            <wp14:sizeRelV relativeFrom="page">
              <wp14:pctHeight>0</wp14:pctHeight>
            </wp14:sizeRelV>
          </wp:anchor>
        </w:drawing>
      </w:r>
      <w:r w:rsidR="004758AC">
        <w:rPr>
          <w:noProof/>
        </w:rPr>
        <mc:AlternateContent>
          <mc:Choice Requires="wps">
            <w:drawing>
              <wp:anchor distT="0" distB="0" distL="114300" distR="114300" simplePos="0" relativeHeight="252072448" behindDoc="0" locked="0" layoutInCell="1" allowOverlap="1" wp14:anchorId="780F5992" wp14:editId="1A3C4541">
                <wp:simplePos x="0" y="0"/>
                <wp:positionH relativeFrom="column">
                  <wp:posOffset>-62577</wp:posOffset>
                </wp:positionH>
                <wp:positionV relativeFrom="paragraph">
                  <wp:posOffset>-290484</wp:posOffset>
                </wp:positionV>
                <wp:extent cx="571500" cy="457200"/>
                <wp:effectExtent l="0" t="0" r="19050" b="19050"/>
                <wp:wrapNone/>
                <wp:docPr id="1029" name="Oval 102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9768D" w14:textId="2DCC7ED9" w:rsidR="00026E05" w:rsidRPr="007F12E6" w:rsidRDefault="00026E05" w:rsidP="00026E05">
                            <w:pPr>
                              <w:jc w:val="both"/>
                              <w:rPr>
                                <w:color w:val="000000" w:themeColor="text1"/>
                                <w:sz w:val="18"/>
                                <w:szCs w:val="16"/>
                                <w:lang w:val="en-US"/>
                              </w:rPr>
                            </w:pPr>
                            <w:r>
                              <w:rPr>
                                <w:color w:val="000000" w:themeColor="text1"/>
                                <w:sz w:val="18"/>
                                <w:szCs w:val="16"/>
                                <w:lang w:val="en-US"/>
                              </w:rPr>
                              <w:t>3</w:t>
                            </w:r>
                            <w:r w:rsidR="00CF41E8">
                              <w:rPr>
                                <w:color w:val="000000" w:themeColor="text1"/>
                                <w:sz w:val="18"/>
                                <w:szCs w:val="16"/>
                                <w:lang w:val="en-US"/>
                              </w:rPr>
                              <w:t>4A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0F5992" id="Oval 1029" o:spid="_x0000_s1043" style="position:absolute;left:0;text-align:left;margin-left:-4.95pt;margin-top:-22.85pt;width:45pt;height:36pt;z-index:25207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2Ej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" fillcolor="white [3212]" strokecolor="black [3213]" strokeweight="1pt">
                <v:stroke joinstyle="miter"/>
                <v:textbox>
                  <w:txbxContent>
                    <w:p w14:paraId="5799768D" w14:textId="2DCC7ED9" w:rsidR="00026E05" w:rsidRPr="007F12E6" w:rsidRDefault="00026E05" w:rsidP="00026E05">
                      <w:pPr>
                        <w:jc w:val="both"/>
                        <w:rPr>
                          <w:color w:val="000000" w:themeColor="text1"/>
                          <w:sz w:val="18"/>
                          <w:szCs w:val="16"/>
                          <w:lang w:val="en-US"/>
                        </w:rPr>
                      </w:pPr>
                      <w:r>
                        <w:rPr>
                          <w:color w:val="000000" w:themeColor="text1"/>
                          <w:sz w:val="18"/>
                          <w:szCs w:val="16"/>
                          <w:lang w:val="en-US"/>
                        </w:rPr>
                        <w:t>3</w:t>
                      </w:r>
                      <w:r w:rsidR="00CF41E8">
                        <w:rPr>
                          <w:color w:val="000000" w:themeColor="text1"/>
                          <w:sz w:val="18"/>
                          <w:szCs w:val="16"/>
                          <w:lang w:val="en-US"/>
                        </w:rPr>
                        <w:t>4A</w:t>
                      </w:r>
                    </w:p>
                  </w:txbxContent>
                </v:textbox>
              </v:oval>
            </w:pict>
          </mc:Fallback>
        </mc:AlternateContent>
      </w:r>
    </w:p>
    <w:p w14:paraId="034D531D" w14:textId="5A6A08CA" w:rsidR="004E116E" w:rsidRPr="004E116E" w:rsidRDefault="004E116E" w:rsidP="004E116E">
      <w:pPr>
        <w:rPr>
          <w:lang w:eastAsia="en-PH"/>
        </w:rPr>
      </w:pPr>
    </w:p>
    <w:p w14:paraId="141D7F18" w14:textId="341428A1" w:rsidR="004E116E" w:rsidRPr="004E116E" w:rsidRDefault="004E116E" w:rsidP="004E116E">
      <w:pPr>
        <w:rPr>
          <w:lang w:eastAsia="en-PH"/>
        </w:rPr>
      </w:pPr>
    </w:p>
    <w:p w14:paraId="2E8CBED4" w14:textId="6E92020B" w:rsidR="004E116E" w:rsidRPr="004E116E" w:rsidRDefault="004E116E" w:rsidP="004E116E">
      <w:pPr>
        <w:rPr>
          <w:lang w:eastAsia="en-PH"/>
        </w:rPr>
      </w:pPr>
    </w:p>
    <w:p w14:paraId="4EA72DDD" w14:textId="18E241B7" w:rsidR="004E116E" w:rsidRPr="004E116E" w:rsidRDefault="004E116E" w:rsidP="004E116E">
      <w:pPr>
        <w:rPr>
          <w:lang w:eastAsia="en-PH"/>
        </w:rPr>
      </w:pPr>
    </w:p>
    <w:p w14:paraId="3B569DF2" w14:textId="53400E88" w:rsidR="004E116E" w:rsidRDefault="004E116E" w:rsidP="00D24C2D">
      <w:pPr>
        <w:jc w:val="both"/>
        <w:rPr>
          <w:lang w:eastAsia="en-PH"/>
        </w:rPr>
      </w:pPr>
    </w:p>
    <w:p w14:paraId="2B94D959" w14:textId="6B9EC1D0" w:rsidR="00D24C2D" w:rsidRDefault="00D24C2D" w:rsidP="00D24C2D">
      <w:pPr>
        <w:jc w:val="both"/>
        <w:rPr>
          <w:lang w:eastAsia="en-PH"/>
        </w:rPr>
      </w:pPr>
    </w:p>
    <w:p w14:paraId="55C24915" w14:textId="5C316257" w:rsidR="00D24C2D" w:rsidRDefault="00D24C2D" w:rsidP="00D24C2D">
      <w:pPr>
        <w:jc w:val="both"/>
        <w:rPr>
          <w:lang w:eastAsia="en-PH"/>
        </w:rPr>
      </w:pPr>
    </w:p>
    <w:p w14:paraId="0F663CAB" w14:textId="27DD5BE0" w:rsidR="00D24C2D" w:rsidRDefault="00D24C2D" w:rsidP="00D24C2D">
      <w:pPr>
        <w:jc w:val="both"/>
        <w:rPr>
          <w:lang w:eastAsia="en-PH"/>
        </w:rPr>
      </w:pPr>
    </w:p>
    <w:p w14:paraId="01543B55" w14:textId="1C33D22D" w:rsidR="00D24C2D" w:rsidRPr="004E116E" w:rsidRDefault="00D24C2D" w:rsidP="00D24C2D">
      <w:pPr>
        <w:jc w:val="both"/>
        <w:rPr>
          <w:lang w:eastAsia="en-PH"/>
        </w:rPr>
      </w:pPr>
    </w:p>
    <w:p w14:paraId="7264A9D8" w14:textId="09DA1E57" w:rsidR="004E116E" w:rsidRPr="004E116E" w:rsidRDefault="004E116E" w:rsidP="004E116E">
      <w:pPr>
        <w:rPr>
          <w:lang w:eastAsia="en-PH"/>
        </w:rPr>
      </w:pPr>
    </w:p>
    <w:p w14:paraId="6BCE7869" w14:textId="7B54C615" w:rsidR="004E116E" w:rsidRPr="004E116E" w:rsidRDefault="004E116E" w:rsidP="004E116E">
      <w:pPr>
        <w:rPr>
          <w:lang w:eastAsia="en-PH"/>
        </w:rPr>
      </w:pPr>
    </w:p>
    <w:p w14:paraId="4FDF7D6D" w14:textId="0EE962C8" w:rsidR="004E116E" w:rsidRPr="004E116E" w:rsidRDefault="004E116E" w:rsidP="004E116E">
      <w:pPr>
        <w:rPr>
          <w:lang w:eastAsia="en-PH"/>
        </w:rPr>
      </w:pPr>
    </w:p>
    <w:p w14:paraId="4411BFBD" w14:textId="38E35CB5" w:rsidR="004E116E" w:rsidRPr="004E116E" w:rsidRDefault="004E116E" w:rsidP="004E116E">
      <w:pPr>
        <w:rPr>
          <w:lang w:eastAsia="en-PH"/>
        </w:rPr>
      </w:pPr>
    </w:p>
    <w:p w14:paraId="1FCBD2FD" w14:textId="666420C8" w:rsidR="004E116E" w:rsidRPr="004E116E" w:rsidRDefault="004E116E" w:rsidP="004E116E">
      <w:pPr>
        <w:rPr>
          <w:lang w:eastAsia="en-PH"/>
        </w:rPr>
      </w:pPr>
    </w:p>
    <w:p w14:paraId="213FF739" w14:textId="48591AAC" w:rsidR="004E116E" w:rsidRPr="004E116E" w:rsidRDefault="004E116E" w:rsidP="004E116E">
      <w:pPr>
        <w:rPr>
          <w:lang w:eastAsia="en-PH"/>
        </w:rPr>
      </w:pPr>
    </w:p>
    <w:p w14:paraId="37CF8385" w14:textId="50C44B8F" w:rsidR="004E116E" w:rsidRPr="004E116E" w:rsidRDefault="004E116E" w:rsidP="004E116E">
      <w:pPr>
        <w:rPr>
          <w:lang w:eastAsia="en-PH"/>
        </w:rPr>
      </w:pPr>
    </w:p>
    <w:p w14:paraId="174D47D3" w14:textId="2C93CF62" w:rsidR="004E116E" w:rsidRDefault="004E116E" w:rsidP="004E116E">
      <w:pPr>
        <w:rPr>
          <w:b w:val="0"/>
          <w:bCs/>
          <w:lang w:eastAsia="en-PH"/>
        </w:rPr>
      </w:pPr>
    </w:p>
    <w:p w14:paraId="20ED14EA" w14:textId="3A4DCBE3" w:rsidR="00262A2B" w:rsidRDefault="00262A2B" w:rsidP="00262A2B">
      <w:pPr>
        <w:tabs>
          <w:tab w:val="left" w:pos="720"/>
          <w:tab w:val="center" w:pos="4320"/>
        </w:tabs>
        <w:jc w:val="left"/>
        <w:rPr>
          <w:lang w:eastAsia="en-PH"/>
        </w:rPr>
      </w:pPr>
    </w:p>
    <w:p w14:paraId="779651A8" w14:textId="7465BCDD" w:rsidR="00F97B0F" w:rsidRDefault="00F97B0F" w:rsidP="00262A2B">
      <w:pPr>
        <w:tabs>
          <w:tab w:val="left" w:pos="720"/>
          <w:tab w:val="center" w:pos="4320"/>
        </w:tabs>
        <w:jc w:val="left"/>
        <w:rPr>
          <w:b w:val="0"/>
          <w:bCs/>
          <w:lang w:eastAsia="en-PH"/>
        </w:rPr>
      </w:pPr>
    </w:p>
    <w:p w14:paraId="51AB46C5" w14:textId="77777777" w:rsidR="000231EF" w:rsidRDefault="000231EF" w:rsidP="004E116E">
      <w:pPr>
        <w:tabs>
          <w:tab w:val="left" w:pos="480"/>
          <w:tab w:val="center" w:pos="4320"/>
        </w:tabs>
        <w:rPr>
          <w:b w:val="0"/>
          <w:bCs/>
          <w:lang w:eastAsia="en-PH"/>
        </w:rPr>
      </w:pPr>
    </w:p>
    <w:p w14:paraId="0F9202A8" w14:textId="77777777" w:rsidR="000231EF" w:rsidRDefault="000231EF" w:rsidP="004E116E">
      <w:pPr>
        <w:tabs>
          <w:tab w:val="left" w:pos="480"/>
          <w:tab w:val="center" w:pos="4320"/>
        </w:tabs>
        <w:rPr>
          <w:b w:val="0"/>
          <w:bCs/>
          <w:lang w:eastAsia="en-PH"/>
        </w:rPr>
      </w:pPr>
    </w:p>
    <w:p w14:paraId="192F2B30" w14:textId="22EB796E" w:rsidR="000231EF" w:rsidRDefault="000231EF" w:rsidP="000231EF">
      <w:pPr>
        <w:tabs>
          <w:tab w:val="left" w:pos="480"/>
          <w:tab w:val="center" w:pos="4320"/>
        </w:tabs>
        <w:spacing w:line="360" w:lineRule="auto"/>
        <w:jc w:val="both"/>
        <w:rPr>
          <w:b w:val="0"/>
          <w:bCs/>
          <w:lang w:eastAsia="en-PH"/>
        </w:rPr>
      </w:pPr>
      <w:r>
        <w:rPr>
          <w:b w:val="0"/>
          <w:bCs/>
          <w:lang w:eastAsia="en-PH"/>
        </w:rPr>
        <w:t>The owner should click the “Update” action button as shown in item number one (1) to update user account as shown in item number two (2).</w:t>
      </w:r>
    </w:p>
    <w:p w14:paraId="1428ECC0" w14:textId="0C714BE4" w:rsidR="000231EF" w:rsidRDefault="000231EF" w:rsidP="000231EF">
      <w:pPr>
        <w:tabs>
          <w:tab w:val="left" w:pos="480"/>
          <w:tab w:val="center" w:pos="4320"/>
        </w:tabs>
        <w:spacing w:line="360" w:lineRule="auto"/>
        <w:jc w:val="both"/>
        <w:rPr>
          <w:b w:val="0"/>
          <w:bCs/>
          <w:lang w:eastAsia="en-PH"/>
        </w:rPr>
      </w:pPr>
    </w:p>
    <w:p w14:paraId="40E3F373" w14:textId="358B336D" w:rsidR="000231EF" w:rsidRDefault="000231EF" w:rsidP="004E116E">
      <w:pPr>
        <w:tabs>
          <w:tab w:val="left" w:pos="480"/>
          <w:tab w:val="center" w:pos="4320"/>
        </w:tabs>
        <w:rPr>
          <w:b w:val="0"/>
          <w:bCs/>
          <w:lang w:eastAsia="en-PH"/>
        </w:rPr>
      </w:pPr>
    </w:p>
    <w:p w14:paraId="736C1ABE" w14:textId="3F4E44A0" w:rsidR="000231EF" w:rsidRDefault="000231EF" w:rsidP="004E116E">
      <w:pPr>
        <w:tabs>
          <w:tab w:val="left" w:pos="480"/>
          <w:tab w:val="center" w:pos="4320"/>
        </w:tabs>
        <w:rPr>
          <w:b w:val="0"/>
          <w:bCs/>
          <w:lang w:eastAsia="en-PH"/>
        </w:rPr>
      </w:pPr>
    </w:p>
    <w:p w14:paraId="755D0B54" w14:textId="1CAA3821" w:rsidR="000231EF" w:rsidRDefault="000231EF" w:rsidP="004E116E">
      <w:pPr>
        <w:tabs>
          <w:tab w:val="left" w:pos="480"/>
          <w:tab w:val="center" w:pos="4320"/>
        </w:tabs>
        <w:rPr>
          <w:b w:val="0"/>
          <w:bCs/>
          <w:lang w:eastAsia="en-PH"/>
        </w:rPr>
      </w:pPr>
    </w:p>
    <w:p w14:paraId="49380927" w14:textId="05C3FBBB" w:rsidR="000231EF" w:rsidRDefault="000231EF" w:rsidP="004E116E">
      <w:pPr>
        <w:tabs>
          <w:tab w:val="left" w:pos="480"/>
          <w:tab w:val="center" w:pos="4320"/>
        </w:tabs>
        <w:rPr>
          <w:b w:val="0"/>
          <w:bCs/>
          <w:lang w:eastAsia="en-PH"/>
        </w:rPr>
      </w:pPr>
    </w:p>
    <w:p w14:paraId="4A9CF140" w14:textId="01E0068F" w:rsidR="000231EF" w:rsidRDefault="000231EF" w:rsidP="004E116E">
      <w:pPr>
        <w:tabs>
          <w:tab w:val="left" w:pos="480"/>
          <w:tab w:val="center" w:pos="4320"/>
        </w:tabs>
        <w:rPr>
          <w:b w:val="0"/>
          <w:bCs/>
          <w:lang w:eastAsia="en-PH"/>
        </w:rPr>
      </w:pPr>
    </w:p>
    <w:p w14:paraId="0A685B6B" w14:textId="6087C594" w:rsidR="000231EF" w:rsidRDefault="000231EF" w:rsidP="004E116E">
      <w:pPr>
        <w:tabs>
          <w:tab w:val="left" w:pos="480"/>
          <w:tab w:val="center" w:pos="4320"/>
        </w:tabs>
        <w:rPr>
          <w:b w:val="0"/>
          <w:bCs/>
          <w:lang w:eastAsia="en-PH"/>
        </w:rPr>
      </w:pPr>
    </w:p>
    <w:p w14:paraId="53B3A7F4" w14:textId="2E3F2D75" w:rsidR="000231EF" w:rsidRDefault="000231EF" w:rsidP="004E116E">
      <w:pPr>
        <w:tabs>
          <w:tab w:val="left" w:pos="480"/>
          <w:tab w:val="center" w:pos="4320"/>
        </w:tabs>
        <w:rPr>
          <w:b w:val="0"/>
          <w:bCs/>
          <w:lang w:eastAsia="en-PH"/>
        </w:rPr>
      </w:pPr>
    </w:p>
    <w:p w14:paraId="48BFB7F9" w14:textId="7E019675" w:rsidR="000231EF" w:rsidRDefault="000231EF" w:rsidP="004E116E">
      <w:pPr>
        <w:tabs>
          <w:tab w:val="left" w:pos="480"/>
          <w:tab w:val="center" w:pos="4320"/>
        </w:tabs>
        <w:rPr>
          <w:b w:val="0"/>
          <w:bCs/>
          <w:lang w:eastAsia="en-PH"/>
        </w:rPr>
      </w:pPr>
    </w:p>
    <w:p w14:paraId="1DF5FFE4" w14:textId="01668B33" w:rsidR="000231EF" w:rsidRDefault="000231EF" w:rsidP="004E116E">
      <w:pPr>
        <w:tabs>
          <w:tab w:val="left" w:pos="480"/>
          <w:tab w:val="center" w:pos="4320"/>
        </w:tabs>
        <w:rPr>
          <w:b w:val="0"/>
          <w:bCs/>
          <w:lang w:eastAsia="en-PH"/>
        </w:rPr>
      </w:pPr>
    </w:p>
    <w:p w14:paraId="55F6CDF0" w14:textId="784742AE" w:rsidR="000231EF" w:rsidRDefault="000231EF" w:rsidP="004E116E">
      <w:pPr>
        <w:tabs>
          <w:tab w:val="left" w:pos="480"/>
          <w:tab w:val="center" w:pos="4320"/>
        </w:tabs>
        <w:rPr>
          <w:b w:val="0"/>
          <w:bCs/>
          <w:lang w:eastAsia="en-PH"/>
        </w:rPr>
      </w:pPr>
    </w:p>
    <w:p w14:paraId="60D6185A" w14:textId="10711A60" w:rsidR="000231EF" w:rsidRDefault="000231EF" w:rsidP="004E116E">
      <w:pPr>
        <w:tabs>
          <w:tab w:val="left" w:pos="480"/>
          <w:tab w:val="center" w:pos="4320"/>
        </w:tabs>
        <w:rPr>
          <w:b w:val="0"/>
          <w:bCs/>
          <w:lang w:eastAsia="en-PH"/>
        </w:rPr>
      </w:pPr>
    </w:p>
    <w:p w14:paraId="5E0D9B02" w14:textId="4B00762A" w:rsidR="000231EF" w:rsidRDefault="000231EF" w:rsidP="004E116E">
      <w:pPr>
        <w:tabs>
          <w:tab w:val="left" w:pos="480"/>
          <w:tab w:val="center" w:pos="4320"/>
        </w:tabs>
        <w:rPr>
          <w:b w:val="0"/>
          <w:bCs/>
          <w:lang w:eastAsia="en-PH"/>
        </w:rPr>
      </w:pPr>
    </w:p>
    <w:p w14:paraId="6BC20C50" w14:textId="0E5F37DA" w:rsidR="000231EF" w:rsidRDefault="000231EF" w:rsidP="004E116E">
      <w:pPr>
        <w:tabs>
          <w:tab w:val="left" w:pos="480"/>
          <w:tab w:val="center" w:pos="4320"/>
        </w:tabs>
        <w:rPr>
          <w:b w:val="0"/>
          <w:bCs/>
          <w:lang w:eastAsia="en-PH"/>
        </w:rPr>
      </w:pPr>
    </w:p>
    <w:p w14:paraId="75EE5120" w14:textId="52AB3BE6" w:rsidR="000231EF" w:rsidRDefault="000231EF" w:rsidP="004E116E">
      <w:pPr>
        <w:tabs>
          <w:tab w:val="left" w:pos="480"/>
          <w:tab w:val="center" w:pos="4320"/>
        </w:tabs>
        <w:rPr>
          <w:b w:val="0"/>
          <w:bCs/>
          <w:lang w:eastAsia="en-PH"/>
        </w:rPr>
      </w:pPr>
    </w:p>
    <w:p w14:paraId="0E25C963" w14:textId="270A5967" w:rsidR="000231EF" w:rsidRDefault="000231EF" w:rsidP="004E116E">
      <w:pPr>
        <w:tabs>
          <w:tab w:val="left" w:pos="480"/>
          <w:tab w:val="center" w:pos="4320"/>
        </w:tabs>
        <w:rPr>
          <w:b w:val="0"/>
          <w:bCs/>
          <w:lang w:eastAsia="en-PH"/>
        </w:rPr>
      </w:pPr>
    </w:p>
    <w:p w14:paraId="05DFD00F" w14:textId="763D7DE7" w:rsidR="000231EF" w:rsidRDefault="000231EF" w:rsidP="004E116E">
      <w:pPr>
        <w:tabs>
          <w:tab w:val="left" w:pos="480"/>
          <w:tab w:val="center" w:pos="4320"/>
        </w:tabs>
        <w:rPr>
          <w:b w:val="0"/>
          <w:bCs/>
          <w:lang w:eastAsia="en-PH"/>
        </w:rPr>
      </w:pPr>
    </w:p>
    <w:p w14:paraId="3013F870" w14:textId="092E9B5C" w:rsidR="000231EF" w:rsidRDefault="000231EF" w:rsidP="004E116E">
      <w:pPr>
        <w:tabs>
          <w:tab w:val="left" w:pos="480"/>
          <w:tab w:val="center" w:pos="4320"/>
        </w:tabs>
        <w:rPr>
          <w:b w:val="0"/>
          <w:bCs/>
          <w:lang w:eastAsia="en-PH"/>
        </w:rPr>
      </w:pPr>
    </w:p>
    <w:p w14:paraId="1B904AE7" w14:textId="2F3BCE36" w:rsidR="000231EF" w:rsidRDefault="000231EF" w:rsidP="000231EF">
      <w:pPr>
        <w:tabs>
          <w:tab w:val="left" w:pos="480"/>
          <w:tab w:val="center" w:pos="4320"/>
        </w:tabs>
        <w:jc w:val="both"/>
        <w:rPr>
          <w:b w:val="0"/>
          <w:bCs/>
          <w:lang w:eastAsia="en-PH"/>
        </w:rPr>
      </w:pPr>
    </w:p>
    <w:p w14:paraId="6FD3C8C9" w14:textId="63DB37C9" w:rsidR="00F97B0F" w:rsidRDefault="000231EF" w:rsidP="004E116E">
      <w:pPr>
        <w:tabs>
          <w:tab w:val="left" w:pos="480"/>
          <w:tab w:val="center" w:pos="4320"/>
        </w:tabs>
        <w:rPr>
          <w:b w:val="0"/>
          <w:bCs/>
          <w:lang w:eastAsia="en-PH"/>
        </w:rPr>
      </w:pPr>
      <w:r w:rsidRPr="00262A2B">
        <w:rPr>
          <w:b w:val="0"/>
          <w:bCs/>
          <w:noProof/>
          <w:lang w:eastAsia="en-PH"/>
        </w:rPr>
        <w:drawing>
          <wp:anchor distT="0" distB="0" distL="114300" distR="114300" simplePos="0" relativeHeight="252147200" behindDoc="0" locked="0" layoutInCell="1" allowOverlap="1" wp14:anchorId="241EE1E7" wp14:editId="06CFA344">
            <wp:simplePos x="0" y="0"/>
            <wp:positionH relativeFrom="column">
              <wp:posOffset>-22860</wp:posOffset>
            </wp:positionH>
            <wp:positionV relativeFrom="paragraph">
              <wp:posOffset>99060</wp:posOffset>
            </wp:positionV>
            <wp:extent cx="5485765" cy="3261360"/>
            <wp:effectExtent l="0" t="0" r="635" b="0"/>
            <wp:wrapNone/>
            <wp:docPr id="1084" name="Picture 10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89607" cy="326364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49248" behindDoc="0" locked="0" layoutInCell="1" allowOverlap="1" wp14:anchorId="68E7F387" wp14:editId="18ED9993">
                <wp:simplePos x="0" y="0"/>
                <wp:positionH relativeFrom="column">
                  <wp:posOffset>-68522</wp:posOffset>
                </wp:positionH>
                <wp:positionV relativeFrom="paragraph">
                  <wp:posOffset>-266065</wp:posOffset>
                </wp:positionV>
                <wp:extent cx="571500" cy="457200"/>
                <wp:effectExtent l="0" t="0" r="19050" b="19050"/>
                <wp:wrapNone/>
                <wp:docPr id="1085" name="Oval 108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9F198" w14:textId="2CE770EA" w:rsidR="00262A2B" w:rsidRPr="007F12E6" w:rsidRDefault="00262A2B" w:rsidP="00262A2B">
                            <w:pPr>
                              <w:jc w:val="both"/>
                              <w:rPr>
                                <w:color w:val="000000" w:themeColor="text1"/>
                                <w:sz w:val="18"/>
                                <w:szCs w:val="16"/>
                                <w:lang w:val="en-US"/>
                              </w:rPr>
                            </w:pPr>
                            <w:r>
                              <w:rPr>
                                <w:color w:val="000000" w:themeColor="text1"/>
                                <w:sz w:val="18"/>
                                <w:szCs w:val="16"/>
                                <w:lang w:val="en-US"/>
                              </w:rPr>
                              <w:t>3</w:t>
                            </w:r>
                            <w:r w:rsidR="00CF41E8">
                              <w:rPr>
                                <w:color w:val="000000" w:themeColor="text1"/>
                                <w:sz w:val="18"/>
                                <w:szCs w:val="16"/>
                                <w:lang w:val="en-US"/>
                              </w:rPr>
                              <w:t>4B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E7F387" id="Oval 1085" o:spid="_x0000_s1044" style="position:absolute;left:0;text-align:left;margin-left:-5.4pt;margin-top:-20.95pt;width:45pt;height:36pt;z-index:25214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huiQIAAKU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" fillcolor="white [3212]" strokecolor="black [3213]" strokeweight="1pt">
                <v:stroke joinstyle="miter"/>
                <v:textbox>
                  <w:txbxContent>
                    <w:p w14:paraId="4BA9F198" w14:textId="2CE770EA" w:rsidR="00262A2B" w:rsidRPr="007F12E6" w:rsidRDefault="00262A2B" w:rsidP="00262A2B">
                      <w:pPr>
                        <w:jc w:val="both"/>
                        <w:rPr>
                          <w:color w:val="000000" w:themeColor="text1"/>
                          <w:sz w:val="18"/>
                          <w:szCs w:val="16"/>
                          <w:lang w:val="en-US"/>
                        </w:rPr>
                      </w:pPr>
                      <w:r>
                        <w:rPr>
                          <w:color w:val="000000" w:themeColor="text1"/>
                          <w:sz w:val="18"/>
                          <w:szCs w:val="16"/>
                          <w:lang w:val="en-US"/>
                        </w:rPr>
                        <w:t>3</w:t>
                      </w:r>
                      <w:r w:rsidR="00CF41E8">
                        <w:rPr>
                          <w:color w:val="000000" w:themeColor="text1"/>
                          <w:sz w:val="18"/>
                          <w:szCs w:val="16"/>
                          <w:lang w:val="en-US"/>
                        </w:rPr>
                        <w:t>4B</w:t>
                      </w:r>
                    </w:p>
                  </w:txbxContent>
                </v:textbox>
              </v:oval>
            </w:pict>
          </mc:Fallback>
        </mc:AlternateContent>
      </w:r>
    </w:p>
    <w:p w14:paraId="3B9AFD75" w14:textId="4F816A3A" w:rsidR="00F97B0F" w:rsidRDefault="00F97B0F" w:rsidP="004E116E">
      <w:pPr>
        <w:tabs>
          <w:tab w:val="left" w:pos="480"/>
          <w:tab w:val="center" w:pos="4320"/>
        </w:tabs>
        <w:rPr>
          <w:b w:val="0"/>
          <w:bCs/>
          <w:lang w:eastAsia="en-PH"/>
        </w:rPr>
      </w:pPr>
    </w:p>
    <w:p w14:paraId="7500D6F0" w14:textId="1DEEA155" w:rsidR="00F97B0F" w:rsidRDefault="00F97B0F" w:rsidP="004E116E">
      <w:pPr>
        <w:tabs>
          <w:tab w:val="left" w:pos="480"/>
          <w:tab w:val="center" w:pos="4320"/>
        </w:tabs>
        <w:rPr>
          <w:b w:val="0"/>
          <w:bCs/>
          <w:lang w:eastAsia="en-PH"/>
        </w:rPr>
      </w:pPr>
    </w:p>
    <w:p w14:paraId="65D0F386" w14:textId="77777777" w:rsidR="00F97B0F" w:rsidRDefault="00F97B0F" w:rsidP="004E116E">
      <w:pPr>
        <w:tabs>
          <w:tab w:val="left" w:pos="480"/>
          <w:tab w:val="center" w:pos="4320"/>
        </w:tabs>
        <w:rPr>
          <w:b w:val="0"/>
          <w:bCs/>
          <w:lang w:eastAsia="en-PH"/>
        </w:rPr>
      </w:pPr>
    </w:p>
    <w:p w14:paraId="5F2DEF74" w14:textId="74DC4298" w:rsidR="00F97B0F" w:rsidRDefault="00F97B0F" w:rsidP="004E116E">
      <w:pPr>
        <w:tabs>
          <w:tab w:val="left" w:pos="480"/>
          <w:tab w:val="center" w:pos="4320"/>
        </w:tabs>
        <w:rPr>
          <w:b w:val="0"/>
          <w:bCs/>
          <w:lang w:eastAsia="en-PH"/>
        </w:rPr>
      </w:pPr>
    </w:p>
    <w:p w14:paraId="6C502CDB" w14:textId="77777777" w:rsidR="00F97B0F" w:rsidRDefault="00F97B0F" w:rsidP="004E116E">
      <w:pPr>
        <w:tabs>
          <w:tab w:val="left" w:pos="480"/>
          <w:tab w:val="center" w:pos="4320"/>
        </w:tabs>
        <w:rPr>
          <w:b w:val="0"/>
          <w:bCs/>
          <w:lang w:eastAsia="en-PH"/>
        </w:rPr>
      </w:pPr>
    </w:p>
    <w:p w14:paraId="543E54B0" w14:textId="77777777" w:rsidR="00F97B0F" w:rsidRDefault="00F97B0F" w:rsidP="004E116E">
      <w:pPr>
        <w:tabs>
          <w:tab w:val="left" w:pos="480"/>
          <w:tab w:val="center" w:pos="4320"/>
        </w:tabs>
        <w:rPr>
          <w:b w:val="0"/>
          <w:bCs/>
          <w:lang w:eastAsia="en-PH"/>
        </w:rPr>
      </w:pPr>
    </w:p>
    <w:p w14:paraId="1E72BCE0" w14:textId="77777777" w:rsidR="00F97B0F" w:rsidRDefault="00F97B0F" w:rsidP="004E116E">
      <w:pPr>
        <w:tabs>
          <w:tab w:val="left" w:pos="480"/>
          <w:tab w:val="center" w:pos="4320"/>
        </w:tabs>
        <w:rPr>
          <w:b w:val="0"/>
          <w:bCs/>
          <w:lang w:eastAsia="en-PH"/>
        </w:rPr>
      </w:pPr>
    </w:p>
    <w:p w14:paraId="3B20BF6B" w14:textId="77777777" w:rsidR="00F97B0F" w:rsidRDefault="00F97B0F" w:rsidP="004E116E">
      <w:pPr>
        <w:tabs>
          <w:tab w:val="left" w:pos="480"/>
          <w:tab w:val="center" w:pos="4320"/>
        </w:tabs>
        <w:rPr>
          <w:b w:val="0"/>
          <w:bCs/>
          <w:lang w:eastAsia="en-PH"/>
        </w:rPr>
      </w:pPr>
    </w:p>
    <w:p w14:paraId="57DCF4F2" w14:textId="77777777" w:rsidR="00F97B0F" w:rsidRDefault="00F97B0F" w:rsidP="004E116E">
      <w:pPr>
        <w:tabs>
          <w:tab w:val="left" w:pos="480"/>
          <w:tab w:val="center" w:pos="4320"/>
        </w:tabs>
        <w:rPr>
          <w:b w:val="0"/>
          <w:bCs/>
          <w:lang w:eastAsia="en-PH"/>
        </w:rPr>
      </w:pPr>
    </w:p>
    <w:p w14:paraId="6F6D5518" w14:textId="77777777" w:rsidR="00F97B0F" w:rsidRDefault="00F97B0F" w:rsidP="004E116E">
      <w:pPr>
        <w:tabs>
          <w:tab w:val="left" w:pos="480"/>
          <w:tab w:val="center" w:pos="4320"/>
        </w:tabs>
        <w:rPr>
          <w:b w:val="0"/>
          <w:bCs/>
          <w:lang w:eastAsia="en-PH"/>
        </w:rPr>
      </w:pPr>
    </w:p>
    <w:p w14:paraId="0221955F" w14:textId="77777777" w:rsidR="00F97B0F" w:rsidRDefault="00F97B0F" w:rsidP="004E116E">
      <w:pPr>
        <w:tabs>
          <w:tab w:val="left" w:pos="480"/>
          <w:tab w:val="center" w:pos="4320"/>
        </w:tabs>
        <w:rPr>
          <w:b w:val="0"/>
          <w:bCs/>
          <w:lang w:eastAsia="en-PH"/>
        </w:rPr>
      </w:pPr>
    </w:p>
    <w:p w14:paraId="1489FA76" w14:textId="77777777" w:rsidR="00F97B0F" w:rsidRDefault="00F97B0F" w:rsidP="004E116E">
      <w:pPr>
        <w:tabs>
          <w:tab w:val="left" w:pos="480"/>
          <w:tab w:val="center" w:pos="4320"/>
        </w:tabs>
        <w:rPr>
          <w:b w:val="0"/>
          <w:bCs/>
          <w:lang w:eastAsia="en-PH"/>
        </w:rPr>
      </w:pPr>
    </w:p>
    <w:p w14:paraId="7B40A984" w14:textId="77777777" w:rsidR="00F97B0F" w:rsidRDefault="00F97B0F" w:rsidP="004E116E">
      <w:pPr>
        <w:tabs>
          <w:tab w:val="left" w:pos="480"/>
          <w:tab w:val="center" w:pos="4320"/>
        </w:tabs>
        <w:rPr>
          <w:b w:val="0"/>
          <w:bCs/>
          <w:lang w:eastAsia="en-PH"/>
        </w:rPr>
      </w:pPr>
    </w:p>
    <w:p w14:paraId="6E6B9B4F" w14:textId="77777777" w:rsidR="00F97B0F" w:rsidRDefault="00F97B0F" w:rsidP="004E116E">
      <w:pPr>
        <w:tabs>
          <w:tab w:val="left" w:pos="480"/>
          <w:tab w:val="center" w:pos="4320"/>
        </w:tabs>
        <w:rPr>
          <w:b w:val="0"/>
          <w:bCs/>
          <w:lang w:eastAsia="en-PH"/>
        </w:rPr>
      </w:pPr>
    </w:p>
    <w:p w14:paraId="696C7D1D" w14:textId="6338F36E" w:rsidR="00F97B0F" w:rsidRDefault="00F97B0F" w:rsidP="004E116E">
      <w:pPr>
        <w:tabs>
          <w:tab w:val="left" w:pos="480"/>
          <w:tab w:val="center" w:pos="4320"/>
        </w:tabs>
        <w:rPr>
          <w:b w:val="0"/>
          <w:bCs/>
          <w:lang w:eastAsia="en-PH"/>
        </w:rPr>
      </w:pPr>
    </w:p>
    <w:p w14:paraId="1ADFA7D1" w14:textId="0F75784F" w:rsidR="00262A2B" w:rsidRDefault="00262A2B" w:rsidP="004E116E">
      <w:pPr>
        <w:tabs>
          <w:tab w:val="left" w:pos="480"/>
          <w:tab w:val="center" w:pos="4320"/>
        </w:tabs>
        <w:rPr>
          <w:b w:val="0"/>
          <w:bCs/>
          <w:lang w:eastAsia="en-PH"/>
        </w:rPr>
      </w:pPr>
    </w:p>
    <w:p w14:paraId="2895160A" w14:textId="7A7B3EF8" w:rsidR="00262A2B" w:rsidRDefault="00262A2B" w:rsidP="004E116E">
      <w:pPr>
        <w:tabs>
          <w:tab w:val="left" w:pos="480"/>
          <w:tab w:val="center" w:pos="4320"/>
        </w:tabs>
        <w:rPr>
          <w:b w:val="0"/>
          <w:bCs/>
          <w:lang w:eastAsia="en-PH"/>
        </w:rPr>
      </w:pPr>
    </w:p>
    <w:p w14:paraId="645B8B16" w14:textId="66B70FB6" w:rsidR="000231EF" w:rsidRDefault="000231EF" w:rsidP="00CF41E8">
      <w:pPr>
        <w:tabs>
          <w:tab w:val="left" w:pos="480"/>
          <w:tab w:val="center" w:pos="4320"/>
        </w:tabs>
        <w:spacing w:line="276" w:lineRule="auto"/>
        <w:jc w:val="both"/>
        <w:rPr>
          <w:b w:val="0"/>
          <w:bCs/>
          <w:lang w:eastAsia="en-PH"/>
        </w:rPr>
      </w:pPr>
    </w:p>
    <w:p w14:paraId="17E2B92C" w14:textId="77777777" w:rsidR="000231EF" w:rsidRDefault="000231EF" w:rsidP="00CF41E8">
      <w:pPr>
        <w:tabs>
          <w:tab w:val="left" w:pos="480"/>
          <w:tab w:val="center" w:pos="4320"/>
        </w:tabs>
        <w:spacing w:line="276" w:lineRule="auto"/>
        <w:jc w:val="both"/>
        <w:rPr>
          <w:b w:val="0"/>
          <w:bCs/>
          <w:lang w:eastAsia="en-PH"/>
        </w:rPr>
      </w:pPr>
    </w:p>
    <w:p w14:paraId="221E6ABE" w14:textId="48C0933E" w:rsidR="00CF41E8" w:rsidRDefault="000231EF" w:rsidP="000231EF">
      <w:pPr>
        <w:tabs>
          <w:tab w:val="left" w:pos="480"/>
          <w:tab w:val="center" w:pos="4320"/>
        </w:tabs>
        <w:spacing w:line="360" w:lineRule="auto"/>
        <w:jc w:val="both"/>
        <w:rPr>
          <w:b w:val="0"/>
          <w:bCs/>
          <w:lang w:eastAsia="en-PH"/>
        </w:rPr>
      </w:pPr>
      <w:r>
        <w:rPr>
          <w:b w:val="0"/>
          <w:bCs/>
          <w:lang w:eastAsia="en-PH"/>
        </w:rPr>
        <w:t>B</w:t>
      </w:r>
      <w:r w:rsidR="00262A2B">
        <w:rPr>
          <w:b w:val="0"/>
          <w:bCs/>
          <w:lang w:eastAsia="en-PH"/>
        </w:rPr>
        <w:t xml:space="preserve">y clicking the “Update” button to successfully update user account </w:t>
      </w:r>
      <w:r w:rsidR="00CF41E8">
        <w:rPr>
          <w:b w:val="0"/>
          <w:bCs/>
          <w:lang w:eastAsia="en-PH"/>
        </w:rPr>
        <w:t>as shown in item number three (3).</w:t>
      </w:r>
      <w:r w:rsidR="00262A2B">
        <w:rPr>
          <w:b w:val="0"/>
          <w:bCs/>
          <w:lang w:eastAsia="en-PH"/>
        </w:rPr>
        <w:t xml:space="preserve"> </w:t>
      </w:r>
    </w:p>
    <w:p w14:paraId="1EDD7EA1" w14:textId="77777777" w:rsidR="000231EF" w:rsidRDefault="000231EF" w:rsidP="000231EF">
      <w:pPr>
        <w:tabs>
          <w:tab w:val="left" w:pos="480"/>
          <w:tab w:val="center" w:pos="4320"/>
        </w:tabs>
        <w:spacing w:line="360" w:lineRule="auto"/>
        <w:jc w:val="both"/>
        <w:rPr>
          <w:b w:val="0"/>
          <w:bCs/>
          <w:lang w:eastAsia="en-PH"/>
        </w:rPr>
      </w:pPr>
    </w:p>
    <w:p w14:paraId="375EE8B6" w14:textId="5B1F07C4" w:rsidR="004E116E" w:rsidRPr="004E116E" w:rsidRDefault="004E116E" w:rsidP="004E116E">
      <w:pPr>
        <w:tabs>
          <w:tab w:val="left" w:pos="480"/>
          <w:tab w:val="center" w:pos="4320"/>
        </w:tabs>
        <w:rPr>
          <w:lang w:eastAsia="en-PH"/>
        </w:rPr>
        <w:sectPr w:rsidR="004E116E" w:rsidRPr="004E116E" w:rsidSect="00341779">
          <w:pgSz w:w="12240" w:h="15840" w:code="1"/>
          <w:pgMar w:top="1440" w:right="1440" w:bottom="1440" w:left="2160" w:header="720" w:footer="288" w:gutter="0"/>
          <w:cols w:space="720"/>
          <w:docGrid w:linePitch="360"/>
        </w:sectPr>
      </w:pPr>
      <w:r>
        <w:rPr>
          <w:lang w:eastAsia="en-PH"/>
        </w:rPr>
        <w:t>Figure 3</w:t>
      </w:r>
      <w:r w:rsidR="00CF41E8">
        <w:rPr>
          <w:lang w:eastAsia="en-PH"/>
        </w:rPr>
        <w:t>4</w:t>
      </w:r>
      <w:r>
        <w:rPr>
          <w:lang w:eastAsia="en-PH"/>
        </w:rPr>
        <w:t xml:space="preserve"> A-</w:t>
      </w:r>
      <w:r w:rsidR="00CF41E8">
        <w:rPr>
          <w:lang w:eastAsia="en-PH"/>
        </w:rPr>
        <w:t>B</w:t>
      </w:r>
      <w:r>
        <w:rPr>
          <w:lang w:eastAsia="en-PH"/>
        </w:rPr>
        <w:t xml:space="preserve">. </w:t>
      </w:r>
      <w:r w:rsidR="00CF41E8">
        <w:rPr>
          <w:lang w:eastAsia="en-PH"/>
        </w:rPr>
        <w:t>Update User Account</w:t>
      </w:r>
      <w:r>
        <w:rPr>
          <w:lang w:eastAsia="en-PH"/>
        </w:rPr>
        <w:t xml:space="preserve"> Storyboard</w:t>
      </w:r>
    </w:p>
    <w:p w14:paraId="7FEDCA81" w14:textId="2337655C" w:rsidR="00065706" w:rsidRDefault="00065706" w:rsidP="00065706">
      <w:pPr>
        <w:tabs>
          <w:tab w:val="left" w:pos="480"/>
          <w:tab w:val="center" w:pos="4320"/>
        </w:tabs>
        <w:jc w:val="left"/>
        <w:rPr>
          <w:b w:val="0"/>
          <w:bCs/>
          <w:lang w:eastAsia="en-PH"/>
        </w:rPr>
      </w:pPr>
      <w:r>
        <w:rPr>
          <w:b w:val="0"/>
          <w:bCs/>
          <w:lang w:eastAsia="en-PH"/>
        </w:rPr>
        <w:lastRenderedPageBreak/>
        <w:t>REQ</w:t>
      </w:r>
      <w:r w:rsidR="00B16B90">
        <w:rPr>
          <w:b w:val="0"/>
          <w:bCs/>
          <w:lang w:eastAsia="en-PH"/>
        </w:rPr>
        <w:t>7</w:t>
      </w:r>
      <w:r>
        <w:rPr>
          <w:b w:val="0"/>
          <w:bCs/>
          <w:lang w:eastAsia="en-PH"/>
        </w:rPr>
        <w:t xml:space="preserve">. The owner shall be able to </w:t>
      </w:r>
      <w:r w:rsidR="00607245">
        <w:rPr>
          <w:b w:val="0"/>
          <w:bCs/>
          <w:lang w:eastAsia="en-PH"/>
        </w:rPr>
        <w:t>view</w:t>
      </w:r>
      <w:r>
        <w:rPr>
          <w:b w:val="0"/>
          <w:bCs/>
          <w:lang w:eastAsia="en-PH"/>
        </w:rPr>
        <w:t xml:space="preserve"> user details.</w:t>
      </w:r>
    </w:p>
    <w:p w14:paraId="53A87843" w14:textId="4E6FE735" w:rsidR="00065706" w:rsidRDefault="00203FBC" w:rsidP="00065706">
      <w:pPr>
        <w:tabs>
          <w:tab w:val="left" w:pos="480"/>
          <w:tab w:val="center" w:pos="4320"/>
        </w:tabs>
        <w:jc w:val="left"/>
        <w:rPr>
          <w:b w:val="0"/>
          <w:bCs/>
          <w:lang w:eastAsia="en-PH"/>
        </w:rPr>
      </w:pPr>
      <w:r>
        <w:rPr>
          <w:noProof/>
        </w:rPr>
        <mc:AlternateContent>
          <mc:Choice Requires="wps">
            <w:drawing>
              <wp:anchor distT="0" distB="0" distL="114300" distR="114300" simplePos="0" relativeHeight="252077568" behindDoc="0" locked="0" layoutInCell="1" allowOverlap="1" wp14:anchorId="3947B1C0" wp14:editId="68E65F90">
                <wp:simplePos x="0" y="0"/>
                <wp:positionH relativeFrom="column">
                  <wp:posOffset>-35502</wp:posOffset>
                </wp:positionH>
                <wp:positionV relativeFrom="paragraph">
                  <wp:posOffset>29210</wp:posOffset>
                </wp:positionV>
                <wp:extent cx="571500" cy="457200"/>
                <wp:effectExtent l="0" t="0" r="19050" b="19050"/>
                <wp:wrapNone/>
                <wp:docPr id="1040" name="Oval 104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7BE65" w14:textId="7106D2EC" w:rsidR="009E2022" w:rsidRPr="007F12E6" w:rsidRDefault="009E2022" w:rsidP="009E2022">
                            <w:pPr>
                              <w:jc w:val="both"/>
                              <w:rPr>
                                <w:color w:val="000000" w:themeColor="text1"/>
                                <w:sz w:val="18"/>
                                <w:szCs w:val="16"/>
                                <w:lang w:val="en-US"/>
                              </w:rPr>
                            </w:pPr>
                            <w:r>
                              <w:rPr>
                                <w:color w:val="000000" w:themeColor="text1"/>
                                <w:sz w:val="18"/>
                                <w:szCs w:val="16"/>
                                <w:lang w:val="en-US"/>
                              </w:rPr>
                              <w:t>3</w:t>
                            </w:r>
                            <w:r w:rsidR="00203FBC">
                              <w:rPr>
                                <w:color w:val="000000" w:themeColor="text1"/>
                                <w:sz w:val="18"/>
                                <w:szCs w:val="16"/>
                                <w:lang w:val="en-US"/>
                              </w:rPr>
                              <w:t>5</w:t>
                            </w:r>
                            <w:r w:rsidR="00F96808">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47B1C0" id="Oval 1040" o:spid="_x0000_s1045" style="position:absolute;margin-left:-2.8pt;margin-top:2.3pt;width:45pt;height:36pt;z-index:25207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Dj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" fillcolor="white [3212]" strokecolor="black [3213]" strokeweight="1pt">
                <v:stroke joinstyle="miter"/>
                <v:textbox>
                  <w:txbxContent>
                    <w:p w14:paraId="0367BE65" w14:textId="7106D2EC" w:rsidR="009E2022" w:rsidRPr="007F12E6" w:rsidRDefault="009E2022" w:rsidP="009E2022">
                      <w:pPr>
                        <w:jc w:val="both"/>
                        <w:rPr>
                          <w:color w:val="000000" w:themeColor="text1"/>
                          <w:sz w:val="18"/>
                          <w:szCs w:val="16"/>
                          <w:lang w:val="en-US"/>
                        </w:rPr>
                      </w:pPr>
                      <w:r>
                        <w:rPr>
                          <w:color w:val="000000" w:themeColor="text1"/>
                          <w:sz w:val="18"/>
                          <w:szCs w:val="16"/>
                          <w:lang w:val="en-US"/>
                        </w:rPr>
                        <w:t>3</w:t>
                      </w:r>
                      <w:r w:rsidR="00203FBC">
                        <w:rPr>
                          <w:color w:val="000000" w:themeColor="text1"/>
                          <w:sz w:val="18"/>
                          <w:szCs w:val="16"/>
                          <w:lang w:val="en-US"/>
                        </w:rPr>
                        <w:t>5</w:t>
                      </w:r>
                      <w:r w:rsidR="00F96808">
                        <w:rPr>
                          <w:color w:val="000000" w:themeColor="text1"/>
                          <w:sz w:val="18"/>
                          <w:szCs w:val="16"/>
                          <w:lang w:val="en-US"/>
                        </w:rPr>
                        <w:t>A</w:t>
                      </w:r>
                    </w:p>
                  </w:txbxContent>
                </v:textbox>
              </v:oval>
            </w:pict>
          </mc:Fallback>
        </mc:AlternateContent>
      </w:r>
    </w:p>
    <w:p w14:paraId="73735BD7" w14:textId="77777777" w:rsidR="0060367D" w:rsidRPr="0060367D" w:rsidRDefault="0060367D" w:rsidP="0060367D">
      <w:pPr>
        <w:rPr>
          <w:lang w:eastAsia="en-PH"/>
        </w:rPr>
      </w:pPr>
    </w:p>
    <w:p w14:paraId="65750089" w14:textId="596D2477" w:rsidR="0060367D" w:rsidRPr="0060367D" w:rsidRDefault="00A61E98" w:rsidP="0060367D">
      <w:pPr>
        <w:rPr>
          <w:lang w:eastAsia="en-PH"/>
        </w:rPr>
      </w:pPr>
      <w:r w:rsidRPr="00A61E98">
        <w:rPr>
          <w:noProof/>
          <w:lang w:eastAsia="en-PH"/>
        </w:rPr>
        <w:drawing>
          <wp:anchor distT="0" distB="0" distL="114300" distR="114300" simplePos="0" relativeHeight="251545078" behindDoc="0" locked="0" layoutInCell="1" allowOverlap="1" wp14:anchorId="4B1CD7AD" wp14:editId="2BEA1030">
            <wp:simplePos x="0" y="0"/>
            <wp:positionH relativeFrom="column">
              <wp:posOffset>0</wp:posOffset>
            </wp:positionH>
            <wp:positionV relativeFrom="paragraph">
              <wp:posOffset>39312</wp:posOffset>
            </wp:positionV>
            <wp:extent cx="5486400" cy="3438525"/>
            <wp:effectExtent l="0" t="0" r="0" b="9525"/>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86400" cy="3438525"/>
                    </a:xfrm>
                    <a:prstGeom prst="rect">
                      <a:avLst/>
                    </a:prstGeom>
                  </pic:spPr>
                </pic:pic>
              </a:graphicData>
            </a:graphic>
            <wp14:sizeRelH relativeFrom="page">
              <wp14:pctWidth>0</wp14:pctWidth>
            </wp14:sizeRelH>
            <wp14:sizeRelV relativeFrom="page">
              <wp14:pctHeight>0</wp14:pctHeight>
            </wp14:sizeRelV>
          </wp:anchor>
        </w:drawing>
      </w:r>
    </w:p>
    <w:p w14:paraId="7702B2C2" w14:textId="77777777" w:rsidR="0060367D" w:rsidRPr="0060367D" w:rsidRDefault="0060367D" w:rsidP="0060367D">
      <w:pPr>
        <w:rPr>
          <w:lang w:eastAsia="en-PH"/>
        </w:rPr>
      </w:pPr>
    </w:p>
    <w:p w14:paraId="7610409B" w14:textId="77777777" w:rsidR="0060367D" w:rsidRPr="0060367D" w:rsidRDefault="0060367D" w:rsidP="0060367D">
      <w:pPr>
        <w:rPr>
          <w:lang w:eastAsia="en-PH"/>
        </w:rPr>
      </w:pPr>
    </w:p>
    <w:p w14:paraId="483B78AE" w14:textId="77777777" w:rsidR="0060367D" w:rsidRPr="0060367D" w:rsidRDefault="0060367D" w:rsidP="0060367D">
      <w:pPr>
        <w:rPr>
          <w:lang w:eastAsia="en-PH"/>
        </w:rPr>
      </w:pPr>
    </w:p>
    <w:p w14:paraId="67B81DBA" w14:textId="77777777" w:rsidR="0060367D" w:rsidRPr="0060367D" w:rsidRDefault="0060367D" w:rsidP="0060367D">
      <w:pPr>
        <w:rPr>
          <w:lang w:eastAsia="en-PH"/>
        </w:rPr>
      </w:pPr>
    </w:p>
    <w:p w14:paraId="063B51F7" w14:textId="77777777" w:rsidR="0060367D" w:rsidRPr="0060367D" w:rsidRDefault="0060367D" w:rsidP="0060367D">
      <w:pPr>
        <w:rPr>
          <w:lang w:eastAsia="en-PH"/>
        </w:rPr>
      </w:pPr>
    </w:p>
    <w:p w14:paraId="7AB981EA" w14:textId="77777777" w:rsidR="0060367D" w:rsidRPr="0060367D" w:rsidRDefault="0060367D" w:rsidP="0060367D">
      <w:pPr>
        <w:rPr>
          <w:lang w:eastAsia="en-PH"/>
        </w:rPr>
      </w:pPr>
    </w:p>
    <w:p w14:paraId="2DA3B767" w14:textId="77777777" w:rsidR="0060367D" w:rsidRPr="0060367D" w:rsidRDefault="0060367D" w:rsidP="0060367D">
      <w:pPr>
        <w:rPr>
          <w:lang w:eastAsia="en-PH"/>
        </w:rPr>
      </w:pPr>
    </w:p>
    <w:p w14:paraId="609A2F06" w14:textId="77777777" w:rsidR="0060367D" w:rsidRPr="0060367D" w:rsidRDefault="0060367D" w:rsidP="0060367D">
      <w:pPr>
        <w:rPr>
          <w:lang w:eastAsia="en-PH"/>
        </w:rPr>
      </w:pPr>
    </w:p>
    <w:p w14:paraId="3881F629" w14:textId="77777777" w:rsidR="0060367D" w:rsidRPr="0060367D" w:rsidRDefault="0060367D" w:rsidP="0060367D">
      <w:pPr>
        <w:rPr>
          <w:lang w:eastAsia="en-PH"/>
        </w:rPr>
      </w:pPr>
    </w:p>
    <w:p w14:paraId="1DBBE65A" w14:textId="77777777" w:rsidR="0060367D" w:rsidRPr="0060367D" w:rsidRDefault="0060367D" w:rsidP="0060367D">
      <w:pPr>
        <w:rPr>
          <w:lang w:eastAsia="en-PH"/>
        </w:rPr>
      </w:pPr>
    </w:p>
    <w:p w14:paraId="01F570B2" w14:textId="77777777" w:rsidR="0060367D" w:rsidRPr="0060367D" w:rsidRDefault="0060367D" w:rsidP="0060367D">
      <w:pPr>
        <w:rPr>
          <w:lang w:eastAsia="en-PH"/>
        </w:rPr>
      </w:pPr>
    </w:p>
    <w:p w14:paraId="1D24D0D8" w14:textId="77777777" w:rsidR="0060367D" w:rsidRPr="0060367D" w:rsidRDefault="0060367D" w:rsidP="0060367D">
      <w:pPr>
        <w:rPr>
          <w:lang w:eastAsia="en-PH"/>
        </w:rPr>
      </w:pPr>
    </w:p>
    <w:p w14:paraId="6A5CB4C8" w14:textId="77777777" w:rsidR="0060367D" w:rsidRPr="0060367D" w:rsidRDefault="0060367D" w:rsidP="0060367D">
      <w:pPr>
        <w:rPr>
          <w:lang w:eastAsia="en-PH"/>
        </w:rPr>
      </w:pPr>
    </w:p>
    <w:p w14:paraId="193621E2" w14:textId="77777777" w:rsidR="0060367D" w:rsidRPr="0060367D" w:rsidRDefault="0060367D" w:rsidP="0060367D">
      <w:pPr>
        <w:rPr>
          <w:lang w:eastAsia="en-PH"/>
        </w:rPr>
      </w:pPr>
    </w:p>
    <w:p w14:paraId="468D3423" w14:textId="77777777" w:rsidR="0060367D" w:rsidRPr="0060367D" w:rsidRDefault="0060367D" w:rsidP="0060367D">
      <w:pPr>
        <w:rPr>
          <w:lang w:eastAsia="en-PH"/>
        </w:rPr>
      </w:pPr>
    </w:p>
    <w:p w14:paraId="0F0296B8" w14:textId="77777777" w:rsidR="0060367D" w:rsidRPr="0060367D" w:rsidRDefault="0060367D" w:rsidP="0060367D">
      <w:pPr>
        <w:rPr>
          <w:lang w:eastAsia="en-PH"/>
        </w:rPr>
      </w:pPr>
    </w:p>
    <w:p w14:paraId="11B5CF01" w14:textId="06F1133C" w:rsidR="0060367D" w:rsidRPr="0060367D" w:rsidRDefault="0060367D" w:rsidP="0060367D">
      <w:pPr>
        <w:rPr>
          <w:lang w:eastAsia="en-PH"/>
        </w:rPr>
      </w:pPr>
    </w:p>
    <w:p w14:paraId="69C8A3F7" w14:textId="3F1C8B11" w:rsidR="0060367D" w:rsidRPr="0060367D" w:rsidRDefault="0060367D" w:rsidP="0060367D">
      <w:pPr>
        <w:rPr>
          <w:lang w:eastAsia="en-PH"/>
        </w:rPr>
      </w:pPr>
    </w:p>
    <w:p w14:paraId="435891E9" w14:textId="77777777" w:rsidR="00203FBC" w:rsidRDefault="00203FBC" w:rsidP="00203FBC">
      <w:pPr>
        <w:spacing w:line="360" w:lineRule="auto"/>
        <w:jc w:val="both"/>
        <w:rPr>
          <w:b w:val="0"/>
          <w:bCs/>
          <w:lang w:eastAsia="en-PH"/>
        </w:rPr>
      </w:pPr>
    </w:p>
    <w:p w14:paraId="72E664BC" w14:textId="31F94854" w:rsidR="0060367D" w:rsidRPr="00203FBC" w:rsidRDefault="00203FBC" w:rsidP="00203FBC">
      <w:pPr>
        <w:spacing w:line="360" w:lineRule="auto"/>
        <w:jc w:val="both"/>
        <w:rPr>
          <w:b w:val="0"/>
          <w:bCs/>
          <w:lang w:eastAsia="en-PH"/>
        </w:rPr>
      </w:pPr>
      <w:r>
        <w:rPr>
          <w:b w:val="0"/>
          <w:bCs/>
          <w:lang w:eastAsia="en-PH"/>
        </w:rPr>
        <w:t>The user should click the “View” action button as shown in item number one (1) to view the user list.</w:t>
      </w:r>
    </w:p>
    <w:p w14:paraId="54C543AF" w14:textId="5476065F" w:rsidR="00203FBC" w:rsidRPr="0060367D" w:rsidRDefault="00203FBC" w:rsidP="0060367D">
      <w:pPr>
        <w:rPr>
          <w:lang w:eastAsia="en-PH"/>
        </w:rPr>
      </w:pPr>
    </w:p>
    <w:p w14:paraId="7F92090A" w14:textId="2DDF1887" w:rsidR="0060367D" w:rsidRPr="0060367D" w:rsidRDefault="0060367D" w:rsidP="0060367D">
      <w:pPr>
        <w:rPr>
          <w:lang w:eastAsia="en-PH"/>
        </w:rPr>
      </w:pPr>
    </w:p>
    <w:p w14:paraId="4493DA5A" w14:textId="77777777" w:rsidR="0060367D" w:rsidRPr="0060367D" w:rsidRDefault="0060367D" w:rsidP="0060367D">
      <w:pPr>
        <w:rPr>
          <w:lang w:eastAsia="en-PH"/>
        </w:rPr>
      </w:pPr>
    </w:p>
    <w:p w14:paraId="03EBD105" w14:textId="77777777" w:rsidR="0060367D" w:rsidRPr="0060367D" w:rsidRDefault="0060367D" w:rsidP="0060367D">
      <w:pPr>
        <w:rPr>
          <w:lang w:eastAsia="en-PH"/>
        </w:rPr>
      </w:pPr>
    </w:p>
    <w:p w14:paraId="0C8097E7" w14:textId="77777777" w:rsidR="0060367D" w:rsidRPr="0060367D" w:rsidRDefault="0060367D" w:rsidP="0060367D">
      <w:pPr>
        <w:rPr>
          <w:lang w:eastAsia="en-PH"/>
        </w:rPr>
      </w:pPr>
    </w:p>
    <w:p w14:paraId="6A007928" w14:textId="77777777" w:rsidR="0060367D" w:rsidRPr="0060367D" w:rsidRDefault="0060367D" w:rsidP="0060367D">
      <w:pPr>
        <w:rPr>
          <w:lang w:eastAsia="en-PH"/>
        </w:rPr>
      </w:pPr>
    </w:p>
    <w:p w14:paraId="1966B3CA" w14:textId="43510576" w:rsidR="0060367D" w:rsidRPr="0060367D" w:rsidRDefault="0060367D" w:rsidP="0060367D">
      <w:pPr>
        <w:rPr>
          <w:lang w:eastAsia="en-PH"/>
        </w:rPr>
      </w:pPr>
    </w:p>
    <w:p w14:paraId="2AAB74DF" w14:textId="2B3A4254" w:rsidR="0060367D" w:rsidRPr="0060367D" w:rsidRDefault="00203FBC" w:rsidP="0060367D">
      <w:pPr>
        <w:rPr>
          <w:lang w:eastAsia="en-PH"/>
        </w:rPr>
      </w:pPr>
      <w:r>
        <w:rPr>
          <w:noProof/>
        </w:rPr>
        <w:lastRenderedPageBreak/>
        <mc:AlternateContent>
          <mc:Choice Requires="wps">
            <w:drawing>
              <wp:anchor distT="0" distB="0" distL="114300" distR="114300" simplePos="0" relativeHeight="252114432" behindDoc="0" locked="0" layoutInCell="1" allowOverlap="1" wp14:anchorId="4169CB8B" wp14:editId="34DA1002">
                <wp:simplePos x="0" y="0"/>
                <wp:positionH relativeFrom="column">
                  <wp:posOffset>-57727</wp:posOffset>
                </wp:positionH>
                <wp:positionV relativeFrom="paragraph">
                  <wp:posOffset>-368935</wp:posOffset>
                </wp:positionV>
                <wp:extent cx="571500" cy="457200"/>
                <wp:effectExtent l="0" t="0" r="19050" b="19050"/>
                <wp:wrapNone/>
                <wp:docPr id="1046" name="Oval 104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82C432" w14:textId="45238350" w:rsidR="00F96808" w:rsidRPr="007F12E6" w:rsidRDefault="00F96808" w:rsidP="00F96808">
                            <w:pPr>
                              <w:jc w:val="both"/>
                              <w:rPr>
                                <w:color w:val="000000" w:themeColor="text1"/>
                                <w:sz w:val="18"/>
                                <w:szCs w:val="16"/>
                                <w:lang w:val="en-US"/>
                              </w:rPr>
                            </w:pPr>
                            <w:r>
                              <w:rPr>
                                <w:color w:val="000000" w:themeColor="text1"/>
                                <w:sz w:val="18"/>
                                <w:szCs w:val="16"/>
                                <w:lang w:val="en-US"/>
                              </w:rPr>
                              <w:t>3</w:t>
                            </w:r>
                            <w:r w:rsidR="00203FBC">
                              <w:rPr>
                                <w:color w:val="000000" w:themeColor="text1"/>
                                <w:sz w:val="18"/>
                                <w:szCs w:val="16"/>
                                <w:lang w:val="en-US"/>
                              </w:rPr>
                              <w:t>5</w:t>
                            </w:r>
                            <w:r w:rsidR="003B3A81">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9CB8B" id="Oval 1046" o:spid="_x0000_s1046" style="position:absolute;left:0;text-align:left;margin-left:-4.55pt;margin-top:-29.05pt;width:45pt;height:36pt;z-index:25211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5BiQIAAKU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" fillcolor="white [3212]" strokecolor="black [3213]" strokeweight="1pt">
                <v:stroke joinstyle="miter"/>
                <v:textbox>
                  <w:txbxContent>
                    <w:p w14:paraId="6282C432" w14:textId="45238350" w:rsidR="00F96808" w:rsidRPr="007F12E6" w:rsidRDefault="00F96808" w:rsidP="00F96808">
                      <w:pPr>
                        <w:jc w:val="both"/>
                        <w:rPr>
                          <w:color w:val="000000" w:themeColor="text1"/>
                          <w:sz w:val="18"/>
                          <w:szCs w:val="16"/>
                          <w:lang w:val="en-US"/>
                        </w:rPr>
                      </w:pPr>
                      <w:r>
                        <w:rPr>
                          <w:color w:val="000000" w:themeColor="text1"/>
                          <w:sz w:val="18"/>
                          <w:szCs w:val="16"/>
                          <w:lang w:val="en-US"/>
                        </w:rPr>
                        <w:t>3</w:t>
                      </w:r>
                      <w:r w:rsidR="00203FBC">
                        <w:rPr>
                          <w:color w:val="000000" w:themeColor="text1"/>
                          <w:sz w:val="18"/>
                          <w:szCs w:val="16"/>
                          <w:lang w:val="en-US"/>
                        </w:rPr>
                        <w:t>5</w:t>
                      </w:r>
                      <w:r w:rsidR="003B3A81">
                        <w:rPr>
                          <w:color w:val="000000" w:themeColor="text1"/>
                          <w:sz w:val="18"/>
                          <w:szCs w:val="16"/>
                          <w:lang w:val="en-US"/>
                        </w:rPr>
                        <w:t>B</w:t>
                      </w:r>
                    </w:p>
                  </w:txbxContent>
                </v:textbox>
              </v:oval>
            </w:pict>
          </mc:Fallback>
        </mc:AlternateContent>
      </w:r>
      <w:r w:rsidRPr="00203FBC">
        <w:rPr>
          <w:noProof/>
          <w:lang w:eastAsia="en-PH"/>
        </w:rPr>
        <w:drawing>
          <wp:inline distT="0" distB="0" distL="0" distR="0" wp14:anchorId="62CC2630" wp14:editId="0D1F81F2">
            <wp:extent cx="5486400" cy="3481070"/>
            <wp:effectExtent l="0" t="0" r="0" b="5080"/>
            <wp:docPr id="1087" name="Picture 10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Graphical user interface&#10;&#10;Description automatically generated"/>
                    <pic:cNvPicPr/>
                  </pic:nvPicPr>
                  <pic:blipFill>
                    <a:blip r:embed="rId71"/>
                    <a:stretch>
                      <a:fillRect/>
                    </a:stretch>
                  </pic:blipFill>
                  <pic:spPr>
                    <a:xfrm>
                      <a:off x="0" y="0"/>
                      <a:ext cx="5486400" cy="3481070"/>
                    </a:xfrm>
                    <a:prstGeom prst="rect">
                      <a:avLst/>
                    </a:prstGeom>
                  </pic:spPr>
                </pic:pic>
              </a:graphicData>
            </a:graphic>
          </wp:inline>
        </w:drawing>
      </w:r>
    </w:p>
    <w:p w14:paraId="6654A9BD" w14:textId="105EAB8D" w:rsidR="0060367D" w:rsidRDefault="0060367D" w:rsidP="00203FBC">
      <w:pPr>
        <w:jc w:val="both"/>
        <w:rPr>
          <w:lang w:eastAsia="en-PH"/>
        </w:rPr>
      </w:pPr>
    </w:p>
    <w:p w14:paraId="061CC8BB" w14:textId="6390EA75" w:rsidR="00203FBC" w:rsidRDefault="00203FBC" w:rsidP="00203FBC">
      <w:pPr>
        <w:spacing w:line="360" w:lineRule="auto"/>
        <w:jc w:val="both"/>
        <w:rPr>
          <w:b w:val="0"/>
          <w:bCs/>
          <w:lang w:eastAsia="en-PH"/>
        </w:rPr>
      </w:pPr>
      <w:r>
        <w:rPr>
          <w:b w:val="0"/>
          <w:bCs/>
          <w:lang w:eastAsia="en-PH"/>
        </w:rPr>
        <w:t>Once the user clicks the “View” action button, user can now view the user list as shown in item number two (2).</w:t>
      </w:r>
    </w:p>
    <w:p w14:paraId="0865403F" w14:textId="324F9672" w:rsidR="00203FBC" w:rsidRDefault="00203FBC" w:rsidP="003A2100">
      <w:pPr>
        <w:spacing w:line="360" w:lineRule="auto"/>
        <w:rPr>
          <w:lang w:eastAsia="en-PH"/>
        </w:rPr>
      </w:pPr>
      <w:r>
        <w:rPr>
          <w:lang w:eastAsia="en-PH"/>
        </w:rPr>
        <w:t>Figure 35 A-B. User List Storyboard</w:t>
      </w:r>
    </w:p>
    <w:p w14:paraId="324B507B" w14:textId="0E5B59F3" w:rsidR="000231EF" w:rsidRDefault="000231EF" w:rsidP="003A2100">
      <w:pPr>
        <w:spacing w:line="360" w:lineRule="auto"/>
        <w:rPr>
          <w:lang w:eastAsia="en-PH"/>
        </w:rPr>
      </w:pPr>
    </w:p>
    <w:p w14:paraId="61967BE5" w14:textId="651BD801" w:rsidR="000231EF" w:rsidRDefault="000231EF" w:rsidP="003A2100">
      <w:pPr>
        <w:spacing w:line="360" w:lineRule="auto"/>
        <w:rPr>
          <w:lang w:eastAsia="en-PH"/>
        </w:rPr>
      </w:pPr>
    </w:p>
    <w:p w14:paraId="783A9A11" w14:textId="7B357A1B" w:rsidR="000231EF" w:rsidRDefault="000231EF" w:rsidP="003A2100">
      <w:pPr>
        <w:spacing w:line="360" w:lineRule="auto"/>
        <w:rPr>
          <w:lang w:eastAsia="en-PH"/>
        </w:rPr>
      </w:pPr>
    </w:p>
    <w:p w14:paraId="4D9A486E" w14:textId="32D99015" w:rsidR="000231EF" w:rsidRDefault="000231EF" w:rsidP="003A2100">
      <w:pPr>
        <w:spacing w:line="360" w:lineRule="auto"/>
        <w:rPr>
          <w:lang w:eastAsia="en-PH"/>
        </w:rPr>
      </w:pPr>
    </w:p>
    <w:p w14:paraId="5F795396" w14:textId="4C889927" w:rsidR="000231EF" w:rsidRDefault="000231EF" w:rsidP="003A2100">
      <w:pPr>
        <w:spacing w:line="360" w:lineRule="auto"/>
        <w:rPr>
          <w:lang w:eastAsia="en-PH"/>
        </w:rPr>
      </w:pPr>
    </w:p>
    <w:p w14:paraId="2F684A15" w14:textId="4EEEC418" w:rsidR="000231EF" w:rsidRDefault="000231EF" w:rsidP="003A2100">
      <w:pPr>
        <w:spacing w:line="360" w:lineRule="auto"/>
        <w:rPr>
          <w:lang w:eastAsia="en-PH"/>
        </w:rPr>
      </w:pPr>
    </w:p>
    <w:p w14:paraId="38E5BCF6" w14:textId="608F06F3" w:rsidR="000231EF" w:rsidRDefault="000231EF" w:rsidP="003A2100">
      <w:pPr>
        <w:spacing w:line="360" w:lineRule="auto"/>
        <w:rPr>
          <w:lang w:eastAsia="en-PH"/>
        </w:rPr>
      </w:pPr>
    </w:p>
    <w:p w14:paraId="6A0A9375" w14:textId="32C7E105" w:rsidR="000231EF" w:rsidRDefault="000231EF" w:rsidP="003A2100">
      <w:pPr>
        <w:spacing w:line="360" w:lineRule="auto"/>
        <w:rPr>
          <w:lang w:eastAsia="en-PH"/>
        </w:rPr>
      </w:pPr>
    </w:p>
    <w:p w14:paraId="39105DC6" w14:textId="43EA506B" w:rsidR="000231EF" w:rsidRDefault="000231EF" w:rsidP="003A2100">
      <w:pPr>
        <w:spacing w:line="360" w:lineRule="auto"/>
        <w:rPr>
          <w:lang w:eastAsia="en-PH"/>
        </w:rPr>
      </w:pPr>
    </w:p>
    <w:p w14:paraId="0F1BEA65" w14:textId="3CFBF025" w:rsidR="000231EF" w:rsidRDefault="000231EF" w:rsidP="003A2100">
      <w:pPr>
        <w:spacing w:line="360" w:lineRule="auto"/>
        <w:rPr>
          <w:lang w:eastAsia="en-PH"/>
        </w:rPr>
      </w:pPr>
    </w:p>
    <w:p w14:paraId="283891E9" w14:textId="1D4262A6" w:rsidR="000231EF" w:rsidRDefault="000231EF" w:rsidP="003A2100">
      <w:pPr>
        <w:spacing w:line="360" w:lineRule="auto"/>
        <w:rPr>
          <w:lang w:eastAsia="en-PH"/>
        </w:rPr>
      </w:pPr>
    </w:p>
    <w:p w14:paraId="16CF4D54" w14:textId="29D64CE2" w:rsidR="000231EF" w:rsidRDefault="000231EF" w:rsidP="003A2100">
      <w:pPr>
        <w:spacing w:line="360" w:lineRule="auto"/>
        <w:rPr>
          <w:lang w:eastAsia="en-PH"/>
        </w:rPr>
      </w:pPr>
    </w:p>
    <w:p w14:paraId="1D504AE0" w14:textId="2C5545DF" w:rsidR="000231EF" w:rsidRDefault="000231EF" w:rsidP="003A2100">
      <w:pPr>
        <w:spacing w:line="360" w:lineRule="auto"/>
        <w:rPr>
          <w:lang w:eastAsia="en-PH"/>
        </w:rPr>
      </w:pPr>
    </w:p>
    <w:p w14:paraId="5E665553" w14:textId="77777777" w:rsidR="000231EF" w:rsidRDefault="000231EF" w:rsidP="003A2100">
      <w:pPr>
        <w:spacing w:line="360" w:lineRule="auto"/>
        <w:rPr>
          <w:lang w:eastAsia="en-PH"/>
        </w:rPr>
      </w:pPr>
    </w:p>
    <w:p w14:paraId="50FB9DBE" w14:textId="4BBE05C6" w:rsidR="00BE45C2" w:rsidRDefault="00BE45C2" w:rsidP="0060367D">
      <w:pPr>
        <w:tabs>
          <w:tab w:val="left" w:pos="1440"/>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lastRenderedPageBreak/>
        <w:t>REQ</w:t>
      </w:r>
      <w:r w:rsidR="00B16B90">
        <w:rPr>
          <w:rFonts w:eastAsia="Times New Roman" w:cs="Times New Roman"/>
          <w:b w:val="0"/>
          <w:szCs w:val="20"/>
          <w:lang w:eastAsia="en-PH"/>
        </w:rPr>
        <w:t>8</w:t>
      </w:r>
      <w:r>
        <w:rPr>
          <w:rFonts w:eastAsia="Times New Roman" w:cs="Times New Roman"/>
          <w:b w:val="0"/>
          <w:szCs w:val="20"/>
          <w:lang w:eastAsia="en-PH"/>
        </w:rPr>
        <w:t>. The owner shall be able to remove user account.</w:t>
      </w:r>
    </w:p>
    <w:p w14:paraId="194F4261" w14:textId="4DF749A9" w:rsidR="00FD53C6" w:rsidRDefault="003A2100" w:rsidP="0060367D">
      <w:pPr>
        <w:tabs>
          <w:tab w:val="left" w:pos="1440"/>
          <w:tab w:val="center" w:pos="4320"/>
        </w:tabs>
        <w:spacing w:line="276" w:lineRule="auto"/>
        <w:jc w:val="both"/>
        <w:rPr>
          <w:rFonts w:eastAsia="Times New Roman" w:cs="Times New Roman"/>
          <w:b w:val="0"/>
          <w:szCs w:val="20"/>
          <w:lang w:eastAsia="en-PH"/>
        </w:rPr>
      </w:pPr>
      <w:r>
        <w:rPr>
          <w:noProof/>
        </w:rPr>
        <mc:AlternateContent>
          <mc:Choice Requires="wps">
            <w:drawing>
              <wp:anchor distT="0" distB="0" distL="114300" distR="114300" simplePos="0" relativeHeight="252082688" behindDoc="0" locked="0" layoutInCell="1" allowOverlap="1" wp14:anchorId="20D78736" wp14:editId="6EDF6512">
                <wp:simplePos x="0" y="0"/>
                <wp:positionH relativeFrom="column">
                  <wp:posOffset>-38677</wp:posOffset>
                </wp:positionH>
                <wp:positionV relativeFrom="paragraph">
                  <wp:posOffset>22225</wp:posOffset>
                </wp:positionV>
                <wp:extent cx="571500" cy="457200"/>
                <wp:effectExtent l="0" t="0" r="19050" b="19050"/>
                <wp:wrapNone/>
                <wp:docPr id="1048" name="Oval 104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9F0A2" w14:textId="4D59F7F8" w:rsidR="003B3A81" w:rsidRPr="007F12E6" w:rsidRDefault="003B3A81" w:rsidP="003B3A81">
                            <w:pPr>
                              <w:jc w:val="both"/>
                              <w:rPr>
                                <w:color w:val="000000" w:themeColor="text1"/>
                                <w:sz w:val="18"/>
                                <w:szCs w:val="16"/>
                                <w:lang w:val="en-US"/>
                              </w:rPr>
                            </w:pPr>
                            <w:r>
                              <w:rPr>
                                <w:color w:val="000000" w:themeColor="text1"/>
                                <w:sz w:val="18"/>
                                <w:szCs w:val="16"/>
                                <w:lang w:val="en-US"/>
                              </w:rPr>
                              <w:t>3</w:t>
                            </w:r>
                            <w:r w:rsidR="003A2100">
                              <w:rPr>
                                <w:color w:val="000000" w:themeColor="text1"/>
                                <w:sz w:val="18"/>
                                <w:szCs w:val="16"/>
                                <w:lang w:val="en-US"/>
                              </w:rPr>
                              <w:t>6</w:t>
                            </w:r>
                            <w:r>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D78736" id="Oval 1048" o:spid="_x0000_s1047" style="position:absolute;left:0;text-align:left;margin-left:-3.05pt;margin-top:1.75pt;width:45pt;height:36pt;z-index:25208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bMiQIAAKU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" fillcolor="white [3212]" strokecolor="black [3213]" strokeweight="1pt">
                <v:stroke joinstyle="miter"/>
                <v:textbox>
                  <w:txbxContent>
                    <w:p w14:paraId="6769F0A2" w14:textId="4D59F7F8" w:rsidR="003B3A81" w:rsidRPr="007F12E6" w:rsidRDefault="003B3A81" w:rsidP="003B3A81">
                      <w:pPr>
                        <w:jc w:val="both"/>
                        <w:rPr>
                          <w:color w:val="000000" w:themeColor="text1"/>
                          <w:sz w:val="18"/>
                          <w:szCs w:val="16"/>
                          <w:lang w:val="en-US"/>
                        </w:rPr>
                      </w:pPr>
                      <w:r>
                        <w:rPr>
                          <w:color w:val="000000" w:themeColor="text1"/>
                          <w:sz w:val="18"/>
                          <w:szCs w:val="16"/>
                          <w:lang w:val="en-US"/>
                        </w:rPr>
                        <w:t>3</w:t>
                      </w:r>
                      <w:r w:rsidR="003A2100">
                        <w:rPr>
                          <w:color w:val="000000" w:themeColor="text1"/>
                          <w:sz w:val="18"/>
                          <w:szCs w:val="16"/>
                          <w:lang w:val="en-US"/>
                        </w:rPr>
                        <w:t>6</w:t>
                      </w:r>
                      <w:r>
                        <w:rPr>
                          <w:color w:val="000000" w:themeColor="text1"/>
                          <w:sz w:val="18"/>
                          <w:szCs w:val="16"/>
                          <w:lang w:val="en-US"/>
                        </w:rPr>
                        <w:t>A</w:t>
                      </w:r>
                    </w:p>
                  </w:txbxContent>
                </v:textbox>
              </v:oval>
            </w:pict>
          </mc:Fallback>
        </mc:AlternateContent>
      </w:r>
    </w:p>
    <w:p w14:paraId="2156EBBB" w14:textId="2DCF53DC" w:rsidR="00FD53C6" w:rsidRDefault="003A2100" w:rsidP="0060367D">
      <w:pPr>
        <w:tabs>
          <w:tab w:val="left" w:pos="1440"/>
          <w:tab w:val="center" w:pos="4320"/>
        </w:tabs>
        <w:spacing w:line="276" w:lineRule="auto"/>
        <w:jc w:val="both"/>
        <w:rPr>
          <w:rFonts w:eastAsia="Times New Roman" w:cs="Times New Roman"/>
          <w:b w:val="0"/>
          <w:szCs w:val="20"/>
          <w:lang w:eastAsia="en-PH"/>
        </w:rPr>
      </w:pPr>
      <w:r w:rsidRPr="003A2100">
        <w:rPr>
          <w:rFonts w:eastAsia="Times New Roman" w:cs="Times New Roman"/>
          <w:b w:val="0"/>
          <w:noProof/>
          <w:szCs w:val="20"/>
          <w:lang w:eastAsia="en-PH"/>
        </w:rPr>
        <w:drawing>
          <wp:anchor distT="0" distB="0" distL="114300" distR="114300" simplePos="0" relativeHeight="251544053" behindDoc="0" locked="0" layoutInCell="1" allowOverlap="1" wp14:anchorId="1C750098" wp14:editId="0CDFD0ED">
            <wp:simplePos x="0" y="0"/>
            <wp:positionH relativeFrom="column">
              <wp:posOffset>0</wp:posOffset>
            </wp:positionH>
            <wp:positionV relativeFrom="paragraph">
              <wp:posOffset>179763</wp:posOffset>
            </wp:positionV>
            <wp:extent cx="5486400" cy="3438525"/>
            <wp:effectExtent l="0" t="0" r="0" b="9525"/>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3438525"/>
                    </a:xfrm>
                    <a:prstGeom prst="rect">
                      <a:avLst/>
                    </a:prstGeom>
                  </pic:spPr>
                </pic:pic>
              </a:graphicData>
            </a:graphic>
            <wp14:sizeRelH relativeFrom="page">
              <wp14:pctWidth>0</wp14:pctWidth>
            </wp14:sizeRelH>
            <wp14:sizeRelV relativeFrom="page">
              <wp14:pctHeight>0</wp14:pctHeight>
            </wp14:sizeRelV>
          </wp:anchor>
        </w:drawing>
      </w:r>
    </w:p>
    <w:p w14:paraId="34180EED" w14:textId="161E91E2"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4A4318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EB7ECA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1C7246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709F81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AD10EAF"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AC03EA"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D09D9D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57972E7"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B57387C"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28D31F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E5ED049"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0078C44"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3D05E87" w14:textId="265D11D8"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9832FE0" w14:textId="53F06468"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4848BDB3" w14:textId="29A266A7" w:rsidR="00B16B90" w:rsidRDefault="00B16B90" w:rsidP="0060367D">
      <w:pPr>
        <w:tabs>
          <w:tab w:val="left" w:pos="1440"/>
          <w:tab w:val="center" w:pos="4320"/>
        </w:tabs>
        <w:spacing w:line="276" w:lineRule="auto"/>
        <w:jc w:val="both"/>
        <w:rPr>
          <w:rFonts w:eastAsia="Times New Roman" w:cs="Times New Roman"/>
          <w:b w:val="0"/>
          <w:szCs w:val="20"/>
          <w:lang w:eastAsia="en-PH"/>
        </w:rPr>
      </w:pPr>
    </w:p>
    <w:p w14:paraId="5648DA5A" w14:textId="43ED85B0" w:rsidR="00B16B90" w:rsidRDefault="00B16B90" w:rsidP="0060367D">
      <w:pPr>
        <w:tabs>
          <w:tab w:val="left" w:pos="1440"/>
          <w:tab w:val="center" w:pos="4320"/>
        </w:tabs>
        <w:spacing w:line="276" w:lineRule="auto"/>
        <w:jc w:val="both"/>
        <w:rPr>
          <w:rFonts w:eastAsia="Times New Roman" w:cs="Times New Roman"/>
          <w:b w:val="0"/>
          <w:szCs w:val="20"/>
          <w:lang w:eastAsia="en-PH"/>
        </w:rPr>
      </w:pPr>
    </w:p>
    <w:p w14:paraId="0A2E865C" w14:textId="35E52D99" w:rsidR="00B16B90" w:rsidRDefault="00B16B90" w:rsidP="0060367D">
      <w:pPr>
        <w:tabs>
          <w:tab w:val="left" w:pos="1440"/>
          <w:tab w:val="center" w:pos="4320"/>
        </w:tabs>
        <w:spacing w:line="276" w:lineRule="auto"/>
        <w:jc w:val="both"/>
        <w:rPr>
          <w:rFonts w:eastAsia="Times New Roman" w:cs="Times New Roman"/>
          <w:b w:val="0"/>
          <w:szCs w:val="20"/>
          <w:lang w:eastAsia="en-PH"/>
        </w:rPr>
      </w:pPr>
    </w:p>
    <w:p w14:paraId="34130692" w14:textId="58EFED86" w:rsidR="00B16B90" w:rsidRDefault="00B16B90" w:rsidP="0060367D">
      <w:pPr>
        <w:tabs>
          <w:tab w:val="left" w:pos="1440"/>
          <w:tab w:val="center" w:pos="4320"/>
        </w:tabs>
        <w:spacing w:line="276" w:lineRule="auto"/>
        <w:jc w:val="both"/>
        <w:rPr>
          <w:rFonts w:eastAsia="Times New Roman" w:cs="Times New Roman"/>
          <w:b w:val="0"/>
          <w:szCs w:val="20"/>
          <w:lang w:eastAsia="en-PH"/>
        </w:rPr>
      </w:pPr>
    </w:p>
    <w:p w14:paraId="07780965" w14:textId="77777777" w:rsidR="00B16B90" w:rsidRDefault="00B16B90" w:rsidP="0060367D">
      <w:pPr>
        <w:tabs>
          <w:tab w:val="left" w:pos="1440"/>
          <w:tab w:val="center" w:pos="4320"/>
        </w:tabs>
        <w:spacing w:line="276" w:lineRule="auto"/>
        <w:jc w:val="both"/>
        <w:rPr>
          <w:rFonts w:eastAsia="Times New Roman" w:cs="Times New Roman"/>
          <w:b w:val="0"/>
          <w:szCs w:val="20"/>
          <w:lang w:eastAsia="en-PH"/>
        </w:rPr>
      </w:pPr>
    </w:p>
    <w:p w14:paraId="00420445" w14:textId="019AF9EB" w:rsidR="00FD53C6" w:rsidRDefault="008F3F55" w:rsidP="0060367D">
      <w:pPr>
        <w:tabs>
          <w:tab w:val="left" w:pos="1440"/>
          <w:tab w:val="center" w:pos="4320"/>
        </w:tabs>
        <w:spacing w:line="276" w:lineRule="auto"/>
        <w:jc w:val="both"/>
        <w:rPr>
          <w:rFonts w:eastAsia="Times New Roman" w:cs="Times New Roman"/>
          <w:b w:val="0"/>
          <w:szCs w:val="20"/>
          <w:lang w:eastAsia="en-PH"/>
        </w:rPr>
      </w:pPr>
      <w:r w:rsidRPr="003A2100">
        <w:rPr>
          <w:rFonts w:eastAsia="Times New Roman" w:cs="Times New Roman"/>
          <w:b w:val="0"/>
          <w:noProof/>
          <w:szCs w:val="20"/>
          <w:lang w:eastAsia="en-PH"/>
        </w:rPr>
        <w:drawing>
          <wp:anchor distT="0" distB="0" distL="114300" distR="114300" simplePos="0" relativeHeight="251543028" behindDoc="0" locked="0" layoutInCell="1" allowOverlap="1" wp14:anchorId="5FFBE972" wp14:editId="797D4CDE">
            <wp:simplePos x="0" y="0"/>
            <wp:positionH relativeFrom="column">
              <wp:posOffset>-6927</wp:posOffset>
            </wp:positionH>
            <wp:positionV relativeFrom="paragraph">
              <wp:posOffset>13855</wp:posOffset>
            </wp:positionV>
            <wp:extent cx="5485814" cy="3096490"/>
            <wp:effectExtent l="0" t="0" r="635" b="8890"/>
            <wp:wrapNone/>
            <wp:docPr id="1089" name="Picture 10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89912" cy="3098803"/>
                    </a:xfrm>
                    <a:prstGeom prst="rect">
                      <a:avLst/>
                    </a:prstGeom>
                  </pic:spPr>
                </pic:pic>
              </a:graphicData>
            </a:graphic>
            <wp14:sizeRelH relativeFrom="page">
              <wp14:pctWidth>0</wp14:pctWidth>
            </wp14:sizeRelH>
            <wp14:sizeRelV relativeFrom="page">
              <wp14:pctHeight>0</wp14:pctHeight>
            </wp14:sizeRelV>
          </wp:anchor>
        </w:drawing>
      </w:r>
      <w:r w:rsidR="003A2100" w:rsidRPr="003A2100">
        <w:rPr>
          <w:rFonts w:eastAsia="Times New Roman" w:cs="Times New Roman"/>
          <w:b w:val="0"/>
          <w:noProof/>
          <w:szCs w:val="20"/>
          <w:lang w:eastAsia="en-PH"/>
        </w:rPr>
        <w:drawing>
          <wp:anchor distT="0" distB="0" distL="114300" distR="114300" simplePos="0" relativeHeight="252150272" behindDoc="0" locked="0" layoutInCell="1" allowOverlap="1" wp14:anchorId="55893346" wp14:editId="45201F86">
            <wp:simplePos x="0" y="0"/>
            <wp:positionH relativeFrom="column">
              <wp:posOffset>3051059</wp:posOffset>
            </wp:positionH>
            <wp:positionV relativeFrom="paragraph">
              <wp:posOffset>153208</wp:posOffset>
            </wp:positionV>
            <wp:extent cx="2269301" cy="630382"/>
            <wp:effectExtent l="19050" t="19050" r="17145" b="1778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4489"/>
                    <a:stretch/>
                  </pic:blipFill>
                  <pic:spPr bwMode="auto">
                    <a:xfrm>
                      <a:off x="0" y="0"/>
                      <a:ext cx="2269301" cy="63038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100">
        <w:rPr>
          <w:noProof/>
        </w:rPr>
        <mc:AlternateContent>
          <mc:Choice Requires="wps">
            <w:drawing>
              <wp:anchor distT="0" distB="0" distL="114300" distR="114300" simplePos="0" relativeHeight="252085760" behindDoc="0" locked="0" layoutInCell="1" allowOverlap="1" wp14:anchorId="2B12275D" wp14:editId="58EDEB6C">
                <wp:simplePos x="0" y="0"/>
                <wp:positionH relativeFrom="column">
                  <wp:posOffset>-63500</wp:posOffset>
                </wp:positionH>
                <wp:positionV relativeFrom="paragraph">
                  <wp:posOffset>-351213</wp:posOffset>
                </wp:positionV>
                <wp:extent cx="571500" cy="457200"/>
                <wp:effectExtent l="0" t="0" r="19050" b="19050"/>
                <wp:wrapNone/>
                <wp:docPr id="1050" name="Oval 105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DB698" w14:textId="5BBCC69C" w:rsidR="001137E3" w:rsidRPr="007F12E6" w:rsidRDefault="001137E3" w:rsidP="001137E3">
                            <w:pPr>
                              <w:jc w:val="both"/>
                              <w:rPr>
                                <w:color w:val="000000" w:themeColor="text1"/>
                                <w:sz w:val="18"/>
                                <w:szCs w:val="16"/>
                                <w:lang w:val="en-US"/>
                              </w:rPr>
                            </w:pPr>
                            <w:r>
                              <w:rPr>
                                <w:color w:val="000000" w:themeColor="text1"/>
                                <w:sz w:val="18"/>
                                <w:szCs w:val="16"/>
                                <w:lang w:val="en-US"/>
                              </w:rPr>
                              <w:t>3</w:t>
                            </w:r>
                            <w:r w:rsidR="003A2100">
                              <w:rPr>
                                <w:color w:val="000000" w:themeColor="text1"/>
                                <w:sz w:val="18"/>
                                <w:szCs w:val="16"/>
                                <w:lang w:val="en-US"/>
                              </w:rPr>
                              <w:t>6</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12275D" id="Oval 1050" o:spid="_x0000_s1048" style="position:absolute;left:0;text-align:left;margin-left:-5pt;margin-top:-27.65pt;width:45pt;height:36pt;z-index:25208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1FiAIAAKU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" fillcolor="white [3212]" strokecolor="black [3213]" strokeweight="1pt">
                <v:stroke joinstyle="miter"/>
                <v:textbox>
                  <w:txbxContent>
                    <w:p w14:paraId="476DB698" w14:textId="5BBCC69C" w:rsidR="001137E3" w:rsidRPr="007F12E6" w:rsidRDefault="001137E3" w:rsidP="001137E3">
                      <w:pPr>
                        <w:jc w:val="both"/>
                        <w:rPr>
                          <w:color w:val="000000" w:themeColor="text1"/>
                          <w:sz w:val="18"/>
                          <w:szCs w:val="16"/>
                          <w:lang w:val="en-US"/>
                        </w:rPr>
                      </w:pPr>
                      <w:r>
                        <w:rPr>
                          <w:color w:val="000000" w:themeColor="text1"/>
                          <w:sz w:val="18"/>
                          <w:szCs w:val="16"/>
                          <w:lang w:val="en-US"/>
                        </w:rPr>
                        <w:t>3</w:t>
                      </w:r>
                      <w:r w:rsidR="003A2100">
                        <w:rPr>
                          <w:color w:val="000000" w:themeColor="text1"/>
                          <w:sz w:val="18"/>
                          <w:szCs w:val="16"/>
                          <w:lang w:val="en-US"/>
                        </w:rPr>
                        <w:t>6</w:t>
                      </w:r>
                      <w:r>
                        <w:rPr>
                          <w:color w:val="000000" w:themeColor="text1"/>
                          <w:sz w:val="18"/>
                          <w:szCs w:val="16"/>
                          <w:lang w:val="en-US"/>
                        </w:rPr>
                        <w:t>B</w:t>
                      </w:r>
                    </w:p>
                  </w:txbxContent>
                </v:textbox>
              </v:oval>
            </w:pict>
          </mc:Fallback>
        </mc:AlternateContent>
      </w:r>
    </w:p>
    <w:p w14:paraId="4B8043C3" w14:textId="0DEE9AA6"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07A7089" w14:textId="70CD6C02"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6F1AA3BD" w14:textId="3E2CF713"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C8CCCD5" w14:textId="0A682EA6"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AA3395F" w14:textId="0B355E93"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824F363" w14:textId="5FE5DB99"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CE568D1" w14:textId="624405E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31BE2E0" w14:textId="640D0B18"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EFAB58D" w14:textId="5E73F761"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60F2AABE" w14:textId="2BF5D02C"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386BC830" w14:textId="7777777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0382CE5F" w14:textId="6A5F5550"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ADA5A16" w14:textId="223E2B92"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29058E8A" w14:textId="66CEFFBC"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1284BB22" w14:textId="2B30C387" w:rsidR="00FD53C6" w:rsidRDefault="00FD53C6" w:rsidP="0060367D">
      <w:pPr>
        <w:tabs>
          <w:tab w:val="left" w:pos="1440"/>
          <w:tab w:val="center" w:pos="4320"/>
        </w:tabs>
        <w:spacing w:line="276" w:lineRule="auto"/>
        <w:jc w:val="both"/>
        <w:rPr>
          <w:rFonts w:eastAsia="Times New Roman" w:cs="Times New Roman"/>
          <w:b w:val="0"/>
          <w:szCs w:val="20"/>
          <w:lang w:eastAsia="en-PH"/>
        </w:rPr>
      </w:pPr>
    </w:p>
    <w:p w14:paraId="7C24C364" w14:textId="18CF3791" w:rsidR="003A2100" w:rsidRDefault="00240A4E" w:rsidP="00240A4E">
      <w:pPr>
        <w:tabs>
          <w:tab w:val="left" w:pos="1440"/>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lastRenderedPageBreak/>
        <w:t>The user should click the “Remove” action button as shown in item number one (1) to remove a user account as shown in item number two (2) and by clicking the “Remove” button as shown in item number three (3) to remove the user account.</w:t>
      </w:r>
    </w:p>
    <w:p w14:paraId="569A510A" w14:textId="60936D32" w:rsidR="00240A4E" w:rsidRDefault="00240A4E" w:rsidP="00FD53C6">
      <w:pPr>
        <w:tabs>
          <w:tab w:val="left" w:pos="1440"/>
          <w:tab w:val="center" w:pos="4320"/>
        </w:tabs>
        <w:spacing w:line="360" w:lineRule="auto"/>
        <w:jc w:val="both"/>
        <w:rPr>
          <w:rFonts w:eastAsia="Times New Roman" w:cs="Times New Roman"/>
          <w:b w:val="0"/>
          <w:szCs w:val="20"/>
          <w:lang w:eastAsia="en-PH"/>
        </w:rPr>
      </w:pPr>
      <w:r>
        <w:rPr>
          <w:noProof/>
        </w:rPr>
        <mc:AlternateContent>
          <mc:Choice Requires="wps">
            <w:drawing>
              <wp:anchor distT="0" distB="0" distL="114300" distR="114300" simplePos="0" relativeHeight="252152320" behindDoc="0" locked="0" layoutInCell="1" allowOverlap="1" wp14:anchorId="1AA91C9C" wp14:editId="5B8ADABC">
                <wp:simplePos x="0" y="0"/>
                <wp:positionH relativeFrom="column">
                  <wp:posOffset>-34348</wp:posOffset>
                </wp:positionH>
                <wp:positionV relativeFrom="paragraph">
                  <wp:posOffset>109855</wp:posOffset>
                </wp:positionV>
                <wp:extent cx="571500" cy="457200"/>
                <wp:effectExtent l="0" t="0" r="19050" b="19050"/>
                <wp:wrapNone/>
                <wp:docPr id="1092" name="Oval 109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5061F" w14:textId="6FF2EF90" w:rsidR="008F3F55" w:rsidRPr="007F12E6" w:rsidRDefault="008F3F55" w:rsidP="008F3F55">
                            <w:pPr>
                              <w:jc w:val="both"/>
                              <w:rPr>
                                <w:color w:val="000000" w:themeColor="text1"/>
                                <w:sz w:val="18"/>
                                <w:szCs w:val="16"/>
                                <w:lang w:val="en-US"/>
                              </w:rPr>
                            </w:pPr>
                            <w:r>
                              <w:rPr>
                                <w:color w:val="000000" w:themeColor="text1"/>
                                <w:sz w:val="18"/>
                                <w:szCs w:val="16"/>
                                <w:lang w:val="en-US"/>
                              </w:rPr>
                              <w:t>36</w:t>
                            </w:r>
                            <w:r w:rsidR="00240A4E">
                              <w:rPr>
                                <w:color w:val="000000" w:themeColor="text1"/>
                                <w:sz w:val="18"/>
                                <w:szCs w:val="16"/>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A91C9C" id="Oval 1092" o:spid="_x0000_s1049" style="position:absolute;left:0;text-align:left;margin-left:-2.7pt;margin-top:8.65pt;width:45pt;height:36pt;z-index:25215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XIiA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" fillcolor="white [3212]" strokecolor="black [3213]" strokeweight="1pt">
                <v:stroke joinstyle="miter"/>
                <v:textbox>
                  <w:txbxContent>
                    <w:p w14:paraId="4555061F" w14:textId="6FF2EF90" w:rsidR="008F3F55" w:rsidRPr="007F12E6" w:rsidRDefault="008F3F55" w:rsidP="008F3F55">
                      <w:pPr>
                        <w:jc w:val="both"/>
                        <w:rPr>
                          <w:color w:val="000000" w:themeColor="text1"/>
                          <w:sz w:val="18"/>
                          <w:szCs w:val="16"/>
                          <w:lang w:val="en-US"/>
                        </w:rPr>
                      </w:pPr>
                      <w:r>
                        <w:rPr>
                          <w:color w:val="000000" w:themeColor="text1"/>
                          <w:sz w:val="18"/>
                          <w:szCs w:val="16"/>
                          <w:lang w:val="en-US"/>
                        </w:rPr>
                        <w:t>36</w:t>
                      </w:r>
                      <w:r w:rsidR="00240A4E">
                        <w:rPr>
                          <w:color w:val="000000" w:themeColor="text1"/>
                          <w:sz w:val="18"/>
                          <w:szCs w:val="16"/>
                          <w:lang w:val="en-US"/>
                        </w:rPr>
                        <w:t>C</w:t>
                      </w:r>
                    </w:p>
                  </w:txbxContent>
                </v:textbox>
              </v:oval>
            </w:pict>
          </mc:Fallback>
        </mc:AlternateContent>
      </w:r>
    </w:p>
    <w:p w14:paraId="02214C43" w14:textId="6B1D1ACE" w:rsidR="008F3F55" w:rsidRDefault="008F3F55" w:rsidP="00FD53C6">
      <w:pPr>
        <w:tabs>
          <w:tab w:val="left" w:pos="1440"/>
          <w:tab w:val="center" w:pos="4320"/>
        </w:tabs>
        <w:spacing w:line="360" w:lineRule="auto"/>
        <w:jc w:val="both"/>
        <w:rPr>
          <w:rFonts w:eastAsia="Times New Roman" w:cs="Times New Roman"/>
          <w:b w:val="0"/>
          <w:szCs w:val="20"/>
          <w:lang w:eastAsia="en-PH"/>
        </w:rPr>
      </w:pPr>
      <w:r w:rsidRPr="008F3F55">
        <w:rPr>
          <w:rFonts w:eastAsia="Times New Roman" w:cs="Times New Roman"/>
          <w:b w:val="0"/>
          <w:noProof/>
          <w:szCs w:val="20"/>
          <w:lang w:eastAsia="en-PH"/>
        </w:rPr>
        <w:drawing>
          <wp:anchor distT="0" distB="0" distL="114300" distR="114300" simplePos="0" relativeHeight="251542003" behindDoc="0" locked="0" layoutInCell="1" allowOverlap="1" wp14:anchorId="490F9E61" wp14:editId="3EC5464D">
            <wp:simplePos x="0" y="0"/>
            <wp:positionH relativeFrom="column">
              <wp:posOffset>20781</wp:posOffset>
            </wp:positionH>
            <wp:positionV relativeFrom="paragraph">
              <wp:posOffset>218267</wp:posOffset>
            </wp:positionV>
            <wp:extent cx="5458691" cy="3139440"/>
            <wp:effectExtent l="0" t="0" r="8890" b="381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61484" cy="3141046"/>
                    </a:xfrm>
                    <a:prstGeom prst="rect">
                      <a:avLst/>
                    </a:prstGeom>
                  </pic:spPr>
                </pic:pic>
              </a:graphicData>
            </a:graphic>
            <wp14:sizeRelH relativeFrom="page">
              <wp14:pctWidth>0</wp14:pctWidth>
            </wp14:sizeRelH>
            <wp14:sizeRelV relativeFrom="page">
              <wp14:pctHeight>0</wp14:pctHeight>
            </wp14:sizeRelV>
          </wp:anchor>
        </w:drawing>
      </w:r>
    </w:p>
    <w:p w14:paraId="477B5B93" w14:textId="591794F6"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3B878851"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6C31C2E4"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682BBDAB"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4AC7B213"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396C2074"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38A65E30"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5A214CCF"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0DB199C5"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431ECF38" w14:textId="574646CA"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3E16A413"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36B3E81C" w14:textId="77777777" w:rsidR="008F3F55" w:rsidRDefault="008F3F55" w:rsidP="00FD53C6">
      <w:pPr>
        <w:tabs>
          <w:tab w:val="left" w:pos="1440"/>
          <w:tab w:val="center" w:pos="4320"/>
        </w:tabs>
        <w:spacing w:line="360" w:lineRule="auto"/>
        <w:jc w:val="both"/>
        <w:rPr>
          <w:rFonts w:eastAsia="Times New Roman" w:cs="Times New Roman"/>
          <w:b w:val="0"/>
          <w:szCs w:val="20"/>
          <w:lang w:eastAsia="en-PH"/>
        </w:rPr>
      </w:pPr>
    </w:p>
    <w:p w14:paraId="0D9A0513" w14:textId="3735B7DF" w:rsidR="008F3F55" w:rsidRDefault="00240A4E" w:rsidP="008F3F55">
      <w:pPr>
        <w:tabs>
          <w:tab w:val="left" w:pos="1440"/>
          <w:tab w:val="center" w:pos="4320"/>
        </w:tabs>
        <w:spacing w:line="276" w:lineRule="auto"/>
        <w:jc w:val="both"/>
        <w:rPr>
          <w:rFonts w:eastAsia="Times New Roman" w:cs="Times New Roman"/>
          <w:b w:val="0"/>
          <w:szCs w:val="20"/>
          <w:lang w:eastAsia="en-PH"/>
        </w:rPr>
      </w:pPr>
      <w:r>
        <w:rPr>
          <w:rFonts w:eastAsia="Times New Roman" w:cs="Times New Roman"/>
          <w:b w:val="0"/>
          <w:szCs w:val="20"/>
          <w:lang w:eastAsia="en-PH"/>
        </w:rPr>
        <w:t xml:space="preserve">And by </w:t>
      </w:r>
      <w:r w:rsidR="008F3F55">
        <w:rPr>
          <w:rFonts w:eastAsia="Times New Roman" w:cs="Times New Roman"/>
          <w:b w:val="0"/>
          <w:szCs w:val="20"/>
          <w:lang w:eastAsia="en-PH"/>
        </w:rPr>
        <w:t xml:space="preserve">clicking “OK” to successfully remove the user </w:t>
      </w:r>
      <w:r>
        <w:rPr>
          <w:rFonts w:eastAsia="Times New Roman" w:cs="Times New Roman"/>
          <w:b w:val="0"/>
          <w:szCs w:val="20"/>
          <w:lang w:eastAsia="en-PH"/>
        </w:rPr>
        <w:t>account as shown in item number four (4).</w:t>
      </w:r>
    </w:p>
    <w:p w14:paraId="63299CF2" w14:textId="78923F72" w:rsidR="00AA5AD6" w:rsidRPr="00AA5AD6" w:rsidRDefault="00AA5AD6" w:rsidP="00AA5AD6">
      <w:pPr>
        <w:tabs>
          <w:tab w:val="left" w:pos="1440"/>
          <w:tab w:val="center" w:pos="4320"/>
        </w:tabs>
        <w:spacing w:line="360" w:lineRule="auto"/>
        <w:rPr>
          <w:bCs/>
          <w:lang w:eastAsia="en-PH"/>
        </w:rPr>
        <w:sectPr w:rsidR="00AA5AD6" w:rsidRPr="00AA5AD6" w:rsidSect="00341779">
          <w:pgSz w:w="12240" w:h="15840" w:code="1"/>
          <w:pgMar w:top="1440" w:right="1440" w:bottom="1440" w:left="2160" w:header="720" w:footer="288" w:gutter="0"/>
          <w:cols w:space="720"/>
          <w:docGrid w:linePitch="360"/>
        </w:sectPr>
      </w:pPr>
      <w:r>
        <w:rPr>
          <w:rFonts w:eastAsia="Times New Roman" w:cs="Times New Roman"/>
          <w:bCs/>
          <w:szCs w:val="20"/>
          <w:lang w:eastAsia="en-PH"/>
        </w:rPr>
        <w:t>Figure 3</w:t>
      </w:r>
      <w:r w:rsidR="00240A4E">
        <w:rPr>
          <w:rFonts w:eastAsia="Times New Roman" w:cs="Times New Roman"/>
          <w:bCs/>
          <w:szCs w:val="20"/>
          <w:lang w:eastAsia="en-PH"/>
        </w:rPr>
        <w:t>6</w:t>
      </w:r>
      <w:r>
        <w:rPr>
          <w:rFonts w:eastAsia="Times New Roman" w:cs="Times New Roman"/>
          <w:bCs/>
          <w:szCs w:val="20"/>
          <w:lang w:eastAsia="en-PH"/>
        </w:rPr>
        <w:t xml:space="preserve"> A-</w:t>
      </w:r>
      <w:r w:rsidR="00240A4E">
        <w:rPr>
          <w:rFonts w:eastAsia="Times New Roman" w:cs="Times New Roman"/>
          <w:bCs/>
          <w:szCs w:val="20"/>
          <w:lang w:eastAsia="en-PH"/>
        </w:rPr>
        <w:t>C</w:t>
      </w:r>
      <w:r>
        <w:rPr>
          <w:rFonts w:eastAsia="Times New Roman" w:cs="Times New Roman"/>
          <w:bCs/>
          <w:szCs w:val="20"/>
          <w:lang w:eastAsia="en-PH"/>
        </w:rPr>
        <w:t>. Remove User Account Storyboard</w:t>
      </w:r>
    </w:p>
    <w:p w14:paraId="1F267891" w14:textId="4ABAFC91" w:rsidR="001137E3" w:rsidRDefault="00CF62D1" w:rsidP="007B1191">
      <w:pPr>
        <w:tabs>
          <w:tab w:val="left" w:pos="1587"/>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lastRenderedPageBreak/>
        <w:t>REQ</w:t>
      </w:r>
      <w:r w:rsidR="00B16B90">
        <w:rPr>
          <w:rFonts w:eastAsia="Times New Roman" w:cs="Times New Roman"/>
          <w:b w:val="0"/>
          <w:szCs w:val="20"/>
          <w:lang w:eastAsia="en-PH"/>
        </w:rPr>
        <w:t>9</w:t>
      </w:r>
      <w:r>
        <w:rPr>
          <w:rFonts w:eastAsia="Times New Roman" w:cs="Times New Roman"/>
          <w:b w:val="0"/>
          <w:szCs w:val="20"/>
          <w:lang w:eastAsia="en-PH"/>
        </w:rPr>
        <w:t xml:space="preserve">. The owner shall be able to </w:t>
      </w:r>
      <w:r w:rsidR="00BF6E61">
        <w:rPr>
          <w:rFonts w:eastAsia="Times New Roman" w:cs="Times New Roman"/>
          <w:b w:val="0"/>
          <w:szCs w:val="20"/>
          <w:lang w:eastAsia="en-PH"/>
        </w:rPr>
        <w:t>view the</w:t>
      </w:r>
      <w:r w:rsidR="00470045">
        <w:rPr>
          <w:rFonts w:eastAsia="Times New Roman" w:cs="Times New Roman"/>
          <w:b w:val="0"/>
          <w:szCs w:val="20"/>
          <w:lang w:eastAsia="en-PH"/>
        </w:rPr>
        <w:t xml:space="preserve"> reports in</w:t>
      </w:r>
      <w:r w:rsidR="00BF6E61">
        <w:rPr>
          <w:rFonts w:eastAsia="Times New Roman" w:cs="Times New Roman"/>
          <w:b w:val="0"/>
          <w:szCs w:val="20"/>
          <w:lang w:eastAsia="en-PH"/>
        </w:rPr>
        <w:t xml:space="preserve"> reorder list of </w:t>
      </w:r>
      <w:proofErr w:type="gramStart"/>
      <w:r w:rsidR="00BF6E61">
        <w:rPr>
          <w:rFonts w:eastAsia="Times New Roman" w:cs="Times New Roman"/>
          <w:b w:val="0"/>
          <w:szCs w:val="20"/>
          <w:lang w:eastAsia="en-PH"/>
        </w:rPr>
        <w:t>inventor</w:t>
      </w:r>
      <w:r w:rsidR="00BC7228">
        <w:rPr>
          <w:rFonts w:eastAsia="Times New Roman" w:cs="Times New Roman"/>
          <w:b w:val="0"/>
          <w:szCs w:val="20"/>
          <w:lang w:eastAsia="en-PH"/>
        </w:rPr>
        <w:t>y</w:t>
      </w:r>
      <w:proofErr w:type="gramEnd"/>
      <w:r>
        <w:rPr>
          <w:rFonts w:eastAsia="Times New Roman" w:cs="Times New Roman"/>
          <w:b w:val="0"/>
          <w:szCs w:val="20"/>
          <w:lang w:eastAsia="en-PH"/>
        </w:rPr>
        <w:t>.</w:t>
      </w:r>
    </w:p>
    <w:p w14:paraId="01DF2FF2" w14:textId="60631FCC" w:rsidR="007B1191" w:rsidRDefault="007B1191" w:rsidP="007B1191">
      <w:pPr>
        <w:tabs>
          <w:tab w:val="left" w:pos="1587"/>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t>REQ</w:t>
      </w:r>
      <w:r w:rsidR="00B16B90">
        <w:rPr>
          <w:rFonts w:eastAsia="Times New Roman" w:cs="Times New Roman"/>
          <w:b w:val="0"/>
          <w:szCs w:val="20"/>
          <w:lang w:eastAsia="en-PH"/>
        </w:rPr>
        <w:t>10</w:t>
      </w:r>
      <w:r>
        <w:rPr>
          <w:rFonts w:eastAsia="Times New Roman" w:cs="Times New Roman"/>
          <w:b w:val="0"/>
          <w:szCs w:val="20"/>
          <w:lang w:eastAsia="en-PH"/>
        </w:rPr>
        <w:t>. The owner shall be able to print the reports of reorder list.</w:t>
      </w:r>
    </w:p>
    <w:p w14:paraId="417E46C3" w14:textId="6D6F73EC" w:rsidR="00CF62D1" w:rsidRDefault="00803919" w:rsidP="001137E3">
      <w:pPr>
        <w:tabs>
          <w:tab w:val="left" w:pos="1427"/>
          <w:tab w:val="center" w:pos="4320"/>
        </w:tabs>
        <w:spacing w:line="360" w:lineRule="auto"/>
        <w:jc w:val="both"/>
        <w:rPr>
          <w:rFonts w:eastAsia="Times New Roman" w:cs="Times New Roman"/>
          <w:b w:val="0"/>
          <w:szCs w:val="20"/>
          <w:lang w:eastAsia="en-PH"/>
        </w:rPr>
      </w:pPr>
      <w:r>
        <w:rPr>
          <w:noProof/>
        </w:rPr>
        <mc:AlternateContent>
          <mc:Choice Requires="wps">
            <w:drawing>
              <wp:anchor distT="0" distB="0" distL="114300" distR="114300" simplePos="0" relativeHeight="252090880" behindDoc="0" locked="0" layoutInCell="1" allowOverlap="1" wp14:anchorId="6A18D064" wp14:editId="7B30EF6A">
                <wp:simplePos x="0" y="0"/>
                <wp:positionH relativeFrom="column">
                  <wp:posOffset>-35560</wp:posOffset>
                </wp:positionH>
                <wp:positionV relativeFrom="paragraph">
                  <wp:posOffset>130752</wp:posOffset>
                </wp:positionV>
                <wp:extent cx="571500" cy="457200"/>
                <wp:effectExtent l="0" t="0" r="19050" b="19050"/>
                <wp:wrapNone/>
                <wp:docPr id="1052" name="Oval 105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018FB" w14:textId="689531B0" w:rsidR="00BF6E61" w:rsidRPr="007F12E6" w:rsidRDefault="00BF6E61" w:rsidP="00BF6E61">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7</w:t>
                            </w:r>
                            <w:r>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18D064" id="Oval 1052" o:spid="_x0000_s1050" style="position:absolute;left:0;text-align:left;margin-left:-2.8pt;margin-top:10.3pt;width:45pt;height:36pt;z-index:25209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yFiQIAAKU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" fillcolor="white [3212]" strokecolor="black [3213]" strokeweight="1pt">
                <v:stroke joinstyle="miter"/>
                <v:textbox>
                  <w:txbxContent>
                    <w:p w14:paraId="528018FB" w14:textId="689531B0" w:rsidR="00BF6E61" w:rsidRPr="007F12E6" w:rsidRDefault="00BF6E61" w:rsidP="00BF6E61">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7</w:t>
                      </w:r>
                      <w:r>
                        <w:rPr>
                          <w:color w:val="000000" w:themeColor="text1"/>
                          <w:sz w:val="18"/>
                          <w:szCs w:val="16"/>
                          <w:lang w:val="en-US"/>
                        </w:rPr>
                        <w:t>A</w:t>
                      </w:r>
                    </w:p>
                  </w:txbxContent>
                </v:textbox>
              </v:oval>
            </w:pict>
          </mc:Fallback>
        </mc:AlternateContent>
      </w:r>
    </w:p>
    <w:p w14:paraId="17788A30" w14:textId="05FAA168" w:rsidR="00BF6E61" w:rsidRPr="00BF6E61" w:rsidRDefault="00BF6E61" w:rsidP="00BF6E61">
      <w:pPr>
        <w:rPr>
          <w:rFonts w:eastAsia="Times New Roman" w:cs="Times New Roman"/>
          <w:szCs w:val="20"/>
          <w:lang w:eastAsia="en-PH"/>
        </w:rPr>
      </w:pPr>
    </w:p>
    <w:p w14:paraId="4909D6AF" w14:textId="7B0EB6AB" w:rsidR="00BF6E61" w:rsidRPr="00BF6E61" w:rsidRDefault="00803919" w:rsidP="00BF6E61">
      <w:pPr>
        <w:rPr>
          <w:rFonts w:eastAsia="Times New Roman" w:cs="Times New Roman"/>
          <w:szCs w:val="20"/>
          <w:lang w:eastAsia="en-PH"/>
        </w:rPr>
      </w:pPr>
      <w:r w:rsidRPr="00470045">
        <w:rPr>
          <w:rFonts w:eastAsia="Times New Roman" w:cs="Times New Roman"/>
          <w:noProof/>
          <w:szCs w:val="20"/>
          <w:lang w:eastAsia="en-PH"/>
        </w:rPr>
        <w:drawing>
          <wp:anchor distT="0" distB="0" distL="114300" distR="114300" simplePos="0" relativeHeight="251540978" behindDoc="0" locked="0" layoutInCell="1" allowOverlap="1" wp14:anchorId="11B9B090" wp14:editId="2E450892">
            <wp:simplePos x="0" y="0"/>
            <wp:positionH relativeFrom="column">
              <wp:posOffset>6350</wp:posOffset>
            </wp:positionH>
            <wp:positionV relativeFrom="paragraph">
              <wp:posOffset>30422</wp:posOffset>
            </wp:positionV>
            <wp:extent cx="5457825" cy="3810000"/>
            <wp:effectExtent l="0" t="0" r="9525"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57825" cy="3810000"/>
                    </a:xfrm>
                    <a:prstGeom prst="rect">
                      <a:avLst/>
                    </a:prstGeom>
                  </pic:spPr>
                </pic:pic>
              </a:graphicData>
            </a:graphic>
            <wp14:sizeRelH relativeFrom="page">
              <wp14:pctWidth>0</wp14:pctWidth>
            </wp14:sizeRelH>
            <wp14:sizeRelV relativeFrom="page">
              <wp14:pctHeight>0</wp14:pctHeight>
            </wp14:sizeRelV>
          </wp:anchor>
        </w:drawing>
      </w:r>
    </w:p>
    <w:p w14:paraId="0D1F26EE" w14:textId="77777777" w:rsidR="00BF6E61" w:rsidRPr="00BF6E61" w:rsidRDefault="00BF6E61" w:rsidP="00BF6E61">
      <w:pPr>
        <w:rPr>
          <w:rFonts w:eastAsia="Times New Roman" w:cs="Times New Roman"/>
          <w:szCs w:val="20"/>
          <w:lang w:eastAsia="en-PH"/>
        </w:rPr>
      </w:pPr>
    </w:p>
    <w:p w14:paraId="511EBBD5" w14:textId="77777777" w:rsidR="00BF6E61" w:rsidRPr="00BF6E61" w:rsidRDefault="00BF6E61" w:rsidP="00BF6E61">
      <w:pPr>
        <w:rPr>
          <w:rFonts w:eastAsia="Times New Roman" w:cs="Times New Roman"/>
          <w:szCs w:val="20"/>
          <w:lang w:eastAsia="en-PH"/>
        </w:rPr>
      </w:pPr>
    </w:p>
    <w:p w14:paraId="05C69A05" w14:textId="77777777" w:rsidR="00BF6E61" w:rsidRPr="00BF6E61" w:rsidRDefault="00BF6E61" w:rsidP="00BF6E61">
      <w:pPr>
        <w:rPr>
          <w:rFonts w:eastAsia="Times New Roman" w:cs="Times New Roman"/>
          <w:szCs w:val="20"/>
          <w:lang w:eastAsia="en-PH"/>
        </w:rPr>
      </w:pPr>
    </w:p>
    <w:p w14:paraId="7C9C80B1" w14:textId="77777777" w:rsidR="00BF6E61" w:rsidRPr="00BF6E61" w:rsidRDefault="00BF6E61" w:rsidP="00BF6E61">
      <w:pPr>
        <w:rPr>
          <w:rFonts w:eastAsia="Times New Roman" w:cs="Times New Roman"/>
          <w:szCs w:val="20"/>
          <w:lang w:eastAsia="en-PH"/>
        </w:rPr>
      </w:pPr>
    </w:p>
    <w:p w14:paraId="35A3ECED" w14:textId="77777777" w:rsidR="00BF6E61" w:rsidRPr="00BF6E61" w:rsidRDefault="00BF6E61" w:rsidP="00BF6E61">
      <w:pPr>
        <w:rPr>
          <w:rFonts w:eastAsia="Times New Roman" w:cs="Times New Roman"/>
          <w:szCs w:val="20"/>
          <w:lang w:eastAsia="en-PH"/>
        </w:rPr>
      </w:pPr>
    </w:p>
    <w:p w14:paraId="5CDAA7E4" w14:textId="77777777" w:rsidR="00BF6E61" w:rsidRPr="00BF6E61" w:rsidRDefault="00BF6E61" w:rsidP="00BF6E61">
      <w:pPr>
        <w:rPr>
          <w:rFonts w:eastAsia="Times New Roman" w:cs="Times New Roman"/>
          <w:szCs w:val="20"/>
          <w:lang w:eastAsia="en-PH"/>
        </w:rPr>
      </w:pPr>
    </w:p>
    <w:p w14:paraId="633B4B42" w14:textId="53E4832F" w:rsidR="00BF6E61" w:rsidRPr="00BF6E61" w:rsidRDefault="00BF6E61" w:rsidP="00BF6E61">
      <w:pPr>
        <w:rPr>
          <w:rFonts w:eastAsia="Times New Roman" w:cs="Times New Roman"/>
          <w:szCs w:val="20"/>
          <w:lang w:eastAsia="en-PH"/>
        </w:rPr>
      </w:pPr>
    </w:p>
    <w:p w14:paraId="797A97CC" w14:textId="77777777" w:rsidR="00BF6E61" w:rsidRPr="00BF6E61" w:rsidRDefault="00BF6E61" w:rsidP="00BF6E61">
      <w:pPr>
        <w:rPr>
          <w:rFonts w:eastAsia="Times New Roman" w:cs="Times New Roman"/>
          <w:szCs w:val="20"/>
          <w:lang w:eastAsia="en-PH"/>
        </w:rPr>
      </w:pPr>
    </w:p>
    <w:p w14:paraId="7EA1D8CE" w14:textId="77777777" w:rsidR="00BF6E61" w:rsidRPr="00BF6E61" w:rsidRDefault="00BF6E61" w:rsidP="00BF6E61">
      <w:pPr>
        <w:rPr>
          <w:rFonts w:eastAsia="Times New Roman" w:cs="Times New Roman"/>
          <w:szCs w:val="20"/>
          <w:lang w:eastAsia="en-PH"/>
        </w:rPr>
      </w:pPr>
    </w:p>
    <w:p w14:paraId="0CF97F86" w14:textId="13896D19" w:rsidR="00BF6E61" w:rsidRPr="00BF6E61" w:rsidRDefault="00BF6E61" w:rsidP="00BF6E61">
      <w:pPr>
        <w:rPr>
          <w:rFonts w:eastAsia="Times New Roman" w:cs="Times New Roman"/>
          <w:szCs w:val="20"/>
          <w:lang w:eastAsia="en-PH"/>
        </w:rPr>
      </w:pPr>
    </w:p>
    <w:p w14:paraId="77B7CAAC" w14:textId="77777777" w:rsidR="00BF6E61" w:rsidRPr="00BF6E61" w:rsidRDefault="00BF6E61" w:rsidP="00BF6E61">
      <w:pPr>
        <w:rPr>
          <w:rFonts w:eastAsia="Times New Roman" w:cs="Times New Roman"/>
          <w:szCs w:val="20"/>
          <w:lang w:eastAsia="en-PH"/>
        </w:rPr>
      </w:pPr>
    </w:p>
    <w:p w14:paraId="20610A7B" w14:textId="77777777" w:rsidR="00BF6E61" w:rsidRPr="00BF6E61" w:rsidRDefault="00BF6E61" w:rsidP="00BF6E61">
      <w:pPr>
        <w:rPr>
          <w:rFonts w:eastAsia="Times New Roman" w:cs="Times New Roman"/>
          <w:szCs w:val="20"/>
          <w:lang w:eastAsia="en-PH"/>
        </w:rPr>
      </w:pPr>
    </w:p>
    <w:p w14:paraId="1D6B2EC4" w14:textId="77777777" w:rsidR="00BF6E61" w:rsidRPr="00BF6E61" w:rsidRDefault="00BF6E61" w:rsidP="00BF6E61">
      <w:pPr>
        <w:rPr>
          <w:rFonts w:eastAsia="Times New Roman" w:cs="Times New Roman"/>
          <w:szCs w:val="20"/>
          <w:lang w:eastAsia="en-PH"/>
        </w:rPr>
      </w:pPr>
    </w:p>
    <w:p w14:paraId="439A73FF" w14:textId="543367E5" w:rsidR="00BF6E61" w:rsidRPr="00BF6E61" w:rsidRDefault="00BF6E61" w:rsidP="00BF6E61">
      <w:pPr>
        <w:rPr>
          <w:rFonts w:eastAsia="Times New Roman" w:cs="Times New Roman"/>
          <w:szCs w:val="20"/>
          <w:lang w:eastAsia="en-PH"/>
        </w:rPr>
      </w:pPr>
    </w:p>
    <w:p w14:paraId="789EDBD8" w14:textId="77777777" w:rsidR="00BF6E61" w:rsidRPr="00BF6E61" w:rsidRDefault="00BF6E61" w:rsidP="00BF6E61">
      <w:pPr>
        <w:rPr>
          <w:rFonts w:eastAsia="Times New Roman" w:cs="Times New Roman"/>
          <w:szCs w:val="20"/>
          <w:lang w:eastAsia="en-PH"/>
        </w:rPr>
      </w:pPr>
    </w:p>
    <w:p w14:paraId="162A263D" w14:textId="20B302C8" w:rsidR="00BF6E61" w:rsidRPr="00BF6E61" w:rsidRDefault="00BF6E61" w:rsidP="00BF6E61">
      <w:pPr>
        <w:rPr>
          <w:rFonts w:eastAsia="Times New Roman" w:cs="Times New Roman"/>
          <w:szCs w:val="20"/>
          <w:lang w:eastAsia="en-PH"/>
        </w:rPr>
      </w:pPr>
    </w:p>
    <w:p w14:paraId="035BA1A5" w14:textId="2B4DCA59" w:rsidR="00BF6E61" w:rsidRPr="00BF6E61" w:rsidRDefault="00BF6E61" w:rsidP="00C33937">
      <w:pPr>
        <w:jc w:val="both"/>
        <w:rPr>
          <w:rFonts w:eastAsia="Times New Roman" w:cs="Times New Roman"/>
          <w:szCs w:val="20"/>
          <w:lang w:eastAsia="en-PH"/>
        </w:rPr>
      </w:pPr>
    </w:p>
    <w:p w14:paraId="291C8947" w14:textId="4E960ACA" w:rsidR="00BF6E61" w:rsidRPr="00BF6E61" w:rsidRDefault="00BF6E61" w:rsidP="00C33937">
      <w:pPr>
        <w:jc w:val="both"/>
        <w:rPr>
          <w:rFonts w:eastAsia="Times New Roman" w:cs="Times New Roman"/>
          <w:szCs w:val="20"/>
          <w:lang w:eastAsia="en-PH"/>
        </w:rPr>
      </w:pPr>
    </w:p>
    <w:p w14:paraId="252389DB" w14:textId="77777777" w:rsidR="00803919" w:rsidRDefault="00803919" w:rsidP="00BF6E61">
      <w:pPr>
        <w:rPr>
          <w:rFonts w:eastAsia="Times New Roman" w:cs="Times New Roman"/>
          <w:b w:val="0"/>
          <w:szCs w:val="20"/>
          <w:lang w:eastAsia="en-PH"/>
        </w:rPr>
      </w:pPr>
    </w:p>
    <w:p w14:paraId="58CE4807" w14:textId="77777777" w:rsidR="00803919" w:rsidRDefault="00803919" w:rsidP="00BF6E61">
      <w:pPr>
        <w:rPr>
          <w:rFonts w:eastAsia="Times New Roman" w:cs="Times New Roman"/>
          <w:b w:val="0"/>
          <w:szCs w:val="20"/>
          <w:lang w:eastAsia="en-PH"/>
        </w:rPr>
      </w:pPr>
    </w:p>
    <w:p w14:paraId="3BE09D7B" w14:textId="77777777" w:rsidR="00803919" w:rsidRDefault="00803919" w:rsidP="00BF6E61">
      <w:pPr>
        <w:rPr>
          <w:rFonts w:eastAsia="Times New Roman" w:cs="Times New Roman"/>
          <w:b w:val="0"/>
          <w:szCs w:val="20"/>
          <w:lang w:eastAsia="en-PH"/>
        </w:rPr>
      </w:pPr>
    </w:p>
    <w:p w14:paraId="154CC987" w14:textId="77777777" w:rsidR="00803919" w:rsidRDefault="00803919" w:rsidP="00BF6E61">
      <w:pPr>
        <w:rPr>
          <w:rFonts w:eastAsia="Times New Roman" w:cs="Times New Roman"/>
          <w:b w:val="0"/>
          <w:szCs w:val="20"/>
          <w:lang w:eastAsia="en-PH"/>
        </w:rPr>
      </w:pPr>
    </w:p>
    <w:p w14:paraId="391752A1" w14:textId="31E08B22" w:rsidR="00803919" w:rsidRDefault="006434A4" w:rsidP="006434A4">
      <w:pPr>
        <w:spacing w:line="360" w:lineRule="auto"/>
        <w:jc w:val="both"/>
        <w:rPr>
          <w:rFonts w:eastAsia="Times New Roman" w:cs="Times New Roman"/>
          <w:b w:val="0"/>
          <w:szCs w:val="20"/>
          <w:lang w:eastAsia="en-PH"/>
        </w:rPr>
      </w:pPr>
      <w:r>
        <w:rPr>
          <w:rFonts w:eastAsia="Times New Roman" w:cs="Times New Roman"/>
          <w:b w:val="0"/>
          <w:szCs w:val="20"/>
          <w:lang w:eastAsia="en-PH"/>
        </w:rPr>
        <w:t>The user should click the “Reports” module as shown in item number one (1) and by clicking the “Reorder List” as shown in item number two (2) to see the reorder list reports as shown in item number three (3).</w:t>
      </w:r>
    </w:p>
    <w:p w14:paraId="2B83B2F3" w14:textId="77777777" w:rsidR="00803919" w:rsidRDefault="00803919" w:rsidP="00BF6E61">
      <w:pPr>
        <w:rPr>
          <w:rFonts w:eastAsia="Times New Roman" w:cs="Times New Roman"/>
          <w:b w:val="0"/>
          <w:szCs w:val="20"/>
          <w:lang w:eastAsia="en-PH"/>
        </w:rPr>
      </w:pPr>
    </w:p>
    <w:p w14:paraId="7E448D8D" w14:textId="77777777" w:rsidR="00803919" w:rsidRDefault="00803919" w:rsidP="00BF6E61">
      <w:pPr>
        <w:rPr>
          <w:rFonts w:eastAsia="Times New Roman" w:cs="Times New Roman"/>
          <w:b w:val="0"/>
          <w:szCs w:val="20"/>
          <w:lang w:eastAsia="en-PH"/>
        </w:rPr>
      </w:pPr>
    </w:p>
    <w:p w14:paraId="791E674F" w14:textId="77777777" w:rsidR="00803919" w:rsidRDefault="00803919" w:rsidP="00BF6E61">
      <w:pPr>
        <w:rPr>
          <w:rFonts w:eastAsia="Times New Roman" w:cs="Times New Roman"/>
          <w:b w:val="0"/>
          <w:szCs w:val="20"/>
          <w:lang w:eastAsia="en-PH"/>
        </w:rPr>
      </w:pPr>
    </w:p>
    <w:p w14:paraId="0592BBE0" w14:textId="77777777" w:rsidR="00803919" w:rsidRDefault="00803919" w:rsidP="00BF6E61">
      <w:pPr>
        <w:rPr>
          <w:rFonts w:eastAsia="Times New Roman" w:cs="Times New Roman"/>
          <w:b w:val="0"/>
          <w:szCs w:val="20"/>
          <w:lang w:eastAsia="en-PH"/>
        </w:rPr>
      </w:pPr>
    </w:p>
    <w:p w14:paraId="11E2292C" w14:textId="77777777" w:rsidR="00803919" w:rsidRDefault="00803919" w:rsidP="00BF6E61">
      <w:pPr>
        <w:rPr>
          <w:rFonts w:eastAsia="Times New Roman" w:cs="Times New Roman"/>
          <w:b w:val="0"/>
          <w:szCs w:val="20"/>
          <w:lang w:eastAsia="en-PH"/>
        </w:rPr>
      </w:pPr>
    </w:p>
    <w:p w14:paraId="6A5BB68B" w14:textId="77777777" w:rsidR="00803919" w:rsidRDefault="00803919" w:rsidP="00BF6E61">
      <w:pPr>
        <w:rPr>
          <w:rFonts w:eastAsia="Times New Roman" w:cs="Times New Roman"/>
          <w:b w:val="0"/>
          <w:szCs w:val="20"/>
          <w:lang w:eastAsia="en-PH"/>
        </w:rPr>
      </w:pPr>
    </w:p>
    <w:p w14:paraId="79D156A8" w14:textId="77777777" w:rsidR="00803919" w:rsidRDefault="00803919" w:rsidP="00BF6E61">
      <w:pPr>
        <w:rPr>
          <w:rFonts w:eastAsia="Times New Roman" w:cs="Times New Roman"/>
          <w:b w:val="0"/>
          <w:szCs w:val="20"/>
          <w:lang w:eastAsia="en-PH"/>
        </w:rPr>
      </w:pPr>
    </w:p>
    <w:p w14:paraId="7F880270" w14:textId="77777777" w:rsidR="00803919" w:rsidRDefault="00803919" w:rsidP="00BF6E61">
      <w:pPr>
        <w:rPr>
          <w:rFonts w:eastAsia="Times New Roman" w:cs="Times New Roman"/>
          <w:b w:val="0"/>
          <w:szCs w:val="20"/>
          <w:lang w:eastAsia="en-PH"/>
        </w:rPr>
      </w:pPr>
    </w:p>
    <w:p w14:paraId="69F43693" w14:textId="77777777" w:rsidR="00803919" w:rsidRDefault="00803919" w:rsidP="00BF6E61">
      <w:pPr>
        <w:rPr>
          <w:rFonts w:eastAsia="Times New Roman" w:cs="Times New Roman"/>
          <w:b w:val="0"/>
          <w:szCs w:val="20"/>
          <w:lang w:eastAsia="en-PH"/>
        </w:rPr>
      </w:pPr>
    </w:p>
    <w:p w14:paraId="6BBE53F1" w14:textId="77777777" w:rsidR="00803919" w:rsidRDefault="00803919" w:rsidP="00BF6E61">
      <w:pPr>
        <w:rPr>
          <w:rFonts w:eastAsia="Times New Roman" w:cs="Times New Roman"/>
          <w:b w:val="0"/>
          <w:szCs w:val="20"/>
          <w:lang w:eastAsia="en-PH"/>
        </w:rPr>
      </w:pPr>
    </w:p>
    <w:p w14:paraId="4CF76974" w14:textId="77777777" w:rsidR="00803919" w:rsidRDefault="00803919" w:rsidP="00BF6E61">
      <w:pPr>
        <w:rPr>
          <w:rFonts w:eastAsia="Times New Roman" w:cs="Times New Roman"/>
          <w:b w:val="0"/>
          <w:szCs w:val="20"/>
          <w:lang w:eastAsia="en-PH"/>
        </w:rPr>
      </w:pPr>
    </w:p>
    <w:p w14:paraId="5DB0E622" w14:textId="77777777" w:rsidR="00803919" w:rsidRDefault="00803919" w:rsidP="00BF6E61">
      <w:pPr>
        <w:rPr>
          <w:rFonts w:eastAsia="Times New Roman" w:cs="Times New Roman"/>
          <w:b w:val="0"/>
          <w:szCs w:val="20"/>
          <w:lang w:eastAsia="en-PH"/>
        </w:rPr>
      </w:pPr>
    </w:p>
    <w:p w14:paraId="5A920637" w14:textId="77777777" w:rsidR="00803919" w:rsidRDefault="00803919" w:rsidP="007B1191">
      <w:pPr>
        <w:jc w:val="both"/>
        <w:rPr>
          <w:rFonts w:eastAsia="Times New Roman" w:cs="Times New Roman"/>
          <w:b w:val="0"/>
          <w:szCs w:val="20"/>
          <w:lang w:eastAsia="en-PH"/>
        </w:rPr>
      </w:pPr>
    </w:p>
    <w:p w14:paraId="30194BEB" w14:textId="1DD046AD" w:rsidR="00BF6E61" w:rsidRDefault="00BF6E61" w:rsidP="00803919">
      <w:pPr>
        <w:jc w:val="both"/>
        <w:rPr>
          <w:rFonts w:eastAsia="Times New Roman" w:cs="Times New Roman"/>
          <w:b w:val="0"/>
          <w:noProof/>
          <w:szCs w:val="20"/>
          <w:lang w:eastAsia="en-PH"/>
        </w:rPr>
      </w:pPr>
    </w:p>
    <w:p w14:paraId="1C8D235D" w14:textId="2A5DB24D" w:rsidR="00470045" w:rsidRDefault="00F33DF2" w:rsidP="00BF6E61">
      <w:pPr>
        <w:rPr>
          <w:rFonts w:eastAsia="Times New Roman" w:cs="Times New Roman"/>
          <w:b w:val="0"/>
          <w:noProof/>
          <w:szCs w:val="20"/>
          <w:lang w:eastAsia="en-PH"/>
        </w:rPr>
      </w:pPr>
      <w:r w:rsidRPr="00803919">
        <w:rPr>
          <w:rFonts w:eastAsia="Times New Roman" w:cs="Times New Roman"/>
          <w:b w:val="0"/>
          <w:noProof/>
          <w:szCs w:val="20"/>
          <w:lang w:eastAsia="en-PH"/>
        </w:rPr>
        <w:drawing>
          <wp:anchor distT="0" distB="0" distL="114300" distR="114300" simplePos="0" relativeHeight="252153344" behindDoc="0" locked="0" layoutInCell="1" allowOverlap="1" wp14:anchorId="2E807B13" wp14:editId="3BD21FDF">
            <wp:simplePos x="0" y="0"/>
            <wp:positionH relativeFrom="column">
              <wp:posOffset>6927</wp:posOffset>
            </wp:positionH>
            <wp:positionV relativeFrom="paragraph">
              <wp:posOffset>48492</wp:posOffset>
            </wp:positionV>
            <wp:extent cx="5486400" cy="3276600"/>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88609" cy="3277919"/>
                    </a:xfrm>
                    <a:prstGeom prst="rect">
                      <a:avLst/>
                    </a:prstGeom>
                  </pic:spPr>
                </pic:pic>
              </a:graphicData>
            </a:graphic>
            <wp14:sizeRelH relativeFrom="page">
              <wp14:pctWidth>0</wp14:pctWidth>
            </wp14:sizeRelH>
            <wp14:sizeRelV relativeFrom="page">
              <wp14:pctHeight>0</wp14:pctHeight>
            </wp14:sizeRelV>
          </wp:anchor>
        </w:drawing>
      </w:r>
      <w:r w:rsidR="00803919">
        <w:rPr>
          <w:noProof/>
        </w:rPr>
        <mc:AlternateContent>
          <mc:Choice Requires="wps">
            <w:drawing>
              <wp:anchor distT="0" distB="0" distL="114300" distR="114300" simplePos="0" relativeHeight="252154368" behindDoc="0" locked="0" layoutInCell="1" allowOverlap="1" wp14:anchorId="1AED6A54" wp14:editId="1129B6D7">
                <wp:simplePos x="0" y="0"/>
                <wp:positionH relativeFrom="column">
                  <wp:posOffset>-34290</wp:posOffset>
                </wp:positionH>
                <wp:positionV relativeFrom="paragraph">
                  <wp:posOffset>-307975</wp:posOffset>
                </wp:positionV>
                <wp:extent cx="571500" cy="457200"/>
                <wp:effectExtent l="0" t="0" r="19050" b="19050"/>
                <wp:wrapNone/>
                <wp:docPr id="1057" name="Oval 105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6FF36F" w14:textId="18A9E5C9" w:rsidR="00B035FA" w:rsidRPr="007F12E6" w:rsidRDefault="00B035FA" w:rsidP="00B035FA">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7</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A54" id="Oval 1057" o:spid="_x0000_s1051" style="position:absolute;left:0;text-align:left;margin-left:-2.7pt;margin-top:-24.25pt;width:45pt;height:36pt;z-index:25215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QIiQIAAKU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" fillcolor="white [3212]" strokecolor="black [3213]" strokeweight="1pt">
                <v:stroke joinstyle="miter"/>
                <v:textbox>
                  <w:txbxContent>
                    <w:p w14:paraId="466FF36F" w14:textId="18A9E5C9" w:rsidR="00B035FA" w:rsidRPr="007F12E6" w:rsidRDefault="00B035FA" w:rsidP="00B035FA">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7</w:t>
                      </w:r>
                      <w:r>
                        <w:rPr>
                          <w:color w:val="000000" w:themeColor="text1"/>
                          <w:sz w:val="18"/>
                          <w:szCs w:val="16"/>
                          <w:lang w:val="en-US"/>
                        </w:rPr>
                        <w:t>B</w:t>
                      </w:r>
                    </w:p>
                  </w:txbxContent>
                </v:textbox>
              </v:oval>
            </w:pict>
          </mc:Fallback>
        </mc:AlternateContent>
      </w:r>
    </w:p>
    <w:p w14:paraId="3BB50D52" w14:textId="68C672AC" w:rsidR="00470045" w:rsidRDefault="00470045" w:rsidP="00BF6E61">
      <w:pPr>
        <w:rPr>
          <w:rFonts w:eastAsia="Times New Roman" w:cs="Times New Roman"/>
          <w:b w:val="0"/>
          <w:noProof/>
          <w:szCs w:val="20"/>
          <w:lang w:eastAsia="en-PH"/>
        </w:rPr>
      </w:pPr>
    </w:p>
    <w:p w14:paraId="6DE55666" w14:textId="0C916BA3" w:rsidR="00470045" w:rsidRDefault="00470045" w:rsidP="00BF6E61">
      <w:pPr>
        <w:rPr>
          <w:rFonts w:eastAsia="Times New Roman" w:cs="Times New Roman"/>
          <w:b w:val="0"/>
          <w:noProof/>
          <w:szCs w:val="20"/>
          <w:lang w:eastAsia="en-PH"/>
        </w:rPr>
      </w:pPr>
    </w:p>
    <w:p w14:paraId="68211EFC" w14:textId="59AE8F26" w:rsidR="00470045" w:rsidRDefault="00470045" w:rsidP="00BF6E61">
      <w:pPr>
        <w:rPr>
          <w:rFonts w:eastAsia="Times New Roman" w:cs="Times New Roman"/>
          <w:b w:val="0"/>
          <w:noProof/>
          <w:szCs w:val="20"/>
          <w:lang w:eastAsia="en-PH"/>
        </w:rPr>
      </w:pPr>
    </w:p>
    <w:p w14:paraId="18B68A56" w14:textId="2DE5BD71" w:rsidR="00470045" w:rsidRDefault="00470045" w:rsidP="00BF6E61">
      <w:pPr>
        <w:rPr>
          <w:rFonts w:eastAsia="Times New Roman" w:cs="Times New Roman"/>
          <w:b w:val="0"/>
          <w:noProof/>
          <w:szCs w:val="20"/>
          <w:lang w:eastAsia="en-PH"/>
        </w:rPr>
      </w:pPr>
    </w:p>
    <w:p w14:paraId="61A1545E" w14:textId="052E7C75" w:rsidR="00470045" w:rsidRDefault="00470045" w:rsidP="00BF6E61">
      <w:pPr>
        <w:rPr>
          <w:rFonts w:eastAsia="Times New Roman" w:cs="Times New Roman"/>
          <w:b w:val="0"/>
          <w:noProof/>
          <w:szCs w:val="20"/>
          <w:lang w:eastAsia="en-PH"/>
        </w:rPr>
      </w:pPr>
    </w:p>
    <w:p w14:paraId="636953F7" w14:textId="5AC72529" w:rsidR="00470045" w:rsidRDefault="00470045" w:rsidP="00BF6E61">
      <w:pPr>
        <w:rPr>
          <w:rFonts w:eastAsia="Times New Roman" w:cs="Times New Roman"/>
          <w:b w:val="0"/>
          <w:noProof/>
          <w:szCs w:val="20"/>
          <w:lang w:eastAsia="en-PH"/>
        </w:rPr>
      </w:pPr>
    </w:p>
    <w:p w14:paraId="24E98E75" w14:textId="2F0ADBF2" w:rsidR="00470045" w:rsidRDefault="00470045" w:rsidP="00BF6E61">
      <w:pPr>
        <w:rPr>
          <w:rFonts w:eastAsia="Times New Roman" w:cs="Times New Roman"/>
          <w:b w:val="0"/>
          <w:noProof/>
          <w:szCs w:val="20"/>
          <w:lang w:eastAsia="en-PH"/>
        </w:rPr>
      </w:pPr>
    </w:p>
    <w:p w14:paraId="4EA4AAA8" w14:textId="769CA550" w:rsidR="00470045" w:rsidRDefault="00470045" w:rsidP="00BF6E61">
      <w:pPr>
        <w:rPr>
          <w:rFonts w:eastAsia="Times New Roman" w:cs="Times New Roman"/>
          <w:b w:val="0"/>
          <w:noProof/>
          <w:szCs w:val="20"/>
          <w:lang w:eastAsia="en-PH"/>
        </w:rPr>
      </w:pPr>
    </w:p>
    <w:p w14:paraId="727EF767" w14:textId="0BE628AD" w:rsidR="00470045" w:rsidRDefault="00470045" w:rsidP="00BF6E61">
      <w:pPr>
        <w:rPr>
          <w:rFonts w:eastAsia="Times New Roman" w:cs="Times New Roman"/>
          <w:b w:val="0"/>
          <w:noProof/>
          <w:szCs w:val="20"/>
          <w:lang w:eastAsia="en-PH"/>
        </w:rPr>
      </w:pPr>
    </w:p>
    <w:p w14:paraId="17B32AE0" w14:textId="4F80856D" w:rsidR="00470045" w:rsidRDefault="00470045" w:rsidP="00BF6E61">
      <w:pPr>
        <w:rPr>
          <w:rFonts w:eastAsia="Times New Roman" w:cs="Times New Roman"/>
          <w:b w:val="0"/>
          <w:noProof/>
          <w:szCs w:val="20"/>
          <w:lang w:eastAsia="en-PH"/>
        </w:rPr>
      </w:pPr>
    </w:p>
    <w:p w14:paraId="108B8D54" w14:textId="54B9841D" w:rsidR="00470045" w:rsidRDefault="00470045" w:rsidP="00BF6E61">
      <w:pPr>
        <w:rPr>
          <w:rFonts w:eastAsia="Times New Roman" w:cs="Times New Roman"/>
          <w:b w:val="0"/>
          <w:noProof/>
          <w:szCs w:val="20"/>
          <w:lang w:eastAsia="en-PH"/>
        </w:rPr>
      </w:pPr>
    </w:p>
    <w:p w14:paraId="6C0E3A01" w14:textId="78D420A9" w:rsidR="00470045" w:rsidRDefault="00470045" w:rsidP="00BF6E61">
      <w:pPr>
        <w:rPr>
          <w:rFonts w:eastAsia="Times New Roman" w:cs="Times New Roman"/>
          <w:b w:val="0"/>
          <w:noProof/>
          <w:szCs w:val="20"/>
          <w:lang w:eastAsia="en-PH"/>
        </w:rPr>
      </w:pPr>
    </w:p>
    <w:p w14:paraId="7CF5ED99" w14:textId="01A910AE" w:rsidR="00470045" w:rsidRDefault="00470045" w:rsidP="00BF6E61">
      <w:pPr>
        <w:rPr>
          <w:rFonts w:eastAsia="Times New Roman" w:cs="Times New Roman"/>
          <w:b w:val="0"/>
          <w:noProof/>
          <w:szCs w:val="20"/>
          <w:lang w:eastAsia="en-PH"/>
        </w:rPr>
      </w:pPr>
    </w:p>
    <w:p w14:paraId="4DF18DB2" w14:textId="46D5BF21" w:rsidR="00470045" w:rsidRDefault="00470045" w:rsidP="00BF6E61">
      <w:pPr>
        <w:rPr>
          <w:rFonts w:eastAsia="Times New Roman" w:cs="Times New Roman"/>
          <w:b w:val="0"/>
          <w:noProof/>
          <w:szCs w:val="20"/>
          <w:lang w:eastAsia="en-PH"/>
        </w:rPr>
      </w:pPr>
    </w:p>
    <w:p w14:paraId="111235A6" w14:textId="02A0E0EC" w:rsidR="00470045" w:rsidRDefault="00470045" w:rsidP="00BF6E61">
      <w:pPr>
        <w:rPr>
          <w:rFonts w:eastAsia="Times New Roman" w:cs="Times New Roman"/>
          <w:b w:val="0"/>
          <w:noProof/>
          <w:szCs w:val="20"/>
          <w:lang w:eastAsia="en-PH"/>
        </w:rPr>
      </w:pPr>
    </w:p>
    <w:p w14:paraId="70E17960" w14:textId="38B4BC77" w:rsidR="00470045" w:rsidRDefault="00470045" w:rsidP="00BF6E61">
      <w:pPr>
        <w:rPr>
          <w:rFonts w:eastAsia="Times New Roman" w:cs="Times New Roman"/>
          <w:b w:val="0"/>
          <w:noProof/>
          <w:szCs w:val="20"/>
          <w:lang w:eastAsia="en-PH"/>
        </w:rPr>
      </w:pPr>
    </w:p>
    <w:p w14:paraId="60B07B5B" w14:textId="77777777" w:rsidR="00470045" w:rsidRDefault="00470045" w:rsidP="00BF6E61">
      <w:pPr>
        <w:rPr>
          <w:rFonts w:eastAsia="Times New Roman" w:cs="Times New Roman"/>
          <w:b w:val="0"/>
          <w:noProof/>
          <w:szCs w:val="20"/>
          <w:lang w:eastAsia="en-PH"/>
        </w:rPr>
      </w:pPr>
    </w:p>
    <w:p w14:paraId="55F0EA2F" w14:textId="52E0BAC9" w:rsidR="00803919" w:rsidRDefault="00803919" w:rsidP="00C33937">
      <w:pPr>
        <w:tabs>
          <w:tab w:val="left" w:pos="2547"/>
          <w:tab w:val="center" w:pos="4320"/>
        </w:tabs>
        <w:spacing w:line="276" w:lineRule="auto"/>
        <w:jc w:val="both"/>
        <w:rPr>
          <w:rFonts w:eastAsia="Times New Roman" w:cs="Times New Roman"/>
          <w:b w:val="0"/>
          <w:szCs w:val="20"/>
          <w:lang w:eastAsia="en-PH"/>
        </w:rPr>
      </w:pPr>
    </w:p>
    <w:p w14:paraId="77B0BE94" w14:textId="582882FB" w:rsidR="00F33DF2" w:rsidRDefault="00F33DF2" w:rsidP="006434A4">
      <w:pPr>
        <w:tabs>
          <w:tab w:val="left" w:pos="2547"/>
          <w:tab w:val="center" w:pos="4320"/>
        </w:tabs>
        <w:spacing w:line="360" w:lineRule="auto"/>
        <w:jc w:val="both"/>
        <w:rPr>
          <w:rFonts w:eastAsia="Times New Roman" w:cs="Times New Roman"/>
          <w:b w:val="0"/>
          <w:szCs w:val="20"/>
          <w:lang w:eastAsia="en-PH"/>
        </w:rPr>
      </w:pPr>
      <w:r>
        <w:rPr>
          <w:noProof/>
        </w:rPr>
        <mc:AlternateContent>
          <mc:Choice Requires="wps">
            <w:drawing>
              <wp:anchor distT="0" distB="0" distL="114300" distR="114300" simplePos="0" relativeHeight="252156416" behindDoc="0" locked="0" layoutInCell="1" allowOverlap="1" wp14:anchorId="2F19EC42" wp14:editId="0DC1EB54">
                <wp:simplePos x="0" y="0"/>
                <wp:positionH relativeFrom="column">
                  <wp:posOffset>-35329</wp:posOffset>
                </wp:positionH>
                <wp:positionV relativeFrom="paragraph">
                  <wp:posOffset>175086</wp:posOffset>
                </wp:positionV>
                <wp:extent cx="571500" cy="457200"/>
                <wp:effectExtent l="0" t="0" r="19050" b="19050"/>
                <wp:wrapNone/>
                <wp:docPr id="1096" name="Oval 109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D5B96" w14:textId="7CEDDE2F" w:rsidR="00F33DF2" w:rsidRPr="007F12E6" w:rsidRDefault="00F33DF2" w:rsidP="00F33DF2">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7</w:t>
                            </w:r>
                            <w:r>
                              <w:rPr>
                                <w:color w:val="000000" w:themeColor="text1"/>
                                <w:sz w:val="18"/>
                                <w:szCs w:val="16"/>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19EC42" id="Oval 1096" o:spid="_x0000_s1052" style="position:absolute;left:0;text-align:left;margin-left:-2.8pt;margin-top:13.8pt;width:45pt;height:36pt;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" fillcolor="white [3212]" strokecolor="black [3213]" strokeweight="1pt">
                <v:stroke joinstyle="miter"/>
                <v:textbox>
                  <w:txbxContent>
                    <w:p w14:paraId="0F5D5B96" w14:textId="7CEDDE2F" w:rsidR="00F33DF2" w:rsidRPr="007F12E6" w:rsidRDefault="00F33DF2" w:rsidP="00F33DF2">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7</w:t>
                      </w:r>
                      <w:r>
                        <w:rPr>
                          <w:color w:val="000000" w:themeColor="text1"/>
                          <w:sz w:val="18"/>
                          <w:szCs w:val="16"/>
                          <w:lang w:val="en-US"/>
                        </w:rPr>
                        <w:t>C</w:t>
                      </w:r>
                    </w:p>
                  </w:txbxContent>
                </v:textbox>
              </v:oval>
            </w:pict>
          </mc:Fallback>
        </mc:AlternateContent>
      </w:r>
    </w:p>
    <w:p w14:paraId="657C3C64" w14:textId="6A25B5DF" w:rsidR="00F33DF2" w:rsidRDefault="00F33DF2" w:rsidP="006434A4">
      <w:pPr>
        <w:tabs>
          <w:tab w:val="left" w:pos="2547"/>
          <w:tab w:val="center" w:pos="4320"/>
        </w:tabs>
        <w:spacing w:line="360" w:lineRule="auto"/>
        <w:jc w:val="both"/>
        <w:rPr>
          <w:rFonts w:eastAsia="Times New Roman" w:cs="Times New Roman"/>
          <w:b w:val="0"/>
          <w:szCs w:val="20"/>
          <w:lang w:eastAsia="en-PH"/>
        </w:rPr>
      </w:pPr>
    </w:p>
    <w:p w14:paraId="43BF1B48" w14:textId="5CB01CB4" w:rsidR="00F33DF2" w:rsidRDefault="00F33DF2" w:rsidP="006434A4">
      <w:pPr>
        <w:tabs>
          <w:tab w:val="left" w:pos="2547"/>
          <w:tab w:val="center" w:pos="4320"/>
        </w:tabs>
        <w:spacing w:line="360" w:lineRule="auto"/>
        <w:jc w:val="both"/>
        <w:rPr>
          <w:rFonts w:eastAsia="Times New Roman" w:cs="Times New Roman"/>
          <w:b w:val="0"/>
          <w:szCs w:val="20"/>
          <w:lang w:eastAsia="en-PH"/>
        </w:rPr>
      </w:pPr>
      <w:r w:rsidRPr="00F33DF2">
        <w:rPr>
          <w:rFonts w:eastAsia="Times New Roman" w:cs="Times New Roman"/>
          <w:b w:val="0"/>
          <w:noProof/>
          <w:szCs w:val="20"/>
          <w:lang w:eastAsia="en-PH"/>
        </w:rPr>
        <w:drawing>
          <wp:inline distT="0" distB="0" distL="0" distR="0" wp14:anchorId="6B4A1016" wp14:editId="703A105F">
            <wp:extent cx="5486400" cy="3332018"/>
            <wp:effectExtent l="0" t="0" r="0" b="190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0153" cy="3334297"/>
                    </a:xfrm>
                    <a:prstGeom prst="rect">
                      <a:avLst/>
                    </a:prstGeom>
                  </pic:spPr>
                </pic:pic>
              </a:graphicData>
            </a:graphic>
          </wp:inline>
        </w:drawing>
      </w:r>
    </w:p>
    <w:p w14:paraId="251B31FF" w14:textId="7E92F8C8" w:rsidR="00F33DF2" w:rsidRDefault="00F33DF2" w:rsidP="00F33DF2">
      <w:pPr>
        <w:tabs>
          <w:tab w:val="left" w:pos="2547"/>
          <w:tab w:val="center" w:pos="4320"/>
        </w:tabs>
        <w:spacing w:line="360" w:lineRule="auto"/>
        <w:jc w:val="both"/>
        <w:rPr>
          <w:rFonts w:eastAsia="Times New Roman" w:cs="Times New Roman"/>
          <w:b w:val="0"/>
          <w:szCs w:val="20"/>
          <w:lang w:eastAsia="en-PH"/>
        </w:rPr>
      </w:pPr>
      <w:r>
        <w:rPr>
          <w:rFonts w:eastAsia="Times New Roman" w:cs="Times New Roman"/>
          <w:b w:val="0"/>
          <w:szCs w:val="20"/>
          <w:lang w:eastAsia="en-PH"/>
        </w:rPr>
        <w:t>The user should also click the “Print” button as shown in item number four (4) to print the reports of the reorder list as shown in item number five (5).</w:t>
      </w:r>
    </w:p>
    <w:p w14:paraId="675EFCA0" w14:textId="3DE7A25B" w:rsidR="00F33DF2" w:rsidRPr="00F33DF2" w:rsidRDefault="00F33DF2" w:rsidP="00F33DF2">
      <w:pPr>
        <w:tabs>
          <w:tab w:val="left" w:pos="2547"/>
          <w:tab w:val="center" w:pos="4320"/>
        </w:tabs>
        <w:spacing w:line="360" w:lineRule="auto"/>
        <w:rPr>
          <w:rFonts w:eastAsia="Times New Roman" w:cs="Times New Roman"/>
          <w:bCs/>
          <w:szCs w:val="20"/>
          <w:lang w:eastAsia="en-PH"/>
        </w:rPr>
      </w:pPr>
      <w:r>
        <w:rPr>
          <w:rFonts w:eastAsia="Times New Roman" w:cs="Times New Roman"/>
          <w:bCs/>
          <w:szCs w:val="20"/>
          <w:lang w:eastAsia="en-PH"/>
        </w:rPr>
        <w:t>Figure 3</w:t>
      </w:r>
      <w:r w:rsidR="00B16B90">
        <w:rPr>
          <w:rFonts w:eastAsia="Times New Roman" w:cs="Times New Roman"/>
          <w:bCs/>
          <w:szCs w:val="20"/>
          <w:lang w:eastAsia="en-PH"/>
        </w:rPr>
        <w:t>7</w:t>
      </w:r>
      <w:r>
        <w:rPr>
          <w:rFonts w:eastAsia="Times New Roman" w:cs="Times New Roman"/>
          <w:bCs/>
          <w:szCs w:val="20"/>
          <w:lang w:eastAsia="en-PH"/>
        </w:rPr>
        <w:t xml:space="preserve"> A-C. Print Reports Storyboard</w:t>
      </w:r>
    </w:p>
    <w:p w14:paraId="07689EF5" w14:textId="5B5B81FF" w:rsidR="007B5B10" w:rsidRDefault="00A42304" w:rsidP="00A42304">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lastRenderedPageBreak/>
        <w:t>REQ</w:t>
      </w:r>
      <w:r w:rsidR="007B1191">
        <w:rPr>
          <w:rFonts w:eastAsia="Times New Roman" w:cs="Times New Roman"/>
          <w:b w:val="0"/>
          <w:szCs w:val="20"/>
          <w:lang w:eastAsia="en-PH"/>
        </w:rPr>
        <w:t>1</w:t>
      </w:r>
      <w:r w:rsidR="00B16B90">
        <w:rPr>
          <w:rFonts w:eastAsia="Times New Roman" w:cs="Times New Roman"/>
          <w:b w:val="0"/>
          <w:szCs w:val="20"/>
          <w:lang w:eastAsia="en-PH"/>
        </w:rPr>
        <w:t>1</w:t>
      </w:r>
      <w:r>
        <w:rPr>
          <w:rFonts w:eastAsia="Times New Roman" w:cs="Times New Roman"/>
          <w:b w:val="0"/>
          <w:szCs w:val="20"/>
          <w:lang w:eastAsia="en-PH"/>
        </w:rPr>
        <w:t xml:space="preserve">. The </w:t>
      </w:r>
      <w:r w:rsidR="007B1191">
        <w:rPr>
          <w:rFonts w:eastAsia="Times New Roman" w:cs="Times New Roman"/>
          <w:b w:val="0"/>
          <w:szCs w:val="20"/>
          <w:lang w:eastAsia="en-PH"/>
        </w:rPr>
        <w:t>worker</w:t>
      </w:r>
      <w:r>
        <w:rPr>
          <w:rFonts w:eastAsia="Times New Roman" w:cs="Times New Roman"/>
          <w:b w:val="0"/>
          <w:szCs w:val="20"/>
          <w:lang w:eastAsia="en-PH"/>
        </w:rPr>
        <w:t xml:space="preserve"> shall be able to </w:t>
      </w:r>
      <w:r w:rsidR="007B1191">
        <w:rPr>
          <w:rFonts w:eastAsia="Times New Roman" w:cs="Times New Roman"/>
          <w:b w:val="0"/>
          <w:szCs w:val="20"/>
          <w:lang w:eastAsia="en-PH"/>
        </w:rPr>
        <w:t>create a cage in the farm</w:t>
      </w:r>
      <w:r w:rsidR="007B5B10">
        <w:rPr>
          <w:noProof/>
        </w:rPr>
        <mc:AlternateContent>
          <mc:Choice Requires="wps">
            <w:drawing>
              <wp:anchor distT="0" distB="0" distL="114300" distR="114300" simplePos="0" relativeHeight="252116480" behindDoc="0" locked="0" layoutInCell="1" allowOverlap="1" wp14:anchorId="203BB3FA" wp14:editId="4A6FC7C2">
                <wp:simplePos x="0" y="0"/>
                <wp:positionH relativeFrom="column">
                  <wp:posOffset>-23495</wp:posOffset>
                </wp:positionH>
                <wp:positionV relativeFrom="paragraph">
                  <wp:posOffset>250190</wp:posOffset>
                </wp:positionV>
                <wp:extent cx="571500" cy="457200"/>
                <wp:effectExtent l="0" t="0" r="19050" b="19050"/>
                <wp:wrapNone/>
                <wp:docPr id="122" name="Oval 12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1FBCC" w14:textId="1A6EA3FE" w:rsidR="00A42304" w:rsidRPr="007F12E6" w:rsidRDefault="00A42304" w:rsidP="00A42304">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8</w:t>
                            </w:r>
                            <w:r w:rsidR="007C4156">
                              <w:rPr>
                                <w:color w:val="000000" w:themeColor="text1"/>
                                <w:sz w:val="18"/>
                                <w:szCs w:val="1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3BB3FA" id="Oval 122" o:spid="_x0000_s1053" style="position:absolute;margin-left:-1.85pt;margin-top:19.7pt;width:45pt;height:36pt;z-index:25211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S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" fillcolor="white [3212]" strokecolor="black [3213]" strokeweight="1pt">
                <v:stroke joinstyle="miter"/>
                <v:textbox>
                  <w:txbxContent>
                    <w:p w14:paraId="32F1FBCC" w14:textId="1A6EA3FE" w:rsidR="00A42304" w:rsidRPr="007F12E6" w:rsidRDefault="00A42304" w:rsidP="00A42304">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8</w:t>
                      </w:r>
                      <w:r w:rsidR="007C4156">
                        <w:rPr>
                          <w:color w:val="000000" w:themeColor="text1"/>
                          <w:sz w:val="18"/>
                          <w:szCs w:val="16"/>
                          <w:lang w:val="en-US"/>
                        </w:rPr>
                        <w:t>A</w:t>
                      </w:r>
                    </w:p>
                  </w:txbxContent>
                </v:textbox>
              </v:oval>
            </w:pict>
          </mc:Fallback>
        </mc:AlternateContent>
      </w:r>
      <w:r w:rsidR="007B1191">
        <w:rPr>
          <w:rFonts w:eastAsia="Times New Roman" w:cs="Times New Roman"/>
          <w:b w:val="0"/>
          <w:szCs w:val="20"/>
          <w:lang w:eastAsia="en-PH"/>
        </w:rPr>
        <w:t>.</w:t>
      </w:r>
    </w:p>
    <w:p w14:paraId="0BFF0466" w14:textId="02B941CE" w:rsidR="00A42304" w:rsidRPr="00A42304" w:rsidRDefault="00A42304" w:rsidP="00A42304">
      <w:pPr>
        <w:tabs>
          <w:tab w:val="left" w:pos="2547"/>
          <w:tab w:val="center" w:pos="4320"/>
        </w:tabs>
        <w:spacing w:line="360" w:lineRule="auto"/>
        <w:jc w:val="left"/>
        <w:rPr>
          <w:rFonts w:eastAsia="Times New Roman" w:cs="Times New Roman"/>
          <w:b w:val="0"/>
          <w:szCs w:val="20"/>
          <w:lang w:eastAsia="en-PH"/>
        </w:rPr>
      </w:pPr>
    </w:p>
    <w:p w14:paraId="364A92A4" w14:textId="243A5FFE" w:rsidR="00627D67" w:rsidRDefault="00E50C45" w:rsidP="00CC72E3">
      <w:pPr>
        <w:tabs>
          <w:tab w:val="left" w:pos="2547"/>
          <w:tab w:val="center" w:pos="4320"/>
        </w:tabs>
        <w:spacing w:line="360" w:lineRule="auto"/>
        <w:rPr>
          <w:rFonts w:eastAsia="Times New Roman" w:cs="Times New Roman"/>
          <w:bCs/>
          <w:szCs w:val="20"/>
          <w:lang w:eastAsia="en-PH"/>
        </w:rPr>
      </w:pPr>
      <w:r w:rsidRPr="00E50C45">
        <w:rPr>
          <w:rFonts w:eastAsia="Times New Roman" w:cs="Times New Roman"/>
          <w:bCs/>
          <w:noProof/>
          <w:szCs w:val="20"/>
          <w:lang w:eastAsia="en-PH"/>
        </w:rPr>
        <w:drawing>
          <wp:anchor distT="0" distB="0" distL="114300" distR="114300" simplePos="0" relativeHeight="251539953" behindDoc="0" locked="0" layoutInCell="1" allowOverlap="1" wp14:anchorId="105532DF" wp14:editId="7369A40E">
            <wp:simplePos x="0" y="0"/>
            <wp:positionH relativeFrom="column">
              <wp:posOffset>7620</wp:posOffset>
            </wp:positionH>
            <wp:positionV relativeFrom="paragraph">
              <wp:posOffset>64770</wp:posOffset>
            </wp:positionV>
            <wp:extent cx="5486400" cy="352044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3520440"/>
                    </a:xfrm>
                    <a:prstGeom prst="rect">
                      <a:avLst/>
                    </a:prstGeom>
                  </pic:spPr>
                </pic:pic>
              </a:graphicData>
            </a:graphic>
            <wp14:sizeRelH relativeFrom="page">
              <wp14:pctWidth>0</wp14:pctWidth>
            </wp14:sizeRelH>
            <wp14:sizeRelV relativeFrom="page">
              <wp14:pctHeight>0</wp14:pctHeight>
            </wp14:sizeRelV>
          </wp:anchor>
        </w:drawing>
      </w:r>
    </w:p>
    <w:p w14:paraId="23484963" w14:textId="6FE4BDD0" w:rsidR="00627D67" w:rsidRDefault="00627D67" w:rsidP="00CC72E3">
      <w:pPr>
        <w:tabs>
          <w:tab w:val="left" w:pos="2547"/>
          <w:tab w:val="center" w:pos="4320"/>
        </w:tabs>
        <w:spacing w:line="360" w:lineRule="auto"/>
        <w:rPr>
          <w:rFonts w:eastAsia="Times New Roman" w:cs="Times New Roman"/>
          <w:bCs/>
          <w:szCs w:val="20"/>
          <w:lang w:eastAsia="en-PH"/>
        </w:rPr>
      </w:pPr>
    </w:p>
    <w:p w14:paraId="18399BC1" w14:textId="2F3438F3" w:rsidR="00627D67" w:rsidRDefault="00627D67" w:rsidP="00CC72E3">
      <w:pPr>
        <w:tabs>
          <w:tab w:val="left" w:pos="2547"/>
          <w:tab w:val="center" w:pos="4320"/>
        </w:tabs>
        <w:spacing w:line="360" w:lineRule="auto"/>
        <w:rPr>
          <w:rFonts w:eastAsia="Times New Roman" w:cs="Times New Roman"/>
          <w:bCs/>
          <w:szCs w:val="20"/>
          <w:lang w:eastAsia="en-PH"/>
        </w:rPr>
      </w:pPr>
    </w:p>
    <w:p w14:paraId="588BA844" w14:textId="4FE4E90C" w:rsidR="00627D67" w:rsidRDefault="00627D67" w:rsidP="00CC72E3">
      <w:pPr>
        <w:tabs>
          <w:tab w:val="left" w:pos="2547"/>
          <w:tab w:val="center" w:pos="4320"/>
        </w:tabs>
        <w:spacing w:line="360" w:lineRule="auto"/>
        <w:rPr>
          <w:rFonts w:eastAsia="Times New Roman" w:cs="Times New Roman"/>
          <w:bCs/>
          <w:szCs w:val="20"/>
          <w:lang w:eastAsia="en-PH"/>
        </w:rPr>
      </w:pPr>
    </w:p>
    <w:p w14:paraId="5B1D7CF4" w14:textId="1FFA9EAB" w:rsidR="00627D67" w:rsidRDefault="00627D67" w:rsidP="00CC72E3">
      <w:pPr>
        <w:tabs>
          <w:tab w:val="left" w:pos="2547"/>
          <w:tab w:val="center" w:pos="4320"/>
        </w:tabs>
        <w:spacing w:line="360" w:lineRule="auto"/>
        <w:rPr>
          <w:rFonts w:eastAsia="Times New Roman" w:cs="Times New Roman"/>
          <w:bCs/>
          <w:szCs w:val="20"/>
          <w:lang w:eastAsia="en-PH"/>
        </w:rPr>
      </w:pPr>
    </w:p>
    <w:p w14:paraId="27164C14" w14:textId="3FEFF214" w:rsidR="00627D67" w:rsidRDefault="00627D67" w:rsidP="00CC72E3">
      <w:pPr>
        <w:tabs>
          <w:tab w:val="left" w:pos="2547"/>
          <w:tab w:val="center" w:pos="4320"/>
        </w:tabs>
        <w:spacing w:line="360" w:lineRule="auto"/>
        <w:rPr>
          <w:rFonts w:eastAsia="Times New Roman" w:cs="Times New Roman"/>
          <w:bCs/>
          <w:szCs w:val="20"/>
          <w:lang w:eastAsia="en-PH"/>
        </w:rPr>
      </w:pPr>
    </w:p>
    <w:p w14:paraId="1F50FBEA" w14:textId="79C93C2A" w:rsidR="00627D67" w:rsidRDefault="00627D67" w:rsidP="00CC72E3">
      <w:pPr>
        <w:tabs>
          <w:tab w:val="left" w:pos="2547"/>
          <w:tab w:val="center" w:pos="4320"/>
        </w:tabs>
        <w:spacing w:line="360" w:lineRule="auto"/>
        <w:rPr>
          <w:rFonts w:eastAsia="Times New Roman" w:cs="Times New Roman"/>
          <w:bCs/>
          <w:szCs w:val="20"/>
          <w:lang w:eastAsia="en-PH"/>
        </w:rPr>
      </w:pPr>
    </w:p>
    <w:p w14:paraId="3789CCD0" w14:textId="3C832A78" w:rsidR="00627D67" w:rsidRDefault="00627D67" w:rsidP="00CC72E3">
      <w:pPr>
        <w:tabs>
          <w:tab w:val="left" w:pos="2547"/>
          <w:tab w:val="center" w:pos="4320"/>
        </w:tabs>
        <w:spacing w:line="360" w:lineRule="auto"/>
        <w:rPr>
          <w:rFonts w:eastAsia="Times New Roman" w:cs="Times New Roman"/>
          <w:bCs/>
          <w:szCs w:val="20"/>
          <w:lang w:eastAsia="en-PH"/>
        </w:rPr>
      </w:pPr>
    </w:p>
    <w:p w14:paraId="0F0119E9" w14:textId="0F740F97" w:rsidR="00627D67" w:rsidRDefault="00627D67" w:rsidP="00CC72E3">
      <w:pPr>
        <w:tabs>
          <w:tab w:val="left" w:pos="2547"/>
          <w:tab w:val="center" w:pos="4320"/>
        </w:tabs>
        <w:spacing w:line="360" w:lineRule="auto"/>
        <w:rPr>
          <w:rFonts w:eastAsia="Times New Roman" w:cs="Times New Roman"/>
          <w:bCs/>
          <w:szCs w:val="20"/>
          <w:lang w:eastAsia="en-PH"/>
        </w:rPr>
      </w:pPr>
    </w:p>
    <w:p w14:paraId="49E18C6B" w14:textId="77777777" w:rsidR="00627D67" w:rsidRDefault="00627D67" w:rsidP="00CC72E3">
      <w:pPr>
        <w:tabs>
          <w:tab w:val="left" w:pos="2547"/>
          <w:tab w:val="center" w:pos="4320"/>
        </w:tabs>
        <w:spacing w:line="360" w:lineRule="auto"/>
        <w:rPr>
          <w:rFonts w:eastAsia="Times New Roman" w:cs="Times New Roman"/>
          <w:bCs/>
          <w:szCs w:val="20"/>
          <w:lang w:eastAsia="en-PH"/>
        </w:rPr>
      </w:pPr>
    </w:p>
    <w:p w14:paraId="3EE097F4" w14:textId="72C7A2E4" w:rsidR="00BC7228" w:rsidRDefault="00BC7228" w:rsidP="00CC72E3">
      <w:pPr>
        <w:tabs>
          <w:tab w:val="left" w:pos="2547"/>
          <w:tab w:val="center" w:pos="4320"/>
        </w:tabs>
        <w:spacing w:line="360" w:lineRule="auto"/>
        <w:rPr>
          <w:rFonts w:eastAsia="Times New Roman" w:cs="Times New Roman"/>
          <w:bCs/>
          <w:szCs w:val="20"/>
          <w:lang w:eastAsia="en-PH"/>
        </w:rPr>
      </w:pPr>
    </w:p>
    <w:p w14:paraId="7FFD1554" w14:textId="6D16EDA4" w:rsidR="00E50C45" w:rsidRDefault="00E50C45" w:rsidP="00BC7228">
      <w:pPr>
        <w:tabs>
          <w:tab w:val="left" w:pos="2547"/>
          <w:tab w:val="center" w:pos="4320"/>
        </w:tabs>
        <w:spacing w:line="360" w:lineRule="auto"/>
        <w:jc w:val="left"/>
        <w:rPr>
          <w:rFonts w:eastAsia="Times New Roman" w:cs="Times New Roman"/>
          <w:b w:val="0"/>
          <w:szCs w:val="20"/>
          <w:lang w:eastAsia="en-PH"/>
        </w:rPr>
      </w:pPr>
    </w:p>
    <w:p w14:paraId="3DE92274" w14:textId="2283DEA5" w:rsidR="00E50C45" w:rsidRDefault="00E50C45" w:rsidP="00BC7228">
      <w:pPr>
        <w:tabs>
          <w:tab w:val="left" w:pos="2547"/>
          <w:tab w:val="center" w:pos="4320"/>
        </w:tabs>
        <w:spacing w:line="360" w:lineRule="auto"/>
        <w:jc w:val="left"/>
        <w:rPr>
          <w:rFonts w:eastAsia="Times New Roman" w:cs="Times New Roman"/>
          <w:b w:val="0"/>
          <w:szCs w:val="20"/>
          <w:lang w:eastAsia="en-PH"/>
        </w:rPr>
      </w:pPr>
    </w:p>
    <w:p w14:paraId="0B829F6F" w14:textId="574A2944" w:rsidR="00E50C45" w:rsidRDefault="00E50C45" w:rsidP="00BC7228">
      <w:pPr>
        <w:tabs>
          <w:tab w:val="left" w:pos="2547"/>
          <w:tab w:val="center" w:pos="4320"/>
        </w:tabs>
        <w:spacing w:line="360" w:lineRule="auto"/>
        <w:jc w:val="left"/>
        <w:rPr>
          <w:rFonts w:eastAsia="Times New Roman" w:cs="Times New Roman"/>
          <w:b w:val="0"/>
          <w:szCs w:val="20"/>
          <w:lang w:eastAsia="en-PH"/>
        </w:rPr>
      </w:pPr>
    </w:p>
    <w:p w14:paraId="6B600B40" w14:textId="225D6C2D" w:rsidR="00E50C45" w:rsidRDefault="007B1191" w:rsidP="00BC7228">
      <w:pPr>
        <w:tabs>
          <w:tab w:val="left" w:pos="2547"/>
          <w:tab w:val="center" w:pos="4320"/>
        </w:tabs>
        <w:spacing w:line="360" w:lineRule="auto"/>
        <w:jc w:val="left"/>
        <w:rPr>
          <w:rFonts w:eastAsia="Times New Roman" w:cs="Times New Roman"/>
          <w:b w:val="0"/>
          <w:szCs w:val="20"/>
          <w:lang w:eastAsia="en-PH"/>
        </w:rPr>
      </w:pPr>
      <w:r>
        <w:rPr>
          <w:noProof/>
        </w:rPr>
        <mc:AlternateContent>
          <mc:Choice Requires="wps">
            <w:drawing>
              <wp:anchor distT="0" distB="0" distL="114300" distR="114300" simplePos="0" relativeHeight="252159488" behindDoc="0" locked="0" layoutInCell="1" allowOverlap="1" wp14:anchorId="2E5ECCCB" wp14:editId="07B8EF0B">
                <wp:simplePos x="0" y="0"/>
                <wp:positionH relativeFrom="column">
                  <wp:posOffset>-30480</wp:posOffset>
                </wp:positionH>
                <wp:positionV relativeFrom="paragraph">
                  <wp:posOffset>19685</wp:posOffset>
                </wp:positionV>
                <wp:extent cx="571500" cy="457200"/>
                <wp:effectExtent l="0" t="0" r="19050" b="19050"/>
                <wp:wrapNone/>
                <wp:docPr id="26" name="Oval 2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01C59" w14:textId="50BDB819" w:rsidR="007B1191" w:rsidRPr="007F12E6" w:rsidRDefault="007B1191" w:rsidP="007B1191">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8B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5ECCCB" id="Oval 26" o:spid="_x0000_s1054" style="position:absolute;margin-left:-2.4pt;margin-top:1.55pt;width:45pt;height:36pt;z-index:25215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fiQIAAKU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" fillcolor="white [3212]" strokecolor="black [3213]" strokeweight="1pt">
                <v:stroke joinstyle="miter"/>
                <v:textbox>
                  <w:txbxContent>
                    <w:p w14:paraId="08D01C59" w14:textId="50BDB819" w:rsidR="007B1191" w:rsidRPr="007F12E6" w:rsidRDefault="007B1191" w:rsidP="007B1191">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8B</w:t>
                      </w:r>
                    </w:p>
                  </w:txbxContent>
                </v:textbox>
              </v:oval>
            </w:pict>
          </mc:Fallback>
        </mc:AlternateContent>
      </w:r>
    </w:p>
    <w:p w14:paraId="381F53A5" w14:textId="553048B7" w:rsidR="00E50C45" w:rsidRDefault="007B1191" w:rsidP="00BC7228">
      <w:pPr>
        <w:tabs>
          <w:tab w:val="left" w:pos="2547"/>
          <w:tab w:val="center" w:pos="4320"/>
        </w:tabs>
        <w:spacing w:line="360" w:lineRule="auto"/>
        <w:jc w:val="left"/>
        <w:rPr>
          <w:rFonts w:eastAsia="Times New Roman" w:cs="Times New Roman"/>
          <w:b w:val="0"/>
          <w:szCs w:val="20"/>
          <w:lang w:eastAsia="en-PH"/>
        </w:rPr>
      </w:pPr>
      <w:r w:rsidRPr="007B1191">
        <w:rPr>
          <w:rFonts w:eastAsia="Times New Roman" w:cs="Times New Roman"/>
          <w:b w:val="0"/>
          <w:noProof/>
          <w:szCs w:val="20"/>
          <w:lang w:eastAsia="en-PH"/>
        </w:rPr>
        <w:drawing>
          <wp:anchor distT="0" distB="0" distL="114300" distR="114300" simplePos="0" relativeHeight="252157440" behindDoc="0" locked="0" layoutInCell="1" allowOverlap="1" wp14:anchorId="307FB694" wp14:editId="335D0F65">
            <wp:simplePos x="0" y="0"/>
            <wp:positionH relativeFrom="column">
              <wp:posOffset>0</wp:posOffset>
            </wp:positionH>
            <wp:positionV relativeFrom="paragraph">
              <wp:posOffset>103505</wp:posOffset>
            </wp:positionV>
            <wp:extent cx="5494020" cy="3329940"/>
            <wp:effectExtent l="0" t="0" r="0" b="381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94020" cy="3329940"/>
                    </a:xfrm>
                    <a:prstGeom prst="rect">
                      <a:avLst/>
                    </a:prstGeom>
                  </pic:spPr>
                </pic:pic>
              </a:graphicData>
            </a:graphic>
            <wp14:sizeRelH relativeFrom="page">
              <wp14:pctWidth>0</wp14:pctWidth>
            </wp14:sizeRelH>
            <wp14:sizeRelV relativeFrom="page">
              <wp14:pctHeight>0</wp14:pctHeight>
            </wp14:sizeRelV>
          </wp:anchor>
        </w:drawing>
      </w:r>
    </w:p>
    <w:p w14:paraId="22B21273" w14:textId="46E10A2A" w:rsidR="00A42304" w:rsidRDefault="00A42304" w:rsidP="008B58C5">
      <w:pPr>
        <w:tabs>
          <w:tab w:val="left" w:pos="2547"/>
          <w:tab w:val="center" w:pos="4320"/>
        </w:tabs>
        <w:spacing w:line="360" w:lineRule="auto"/>
        <w:jc w:val="left"/>
        <w:rPr>
          <w:rFonts w:eastAsia="Times New Roman" w:cs="Times New Roman"/>
          <w:b w:val="0"/>
          <w:szCs w:val="20"/>
          <w:lang w:eastAsia="en-PH"/>
        </w:rPr>
      </w:pPr>
    </w:p>
    <w:p w14:paraId="33F9616C" w14:textId="75C38E8A" w:rsidR="00CC72E3" w:rsidRDefault="00CC72E3" w:rsidP="008B58C5">
      <w:pPr>
        <w:tabs>
          <w:tab w:val="left" w:pos="2547"/>
          <w:tab w:val="center" w:pos="4320"/>
        </w:tabs>
        <w:spacing w:line="360" w:lineRule="auto"/>
        <w:jc w:val="left"/>
        <w:rPr>
          <w:rFonts w:eastAsia="Times New Roman" w:cs="Times New Roman"/>
          <w:b w:val="0"/>
          <w:szCs w:val="20"/>
          <w:lang w:eastAsia="en-PH"/>
        </w:rPr>
      </w:pPr>
    </w:p>
    <w:p w14:paraId="07ADF3E7" w14:textId="4778E3C0"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41C81196" w14:textId="0479EC2B" w:rsidR="00F4376B" w:rsidRDefault="00F4376B" w:rsidP="008B58C5">
      <w:pPr>
        <w:tabs>
          <w:tab w:val="left" w:pos="2547"/>
          <w:tab w:val="center" w:pos="4320"/>
        </w:tabs>
        <w:spacing w:line="360" w:lineRule="auto"/>
        <w:jc w:val="left"/>
        <w:rPr>
          <w:rFonts w:eastAsia="Times New Roman" w:cs="Times New Roman"/>
          <w:b w:val="0"/>
          <w:szCs w:val="20"/>
          <w:lang w:eastAsia="en-PH"/>
        </w:rPr>
      </w:pPr>
    </w:p>
    <w:p w14:paraId="79419CB6" w14:textId="00F870BB" w:rsidR="00F4376B" w:rsidRDefault="00F4376B" w:rsidP="008B58C5">
      <w:pPr>
        <w:tabs>
          <w:tab w:val="left" w:pos="2547"/>
          <w:tab w:val="center" w:pos="4320"/>
        </w:tabs>
        <w:spacing w:line="360" w:lineRule="auto"/>
        <w:jc w:val="left"/>
        <w:rPr>
          <w:rFonts w:eastAsia="Times New Roman" w:cs="Times New Roman"/>
          <w:b w:val="0"/>
          <w:szCs w:val="20"/>
          <w:lang w:eastAsia="en-PH"/>
        </w:rPr>
      </w:pPr>
    </w:p>
    <w:p w14:paraId="491E4C9A" w14:textId="59CB086B"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461543A9" w14:textId="1D3944F1"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566F1EA0" w14:textId="28862D73"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3A6DE631" w14:textId="2524BC58"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0D5A4DF2" w14:textId="5C6CE573"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58AB50E1" w14:textId="3F4ABB5A"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31024FF3" w14:textId="40C1F8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6C65C93D" w14:textId="17E62B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741E22E8" w14:textId="2BB1844B" w:rsidR="007C4156" w:rsidRDefault="003C0867" w:rsidP="008B58C5">
      <w:pPr>
        <w:tabs>
          <w:tab w:val="left" w:pos="2547"/>
          <w:tab w:val="center" w:pos="4320"/>
        </w:tabs>
        <w:spacing w:line="360" w:lineRule="auto"/>
        <w:jc w:val="left"/>
        <w:rPr>
          <w:rFonts w:eastAsia="Times New Roman" w:cs="Times New Roman"/>
          <w:b w:val="0"/>
          <w:szCs w:val="20"/>
          <w:lang w:eastAsia="en-PH"/>
        </w:rPr>
      </w:pPr>
      <w:r>
        <w:rPr>
          <w:noProof/>
        </w:rPr>
        <w:lastRenderedPageBreak/>
        <mc:AlternateContent>
          <mc:Choice Requires="wps">
            <w:drawing>
              <wp:anchor distT="0" distB="0" distL="114300" distR="114300" simplePos="0" relativeHeight="252161536" behindDoc="0" locked="0" layoutInCell="1" allowOverlap="1" wp14:anchorId="16DB823C" wp14:editId="74BCFE3E">
                <wp:simplePos x="0" y="0"/>
                <wp:positionH relativeFrom="column">
                  <wp:posOffset>-30480</wp:posOffset>
                </wp:positionH>
                <wp:positionV relativeFrom="paragraph">
                  <wp:posOffset>-342900</wp:posOffset>
                </wp:positionV>
                <wp:extent cx="571500" cy="457200"/>
                <wp:effectExtent l="0" t="0" r="19050" b="19050"/>
                <wp:wrapNone/>
                <wp:docPr id="30" name="Oval 3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C8C821" w14:textId="2E276065" w:rsidR="003C0867" w:rsidRPr="007F12E6" w:rsidRDefault="003C0867" w:rsidP="003C0867">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8C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DB823C" id="Oval 30" o:spid="_x0000_s1055" style="position:absolute;margin-left:-2.4pt;margin-top:-27pt;width:45pt;height:36pt;z-index:25216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MZSiQIAAKU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" fillcolor="white [3212]" strokecolor="black [3213]" strokeweight="1pt">
                <v:stroke joinstyle="miter"/>
                <v:textbox>
                  <w:txbxContent>
                    <w:p w14:paraId="02C8C821" w14:textId="2E276065" w:rsidR="003C0867" w:rsidRPr="007F12E6" w:rsidRDefault="003C0867" w:rsidP="003C0867">
                      <w:pPr>
                        <w:jc w:val="both"/>
                        <w:rPr>
                          <w:color w:val="000000" w:themeColor="text1"/>
                          <w:sz w:val="18"/>
                          <w:szCs w:val="16"/>
                          <w:lang w:val="en-US"/>
                        </w:rPr>
                      </w:pPr>
                      <w:r>
                        <w:rPr>
                          <w:color w:val="000000" w:themeColor="text1"/>
                          <w:sz w:val="18"/>
                          <w:szCs w:val="16"/>
                          <w:lang w:val="en-US"/>
                        </w:rPr>
                        <w:t>3</w:t>
                      </w:r>
                      <w:r w:rsidR="00B16B90">
                        <w:rPr>
                          <w:color w:val="000000" w:themeColor="text1"/>
                          <w:sz w:val="18"/>
                          <w:szCs w:val="16"/>
                          <w:lang w:val="en-US"/>
                        </w:rPr>
                        <w:t>8C</w:t>
                      </w:r>
                    </w:p>
                  </w:txbxContent>
                </v:textbox>
              </v:oval>
            </w:pict>
          </mc:Fallback>
        </mc:AlternateContent>
      </w:r>
      <w:r w:rsidRPr="003C0867">
        <w:rPr>
          <w:rFonts w:eastAsia="Times New Roman" w:cs="Times New Roman"/>
          <w:b w:val="0"/>
          <w:noProof/>
          <w:szCs w:val="20"/>
          <w:lang w:eastAsia="en-PH"/>
        </w:rPr>
        <w:drawing>
          <wp:inline distT="0" distB="0" distL="0" distR="0" wp14:anchorId="29E292CB" wp14:editId="1F36D117">
            <wp:extent cx="5486400" cy="3481705"/>
            <wp:effectExtent l="0" t="0" r="0" b="444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81"/>
                    <a:stretch>
                      <a:fillRect/>
                    </a:stretch>
                  </pic:blipFill>
                  <pic:spPr>
                    <a:xfrm>
                      <a:off x="0" y="0"/>
                      <a:ext cx="5486400" cy="3481705"/>
                    </a:xfrm>
                    <a:prstGeom prst="rect">
                      <a:avLst/>
                    </a:prstGeom>
                  </pic:spPr>
                </pic:pic>
              </a:graphicData>
            </a:graphic>
          </wp:inline>
        </w:drawing>
      </w:r>
    </w:p>
    <w:p w14:paraId="4B59543F" w14:textId="7F4EE6E8" w:rsidR="003C0867" w:rsidRDefault="00B16B90" w:rsidP="008B58C5">
      <w:pPr>
        <w:tabs>
          <w:tab w:val="left" w:pos="2547"/>
          <w:tab w:val="center" w:pos="4320"/>
        </w:tabs>
        <w:spacing w:line="360" w:lineRule="auto"/>
        <w:jc w:val="left"/>
        <w:rPr>
          <w:rFonts w:eastAsia="Times New Roman" w:cs="Times New Roman"/>
          <w:b w:val="0"/>
          <w:szCs w:val="20"/>
          <w:lang w:eastAsia="en-PH"/>
        </w:rPr>
      </w:pPr>
      <w:r>
        <w:rPr>
          <w:rFonts w:eastAsia="Times New Roman" w:cs="Times New Roman"/>
          <w:b w:val="0"/>
          <w:szCs w:val="20"/>
          <w:lang w:eastAsia="en-PH"/>
        </w:rPr>
        <w:t>The user should click “Manage Cage” module as shown in item number one (1) and click the “Create Cage” as shown in item number two (2), three (3) and four (4) to create cage. By clicking “Reset” button to reset the data in the cage.</w:t>
      </w:r>
    </w:p>
    <w:p w14:paraId="0ACBD714" w14:textId="0497865D" w:rsidR="003C0867" w:rsidRPr="003C0867" w:rsidRDefault="003C0867" w:rsidP="003C0867">
      <w:pPr>
        <w:tabs>
          <w:tab w:val="left" w:pos="2547"/>
          <w:tab w:val="center" w:pos="4320"/>
        </w:tabs>
        <w:spacing w:line="360" w:lineRule="auto"/>
        <w:rPr>
          <w:rFonts w:eastAsia="Times New Roman" w:cs="Times New Roman"/>
          <w:bCs/>
          <w:szCs w:val="20"/>
          <w:lang w:eastAsia="en-PH"/>
        </w:rPr>
      </w:pPr>
      <w:r>
        <w:rPr>
          <w:rFonts w:eastAsia="Times New Roman" w:cs="Times New Roman"/>
          <w:bCs/>
          <w:szCs w:val="20"/>
          <w:lang w:eastAsia="en-PH"/>
        </w:rPr>
        <w:t xml:space="preserve">Figure </w:t>
      </w:r>
      <w:r w:rsidR="00B16B90">
        <w:rPr>
          <w:rFonts w:eastAsia="Times New Roman" w:cs="Times New Roman"/>
          <w:bCs/>
          <w:szCs w:val="20"/>
          <w:lang w:eastAsia="en-PH"/>
        </w:rPr>
        <w:t>38</w:t>
      </w:r>
      <w:r>
        <w:rPr>
          <w:rFonts w:eastAsia="Times New Roman" w:cs="Times New Roman"/>
          <w:bCs/>
          <w:szCs w:val="20"/>
          <w:lang w:eastAsia="en-PH"/>
        </w:rPr>
        <w:t xml:space="preserve"> A-C. Create Cage Storyboard</w:t>
      </w:r>
    </w:p>
    <w:p w14:paraId="28229DC7" w14:textId="12AC6E13"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7E5F8280" w14:textId="77777777" w:rsidR="007C4156" w:rsidRDefault="007C4156" w:rsidP="008B58C5">
      <w:pPr>
        <w:tabs>
          <w:tab w:val="left" w:pos="2547"/>
          <w:tab w:val="center" w:pos="4320"/>
        </w:tabs>
        <w:spacing w:line="360" w:lineRule="auto"/>
        <w:jc w:val="left"/>
        <w:rPr>
          <w:rFonts w:eastAsia="Times New Roman" w:cs="Times New Roman"/>
          <w:b w:val="0"/>
          <w:szCs w:val="20"/>
          <w:lang w:eastAsia="en-PH"/>
        </w:rPr>
      </w:pPr>
    </w:p>
    <w:p w14:paraId="0034CAAF" w14:textId="11F23265" w:rsidR="00627D67" w:rsidRDefault="00627D67" w:rsidP="008B58C5">
      <w:pPr>
        <w:tabs>
          <w:tab w:val="left" w:pos="2547"/>
          <w:tab w:val="center" w:pos="4320"/>
        </w:tabs>
        <w:spacing w:line="360" w:lineRule="auto"/>
        <w:jc w:val="left"/>
        <w:rPr>
          <w:rFonts w:eastAsia="Times New Roman" w:cs="Times New Roman"/>
          <w:bCs/>
          <w:szCs w:val="20"/>
          <w:lang w:eastAsia="en-PH"/>
        </w:rPr>
      </w:pPr>
    </w:p>
    <w:p w14:paraId="608E205F" w14:textId="6132EE5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AEFF861" w14:textId="305398B4"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5C170CDE" w14:textId="62455FDC"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D7C05B8" w14:textId="05C8C7D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6782502E" w14:textId="484DDFF9"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AFC7C39" w14:textId="63FE83BD"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276F203A" w14:textId="2DDFE484"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3485660" w14:textId="47801435"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E50D471" w14:textId="02B26336"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02AE4A71" w14:textId="5196AEDA"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CBECBD2" w14:textId="4F6D8303" w:rsidR="001114F4" w:rsidRDefault="001114F4" w:rsidP="00CC72E3">
      <w:pPr>
        <w:tabs>
          <w:tab w:val="left" w:pos="2547"/>
          <w:tab w:val="center" w:pos="4320"/>
        </w:tabs>
        <w:spacing w:line="360" w:lineRule="auto"/>
        <w:jc w:val="left"/>
        <w:rPr>
          <w:rFonts w:eastAsia="Times New Roman" w:cs="Times New Roman"/>
          <w:b w:val="0"/>
          <w:szCs w:val="20"/>
          <w:lang w:eastAsia="en-PH"/>
        </w:rPr>
      </w:pPr>
    </w:p>
    <w:p w14:paraId="6DFEB372" w14:textId="278FFA4A" w:rsidR="001114F4" w:rsidRDefault="00B16B90" w:rsidP="00CC72E3">
      <w:pPr>
        <w:tabs>
          <w:tab w:val="left" w:pos="2547"/>
          <w:tab w:val="center" w:pos="4320"/>
        </w:tabs>
        <w:spacing w:line="360" w:lineRule="auto"/>
        <w:jc w:val="left"/>
        <w:rPr>
          <w:rFonts w:eastAsia="Times New Roman" w:cs="Times New Roman"/>
          <w:b w:val="0"/>
          <w:szCs w:val="20"/>
          <w:lang w:eastAsia="en-PH"/>
        </w:rPr>
      </w:pPr>
      <w:r>
        <w:rPr>
          <w:noProof/>
        </w:rPr>
        <w:lastRenderedPageBreak/>
        <mc:AlternateContent>
          <mc:Choice Requires="wps">
            <w:drawing>
              <wp:anchor distT="0" distB="0" distL="114300" distR="114300" simplePos="0" relativeHeight="252163584" behindDoc="0" locked="0" layoutInCell="1" allowOverlap="1" wp14:anchorId="623B8104" wp14:editId="39D0FF85">
                <wp:simplePos x="0" y="0"/>
                <wp:positionH relativeFrom="column">
                  <wp:posOffset>-22860</wp:posOffset>
                </wp:positionH>
                <wp:positionV relativeFrom="paragraph">
                  <wp:posOffset>228600</wp:posOffset>
                </wp:positionV>
                <wp:extent cx="571500" cy="457200"/>
                <wp:effectExtent l="0" t="0" r="19050" b="19050"/>
                <wp:wrapNone/>
                <wp:docPr id="43" name="Oval 43"/>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768C40" w14:textId="009DB19A" w:rsidR="00B16B90" w:rsidRPr="007F12E6" w:rsidRDefault="00B16B90" w:rsidP="00B16B90">
                            <w:pPr>
                              <w:jc w:val="both"/>
                              <w:rPr>
                                <w:color w:val="000000" w:themeColor="text1"/>
                                <w:sz w:val="18"/>
                                <w:szCs w:val="16"/>
                                <w:lang w:val="en-US"/>
                              </w:rPr>
                            </w:pPr>
                            <w:r>
                              <w:rPr>
                                <w:color w:val="000000" w:themeColor="text1"/>
                                <w:sz w:val="18"/>
                                <w:szCs w:val="16"/>
                                <w:lang w:val="en-US"/>
                              </w:rPr>
                              <w:t>3</w:t>
                            </w:r>
                            <w:r w:rsidR="00F33B48">
                              <w:rPr>
                                <w:color w:val="000000" w:themeColor="text1"/>
                                <w:sz w:val="18"/>
                                <w:szCs w:val="16"/>
                                <w:lang w:val="en-US"/>
                              </w:rPr>
                              <w:t>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3B8104" id="Oval 43" o:spid="_x0000_s1056" style="position:absolute;margin-left:-1.8pt;margin-top:18pt;width:45pt;height:36pt;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wiQIAAKU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" fillcolor="white [3212]" strokecolor="black [3213]" strokeweight="1pt">
                <v:stroke joinstyle="miter"/>
                <v:textbox>
                  <w:txbxContent>
                    <w:p w14:paraId="47768C40" w14:textId="009DB19A" w:rsidR="00B16B90" w:rsidRPr="007F12E6" w:rsidRDefault="00B16B90" w:rsidP="00B16B90">
                      <w:pPr>
                        <w:jc w:val="both"/>
                        <w:rPr>
                          <w:color w:val="000000" w:themeColor="text1"/>
                          <w:sz w:val="18"/>
                          <w:szCs w:val="16"/>
                          <w:lang w:val="en-US"/>
                        </w:rPr>
                      </w:pPr>
                      <w:r>
                        <w:rPr>
                          <w:color w:val="000000" w:themeColor="text1"/>
                          <w:sz w:val="18"/>
                          <w:szCs w:val="16"/>
                          <w:lang w:val="en-US"/>
                        </w:rPr>
                        <w:t>3</w:t>
                      </w:r>
                      <w:r w:rsidR="00F33B48">
                        <w:rPr>
                          <w:color w:val="000000" w:themeColor="text1"/>
                          <w:sz w:val="18"/>
                          <w:szCs w:val="16"/>
                          <w:lang w:val="en-US"/>
                        </w:rPr>
                        <w:t>9A</w:t>
                      </w:r>
                    </w:p>
                  </w:txbxContent>
                </v:textbox>
              </v:oval>
            </w:pict>
          </mc:Fallback>
        </mc:AlternateContent>
      </w:r>
      <w:r>
        <w:rPr>
          <w:rFonts w:eastAsia="Times New Roman" w:cs="Times New Roman"/>
          <w:b w:val="0"/>
          <w:szCs w:val="20"/>
          <w:lang w:eastAsia="en-PH"/>
        </w:rPr>
        <w:t>REQ12. The worker shall be able to view cage list.</w:t>
      </w:r>
    </w:p>
    <w:p w14:paraId="5FA812B3" w14:textId="5BD80BB1" w:rsidR="001114F4" w:rsidRDefault="001114F4" w:rsidP="00CC72E3">
      <w:pPr>
        <w:tabs>
          <w:tab w:val="left" w:pos="2547"/>
          <w:tab w:val="center" w:pos="4320"/>
        </w:tabs>
        <w:spacing w:line="360" w:lineRule="auto"/>
        <w:jc w:val="left"/>
        <w:rPr>
          <w:rFonts w:eastAsia="Times New Roman" w:cs="Times New Roman"/>
          <w:b w:val="0"/>
          <w:szCs w:val="20"/>
          <w:lang w:eastAsia="en-PH"/>
        </w:rPr>
      </w:pPr>
    </w:p>
    <w:p w14:paraId="5E380FCC" w14:textId="0A456B0F" w:rsidR="001114F4" w:rsidRDefault="00F33B48" w:rsidP="00CC72E3">
      <w:pPr>
        <w:tabs>
          <w:tab w:val="left" w:pos="2547"/>
          <w:tab w:val="center" w:pos="4320"/>
        </w:tabs>
        <w:spacing w:line="360" w:lineRule="auto"/>
        <w:jc w:val="left"/>
        <w:rPr>
          <w:rFonts w:eastAsia="Times New Roman" w:cs="Times New Roman"/>
          <w:b w:val="0"/>
          <w:szCs w:val="20"/>
          <w:lang w:eastAsia="en-PH"/>
        </w:rPr>
      </w:pPr>
      <w:r w:rsidRPr="001114F4">
        <w:rPr>
          <w:rFonts w:eastAsia="Times New Roman" w:cs="Times New Roman"/>
          <w:b w:val="0"/>
          <w:noProof/>
          <w:szCs w:val="20"/>
          <w:lang w:eastAsia="en-PH"/>
        </w:rPr>
        <w:drawing>
          <wp:anchor distT="0" distB="0" distL="114300" distR="114300" simplePos="0" relativeHeight="251538928" behindDoc="0" locked="0" layoutInCell="1" allowOverlap="1" wp14:anchorId="2AA73432" wp14:editId="56EEC377">
            <wp:simplePos x="0" y="0"/>
            <wp:positionH relativeFrom="column">
              <wp:posOffset>0</wp:posOffset>
            </wp:positionH>
            <wp:positionV relativeFrom="paragraph">
              <wp:posOffset>38100</wp:posOffset>
            </wp:positionV>
            <wp:extent cx="5486400" cy="390525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486400" cy="3905250"/>
                    </a:xfrm>
                    <a:prstGeom prst="rect">
                      <a:avLst/>
                    </a:prstGeom>
                  </pic:spPr>
                </pic:pic>
              </a:graphicData>
            </a:graphic>
            <wp14:sizeRelH relativeFrom="page">
              <wp14:pctWidth>0</wp14:pctWidth>
            </wp14:sizeRelH>
            <wp14:sizeRelV relativeFrom="page">
              <wp14:pctHeight>0</wp14:pctHeight>
            </wp14:sizeRelV>
          </wp:anchor>
        </w:drawing>
      </w:r>
    </w:p>
    <w:p w14:paraId="56756749" w14:textId="5DB8BAE8" w:rsidR="00CC72E3" w:rsidRDefault="00CC72E3" w:rsidP="00CC72E3">
      <w:pPr>
        <w:tabs>
          <w:tab w:val="left" w:pos="2547"/>
          <w:tab w:val="center" w:pos="4320"/>
        </w:tabs>
        <w:spacing w:line="360" w:lineRule="auto"/>
        <w:jc w:val="left"/>
        <w:rPr>
          <w:rFonts w:eastAsia="Times New Roman" w:cs="Times New Roman"/>
          <w:b w:val="0"/>
          <w:szCs w:val="20"/>
          <w:lang w:eastAsia="en-PH"/>
        </w:rPr>
      </w:pPr>
    </w:p>
    <w:p w14:paraId="12E74807" w14:textId="0BF843DE"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513B6FB7" w14:textId="04FDEA70" w:rsidR="007C4156" w:rsidRDefault="007C4156" w:rsidP="00CC72E3">
      <w:pPr>
        <w:tabs>
          <w:tab w:val="left" w:pos="2547"/>
          <w:tab w:val="center" w:pos="4320"/>
        </w:tabs>
        <w:spacing w:line="360" w:lineRule="auto"/>
        <w:jc w:val="left"/>
        <w:rPr>
          <w:rFonts w:eastAsia="Times New Roman" w:cs="Times New Roman"/>
          <w:b w:val="0"/>
          <w:szCs w:val="20"/>
          <w:lang w:eastAsia="en-PH"/>
        </w:rPr>
      </w:pPr>
    </w:p>
    <w:p w14:paraId="5C9405A5" w14:textId="16D5C55F" w:rsidR="00E47FEF" w:rsidRDefault="00E47FEF" w:rsidP="00E47FEF">
      <w:pPr>
        <w:tabs>
          <w:tab w:val="left" w:pos="2547"/>
          <w:tab w:val="center" w:pos="4320"/>
        </w:tabs>
        <w:spacing w:line="360" w:lineRule="auto"/>
        <w:rPr>
          <w:rFonts w:eastAsia="Times New Roman" w:cs="Times New Roman"/>
          <w:b w:val="0"/>
          <w:szCs w:val="20"/>
          <w:lang w:eastAsia="en-PH"/>
        </w:rPr>
      </w:pPr>
    </w:p>
    <w:p w14:paraId="436E8612" w14:textId="16B263E6" w:rsidR="00E47FEF" w:rsidRDefault="00F33B48" w:rsidP="00E47FEF">
      <w:pPr>
        <w:tabs>
          <w:tab w:val="left" w:pos="2547"/>
          <w:tab w:val="center" w:pos="4320"/>
        </w:tabs>
        <w:spacing w:line="360" w:lineRule="auto"/>
        <w:rPr>
          <w:rFonts w:eastAsia="Times New Roman" w:cs="Times New Roman"/>
          <w:b w:val="0"/>
          <w:szCs w:val="20"/>
          <w:lang w:eastAsia="en-PH"/>
        </w:rPr>
      </w:pPr>
      <w:r>
        <w:rPr>
          <w:noProof/>
        </w:rPr>
        <mc:AlternateContent>
          <mc:Choice Requires="wps">
            <w:drawing>
              <wp:anchor distT="0" distB="0" distL="114300" distR="114300" simplePos="0" relativeHeight="252167680" behindDoc="0" locked="0" layoutInCell="1" allowOverlap="1" wp14:anchorId="071E0859" wp14:editId="68F6BB09">
                <wp:simplePos x="0" y="0"/>
                <wp:positionH relativeFrom="column">
                  <wp:posOffset>-30480</wp:posOffset>
                </wp:positionH>
                <wp:positionV relativeFrom="paragraph">
                  <wp:posOffset>2716530</wp:posOffset>
                </wp:positionV>
                <wp:extent cx="571500" cy="457200"/>
                <wp:effectExtent l="0" t="0" r="19050" b="19050"/>
                <wp:wrapNone/>
                <wp:docPr id="57" name="Oval 5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2E0A2" w14:textId="429ECD18" w:rsidR="00F33B48" w:rsidRPr="007F12E6" w:rsidRDefault="00F33B48" w:rsidP="00F33B48">
                            <w:pPr>
                              <w:jc w:val="both"/>
                              <w:rPr>
                                <w:color w:val="000000" w:themeColor="text1"/>
                                <w:sz w:val="18"/>
                                <w:szCs w:val="16"/>
                                <w:lang w:val="en-US"/>
                              </w:rPr>
                            </w:pPr>
                            <w:r>
                              <w:rPr>
                                <w:color w:val="000000" w:themeColor="text1"/>
                                <w:sz w:val="18"/>
                                <w:szCs w:val="16"/>
                                <w:lang w:val="en-US"/>
                              </w:rPr>
                              <w:t>39B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1E0859" id="Oval 57" o:spid="_x0000_s1057" style="position:absolute;left:0;text-align:left;margin-left:-2.4pt;margin-top:213.9pt;width:45pt;height:36pt;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" fillcolor="white [3212]" strokecolor="black [3213]" strokeweight="1pt">
                <v:stroke joinstyle="miter"/>
                <v:textbox>
                  <w:txbxContent>
                    <w:p w14:paraId="34F2E0A2" w14:textId="429ECD18" w:rsidR="00F33B48" w:rsidRPr="007F12E6" w:rsidRDefault="00F33B48" w:rsidP="00F33B48">
                      <w:pPr>
                        <w:jc w:val="both"/>
                        <w:rPr>
                          <w:color w:val="000000" w:themeColor="text1"/>
                          <w:sz w:val="18"/>
                          <w:szCs w:val="16"/>
                          <w:lang w:val="en-US"/>
                        </w:rPr>
                      </w:pPr>
                      <w:r>
                        <w:rPr>
                          <w:color w:val="000000" w:themeColor="text1"/>
                          <w:sz w:val="18"/>
                          <w:szCs w:val="16"/>
                          <w:lang w:val="en-US"/>
                        </w:rPr>
                        <w:t>39B</w:t>
                      </w:r>
                    </w:p>
                  </w:txbxContent>
                </v:textbox>
              </v:oval>
            </w:pict>
          </mc:Fallback>
        </mc:AlternateContent>
      </w:r>
      <w:r w:rsidR="00B16B90" w:rsidRPr="001114F4">
        <w:rPr>
          <w:rFonts w:eastAsia="Times New Roman" w:cs="Times New Roman"/>
          <w:b w:val="0"/>
          <w:noProof/>
          <w:szCs w:val="20"/>
          <w:lang w:eastAsia="en-PH"/>
        </w:rPr>
        <w:drawing>
          <wp:anchor distT="0" distB="0" distL="114300" distR="114300" simplePos="0" relativeHeight="252165632" behindDoc="0" locked="0" layoutInCell="1" allowOverlap="1" wp14:anchorId="2633A686" wp14:editId="73B6554A">
            <wp:simplePos x="0" y="0"/>
            <wp:positionH relativeFrom="column">
              <wp:posOffset>0</wp:posOffset>
            </wp:positionH>
            <wp:positionV relativeFrom="paragraph">
              <wp:posOffset>3059430</wp:posOffset>
            </wp:positionV>
            <wp:extent cx="5486400" cy="3471545"/>
            <wp:effectExtent l="0" t="0" r="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486400" cy="3471545"/>
                    </a:xfrm>
                    <a:prstGeom prst="rect">
                      <a:avLst/>
                    </a:prstGeom>
                  </pic:spPr>
                </pic:pic>
              </a:graphicData>
            </a:graphic>
            <wp14:sizeRelH relativeFrom="page">
              <wp14:pctWidth>0</wp14:pctWidth>
            </wp14:sizeRelH>
            <wp14:sizeRelV relativeFrom="page">
              <wp14:pctHeight>0</wp14:pctHeight>
            </wp14:sizeRelV>
          </wp:anchor>
        </w:drawing>
      </w:r>
    </w:p>
    <w:p w14:paraId="53A57FCC" w14:textId="35A98560" w:rsidR="00E47FEF" w:rsidRPr="00E47FEF" w:rsidRDefault="00E47FEF" w:rsidP="00E47FEF">
      <w:pPr>
        <w:tabs>
          <w:tab w:val="left" w:pos="2547"/>
          <w:tab w:val="center" w:pos="4320"/>
        </w:tabs>
        <w:spacing w:line="360" w:lineRule="auto"/>
        <w:rPr>
          <w:rFonts w:eastAsia="Times New Roman" w:cs="Times New Roman"/>
          <w:b w:val="0"/>
          <w:szCs w:val="20"/>
          <w:lang w:eastAsia="en-PH"/>
        </w:rPr>
        <w:sectPr w:rsidR="00E47FEF" w:rsidRPr="00E47FEF" w:rsidSect="00341779">
          <w:pgSz w:w="12240" w:h="15840" w:code="1"/>
          <w:pgMar w:top="1440" w:right="1440" w:bottom="1440" w:left="2160" w:header="720" w:footer="288" w:gutter="0"/>
          <w:cols w:space="720"/>
          <w:docGrid w:linePitch="360"/>
        </w:sectPr>
      </w:pPr>
    </w:p>
    <w:p w14:paraId="7609C998" w14:textId="7CC6406D" w:rsidR="00D9140D" w:rsidRDefault="00F90044" w:rsidP="00EE3DF5">
      <w:pPr>
        <w:pStyle w:val="BodyofResearch"/>
        <w:rPr>
          <w:b/>
          <w:bCs/>
        </w:rPr>
      </w:pPr>
      <w:r>
        <w:rPr>
          <w:noProof/>
        </w:rPr>
        <w:lastRenderedPageBreak/>
        <mc:AlternateContent>
          <mc:Choice Requires="wps">
            <w:drawing>
              <wp:anchor distT="0" distB="0" distL="114300" distR="114300" simplePos="0" relativeHeight="252170752" behindDoc="0" locked="0" layoutInCell="1" allowOverlap="1" wp14:anchorId="0349A40E" wp14:editId="03B8BFA3">
                <wp:simplePos x="0" y="0"/>
                <wp:positionH relativeFrom="column">
                  <wp:posOffset>-57150</wp:posOffset>
                </wp:positionH>
                <wp:positionV relativeFrom="paragraph">
                  <wp:posOffset>-371475</wp:posOffset>
                </wp:positionV>
                <wp:extent cx="571500" cy="457200"/>
                <wp:effectExtent l="0" t="0" r="19050" b="19050"/>
                <wp:wrapNone/>
                <wp:docPr id="96" name="Oval 9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A3159" w14:textId="41B85962" w:rsidR="00F90044" w:rsidRPr="007F12E6" w:rsidRDefault="00F90044" w:rsidP="00F90044">
                            <w:pPr>
                              <w:jc w:val="both"/>
                              <w:rPr>
                                <w:color w:val="000000" w:themeColor="text1"/>
                                <w:sz w:val="18"/>
                                <w:szCs w:val="16"/>
                                <w:lang w:val="en-US"/>
                              </w:rPr>
                            </w:pPr>
                            <w:r>
                              <w:rPr>
                                <w:color w:val="000000" w:themeColor="text1"/>
                                <w:sz w:val="18"/>
                                <w:szCs w:val="16"/>
                                <w:lang w:val="en-US"/>
                              </w:rPr>
                              <w:t>39C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49A40E" id="Oval 96" o:spid="_x0000_s1058" style="position:absolute;left:0;text-align:left;margin-left:-4.5pt;margin-top:-29.25pt;width:45pt;height:36pt;z-index:25217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" fillcolor="white [3212]" strokecolor="black [3213]" strokeweight="1pt">
                <v:stroke joinstyle="miter"/>
                <v:textbox>
                  <w:txbxContent>
                    <w:p w14:paraId="028A3159" w14:textId="41B85962" w:rsidR="00F90044" w:rsidRPr="007F12E6" w:rsidRDefault="00F90044" w:rsidP="00F90044">
                      <w:pPr>
                        <w:jc w:val="both"/>
                        <w:rPr>
                          <w:color w:val="000000" w:themeColor="text1"/>
                          <w:sz w:val="18"/>
                          <w:szCs w:val="16"/>
                          <w:lang w:val="en-US"/>
                        </w:rPr>
                      </w:pPr>
                      <w:r>
                        <w:rPr>
                          <w:color w:val="000000" w:themeColor="text1"/>
                          <w:sz w:val="18"/>
                          <w:szCs w:val="16"/>
                          <w:lang w:val="en-US"/>
                        </w:rPr>
                        <w:t>39C</w:t>
                      </w:r>
                    </w:p>
                  </w:txbxContent>
                </v:textbox>
              </v:oval>
            </w:pict>
          </mc:Fallback>
        </mc:AlternateContent>
      </w:r>
      <w:r w:rsidRPr="00F90044">
        <w:rPr>
          <w:b/>
          <w:bCs/>
          <w:noProof/>
        </w:rPr>
        <w:drawing>
          <wp:anchor distT="0" distB="0" distL="114300" distR="114300" simplePos="0" relativeHeight="252168704" behindDoc="0" locked="0" layoutInCell="1" allowOverlap="1" wp14:anchorId="259AE62E" wp14:editId="36E75669">
            <wp:simplePos x="0" y="0"/>
            <wp:positionH relativeFrom="column">
              <wp:posOffset>0</wp:posOffset>
            </wp:positionH>
            <wp:positionV relativeFrom="paragraph">
              <wp:posOffset>0</wp:posOffset>
            </wp:positionV>
            <wp:extent cx="5486400" cy="3474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86400" cy="3474085"/>
                    </a:xfrm>
                    <a:prstGeom prst="rect">
                      <a:avLst/>
                    </a:prstGeom>
                  </pic:spPr>
                </pic:pic>
              </a:graphicData>
            </a:graphic>
            <wp14:sizeRelH relativeFrom="page">
              <wp14:pctWidth>0</wp14:pctWidth>
            </wp14:sizeRelH>
            <wp14:sizeRelV relativeFrom="page">
              <wp14:pctHeight>0</wp14:pctHeight>
            </wp14:sizeRelV>
          </wp:anchor>
        </w:drawing>
      </w:r>
    </w:p>
    <w:p w14:paraId="2136658A" w14:textId="77777777" w:rsidR="00F90044" w:rsidRPr="00F90044" w:rsidRDefault="00F90044" w:rsidP="00F90044">
      <w:pPr>
        <w:rPr>
          <w:lang w:eastAsia="en-PH"/>
        </w:rPr>
      </w:pPr>
    </w:p>
    <w:p w14:paraId="01CE3DE6" w14:textId="77777777" w:rsidR="00F90044" w:rsidRPr="00F90044" w:rsidRDefault="00F90044" w:rsidP="00F90044">
      <w:pPr>
        <w:rPr>
          <w:lang w:eastAsia="en-PH"/>
        </w:rPr>
      </w:pPr>
    </w:p>
    <w:p w14:paraId="2E21B638" w14:textId="77777777" w:rsidR="00F90044" w:rsidRPr="00F90044" w:rsidRDefault="00F90044" w:rsidP="00F90044">
      <w:pPr>
        <w:rPr>
          <w:lang w:eastAsia="en-PH"/>
        </w:rPr>
      </w:pPr>
    </w:p>
    <w:p w14:paraId="7B0114D8" w14:textId="77777777" w:rsidR="00F90044" w:rsidRPr="00F90044" w:rsidRDefault="00F90044" w:rsidP="00F90044">
      <w:pPr>
        <w:rPr>
          <w:lang w:eastAsia="en-PH"/>
        </w:rPr>
      </w:pPr>
    </w:p>
    <w:p w14:paraId="0001EB61" w14:textId="77777777" w:rsidR="00F90044" w:rsidRPr="00F90044" w:rsidRDefault="00F90044" w:rsidP="00F90044">
      <w:pPr>
        <w:rPr>
          <w:lang w:eastAsia="en-PH"/>
        </w:rPr>
      </w:pPr>
    </w:p>
    <w:p w14:paraId="3F99914B" w14:textId="176318EA" w:rsidR="00F90044" w:rsidRPr="00F90044" w:rsidRDefault="00F90044" w:rsidP="00F90044">
      <w:pPr>
        <w:rPr>
          <w:lang w:eastAsia="en-PH"/>
        </w:rPr>
      </w:pPr>
    </w:p>
    <w:p w14:paraId="03A0FFC4" w14:textId="77777777" w:rsidR="00F90044" w:rsidRPr="00F90044" w:rsidRDefault="00F90044" w:rsidP="00F90044">
      <w:pPr>
        <w:rPr>
          <w:lang w:eastAsia="en-PH"/>
        </w:rPr>
      </w:pPr>
    </w:p>
    <w:p w14:paraId="2D09256D" w14:textId="77777777" w:rsidR="00F90044" w:rsidRPr="00F90044" w:rsidRDefault="00F90044" w:rsidP="00F90044">
      <w:pPr>
        <w:rPr>
          <w:lang w:eastAsia="en-PH"/>
        </w:rPr>
      </w:pPr>
    </w:p>
    <w:p w14:paraId="002B2622" w14:textId="77777777" w:rsidR="00F90044" w:rsidRPr="00F90044" w:rsidRDefault="00F90044" w:rsidP="00F90044">
      <w:pPr>
        <w:rPr>
          <w:lang w:eastAsia="en-PH"/>
        </w:rPr>
      </w:pPr>
    </w:p>
    <w:p w14:paraId="6A585B56" w14:textId="697F75E0" w:rsidR="00F90044" w:rsidRPr="00F90044" w:rsidRDefault="00F90044" w:rsidP="00F90044">
      <w:pPr>
        <w:rPr>
          <w:lang w:eastAsia="en-PH"/>
        </w:rPr>
      </w:pPr>
    </w:p>
    <w:p w14:paraId="6719236D" w14:textId="622FECE3" w:rsidR="00F90044" w:rsidRPr="00F90044" w:rsidRDefault="00F90044" w:rsidP="00F90044">
      <w:pPr>
        <w:rPr>
          <w:lang w:eastAsia="en-PH"/>
        </w:rPr>
      </w:pPr>
    </w:p>
    <w:p w14:paraId="69591BF1" w14:textId="77777777" w:rsidR="00F90044" w:rsidRPr="00F90044" w:rsidRDefault="00F90044" w:rsidP="00F90044">
      <w:pPr>
        <w:rPr>
          <w:lang w:eastAsia="en-PH"/>
        </w:rPr>
      </w:pPr>
    </w:p>
    <w:p w14:paraId="69574F40" w14:textId="27424B84" w:rsidR="00F90044" w:rsidRPr="00F90044" w:rsidRDefault="00F90044" w:rsidP="00F90044">
      <w:pPr>
        <w:rPr>
          <w:lang w:eastAsia="en-PH"/>
        </w:rPr>
      </w:pPr>
    </w:p>
    <w:p w14:paraId="6794A1B5" w14:textId="77777777" w:rsidR="00F90044" w:rsidRPr="00F90044" w:rsidRDefault="00F90044" w:rsidP="00F90044">
      <w:pPr>
        <w:rPr>
          <w:lang w:eastAsia="en-PH"/>
        </w:rPr>
      </w:pPr>
    </w:p>
    <w:p w14:paraId="1A307D37" w14:textId="616C5C73" w:rsidR="00F90044" w:rsidRPr="00F90044" w:rsidRDefault="00F90044" w:rsidP="00F90044">
      <w:pPr>
        <w:rPr>
          <w:lang w:eastAsia="en-PH"/>
        </w:rPr>
      </w:pPr>
    </w:p>
    <w:p w14:paraId="2D4E0701" w14:textId="693409D1" w:rsidR="00F90044" w:rsidRPr="00F90044" w:rsidRDefault="00F90044" w:rsidP="00F90044">
      <w:pPr>
        <w:rPr>
          <w:lang w:eastAsia="en-PH"/>
        </w:rPr>
      </w:pPr>
    </w:p>
    <w:p w14:paraId="4175EFFF" w14:textId="77777777" w:rsidR="00F90044" w:rsidRPr="00F90044" w:rsidRDefault="00F90044" w:rsidP="00F90044">
      <w:pPr>
        <w:rPr>
          <w:lang w:eastAsia="en-PH"/>
        </w:rPr>
      </w:pPr>
    </w:p>
    <w:p w14:paraId="58DE1394" w14:textId="3575DD70" w:rsidR="00F90044" w:rsidRDefault="00F90044" w:rsidP="00F90044">
      <w:pPr>
        <w:rPr>
          <w:rFonts w:eastAsia="Times New Roman" w:cs="Times New Roman"/>
          <w:bCs/>
          <w:szCs w:val="20"/>
          <w:lang w:eastAsia="en-PH"/>
        </w:rPr>
      </w:pPr>
      <w:r>
        <w:rPr>
          <w:noProof/>
        </w:rPr>
        <mc:AlternateContent>
          <mc:Choice Requires="wps">
            <w:drawing>
              <wp:anchor distT="0" distB="0" distL="114300" distR="114300" simplePos="0" relativeHeight="252172800" behindDoc="0" locked="0" layoutInCell="1" allowOverlap="1" wp14:anchorId="7BCCD982" wp14:editId="59791974">
                <wp:simplePos x="0" y="0"/>
                <wp:positionH relativeFrom="column">
                  <wp:posOffset>-57150</wp:posOffset>
                </wp:positionH>
                <wp:positionV relativeFrom="paragraph">
                  <wp:posOffset>158115</wp:posOffset>
                </wp:positionV>
                <wp:extent cx="571500" cy="457200"/>
                <wp:effectExtent l="0" t="0" r="19050" b="19050"/>
                <wp:wrapNone/>
                <wp:docPr id="118" name="Oval 11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0A182" w14:textId="77E08E1A" w:rsidR="00F90044" w:rsidRPr="007F12E6" w:rsidRDefault="00F90044" w:rsidP="00F90044">
                            <w:pPr>
                              <w:jc w:val="both"/>
                              <w:rPr>
                                <w:color w:val="000000" w:themeColor="text1"/>
                                <w:sz w:val="18"/>
                                <w:szCs w:val="16"/>
                                <w:lang w:val="en-US"/>
                              </w:rPr>
                            </w:pPr>
                            <w:r>
                              <w:rPr>
                                <w:color w:val="000000" w:themeColor="text1"/>
                                <w:sz w:val="18"/>
                                <w:szCs w:val="16"/>
                                <w:lang w:val="en-US"/>
                              </w:rPr>
                              <w:t>39D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CCD982" id="Oval 118" o:spid="_x0000_s1059" style="position:absolute;left:0;text-align:left;margin-left:-4.5pt;margin-top:12.45pt;width:45pt;height:36pt;z-index:25217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iniQIAAKU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" fillcolor="white [3212]" strokecolor="black [3213]" strokeweight="1pt">
                <v:stroke joinstyle="miter"/>
                <v:textbox>
                  <w:txbxContent>
                    <w:p w14:paraId="7A10A182" w14:textId="77E08E1A" w:rsidR="00F90044" w:rsidRPr="007F12E6" w:rsidRDefault="00F90044" w:rsidP="00F90044">
                      <w:pPr>
                        <w:jc w:val="both"/>
                        <w:rPr>
                          <w:color w:val="000000" w:themeColor="text1"/>
                          <w:sz w:val="18"/>
                          <w:szCs w:val="16"/>
                          <w:lang w:val="en-US"/>
                        </w:rPr>
                      </w:pPr>
                      <w:r>
                        <w:rPr>
                          <w:color w:val="000000" w:themeColor="text1"/>
                          <w:sz w:val="18"/>
                          <w:szCs w:val="16"/>
                          <w:lang w:val="en-US"/>
                        </w:rPr>
                        <w:t>39D</w:t>
                      </w:r>
                    </w:p>
                  </w:txbxContent>
                </v:textbox>
              </v:oval>
            </w:pict>
          </mc:Fallback>
        </mc:AlternateContent>
      </w:r>
    </w:p>
    <w:p w14:paraId="1214B8EE" w14:textId="5AC671D1" w:rsidR="00F90044" w:rsidRDefault="00F90044" w:rsidP="00F90044">
      <w:pPr>
        <w:tabs>
          <w:tab w:val="left" w:pos="720"/>
          <w:tab w:val="left" w:pos="1440"/>
          <w:tab w:val="left" w:pos="2160"/>
          <w:tab w:val="left" w:pos="2880"/>
          <w:tab w:val="left" w:pos="3600"/>
          <w:tab w:val="center" w:pos="4320"/>
          <w:tab w:val="left" w:pos="6945"/>
        </w:tabs>
        <w:jc w:val="both"/>
        <w:rPr>
          <w:rFonts w:eastAsia="Times New Roman" w:cs="Times New Roman"/>
          <w:bCs/>
          <w:szCs w:val="20"/>
          <w:lang w:eastAsia="en-PH"/>
        </w:rPr>
      </w:pPr>
      <w:r>
        <w:rPr>
          <w:rFonts w:eastAsia="Times New Roman" w:cs="Times New Roman"/>
          <w:bCs/>
          <w:szCs w:val="20"/>
          <w:lang w:eastAsia="en-PH"/>
        </w:rPr>
        <w:tab/>
      </w:r>
      <w:r>
        <w:rPr>
          <w:rFonts w:eastAsia="Times New Roman" w:cs="Times New Roman"/>
          <w:bCs/>
          <w:szCs w:val="20"/>
          <w:lang w:eastAsia="en-PH"/>
        </w:rPr>
        <w:tab/>
      </w:r>
      <w:r>
        <w:rPr>
          <w:rFonts w:eastAsia="Times New Roman" w:cs="Times New Roman"/>
          <w:bCs/>
          <w:szCs w:val="20"/>
          <w:lang w:eastAsia="en-PH"/>
        </w:rPr>
        <w:tab/>
      </w:r>
      <w:r>
        <w:rPr>
          <w:rFonts w:eastAsia="Times New Roman" w:cs="Times New Roman"/>
          <w:bCs/>
          <w:szCs w:val="20"/>
          <w:lang w:eastAsia="en-PH"/>
        </w:rPr>
        <w:tab/>
      </w:r>
      <w:r>
        <w:rPr>
          <w:rFonts w:eastAsia="Times New Roman" w:cs="Times New Roman"/>
          <w:bCs/>
          <w:szCs w:val="20"/>
          <w:lang w:eastAsia="en-PH"/>
        </w:rPr>
        <w:tab/>
      </w:r>
      <w:r>
        <w:rPr>
          <w:rFonts w:eastAsia="Times New Roman" w:cs="Times New Roman"/>
          <w:bCs/>
          <w:szCs w:val="20"/>
          <w:lang w:eastAsia="en-PH"/>
        </w:rPr>
        <w:tab/>
      </w:r>
      <w:r>
        <w:rPr>
          <w:rFonts w:eastAsia="Times New Roman" w:cs="Times New Roman"/>
          <w:bCs/>
          <w:szCs w:val="20"/>
          <w:lang w:eastAsia="en-PH"/>
        </w:rPr>
        <w:tab/>
      </w:r>
      <w:r w:rsidRPr="00F90044">
        <w:rPr>
          <w:rFonts w:eastAsia="Times New Roman" w:cs="Times New Roman"/>
          <w:bCs/>
          <w:noProof/>
          <w:szCs w:val="20"/>
          <w:lang w:eastAsia="en-PH"/>
        </w:rPr>
        <w:drawing>
          <wp:inline distT="0" distB="0" distL="0" distR="0" wp14:anchorId="3E70556E" wp14:editId="1954B814">
            <wp:extent cx="5486400" cy="3491865"/>
            <wp:effectExtent l="0" t="0" r="0"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85"/>
                    <a:stretch>
                      <a:fillRect/>
                    </a:stretch>
                  </pic:blipFill>
                  <pic:spPr>
                    <a:xfrm>
                      <a:off x="0" y="0"/>
                      <a:ext cx="5486400" cy="3491865"/>
                    </a:xfrm>
                    <a:prstGeom prst="rect">
                      <a:avLst/>
                    </a:prstGeom>
                  </pic:spPr>
                </pic:pic>
              </a:graphicData>
            </a:graphic>
          </wp:inline>
        </w:drawing>
      </w:r>
      <w:r>
        <w:rPr>
          <w:rFonts w:eastAsia="Times New Roman" w:cs="Times New Roman"/>
          <w:bCs/>
          <w:szCs w:val="20"/>
          <w:lang w:eastAsia="en-PH"/>
        </w:rPr>
        <w:tab/>
      </w:r>
    </w:p>
    <w:p w14:paraId="39721935" w14:textId="3B2E6B18" w:rsidR="00F90044" w:rsidRDefault="00F90044" w:rsidP="00F90044">
      <w:pPr>
        <w:tabs>
          <w:tab w:val="center" w:pos="4320"/>
          <w:tab w:val="left" w:pos="6945"/>
        </w:tabs>
        <w:jc w:val="left"/>
        <w:rPr>
          <w:lang w:eastAsia="en-PH"/>
        </w:rPr>
      </w:pPr>
      <w:r>
        <w:rPr>
          <w:lang w:eastAsia="en-PH"/>
        </w:rPr>
        <w:tab/>
        <w:t>Figure 39 A- D. Update Cage List Storyboard</w:t>
      </w:r>
    </w:p>
    <w:p w14:paraId="031329B1" w14:textId="77777777" w:rsidR="00F90044" w:rsidRDefault="00F90044" w:rsidP="00F90044">
      <w:pPr>
        <w:tabs>
          <w:tab w:val="center" w:pos="4320"/>
          <w:tab w:val="left" w:pos="6945"/>
        </w:tabs>
        <w:jc w:val="left"/>
        <w:rPr>
          <w:lang w:eastAsia="en-PH"/>
        </w:rPr>
      </w:pPr>
    </w:p>
    <w:p w14:paraId="71198B00" w14:textId="4A311D10" w:rsidR="00F90044" w:rsidRDefault="00F90044" w:rsidP="00F90044">
      <w:pPr>
        <w:tabs>
          <w:tab w:val="center" w:pos="4320"/>
          <w:tab w:val="left" w:pos="6945"/>
        </w:tabs>
        <w:jc w:val="left"/>
        <w:rPr>
          <w:lang w:eastAsia="en-PH"/>
        </w:rPr>
      </w:pPr>
    </w:p>
    <w:p w14:paraId="700BC88E" w14:textId="670E5102" w:rsidR="00F90044" w:rsidRDefault="00F90044" w:rsidP="00F90044">
      <w:pPr>
        <w:tabs>
          <w:tab w:val="center" w:pos="4320"/>
          <w:tab w:val="left" w:pos="6945"/>
        </w:tabs>
        <w:jc w:val="left"/>
        <w:rPr>
          <w:lang w:eastAsia="en-PH"/>
        </w:rPr>
      </w:pPr>
      <w:r>
        <w:rPr>
          <w:noProof/>
        </w:rPr>
        <w:lastRenderedPageBreak/>
        <mc:AlternateContent>
          <mc:Choice Requires="wps">
            <w:drawing>
              <wp:anchor distT="0" distB="0" distL="114300" distR="114300" simplePos="0" relativeHeight="252175872" behindDoc="0" locked="0" layoutInCell="1" allowOverlap="1" wp14:anchorId="151BD801" wp14:editId="608642D3">
                <wp:simplePos x="0" y="0"/>
                <wp:positionH relativeFrom="column">
                  <wp:posOffset>-57150</wp:posOffset>
                </wp:positionH>
                <wp:positionV relativeFrom="paragraph">
                  <wp:posOffset>-352425</wp:posOffset>
                </wp:positionV>
                <wp:extent cx="571500" cy="457200"/>
                <wp:effectExtent l="0" t="0" r="19050" b="19050"/>
                <wp:wrapNone/>
                <wp:docPr id="120" name="Oval 12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19E04" w14:textId="1E039DE5" w:rsidR="00F90044" w:rsidRPr="007F12E6" w:rsidRDefault="00F90044" w:rsidP="00F90044">
                            <w:pPr>
                              <w:jc w:val="both"/>
                              <w:rPr>
                                <w:color w:val="000000" w:themeColor="text1"/>
                                <w:sz w:val="18"/>
                                <w:szCs w:val="16"/>
                                <w:lang w:val="en-US"/>
                              </w:rPr>
                            </w:pPr>
                            <w:r>
                              <w:rPr>
                                <w:color w:val="000000" w:themeColor="text1"/>
                                <w:sz w:val="18"/>
                                <w:szCs w:val="16"/>
                                <w:lang w:val="en-US"/>
                              </w:rPr>
                              <w:t>40A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1BD801" id="Oval 120" o:spid="_x0000_s1060" style="position:absolute;margin-left:-4.5pt;margin-top:-27.75pt;width:45pt;height:36pt;z-index:25217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qigIAAKU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" fillcolor="white [3212]" strokecolor="black [3213]" strokeweight="1pt">
                <v:stroke joinstyle="miter"/>
                <v:textbox>
                  <w:txbxContent>
                    <w:p w14:paraId="46B19E04" w14:textId="1E039DE5" w:rsidR="00F90044" w:rsidRPr="007F12E6" w:rsidRDefault="00F90044" w:rsidP="00F90044">
                      <w:pPr>
                        <w:jc w:val="both"/>
                        <w:rPr>
                          <w:color w:val="000000" w:themeColor="text1"/>
                          <w:sz w:val="18"/>
                          <w:szCs w:val="16"/>
                          <w:lang w:val="en-US"/>
                        </w:rPr>
                      </w:pPr>
                      <w:r>
                        <w:rPr>
                          <w:color w:val="000000" w:themeColor="text1"/>
                          <w:sz w:val="18"/>
                          <w:szCs w:val="16"/>
                          <w:lang w:val="en-US"/>
                        </w:rPr>
                        <w:t>40A</w:t>
                      </w:r>
                    </w:p>
                  </w:txbxContent>
                </v:textbox>
              </v:oval>
            </w:pict>
          </mc:Fallback>
        </mc:AlternateContent>
      </w:r>
      <w:r w:rsidRPr="00F90044">
        <w:rPr>
          <w:noProof/>
          <w:lang w:eastAsia="en-PH"/>
        </w:rPr>
        <w:drawing>
          <wp:anchor distT="0" distB="0" distL="114300" distR="114300" simplePos="0" relativeHeight="252173824" behindDoc="0" locked="0" layoutInCell="1" allowOverlap="1" wp14:anchorId="122C518E" wp14:editId="3AA85892">
            <wp:simplePos x="0" y="0"/>
            <wp:positionH relativeFrom="column">
              <wp:posOffset>0</wp:posOffset>
            </wp:positionH>
            <wp:positionV relativeFrom="paragraph">
              <wp:posOffset>0</wp:posOffset>
            </wp:positionV>
            <wp:extent cx="5486400" cy="3491865"/>
            <wp:effectExtent l="0" t="0" r="0" b="0"/>
            <wp:wrapNone/>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86400" cy="3491865"/>
                    </a:xfrm>
                    <a:prstGeom prst="rect">
                      <a:avLst/>
                    </a:prstGeom>
                  </pic:spPr>
                </pic:pic>
              </a:graphicData>
            </a:graphic>
            <wp14:sizeRelH relativeFrom="page">
              <wp14:pctWidth>0</wp14:pctWidth>
            </wp14:sizeRelH>
            <wp14:sizeRelV relativeFrom="page">
              <wp14:pctHeight>0</wp14:pctHeight>
            </wp14:sizeRelV>
          </wp:anchor>
        </w:drawing>
      </w:r>
    </w:p>
    <w:p w14:paraId="374D442A" w14:textId="77777777" w:rsidR="00F90044" w:rsidRDefault="00F90044" w:rsidP="00F90044">
      <w:pPr>
        <w:tabs>
          <w:tab w:val="center" w:pos="4320"/>
          <w:tab w:val="left" w:pos="6945"/>
        </w:tabs>
        <w:jc w:val="left"/>
        <w:rPr>
          <w:lang w:eastAsia="en-PH"/>
        </w:rPr>
      </w:pPr>
    </w:p>
    <w:p w14:paraId="2DAAEAD8" w14:textId="77777777" w:rsidR="00F90044" w:rsidRDefault="00F90044" w:rsidP="00F90044">
      <w:pPr>
        <w:tabs>
          <w:tab w:val="center" w:pos="4320"/>
          <w:tab w:val="left" w:pos="6945"/>
        </w:tabs>
        <w:jc w:val="left"/>
        <w:rPr>
          <w:lang w:eastAsia="en-PH"/>
        </w:rPr>
      </w:pPr>
    </w:p>
    <w:p w14:paraId="514834AE" w14:textId="77777777" w:rsidR="00F90044" w:rsidRPr="00F90044" w:rsidRDefault="00F90044" w:rsidP="00F90044">
      <w:pPr>
        <w:rPr>
          <w:lang w:eastAsia="en-PH"/>
        </w:rPr>
      </w:pPr>
    </w:p>
    <w:p w14:paraId="2CF6E011" w14:textId="77777777" w:rsidR="00F90044" w:rsidRPr="00F90044" w:rsidRDefault="00F90044" w:rsidP="00F90044">
      <w:pPr>
        <w:rPr>
          <w:lang w:eastAsia="en-PH"/>
        </w:rPr>
      </w:pPr>
    </w:p>
    <w:p w14:paraId="67A97406" w14:textId="77777777" w:rsidR="00F90044" w:rsidRPr="00F90044" w:rsidRDefault="00F90044" w:rsidP="00F90044">
      <w:pPr>
        <w:rPr>
          <w:lang w:eastAsia="en-PH"/>
        </w:rPr>
      </w:pPr>
    </w:p>
    <w:p w14:paraId="06250F82" w14:textId="77777777" w:rsidR="00F90044" w:rsidRPr="00F90044" w:rsidRDefault="00F90044" w:rsidP="00F90044">
      <w:pPr>
        <w:rPr>
          <w:lang w:eastAsia="en-PH"/>
        </w:rPr>
      </w:pPr>
    </w:p>
    <w:p w14:paraId="1B45DA2C" w14:textId="77777777" w:rsidR="00F90044" w:rsidRPr="00F90044" w:rsidRDefault="00F90044" w:rsidP="00F90044">
      <w:pPr>
        <w:rPr>
          <w:lang w:eastAsia="en-PH"/>
        </w:rPr>
      </w:pPr>
    </w:p>
    <w:p w14:paraId="703527BA" w14:textId="77777777" w:rsidR="00F90044" w:rsidRPr="00F90044" w:rsidRDefault="00F90044" w:rsidP="00F90044">
      <w:pPr>
        <w:rPr>
          <w:lang w:eastAsia="en-PH"/>
        </w:rPr>
      </w:pPr>
    </w:p>
    <w:p w14:paraId="77AD41D1" w14:textId="77777777" w:rsidR="00F90044" w:rsidRPr="00F90044" w:rsidRDefault="00F90044" w:rsidP="00F90044">
      <w:pPr>
        <w:rPr>
          <w:lang w:eastAsia="en-PH"/>
        </w:rPr>
      </w:pPr>
    </w:p>
    <w:p w14:paraId="6AA7D5FA" w14:textId="6D1E7B0B" w:rsidR="00F90044" w:rsidRPr="00F90044" w:rsidRDefault="00F90044" w:rsidP="00F90044">
      <w:pPr>
        <w:rPr>
          <w:lang w:eastAsia="en-PH"/>
        </w:rPr>
      </w:pPr>
    </w:p>
    <w:p w14:paraId="06B6022A" w14:textId="77777777" w:rsidR="00F90044" w:rsidRPr="00F90044" w:rsidRDefault="00F90044" w:rsidP="00F90044">
      <w:pPr>
        <w:rPr>
          <w:lang w:eastAsia="en-PH"/>
        </w:rPr>
      </w:pPr>
    </w:p>
    <w:p w14:paraId="63DA44D7" w14:textId="77777777" w:rsidR="00F90044" w:rsidRPr="00F90044" w:rsidRDefault="00F90044" w:rsidP="00F90044">
      <w:pPr>
        <w:rPr>
          <w:lang w:eastAsia="en-PH"/>
        </w:rPr>
      </w:pPr>
    </w:p>
    <w:p w14:paraId="73A0AFF3" w14:textId="211226B6" w:rsidR="00F90044" w:rsidRPr="00F90044" w:rsidRDefault="00F90044" w:rsidP="00F90044">
      <w:pPr>
        <w:rPr>
          <w:lang w:eastAsia="en-PH"/>
        </w:rPr>
      </w:pPr>
    </w:p>
    <w:p w14:paraId="4E41FCCF" w14:textId="77777777" w:rsidR="00F90044" w:rsidRPr="00F90044" w:rsidRDefault="00F90044" w:rsidP="00F90044">
      <w:pPr>
        <w:rPr>
          <w:lang w:eastAsia="en-PH"/>
        </w:rPr>
      </w:pPr>
    </w:p>
    <w:p w14:paraId="2D3A8A8B" w14:textId="77777777" w:rsidR="00F90044" w:rsidRPr="00F90044" w:rsidRDefault="00F90044" w:rsidP="00F90044">
      <w:pPr>
        <w:rPr>
          <w:lang w:eastAsia="en-PH"/>
        </w:rPr>
      </w:pPr>
    </w:p>
    <w:p w14:paraId="24D49E01" w14:textId="5B1F7382" w:rsidR="00F90044" w:rsidRPr="00F90044" w:rsidRDefault="00F90044" w:rsidP="00F90044">
      <w:pPr>
        <w:rPr>
          <w:lang w:eastAsia="en-PH"/>
        </w:rPr>
      </w:pPr>
    </w:p>
    <w:p w14:paraId="2166B5F2" w14:textId="4A908CEC" w:rsidR="00F90044" w:rsidRPr="00F90044" w:rsidRDefault="00F90044" w:rsidP="00F90044">
      <w:pPr>
        <w:rPr>
          <w:lang w:eastAsia="en-PH"/>
        </w:rPr>
      </w:pPr>
    </w:p>
    <w:p w14:paraId="5B5E48C5" w14:textId="72379617" w:rsidR="00F90044" w:rsidRPr="00F90044" w:rsidRDefault="00F90044" w:rsidP="00F90044">
      <w:pPr>
        <w:rPr>
          <w:lang w:eastAsia="en-PH"/>
        </w:rPr>
      </w:pPr>
    </w:p>
    <w:p w14:paraId="57DFC361" w14:textId="65BDAE76" w:rsidR="00F90044" w:rsidRDefault="00F90044" w:rsidP="00F90044">
      <w:pPr>
        <w:rPr>
          <w:lang w:eastAsia="en-PH"/>
        </w:rPr>
      </w:pPr>
    </w:p>
    <w:p w14:paraId="32B52A71" w14:textId="013684A0" w:rsidR="00F90044" w:rsidRPr="00F90044" w:rsidRDefault="009F66B6" w:rsidP="00F90044">
      <w:pPr>
        <w:rPr>
          <w:lang w:eastAsia="en-PH"/>
        </w:rPr>
      </w:pPr>
      <w:r>
        <w:rPr>
          <w:noProof/>
        </w:rPr>
        <mc:AlternateContent>
          <mc:Choice Requires="wps">
            <w:drawing>
              <wp:anchor distT="0" distB="0" distL="114300" distR="114300" simplePos="0" relativeHeight="252178944" behindDoc="0" locked="0" layoutInCell="1" allowOverlap="1" wp14:anchorId="5A8799D9" wp14:editId="111FD2FD">
                <wp:simplePos x="0" y="0"/>
                <wp:positionH relativeFrom="column">
                  <wp:posOffset>-57150</wp:posOffset>
                </wp:positionH>
                <wp:positionV relativeFrom="paragraph">
                  <wp:posOffset>152400</wp:posOffset>
                </wp:positionV>
                <wp:extent cx="571500" cy="457200"/>
                <wp:effectExtent l="0" t="0" r="19050" b="19050"/>
                <wp:wrapNone/>
                <wp:docPr id="1024" name="Oval 102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6E8B93" w14:textId="62465981" w:rsidR="009F66B6" w:rsidRPr="007F12E6" w:rsidRDefault="009F66B6" w:rsidP="009F66B6">
                            <w:pPr>
                              <w:jc w:val="both"/>
                              <w:rPr>
                                <w:color w:val="000000" w:themeColor="text1"/>
                                <w:sz w:val="18"/>
                                <w:szCs w:val="16"/>
                                <w:lang w:val="en-US"/>
                              </w:rPr>
                            </w:pPr>
                            <w:r>
                              <w:rPr>
                                <w:color w:val="000000" w:themeColor="text1"/>
                                <w:sz w:val="18"/>
                                <w:szCs w:val="16"/>
                                <w:lang w:val="en-US"/>
                              </w:rPr>
                              <w:t>40B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8799D9" id="Oval 1024" o:spid="_x0000_s1061" style="position:absolute;left:0;text-align:left;margin-left:-4.5pt;margin-top:12pt;width:45pt;height:36pt;z-index:25217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" fillcolor="white [3212]" strokecolor="black [3213]" strokeweight="1pt">
                <v:stroke joinstyle="miter"/>
                <v:textbox>
                  <w:txbxContent>
                    <w:p w14:paraId="6D6E8B93" w14:textId="62465981" w:rsidR="009F66B6" w:rsidRPr="007F12E6" w:rsidRDefault="009F66B6" w:rsidP="009F66B6">
                      <w:pPr>
                        <w:jc w:val="both"/>
                        <w:rPr>
                          <w:color w:val="000000" w:themeColor="text1"/>
                          <w:sz w:val="18"/>
                          <w:szCs w:val="16"/>
                          <w:lang w:val="en-US"/>
                        </w:rPr>
                      </w:pPr>
                      <w:r>
                        <w:rPr>
                          <w:color w:val="000000" w:themeColor="text1"/>
                          <w:sz w:val="18"/>
                          <w:szCs w:val="16"/>
                          <w:lang w:val="en-US"/>
                        </w:rPr>
                        <w:t>40B</w:t>
                      </w:r>
                    </w:p>
                  </w:txbxContent>
                </v:textbox>
              </v:oval>
            </w:pict>
          </mc:Fallback>
        </mc:AlternateContent>
      </w:r>
    </w:p>
    <w:p w14:paraId="250F8FEA" w14:textId="77777777" w:rsidR="00F90044" w:rsidRDefault="00F90044" w:rsidP="00F90044">
      <w:pPr>
        <w:tabs>
          <w:tab w:val="left" w:pos="3390"/>
          <w:tab w:val="center" w:pos="4320"/>
        </w:tabs>
        <w:jc w:val="left"/>
        <w:rPr>
          <w:lang w:eastAsia="en-PH"/>
        </w:rPr>
      </w:pPr>
      <w:r>
        <w:rPr>
          <w:lang w:eastAsia="en-PH"/>
        </w:rPr>
        <w:tab/>
      </w:r>
    </w:p>
    <w:p w14:paraId="5C0DC2AE" w14:textId="04C3F311" w:rsidR="00F90044" w:rsidRDefault="00F90044" w:rsidP="00F90044">
      <w:pPr>
        <w:tabs>
          <w:tab w:val="left" w:pos="3390"/>
          <w:tab w:val="center" w:pos="4320"/>
        </w:tabs>
        <w:jc w:val="left"/>
        <w:rPr>
          <w:lang w:eastAsia="en-PH"/>
        </w:rPr>
      </w:pPr>
    </w:p>
    <w:p w14:paraId="4272D23B" w14:textId="0FC4FFCB" w:rsidR="00F90044" w:rsidRDefault="009F66B6" w:rsidP="00F90044">
      <w:pPr>
        <w:tabs>
          <w:tab w:val="left" w:pos="3390"/>
          <w:tab w:val="center" w:pos="4320"/>
        </w:tabs>
        <w:jc w:val="left"/>
        <w:rPr>
          <w:lang w:eastAsia="en-PH"/>
        </w:rPr>
      </w:pPr>
      <w:r w:rsidRPr="009F66B6">
        <w:rPr>
          <w:noProof/>
          <w:lang w:eastAsia="en-PH"/>
        </w:rPr>
        <w:drawing>
          <wp:anchor distT="0" distB="0" distL="114300" distR="114300" simplePos="0" relativeHeight="252176896" behindDoc="0" locked="0" layoutInCell="1" allowOverlap="1" wp14:anchorId="1395D51B" wp14:editId="3ECCEAAF">
            <wp:simplePos x="0" y="0"/>
            <wp:positionH relativeFrom="column">
              <wp:posOffset>0</wp:posOffset>
            </wp:positionH>
            <wp:positionV relativeFrom="paragraph">
              <wp:posOffset>-1270</wp:posOffset>
            </wp:positionV>
            <wp:extent cx="5486400" cy="3478530"/>
            <wp:effectExtent l="0" t="0" r="0" b="762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86400" cy="3478530"/>
                    </a:xfrm>
                    <a:prstGeom prst="rect">
                      <a:avLst/>
                    </a:prstGeom>
                  </pic:spPr>
                </pic:pic>
              </a:graphicData>
            </a:graphic>
            <wp14:sizeRelH relativeFrom="page">
              <wp14:pctWidth>0</wp14:pctWidth>
            </wp14:sizeRelH>
            <wp14:sizeRelV relativeFrom="page">
              <wp14:pctHeight>0</wp14:pctHeight>
            </wp14:sizeRelV>
          </wp:anchor>
        </w:drawing>
      </w:r>
      <w:r w:rsidR="00F90044">
        <w:rPr>
          <w:lang w:eastAsia="en-PH"/>
        </w:rPr>
        <w:tab/>
      </w:r>
    </w:p>
    <w:p w14:paraId="5BDBFDCC" w14:textId="77777777" w:rsidR="00F90044" w:rsidRDefault="00F90044" w:rsidP="00F90044">
      <w:pPr>
        <w:rPr>
          <w:lang w:eastAsia="en-PH"/>
        </w:rPr>
      </w:pPr>
    </w:p>
    <w:p w14:paraId="0C3A5F5A" w14:textId="77777777" w:rsidR="009F66B6" w:rsidRPr="009F66B6" w:rsidRDefault="009F66B6" w:rsidP="009F66B6">
      <w:pPr>
        <w:rPr>
          <w:lang w:eastAsia="en-PH"/>
        </w:rPr>
      </w:pPr>
    </w:p>
    <w:p w14:paraId="6CD90C2F" w14:textId="77777777" w:rsidR="009F66B6" w:rsidRPr="009F66B6" w:rsidRDefault="009F66B6" w:rsidP="009F66B6">
      <w:pPr>
        <w:rPr>
          <w:lang w:eastAsia="en-PH"/>
        </w:rPr>
      </w:pPr>
    </w:p>
    <w:p w14:paraId="118774B8" w14:textId="77777777" w:rsidR="009F66B6" w:rsidRPr="009F66B6" w:rsidRDefault="009F66B6" w:rsidP="009F66B6">
      <w:pPr>
        <w:rPr>
          <w:lang w:eastAsia="en-PH"/>
        </w:rPr>
      </w:pPr>
    </w:p>
    <w:p w14:paraId="42B2423F" w14:textId="77777777" w:rsidR="009F66B6" w:rsidRPr="009F66B6" w:rsidRDefault="009F66B6" w:rsidP="009F66B6">
      <w:pPr>
        <w:rPr>
          <w:lang w:eastAsia="en-PH"/>
        </w:rPr>
      </w:pPr>
    </w:p>
    <w:p w14:paraId="77B6C7B2" w14:textId="77777777" w:rsidR="009F66B6" w:rsidRPr="009F66B6" w:rsidRDefault="009F66B6" w:rsidP="009F66B6">
      <w:pPr>
        <w:rPr>
          <w:lang w:eastAsia="en-PH"/>
        </w:rPr>
      </w:pPr>
    </w:p>
    <w:p w14:paraId="44B7EF88" w14:textId="77777777" w:rsidR="009F66B6" w:rsidRPr="009F66B6" w:rsidRDefault="009F66B6" w:rsidP="009F66B6">
      <w:pPr>
        <w:rPr>
          <w:lang w:eastAsia="en-PH"/>
        </w:rPr>
      </w:pPr>
    </w:p>
    <w:p w14:paraId="744A09C2" w14:textId="77777777" w:rsidR="009F66B6" w:rsidRPr="009F66B6" w:rsidRDefault="009F66B6" w:rsidP="009F66B6">
      <w:pPr>
        <w:rPr>
          <w:lang w:eastAsia="en-PH"/>
        </w:rPr>
      </w:pPr>
    </w:p>
    <w:p w14:paraId="61B70FDC" w14:textId="05204AE3" w:rsidR="009F66B6" w:rsidRPr="009F66B6" w:rsidRDefault="009F66B6" w:rsidP="009F66B6">
      <w:pPr>
        <w:rPr>
          <w:lang w:eastAsia="en-PH"/>
        </w:rPr>
      </w:pPr>
    </w:p>
    <w:p w14:paraId="5C79A6C5" w14:textId="77777777" w:rsidR="009F66B6" w:rsidRPr="009F66B6" w:rsidRDefault="009F66B6" w:rsidP="009F66B6">
      <w:pPr>
        <w:rPr>
          <w:lang w:eastAsia="en-PH"/>
        </w:rPr>
      </w:pPr>
    </w:p>
    <w:p w14:paraId="0CA2F2CE" w14:textId="77777777" w:rsidR="009F66B6" w:rsidRPr="009F66B6" w:rsidRDefault="009F66B6" w:rsidP="009F66B6">
      <w:pPr>
        <w:rPr>
          <w:lang w:eastAsia="en-PH"/>
        </w:rPr>
      </w:pPr>
    </w:p>
    <w:p w14:paraId="38977635" w14:textId="77777777" w:rsidR="009F66B6" w:rsidRPr="009F66B6" w:rsidRDefault="009F66B6" w:rsidP="009F66B6">
      <w:pPr>
        <w:rPr>
          <w:lang w:eastAsia="en-PH"/>
        </w:rPr>
      </w:pPr>
    </w:p>
    <w:p w14:paraId="541A2042" w14:textId="4F340347" w:rsidR="009F66B6" w:rsidRPr="009F66B6" w:rsidRDefault="009F66B6" w:rsidP="009F66B6">
      <w:pPr>
        <w:rPr>
          <w:lang w:eastAsia="en-PH"/>
        </w:rPr>
      </w:pPr>
    </w:p>
    <w:p w14:paraId="0709F0CC" w14:textId="77777777" w:rsidR="009F66B6" w:rsidRPr="009F66B6" w:rsidRDefault="009F66B6" w:rsidP="009F66B6">
      <w:pPr>
        <w:rPr>
          <w:lang w:eastAsia="en-PH"/>
        </w:rPr>
      </w:pPr>
    </w:p>
    <w:p w14:paraId="5278B447" w14:textId="485E8CAD" w:rsidR="009F66B6" w:rsidRPr="009F66B6" w:rsidRDefault="009F66B6" w:rsidP="009F66B6">
      <w:pPr>
        <w:rPr>
          <w:lang w:eastAsia="en-PH"/>
        </w:rPr>
      </w:pPr>
    </w:p>
    <w:p w14:paraId="184C7C61" w14:textId="77777777" w:rsidR="009F66B6" w:rsidRPr="009F66B6" w:rsidRDefault="009F66B6" w:rsidP="009F66B6">
      <w:pPr>
        <w:rPr>
          <w:lang w:eastAsia="en-PH"/>
        </w:rPr>
      </w:pPr>
    </w:p>
    <w:p w14:paraId="127C78E4" w14:textId="1340F1C5" w:rsidR="009F66B6" w:rsidRPr="009F66B6" w:rsidRDefault="009F66B6" w:rsidP="009F66B6">
      <w:pPr>
        <w:rPr>
          <w:lang w:eastAsia="en-PH"/>
        </w:rPr>
      </w:pPr>
    </w:p>
    <w:p w14:paraId="62A44624" w14:textId="1B3DE18A" w:rsidR="009F66B6" w:rsidRPr="009F66B6" w:rsidRDefault="009F66B6" w:rsidP="009F66B6">
      <w:pPr>
        <w:rPr>
          <w:lang w:eastAsia="en-PH"/>
        </w:rPr>
      </w:pPr>
    </w:p>
    <w:p w14:paraId="1D9323AE" w14:textId="4F90AFC8" w:rsidR="009F66B6" w:rsidRPr="009F66B6" w:rsidRDefault="009F66B6" w:rsidP="009F66B6">
      <w:pPr>
        <w:rPr>
          <w:lang w:eastAsia="en-PH"/>
        </w:rPr>
      </w:pPr>
    </w:p>
    <w:p w14:paraId="31910881" w14:textId="548C8A23" w:rsidR="009F66B6" w:rsidRDefault="009F66B6" w:rsidP="009F66B6">
      <w:pPr>
        <w:rPr>
          <w:lang w:eastAsia="en-PH"/>
        </w:rPr>
      </w:pPr>
    </w:p>
    <w:p w14:paraId="32290C6D" w14:textId="5293F4BB" w:rsidR="009F66B6" w:rsidRDefault="009F66B6" w:rsidP="009F66B6">
      <w:pPr>
        <w:tabs>
          <w:tab w:val="left" w:pos="3135"/>
          <w:tab w:val="center" w:pos="4320"/>
        </w:tabs>
        <w:rPr>
          <w:lang w:eastAsia="en-PH"/>
        </w:rPr>
      </w:pPr>
      <w:r>
        <w:rPr>
          <w:lang w:eastAsia="en-PH"/>
        </w:rPr>
        <w:t>Figure 40 A-B. View Cage List Storyboard</w:t>
      </w:r>
    </w:p>
    <w:p w14:paraId="7B410580" w14:textId="240014C2" w:rsidR="009F66B6" w:rsidRPr="009F66B6" w:rsidRDefault="009F66B6" w:rsidP="009F66B6">
      <w:pPr>
        <w:rPr>
          <w:lang w:eastAsia="en-PH"/>
        </w:rPr>
        <w:sectPr w:rsidR="009F66B6" w:rsidRPr="009F66B6" w:rsidSect="00341779">
          <w:pgSz w:w="12240" w:h="15840" w:code="1"/>
          <w:pgMar w:top="1440" w:right="1440" w:bottom="1440" w:left="2160" w:header="720" w:footer="288" w:gutter="0"/>
          <w:cols w:space="720"/>
          <w:docGrid w:linePitch="360"/>
        </w:sectPr>
      </w:pPr>
    </w:p>
    <w:p w14:paraId="3FE14F68" w14:textId="0BDE1B3A" w:rsidR="009F66B6" w:rsidRDefault="009F66B6" w:rsidP="00EE3DF5">
      <w:pPr>
        <w:pStyle w:val="BodyofResearch"/>
        <w:rPr>
          <w:b/>
          <w:bCs/>
        </w:rPr>
      </w:pPr>
      <w:r>
        <w:rPr>
          <w:noProof/>
        </w:rPr>
        <w:lastRenderedPageBreak/>
        <mc:AlternateContent>
          <mc:Choice Requires="wps">
            <w:drawing>
              <wp:anchor distT="0" distB="0" distL="114300" distR="114300" simplePos="0" relativeHeight="252182016" behindDoc="0" locked="0" layoutInCell="1" allowOverlap="1" wp14:anchorId="1CF77478" wp14:editId="62EE444A">
                <wp:simplePos x="0" y="0"/>
                <wp:positionH relativeFrom="column">
                  <wp:posOffset>-38100</wp:posOffset>
                </wp:positionH>
                <wp:positionV relativeFrom="paragraph">
                  <wp:posOffset>-57150</wp:posOffset>
                </wp:positionV>
                <wp:extent cx="571500" cy="457200"/>
                <wp:effectExtent l="0" t="0" r="19050" b="19050"/>
                <wp:wrapNone/>
                <wp:docPr id="1030" name="Oval 103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F4066" w14:textId="7AE8AF85" w:rsidR="009F66B6" w:rsidRPr="007F12E6" w:rsidRDefault="009F66B6" w:rsidP="009F66B6">
                            <w:pPr>
                              <w:jc w:val="both"/>
                              <w:rPr>
                                <w:color w:val="000000" w:themeColor="text1"/>
                                <w:sz w:val="18"/>
                                <w:szCs w:val="16"/>
                                <w:lang w:val="en-US"/>
                              </w:rPr>
                            </w:pPr>
                            <w:r>
                              <w:rPr>
                                <w:color w:val="000000" w:themeColor="text1"/>
                                <w:sz w:val="18"/>
                                <w:szCs w:val="16"/>
                                <w:lang w:val="en-US"/>
                              </w:rPr>
                              <w:t>4</w:t>
                            </w:r>
                            <w:r w:rsidR="00BA71CC">
                              <w:rPr>
                                <w:color w:val="000000" w:themeColor="text1"/>
                                <w:sz w:val="18"/>
                                <w:szCs w:val="16"/>
                                <w:lang w:val="en-US"/>
                              </w:rPr>
                              <w:t>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F77478" id="Oval 1030" o:spid="_x0000_s1062" style="position:absolute;left:0;text-align:left;margin-left:-3pt;margin-top:-4.5pt;width:45pt;height:36pt;z-index:25218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" fillcolor="white [3212]" strokecolor="black [3213]" strokeweight="1pt">
                <v:stroke joinstyle="miter"/>
                <v:textbox>
                  <w:txbxContent>
                    <w:p w14:paraId="5E5F4066" w14:textId="7AE8AF85" w:rsidR="009F66B6" w:rsidRPr="007F12E6" w:rsidRDefault="009F66B6" w:rsidP="009F66B6">
                      <w:pPr>
                        <w:jc w:val="both"/>
                        <w:rPr>
                          <w:color w:val="000000" w:themeColor="text1"/>
                          <w:sz w:val="18"/>
                          <w:szCs w:val="16"/>
                          <w:lang w:val="en-US"/>
                        </w:rPr>
                      </w:pPr>
                      <w:r>
                        <w:rPr>
                          <w:color w:val="000000" w:themeColor="text1"/>
                          <w:sz w:val="18"/>
                          <w:szCs w:val="16"/>
                          <w:lang w:val="en-US"/>
                        </w:rPr>
                        <w:t>4</w:t>
                      </w:r>
                      <w:r w:rsidR="00BA71CC">
                        <w:rPr>
                          <w:color w:val="000000" w:themeColor="text1"/>
                          <w:sz w:val="18"/>
                          <w:szCs w:val="16"/>
                          <w:lang w:val="en-US"/>
                        </w:rPr>
                        <w:t>1A</w:t>
                      </w:r>
                    </w:p>
                  </w:txbxContent>
                </v:textbox>
              </v:oval>
            </w:pict>
          </mc:Fallback>
        </mc:AlternateContent>
      </w:r>
      <w:r w:rsidRPr="009F66B6">
        <w:rPr>
          <w:bCs/>
          <w:noProof/>
        </w:rPr>
        <w:drawing>
          <wp:anchor distT="0" distB="0" distL="114300" distR="114300" simplePos="0" relativeHeight="252179968" behindDoc="0" locked="0" layoutInCell="1" allowOverlap="1" wp14:anchorId="5220C227" wp14:editId="5C27D3C5">
            <wp:simplePos x="0" y="0"/>
            <wp:positionH relativeFrom="column">
              <wp:posOffset>0</wp:posOffset>
            </wp:positionH>
            <wp:positionV relativeFrom="paragraph">
              <wp:posOffset>295275</wp:posOffset>
            </wp:positionV>
            <wp:extent cx="5486400" cy="3474720"/>
            <wp:effectExtent l="0" t="0" r="0"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86400" cy="3474720"/>
                    </a:xfrm>
                    <a:prstGeom prst="rect">
                      <a:avLst/>
                    </a:prstGeom>
                  </pic:spPr>
                </pic:pic>
              </a:graphicData>
            </a:graphic>
            <wp14:sizeRelH relativeFrom="page">
              <wp14:pctWidth>0</wp14:pctWidth>
            </wp14:sizeRelH>
            <wp14:sizeRelV relativeFrom="page">
              <wp14:pctHeight>0</wp14:pctHeight>
            </wp14:sizeRelV>
          </wp:anchor>
        </w:drawing>
      </w:r>
    </w:p>
    <w:p w14:paraId="1D9A3A86" w14:textId="12201108" w:rsidR="009F66B6" w:rsidRPr="009F66B6" w:rsidRDefault="009F66B6" w:rsidP="009F66B6">
      <w:pPr>
        <w:rPr>
          <w:lang w:eastAsia="en-PH"/>
        </w:rPr>
      </w:pPr>
    </w:p>
    <w:p w14:paraId="340B0869" w14:textId="613D8910" w:rsidR="009F66B6" w:rsidRDefault="009F66B6" w:rsidP="009F66B6">
      <w:pPr>
        <w:tabs>
          <w:tab w:val="left" w:pos="990"/>
          <w:tab w:val="center" w:pos="4320"/>
        </w:tabs>
        <w:jc w:val="left"/>
        <w:rPr>
          <w:rFonts w:eastAsia="Times New Roman" w:cs="Times New Roman"/>
          <w:bCs/>
          <w:szCs w:val="20"/>
          <w:lang w:eastAsia="en-PH"/>
        </w:rPr>
      </w:pPr>
      <w:r>
        <w:rPr>
          <w:rFonts w:eastAsia="Times New Roman" w:cs="Times New Roman"/>
          <w:bCs/>
          <w:szCs w:val="20"/>
          <w:lang w:eastAsia="en-PH"/>
        </w:rPr>
        <w:tab/>
      </w:r>
      <w:r>
        <w:rPr>
          <w:rFonts w:eastAsia="Times New Roman" w:cs="Times New Roman"/>
          <w:bCs/>
          <w:szCs w:val="20"/>
          <w:lang w:eastAsia="en-PH"/>
        </w:rPr>
        <w:tab/>
      </w:r>
    </w:p>
    <w:p w14:paraId="58D12B7B" w14:textId="77777777" w:rsidR="009F66B6" w:rsidRDefault="009F66B6" w:rsidP="009F66B6">
      <w:pPr>
        <w:rPr>
          <w:rFonts w:eastAsia="Times New Roman" w:cs="Times New Roman"/>
          <w:bCs/>
          <w:szCs w:val="20"/>
          <w:lang w:eastAsia="en-PH"/>
        </w:rPr>
      </w:pPr>
    </w:p>
    <w:p w14:paraId="583070F6" w14:textId="77777777" w:rsidR="00BA71CC" w:rsidRPr="00BA71CC" w:rsidRDefault="00BA71CC" w:rsidP="00BA71CC">
      <w:pPr>
        <w:rPr>
          <w:lang w:eastAsia="en-PH"/>
        </w:rPr>
      </w:pPr>
    </w:p>
    <w:p w14:paraId="71DD41B2" w14:textId="77777777" w:rsidR="00BA71CC" w:rsidRPr="00BA71CC" w:rsidRDefault="00BA71CC" w:rsidP="00BA71CC">
      <w:pPr>
        <w:rPr>
          <w:lang w:eastAsia="en-PH"/>
        </w:rPr>
      </w:pPr>
    </w:p>
    <w:p w14:paraId="1684CD0F" w14:textId="77777777" w:rsidR="00BA71CC" w:rsidRPr="00BA71CC" w:rsidRDefault="00BA71CC" w:rsidP="00BA71CC">
      <w:pPr>
        <w:rPr>
          <w:lang w:eastAsia="en-PH"/>
        </w:rPr>
      </w:pPr>
    </w:p>
    <w:p w14:paraId="569238F7" w14:textId="77777777" w:rsidR="00BA71CC" w:rsidRPr="00BA71CC" w:rsidRDefault="00BA71CC" w:rsidP="00BA71CC">
      <w:pPr>
        <w:rPr>
          <w:lang w:eastAsia="en-PH"/>
        </w:rPr>
      </w:pPr>
    </w:p>
    <w:p w14:paraId="1698BAB3" w14:textId="77777777" w:rsidR="00BA71CC" w:rsidRPr="00BA71CC" w:rsidRDefault="00BA71CC" w:rsidP="00BA71CC">
      <w:pPr>
        <w:rPr>
          <w:lang w:eastAsia="en-PH"/>
        </w:rPr>
      </w:pPr>
    </w:p>
    <w:p w14:paraId="1A656C81" w14:textId="77777777" w:rsidR="00BA71CC" w:rsidRPr="00BA71CC" w:rsidRDefault="00BA71CC" w:rsidP="00BA71CC">
      <w:pPr>
        <w:rPr>
          <w:lang w:eastAsia="en-PH"/>
        </w:rPr>
      </w:pPr>
    </w:p>
    <w:p w14:paraId="68B467F6" w14:textId="77777777" w:rsidR="00BA71CC" w:rsidRPr="00BA71CC" w:rsidRDefault="00BA71CC" w:rsidP="00BA71CC">
      <w:pPr>
        <w:rPr>
          <w:lang w:eastAsia="en-PH"/>
        </w:rPr>
      </w:pPr>
    </w:p>
    <w:p w14:paraId="1DE6C6F1" w14:textId="77777777" w:rsidR="00BA71CC" w:rsidRPr="00BA71CC" w:rsidRDefault="00BA71CC" w:rsidP="00BA71CC">
      <w:pPr>
        <w:rPr>
          <w:lang w:eastAsia="en-PH"/>
        </w:rPr>
      </w:pPr>
    </w:p>
    <w:p w14:paraId="535C911B" w14:textId="77777777" w:rsidR="00BA71CC" w:rsidRPr="00BA71CC" w:rsidRDefault="00BA71CC" w:rsidP="00BA71CC">
      <w:pPr>
        <w:rPr>
          <w:lang w:eastAsia="en-PH"/>
        </w:rPr>
      </w:pPr>
    </w:p>
    <w:p w14:paraId="6C29FA2A" w14:textId="77777777" w:rsidR="00BA71CC" w:rsidRPr="00BA71CC" w:rsidRDefault="00BA71CC" w:rsidP="00BA71CC">
      <w:pPr>
        <w:rPr>
          <w:lang w:eastAsia="en-PH"/>
        </w:rPr>
      </w:pPr>
    </w:p>
    <w:p w14:paraId="3BD32BC2" w14:textId="77777777" w:rsidR="00BA71CC" w:rsidRPr="00BA71CC" w:rsidRDefault="00BA71CC" w:rsidP="00BA71CC">
      <w:pPr>
        <w:rPr>
          <w:lang w:eastAsia="en-PH"/>
        </w:rPr>
      </w:pPr>
    </w:p>
    <w:p w14:paraId="2432B344" w14:textId="77777777" w:rsidR="00BA71CC" w:rsidRPr="00BA71CC" w:rsidRDefault="00BA71CC" w:rsidP="00BA71CC">
      <w:pPr>
        <w:rPr>
          <w:lang w:eastAsia="en-PH"/>
        </w:rPr>
      </w:pPr>
    </w:p>
    <w:p w14:paraId="443CBB51" w14:textId="77777777" w:rsidR="00BA71CC" w:rsidRPr="00BA71CC" w:rsidRDefault="00BA71CC" w:rsidP="00BA71CC">
      <w:pPr>
        <w:rPr>
          <w:lang w:eastAsia="en-PH"/>
        </w:rPr>
      </w:pPr>
    </w:p>
    <w:p w14:paraId="160F6E8B" w14:textId="77777777" w:rsidR="00BA71CC" w:rsidRPr="00BA71CC" w:rsidRDefault="00BA71CC" w:rsidP="00BA71CC">
      <w:pPr>
        <w:rPr>
          <w:lang w:eastAsia="en-PH"/>
        </w:rPr>
      </w:pPr>
    </w:p>
    <w:p w14:paraId="3B21CF95" w14:textId="77777777" w:rsidR="00BA71CC" w:rsidRPr="00BA71CC" w:rsidRDefault="00BA71CC" w:rsidP="00BA71CC">
      <w:pPr>
        <w:rPr>
          <w:lang w:eastAsia="en-PH"/>
        </w:rPr>
      </w:pPr>
    </w:p>
    <w:p w14:paraId="04A3F4A8" w14:textId="3C7C862C" w:rsidR="00BA71CC" w:rsidRPr="00BA71CC" w:rsidRDefault="00BA71CC" w:rsidP="00BA71CC">
      <w:pPr>
        <w:rPr>
          <w:lang w:eastAsia="en-PH"/>
        </w:rPr>
      </w:pPr>
      <w:r>
        <w:rPr>
          <w:noProof/>
        </w:rPr>
        <mc:AlternateContent>
          <mc:Choice Requires="wps">
            <w:drawing>
              <wp:anchor distT="0" distB="0" distL="114300" distR="114300" simplePos="0" relativeHeight="252185088" behindDoc="0" locked="0" layoutInCell="1" allowOverlap="1" wp14:anchorId="0EEC2B02" wp14:editId="6E052B19">
                <wp:simplePos x="0" y="0"/>
                <wp:positionH relativeFrom="column">
                  <wp:posOffset>-38100</wp:posOffset>
                </wp:positionH>
                <wp:positionV relativeFrom="paragraph">
                  <wp:posOffset>180975</wp:posOffset>
                </wp:positionV>
                <wp:extent cx="571500" cy="457200"/>
                <wp:effectExtent l="0" t="0" r="19050" b="19050"/>
                <wp:wrapNone/>
                <wp:docPr id="1038" name="Oval 1038"/>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6106F" w14:textId="7D1A250A" w:rsidR="00BA71CC" w:rsidRPr="007F12E6" w:rsidRDefault="00BA71CC" w:rsidP="00BA71CC">
                            <w:pPr>
                              <w:jc w:val="both"/>
                              <w:rPr>
                                <w:color w:val="000000" w:themeColor="text1"/>
                                <w:sz w:val="18"/>
                                <w:szCs w:val="16"/>
                                <w:lang w:val="en-US"/>
                              </w:rPr>
                            </w:pPr>
                            <w:r>
                              <w:rPr>
                                <w:color w:val="000000" w:themeColor="text1"/>
                                <w:sz w:val="18"/>
                                <w:szCs w:val="16"/>
                                <w:lang w:val="en-US"/>
                              </w:rPr>
                              <w:t>41B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EC2B02" id="Oval 1038" o:spid="_x0000_s1063" style="position:absolute;left:0;text-align:left;margin-left:-3pt;margin-top:14.25pt;width:45pt;height:36pt;z-index:25218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" fillcolor="white [3212]" strokecolor="black [3213]" strokeweight="1pt">
                <v:stroke joinstyle="miter"/>
                <v:textbox>
                  <w:txbxContent>
                    <w:p w14:paraId="24E6106F" w14:textId="7D1A250A" w:rsidR="00BA71CC" w:rsidRPr="007F12E6" w:rsidRDefault="00BA71CC" w:rsidP="00BA71CC">
                      <w:pPr>
                        <w:jc w:val="both"/>
                        <w:rPr>
                          <w:color w:val="000000" w:themeColor="text1"/>
                          <w:sz w:val="18"/>
                          <w:szCs w:val="16"/>
                          <w:lang w:val="en-US"/>
                        </w:rPr>
                      </w:pPr>
                      <w:r>
                        <w:rPr>
                          <w:color w:val="000000" w:themeColor="text1"/>
                          <w:sz w:val="18"/>
                          <w:szCs w:val="16"/>
                          <w:lang w:val="en-US"/>
                        </w:rPr>
                        <w:t>41B</w:t>
                      </w:r>
                    </w:p>
                  </w:txbxContent>
                </v:textbox>
              </v:oval>
            </w:pict>
          </mc:Fallback>
        </mc:AlternateContent>
      </w:r>
    </w:p>
    <w:p w14:paraId="53771B98" w14:textId="6CEAD5F3" w:rsidR="00BA71CC" w:rsidRDefault="00BA71CC" w:rsidP="00BA71CC">
      <w:pPr>
        <w:rPr>
          <w:rFonts w:eastAsia="Times New Roman" w:cs="Times New Roman"/>
          <w:bCs/>
          <w:szCs w:val="20"/>
          <w:lang w:eastAsia="en-PH"/>
        </w:rPr>
      </w:pPr>
    </w:p>
    <w:p w14:paraId="60B53A73" w14:textId="2112166F" w:rsidR="00BA71CC" w:rsidRDefault="00BA71CC" w:rsidP="00BA71CC">
      <w:pPr>
        <w:tabs>
          <w:tab w:val="left" w:pos="2130"/>
          <w:tab w:val="center" w:pos="4320"/>
        </w:tabs>
        <w:jc w:val="left"/>
        <w:rPr>
          <w:rFonts w:eastAsia="Times New Roman" w:cs="Times New Roman"/>
          <w:bCs/>
          <w:szCs w:val="20"/>
          <w:lang w:eastAsia="en-PH"/>
        </w:rPr>
      </w:pPr>
      <w:r>
        <w:rPr>
          <w:rFonts w:eastAsia="Times New Roman" w:cs="Times New Roman"/>
          <w:bCs/>
          <w:szCs w:val="20"/>
          <w:lang w:eastAsia="en-PH"/>
        </w:rPr>
        <w:tab/>
      </w:r>
      <w:r w:rsidRPr="00BA71CC">
        <w:rPr>
          <w:rFonts w:eastAsia="Times New Roman" w:cs="Times New Roman"/>
          <w:bCs/>
          <w:noProof/>
          <w:szCs w:val="20"/>
          <w:lang w:eastAsia="en-PH"/>
        </w:rPr>
        <w:drawing>
          <wp:anchor distT="0" distB="0" distL="114300" distR="114300" simplePos="0" relativeHeight="252183040" behindDoc="0" locked="0" layoutInCell="1" allowOverlap="1" wp14:anchorId="0B5C1C09" wp14:editId="59823D50">
            <wp:simplePos x="0" y="0"/>
            <wp:positionH relativeFrom="column">
              <wp:posOffset>0</wp:posOffset>
            </wp:positionH>
            <wp:positionV relativeFrom="paragraph">
              <wp:posOffset>175895</wp:posOffset>
            </wp:positionV>
            <wp:extent cx="5486400" cy="3481705"/>
            <wp:effectExtent l="0" t="0" r="0" b="4445"/>
            <wp:wrapNone/>
            <wp:docPr id="1031" name="Picture 10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86400" cy="34817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Cs w:val="20"/>
          <w:lang w:eastAsia="en-PH"/>
        </w:rPr>
        <w:tab/>
      </w:r>
    </w:p>
    <w:p w14:paraId="403AF86B" w14:textId="1B6A8677" w:rsidR="00BA71CC" w:rsidRPr="00BA71CC" w:rsidRDefault="00BA71CC" w:rsidP="00BA71CC">
      <w:pPr>
        <w:rPr>
          <w:lang w:eastAsia="en-PH"/>
        </w:rPr>
        <w:sectPr w:rsidR="00BA71CC" w:rsidRPr="00BA71CC" w:rsidSect="00341779">
          <w:pgSz w:w="12240" w:h="15840" w:code="1"/>
          <w:pgMar w:top="1440" w:right="1440" w:bottom="1440" w:left="2160" w:header="720" w:footer="288" w:gutter="0"/>
          <w:cols w:space="720"/>
          <w:docGrid w:linePitch="360"/>
        </w:sectPr>
      </w:pPr>
    </w:p>
    <w:p w14:paraId="5BE91F43" w14:textId="4AFE9D3E" w:rsidR="00BA71CC" w:rsidRDefault="00BA71CC" w:rsidP="00EE3DF5">
      <w:pPr>
        <w:pStyle w:val="BodyofResearch"/>
        <w:rPr>
          <w:b/>
          <w:bCs/>
        </w:rPr>
      </w:pPr>
      <w:r>
        <w:rPr>
          <w:noProof/>
        </w:rPr>
        <w:lastRenderedPageBreak/>
        <mc:AlternateContent>
          <mc:Choice Requires="wps">
            <w:drawing>
              <wp:anchor distT="0" distB="0" distL="114300" distR="114300" simplePos="0" relativeHeight="252188160" behindDoc="0" locked="0" layoutInCell="1" allowOverlap="1" wp14:anchorId="6FAC9039" wp14:editId="05A1C1C9">
                <wp:simplePos x="0" y="0"/>
                <wp:positionH relativeFrom="column">
                  <wp:posOffset>-104775</wp:posOffset>
                </wp:positionH>
                <wp:positionV relativeFrom="paragraph">
                  <wp:posOffset>-209550</wp:posOffset>
                </wp:positionV>
                <wp:extent cx="571500" cy="457200"/>
                <wp:effectExtent l="0" t="0" r="19050" b="19050"/>
                <wp:wrapNone/>
                <wp:docPr id="1043" name="Oval 1043"/>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DBDB4" w14:textId="311AEA84" w:rsidR="00BA71CC" w:rsidRPr="007F12E6" w:rsidRDefault="00BA71CC" w:rsidP="00BA71CC">
                            <w:pPr>
                              <w:jc w:val="both"/>
                              <w:rPr>
                                <w:color w:val="000000" w:themeColor="text1"/>
                                <w:sz w:val="18"/>
                                <w:szCs w:val="16"/>
                                <w:lang w:val="en-US"/>
                              </w:rPr>
                            </w:pPr>
                            <w:r>
                              <w:rPr>
                                <w:color w:val="000000" w:themeColor="text1"/>
                                <w:sz w:val="18"/>
                                <w:szCs w:val="16"/>
                                <w:lang w:val="en-US"/>
                              </w:rPr>
                              <w:t>41C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AC9039" id="Oval 1043" o:spid="_x0000_s1064" style="position:absolute;left:0;text-align:left;margin-left:-8.25pt;margin-top:-16.5pt;width:45pt;height:36pt;z-index:25218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" fillcolor="white [3212]" strokecolor="black [3213]" strokeweight="1pt">
                <v:stroke joinstyle="miter"/>
                <v:textbox>
                  <w:txbxContent>
                    <w:p w14:paraId="1EFDBDB4" w14:textId="311AEA84" w:rsidR="00BA71CC" w:rsidRPr="007F12E6" w:rsidRDefault="00BA71CC" w:rsidP="00BA71CC">
                      <w:pPr>
                        <w:jc w:val="both"/>
                        <w:rPr>
                          <w:color w:val="000000" w:themeColor="text1"/>
                          <w:sz w:val="18"/>
                          <w:szCs w:val="16"/>
                          <w:lang w:val="en-US"/>
                        </w:rPr>
                      </w:pPr>
                      <w:r>
                        <w:rPr>
                          <w:color w:val="000000" w:themeColor="text1"/>
                          <w:sz w:val="18"/>
                          <w:szCs w:val="16"/>
                          <w:lang w:val="en-US"/>
                        </w:rPr>
                        <w:t>41C</w:t>
                      </w:r>
                    </w:p>
                  </w:txbxContent>
                </v:textbox>
              </v:oval>
            </w:pict>
          </mc:Fallback>
        </mc:AlternateContent>
      </w:r>
      <w:r w:rsidRPr="00BA71CC">
        <w:rPr>
          <w:bCs/>
          <w:noProof/>
        </w:rPr>
        <w:drawing>
          <wp:anchor distT="0" distB="0" distL="114300" distR="114300" simplePos="0" relativeHeight="252186112" behindDoc="0" locked="0" layoutInCell="1" allowOverlap="1" wp14:anchorId="7219D817" wp14:editId="38B24FE2">
            <wp:simplePos x="0" y="0"/>
            <wp:positionH relativeFrom="column">
              <wp:posOffset>-57150</wp:posOffset>
            </wp:positionH>
            <wp:positionV relativeFrom="paragraph">
              <wp:posOffset>142875</wp:posOffset>
            </wp:positionV>
            <wp:extent cx="5486400" cy="3472815"/>
            <wp:effectExtent l="0" t="0" r="0" b="0"/>
            <wp:wrapNone/>
            <wp:docPr id="1041" name="Picture 10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486400" cy="3472815"/>
                    </a:xfrm>
                    <a:prstGeom prst="rect">
                      <a:avLst/>
                    </a:prstGeom>
                  </pic:spPr>
                </pic:pic>
              </a:graphicData>
            </a:graphic>
            <wp14:sizeRelH relativeFrom="page">
              <wp14:pctWidth>0</wp14:pctWidth>
            </wp14:sizeRelH>
            <wp14:sizeRelV relativeFrom="page">
              <wp14:pctHeight>0</wp14:pctHeight>
            </wp14:sizeRelV>
          </wp:anchor>
        </w:drawing>
      </w:r>
    </w:p>
    <w:p w14:paraId="41C9831F" w14:textId="3F3EDE41" w:rsidR="00BA71CC" w:rsidRPr="00BA71CC" w:rsidRDefault="00BA71CC" w:rsidP="00BA71CC">
      <w:pPr>
        <w:rPr>
          <w:lang w:eastAsia="en-PH"/>
        </w:rPr>
      </w:pPr>
    </w:p>
    <w:p w14:paraId="325A3EF2" w14:textId="2A0658A7" w:rsidR="00BA71CC" w:rsidRDefault="00BA71CC" w:rsidP="00BA71CC">
      <w:pPr>
        <w:rPr>
          <w:rFonts w:eastAsia="Times New Roman" w:cs="Times New Roman"/>
          <w:bCs/>
          <w:szCs w:val="20"/>
          <w:lang w:eastAsia="en-PH"/>
        </w:rPr>
      </w:pPr>
    </w:p>
    <w:p w14:paraId="31D02AB3" w14:textId="052CDB0A" w:rsidR="00BA71CC" w:rsidRDefault="00BA71CC" w:rsidP="00BA71CC">
      <w:pPr>
        <w:tabs>
          <w:tab w:val="left" w:pos="1200"/>
          <w:tab w:val="center" w:pos="4320"/>
        </w:tabs>
        <w:jc w:val="left"/>
        <w:rPr>
          <w:rFonts w:eastAsia="Times New Roman" w:cs="Times New Roman"/>
          <w:bCs/>
          <w:szCs w:val="20"/>
          <w:lang w:eastAsia="en-PH"/>
        </w:rPr>
      </w:pPr>
      <w:r>
        <w:rPr>
          <w:rFonts w:eastAsia="Times New Roman" w:cs="Times New Roman"/>
          <w:bCs/>
          <w:szCs w:val="20"/>
          <w:lang w:eastAsia="en-PH"/>
        </w:rPr>
        <w:tab/>
      </w:r>
      <w:r>
        <w:rPr>
          <w:rFonts w:eastAsia="Times New Roman" w:cs="Times New Roman"/>
          <w:bCs/>
          <w:szCs w:val="20"/>
          <w:lang w:eastAsia="en-PH"/>
        </w:rPr>
        <w:tab/>
      </w:r>
    </w:p>
    <w:p w14:paraId="500BFD36" w14:textId="77777777" w:rsidR="00BA71CC" w:rsidRDefault="00BA71CC" w:rsidP="00BA71CC">
      <w:pPr>
        <w:rPr>
          <w:rFonts w:eastAsia="Times New Roman" w:cs="Times New Roman"/>
          <w:bCs/>
          <w:szCs w:val="20"/>
          <w:lang w:eastAsia="en-PH"/>
        </w:rPr>
      </w:pPr>
    </w:p>
    <w:p w14:paraId="05677886" w14:textId="77777777" w:rsidR="00BA71CC" w:rsidRPr="00BA71CC" w:rsidRDefault="00BA71CC" w:rsidP="00BA71CC">
      <w:pPr>
        <w:rPr>
          <w:lang w:eastAsia="en-PH"/>
        </w:rPr>
      </w:pPr>
    </w:p>
    <w:p w14:paraId="7B924672" w14:textId="77777777" w:rsidR="00BA71CC" w:rsidRPr="00BA71CC" w:rsidRDefault="00BA71CC" w:rsidP="00BA71CC">
      <w:pPr>
        <w:rPr>
          <w:lang w:eastAsia="en-PH"/>
        </w:rPr>
      </w:pPr>
    </w:p>
    <w:p w14:paraId="26A93953" w14:textId="77777777" w:rsidR="00BA71CC" w:rsidRPr="00BA71CC" w:rsidRDefault="00BA71CC" w:rsidP="00BA71CC">
      <w:pPr>
        <w:rPr>
          <w:lang w:eastAsia="en-PH"/>
        </w:rPr>
      </w:pPr>
    </w:p>
    <w:p w14:paraId="01A7706E" w14:textId="77777777" w:rsidR="00BA71CC" w:rsidRPr="00BA71CC" w:rsidRDefault="00BA71CC" w:rsidP="00BA71CC">
      <w:pPr>
        <w:rPr>
          <w:lang w:eastAsia="en-PH"/>
        </w:rPr>
      </w:pPr>
    </w:p>
    <w:p w14:paraId="419C9719" w14:textId="77777777" w:rsidR="00BA71CC" w:rsidRPr="00BA71CC" w:rsidRDefault="00BA71CC" w:rsidP="00BA71CC">
      <w:pPr>
        <w:rPr>
          <w:lang w:eastAsia="en-PH"/>
        </w:rPr>
      </w:pPr>
    </w:p>
    <w:p w14:paraId="2D47FC8D" w14:textId="6FCCF5DD" w:rsidR="00BA71CC" w:rsidRPr="00BA71CC" w:rsidRDefault="00BA71CC" w:rsidP="00BA71CC">
      <w:pPr>
        <w:rPr>
          <w:lang w:eastAsia="en-PH"/>
        </w:rPr>
      </w:pPr>
    </w:p>
    <w:p w14:paraId="3451EF7E" w14:textId="77777777" w:rsidR="00BA71CC" w:rsidRPr="00BA71CC" w:rsidRDefault="00BA71CC" w:rsidP="00BA71CC">
      <w:pPr>
        <w:rPr>
          <w:lang w:eastAsia="en-PH"/>
        </w:rPr>
      </w:pPr>
    </w:p>
    <w:p w14:paraId="0A97585A" w14:textId="77777777" w:rsidR="00BA71CC" w:rsidRPr="00BA71CC" w:rsidRDefault="00BA71CC" w:rsidP="00BA71CC">
      <w:pPr>
        <w:rPr>
          <w:lang w:eastAsia="en-PH"/>
        </w:rPr>
      </w:pPr>
    </w:p>
    <w:p w14:paraId="0ED5CB61" w14:textId="77777777" w:rsidR="00BA71CC" w:rsidRPr="00BA71CC" w:rsidRDefault="00BA71CC" w:rsidP="00BA71CC">
      <w:pPr>
        <w:rPr>
          <w:lang w:eastAsia="en-PH"/>
        </w:rPr>
      </w:pPr>
    </w:p>
    <w:p w14:paraId="71CFE038" w14:textId="77777777" w:rsidR="00BA71CC" w:rsidRPr="00BA71CC" w:rsidRDefault="00BA71CC" w:rsidP="00BA71CC">
      <w:pPr>
        <w:rPr>
          <w:lang w:eastAsia="en-PH"/>
        </w:rPr>
      </w:pPr>
    </w:p>
    <w:p w14:paraId="0F007287" w14:textId="77777777" w:rsidR="00BA71CC" w:rsidRPr="00BA71CC" w:rsidRDefault="00BA71CC" w:rsidP="00BA71CC">
      <w:pPr>
        <w:rPr>
          <w:lang w:eastAsia="en-PH"/>
        </w:rPr>
      </w:pPr>
    </w:p>
    <w:p w14:paraId="0694EDF6" w14:textId="77777777" w:rsidR="00BA71CC" w:rsidRPr="00BA71CC" w:rsidRDefault="00BA71CC" w:rsidP="00BA71CC">
      <w:pPr>
        <w:rPr>
          <w:lang w:eastAsia="en-PH"/>
        </w:rPr>
      </w:pPr>
    </w:p>
    <w:p w14:paraId="48E5B019" w14:textId="05302833" w:rsidR="00BA71CC" w:rsidRPr="00BA71CC" w:rsidRDefault="00BA71CC" w:rsidP="00BA71CC">
      <w:pPr>
        <w:rPr>
          <w:lang w:eastAsia="en-PH"/>
        </w:rPr>
      </w:pPr>
    </w:p>
    <w:p w14:paraId="04E684BB" w14:textId="77777777" w:rsidR="00BA71CC" w:rsidRPr="00BA71CC" w:rsidRDefault="00BA71CC" w:rsidP="00BA71CC">
      <w:pPr>
        <w:rPr>
          <w:lang w:eastAsia="en-PH"/>
        </w:rPr>
      </w:pPr>
    </w:p>
    <w:p w14:paraId="091D0354" w14:textId="74806AAA" w:rsidR="00BA71CC" w:rsidRDefault="00BA71CC" w:rsidP="00BA71CC">
      <w:pPr>
        <w:rPr>
          <w:rFonts w:eastAsia="Times New Roman" w:cs="Times New Roman"/>
          <w:bCs/>
          <w:szCs w:val="20"/>
          <w:lang w:eastAsia="en-PH"/>
        </w:rPr>
      </w:pPr>
    </w:p>
    <w:p w14:paraId="04B81C21" w14:textId="1B67C91C" w:rsidR="00BA71CC" w:rsidRDefault="00BA71CC" w:rsidP="00BA71CC">
      <w:pPr>
        <w:rPr>
          <w:rFonts w:eastAsia="Times New Roman" w:cs="Times New Roman"/>
          <w:bCs/>
          <w:szCs w:val="20"/>
          <w:lang w:eastAsia="en-PH"/>
        </w:rPr>
      </w:pPr>
    </w:p>
    <w:p w14:paraId="1522A9B0" w14:textId="6A5A27E9" w:rsidR="00BA71CC" w:rsidRDefault="00BA71CC" w:rsidP="00BA71CC">
      <w:pPr>
        <w:tabs>
          <w:tab w:val="left" w:pos="3555"/>
          <w:tab w:val="center" w:pos="4320"/>
        </w:tabs>
        <w:rPr>
          <w:rFonts w:eastAsia="Times New Roman" w:cs="Times New Roman"/>
          <w:bCs/>
          <w:szCs w:val="20"/>
          <w:lang w:eastAsia="en-PH"/>
        </w:rPr>
      </w:pPr>
      <w:r>
        <w:rPr>
          <w:rFonts w:eastAsia="Times New Roman" w:cs="Times New Roman"/>
          <w:bCs/>
          <w:szCs w:val="20"/>
          <w:lang w:eastAsia="en-PH"/>
        </w:rPr>
        <w:t>Figure 41 A-C. Remove Cage List Storyboard</w:t>
      </w:r>
    </w:p>
    <w:p w14:paraId="6F0BF69A" w14:textId="261BD763" w:rsidR="00BA71CC" w:rsidRPr="00BA71CC" w:rsidRDefault="00BA71CC" w:rsidP="00BA71CC">
      <w:pPr>
        <w:rPr>
          <w:lang w:eastAsia="en-PH"/>
        </w:rPr>
        <w:sectPr w:rsidR="00BA71CC" w:rsidRPr="00BA71CC" w:rsidSect="00341779">
          <w:pgSz w:w="12240" w:h="15840" w:code="1"/>
          <w:pgMar w:top="1440" w:right="1440" w:bottom="1440" w:left="2160" w:header="720" w:footer="288" w:gutter="0"/>
          <w:cols w:space="720"/>
          <w:docGrid w:linePitch="360"/>
        </w:sectPr>
      </w:pPr>
    </w:p>
    <w:p w14:paraId="0C1907F9" w14:textId="5E602555" w:rsidR="00C85417" w:rsidRDefault="00C85417" w:rsidP="00EE3DF5">
      <w:pPr>
        <w:pStyle w:val="BodyofResearch"/>
        <w:rPr>
          <w:b/>
          <w:bCs/>
        </w:rPr>
      </w:pPr>
      <w:r>
        <w:rPr>
          <w:noProof/>
        </w:rPr>
        <w:lastRenderedPageBreak/>
        <mc:AlternateContent>
          <mc:Choice Requires="wps">
            <w:drawing>
              <wp:anchor distT="0" distB="0" distL="114300" distR="114300" simplePos="0" relativeHeight="252191232" behindDoc="0" locked="0" layoutInCell="1" allowOverlap="1" wp14:anchorId="0CD38697" wp14:editId="57B537FF">
                <wp:simplePos x="0" y="0"/>
                <wp:positionH relativeFrom="column">
                  <wp:posOffset>-38100</wp:posOffset>
                </wp:positionH>
                <wp:positionV relativeFrom="paragraph">
                  <wp:posOffset>-342900</wp:posOffset>
                </wp:positionV>
                <wp:extent cx="571500" cy="457200"/>
                <wp:effectExtent l="0" t="0" r="19050" b="19050"/>
                <wp:wrapNone/>
                <wp:docPr id="1045" name="Oval 104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5ED828" w14:textId="30430715" w:rsidR="00C85417" w:rsidRPr="007F12E6" w:rsidRDefault="00C85417" w:rsidP="00C85417">
                            <w:pPr>
                              <w:jc w:val="both"/>
                              <w:rPr>
                                <w:color w:val="000000" w:themeColor="text1"/>
                                <w:sz w:val="18"/>
                                <w:szCs w:val="16"/>
                                <w:lang w:val="en-US"/>
                              </w:rPr>
                            </w:pPr>
                            <w:r>
                              <w:rPr>
                                <w:color w:val="000000" w:themeColor="text1"/>
                                <w:sz w:val="18"/>
                                <w:szCs w:val="16"/>
                                <w:lang w:val="en-US"/>
                              </w:rPr>
                              <w:t>42A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D38697" id="Oval 1045" o:spid="_x0000_s1065" style="position:absolute;left:0;text-align:left;margin-left:-3pt;margin-top:-27pt;width:45pt;height:36pt;z-index:25219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" fillcolor="white [3212]" strokecolor="black [3213]" strokeweight="1pt">
                <v:stroke joinstyle="miter"/>
                <v:textbox>
                  <w:txbxContent>
                    <w:p w14:paraId="6C5ED828" w14:textId="30430715" w:rsidR="00C85417" w:rsidRPr="007F12E6" w:rsidRDefault="00C85417" w:rsidP="00C85417">
                      <w:pPr>
                        <w:jc w:val="both"/>
                        <w:rPr>
                          <w:color w:val="000000" w:themeColor="text1"/>
                          <w:sz w:val="18"/>
                          <w:szCs w:val="16"/>
                          <w:lang w:val="en-US"/>
                        </w:rPr>
                      </w:pPr>
                      <w:r>
                        <w:rPr>
                          <w:color w:val="000000" w:themeColor="text1"/>
                          <w:sz w:val="18"/>
                          <w:szCs w:val="16"/>
                          <w:lang w:val="en-US"/>
                        </w:rPr>
                        <w:t>42A</w:t>
                      </w:r>
                    </w:p>
                  </w:txbxContent>
                </v:textbox>
              </v:oval>
            </w:pict>
          </mc:Fallback>
        </mc:AlternateContent>
      </w:r>
      <w:r w:rsidRPr="00C85417">
        <w:rPr>
          <w:b/>
          <w:bCs/>
          <w:noProof/>
        </w:rPr>
        <w:drawing>
          <wp:anchor distT="0" distB="0" distL="114300" distR="114300" simplePos="0" relativeHeight="252189184" behindDoc="0" locked="0" layoutInCell="1" allowOverlap="1" wp14:anchorId="261AD99B" wp14:editId="7C73E46E">
            <wp:simplePos x="0" y="0"/>
            <wp:positionH relativeFrom="column">
              <wp:posOffset>0</wp:posOffset>
            </wp:positionH>
            <wp:positionV relativeFrom="paragraph">
              <wp:posOffset>0</wp:posOffset>
            </wp:positionV>
            <wp:extent cx="5486400" cy="3905885"/>
            <wp:effectExtent l="0" t="0" r="0" b="0"/>
            <wp:wrapNone/>
            <wp:docPr id="1044" name="Picture 10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486400" cy="3905885"/>
                    </a:xfrm>
                    <a:prstGeom prst="rect">
                      <a:avLst/>
                    </a:prstGeom>
                  </pic:spPr>
                </pic:pic>
              </a:graphicData>
            </a:graphic>
            <wp14:sizeRelH relativeFrom="page">
              <wp14:pctWidth>0</wp14:pctWidth>
            </wp14:sizeRelH>
            <wp14:sizeRelV relativeFrom="page">
              <wp14:pctHeight>0</wp14:pctHeight>
            </wp14:sizeRelV>
          </wp:anchor>
        </w:drawing>
      </w:r>
    </w:p>
    <w:p w14:paraId="1BDB95C8" w14:textId="77777777" w:rsidR="00C85417" w:rsidRPr="00C85417" w:rsidRDefault="00C85417" w:rsidP="00C85417">
      <w:pPr>
        <w:rPr>
          <w:lang w:eastAsia="en-PH"/>
        </w:rPr>
      </w:pPr>
    </w:p>
    <w:p w14:paraId="7AB95286" w14:textId="77777777" w:rsidR="00C85417" w:rsidRPr="00C85417" w:rsidRDefault="00C85417" w:rsidP="00C85417">
      <w:pPr>
        <w:rPr>
          <w:lang w:eastAsia="en-PH"/>
        </w:rPr>
      </w:pPr>
    </w:p>
    <w:p w14:paraId="3884494D" w14:textId="77777777" w:rsidR="00C85417" w:rsidRPr="00C85417" w:rsidRDefault="00C85417" w:rsidP="00C85417">
      <w:pPr>
        <w:rPr>
          <w:lang w:eastAsia="en-PH"/>
        </w:rPr>
      </w:pPr>
    </w:p>
    <w:p w14:paraId="13AFD766" w14:textId="77777777" w:rsidR="00C85417" w:rsidRPr="00C85417" w:rsidRDefault="00C85417" w:rsidP="00C85417">
      <w:pPr>
        <w:rPr>
          <w:lang w:eastAsia="en-PH"/>
        </w:rPr>
      </w:pPr>
    </w:p>
    <w:p w14:paraId="4E55CD5C" w14:textId="77777777" w:rsidR="00C85417" w:rsidRPr="00C85417" w:rsidRDefault="00C85417" w:rsidP="00C85417">
      <w:pPr>
        <w:rPr>
          <w:lang w:eastAsia="en-PH"/>
        </w:rPr>
      </w:pPr>
    </w:p>
    <w:p w14:paraId="3396348F" w14:textId="77777777" w:rsidR="00C85417" w:rsidRPr="00C85417" w:rsidRDefault="00C85417" w:rsidP="00C85417">
      <w:pPr>
        <w:rPr>
          <w:lang w:eastAsia="en-PH"/>
        </w:rPr>
      </w:pPr>
    </w:p>
    <w:p w14:paraId="3B14BD3E" w14:textId="77777777" w:rsidR="00C85417" w:rsidRPr="00C85417" w:rsidRDefault="00C85417" w:rsidP="00C85417">
      <w:pPr>
        <w:rPr>
          <w:lang w:eastAsia="en-PH"/>
        </w:rPr>
      </w:pPr>
    </w:p>
    <w:p w14:paraId="6EA5F91B" w14:textId="77777777" w:rsidR="00C85417" w:rsidRPr="00C85417" w:rsidRDefault="00C85417" w:rsidP="00C85417">
      <w:pPr>
        <w:rPr>
          <w:lang w:eastAsia="en-PH"/>
        </w:rPr>
      </w:pPr>
    </w:p>
    <w:p w14:paraId="24FEA65D" w14:textId="77777777" w:rsidR="00C85417" w:rsidRPr="00C85417" w:rsidRDefault="00C85417" w:rsidP="00C85417">
      <w:pPr>
        <w:rPr>
          <w:lang w:eastAsia="en-PH"/>
        </w:rPr>
      </w:pPr>
    </w:p>
    <w:p w14:paraId="50B34F25" w14:textId="77777777" w:rsidR="00C85417" w:rsidRPr="00C85417" w:rsidRDefault="00C85417" w:rsidP="00C85417">
      <w:pPr>
        <w:rPr>
          <w:lang w:eastAsia="en-PH"/>
        </w:rPr>
      </w:pPr>
    </w:p>
    <w:p w14:paraId="5DC5F276" w14:textId="7A61A5A5" w:rsidR="00C85417" w:rsidRPr="00C85417" w:rsidRDefault="00C85417" w:rsidP="00C85417">
      <w:pPr>
        <w:rPr>
          <w:lang w:eastAsia="en-PH"/>
        </w:rPr>
      </w:pPr>
    </w:p>
    <w:p w14:paraId="5116C952" w14:textId="77777777" w:rsidR="00C85417" w:rsidRPr="00C85417" w:rsidRDefault="00C85417" w:rsidP="00C85417">
      <w:pPr>
        <w:rPr>
          <w:lang w:eastAsia="en-PH"/>
        </w:rPr>
      </w:pPr>
    </w:p>
    <w:p w14:paraId="2276BD86" w14:textId="59EE5901" w:rsidR="00C85417" w:rsidRPr="00C85417" w:rsidRDefault="00C85417" w:rsidP="00C85417">
      <w:pPr>
        <w:rPr>
          <w:lang w:eastAsia="en-PH"/>
        </w:rPr>
      </w:pPr>
    </w:p>
    <w:p w14:paraId="13ECA97A" w14:textId="77777777" w:rsidR="00C85417" w:rsidRPr="00C85417" w:rsidRDefault="00C85417" w:rsidP="00C85417">
      <w:pPr>
        <w:rPr>
          <w:lang w:eastAsia="en-PH"/>
        </w:rPr>
      </w:pPr>
    </w:p>
    <w:p w14:paraId="0361027E" w14:textId="77777777" w:rsidR="00C85417" w:rsidRPr="00C85417" w:rsidRDefault="00C85417" w:rsidP="00C85417">
      <w:pPr>
        <w:rPr>
          <w:lang w:eastAsia="en-PH"/>
        </w:rPr>
      </w:pPr>
    </w:p>
    <w:p w14:paraId="68D3A19C" w14:textId="77777777" w:rsidR="00C85417" w:rsidRPr="00C85417" w:rsidRDefault="00C85417" w:rsidP="00C85417">
      <w:pPr>
        <w:rPr>
          <w:lang w:eastAsia="en-PH"/>
        </w:rPr>
      </w:pPr>
    </w:p>
    <w:p w14:paraId="0707FEEF" w14:textId="01CA1A16" w:rsidR="00C85417" w:rsidRPr="00C85417" w:rsidRDefault="00C85417" w:rsidP="00C85417">
      <w:pPr>
        <w:rPr>
          <w:lang w:eastAsia="en-PH"/>
        </w:rPr>
      </w:pPr>
    </w:p>
    <w:p w14:paraId="1B39D360" w14:textId="77777777" w:rsidR="00C85417" w:rsidRPr="00C85417" w:rsidRDefault="00C85417" w:rsidP="00C85417">
      <w:pPr>
        <w:rPr>
          <w:lang w:eastAsia="en-PH"/>
        </w:rPr>
      </w:pPr>
    </w:p>
    <w:p w14:paraId="7796B509" w14:textId="77777777" w:rsidR="00C85417" w:rsidRPr="00C85417" w:rsidRDefault="00C85417" w:rsidP="00C85417">
      <w:pPr>
        <w:rPr>
          <w:lang w:eastAsia="en-PH"/>
        </w:rPr>
      </w:pPr>
    </w:p>
    <w:p w14:paraId="44D0E215" w14:textId="6D7A22B5" w:rsidR="00C85417" w:rsidRPr="00C85417" w:rsidRDefault="00C85417" w:rsidP="00C85417">
      <w:pPr>
        <w:rPr>
          <w:lang w:eastAsia="en-PH"/>
        </w:rPr>
      </w:pPr>
    </w:p>
    <w:p w14:paraId="2D955767" w14:textId="019258D8" w:rsidR="00C85417" w:rsidRPr="00C85417" w:rsidRDefault="00F535AC" w:rsidP="00C85417">
      <w:pPr>
        <w:rPr>
          <w:lang w:eastAsia="en-PH"/>
        </w:rPr>
      </w:pPr>
      <w:r>
        <w:rPr>
          <w:noProof/>
        </w:rPr>
        <mc:AlternateContent>
          <mc:Choice Requires="wps">
            <w:drawing>
              <wp:anchor distT="0" distB="0" distL="114300" distR="114300" simplePos="0" relativeHeight="252194304" behindDoc="0" locked="0" layoutInCell="1" allowOverlap="1" wp14:anchorId="0D935C6A" wp14:editId="4AE579E3">
                <wp:simplePos x="0" y="0"/>
                <wp:positionH relativeFrom="column">
                  <wp:posOffset>-45720</wp:posOffset>
                </wp:positionH>
                <wp:positionV relativeFrom="paragraph">
                  <wp:posOffset>65982</wp:posOffset>
                </wp:positionV>
                <wp:extent cx="571500" cy="457200"/>
                <wp:effectExtent l="0" t="0" r="19050" b="19050"/>
                <wp:wrapNone/>
                <wp:docPr id="1051" name="Oval 1051"/>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3ED02" w14:textId="43205C71" w:rsidR="00C85417" w:rsidRPr="007F12E6" w:rsidRDefault="00C85417" w:rsidP="00C85417">
                            <w:pPr>
                              <w:jc w:val="both"/>
                              <w:rPr>
                                <w:color w:val="000000" w:themeColor="text1"/>
                                <w:sz w:val="18"/>
                                <w:szCs w:val="16"/>
                                <w:lang w:val="en-US"/>
                              </w:rPr>
                            </w:pPr>
                            <w:r>
                              <w:rPr>
                                <w:color w:val="000000" w:themeColor="text1"/>
                                <w:sz w:val="18"/>
                                <w:szCs w:val="16"/>
                                <w:lang w:val="en-US"/>
                              </w:rPr>
                              <w:t>42B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935C6A" id="Oval 1051" o:spid="_x0000_s1066" style="position:absolute;left:0;text-align:left;margin-left:-3.6pt;margin-top:5.2pt;width:45pt;height:36pt;z-index:25219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" fillcolor="white [3212]" strokecolor="black [3213]" strokeweight="1pt">
                <v:stroke joinstyle="miter"/>
                <v:textbox>
                  <w:txbxContent>
                    <w:p w14:paraId="1FE3ED02" w14:textId="43205C71" w:rsidR="00C85417" w:rsidRPr="007F12E6" w:rsidRDefault="00C85417" w:rsidP="00C85417">
                      <w:pPr>
                        <w:jc w:val="both"/>
                        <w:rPr>
                          <w:color w:val="000000" w:themeColor="text1"/>
                          <w:sz w:val="18"/>
                          <w:szCs w:val="16"/>
                          <w:lang w:val="en-US"/>
                        </w:rPr>
                      </w:pPr>
                      <w:r>
                        <w:rPr>
                          <w:color w:val="000000" w:themeColor="text1"/>
                          <w:sz w:val="18"/>
                          <w:szCs w:val="16"/>
                          <w:lang w:val="en-US"/>
                        </w:rPr>
                        <w:t>42B</w:t>
                      </w:r>
                    </w:p>
                  </w:txbxContent>
                </v:textbox>
              </v:oval>
            </w:pict>
          </mc:Fallback>
        </mc:AlternateContent>
      </w:r>
    </w:p>
    <w:p w14:paraId="61EB9D3D" w14:textId="46A8F22C" w:rsidR="00C85417" w:rsidRPr="00F535AC" w:rsidRDefault="00C85417" w:rsidP="00F535AC">
      <w:pPr>
        <w:rPr>
          <w:lang w:eastAsia="en-PH"/>
        </w:rPr>
      </w:pPr>
      <w:r w:rsidRPr="00C85417">
        <w:rPr>
          <w:rFonts w:eastAsia="Times New Roman" w:cs="Times New Roman"/>
          <w:bCs/>
          <w:noProof/>
          <w:szCs w:val="20"/>
          <w:lang w:eastAsia="en-PH"/>
        </w:rPr>
        <w:drawing>
          <wp:anchor distT="0" distB="0" distL="114300" distR="114300" simplePos="0" relativeHeight="252192256" behindDoc="0" locked="0" layoutInCell="1" allowOverlap="1" wp14:anchorId="66569EBE" wp14:editId="4DBDF825">
            <wp:simplePos x="0" y="0"/>
            <wp:positionH relativeFrom="column">
              <wp:posOffset>0</wp:posOffset>
            </wp:positionH>
            <wp:positionV relativeFrom="paragraph">
              <wp:posOffset>254000</wp:posOffset>
            </wp:positionV>
            <wp:extent cx="5486400" cy="3475355"/>
            <wp:effectExtent l="0" t="0" r="0" b="0"/>
            <wp:wrapNone/>
            <wp:docPr id="1049" name="Picture 10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86400" cy="3475355"/>
                    </a:xfrm>
                    <a:prstGeom prst="rect">
                      <a:avLst/>
                    </a:prstGeom>
                  </pic:spPr>
                </pic:pic>
              </a:graphicData>
            </a:graphic>
            <wp14:sizeRelH relativeFrom="page">
              <wp14:pctWidth>0</wp14:pctWidth>
            </wp14:sizeRelH>
            <wp14:sizeRelV relativeFrom="page">
              <wp14:pctHeight>0</wp14:pctHeight>
            </wp14:sizeRelV>
          </wp:anchor>
        </w:drawing>
      </w:r>
    </w:p>
    <w:p w14:paraId="705CA2B5" w14:textId="77777777" w:rsidR="00C85417" w:rsidRDefault="00C85417" w:rsidP="00C85417">
      <w:pPr>
        <w:rPr>
          <w:lang w:eastAsia="en-PH"/>
        </w:rPr>
      </w:pPr>
    </w:p>
    <w:p w14:paraId="6760A193" w14:textId="77777777" w:rsidR="00F535AC" w:rsidRPr="00F535AC" w:rsidRDefault="00F535AC" w:rsidP="00F535AC">
      <w:pPr>
        <w:rPr>
          <w:lang w:eastAsia="en-PH"/>
        </w:rPr>
      </w:pPr>
    </w:p>
    <w:p w14:paraId="47924349" w14:textId="77777777" w:rsidR="00F535AC" w:rsidRPr="00F535AC" w:rsidRDefault="00F535AC" w:rsidP="00F535AC">
      <w:pPr>
        <w:rPr>
          <w:lang w:eastAsia="en-PH"/>
        </w:rPr>
      </w:pPr>
    </w:p>
    <w:p w14:paraId="26D76EBD" w14:textId="77777777" w:rsidR="00F535AC" w:rsidRPr="00F535AC" w:rsidRDefault="00F535AC" w:rsidP="00F535AC">
      <w:pPr>
        <w:rPr>
          <w:lang w:eastAsia="en-PH"/>
        </w:rPr>
      </w:pPr>
    </w:p>
    <w:p w14:paraId="30017C51" w14:textId="77777777" w:rsidR="00F535AC" w:rsidRPr="00F535AC" w:rsidRDefault="00F535AC" w:rsidP="00F535AC">
      <w:pPr>
        <w:rPr>
          <w:lang w:eastAsia="en-PH"/>
        </w:rPr>
      </w:pPr>
    </w:p>
    <w:p w14:paraId="72AF3291" w14:textId="77777777" w:rsidR="00F535AC" w:rsidRPr="00F535AC" w:rsidRDefault="00F535AC" w:rsidP="00F535AC">
      <w:pPr>
        <w:rPr>
          <w:lang w:eastAsia="en-PH"/>
        </w:rPr>
      </w:pPr>
    </w:p>
    <w:p w14:paraId="4F1CE647" w14:textId="77777777" w:rsidR="00F535AC" w:rsidRPr="00F535AC" w:rsidRDefault="00F535AC" w:rsidP="00F535AC">
      <w:pPr>
        <w:rPr>
          <w:lang w:eastAsia="en-PH"/>
        </w:rPr>
      </w:pPr>
    </w:p>
    <w:p w14:paraId="7F749818" w14:textId="77777777" w:rsidR="00F535AC" w:rsidRPr="00F535AC" w:rsidRDefault="00F535AC" w:rsidP="00F535AC">
      <w:pPr>
        <w:rPr>
          <w:lang w:eastAsia="en-PH"/>
        </w:rPr>
      </w:pPr>
    </w:p>
    <w:p w14:paraId="74E12709" w14:textId="77777777" w:rsidR="00F535AC" w:rsidRPr="00F535AC" w:rsidRDefault="00F535AC" w:rsidP="00F535AC">
      <w:pPr>
        <w:rPr>
          <w:lang w:eastAsia="en-PH"/>
        </w:rPr>
      </w:pPr>
    </w:p>
    <w:p w14:paraId="243E3466" w14:textId="77777777" w:rsidR="00F535AC" w:rsidRPr="00F535AC" w:rsidRDefault="00F535AC" w:rsidP="00F535AC">
      <w:pPr>
        <w:rPr>
          <w:lang w:eastAsia="en-PH"/>
        </w:rPr>
      </w:pPr>
    </w:p>
    <w:p w14:paraId="4B4FF7A9" w14:textId="77777777" w:rsidR="00F535AC" w:rsidRPr="00F535AC" w:rsidRDefault="00F535AC" w:rsidP="00F535AC">
      <w:pPr>
        <w:rPr>
          <w:lang w:eastAsia="en-PH"/>
        </w:rPr>
      </w:pPr>
    </w:p>
    <w:p w14:paraId="180254B6" w14:textId="77777777" w:rsidR="00F535AC" w:rsidRPr="00F535AC" w:rsidRDefault="00F535AC" w:rsidP="00F535AC">
      <w:pPr>
        <w:rPr>
          <w:lang w:eastAsia="en-PH"/>
        </w:rPr>
      </w:pPr>
    </w:p>
    <w:p w14:paraId="2540645A" w14:textId="77777777" w:rsidR="00F535AC" w:rsidRPr="00F535AC" w:rsidRDefault="00F535AC" w:rsidP="00F535AC">
      <w:pPr>
        <w:rPr>
          <w:lang w:eastAsia="en-PH"/>
        </w:rPr>
      </w:pPr>
    </w:p>
    <w:p w14:paraId="3C447BB8" w14:textId="77777777" w:rsidR="00F535AC" w:rsidRPr="00F535AC" w:rsidRDefault="00F535AC" w:rsidP="00F535AC">
      <w:pPr>
        <w:rPr>
          <w:lang w:eastAsia="en-PH"/>
        </w:rPr>
      </w:pPr>
    </w:p>
    <w:p w14:paraId="1ADCE381" w14:textId="77777777" w:rsidR="00F535AC" w:rsidRPr="00F535AC" w:rsidRDefault="00F535AC" w:rsidP="00F535AC">
      <w:pPr>
        <w:rPr>
          <w:lang w:eastAsia="en-PH"/>
        </w:rPr>
      </w:pPr>
    </w:p>
    <w:p w14:paraId="406A8D56" w14:textId="77777777" w:rsidR="00F535AC" w:rsidRPr="00F535AC" w:rsidRDefault="00F535AC" w:rsidP="00F535AC">
      <w:pPr>
        <w:rPr>
          <w:lang w:eastAsia="en-PH"/>
        </w:rPr>
      </w:pPr>
    </w:p>
    <w:p w14:paraId="35BDBADD" w14:textId="77777777" w:rsidR="00F535AC" w:rsidRPr="00F535AC" w:rsidRDefault="00F535AC" w:rsidP="00F535AC">
      <w:pPr>
        <w:rPr>
          <w:lang w:eastAsia="en-PH"/>
        </w:rPr>
      </w:pPr>
    </w:p>
    <w:p w14:paraId="559BF94A" w14:textId="77777777" w:rsidR="00F535AC" w:rsidRPr="00F535AC" w:rsidRDefault="00F535AC" w:rsidP="00F535AC">
      <w:pPr>
        <w:rPr>
          <w:lang w:eastAsia="en-PH"/>
        </w:rPr>
      </w:pPr>
    </w:p>
    <w:p w14:paraId="291BF579" w14:textId="77777777" w:rsidR="00F535AC" w:rsidRPr="00F535AC" w:rsidRDefault="00F535AC" w:rsidP="00F535AC">
      <w:pPr>
        <w:rPr>
          <w:lang w:eastAsia="en-PH"/>
        </w:rPr>
      </w:pPr>
    </w:p>
    <w:p w14:paraId="3F3ECC6F" w14:textId="77777777" w:rsidR="00F535AC" w:rsidRPr="00F535AC" w:rsidRDefault="00F535AC" w:rsidP="00F535AC">
      <w:pPr>
        <w:rPr>
          <w:lang w:eastAsia="en-PH"/>
        </w:rPr>
      </w:pPr>
    </w:p>
    <w:p w14:paraId="103A9C7E" w14:textId="77777777" w:rsidR="00F535AC" w:rsidRDefault="00F535AC" w:rsidP="00F535AC">
      <w:pPr>
        <w:rPr>
          <w:lang w:eastAsia="en-PH"/>
        </w:rPr>
      </w:pPr>
    </w:p>
    <w:p w14:paraId="3A16E0EA" w14:textId="70563667" w:rsidR="00F535AC" w:rsidRPr="00F535AC" w:rsidRDefault="00F535AC" w:rsidP="00F535AC">
      <w:pPr>
        <w:tabs>
          <w:tab w:val="left" w:pos="3273"/>
          <w:tab w:val="center" w:pos="4320"/>
        </w:tabs>
        <w:rPr>
          <w:lang w:eastAsia="en-PH"/>
        </w:rPr>
        <w:sectPr w:rsidR="00F535AC" w:rsidRPr="00F535AC" w:rsidSect="00341779">
          <w:pgSz w:w="12240" w:h="15840" w:code="1"/>
          <w:pgMar w:top="1440" w:right="1440" w:bottom="1440" w:left="2160" w:header="720" w:footer="288" w:gutter="0"/>
          <w:cols w:space="720"/>
          <w:docGrid w:linePitch="360"/>
        </w:sectPr>
      </w:pPr>
      <w:r>
        <w:rPr>
          <w:lang w:eastAsia="en-PH"/>
        </w:rPr>
        <w:t>Figure 42 A-B. Create Pig Storyboard</w:t>
      </w:r>
    </w:p>
    <w:p w14:paraId="33086B8A" w14:textId="17994B58" w:rsidR="00090451" w:rsidRDefault="0049480B" w:rsidP="00EE3DF5">
      <w:pPr>
        <w:pStyle w:val="BodyofResearch"/>
        <w:rPr>
          <w:b/>
          <w:bCs/>
        </w:rPr>
      </w:pPr>
      <w:r>
        <w:rPr>
          <w:noProof/>
        </w:rPr>
        <w:lastRenderedPageBreak/>
        <mc:AlternateContent>
          <mc:Choice Requires="wps">
            <w:drawing>
              <wp:anchor distT="0" distB="0" distL="114300" distR="114300" simplePos="0" relativeHeight="252197376" behindDoc="0" locked="0" layoutInCell="1" allowOverlap="1" wp14:anchorId="56BFF606" wp14:editId="72E9CCFB">
                <wp:simplePos x="0" y="0"/>
                <wp:positionH relativeFrom="column">
                  <wp:posOffset>-57150</wp:posOffset>
                </wp:positionH>
                <wp:positionV relativeFrom="paragraph">
                  <wp:posOffset>-161925</wp:posOffset>
                </wp:positionV>
                <wp:extent cx="571500" cy="457200"/>
                <wp:effectExtent l="0" t="0" r="19050" b="19050"/>
                <wp:wrapNone/>
                <wp:docPr id="1056" name="Oval 1056"/>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46EAA" w14:textId="0C4E5693" w:rsidR="0049480B" w:rsidRPr="007F12E6" w:rsidRDefault="0049480B" w:rsidP="0049480B">
                            <w:pPr>
                              <w:jc w:val="both"/>
                              <w:rPr>
                                <w:color w:val="000000" w:themeColor="text1"/>
                                <w:sz w:val="18"/>
                                <w:szCs w:val="16"/>
                                <w:lang w:val="en-US"/>
                              </w:rPr>
                            </w:pPr>
                            <w:r>
                              <w:rPr>
                                <w:color w:val="000000" w:themeColor="text1"/>
                                <w:sz w:val="18"/>
                                <w:szCs w:val="16"/>
                                <w:lang w:val="en-US"/>
                              </w:rPr>
                              <w:t>43A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BFF606" id="Oval 1056" o:spid="_x0000_s1067" style="position:absolute;left:0;text-align:left;margin-left:-4.5pt;margin-top:-12.75pt;width:45pt;height:36pt;z-index:25219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" fillcolor="white [3212]" strokecolor="black [3213]" strokeweight="1pt">
                <v:stroke joinstyle="miter"/>
                <v:textbox>
                  <w:txbxContent>
                    <w:p w14:paraId="47446EAA" w14:textId="0C4E5693" w:rsidR="0049480B" w:rsidRPr="007F12E6" w:rsidRDefault="0049480B" w:rsidP="0049480B">
                      <w:pPr>
                        <w:jc w:val="both"/>
                        <w:rPr>
                          <w:color w:val="000000" w:themeColor="text1"/>
                          <w:sz w:val="18"/>
                          <w:szCs w:val="16"/>
                          <w:lang w:val="en-US"/>
                        </w:rPr>
                      </w:pPr>
                      <w:r>
                        <w:rPr>
                          <w:color w:val="000000" w:themeColor="text1"/>
                          <w:sz w:val="18"/>
                          <w:szCs w:val="16"/>
                          <w:lang w:val="en-US"/>
                        </w:rPr>
                        <w:t>43A</w:t>
                      </w:r>
                    </w:p>
                  </w:txbxContent>
                </v:textbox>
              </v:oval>
            </w:pict>
          </mc:Fallback>
        </mc:AlternateContent>
      </w:r>
      <w:r w:rsidRPr="0049480B">
        <w:rPr>
          <w:bCs/>
          <w:noProof/>
        </w:rPr>
        <w:drawing>
          <wp:anchor distT="0" distB="0" distL="114300" distR="114300" simplePos="0" relativeHeight="252195328" behindDoc="0" locked="0" layoutInCell="1" allowOverlap="1" wp14:anchorId="3BF76C44" wp14:editId="26564938">
            <wp:simplePos x="0" y="0"/>
            <wp:positionH relativeFrom="column">
              <wp:posOffset>0</wp:posOffset>
            </wp:positionH>
            <wp:positionV relativeFrom="paragraph">
              <wp:posOffset>209550</wp:posOffset>
            </wp:positionV>
            <wp:extent cx="5486400" cy="3352800"/>
            <wp:effectExtent l="0" t="0" r="0" b="0"/>
            <wp:wrapNone/>
            <wp:docPr id="1055" name="Picture 10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86400" cy="3352800"/>
                    </a:xfrm>
                    <a:prstGeom prst="rect">
                      <a:avLst/>
                    </a:prstGeom>
                  </pic:spPr>
                </pic:pic>
              </a:graphicData>
            </a:graphic>
            <wp14:sizeRelH relativeFrom="page">
              <wp14:pctWidth>0</wp14:pctWidth>
            </wp14:sizeRelH>
            <wp14:sizeRelV relativeFrom="page">
              <wp14:pctHeight>0</wp14:pctHeight>
            </wp14:sizeRelV>
          </wp:anchor>
        </w:drawing>
      </w:r>
    </w:p>
    <w:p w14:paraId="0E4D0CE6" w14:textId="0B0BE105" w:rsidR="0049480B" w:rsidRPr="0049480B" w:rsidRDefault="0049480B" w:rsidP="0049480B">
      <w:pPr>
        <w:rPr>
          <w:lang w:eastAsia="en-PH"/>
        </w:rPr>
      </w:pPr>
    </w:p>
    <w:p w14:paraId="0DAA9B89" w14:textId="57093C39" w:rsidR="0049480B" w:rsidRPr="0049480B" w:rsidRDefault="0049480B" w:rsidP="0049480B">
      <w:pPr>
        <w:rPr>
          <w:lang w:eastAsia="en-PH"/>
        </w:rPr>
      </w:pPr>
    </w:p>
    <w:p w14:paraId="3B3EAE30" w14:textId="3E1F9537" w:rsidR="0049480B" w:rsidRDefault="0049480B" w:rsidP="0049480B">
      <w:pPr>
        <w:tabs>
          <w:tab w:val="left" w:pos="1860"/>
          <w:tab w:val="center" w:pos="4320"/>
        </w:tabs>
        <w:jc w:val="left"/>
        <w:rPr>
          <w:rFonts w:eastAsia="Times New Roman" w:cs="Times New Roman"/>
          <w:bCs/>
          <w:szCs w:val="20"/>
          <w:lang w:eastAsia="en-PH"/>
        </w:rPr>
      </w:pPr>
      <w:r>
        <w:rPr>
          <w:rFonts w:eastAsia="Times New Roman" w:cs="Times New Roman"/>
          <w:bCs/>
          <w:szCs w:val="20"/>
          <w:lang w:eastAsia="en-PH"/>
        </w:rPr>
        <w:tab/>
      </w:r>
      <w:r>
        <w:rPr>
          <w:rFonts w:eastAsia="Times New Roman" w:cs="Times New Roman"/>
          <w:bCs/>
          <w:szCs w:val="20"/>
          <w:lang w:eastAsia="en-PH"/>
        </w:rPr>
        <w:tab/>
      </w:r>
    </w:p>
    <w:p w14:paraId="68DD5158" w14:textId="77777777" w:rsidR="0049480B" w:rsidRDefault="0049480B" w:rsidP="0049480B">
      <w:pPr>
        <w:rPr>
          <w:rFonts w:eastAsia="Times New Roman" w:cs="Times New Roman"/>
          <w:bCs/>
          <w:szCs w:val="20"/>
          <w:lang w:eastAsia="en-PH"/>
        </w:rPr>
      </w:pPr>
    </w:p>
    <w:p w14:paraId="7C79FE7F" w14:textId="77777777" w:rsidR="0049480B" w:rsidRPr="0049480B" w:rsidRDefault="0049480B" w:rsidP="0049480B">
      <w:pPr>
        <w:rPr>
          <w:lang w:eastAsia="en-PH"/>
        </w:rPr>
      </w:pPr>
    </w:p>
    <w:p w14:paraId="01CE78E0" w14:textId="77777777" w:rsidR="0049480B" w:rsidRPr="0049480B" w:rsidRDefault="0049480B" w:rsidP="0049480B">
      <w:pPr>
        <w:rPr>
          <w:lang w:eastAsia="en-PH"/>
        </w:rPr>
      </w:pPr>
    </w:p>
    <w:p w14:paraId="3B74E11C" w14:textId="77777777" w:rsidR="0049480B" w:rsidRPr="0049480B" w:rsidRDefault="0049480B" w:rsidP="0049480B">
      <w:pPr>
        <w:rPr>
          <w:lang w:eastAsia="en-PH"/>
        </w:rPr>
      </w:pPr>
    </w:p>
    <w:p w14:paraId="50BA2052" w14:textId="77777777" w:rsidR="0049480B" w:rsidRPr="0049480B" w:rsidRDefault="0049480B" w:rsidP="0049480B">
      <w:pPr>
        <w:rPr>
          <w:lang w:eastAsia="en-PH"/>
        </w:rPr>
      </w:pPr>
    </w:p>
    <w:p w14:paraId="5B135F76" w14:textId="6F31F61B" w:rsidR="0049480B" w:rsidRPr="0049480B" w:rsidRDefault="0049480B" w:rsidP="0049480B">
      <w:pPr>
        <w:rPr>
          <w:lang w:eastAsia="en-PH"/>
        </w:rPr>
      </w:pPr>
    </w:p>
    <w:p w14:paraId="2D6354F4" w14:textId="77777777" w:rsidR="0049480B" w:rsidRPr="0049480B" w:rsidRDefault="0049480B" w:rsidP="0049480B">
      <w:pPr>
        <w:rPr>
          <w:lang w:eastAsia="en-PH"/>
        </w:rPr>
      </w:pPr>
    </w:p>
    <w:p w14:paraId="745CE709" w14:textId="77777777" w:rsidR="0049480B" w:rsidRPr="0049480B" w:rsidRDefault="0049480B" w:rsidP="0049480B">
      <w:pPr>
        <w:rPr>
          <w:lang w:eastAsia="en-PH"/>
        </w:rPr>
      </w:pPr>
    </w:p>
    <w:p w14:paraId="5C2491D8" w14:textId="77777777" w:rsidR="0049480B" w:rsidRPr="0049480B" w:rsidRDefault="0049480B" w:rsidP="0049480B">
      <w:pPr>
        <w:rPr>
          <w:lang w:eastAsia="en-PH"/>
        </w:rPr>
      </w:pPr>
    </w:p>
    <w:p w14:paraId="3A5359F2" w14:textId="77777777" w:rsidR="0049480B" w:rsidRPr="0049480B" w:rsidRDefault="0049480B" w:rsidP="0049480B">
      <w:pPr>
        <w:rPr>
          <w:lang w:eastAsia="en-PH"/>
        </w:rPr>
      </w:pPr>
    </w:p>
    <w:p w14:paraId="00CBA66C" w14:textId="566A90C3" w:rsidR="0049480B" w:rsidRPr="0049480B" w:rsidRDefault="0049480B" w:rsidP="0049480B">
      <w:pPr>
        <w:rPr>
          <w:lang w:eastAsia="en-PH"/>
        </w:rPr>
      </w:pPr>
    </w:p>
    <w:p w14:paraId="1229C1D8" w14:textId="77777777" w:rsidR="0049480B" w:rsidRPr="0049480B" w:rsidRDefault="0049480B" w:rsidP="0049480B">
      <w:pPr>
        <w:rPr>
          <w:lang w:eastAsia="en-PH"/>
        </w:rPr>
      </w:pPr>
    </w:p>
    <w:p w14:paraId="425A04A1" w14:textId="31282115" w:rsidR="0049480B" w:rsidRPr="0049480B" w:rsidRDefault="0049480B" w:rsidP="0049480B">
      <w:pPr>
        <w:rPr>
          <w:lang w:eastAsia="en-PH"/>
        </w:rPr>
      </w:pPr>
    </w:p>
    <w:p w14:paraId="00AF6263" w14:textId="53B75848" w:rsidR="0049480B" w:rsidRPr="0049480B" w:rsidRDefault="0049480B" w:rsidP="0049480B">
      <w:pPr>
        <w:rPr>
          <w:lang w:eastAsia="en-PH"/>
        </w:rPr>
      </w:pPr>
    </w:p>
    <w:p w14:paraId="2CE45ED7" w14:textId="5B033124" w:rsidR="0049480B" w:rsidRPr="0049480B" w:rsidRDefault="0049480B" w:rsidP="0049480B">
      <w:pPr>
        <w:rPr>
          <w:lang w:eastAsia="en-PH"/>
        </w:rPr>
      </w:pPr>
    </w:p>
    <w:p w14:paraId="2129C5DF" w14:textId="04FA4E15" w:rsidR="0049480B" w:rsidRPr="0049480B" w:rsidRDefault="0049480B" w:rsidP="0049480B">
      <w:pPr>
        <w:rPr>
          <w:lang w:eastAsia="en-PH"/>
        </w:rPr>
      </w:pPr>
      <w:r>
        <w:rPr>
          <w:noProof/>
        </w:rPr>
        <mc:AlternateContent>
          <mc:Choice Requires="wps">
            <w:drawing>
              <wp:anchor distT="0" distB="0" distL="114300" distR="114300" simplePos="0" relativeHeight="252199424" behindDoc="0" locked="0" layoutInCell="1" allowOverlap="1" wp14:anchorId="7AE2090C" wp14:editId="361A117B">
                <wp:simplePos x="0" y="0"/>
                <wp:positionH relativeFrom="column">
                  <wp:posOffset>-57150</wp:posOffset>
                </wp:positionH>
                <wp:positionV relativeFrom="paragraph">
                  <wp:posOffset>163830</wp:posOffset>
                </wp:positionV>
                <wp:extent cx="571500" cy="457200"/>
                <wp:effectExtent l="0" t="0" r="19050" b="19050"/>
                <wp:wrapNone/>
                <wp:docPr id="1060" name="Oval 1060"/>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1BE30" w14:textId="2F87D798" w:rsidR="0049480B" w:rsidRPr="007F12E6" w:rsidRDefault="0049480B" w:rsidP="0049480B">
                            <w:pPr>
                              <w:jc w:val="both"/>
                              <w:rPr>
                                <w:color w:val="000000" w:themeColor="text1"/>
                                <w:sz w:val="18"/>
                                <w:szCs w:val="16"/>
                                <w:lang w:val="en-US"/>
                              </w:rPr>
                            </w:pPr>
                            <w:r>
                              <w:rPr>
                                <w:color w:val="000000" w:themeColor="text1"/>
                                <w:sz w:val="18"/>
                                <w:szCs w:val="16"/>
                                <w:lang w:val="en-US"/>
                              </w:rPr>
                              <w:t>43B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E2090C" id="Oval 1060" o:spid="_x0000_s1068" style="position:absolute;left:0;text-align:left;margin-left:-4.5pt;margin-top:12.9pt;width:45pt;height:36pt;z-index:25219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6H8iAIAAKU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" fillcolor="white [3212]" strokecolor="black [3213]" strokeweight="1pt">
                <v:stroke joinstyle="miter"/>
                <v:textbox>
                  <w:txbxContent>
                    <w:p w14:paraId="79D1BE30" w14:textId="2F87D798" w:rsidR="0049480B" w:rsidRPr="007F12E6" w:rsidRDefault="0049480B" w:rsidP="0049480B">
                      <w:pPr>
                        <w:jc w:val="both"/>
                        <w:rPr>
                          <w:color w:val="000000" w:themeColor="text1"/>
                          <w:sz w:val="18"/>
                          <w:szCs w:val="16"/>
                          <w:lang w:val="en-US"/>
                        </w:rPr>
                      </w:pPr>
                      <w:r>
                        <w:rPr>
                          <w:color w:val="000000" w:themeColor="text1"/>
                          <w:sz w:val="18"/>
                          <w:szCs w:val="16"/>
                          <w:lang w:val="en-US"/>
                        </w:rPr>
                        <w:t>43B</w:t>
                      </w:r>
                    </w:p>
                  </w:txbxContent>
                </v:textbox>
              </v:oval>
            </w:pict>
          </mc:Fallback>
        </mc:AlternateContent>
      </w:r>
    </w:p>
    <w:p w14:paraId="2FFB4FCA" w14:textId="77777777" w:rsidR="0049480B" w:rsidRDefault="0049480B" w:rsidP="0049480B">
      <w:pPr>
        <w:rPr>
          <w:rFonts w:eastAsia="Times New Roman" w:cs="Times New Roman"/>
          <w:bCs/>
          <w:szCs w:val="20"/>
          <w:lang w:eastAsia="en-PH"/>
        </w:rPr>
      </w:pPr>
    </w:p>
    <w:p w14:paraId="4F0D1045" w14:textId="384EEB56" w:rsidR="0049480B" w:rsidRPr="00395BEB" w:rsidRDefault="0049480B" w:rsidP="00395BEB">
      <w:pPr>
        <w:tabs>
          <w:tab w:val="left" w:pos="1095"/>
          <w:tab w:val="center" w:pos="4320"/>
        </w:tabs>
        <w:jc w:val="left"/>
        <w:rPr>
          <w:rFonts w:eastAsia="Times New Roman" w:cs="Times New Roman"/>
          <w:bCs/>
          <w:szCs w:val="20"/>
          <w:lang w:eastAsia="en-PH"/>
        </w:rPr>
        <w:sectPr w:rsidR="0049480B" w:rsidRPr="00395BEB" w:rsidSect="00341779">
          <w:pgSz w:w="12240" w:h="15840" w:code="1"/>
          <w:pgMar w:top="1440" w:right="1440" w:bottom="1440" w:left="2160" w:header="720" w:footer="288" w:gutter="0"/>
          <w:cols w:space="720"/>
          <w:docGrid w:linePitch="360"/>
        </w:sectPr>
      </w:pPr>
      <w:r w:rsidRPr="0049480B">
        <w:rPr>
          <w:rFonts w:eastAsia="Times New Roman" w:cs="Times New Roman"/>
          <w:bCs/>
          <w:noProof/>
          <w:szCs w:val="20"/>
          <w:lang w:eastAsia="en-PH"/>
        </w:rPr>
        <w:drawing>
          <wp:anchor distT="0" distB="0" distL="114300" distR="114300" simplePos="0" relativeHeight="252200448" behindDoc="0" locked="0" layoutInCell="1" allowOverlap="1" wp14:anchorId="0B9FA3A5" wp14:editId="5221BBDB">
            <wp:simplePos x="0" y="0"/>
            <wp:positionH relativeFrom="column">
              <wp:posOffset>1890741</wp:posOffset>
            </wp:positionH>
            <wp:positionV relativeFrom="paragraph">
              <wp:posOffset>1697701</wp:posOffset>
            </wp:positionV>
            <wp:extent cx="1910131" cy="1205345"/>
            <wp:effectExtent l="19050" t="19050" r="13970" b="13970"/>
            <wp:wrapNone/>
            <wp:docPr id="1061" name="Picture 10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10131" cy="1205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eastAsia="Times New Roman" w:cs="Times New Roman"/>
          <w:bCs/>
          <w:szCs w:val="20"/>
          <w:lang w:eastAsia="en-PH"/>
        </w:rPr>
        <w:tab/>
      </w:r>
      <w:r w:rsidRPr="0049480B">
        <w:rPr>
          <w:rFonts w:eastAsia="Times New Roman" w:cs="Times New Roman"/>
          <w:bCs/>
          <w:noProof/>
          <w:szCs w:val="20"/>
          <w:lang w:eastAsia="en-PH"/>
        </w:rPr>
        <w:drawing>
          <wp:inline distT="0" distB="0" distL="0" distR="0" wp14:anchorId="7B08F83B" wp14:editId="0800A049">
            <wp:extent cx="5486400" cy="3480435"/>
            <wp:effectExtent l="0" t="0" r="0" b="5715"/>
            <wp:docPr id="1059" name="Picture 10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10;&#10;Description automatically generated"/>
                    <pic:cNvPicPr/>
                  </pic:nvPicPr>
                  <pic:blipFill>
                    <a:blip r:embed="rId95"/>
                    <a:stretch>
                      <a:fillRect/>
                    </a:stretch>
                  </pic:blipFill>
                  <pic:spPr>
                    <a:xfrm>
                      <a:off x="0" y="0"/>
                      <a:ext cx="5486400" cy="3480435"/>
                    </a:xfrm>
                    <a:prstGeom prst="rect">
                      <a:avLst/>
                    </a:prstGeom>
                  </pic:spPr>
                </pic:pic>
              </a:graphicData>
            </a:graphic>
          </wp:inline>
        </w:drawing>
      </w:r>
    </w:p>
    <w:p w14:paraId="7827BC0B" w14:textId="039BD0A3" w:rsidR="005B1038" w:rsidRPr="000E702E" w:rsidRDefault="005B1038" w:rsidP="00FE728C">
      <w:pPr>
        <w:pStyle w:val="Heading3"/>
      </w:pPr>
      <w:bookmarkStart w:id="71" w:name="_Toc131886463"/>
      <w:commentRangeStart w:id="72"/>
      <w:r w:rsidRPr="000E702E">
        <w:lastRenderedPageBreak/>
        <w:t>Non-Functional Requirements</w:t>
      </w:r>
      <w:commentRangeEnd w:id="72"/>
      <w:r w:rsidR="00110FEE">
        <w:rPr>
          <w:rStyle w:val="CommentReference"/>
          <w:rFonts w:eastAsiaTheme="minorHAnsi" w:cstheme="minorBidi"/>
          <w:bCs w:val="0"/>
          <w:iCs w:val="0"/>
        </w:rPr>
        <w:commentReference w:id="72"/>
      </w:r>
      <w:bookmarkEnd w:id="71"/>
    </w:p>
    <w:p w14:paraId="68DF2C00" w14:textId="637E51E0" w:rsidR="005B1038" w:rsidRDefault="005B1038" w:rsidP="00EE3DF5">
      <w:pPr>
        <w:pStyle w:val="BodyofResearch"/>
      </w:pPr>
      <w:r>
        <w:t xml:space="preserve">The non-functional requirements </w:t>
      </w:r>
      <w:r w:rsidR="000E702E">
        <w:t>are</w:t>
      </w:r>
      <w:r w:rsidR="008F7C10">
        <w:t xml:space="preserve"> requirement that </w:t>
      </w:r>
      <w:r w:rsidR="009258DA">
        <w:t>include</w:t>
      </w:r>
      <w:r>
        <w:t xml:space="preserve"> the categories that are used to examine </w:t>
      </w:r>
      <w:r w:rsidR="008F7C10">
        <w:t xml:space="preserve">the operation of </w:t>
      </w:r>
      <w:r>
        <w:t xml:space="preserve">the system. </w:t>
      </w:r>
      <w:r w:rsidR="009258DA">
        <w:t xml:space="preserve">It </w:t>
      </w:r>
      <w:r w:rsidR="007215E2">
        <w:t>describes</w:t>
      </w:r>
      <w:r w:rsidR="009258DA">
        <w:t xml:space="preserve"> the measurement of the time spent in processing the </w:t>
      </w:r>
      <w:r w:rsidR="007215E2">
        <w:t xml:space="preserve">web and mobile </w:t>
      </w:r>
      <w:r w:rsidR="009258DA">
        <w:t xml:space="preserve">pages, </w:t>
      </w:r>
      <w:r w:rsidR="007215E2">
        <w:t>its dependability in storing and retrieving data of the web application. Here are the non-functional requirements of Web-based Piggery Management System with Mobile-based QR Code Scanner for RVM Hog Farm in Lamba, Banga South Cotabato</w:t>
      </w:r>
      <w:r w:rsidR="0096470F">
        <w:t>, w</w:t>
      </w:r>
      <w:r w:rsidR="007215E2">
        <w:t xml:space="preserve">hich includes the operational, performance, </w:t>
      </w:r>
      <w:r w:rsidR="008F7C10">
        <w:t>security, usability, reliability, efficiency, maint</w:t>
      </w:r>
      <w:r w:rsidR="0096470F">
        <w:t>ainability</w:t>
      </w:r>
      <w:r w:rsidR="008F7C10">
        <w:t>, and portability requirements.</w:t>
      </w:r>
    </w:p>
    <w:p w14:paraId="01258E21" w14:textId="1DC97788" w:rsidR="008F7C10" w:rsidRDefault="008F7C10" w:rsidP="00EE3DF5">
      <w:pPr>
        <w:pStyle w:val="BodyofResearch"/>
      </w:pPr>
    </w:p>
    <w:p w14:paraId="54FB50B5" w14:textId="4BF1FE22" w:rsidR="00356AB0" w:rsidRPr="000E702E" w:rsidRDefault="00356AB0" w:rsidP="00EE3DF5">
      <w:pPr>
        <w:pStyle w:val="BodyofResearch"/>
        <w:rPr>
          <w:b/>
          <w:bCs/>
        </w:rPr>
      </w:pPr>
      <w:r w:rsidRPr="000E702E">
        <w:rPr>
          <w:b/>
          <w:bCs/>
        </w:rPr>
        <w:t xml:space="preserve">Web </w:t>
      </w:r>
      <w:r w:rsidR="00654438" w:rsidRPr="000E702E">
        <w:rPr>
          <w:b/>
          <w:bCs/>
        </w:rPr>
        <w:t>Application:</w:t>
      </w:r>
    </w:p>
    <w:p w14:paraId="1DAF45FB" w14:textId="399BA4EB" w:rsidR="00654438" w:rsidRPr="000E702E" w:rsidRDefault="00654438" w:rsidP="002C370A">
      <w:pPr>
        <w:pStyle w:val="BodyofResearch"/>
        <w:rPr>
          <w:b/>
          <w:bCs/>
        </w:rPr>
      </w:pPr>
      <w:r w:rsidRPr="000E702E">
        <w:rPr>
          <w:b/>
          <w:bCs/>
        </w:rPr>
        <w:t>Operational Requirements</w:t>
      </w:r>
    </w:p>
    <w:p w14:paraId="661BE6B6" w14:textId="77777777" w:rsidR="0029141B" w:rsidRDefault="00654438" w:rsidP="002C370A">
      <w:pPr>
        <w:pStyle w:val="BodyofResearch"/>
      </w:pPr>
      <w:r>
        <w:t>REQ</w:t>
      </w:r>
      <w:r w:rsidR="00BE38A2">
        <w:t>0</w:t>
      </w:r>
      <w:r w:rsidR="00984D02">
        <w:t>0</w:t>
      </w:r>
      <w:r>
        <w:t>1</w:t>
      </w:r>
      <w:r w:rsidR="00984D02">
        <w:t>.</w:t>
      </w:r>
      <w:r w:rsidR="0029141B">
        <w:t xml:space="preserve"> </w:t>
      </w:r>
      <w:r w:rsidR="0029141B" w:rsidRPr="0029141B">
        <w:t xml:space="preserve">The web application </w:t>
      </w:r>
      <w:r w:rsidR="0029141B">
        <w:t>should</w:t>
      </w:r>
      <w:r w:rsidR="0029141B" w:rsidRPr="0029141B">
        <w:t xml:space="preserve"> operate on all platforms with web browsers. Google Chrome and Mozilla Firefox are recommended browsers</w:t>
      </w:r>
      <w:r w:rsidR="0029141B">
        <w:t>.</w:t>
      </w:r>
    </w:p>
    <w:p w14:paraId="57865F04" w14:textId="1D3A4956" w:rsidR="00654438" w:rsidRDefault="00654438" w:rsidP="002C370A">
      <w:pPr>
        <w:pStyle w:val="BodyofResearch"/>
      </w:pPr>
      <w:r>
        <w:t>REQ</w:t>
      </w:r>
      <w:r w:rsidR="00BE38A2">
        <w:t>0</w:t>
      </w:r>
      <w:r w:rsidR="00984D02">
        <w:t>0</w:t>
      </w:r>
      <w:r>
        <w:t>2</w:t>
      </w:r>
      <w:r w:rsidR="00984D02">
        <w:t>.</w:t>
      </w:r>
      <w:r w:rsidR="0029141B">
        <w:t xml:space="preserve"> </w:t>
      </w:r>
      <w:r w:rsidR="0029141B" w:rsidRPr="0029141B">
        <w:t xml:space="preserve">The web application </w:t>
      </w:r>
      <w:r w:rsidR="0029141B">
        <w:t>should</w:t>
      </w:r>
      <w:r w:rsidR="0029141B" w:rsidRPr="0029141B">
        <w:t xml:space="preserve"> validate user input.</w:t>
      </w:r>
    </w:p>
    <w:p w14:paraId="6A887C1D" w14:textId="31641841" w:rsidR="0029141B" w:rsidRDefault="0029141B" w:rsidP="0029141B">
      <w:pPr>
        <w:pStyle w:val="BodyofResearch"/>
      </w:pPr>
      <w:r>
        <w:t>REQ00</w:t>
      </w:r>
      <w:r>
        <w:t>3</w:t>
      </w:r>
      <w:r>
        <w:t>.</w:t>
      </w:r>
      <w:r w:rsidR="00AB04DB">
        <w:t xml:space="preserve"> </w:t>
      </w:r>
      <w:r w:rsidRPr="0029141B">
        <w:t xml:space="preserve">The average preventive maintenance time for performing web application updates </w:t>
      </w:r>
      <w:r>
        <w:t>should be</w:t>
      </w:r>
      <w:r w:rsidRPr="0029141B">
        <w:t xml:space="preserve"> less than twenty-four (24) hours per month.</w:t>
      </w:r>
    </w:p>
    <w:p w14:paraId="43BBA057" w14:textId="0E9FA3CF" w:rsidR="0029141B" w:rsidRDefault="0029141B" w:rsidP="0029141B">
      <w:pPr>
        <w:pStyle w:val="BodyofResearch"/>
      </w:pPr>
      <w:r>
        <w:t>REQ00</w:t>
      </w:r>
      <w:r>
        <w:t>4</w:t>
      </w:r>
      <w:r>
        <w:t>.</w:t>
      </w:r>
      <w:r w:rsidR="00586CF0">
        <w:t xml:space="preserve"> </w:t>
      </w:r>
      <w:r w:rsidR="00586CF0" w:rsidRPr="00586CF0">
        <w:t xml:space="preserve">The web application </w:t>
      </w:r>
      <w:r w:rsidR="00AB04DB">
        <w:t>should</w:t>
      </w:r>
      <w:r w:rsidR="00586CF0" w:rsidRPr="00586CF0">
        <w:t xml:space="preserve"> be able to generate and display reports in real-time.</w:t>
      </w:r>
    </w:p>
    <w:p w14:paraId="7BCC6F52" w14:textId="24224125" w:rsidR="0029141B" w:rsidRDefault="00AB04DB" w:rsidP="002C370A">
      <w:pPr>
        <w:pStyle w:val="BodyofResearch"/>
      </w:pPr>
      <w:r>
        <w:t>REQ00</w:t>
      </w:r>
      <w:r>
        <w:t>5</w:t>
      </w:r>
      <w:r>
        <w:t>.</w:t>
      </w:r>
      <w:r>
        <w:t xml:space="preserve"> </w:t>
      </w:r>
      <w:r w:rsidRPr="004D3C39">
        <w:t xml:space="preserve">The </w:t>
      </w:r>
      <w:r>
        <w:t>web application</w:t>
      </w:r>
      <w:r w:rsidRPr="004D3C39">
        <w:t xml:space="preserve"> </w:t>
      </w:r>
      <w:r>
        <w:t>should</w:t>
      </w:r>
      <w:r w:rsidRPr="004D3C39">
        <w:t xml:space="preserve"> allow users to upload and download files in various formats</w:t>
      </w:r>
      <w:r>
        <w:t>.</w:t>
      </w:r>
    </w:p>
    <w:p w14:paraId="6C077B0F" w14:textId="77777777" w:rsidR="00984D02" w:rsidRDefault="00984D02" w:rsidP="005C16E5">
      <w:pPr>
        <w:pStyle w:val="BodyofResearch"/>
        <w:ind w:firstLine="720"/>
      </w:pPr>
    </w:p>
    <w:p w14:paraId="46E55738" w14:textId="3CD140EF" w:rsidR="0006325B" w:rsidRPr="000E702E" w:rsidRDefault="0006325B" w:rsidP="002C370A">
      <w:pPr>
        <w:pStyle w:val="BodyofResearch"/>
        <w:rPr>
          <w:b/>
          <w:bCs/>
        </w:rPr>
      </w:pPr>
      <w:r w:rsidRPr="000E702E">
        <w:rPr>
          <w:b/>
          <w:bCs/>
        </w:rPr>
        <w:t>Performance Requirements</w:t>
      </w:r>
    </w:p>
    <w:p w14:paraId="71237270" w14:textId="0EEB4DCD" w:rsidR="008D199F" w:rsidRDefault="0006325B" w:rsidP="002C370A">
      <w:pPr>
        <w:pStyle w:val="BodyofResearch"/>
      </w:pPr>
      <w:r>
        <w:t>REQ</w:t>
      </w:r>
      <w:r w:rsidR="00BE38A2">
        <w:t>0</w:t>
      </w:r>
      <w:r w:rsidR="00984D02">
        <w:t>0</w:t>
      </w:r>
      <w:r w:rsidR="007451CD">
        <w:t>6</w:t>
      </w:r>
      <w:r w:rsidR="00984D02">
        <w:t>.</w:t>
      </w:r>
      <w:r w:rsidR="007451CD">
        <w:t xml:space="preserve"> </w:t>
      </w:r>
      <w:r w:rsidR="007451CD" w:rsidRPr="007451CD">
        <w:t xml:space="preserve">The Web application </w:t>
      </w:r>
      <w:r w:rsidR="007451CD">
        <w:t>should</w:t>
      </w:r>
      <w:r w:rsidR="007451CD" w:rsidRPr="007451CD">
        <w:t xml:space="preserve"> retrieve data in 3 to 8 seconds with stable internet connection of 100mbps.</w:t>
      </w:r>
    </w:p>
    <w:p w14:paraId="44D48258" w14:textId="1A76A488" w:rsidR="00076006" w:rsidRDefault="00D14807" w:rsidP="002C370A">
      <w:pPr>
        <w:pStyle w:val="BodyofResearch"/>
      </w:pPr>
      <w:r>
        <w:t>REQ</w:t>
      </w:r>
      <w:r w:rsidR="00BE38A2">
        <w:t>0</w:t>
      </w:r>
      <w:r w:rsidR="00984D02">
        <w:t>0</w:t>
      </w:r>
      <w:r w:rsidR="00FE6309">
        <w:t>7</w:t>
      </w:r>
      <w:r w:rsidR="00984D02">
        <w:t>.</w:t>
      </w:r>
      <w:r w:rsidR="007451CD">
        <w:t xml:space="preserve"> </w:t>
      </w:r>
      <w:r w:rsidR="007451CD" w:rsidRPr="007451CD">
        <w:t xml:space="preserve">The Web application </w:t>
      </w:r>
      <w:r w:rsidR="007451CD">
        <w:t>should</w:t>
      </w:r>
      <w:r w:rsidR="007451CD" w:rsidRPr="007451CD">
        <w:t xml:space="preserve"> upload 5000 data of pigs, sow, and boar within 5 minutes with stable internet connection of 100mbps.</w:t>
      </w:r>
    </w:p>
    <w:p w14:paraId="6EFC7B5A" w14:textId="57F61089" w:rsidR="0057427A" w:rsidRDefault="0057427A" w:rsidP="002C370A">
      <w:pPr>
        <w:pStyle w:val="BodyofResearch"/>
      </w:pPr>
      <w:r>
        <w:t>REQ00</w:t>
      </w:r>
      <w:r>
        <w:t>8</w:t>
      </w:r>
      <w:r>
        <w:t>.</w:t>
      </w:r>
      <w:r>
        <w:t xml:space="preserve"> </w:t>
      </w:r>
      <w:r w:rsidRPr="0057427A">
        <w:t xml:space="preserve">Web application modules </w:t>
      </w:r>
      <w:r>
        <w:t>should</w:t>
      </w:r>
      <w:r w:rsidRPr="0057427A">
        <w:t xml:space="preserve"> load in 5 seconds or less with stable internet connection of 100mbps.</w:t>
      </w:r>
    </w:p>
    <w:p w14:paraId="4D97524C" w14:textId="6980C24E" w:rsidR="0057427A" w:rsidRDefault="0057427A" w:rsidP="002C370A">
      <w:pPr>
        <w:pStyle w:val="BodyofResearch"/>
      </w:pPr>
      <w:r>
        <w:t>REQ00</w:t>
      </w:r>
      <w:r>
        <w:t>9</w:t>
      </w:r>
      <w:r>
        <w:t>.</w:t>
      </w:r>
      <w:r w:rsidR="00564E10">
        <w:t xml:space="preserve"> </w:t>
      </w:r>
      <w:r w:rsidR="00564E10" w:rsidRPr="00564E10">
        <w:t xml:space="preserve">The web application </w:t>
      </w:r>
      <w:r w:rsidR="00564E10">
        <w:t>should</w:t>
      </w:r>
      <w:r w:rsidR="00564E10" w:rsidRPr="00564E10">
        <w:t xml:space="preserve"> remove data in 3 to 5 seconds with a stable internet connection of 50mbps to 100mbps.</w:t>
      </w:r>
    </w:p>
    <w:p w14:paraId="3FFD90B1" w14:textId="09ACD86E" w:rsidR="0057427A" w:rsidRDefault="0057427A" w:rsidP="002C370A">
      <w:pPr>
        <w:pStyle w:val="BodyofResearch"/>
      </w:pPr>
      <w:r>
        <w:t>REQ0</w:t>
      </w:r>
      <w:r>
        <w:t>10</w:t>
      </w:r>
      <w:r>
        <w:t>.</w:t>
      </w:r>
      <w:r w:rsidR="00F6704D">
        <w:t xml:space="preserve"> </w:t>
      </w:r>
      <w:r w:rsidR="00F6704D" w:rsidRPr="00F6704D">
        <w:t xml:space="preserve">The website application </w:t>
      </w:r>
      <w:r w:rsidR="00F6704D">
        <w:t>should</w:t>
      </w:r>
      <w:r w:rsidR="00F6704D" w:rsidRPr="00F6704D">
        <w:t xml:space="preserve"> update data in 3 to 5 seconds with a stable internet connection of 50mbps to 100mbps.</w:t>
      </w:r>
    </w:p>
    <w:p w14:paraId="2EC531D5" w14:textId="6CF9D72E" w:rsidR="0057427A" w:rsidRDefault="0057427A" w:rsidP="002C370A">
      <w:pPr>
        <w:pStyle w:val="BodyofResearch"/>
      </w:pPr>
      <w:r>
        <w:lastRenderedPageBreak/>
        <w:t>REQ0</w:t>
      </w:r>
      <w:r>
        <w:t>11</w:t>
      </w:r>
      <w:r w:rsidR="00544339">
        <w:t xml:space="preserve">. </w:t>
      </w:r>
      <w:r w:rsidR="00544339" w:rsidRPr="00544339">
        <w:t xml:space="preserve">Back-up &amp; restore data on the system </w:t>
      </w:r>
      <w:r w:rsidR="00544339">
        <w:t>should</w:t>
      </w:r>
      <w:r w:rsidR="00544339" w:rsidRPr="00544339">
        <w:t xml:space="preserve"> load in 5 second or less with stable internet connection of 100mbps.</w:t>
      </w:r>
    </w:p>
    <w:p w14:paraId="791718CC" w14:textId="6A7E69F5" w:rsidR="0057427A" w:rsidRDefault="0057427A" w:rsidP="002C370A">
      <w:pPr>
        <w:pStyle w:val="BodyofResearch"/>
      </w:pPr>
      <w:r>
        <w:t>REQ0</w:t>
      </w:r>
      <w:r>
        <w:t>12</w:t>
      </w:r>
      <w:r>
        <w:t>.</w:t>
      </w:r>
      <w:r w:rsidR="00EA2CFA">
        <w:t xml:space="preserve"> </w:t>
      </w:r>
      <w:r w:rsidR="00EA2CFA" w:rsidRPr="00EA2CFA">
        <w:t xml:space="preserve">The SMS notification </w:t>
      </w:r>
      <w:r w:rsidR="005A5532">
        <w:t>should</w:t>
      </w:r>
      <w:r w:rsidR="00EA2CFA" w:rsidRPr="00EA2CFA">
        <w:t xml:space="preserve"> send 1 SMS in 1 to 3 minutes per transaction.</w:t>
      </w:r>
    </w:p>
    <w:p w14:paraId="4C4B95EF" w14:textId="77777777" w:rsidR="00984D02" w:rsidRDefault="00984D02" w:rsidP="005C16E5">
      <w:pPr>
        <w:pStyle w:val="BodyofResearch"/>
        <w:ind w:left="720"/>
      </w:pPr>
    </w:p>
    <w:p w14:paraId="7BD114AA" w14:textId="08B7C5D8" w:rsidR="00E95E8F" w:rsidRDefault="002A5B1B" w:rsidP="002C370A">
      <w:pPr>
        <w:pStyle w:val="BodyofResearch"/>
      </w:pPr>
      <w:r w:rsidRPr="00E95E8F">
        <w:rPr>
          <w:b/>
          <w:bCs/>
        </w:rPr>
        <w:t xml:space="preserve">Security </w:t>
      </w:r>
      <w:r w:rsidR="00E95E8F" w:rsidRPr="00E95E8F">
        <w:rPr>
          <w:b/>
          <w:bCs/>
        </w:rPr>
        <w:t>Requirements</w:t>
      </w:r>
    </w:p>
    <w:p w14:paraId="0D2DA32C" w14:textId="79C4BC4A" w:rsidR="00E95E8F" w:rsidRDefault="00E95E8F" w:rsidP="002C370A">
      <w:pPr>
        <w:pStyle w:val="BodyofResearch"/>
      </w:pPr>
      <w:r>
        <w:t>REQ</w:t>
      </w:r>
      <w:r w:rsidR="00BE38A2">
        <w:t>0</w:t>
      </w:r>
      <w:r w:rsidR="00EA2CFA">
        <w:t>13</w:t>
      </w:r>
      <w:r w:rsidR="00984D02">
        <w:t>.</w:t>
      </w:r>
      <w:r w:rsidR="00E92698">
        <w:t xml:space="preserve"> </w:t>
      </w:r>
      <w:r w:rsidR="005A5532" w:rsidRPr="005A5532">
        <w:t xml:space="preserve">The web application </w:t>
      </w:r>
      <w:r w:rsidR="005A5532">
        <w:t>should</w:t>
      </w:r>
      <w:r w:rsidR="005A5532" w:rsidRPr="005A5532">
        <w:t xml:space="preserve"> provide user authentication and unauthorized users shall not be able to access the system.</w:t>
      </w:r>
    </w:p>
    <w:p w14:paraId="151582AC" w14:textId="77777777" w:rsidR="00984D02" w:rsidRDefault="00984D02" w:rsidP="005A5532">
      <w:pPr>
        <w:pStyle w:val="BodyofResearch"/>
      </w:pPr>
    </w:p>
    <w:p w14:paraId="313F6622" w14:textId="00510C21" w:rsidR="00047146" w:rsidRPr="00047146" w:rsidRDefault="00047146" w:rsidP="00291D6C">
      <w:pPr>
        <w:pStyle w:val="BodyofResearch"/>
        <w:rPr>
          <w:szCs w:val="24"/>
          <w:lang w:val="en-US"/>
        </w:rPr>
      </w:pPr>
    </w:p>
    <w:p w14:paraId="7D650713" w14:textId="03FDFAF8" w:rsidR="00DB6E10" w:rsidRPr="007F4484" w:rsidRDefault="00291D6C" w:rsidP="002C370A">
      <w:pPr>
        <w:pStyle w:val="BodyofResearch"/>
        <w:rPr>
          <w:b/>
          <w:bCs/>
        </w:rPr>
      </w:pPr>
      <w:r>
        <w:rPr>
          <w:b/>
          <w:bCs/>
        </w:rPr>
        <w:t>Cultural and Political</w:t>
      </w:r>
      <w:r w:rsidR="00DB6E10" w:rsidRPr="007F4484">
        <w:rPr>
          <w:b/>
          <w:bCs/>
        </w:rPr>
        <w:t xml:space="preserve"> Requirements</w:t>
      </w:r>
    </w:p>
    <w:p w14:paraId="5DAA9043" w14:textId="745F4AAE" w:rsidR="0060486F" w:rsidRDefault="007F4484" w:rsidP="00EE3DF5">
      <w:pPr>
        <w:pStyle w:val="BodyofResearch"/>
      </w:pPr>
      <w:r>
        <w:t>REQ</w:t>
      </w:r>
      <w:r w:rsidR="0038201C">
        <w:t>0</w:t>
      </w:r>
      <w:r>
        <w:t>14</w:t>
      </w:r>
      <w:r w:rsidR="008B29CD">
        <w:t xml:space="preserve">. </w:t>
      </w:r>
      <w:r w:rsidR="008B29CD" w:rsidRPr="008B29CD">
        <w:t>The interface of website application is easy to use for ages 18 to 50.</w:t>
      </w:r>
    </w:p>
    <w:p w14:paraId="60AF0429" w14:textId="58B750F6" w:rsidR="001329A8" w:rsidRDefault="001329A8" w:rsidP="00EE3DF5">
      <w:pPr>
        <w:pStyle w:val="BodyofResearch"/>
      </w:pPr>
      <w:r>
        <w:t>REQ015.</w:t>
      </w:r>
      <w:r w:rsidRPr="001329A8">
        <w:t xml:space="preserve"> </w:t>
      </w:r>
      <w:r w:rsidRPr="001329A8">
        <w:t>The web application interface is user friendly.</w:t>
      </w:r>
    </w:p>
    <w:p w14:paraId="7481D973" w14:textId="0F6AFE77" w:rsidR="002C370A" w:rsidRDefault="0038201C" w:rsidP="00EE3DF5">
      <w:pPr>
        <w:pStyle w:val="BodyofResearch"/>
      </w:pPr>
      <w:r>
        <w:t>REQ</w:t>
      </w:r>
      <w:r>
        <w:t>0</w:t>
      </w:r>
      <w:r>
        <w:t>1</w:t>
      </w:r>
      <w:r w:rsidR="001329A8">
        <w:t>6</w:t>
      </w:r>
      <w:r>
        <w:t>.</w:t>
      </w:r>
      <w:r w:rsidR="00D44E65" w:rsidRPr="00D44E65">
        <w:t xml:space="preserve"> </w:t>
      </w:r>
      <w:r w:rsidR="00D44E65" w:rsidRPr="00D44E65">
        <w:t>The Web application avoids using language, symbols, or imagery that may be offensive or inappropriate for certain cultures or groups.</w:t>
      </w:r>
    </w:p>
    <w:p w14:paraId="554ED765" w14:textId="1B35820E" w:rsidR="00D44E65" w:rsidRDefault="00D44E65" w:rsidP="00D44E65">
      <w:pPr>
        <w:pStyle w:val="BodyofResearch"/>
      </w:pPr>
      <w:r>
        <w:t>REQ01</w:t>
      </w:r>
      <w:r w:rsidR="001329A8">
        <w:t>7</w:t>
      </w:r>
      <w:r>
        <w:t>.</w:t>
      </w:r>
      <w:r>
        <w:t xml:space="preserve"> </w:t>
      </w:r>
      <w:r w:rsidRPr="00D44E65">
        <w:t>The web application uses the English language only.</w:t>
      </w:r>
    </w:p>
    <w:p w14:paraId="40C5ACEA" w14:textId="7A876678" w:rsidR="002C370A" w:rsidRDefault="002C370A" w:rsidP="00EE3DF5">
      <w:pPr>
        <w:pStyle w:val="BodyofResearch"/>
      </w:pPr>
    </w:p>
    <w:p w14:paraId="37730527" w14:textId="529970E0" w:rsidR="002C370A" w:rsidRDefault="002C370A" w:rsidP="00EE3DF5">
      <w:pPr>
        <w:pStyle w:val="BodyofResearch"/>
      </w:pPr>
    </w:p>
    <w:p w14:paraId="638C14B2" w14:textId="77777777" w:rsidR="002C370A" w:rsidRDefault="002C370A" w:rsidP="00EE3DF5">
      <w:pPr>
        <w:pStyle w:val="BodyofResearch"/>
      </w:pPr>
    </w:p>
    <w:p w14:paraId="27AA9950" w14:textId="40C24D53" w:rsidR="0060486F" w:rsidRDefault="0060486F" w:rsidP="00EE3DF5">
      <w:pPr>
        <w:pStyle w:val="BodyofResearch"/>
        <w:rPr>
          <w:b/>
          <w:bCs/>
        </w:rPr>
      </w:pPr>
      <w:r w:rsidRPr="004E182B">
        <w:rPr>
          <w:b/>
          <w:bCs/>
        </w:rPr>
        <w:t>Mobile Application:</w:t>
      </w:r>
    </w:p>
    <w:p w14:paraId="182F2988" w14:textId="77777777" w:rsidR="00DA5349" w:rsidRPr="000E702E" w:rsidRDefault="00DA5349" w:rsidP="00DA5349">
      <w:pPr>
        <w:pStyle w:val="BodyofResearch"/>
        <w:rPr>
          <w:b/>
          <w:bCs/>
        </w:rPr>
      </w:pPr>
      <w:r w:rsidRPr="000E702E">
        <w:rPr>
          <w:b/>
          <w:bCs/>
        </w:rPr>
        <w:t>Operational Requirements</w:t>
      </w:r>
    </w:p>
    <w:p w14:paraId="224D1399" w14:textId="66DAA7CE" w:rsidR="00DA5349" w:rsidRDefault="00DA5349" w:rsidP="00E23F8B">
      <w:pPr>
        <w:pStyle w:val="BodyofResearch"/>
      </w:pPr>
      <w:r>
        <w:t xml:space="preserve">REQ001. </w:t>
      </w:r>
      <w:r w:rsidR="003C69EB" w:rsidRPr="003C69EB">
        <w:t xml:space="preserve">The mobile application </w:t>
      </w:r>
      <w:r w:rsidR="00DC77C9" w:rsidRPr="00DC77C9">
        <w:rPr>
          <w:highlight w:val="yellow"/>
        </w:rPr>
        <w:t>should</w:t>
      </w:r>
      <w:r w:rsidR="003C69EB" w:rsidRPr="003C69EB">
        <w:t xml:space="preserve"> operate on all android devices with lollipop version 5.0-5.1.1 or higher versions</w:t>
      </w:r>
      <w:r>
        <w:t>.</w:t>
      </w:r>
    </w:p>
    <w:p w14:paraId="3B767780" w14:textId="77777777" w:rsidR="00E23F8B" w:rsidRDefault="00E23F8B" w:rsidP="00E23F8B">
      <w:pPr>
        <w:pStyle w:val="BodyofResearch"/>
      </w:pPr>
    </w:p>
    <w:p w14:paraId="01F5939A" w14:textId="77777777" w:rsidR="00DA5349" w:rsidRPr="000E702E" w:rsidRDefault="00DA5349" w:rsidP="00DA5349">
      <w:pPr>
        <w:pStyle w:val="BodyofResearch"/>
        <w:rPr>
          <w:b/>
          <w:bCs/>
        </w:rPr>
      </w:pPr>
      <w:r w:rsidRPr="000E702E">
        <w:rPr>
          <w:b/>
          <w:bCs/>
        </w:rPr>
        <w:t>Performance Requirements</w:t>
      </w:r>
    </w:p>
    <w:p w14:paraId="452C2534" w14:textId="00E6289C" w:rsidR="00DA5349" w:rsidRDefault="00DA5349" w:rsidP="00DA5349">
      <w:pPr>
        <w:pStyle w:val="BodyofResearch"/>
      </w:pPr>
      <w:r>
        <w:t>REQ00</w:t>
      </w:r>
      <w:r w:rsidR="00E23F8B">
        <w:t>2</w:t>
      </w:r>
      <w:r>
        <w:t xml:space="preserve">. </w:t>
      </w:r>
      <w:r w:rsidR="00E23F8B" w:rsidRPr="00E23F8B">
        <w:t xml:space="preserve">The mobile application </w:t>
      </w:r>
      <w:r w:rsidR="00E24ECE" w:rsidRPr="00DC77C9">
        <w:rPr>
          <w:highlight w:val="yellow"/>
        </w:rPr>
        <w:t>should</w:t>
      </w:r>
      <w:r w:rsidR="00E23F8B" w:rsidRPr="00E23F8B">
        <w:t xml:space="preserve"> retrieve data in 3 to 8 seconds with stable internet connections of 100mbps.</w:t>
      </w:r>
    </w:p>
    <w:p w14:paraId="499C26D1" w14:textId="519A67A8" w:rsidR="00DA5349" w:rsidRDefault="00DA5349" w:rsidP="00DA5349">
      <w:pPr>
        <w:pStyle w:val="BodyofResearch"/>
      </w:pPr>
      <w:r>
        <w:t>REQ00</w:t>
      </w:r>
      <w:r w:rsidR="00E23F8B">
        <w:t>3</w:t>
      </w:r>
      <w:r>
        <w:t>.</w:t>
      </w:r>
      <w:r w:rsidR="00E23F8B">
        <w:t xml:space="preserve"> </w:t>
      </w:r>
      <w:r w:rsidR="00E23F8B" w:rsidRPr="00E23F8B">
        <w:t xml:space="preserve">The mobile application </w:t>
      </w:r>
      <w:r w:rsidR="00E23F8B" w:rsidRPr="00DC77C9">
        <w:rPr>
          <w:highlight w:val="yellow"/>
        </w:rPr>
        <w:t>should</w:t>
      </w:r>
      <w:r w:rsidR="00E23F8B" w:rsidRPr="00E23F8B">
        <w:t xml:space="preserve"> load pages within 10 - 15 seconds with stable internet connections of 100mbps.</w:t>
      </w:r>
    </w:p>
    <w:p w14:paraId="0689F220" w14:textId="71C158FC" w:rsidR="00DA5349" w:rsidRDefault="00DA5349" w:rsidP="00DA5349">
      <w:pPr>
        <w:pStyle w:val="BodyofResearch"/>
      </w:pPr>
      <w:r>
        <w:t>REQ00</w:t>
      </w:r>
      <w:r w:rsidR="00977E33">
        <w:t>4</w:t>
      </w:r>
      <w:r>
        <w:t xml:space="preserve">. </w:t>
      </w:r>
      <w:r w:rsidRPr="0057427A">
        <w:t xml:space="preserve">Web application modules </w:t>
      </w:r>
      <w:r w:rsidRPr="00DC77C9">
        <w:rPr>
          <w:highlight w:val="yellow"/>
        </w:rPr>
        <w:t>should</w:t>
      </w:r>
      <w:r w:rsidRPr="0057427A">
        <w:t xml:space="preserve"> load in 5 seconds or less with stable internet connection of 100mbps.</w:t>
      </w:r>
    </w:p>
    <w:p w14:paraId="751A7310" w14:textId="68272CE3" w:rsidR="00DA5349" w:rsidRDefault="00DA5349" w:rsidP="00DA5349">
      <w:pPr>
        <w:pStyle w:val="BodyofResearch"/>
      </w:pPr>
      <w:r>
        <w:t>REQ00</w:t>
      </w:r>
      <w:r w:rsidR="00977E33">
        <w:t>5</w:t>
      </w:r>
      <w:r>
        <w:t xml:space="preserve">. </w:t>
      </w:r>
      <w:r w:rsidR="00977E33" w:rsidRPr="00977E33">
        <w:t xml:space="preserve">The mobile application </w:t>
      </w:r>
      <w:r w:rsidR="00375ABF" w:rsidRPr="00DC77C9">
        <w:rPr>
          <w:highlight w:val="yellow"/>
        </w:rPr>
        <w:t>should</w:t>
      </w:r>
      <w:r w:rsidR="00977E33" w:rsidRPr="00977E33">
        <w:t xml:space="preserve"> load pages within 10 - 15 seconds on average on </w:t>
      </w:r>
      <w:r w:rsidR="00977E33" w:rsidRPr="00977E33">
        <w:lastRenderedPageBreak/>
        <w:t>a standard 4G connection</w:t>
      </w:r>
      <w:r w:rsidRPr="00564E10">
        <w:t>.</w:t>
      </w:r>
    </w:p>
    <w:p w14:paraId="5B43E10A" w14:textId="77777777" w:rsidR="00DA5349" w:rsidRDefault="00DA5349" w:rsidP="001B5A22">
      <w:pPr>
        <w:pStyle w:val="BodyofResearch"/>
      </w:pPr>
    </w:p>
    <w:p w14:paraId="561D2C93" w14:textId="77777777" w:rsidR="00DA5349" w:rsidRDefault="00DA5349" w:rsidP="00DA5349">
      <w:pPr>
        <w:pStyle w:val="BodyofResearch"/>
      </w:pPr>
      <w:r w:rsidRPr="00E95E8F">
        <w:rPr>
          <w:b/>
          <w:bCs/>
        </w:rPr>
        <w:t>Security Requirements</w:t>
      </w:r>
    </w:p>
    <w:p w14:paraId="3843EB7B" w14:textId="29550FFF" w:rsidR="00DA5349" w:rsidRDefault="00DA5349" w:rsidP="00DA5349">
      <w:pPr>
        <w:pStyle w:val="BodyofResearch"/>
      </w:pPr>
      <w:r>
        <w:t>REQ0</w:t>
      </w:r>
      <w:r w:rsidR="00745300">
        <w:t>0</w:t>
      </w:r>
      <w:r w:rsidR="001B5A22">
        <w:t>6</w:t>
      </w:r>
      <w:r>
        <w:t xml:space="preserve">. </w:t>
      </w:r>
      <w:r w:rsidR="001B5A22" w:rsidRPr="001B5A22">
        <w:t xml:space="preserve">The mobile application </w:t>
      </w:r>
      <w:r w:rsidR="00093E34" w:rsidRPr="00DC77C9">
        <w:rPr>
          <w:highlight w:val="yellow"/>
        </w:rPr>
        <w:t>should</w:t>
      </w:r>
      <w:r w:rsidR="001B5A22" w:rsidRPr="001B5A22">
        <w:t xml:space="preserve"> provide user authentication and unauthorized users shall not be able to access the system.</w:t>
      </w:r>
    </w:p>
    <w:p w14:paraId="3CF89FC8" w14:textId="77777777" w:rsidR="00DA5349" w:rsidRPr="00047146" w:rsidRDefault="00DA5349" w:rsidP="00DA5349">
      <w:pPr>
        <w:pStyle w:val="BodyofResearch"/>
        <w:rPr>
          <w:szCs w:val="24"/>
          <w:lang w:val="en-US"/>
        </w:rPr>
      </w:pPr>
    </w:p>
    <w:p w14:paraId="29168457" w14:textId="77777777" w:rsidR="00DA5349" w:rsidRPr="007F4484" w:rsidRDefault="00DA5349" w:rsidP="00DA5349">
      <w:pPr>
        <w:pStyle w:val="BodyofResearch"/>
        <w:rPr>
          <w:b/>
          <w:bCs/>
        </w:rPr>
      </w:pPr>
      <w:r>
        <w:rPr>
          <w:b/>
          <w:bCs/>
        </w:rPr>
        <w:t>Cultural and Political</w:t>
      </w:r>
      <w:r w:rsidRPr="007F4484">
        <w:rPr>
          <w:b/>
          <w:bCs/>
        </w:rPr>
        <w:t xml:space="preserve"> Requirements</w:t>
      </w:r>
    </w:p>
    <w:p w14:paraId="5FDFB86C" w14:textId="3F870D13" w:rsidR="00DA5349" w:rsidRDefault="00DA5349" w:rsidP="00DA5349">
      <w:pPr>
        <w:pStyle w:val="BodyofResearch"/>
      </w:pPr>
      <w:r>
        <w:t>REQ0</w:t>
      </w:r>
      <w:r w:rsidR="00745300">
        <w:t>07</w:t>
      </w:r>
      <w:r>
        <w:t xml:space="preserve">. </w:t>
      </w:r>
      <w:r w:rsidR="00745300" w:rsidRPr="00745300">
        <w:t xml:space="preserve">The mobile application interface is user </w:t>
      </w:r>
      <w:r w:rsidR="00093E34" w:rsidRPr="00745300">
        <w:t>friendly.</w:t>
      </w:r>
    </w:p>
    <w:p w14:paraId="24B2F7A1" w14:textId="4709DAE2" w:rsidR="00DA5349" w:rsidRDefault="00DA5349" w:rsidP="00DA5349">
      <w:pPr>
        <w:pStyle w:val="BodyofResearch"/>
      </w:pPr>
      <w:r>
        <w:t>REQ0</w:t>
      </w:r>
      <w:r w:rsidR="00745300">
        <w:t>08</w:t>
      </w:r>
      <w:r>
        <w:t>.</w:t>
      </w:r>
      <w:r w:rsidRPr="001329A8">
        <w:t xml:space="preserve"> </w:t>
      </w:r>
      <w:r w:rsidR="00093E34" w:rsidRPr="00093E34">
        <w:t>The mobile application avoids using language, symbols, or imagery that may be offensive or inappropriate for certain cultures or groups.</w:t>
      </w:r>
    </w:p>
    <w:p w14:paraId="5DE855DB" w14:textId="262E5290" w:rsidR="00DA5349" w:rsidRPr="00FE0889" w:rsidRDefault="00DA5349" w:rsidP="00EE3DF5">
      <w:pPr>
        <w:pStyle w:val="BodyofResearch"/>
      </w:pPr>
      <w:r>
        <w:t>REQ0</w:t>
      </w:r>
      <w:r w:rsidR="00745300">
        <w:t>09</w:t>
      </w:r>
      <w:r>
        <w:t>.</w:t>
      </w:r>
      <w:r w:rsidRPr="00D44E65">
        <w:t xml:space="preserve"> </w:t>
      </w:r>
      <w:r w:rsidR="0096044E" w:rsidRPr="0096044E">
        <w:t>The mobile application uses the English language only.</w:t>
      </w:r>
    </w:p>
    <w:p w14:paraId="13DDBF82" w14:textId="1FD34501" w:rsidR="00EA6D42" w:rsidRDefault="00FB3071" w:rsidP="00C32868">
      <w:pPr>
        <w:pStyle w:val="Heading2"/>
      </w:pPr>
      <w:bookmarkStart w:id="73" w:name="_Toc131886464"/>
      <w:r w:rsidRPr="00AF38B0">
        <w:t>Design of Software, Systems, Product, and/or Process</w:t>
      </w:r>
      <w:bookmarkEnd w:id="73"/>
    </w:p>
    <w:p w14:paraId="2CE83FB0" w14:textId="3D08A0EA" w:rsidR="00FB3071" w:rsidRDefault="00FB3071" w:rsidP="00362271">
      <w:pPr>
        <w:spacing w:line="360" w:lineRule="auto"/>
        <w:contextualSpacing/>
        <w:jc w:val="both"/>
        <w:rPr>
          <w:rFonts w:cs="Times New Roman"/>
          <w:b w:val="0"/>
          <w:bCs/>
          <w:szCs w:val="24"/>
        </w:rPr>
      </w:pPr>
      <w:r w:rsidRPr="00FB3071">
        <w:rPr>
          <w:rFonts w:cs="Times New Roman"/>
          <w:b w:val="0"/>
          <w:bCs/>
          <w:szCs w:val="24"/>
        </w:rPr>
        <w:t>This chapter describes the conceptual framework in developing the Web-based Piggery Management System with Mobile-based QR Code Scanner for RVM Hog Farm in Lamba, Banga South Cotabato. This chapter presented in the review related literature and methodology that are used to design the conceptual framework of this current study. The proponents used the Input-Process-Output Model (IPO Model) Conceptual Framework, and the Three-Tier Model Systems Architecture to develop the proposed system.</w:t>
      </w:r>
    </w:p>
    <w:p w14:paraId="0F11FDD0" w14:textId="4042CF02" w:rsidR="00EA6D42" w:rsidRDefault="00EA6D42" w:rsidP="00CB013E">
      <w:pPr>
        <w:contextualSpacing/>
        <w:jc w:val="both"/>
        <w:rPr>
          <w:rFonts w:cs="Times New Roman"/>
          <w:b w:val="0"/>
          <w:bCs/>
          <w:szCs w:val="24"/>
        </w:rPr>
      </w:pPr>
    </w:p>
    <w:p w14:paraId="247A43E9" w14:textId="7F4ED413" w:rsidR="00CB013E" w:rsidRDefault="00CB013E" w:rsidP="00FE728C">
      <w:pPr>
        <w:pStyle w:val="Heading3"/>
      </w:pPr>
      <w:bookmarkStart w:id="74" w:name="_Toc131886465"/>
      <w:r w:rsidRPr="00AF38B0">
        <w:t>Conceptual Framework</w:t>
      </w:r>
      <w:bookmarkEnd w:id="74"/>
    </w:p>
    <w:p w14:paraId="4AC71F50" w14:textId="7F13984C" w:rsidR="00CB013E" w:rsidRDefault="00CB013E" w:rsidP="002C370A">
      <w:pPr>
        <w:spacing w:line="360" w:lineRule="auto"/>
        <w:jc w:val="both"/>
        <w:rPr>
          <w:rFonts w:cs="Times New Roman"/>
          <w:b w:val="0"/>
          <w:bCs/>
          <w:szCs w:val="24"/>
        </w:rPr>
      </w:pPr>
      <w:r w:rsidRPr="00CB013E">
        <w:rPr>
          <w:rFonts w:cs="Times New Roman"/>
          <w:b w:val="0"/>
          <w:bCs/>
          <w:szCs w:val="24"/>
        </w:rPr>
        <w:t xml:space="preserve">The </w:t>
      </w:r>
      <w:r w:rsidR="001968F7">
        <w:rPr>
          <w:rFonts w:cs="Times New Roman"/>
          <w:b w:val="0"/>
          <w:bCs/>
          <w:szCs w:val="24"/>
        </w:rPr>
        <w:t>figure</w:t>
      </w:r>
      <w:r w:rsidRPr="00CB013E">
        <w:rPr>
          <w:rFonts w:cs="Times New Roman"/>
          <w:b w:val="0"/>
          <w:bCs/>
          <w:szCs w:val="24"/>
        </w:rPr>
        <w:t xml:space="preserve"> below presents the conceptual framework of the Web-based Piggery Management System with Mobile-based QR Code Scanner for RVM Hog Farm in Lamba, Banga South Cotabato. It illustrates based on Input-Process-Output Model or IPO Model.</w:t>
      </w:r>
    </w:p>
    <w:p w14:paraId="3EF0C0ED" w14:textId="3526220F" w:rsidR="00362271" w:rsidRDefault="00362271" w:rsidP="00CB013E">
      <w:pPr>
        <w:spacing w:line="360" w:lineRule="auto"/>
        <w:jc w:val="both"/>
        <w:rPr>
          <w:rFonts w:cs="Times New Roman"/>
          <w:b w:val="0"/>
          <w:bCs/>
          <w:szCs w:val="24"/>
        </w:rPr>
      </w:pPr>
    </w:p>
    <w:p w14:paraId="4FBBE012" w14:textId="77777777" w:rsidR="00A03562" w:rsidRDefault="00362271" w:rsidP="00A03562">
      <w:pPr>
        <w:spacing w:line="360" w:lineRule="auto"/>
        <w:jc w:val="both"/>
        <w:rPr>
          <w:rFonts w:cs="Times New Roman"/>
          <w:b w:val="0"/>
          <w:bCs/>
          <w:szCs w:val="24"/>
        </w:rPr>
      </w:pPr>
      <w:r>
        <w:rPr>
          <w:rFonts w:cs="Times New Roman"/>
          <w:b w:val="0"/>
          <w:bCs/>
          <w:szCs w:val="24"/>
        </w:rPr>
        <w:tab/>
      </w:r>
      <w:r w:rsidR="00A03562" w:rsidRPr="00A33025">
        <w:rPr>
          <w:rFonts w:cs="Times New Roman"/>
          <w:bCs/>
          <w:szCs w:val="24"/>
        </w:rPr>
        <w:t>Input</w:t>
      </w:r>
    </w:p>
    <w:p w14:paraId="34580966" w14:textId="77777777" w:rsidR="00E02025" w:rsidRDefault="00A03562" w:rsidP="00E02025">
      <w:pPr>
        <w:ind w:left="720"/>
        <w:contextualSpacing/>
        <w:jc w:val="both"/>
        <w:rPr>
          <w:rFonts w:cs="Times New Roman"/>
          <w:b w:val="0"/>
          <w:bCs/>
          <w:szCs w:val="24"/>
        </w:rPr>
      </w:pPr>
      <w:r w:rsidRPr="00A03562">
        <w:rPr>
          <w:rFonts w:cs="Times New Roman"/>
          <w:b w:val="0"/>
          <w:bCs/>
          <w:szCs w:val="24"/>
        </w:rPr>
        <w:t>Below is the input phase or the system requirements that consists of the following:</w:t>
      </w:r>
    </w:p>
    <w:p w14:paraId="6E042735" w14:textId="77777777" w:rsidR="00E02025" w:rsidRDefault="00E02025" w:rsidP="00E02025">
      <w:pPr>
        <w:ind w:left="720"/>
        <w:contextualSpacing/>
        <w:jc w:val="both"/>
        <w:rPr>
          <w:rFonts w:cs="Times New Roman"/>
          <w:b w:val="0"/>
          <w:bCs/>
          <w:szCs w:val="24"/>
        </w:rPr>
      </w:pPr>
    </w:p>
    <w:p w14:paraId="35D998B0" w14:textId="77777777" w:rsidR="00E02025" w:rsidRDefault="00A03562">
      <w:pPr>
        <w:pStyle w:val="ListParagraph"/>
        <w:numPr>
          <w:ilvl w:val="0"/>
          <w:numId w:val="32"/>
        </w:numPr>
      </w:pPr>
      <w:r w:rsidRPr="00E02025">
        <w:rPr>
          <w:b/>
        </w:rPr>
        <w:t>User Requirements</w:t>
      </w:r>
      <w:r w:rsidRPr="00E02025">
        <w:t xml:space="preserve"> – the Web-based Piggery Management System allows the owner, workers, and veterinarian to create user account in managing the farm.</w:t>
      </w:r>
    </w:p>
    <w:p w14:paraId="18C0FBA1" w14:textId="669032E1" w:rsidR="00E02025" w:rsidRDefault="00A03562">
      <w:pPr>
        <w:pStyle w:val="ListParagraph"/>
        <w:numPr>
          <w:ilvl w:val="0"/>
          <w:numId w:val="32"/>
        </w:numPr>
      </w:pPr>
      <w:r w:rsidRPr="00E02025">
        <w:rPr>
          <w:b/>
        </w:rPr>
        <w:lastRenderedPageBreak/>
        <w:t>Back-end Requirements</w:t>
      </w:r>
      <w:r w:rsidRPr="00E02025">
        <w:t xml:space="preserve"> – in </w:t>
      </w:r>
      <w:r w:rsidR="00C57971" w:rsidRPr="00C6342D">
        <w:rPr>
          <w:highlight w:val="yellow"/>
        </w:rPr>
        <w:t xml:space="preserve">developing the proposed system, </w:t>
      </w:r>
      <w:proofErr w:type="spellStart"/>
      <w:r w:rsidR="00C57971" w:rsidRPr="00C6342D">
        <w:rPr>
          <w:highlight w:val="yellow"/>
        </w:rPr>
        <w:t>NextJs</w:t>
      </w:r>
      <w:proofErr w:type="spellEnd"/>
      <w:r w:rsidR="00C57971" w:rsidRPr="00C6342D">
        <w:rPr>
          <w:highlight w:val="yellow"/>
        </w:rPr>
        <w:t xml:space="preserve"> and tailwind CSS is used as the web framework of the JavaScript programming language.</w:t>
      </w:r>
      <w:r w:rsidRPr="00E02025">
        <w:t xml:space="preserve"> The tailwind CSS framework is used in UI development that would give a flexibility and productivity when it comes to the design. For the mobile application, Java programming language with Android Studio IDE which is the current latest IDE version is used in developing the system. Also, </w:t>
      </w:r>
      <w:proofErr w:type="spellStart"/>
      <w:r w:rsidRPr="00E02025">
        <w:t>XZing</w:t>
      </w:r>
      <w:proofErr w:type="spellEnd"/>
      <w:r w:rsidRPr="00E02025">
        <w:t xml:space="preserve"> QR Code Library or called Zebra Crossing used to read or scan QR Code and Camera X library make camera app development easy.</w:t>
      </w:r>
    </w:p>
    <w:p w14:paraId="30C5B073" w14:textId="77777777" w:rsidR="00E02025" w:rsidRDefault="00097403">
      <w:pPr>
        <w:pStyle w:val="ListParagraph"/>
        <w:numPr>
          <w:ilvl w:val="0"/>
          <w:numId w:val="32"/>
        </w:numPr>
      </w:pPr>
      <w:r w:rsidRPr="00E02025">
        <w:rPr>
          <w:b/>
        </w:rPr>
        <w:t>Database Requirements</w:t>
      </w:r>
      <w:r w:rsidRPr="00E02025">
        <w:t xml:space="preserve"> – the Digital Ocean VPS with installed software like Apache to run the web-based system and act as API end point for the mobile application to access data and MySQL Database service to store data that are needed for the system.</w:t>
      </w:r>
    </w:p>
    <w:p w14:paraId="00969C1B" w14:textId="77777777" w:rsidR="00E02025" w:rsidRDefault="00097403">
      <w:pPr>
        <w:pStyle w:val="ListParagraph"/>
        <w:numPr>
          <w:ilvl w:val="0"/>
          <w:numId w:val="32"/>
        </w:numPr>
      </w:pPr>
      <w:r w:rsidRPr="00E02025">
        <w:rPr>
          <w:b/>
        </w:rPr>
        <w:t>Front-end Requirements</w:t>
      </w:r>
      <w:r w:rsidRPr="00E02025">
        <w:t xml:space="preserve"> – the Web-based Piggery Management System with Mobile-based QR Code Scanner uses QRCode.js to create QR Code with unique identifier and can be save and printed when needed and the Twilio SMS API an Application Program Interface use to send text message automatically.</w:t>
      </w:r>
    </w:p>
    <w:p w14:paraId="3DAC7214" w14:textId="77777777" w:rsidR="00E02025" w:rsidRPr="00E02025" w:rsidRDefault="00097403">
      <w:pPr>
        <w:pStyle w:val="ListParagraph"/>
        <w:numPr>
          <w:ilvl w:val="0"/>
          <w:numId w:val="32"/>
        </w:numPr>
        <w:rPr>
          <w:rFonts w:cs="Times New Roman"/>
          <w:bCs/>
        </w:rPr>
      </w:pPr>
      <w:r w:rsidRPr="00E02025">
        <w:rPr>
          <w:b/>
          <w:bCs/>
        </w:rPr>
        <w:t>Hardware Requirements</w:t>
      </w:r>
      <w:r w:rsidRPr="00E02025">
        <w:t xml:space="preserve"> – the Web-based Piggery Management System with Mobile-based QR Code Scanner uses monitor, processor/CPU faster Intel or AMD processor, and hard disk space with HDD or SSD for web application. For mobile application, memory (RAM) with 4GB RAM or higher, (ROM) 8GB ROM or higher, storage and display.</w:t>
      </w:r>
    </w:p>
    <w:p w14:paraId="2B472761" w14:textId="169CC786" w:rsidR="005C16E5" w:rsidRPr="00C57971" w:rsidRDefault="00DE667D">
      <w:pPr>
        <w:pStyle w:val="ListParagraph"/>
        <w:numPr>
          <w:ilvl w:val="0"/>
          <w:numId w:val="32"/>
        </w:numPr>
        <w:rPr>
          <w:rFonts w:cs="Times New Roman"/>
          <w:bCs/>
        </w:rPr>
      </w:pPr>
      <w:r w:rsidRPr="00E02025">
        <w:rPr>
          <w:b/>
          <w:bCs/>
        </w:rPr>
        <w:t>Software Requirements</w:t>
      </w:r>
      <w:r w:rsidRPr="00E02025">
        <w:t xml:space="preserve"> - the Web-based Piggery Management System with Mobile-based QR Code Scanner uses Operating System (OS) any OS that supports web browser and a browser include Google Chrome and Mozilla Firefox for web applications. For mobile application, it uses Operating System (OS) Lollipop version 5.0 - 5.1.1 or higher versions.</w:t>
      </w:r>
    </w:p>
    <w:p w14:paraId="179F1841" w14:textId="3F3771A8" w:rsidR="00C57971" w:rsidRDefault="00C57971" w:rsidP="00C57971">
      <w:pPr>
        <w:rPr>
          <w:rFonts w:cs="Times New Roman"/>
          <w:bCs/>
        </w:rPr>
      </w:pPr>
    </w:p>
    <w:p w14:paraId="4D100688" w14:textId="7AD77AB3" w:rsidR="00C57971" w:rsidRDefault="00C57971" w:rsidP="00C57971">
      <w:pPr>
        <w:rPr>
          <w:rFonts w:cs="Times New Roman"/>
          <w:bCs/>
        </w:rPr>
      </w:pPr>
    </w:p>
    <w:p w14:paraId="378B296D" w14:textId="70C112EF" w:rsidR="00C57971" w:rsidRDefault="00C57971" w:rsidP="00C57971">
      <w:pPr>
        <w:rPr>
          <w:rFonts w:cs="Times New Roman"/>
          <w:bCs/>
        </w:rPr>
      </w:pPr>
    </w:p>
    <w:p w14:paraId="3A0060F2" w14:textId="3B940326" w:rsidR="00C57971" w:rsidRDefault="00C57971" w:rsidP="00C57971">
      <w:pPr>
        <w:rPr>
          <w:rFonts w:cs="Times New Roman"/>
          <w:bCs/>
        </w:rPr>
      </w:pPr>
    </w:p>
    <w:p w14:paraId="38499D79" w14:textId="77777777" w:rsidR="00C57971" w:rsidRPr="00C57971" w:rsidRDefault="00C57971" w:rsidP="00C57971">
      <w:pPr>
        <w:rPr>
          <w:rFonts w:cs="Times New Roman"/>
          <w:bCs/>
        </w:rPr>
      </w:pPr>
    </w:p>
    <w:p w14:paraId="6A2DA758" w14:textId="77777777" w:rsidR="00DE667D" w:rsidRPr="001B6FED" w:rsidRDefault="00DE667D" w:rsidP="00DE667D">
      <w:pPr>
        <w:pStyle w:val="BodyofResearch"/>
        <w:ind w:firstLine="720"/>
        <w:rPr>
          <w:b/>
          <w:bCs/>
          <w:szCs w:val="24"/>
        </w:rPr>
      </w:pPr>
      <w:r w:rsidRPr="001B6FED">
        <w:rPr>
          <w:b/>
          <w:bCs/>
          <w:szCs w:val="24"/>
        </w:rPr>
        <w:lastRenderedPageBreak/>
        <w:t>Process</w:t>
      </w:r>
    </w:p>
    <w:p w14:paraId="466821FE" w14:textId="77777777" w:rsidR="00E02025" w:rsidRDefault="00DE667D" w:rsidP="00E02025">
      <w:pPr>
        <w:pStyle w:val="BodyofResearch"/>
        <w:ind w:left="720"/>
        <w:rPr>
          <w:szCs w:val="24"/>
        </w:rPr>
      </w:pPr>
      <w:r w:rsidRPr="00AF38B0">
        <w:rPr>
          <w:szCs w:val="24"/>
        </w:rPr>
        <w:t>The process uses the Agile Software Development Life Cycle which consists of the following phases in developing a system:</w:t>
      </w:r>
    </w:p>
    <w:p w14:paraId="3E1389D4" w14:textId="77777777" w:rsidR="00C57971" w:rsidRPr="00C57971" w:rsidRDefault="00DE667D">
      <w:pPr>
        <w:pStyle w:val="BodyofResearch"/>
        <w:numPr>
          <w:ilvl w:val="0"/>
          <w:numId w:val="33"/>
        </w:numPr>
        <w:rPr>
          <w:szCs w:val="24"/>
        </w:rPr>
      </w:pPr>
      <w:r w:rsidRPr="00C57971">
        <w:rPr>
          <w:b/>
          <w:bCs/>
          <w:szCs w:val="24"/>
        </w:rPr>
        <w:t>Planning</w:t>
      </w:r>
      <w:r w:rsidRPr="00C57971">
        <w:rPr>
          <w:szCs w:val="24"/>
        </w:rPr>
        <w:t xml:space="preserve"> – </w:t>
      </w:r>
      <w:r w:rsidR="00C57971" w:rsidRPr="00374996">
        <w:rPr>
          <w:highlight w:val="yellow"/>
        </w:rPr>
        <w:t>initialization of the proposed system based on the identified problem on clients’ experiences.</w:t>
      </w:r>
    </w:p>
    <w:p w14:paraId="3B56B7F3" w14:textId="33C3C73F" w:rsidR="00E02025" w:rsidRPr="00C57971" w:rsidRDefault="00DE667D">
      <w:pPr>
        <w:pStyle w:val="BodyofResearch"/>
        <w:numPr>
          <w:ilvl w:val="0"/>
          <w:numId w:val="33"/>
        </w:numPr>
        <w:rPr>
          <w:szCs w:val="24"/>
        </w:rPr>
      </w:pPr>
      <w:r w:rsidRPr="00C57971">
        <w:rPr>
          <w:b/>
          <w:bCs/>
          <w:szCs w:val="24"/>
        </w:rPr>
        <w:t>Requirement Analysis</w:t>
      </w:r>
      <w:r w:rsidRPr="00C57971">
        <w:rPr>
          <w:szCs w:val="24"/>
        </w:rPr>
        <w:t xml:space="preserve"> – </w:t>
      </w:r>
      <w:r w:rsidR="00C57971" w:rsidRPr="00374996">
        <w:rPr>
          <w:szCs w:val="24"/>
          <w:highlight w:val="yellow"/>
        </w:rPr>
        <w:t xml:space="preserve">gather and analyze </w:t>
      </w:r>
      <w:r w:rsidR="00C57971" w:rsidRPr="00374996">
        <w:rPr>
          <w:highlight w:val="yellow"/>
        </w:rPr>
        <w:t>current business process</w:t>
      </w:r>
      <w:r w:rsidR="00C57971" w:rsidRPr="00374996">
        <w:rPr>
          <w:szCs w:val="24"/>
          <w:highlight w:val="yellow"/>
        </w:rPr>
        <w:t xml:space="preserve"> </w:t>
      </w:r>
      <w:r w:rsidR="00C57971" w:rsidRPr="00374996">
        <w:rPr>
          <w:highlight w:val="yellow"/>
        </w:rPr>
        <w:t>and outlines through graphical models that include the current and proposed system.</w:t>
      </w:r>
    </w:p>
    <w:p w14:paraId="757547CB" w14:textId="365823B8" w:rsidR="00E02025" w:rsidRDefault="00DE667D">
      <w:pPr>
        <w:pStyle w:val="BodyofResearch"/>
        <w:numPr>
          <w:ilvl w:val="0"/>
          <w:numId w:val="33"/>
        </w:numPr>
        <w:rPr>
          <w:szCs w:val="24"/>
        </w:rPr>
      </w:pPr>
      <w:r w:rsidRPr="00E02025">
        <w:rPr>
          <w:b/>
          <w:bCs/>
          <w:szCs w:val="24"/>
        </w:rPr>
        <w:t xml:space="preserve">Documentation </w:t>
      </w:r>
      <w:r w:rsidRPr="00E02025">
        <w:rPr>
          <w:szCs w:val="24"/>
        </w:rPr>
        <w:t xml:space="preserve">– </w:t>
      </w:r>
      <w:r w:rsidR="00C57971" w:rsidRPr="00374996">
        <w:rPr>
          <w:szCs w:val="24"/>
          <w:highlight w:val="yellow"/>
        </w:rPr>
        <w:t>analyzed the processes, problem experience</w:t>
      </w:r>
      <w:r w:rsidR="00C57971">
        <w:rPr>
          <w:szCs w:val="24"/>
        </w:rPr>
        <w:t xml:space="preserve"> and create a </w:t>
      </w:r>
      <w:r w:rsidRPr="00E02025">
        <w:rPr>
          <w:szCs w:val="24"/>
        </w:rPr>
        <w:t>technical document for the proposed system.</w:t>
      </w:r>
    </w:p>
    <w:p w14:paraId="324082C6" w14:textId="77777777" w:rsidR="00E02025" w:rsidRDefault="008A4B54">
      <w:pPr>
        <w:pStyle w:val="BodyofResearch"/>
        <w:numPr>
          <w:ilvl w:val="0"/>
          <w:numId w:val="33"/>
        </w:numPr>
        <w:rPr>
          <w:szCs w:val="24"/>
        </w:rPr>
      </w:pPr>
      <w:r w:rsidRPr="00E02025">
        <w:rPr>
          <w:b/>
          <w:bCs/>
          <w:szCs w:val="24"/>
        </w:rPr>
        <w:t>Design</w:t>
      </w:r>
      <w:r w:rsidRPr="00E02025">
        <w:rPr>
          <w:szCs w:val="24"/>
        </w:rPr>
        <w:t xml:space="preserve"> – the developers analyzed the functional and non-functional requirement of the proposed system and the design for the web and mobile interface.</w:t>
      </w:r>
    </w:p>
    <w:p w14:paraId="1B41CAF2" w14:textId="002BC808" w:rsidR="00E02025" w:rsidRPr="00C57971" w:rsidRDefault="008A4B54">
      <w:pPr>
        <w:pStyle w:val="BodyofResearch"/>
        <w:numPr>
          <w:ilvl w:val="0"/>
          <w:numId w:val="33"/>
        </w:numPr>
        <w:rPr>
          <w:szCs w:val="24"/>
          <w:highlight w:val="yellow"/>
        </w:rPr>
      </w:pPr>
      <w:r w:rsidRPr="00E02025">
        <w:rPr>
          <w:b/>
          <w:bCs/>
          <w:szCs w:val="24"/>
        </w:rPr>
        <w:t>Coding</w:t>
      </w:r>
      <w:r w:rsidRPr="00E02025">
        <w:rPr>
          <w:szCs w:val="24"/>
        </w:rPr>
        <w:t xml:space="preserve"> – </w:t>
      </w:r>
      <w:r w:rsidR="00C57971" w:rsidRPr="00374996">
        <w:rPr>
          <w:szCs w:val="24"/>
          <w:highlight w:val="yellow"/>
        </w:rPr>
        <w:t>start to develop</w:t>
      </w:r>
      <w:r w:rsidR="00C57971" w:rsidRPr="00E02025">
        <w:rPr>
          <w:szCs w:val="24"/>
        </w:rPr>
        <w:t xml:space="preserve"> </w:t>
      </w:r>
      <w:r w:rsidRPr="00E02025">
        <w:rPr>
          <w:szCs w:val="24"/>
        </w:rPr>
        <w:t>the web and mobile application</w:t>
      </w:r>
      <w:r w:rsidR="00C57971">
        <w:rPr>
          <w:szCs w:val="24"/>
        </w:rPr>
        <w:t xml:space="preserve"> of the </w:t>
      </w:r>
      <w:r w:rsidR="00C57971" w:rsidRPr="00C57971">
        <w:rPr>
          <w:szCs w:val="24"/>
          <w:highlight w:val="yellow"/>
        </w:rPr>
        <w:t>proposed system.</w:t>
      </w:r>
    </w:p>
    <w:p w14:paraId="5A21623C" w14:textId="77777777" w:rsidR="00C57971" w:rsidRDefault="008A4B54">
      <w:pPr>
        <w:pStyle w:val="BodyofResearch"/>
        <w:numPr>
          <w:ilvl w:val="0"/>
          <w:numId w:val="33"/>
        </w:numPr>
        <w:rPr>
          <w:szCs w:val="24"/>
        </w:rPr>
      </w:pPr>
      <w:r w:rsidRPr="00C57971">
        <w:rPr>
          <w:b/>
          <w:bCs/>
          <w:szCs w:val="24"/>
        </w:rPr>
        <w:t>Unit Testing</w:t>
      </w:r>
      <w:r w:rsidRPr="00C57971">
        <w:rPr>
          <w:szCs w:val="24"/>
        </w:rPr>
        <w:t xml:space="preserve"> – </w:t>
      </w:r>
      <w:r w:rsidR="00C57971" w:rsidRPr="00374996">
        <w:rPr>
          <w:szCs w:val="24"/>
          <w:highlight w:val="yellow"/>
        </w:rPr>
        <w:t>start to test each developed modules of the proposed system, detect, debug and fix errors.</w:t>
      </w:r>
    </w:p>
    <w:p w14:paraId="61B90D58" w14:textId="535FA989" w:rsidR="008A4B54" w:rsidRPr="00C57971" w:rsidRDefault="008A4B54">
      <w:pPr>
        <w:pStyle w:val="BodyofResearch"/>
        <w:numPr>
          <w:ilvl w:val="0"/>
          <w:numId w:val="33"/>
        </w:numPr>
        <w:rPr>
          <w:szCs w:val="24"/>
        </w:rPr>
      </w:pPr>
      <w:r w:rsidRPr="00C57971">
        <w:rPr>
          <w:b/>
          <w:bCs/>
          <w:szCs w:val="24"/>
        </w:rPr>
        <w:t>Alpha Testing</w:t>
      </w:r>
      <w:r w:rsidRPr="00C57971">
        <w:rPr>
          <w:szCs w:val="24"/>
        </w:rPr>
        <w:t xml:space="preserve"> – </w:t>
      </w:r>
      <w:r w:rsidR="00C57971" w:rsidRPr="00374996">
        <w:rPr>
          <w:szCs w:val="24"/>
          <w:highlight w:val="yellow"/>
        </w:rPr>
        <w:t>final testing of the proposed system</w:t>
      </w:r>
      <w:r w:rsidR="00C57971" w:rsidRPr="00E02025">
        <w:rPr>
          <w:szCs w:val="24"/>
        </w:rPr>
        <w:t xml:space="preserve"> </w:t>
      </w:r>
      <w:r w:rsidRPr="00C57971">
        <w:rPr>
          <w:szCs w:val="24"/>
        </w:rPr>
        <w:t>web and mobile application, test the system, implement, and deploy the system.</w:t>
      </w:r>
    </w:p>
    <w:p w14:paraId="0226289D" w14:textId="77777777" w:rsidR="005C16E5" w:rsidRPr="005C16E5" w:rsidRDefault="005C16E5" w:rsidP="005C16E5">
      <w:pPr>
        <w:pStyle w:val="BodyofResearch"/>
        <w:ind w:left="1440"/>
        <w:rPr>
          <w:szCs w:val="24"/>
        </w:rPr>
      </w:pPr>
    </w:p>
    <w:p w14:paraId="1341C97B" w14:textId="77777777" w:rsidR="008A4B54" w:rsidRPr="001B6FED" w:rsidRDefault="008A4B54" w:rsidP="008A4B54">
      <w:pPr>
        <w:pStyle w:val="BodyofResearch"/>
        <w:ind w:firstLine="720"/>
        <w:rPr>
          <w:b/>
          <w:bCs/>
          <w:szCs w:val="24"/>
        </w:rPr>
      </w:pPr>
      <w:r w:rsidRPr="001B6FED">
        <w:rPr>
          <w:b/>
          <w:bCs/>
          <w:szCs w:val="24"/>
        </w:rPr>
        <w:t>Output</w:t>
      </w:r>
    </w:p>
    <w:p w14:paraId="5DDB255C" w14:textId="6EC7FF08" w:rsidR="008A4B54" w:rsidRPr="00AF38B0" w:rsidRDefault="008A4B54" w:rsidP="008A4B54">
      <w:pPr>
        <w:pStyle w:val="BodyofResearch"/>
        <w:ind w:left="720"/>
        <w:rPr>
          <w:szCs w:val="24"/>
        </w:rPr>
      </w:pPr>
      <w:r w:rsidRPr="00AF38B0">
        <w:rPr>
          <w:szCs w:val="24"/>
        </w:rPr>
        <w:t>In conclusion, the final output of the Web-based Piggery Management System with Mobile-based QR Code Scanner for RVM Hog Farm in Lamba, Banga South Cotabato will change the paper and pen process of recording and monitoring of the RVM Hog Farm.</w:t>
      </w:r>
    </w:p>
    <w:p w14:paraId="5CCD076D" w14:textId="6746F8C6" w:rsidR="00DE667D" w:rsidRDefault="00DE667D" w:rsidP="00DE667D">
      <w:pPr>
        <w:pStyle w:val="BodyofResearch"/>
        <w:ind w:left="720"/>
        <w:rPr>
          <w:szCs w:val="24"/>
        </w:rPr>
      </w:pPr>
    </w:p>
    <w:p w14:paraId="28C2B61F" w14:textId="50D19635" w:rsidR="008A4B54" w:rsidRDefault="008A4B54" w:rsidP="00DE667D">
      <w:pPr>
        <w:pStyle w:val="BodyofResearch"/>
        <w:ind w:left="720"/>
        <w:rPr>
          <w:szCs w:val="24"/>
        </w:rPr>
      </w:pPr>
    </w:p>
    <w:p w14:paraId="137C4C05" w14:textId="227D0A59" w:rsidR="008A4B54" w:rsidRDefault="008A4B54" w:rsidP="00DE667D">
      <w:pPr>
        <w:pStyle w:val="BodyofResearch"/>
        <w:ind w:left="720"/>
        <w:rPr>
          <w:szCs w:val="24"/>
        </w:rPr>
      </w:pPr>
    </w:p>
    <w:p w14:paraId="3202CA74" w14:textId="7DC9FFE6" w:rsidR="008A4B54" w:rsidRDefault="008A4B54" w:rsidP="00DE667D">
      <w:pPr>
        <w:pStyle w:val="BodyofResearch"/>
        <w:ind w:left="720"/>
        <w:rPr>
          <w:szCs w:val="24"/>
        </w:rPr>
      </w:pPr>
    </w:p>
    <w:p w14:paraId="496B0FF8" w14:textId="098FB5D1" w:rsidR="00EB77D5" w:rsidRDefault="00EB77D5" w:rsidP="00DE667D">
      <w:pPr>
        <w:pStyle w:val="BodyofResearch"/>
        <w:ind w:left="720"/>
        <w:rPr>
          <w:szCs w:val="24"/>
        </w:rPr>
      </w:pPr>
    </w:p>
    <w:p w14:paraId="5DF93E48" w14:textId="77777777" w:rsidR="001142B1" w:rsidRDefault="001142B1" w:rsidP="00D406E5">
      <w:pPr>
        <w:pStyle w:val="BodyofResearch"/>
        <w:rPr>
          <w:szCs w:val="24"/>
        </w:rPr>
      </w:pPr>
    </w:p>
    <w:p w14:paraId="67FAF1B0" w14:textId="2116CC53" w:rsidR="008A4B54" w:rsidRDefault="008A4B54" w:rsidP="00DE667D">
      <w:pPr>
        <w:pStyle w:val="BodyofResearch"/>
        <w:ind w:left="720"/>
        <w:rPr>
          <w:szCs w:val="24"/>
        </w:rPr>
      </w:pPr>
    </w:p>
    <w:p w14:paraId="02A94866" w14:textId="2C7AAB30" w:rsidR="008A4B54" w:rsidRDefault="0066694F" w:rsidP="000742FB">
      <w:pPr>
        <w:pStyle w:val="BodyofResearch"/>
        <w:rPr>
          <w:szCs w:val="24"/>
        </w:rPr>
      </w:pPr>
      <w:r>
        <w:rPr>
          <w:noProof/>
        </w:rPr>
        <w:drawing>
          <wp:anchor distT="0" distB="0" distL="114300" distR="114300" simplePos="0" relativeHeight="251563520" behindDoc="1" locked="0" layoutInCell="1" allowOverlap="1" wp14:anchorId="1DFE158C" wp14:editId="2A86F97B">
            <wp:simplePos x="0" y="0"/>
            <wp:positionH relativeFrom="column">
              <wp:posOffset>0</wp:posOffset>
            </wp:positionH>
            <wp:positionV relativeFrom="paragraph">
              <wp:posOffset>2117</wp:posOffset>
            </wp:positionV>
            <wp:extent cx="5486400" cy="7239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6">
                      <a:extLst>
                        <a:ext uri="{28A0092B-C50C-407E-A947-70E740481C1C}">
                          <a14:useLocalDpi xmlns:a14="http://schemas.microsoft.com/office/drawing/2010/main" val="0"/>
                        </a:ext>
                      </a:extLst>
                    </a:blip>
                    <a:stretch>
                      <a:fillRect/>
                    </a:stretch>
                  </pic:blipFill>
                  <pic:spPr>
                    <a:xfrm>
                      <a:off x="0" y="0"/>
                      <a:ext cx="5486400" cy="7239000"/>
                    </a:xfrm>
                    <a:prstGeom prst="rect">
                      <a:avLst/>
                    </a:prstGeom>
                  </pic:spPr>
                </pic:pic>
              </a:graphicData>
            </a:graphic>
            <wp14:sizeRelH relativeFrom="page">
              <wp14:pctWidth>0</wp14:pctWidth>
            </wp14:sizeRelH>
            <wp14:sizeRelV relativeFrom="page">
              <wp14:pctHeight>0</wp14:pctHeight>
            </wp14:sizeRelV>
          </wp:anchor>
        </w:drawing>
      </w:r>
    </w:p>
    <w:p w14:paraId="64FEC47E" w14:textId="61419840" w:rsidR="008A4B54" w:rsidRDefault="008A4B54" w:rsidP="00DE667D">
      <w:pPr>
        <w:pStyle w:val="BodyofResearch"/>
        <w:ind w:left="720"/>
        <w:rPr>
          <w:szCs w:val="24"/>
        </w:rPr>
      </w:pPr>
    </w:p>
    <w:p w14:paraId="76A9C59C" w14:textId="535F4B30" w:rsidR="00130603" w:rsidRDefault="00130603" w:rsidP="00DE667D">
      <w:pPr>
        <w:pStyle w:val="BodyofResearch"/>
        <w:ind w:left="720"/>
        <w:rPr>
          <w:szCs w:val="24"/>
        </w:rPr>
      </w:pPr>
    </w:p>
    <w:p w14:paraId="4CAFEE9C" w14:textId="0E4A74E8" w:rsidR="008A4B54" w:rsidRDefault="008A4B54" w:rsidP="00DE667D">
      <w:pPr>
        <w:pStyle w:val="BodyofResearch"/>
        <w:ind w:left="720"/>
        <w:rPr>
          <w:szCs w:val="24"/>
        </w:rPr>
      </w:pPr>
    </w:p>
    <w:p w14:paraId="01B20F4B" w14:textId="0C7771CA" w:rsidR="008A4B54" w:rsidRDefault="008A4B54" w:rsidP="00DE667D">
      <w:pPr>
        <w:pStyle w:val="BodyofResearch"/>
        <w:ind w:left="720"/>
        <w:rPr>
          <w:szCs w:val="24"/>
        </w:rPr>
      </w:pPr>
    </w:p>
    <w:p w14:paraId="7B3BE34D" w14:textId="22D9E19B" w:rsidR="008A4B54" w:rsidRDefault="008A4B54" w:rsidP="00DE667D">
      <w:pPr>
        <w:pStyle w:val="BodyofResearch"/>
        <w:ind w:left="720"/>
        <w:rPr>
          <w:szCs w:val="24"/>
        </w:rPr>
      </w:pPr>
    </w:p>
    <w:p w14:paraId="6BC2BC5A" w14:textId="203767D2" w:rsidR="008A4B54" w:rsidRDefault="008A4B54" w:rsidP="00DE667D">
      <w:pPr>
        <w:pStyle w:val="BodyofResearch"/>
        <w:ind w:left="720"/>
        <w:rPr>
          <w:szCs w:val="24"/>
        </w:rPr>
      </w:pPr>
    </w:p>
    <w:p w14:paraId="079DE9FD" w14:textId="074A939B" w:rsidR="00F13A25" w:rsidRDefault="00F13A25" w:rsidP="00F13A25">
      <w:pPr>
        <w:pStyle w:val="BodyofResearch"/>
        <w:rPr>
          <w:szCs w:val="24"/>
        </w:rPr>
      </w:pPr>
    </w:p>
    <w:p w14:paraId="50263E6B" w14:textId="3E4B312B" w:rsidR="00F13A25" w:rsidRPr="00EB459B" w:rsidRDefault="00D70DFF" w:rsidP="00D70DFF">
      <w:pPr>
        <w:tabs>
          <w:tab w:val="left" w:pos="1543"/>
          <w:tab w:val="center" w:pos="4320"/>
        </w:tabs>
        <w:jc w:val="left"/>
        <w:rPr>
          <w:lang w:eastAsia="en-PH"/>
        </w:rPr>
      </w:pPr>
      <w:r>
        <w:rPr>
          <w:lang w:eastAsia="en-PH"/>
        </w:rPr>
        <w:tab/>
      </w:r>
      <w:r>
        <w:rPr>
          <w:lang w:eastAsia="en-PH"/>
        </w:rPr>
        <w:tab/>
      </w:r>
      <w:r>
        <w:rPr>
          <w:lang w:eastAsia="en-PH"/>
        </w:rPr>
        <w:tab/>
      </w:r>
      <w:r>
        <w:rPr>
          <w:lang w:eastAsia="en-PH"/>
        </w:rPr>
        <w:tab/>
      </w:r>
    </w:p>
    <w:p w14:paraId="66355F7C" w14:textId="6FD479A1" w:rsidR="00F13A25" w:rsidRPr="00EB459B" w:rsidRDefault="00F13A25" w:rsidP="00F13A25">
      <w:pPr>
        <w:rPr>
          <w:lang w:eastAsia="en-PH"/>
        </w:rPr>
      </w:pPr>
    </w:p>
    <w:p w14:paraId="289CF3B0" w14:textId="3B78C352" w:rsidR="00F13A25" w:rsidRPr="00EB459B" w:rsidRDefault="00F13A25" w:rsidP="00F13A25">
      <w:pPr>
        <w:rPr>
          <w:lang w:eastAsia="en-PH"/>
        </w:rPr>
      </w:pPr>
    </w:p>
    <w:p w14:paraId="283D6009" w14:textId="354742F9" w:rsidR="00F13A25" w:rsidRPr="00EB459B" w:rsidRDefault="00F13A25" w:rsidP="00F13A25">
      <w:pPr>
        <w:rPr>
          <w:lang w:eastAsia="en-PH"/>
        </w:rPr>
      </w:pPr>
    </w:p>
    <w:p w14:paraId="5599FC7B" w14:textId="37E8B736" w:rsidR="00F13A25" w:rsidRPr="00EB459B" w:rsidRDefault="00F13A25" w:rsidP="00F13A25">
      <w:pPr>
        <w:rPr>
          <w:lang w:eastAsia="en-PH"/>
        </w:rPr>
      </w:pPr>
    </w:p>
    <w:p w14:paraId="0F77D1E7" w14:textId="2B4553CD" w:rsidR="00F13A25" w:rsidRPr="00EB459B" w:rsidRDefault="00F13A25" w:rsidP="00F13A25">
      <w:pPr>
        <w:rPr>
          <w:lang w:eastAsia="en-PH"/>
        </w:rPr>
      </w:pPr>
    </w:p>
    <w:p w14:paraId="02BC4EE2" w14:textId="2CD44A48" w:rsidR="00F13A25" w:rsidRPr="00EB459B" w:rsidRDefault="00F13A25" w:rsidP="00F13A25">
      <w:pPr>
        <w:rPr>
          <w:lang w:eastAsia="en-PH"/>
        </w:rPr>
      </w:pPr>
    </w:p>
    <w:p w14:paraId="0D2ADDEA" w14:textId="6CF9FF02" w:rsidR="00F13A25" w:rsidRPr="00EB459B" w:rsidRDefault="00F13A25" w:rsidP="00F13A25">
      <w:pPr>
        <w:rPr>
          <w:lang w:eastAsia="en-PH"/>
        </w:rPr>
      </w:pPr>
    </w:p>
    <w:p w14:paraId="40901B20" w14:textId="0920FB0F" w:rsidR="00F13A25" w:rsidRPr="00EB459B" w:rsidRDefault="00F13A25" w:rsidP="00F13A25">
      <w:pPr>
        <w:rPr>
          <w:lang w:eastAsia="en-PH"/>
        </w:rPr>
      </w:pPr>
    </w:p>
    <w:p w14:paraId="736D5F2C" w14:textId="16B5F75B" w:rsidR="00F13A25" w:rsidRPr="00EB459B" w:rsidRDefault="00F13A25" w:rsidP="00F13A25">
      <w:pPr>
        <w:rPr>
          <w:lang w:eastAsia="en-PH"/>
        </w:rPr>
      </w:pPr>
    </w:p>
    <w:p w14:paraId="45E9139E" w14:textId="6E027A08" w:rsidR="00F13A25" w:rsidRPr="00EB459B" w:rsidRDefault="00F13A25" w:rsidP="00F13A25">
      <w:pPr>
        <w:rPr>
          <w:lang w:eastAsia="en-PH"/>
        </w:rPr>
      </w:pPr>
    </w:p>
    <w:p w14:paraId="19A27F53" w14:textId="67D4BE88" w:rsidR="00F13A25" w:rsidRPr="00EB459B" w:rsidRDefault="00F13A25" w:rsidP="00F13A25">
      <w:pPr>
        <w:rPr>
          <w:lang w:eastAsia="en-PH"/>
        </w:rPr>
      </w:pPr>
    </w:p>
    <w:p w14:paraId="09FB4E59" w14:textId="31B80B58" w:rsidR="00F13A25" w:rsidRPr="00EB459B" w:rsidRDefault="00F13A25" w:rsidP="00F13A25">
      <w:pPr>
        <w:rPr>
          <w:lang w:eastAsia="en-PH"/>
        </w:rPr>
      </w:pPr>
    </w:p>
    <w:p w14:paraId="08F972D8" w14:textId="18FFC2FF" w:rsidR="00F13A25" w:rsidRPr="00EB459B" w:rsidRDefault="00F13A25" w:rsidP="00F13A25">
      <w:pPr>
        <w:rPr>
          <w:lang w:eastAsia="en-PH"/>
        </w:rPr>
      </w:pPr>
    </w:p>
    <w:p w14:paraId="64B77905" w14:textId="2801E58E" w:rsidR="00F13A25" w:rsidRPr="00EB459B" w:rsidRDefault="00F13A25" w:rsidP="00F13A25">
      <w:pPr>
        <w:rPr>
          <w:lang w:eastAsia="en-PH"/>
        </w:rPr>
      </w:pPr>
    </w:p>
    <w:p w14:paraId="6DAAA9A1" w14:textId="6F44E7EB" w:rsidR="00F13A25" w:rsidRPr="00EB459B" w:rsidRDefault="00F13A25" w:rsidP="00F13A25">
      <w:pPr>
        <w:rPr>
          <w:lang w:eastAsia="en-PH"/>
        </w:rPr>
      </w:pPr>
    </w:p>
    <w:p w14:paraId="473A6625" w14:textId="6D3FABFC" w:rsidR="00F13A25" w:rsidRPr="00EB459B" w:rsidRDefault="00F13A25" w:rsidP="00F13A25">
      <w:pPr>
        <w:rPr>
          <w:lang w:eastAsia="en-PH"/>
        </w:rPr>
      </w:pPr>
    </w:p>
    <w:p w14:paraId="266D7F92" w14:textId="4BA3EE7C" w:rsidR="00F13A25" w:rsidRPr="00EB459B" w:rsidRDefault="00F13A25" w:rsidP="00F13A25">
      <w:pPr>
        <w:rPr>
          <w:lang w:eastAsia="en-PH"/>
        </w:rPr>
      </w:pPr>
    </w:p>
    <w:p w14:paraId="51C3CD9E" w14:textId="33E956A1" w:rsidR="00F13A25" w:rsidRPr="00EB459B" w:rsidRDefault="00F13A25" w:rsidP="00F13A25">
      <w:pPr>
        <w:rPr>
          <w:lang w:eastAsia="en-PH"/>
        </w:rPr>
      </w:pPr>
    </w:p>
    <w:p w14:paraId="5FB40E79" w14:textId="03D36D1E" w:rsidR="00F13A25" w:rsidRPr="00EB459B" w:rsidRDefault="00F13A25" w:rsidP="00F13A25">
      <w:pPr>
        <w:rPr>
          <w:lang w:eastAsia="en-PH"/>
        </w:rPr>
      </w:pPr>
    </w:p>
    <w:p w14:paraId="199C1D43" w14:textId="18295210" w:rsidR="00F13A25" w:rsidRPr="00EB459B" w:rsidRDefault="00F13A25" w:rsidP="00F13A25">
      <w:pPr>
        <w:rPr>
          <w:lang w:eastAsia="en-PH"/>
        </w:rPr>
      </w:pPr>
    </w:p>
    <w:p w14:paraId="151B5CFF" w14:textId="1CA1D3CC" w:rsidR="00F13A25" w:rsidRPr="00EB459B" w:rsidRDefault="00F13A25" w:rsidP="00F13A25">
      <w:pPr>
        <w:rPr>
          <w:lang w:eastAsia="en-PH"/>
        </w:rPr>
      </w:pPr>
    </w:p>
    <w:p w14:paraId="55CB6B51" w14:textId="1E4FCFF7" w:rsidR="00F13A25" w:rsidRPr="00EB459B" w:rsidRDefault="00F13A25" w:rsidP="00F13A25">
      <w:pPr>
        <w:rPr>
          <w:lang w:eastAsia="en-PH"/>
        </w:rPr>
      </w:pPr>
    </w:p>
    <w:p w14:paraId="77E0E39B" w14:textId="2A98F985" w:rsidR="00F13A25" w:rsidRPr="00EB459B" w:rsidRDefault="00F13A25" w:rsidP="00F13A25">
      <w:pPr>
        <w:rPr>
          <w:lang w:eastAsia="en-PH"/>
        </w:rPr>
      </w:pPr>
    </w:p>
    <w:p w14:paraId="0988A1B4" w14:textId="52AB22DB" w:rsidR="00F13A25" w:rsidRDefault="00F13A25" w:rsidP="00F13A25">
      <w:pPr>
        <w:rPr>
          <w:rFonts w:eastAsia="Times New Roman" w:cs="Times New Roman"/>
          <w:szCs w:val="24"/>
          <w:lang w:eastAsia="en-PH"/>
        </w:rPr>
      </w:pPr>
    </w:p>
    <w:p w14:paraId="0604DB72" w14:textId="73C812D1" w:rsidR="008A4B54" w:rsidRDefault="008A4B54" w:rsidP="00F13A25">
      <w:pPr>
        <w:pStyle w:val="BodyofResearch"/>
        <w:rPr>
          <w:szCs w:val="24"/>
        </w:rPr>
      </w:pPr>
    </w:p>
    <w:p w14:paraId="0CB5C5C5" w14:textId="1644ADAD" w:rsidR="00304ADA" w:rsidRDefault="00304ADA" w:rsidP="00EE3DF5">
      <w:pPr>
        <w:pStyle w:val="BodyofResearch"/>
        <w:rPr>
          <w:szCs w:val="24"/>
        </w:rPr>
      </w:pPr>
    </w:p>
    <w:p w14:paraId="4A1C29F6" w14:textId="77777777" w:rsidR="00314FCF" w:rsidRDefault="00314FCF" w:rsidP="0066694F">
      <w:pPr>
        <w:jc w:val="both"/>
        <w:rPr>
          <w:rFonts w:cs="Times New Roman"/>
          <w:bCs/>
          <w:szCs w:val="24"/>
          <w:lang w:eastAsia="en-PH"/>
        </w:rPr>
      </w:pPr>
    </w:p>
    <w:p w14:paraId="7DEDBB15" w14:textId="1B5386A7" w:rsidR="00CD2F96" w:rsidRDefault="0007385B" w:rsidP="00F96F17">
      <w:pPr>
        <w:rPr>
          <w:rFonts w:cs="Times New Roman"/>
          <w:bCs/>
          <w:szCs w:val="24"/>
          <w:lang w:eastAsia="en-PH"/>
        </w:rPr>
      </w:pPr>
      <w:r>
        <w:rPr>
          <w:rFonts w:cs="Times New Roman"/>
          <w:bCs/>
          <w:szCs w:val="24"/>
          <w:lang w:eastAsia="en-PH"/>
        </w:rPr>
        <w:t xml:space="preserve">Figure </w:t>
      </w:r>
      <w:r w:rsidR="00EF79F6">
        <w:rPr>
          <w:rFonts w:cs="Times New Roman"/>
          <w:bCs/>
          <w:szCs w:val="24"/>
          <w:lang w:eastAsia="en-PH"/>
        </w:rPr>
        <w:t>26</w:t>
      </w:r>
      <w:r w:rsidR="0020495E">
        <w:rPr>
          <w:rFonts w:cs="Times New Roman"/>
          <w:bCs/>
          <w:szCs w:val="24"/>
          <w:lang w:eastAsia="en-PH"/>
        </w:rPr>
        <w:t>:</w:t>
      </w:r>
      <w:r>
        <w:rPr>
          <w:rFonts w:cs="Times New Roman"/>
          <w:bCs/>
          <w:szCs w:val="24"/>
          <w:lang w:eastAsia="en-PH"/>
        </w:rPr>
        <w:t xml:space="preserve"> </w:t>
      </w:r>
      <w:r w:rsidRPr="00563643">
        <w:rPr>
          <w:rFonts w:cs="Times New Roman"/>
          <w:bCs/>
          <w:szCs w:val="24"/>
          <w:lang w:eastAsia="en-PH"/>
        </w:rPr>
        <w:t>Conceptual Framework</w:t>
      </w:r>
    </w:p>
    <w:p w14:paraId="46E7BA45" w14:textId="77777777" w:rsidR="00BC562B" w:rsidRDefault="00BC562B" w:rsidP="0007385B">
      <w:pPr>
        <w:rPr>
          <w:rFonts w:cs="Times New Roman"/>
          <w:bCs/>
          <w:szCs w:val="24"/>
          <w:lang w:eastAsia="en-PH"/>
        </w:rPr>
        <w:sectPr w:rsidR="00BC562B" w:rsidSect="00341779">
          <w:pgSz w:w="12240" w:h="15840" w:code="1"/>
          <w:pgMar w:top="1440" w:right="1440" w:bottom="1440" w:left="2160" w:header="720" w:footer="288" w:gutter="0"/>
          <w:cols w:space="720"/>
          <w:docGrid w:linePitch="360"/>
        </w:sectPr>
      </w:pPr>
    </w:p>
    <w:p w14:paraId="6E60B1A4" w14:textId="7EDE227A" w:rsidR="00BC562B" w:rsidRPr="00973EB0" w:rsidRDefault="00BC562B" w:rsidP="00FE728C">
      <w:pPr>
        <w:pStyle w:val="Heading3"/>
        <w:rPr>
          <w:lang w:eastAsia="en-PH"/>
        </w:rPr>
      </w:pPr>
      <w:bookmarkStart w:id="75" w:name="_Toc131886466"/>
      <w:r>
        <w:rPr>
          <w:lang w:eastAsia="en-PH"/>
        </w:rPr>
        <w:lastRenderedPageBreak/>
        <w:t>System Architecture</w:t>
      </w:r>
      <w:bookmarkEnd w:id="75"/>
    </w:p>
    <w:p w14:paraId="25A8BC83" w14:textId="43D34E41" w:rsidR="00BC562B" w:rsidRDefault="00BC562B" w:rsidP="00973EB0">
      <w:pPr>
        <w:spacing w:line="360" w:lineRule="auto"/>
        <w:ind w:left="720"/>
        <w:jc w:val="both"/>
        <w:rPr>
          <w:rFonts w:cs="Times New Roman"/>
          <w:b w:val="0"/>
          <w:szCs w:val="24"/>
          <w:lang w:eastAsia="en-PH"/>
        </w:rPr>
      </w:pPr>
      <w:r w:rsidRPr="00380A2D">
        <w:rPr>
          <w:rFonts w:cs="Times New Roman"/>
          <w:b w:val="0"/>
          <w:szCs w:val="24"/>
          <w:lang w:eastAsia="en-PH"/>
        </w:rPr>
        <w:t xml:space="preserve">The </w:t>
      </w:r>
      <w:r w:rsidR="00E6166F" w:rsidRPr="00380A2D">
        <w:rPr>
          <w:rFonts w:cs="Times New Roman"/>
          <w:b w:val="0"/>
          <w:szCs w:val="24"/>
          <w:lang w:eastAsia="en-PH"/>
        </w:rPr>
        <w:t xml:space="preserve">illustration below </w:t>
      </w:r>
      <w:r w:rsidR="00D11211">
        <w:rPr>
          <w:rFonts w:cs="Times New Roman"/>
          <w:b w:val="0"/>
          <w:szCs w:val="24"/>
          <w:lang w:eastAsia="en-PH"/>
        </w:rPr>
        <w:t>shows system architecture of the Web-based Piggery Management System with Mobile-based QR Code Scanner for RVM Hog Farm in Lamba, Banga South Cotabato. Based on the Three-Tier Architecture model it consist</w:t>
      </w:r>
      <w:r w:rsidR="00BD692A">
        <w:rPr>
          <w:rFonts w:cs="Times New Roman"/>
          <w:b w:val="0"/>
          <w:szCs w:val="24"/>
          <w:lang w:eastAsia="en-PH"/>
        </w:rPr>
        <w:t>s</w:t>
      </w:r>
      <w:r w:rsidR="00D11211">
        <w:rPr>
          <w:rFonts w:cs="Times New Roman"/>
          <w:b w:val="0"/>
          <w:szCs w:val="24"/>
          <w:lang w:eastAsia="en-PH"/>
        </w:rPr>
        <w:t xml:space="preserve"> of presentation, </w:t>
      </w:r>
      <w:r w:rsidR="00C57971" w:rsidRPr="002C6345">
        <w:rPr>
          <w:rFonts w:cs="Times New Roman"/>
          <w:b w:val="0"/>
          <w:szCs w:val="24"/>
          <w:highlight w:val="yellow"/>
          <w:lang w:eastAsia="en-PH"/>
        </w:rPr>
        <w:t>application,</w:t>
      </w:r>
      <w:r w:rsidR="00CE7008">
        <w:rPr>
          <w:rFonts w:cs="Times New Roman"/>
          <w:b w:val="0"/>
          <w:szCs w:val="24"/>
          <w:lang w:eastAsia="en-PH"/>
        </w:rPr>
        <w:t xml:space="preserve"> and database tier.</w:t>
      </w:r>
      <w:r w:rsidR="0083011E">
        <w:rPr>
          <w:rFonts w:cs="Times New Roman"/>
          <w:b w:val="0"/>
          <w:szCs w:val="24"/>
          <w:lang w:eastAsia="en-PH"/>
        </w:rPr>
        <w:t xml:space="preserve"> </w:t>
      </w:r>
      <w:r w:rsidR="00CA69DA">
        <w:rPr>
          <w:rFonts w:cs="Times New Roman"/>
          <w:b w:val="0"/>
          <w:szCs w:val="24"/>
          <w:lang w:eastAsia="en-PH"/>
        </w:rPr>
        <w:t xml:space="preserve">The Web-based Piggery Management System with Mobile-based QR Code Scanner </w:t>
      </w:r>
      <w:r w:rsidR="005B56EE">
        <w:rPr>
          <w:rFonts w:cs="Times New Roman"/>
          <w:b w:val="0"/>
          <w:szCs w:val="24"/>
          <w:lang w:eastAsia="en-PH"/>
        </w:rPr>
        <w:t xml:space="preserve">for RVM Hog Farm </w:t>
      </w:r>
      <w:r w:rsidR="006661B8">
        <w:rPr>
          <w:rFonts w:cs="Times New Roman"/>
          <w:b w:val="0"/>
          <w:szCs w:val="24"/>
          <w:lang w:eastAsia="en-PH"/>
        </w:rPr>
        <w:t>in Lamba, Banga South Cotabato</w:t>
      </w:r>
      <w:r w:rsidR="00EE4346">
        <w:rPr>
          <w:rFonts w:cs="Times New Roman"/>
          <w:b w:val="0"/>
          <w:szCs w:val="24"/>
          <w:lang w:eastAsia="en-PH"/>
        </w:rPr>
        <w:t xml:space="preserve"> i</w:t>
      </w:r>
      <w:r w:rsidR="00402DEB">
        <w:rPr>
          <w:rFonts w:cs="Times New Roman"/>
          <w:b w:val="0"/>
          <w:szCs w:val="24"/>
          <w:lang w:eastAsia="en-PH"/>
        </w:rPr>
        <w:t>s composed of two user types: web user and the android user.</w:t>
      </w:r>
    </w:p>
    <w:p w14:paraId="43837055" w14:textId="24794226" w:rsidR="00B62E77" w:rsidRDefault="00B62E77" w:rsidP="00B62E77">
      <w:pPr>
        <w:spacing w:line="360" w:lineRule="auto"/>
        <w:ind w:left="720"/>
        <w:jc w:val="both"/>
        <w:rPr>
          <w:rFonts w:cs="Times New Roman"/>
          <w:b w:val="0"/>
          <w:szCs w:val="24"/>
          <w:lang w:eastAsia="en-PH"/>
        </w:rPr>
      </w:pPr>
    </w:p>
    <w:p w14:paraId="5AEB7A67" w14:textId="7A070E79" w:rsidR="00B62E77" w:rsidRDefault="00FC7180" w:rsidP="00B62E77">
      <w:pPr>
        <w:spacing w:line="360" w:lineRule="auto"/>
        <w:ind w:left="720"/>
        <w:jc w:val="both"/>
        <w:rPr>
          <w:rFonts w:cs="Times New Roman"/>
          <w:bCs/>
          <w:szCs w:val="24"/>
          <w:lang w:eastAsia="en-PH"/>
        </w:rPr>
      </w:pPr>
      <w:r w:rsidRPr="00FC7180">
        <w:rPr>
          <w:rFonts w:cs="Times New Roman"/>
          <w:bCs/>
          <w:szCs w:val="24"/>
          <w:lang w:eastAsia="en-PH"/>
        </w:rPr>
        <w:t>Presentation Tier</w:t>
      </w:r>
    </w:p>
    <w:p w14:paraId="4787DA6D" w14:textId="77777777" w:rsidR="005C16E5" w:rsidRDefault="009A39BE" w:rsidP="005C16E5">
      <w:pPr>
        <w:spacing w:line="360" w:lineRule="auto"/>
        <w:ind w:left="720"/>
        <w:jc w:val="both"/>
        <w:rPr>
          <w:rFonts w:cs="Times New Roman"/>
          <w:b w:val="0"/>
          <w:szCs w:val="24"/>
          <w:lang w:eastAsia="en-PH"/>
        </w:rPr>
      </w:pPr>
      <w:r w:rsidRPr="00751D9A">
        <w:rPr>
          <w:rFonts w:cs="Times New Roman"/>
          <w:b w:val="0"/>
          <w:szCs w:val="24"/>
          <w:lang w:eastAsia="en-PH"/>
        </w:rPr>
        <w:t xml:space="preserve">The web user screen is composed of </w:t>
      </w:r>
      <w:r w:rsidR="00943E7F" w:rsidRPr="00751D9A">
        <w:rPr>
          <w:rFonts w:cs="Times New Roman"/>
          <w:b w:val="0"/>
          <w:szCs w:val="24"/>
          <w:lang w:eastAsia="en-PH"/>
        </w:rPr>
        <w:t>the following interfaces:</w:t>
      </w:r>
    </w:p>
    <w:p w14:paraId="2A1190D1" w14:textId="0FEB0E14" w:rsidR="00943E7F" w:rsidRPr="005C16E5" w:rsidRDefault="00943E7F" w:rsidP="005C16E5">
      <w:pPr>
        <w:pStyle w:val="ListParagraph"/>
        <w:rPr>
          <w:rFonts w:cs="Times New Roman"/>
          <w:szCs w:val="24"/>
          <w:lang w:eastAsia="en-PH"/>
        </w:rPr>
      </w:pPr>
      <w:r>
        <w:rPr>
          <w:lang w:eastAsia="en-PH"/>
        </w:rPr>
        <w:t>Login</w:t>
      </w:r>
    </w:p>
    <w:p w14:paraId="42E021F7" w14:textId="5E90B9E4" w:rsidR="00943E7F" w:rsidRDefault="00943E7F" w:rsidP="005C16E5">
      <w:pPr>
        <w:pStyle w:val="ListParagraph"/>
        <w:rPr>
          <w:lang w:eastAsia="en-PH"/>
        </w:rPr>
      </w:pPr>
      <w:r>
        <w:rPr>
          <w:lang w:eastAsia="en-PH"/>
        </w:rPr>
        <w:t>Dashboard</w:t>
      </w:r>
    </w:p>
    <w:p w14:paraId="71384521" w14:textId="7962FB69" w:rsidR="00E93DCA" w:rsidRDefault="00E93DCA" w:rsidP="00E93DCA">
      <w:pPr>
        <w:pStyle w:val="ListParagraph"/>
        <w:rPr>
          <w:lang w:eastAsia="en-PH"/>
        </w:rPr>
      </w:pPr>
      <w:r>
        <w:rPr>
          <w:lang w:eastAsia="en-PH"/>
        </w:rPr>
        <w:t>User Management</w:t>
      </w:r>
    </w:p>
    <w:p w14:paraId="6553ED85" w14:textId="15B91C88" w:rsidR="00E93DCA" w:rsidRDefault="00E93DCA" w:rsidP="00E93DCA">
      <w:pPr>
        <w:pStyle w:val="ListParagraph"/>
        <w:rPr>
          <w:lang w:eastAsia="en-PH"/>
        </w:rPr>
      </w:pPr>
      <w:r>
        <w:rPr>
          <w:lang w:eastAsia="en-PH"/>
        </w:rPr>
        <w:t>Pig Management</w:t>
      </w:r>
    </w:p>
    <w:p w14:paraId="79885975" w14:textId="53E827C7" w:rsidR="00E93DCA" w:rsidRDefault="00E93DCA" w:rsidP="00E93DCA">
      <w:pPr>
        <w:pStyle w:val="ListParagraph"/>
        <w:rPr>
          <w:lang w:eastAsia="en-PH"/>
        </w:rPr>
      </w:pPr>
      <w:r>
        <w:rPr>
          <w:lang w:eastAsia="en-PH"/>
        </w:rPr>
        <w:t>Inventory Management</w:t>
      </w:r>
    </w:p>
    <w:p w14:paraId="579A15C1" w14:textId="32C5BB36" w:rsidR="00943E7F" w:rsidRDefault="00943E7F" w:rsidP="005C16E5">
      <w:pPr>
        <w:pStyle w:val="ListParagraph"/>
        <w:rPr>
          <w:lang w:eastAsia="en-PH"/>
        </w:rPr>
      </w:pPr>
      <w:r>
        <w:rPr>
          <w:lang w:eastAsia="en-PH"/>
        </w:rPr>
        <w:t>Scheduling Management</w:t>
      </w:r>
    </w:p>
    <w:p w14:paraId="66ABCC13" w14:textId="64A44E04" w:rsidR="00E93DCA" w:rsidRDefault="00E93DCA" w:rsidP="00E93DCA">
      <w:pPr>
        <w:pStyle w:val="ListParagraph"/>
        <w:rPr>
          <w:lang w:eastAsia="en-PH"/>
        </w:rPr>
      </w:pPr>
      <w:r>
        <w:rPr>
          <w:lang w:eastAsia="en-PH"/>
        </w:rPr>
        <w:t>Record Management</w:t>
      </w:r>
    </w:p>
    <w:p w14:paraId="1ACAF2F0" w14:textId="49696701" w:rsidR="008131B7" w:rsidRDefault="000D4004" w:rsidP="005C16E5">
      <w:pPr>
        <w:pStyle w:val="ListParagraph"/>
        <w:rPr>
          <w:lang w:eastAsia="en-PH"/>
        </w:rPr>
      </w:pPr>
      <w:r>
        <w:rPr>
          <w:lang w:eastAsia="en-PH"/>
        </w:rPr>
        <w:t>Reports</w:t>
      </w:r>
    </w:p>
    <w:p w14:paraId="1801DF2E" w14:textId="2693CDA0" w:rsidR="000D4004" w:rsidRDefault="000D4004" w:rsidP="005C16E5">
      <w:pPr>
        <w:pStyle w:val="ListParagraph"/>
        <w:rPr>
          <w:lang w:eastAsia="en-PH"/>
        </w:rPr>
      </w:pPr>
      <w:r>
        <w:rPr>
          <w:lang w:eastAsia="en-PH"/>
        </w:rPr>
        <w:t>Backup &amp; Restore</w:t>
      </w:r>
    </w:p>
    <w:p w14:paraId="0F443896" w14:textId="41649C77" w:rsidR="00360701" w:rsidRPr="00751D9A" w:rsidRDefault="00360701" w:rsidP="005C16E5">
      <w:pPr>
        <w:ind w:firstLine="720"/>
        <w:jc w:val="both"/>
        <w:rPr>
          <w:b w:val="0"/>
          <w:bCs/>
          <w:lang w:eastAsia="en-PH"/>
        </w:rPr>
      </w:pPr>
      <w:r w:rsidRPr="00751D9A">
        <w:rPr>
          <w:b w:val="0"/>
          <w:bCs/>
          <w:lang w:eastAsia="en-PH"/>
        </w:rPr>
        <w:t xml:space="preserve">The </w:t>
      </w:r>
      <w:r w:rsidR="00C53ABB" w:rsidRPr="00751D9A">
        <w:rPr>
          <w:b w:val="0"/>
          <w:bCs/>
          <w:lang w:eastAsia="en-PH"/>
        </w:rPr>
        <w:t>android user screen is composed of the following interfaces:</w:t>
      </w:r>
    </w:p>
    <w:p w14:paraId="4BD35F31" w14:textId="06F7AC1A" w:rsidR="00C53ABB" w:rsidRDefault="00C53ABB" w:rsidP="00360701">
      <w:pPr>
        <w:ind w:left="1440"/>
        <w:jc w:val="both"/>
        <w:rPr>
          <w:lang w:eastAsia="en-PH"/>
        </w:rPr>
      </w:pPr>
    </w:p>
    <w:p w14:paraId="669217FE" w14:textId="052337B2" w:rsidR="00C53ABB" w:rsidRDefault="00C53ABB" w:rsidP="005C16E5">
      <w:pPr>
        <w:pStyle w:val="ListParagraph"/>
        <w:rPr>
          <w:lang w:eastAsia="en-PH"/>
        </w:rPr>
      </w:pPr>
      <w:r>
        <w:rPr>
          <w:lang w:eastAsia="en-PH"/>
        </w:rPr>
        <w:t>Login</w:t>
      </w:r>
    </w:p>
    <w:p w14:paraId="331C6BDA" w14:textId="2B28CADD" w:rsidR="00C53ABB" w:rsidRDefault="00C53ABB" w:rsidP="005C16E5">
      <w:pPr>
        <w:pStyle w:val="ListParagraph"/>
        <w:rPr>
          <w:lang w:eastAsia="en-PH"/>
        </w:rPr>
      </w:pPr>
      <w:r>
        <w:rPr>
          <w:lang w:eastAsia="en-PH"/>
        </w:rPr>
        <w:t>Dashboard</w:t>
      </w:r>
    </w:p>
    <w:p w14:paraId="56FB5195" w14:textId="58C68AA1" w:rsidR="00C53ABB" w:rsidRDefault="00C53ABB" w:rsidP="005C16E5">
      <w:pPr>
        <w:pStyle w:val="ListParagraph"/>
        <w:rPr>
          <w:lang w:eastAsia="en-PH"/>
        </w:rPr>
      </w:pPr>
      <w:r>
        <w:rPr>
          <w:lang w:eastAsia="en-PH"/>
        </w:rPr>
        <w:t>QR Scan</w:t>
      </w:r>
    </w:p>
    <w:p w14:paraId="53C1156F" w14:textId="4CF7C6C6" w:rsidR="0004727C" w:rsidRDefault="00A67283" w:rsidP="005C16E5">
      <w:pPr>
        <w:ind w:firstLine="720"/>
        <w:jc w:val="both"/>
        <w:rPr>
          <w:lang w:eastAsia="en-PH"/>
        </w:rPr>
      </w:pPr>
      <w:r>
        <w:rPr>
          <w:lang w:eastAsia="en-PH"/>
        </w:rPr>
        <w:t>Application</w:t>
      </w:r>
      <w:r w:rsidR="00FD22B3">
        <w:rPr>
          <w:lang w:eastAsia="en-PH"/>
        </w:rPr>
        <w:t xml:space="preserve"> </w:t>
      </w:r>
      <w:r w:rsidR="00550AFB">
        <w:rPr>
          <w:lang w:eastAsia="en-PH"/>
        </w:rPr>
        <w:t>Tier</w:t>
      </w:r>
    </w:p>
    <w:p w14:paraId="3AFF3206" w14:textId="6B2EE72B" w:rsidR="00550AFB" w:rsidRDefault="00550AFB" w:rsidP="00FD22B3">
      <w:pPr>
        <w:ind w:left="1440"/>
        <w:jc w:val="both"/>
        <w:rPr>
          <w:lang w:eastAsia="en-PH"/>
        </w:rPr>
      </w:pPr>
    </w:p>
    <w:p w14:paraId="3DE6B35B" w14:textId="77777777" w:rsidR="005C16E5" w:rsidRDefault="00550AFB" w:rsidP="005C16E5">
      <w:pPr>
        <w:spacing w:line="360" w:lineRule="auto"/>
        <w:ind w:firstLine="720"/>
        <w:jc w:val="both"/>
        <w:rPr>
          <w:b w:val="0"/>
          <w:bCs/>
          <w:lang w:eastAsia="en-PH"/>
        </w:rPr>
      </w:pPr>
      <w:r w:rsidRPr="00751D9A">
        <w:rPr>
          <w:b w:val="0"/>
          <w:bCs/>
          <w:lang w:eastAsia="en-PH"/>
        </w:rPr>
        <w:t xml:space="preserve">The web user </w:t>
      </w:r>
      <w:r w:rsidR="00751D9A" w:rsidRPr="00751D9A">
        <w:rPr>
          <w:b w:val="0"/>
          <w:bCs/>
          <w:lang w:eastAsia="en-PH"/>
        </w:rPr>
        <w:t>screen is composed of the following data:</w:t>
      </w:r>
    </w:p>
    <w:p w14:paraId="55F6BFD8" w14:textId="59F46979" w:rsidR="00A67283" w:rsidRPr="004E53D9" w:rsidRDefault="00EE1929" w:rsidP="00A67283">
      <w:pPr>
        <w:pStyle w:val="ListParagraph"/>
        <w:rPr>
          <w:bCs/>
          <w:lang w:eastAsia="en-PH"/>
        </w:rPr>
      </w:pPr>
      <w:r>
        <w:rPr>
          <w:lang w:eastAsia="en-PH"/>
        </w:rPr>
        <w:t>Users</w:t>
      </w:r>
      <w:r w:rsidR="002E156F">
        <w:rPr>
          <w:lang w:eastAsia="en-PH"/>
        </w:rPr>
        <w:t xml:space="preserve"> </w:t>
      </w:r>
      <w:r w:rsidR="001325E6">
        <w:rPr>
          <w:lang w:eastAsia="en-PH"/>
        </w:rPr>
        <w:t>–</w:t>
      </w:r>
      <w:r w:rsidR="002E156F">
        <w:rPr>
          <w:lang w:eastAsia="en-PH"/>
        </w:rPr>
        <w:t xml:space="preserve"> </w:t>
      </w:r>
      <w:r w:rsidR="001325E6">
        <w:rPr>
          <w:lang w:eastAsia="en-PH"/>
        </w:rPr>
        <w:t>manages the authentication and authorization of the users from login interface</w:t>
      </w:r>
      <w:r w:rsidR="00392D76">
        <w:rPr>
          <w:lang w:eastAsia="en-PH"/>
        </w:rPr>
        <w:t xml:space="preserve"> system</w:t>
      </w:r>
      <w:r w:rsidR="00CC0501">
        <w:rPr>
          <w:lang w:eastAsia="en-PH"/>
        </w:rPr>
        <w:t>. It manages the</w:t>
      </w:r>
      <w:r w:rsidR="0080745F">
        <w:rPr>
          <w:lang w:eastAsia="en-PH"/>
        </w:rPr>
        <w:t xml:space="preserve"> CRUD</w:t>
      </w:r>
      <w:r w:rsidR="00CC0501">
        <w:rPr>
          <w:lang w:eastAsia="en-PH"/>
        </w:rPr>
        <w:t xml:space="preserve"> operation </w:t>
      </w:r>
      <w:r w:rsidR="00025B45">
        <w:rPr>
          <w:lang w:eastAsia="en-PH"/>
        </w:rPr>
        <w:t>for the web user account.</w:t>
      </w:r>
    </w:p>
    <w:p w14:paraId="107F3840" w14:textId="7A6A64C3" w:rsidR="004E53D9" w:rsidRPr="004E53D9" w:rsidRDefault="004E53D9" w:rsidP="004E53D9">
      <w:pPr>
        <w:pStyle w:val="ListParagraph"/>
        <w:rPr>
          <w:bCs/>
          <w:lang w:eastAsia="en-PH"/>
        </w:rPr>
      </w:pPr>
      <w:r>
        <w:rPr>
          <w:lang w:eastAsia="en-PH"/>
        </w:rPr>
        <w:lastRenderedPageBreak/>
        <w:t>User Management – manages the CRUD operation for creating user accounts</w:t>
      </w:r>
      <w:r w:rsidR="00C57971">
        <w:rPr>
          <w:lang w:eastAsia="en-PH"/>
        </w:rPr>
        <w:t xml:space="preserve"> in </w:t>
      </w:r>
      <w:r w:rsidR="00C57971" w:rsidRPr="00A92280">
        <w:rPr>
          <w:highlight w:val="yellow"/>
          <w:lang w:eastAsia="en-PH"/>
        </w:rPr>
        <w:t>User Management module.</w:t>
      </w:r>
    </w:p>
    <w:p w14:paraId="7390D4EC" w14:textId="22B18DF1" w:rsidR="004E53D9" w:rsidRPr="00C57971" w:rsidRDefault="004E53D9" w:rsidP="00C57971">
      <w:pPr>
        <w:pStyle w:val="ListParagraph"/>
        <w:rPr>
          <w:bCs/>
          <w:lang w:eastAsia="en-PH"/>
        </w:rPr>
      </w:pPr>
      <w:r>
        <w:rPr>
          <w:lang w:eastAsia="en-PH"/>
        </w:rPr>
        <w:t>Pig Management – manages the CRUD operation in managing the pig information</w:t>
      </w:r>
      <w:r w:rsidR="00C57971">
        <w:rPr>
          <w:lang w:eastAsia="en-PH"/>
        </w:rPr>
        <w:t xml:space="preserve"> in </w:t>
      </w:r>
      <w:r w:rsidR="00C57971" w:rsidRPr="00A92280">
        <w:rPr>
          <w:highlight w:val="yellow"/>
          <w:lang w:eastAsia="en-PH"/>
        </w:rPr>
        <w:t>Pig Management module.</w:t>
      </w:r>
    </w:p>
    <w:p w14:paraId="3FE27903" w14:textId="7A4A4554" w:rsidR="004E53D9" w:rsidRPr="004E53D9" w:rsidRDefault="004E53D9" w:rsidP="004E53D9">
      <w:pPr>
        <w:pStyle w:val="ListParagraph"/>
        <w:rPr>
          <w:bCs/>
          <w:lang w:eastAsia="en-PH"/>
        </w:rPr>
      </w:pPr>
      <w:r>
        <w:rPr>
          <w:lang w:eastAsia="en-PH"/>
        </w:rPr>
        <w:t>Inventory Management – manages the CRUD operation in managing the inventory of the hog farm supplies</w:t>
      </w:r>
      <w:r w:rsidR="00C57971">
        <w:rPr>
          <w:lang w:eastAsia="en-PH"/>
        </w:rPr>
        <w:t xml:space="preserve"> </w:t>
      </w:r>
      <w:r w:rsidR="00C57971" w:rsidRPr="00A92280">
        <w:rPr>
          <w:highlight w:val="yellow"/>
          <w:lang w:eastAsia="en-PH"/>
        </w:rPr>
        <w:t>in Inventory Management module.</w:t>
      </w:r>
    </w:p>
    <w:p w14:paraId="3D138E3B" w14:textId="4760B38C" w:rsidR="004E53D9" w:rsidRPr="004E53D9" w:rsidRDefault="004E53D9" w:rsidP="004E53D9">
      <w:pPr>
        <w:pStyle w:val="ListParagraph"/>
        <w:rPr>
          <w:bCs/>
          <w:lang w:eastAsia="en-PH"/>
        </w:rPr>
      </w:pPr>
      <w:r>
        <w:rPr>
          <w:lang w:eastAsia="en-PH"/>
        </w:rPr>
        <w:t>Scheduling Management – manages the CRUD operation for creating a schedule of operation of the pig</w:t>
      </w:r>
      <w:r w:rsidR="00C57971">
        <w:rPr>
          <w:lang w:eastAsia="en-PH"/>
        </w:rPr>
        <w:t xml:space="preserve"> in </w:t>
      </w:r>
      <w:r w:rsidR="00C57971" w:rsidRPr="00A92280">
        <w:rPr>
          <w:highlight w:val="yellow"/>
          <w:lang w:eastAsia="en-PH"/>
        </w:rPr>
        <w:t>Scheduling Management module.</w:t>
      </w:r>
    </w:p>
    <w:p w14:paraId="6525889E" w14:textId="77777777" w:rsidR="00A67283" w:rsidRPr="00A67283" w:rsidRDefault="009D77FD" w:rsidP="00A67283">
      <w:pPr>
        <w:pStyle w:val="ListParagraph"/>
        <w:rPr>
          <w:bCs/>
          <w:lang w:eastAsia="en-PH"/>
        </w:rPr>
      </w:pPr>
      <w:r>
        <w:rPr>
          <w:lang w:eastAsia="en-PH"/>
        </w:rPr>
        <w:t xml:space="preserve">Record Management – manages the </w:t>
      </w:r>
      <w:r w:rsidR="002E32CD">
        <w:rPr>
          <w:lang w:eastAsia="en-PH"/>
        </w:rPr>
        <w:t xml:space="preserve">CRUD operation </w:t>
      </w:r>
      <w:r w:rsidR="00F90FED">
        <w:rPr>
          <w:lang w:eastAsia="en-PH"/>
        </w:rPr>
        <w:t xml:space="preserve">for the </w:t>
      </w:r>
      <w:r w:rsidR="004C1599">
        <w:rPr>
          <w:lang w:eastAsia="en-PH"/>
        </w:rPr>
        <w:t xml:space="preserve">records </w:t>
      </w:r>
      <w:r w:rsidR="009D3AE6">
        <w:rPr>
          <w:lang w:eastAsia="en-PH"/>
        </w:rPr>
        <w:t xml:space="preserve">of giving a vaccine, deworm, </w:t>
      </w:r>
      <w:r w:rsidR="001E1DA0">
        <w:rPr>
          <w:lang w:eastAsia="en-PH"/>
        </w:rPr>
        <w:t>feeds</w:t>
      </w:r>
      <w:r w:rsidR="00F90FED">
        <w:rPr>
          <w:lang w:eastAsia="en-PH"/>
        </w:rPr>
        <w:t>,</w:t>
      </w:r>
      <w:r w:rsidR="001E1DA0">
        <w:rPr>
          <w:lang w:eastAsia="en-PH"/>
        </w:rPr>
        <w:t xml:space="preserve"> </w:t>
      </w:r>
      <w:r w:rsidR="00F90FED">
        <w:rPr>
          <w:lang w:eastAsia="en-PH"/>
        </w:rPr>
        <w:t>medicine,</w:t>
      </w:r>
      <w:r w:rsidR="008B0D07">
        <w:rPr>
          <w:lang w:eastAsia="en-PH"/>
        </w:rPr>
        <w:t xml:space="preserve"> </w:t>
      </w:r>
      <w:r w:rsidR="00F90FED">
        <w:rPr>
          <w:lang w:eastAsia="en-PH"/>
        </w:rPr>
        <w:t xml:space="preserve">and </w:t>
      </w:r>
      <w:r w:rsidR="008B0D07">
        <w:rPr>
          <w:lang w:eastAsia="en-PH"/>
        </w:rPr>
        <w:t xml:space="preserve">the </w:t>
      </w:r>
      <w:r w:rsidR="00F42ED0">
        <w:rPr>
          <w:lang w:eastAsia="en-PH"/>
        </w:rPr>
        <w:t>stock records in inventory.</w:t>
      </w:r>
    </w:p>
    <w:p w14:paraId="74633A02" w14:textId="05449303" w:rsidR="00A67283" w:rsidRPr="00A67283" w:rsidRDefault="00FC0131" w:rsidP="00A67283">
      <w:pPr>
        <w:pStyle w:val="ListParagraph"/>
        <w:rPr>
          <w:bCs/>
          <w:lang w:eastAsia="en-PH"/>
        </w:rPr>
      </w:pPr>
      <w:r>
        <w:rPr>
          <w:lang w:eastAsia="en-PH"/>
        </w:rPr>
        <w:t>Re</w:t>
      </w:r>
      <w:r w:rsidR="00DB72C3">
        <w:rPr>
          <w:lang w:eastAsia="en-PH"/>
        </w:rPr>
        <w:t>ports</w:t>
      </w:r>
      <w:r>
        <w:rPr>
          <w:lang w:eastAsia="en-PH"/>
        </w:rPr>
        <w:t xml:space="preserve"> – </w:t>
      </w:r>
      <w:r w:rsidR="0019171F">
        <w:rPr>
          <w:lang w:eastAsia="en-PH"/>
        </w:rPr>
        <w:t xml:space="preserve">generates </w:t>
      </w:r>
      <w:r w:rsidR="00806F1F">
        <w:rPr>
          <w:lang w:eastAsia="en-PH"/>
        </w:rPr>
        <w:t xml:space="preserve">a </w:t>
      </w:r>
      <w:r w:rsidR="0019171F">
        <w:rPr>
          <w:lang w:eastAsia="en-PH"/>
        </w:rPr>
        <w:t xml:space="preserve">report regarding to the </w:t>
      </w:r>
      <w:r w:rsidR="006366B8">
        <w:rPr>
          <w:lang w:eastAsia="en-PH"/>
        </w:rPr>
        <w:t xml:space="preserve">operation that </w:t>
      </w:r>
      <w:r w:rsidR="00EA252C">
        <w:rPr>
          <w:lang w:eastAsia="en-PH"/>
        </w:rPr>
        <w:t>has done</w:t>
      </w:r>
      <w:r w:rsidR="00121D32">
        <w:rPr>
          <w:lang w:eastAsia="en-PH"/>
        </w:rPr>
        <w:t xml:space="preserve"> in the farm.</w:t>
      </w:r>
    </w:p>
    <w:p w14:paraId="25B23804" w14:textId="4C8E6E3C" w:rsidR="00A67283" w:rsidRPr="00A67283" w:rsidRDefault="00FC0131" w:rsidP="00A67283">
      <w:pPr>
        <w:pStyle w:val="ListParagraph"/>
        <w:rPr>
          <w:bCs/>
          <w:lang w:eastAsia="en-PH"/>
        </w:rPr>
      </w:pPr>
      <w:r>
        <w:rPr>
          <w:lang w:eastAsia="en-PH"/>
        </w:rPr>
        <w:t xml:space="preserve">Back-up &amp; restore – </w:t>
      </w:r>
      <w:r w:rsidR="00806F1F">
        <w:rPr>
          <w:lang w:eastAsia="en-PH"/>
        </w:rPr>
        <w:t xml:space="preserve">manages the CRUD operation </w:t>
      </w:r>
      <w:r w:rsidR="005365F7">
        <w:rPr>
          <w:lang w:eastAsia="en-PH"/>
        </w:rPr>
        <w:t>in</w:t>
      </w:r>
      <w:r w:rsidR="00806F1F">
        <w:rPr>
          <w:lang w:eastAsia="en-PH"/>
        </w:rPr>
        <w:t xml:space="preserve"> retrieving</w:t>
      </w:r>
      <w:r w:rsidR="005365F7">
        <w:rPr>
          <w:lang w:eastAsia="en-PH"/>
        </w:rPr>
        <w:t xml:space="preserve"> and delete</w:t>
      </w:r>
      <w:r w:rsidR="00806F1F">
        <w:rPr>
          <w:lang w:eastAsia="en-PH"/>
        </w:rPr>
        <w:t xml:space="preserve"> data</w:t>
      </w:r>
      <w:r w:rsidR="00A67283">
        <w:rPr>
          <w:lang w:eastAsia="en-PH"/>
        </w:rPr>
        <w:t>.</w:t>
      </w:r>
    </w:p>
    <w:p w14:paraId="5A87F91B" w14:textId="77777777" w:rsidR="00A67283" w:rsidRDefault="00A67283" w:rsidP="00A67283">
      <w:pPr>
        <w:ind w:firstLine="720"/>
        <w:jc w:val="left"/>
        <w:rPr>
          <w:bCs/>
          <w:lang w:eastAsia="en-PH"/>
        </w:rPr>
      </w:pPr>
      <w:r>
        <w:rPr>
          <w:bCs/>
          <w:lang w:eastAsia="en-PH"/>
        </w:rPr>
        <w:t>Database Tier</w:t>
      </w:r>
    </w:p>
    <w:p w14:paraId="3273B1BE" w14:textId="693603A4" w:rsidR="00A67283" w:rsidRDefault="001C4FFD" w:rsidP="00A67283">
      <w:pPr>
        <w:ind w:firstLine="720"/>
        <w:jc w:val="left"/>
        <w:rPr>
          <w:bCs/>
          <w:lang w:eastAsia="en-PH"/>
        </w:rPr>
      </w:pPr>
      <w:r>
        <w:rPr>
          <w:noProof/>
        </w:rPr>
        <w:drawing>
          <wp:anchor distT="0" distB="0" distL="114300" distR="114300" simplePos="0" relativeHeight="251638272" behindDoc="0" locked="0" layoutInCell="1" allowOverlap="1" wp14:anchorId="6A3136E6" wp14:editId="171DBF19">
            <wp:simplePos x="0" y="0"/>
            <wp:positionH relativeFrom="column">
              <wp:posOffset>0</wp:posOffset>
            </wp:positionH>
            <wp:positionV relativeFrom="paragraph">
              <wp:posOffset>176530</wp:posOffset>
            </wp:positionV>
            <wp:extent cx="5483225" cy="3105150"/>
            <wp:effectExtent l="0" t="0" r="3175" b="0"/>
            <wp:wrapNone/>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90206" cy="3109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DD76D" w14:textId="77777777" w:rsidR="00A67283" w:rsidRDefault="00A67283" w:rsidP="00A67283">
      <w:pPr>
        <w:ind w:firstLine="720"/>
        <w:jc w:val="left"/>
        <w:rPr>
          <w:bCs/>
          <w:lang w:eastAsia="en-PH"/>
        </w:rPr>
      </w:pPr>
    </w:p>
    <w:p w14:paraId="2AF160EA" w14:textId="77777777" w:rsidR="001D0BC5" w:rsidRPr="001D0BC5" w:rsidRDefault="001D0BC5" w:rsidP="001D0BC5">
      <w:pPr>
        <w:rPr>
          <w:lang w:eastAsia="en-PH"/>
        </w:rPr>
      </w:pPr>
    </w:p>
    <w:p w14:paraId="1F09EE4E" w14:textId="77777777" w:rsidR="001D0BC5" w:rsidRPr="001D0BC5" w:rsidRDefault="001D0BC5" w:rsidP="001D0BC5">
      <w:pPr>
        <w:rPr>
          <w:lang w:eastAsia="en-PH"/>
        </w:rPr>
      </w:pPr>
    </w:p>
    <w:p w14:paraId="5B1E657C" w14:textId="77777777" w:rsidR="001D0BC5" w:rsidRPr="001D0BC5" w:rsidRDefault="001D0BC5" w:rsidP="001D0BC5">
      <w:pPr>
        <w:rPr>
          <w:lang w:eastAsia="en-PH"/>
        </w:rPr>
      </w:pPr>
    </w:p>
    <w:p w14:paraId="7B1362D1" w14:textId="77777777" w:rsidR="001D0BC5" w:rsidRPr="001D0BC5" w:rsidRDefault="001D0BC5" w:rsidP="001D0BC5">
      <w:pPr>
        <w:rPr>
          <w:lang w:eastAsia="en-PH"/>
        </w:rPr>
      </w:pPr>
    </w:p>
    <w:p w14:paraId="1D2BC846" w14:textId="77777777" w:rsidR="001D0BC5" w:rsidRPr="001D0BC5" w:rsidRDefault="001D0BC5" w:rsidP="001D0BC5">
      <w:pPr>
        <w:rPr>
          <w:lang w:eastAsia="en-PH"/>
        </w:rPr>
      </w:pPr>
    </w:p>
    <w:p w14:paraId="57425CC0" w14:textId="77777777" w:rsidR="001D0BC5" w:rsidRPr="001D0BC5" w:rsidRDefault="001D0BC5" w:rsidP="001D0BC5">
      <w:pPr>
        <w:rPr>
          <w:lang w:eastAsia="en-PH"/>
        </w:rPr>
      </w:pPr>
    </w:p>
    <w:p w14:paraId="4FEA6319" w14:textId="77777777" w:rsidR="001D0BC5" w:rsidRPr="001D0BC5" w:rsidRDefault="001D0BC5" w:rsidP="001D0BC5">
      <w:pPr>
        <w:rPr>
          <w:lang w:eastAsia="en-PH"/>
        </w:rPr>
      </w:pPr>
    </w:p>
    <w:p w14:paraId="1055E659" w14:textId="77777777" w:rsidR="001D0BC5" w:rsidRPr="001D0BC5" w:rsidRDefault="001D0BC5" w:rsidP="001D0BC5">
      <w:pPr>
        <w:rPr>
          <w:lang w:eastAsia="en-PH"/>
        </w:rPr>
      </w:pPr>
    </w:p>
    <w:p w14:paraId="275F4715" w14:textId="77777777" w:rsidR="001D0BC5" w:rsidRPr="001D0BC5" w:rsidRDefault="001D0BC5" w:rsidP="001D0BC5">
      <w:pPr>
        <w:rPr>
          <w:lang w:eastAsia="en-PH"/>
        </w:rPr>
      </w:pPr>
    </w:p>
    <w:p w14:paraId="07BD8965" w14:textId="77777777" w:rsidR="001D0BC5" w:rsidRPr="001D0BC5" w:rsidRDefault="001D0BC5" w:rsidP="001D0BC5">
      <w:pPr>
        <w:rPr>
          <w:lang w:eastAsia="en-PH"/>
        </w:rPr>
      </w:pPr>
    </w:p>
    <w:p w14:paraId="4D1DA6FC" w14:textId="77777777" w:rsidR="001D0BC5" w:rsidRPr="001D0BC5" w:rsidRDefault="001D0BC5" w:rsidP="001D0BC5">
      <w:pPr>
        <w:rPr>
          <w:lang w:eastAsia="en-PH"/>
        </w:rPr>
      </w:pPr>
    </w:p>
    <w:p w14:paraId="4AA4BAFF" w14:textId="77777777" w:rsidR="001D0BC5" w:rsidRPr="001D0BC5" w:rsidRDefault="001D0BC5" w:rsidP="001D0BC5">
      <w:pPr>
        <w:rPr>
          <w:lang w:eastAsia="en-PH"/>
        </w:rPr>
      </w:pPr>
    </w:p>
    <w:p w14:paraId="118B5EC9" w14:textId="77777777" w:rsidR="001D0BC5" w:rsidRPr="001D0BC5" w:rsidRDefault="001D0BC5" w:rsidP="001D0BC5">
      <w:pPr>
        <w:rPr>
          <w:lang w:eastAsia="en-PH"/>
        </w:rPr>
      </w:pPr>
    </w:p>
    <w:p w14:paraId="23CF193D" w14:textId="77777777" w:rsidR="001D0BC5" w:rsidRPr="001D0BC5" w:rsidRDefault="001D0BC5" w:rsidP="001D0BC5">
      <w:pPr>
        <w:rPr>
          <w:lang w:eastAsia="en-PH"/>
        </w:rPr>
      </w:pPr>
    </w:p>
    <w:p w14:paraId="5D60D49B" w14:textId="77777777" w:rsidR="001D0BC5" w:rsidRPr="001D0BC5" w:rsidRDefault="001D0BC5" w:rsidP="001D0BC5">
      <w:pPr>
        <w:rPr>
          <w:lang w:eastAsia="en-PH"/>
        </w:rPr>
      </w:pPr>
    </w:p>
    <w:p w14:paraId="4CC9EECD" w14:textId="77777777" w:rsidR="001D0BC5" w:rsidRPr="001D0BC5" w:rsidRDefault="001D0BC5" w:rsidP="001D0BC5">
      <w:pPr>
        <w:rPr>
          <w:lang w:eastAsia="en-PH"/>
        </w:rPr>
      </w:pPr>
    </w:p>
    <w:p w14:paraId="65811836" w14:textId="77777777" w:rsidR="001D0BC5" w:rsidRPr="001D0BC5" w:rsidRDefault="001D0BC5" w:rsidP="001D0BC5">
      <w:pPr>
        <w:rPr>
          <w:lang w:eastAsia="en-PH"/>
        </w:rPr>
      </w:pPr>
    </w:p>
    <w:p w14:paraId="7A4294C1" w14:textId="77777777" w:rsidR="001D0BC5" w:rsidRDefault="001D0BC5" w:rsidP="001D0BC5">
      <w:pPr>
        <w:rPr>
          <w:bCs/>
          <w:lang w:eastAsia="en-PH"/>
        </w:rPr>
      </w:pPr>
    </w:p>
    <w:p w14:paraId="427BB578" w14:textId="2FEB74B1" w:rsidR="001D0BC5" w:rsidRDefault="001D0BC5" w:rsidP="00AA3BB1">
      <w:pPr>
        <w:tabs>
          <w:tab w:val="left" w:pos="2970"/>
          <w:tab w:val="center" w:pos="4320"/>
        </w:tabs>
        <w:rPr>
          <w:bCs/>
          <w:lang w:eastAsia="en-PH"/>
        </w:rPr>
      </w:pPr>
      <w:r>
        <w:rPr>
          <w:bCs/>
          <w:lang w:eastAsia="en-PH"/>
        </w:rPr>
        <w:t xml:space="preserve">Figure </w:t>
      </w:r>
      <w:r w:rsidR="00EF79F6">
        <w:rPr>
          <w:bCs/>
          <w:lang w:eastAsia="en-PH"/>
        </w:rPr>
        <w:t>27</w:t>
      </w:r>
      <w:r w:rsidR="00B1310A">
        <w:rPr>
          <w:bCs/>
          <w:lang w:eastAsia="en-PH"/>
        </w:rPr>
        <w:t>: System Architecture of the Web-Based Piggery Management System</w:t>
      </w:r>
    </w:p>
    <w:p w14:paraId="58918886" w14:textId="6751A6DF" w:rsidR="001D0BC5" w:rsidRPr="001D0BC5" w:rsidRDefault="001D0BC5" w:rsidP="001D0BC5">
      <w:pPr>
        <w:rPr>
          <w:lang w:eastAsia="en-PH"/>
        </w:rPr>
        <w:sectPr w:rsidR="001D0BC5" w:rsidRPr="001D0BC5" w:rsidSect="001F5EA3">
          <w:pgSz w:w="12240" w:h="15840" w:code="1"/>
          <w:pgMar w:top="1440" w:right="1440" w:bottom="1440" w:left="2160" w:header="720" w:footer="288" w:gutter="0"/>
          <w:cols w:space="720"/>
          <w:docGrid w:linePitch="360"/>
        </w:sectPr>
      </w:pPr>
    </w:p>
    <w:p w14:paraId="762D99BF" w14:textId="29EF8DAC" w:rsidR="004208A1" w:rsidRPr="00546FBC" w:rsidRDefault="004208A1" w:rsidP="00FE728C">
      <w:pPr>
        <w:pStyle w:val="Heading3"/>
        <w:rPr>
          <w:lang w:eastAsia="en-PH"/>
        </w:rPr>
      </w:pPr>
      <w:bookmarkStart w:id="76" w:name="_Toc131886467"/>
      <w:r w:rsidRPr="00546FBC">
        <w:rPr>
          <w:lang w:eastAsia="en-PH"/>
        </w:rPr>
        <w:lastRenderedPageBreak/>
        <w:t>Object Modeling</w:t>
      </w:r>
      <w:bookmarkEnd w:id="76"/>
    </w:p>
    <w:p w14:paraId="537F5C35" w14:textId="094093AF" w:rsidR="004208A1" w:rsidRPr="00546FBC" w:rsidRDefault="004208A1" w:rsidP="00E24D8C">
      <w:pPr>
        <w:spacing w:line="360" w:lineRule="auto"/>
        <w:ind w:left="720"/>
        <w:jc w:val="both"/>
        <w:rPr>
          <w:rFonts w:cs="Times New Roman"/>
          <w:b w:val="0"/>
          <w:szCs w:val="24"/>
          <w:lang w:eastAsia="en-PH"/>
        </w:rPr>
      </w:pPr>
      <w:r w:rsidRPr="00546FBC">
        <w:rPr>
          <w:rFonts w:cs="Times New Roman"/>
          <w:b w:val="0"/>
          <w:szCs w:val="24"/>
          <w:lang w:eastAsia="en-PH"/>
        </w:rPr>
        <w:t xml:space="preserve">This section places the use case model and activity diagrams for every </w:t>
      </w:r>
      <w:r w:rsidR="00D221E9" w:rsidRPr="00546FBC">
        <w:rPr>
          <w:rFonts w:cs="Times New Roman"/>
          <w:b w:val="0"/>
          <w:szCs w:val="24"/>
          <w:lang w:eastAsia="en-PH"/>
        </w:rPr>
        <w:t>interaction of the owner, worker, and veterinarian to the Web-based Piggery Management System with Mobil-based QR Code Scanner for RVM Hog Farm in Lamba, Banga South Cotabato.</w:t>
      </w:r>
    </w:p>
    <w:p w14:paraId="43A49EC1" w14:textId="1D6B1EC4" w:rsidR="00D221E9" w:rsidRPr="00546FBC" w:rsidRDefault="00D221E9" w:rsidP="00E24D8C">
      <w:pPr>
        <w:spacing w:line="360" w:lineRule="auto"/>
        <w:jc w:val="both"/>
        <w:rPr>
          <w:rFonts w:cs="Times New Roman"/>
          <w:b w:val="0"/>
          <w:szCs w:val="24"/>
          <w:lang w:eastAsia="en-PH"/>
        </w:rPr>
      </w:pPr>
    </w:p>
    <w:p w14:paraId="3C4A81BE" w14:textId="1D8DF856" w:rsidR="000B1B54" w:rsidRPr="00546FBC" w:rsidRDefault="00D221E9" w:rsidP="00773FC5">
      <w:pPr>
        <w:spacing w:line="360" w:lineRule="auto"/>
        <w:ind w:left="720"/>
        <w:jc w:val="both"/>
        <w:rPr>
          <w:rFonts w:cs="Times New Roman"/>
          <w:b w:val="0"/>
          <w:szCs w:val="24"/>
          <w:lang w:eastAsia="en-PH"/>
        </w:rPr>
      </w:pPr>
      <w:r w:rsidRPr="00546FBC">
        <w:rPr>
          <w:rFonts w:cs="Times New Roman"/>
          <w:b w:val="0"/>
          <w:szCs w:val="24"/>
          <w:lang w:eastAsia="en-PH"/>
        </w:rPr>
        <w:t>The following illustration presents the Web-based Piggery Management System with Mobil-based QR Code Scanner for RVM Hog Farm in Lamba, Banga South Cotabato use case model and activity diagrams for each web application modules.</w:t>
      </w:r>
      <w:r w:rsidR="002D69F9" w:rsidRPr="00546FBC">
        <w:rPr>
          <w:rFonts w:cs="Times New Roman"/>
          <w:bCs/>
          <w:szCs w:val="24"/>
          <w:lang w:eastAsia="en-PH"/>
        </w:rPr>
        <w:tab/>
      </w:r>
      <w:r w:rsidR="002D69F9" w:rsidRPr="00546FBC">
        <w:rPr>
          <w:rFonts w:cs="Times New Roman"/>
          <w:bCs/>
          <w:szCs w:val="24"/>
          <w:lang w:eastAsia="en-PH"/>
        </w:rPr>
        <w:tab/>
      </w:r>
      <w:r w:rsidR="002D69F9" w:rsidRPr="00546FBC">
        <w:rPr>
          <w:rFonts w:cs="Times New Roman"/>
          <w:bCs/>
          <w:szCs w:val="24"/>
          <w:lang w:eastAsia="en-PH"/>
        </w:rPr>
        <w:tab/>
      </w:r>
    </w:p>
    <w:p w14:paraId="4505AFEE" w14:textId="080AE053" w:rsidR="000B1B54" w:rsidRPr="00546FBC" w:rsidRDefault="000B1B54" w:rsidP="000B1B54">
      <w:pPr>
        <w:spacing w:after="160" w:line="259" w:lineRule="auto"/>
        <w:ind w:firstLine="720"/>
        <w:jc w:val="both"/>
        <w:rPr>
          <w:rFonts w:cs="Times New Roman"/>
          <w:szCs w:val="24"/>
          <w:lang w:eastAsia="en-PH"/>
        </w:rPr>
      </w:pPr>
      <w:r w:rsidRPr="00546FBC">
        <w:rPr>
          <w:rFonts w:cs="Times New Roman"/>
          <w:bCs/>
          <w:szCs w:val="24"/>
          <w:lang w:eastAsia="en-PH"/>
        </w:rPr>
        <w:t>User Management Module</w:t>
      </w:r>
    </w:p>
    <w:p w14:paraId="2A4AB200" w14:textId="6EC7CDF8" w:rsidR="009078DD" w:rsidRPr="00546FBC" w:rsidRDefault="009078DD" w:rsidP="009078DD">
      <w:pPr>
        <w:rPr>
          <w:rFonts w:cs="Times New Roman"/>
          <w:szCs w:val="24"/>
          <w:lang w:eastAsia="en-PH"/>
        </w:rPr>
      </w:pPr>
    </w:p>
    <w:tbl>
      <w:tblPr>
        <w:tblStyle w:val="TableGrid"/>
        <w:tblW w:w="7938" w:type="dxa"/>
        <w:tblInd w:w="704" w:type="dxa"/>
        <w:tblLook w:val="04A0" w:firstRow="1" w:lastRow="0" w:firstColumn="1" w:lastColumn="0" w:noHBand="0" w:noVBand="1"/>
      </w:tblPr>
      <w:tblGrid>
        <w:gridCol w:w="2322"/>
        <w:gridCol w:w="2948"/>
        <w:gridCol w:w="2668"/>
      </w:tblGrid>
      <w:tr w:rsidR="007E4582" w:rsidRPr="00546FBC" w14:paraId="7B985D49" w14:textId="77777777" w:rsidTr="007E4582">
        <w:trPr>
          <w:trHeight w:val="362"/>
        </w:trPr>
        <w:tc>
          <w:tcPr>
            <w:tcW w:w="2322" w:type="dxa"/>
          </w:tcPr>
          <w:p w14:paraId="5A56FF5D" w14:textId="77777777" w:rsidR="007E4582" w:rsidRPr="00546FBC" w:rsidRDefault="007E4582" w:rsidP="00640A6E">
            <w:pPr>
              <w:spacing w:line="360" w:lineRule="auto"/>
              <w:rPr>
                <w:szCs w:val="24"/>
              </w:rPr>
            </w:pPr>
            <w:r w:rsidRPr="00546FBC">
              <w:rPr>
                <w:szCs w:val="24"/>
              </w:rPr>
              <w:t>Use Case</w:t>
            </w:r>
          </w:p>
        </w:tc>
        <w:tc>
          <w:tcPr>
            <w:tcW w:w="2948" w:type="dxa"/>
          </w:tcPr>
          <w:p w14:paraId="568F7CBC" w14:textId="77777777" w:rsidR="007E4582" w:rsidRPr="00546FBC" w:rsidRDefault="007E4582" w:rsidP="00640A6E">
            <w:pPr>
              <w:spacing w:line="360" w:lineRule="auto"/>
              <w:rPr>
                <w:szCs w:val="24"/>
              </w:rPr>
            </w:pPr>
            <w:r w:rsidRPr="00546FBC">
              <w:rPr>
                <w:szCs w:val="24"/>
              </w:rPr>
              <w:t>Description</w:t>
            </w:r>
          </w:p>
        </w:tc>
        <w:tc>
          <w:tcPr>
            <w:tcW w:w="2668" w:type="dxa"/>
          </w:tcPr>
          <w:p w14:paraId="59B122FE" w14:textId="77777777" w:rsidR="007E4582" w:rsidRPr="00546FBC" w:rsidRDefault="007E4582" w:rsidP="00640A6E">
            <w:pPr>
              <w:spacing w:line="360" w:lineRule="auto"/>
              <w:rPr>
                <w:szCs w:val="24"/>
              </w:rPr>
            </w:pPr>
            <w:r w:rsidRPr="00546FBC">
              <w:t>User/Actor (Roles)</w:t>
            </w:r>
          </w:p>
        </w:tc>
      </w:tr>
      <w:tr w:rsidR="007E4582" w:rsidRPr="00546FBC" w14:paraId="24D31524" w14:textId="77777777" w:rsidTr="007E4582">
        <w:trPr>
          <w:trHeight w:val="1115"/>
        </w:trPr>
        <w:tc>
          <w:tcPr>
            <w:tcW w:w="2322" w:type="dxa"/>
          </w:tcPr>
          <w:p w14:paraId="1F3FB2C1" w14:textId="77777777" w:rsidR="007E4582" w:rsidRPr="00546FBC" w:rsidRDefault="007E4582" w:rsidP="00640A6E">
            <w:pPr>
              <w:spacing w:line="360" w:lineRule="auto"/>
              <w:contextualSpacing/>
              <w:jc w:val="both"/>
              <w:rPr>
                <w:b w:val="0"/>
                <w:bCs/>
                <w:szCs w:val="24"/>
              </w:rPr>
            </w:pPr>
            <w:r w:rsidRPr="00546FBC">
              <w:rPr>
                <w:b w:val="0"/>
                <w:bCs/>
                <w:szCs w:val="24"/>
              </w:rPr>
              <w:t>Login</w:t>
            </w:r>
          </w:p>
        </w:tc>
        <w:tc>
          <w:tcPr>
            <w:tcW w:w="2948" w:type="dxa"/>
          </w:tcPr>
          <w:p w14:paraId="69B96C0E" w14:textId="645206B1" w:rsidR="007E4582" w:rsidRPr="00546FBC" w:rsidRDefault="007E4582" w:rsidP="00640A6E">
            <w:pPr>
              <w:spacing w:line="360" w:lineRule="auto"/>
              <w:contextualSpacing/>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enters the default username and password to log in.</w:t>
            </w:r>
          </w:p>
        </w:tc>
        <w:tc>
          <w:tcPr>
            <w:tcW w:w="2668" w:type="dxa"/>
          </w:tcPr>
          <w:p w14:paraId="09733C0B" w14:textId="7FC9475B" w:rsidR="007E4582" w:rsidRPr="00546FBC" w:rsidRDefault="007E4582" w:rsidP="00640A6E">
            <w:pPr>
              <w:spacing w:line="360" w:lineRule="auto"/>
              <w:contextualSpacing/>
              <w:jc w:val="both"/>
              <w:rPr>
                <w:b w:val="0"/>
                <w:bCs/>
                <w:szCs w:val="24"/>
              </w:rPr>
            </w:pPr>
            <w:r w:rsidRPr="00546FBC">
              <w:rPr>
                <w:b w:val="0"/>
                <w:szCs w:val="24"/>
              </w:rPr>
              <w:t>Owner, Worker, and Veterinarian</w:t>
            </w:r>
          </w:p>
        </w:tc>
      </w:tr>
      <w:tr w:rsidR="007E4582" w:rsidRPr="00546FBC" w14:paraId="2D68BD99" w14:textId="77777777" w:rsidTr="007E4582">
        <w:trPr>
          <w:trHeight w:val="739"/>
        </w:trPr>
        <w:tc>
          <w:tcPr>
            <w:tcW w:w="2322" w:type="dxa"/>
          </w:tcPr>
          <w:p w14:paraId="0E83886C" w14:textId="47F606BC" w:rsidR="007E4582" w:rsidRPr="00546FBC" w:rsidRDefault="007E4582" w:rsidP="00640A6E">
            <w:pPr>
              <w:spacing w:line="360" w:lineRule="auto"/>
              <w:jc w:val="both"/>
              <w:rPr>
                <w:b w:val="0"/>
                <w:bCs/>
                <w:szCs w:val="24"/>
              </w:rPr>
            </w:pPr>
            <w:r w:rsidRPr="00546FBC">
              <w:rPr>
                <w:b w:val="0"/>
                <w:bCs/>
                <w:szCs w:val="24"/>
              </w:rPr>
              <w:t>Create User Accounts</w:t>
            </w:r>
          </w:p>
        </w:tc>
        <w:tc>
          <w:tcPr>
            <w:tcW w:w="2948" w:type="dxa"/>
          </w:tcPr>
          <w:p w14:paraId="67155F63" w14:textId="1DAE4A2A"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enters the user </w:t>
            </w:r>
            <w:r w:rsidR="005A6BBD" w:rsidRPr="00546FBC">
              <w:rPr>
                <w:b w:val="0"/>
                <w:bCs/>
                <w:szCs w:val="24"/>
              </w:rPr>
              <w:t xml:space="preserve">account </w:t>
            </w:r>
            <w:r w:rsidRPr="00546FBC">
              <w:rPr>
                <w:b w:val="0"/>
                <w:bCs/>
                <w:szCs w:val="24"/>
              </w:rPr>
              <w:t>details to register.</w:t>
            </w:r>
          </w:p>
        </w:tc>
        <w:tc>
          <w:tcPr>
            <w:tcW w:w="2668" w:type="dxa"/>
          </w:tcPr>
          <w:p w14:paraId="39F95619" w14:textId="75FC1257"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4885EA7" w14:textId="77777777" w:rsidTr="007E4582">
        <w:trPr>
          <w:trHeight w:val="1101"/>
        </w:trPr>
        <w:tc>
          <w:tcPr>
            <w:tcW w:w="2322" w:type="dxa"/>
          </w:tcPr>
          <w:p w14:paraId="263E591F" w14:textId="532538D3" w:rsidR="007E4582" w:rsidRPr="00546FBC" w:rsidRDefault="007E4582" w:rsidP="00640A6E">
            <w:pPr>
              <w:spacing w:line="360" w:lineRule="auto"/>
              <w:jc w:val="both"/>
              <w:rPr>
                <w:b w:val="0"/>
                <w:bCs/>
                <w:szCs w:val="24"/>
              </w:rPr>
            </w:pPr>
            <w:r w:rsidRPr="00546FBC">
              <w:rPr>
                <w:b w:val="0"/>
                <w:bCs/>
                <w:szCs w:val="24"/>
              </w:rPr>
              <w:t>Search and View User Account</w:t>
            </w:r>
          </w:p>
        </w:tc>
        <w:tc>
          <w:tcPr>
            <w:tcW w:w="2948" w:type="dxa"/>
          </w:tcPr>
          <w:p w14:paraId="40EDB920" w14:textId="7811665B"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for specific user </w:t>
            </w:r>
            <w:r w:rsidR="005A6BBD" w:rsidRPr="00546FBC">
              <w:rPr>
                <w:b w:val="0"/>
                <w:bCs/>
                <w:szCs w:val="24"/>
              </w:rPr>
              <w:t xml:space="preserve">account </w:t>
            </w:r>
            <w:r w:rsidRPr="00546FBC">
              <w:rPr>
                <w:b w:val="0"/>
                <w:bCs/>
                <w:szCs w:val="24"/>
              </w:rPr>
              <w:t>details and enters the registered user's username to view details.</w:t>
            </w:r>
          </w:p>
        </w:tc>
        <w:tc>
          <w:tcPr>
            <w:tcW w:w="2668" w:type="dxa"/>
          </w:tcPr>
          <w:p w14:paraId="7AE3E9AC" w14:textId="79AA0F46"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701F763" w14:textId="77777777" w:rsidTr="007E4582">
        <w:trPr>
          <w:trHeight w:val="739"/>
        </w:trPr>
        <w:tc>
          <w:tcPr>
            <w:tcW w:w="2322" w:type="dxa"/>
          </w:tcPr>
          <w:p w14:paraId="4EA3E730" w14:textId="3740CD87" w:rsidR="007E4582" w:rsidRPr="00546FBC" w:rsidRDefault="007E4582" w:rsidP="00640A6E">
            <w:pPr>
              <w:spacing w:line="360" w:lineRule="auto"/>
              <w:jc w:val="both"/>
              <w:rPr>
                <w:b w:val="0"/>
                <w:bCs/>
                <w:szCs w:val="24"/>
              </w:rPr>
            </w:pPr>
            <w:r w:rsidRPr="00546FBC">
              <w:rPr>
                <w:b w:val="0"/>
                <w:bCs/>
                <w:szCs w:val="24"/>
              </w:rPr>
              <w:t>Search and Update User Account</w:t>
            </w:r>
          </w:p>
        </w:tc>
        <w:tc>
          <w:tcPr>
            <w:tcW w:w="2948" w:type="dxa"/>
          </w:tcPr>
          <w:p w14:paraId="00E8F0F6" w14:textId="2057820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searches for specific user</w:t>
            </w:r>
            <w:r w:rsidR="005A6BBD" w:rsidRPr="00546FBC">
              <w:rPr>
                <w:b w:val="0"/>
                <w:bCs/>
                <w:szCs w:val="24"/>
              </w:rPr>
              <w:t xml:space="preserve"> account</w:t>
            </w:r>
            <w:r w:rsidRPr="00546FBC">
              <w:rPr>
                <w:b w:val="0"/>
                <w:bCs/>
                <w:szCs w:val="24"/>
              </w:rPr>
              <w:t xml:space="preserve"> details </w:t>
            </w:r>
            <w:r w:rsidR="008F29FC" w:rsidRPr="00546FBC">
              <w:rPr>
                <w:b w:val="0"/>
                <w:bCs/>
                <w:szCs w:val="24"/>
              </w:rPr>
              <w:t xml:space="preserve">and </w:t>
            </w:r>
            <w:r w:rsidRPr="00546FBC">
              <w:rPr>
                <w:b w:val="0"/>
                <w:bCs/>
                <w:szCs w:val="24"/>
              </w:rPr>
              <w:t xml:space="preserve">enters the user </w:t>
            </w:r>
            <w:r w:rsidR="00860EB2" w:rsidRPr="00546FBC">
              <w:rPr>
                <w:b w:val="0"/>
                <w:bCs/>
                <w:szCs w:val="24"/>
              </w:rPr>
              <w:t>details</w:t>
            </w:r>
            <w:r w:rsidRPr="00546FBC">
              <w:rPr>
                <w:b w:val="0"/>
                <w:bCs/>
                <w:szCs w:val="24"/>
              </w:rPr>
              <w:t xml:space="preserve"> to update. </w:t>
            </w:r>
          </w:p>
        </w:tc>
        <w:tc>
          <w:tcPr>
            <w:tcW w:w="2668" w:type="dxa"/>
          </w:tcPr>
          <w:p w14:paraId="0370BCA7" w14:textId="3153455D" w:rsidR="007E4582" w:rsidRPr="00546FBC" w:rsidRDefault="000B3595" w:rsidP="00640A6E">
            <w:pPr>
              <w:spacing w:line="360" w:lineRule="auto"/>
              <w:contextualSpacing/>
              <w:jc w:val="both"/>
              <w:rPr>
                <w:b w:val="0"/>
                <w:bCs/>
                <w:szCs w:val="24"/>
              </w:rPr>
            </w:pPr>
            <w:r w:rsidRPr="00546FBC">
              <w:rPr>
                <w:b w:val="0"/>
                <w:szCs w:val="24"/>
              </w:rPr>
              <w:t>Owner</w:t>
            </w:r>
          </w:p>
        </w:tc>
      </w:tr>
      <w:tr w:rsidR="007E4582" w:rsidRPr="00546FBC" w14:paraId="47C0EAE9" w14:textId="77777777" w:rsidTr="007E4582">
        <w:trPr>
          <w:trHeight w:val="1101"/>
        </w:trPr>
        <w:tc>
          <w:tcPr>
            <w:tcW w:w="2322" w:type="dxa"/>
          </w:tcPr>
          <w:p w14:paraId="417C5016" w14:textId="04C3E9E4" w:rsidR="007E4582" w:rsidRPr="00546FBC" w:rsidRDefault="007E4582" w:rsidP="00640A6E">
            <w:pPr>
              <w:spacing w:line="360" w:lineRule="auto"/>
              <w:jc w:val="both"/>
              <w:rPr>
                <w:b w:val="0"/>
                <w:bCs/>
                <w:szCs w:val="24"/>
              </w:rPr>
            </w:pPr>
            <w:r w:rsidRPr="00546FBC">
              <w:rPr>
                <w:b w:val="0"/>
                <w:bCs/>
                <w:szCs w:val="24"/>
              </w:rPr>
              <w:t>Search and Remove User Account</w:t>
            </w:r>
          </w:p>
        </w:tc>
        <w:tc>
          <w:tcPr>
            <w:tcW w:w="2948" w:type="dxa"/>
          </w:tcPr>
          <w:p w14:paraId="591942A0" w14:textId="582527D4"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w:t>
            </w:r>
            <w:r w:rsidR="008F29FC" w:rsidRPr="00546FBC">
              <w:rPr>
                <w:b w:val="0"/>
                <w:bCs/>
                <w:szCs w:val="24"/>
              </w:rPr>
              <w:t xml:space="preserve">for </w:t>
            </w:r>
            <w:r w:rsidRPr="00546FBC">
              <w:rPr>
                <w:b w:val="0"/>
                <w:bCs/>
                <w:szCs w:val="24"/>
              </w:rPr>
              <w:t xml:space="preserve">specific user </w:t>
            </w:r>
            <w:r w:rsidR="005A6BBD" w:rsidRPr="00546FBC">
              <w:rPr>
                <w:b w:val="0"/>
                <w:bCs/>
                <w:szCs w:val="24"/>
              </w:rPr>
              <w:t xml:space="preserve">account </w:t>
            </w:r>
            <w:r w:rsidRPr="00546FBC">
              <w:rPr>
                <w:b w:val="0"/>
                <w:bCs/>
                <w:szCs w:val="24"/>
              </w:rPr>
              <w:t xml:space="preserve">details to </w:t>
            </w:r>
            <w:r w:rsidR="00860EB2" w:rsidRPr="00546FBC">
              <w:rPr>
                <w:b w:val="0"/>
                <w:bCs/>
                <w:szCs w:val="24"/>
              </w:rPr>
              <w:t>remove.</w:t>
            </w:r>
          </w:p>
        </w:tc>
        <w:tc>
          <w:tcPr>
            <w:tcW w:w="2668" w:type="dxa"/>
          </w:tcPr>
          <w:p w14:paraId="391DCFFD" w14:textId="1CB4A18D"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78E0154B" w14:textId="77777777" w:rsidTr="007E4582">
        <w:trPr>
          <w:trHeight w:val="1101"/>
        </w:trPr>
        <w:tc>
          <w:tcPr>
            <w:tcW w:w="2322" w:type="dxa"/>
          </w:tcPr>
          <w:p w14:paraId="4F00C9DB" w14:textId="77777777" w:rsidR="007E4582" w:rsidRPr="00546FBC" w:rsidRDefault="007E4582" w:rsidP="00640A6E">
            <w:pPr>
              <w:spacing w:line="360" w:lineRule="auto"/>
              <w:jc w:val="both"/>
              <w:rPr>
                <w:b w:val="0"/>
                <w:bCs/>
                <w:szCs w:val="24"/>
              </w:rPr>
            </w:pPr>
            <w:r w:rsidRPr="00546FBC">
              <w:rPr>
                <w:b w:val="0"/>
                <w:bCs/>
                <w:szCs w:val="24"/>
              </w:rPr>
              <w:lastRenderedPageBreak/>
              <w:t>Logout</w:t>
            </w:r>
          </w:p>
        </w:tc>
        <w:tc>
          <w:tcPr>
            <w:tcW w:w="2948" w:type="dxa"/>
          </w:tcPr>
          <w:p w14:paraId="6C4CAEE6" w14:textId="61725C3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selects the logout in the </w:t>
            </w:r>
            <w:r w:rsidR="00860EB2" w:rsidRPr="00546FBC">
              <w:rPr>
                <w:b w:val="0"/>
                <w:bCs/>
                <w:szCs w:val="24"/>
              </w:rPr>
              <w:t>sidebar navigation panel</w:t>
            </w:r>
            <w:r w:rsidRPr="00546FBC">
              <w:rPr>
                <w:b w:val="0"/>
                <w:bCs/>
                <w:szCs w:val="24"/>
              </w:rPr>
              <w:t xml:space="preserve"> to exit the system.</w:t>
            </w:r>
          </w:p>
        </w:tc>
        <w:tc>
          <w:tcPr>
            <w:tcW w:w="2668" w:type="dxa"/>
          </w:tcPr>
          <w:p w14:paraId="54DE8D50" w14:textId="3F15EB6D" w:rsidR="007E4582" w:rsidRPr="00546FBC" w:rsidRDefault="005958FB" w:rsidP="00640A6E">
            <w:pPr>
              <w:spacing w:line="360" w:lineRule="auto"/>
              <w:contextualSpacing/>
              <w:jc w:val="both"/>
              <w:rPr>
                <w:b w:val="0"/>
                <w:bCs/>
                <w:szCs w:val="24"/>
              </w:rPr>
            </w:pPr>
            <w:r w:rsidRPr="00546FBC">
              <w:rPr>
                <w:b w:val="0"/>
                <w:szCs w:val="24"/>
              </w:rPr>
              <w:t>Owner, Worker, and Veterinarian</w:t>
            </w:r>
          </w:p>
        </w:tc>
      </w:tr>
    </w:tbl>
    <w:p w14:paraId="023585B4" w14:textId="77777777" w:rsidR="007E4582" w:rsidRPr="00546FBC" w:rsidRDefault="007E4582" w:rsidP="009078DD">
      <w:pPr>
        <w:rPr>
          <w:rFonts w:cs="Times New Roman"/>
          <w:szCs w:val="24"/>
          <w:lang w:eastAsia="en-PH"/>
        </w:rPr>
      </w:pPr>
    </w:p>
    <w:p w14:paraId="226D5D32" w14:textId="47F6B5C3" w:rsidR="000B1B54" w:rsidRPr="00546FBC" w:rsidRDefault="000B1B54" w:rsidP="00773FC5">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8</w:t>
      </w:r>
      <w:r w:rsidRPr="00546FBC">
        <w:rPr>
          <w:rFonts w:cs="Times New Roman"/>
          <w:bCs/>
          <w:szCs w:val="24"/>
          <w:lang w:eastAsia="en-PH"/>
        </w:rPr>
        <w:t xml:space="preserve">: Event Decomposition of the </w:t>
      </w:r>
      <w:r w:rsidR="006C4CB3" w:rsidRPr="00546FBC">
        <w:rPr>
          <w:rFonts w:cs="Times New Roman"/>
          <w:bCs/>
          <w:szCs w:val="24"/>
          <w:lang w:eastAsia="en-PH"/>
        </w:rPr>
        <w:t>User Management</w:t>
      </w:r>
      <w:r w:rsidRPr="00546FBC">
        <w:rPr>
          <w:rFonts w:cs="Times New Roman"/>
          <w:bCs/>
          <w:szCs w:val="24"/>
          <w:lang w:eastAsia="en-PH"/>
        </w:rPr>
        <w:t xml:space="preserve"> Module</w:t>
      </w:r>
    </w:p>
    <w:p w14:paraId="5E09619B" w14:textId="77777777" w:rsidR="00E12492" w:rsidRPr="00546FBC" w:rsidRDefault="00E12492" w:rsidP="007E4582">
      <w:pPr>
        <w:tabs>
          <w:tab w:val="left" w:pos="3860"/>
          <w:tab w:val="center" w:pos="4320"/>
        </w:tabs>
        <w:jc w:val="both"/>
        <w:rPr>
          <w:rFonts w:cs="Times New Roman"/>
          <w:szCs w:val="24"/>
          <w:lang w:eastAsia="en-PH"/>
        </w:rPr>
      </w:pPr>
    </w:p>
    <w:p w14:paraId="4FF3C0E4" w14:textId="3553F5B9" w:rsidR="000B1B54" w:rsidRPr="00546FBC" w:rsidRDefault="00382715" w:rsidP="000B1B54">
      <w:pPr>
        <w:jc w:val="both"/>
        <w:rPr>
          <w:rFonts w:cs="Times New Roman"/>
          <w:noProof/>
          <w:szCs w:val="24"/>
          <w:lang w:eastAsia="en-PH"/>
        </w:rPr>
      </w:pPr>
      <w:r w:rsidRPr="00546FBC">
        <w:rPr>
          <w:b w:val="0"/>
          <w:noProof/>
        </w:rPr>
        <w:drawing>
          <wp:anchor distT="0" distB="0" distL="114300" distR="114300" simplePos="0" relativeHeight="251984384" behindDoc="1" locked="0" layoutInCell="1" allowOverlap="1" wp14:anchorId="53DB2304" wp14:editId="459C2CFC">
            <wp:simplePos x="0" y="0"/>
            <wp:positionH relativeFrom="column">
              <wp:posOffset>549062</wp:posOffset>
            </wp:positionH>
            <wp:positionV relativeFrom="paragraph">
              <wp:posOffset>45629</wp:posOffset>
            </wp:positionV>
            <wp:extent cx="4876800" cy="3259102"/>
            <wp:effectExtent l="0" t="0" r="0" b="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76800" cy="3259102"/>
                    </a:xfrm>
                    <a:prstGeom prst="rect">
                      <a:avLst/>
                    </a:prstGeom>
                    <a:noFill/>
                    <a:ln>
                      <a:noFill/>
                    </a:ln>
                  </pic:spPr>
                </pic:pic>
              </a:graphicData>
            </a:graphic>
          </wp:anchor>
        </w:drawing>
      </w:r>
    </w:p>
    <w:p w14:paraId="746FBDB3" w14:textId="77777777" w:rsidR="000B1B54" w:rsidRPr="00546FBC" w:rsidRDefault="000B1B54" w:rsidP="000B1B54">
      <w:pPr>
        <w:rPr>
          <w:rFonts w:cs="Times New Roman"/>
          <w:szCs w:val="24"/>
          <w:lang w:eastAsia="en-PH"/>
        </w:rPr>
      </w:pPr>
    </w:p>
    <w:p w14:paraId="227B5A62" w14:textId="77777777" w:rsidR="00773FC5" w:rsidRPr="00546FBC" w:rsidRDefault="00773FC5" w:rsidP="000B1B54">
      <w:pPr>
        <w:tabs>
          <w:tab w:val="left" w:pos="3100"/>
          <w:tab w:val="center" w:pos="4320"/>
        </w:tabs>
        <w:rPr>
          <w:rFonts w:cs="Times New Roman"/>
          <w:bCs/>
          <w:szCs w:val="24"/>
          <w:lang w:eastAsia="en-PH"/>
        </w:rPr>
      </w:pPr>
    </w:p>
    <w:p w14:paraId="53617F80" w14:textId="77777777" w:rsidR="00773FC5" w:rsidRPr="00546FBC" w:rsidRDefault="00773FC5" w:rsidP="000B1B54">
      <w:pPr>
        <w:tabs>
          <w:tab w:val="left" w:pos="3100"/>
          <w:tab w:val="center" w:pos="4320"/>
        </w:tabs>
        <w:rPr>
          <w:rFonts w:cs="Times New Roman"/>
          <w:bCs/>
          <w:szCs w:val="24"/>
          <w:lang w:eastAsia="en-PH"/>
        </w:rPr>
      </w:pPr>
    </w:p>
    <w:p w14:paraId="6AC67411" w14:textId="77777777" w:rsidR="00773FC5" w:rsidRPr="00546FBC" w:rsidRDefault="00773FC5" w:rsidP="000B1B54">
      <w:pPr>
        <w:tabs>
          <w:tab w:val="left" w:pos="3100"/>
          <w:tab w:val="center" w:pos="4320"/>
        </w:tabs>
        <w:rPr>
          <w:rFonts w:cs="Times New Roman"/>
          <w:bCs/>
          <w:szCs w:val="24"/>
          <w:lang w:eastAsia="en-PH"/>
        </w:rPr>
      </w:pPr>
    </w:p>
    <w:p w14:paraId="2307161C" w14:textId="77777777" w:rsidR="00773FC5" w:rsidRPr="00546FBC" w:rsidRDefault="00773FC5" w:rsidP="000B1B54">
      <w:pPr>
        <w:tabs>
          <w:tab w:val="left" w:pos="3100"/>
          <w:tab w:val="center" w:pos="4320"/>
        </w:tabs>
        <w:rPr>
          <w:rFonts w:cs="Times New Roman"/>
          <w:bCs/>
          <w:szCs w:val="24"/>
          <w:lang w:eastAsia="en-PH"/>
        </w:rPr>
      </w:pPr>
    </w:p>
    <w:p w14:paraId="1A6DEDF3" w14:textId="77777777" w:rsidR="00773FC5" w:rsidRPr="00546FBC" w:rsidRDefault="00773FC5" w:rsidP="000B1B54">
      <w:pPr>
        <w:tabs>
          <w:tab w:val="left" w:pos="3100"/>
          <w:tab w:val="center" w:pos="4320"/>
        </w:tabs>
        <w:rPr>
          <w:rFonts w:cs="Times New Roman"/>
          <w:bCs/>
          <w:szCs w:val="24"/>
          <w:lang w:eastAsia="en-PH"/>
        </w:rPr>
      </w:pPr>
    </w:p>
    <w:p w14:paraId="04ADD839" w14:textId="77777777" w:rsidR="00773FC5" w:rsidRPr="00546FBC" w:rsidRDefault="00773FC5" w:rsidP="000B1B54">
      <w:pPr>
        <w:tabs>
          <w:tab w:val="left" w:pos="3100"/>
          <w:tab w:val="center" w:pos="4320"/>
        </w:tabs>
        <w:rPr>
          <w:rFonts w:cs="Times New Roman"/>
          <w:bCs/>
          <w:szCs w:val="24"/>
          <w:lang w:eastAsia="en-PH"/>
        </w:rPr>
      </w:pPr>
    </w:p>
    <w:p w14:paraId="48883D21" w14:textId="77777777" w:rsidR="00773FC5" w:rsidRPr="00546FBC" w:rsidRDefault="00773FC5" w:rsidP="000B1B54">
      <w:pPr>
        <w:tabs>
          <w:tab w:val="left" w:pos="3100"/>
          <w:tab w:val="center" w:pos="4320"/>
        </w:tabs>
        <w:rPr>
          <w:rFonts w:cs="Times New Roman"/>
          <w:bCs/>
          <w:szCs w:val="24"/>
          <w:lang w:eastAsia="en-PH"/>
        </w:rPr>
      </w:pPr>
    </w:p>
    <w:p w14:paraId="220240F4" w14:textId="77777777" w:rsidR="00773FC5" w:rsidRPr="00546FBC" w:rsidRDefault="00773FC5" w:rsidP="000B1B54">
      <w:pPr>
        <w:tabs>
          <w:tab w:val="left" w:pos="3100"/>
          <w:tab w:val="center" w:pos="4320"/>
        </w:tabs>
        <w:rPr>
          <w:rFonts w:cs="Times New Roman"/>
          <w:bCs/>
          <w:szCs w:val="24"/>
          <w:lang w:eastAsia="en-PH"/>
        </w:rPr>
      </w:pPr>
    </w:p>
    <w:p w14:paraId="6C96FC17" w14:textId="77777777" w:rsidR="00773FC5" w:rsidRPr="00546FBC" w:rsidRDefault="00773FC5" w:rsidP="000B1B54">
      <w:pPr>
        <w:tabs>
          <w:tab w:val="left" w:pos="3100"/>
          <w:tab w:val="center" w:pos="4320"/>
        </w:tabs>
        <w:rPr>
          <w:rFonts w:cs="Times New Roman"/>
          <w:bCs/>
          <w:szCs w:val="24"/>
          <w:lang w:eastAsia="en-PH"/>
        </w:rPr>
      </w:pPr>
    </w:p>
    <w:p w14:paraId="1BF94FCE" w14:textId="77777777" w:rsidR="00773FC5" w:rsidRPr="00546FBC" w:rsidRDefault="00773FC5" w:rsidP="000B1B54">
      <w:pPr>
        <w:tabs>
          <w:tab w:val="left" w:pos="3100"/>
          <w:tab w:val="center" w:pos="4320"/>
        </w:tabs>
        <w:rPr>
          <w:rFonts w:cs="Times New Roman"/>
          <w:bCs/>
          <w:szCs w:val="24"/>
          <w:lang w:eastAsia="en-PH"/>
        </w:rPr>
      </w:pPr>
    </w:p>
    <w:p w14:paraId="6A31CE25" w14:textId="77777777" w:rsidR="00773FC5" w:rsidRPr="00546FBC" w:rsidRDefault="00773FC5" w:rsidP="000B1B54">
      <w:pPr>
        <w:tabs>
          <w:tab w:val="left" w:pos="3100"/>
          <w:tab w:val="center" w:pos="4320"/>
        </w:tabs>
        <w:rPr>
          <w:rFonts w:cs="Times New Roman"/>
          <w:bCs/>
          <w:szCs w:val="24"/>
          <w:lang w:eastAsia="en-PH"/>
        </w:rPr>
      </w:pPr>
    </w:p>
    <w:p w14:paraId="0622B1BE" w14:textId="77777777" w:rsidR="00773FC5" w:rsidRPr="00546FBC" w:rsidRDefault="00773FC5" w:rsidP="000B1B54">
      <w:pPr>
        <w:tabs>
          <w:tab w:val="left" w:pos="3100"/>
          <w:tab w:val="center" w:pos="4320"/>
        </w:tabs>
        <w:rPr>
          <w:rFonts w:cs="Times New Roman"/>
          <w:bCs/>
          <w:szCs w:val="24"/>
          <w:lang w:eastAsia="en-PH"/>
        </w:rPr>
      </w:pPr>
    </w:p>
    <w:p w14:paraId="13616B59" w14:textId="77777777" w:rsidR="00773FC5" w:rsidRPr="00546FBC" w:rsidRDefault="00773FC5" w:rsidP="000B1B54">
      <w:pPr>
        <w:tabs>
          <w:tab w:val="left" w:pos="3100"/>
          <w:tab w:val="center" w:pos="4320"/>
        </w:tabs>
        <w:rPr>
          <w:rFonts w:cs="Times New Roman"/>
          <w:bCs/>
          <w:szCs w:val="24"/>
          <w:lang w:eastAsia="en-PH"/>
        </w:rPr>
      </w:pPr>
    </w:p>
    <w:p w14:paraId="48762A40" w14:textId="77777777" w:rsidR="00773FC5" w:rsidRPr="00546FBC" w:rsidRDefault="00773FC5" w:rsidP="000B1B54">
      <w:pPr>
        <w:tabs>
          <w:tab w:val="left" w:pos="3100"/>
          <w:tab w:val="center" w:pos="4320"/>
        </w:tabs>
        <w:rPr>
          <w:rFonts w:cs="Times New Roman"/>
          <w:bCs/>
          <w:szCs w:val="24"/>
          <w:lang w:eastAsia="en-PH"/>
        </w:rPr>
      </w:pPr>
    </w:p>
    <w:p w14:paraId="414FEDCD" w14:textId="77777777" w:rsidR="00773FC5" w:rsidRPr="00546FBC" w:rsidRDefault="00773FC5" w:rsidP="000B1B54">
      <w:pPr>
        <w:tabs>
          <w:tab w:val="left" w:pos="3100"/>
          <w:tab w:val="center" w:pos="4320"/>
        </w:tabs>
        <w:rPr>
          <w:rFonts w:cs="Times New Roman"/>
          <w:bCs/>
          <w:szCs w:val="24"/>
          <w:lang w:eastAsia="en-PH"/>
        </w:rPr>
      </w:pPr>
    </w:p>
    <w:p w14:paraId="0CA980E1" w14:textId="77777777" w:rsidR="00773FC5" w:rsidRPr="00546FBC" w:rsidRDefault="00773FC5" w:rsidP="000B1B54">
      <w:pPr>
        <w:tabs>
          <w:tab w:val="left" w:pos="3100"/>
          <w:tab w:val="center" w:pos="4320"/>
        </w:tabs>
        <w:rPr>
          <w:rFonts w:cs="Times New Roman"/>
          <w:bCs/>
          <w:szCs w:val="24"/>
          <w:lang w:eastAsia="en-PH"/>
        </w:rPr>
      </w:pPr>
    </w:p>
    <w:p w14:paraId="72C2B627" w14:textId="77777777" w:rsidR="00773FC5" w:rsidRPr="00546FBC" w:rsidRDefault="00773FC5" w:rsidP="000B1B54">
      <w:pPr>
        <w:tabs>
          <w:tab w:val="left" w:pos="3100"/>
          <w:tab w:val="center" w:pos="4320"/>
        </w:tabs>
        <w:rPr>
          <w:rFonts w:cs="Times New Roman"/>
          <w:bCs/>
          <w:szCs w:val="24"/>
          <w:lang w:eastAsia="en-PH"/>
        </w:rPr>
      </w:pPr>
    </w:p>
    <w:p w14:paraId="5DC49FFD" w14:textId="77777777" w:rsidR="00773FC5" w:rsidRPr="00546FBC" w:rsidRDefault="00773FC5" w:rsidP="000B1B54">
      <w:pPr>
        <w:tabs>
          <w:tab w:val="left" w:pos="3100"/>
          <w:tab w:val="center" w:pos="4320"/>
        </w:tabs>
        <w:rPr>
          <w:rFonts w:cs="Times New Roman"/>
          <w:bCs/>
          <w:szCs w:val="24"/>
          <w:lang w:eastAsia="en-PH"/>
        </w:rPr>
      </w:pPr>
    </w:p>
    <w:p w14:paraId="67CA27DA" w14:textId="65B927EF" w:rsidR="00E12492" w:rsidRPr="00546FBC" w:rsidRDefault="000B1B54"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28</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001C11EA" w:rsidRPr="00546FBC">
        <w:rPr>
          <w:rFonts w:cs="Times New Roman"/>
          <w:bCs/>
          <w:szCs w:val="24"/>
          <w:lang w:eastAsia="en-PH"/>
        </w:rPr>
        <w:t>User Management</w:t>
      </w:r>
      <w:r w:rsidRPr="00546FBC">
        <w:rPr>
          <w:rFonts w:cs="Times New Roman"/>
          <w:bCs/>
          <w:szCs w:val="24"/>
          <w:lang w:eastAsia="en-PH"/>
        </w:rPr>
        <w:t xml:space="preserve"> Module</w:t>
      </w:r>
    </w:p>
    <w:p w14:paraId="479EA6A5" w14:textId="2C6BE77A" w:rsidR="00E12492" w:rsidRPr="00546FBC" w:rsidRDefault="00E12492" w:rsidP="00E12492">
      <w:pPr>
        <w:tabs>
          <w:tab w:val="left" w:pos="3100"/>
          <w:tab w:val="center" w:pos="4320"/>
        </w:tabs>
        <w:rPr>
          <w:rFonts w:cs="Times New Roman"/>
          <w:noProof/>
          <w:szCs w:val="24"/>
          <w:lang w:eastAsia="en-PH"/>
        </w:rPr>
      </w:pPr>
    </w:p>
    <w:p w14:paraId="429BFD80" w14:textId="7558EA98" w:rsidR="00E12492" w:rsidRPr="00546FBC" w:rsidRDefault="00E12492" w:rsidP="00E12492">
      <w:pPr>
        <w:tabs>
          <w:tab w:val="left" w:pos="3100"/>
          <w:tab w:val="center" w:pos="4320"/>
        </w:tabs>
        <w:rPr>
          <w:rFonts w:cs="Times New Roman"/>
          <w:noProof/>
          <w:szCs w:val="24"/>
          <w:lang w:eastAsia="en-PH"/>
        </w:rPr>
      </w:pPr>
    </w:p>
    <w:p w14:paraId="6F2CB3EA" w14:textId="20FF0B06" w:rsidR="00E12492" w:rsidRPr="00546FBC" w:rsidRDefault="00E12492" w:rsidP="00E12492">
      <w:pPr>
        <w:tabs>
          <w:tab w:val="left" w:pos="3100"/>
          <w:tab w:val="center" w:pos="4320"/>
        </w:tabs>
        <w:rPr>
          <w:rFonts w:cs="Times New Roman"/>
          <w:noProof/>
          <w:szCs w:val="24"/>
          <w:lang w:eastAsia="en-PH"/>
        </w:rPr>
      </w:pPr>
    </w:p>
    <w:p w14:paraId="7356B81F" w14:textId="60E28062" w:rsidR="00E12492" w:rsidRPr="00546FBC" w:rsidRDefault="00E12492" w:rsidP="00E12492">
      <w:pPr>
        <w:tabs>
          <w:tab w:val="left" w:pos="3100"/>
          <w:tab w:val="center" w:pos="4320"/>
        </w:tabs>
        <w:rPr>
          <w:rFonts w:cs="Times New Roman"/>
          <w:noProof/>
          <w:szCs w:val="24"/>
          <w:lang w:eastAsia="en-PH"/>
        </w:rPr>
      </w:pPr>
    </w:p>
    <w:p w14:paraId="6C642B02" w14:textId="59D2CBC9" w:rsidR="00E12492" w:rsidRPr="00546FBC" w:rsidRDefault="00E12492" w:rsidP="00E12492">
      <w:pPr>
        <w:tabs>
          <w:tab w:val="left" w:pos="3100"/>
          <w:tab w:val="center" w:pos="4320"/>
        </w:tabs>
        <w:rPr>
          <w:rFonts w:cs="Times New Roman"/>
          <w:noProof/>
          <w:szCs w:val="24"/>
          <w:lang w:eastAsia="en-PH"/>
        </w:rPr>
      </w:pPr>
    </w:p>
    <w:p w14:paraId="06E0B2C4" w14:textId="7536CD63" w:rsidR="00E12492" w:rsidRPr="00546FBC" w:rsidRDefault="00E12492" w:rsidP="00E12492">
      <w:pPr>
        <w:tabs>
          <w:tab w:val="left" w:pos="3100"/>
          <w:tab w:val="center" w:pos="4320"/>
        </w:tabs>
        <w:rPr>
          <w:rFonts w:cs="Times New Roman"/>
          <w:noProof/>
          <w:szCs w:val="24"/>
          <w:lang w:eastAsia="en-PH"/>
        </w:rPr>
      </w:pPr>
    </w:p>
    <w:p w14:paraId="5272340B" w14:textId="02436530" w:rsidR="00E12492" w:rsidRPr="00546FBC" w:rsidRDefault="00E12492" w:rsidP="00E12492">
      <w:pPr>
        <w:tabs>
          <w:tab w:val="left" w:pos="3100"/>
          <w:tab w:val="center" w:pos="4320"/>
        </w:tabs>
        <w:rPr>
          <w:rFonts w:cs="Times New Roman"/>
          <w:noProof/>
          <w:szCs w:val="24"/>
          <w:lang w:eastAsia="en-PH"/>
        </w:rPr>
      </w:pPr>
    </w:p>
    <w:p w14:paraId="6E8D9815" w14:textId="49105FEE" w:rsidR="00E12492" w:rsidRPr="00546FBC" w:rsidRDefault="00E12492" w:rsidP="00E12492">
      <w:pPr>
        <w:tabs>
          <w:tab w:val="left" w:pos="3100"/>
          <w:tab w:val="center" w:pos="4320"/>
        </w:tabs>
        <w:rPr>
          <w:rFonts w:cs="Times New Roman"/>
          <w:noProof/>
          <w:szCs w:val="24"/>
          <w:lang w:eastAsia="en-PH"/>
        </w:rPr>
      </w:pPr>
    </w:p>
    <w:p w14:paraId="143D1970" w14:textId="0705875A" w:rsidR="00E12492" w:rsidRPr="00546FBC" w:rsidRDefault="00E12492" w:rsidP="00E12492">
      <w:pPr>
        <w:tabs>
          <w:tab w:val="left" w:pos="3100"/>
          <w:tab w:val="center" w:pos="4320"/>
        </w:tabs>
        <w:rPr>
          <w:rFonts w:cs="Times New Roman"/>
          <w:noProof/>
          <w:szCs w:val="24"/>
          <w:lang w:eastAsia="en-PH"/>
        </w:rPr>
      </w:pPr>
    </w:p>
    <w:p w14:paraId="7A263ADE" w14:textId="27AD592D" w:rsidR="00E12492" w:rsidRPr="00546FBC" w:rsidRDefault="00E12492" w:rsidP="00E12492">
      <w:pPr>
        <w:tabs>
          <w:tab w:val="left" w:pos="3100"/>
          <w:tab w:val="center" w:pos="4320"/>
        </w:tabs>
        <w:rPr>
          <w:rFonts w:cs="Times New Roman"/>
          <w:noProof/>
          <w:szCs w:val="24"/>
          <w:lang w:eastAsia="en-PH"/>
        </w:rPr>
      </w:pPr>
    </w:p>
    <w:p w14:paraId="4042D702" w14:textId="5F3F4263" w:rsidR="00E12492" w:rsidRPr="00546FBC" w:rsidRDefault="00E12492" w:rsidP="00E12492">
      <w:pPr>
        <w:tabs>
          <w:tab w:val="left" w:pos="3100"/>
          <w:tab w:val="center" w:pos="4320"/>
        </w:tabs>
        <w:rPr>
          <w:rFonts w:cs="Times New Roman"/>
          <w:noProof/>
          <w:szCs w:val="24"/>
          <w:lang w:eastAsia="en-PH"/>
        </w:rPr>
      </w:pPr>
    </w:p>
    <w:p w14:paraId="18E2C7EE" w14:textId="4F1CA185" w:rsidR="00E12492" w:rsidRPr="00546FBC" w:rsidRDefault="00E12492" w:rsidP="00E12492">
      <w:pPr>
        <w:tabs>
          <w:tab w:val="left" w:pos="3100"/>
          <w:tab w:val="center" w:pos="4320"/>
        </w:tabs>
        <w:rPr>
          <w:rFonts w:cs="Times New Roman"/>
          <w:noProof/>
          <w:szCs w:val="24"/>
          <w:lang w:eastAsia="en-PH"/>
        </w:rPr>
      </w:pPr>
    </w:p>
    <w:p w14:paraId="186D3DAA" w14:textId="248593C8" w:rsidR="00E12492" w:rsidRPr="00546FBC" w:rsidRDefault="00E12492" w:rsidP="00E12492">
      <w:pPr>
        <w:tabs>
          <w:tab w:val="left" w:pos="3100"/>
          <w:tab w:val="center" w:pos="4320"/>
        </w:tabs>
        <w:rPr>
          <w:rFonts w:cs="Times New Roman"/>
          <w:noProof/>
          <w:szCs w:val="24"/>
          <w:lang w:eastAsia="en-PH"/>
        </w:rPr>
      </w:pPr>
    </w:p>
    <w:p w14:paraId="33832F3C" w14:textId="77777777" w:rsidR="00990049" w:rsidRPr="00546FBC" w:rsidRDefault="00990049" w:rsidP="00E12492">
      <w:pPr>
        <w:tabs>
          <w:tab w:val="left" w:pos="3100"/>
          <w:tab w:val="center" w:pos="4320"/>
        </w:tabs>
        <w:rPr>
          <w:rFonts w:cs="Times New Roman"/>
          <w:noProof/>
          <w:szCs w:val="24"/>
          <w:lang w:eastAsia="en-PH"/>
        </w:rPr>
      </w:pPr>
    </w:p>
    <w:p w14:paraId="1959004A" w14:textId="77777777" w:rsidR="003E4D1E" w:rsidRPr="00546FBC" w:rsidRDefault="003E4D1E" w:rsidP="003E4D1E">
      <w:pPr>
        <w:spacing w:line="360" w:lineRule="auto"/>
        <w:jc w:val="both"/>
        <w:rPr>
          <w:rFonts w:cs="Times New Roman"/>
          <w:bCs/>
          <w:szCs w:val="24"/>
          <w:lang w:eastAsia="en-PH"/>
        </w:rPr>
      </w:pPr>
    </w:p>
    <w:p w14:paraId="169BE41C" w14:textId="77777777" w:rsidR="00E12492" w:rsidRPr="00546FBC" w:rsidRDefault="00E12492" w:rsidP="00E12492">
      <w:pPr>
        <w:spacing w:line="360" w:lineRule="auto"/>
        <w:rPr>
          <w:rFonts w:cs="Times New Roman"/>
          <w:bCs/>
          <w:szCs w:val="24"/>
          <w:lang w:eastAsia="en-PH"/>
        </w:rPr>
      </w:pPr>
      <w:r w:rsidRPr="00546FBC">
        <w:rPr>
          <w:b w:val="0"/>
          <w:bCs/>
          <w:noProof/>
        </w:rPr>
        <w:lastRenderedPageBreak/>
        <w:drawing>
          <wp:anchor distT="0" distB="0" distL="114300" distR="114300" simplePos="0" relativeHeight="251986432" behindDoc="1" locked="0" layoutInCell="1" allowOverlap="1" wp14:anchorId="23E89836" wp14:editId="13768F6C">
            <wp:simplePos x="0" y="0"/>
            <wp:positionH relativeFrom="column">
              <wp:posOffset>228600</wp:posOffset>
            </wp:positionH>
            <wp:positionV relativeFrom="paragraph">
              <wp:posOffset>0</wp:posOffset>
            </wp:positionV>
            <wp:extent cx="5075431" cy="4572000"/>
            <wp:effectExtent l="0" t="0" r="0" b="7620"/>
            <wp:wrapNone/>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75431"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CA94" w14:textId="77777777" w:rsidR="00E12492" w:rsidRPr="00546FBC" w:rsidRDefault="00E12492" w:rsidP="00E12492">
      <w:pPr>
        <w:spacing w:line="360" w:lineRule="auto"/>
        <w:rPr>
          <w:rFonts w:cs="Times New Roman"/>
          <w:b w:val="0"/>
          <w:szCs w:val="24"/>
          <w:lang w:eastAsia="en-PH"/>
        </w:rPr>
      </w:pPr>
    </w:p>
    <w:p w14:paraId="688A89BF" w14:textId="77777777" w:rsidR="00E12492" w:rsidRPr="00546FBC" w:rsidRDefault="00E12492" w:rsidP="00E12492">
      <w:pPr>
        <w:spacing w:line="360" w:lineRule="auto"/>
        <w:rPr>
          <w:rFonts w:cs="Times New Roman"/>
          <w:bCs/>
          <w:szCs w:val="24"/>
          <w:lang w:eastAsia="en-PH"/>
        </w:rPr>
      </w:pPr>
    </w:p>
    <w:p w14:paraId="25D35980" w14:textId="77777777" w:rsidR="00E12492" w:rsidRPr="00546FBC" w:rsidRDefault="00E12492" w:rsidP="00E12492">
      <w:pPr>
        <w:spacing w:line="360" w:lineRule="auto"/>
        <w:rPr>
          <w:rFonts w:cs="Times New Roman"/>
          <w:bCs/>
          <w:szCs w:val="24"/>
          <w:lang w:eastAsia="en-PH"/>
        </w:rPr>
      </w:pPr>
    </w:p>
    <w:p w14:paraId="381D59AB" w14:textId="77777777" w:rsidR="00E12492" w:rsidRPr="00546FBC" w:rsidRDefault="00E12492" w:rsidP="00E12492">
      <w:pPr>
        <w:spacing w:line="360" w:lineRule="auto"/>
        <w:rPr>
          <w:rFonts w:cs="Times New Roman"/>
          <w:bCs/>
          <w:szCs w:val="24"/>
          <w:lang w:eastAsia="en-PH"/>
        </w:rPr>
      </w:pPr>
    </w:p>
    <w:p w14:paraId="5905CA9D" w14:textId="77777777" w:rsidR="00E12492" w:rsidRPr="00546FBC" w:rsidRDefault="00E12492" w:rsidP="00E12492">
      <w:pPr>
        <w:spacing w:line="360" w:lineRule="auto"/>
        <w:rPr>
          <w:rFonts w:cs="Times New Roman"/>
          <w:bCs/>
          <w:szCs w:val="24"/>
          <w:lang w:eastAsia="en-PH"/>
        </w:rPr>
      </w:pPr>
    </w:p>
    <w:p w14:paraId="4E3ACC8A" w14:textId="77777777" w:rsidR="00E12492" w:rsidRPr="00546FBC" w:rsidRDefault="00E12492" w:rsidP="00E12492">
      <w:pPr>
        <w:spacing w:line="360" w:lineRule="auto"/>
        <w:rPr>
          <w:rFonts w:cs="Times New Roman"/>
          <w:bCs/>
          <w:szCs w:val="24"/>
          <w:lang w:eastAsia="en-PH"/>
        </w:rPr>
      </w:pPr>
    </w:p>
    <w:p w14:paraId="40C5AC5D" w14:textId="77777777" w:rsidR="00E12492" w:rsidRPr="00546FBC" w:rsidRDefault="00E12492" w:rsidP="00E12492">
      <w:pPr>
        <w:spacing w:line="360" w:lineRule="auto"/>
        <w:rPr>
          <w:rFonts w:cs="Times New Roman"/>
          <w:bCs/>
          <w:szCs w:val="24"/>
          <w:lang w:eastAsia="en-PH"/>
        </w:rPr>
      </w:pPr>
    </w:p>
    <w:p w14:paraId="7A724AA4" w14:textId="77777777" w:rsidR="00E12492" w:rsidRPr="00546FBC" w:rsidRDefault="00E12492" w:rsidP="00E12492">
      <w:pPr>
        <w:spacing w:line="360" w:lineRule="auto"/>
        <w:rPr>
          <w:rFonts w:cs="Times New Roman"/>
          <w:bCs/>
          <w:szCs w:val="24"/>
          <w:lang w:eastAsia="en-PH"/>
        </w:rPr>
      </w:pPr>
    </w:p>
    <w:p w14:paraId="0DA67423" w14:textId="77777777" w:rsidR="00E12492" w:rsidRPr="00546FBC" w:rsidRDefault="00E12492" w:rsidP="00E12492">
      <w:pPr>
        <w:spacing w:line="360" w:lineRule="auto"/>
        <w:rPr>
          <w:rFonts w:cs="Times New Roman"/>
          <w:bCs/>
          <w:szCs w:val="24"/>
          <w:lang w:eastAsia="en-PH"/>
        </w:rPr>
      </w:pPr>
    </w:p>
    <w:p w14:paraId="45C20E40" w14:textId="77777777" w:rsidR="00E12492" w:rsidRPr="00546FBC" w:rsidRDefault="00E12492" w:rsidP="00E12492">
      <w:pPr>
        <w:spacing w:line="360" w:lineRule="auto"/>
        <w:rPr>
          <w:rFonts w:cs="Times New Roman"/>
          <w:bCs/>
          <w:szCs w:val="24"/>
          <w:lang w:eastAsia="en-PH"/>
        </w:rPr>
      </w:pPr>
    </w:p>
    <w:p w14:paraId="40A9752E" w14:textId="77777777" w:rsidR="00E12492" w:rsidRPr="00546FBC" w:rsidRDefault="00E12492" w:rsidP="00E12492">
      <w:pPr>
        <w:spacing w:line="360" w:lineRule="auto"/>
        <w:rPr>
          <w:rFonts w:cs="Times New Roman"/>
          <w:bCs/>
          <w:szCs w:val="24"/>
          <w:lang w:eastAsia="en-PH"/>
        </w:rPr>
      </w:pPr>
    </w:p>
    <w:p w14:paraId="40014DF0" w14:textId="77777777" w:rsidR="00E12492" w:rsidRPr="00546FBC" w:rsidRDefault="00E12492" w:rsidP="00E12492">
      <w:pPr>
        <w:spacing w:line="360" w:lineRule="auto"/>
        <w:rPr>
          <w:rFonts w:cs="Times New Roman"/>
          <w:bCs/>
          <w:szCs w:val="24"/>
          <w:lang w:eastAsia="en-PH"/>
        </w:rPr>
      </w:pPr>
    </w:p>
    <w:p w14:paraId="0D17BD11" w14:textId="77777777" w:rsidR="00E12492" w:rsidRPr="00546FBC" w:rsidRDefault="00E12492" w:rsidP="00E12492">
      <w:pPr>
        <w:spacing w:line="360" w:lineRule="auto"/>
        <w:jc w:val="both"/>
        <w:rPr>
          <w:rFonts w:cs="Times New Roman"/>
          <w:bCs/>
          <w:szCs w:val="24"/>
          <w:lang w:eastAsia="en-PH"/>
        </w:rPr>
      </w:pPr>
    </w:p>
    <w:p w14:paraId="62BCF696" w14:textId="77777777" w:rsidR="00E12492" w:rsidRPr="00546FBC" w:rsidRDefault="00E12492" w:rsidP="00E12492">
      <w:pPr>
        <w:spacing w:line="360" w:lineRule="auto"/>
        <w:rPr>
          <w:rFonts w:cs="Times New Roman"/>
          <w:bCs/>
          <w:szCs w:val="24"/>
          <w:lang w:eastAsia="en-PH"/>
        </w:rPr>
      </w:pPr>
    </w:p>
    <w:p w14:paraId="064CC84A" w14:textId="77777777" w:rsidR="00E12492" w:rsidRPr="00546FBC" w:rsidRDefault="00E12492" w:rsidP="00E12492">
      <w:pPr>
        <w:spacing w:line="360" w:lineRule="auto"/>
        <w:rPr>
          <w:rFonts w:cs="Times New Roman"/>
          <w:bCs/>
          <w:szCs w:val="24"/>
          <w:lang w:eastAsia="en-PH"/>
        </w:rPr>
      </w:pPr>
    </w:p>
    <w:p w14:paraId="4AAC72A8" w14:textId="77777777" w:rsidR="00E12492" w:rsidRPr="00546FBC" w:rsidRDefault="00E12492" w:rsidP="00E12492">
      <w:pPr>
        <w:spacing w:line="360" w:lineRule="auto"/>
        <w:rPr>
          <w:rFonts w:cs="Times New Roman"/>
          <w:bCs/>
          <w:szCs w:val="24"/>
          <w:lang w:eastAsia="en-PH"/>
        </w:rPr>
      </w:pPr>
    </w:p>
    <w:p w14:paraId="54B78493" w14:textId="77777777" w:rsidR="00E12492" w:rsidRPr="00546FBC" w:rsidRDefault="00E12492" w:rsidP="00E12492">
      <w:pPr>
        <w:spacing w:line="360" w:lineRule="auto"/>
        <w:rPr>
          <w:rFonts w:cs="Times New Roman"/>
          <w:bCs/>
          <w:szCs w:val="24"/>
          <w:lang w:eastAsia="en-PH"/>
        </w:rPr>
      </w:pPr>
    </w:p>
    <w:p w14:paraId="1F65EAAC" w14:textId="0EBC41A8" w:rsidR="00E12492" w:rsidRPr="00546FBC" w:rsidRDefault="00E12492"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29</w:t>
      </w:r>
      <w:r w:rsidRPr="00546FBC">
        <w:rPr>
          <w:rFonts w:cs="Times New Roman"/>
          <w:bCs/>
          <w:szCs w:val="24"/>
          <w:lang w:eastAsia="en-PH"/>
        </w:rPr>
        <w:t>: Activity Diagram of Enter Username and Password of Login Module Use Case</w:t>
      </w:r>
    </w:p>
    <w:p w14:paraId="52E21AEC" w14:textId="3A188ADD" w:rsidR="00E12492" w:rsidRPr="00546FBC" w:rsidRDefault="00E12492" w:rsidP="000B1B54">
      <w:pPr>
        <w:tabs>
          <w:tab w:val="left" w:pos="3100"/>
          <w:tab w:val="center" w:pos="4320"/>
        </w:tabs>
        <w:rPr>
          <w:rFonts w:cs="Times New Roman"/>
          <w:noProof/>
          <w:color w:val="FF0000"/>
          <w:szCs w:val="24"/>
          <w:lang w:eastAsia="en-PH"/>
        </w:rPr>
      </w:pPr>
    </w:p>
    <w:p w14:paraId="0E5D71FA" w14:textId="0EDA2E8F" w:rsidR="00E12492" w:rsidRPr="00546FBC" w:rsidRDefault="00E12492" w:rsidP="000B1B54">
      <w:pPr>
        <w:tabs>
          <w:tab w:val="left" w:pos="3100"/>
          <w:tab w:val="center" w:pos="4320"/>
        </w:tabs>
        <w:rPr>
          <w:rFonts w:cs="Times New Roman"/>
          <w:noProof/>
          <w:color w:val="FF0000"/>
          <w:szCs w:val="24"/>
          <w:lang w:eastAsia="en-PH"/>
        </w:rPr>
      </w:pPr>
    </w:p>
    <w:p w14:paraId="0366389E" w14:textId="0396C58B" w:rsidR="00E12492" w:rsidRPr="00546FBC" w:rsidRDefault="00E12492" w:rsidP="000B1B54">
      <w:pPr>
        <w:tabs>
          <w:tab w:val="left" w:pos="3100"/>
          <w:tab w:val="center" w:pos="4320"/>
        </w:tabs>
        <w:rPr>
          <w:rFonts w:cs="Times New Roman"/>
          <w:noProof/>
          <w:color w:val="FF0000"/>
          <w:szCs w:val="24"/>
          <w:lang w:eastAsia="en-PH"/>
        </w:rPr>
      </w:pPr>
    </w:p>
    <w:p w14:paraId="4A250531" w14:textId="0944FC46" w:rsidR="00E12492" w:rsidRPr="00546FBC" w:rsidRDefault="00E12492" w:rsidP="000B1B54">
      <w:pPr>
        <w:tabs>
          <w:tab w:val="left" w:pos="3100"/>
          <w:tab w:val="center" w:pos="4320"/>
        </w:tabs>
        <w:rPr>
          <w:rFonts w:cs="Times New Roman"/>
          <w:noProof/>
          <w:color w:val="FF0000"/>
          <w:szCs w:val="24"/>
          <w:lang w:eastAsia="en-PH"/>
        </w:rPr>
      </w:pPr>
    </w:p>
    <w:p w14:paraId="368ECA3E" w14:textId="1EF18AEF" w:rsidR="00E12492" w:rsidRPr="00546FBC" w:rsidRDefault="00E12492" w:rsidP="000B1B54">
      <w:pPr>
        <w:tabs>
          <w:tab w:val="left" w:pos="3100"/>
          <w:tab w:val="center" w:pos="4320"/>
        </w:tabs>
        <w:rPr>
          <w:rFonts w:cs="Times New Roman"/>
          <w:noProof/>
          <w:color w:val="FF0000"/>
          <w:szCs w:val="24"/>
          <w:lang w:eastAsia="en-PH"/>
        </w:rPr>
      </w:pPr>
    </w:p>
    <w:p w14:paraId="336BC792" w14:textId="48D3F039" w:rsidR="00E12492" w:rsidRPr="00546FBC" w:rsidRDefault="00E12492" w:rsidP="000B1B54">
      <w:pPr>
        <w:tabs>
          <w:tab w:val="left" w:pos="3100"/>
          <w:tab w:val="center" w:pos="4320"/>
        </w:tabs>
        <w:rPr>
          <w:rFonts w:cs="Times New Roman"/>
          <w:noProof/>
          <w:color w:val="FF0000"/>
          <w:szCs w:val="24"/>
          <w:lang w:eastAsia="en-PH"/>
        </w:rPr>
      </w:pPr>
    </w:p>
    <w:p w14:paraId="05B39FCA" w14:textId="5705BD22" w:rsidR="00E12492" w:rsidRPr="00546FBC" w:rsidRDefault="00E12492" w:rsidP="000B1B54">
      <w:pPr>
        <w:tabs>
          <w:tab w:val="left" w:pos="3100"/>
          <w:tab w:val="center" w:pos="4320"/>
        </w:tabs>
        <w:rPr>
          <w:rFonts w:cs="Times New Roman"/>
          <w:noProof/>
          <w:color w:val="FF0000"/>
          <w:szCs w:val="24"/>
          <w:lang w:eastAsia="en-PH"/>
        </w:rPr>
      </w:pPr>
    </w:p>
    <w:p w14:paraId="4B22AB9A" w14:textId="0C1E1D1F" w:rsidR="00E12492" w:rsidRPr="00546FBC" w:rsidRDefault="00E12492" w:rsidP="000B1B54">
      <w:pPr>
        <w:tabs>
          <w:tab w:val="left" w:pos="3100"/>
          <w:tab w:val="center" w:pos="4320"/>
        </w:tabs>
        <w:rPr>
          <w:rFonts w:cs="Times New Roman"/>
          <w:noProof/>
          <w:color w:val="FF0000"/>
          <w:szCs w:val="24"/>
          <w:lang w:eastAsia="en-PH"/>
        </w:rPr>
      </w:pPr>
    </w:p>
    <w:p w14:paraId="7A4FF07F" w14:textId="77777777" w:rsidR="00E12492" w:rsidRPr="00546FBC" w:rsidRDefault="00E12492" w:rsidP="000B1B54">
      <w:pPr>
        <w:tabs>
          <w:tab w:val="left" w:pos="3100"/>
          <w:tab w:val="center" w:pos="4320"/>
        </w:tabs>
        <w:rPr>
          <w:rFonts w:cs="Times New Roman"/>
          <w:noProof/>
          <w:color w:val="FF0000"/>
          <w:szCs w:val="24"/>
          <w:lang w:eastAsia="en-PH"/>
        </w:rPr>
      </w:pPr>
    </w:p>
    <w:p w14:paraId="27798AC8" w14:textId="4C48EF30" w:rsidR="00545FC7" w:rsidRPr="00546FBC" w:rsidRDefault="00545FC7" w:rsidP="000B1B54">
      <w:pPr>
        <w:tabs>
          <w:tab w:val="left" w:pos="3100"/>
          <w:tab w:val="center" w:pos="4320"/>
        </w:tabs>
        <w:rPr>
          <w:rFonts w:cs="Times New Roman"/>
          <w:noProof/>
          <w:color w:val="FF0000"/>
          <w:szCs w:val="24"/>
          <w:lang w:eastAsia="en-PH"/>
        </w:rPr>
      </w:pPr>
    </w:p>
    <w:p w14:paraId="250CDD4E" w14:textId="7992BD25" w:rsidR="00E12492" w:rsidRPr="00546FBC" w:rsidRDefault="00E12492" w:rsidP="000B1B54">
      <w:pPr>
        <w:tabs>
          <w:tab w:val="left" w:pos="3100"/>
          <w:tab w:val="center" w:pos="4320"/>
        </w:tabs>
        <w:rPr>
          <w:rFonts w:cs="Times New Roman"/>
          <w:noProof/>
          <w:color w:val="FF0000"/>
          <w:szCs w:val="24"/>
          <w:lang w:eastAsia="en-PH"/>
        </w:rPr>
      </w:pPr>
    </w:p>
    <w:p w14:paraId="0D6F1D0B" w14:textId="7AB9F859" w:rsidR="00E12492" w:rsidRPr="00546FBC" w:rsidRDefault="00E12492" w:rsidP="000B1B54">
      <w:pPr>
        <w:tabs>
          <w:tab w:val="left" w:pos="3100"/>
          <w:tab w:val="center" w:pos="4320"/>
        </w:tabs>
        <w:rPr>
          <w:rFonts w:cs="Times New Roman"/>
          <w:noProof/>
          <w:color w:val="FF0000"/>
          <w:szCs w:val="24"/>
          <w:lang w:eastAsia="en-PH"/>
        </w:rPr>
      </w:pPr>
    </w:p>
    <w:p w14:paraId="4B7967DE" w14:textId="0B927B1B" w:rsidR="00E12492" w:rsidRPr="00546FBC" w:rsidRDefault="00E12492" w:rsidP="000B1B54">
      <w:pPr>
        <w:tabs>
          <w:tab w:val="left" w:pos="3100"/>
          <w:tab w:val="center" w:pos="4320"/>
        </w:tabs>
        <w:rPr>
          <w:rFonts w:cs="Times New Roman"/>
          <w:noProof/>
          <w:color w:val="FF0000"/>
          <w:szCs w:val="24"/>
          <w:lang w:eastAsia="en-PH"/>
        </w:rPr>
      </w:pPr>
    </w:p>
    <w:p w14:paraId="0D896AEA" w14:textId="6BD75E02" w:rsidR="00E12492" w:rsidRPr="00546FBC" w:rsidRDefault="00E12492" w:rsidP="000B1B54">
      <w:pPr>
        <w:tabs>
          <w:tab w:val="left" w:pos="3100"/>
          <w:tab w:val="center" w:pos="4320"/>
        </w:tabs>
        <w:rPr>
          <w:rFonts w:cs="Times New Roman"/>
          <w:noProof/>
          <w:color w:val="FF0000"/>
          <w:szCs w:val="24"/>
          <w:lang w:eastAsia="en-PH"/>
        </w:rPr>
      </w:pPr>
    </w:p>
    <w:p w14:paraId="403E6C1C" w14:textId="35C651E7" w:rsidR="00E12492" w:rsidRPr="00546FBC" w:rsidRDefault="00E12492" w:rsidP="000B1B54">
      <w:pPr>
        <w:tabs>
          <w:tab w:val="left" w:pos="3100"/>
          <w:tab w:val="center" w:pos="4320"/>
        </w:tabs>
        <w:rPr>
          <w:rFonts w:cs="Times New Roman"/>
          <w:noProof/>
          <w:color w:val="FF0000"/>
          <w:szCs w:val="24"/>
          <w:lang w:eastAsia="en-PH"/>
        </w:rPr>
      </w:pPr>
    </w:p>
    <w:p w14:paraId="1440DBB2" w14:textId="77777777" w:rsidR="00E12492" w:rsidRPr="00546FBC" w:rsidRDefault="00E12492" w:rsidP="000B1B54">
      <w:pPr>
        <w:tabs>
          <w:tab w:val="left" w:pos="3100"/>
          <w:tab w:val="center" w:pos="4320"/>
        </w:tabs>
        <w:rPr>
          <w:rFonts w:cs="Times New Roman"/>
          <w:noProof/>
          <w:color w:val="FF0000"/>
          <w:szCs w:val="24"/>
          <w:lang w:eastAsia="en-PH"/>
        </w:rPr>
      </w:pPr>
    </w:p>
    <w:p w14:paraId="7EB47CA8" w14:textId="59E05999" w:rsidR="00545FC7" w:rsidRPr="00546FBC" w:rsidRDefault="00545FC7" w:rsidP="000B1B54">
      <w:pPr>
        <w:tabs>
          <w:tab w:val="left" w:pos="3100"/>
          <w:tab w:val="center" w:pos="4320"/>
        </w:tabs>
        <w:rPr>
          <w:rFonts w:cs="Times New Roman"/>
          <w:noProof/>
          <w:color w:val="FF0000"/>
          <w:szCs w:val="24"/>
          <w:lang w:eastAsia="en-PH"/>
        </w:rPr>
      </w:pPr>
    </w:p>
    <w:p w14:paraId="6302F79C" w14:textId="6502A7B4" w:rsidR="00545FC7" w:rsidRPr="00546FBC" w:rsidRDefault="002338D9" w:rsidP="00B417F2">
      <w:pPr>
        <w:tabs>
          <w:tab w:val="left" w:pos="3100"/>
          <w:tab w:val="center" w:pos="4320"/>
        </w:tabs>
        <w:jc w:val="both"/>
        <w:rPr>
          <w:rFonts w:cs="Times New Roman"/>
          <w:noProof/>
          <w:color w:val="FF0000"/>
          <w:szCs w:val="24"/>
          <w:lang w:eastAsia="en-PH"/>
        </w:rPr>
      </w:pPr>
      <w:r w:rsidRPr="00546FBC">
        <w:rPr>
          <w:b w:val="0"/>
          <w:noProof/>
        </w:rPr>
        <w:lastRenderedPageBreak/>
        <w:drawing>
          <wp:anchor distT="0" distB="0" distL="114300" distR="114300" simplePos="0" relativeHeight="251935232" behindDoc="1" locked="0" layoutInCell="1" allowOverlap="1" wp14:anchorId="0077E1E2" wp14:editId="17B2B908">
            <wp:simplePos x="0" y="0"/>
            <wp:positionH relativeFrom="column">
              <wp:posOffset>571500</wp:posOffset>
            </wp:positionH>
            <wp:positionV relativeFrom="paragraph">
              <wp:posOffset>28893</wp:posOffset>
            </wp:positionV>
            <wp:extent cx="4534215" cy="4572000"/>
            <wp:effectExtent l="0" t="0" r="0" b="7620"/>
            <wp:wrapNone/>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3421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CD7D0" w14:textId="4DB5F194" w:rsidR="00545FC7" w:rsidRPr="00546FBC" w:rsidRDefault="00545FC7" w:rsidP="000B1B54">
      <w:pPr>
        <w:tabs>
          <w:tab w:val="left" w:pos="3100"/>
          <w:tab w:val="center" w:pos="4320"/>
        </w:tabs>
        <w:rPr>
          <w:rFonts w:cs="Times New Roman"/>
          <w:noProof/>
          <w:color w:val="FF0000"/>
          <w:szCs w:val="24"/>
          <w:lang w:eastAsia="en-PH"/>
        </w:rPr>
      </w:pPr>
    </w:p>
    <w:p w14:paraId="45F34BC4" w14:textId="34284FBF" w:rsidR="00545FC7" w:rsidRPr="00546FBC" w:rsidRDefault="00545FC7" w:rsidP="000B1B54">
      <w:pPr>
        <w:tabs>
          <w:tab w:val="left" w:pos="3100"/>
          <w:tab w:val="center" w:pos="4320"/>
        </w:tabs>
        <w:rPr>
          <w:rFonts w:cs="Times New Roman"/>
          <w:noProof/>
          <w:color w:val="FF0000"/>
          <w:szCs w:val="24"/>
          <w:lang w:eastAsia="en-PH"/>
        </w:rPr>
      </w:pPr>
    </w:p>
    <w:p w14:paraId="3FC3F2B3" w14:textId="7D4F4478" w:rsidR="00545FC7" w:rsidRPr="00546FBC" w:rsidRDefault="00545FC7" w:rsidP="000B1B54">
      <w:pPr>
        <w:tabs>
          <w:tab w:val="left" w:pos="3100"/>
          <w:tab w:val="center" w:pos="4320"/>
        </w:tabs>
        <w:rPr>
          <w:rFonts w:cs="Times New Roman"/>
          <w:noProof/>
          <w:color w:val="FF0000"/>
          <w:szCs w:val="24"/>
          <w:lang w:eastAsia="en-PH"/>
        </w:rPr>
      </w:pPr>
    </w:p>
    <w:p w14:paraId="2435593D" w14:textId="2DAD2F56" w:rsidR="00545FC7" w:rsidRPr="00546FBC" w:rsidRDefault="00545FC7" w:rsidP="000B1B54">
      <w:pPr>
        <w:tabs>
          <w:tab w:val="left" w:pos="3100"/>
          <w:tab w:val="center" w:pos="4320"/>
        </w:tabs>
        <w:rPr>
          <w:rFonts w:cs="Times New Roman"/>
          <w:noProof/>
          <w:color w:val="FF0000"/>
          <w:szCs w:val="24"/>
          <w:lang w:eastAsia="en-PH"/>
        </w:rPr>
      </w:pPr>
    </w:p>
    <w:p w14:paraId="67FDB63B" w14:textId="1F608EDD" w:rsidR="00545FC7" w:rsidRPr="00546FBC" w:rsidRDefault="00545FC7" w:rsidP="000B1B54">
      <w:pPr>
        <w:tabs>
          <w:tab w:val="left" w:pos="3100"/>
          <w:tab w:val="center" w:pos="4320"/>
        </w:tabs>
        <w:rPr>
          <w:rFonts w:cs="Times New Roman"/>
          <w:noProof/>
          <w:color w:val="FF0000"/>
          <w:szCs w:val="24"/>
          <w:lang w:eastAsia="en-PH"/>
        </w:rPr>
      </w:pPr>
    </w:p>
    <w:p w14:paraId="6A82BA15" w14:textId="34299E0F" w:rsidR="00545FC7" w:rsidRPr="00546FBC" w:rsidRDefault="00545FC7" w:rsidP="000B1B54">
      <w:pPr>
        <w:tabs>
          <w:tab w:val="left" w:pos="3100"/>
          <w:tab w:val="center" w:pos="4320"/>
        </w:tabs>
        <w:rPr>
          <w:rFonts w:cs="Times New Roman"/>
          <w:noProof/>
          <w:color w:val="FF0000"/>
          <w:szCs w:val="24"/>
          <w:lang w:eastAsia="en-PH"/>
        </w:rPr>
      </w:pPr>
    </w:p>
    <w:p w14:paraId="3BA1648A" w14:textId="336DD6CE" w:rsidR="00545FC7" w:rsidRPr="00546FBC" w:rsidRDefault="00545FC7" w:rsidP="000B1B54">
      <w:pPr>
        <w:tabs>
          <w:tab w:val="left" w:pos="3100"/>
          <w:tab w:val="center" w:pos="4320"/>
        </w:tabs>
        <w:rPr>
          <w:rFonts w:cs="Times New Roman"/>
          <w:noProof/>
          <w:color w:val="FF0000"/>
          <w:szCs w:val="24"/>
          <w:lang w:eastAsia="en-PH"/>
        </w:rPr>
      </w:pPr>
    </w:p>
    <w:p w14:paraId="049F7503" w14:textId="7458AFA8" w:rsidR="00545FC7" w:rsidRPr="00546FBC" w:rsidRDefault="00545FC7" w:rsidP="000B1B54">
      <w:pPr>
        <w:tabs>
          <w:tab w:val="left" w:pos="3100"/>
          <w:tab w:val="center" w:pos="4320"/>
        </w:tabs>
        <w:rPr>
          <w:rFonts w:cs="Times New Roman"/>
          <w:noProof/>
          <w:color w:val="FF0000"/>
          <w:szCs w:val="24"/>
          <w:lang w:eastAsia="en-PH"/>
        </w:rPr>
      </w:pPr>
    </w:p>
    <w:p w14:paraId="0957A962" w14:textId="083EDCCC" w:rsidR="00545FC7" w:rsidRPr="00546FBC" w:rsidRDefault="00545FC7" w:rsidP="000B1B54">
      <w:pPr>
        <w:tabs>
          <w:tab w:val="left" w:pos="3100"/>
          <w:tab w:val="center" w:pos="4320"/>
        </w:tabs>
        <w:rPr>
          <w:rFonts w:cs="Times New Roman"/>
          <w:noProof/>
          <w:color w:val="FF0000"/>
          <w:szCs w:val="24"/>
          <w:lang w:eastAsia="en-PH"/>
        </w:rPr>
      </w:pPr>
    </w:p>
    <w:p w14:paraId="2B8C5F13" w14:textId="668E9FA8" w:rsidR="00545FC7" w:rsidRPr="00546FBC" w:rsidRDefault="00545FC7" w:rsidP="000B1B54">
      <w:pPr>
        <w:tabs>
          <w:tab w:val="left" w:pos="3100"/>
          <w:tab w:val="center" w:pos="4320"/>
        </w:tabs>
        <w:rPr>
          <w:rFonts w:cs="Times New Roman"/>
          <w:noProof/>
          <w:color w:val="FF0000"/>
          <w:szCs w:val="24"/>
          <w:lang w:eastAsia="en-PH"/>
        </w:rPr>
      </w:pPr>
    </w:p>
    <w:p w14:paraId="75C8838B" w14:textId="57853ECF" w:rsidR="00545FC7" w:rsidRPr="00546FBC" w:rsidRDefault="00545FC7" w:rsidP="000B1B54">
      <w:pPr>
        <w:tabs>
          <w:tab w:val="left" w:pos="3100"/>
          <w:tab w:val="center" w:pos="4320"/>
        </w:tabs>
        <w:rPr>
          <w:rFonts w:cs="Times New Roman"/>
          <w:noProof/>
          <w:color w:val="FF0000"/>
          <w:szCs w:val="24"/>
          <w:lang w:eastAsia="en-PH"/>
        </w:rPr>
      </w:pPr>
    </w:p>
    <w:p w14:paraId="3C462164" w14:textId="478EF74B" w:rsidR="00545FC7" w:rsidRPr="00546FBC" w:rsidRDefault="00545FC7" w:rsidP="000B1B54">
      <w:pPr>
        <w:tabs>
          <w:tab w:val="left" w:pos="3100"/>
          <w:tab w:val="center" w:pos="4320"/>
        </w:tabs>
        <w:rPr>
          <w:rFonts w:cs="Times New Roman"/>
          <w:noProof/>
          <w:color w:val="FF0000"/>
          <w:szCs w:val="24"/>
          <w:lang w:eastAsia="en-PH"/>
        </w:rPr>
      </w:pPr>
    </w:p>
    <w:p w14:paraId="5029F5BB" w14:textId="32EA4D4F" w:rsidR="00545FC7" w:rsidRPr="00546FBC" w:rsidRDefault="00545FC7" w:rsidP="000B1B54">
      <w:pPr>
        <w:tabs>
          <w:tab w:val="left" w:pos="3100"/>
          <w:tab w:val="center" w:pos="4320"/>
        </w:tabs>
        <w:rPr>
          <w:rFonts w:cs="Times New Roman"/>
          <w:noProof/>
          <w:color w:val="FF0000"/>
          <w:szCs w:val="24"/>
          <w:lang w:eastAsia="en-PH"/>
        </w:rPr>
      </w:pPr>
    </w:p>
    <w:p w14:paraId="3F68C3AE" w14:textId="0E718423" w:rsidR="00545FC7" w:rsidRPr="00546FBC" w:rsidRDefault="00545FC7" w:rsidP="000B1B54">
      <w:pPr>
        <w:tabs>
          <w:tab w:val="left" w:pos="3100"/>
          <w:tab w:val="center" w:pos="4320"/>
        </w:tabs>
        <w:rPr>
          <w:rFonts w:cs="Times New Roman"/>
          <w:noProof/>
          <w:color w:val="FF0000"/>
          <w:szCs w:val="24"/>
          <w:lang w:eastAsia="en-PH"/>
        </w:rPr>
      </w:pPr>
    </w:p>
    <w:p w14:paraId="5DD275CE" w14:textId="77777777" w:rsidR="00545FC7" w:rsidRPr="00546FBC" w:rsidRDefault="00545FC7" w:rsidP="000B1B54">
      <w:pPr>
        <w:tabs>
          <w:tab w:val="left" w:pos="3100"/>
          <w:tab w:val="center" w:pos="4320"/>
        </w:tabs>
        <w:rPr>
          <w:rFonts w:cs="Times New Roman"/>
          <w:noProof/>
          <w:color w:val="FF0000"/>
          <w:szCs w:val="24"/>
          <w:lang w:eastAsia="en-PH"/>
        </w:rPr>
      </w:pPr>
    </w:p>
    <w:p w14:paraId="757816FA" w14:textId="4F5025C4" w:rsidR="00C24D39" w:rsidRPr="00546FBC" w:rsidRDefault="00C24D39" w:rsidP="000B1B54">
      <w:pPr>
        <w:tabs>
          <w:tab w:val="left" w:pos="3100"/>
          <w:tab w:val="center" w:pos="4320"/>
        </w:tabs>
        <w:rPr>
          <w:rFonts w:cs="Times New Roman"/>
          <w:noProof/>
          <w:color w:val="FF0000"/>
          <w:szCs w:val="24"/>
          <w:lang w:eastAsia="en-PH"/>
        </w:rPr>
      </w:pPr>
    </w:p>
    <w:p w14:paraId="47DEF590" w14:textId="4217973A" w:rsidR="00C24D39" w:rsidRPr="00546FBC" w:rsidRDefault="00C24D39" w:rsidP="000B1B54">
      <w:pPr>
        <w:tabs>
          <w:tab w:val="left" w:pos="3100"/>
          <w:tab w:val="center" w:pos="4320"/>
        </w:tabs>
        <w:rPr>
          <w:rFonts w:cs="Times New Roman"/>
          <w:noProof/>
          <w:color w:val="FF0000"/>
          <w:szCs w:val="24"/>
          <w:lang w:eastAsia="en-PH"/>
        </w:rPr>
      </w:pPr>
    </w:p>
    <w:p w14:paraId="33DCEE11" w14:textId="2A217265" w:rsidR="00C24D39" w:rsidRPr="00546FBC" w:rsidRDefault="00C24D39" w:rsidP="000B1B54">
      <w:pPr>
        <w:tabs>
          <w:tab w:val="left" w:pos="3100"/>
          <w:tab w:val="center" w:pos="4320"/>
        </w:tabs>
        <w:rPr>
          <w:rFonts w:cs="Times New Roman"/>
          <w:noProof/>
          <w:color w:val="FF0000"/>
          <w:szCs w:val="24"/>
          <w:lang w:eastAsia="en-PH"/>
        </w:rPr>
      </w:pPr>
    </w:p>
    <w:p w14:paraId="0FD1CAF1" w14:textId="4F03F039" w:rsidR="00545FC7" w:rsidRPr="00546FBC" w:rsidRDefault="00545FC7" w:rsidP="00C24D39">
      <w:pPr>
        <w:spacing w:after="160" w:line="259" w:lineRule="auto"/>
        <w:ind w:firstLine="720"/>
        <w:jc w:val="left"/>
        <w:rPr>
          <w:rFonts w:cs="Times New Roman"/>
          <w:bCs/>
          <w:szCs w:val="24"/>
          <w:lang w:eastAsia="en-PH"/>
        </w:rPr>
      </w:pPr>
    </w:p>
    <w:p w14:paraId="417AE4C1" w14:textId="336F8FE7" w:rsidR="00545FC7" w:rsidRPr="00546FBC" w:rsidRDefault="00545FC7" w:rsidP="00C24D39">
      <w:pPr>
        <w:spacing w:after="160" w:line="259" w:lineRule="auto"/>
        <w:ind w:firstLine="720"/>
        <w:jc w:val="left"/>
        <w:rPr>
          <w:rFonts w:cs="Times New Roman"/>
          <w:bCs/>
          <w:szCs w:val="24"/>
          <w:lang w:eastAsia="en-PH"/>
        </w:rPr>
      </w:pPr>
    </w:p>
    <w:p w14:paraId="6C953580" w14:textId="4ED7274D" w:rsidR="00545FC7" w:rsidRPr="00546FBC" w:rsidRDefault="00545FC7" w:rsidP="00C24D39">
      <w:pPr>
        <w:spacing w:after="160" w:line="259" w:lineRule="auto"/>
        <w:ind w:firstLine="720"/>
        <w:jc w:val="left"/>
        <w:rPr>
          <w:rFonts w:cs="Times New Roman"/>
          <w:bCs/>
          <w:szCs w:val="24"/>
          <w:lang w:eastAsia="en-PH"/>
        </w:rPr>
      </w:pPr>
    </w:p>
    <w:p w14:paraId="2DFD4048" w14:textId="64105CB5" w:rsidR="00545FC7" w:rsidRPr="00546FBC" w:rsidRDefault="00545FC7" w:rsidP="00C24D39">
      <w:pPr>
        <w:spacing w:after="160" w:line="259" w:lineRule="auto"/>
        <w:ind w:firstLine="720"/>
        <w:jc w:val="left"/>
        <w:rPr>
          <w:rFonts w:cs="Times New Roman"/>
          <w:bCs/>
          <w:szCs w:val="24"/>
          <w:lang w:eastAsia="en-PH"/>
        </w:rPr>
      </w:pPr>
    </w:p>
    <w:p w14:paraId="465DBE7A" w14:textId="0FE35CBD" w:rsidR="00545FC7" w:rsidRPr="00546FBC" w:rsidRDefault="00545FC7" w:rsidP="00C24D39">
      <w:pPr>
        <w:spacing w:after="160" w:line="259" w:lineRule="auto"/>
        <w:ind w:firstLine="720"/>
        <w:jc w:val="left"/>
        <w:rPr>
          <w:rFonts w:cs="Times New Roman"/>
          <w:bCs/>
          <w:szCs w:val="24"/>
          <w:lang w:eastAsia="en-PH"/>
        </w:rPr>
      </w:pPr>
    </w:p>
    <w:p w14:paraId="094AC760" w14:textId="0FAD0D44" w:rsidR="00470282" w:rsidRPr="00546FBC" w:rsidRDefault="00470282" w:rsidP="0047028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30</w:t>
      </w:r>
      <w:r w:rsidRPr="00546FBC">
        <w:rPr>
          <w:rFonts w:cs="Times New Roman"/>
          <w:bCs/>
          <w:szCs w:val="24"/>
          <w:lang w:eastAsia="en-PH"/>
        </w:rPr>
        <w:t>: Activity Diagram of Create User Account of User Module Use Case</w:t>
      </w:r>
    </w:p>
    <w:p w14:paraId="4A9966B7" w14:textId="153FF155" w:rsidR="00545FC7" w:rsidRPr="00546FBC" w:rsidRDefault="00545FC7" w:rsidP="00C24D39">
      <w:pPr>
        <w:spacing w:after="160" w:line="259" w:lineRule="auto"/>
        <w:ind w:firstLine="720"/>
        <w:jc w:val="left"/>
        <w:rPr>
          <w:rFonts w:cs="Times New Roman"/>
          <w:bCs/>
          <w:szCs w:val="24"/>
          <w:lang w:eastAsia="en-PH"/>
        </w:rPr>
      </w:pPr>
    </w:p>
    <w:p w14:paraId="107F0B4E" w14:textId="1EA85B34" w:rsidR="00470282" w:rsidRPr="00546FBC" w:rsidRDefault="00470282" w:rsidP="00C24D39">
      <w:pPr>
        <w:spacing w:after="160" w:line="259" w:lineRule="auto"/>
        <w:ind w:firstLine="720"/>
        <w:jc w:val="left"/>
        <w:rPr>
          <w:rFonts w:cs="Times New Roman"/>
          <w:bCs/>
          <w:szCs w:val="24"/>
          <w:lang w:eastAsia="en-PH"/>
        </w:rPr>
      </w:pPr>
    </w:p>
    <w:p w14:paraId="35BEEA53" w14:textId="61079FE0" w:rsidR="00470282" w:rsidRPr="00546FBC" w:rsidRDefault="00470282" w:rsidP="00C24D39">
      <w:pPr>
        <w:spacing w:after="160" w:line="259" w:lineRule="auto"/>
        <w:ind w:firstLine="720"/>
        <w:jc w:val="left"/>
        <w:rPr>
          <w:rFonts w:cs="Times New Roman"/>
          <w:bCs/>
          <w:szCs w:val="24"/>
          <w:lang w:eastAsia="en-PH"/>
        </w:rPr>
      </w:pPr>
    </w:p>
    <w:p w14:paraId="6F506769" w14:textId="38FCD543" w:rsidR="00470282" w:rsidRPr="00546FBC" w:rsidRDefault="00470282" w:rsidP="00C24D39">
      <w:pPr>
        <w:spacing w:after="160" w:line="259" w:lineRule="auto"/>
        <w:ind w:firstLine="720"/>
        <w:jc w:val="left"/>
        <w:rPr>
          <w:rFonts w:cs="Times New Roman"/>
          <w:bCs/>
          <w:szCs w:val="24"/>
          <w:lang w:eastAsia="en-PH"/>
        </w:rPr>
      </w:pPr>
    </w:p>
    <w:p w14:paraId="4FEF7D7F" w14:textId="140548BE" w:rsidR="00470282" w:rsidRPr="00546FBC" w:rsidRDefault="00470282" w:rsidP="00C24D39">
      <w:pPr>
        <w:spacing w:after="160" w:line="259" w:lineRule="auto"/>
        <w:ind w:firstLine="720"/>
        <w:jc w:val="left"/>
        <w:rPr>
          <w:rFonts w:cs="Times New Roman"/>
          <w:bCs/>
          <w:szCs w:val="24"/>
          <w:lang w:eastAsia="en-PH"/>
        </w:rPr>
      </w:pPr>
    </w:p>
    <w:p w14:paraId="08D50F99" w14:textId="6D198260" w:rsidR="00470282" w:rsidRPr="00546FBC" w:rsidRDefault="00470282" w:rsidP="00C24D39">
      <w:pPr>
        <w:spacing w:after="160" w:line="259" w:lineRule="auto"/>
        <w:ind w:firstLine="720"/>
        <w:jc w:val="left"/>
        <w:rPr>
          <w:rFonts w:cs="Times New Roman"/>
          <w:bCs/>
          <w:szCs w:val="24"/>
          <w:lang w:eastAsia="en-PH"/>
        </w:rPr>
      </w:pPr>
    </w:p>
    <w:p w14:paraId="2B372CA9" w14:textId="7EB9178C" w:rsidR="00470282" w:rsidRPr="00546FBC" w:rsidRDefault="00470282" w:rsidP="00C24D39">
      <w:pPr>
        <w:spacing w:after="160" w:line="259" w:lineRule="auto"/>
        <w:ind w:firstLine="720"/>
        <w:jc w:val="left"/>
        <w:rPr>
          <w:rFonts w:cs="Times New Roman"/>
          <w:bCs/>
          <w:szCs w:val="24"/>
          <w:lang w:eastAsia="en-PH"/>
        </w:rPr>
      </w:pPr>
    </w:p>
    <w:p w14:paraId="1DC952FE" w14:textId="4F819AF0" w:rsidR="00470282" w:rsidRPr="00546FBC" w:rsidRDefault="00470282" w:rsidP="00C24D39">
      <w:pPr>
        <w:spacing w:after="160" w:line="259" w:lineRule="auto"/>
        <w:ind w:firstLine="720"/>
        <w:jc w:val="left"/>
        <w:rPr>
          <w:rFonts w:cs="Times New Roman"/>
          <w:bCs/>
          <w:szCs w:val="24"/>
          <w:lang w:eastAsia="en-PH"/>
        </w:rPr>
      </w:pPr>
    </w:p>
    <w:p w14:paraId="3A21B9A9" w14:textId="3ADC6562" w:rsidR="00470282" w:rsidRPr="00546FBC" w:rsidRDefault="00470282" w:rsidP="00C24D39">
      <w:pPr>
        <w:spacing w:after="160" w:line="259" w:lineRule="auto"/>
        <w:ind w:firstLine="720"/>
        <w:jc w:val="left"/>
        <w:rPr>
          <w:rFonts w:cs="Times New Roman"/>
          <w:bCs/>
          <w:szCs w:val="24"/>
          <w:lang w:eastAsia="en-PH"/>
        </w:rPr>
      </w:pPr>
    </w:p>
    <w:p w14:paraId="342A240A" w14:textId="4FB55964" w:rsidR="00470282" w:rsidRPr="00546FBC" w:rsidRDefault="00470282" w:rsidP="00C24D39">
      <w:pPr>
        <w:spacing w:after="160" w:line="259" w:lineRule="auto"/>
        <w:ind w:firstLine="720"/>
        <w:jc w:val="left"/>
        <w:rPr>
          <w:rFonts w:cs="Times New Roman"/>
          <w:bCs/>
          <w:szCs w:val="24"/>
          <w:lang w:eastAsia="en-PH"/>
        </w:rPr>
      </w:pPr>
    </w:p>
    <w:p w14:paraId="7B332F49" w14:textId="75A9FB2D" w:rsidR="00470282" w:rsidRPr="00546FBC" w:rsidRDefault="00470282" w:rsidP="00C24D39">
      <w:pPr>
        <w:spacing w:after="160" w:line="259" w:lineRule="auto"/>
        <w:ind w:firstLine="720"/>
        <w:jc w:val="left"/>
        <w:rPr>
          <w:rFonts w:cs="Times New Roman"/>
          <w:bCs/>
          <w:szCs w:val="24"/>
          <w:lang w:eastAsia="en-PH"/>
        </w:rPr>
      </w:pPr>
    </w:p>
    <w:p w14:paraId="1515F0B3" w14:textId="511A0B5E" w:rsidR="00470282" w:rsidRPr="00546FBC" w:rsidRDefault="00470282" w:rsidP="00C24D39">
      <w:pPr>
        <w:spacing w:after="160" w:line="259" w:lineRule="auto"/>
        <w:ind w:firstLine="720"/>
        <w:jc w:val="left"/>
        <w:rPr>
          <w:rFonts w:cs="Times New Roman"/>
          <w:bCs/>
          <w:szCs w:val="24"/>
          <w:lang w:eastAsia="en-PH"/>
        </w:rPr>
      </w:pPr>
      <w:r w:rsidRPr="00546FBC">
        <w:rPr>
          <w:b w:val="0"/>
          <w:bCs/>
          <w:noProof/>
        </w:rPr>
        <w:lastRenderedPageBreak/>
        <w:drawing>
          <wp:anchor distT="0" distB="0" distL="114300" distR="114300" simplePos="0" relativeHeight="251936256" behindDoc="1" locked="0" layoutInCell="1" allowOverlap="1" wp14:anchorId="7BCE8C39" wp14:editId="3E7117DC">
            <wp:simplePos x="0" y="0"/>
            <wp:positionH relativeFrom="column">
              <wp:posOffset>571500</wp:posOffset>
            </wp:positionH>
            <wp:positionV relativeFrom="paragraph">
              <wp:posOffset>-19050</wp:posOffset>
            </wp:positionV>
            <wp:extent cx="4572000" cy="472545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0" cy="47254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068DC" w14:textId="413399C3" w:rsidR="00470282" w:rsidRPr="00546FBC" w:rsidRDefault="00470282" w:rsidP="00C24D39">
      <w:pPr>
        <w:spacing w:after="160" w:line="259" w:lineRule="auto"/>
        <w:ind w:firstLine="720"/>
        <w:jc w:val="left"/>
        <w:rPr>
          <w:rFonts w:cs="Times New Roman"/>
          <w:bCs/>
          <w:szCs w:val="24"/>
          <w:lang w:eastAsia="en-PH"/>
        </w:rPr>
      </w:pPr>
    </w:p>
    <w:p w14:paraId="739E9F82" w14:textId="275A3DFB" w:rsidR="00470282" w:rsidRPr="00546FBC" w:rsidRDefault="00470282" w:rsidP="00C24D39">
      <w:pPr>
        <w:spacing w:after="160" w:line="259" w:lineRule="auto"/>
        <w:ind w:firstLine="720"/>
        <w:jc w:val="left"/>
        <w:rPr>
          <w:rFonts w:cs="Times New Roman"/>
          <w:bCs/>
          <w:szCs w:val="24"/>
          <w:lang w:eastAsia="en-PH"/>
        </w:rPr>
      </w:pPr>
    </w:p>
    <w:p w14:paraId="4C08947C" w14:textId="00352BC6" w:rsidR="00470282" w:rsidRPr="00546FBC" w:rsidRDefault="00470282" w:rsidP="00C24D39">
      <w:pPr>
        <w:spacing w:after="160" w:line="259" w:lineRule="auto"/>
        <w:ind w:firstLine="720"/>
        <w:jc w:val="left"/>
        <w:rPr>
          <w:rFonts w:cs="Times New Roman"/>
          <w:bCs/>
          <w:szCs w:val="24"/>
          <w:lang w:eastAsia="en-PH"/>
        </w:rPr>
      </w:pPr>
    </w:p>
    <w:p w14:paraId="12DCEC6D" w14:textId="4066CC7E" w:rsidR="00470282" w:rsidRPr="00546FBC" w:rsidRDefault="00470282" w:rsidP="00C24D39">
      <w:pPr>
        <w:spacing w:after="160" w:line="259" w:lineRule="auto"/>
        <w:ind w:firstLine="720"/>
        <w:jc w:val="left"/>
        <w:rPr>
          <w:rFonts w:cs="Times New Roman"/>
          <w:bCs/>
          <w:szCs w:val="24"/>
          <w:lang w:eastAsia="en-PH"/>
        </w:rPr>
      </w:pPr>
    </w:p>
    <w:p w14:paraId="42BFDD23" w14:textId="55937230" w:rsidR="00470282" w:rsidRPr="00546FBC" w:rsidRDefault="00470282" w:rsidP="00C24D39">
      <w:pPr>
        <w:spacing w:after="160" w:line="259" w:lineRule="auto"/>
        <w:ind w:firstLine="720"/>
        <w:jc w:val="left"/>
        <w:rPr>
          <w:rFonts w:cs="Times New Roman"/>
          <w:bCs/>
          <w:szCs w:val="24"/>
          <w:lang w:eastAsia="en-PH"/>
        </w:rPr>
      </w:pPr>
    </w:p>
    <w:p w14:paraId="1490798D" w14:textId="0593CF19" w:rsidR="00470282" w:rsidRPr="00546FBC" w:rsidRDefault="00470282" w:rsidP="00C24D39">
      <w:pPr>
        <w:spacing w:after="160" w:line="259" w:lineRule="auto"/>
        <w:ind w:firstLine="720"/>
        <w:jc w:val="left"/>
        <w:rPr>
          <w:rFonts w:cs="Times New Roman"/>
          <w:bCs/>
          <w:szCs w:val="24"/>
          <w:lang w:eastAsia="en-PH"/>
        </w:rPr>
      </w:pPr>
    </w:p>
    <w:p w14:paraId="127CA064" w14:textId="5221D98B" w:rsidR="00470282" w:rsidRPr="00546FBC" w:rsidRDefault="00470282" w:rsidP="00C24D39">
      <w:pPr>
        <w:spacing w:after="160" w:line="259" w:lineRule="auto"/>
        <w:ind w:firstLine="720"/>
        <w:jc w:val="left"/>
        <w:rPr>
          <w:rFonts w:cs="Times New Roman"/>
          <w:bCs/>
          <w:szCs w:val="24"/>
          <w:lang w:eastAsia="en-PH"/>
        </w:rPr>
      </w:pPr>
    </w:p>
    <w:p w14:paraId="77A392B1" w14:textId="593F9167" w:rsidR="00470282" w:rsidRPr="00546FBC" w:rsidRDefault="00470282" w:rsidP="00C24D39">
      <w:pPr>
        <w:spacing w:after="160" w:line="259" w:lineRule="auto"/>
        <w:ind w:firstLine="720"/>
        <w:jc w:val="left"/>
        <w:rPr>
          <w:rFonts w:cs="Times New Roman"/>
          <w:bCs/>
          <w:szCs w:val="24"/>
          <w:lang w:eastAsia="en-PH"/>
        </w:rPr>
      </w:pPr>
    </w:p>
    <w:p w14:paraId="76B9F50E" w14:textId="56FB15B7" w:rsidR="00470282" w:rsidRPr="00546FBC" w:rsidRDefault="00470282" w:rsidP="00C24D39">
      <w:pPr>
        <w:spacing w:after="160" w:line="259" w:lineRule="auto"/>
        <w:ind w:firstLine="720"/>
        <w:jc w:val="left"/>
        <w:rPr>
          <w:rFonts w:cs="Times New Roman"/>
          <w:bCs/>
          <w:szCs w:val="24"/>
          <w:lang w:eastAsia="en-PH"/>
        </w:rPr>
      </w:pPr>
    </w:p>
    <w:p w14:paraId="797D0297" w14:textId="4BD95763" w:rsidR="00470282" w:rsidRPr="00546FBC" w:rsidRDefault="00470282" w:rsidP="00C24D39">
      <w:pPr>
        <w:spacing w:after="160" w:line="259" w:lineRule="auto"/>
        <w:ind w:firstLine="720"/>
        <w:jc w:val="left"/>
        <w:rPr>
          <w:rFonts w:cs="Times New Roman"/>
          <w:bCs/>
          <w:szCs w:val="24"/>
          <w:lang w:eastAsia="en-PH"/>
        </w:rPr>
      </w:pPr>
    </w:p>
    <w:p w14:paraId="6BFA469B" w14:textId="7B7399BF" w:rsidR="00470282" w:rsidRPr="00546FBC" w:rsidRDefault="00470282" w:rsidP="00C24D39">
      <w:pPr>
        <w:spacing w:after="160" w:line="259" w:lineRule="auto"/>
        <w:ind w:firstLine="720"/>
        <w:jc w:val="left"/>
        <w:rPr>
          <w:rFonts w:cs="Times New Roman"/>
          <w:bCs/>
          <w:szCs w:val="24"/>
          <w:lang w:eastAsia="en-PH"/>
        </w:rPr>
      </w:pPr>
    </w:p>
    <w:p w14:paraId="1CDE34E4" w14:textId="6F32E58B" w:rsidR="00470282" w:rsidRPr="00546FBC" w:rsidRDefault="00470282" w:rsidP="00C24D39">
      <w:pPr>
        <w:spacing w:after="160" w:line="259" w:lineRule="auto"/>
        <w:ind w:firstLine="720"/>
        <w:jc w:val="left"/>
        <w:rPr>
          <w:rFonts w:cs="Times New Roman"/>
          <w:bCs/>
          <w:szCs w:val="24"/>
          <w:lang w:eastAsia="en-PH"/>
        </w:rPr>
      </w:pPr>
    </w:p>
    <w:p w14:paraId="0E9D01E1" w14:textId="385DDC4C" w:rsidR="00470282" w:rsidRPr="00546FBC" w:rsidRDefault="00470282" w:rsidP="00C24D39">
      <w:pPr>
        <w:spacing w:after="160" w:line="259" w:lineRule="auto"/>
        <w:ind w:firstLine="720"/>
        <w:jc w:val="left"/>
        <w:rPr>
          <w:rFonts w:cs="Times New Roman"/>
          <w:bCs/>
          <w:szCs w:val="24"/>
          <w:lang w:eastAsia="en-PH"/>
        </w:rPr>
      </w:pPr>
    </w:p>
    <w:p w14:paraId="03D914FF" w14:textId="3A0735C1" w:rsidR="00470282" w:rsidRPr="00546FBC" w:rsidRDefault="00470282" w:rsidP="00C24D39">
      <w:pPr>
        <w:spacing w:after="160" w:line="259" w:lineRule="auto"/>
        <w:ind w:firstLine="720"/>
        <w:jc w:val="left"/>
        <w:rPr>
          <w:rFonts w:cs="Times New Roman"/>
          <w:bCs/>
          <w:szCs w:val="24"/>
          <w:lang w:eastAsia="en-PH"/>
        </w:rPr>
      </w:pPr>
    </w:p>
    <w:p w14:paraId="41A61304" w14:textId="77777777" w:rsidR="00470282" w:rsidRPr="00546FBC" w:rsidRDefault="00470282" w:rsidP="00C24D39">
      <w:pPr>
        <w:spacing w:after="160" w:line="259" w:lineRule="auto"/>
        <w:ind w:firstLine="720"/>
        <w:jc w:val="left"/>
        <w:rPr>
          <w:rFonts w:cs="Times New Roman"/>
          <w:bCs/>
          <w:szCs w:val="24"/>
          <w:lang w:eastAsia="en-PH"/>
        </w:rPr>
      </w:pPr>
    </w:p>
    <w:p w14:paraId="08C332C5" w14:textId="23BDBF74" w:rsidR="00470282" w:rsidRPr="00546FBC" w:rsidRDefault="00470282" w:rsidP="00C24D39">
      <w:pPr>
        <w:spacing w:after="160" w:line="259" w:lineRule="auto"/>
        <w:ind w:firstLine="720"/>
        <w:jc w:val="left"/>
        <w:rPr>
          <w:rFonts w:cs="Times New Roman"/>
          <w:bCs/>
          <w:szCs w:val="24"/>
          <w:lang w:eastAsia="en-PH"/>
        </w:rPr>
      </w:pPr>
    </w:p>
    <w:p w14:paraId="5E764FA0" w14:textId="6330EF94" w:rsidR="00545FC7" w:rsidRPr="00546FBC" w:rsidRDefault="00470282" w:rsidP="0047028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31</w:t>
      </w:r>
      <w:r w:rsidRPr="00546FBC">
        <w:rPr>
          <w:rFonts w:cs="Times New Roman"/>
          <w:bCs/>
          <w:szCs w:val="24"/>
          <w:lang w:eastAsia="en-PH"/>
        </w:rPr>
        <w:t xml:space="preserve">: Activity Diagram of </w:t>
      </w:r>
      <w:r w:rsidR="00532F0A" w:rsidRPr="00546FBC">
        <w:rPr>
          <w:rFonts w:cs="Times New Roman"/>
          <w:bCs/>
          <w:szCs w:val="24"/>
          <w:lang w:eastAsia="en-PH"/>
        </w:rPr>
        <w:t>Search and View</w:t>
      </w:r>
      <w:r w:rsidRPr="00546FBC">
        <w:rPr>
          <w:rFonts w:cs="Times New Roman"/>
          <w:bCs/>
          <w:szCs w:val="24"/>
          <w:lang w:eastAsia="en-PH"/>
        </w:rPr>
        <w:t xml:space="preserve"> User Account of User Module Use Case</w:t>
      </w:r>
    </w:p>
    <w:p w14:paraId="6582A7B9" w14:textId="77777777" w:rsidR="00545FC7" w:rsidRPr="00546FBC" w:rsidRDefault="00545FC7" w:rsidP="00C24D39">
      <w:pPr>
        <w:spacing w:after="160" w:line="259" w:lineRule="auto"/>
        <w:ind w:firstLine="720"/>
        <w:jc w:val="left"/>
        <w:rPr>
          <w:rFonts w:cs="Times New Roman"/>
          <w:bCs/>
          <w:szCs w:val="24"/>
          <w:lang w:eastAsia="en-PH"/>
        </w:rPr>
      </w:pPr>
    </w:p>
    <w:p w14:paraId="463DE1D1" w14:textId="77777777" w:rsidR="00545FC7" w:rsidRPr="00546FBC" w:rsidRDefault="00545FC7" w:rsidP="00C24D39">
      <w:pPr>
        <w:spacing w:after="160" w:line="259" w:lineRule="auto"/>
        <w:ind w:firstLine="720"/>
        <w:jc w:val="left"/>
        <w:rPr>
          <w:rFonts w:cs="Times New Roman"/>
          <w:bCs/>
          <w:szCs w:val="24"/>
          <w:lang w:eastAsia="en-PH"/>
        </w:rPr>
      </w:pPr>
    </w:p>
    <w:p w14:paraId="3D3939A7" w14:textId="77777777" w:rsidR="00545FC7" w:rsidRPr="00546FBC" w:rsidRDefault="00545FC7" w:rsidP="00C24D39">
      <w:pPr>
        <w:spacing w:after="160" w:line="259" w:lineRule="auto"/>
        <w:ind w:firstLine="720"/>
        <w:jc w:val="left"/>
        <w:rPr>
          <w:rFonts w:cs="Times New Roman"/>
          <w:bCs/>
          <w:szCs w:val="24"/>
          <w:lang w:eastAsia="en-PH"/>
        </w:rPr>
      </w:pPr>
    </w:p>
    <w:p w14:paraId="6D090636" w14:textId="69A15E34" w:rsidR="00545FC7" w:rsidRPr="00546FBC" w:rsidRDefault="00545FC7" w:rsidP="00C24D39">
      <w:pPr>
        <w:spacing w:after="160" w:line="259" w:lineRule="auto"/>
        <w:ind w:firstLine="720"/>
        <w:jc w:val="left"/>
        <w:rPr>
          <w:rFonts w:cs="Times New Roman"/>
          <w:bCs/>
          <w:szCs w:val="24"/>
          <w:lang w:eastAsia="en-PH"/>
        </w:rPr>
      </w:pPr>
    </w:p>
    <w:p w14:paraId="6EA7EDDE" w14:textId="3B5D5CF4" w:rsidR="00F003FC" w:rsidRPr="00546FBC" w:rsidRDefault="00F003FC" w:rsidP="00C24D39">
      <w:pPr>
        <w:spacing w:after="160" w:line="259" w:lineRule="auto"/>
        <w:ind w:firstLine="720"/>
        <w:jc w:val="left"/>
        <w:rPr>
          <w:rFonts w:cs="Times New Roman"/>
          <w:bCs/>
          <w:szCs w:val="24"/>
          <w:lang w:eastAsia="en-PH"/>
        </w:rPr>
      </w:pPr>
    </w:p>
    <w:p w14:paraId="07C3C77F" w14:textId="7CC91838" w:rsidR="00F003FC" w:rsidRPr="00546FBC" w:rsidRDefault="00F003FC" w:rsidP="00C24D39">
      <w:pPr>
        <w:spacing w:after="160" w:line="259" w:lineRule="auto"/>
        <w:ind w:firstLine="720"/>
        <w:jc w:val="left"/>
        <w:rPr>
          <w:rFonts w:cs="Times New Roman"/>
          <w:bCs/>
          <w:szCs w:val="24"/>
          <w:lang w:eastAsia="en-PH"/>
        </w:rPr>
      </w:pPr>
    </w:p>
    <w:p w14:paraId="49B30851" w14:textId="7452DB85" w:rsidR="00F003FC" w:rsidRPr="00546FBC" w:rsidRDefault="00F003FC" w:rsidP="00C24D39">
      <w:pPr>
        <w:spacing w:after="160" w:line="259" w:lineRule="auto"/>
        <w:ind w:firstLine="720"/>
        <w:jc w:val="left"/>
        <w:rPr>
          <w:rFonts w:cs="Times New Roman"/>
          <w:bCs/>
          <w:szCs w:val="24"/>
          <w:lang w:eastAsia="en-PH"/>
        </w:rPr>
      </w:pPr>
    </w:p>
    <w:p w14:paraId="29BC8430" w14:textId="4027FD7B" w:rsidR="00F003FC" w:rsidRPr="00546FBC" w:rsidRDefault="00F003FC" w:rsidP="00C24D39">
      <w:pPr>
        <w:spacing w:after="160" w:line="259" w:lineRule="auto"/>
        <w:ind w:firstLine="720"/>
        <w:jc w:val="left"/>
        <w:rPr>
          <w:rFonts w:cs="Times New Roman"/>
          <w:bCs/>
          <w:szCs w:val="24"/>
          <w:lang w:eastAsia="en-PH"/>
        </w:rPr>
      </w:pPr>
    </w:p>
    <w:p w14:paraId="59341B91" w14:textId="3F12793F" w:rsidR="00F003FC" w:rsidRPr="00546FBC" w:rsidRDefault="00F003FC" w:rsidP="00C24D39">
      <w:pPr>
        <w:spacing w:after="160" w:line="259" w:lineRule="auto"/>
        <w:ind w:firstLine="720"/>
        <w:jc w:val="left"/>
        <w:rPr>
          <w:rFonts w:cs="Times New Roman"/>
          <w:bCs/>
          <w:szCs w:val="24"/>
          <w:lang w:eastAsia="en-PH"/>
        </w:rPr>
      </w:pPr>
    </w:p>
    <w:p w14:paraId="42C22B1F" w14:textId="2DFD17CF" w:rsidR="00F003FC" w:rsidRPr="00546FBC" w:rsidRDefault="00F003FC" w:rsidP="00C24D39">
      <w:pPr>
        <w:spacing w:after="160" w:line="259" w:lineRule="auto"/>
        <w:ind w:firstLine="720"/>
        <w:jc w:val="left"/>
        <w:rPr>
          <w:rFonts w:cs="Times New Roman"/>
          <w:bCs/>
          <w:szCs w:val="24"/>
          <w:lang w:eastAsia="en-PH"/>
        </w:rPr>
      </w:pPr>
    </w:p>
    <w:p w14:paraId="618727FB" w14:textId="19E8367E" w:rsidR="00F003FC" w:rsidRPr="00546FBC" w:rsidRDefault="00F003FC" w:rsidP="00C24D39">
      <w:pPr>
        <w:spacing w:after="160" w:line="259" w:lineRule="auto"/>
        <w:ind w:firstLine="720"/>
        <w:jc w:val="left"/>
        <w:rPr>
          <w:rFonts w:cs="Times New Roman"/>
          <w:bCs/>
          <w:szCs w:val="24"/>
          <w:lang w:eastAsia="en-PH"/>
        </w:rPr>
      </w:pPr>
      <w:r w:rsidRPr="00546FBC">
        <w:rPr>
          <w:b w:val="0"/>
          <w:bCs/>
          <w:noProof/>
        </w:rPr>
        <w:lastRenderedPageBreak/>
        <w:drawing>
          <wp:anchor distT="0" distB="0" distL="114300" distR="114300" simplePos="0" relativeHeight="251937280" behindDoc="1" locked="0" layoutInCell="1" allowOverlap="1" wp14:anchorId="08961C17" wp14:editId="13AD365B">
            <wp:simplePos x="0" y="0"/>
            <wp:positionH relativeFrom="column">
              <wp:posOffset>457460</wp:posOffset>
            </wp:positionH>
            <wp:positionV relativeFrom="paragraph">
              <wp:posOffset>-212</wp:posOffset>
            </wp:positionV>
            <wp:extent cx="4686300" cy="4997093"/>
            <wp:effectExtent l="0" t="0" r="0" b="0"/>
            <wp:wrapNone/>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6300" cy="49970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6D113" w14:textId="5AB2D6D3" w:rsidR="00F003FC" w:rsidRPr="00546FBC" w:rsidRDefault="00F003FC" w:rsidP="00C24D39">
      <w:pPr>
        <w:spacing w:after="160" w:line="259" w:lineRule="auto"/>
        <w:ind w:firstLine="720"/>
        <w:jc w:val="left"/>
        <w:rPr>
          <w:rFonts w:cs="Times New Roman"/>
          <w:bCs/>
          <w:szCs w:val="24"/>
          <w:lang w:eastAsia="en-PH"/>
        </w:rPr>
      </w:pPr>
    </w:p>
    <w:p w14:paraId="20E9F703" w14:textId="4AB5EBAE" w:rsidR="00F003FC" w:rsidRPr="00546FBC" w:rsidRDefault="00F003FC" w:rsidP="00C24D39">
      <w:pPr>
        <w:spacing w:after="160" w:line="259" w:lineRule="auto"/>
        <w:ind w:firstLine="720"/>
        <w:jc w:val="left"/>
        <w:rPr>
          <w:rFonts w:cs="Times New Roman"/>
          <w:bCs/>
          <w:szCs w:val="24"/>
          <w:lang w:eastAsia="en-PH"/>
        </w:rPr>
      </w:pPr>
    </w:p>
    <w:p w14:paraId="401F57E4" w14:textId="0D7B8BF7" w:rsidR="00F003FC" w:rsidRPr="00546FBC" w:rsidRDefault="00F003FC" w:rsidP="00C24D39">
      <w:pPr>
        <w:spacing w:after="160" w:line="259" w:lineRule="auto"/>
        <w:ind w:firstLine="720"/>
        <w:jc w:val="left"/>
        <w:rPr>
          <w:rFonts w:cs="Times New Roman"/>
          <w:bCs/>
          <w:szCs w:val="24"/>
          <w:lang w:eastAsia="en-PH"/>
        </w:rPr>
      </w:pPr>
    </w:p>
    <w:p w14:paraId="57B536CE" w14:textId="5E045FE4" w:rsidR="00F003FC" w:rsidRPr="00546FBC" w:rsidRDefault="00F003FC" w:rsidP="00C24D39">
      <w:pPr>
        <w:spacing w:after="160" w:line="259" w:lineRule="auto"/>
        <w:ind w:firstLine="720"/>
        <w:jc w:val="left"/>
        <w:rPr>
          <w:rFonts w:cs="Times New Roman"/>
          <w:bCs/>
          <w:szCs w:val="24"/>
          <w:lang w:eastAsia="en-PH"/>
        </w:rPr>
      </w:pPr>
    </w:p>
    <w:p w14:paraId="68DF8C9C" w14:textId="63223441" w:rsidR="00F003FC" w:rsidRPr="00546FBC" w:rsidRDefault="00F003FC" w:rsidP="00C24D39">
      <w:pPr>
        <w:spacing w:after="160" w:line="259" w:lineRule="auto"/>
        <w:ind w:firstLine="720"/>
        <w:jc w:val="left"/>
        <w:rPr>
          <w:rFonts w:cs="Times New Roman"/>
          <w:bCs/>
          <w:szCs w:val="24"/>
          <w:lang w:eastAsia="en-PH"/>
        </w:rPr>
      </w:pPr>
    </w:p>
    <w:p w14:paraId="323B9DEC" w14:textId="69FEA66B" w:rsidR="00F003FC" w:rsidRPr="00546FBC" w:rsidRDefault="00F003FC" w:rsidP="00C24D39">
      <w:pPr>
        <w:spacing w:after="160" w:line="259" w:lineRule="auto"/>
        <w:ind w:firstLine="720"/>
        <w:jc w:val="left"/>
        <w:rPr>
          <w:rFonts w:cs="Times New Roman"/>
          <w:bCs/>
          <w:szCs w:val="24"/>
          <w:lang w:eastAsia="en-PH"/>
        </w:rPr>
      </w:pPr>
    </w:p>
    <w:p w14:paraId="694353B3" w14:textId="31F12E9B" w:rsidR="00F003FC" w:rsidRPr="00546FBC" w:rsidRDefault="00F003FC" w:rsidP="00C24D39">
      <w:pPr>
        <w:spacing w:after="160" w:line="259" w:lineRule="auto"/>
        <w:ind w:firstLine="720"/>
        <w:jc w:val="left"/>
        <w:rPr>
          <w:rFonts w:cs="Times New Roman"/>
          <w:bCs/>
          <w:szCs w:val="24"/>
          <w:lang w:eastAsia="en-PH"/>
        </w:rPr>
      </w:pPr>
    </w:p>
    <w:p w14:paraId="0C95C2CF" w14:textId="685F3226" w:rsidR="00F003FC" w:rsidRPr="00546FBC" w:rsidRDefault="00F003FC" w:rsidP="00C24D39">
      <w:pPr>
        <w:spacing w:after="160" w:line="259" w:lineRule="auto"/>
        <w:ind w:firstLine="720"/>
        <w:jc w:val="left"/>
        <w:rPr>
          <w:rFonts w:cs="Times New Roman"/>
          <w:bCs/>
          <w:szCs w:val="24"/>
          <w:lang w:eastAsia="en-PH"/>
        </w:rPr>
      </w:pPr>
    </w:p>
    <w:p w14:paraId="2713C96D" w14:textId="3D232A79" w:rsidR="00F003FC" w:rsidRPr="00546FBC" w:rsidRDefault="00F003FC" w:rsidP="00C24D39">
      <w:pPr>
        <w:spacing w:after="160" w:line="259" w:lineRule="auto"/>
        <w:ind w:firstLine="720"/>
        <w:jc w:val="left"/>
        <w:rPr>
          <w:rFonts w:cs="Times New Roman"/>
          <w:bCs/>
          <w:szCs w:val="24"/>
          <w:lang w:eastAsia="en-PH"/>
        </w:rPr>
      </w:pPr>
    </w:p>
    <w:p w14:paraId="09212F90" w14:textId="592A655A" w:rsidR="00F003FC" w:rsidRPr="00546FBC" w:rsidRDefault="00F003FC" w:rsidP="00C24D39">
      <w:pPr>
        <w:spacing w:after="160" w:line="259" w:lineRule="auto"/>
        <w:ind w:firstLine="720"/>
        <w:jc w:val="left"/>
        <w:rPr>
          <w:rFonts w:cs="Times New Roman"/>
          <w:bCs/>
          <w:szCs w:val="24"/>
          <w:lang w:eastAsia="en-PH"/>
        </w:rPr>
      </w:pPr>
    </w:p>
    <w:p w14:paraId="4A7F16D2" w14:textId="089B4A10" w:rsidR="00F003FC" w:rsidRPr="00546FBC" w:rsidRDefault="00F003FC" w:rsidP="00C24D39">
      <w:pPr>
        <w:spacing w:after="160" w:line="259" w:lineRule="auto"/>
        <w:ind w:firstLine="720"/>
        <w:jc w:val="left"/>
        <w:rPr>
          <w:rFonts w:cs="Times New Roman"/>
          <w:bCs/>
          <w:szCs w:val="24"/>
          <w:lang w:eastAsia="en-PH"/>
        </w:rPr>
      </w:pPr>
    </w:p>
    <w:p w14:paraId="4874FE23" w14:textId="4B4652A4" w:rsidR="00F003FC" w:rsidRPr="00546FBC" w:rsidRDefault="00F003FC" w:rsidP="00C24D39">
      <w:pPr>
        <w:spacing w:after="160" w:line="259" w:lineRule="auto"/>
        <w:ind w:firstLine="720"/>
        <w:jc w:val="left"/>
        <w:rPr>
          <w:rFonts w:cs="Times New Roman"/>
          <w:bCs/>
          <w:szCs w:val="24"/>
          <w:lang w:eastAsia="en-PH"/>
        </w:rPr>
      </w:pPr>
    </w:p>
    <w:p w14:paraId="63DD33D2" w14:textId="3819DBC0" w:rsidR="00F003FC" w:rsidRPr="00546FBC" w:rsidRDefault="00F003FC" w:rsidP="00C24D39">
      <w:pPr>
        <w:spacing w:after="160" w:line="259" w:lineRule="auto"/>
        <w:ind w:firstLine="720"/>
        <w:jc w:val="left"/>
        <w:rPr>
          <w:rFonts w:cs="Times New Roman"/>
          <w:bCs/>
          <w:szCs w:val="24"/>
          <w:lang w:eastAsia="en-PH"/>
        </w:rPr>
      </w:pPr>
    </w:p>
    <w:p w14:paraId="53103422" w14:textId="2FACDEF5" w:rsidR="00F003FC" w:rsidRPr="00546FBC" w:rsidRDefault="00F003FC" w:rsidP="00C24D39">
      <w:pPr>
        <w:spacing w:after="160" w:line="259" w:lineRule="auto"/>
        <w:ind w:firstLine="720"/>
        <w:jc w:val="left"/>
        <w:rPr>
          <w:rFonts w:cs="Times New Roman"/>
          <w:bCs/>
          <w:szCs w:val="24"/>
          <w:lang w:eastAsia="en-PH"/>
        </w:rPr>
      </w:pPr>
    </w:p>
    <w:p w14:paraId="15F23858" w14:textId="77777777" w:rsidR="00F003FC" w:rsidRPr="00546FBC" w:rsidRDefault="00F003FC" w:rsidP="00C24D39">
      <w:pPr>
        <w:spacing w:after="160" w:line="259" w:lineRule="auto"/>
        <w:ind w:firstLine="720"/>
        <w:jc w:val="left"/>
        <w:rPr>
          <w:rFonts w:cs="Times New Roman"/>
          <w:bCs/>
          <w:szCs w:val="24"/>
          <w:lang w:eastAsia="en-PH"/>
        </w:rPr>
      </w:pPr>
    </w:p>
    <w:p w14:paraId="36BF64A8" w14:textId="67856223" w:rsidR="00F003FC" w:rsidRPr="00546FBC" w:rsidRDefault="00F003FC" w:rsidP="00C24D39">
      <w:pPr>
        <w:spacing w:after="160" w:line="259" w:lineRule="auto"/>
        <w:ind w:firstLine="720"/>
        <w:jc w:val="left"/>
        <w:rPr>
          <w:rFonts w:cs="Times New Roman"/>
          <w:bCs/>
          <w:szCs w:val="24"/>
          <w:lang w:eastAsia="en-PH"/>
        </w:rPr>
      </w:pPr>
    </w:p>
    <w:p w14:paraId="01AEA85D" w14:textId="77777777" w:rsidR="00F003FC" w:rsidRPr="00546FBC" w:rsidRDefault="00F003FC" w:rsidP="00F003FC">
      <w:pPr>
        <w:spacing w:after="160" w:line="259" w:lineRule="auto"/>
        <w:ind w:firstLine="720"/>
        <w:jc w:val="left"/>
        <w:rPr>
          <w:rFonts w:cs="Times New Roman"/>
          <w:bCs/>
          <w:szCs w:val="24"/>
          <w:lang w:eastAsia="en-PH"/>
        </w:rPr>
      </w:pPr>
    </w:p>
    <w:p w14:paraId="247D9DA1" w14:textId="5264D3EF"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32</w:t>
      </w:r>
      <w:r w:rsidRPr="00546FBC">
        <w:rPr>
          <w:rFonts w:cs="Times New Roman"/>
          <w:bCs/>
          <w:szCs w:val="24"/>
          <w:lang w:eastAsia="en-PH"/>
        </w:rPr>
        <w:t>: Activity Diagram of Search and Update User Account of User Module Use Case</w:t>
      </w:r>
    </w:p>
    <w:p w14:paraId="0312C225" w14:textId="77777777" w:rsidR="00F003FC" w:rsidRPr="00546FBC" w:rsidRDefault="00F003FC" w:rsidP="00C24D39">
      <w:pPr>
        <w:spacing w:after="160" w:line="259" w:lineRule="auto"/>
        <w:ind w:firstLine="720"/>
        <w:jc w:val="left"/>
        <w:rPr>
          <w:rFonts w:cs="Times New Roman"/>
          <w:bCs/>
          <w:szCs w:val="24"/>
          <w:lang w:eastAsia="en-PH"/>
        </w:rPr>
      </w:pPr>
    </w:p>
    <w:p w14:paraId="4E11D118" w14:textId="77777777" w:rsidR="00545FC7" w:rsidRPr="00546FBC" w:rsidRDefault="00545FC7" w:rsidP="00C24D39">
      <w:pPr>
        <w:spacing w:after="160" w:line="259" w:lineRule="auto"/>
        <w:ind w:firstLine="720"/>
        <w:jc w:val="left"/>
        <w:rPr>
          <w:rFonts w:cs="Times New Roman"/>
          <w:bCs/>
          <w:szCs w:val="24"/>
          <w:lang w:eastAsia="en-PH"/>
        </w:rPr>
      </w:pPr>
    </w:p>
    <w:p w14:paraId="43BC1DD6" w14:textId="77777777" w:rsidR="00545FC7" w:rsidRPr="00546FBC" w:rsidRDefault="00545FC7" w:rsidP="00C24D39">
      <w:pPr>
        <w:spacing w:after="160" w:line="259" w:lineRule="auto"/>
        <w:ind w:firstLine="720"/>
        <w:jc w:val="left"/>
        <w:rPr>
          <w:rFonts w:cs="Times New Roman"/>
          <w:bCs/>
          <w:szCs w:val="24"/>
          <w:lang w:eastAsia="en-PH"/>
        </w:rPr>
      </w:pPr>
    </w:p>
    <w:p w14:paraId="588668E5" w14:textId="77777777" w:rsidR="00545FC7" w:rsidRPr="00546FBC" w:rsidRDefault="00545FC7" w:rsidP="00C24D39">
      <w:pPr>
        <w:spacing w:after="160" w:line="259" w:lineRule="auto"/>
        <w:ind w:firstLine="720"/>
        <w:jc w:val="left"/>
        <w:rPr>
          <w:rFonts w:cs="Times New Roman"/>
          <w:bCs/>
          <w:szCs w:val="24"/>
          <w:lang w:eastAsia="en-PH"/>
        </w:rPr>
      </w:pPr>
    </w:p>
    <w:p w14:paraId="513E1BEE" w14:textId="77777777" w:rsidR="00545FC7" w:rsidRPr="00546FBC" w:rsidRDefault="00545FC7" w:rsidP="00C24D39">
      <w:pPr>
        <w:spacing w:after="160" w:line="259" w:lineRule="auto"/>
        <w:ind w:firstLine="720"/>
        <w:jc w:val="left"/>
        <w:rPr>
          <w:rFonts w:cs="Times New Roman"/>
          <w:bCs/>
          <w:szCs w:val="24"/>
          <w:lang w:eastAsia="en-PH"/>
        </w:rPr>
      </w:pPr>
    </w:p>
    <w:p w14:paraId="77F4234A" w14:textId="77777777" w:rsidR="00545FC7" w:rsidRPr="00546FBC" w:rsidRDefault="00545FC7" w:rsidP="00C24D39">
      <w:pPr>
        <w:spacing w:after="160" w:line="259" w:lineRule="auto"/>
        <w:ind w:firstLine="720"/>
        <w:jc w:val="left"/>
        <w:rPr>
          <w:rFonts w:cs="Times New Roman"/>
          <w:bCs/>
          <w:szCs w:val="24"/>
          <w:lang w:eastAsia="en-PH"/>
        </w:rPr>
      </w:pPr>
    </w:p>
    <w:p w14:paraId="0D067318" w14:textId="39FF763A" w:rsidR="00545FC7" w:rsidRPr="00546FBC" w:rsidRDefault="00545FC7" w:rsidP="00C24D39">
      <w:pPr>
        <w:spacing w:after="160" w:line="259" w:lineRule="auto"/>
        <w:ind w:firstLine="720"/>
        <w:jc w:val="left"/>
        <w:rPr>
          <w:rFonts w:cs="Times New Roman"/>
          <w:bCs/>
          <w:szCs w:val="24"/>
          <w:lang w:eastAsia="en-PH"/>
        </w:rPr>
      </w:pPr>
    </w:p>
    <w:p w14:paraId="186755A8" w14:textId="4F4DC58D" w:rsidR="00F003FC" w:rsidRPr="00546FBC" w:rsidRDefault="00F003FC" w:rsidP="00C24D39">
      <w:pPr>
        <w:spacing w:after="160" w:line="259" w:lineRule="auto"/>
        <w:ind w:firstLine="720"/>
        <w:jc w:val="left"/>
        <w:rPr>
          <w:rFonts w:cs="Times New Roman"/>
          <w:bCs/>
          <w:szCs w:val="24"/>
          <w:lang w:eastAsia="en-PH"/>
        </w:rPr>
      </w:pPr>
    </w:p>
    <w:p w14:paraId="75A0A2E9" w14:textId="2E96CC0B" w:rsidR="00F003FC" w:rsidRPr="00546FBC" w:rsidRDefault="00F003FC" w:rsidP="00C24D39">
      <w:pPr>
        <w:spacing w:after="160" w:line="259" w:lineRule="auto"/>
        <w:ind w:firstLine="720"/>
        <w:jc w:val="left"/>
        <w:rPr>
          <w:rFonts w:cs="Times New Roman"/>
          <w:bCs/>
          <w:szCs w:val="24"/>
          <w:lang w:eastAsia="en-PH"/>
        </w:rPr>
      </w:pPr>
    </w:p>
    <w:p w14:paraId="46FC8A13" w14:textId="1FAB9A5A" w:rsidR="00F003FC" w:rsidRPr="00546FBC" w:rsidRDefault="00F003FC" w:rsidP="00F003FC">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38304" behindDoc="1" locked="0" layoutInCell="1" allowOverlap="1" wp14:anchorId="32073B99" wp14:editId="770AF5F4">
            <wp:simplePos x="0" y="0"/>
            <wp:positionH relativeFrom="column">
              <wp:posOffset>452967</wp:posOffset>
            </wp:positionH>
            <wp:positionV relativeFrom="paragraph">
              <wp:posOffset>0</wp:posOffset>
            </wp:positionV>
            <wp:extent cx="4615732" cy="4914900"/>
            <wp:effectExtent l="0" t="0" r="0" b="0"/>
            <wp:wrapNone/>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15732"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D487C" w14:textId="73445631" w:rsidR="00F003FC" w:rsidRPr="00546FBC" w:rsidRDefault="00F003FC" w:rsidP="00F003FC">
      <w:pPr>
        <w:spacing w:after="160" w:line="259" w:lineRule="auto"/>
        <w:rPr>
          <w:rFonts w:cs="Times New Roman"/>
          <w:bCs/>
          <w:szCs w:val="24"/>
          <w:lang w:eastAsia="en-PH"/>
        </w:rPr>
      </w:pPr>
    </w:p>
    <w:p w14:paraId="49BBDD0B" w14:textId="77777777" w:rsidR="00F003FC" w:rsidRPr="00546FBC" w:rsidRDefault="00F003FC" w:rsidP="00F003FC">
      <w:pPr>
        <w:spacing w:after="160" w:line="259" w:lineRule="auto"/>
        <w:rPr>
          <w:rFonts w:cs="Times New Roman"/>
          <w:bCs/>
          <w:szCs w:val="24"/>
          <w:lang w:eastAsia="en-PH"/>
        </w:rPr>
      </w:pPr>
    </w:p>
    <w:p w14:paraId="1141FC6A" w14:textId="77777777" w:rsidR="00F003FC" w:rsidRPr="00546FBC" w:rsidRDefault="00F003FC" w:rsidP="00F003FC">
      <w:pPr>
        <w:spacing w:after="160" w:line="259" w:lineRule="auto"/>
        <w:rPr>
          <w:rFonts w:cs="Times New Roman"/>
          <w:bCs/>
          <w:szCs w:val="24"/>
          <w:lang w:eastAsia="en-PH"/>
        </w:rPr>
      </w:pPr>
    </w:p>
    <w:p w14:paraId="7D95AF4C" w14:textId="783774E5" w:rsidR="00F003FC" w:rsidRPr="00546FBC" w:rsidRDefault="00F003FC" w:rsidP="00F003FC">
      <w:pPr>
        <w:spacing w:after="160" w:line="259" w:lineRule="auto"/>
        <w:rPr>
          <w:rFonts w:cs="Times New Roman"/>
          <w:bCs/>
          <w:szCs w:val="24"/>
          <w:lang w:eastAsia="en-PH"/>
        </w:rPr>
      </w:pPr>
    </w:p>
    <w:p w14:paraId="028C6EF4" w14:textId="5C1237EB" w:rsidR="00F003FC" w:rsidRPr="00546FBC" w:rsidRDefault="00F003FC" w:rsidP="00F003FC">
      <w:pPr>
        <w:spacing w:after="160" w:line="259" w:lineRule="auto"/>
        <w:rPr>
          <w:rFonts w:cs="Times New Roman"/>
          <w:bCs/>
          <w:szCs w:val="24"/>
          <w:lang w:eastAsia="en-PH"/>
        </w:rPr>
      </w:pPr>
    </w:p>
    <w:p w14:paraId="41F8296F" w14:textId="685A52DA" w:rsidR="00F003FC" w:rsidRPr="00546FBC" w:rsidRDefault="00F003FC" w:rsidP="00F003FC">
      <w:pPr>
        <w:spacing w:after="160" w:line="259" w:lineRule="auto"/>
        <w:rPr>
          <w:rFonts w:cs="Times New Roman"/>
          <w:bCs/>
          <w:szCs w:val="24"/>
          <w:lang w:eastAsia="en-PH"/>
        </w:rPr>
      </w:pPr>
    </w:p>
    <w:p w14:paraId="6C2952A1" w14:textId="0853D7BD" w:rsidR="00F003FC" w:rsidRPr="00546FBC" w:rsidRDefault="00F003FC" w:rsidP="00F003FC">
      <w:pPr>
        <w:spacing w:after="160" w:line="259" w:lineRule="auto"/>
        <w:rPr>
          <w:rFonts w:cs="Times New Roman"/>
          <w:bCs/>
          <w:szCs w:val="24"/>
          <w:lang w:eastAsia="en-PH"/>
        </w:rPr>
      </w:pPr>
    </w:p>
    <w:p w14:paraId="13881AD8" w14:textId="677A983F" w:rsidR="00F003FC" w:rsidRPr="00546FBC" w:rsidRDefault="00F003FC" w:rsidP="00F003FC">
      <w:pPr>
        <w:spacing w:after="160" w:line="259" w:lineRule="auto"/>
        <w:rPr>
          <w:rFonts w:cs="Times New Roman"/>
          <w:bCs/>
          <w:szCs w:val="24"/>
          <w:lang w:eastAsia="en-PH"/>
        </w:rPr>
      </w:pPr>
    </w:p>
    <w:p w14:paraId="652FA989" w14:textId="7087E840" w:rsidR="00F003FC" w:rsidRPr="00546FBC" w:rsidRDefault="00F003FC" w:rsidP="00F003FC">
      <w:pPr>
        <w:spacing w:after="160" w:line="259" w:lineRule="auto"/>
        <w:rPr>
          <w:rFonts w:cs="Times New Roman"/>
          <w:bCs/>
          <w:szCs w:val="24"/>
          <w:lang w:eastAsia="en-PH"/>
        </w:rPr>
      </w:pPr>
    </w:p>
    <w:p w14:paraId="28E5C647" w14:textId="11F46258" w:rsidR="00F003FC" w:rsidRPr="00546FBC" w:rsidRDefault="00F003FC" w:rsidP="00F003FC">
      <w:pPr>
        <w:spacing w:after="160" w:line="259" w:lineRule="auto"/>
        <w:rPr>
          <w:rFonts w:cs="Times New Roman"/>
          <w:bCs/>
          <w:szCs w:val="24"/>
          <w:lang w:eastAsia="en-PH"/>
        </w:rPr>
      </w:pPr>
    </w:p>
    <w:p w14:paraId="676D878F" w14:textId="6FF65EA0" w:rsidR="00F003FC" w:rsidRPr="00546FBC" w:rsidRDefault="00F003FC" w:rsidP="00F003FC">
      <w:pPr>
        <w:spacing w:after="160" w:line="259" w:lineRule="auto"/>
        <w:rPr>
          <w:rFonts w:cs="Times New Roman"/>
          <w:bCs/>
          <w:szCs w:val="24"/>
          <w:lang w:eastAsia="en-PH"/>
        </w:rPr>
      </w:pPr>
    </w:p>
    <w:p w14:paraId="59990C9F" w14:textId="5F860A33" w:rsidR="00F003FC" w:rsidRPr="00546FBC" w:rsidRDefault="00F003FC" w:rsidP="00F003FC">
      <w:pPr>
        <w:spacing w:after="160" w:line="259" w:lineRule="auto"/>
        <w:rPr>
          <w:rFonts w:cs="Times New Roman"/>
          <w:bCs/>
          <w:szCs w:val="24"/>
          <w:lang w:eastAsia="en-PH"/>
        </w:rPr>
      </w:pPr>
    </w:p>
    <w:p w14:paraId="34422995" w14:textId="694217E9" w:rsidR="00F003FC" w:rsidRPr="00546FBC" w:rsidRDefault="00F003FC" w:rsidP="00F003FC">
      <w:pPr>
        <w:spacing w:after="160" w:line="259" w:lineRule="auto"/>
        <w:rPr>
          <w:rFonts w:cs="Times New Roman"/>
          <w:bCs/>
          <w:szCs w:val="24"/>
          <w:lang w:eastAsia="en-PH"/>
        </w:rPr>
      </w:pPr>
    </w:p>
    <w:p w14:paraId="279C3D3B" w14:textId="2FE5D661" w:rsidR="00F003FC" w:rsidRPr="00546FBC" w:rsidRDefault="00F003FC" w:rsidP="00F003FC">
      <w:pPr>
        <w:spacing w:after="160" w:line="259" w:lineRule="auto"/>
        <w:rPr>
          <w:rFonts w:cs="Times New Roman"/>
          <w:bCs/>
          <w:szCs w:val="24"/>
          <w:lang w:eastAsia="en-PH"/>
        </w:rPr>
      </w:pPr>
    </w:p>
    <w:p w14:paraId="1F5E07D4" w14:textId="755F1984" w:rsidR="00F003FC" w:rsidRPr="00546FBC" w:rsidRDefault="00F003FC" w:rsidP="00F003FC">
      <w:pPr>
        <w:spacing w:after="160" w:line="259" w:lineRule="auto"/>
        <w:rPr>
          <w:rFonts w:cs="Times New Roman"/>
          <w:bCs/>
          <w:szCs w:val="24"/>
          <w:lang w:eastAsia="en-PH"/>
        </w:rPr>
      </w:pPr>
    </w:p>
    <w:p w14:paraId="5C62E46C" w14:textId="58E1ECA8" w:rsidR="00F003FC" w:rsidRPr="00546FBC" w:rsidRDefault="00F003FC" w:rsidP="00F003FC">
      <w:pPr>
        <w:spacing w:after="160" w:line="259" w:lineRule="auto"/>
        <w:rPr>
          <w:rFonts w:cs="Times New Roman"/>
          <w:bCs/>
          <w:szCs w:val="24"/>
          <w:lang w:eastAsia="en-PH"/>
        </w:rPr>
      </w:pPr>
    </w:p>
    <w:p w14:paraId="6E40D8AC" w14:textId="77777777" w:rsidR="00F003FC" w:rsidRPr="00546FBC" w:rsidRDefault="00F003FC" w:rsidP="00F003FC">
      <w:pPr>
        <w:spacing w:after="160" w:line="259" w:lineRule="auto"/>
        <w:rPr>
          <w:rFonts w:cs="Times New Roman"/>
          <w:bCs/>
          <w:szCs w:val="24"/>
          <w:lang w:eastAsia="en-PH"/>
        </w:rPr>
      </w:pPr>
    </w:p>
    <w:p w14:paraId="0C70DDDE" w14:textId="17AF161A"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33</w:t>
      </w:r>
      <w:r w:rsidRPr="00546FBC">
        <w:rPr>
          <w:rFonts w:cs="Times New Roman"/>
          <w:bCs/>
          <w:szCs w:val="24"/>
          <w:lang w:eastAsia="en-PH"/>
        </w:rPr>
        <w:t>: Activity Diagram of Search and Remove User Account of User Module Use Case</w:t>
      </w:r>
    </w:p>
    <w:p w14:paraId="6A1E7E29" w14:textId="138CFCE9" w:rsidR="00F003FC" w:rsidRPr="00546FBC" w:rsidRDefault="00F003FC" w:rsidP="00C24D39">
      <w:pPr>
        <w:spacing w:after="160" w:line="259" w:lineRule="auto"/>
        <w:ind w:firstLine="720"/>
        <w:jc w:val="left"/>
        <w:rPr>
          <w:rFonts w:cs="Times New Roman"/>
          <w:bCs/>
          <w:szCs w:val="24"/>
          <w:lang w:eastAsia="en-PH"/>
        </w:rPr>
      </w:pPr>
    </w:p>
    <w:p w14:paraId="22CF361C" w14:textId="025BA43F" w:rsidR="00D76610" w:rsidRPr="00546FBC" w:rsidRDefault="00D76610" w:rsidP="00C24D39">
      <w:pPr>
        <w:spacing w:after="160" w:line="259" w:lineRule="auto"/>
        <w:ind w:firstLine="720"/>
        <w:jc w:val="left"/>
        <w:rPr>
          <w:rFonts w:cs="Times New Roman"/>
          <w:bCs/>
          <w:szCs w:val="24"/>
          <w:lang w:eastAsia="en-PH"/>
        </w:rPr>
      </w:pPr>
    </w:p>
    <w:p w14:paraId="10B8B0B9" w14:textId="186066A7" w:rsidR="00D76610" w:rsidRPr="00546FBC" w:rsidRDefault="00D76610" w:rsidP="00C24D39">
      <w:pPr>
        <w:spacing w:after="160" w:line="259" w:lineRule="auto"/>
        <w:ind w:firstLine="720"/>
        <w:jc w:val="left"/>
        <w:rPr>
          <w:rFonts w:cs="Times New Roman"/>
          <w:bCs/>
          <w:szCs w:val="24"/>
          <w:lang w:eastAsia="en-PH"/>
        </w:rPr>
      </w:pPr>
    </w:p>
    <w:p w14:paraId="454EDD0C" w14:textId="7D830107" w:rsidR="00D76610" w:rsidRPr="00546FBC" w:rsidRDefault="00D76610" w:rsidP="00C24D39">
      <w:pPr>
        <w:spacing w:after="160" w:line="259" w:lineRule="auto"/>
        <w:ind w:firstLine="720"/>
        <w:jc w:val="left"/>
        <w:rPr>
          <w:rFonts w:cs="Times New Roman"/>
          <w:bCs/>
          <w:szCs w:val="24"/>
          <w:lang w:eastAsia="en-PH"/>
        </w:rPr>
      </w:pPr>
    </w:p>
    <w:p w14:paraId="25CB6A6C" w14:textId="07BE74E6" w:rsidR="00D76610" w:rsidRPr="00546FBC" w:rsidRDefault="00D76610" w:rsidP="00C24D39">
      <w:pPr>
        <w:spacing w:after="160" w:line="259" w:lineRule="auto"/>
        <w:ind w:firstLine="720"/>
        <w:jc w:val="left"/>
        <w:rPr>
          <w:rFonts w:cs="Times New Roman"/>
          <w:bCs/>
          <w:szCs w:val="24"/>
          <w:lang w:eastAsia="en-PH"/>
        </w:rPr>
      </w:pPr>
    </w:p>
    <w:p w14:paraId="30974FDB" w14:textId="37DF5628" w:rsidR="00D76610" w:rsidRPr="00546FBC" w:rsidRDefault="00D76610" w:rsidP="00C24D39">
      <w:pPr>
        <w:spacing w:after="160" w:line="259" w:lineRule="auto"/>
        <w:ind w:firstLine="720"/>
        <w:jc w:val="left"/>
        <w:rPr>
          <w:rFonts w:cs="Times New Roman"/>
          <w:bCs/>
          <w:szCs w:val="24"/>
          <w:lang w:eastAsia="en-PH"/>
        </w:rPr>
      </w:pPr>
    </w:p>
    <w:p w14:paraId="0DF90EF5" w14:textId="26BF78FD" w:rsidR="00D76610" w:rsidRPr="00546FBC" w:rsidRDefault="00D76610" w:rsidP="00C24D39">
      <w:pPr>
        <w:spacing w:after="160" w:line="259" w:lineRule="auto"/>
        <w:ind w:firstLine="720"/>
        <w:jc w:val="left"/>
        <w:rPr>
          <w:rFonts w:cs="Times New Roman"/>
          <w:bCs/>
          <w:szCs w:val="24"/>
          <w:lang w:eastAsia="en-PH"/>
        </w:rPr>
      </w:pPr>
    </w:p>
    <w:p w14:paraId="633A5614" w14:textId="77777777" w:rsidR="00B417F2" w:rsidRPr="00546FBC" w:rsidRDefault="00B417F2" w:rsidP="00B417F2">
      <w:pPr>
        <w:jc w:val="both"/>
        <w:rPr>
          <w:rFonts w:cs="Times New Roman"/>
          <w:bCs/>
          <w:szCs w:val="24"/>
          <w:lang w:eastAsia="en-PH"/>
        </w:rPr>
      </w:pPr>
    </w:p>
    <w:p w14:paraId="7319E184" w14:textId="77777777" w:rsidR="00B417F2" w:rsidRPr="00546FBC" w:rsidRDefault="00B417F2" w:rsidP="00B417F2">
      <w:pPr>
        <w:jc w:val="both"/>
        <w:rPr>
          <w:rFonts w:cs="Times New Roman"/>
          <w:bCs/>
          <w:szCs w:val="24"/>
          <w:lang w:eastAsia="en-PH"/>
        </w:rPr>
      </w:pPr>
    </w:p>
    <w:p w14:paraId="3EAC2030" w14:textId="571ED3AB" w:rsidR="00D76610" w:rsidRPr="00546FBC" w:rsidRDefault="00B417F2" w:rsidP="00B417F2">
      <w:pPr>
        <w:jc w:val="both"/>
      </w:pPr>
      <w:r w:rsidRPr="00546FBC">
        <w:rPr>
          <w:b w:val="0"/>
          <w:noProof/>
          <w:color w:val="FF0000"/>
        </w:rPr>
        <w:lastRenderedPageBreak/>
        <w:drawing>
          <wp:anchor distT="0" distB="0" distL="114300" distR="114300" simplePos="0" relativeHeight="251988480" behindDoc="1" locked="0" layoutInCell="1" allowOverlap="1" wp14:anchorId="0D40A48B" wp14:editId="4668EDD6">
            <wp:simplePos x="0" y="0"/>
            <wp:positionH relativeFrom="column">
              <wp:posOffset>482600</wp:posOffset>
            </wp:positionH>
            <wp:positionV relativeFrom="paragraph">
              <wp:posOffset>98</wp:posOffset>
            </wp:positionV>
            <wp:extent cx="4766733" cy="260294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66733" cy="260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95FF" w14:textId="34B9CDF4" w:rsidR="00D76610" w:rsidRPr="00546FBC" w:rsidRDefault="00D76610" w:rsidP="00D76610">
      <w:pPr>
        <w:spacing w:after="160" w:line="259" w:lineRule="auto"/>
        <w:jc w:val="left"/>
        <w:rPr>
          <w:rFonts w:cs="Times New Roman"/>
          <w:noProof/>
          <w:color w:val="FF0000"/>
          <w:szCs w:val="24"/>
          <w:lang w:eastAsia="en-PH"/>
        </w:rPr>
      </w:pPr>
    </w:p>
    <w:p w14:paraId="10963932" w14:textId="77777777" w:rsidR="00D76610" w:rsidRPr="00546FBC" w:rsidRDefault="00D76610" w:rsidP="00D76610">
      <w:pPr>
        <w:spacing w:after="160" w:line="259" w:lineRule="auto"/>
        <w:jc w:val="left"/>
        <w:rPr>
          <w:rFonts w:cs="Times New Roman"/>
          <w:noProof/>
          <w:color w:val="FF0000"/>
          <w:szCs w:val="24"/>
          <w:lang w:eastAsia="en-PH"/>
        </w:rPr>
      </w:pPr>
    </w:p>
    <w:p w14:paraId="6E1CF9D2" w14:textId="77777777" w:rsidR="00D76610" w:rsidRPr="00546FBC" w:rsidRDefault="00D76610" w:rsidP="00D76610">
      <w:pPr>
        <w:spacing w:after="160" w:line="259" w:lineRule="auto"/>
        <w:jc w:val="left"/>
        <w:rPr>
          <w:rFonts w:cs="Times New Roman"/>
          <w:noProof/>
          <w:color w:val="FF0000"/>
          <w:szCs w:val="24"/>
          <w:lang w:eastAsia="en-PH"/>
        </w:rPr>
      </w:pPr>
    </w:p>
    <w:p w14:paraId="68A8D224" w14:textId="77777777" w:rsidR="00D76610" w:rsidRPr="00546FBC" w:rsidRDefault="00D76610" w:rsidP="00D76610">
      <w:pPr>
        <w:spacing w:after="160" w:line="259" w:lineRule="auto"/>
        <w:jc w:val="left"/>
        <w:rPr>
          <w:rFonts w:cs="Times New Roman"/>
          <w:noProof/>
          <w:color w:val="FF0000"/>
          <w:szCs w:val="24"/>
          <w:lang w:eastAsia="en-PH"/>
        </w:rPr>
      </w:pPr>
    </w:p>
    <w:p w14:paraId="2F929BCD" w14:textId="77777777" w:rsidR="00D76610" w:rsidRPr="00546FBC" w:rsidRDefault="00D76610" w:rsidP="00D76610">
      <w:pPr>
        <w:spacing w:after="160" w:line="259" w:lineRule="auto"/>
        <w:jc w:val="left"/>
        <w:rPr>
          <w:rFonts w:cs="Times New Roman"/>
          <w:noProof/>
          <w:color w:val="FF0000"/>
          <w:szCs w:val="24"/>
          <w:lang w:eastAsia="en-PH"/>
        </w:rPr>
      </w:pPr>
    </w:p>
    <w:p w14:paraId="266FD074" w14:textId="77777777" w:rsidR="00D76610" w:rsidRPr="00546FBC" w:rsidRDefault="00D76610" w:rsidP="00D76610">
      <w:pPr>
        <w:spacing w:after="160" w:line="259" w:lineRule="auto"/>
        <w:jc w:val="both"/>
        <w:rPr>
          <w:rFonts w:cs="Times New Roman"/>
          <w:bCs/>
          <w:szCs w:val="24"/>
          <w:lang w:eastAsia="en-PH"/>
        </w:rPr>
      </w:pPr>
    </w:p>
    <w:p w14:paraId="2A9CC8D6" w14:textId="77777777" w:rsidR="00D76610" w:rsidRPr="00546FBC" w:rsidRDefault="00D76610" w:rsidP="00D76610">
      <w:pPr>
        <w:spacing w:after="160" w:line="259" w:lineRule="auto"/>
        <w:rPr>
          <w:rFonts w:cs="Times New Roman"/>
          <w:bCs/>
          <w:szCs w:val="24"/>
          <w:lang w:eastAsia="en-PH"/>
        </w:rPr>
      </w:pPr>
    </w:p>
    <w:p w14:paraId="56CB01A4" w14:textId="77777777" w:rsidR="00D76610" w:rsidRPr="00546FBC" w:rsidRDefault="00D76610" w:rsidP="00D76610">
      <w:pPr>
        <w:spacing w:after="160" w:line="259" w:lineRule="auto"/>
        <w:rPr>
          <w:rFonts w:cs="Times New Roman"/>
          <w:bCs/>
          <w:szCs w:val="24"/>
          <w:lang w:eastAsia="en-PH"/>
        </w:rPr>
      </w:pPr>
    </w:p>
    <w:p w14:paraId="3E21FB06" w14:textId="77777777" w:rsidR="00D76610" w:rsidRPr="00546FBC" w:rsidRDefault="00D76610" w:rsidP="00D76610">
      <w:pPr>
        <w:spacing w:after="160" w:line="259" w:lineRule="auto"/>
        <w:rPr>
          <w:rFonts w:cs="Times New Roman"/>
          <w:bCs/>
          <w:szCs w:val="24"/>
          <w:lang w:eastAsia="en-PH"/>
        </w:rPr>
      </w:pPr>
    </w:p>
    <w:p w14:paraId="25A8183C" w14:textId="684403F5" w:rsidR="00D76610" w:rsidRPr="00546FBC" w:rsidRDefault="00D76610" w:rsidP="00B417F2">
      <w:pPr>
        <w:spacing w:after="160" w:line="259" w:lineRule="auto"/>
        <w:rPr>
          <w:rFonts w:cs="Times New Roman"/>
          <w:bCs/>
          <w:szCs w:val="24"/>
          <w:lang w:eastAsia="en-PH"/>
        </w:rPr>
      </w:pPr>
      <w:r w:rsidRPr="00546FBC">
        <w:rPr>
          <w:rFonts w:cs="Times New Roman"/>
          <w:bCs/>
          <w:szCs w:val="24"/>
          <w:lang w:eastAsia="en-PH"/>
        </w:rPr>
        <w:t>Figure</w:t>
      </w:r>
      <w:r w:rsidR="00EF79F6">
        <w:rPr>
          <w:rFonts w:cs="Times New Roman"/>
          <w:bCs/>
          <w:szCs w:val="24"/>
          <w:lang w:eastAsia="en-PH"/>
        </w:rPr>
        <w:t xml:space="preserve"> 34</w:t>
      </w:r>
      <w:r w:rsidRPr="00546FBC">
        <w:rPr>
          <w:rFonts w:cs="Times New Roman"/>
          <w:bCs/>
          <w:szCs w:val="24"/>
          <w:lang w:eastAsia="en-PH"/>
        </w:rPr>
        <w:t>: Activity Diagram of Logout User Account of User Module Use Case</w:t>
      </w:r>
    </w:p>
    <w:p w14:paraId="1470179E" w14:textId="273E389D" w:rsidR="00B417F2" w:rsidRPr="00546FBC" w:rsidRDefault="00B417F2" w:rsidP="00382715">
      <w:pPr>
        <w:spacing w:line="360" w:lineRule="auto"/>
        <w:ind w:left="720"/>
        <w:jc w:val="both"/>
        <w:rPr>
          <w:rFonts w:cs="Times New Roman"/>
          <w:bCs/>
          <w:szCs w:val="24"/>
          <w:lang w:eastAsia="en-PH"/>
        </w:rPr>
      </w:pPr>
    </w:p>
    <w:p w14:paraId="190EAA1B" w14:textId="62A0988C" w:rsidR="00BE065F" w:rsidRPr="00546FBC" w:rsidRDefault="00BE065F" w:rsidP="00382715">
      <w:pPr>
        <w:spacing w:line="360" w:lineRule="auto"/>
        <w:ind w:left="720"/>
        <w:jc w:val="both"/>
        <w:rPr>
          <w:rFonts w:cs="Times New Roman"/>
          <w:bCs/>
          <w:szCs w:val="24"/>
          <w:lang w:eastAsia="en-PH"/>
        </w:rPr>
      </w:pPr>
    </w:p>
    <w:p w14:paraId="46092709" w14:textId="682B6347" w:rsidR="00BE065F" w:rsidRPr="00546FBC" w:rsidRDefault="00BE065F" w:rsidP="00382715">
      <w:pPr>
        <w:spacing w:line="360" w:lineRule="auto"/>
        <w:ind w:left="720"/>
        <w:jc w:val="both"/>
        <w:rPr>
          <w:rFonts w:cs="Times New Roman"/>
          <w:bCs/>
          <w:szCs w:val="24"/>
          <w:lang w:eastAsia="en-PH"/>
        </w:rPr>
      </w:pPr>
    </w:p>
    <w:p w14:paraId="638C80EB" w14:textId="203AA751" w:rsidR="00BE065F" w:rsidRPr="00546FBC" w:rsidRDefault="00BE065F" w:rsidP="00382715">
      <w:pPr>
        <w:spacing w:line="360" w:lineRule="auto"/>
        <w:ind w:left="720"/>
        <w:jc w:val="both"/>
        <w:rPr>
          <w:rFonts w:cs="Times New Roman"/>
          <w:bCs/>
          <w:szCs w:val="24"/>
          <w:lang w:eastAsia="en-PH"/>
        </w:rPr>
      </w:pPr>
    </w:p>
    <w:p w14:paraId="05319024" w14:textId="59737404" w:rsidR="00BE065F" w:rsidRPr="00546FBC" w:rsidRDefault="00BE065F" w:rsidP="00382715">
      <w:pPr>
        <w:spacing w:line="360" w:lineRule="auto"/>
        <w:ind w:left="720"/>
        <w:jc w:val="both"/>
        <w:rPr>
          <w:rFonts w:cs="Times New Roman"/>
          <w:bCs/>
          <w:szCs w:val="24"/>
          <w:lang w:eastAsia="en-PH"/>
        </w:rPr>
      </w:pPr>
    </w:p>
    <w:p w14:paraId="3D36AD79" w14:textId="75A9C3A2" w:rsidR="00BE065F" w:rsidRPr="00546FBC" w:rsidRDefault="00BE065F" w:rsidP="00382715">
      <w:pPr>
        <w:spacing w:line="360" w:lineRule="auto"/>
        <w:ind w:left="720"/>
        <w:jc w:val="both"/>
        <w:rPr>
          <w:rFonts w:cs="Times New Roman"/>
          <w:bCs/>
          <w:szCs w:val="24"/>
          <w:lang w:eastAsia="en-PH"/>
        </w:rPr>
      </w:pPr>
    </w:p>
    <w:p w14:paraId="0CC32566" w14:textId="357E8429" w:rsidR="00BE065F" w:rsidRPr="00546FBC" w:rsidRDefault="00BE065F" w:rsidP="00382715">
      <w:pPr>
        <w:spacing w:line="360" w:lineRule="auto"/>
        <w:ind w:left="720"/>
        <w:jc w:val="both"/>
        <w:rPr>
          <w:rFonts w:cs="Times New Roman"/>
          <w:bCs/>
          <w:szCs w:val="24"/>
          <w:lang w:eastAsia="en-PH"/>
        </w:rPr>
      </w:pPr>
    </w:p>
    <w:p w14:paraId="51A0E505" w14:textId="247EDFA3" w:rsidR="00BE065F" w:rsidRPr="00546FBC" w:rsidRDefault="00BE065F" w:rsidP="00382715">
      <w:pPr>
        <w:spacing w:line="360" w:lineRule="auto"/>
        <w:ind w:left="720"/>
        <w:jc w:val="both"/>
        <w:rPr>
          <w:rFonts w:cs="Times New Roman"/>
          <w:bCs/>
          <w:szCs w:val="24"/>
          <w:lang w:eastAsia="en-PH"/>
        </w:rPr>
      </w:pPr>
    </w:p>
    <w:p w14:paraId="32563C7E" w14:textId="315B842B" w:rsidR="00BE065F" w:rsidRPr="00546FBC" w:rsidRDefault="00BE065F" w:rsidP="00382715">
      <w:pPr>
        <w:spacing w:line="360" w:lineRule="auto"/>
        <w:ind w:left="720"/>
        <w:jc w:val="both"/>
        <w:rPr>
          <w:rFonts w:cs="Times New Roman"/>
          <w:bCs/>
          <w:szCs w:val="24"/>
          <w:lang w:eastAsia="en-PH"/>
        </w:rPr>
      </w:pPr>
    </w:p>
    <w:p w14:paraId="1EEA29A9" w14:textId="184CE92D" w:rsidR="00BE065F" w:rsidRPr="00546FBC" w:rsidRDefault="00BE065F" w:rsidP="00382715">
      <w:pPr>
        <w:spacing w:line="360" w:lineRule="auto"/>
        <w:ind w:left="720"/>
        <w:jc w:val="both"/>
        <w:rPr>
          <w:rFonts w:cs="Times New Roman"/>
          <w:bCs/>
          <w:szCs w:val="24"/>
          <w:lang w:eastAsia="en-PH"/>
        </w:rPr>
      </w:pPr>
    </w:p>
    <w:p w14:paraId="599A2057" w14:textId="08D77DE7" w:rsidR="00BE065F" w:rsidRPr="00546FBC" w:rsidRDefault="00BE065F" w:rsidP="00382715">
      <w:pPr>
        <w:spacing w:line="360" w:lineRule="auto"/>
        <w:ind w:left="720"/>
        <w:jc w:val="both"/>
        <w:rPr>
          <w:rFonts w:cs="Times New Roman"/>
          <w:bCs/>
          <w:szCs w:val="24"/>
          <w:lang w:eastAsia="en-PH"/>
        </w:rPr>
      </w:pPr>
    </w:p>
    <w:p w14:paraId="4E05C7A8" w14:textId="4EC94F79" w:rsidR="00BE065F" w:rsidRPr="00546FBC" w:rsidRDefault="00BE065F" w:rsidP="00382715">
      <w:pPr>
        <w:spacing w:line="360" w:lineRule="auto"/>
        <w:ind w:left="720"/>
        <w:jc w:val="both"/>
        <w:rPr>
          <w:rFonts w:cs="Times New Roman"/>
          <w:bCs/>
          <w:szCs w:val="24"/>
          <w:lang w:eastAsia="en-PH"/>
        </w:rPr>
      </w:pPr>
    </w:p>
    <w:p w14:paraId="1BFAADD3" w14:textId="7AEB3B76" w:rsidR="00BE065F" w:rsidRPr="00546FBC" w:rsidRDefault="00BE065F" w:rsidP="00382715">
      <w:pPr>
        <w:spacing w:line="360" w:lineRule="auto"/>
        <w:ind w:left="720"/>
        <w:jc w:val="both"/>
        <w:rPr>
          <w:rFonts w:cs="Times New Roman"/>
          <w:bCs/>
          <w:szCs w:val="24"/>
          <w:lang w:eastAsia="en-PH"/>
        </w:rPr>
      </w:pPr>
    </w:p>
    <w:p w14:paraId="2D550678" w14:textId="31E5F2F3" w:rsidR="00BE065F" w:rsidRPr="00546FBC" w:rsidRDefault="00BE065F" w:rsidP="00382715">
      <w:pPr>
        <w:spacing w:line="360" w:lineRule="auto"/>
        <w:ind w:left="720"/>
        <w:jc w:val="both"/>
        <w:rPr>
          <w:rFonts w:cs="Times New Roman"/>
          <w:bCs/>
          <w:szCs w:val="24"/>
          <w:lang w:eastAsia="en-PH"/>
        </w:rPr>
      </w:pPr>
    </w:p>
    <w:p w14:paraId="5DA62772" w14:textId="4A443214" w:rsidR="00BE065F" w:rsidRPr="00546FBC" w:rsidRDefault="00BE065F" w:rsidP="00382715">
      <w:pPr>
        <w:spacing w:line="360" w:lineRule="auto"/>
        <w:ind w:left="720"/>
        <w:jc w:val="both"/>
        <w:rPr>
          <w:rFonts w:cs="Times New Roman"/>
          <w:bCs/>
          <w:szCs w:val="24"/>
          <w:lang w:eastAsia="en-PH"/>
        </w:rPr>
      </w:pPr>
    </w:p>
    <w:p w14:paraId="35421829" w14:textId="43A5B024" w:rsidR="00BE065F" w:rsidRPr="00546FBC" w:rsidRDefault="00BE065F" w:rsidP="00382715">
      <w:pPr>
        <w:spacing w:line="360" w:lineRule="auto"/>
        <w:ind w:left="720"/>
        <w:jc w:val="both"/>
        <w:rPr>
          <w:rFonts w:cs="Times New Roman"/>
          <w:bCs/>
          <w:szCs w:val="24"/>
          <w:lang w:eastAsia="en-PH"/>
        </w:rPr>
      </w:pPr>
    </w:p>
    <w:p w14:paraId="46632759" w14:textId="64E96C1A" w:rsidR="00BE065F" w:rsidRPr="00546FBC" w:rsidRDefault="00BE065F" w:rsidP="00382715">
      <w:pPr>
        <w:spacing w:line="360" w:lineRule="auto"/>
        <w:ind w:left="720"/>
        <w:jc w:val="both"/>
        <w:rPr>
          <w:rFonts w:cs="Times New Roman"/>
          <w:bCs/>
          <w:szCs w:val="24"/>
          <w:lang w:eastAsia="en-PH"/>
        </w:rPr>
      </w:pPr>
    </w:p>
    <w:p w14:paraId="69E51B6D" w14:textId="155A19B7" w:rsidR="00BE065F" w:rsidRPr="00546FBC" w:rsidRDefault="00BE065F" w:rsidP="00382715">
      <w:pPr>
        <w:spacing w:line="360" w:lineRule="auto"/>
        <w:ind w:left="720"/>
        <w:jc w:val="both"/>
        <w:rPr>
          <w:rFonts w:cs="Times New Roman"/>
          <w:bCs/>
          <w:szCs w:val="24"/>
          <w:lang w:eastAsia="en-PH"/>
        </w:rPr>
      </w:pPr>
    </w:p>
    <w:p w14:paraId="3C993149" w14:textId="77777777" w:rsidR="00BE065F" w:rsidRPr="00546FBC" w:rsidRDefault="00BE065F" w:rsidP="00382715">
      <w:pPr>
        <w:spacing w:line="360" w:lineRule="auto"/>
        <w:ind w:left="720"/>
        <w:jc w:val="both"/>
        <w:rPr>
          <w:rFonts w:cs="Times New Roman"/>
          <w:bCs/>
          <w:szCs w:val="24"/>
          <w:lang w:eastAsia="en-PH"/>
        </w:rPr>
      </w:pPr>
    </w:p>
    <w:p w14:paraId="078F3650" w14:textId="3071AFC0" w:rsidR="00382715" w:rsidRPr="00546FBC" w:rsidRDefault="00382715" w:rsidP="00382715">
      <w:pPr>
        <w:spacing w:line="360" w:lineRule="auto"/>
        <w:ind w:left="720"/>
        <w:jc w:val="both"/>
        <w:rPr>
          <w:rFonts w:cs="Times New Roman"/>
          <w:bCs/>
          <w:szCs w:val="24"/>
          <w:lang w:eastAsia="en-PH"/>
        </w:rPr>
      </w:pPr>
      <w:r w:rsidRPr="00546FBC">
        <w:rPr>
          <w:rFonts w:cs="Times New Roman"/>
          <w:bCs/>
          <w:szCs w:val="24"/>
          <w:lang w:eastAsia="en-PH"/>
        </w:rPr>
        <w:lastRenderedPageBreak/>
        <w:t>Dashboard Module</w:t>
      </w:r>
    </w:p>
    <w:tbl>
      <w:tblPr>
        <w:tblStyle w:val="TableGrid"/>
        <w:tblW w:w="0" w:type="auto"/>
        <w:tblInd w:w="714" w:type="dxa"/>
        <w:tblLook w:val="04A0" w:firstRow="1" w:lastRow="0" w:firstColumn="1" w:lastColumn="0" w:noHBand="0" w:noVBand="1"/>
      </w:tblPr>
      <w:tblGrid>
        <w:gridCol w:w="2521"/>
        <w:gridCol w:w="2880"/>
        <w:gridCol w:w="2509"/>
      </w:tblGrid>
      <w:tr w:rsidR="00382715" w:rsidRPr="00546FBC" w14:paraId="3CA05DF9" w14:textId="77777777" w:rsidTr="00640A6E">
        <w:tc>
          <w:tcPr>
            <w:tcW w:w="2521" w:type="dxa"/>
          </w:tcPr>
          <w:p w14:paraId="1C234061" w14:textId="77777777" w:rsidR="00382715" w:rsidRPr="00546FBC" w:rsidRDefault="00382715" w:rsidP="00640A6E">
            <w:pPr>
              <w:rPr>
                <w:bCs/>
                <w:szCs w:val="24"/>
              </w:rPr>
            </w:pPr>
            <w:r w:rsidRPr="00546FBC">
              <w:rPr>
                <w:bCs/>
                <w:szCs w:val="24"/>
              </w:rPr>
              <w:t>Use Case</w:t>
            </w:r>
          </w:p>
        </w:tc>
        <w:tc>
          <w:tcPr>
            <w:tcW w:w="2880" w:type="dxa"/>
          </w:tcPr>
          <w:p w14:paraId="0F698E40" w14:textId="77777777" w:rsidR="00382715" w:rsidRPr="00546FBC" w:rsidRDefault="00382715" w:rsidP="00640A6E">
            <w:pPr>
              <w:rPr>
                <w:bCs/>
                <w:szCs w:val="24"/>
              </w:rPr>
            </w:pPr>
            <w:r w:rsidRPr="00546FBC">
              <w:rPr>
                <w:bCs/>
                <w:szCs w:val="24"/>
              </w:rPr>
              <w:t>Description</w:t>
            </w:r>
          </w:p>
        </w:tc>
        <w:tc>
          <w:tcPr>
            <w:tcW w:w="2509" w:type="dxa"/>
          </w:tcPr>
          <w:p w14:paraId="5F82EBE3" w14:textId="77777777" w:rsidR="00382715" w:rsidRPr="00546FBC" w:rsidRDefault="00382715" w:rsidP="00640A6E">
            <w:pPr>
              <w:rPr>
                <w:bCs/>
                <w:szCs w:val="24"/>
              </w:rPr>
            </w:pPr>
            <w:r w:rsidRPr="00546FBC">
              <w:rPr>
                <w:bCs/>
                <w:szCs w:val="24"/>
              </w:rPr>
              <w:t>User/Actor (Roles)</w:t>
            </w:r>
          </w:p>
        </w:tc>
      </w:tr>
      <w:tr w:rsidR="00382715" w:rsidRPr="00546FBC" w14:paraId="02826A22" w14:textId="77777777" w:rsidTr="00640A6E">
        <w:trPr>
          <w:trHeight w:val="784"/>
        </w:trPr>
        <w:tc>
          <w:tcPr>
            <w:tcW w:w="2521" w:type="dxa"/>
          </w:tcPr>
          <w:p w14:paraId="6F41F29E" w14:textId="77777777" w:rsidR="00382715" w:rsidRPr="00546FBC" w:rsidRDefault="00382715" w:rsidP="00640A6E">
            <w:pPr>
              <w:jc w:val="both"/>
              <w:rPr>
                <w:b w:val="0"/>
                <w:szCs w:val="24"/>
              </w:rPr>
            </w:pPr>
            <w:r w:rsidRPr="00546FBC">
              <w:rPr>
                <w:b w:val="0"/>
                <w:szCs w:val="24"/>
              </w:rPr>
              <w:t>Enter and view dashboard interface</w:t>
            </w:r>
          </w:p>
        </w:tc>
        <w:tc>
          <w:tcPr>
            <w:tcW w:w="2880" w:type="dxa"/>
          </w:tcPr>
          <w:p w14:paraId="50059D72" w14:textId="365A8445" w:rsidR="00382715" w:rsidRPr="00546FBC" w:rsidRDefault="00382715" w:rsidP="00640A6E">
            <w:pPr>
              <w:jc w:val="both"/>
              <w:rPr>
                <w:b w:val="0"/>
                <w:szCs w:val="24"/>
              </w:rPr>
            </w:pPr>
            <w:r w:rsidRPr="00546FBC">
              <w:rPr>
                <w:b w:val="0"/>
                <w:szCs w:val="24"/>
              </w:rPr>
              <w:t xml:space="preserve">The </w:t>
            </w:r>
            <w:r w:rsidR="00CA2024" w:rsidRPr="00546FBC">
              <w:rPr>
                <w:b w:val="0"/>
                <w:bCs/>
                <w:szCs w:val="24"/>
              </w:rPr>
              <w:t xml:space="preserve">user/actor </w:t>
            </w:r>
            <w:r w:rsidRPr="00546FBC">
              <w:rPr>
                <w:b w:val="0"/>
                <w:szCs w:val="24"/>
              </w:rPr>
              <w:t>enters the dashboard after logging in to the system and views the dashboard interface.</w:t>
            </w:r>
          </w:p>
        </w:tc>
        <w:tc>
          <w:tcPr>
            <w:tcW w:w="2509" w:type="dxa"/>
          </w:tcPr>
          <w:p w14:paraId="0275F69C" w14:textId="77777777" w:rsidR="00382715" w:rsidRPr="00546FBC" w:rsidRDefault="00382715" w:rsidP="00DF0C77">
            <w:pPr>
              <w:jc w:val="both"/>
              <w:rPr>
                <w:b w:val="0"/>
                <w:szCs w:val="24"/>
              </w:rPr>
            </w:pPr>
            <w:r w:rsidRPr="00546FBC">
              <w:rPr>
                <w:b w:val="0"/>
                <w:szCs w:val="24"/>
              </w:rPr>
              <w:t>Owner, Worker, and Veterinarian</w:t>
            </w:r>
          </w:p>
        </w:tc>
      </w:tr>
    </w:tbl>
    <w:p w14:paraId="619D87EC" w14:textId="77777777" w:rsidR="006E38B1" w:rsidRPr="00546FBC" w:rsidRDefault="006E38B1" w:rsidP="00382715">
      <w:pPr>
        <w:jc w:val="both"/>
        <w:rPr>
          <w:rFonts w:cs="Times New Roman"/>
          <w:bCs/>
          <w:szCs w:val="24"/>
          <w:lang w:eastAsia="en-PH"/>
        </w:rPr>
      </w:pPr>
    </w:p>
    <w:p w14:paraId="6D720F68" w14:textId="6992B34F" w:rsidR="00382715" w:rsidRPr="00546FBC" w:rsidRDefault="00382715" w:rsidP="00382715">
      <w:pPr>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9</w:t>
      </w:r>
      <w:r w:rsidRPr="00546FBC">
        <w:rPr>
          <w:rFonts w:cs="Times New Roman"/>
          <w:bCs/>
          <w:szCs w:val="24"/>
          <w:lang w:eastAsia="en-PH"/>
        </w:rPr>
        <w:t>: Event Decomposition of the Piggery Management System Dashboard Module</w:t>
      </w:r>
    </w:p>
    <w:p w14:paraId="55E9D7CB" w14:textId="72794B9C" w:rsidR="00B417F2" w:rsidRPr="00546FBC" w:rsidRDefault="00750798" w:rsidP="00382715">
      <w:pPr>
        <w:rPr>
          <w:rFonts w:cs="Times New Roman"/>
          <w:bCs/>
          <w:szCs w:val="24"/>
          <w:lang w:eastAsia="en-PH"/>
        </w:rPr>
      </w:pPr>
      <w:r w:rsidRPr="00546FBC">
        <w:rPr>
          <w:b w:val="0"/>
          <w:bCs/>
          <w:noProof/>
        </w:rPr>
        <w:drawing>
          <wp:anchor distT="0" distB="0" distL="114300" distR="114300" simplePos="0" relativeHeight="251996672" behindDoc="1" locked="0" layoutInCell="1" allowOverlap="1" wp14:anchorId="0769F9EC" wp14:editId="11AF9E73">
            <wp:simplePos x="0" y="0"/>
            <wp:positionH relativeFrom="column">
              <wp:posOffset>571500</wp:posOffset>
            </wp:positionH>
            <wp:positionV relativeFrom="paragraph">
              <wp:posOffset>29845</wp:posOffset>
            </wp:positionV>
            <wp:extent cx="4229100" cy="2608924"/>
            <wp:effectExtent l="0" t="0" r="0" b="0"/>
            <wp:wrapNone/>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9100" cy="26089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5EAF0" w14:textId="15563694" w:rsidR="00382715" w:rsidRPr="00546FBC" w:rsidRDefault="00382715" w:rsidP="00382715">
      <w:pPr>
        <w:jc w:val="both"/>
        <w:rPr>
          <w:rFonts w:cs="Times New Roman"/>
          <w:bCs/>
          <w:szCs w:val="24"/>
          <w:lang w:eastAsia="en-PH"/>
        </w:rPr>
      </w:pPr>
    </w:p>
    <w:p w14:paraId="02D2D13B" w14:textId="21E7D9C8" w:rsidR="00382715" w:rsidRPr="00546FBC" w:rsidRDefault="00382715" w:rsidP="00382715">
      <w:pPr>
        <w:jc w:val="both"/>
        <w:rPr>
          <w:rFonts w:cs="Times New Roman"/>
          <w:bCs/>
          <w:szCs w:val="24"/>
          <w:lang w:eastAsia="en-PH"/>
        </w:rPr>
      </w:pPr>
    </w:p>
    <w:p w14:paraId="6CB18851" w14:textId="79FB7D12" w:rsidR="00382715" w:rsidRPr="00546FBC" w:rsidRDefault="00382715" w:rsidP="00382715">
      <w:pPr>
        <w:jc w:val="both"/>
        <w:rPr>
          <w:rFonts w:cs="Times New Roman"/>
          <w:bCs/>
          <w:szCs w:val="24"/>
          <w:lang w:eastAsia="en-PH"/>
        </w:rPr>
      </w:pPr>
      <w:r w:rsidRPr="00546FBC">
        <w:rPr>
          <w:rFonts w:cs="Times New Roman"/>
          <w:bCs/>
          <w:szCs w:val="24"/>
          <w:lang w:eastAsia="en-PH"/>
        </w:rPr>
        <w:tab/>
      </w:r>
      <w:r w:rsidRPr="00546FBC">
        <w:rPr>
          <w:rFonts w:cs="Times New Roman"/>
          <w:bCs/>
          <w:szCs w:val="24"/>
          <w:lang w:eastAsia="en-PH"/>
        </w:rPr>
        <w:tab/>
      </w:r>
      <w:r w:rsidRPr="00546FBC">
        <w:rPr>
          <w:rFonts w:cs="Times New Roman"/>
          <w:bCs/>
          <w:szCs w:val="24"/>
          <w:lang w:eastAsia="en-PH"/>
        </w:rPr>
        <w:tab/>
      </w:r>
    </w:p>
    <w:p w14:paraId="71C77AFE" w14:textId="14E00DAC" w:rsidR="00382715" w:rsidRPr="00546FBC" w:rsidRDefault="00382715" w:rsidP="00382715">
      <w:pPr>
        <w:spacing w:line="360" w:lineRule="auto"/>
        <w:rPr>
          <w:rFonts w:cs="Times New Roman"/>
          <w:bCs/>
          <w:szCs w:val="24"/>
          <w:lang w:eastAsia="en-PH"/>
        </w:rPr>
      </w:pPr>
    </w:p>
    <w:p w14:paraId="14C78FEA" w14:textId="6C26EDFB" w:rsidR="00B417F2" w:rsidRPr="00546FBC" w:rsidRDefault="00B417F2" w:rsidP="00382715">
      <w:pPr>
        <w:spacing w:line="360" w:lineRule="auto"/>
        <w:rPr>
          <w:rFonts w:cs="Times New Roman"/>
          <w:bCs/>
          <w:szCs w:val="24"/>
          <w:lang w:eastAsia="en-PH"/>
        </w:rPr>
      </w:pPr>
    </w:p>
    <w:p w14:paraId="2C84AB39" w14:textId="78A9790E" w:rsidR="00B417F2" w:rsidRPr="00546FBC" w:rsidRDefault="00B417F2" w:rsidP="00382715">
      <w:pPr>
        <w:spacing w:line="360" w:lineRule="auto"/>
        <w:rPr>
          <w:rFonts w:cs="Times New Roman"/>
          <w:bCs/>
          <w:szCs w:val="24"/>
          <w:lang w:eastAsia="en-PH"/>
        </w:rPr>
      </w:pPr>
    </w:p>
    <w:p w14:paraId="1895F5A4" w14:textId="4BFD4941" w:rsidR="00B417F2" w:rsidRPr="00546FBC" w:rsidRDefault="00B417F2" w:rsidP="00382715">
      <w:pPr>
        <w:spacing w:line="360" w:lineRule="auto"/>
        <w:rPr>
          <w:rFonts w:cs="Times New Roman"/>
          <w:bCs/>
          <w:szCs w:val="24"/>
          <w:lang w:eastAsia="en-PH"/>
        </w:rPr>
      </w:pPr>
    </w:p>
    <w:p w14:paraId="4EF010B0" w14:textId="6ABD141D" w:rsidR="00B417F2" w:rsidRPr="00546FBC" w:rsidRDefault="00B417F2" w:rsidP="00382715">
      <w:pPr>
        <w:spacing w:line="360" w:lineRule="auto"/>
        <w:rPr>
          <w:rFonts w:cs="Times New Roman"/>
          <w:bCs/>
          <w:szCs w:val="24"/>
          <w:lang w:eastAsia="en-PH"/>
        </w:rPr>
      </w:pPr>
    </w:p>
    <w:p w14:paraId="2334A137" w14:textId="507D1D57" w:rsidR="00B417F2" w:rsidRPr="00546FBC" w:rsidRDefault="00B417F2" w:rsidP="00382715">
      <w:pPr>
        <w:spacing w:line="360" w:lineRule="auto"/>
        <w:rPr>
          <w:rFonts w:cs="Times New Roman"/>
          <w:bCs/>
          <w:szCs w:val="24"/>
          <w:lang w:eastAsia="en-PH"/>
        </w:rPr>
      </w:pPr>
    </w:p>
    <w:p w14:paraId="6ADB67B9" w14:textId="6A0DFF48" w:rsidR="00750798" w:rsidRPr="00546FBC" w:rsidRDefault="00750798" w:rsidP="00382715">
      <w:pPr>
        <w:spacing w:line="360" w:lineRule="auto"/>
        <w:rPr>
          <w:rFonts w:cs="Times New Roman"/>
          <w:bCs/>
          <w:szCs w:val="24"/>
          <w:lang w:eastAsia="en-PH"/>
        </w:rPr>
      </w:pPr>
    </w:p>
    <w:p w14:paraId="36075588" w14:textId="77777777" w:rsidR="00750798" w:rsidRPr="00546FBC" w:rsidRDefault="00750798" w:rsidP="00382715">
      <w:pPr>
        <w:spacing w:line="360" w:lineRule="auto"/>
        <w:rPr>
          <w:rFonts w:cs="Times New Roman"/>
          <w:bCs/>
          <w:szCs w:val="24"/>
          <w:lang w:eastAsia="en-PH"/>
        </w:rPr>
      </w:pPr>
    </w:p>
    <w:p w14:paraId="60750C51" w14:textId="7873423F" w:rsidR="00382715" w:rsidRPr="00546FBC" w:rsidRDefault="00382715" w:rsidP="00B417F2">
      <w:pPr>
        <w:spacing w:line="360"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35</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Pr="00546FBC">
        <w:rPr>
          <w:rFonts w:cs="Times New Roman"/>
          <w:bCs/>
          <w:szCs w:val="24"/>
          <w:lang w:eastAsia="en-PH"/>
        </w:rPr>
        <w:t>Dashboard Module</w:t>
      </w:r>
    </w:p>
    <w:p w14:paraId="707C4E41" w14:textId="05718208" w:rsidR="00750798" w:rsidRPr="00546FBC" w:rsidRDefault="00750798" w:rsidP="00B417F2">
      <w:pPr>
        <w:spacing w:line="360" w:lineRule="auto"/>
        <w:rPr>
          <w:rFonts w:cs="Times New Roman"/>
          <w:bCs/>
          <w:szCs w:val="24"/>
          <w:lang w:eastAsia="en-PH"/>
        </w:rPr>
      </w:pPr>
      <w:r w:rsidRPr="00546FBC">
        <w:rPr>
          <w:b w:val="0"/>
          <w:noProof/>
        </w:rPr>
        <w:drawing>
          <wp:anchor distT="0" distB="0" distL="114300" distR="114300" simplePos="0" relativeHeight="251983360" behindDoc="1" locked="0" layoutInCell="1" allowOverlap="1" wp14:anchorId="2768CDDD" wp14:editId="3C87ED02">
            <wp:simplePos x="0" y="0"/>
            <wp:positionH relativeFrom="column">
              <wp:posOffset>-2735</wp:posOffset>
            </wp:positionH>
            <wp:positionV relativeFrom="paragraph">
              <wp:posOffset>128221</wp:posOffset>
            </wp:positionV>
            <wp:extent cx="5486400" cy="2305050"/>
            <wp:effectExtent l="0" t="0" r="0" b="0"/>
            <wp:wrapNone/>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anchor>
        </w:drawing>
      </w:r>
    </w:p>
    <w:p w14:paraId="78220D08" w14:textId="5B8481B9" w:rsidR="00382715" w:rsidRPr="00546FBC" w:rsidRDefault="00382715" w:rsidP="00382715">
      <w:pPr>
        <w:rPr>
          <w:rFonts w:cs="Times New Roman"/>
          <w:szCs w:val="24"/>
          <w:lang w:eastAsia="en-PH"/>
        </w:rPr>
      </w:pPr>
    </w:p>
    <w:p w14:paraId="4D5AE85D" w14:textId="77777777" w:rsidR="00382715" w:rsidRPr="00546FBC" w:rsidRDefault="00382715" w:rsidP="00382715">
      <w:pPr>
        <w:rPr>
          <w:rFonts w:cs="Times New Roman"/>
          <w:szCs w:val="24"/>
          <w:lang w:eastAsia="en-PH"/>
        </w:rPr>
      </w:pPr>
    </w:p>
    <w:p w14:paraId="33910663" w14:textId="77777777" w:rsidR="00382715" w:rsidRPr="00546FBC" w:rsidRDefault="00382715" w:rsidP="00382715">
      <w:pPr>
        <w:rPr>
          <w:rFonts w:cs="Times New Roman"/>
          <w:szCs w:val="24"/>
          <w:lang w:eastAsia="en-PH"/>
        </w:rPr>
      </w:pPr>
    </w:p>
    <w:p w14:paraId="5DAECC32" w14:textId="77777777" w:rsidR="00382715" w:rsidRPr="00546FBC" w:rsidRDefault="00382715" w:rsidP="00382715">
      <w:pPr>
        <w:rPr>
          <w:rFonts w:cs="Times New Roman"/>
          <w:szCs w:val="24"/>
          <w:lang w:eastAsia="en-PH"/>
        </w:rPr>
      </w:pPr>
    </w:p>
    <w:p w14:paraId="15DC77E7" w14:textId="77777777" w:rsidR="00382715" w:rsidRPr="00546FBC" w:rsidRDefault="00382715" w:rsidP="00382715">
      <w:pPr>
        <w:rPr>
          <w:rFonts w:cs="Times New Roman"/>
          <w:szCs w:val="24"/>
          <w:lang w:eastAsia="en-PH"/>
        </w:rPr>
      </w:pPr>
    </w:p>
    <w:p w14:paraId="45F0954F" w14:textId="77777777" w:rsidR="00382715" w:rsidRPr="00546FBC" w:rsidRDefault="00382715" w:rsidP="00382715">
      <w:pPr>
        <w:rPr>
          <w:rFonts w:cs="Times New Roman"/>
          <w:szCs w:val="24"/>
          <w:lang w:eastAsia="en-PH"/>
        </w:rPr>
      </w:pPr>
    </w:p>
    <w:p w14:paraId="399CE0F9" w14:textId="77777777" w:rsidR="00382715" w:rsidRPr="00546FBC" w:rsidRDefault="00382715" w:rsidP="00382715">
      <w:pPr>
        <w:rPr>
          <w:rFonts w:cs="Times New Roman"/>
          <w:szCs w:val="24"/>
          <w:lang w:eastAsia="en-PH"/>
        </w:rPr>
      </w:pPr>
    </w:p>
    <w:p w14:paraId="526F922A" w14:textId="77777777" w:rsidR="00382715" w:rsidRPr="00546FBC" w:rsidRDefault="00382715" w:rsidP="00382715">
      <w:pPr>
        <w:rPr>
          <w:rFonts w:cs="Times New Roman"/>
          <w:szCs w:val="24"/>
          <w:lang w:eastAsia="en-PH"/>
        </w:rPr>
      </w:pPr>
    </w:p>
    <w:p w14:paraId="1D4729B4" w14:textId="77777777" w:rsidR="00382715" w:rsidRPr="00546FBC" w:rsidRDefault="00382715" w:rsidP="00382715">
      <w:pPr>
        <w:rPr>
          <w:rFonts w:cs="Times New Roman"/>
          <w:szCs w:val="24"/>
          <w:lang w:eastAsia="en-PH"/>
        </w:rPr>
      </w:pPr>
    </w:p>
    <w:p w14:paraId="4E17AD11" w14:textId="77777777" w:rsidR="00382715" w:rsidRPr="00546FBC" w:rsidRDefault="00382715" w:rsidP="00382715">
      <w:pPr>
        <w:rPr>
          <w:rFonts w:cs="Times New Roman"/>
          <w:szCs w:val="24"/>
          <w:lang w:eastAsia="en-PH"/>
        </w:rPr>
      </w:pPr>
    </w:p>
    <w:p w14:paraId="7D57345F" w14:textId="77777777" w:rsidR="00382715" w:rsidRPr="00546FBC" w:rsidRDefault="00382715" w:rsidP="00382715">
      <w:pPr>
        <w:rPr>
          <w:noProof/>
        </w:rPr>
      </w:pPr>
    </w:p>
    <w:p w14:paraId="1581207E" w14:textId="77777777" w:rsidR="00382715" w:rsidRPr="00546FBC" w:rsidRDefault="00382715" w:rsidP="00382715">
      <w:pPr>
        <w:tabs>
          <w:tab w:val="left" w:pos="2325"/>
          <w:tab w:val="center" w:pos="4320"/>
        </w:tabs>
        <w:jc w:val="left"/>
        <w:rPr>
          <w:noProof/>
        </w:rPr>
      </w:pPr>
      <w:r w:rsidRPr="00546FBC">
        <w:rPr>
          <w:noProof/>
        </w:rPr>
        <w:tab/>
      </w:r>
    </w:p>
    <w:p w14:paraId="15C83E8B" w14:textId="77777777" w:rsidR="00382715" w:rsidRPr="00546FBC" w:rsidRDefault="00382715" w:rsidP="00382715">
      <w:pPr>
        <w:jc w:val="both"/>
        <w:rPr>
          <w:noProof/>
        </w:rPr>
      </w:pPr>
    </w:p>
    <w:p w14:paraId="3E1419E3" w14:textId="77777777" w:rsidR="00382715" w:rsidRPr="00546FBC" w:rsidRDefault="00382715" w:rsidP="00382715">
      <w:pPr>
        <w:rPr>
          <w:rFonts w:cs="Times New Roman"/>
          <w:szCs w:val="24"/>
          <w:lang w:eastAsia="en-PH"/>
        </w:rPr>
      </w:pPr>
    </w:p>
    <w:p w14:paraId="14B2D2A8" w14:textId="25772F5C" w:rsidR="00F003FC" w:rsidRPr="00546FBC" w:rsidRDefault="00382715" w:rsidP="00460ED3">
      <w:pPr>
        <w:tabs>
          <w:tab w:val="left" w:pos="3100"/>
          <w:tab w:val="center" w:pos="4320"/>
        </w:tabs>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36</w:t>
      </w:r>
      <w:r w:rsidRPr="00546FBC">
        <w:rPr>
          <w:rFonts w:cs="Times New Roman"/>
          <w:bCs/>
          <w:szCs w:val="24"/>
          <w:lang w:eastAsia="en-PH"/>
        </w:rPr>
        <w:t>: Activity Diagram of View Dashboard Interface of Dashboard Module Use Case</w:t>
      </w:r>
    </w:p>
    <w:p w14:paraId="6919B67D" w14:textId="6BFABBE0"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Cage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318BF" w:rsidRPr="00546FBC" w14:paraId="3F65B36E" w14:textId="77777777" w:rsidTr="001E5884">
        <w:trPr>
          <w:trHeight w:val="362"/>
        </w:trPr>
        <w:tc>
          <w:tcPr>
            <w:tcW w:w="2322" w:type="dxa"/>
          </w:tcPr>
          <w:p w14:paraId="774C4AA9" w14:textId="77777777" w:rsidR="008318BF" w:rsidRPr="00546FBC" w:rsidRDefault="008318BF" w:rsidP="001E5884">
            <w:pPr>
              <w:spacing w:line="360" w:lineRule="auto"/>
              <w:rPr>
                <w:szCs w:val="24"/>
              </w:rPr>
            </w:pPr>
            <w:r w:rsidRPr="00546FBC">
              <w:rPr>
                <w:szCs w:val="24"/>
              </w:rPr>
              <w:t>Use Case</w:t>
            </w:r>
          </w:p>
        </w:tc>
        <w:tc>
          <w:tcPr>
            <w:tcW w:w="2948" w:type="dxa"/>
          </w:tcPr>
          <w:p w14:paraId="44D92783" w14:textId="77777777" w:rsidR="008318BF" w:rsidRPr="00546FBC" w:rsidRDefault="008318BF" w:rsidP="001E5884">
            <w:pPr>
              <w:spacing w:line="360" w:lineRule="auto"/>
              <w:rPr>
                <w:szCs w:val="24"/>
              </w:rPr>
            </w:pPr>
            <w:r w:rsidRPr="00546FBC">
              <w:rPr>
                <w:szCs w:val="24"/>
              </w:rPr>
              <w:t>Description</w:t>
            </w:r>
          </w:p>
        </w:tc>
        <w:tc>
          <w:tcPr>
            <w:tcW w:w="2668" w:type="dxa"/>
          </w:tcPr>
          <w:p w14:paraId="59CD98A4" w14:textId="77777777" w:rsidR="008318BF" w:rsidRPr="00546FBC" w:rsidRDefault="008318BF" w:rsidP="001E5884">
            <w:pPr>
              <w:spacing w:line="360" w:lineRule="auto"/>
              <w:rPr>
                <w:szCs w:val="24"/>
              </w:rPr>
            </w:pPr>
            <w:r w:rsidRPr="00546FBC">
              <w:t>User/Actor (Roles)</w:t>
            </w:r>
          </w:p>
        </w:tc>
      </w:tr>
      <w:tr w:rsidR="008318BF" w:rsidRPr="00546FBC" w14:paraId="5398F0E9" w14:textId="77777777" w:rsidTr="001E5884">
        <w:trPr>
          <w:trHeight w:val="739"/>
        </w:trPr>
        <w:tc>
          <w:tcPr>
            <w:tcW w:w="2322" w:type="dxa"/>
          </w:tcPr>
          <w:p w14:paraId="305D8C92" w14:textId="594B6061" w:rsidR="008318BF" w:rsidRPr="00546FBC" w:rsidRDefault="008318BF" w:rsidP="001E5884">
            <w:pPr>
              <w:spacing w:line="360" w:lineRule="auto"/>
              <w:jc w:val="both"/>
              <w:rPr>
                <w:b w:val="0"/>
                <w:bCs/>
                <w:szCs w:val="24"/>
              </w:rPr>
            </w:pPr>
            <w:r w:rsidRPr="00546FBC">
              <w:rPr>
                <w:b w:val="0"/>
                <w:bCs/>
                <w:szCs w:val="24"/>
              </w:rPr>
              <w:t xml:space="preserve">Create </w:t>
            </w:r>
            <w:r w:rsidR="009D6AAE" w:rsidRPr="00546FBC">
              <w:rPr>
                <w:b w:val="0"/>
                <w:bCs/>
                <w:szCs w:val="24"/>
              </w:rPr>
              <w:t>Cage</w:t>
            </w:r>
            <w:r w:rsidRPr="00546FBC">
              <w:rPr>
                <w:b w:val="0"/>
                <w:bCs/>
                <w:szCs w:val="24"/>
              </w:rPr>
              <w:t xml:space="preserve"> </w:t>
            </w:r>
          </w:p>
        </w:tc>
        <w:tc>
          <w:tcPr>
            <w:tcW w:w="2948" w:type="dxa"/>
          </w:tcPr>
          <w:p w14:paraId="0FE67C95" w14:textId="070E0FA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enters the </w:t>
            </w:r>
            <w:r w:rsidR="009D6AAE" w:rsidRPr="00546FBC">
              <w:rPr>
                <w:b w:val="0"/>
                <w:bCs/>
                <w:szCs w:val="24"/>
              </w:rPr>
              <w:t xml:space="preserve">cage </w:t>
            </w:r>
            <w:r w:rsidRPr="00546FBC">
              <w:rPr>
                <w:b w:val="0"/>
                <w:bCs/>
                <w:szCs w:val="24"/>
              </w:rPr>
              <w:t>details to register.</w:t>
            </w:r>
          </w:p>
        </w:tc>
        <w:tc>
          <w:tcPr>
            <w:tcW w:w="2668" w:type="dxa"/>
          </w:tcPr>
          <w:p w14:paraId="184614CE" w14:textId="11AC9D95"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01601E02" w14:textId="77777777" w:rsidTr="001E5884">
        <w:trPr>
          <w:trHeight w:val="1101"/>
        </w:trPr>
        <w:tc>
          <w:tcPr>
            <w:tcW w:w="2322" w:type="dxa"/>
          </w:tcPr>
          <w:p w14:paraId="2D5EFED3" w14:textId="02C4FC60" w:rsidR="008318BF" w:rsidRPr="00546FBC" w:rsidRDefault="008318BF" w:rsidP="001E5884">
            <w:pPr>
              <w:spacing w:line="360" w:lineRule="auto"/>
              <w:jc w:val="both"/>
              <w:rPr>
                <w:b w:val="0"/>
                <w:bCs/>
                <w:szCs w:val="24"/>
              </w:rPr>
            </w:pPr>
            <w:r w:rsidRPr="00546FBC">
              <w:rPr>
                <w:b w:val="0"/>
                <w:bCs/>
                <w:szCs w:val="24"/>
              </w:rPr>
              <w:t xml:space="preserve">Search and View </w:t>
            </w:r>
            <w:r w:rsidR="009D6AAE" w:rsidRPr="00546FBC">
              <w:rPr>
                <w:b w:val="0"/>
                <w:bCs/>
                <w:szCs w:val="24"/>
              </w:rPr>
              <w:t>Cage</w:t>
            </w:r>
          </w:p>
        </w:tc>
        <w:tc>
          <w:tcPr>
            <w:tcW w:w="2948" w:type="dxa"/>
          </w:tcPr>
          <w:p w14:paraId="3062B8DF" w14:textId="06B8B20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 xml:space="preserve">details and </w:t>
            </w:r>
            <w:r w:rsidR="009D6AAE" w:rsidRPr="00546FBC">
              <w:rPr>
                <w:b w:val="0"/>
                <w:bCs/>
                <w:szCs w:val="24"/>
              </w:rPr>
              <w:t>select</w:t>
            </w:r>
            <w:r w:rsidR="008F29FC" w:rsidRPr="00546FBC">
              <w:rPr>
                <w:b w:val="0"/>
                <w:bCs/>
                <w:szCs w:val="24"/>
              </w:rPr>
              <w:t>s</w:t>
            </w:r>
            <w:r w:rsidR="009D6AAE" w:rsidRPr="00546FBC">
              <w:rPr>
                <w:b w:val="0"/>
                <w:bCs/>
                <w:szCs w:val="24"/>
              </w:rPr>
              <w:t xml:space="preserve"> </w:t>
            </w:r>
            <w:r w:rsidR="008F29FC" w:rsidRPr="00546FBC">
              <w:rPr>
                <w:b w:val="0"/>
                <w:bCs/>
                <w:szCs w:val="24"/>
              </w:rPr>
              <w:t xml:space="preserve">a </w:t>
            </w:r>
            <w:r w:rsidR="009D6AAE" w:rsidRPr="00546FBC">
              <w:rPr>
                <w:b w:val="0"/>
                <w:bCs/>
                <w:szCs w:val="24"/>
              </w:rPr>
              <w:t>cage</w:t>
            </w:r>
            <w:r w:rsidRPr="00546FBC">
              <w:rPr>
                <w:b w:val="0"/>
                <w:bCs/>
                <w:szCs w:val="24"/>
              </w:rPr>
              <w:t xml:space="preserve"> to view details.</w:t>
            </w:r>
          </w:p>
        </w:tc>
        <w:tc>
          <w:tcPr>
            <w:tcW w:w="2668" w:type="dxa"/>
          </w:tcPr>
          <w:p w14:paraId="565B2325" w14:textId="3E8E1950"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7257832D" w14:textId="77777777" w:rsidTr="001E5884">
        <w:trPr>
          <w:trHeight w:val="739"/>
        </w:trPr>
        <w:tc>
          <w:tcPr>
            <w:tcW w:w="2322" w:type="dxa"/>
          </w:tcPr>
          <w:p w14:paraId="5F6BE4DA" w14:textId="1A88EA3D" w:rsidR="008318BF" w:rsidRPr="00546FBC" w:rsidRDefault="008318BF" w:rsidP="001E5884">
            <w:pPr>
              <w:spacing w:line="360" w:lineRule="auto"/>
              <w:jc w:val="both"/>
              <w:rPr>
                <w:b w:val="0"/>
                <w:bCs/>
                <w:szCs w:val="24"/>
              </w:rPr>
            </w:pPr>
            <w:r w:rsidRPr="00546FBC">
              <w:rPr>
                <w:b w:val="0"/>
                <w:bCs/>
                <w:szCs w:val="24"/>
              </w:rPr>
              <w:t xml:space="preserve">Search and Update </w:t>
            </w:r>
            <w:r w:rsidR="009D6AAE" w:rsidRPr="00546FBC">
              <w:rPr>
                <w:b w:val="0"/>
                <w:bCs/>
                <w:szCs w:val="24"/>
              </w:rPr>
              <w:t>Cage</w:t>
            </w:r>
          </w:p>
        </w:tc>
        <w:tc>
          <w:tcPr>
            <w:tcW w:w="2948" w:type="dxa"/>
          </w:tcPr>
          <w:p w14:paraId="49376CE4" w14:textId="72E999A8"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details</w:t>
            </w:r>
            <w:r w:rsidR="009D6AAE" w:rsidRPr="00546FBC">
              <w:rPr>
                <w:b w:val="0"/>
                <w:bCs/>
                <w:szCs w:val="24"/>
              </w:rPr>
              <w:t xml:space="preserve"> </w:t>
            </w:r>
            <w:r w:rsidR="008F29FC" w:rsidRPr="00546FBC">
              <w:rPr>
                <w:b w:val="0"/>
                <w:bCs/>
                <w:szCs w:val="24"/>
              </w:rPr>
              <w:t xml:space="preserve">and </w:t>
            </w:r>
            <w:r w:rsidR="009D6AAE" w:rsidRPr="00546FBC">
              <w:rPr>
                <w:b w:val="0"/>
                <w:bCs/>
                <w:szCs w:val="24"/>
              </w:rPr>
              <w:t>then</w:t>
            </w:r>
            <w:r w:rsidRPr="00546FBC">
              <w:rPr>
                <w:b w:val="0"/>
                <w:bCs/>
                <w:szCs w:val="24"/>
              </w:rPr>
              <w:t xml:space="preserve"> enters the </w:t>
            </w:r>
            <w:r w:rsidR="009D6AAE" w:rsidRPr="00546FBC">
              <w:rPr>
                <w:b w:val="0"/>
                <w:bCs/>
                <w:szCs w:val="24"/>
              </w:rPr>
              <w:t xml:space="preserve">cage </w:t>
            </w:r>
            <w:r w:rsidRPr="00546FBC">
              <w:rPr>
                <w:b w:val="0"/>
                <w:bCs/>
                <w:szCs w:val="24"/>
              </w:rPr>
              <w:t xml:space="preserve">details to update. </w:t>
            </w:r>
          </w:p>
        </w:tc>
        <w:tc>
          <w:tcPr>
            <w:tcW w:w="2668" w:type="dxa"/>
          </w:tcPr>
          <w:p w14:paraId="6E594922" w14:textId="51E2B8DD" w:rsidR="008318BF" w:rsidRPr="00546FBC" w:rsidRDefault="008318BF" w:rsidP="001E5884">
            <w:pPr>
              <w:spacing w:line="360" w:lineRule="auto"/>
              <w:contextualSpacing/>
              <w:jc w:val="both"/>
              <w:rPr>
                <w:b w:val="0"/>
                <w:bCs/>
                <w:szCs w:val="24"/>
              </w:rPr>
            </w:pPr>
            <w:r w:rsidRPr="00546FBC">
              <w:rPr>
                <w:b w:val="0"/>
                <w:szCs w:val="24"/>
              </w:rPr>
              <w:t>Worker</w:t>
            </w:r>
          </w:p>
        </w:tc>
      </w:tr>
      <w:tr w:rsidR="008318BF" w:rsidRPr="00546FBC" w14:paraId="576AA9FC" w14:textId="77777777" w:rsidTr="001E5884">
        <w:trPr>
          <w:trHeight w:val="1101"/>
        </w:trPr>
        <w:tc>
          <w:tcPr>
            <w:tcW w:w="2322" w:type="dxa"/>
          </w:tcPr>
          <w:p w14:paraId="22504FDC" w14:textId="33762EE7" w:rsidR="008318BF" w:rsidRPr="00546FBC" w:rsidRDefault="008318BF" w:rsidP="001E5884">
            <w:pPr>
              <w:spacing w:line="360" w:lineRule="auto"/>
              <w:jc w:val="both"/>
              <w:rPr>
                <w:b w:val="0"/>
                <w:bCs/>
                <w:szCs w:val="24"/>
              </w:rPr>
            </w:pPr>
            <w:r w:rsidRPr="00546FBC">
              <w:rPr>
                <w:b w:val="0"/>
                <w:bCs/>
                <w:szCs w:val="24"/>
              </w:rPr>
              <w:t xml:space="preserve">Search and Remove </w:t>
            </w:r>
            <w:r w:rsidR="009D6AAE" w:rsidRPr="00546FBC">
              <w:rPr>
                <w:b w:val="0"/>
                <w:bCs/>
                <w:szCs w:val="24"/>
              </w:rPr>
              <w:t>Cage</w:t>
            </w:r>
          </w:p>
        </w:tc>
        <w:tc>
          <w:tcPr>
            <w:tcW w:w="2948" w:type="dxa"/>
          </w:tcPr>
          <w:p w14:paraId="7E145DCB" w14:textId="0E2F2CFA" w:rsidR="008318BF" w:rsidRPr="00546FBC" w:rsidRDefault="008318BF" w:rsidP="001E5884">
            <w:pPr>
              <w:spacing w:line="360" w:lineRule="auto"/>
              <w:jc w:val="both"/>
              <w:rPr>
                <w:b w:val="0"/>
                <w:bCs/>
                <w:szCs w:val="24"/>
              </w:rPr>
            </w:pPr>
            <w:r w:rsidRPr="00546FBC">
              <w:rPr>
                <w:b w:val="0"/>
                <w:bCs/>
                <w:szCs w:val="24"/>
              </w:rPr>
              <w:t>The user</w:t>
            </w:r>
            <w:r w:rsidR="00B17087" w:rsidRPr="00546FBC">
              <w:rPr>
                <w:b w:val="0"/>
                <w:bCs/>
                <w:szCs w:val="24"/>
              </w:rPr>
              <w:t>/actor</w:t>
            </w:r>
            <w:r w:rsidRPr="00546FBC">
              <w:rPr>
                <w:b w:val="0"/>
                <w:bCs/>
                <w:szCs w:val="24"/>
              </w:rPr>
              <w:t xml:space="preserve"> searches </w:t>
            </w:r>
            <w:r w:rsidR="009D6AAE" w:rsidRPr="00546FBC">
              <w:rPr>
                <w:b w:val="0"/>
                <w:bCs/>
                <w:szCs w:val="24"/>
              </w:rPr>
              <w:t>cage</w:t>
            </w:r>
            <w:r w:rsidRPr="00546FBC">
              <w:rPr>
                <w:b w:val="0"/>
                <w:bCs/>
                <w:szCs w:val="24"/>
              </w:rPr>
              <w:t xml:space="preserve"> details to remove.</w:t>
            </w:r>
          </w:p>
        </w:tc>
        <w:tc>
          <w:tcPr>
            <w:tcW w:w="2668" w:type="dxa"/>
          </w:tcPr>
          <w:p w14:paraId="6E5F41C2" w14:textId="421EB0EB" w:rsidR="008318BF" w:rsidRPr="00546FBC" w:rsidRDefault="008318BF" w:rsidP="001E5884">
            <w:pPr>
              <w:spacing w:line="360" w:lineRule="auto"/>
              <w:jc w:val="both"/>
              <w:rPr>
                <w:b w:val="0"/>
                <w:bCs/>
                <w:szCs w:val="24"/>
              </w:rPr>
            </w:pPr>
            <w:r w:rsidRPr="00546FBC">
              <w:rPr>
                <w:b w:val="0"/>
                <w:szCs w:val="24"/>
              </w:rPr>
              <w:t>Worker</w:t>
            </w:r>
          </w:p>
        </w:tc>
      </w:tr>
    </w:tbl>
    <w:p w14:paraId="4F22325D" w14:textId="77777777" w:rsidR="00C24D39" w:rsidRPr="00546FBC" w:rsidRDefault="00C24D39" w:rsidP="00C24D39">
      <w:pPr>
        <w:rPr>
          <w:rFonts w:cs="Times New Roman"/>
          <w:szCs w:val="24"/>
          <w:lang w:eastAsia="en-PH"/>
        </w:rPr>
      </w:pPr>
    </w:p>
    <w:p w14:paraId="6DF301DC" w14:textId="75A2F9DC" w:rsidR="00C24D39" w:rsidRPr="00546FBC" w:rsidRDefault="00C24D39" w:rsidP="00C24D39">
      <w:pPr>
        <w:tabs>
          <w:tab w:val="left" w:pos="3860"/>
          <w:tab w:val="center" w:pos="4320"/>
        </w:tabs>
        <w:rPr>
          <w:rFonts w:cs="Times New Roman"/>
          <w:szCs w:val="24"/>
          <w:lang w:eastAsia="en-PH"/>
        </w:rPr>
      </w:pPr>
      <w:r w:rsidRPr="00546FBC">
        <w:rPr>
          <w:rFonts w:cs="Times New Roman"/>
          <w:bCs/>
          <w:szCs w:val="24"/>
          <w:lang w:eastAsia="en-PH"/>
        </w:rPr>
        <w:t xml:space="preserve">Table </w:t>
      </w:r>
      <w:r w:rsidR="00E36A0D">
        <w:rPr>
          <w:rFonts w:cs="Times New Roman"/>
          <w:bCs/>
          <w:szCs w:val="24"/>
          <w:lang w:eastAsia="en-PH"/>
        </w:rPr>
        <w:t>10</w:t>
      </w:r>
      <w:r w:rsidRPr="00546FBC">
        <w:rPr>
          <w:rFonts w:cs="Times New Roman"/>
          <w:bCs/>
          <w:szCs w:val="24"/>
          <w:lang w:eastAsia="en-PH"/>
        </w:rPr>
        <w:t xml:space="preserve">: Event Decomposition of the Piggery Management System </w:t>
      </w:r>
      <w:r w:rsidR="00372795" w:rsidRPr="00546FBC">
        <w:rPr>
          <w:rFonts w:cs="Times New Roman"/>
          <w:bCs/>
          <w:szCs w:val="24"/>
          <w:lang w:eastAsia="en-PH"/>
        </w:rPr>
        <w:t xml:space="preserve">Cage Management </w:t>
      </w:r>
      <w:r w:rsidRPr="00546FBC">
        <w:rPr>
          <w:rFonts w:cs="Times New Roman"/>
          <w:bCs/>
          <w:szCs w:val="24"/>
          <w:lang w:eastAsia="en-PH"/>
        </w:rPr>
        <w:t>Module</w:t>
      </w:r>
    </w:p>
    <w:p w14:paraId="086E158A" w14:textId="273665AF" w:rsidR="00C24D39" w:rsidRPr="00546FBC" w:rsidRDefault="00C24D39" w:rsidP="00E422F3">
      <w:pPr>
        <w:tabs>
          <w:tab w:val="left" w:pos="3100"/>
          <w:tab w:val="center" w:pos="4320"/>
        </w:tabs>
        <w:jc w:val="both"/>
        <w:rPr>
          <w:rFonts w:cs="Times New Roman"/>
          <w:noProof/>
          <w:color w:val="FF0000"/>
          <w:szCs w:val="24"/>
          <w:lang w:eastAsia="en-PH"/>
        </w:rPr>
      </w:pPr>
    </w:p>
    <w:p w14:paraId="2CBAF30B" w14:textId="6BE109C8" w:rsidR="00E422F3" w:rsidRPr="00546FBC" w:rsidRDefault="00980D76" w:rsidP="00E422F3">
      <w:pPr>
        <w:tabs>
          <w:tab w:val="left" w:pos="3100"/>
          <w:tab w:val="center" w:pos="4320"/>
        </w:tabs>
        <w:jc w:val="both"/>
        <w:rPr>
          <w:rFonts w:cs="Times New Roman"/>
          <w:noProof/>
          <w:color w:val="FF0000"/>
          <w:szCs w:val="24"/>
          <w:lang w:eastAsia="en-PH"/>
        </w:rPr>
      </w:pPr>
      <w:r w:rsidRPr="00546FBC">
        <w:rPr>
          <w:rFonts w:cs="Times New Roman"/>
          <w:noProof/>
          <w:color w:val="FF0000"/>
          <w:szCs w:val="24"/>
          <w:lang w:eastAsia="en-PH"/>
        </w:rPr>
        <w:drawing>
          <wp:anchor distT="0" distB="0" distL="114300" distR="114300" simplePos="0" relativeHeight="251997696" behindDoc="1" locked="0" layoutInCell="1" allowOverlap="1" wp14:anchorId="5471C0BB" wp14:editId="195E58A1">
            <wp:simplePos x="0" y="0"/>
            <wp:positionH relativeFrom="column">
              <wp:posOffset>445135</wp:posOffset>
            </wp:positionH>
            <wp:positionV relativeFrom="paragraph">
              <wp:posOffset>66040</wp:posOffset>
            </wp:positionV>
            <wp:extent cx="4587240" cy="293497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7">
                      <a:extLst>
                        <a:ext uri="{28A0092B-C50C-407E-A947-70E740481C1C}">
                          <a14:useLocalDpi xmlns:a14="http://schemas.microsoft.com/office/drawing/2010/main" val="0"/>
                        </a:ext>
                      </a:extLst>
                    </a:blip>
                    <a:stretch>
                      <a:fillRect/>
                    </a:stretch>
                  </pic:blipFill>
                  <pic:spPr>
                    <a:xfrm>
                      <a:off x="0" y="0"/>
                      <a:ext cx="4587240" cy="2934970"/>
                    </a:xfrm>
                    <a:prstGeom prst="rect">
                      <a:avLst/>
                    </a:prstGeom>
                  </pic:spPr>
                </pic:pic>
              </a:graphicData>
            </a:graphic>
          </wp:anchor>
        </w:drawing>
      </w:r>
    </w:p>
    <w:p w14:paraId="638AC2CF" w14:textId="670953CF" w:rsidR="00C24D39" w:rsidRPr="00546FBC" w:rsidRDefault="00C24D39" w:rsidP="00980D76">
      <w:pPr>
        <w:tabs>
          <w:tab w:val="left" w:pos="3100"/>
          <w:tab w:val="center" w:pos="4320"/>
        </w:tabs>
        <w:rPr>
          <w:rFonts w:cs="Times New Roman"/>
          <w:noProof/>
          <w:color w:val="FF0000"/>
          <w:szCs w:val="24"/>
          <w:lang w:eastAsia="en-PH"/>
        </w:rPr>
      </w:pPr>
    </w:p>
    <w:p w14:paraId="7300D803" w14:textId="77777777" w:rsidR="00980D76" w:rsidRPr="00546FBC" w:rsidRDefault="00980D76" w:rsidP="00F057D1">
      <w:pPr>
        <w:tabs>
          <w:tab w:val="left" w:pos="3100"/>
          <w:tab w:val="center" w:pos="4320"/>
        </w:tabs>
        <w:rPr>
          <w:rFonts w:cs="Times New Roman"/>
          <w:bCs/>
          <w:szCs w:val="24"/>
          <w:lang w:eastAsia="en-PH"/>
        </w:rPr>
      </w:pPr>
    </w:p>
    <w:p w14:paraId="02426195" w14:textId="77777777" w:rsidR="00980D76" w:rsidRPr="00546FBC" w:rsidRDefault="00980D76" w:rsidP="00F057D1">
      <w:pPr>
        <w:tabs>
          <w:tab w:val="left" w:pos="3100"/>
          <w:tab w:val="center" w:pos="4320"/>
        </w:tabs>
        <w:rPr>
          <w:rFonts w:cs="Times New Roman"/>
          <w:bCs/>
          <w:szCs w:val="24"/>
          <w:lang w:eastAsia="en-PH"/>
        </w:rPr>
      </w:pPr>
    </w:p>
    <w:p w14:paraId="4FD1006B" w14:textId="77777777" w:rsidR="00980D76" w:rsidRPr="00546FBC" w:rsidRDefault="00980D76" w:rsidP="00F057D1">
      <w:pPr>
        <w:tabs>
          <w:tab w:val="left" w:pos="3100"/>
          <w:tab w:val="center" w:pos="4320"/>
        </w:tabs>
        <w:rPr>
          <w:rFonts w:cs="Times New Roman"/>
          <w:bCs/>
          <w:szCs w:val="24"/>
          <w:lang w:eastAsia="en-PH"/>
        </w:rPr>
      </w:pPr>
    </w:p>
    <w:p w14:paraId="388FD7AA" w14:textId="77777777" w:rsidR="00980D76" w:rsidRPr="00546FBC" w:rsidRDefault="00980D76" w:rsidP="00F057D1">
      <w:pPr>
        <w:tabs>
          <w:tab w:val="left" w:pos="3100"/>
          <w:tab w:val="center" w:pos="4320"/>
        </w:tabs>
        <w:rPr>
          <w:rFonts w:cs="Times New Roman"/>
          <w:bCs/>
          <w:szCs w:val="24"/>
          <w:lang w:eastAsia="en-PH"/>
        </w:rPr>
      </w:pPr>
    </w:p>
    <w:p w14:paraId="2DB6221D" w14:textId="77777777" w:rsidR="00980D76" w:rsidRPr="00546FBC" w:rsidRDefault="00980D76" w:rsidP="00F057D1">
      <w:pPr>
        <w:tabs>
          <w:tab w:val="left" w:pos="3100"/>
          <w:tab w:val="center" w:pos="4320"/>
        </w:tabs>
        <w:rPr>
          <w:rFonts w:cs="Times New Roman"/>
          <w:bCs/>
          <w:szCs w:val="24"/>
          <w:lang w:eastAsia="en-PH"/>
        </w:rPr>
      </w:pPr>
    </w:p>
    <w:p w14:paraId="3765561A" w14:textId="77777777" w:rsidR="00980D76" w:rsidRPr="00546FBC" w:rsidRDefault="00980D76" w:rsidP="00F057D1">
      <w:pPr>
        <w:tabs>
          <w:tab w:val="left" w:pos="3100"/>
          <w:tab w:val="center" w:pos="4320"/>
        </w:tabs>
        <w:rPr>
          <w:rFonts w:cs="Times New Roman"/>
          <w:bCs/>
          <w:szCs w:val="24"/>
          <w:lang w:eastAsia="en-PH"/>
        </w:rPr>
      </w:pPr>
    </w:p>
    <w:p w14:paraId="624B7115" w14:textId="77777777" w:rsidR="00980D76" w:rsidRPr="00546FBC" w:rsidRDefault="00980D76" w:rsidP="00F057D1">
      <w:pPr>
        <w:tabs>
          <w:tab w:val="left" w:pos="3100"/>
          <w:tab w:val="center" w:pos="4320"/>
        </w:tabs>
        <w:rPr>
          <w:rFonts w:cs="Times New Roman"/>
          <w:bCs/>
          <w:szCs w:val="24"/>
          <w:lang w:eastAsia="en-PH"/>
        </w:rPr>
      </w:pPr>
    </w:p>
    <w:p w14:paraId="011A6A9F" w14:textId="77777777" w:rsidR="00980D76" w:rsidRPr="00546FBC" w:rsidRDefault="00980D76" w:rsidP="00F057D1">
      <w:pPr>
        <w:tabs>
          <w:tab w:val="left" w:pos="3100"/>
          <w:tab w:val="center" w:pos="4320"/>
        </w:tabs>
        <w:rPr>
          <w:rFonts w:cs="Times New Roman"/>
          <w:bCs/>
          <w:szCs w:val="24"/>
          <w:lang w:eastAsia="en-PH"/>
        </w:rPr>
      </w:pPr>
    </w:p>
    <w:p w14:paraId="54AF90FF" w14:textId="77777777" w:rsidR="00980D76" w:rsidRPr="00546FBC" w:rsidRDefault="00980D76" w:rsidP="00F057D1">
      <w:pPr>
        <w:tabs>
          <w:tab w:val="left" w:pos="3100"/>
          <w:tab w:val="center" w:pos="4320"/>
        </w:tabs>
        <w:rPr>
          <w:rFonts w:cs="Times New Roman"/>
          <w:bCs/>
          <w:szCs w:val="24"/>
          <w:lang w:eastAsia="en-PH"/>
        </w:rPr>
      </w:pPr>
    </w:p>
    <w:p w14:paraId="1D08B06D" w14:textId="77777777" w:rsidR="00980D76" w:rsidRPr="00546FBC" w:rsidRDefault="00980D76" w:rsidP="00F057D1">
      <w:pPr>
        <w:tabs>
          <w:tab w:val="left" w:pos="3100"/>
          <w:tab w:val="center" w:pos="4320"/>
        </w:tabs>
        <w:rPr>
          <w:rFonts w:cs="Times New Roman"/>
          <w:bCs/>
          <w:szCs w:val="24"/>
          <w:lang w:eastAsia="en-PH"/>
        </w:rPr>
      </w:pPr>
    </w:p>
    <w:p w14:paraId="49ED9CFD" w14:textId="77777777" w:rsidR="00980D76" w:rsidRPr="00546FBC" w:rsidRDefault="00980D76" w:rsidP="00F057D1">
      <w:pPr>
        <w:tabs>
          <w:tab w:val="left" w:pos="3100"/>
          <w:tab w:val="center" w:pos="4320"/>
        </w:tabs>
        <w:rPr>
          <w:rFonts w:cs="Times New Roman"/>
          <w:bCs/>
          <w:szCs w:val="24"/>
          <w:lang w:eastAsia="en-PH"/>
        </w:rPr>
      </w:pPr>
    </w:p>
    <w:p w14:paraId="6061F4C4" w14:textId="77777777" w:rsidR="00980D76" w:rsidRPr="00546FBC" w:rsidRDefault="00980D76" w:rsidP="00F057D1">
      <w:pPr>
        <w:tabs>
          <w:tab w:val="left" w:pos="3100"/>
          <w:tab w:val="center" w:pos="4320"/>
        </w:tabs>
        <w:rPr>
          <w:rFonts w:cs="Times New Roman"/>
          <w:bCs/>
          <w:szCs w:val="24"/>
          <w:lang w:eastAsia="en-PH"/>
        </w:rPr>
      </w:pPr>
    </w:p>
    <w:p w14:paraId="4B405A21" w14:textId="77777777" w:rsidR="00980D76" w:rsidRPr="00546FBC" w:rsidRDefault="00980D76" w:rsidP="00F057D1">
      <w:pPr>
        <w:tabs>
          <w:tab w:val="left" w:pos="3100"/>
          <w:tab w:val="center" w:pos="4320"/>
        </w:tabs>
        <w:rPr>
          <w:rFonts w:cs="Times New Roman"/>
          <w:bCs/>
          <w:szCs w:val="24"/>
          <w:lang w:eastAsia="en-PH"/>
        </w:rPr>
      </w:pPr>
    </w:p>
    <w:p w14:paraId="529B813D" w14:textId="77777777" w:rsidR="00980D76" w:rsidRPr="00546FBC" w:rsidRDefault="00980D76" w:rsidP="00F057D1">
      <w:pPr>
        <w:tabs>
          <w:tab w:val="left" w:pos="3100"/>
          <w:tab w:val="center" w:pos="4320"/>
        </w:tabs>
        <w:rPr>
          <w:rFonts w:cs="Times New Roman"/>
          <w:bCs/>
          <w:szCs w:val="24"/>
          <w:lang w:eastAsia="en-PH"/>
        </w:rPr>
      </w:pPr>
    </w:p>
    <w:p w14:paraId="20B14E0D" w14:textId="77777777" w:rsidR="00980D76" w:rsidRPr="00546FBC" w:rsidRDefault="00980D76" w:rsidP="00F057D1">
      <w:pPr>
        <w:tabs>
          <w:tab w:val="left" w:pos="3100"/>
          <w:tab w:val="center" w:pos="4320"/>
        </w:tabs>
        <w:rPr>
          <w:rFonts w:cs="Times New Roman"/>
          <w:bCs/>
          <w:szCs w:val="24"/>
          <w:lang w:eastAsia="en-PH"/>
        </w:rPr>
      </w:pPr>
    </w:p>
    <w:p w14:paraId="62D39FCC" w14:textId="77777777" w:rsidR="00980D76" w:rsidRPr="00546FBC" w:rsidRDefault="00980D76" w:rsidP="00F057D1">
      <w:pPr>
        <w:tabs>
          <w:tab w:val="left" w:pos="3100"/>
          <w:tab w:val="center" w:pos="4320"/>
        </w:tabs>
        <w:rPr>
          <w:rFonts w:cs="Times New Roman"/>
          <w:bCs/>
          <w:szCs w:val="24"/>
          <w:lang w:eastAsia="en-PH"/>
        </w:rPr>
      </w:pPr>
    </w:p>
    <w:p w14:paraId="02CA7CB6" w14:textId="28A31657" w:rsidR="00DB1112" w:rsidRPr="00546FBC" w:rsidRDefault="00C24D39" w:rsidP="00DB1112">
      <w:pPr>
        <w:tabs>
          <w:tab w:val="left" w:pos="3100"/>
          <w:tab w:val="center" w:pos="4320"/>
        </w:tabs>
        <w:rPr>
          <w:b w:val="0"/>
          <w:noProof/>
          <w:color w:val="FF0000"/>
        </w:rPr>
      </w:pPr>
      <w:r w:rsidRPr="00546FBC">
        <w:rPr>
          <w:rFonts w:cs="Times New Roman"/>
          <w:bCs/>
          <w:szCs w:val="24"/>
          <w:lang w:eastAsia="en-PH"/>
        </w:rPr>
        <w:t xml:space="preserve">Figure </w:t>
      </w:r>
      <w:r w:rsidR="00EF79F6">
        <w:rPr>
          <w:rFonts w:cs="Times New Roman"/>
          <w:bCs/>
          <w:szCs w:val="24"/>
          <w:lang w:eastAsia="en-PH"/>
        </w:rPr>
        <w:t>37</w:t>
      </w:r>
      <w:r w:rsidRPr="00546FBC">
        <w:rPr>
          <w:rFonts w:cs="Times New Roman"/>
          <w:bCs/>
          <w:szCs w:val="24"/>
          <w:lang w:eastAsia="en-PH"/>
        </w:rPr>
        <w:t xml:space="preserve">: </w:t>
      </w:r>
      <w:r w:rsidR="00DB1112"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DB1112" w:rsidRPr="00546FBC">
        <w:rPr>
          <w:rFonts w:cs="Times New Roman"/>
          <w:bCs/>
          <w:szCs w:val="24"/>
          <w:lang w:eastAsia="en-PH"/>
        </w:rPr>
        <w:t>Cage Management Module</w:t>
      </w:r>
      <w:r w:rsidR="00DB1112" w:rsidRPr="00546FBC">
        <w:rPr>
          <w:b w:val="0"/>
          <w:noProof/>
          <w:color w:val="FF0000"/>
        </w:rPr>
        <w:t xml:space="preserve"> </w:t>
      </w:r>
    </w:p>
    <w:p w14:paraId="1190CE07" w14:textId="4E8FEED7" w:rsidR="00431B59" w:rsidRPr="00546FBC" w:rsidRDefault="00431B59" w:rsidP="00DB1112">
      <w:pPr>
        <w:tabs>
          <w:tab w:val="left" w:pos="3100"/>
          <w:tab w:val="center" w:pos="4320"/>
        </w:tabs>
        <w:rPr>
          <w:rFonts w:cs="Times New Roman"/>
          <w:noProof/>
          <w:color w:val="FF0000"/>
          <w:szCs w:val="24"/>
          <w:lang w:eastAsia="en-PH"/>
        </w:rPr>
      </w:pPr>
      <w:r w:rsidRPr="00546FBC">
        <w:rPr>
          <w:b w:val="0"/>
          <w:noProof/>
          <w:color w:val="FF0000"/>
        </w:rPr>
        <w:lastRenderedPageBreak/>
        <w:drawing>
          <wp:anchor distT="0" distB="0" distL="114300" distR="114300" simplePos="0" relativeHeight="251941376" behindDoc="1" locked="0" layoutInCell="1" allowOverlap="1" wp14:anchorId="1A0A4FAE" wp14:editId="7A8A9AFB">
            <wp:simplePos x="0" y="0"/>
            <wp:positionH relativeFrom="column">
              <wp:posOffset>342900</wp:posOffset>
            </wp:positionH>
            <wp:positionV relativeFrom="paragraph">
              <wp:posOffset>-45720</wp:posOffset>
            </wp:positionV>
            <wp:extent cx="4914900" cy="5067922"/>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14900" cy="5067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4605B" w14:textId="40116D15" w:rsidR="00431B59" w:rsidRPr="00546FBC" w:rsidRDefault="00431B59" w:rsidP="00C24D39">
      <w:pPr>
        <w:rPr>
          <w:rFonts w:cs="Times New Roman"/>
          <w:noProof/>
          <w:color w:val="FF0000"/>
          <w:szCs w:val="24"/>
          <w:lang w:eastAsia="en-PH"/>
        </w:rPr>
      </w:pPr>
    </w:p>
    <w:p w14:paraId="7792994A" w14:textId="4E0FA3D8" w:rsidR="00431B59" w:rsidRPr="00546FBC" w:rsidRDefault="00431B59" w:rsidP="00C24D39">
      <w:pPr>
        <w:rPr>
          <w:rFonts w:cs="Times New Roman"/>
          <w:noProof/>
          <w:color w:val="FF0000"/>
          <w:szCs w:val="24"/>
          <w:lang w:eastAsia="en-PH"/>
        </w:rPr>
      </w:pPr>
    </w:p>
    <w:p w14:paraId="490D67F7" w14:textId="225A480C" w:rsidR="00431B59" w:rsidRPr="00546FBC" w:rsidRDefault="00431B59" w:rsidP="00C24D39">
      <w:pPr>
        <w:rPr>
          <w:rFonts w:cs="Times New Roman"/>
          <w:noProof/>
          <w:color w:val="FF0000"/>
          <w:szCs w:val="24"/>
          <w:lang w:eastAsia="en-PH"/>
        </w:rPr>
      </w:pPr>
    </w:p>
    <w:p w14:paraId="7C8ABB9D" w14:textId="714C6C45" w:rsidR="00431B59" w:rsidRPr="00546FBC" w:rsidRDefault="00431B59" w:rsidP="00C24D39">
      <w:pPr>
        <w:rPr>
          <w:rFonts w:cs="Times New Roman"/>
          <w:noProof/>
          <w:color w:val="FF0000"/>
          <w:szCs w:val="24"/>
          <w:lang w:eastAsia="en-PH"/>
        </w:rPr>
      </w:pPr>
    </w:p>
    <w:p w14:paraId="1BE2852F" w14:textId="77777777" w:rsidR="00431B59" w:rsidRPr="00546FBC" w:rsidRDefault="00431B59" w:rsidP="00C24D39">
      <w:pPr>
        <w:rPr>
          <w:rFonts w:cs="Times New Roman"/>
          <w:noProof/>
          <w:color w:val="FF0000"/>
          <w:szCs w:val="24"/>
          <w:lang w:eastAsia="en-PH"/>
        </w:rPr>
      </w:pPr>
    </w:p>
    <w:p w14:paraId="055B41D3" w14:textId="77777777" w:rsidR="00431B59" w:rsidRPr="00546FBC" w:rsidRDefault="00431B59" w:rsidP="0063571F">
      <w:pPr>
        <w:spacing w:after="160" w:line="259" w:lineRule="auto"/>
        <w:rPr>
          <w:rFonts w:cs="Times New Roman"/>
          <w:bCs/>
          <w:szCs w:val="24"/>
          <w:lang w:eastAsia="en-PH"/>
        </w:rPr>
      </w:pPr>
    </w:p>
    <w:p w14:paraId="1F8AA737" w14:textId="77777777" w:rsidR="00431B59" w:rsidRPr="00546FBC" w:rsidRDefault="00431B59" w:rsidP="0063571F">
      <w:pPr>
        <w:spacing w:after="160" w:line="259" w:lineRule="auto"/>
        <w:rPr>
          <w:rFonts w:cs="Times New Roman"/>
          <w:bCs/>
          <w:szCs w:val="24"/>
          <w:lang w:eastAsia="en-PH"/>
        </w:rPr>
      </w:pPr>
    </w:p>
    <w:p w14:paraId="4BE6954A" w14:textId="77777777" w:rsidR="00431B59" w:rsidRPr="00546FBC" w:rsidRDefault="00431B59" w:rsidP="0063571F">
      <w:pPr>
        <w:spacing w:after="160" w:line="259" w:lineRule="auto"/>
        <w:rPr>
          <w:rFonts w:cs="Times New Roman"/>
          <w:bCs/>
          <w:szCs w:val="24"/>
          <w:lang w:eastAsia="en-PH"/>
        </w:rPr>
      </w:pPr>
    </w:p>
    <w:p w14:paraId="01BA1E89" w14:textId="77777777" w:rsidR="00431B59" w:rsidRPr="00546FBC" w:rsidRDefault="00431B59" w:rsidP="0063571F">
      <w:pPr>
        <w:spacing w:after="160" w:line="259" w:lineRule="auto"/>
        <w:rPr>
          <w:rFonts w:cs="Times New Roman"/>
          <w:bCs/>
          <w:szCs w:val="24"/>
          <w:lang w:eastAsia="en-PH"/>
        </w:rPr>
      </w:pPr>
    </w:p>
    <w:p w14:paraId="09D083F6" w14:textId="77777777" w:rsidR="00431B59" w:rsidRPr="00546FBC" w:rsidRDefault="00431B59" w:rsidP="0063571F">
      <w:pPr>
        <w:spacing w:after="160" w:line="259" w:lineRule="auto"/>
        <w:rPr>
          <w:rFonts w:cs="Times New Roman"/>
          <w:bCs/>
          <w:szCs w:val="24"/>
          <w:lang w:eastAsia="en-PH"/>
        </w:rPr>
      </w:pPr>
    </w:p>
    <w:p w14:paraId="3B5DEB3C" w14:textId="77777777" w:rsidR="00431B59" w:rsidRPr="00546FBC" w:rsidRDefault="00431B59" w:rsidP="0063571F">
      <w:pPr>
        <w:spacing w:after="160" w:line="259" w:lineRule="auto"/>
        <w:rPr>
          <w:rFonts w:cs="Times New Roman"/>
          <w:bCs/>
          <w:szCs w:val="24"/>
          <w:lang w:eastAsia="en-PH"/>
        </w:rPr>
      </w:pPr>
    </w:p>
    <w:p w14:paraId="76F04BC2" w14:textId="77777777" w:rsidR="00431B59" w:rsidRPr="00546FBC" w:rsidRDefault="00431B59" w:rsidP="0063571F">
      <w:pPr>
        <w:spacing w:after="160" w:line="259" w:lineRule="auto"/>
        <w:rPr>
          <w:rFonts w:cs="Times New Roman"/>
          <w:bCs/>
          <w:szCs w:val="24"/>
          <w:lang w:eastAsia="en-PH"/>
        </w:rPr>
      </w:pPr>
    </w:p>
    <w:p w14:paraId="735C9D9D" w14:textId="77777777" w:rsidR="00431B59" w:rsidRPr="00546FBC" w:rsidRDefault="00431B59" w:rsidP="0063571F">
      <w:pPr>
        <w:spacing w:after="160" w:line="259" w:lineRule="auto"/>
        <w:rPr>
          <w:rFonts w:cs="Times New Roman"/>
          <w:bCs/>
          <w:szCs w:val="24"/>
          <w:lang w:eastAsia="en-PH"/>
        </w:rPr>
      </w:pPr>
    </w:p>
    <w:p w14:paraId="7775E364" w14:textId="77777777" w:rsidR="00431B59" w:rsidRPr="00546FBC" w:rsidRDefault="00431B59" w:rsidP="0063571F">
      <w:pPr>
        <w:spacing w:after="160" w:line="259" w:lineRule="auto"/>
        <w:rPr>
          <w:rFonts w:cs="Times New Roman"/>
          <w:bCs/>
          <w:szCs w:val="24"/>
          <w:lang w:eastAsia="en-PH"/>
        </w:rPr>
      </w:pPr>
    </w:p>
    <w:p w14:paraId="4AE8B09A" w14:textId="77777777" w:rsidR="00431B59" w:rsidRPr="00546FBC" w:rsidRDefault="00431B59" w:rsidP="0063571F">
      <w:pPr>
        <w:spacing w:after="160" w:line="259" w:lineRule="auto"/>
        <w:rPr>
          <w:rFonts w:cs="Times New Roman"/>
          <w:bCs/>
          <w:szCs w:val="24"/>
          <w:lang w:eastAsia="en-PH"/>
        </w:rPr>
      </w:pPr>
    </w:p>
    <w:p w14:paraId="36A9696D" w14:textId="77777777" w:rsidR="00431B59" w:rsidRPr="00546FBC" w:rsidRDefault="00431B59" w:rsidP="0063571F">
      <w:pPr>
        <w:spacing w:after="160" w:line="259" w:lineRule="auto"/>
        <w:rPr>
          <w:rFonts w:cs="Times New Roman"/>
          <w:bCs/>
          <w:szCs w:val="24"/>
          <w:lang w:eastAsia="en-PH"/>
        </w:rPr>
      </w:pPr>
    </w:p>
    <w:p w14:paraId="1A578B1C" w14:textId="77777777" w:rsidR="00431B59" w:rsidRPr="00546FBC" w:rsidRDefault="00431B59" w:rsidP="0063571F">
      <w:pPr>
        <w:spacing w:after="160" w:line="259" w:lineRule="auto"/>
        <w:rPr>
          <w:rFonts w:cs="Times New Roman"/>
          <w:bCs/>
          <w:szCs w:val="24"/>
          <w:lang w:eastAsia="en-PH"/>
        </w:rPr>
      </w:pPr>
    </w:p>
    <w:p w14:paraId="7887FBA1" w14:textId="77777777" w:rsidR="00431B59" w:rsidRPr="00546FBC" w:rsidRDefault="00431B59" w:rsidP="0063571F">
      <w:pPr>
        <w:spacing w:after="160" w:line="259" w:lineRule="auto"/>
        <w:rPr>
          <w:rFonts w:cs="Times New Roman"/>
          <w:bCs/>
          <w:szCs w:val="24"/>
          <w:lang w:eastAsia="en-PH"/>
        </w:rPr>
      </w:pPr>
    </w:p>
    <w:p w14:paraId="2DF7DDB6" w14:textId="77777777" w:rsidR="00AB0FD2" w:rsidRPr="00546FBC" w:rsidRDefault="00AB0FD2" w:rsidP="00AB0FD2">
      <w:pPr>
        <w:spacing w:after="160" w:line="259" w:lineRule="auto"/>
        <w:jc w:val="both"/>
        <w:rPr>
          <w:rFonts w:cs="Times New Roman"/>
          <w:bCs/>
          <w:szCs w:val="24"/>
          <w:lang w:eastAsia="en-PH"/>
        </w:rPr>
      </w:pPr>
    </w:p>
    <w:p w14:paraId="3BE0962A" w14:textId="1A7D73A0" w:rsidR="0063571F" w:rsidRPr="00546FBC" w:rsidRDefault="0063571F" w:rsidP="0063571F">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38</w:t>
      </w:r>
      <w:r w:rsidRPr="00546FBC">
        <w:rPr>
          <w:rFonts w:cs="Times New Roman"/>
          <w:bCs/>
          <w:szCs w:val="24"/>
          <w:lang w:eastAsia="en-PH"/>
        </w:rPr>
        <w:t xml:space="preserve">: Activity Diagram of </w:t>
      </w:r>
      <w:r w:rsidR="00431B59" w:rsidRPr="00546FBC">
        <w:rPr>
          <w:rFonts w:cs="Times New Roman"/>
          <w:bCs/>
          <w:szCs w:val="24"/>
          <w:lang w:eastAsia="en-PH"/>
        </w:rPr>
        <w:t>Create</w:t>
      </w:r>
      <w:r w:rsidRPr="00546FBC">
        <w:rPr>
          <w:rFonts w:cs="Times New Roman"/>
          <w:bCs/>
          <w:szCs w:val="24"/>
          <w:lang w:eastAsia="en-PH"/>
        </w:rPr>
        <w:t xml:space="preserve"> </w:t>
      </w:r>
      <w:r w:rsidR="00431B59" w:rsidRPr="00546FBC">
        <w:rPr>
          <w:rFonts w:cs="Times New Roman"/>
          <w:bCs/>
          <w:szCs w:val="24"/>
          <w:lang w:eastAsia="en-PH"/>
        </w:rPr>
        <w:t>Cage</w:t>
      </w:r>
      <w:r w:rsidRPr="00546FBC">
        <w:rPr>
          <w:rFonts w:cs="Times New Roman"/>
          <w:bCs/>
          <w:szCs w:val="24"/>
          <w:lang w:eastAsia="en-PH"/>
        </w:rPr>
        <w:t xml:space="preserve"> of </w:t>
      </w:r>
      <w:r w:rsidR="00431B59" w:rsidRPr="00546FBC">
        <w:rPr>
          <w:rFonts w:cs="Times New Roman"/>
          <w:bCs/>
          <w:szCs w:val="24"/>
          <w:lang w:eastAsia="en-PH"/>
        </w:rPr>
        <w:t>Cage Management</w:t>
      </w:r>
      <w:r w:rsidRPr="00546FBC">
        <w:rPr>
          <w:rFonts w:cs="Times New Roman"/>
          <w:bCs/>
          <w:szCs w:val="24"/>
          <w:lang w:eastAsia="en-PH"/>
        </w:rPr>
        <w:t xml:space="preserve"> Module Use Case</w:t>
      </w:r>
    </w:p>
    <w:p w14:paraId="3197E3D0" w14:textId="2B0B63C0" w:rsidR="00C24D39" w:rsidRPr="00546FBC" w:rsidRDefault="00C24D39" w:rsidP="00C24D39">
      <w:pPr>
        <w:rPr>
          <w:rFonts w:cs="Times New Roman"/>
          <w:noProof/>
          <w:color w:val="FF0000"/>
          <w:szCs w:val="24"/>
          <w:lang w:eastAsia="en-PH"/>
        </w:rPr>
      </w:pPr>
    </w:p>
    <w:p w14:paraId="6EFE97A3" w14:textId="77777777" w:rsidR="00C24D39" w:rsidRPr="00546FBC" w:rsidRDefault="00C24D39" w:rsidP="00C24D39">
      <w:pPr>
        <w:rPr>
          <w:rFonts w:cs="Times New Roman"/>
          <w:noProof/>
          <w:color w:val="FF0000"/>
          <w:szCs w:val="24"/>
          <w:lang w:eastAsia="en-PH"/>
        </w:rPr>
      </w:pPr>
    </w:p>
    <w:p w14:paraId="2A9715D4" w14:textId="476D8763" w:rsidR="00C24D39" w:rsidRPr="00546FBC" w:rsidRDefault="00C24D39" w:rsidP="00C24D39">
      <w:pPr>
        <w:rPr>
          <w:rFonts w:cs="Times New Roman"/>
          <w:noProof/>
          <w:color w:val="FF0000"/>
          <w:szCs w:val="24"/>
          <w:lang w:eastAsia="en-PH"/>
        </w:rPr>
      </w:pPr>
    </w:p>
    <w:p w14:paraId="4FEFC824" w14:textId="3CDDEB7D" w:rsidR="00C24D39" w:rsidRPr="00546FBC" w:rsidRDefault="00C24D39" w:rsidP="00C24D39">
      <w:pPr>
        <w:rPr>
          <w:rFonts w:cs="Times New Roman"/>
          <w:noProof/>
          <w:color w:val="FF0000"/>
          <w:szCs w:val="24"/>
          <w:lang w:eastAsia="en-PH"/>
        </w:rPr>
      </w:pPr>
    </w:p>
    <w:p w14:paraId="289FEF28" w14:textId="0899B311" w:rsidR="00C24D39" w:rsidRPr="00546FBC" w:rsidRDefault="00C24D39" w:rsidP="00C24D39">
      <w:pPr>
        <w:rPr>
          <w:rFonts w:cs="Times New Roman"/>
          <w:noProof/>
          <w:color w:val="FF0000"/>
          <w:szCs w:val="24"/>
          <w:lang w:eastAsia="en-PH"/>
        </w:rPr>
      </w:pPr>
    </w:p>
    <w:p w14:paraId="0B7741DC" w14:textId="19016403" w:rsidR="00C24D39" w:rsidRPr="00546FBC" w:rsidRDefault="00C24D39">
      <w:pPr>
        <w:spacing w:after="160" w:line="259" w:lineRule="auto"/>
        <w:jc w:val="left"/>
        <w:rPr>
          <w:rFonts w:cs="Times New Roman"/>
          <w:noProof/>
          <w:color w:val="FF0000"/>
          <w:szCs w:val="24"/>
          <w:lang w:eastAsia="en-PH"/>
        </w:rPr>
      </w:pPr>
      <w:r w:rsidRPr="00546FBC">
        <w:rPr>
          <w:rFonts w:cs="Times New Roman"/>
          <w:noProof/>
          <w:color w:val="FF0000"/>
          <w:szCs w:val="24"/>
          <w:lang w:eastAsia="en-PH"/>
        </w:rPr>
        <w:br w:type="page"/>
      </w:r>
    </w:p>
    <w:p w14:paraId="65669936" w14:textId="7438B5E1" w:rsidR="00AB0FD2" w:rsidRPr="00546FBC" w:rsidRDefault="00AB0FD2">
      <w:pPr>
        <w:spacing w:after="160" w:line="259" w:lineRule="auto"/>
        <w:jc w:val="left"/>
        <w:rPr>
          <w:rFonts w:cs="Times New Roman"/>
          <w:noProof/>
          <w:color w:val="FF0000"/>
          <w:szCs w:val="24"/>
          <w:lang w:eastAsia="en-PH"/>
        </w:rPr>
      </w:pPr>
      <w:r w:rsidRPr="00546FBC">
        <w:rPr>
          <w:b w:val="0"/>
          <w:noProof/>
          <w:color w:val="FF0000"/>
        </w:rPr>
        <w:lastRenderedPageBreak/>
        <w:drawing>
          <wp:anchor distT="0" distB="0" distL="114300" distR="114300" simplePos="0" relativeHeight="251942400" behindDoc="1" locked="0" layoutInCell="1" allowOverlap="1" wp14:anchorId="5C7D039E" wp14:editId="32688D70">
            <wp:simplePos x="0" y="0"/>
            <wp:positionH relativeFrom="column">
              <wp:posOffset>342900</wp:posOffset>
            </wp:positionH>
            <wp:positionV relativeFrom="paragraph">
              <wp:posOffset>0</wp:posOffset>
            </wp:positionV>
            <wp:extent cx="4874612" cy="5029200"/>
            <wp:effectExtent l="0" t="0" r="0" b="0"/>
            <wp:wrapNone/>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7461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60302" w14:textId="775E0B5C" w:rsidR="00AB0FD2" w:rsidRPr="00546FBC" w:rsidRDefault="00AB0FD2">
      <w:pPr>
        <w:spacing w:after="160" w:line="259" w:lineRule="auto"/>
        <w:jc w:val="left"/>
        <w:rPr>
          <w:rFonts w:cs="Times New Roman"/>
          <w:noProof/>
          <w:color w:val="FF0000"/>
          <w:szCs w:val="24"/>
          <w:lang w:eastAsia="en-PH"/>
        </w:rPr>
      </w:pPr>
    </w:p>
    <w:p w14:paraId="269103E6" w14:textId="77777777" w:rsidR="00AB0FD2" w:rsidRPr="00546FBC" w:rsidRDefault="00AB0FD2" w:rsidP="00AB0FD2">
      <w:pPr>
        <w:spacing w:after="160" w:line="259" w:lineRule="auto"/>
        <w:rPr>
          <w:rFonts w:cs="Times New Roman"/>
          <w:bCs/>
          <w:szCs w:val="24"/>
          <w:lang w:eastAsia="en-PH"/>
        </w:rPr>
      </w:pPr>
    </w:p>
    <w:p w14:paraId="13ACF027" w14:textId="77777777" w:rsidR="00AB0FD2" w:rsidRPr="00546FBC" w:rsidRDefault="00AB0FD2" w:rsidP="00AB0FD2">
      <w:pPr>
        <w:spacing w:after="160" w:line="259" w:lineRule="auto"/>
        <w:rPr>
          <w:rFonts w:cs="Times New Roman"/>
          <w:bCs/>
          <w:szCs w:val="24"/>
          <w:lang w:eastAsia="en-PH"/>
        </w:rPr>
      </w:pPr>
    </w:p>
    <w:p w14:paraId="63EC3E8C" w14:textId="77777777" w:rsidR="00AB0FD2" w:rsidRPr="00546FBC" w:rsidRDefault="00AB0FD2" w:rsidP="00AB0FD2">
      <w:pPr>
        <w:spacing w:after="160" w:line="259" w:lineRule="auto"/>
        <w:rPr>
          <w:rFonts w:cs="Times New Roman"/>
          <w:bCs/>
          <w:szCs w:val="24"/>
          <w:lang w:eastAsia="en-PH"/>
        </w:rPr>
      </w:pPr>
    </w:p>
    <w:p w14:paraId="2014A9B2" w14:textId="77777777" w:rsidR="00AB0FD2" w:rsidRPr="00546FBC" w:rsidRDefault="00AB0FD2" w:rsidP="00AB0FD2">
      <w:pPr>
        <w:spacing w:after="160" w:line="259" w:lineRule="auto"/>
        <w:rPr>
          <w:rFonts w:cs="Times New Roman"/>
          <w:bCs/>
          <w:szCs w:val="24"/>
          <w:lang w:eastAsia="en-PH"/>
        </w:rPr>
      </w:pPr>
    </w:p>
    <w:p w14:paraId="5C1E9F66" w14:textId="77777777" w:rsidR="00AB0FD2" w:rsidRPr="00546FBC" w:rsidRDefault="00AB0FD2" w:rsidP="00AB0FD2">
      <w:pPr>
        <w:spacing w:after="160" w:line="259" w:lineRule="auto"/>
        <w:rPr>
          <w:rFonts w:cs="Times New Roman"/>
          <w:bCs/>
          <w:szCs w:val="24"/>
          <w:lang w:eastAsia="en-PH"/>
        </w:rPr>
      </w:pPr>
    </w:p>
    <w:p w14:paraId="3498F491" w14:textId="77777777" w:rsidR="00AB0FD2" w:rsidRPr="00546FBC" w:rsidRDefault="00AB0FD2" w:rsidP="00AB0FD2">
      <w:pPr>
        <w:spacing w:after="160" w:line="259" w:lineRule="auto"/>
        <w:rPr>
          <w:rFonts w:cs="Times New Roman"/>
          <w:bCs/>
          <w:szCs w:val="24"/>
          <w:lang w:eastAsia="en-PH"/>
        </w:rPr>
      </w:pPr>
    </w:p>
    <w:p w14:paraId="5CD87224" w14:textId="77777777" w:rsidR="00AB0FD2" w:rsidRPr="00546FBC" w:rsidRDefault="00AB0FD2" w:rsidP="00AB0FD2">
      <w:pPr>
        <w:spacing w:after="160" w:line="259" w:lineRule="auto"/>
        <w:rPr>
          <w:rFonts w:cs="Times New Roman"/>
          <w:bCs/>
          <w:szCs w:val="24"/>
          <w:lang w:eastAsia="en-PH"/>
        </w:rPr>
      </w:pPr>
    </w:p>
    <w:p w14:paraId="688CF51B" w14:textId="77777777" w:rsidR="00AB0FD2" w:rsidRPr="00546FBC" w:rsidRDefault="00AB0FD2" w:rsidP="00AB0FD2">
      <w:pPr>
        <w:spacing w:after="160" w:line="259" w:lineRule="auto"/>
        <w:rPr>
          <w:rFonts w:cs="Times New Roman"/>
          <w:bCs/>
          <w:szCs w:val="24"/>
          <w:lang w:eastAsia="en-PH"/>
        </w:rPr>
      </w:pPr>
    </w:p>
    <w:p w14:paraId="695D8BBA" w14:textId="77777777" w:rsidR="00AB0FD2" w:rsidRPr="00546FBC" w:rsidRDefault="00AB0FD2" w:rsidP="00AB0FD2">
      <w:pPr>
        <w:spacing w:after="160" w:line="259" w:lineRule="auto"/>
        <w:rPr>
          <w:rFonts w:cs="Times New Roman"/>
          <w:bCs/>
          <w:szCs w:val="24"/>
          <w:lang w:eastAsia="en-PH"/>
        </w:rPr>
      </w:pPr>
    </w:p>
    <w:p w14:paraId="06D315C4" w14:textId="77777777" w:rsidR="00AB0FD2" w:rsidRPr="00546FBC" w:rsidRDefault="00AB0FD2" w:rsidP="00AB0FD2">
      <w:pPr>
        <w:spacing w:after="160" w:line="259" w:lineRule="auto"/>
        <w:rPr>
          <w:rFonts w:cs="Times New Roman"/>
          <w:bCs/>
          <w:szCs w:val="24"/>
          <w:lang w:eastAsia="en-PH"/>
        </w:rPr>
      </w:pPr>
    </w:p>
    <w:p w14:paraId="1720F753" w14:textId="77777777" w:rsidR="00AB0FD2" w:rsidRPr="00546FBC" w:rsidRDefault="00AB0FD2" w:rsidP="00AB0FD2">
      <w:pPr>
        <w:spacing w:after="160" w:line="259" w:lineRule="auto"/>
        <w:rPr>
          <w:rFonts w:cs="Times New Roman"/>
          <w:bCs/>
          <w:szCs w:val="24"/>
          <w:lang w:eastAsia="en-PH"/>
        </w:rPr>
      </w:pPr>
    </w:p>
    <w:p w14:paraId="76315E1B" w14:textId="77777777" w:rsidR="00AB0FD2" w:rsidRPr="00546FBC" w:rsidRDefault="00AB0FD2" w:rsidP="00AB0FD2">
      <w:pPr>
        <w:spacing w:after="160" w:line="259" w:lineRule="auto"/>
        <w:rPr>
          <w:rFonts w:cs="Times New Roman"/>
          <w:bCs/>
          <w:szCs w:val="24"/>
          <w:lang w:eastAsia="en-PH"/>
        </w:rPr>
      </w:pPr>
    </w:p>
    <w:p w14:paraId="58C7F37E" w14:textId="77777777" w:rsidR="00AB0FD2" w:rsidRPr="00546FBC" w:rsidRDefault="00AB0FD2" w:rsidP="00AB0FD2">
      <w:pPr>
        <w:spacing w:after="160" w:line="259" w:lineRule="auto"/>
        <w:rPr>
          <w:rFonts w:cs="Times New Roman"/>
          <w:bCs/>
          <w:szCs w:val="24"/>
          <w:lang w:eastAsia="en-PH"/>
        </w:rPr>
      </w:pPr>
    </w:p>
    <w:p w14:paraId="4C08B040" w14:textId="77777777" w:rsidR="00AB0FD2" w:rsidRPr="00546FBC" w:rsidRDefault="00AB0FD2" w:rsidP="00AB0FD2">
      <w:pPr>
        <w:spacing w:after="160" w:line="259" w:lineRule="auto"/>
        <w:rPr>
          <w:rFonts w:cs="Times New Roman"/>
          <w:bCs/>
          <w:szCs w:val="24"/>
          <w:lang w:eastAsia="en-PH"/>
        </w:rPr>
      </w:pPr>
    </w:p>
    <w:p w14:paraId="3371E485" w14:textId="77777777" w:rsidR="00AB0FD2" w:rsidRPr="00546FBC" w:rsidRDefault="00AB0FD2" w:rsidP="00AB0FD2">
      <w:pPr>
        <w:spacing w:after="160" w:line="259" w:lineRule="auto"/>
        <w:rPr>
          <w:rFonts w:cs="Times New Roman"/>
          <w:bCs/>
          <w:szCs w:val="24"/>
          <w:lang w:eastAsia="en-PH"/>
        </w:rPr>
      </w:pPr>
    </w:p>
    <w:p w14:paraId="68C7A393" w14:textId="77777777" w:rsidR="00AB0FD2" w:rsidRPr="00546FBC" w:rsidRDefault="00AB0FD2" w:rsidP="00AB0FD2">
      <w:pPr>
        <w:spacing w:after="160" w:line="259" w:lineRule="auto"/>
        <w:rPr>
          <w:rFonts w:cs="Times New Roman"/>
          <w:bCs/>
          <w:szCs w:val="24"/>
          <w:lang w:eastAsia="en-PH"/>
        </w:rPr>
      </w:pPr>
    </w:p>
    <w:p w14:paraId="0109FBA7" w14:textId="0C38224C" w:rsidR="00AB0FD2" w:rsidRPr="00546FBC" w:rsidRDefault="00AB0FD2" w:rsidP="00AB0FD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39</w:t>
      </w:r>
      <w:r w:rsidRPr="00546FBC">
        <w:rPr>
          <w:rFonts w:cs="Times New Roman"/>
          <w:bCs/>
          <w:szCs w:val="24"/>
          <w:lang w:eastAsia="en-PH"/>
        </w:rPr>
        <w:t xml:space="preserve">: Activity Diagram of </w:t>
      </w:r>
      <w:r w:rsidR="00B31070" w:rsidRPr="00546FBC">
        <w:rPr>
          <w:rFonts w:cs="Times New Roman"/>
          <w:bCs/>
          <w:szCs w:val="24"/>
          <w:lang w:eastAsia="en-PH"/>
        </w:rPr>
        <w:t>Search and View</w:t>
      </w:r>
      <w:r w:rsidRPr="00546FBC">
        <w:rPr>
          <w:rFonts w:cs="Times New Roman"/>
          <w:bCs/>
          <w:szCs w:val="24"/>
          <w:lang w:eastAsia="en-PH"/>
        </w:rPr>
        <w:t xml:space="preserve"> Cage of Cage Management Module Use Case</w:t>
      </w:r>
    </w:p>
    <w:p w14:paraId="6DE6CBFE" w14:textId="4A2CCDFA" w:rsidR="00AB0FD2" w:rsidRPr="00546FBC" w:rsidRDefault="00AB0FD2">
      <w:pPr>
        <w:spacing w:after="160" w:line="259" w:lineRule="auto"/>
        <w:jc w:val="left"/>
        <w:rPr>
          <w:rFonts w:cs="Times New Roman"/>
          <w:noProof/>
          <w:color w:val="FF0000"/>
          <w:szCs w:val="24"/>
          <w:lang w:eastAsia="en-PH"/>
        </w:rPr>
      </w:pPr>
    </w:p>
    <w:p w14:paraId="33E6CFA8" w14:textId="38B91FB9" w:rsidR="00AB0FD2" w:rsidRPr="00546FBC" w:rsidRDefault="00AB0FD2">
      <w:pPr>
        <w:spacing w:after="160" w:line="259" w:lineRule="auto"/>
        <w:jc w:val="left"/>
        <w:rPr>
          <w:rFonts w:cs="Times New Roman"/>
          <w:noProof/>
          <w:color w:val="FF0000"/>
          <w:szCs w:val="24"/>
          <w:lang w:eastAsia="en-PH"/>
        </w:rPr>
      </w:pPr>
    </w:p>
    <w:p w14:paraId="3102BED2" w14:textId="515F441F" w:rsidR="00AB0FD2" w:rsidRPr="00546FBC" w:rsidRDefault="00AB0FD2">
      <w:pPr>
        <w:spacing w:after="160" w:line="259" w:lineRule="auto"/>
        <w:jc w:val="left"/>
        <w:rPr>
          <w:rFonts w:cs="Times New Roman"/>
          <w:noProof/>
          <w:color w:val="FF0000"/>
          <w:szCs w:val="24"/>
          <w:lang w:eastAsia="en-PH"/>
        </w:rPr>
      </w:pPr>
    </w:p>
    <w:p w14:paraId="4EC53E31" w14:textId="7FEFAAF9" w:rsidR="00AB0FD2" w:rsidRPr="00546FBC" w:rsidRDefault="00AB0FD2">
      <w:pPr>
        <w:spacing w:after="160" w:line="259" w:lineRule="auto"/>
        <w:jc w:val="left"/>
        <w:rPr>
          <w:rFonts w:cs="Times New Roman"/>
          <w:noProof/>
          <w:color w:val="FF0000"/>
          <w:szCs w:val="24"/>
          <w:lang w:eastAsia="en-PH"/>
        </w:rPr>
      </w:pPr>
    </w:p>
    <w:p w14:paraId="287F161C" w14:textId="39A7A601" w:rsidR="00AB0FD2" w:rsidRPr="00546FBC" w:rsidRDefault="00AB0FD2">
      <w:pPr>
        <w:spacing w:after="160" w:line="259" w:lineRule="auto"/>
        <w:jc w:val="left"/>
        <w:rPr>
          <w:rFonts w:cs="Times New Roman"/>
          <w:noProof/>
          <w:color w:val="FF0000"/>
          <w:szCs w:val="24"/>
          <w:lang w:eastAsia="en-PH"/>
        </w:rPr>
      </w:pPr>
    </w:p>
    <w:p w14:paraId="6F9838D8" w14:textId="3DC9B76C" w:rsidR="00B912F8" w:rsidRPr="00546FBC" w:rsidRDefault="00B912F8">
      <w:pPr>
        <w:spacing w:after="160" w:line="259" w:lineRule="auto"/>
        <w:jc w:val="left"/>
        <w:rPr>
          <w:rFonts w:cs="Times New Roman"/>
          <w:noProof/>
          <w:color w:val="FF0000"/>
          <w:szCs w:val="24"/>
          <w:lang w:eastAsia="en-PH"/>
        </w:rPr>
      </w:pPr>
    </w:p>
    <w:p w14:paraId="7E8E74EF" w14:textId="3A28F8B3" w:rsidR="00B912F8" w:rsidRPr="00546FBC" w:rsidRDefault="00B912F8">
      <w:pPr>
        <w:spacing w:after="160" w:line="259" w:lineRule="auto"/>
        <w:jc w:val="left"/>
        <w:rPr>
          <w:rFonts w:cs="Times New Roman"/>
          <w:noProof/>
          <w:color w:val="FF0000"/>
          <w:szCs w:val="24"/>
          <w:lang w:eastAsia="en-PH"/>
        </w:rPr>
      </w:pPr>
    </w:p>
    <w:p w14:paraId="50D9B8E1" w14:textId="4B965F03" w:rsidR="00B912F8" w:rsidRPr="00546FBC" w:rsidRDefault="00B912F8">
      <w:pPr>
        <w:spacing w:after="160" w:line="259" w:lineRule="auto"/>
        <w:jc w:val="left"/>
        <w:rPr>
          <w:rFonts w:cs="Times New Roman"/>
          <w:noProof/>
          <w:color w:val="FF0000"/>
          <w:szCs w:val="24"/>
          <w:lang w:eastAsia="en-PH"/>
        </w:rPr>
      </w:pPr>
    </w:p>
    <w:p w14:paraId="62C7D6AC" w14:textId="2783637F" w:rsidR="00B912F8" w:rsidRPr="00546FBC" w:rsidRDefault="00B912F8">
      <w:pPr>
        <w:spacing w:after="160" w:line="259" w:lineRule="auto"/>
        <w:jc w:val="left"/>
        <w:rPr>
          <w:rFonts w:cs="Times New Roman"/>
          <w:noProof/>
          <w:color w:val="FF0000"/>
          <w:szCs w:val="24"/>
          <w:lang w:eastAsia="en-PH"/>
        </w:rPr>
      </w:pPr>
    </w:p>
    <w:p w14:paraId="0215310F" w14:textId="57BCF1FD" w:rsidR="00B912F8" w:rsidRPr="00546FBC" w:rsidRDefault="00B912F8" w:rsidP="00B912F8">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3424" behindDoc="1" locked="0" layoutInCell="1" allowOverlap="1" wp14:anchorId="2E017AF3" wp14:editId="7006DE12">
            <wp:simplePos x="0" y="0"/>
            <wp:positionH relativeFrom="column">
              <wp:posOffset>342900</wp:posOffset>
            </wp:positionH>
            <wp:positionV relativeFrom="paragraph">
              <wp:posOffset>118110</wp:posOffset>
            </wp:positionV>
            <wp:extent cx="4914900" cy="521127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D41A0" w14:textId="104F10D2" w:rsidR="00B912F8" w:rsidRPr="00546FBC" w:rsidRDefault="00B912F8" w:rsidP="00B912F8">
      <w:pPr>
        <w:spacing w:after="160" w:line="259" w:lineRule="auto"/>
        <w:rPr>
          <w:rFonts w:cs="Times New Roman"/>
          <w:bCs/>
          <w:szCs w:val="24"/>
          <w:lang w:eastAsia="en-PH"/>
        </w:rPr>
      </w:pPr>
    </w:p>
    <w:p w14:paraId="0C6A81D6" w14:textId="46201470" w:rsidR="00B912F8" w:rsidRPr="00546FBC" w:rsidRDefault="00B912F8" w:rsidP="00B912F8">
      <w:pPr>
        <w:spacing w:after="160" w:line="259" w:lineRule="auto"/>
        <w:rPr>
          <w:rFonts w:cs="Times New Roman"/>
          <w:bCs/>
          <w:szCs w:val="24"/>
          <w:lang w:eastAsia="en-PH"/>
        </w:rPr>
      </w:pPr>
    </w:p>
    <w:p w14:paraId="3D883E19" w14:textId="30BA17EF" w:rsidR="00B912F8" w:rsidRPr="00546FBC" w:rsidRDefault="00B912F8" w:rsidP="00B912F8">
      <w:pPr>
        <w:spacing w:after="160" w:line="259" w:lineRule="auto"/>
        <w:rPr>
          <w:rFonts w:cs="Times New Roman"/>
          <w:bCs/>
          <w:szCs w:val="24"/>
          <w:lang w:eastAsia="en-PH"/>
        </w:rPr>
      </w:pPr>
    </w:p>
    <w:p w14:paraId="0EFECFFA" w14:textId="5FA145FE" w:rsidR="00B912F8" w:rsidRPr="00546FBC" w:rsidRDefault="00B912F8" w:rsidP="00B912F8">
      <w:pPr>
        <w:spacing w:after="160" w:line="259" w:lineRule="auto"/>
        <w:rPr>
          <w:rFonts w:cs="Times New Roman"/>
          <w:bCs/>
          <w:szCs w:val="24"/>
          <w:lang w:eastAsia="en-PH"/>
        </w:rPr>
      </w:pPr>
    </w:p>
    <w:p w14:paraId="472E5EBA" w14:textId="77777777" w:rsidR="00B912F8" w:rsidRPr="00546FBC" w:rsidRDefault="00B912F8" w:rsidP="00B912F8">
      <w:pPr>
        <w:spacing w:after="160" w:line="259" w:lineRule="auto"/>
        <w:rPr>
          <w:rFonts w:cs="Times New Roman"/>
          <w:bCs/>
          <w:szCs w:val="24"/>
          <w:lang w:eastAsia="en-PH"/>
        </w:rPr>
      </w:pPr>
    </w:p>
    <w:p w14:paraId="43E3DF8F" w14:textId="77777777" w:rsidR="00B912F8" w:rsidRPr="00546FBC" w:rsidRDefault="00B912F8" w:rsidP="00B912F8">
      <w:pPr>
        <w:spacing w:after="160" w:line="259" w:lineRule="auto"/>
        <w:rPr>
          <w:rFonts w:cs="Times New Roman"/>
          <w:bCs/>
          <w:szCs w:val="24"/>
          <w:lang w:eastAsia="en-PH"/>
        </w:rPr>
      </w:pPr>
    </w:p>
    <w:p w14:paraId="790EE988" w14:textId="4CD911C9" w:rsidR="00B912F8" w:rsidRPr="00546FBC" w:rsidRDefault="00B912F8" w:rsidP="00B912F8">
      <w:pPr>
        <w:spacing w:after="160" w:line="259" w:lineRule="auto"/>
        <w:rPr>
          <w:rFonts w:cs="Times New Roman"/>
          <w:bCs/>
          <w:szCs w:val="24"/>
          <w:lang w:eastAsia="en-PH"/>
        </w:rPr>
      </w:pPr>
    </w:p>
    <w:p w14:paraId="50F419F4" w14:textId="77777777" w:rsidR="00B912F8" w:rsidRPr="00546FBC" w:rsidRDefault="00B912F8" w:rsidP="00B912F8">
      <w:pPr>
        <w:spacing w:after="160" w:line="259" w:lineRule="auto"/>
        <w:rPr>
          <w:rFonts w:cs="Times New Roman"/>
          <w:bCs/>
          <w:szCs w:val="24"/>
          <w:lang w:eastAsia="en-PH"/>
        </w:rPr>
      </w:pPr>
    </w:p>
    <w:p w14:paraId="3DC350AD" w14:textId="77777777" w:rsidR="00B912F8" w:rsidRPr="00546FBC" w:rsidRDefault="00B912F8" w:rsidP="00B912F8">
      <w:pPr>
        <w:spacing w:after="160" w:line="259" w:lineRule="auto"/>
        <w:rPr>
          <w:rFonts w:cs="Times New Roman"/>
          <w:bCs/>
          <w:szCs w:val="24"/>
          <w:lang w:eastAsia="en-PH"/>
        </w:rPr>
      </w:pPr>
    </w:p>
    <w:p w14:paraId="1A588C1F" w14:textId="77777777" w:rsidR="00B912F8" w:rsidRPr="00546FBC" w:rsidRDefault="00B912F8" w:rsidP="00B912F8">
      <w:pPr>
        <w:spacing w:after="160" w:line="259" w:lineRule="auto"/>
        <w:rPr>
          <w:rFonts w:cs="Times New Roman"/>
          <w:bCs/>
          <w:szCs w:val="24"/>
          <w:lang w:eastAsia="en-PH"/>
        </w:rPr>
      </w:pPr>
    </w:p>
    <w:p w14:paraId="06E96284" w14:textId="00F9E496" w:rsidR="00B912F8" w:rsidRPr="00546FBC" w:rsidRDefault="00B912F8" w:rsidP="00B912F8">
      <w:pPr>
        <w:spacing w:after="160" w:line="259" w:lineRule="auto"/>
        <w:rPr>
          <w:rFonts w:cs="Times New Roman"/>
          <w:bCs/>
          <w:szCs w:val="24"/>
          <w:lang w:eastAsia="en-PH"/>
        </w:rPr>
      </w:pPr>
    </w:p>
    <w:p w14:paraId="21A7046B" w14:textId="77777777" w:rsidR="00B912F8" w:rsidRPr="00546FBC" w:rsidRDefault="00B912F8" w:rsidP="00B912F8">
      <w:pPr>
        <w:spacing w:after="160" w:line="259" w:lineRule="auto"/>
        <w:rPr>
          <w:rFonts w:cs="Times New Roman"/>
          <w:bCs/>
          <w:szCs w:val="24"/>
          <w:lang w:eastAsia="en-PH"/>
        </w:rPr>
      </w:pPr>
    </w:p>
    <w:p w14:paraId="716B56C4" w14:textId="77777777" w:rsidR="00B912F8" w:rsidRPr="00546FBC" w:rsidRDefault="00B912F8" w:rsidP="00B912F8">
      <w:pPr>
        <w:spacing w:after="160" w:line="259" w:lineRule="auto"/>
        <w:rPr>
          <w:rFonts w:cs="Times New Roman"/>
          <w:bCs/>
          <w:szCs w:val="24"/>
          <w:lang w:eastAsia="en-PH"/>
        </w:rPr>
      </w:pPr>
    </w:p>
    <w:p w14:paraId="35D0399A" w14:textId="77777777" w:rsidR="00B912F8" w:rsidRPr="00546FBC" w:rsidRDefault="00B912F8" w:rsidP="00B912F8">
      <w:pPr>
        <w:spacing w:after="160" w:line="259" w:lineRule="auto"/>
        <w:rPr>
          <w:rFonts w:cs="Times New Roman"/>
          <w:bCs/>
          <w:szCs w:val="24"/>
          <w:lang w:eastAsia="en-PH"/>
        </w:rPr>
      </w:pPr>
    </w:p>
    <w:p w14:paraId="4A8B1223" w14:textId="77777777" w:rsidR="00B912F8" w:rsidRPr="00546FBC" w:rsidRDefault="00B912F8" w:rsidP="00B912F8">
      <w:pPr>
        <w:spacing w:after="160" w:line="259" w:lineRule="auto"/>
        <w:rPr>
          <w:rFonts w:cs="Times New Roman"/>
          <w:bCs/>
          <w:szCs w:val="24"/>
          <w:lang w:eastAsia="en-PH"/>
        </w:rPr>
      </w:pPr>
    </w:p>
    <w:p w14:paraId="7ADB5FD8" w14:textId="77777777" w:rsidR="00B912F8" w:rsidRPr="00546FBC" w:rsidRDefault="00B912F8" w:rsidP="00B912F8">
      <w:pPr>
        <w:spacing w:after="160" w:line="259" w:lineRule="auto"/>
        <w:rPr>
          <w:rFonts w:cs="Times New Roman"/>
          <w:bCs/>
          <w:szCs w:val="24"/>
          <w:lang w:eastAsia="en-PH"/>
        </w:rPr>
      </w:pPr>
    </w:p>
    <w:p w14:paraId="035530E4" w14:textId="77777777" w:rsidR="00B912F8" w:rsidRPr="00546FBC" w:rsidRDefault="00B912F8" w:rsidP="00B912F8">
      <w:pPr>
        <w:spacing w:after="160" w:line="259" w:lineRule="auto"/>
        <w:rPr>
          <w:rFonts w:cs="Times New Roman"/>
          <w:bCs/>
          <w:szCs w:val="24"/>
          <w:lang w:eastAsia="en-PH"/>
        </w:rPr>
      </w:pPr>
    </w:p>
    <w:p w14:paraId="7B883D39" w14:textId="77777777" w:rsidR="00B912F8" w:rsidRPr="00546FBC" w:rsidRDefault="00B912F8" w:rsidP="00B912F8">
      <w:pPr>
        <w:spacing w:after="160" w:line="259" w:lineRule="auto"/>
        <w:rPr>
          <w:rFonts w:cs="Times New Roman"/>
          <w:bCs/>
          <w:szCs w:val="24"/>
          <w:lang w:eastAsia="en-PH"/>
        </w:rPr>
      </w:pPr>
    </w:p>
    <w:p w14:paraId="0EEC970A" w14:textId="5D071132" w:rsidR="00B912F8" w:rsidRPr="00546FBC" w:rsidRDefault="00B912F8" w:rsidP="00B912F8">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40</w:t>
      </w:r>
      <w:r w:rsidRPr="00546FBC">
        <w:rPr>
          <w:rFonts w:cs="Times New Roman"/>
          <w:bCs/>
          <w:szCs w:val="24"/>
          <w:lang w:eastAsia="en-PH"/>
        </w:rPr>
        <w:t xml:space="preserve">: Activity Diagram of Search and </w:t>
      </w:r>
      <w:r w:rsidR="00ED689F" w:rsidRPr="00546FBC">
        <w:rPr>
          <w:rFonts w:cs="Times New Roman"/>
          <w:bCs/>
          <w:szCs w:val="24"/>
          <w:lang w:eastAsia="en-PH"/>
        </w:rPr>
        <w:t>Update</w:t>
      </w:r>
      <w:r w:rsidRPr="00546FBC">
        <w:rPr>
          <w:rFonts w:cs="Times New Roman"/>
          <w:bCs/>
          <w:szCs w:val="24"/>
          <w:lang w:eastAsia="en-PH"/>
        </w:rPr>
        <w:t xml:space="preserve"> Cage of Cage Management Module Use Case</w:t>
      </w:r>
    </w:p>
    <w:p w14:paraId="768CBEE6" w14:textId="10846D80" w:rsidR="00B912F8" w:rsidRPr="00546FBC" w:rsidRDefault="00B912F8">
      <w:pPr>
        <w:spacing w:after="160" w:line="259" w:lineRule="auto"/>
        <w:jc w:val="left"/>
        <w:rPr>
          <w:rFonts w:cs="Times New Roman"/>
          <w:noProof/>
          <w:color w:val="FF0000"/>
          <w:szCs w:val="24"/>
          <w:lang w:eastAsia="en-PH"/>
        </w:rPr>
      </w:pPr>
    </w:p>
    <w:p w14:paraId="4369895D" w14:textId="42C781A9" w:rsidR="00B912F8" w:rsidRPr="00546FBC" w:rsidRDefault="00B912F8">
      <w:pPr>
        <w:spacing w:after="160" w:line="259" w:lineRule="auto"/>
        <w:jc w:val="left"/>
        <w:rPr>
          <w:rFonts w:cs="Times New Roman"/>
          <w:noProof/>
          <w:color w:val="FF0000"/>
          <w:szCs w:val="24"/>
          <w:lang w:eastAsia="en-PH"/>
        </w:rPr>
      </w:pPr>
    </w:p>
    <w:p w14:paraId="7AC6182B" w14:textId="1C9A196B" w:rsidR="00B912F8" w:rsidRPr="00546FBC" w:rsidRDefault="00B912F8">
      <w:pPr>
        <w:spacing w:after="160" w:line="259" w:lineRule="auto"/>
        <w:jc w:val="left"/>
        <w:rPr>
          <w:rFonts w:cs="Times New Roman"/>
          <w:noProof/>
          <w:color w:val="FF0000"/>
          <w:szCs w:val="24"/>
          <w:lang w:eastAsia="en-PH"/>
        </w:rPr>
      </w:pPr>
    </w:p>
    <w:p w14:paraId="5ECDD1A5" w14:textId="18F0947D" w:rsidR="00B912F8" w:rsidRPr="00546FBC" w:rsidRDefault="00B912F8">
      <w:pPr>
        <w:spacing w:after="160" w:line="259" w:lineRule="auto"/>
        <w:jc w:val="left"/>
        <w:rPr>
          <w:rFonts w:cs="Times New Roman"/>
          <w:noProof/>
          <w:color w:val="FF0000"/>
          <w:szCs w:val="24"/>
          <w:lang w:eastAsia="en-PH"/>
        </w:rPr>
      </w:pPr>
    </w:p>
    <w:p w14:paraId="607D4850" w14:textId="414C1B26" w:rsidR="00B912F8" w:rsidRPr="00546FBC" w:rsidRDefault="00B912F8">
      <w:pPr>
        <w:spacing w:after="160" w:line="259" w:lineRule="auto"/>
        <w:jc w:val="left"/>
        <w:rPr>
          <w:rFonts w:cs="Times New Roman"/>
          <w:noProof/>
          <w:color w:val="FF0000"/>
          <w:szCs w:val="24"/>
          <w:lang w:eastAsia="en-PH"/>
        </w:rPr>
      </w:pPr>
    </w:p>
    <w:p w14:paraId="1FBA64D6" w14:textId="4CBB2C06" w:rsidR="00B912F8" w:rsidRPr="00546FBC" w:rsidRDefault="00B912F8">
      <w:pPr>
        <w:spacing w:after="160" w:line="259" w:lineRule="auto"/>
        <w:jc w:val="left"/>
        <w:rPr>
          <w:rFonts w:cs="Times New Roman"/>
          <w:noProof/>
          <w:color w:val="FF0000"/>
          <w:szCs w:val="24"/>
          <w:lang w:eastAsia="en-PH"/>
        </w:rPr>
      </w:pPr>
    </w:p>
    <w:p w14:paraId="4394CA8E" w14:textId="3E2B8466" w:rsidR="00B912F8" w:rsidRPr="00546FBC" w:rsidRDefault="00B912F8">
      <w:pPr>
        <w:spacing w:after="160" w:line="259" w:lineRule="auto"/>
        <w:jc w:val="left"/>
        <w:rPr>
          <w:rFonts w:cs="Times New Roman"/>
          <w:noProof/>
          <w:color w:val="FF0000"/>
          <w:szCs w:val="24"/>
          <w:lang w:eastAsia="en-PH"/>
        </w:rPr>
      </w:pPr>
    </w:p>
    <w:p w14:paraId="26831C97" w14:textId="77777777" w:rsidR="00B912F8" w:rsidRPr="00546FBC" w:rsidRDefault="00B912F8">
      <w:pPr>
        <w:spacing w:after="160" w:line="259" w:lineRule="auto"/>
        <w:jc w:val="left"/>
        <w:rPr>
          <w:rFonts w:cs="Times New Roman"/>
          <w:noProof/>
          <w:color w:val="FF0000"/>
          <w:szCs w:val="24"/>
          <w:lang w:eastAsia="en-PH"/>
        </w:rPr>
      </w:pPr>
    </w:p>
    <w:p w14:paraId="239D21C0" w14:textId="65B3E1B3" w:rsidR="00737BC9" w:rsidRPr="00546FBC" w:rsidRDefault="00737BC9" w:rsidP="00737BC9">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4448" behindDoc="1" locked="0" layoutInCell="1" allowOverlap="1" wp14:anchorId="06F9F60A" wp14:editId="52825751">
            <wp:simplePos x="0" y="0"/>
            <wp:positionH relativeFrom="column">
              <wp:posOffset>524510</wp:posOffset>
            </wp:positionH>
            <wp:positionV relativeFrom="paragraph">
              <wp:posOffset>-2003</wp:posOffset>
            </wp:positionV>
            <wp:extent cx="4360334" cy="463184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60334" cy="46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D61E4" w14:textId="77777777" w:rsidR="00737BC9" w:rsidRPr="00546FBC" w:rsidRDefault="00737BC9" w:rsidP="00737BC9">
      <w:pPr>
        <w:spacing w:after="160" w:line="259" w:lineRule="auto"/>
        <w:rPr>
          <w:rFonts w:cs="Times New Roman"/>
          <w:bCs/>
          <w:szCs w:val="24"/>
          <w:lang w:eastAsia="en-PH"/>
        </w:rPr>
      </w:pPr>
    </w:p>
    <w:p w14:paraId="15EF1D48" w14:textId="77777777" w:rsidR="00737BC9" w:rsidRPr="00546FBC" w:rsidRDefault="00737BC9" w:rsidP="00737BC9">
      <w:pPr>
        <w:spacing w:after="160" w:line="259" w:lineRule="auto"/>
        <w:rPr>
          <w:rFonts w:cs="Times New Roman"/>
          <w:bCs/>
          <w:szCs w:val="24"/>
          <w:lang w:eastAsia="en-PH"/>
        </w:rPr>
      </w:pPr>
    </w:p>
    <w:p w14:paraId="537F053B" w14:textId="77777777" w:rsidR="00737BC9" w:rsidRPr="00546FBC" w:rsidRDefault="00737BC9" w:rsidP="00737BC9">
      <w:pPr>
        <w:spacing w:after="160" w:line="259" w:lineRule="auto"/>
        <w:rPr>
          <w:rFonts w:cs="Times New Roman"/>
          <w:bCs/>
          <w:szCs w:val="24"/>
          <w:lang w:eastAsia="en-PH"/>
        </w:rPr>
      </w:pPr>
    </w:p>
    <w:p w14:paraId="3A2C0ECB" w14:textId="7657C899" w:rsidR="00737BC9" w:rsidRPr="00546FBC" w:rsidRDefault="00737BC9" w:rsidP="00737BC9">
      <w:pPr>
        <w:spacing w:after="160" w:line="259" w:lineRule="auto"/>
        <w:rPr>
          <w:rFonts w:cs="Times New Roman"/>
          <w:bCs/>
          <w:szCs w:val="24"/>
          <w:lang w:eastAsia="en-PH"/>
        </w:rPr>
      </w:pPr>
    </w:p>
    <w:p w14:paraId="7CF2ED38" w14:textId="0E837A67" w:rsidR="00737BC9" w:rsidRPr="00546FBC" w:rsidRDefault="00737BC9" w:rsidP="00737BC9">
      <w:pPr>
        <w:spacing w:after="160" w:line="259" w:lineRule="auto"/>
        <w:rPr>
          <w:rFonts w:cs="Times New Roman"/>
          <w:bCs/>
          <w:szCs w:val="24"/>
          <w:lang w:eastAsia="en-PH"/>
        </w:rPr>
      </w:pPr>
    </w:p>
    <w:p w14:paraId="64FB7B09" w14:textId="1EABFC43" w:rsidR="00737BC9" w:rsidRPr="00546FBC" w:rsidRDefault="00737BC9" w:rsidP="00737BC9">
      <w:pPr>
        <w:spacing w:after="160" w:line="259" w:lineRule="auto"/>
        <w:rPr>
          <w:rFonts w:cs="Times New Roman"/>
          <w:bCs/>
          <w:szCs w:val="24"/>
          <w:lang w:eastAsia="en-PH"/>
        </w:rPr>
      </w:pPr>
    </w:p>
    <w:p w14:paraId="46F950B5" w14:textId="18622503" w:rsidR="00737BC9" w:rsidRPr="00546FBC" w:rsidRDefault="00737BC9" w:rsidP="00737BC9">
      <w:pPr>
        <w:spacing w:after="160" w:line="259" w:lineRule="auto"/>
        <w:rPr>
          <w:rFonts w:cs="Times New Roman"/>
          <w:bCs/>
          <w:szCs w:val="24"/>
          <w:lang w:eastAsia="en-PH"/>
        </w:rPr>
      </w:pPr>
    </w:p>
    <w:p w14:paraId="644BDCE9" w14:textId="4D66C756" w:rsidR="00737BC9" w:rsidRPr="00546FBC" w:rsidRDefault="00737BC9" w:rsidP="00737BC9">
      <w:pPr>
        <w:spacing w:after="160" w:line="259" w:lineRule="auto"/>
        <w:rPr>
          <w:rFonts w:cs="Times New Roman"/>
          <w:bCs/>
          <w:szCs w:val="24"/>
          <w:lang w:eastAsia="en-PH"/>
        </w:rPr>
      </w:pPr>
    </w:p>
    <w:p w14:paraId="7AFA0F45" w14:textId="7AD97B4B" w:rsidR="00737BC9" w:rsidRPr="00546FBC" w:rsidRDefault="00737BC9" w:rsidP="00737BC9">
      <w:pPr>
        <w:spacing w:after="160" w:line="259" w:lineRule="auto"/>
        <w:rPr>
          <w:rFonts w:cs="Times New Roman"/>
          <w:bCs/>
          <w:szCs w:val="24"/>
          <w:lang w:eastAsia="en-PH"/>
        </w:rPr>
      </w:pPr>
    </w:p>
    <w:p w14:paraId="472F1C04" w14:textId="75529F37" w:rsidR="00737BC9" w:rsidRPr="00546FBC" w:rsidRDefault="00737BC9" w:rsidP="00737BC9">
      <w:pPr>
        <w:spacing w:after="160" w:line="259" w:lineRule="auto"/>
        <w:rPr>
          <w:rFonts w:cs="Times New Roman"/>
          <w:bCs/>
          <w:szCs w:val="24"/>
          <w:lang w:eastAsia="en-PH"/>
        </w:rPr>
      </w:pPr>
    </w:p>
    <w:p w14:paraId="7DB2F20B" w14:textId="5DEE5608" w:rsidR="00737BC9" w:rsidRPr="00546FBC" w:rsidRDefault="00737BC9" w:rsidP="00737BC9">
      <w:pPr>
        <w:spacing w:after="160" w:line="259" w:lineRule="auto"/>
        <w:rPr>
          <w:rFonts w:cs="Times New Roman"/>
          <w:bCs/>
          <w:szCs w:val="24"/>
          <w:lang w:eastAsia="en-PH"/>
        </w:rPr>
      </w:pPr>
    </w:p>
    <w:p w14:paraId="78C47FCE" w14:textId="66CE541C" w:rsidR="00737BC9" w:rsidRPr="00546FBC" w:rsidRDefault="00737BC9" w:rsidP="00737BC9">
      <w:pPr>
        <w:spacing w:after="160" w:line="259" w:lineRule="auto"/>
        <w:rPr>
          <w:rFonts w:cs="Times New Roman"/>
          <w:bCs/>
          <w:szCs w:val="24"/>
          <w:lang w:eastAsia="en-PH"/>
        </w:rPr>
      </w:pPr>
    </w:p>
    <w:p w14:paraId="20FAF8A1" w14:textId="2F83FB00" w:rsidR="00737BC9" w:rsidRPr="00546FBC" w:rsidRDefault="00737BC9" w:rsidP="00737BC9">
      <w:pPr>
        <w:spacing w:after="160" w:line="259" w:lineRule="auto"/>
        <w:rPr>
          <w:rFonts w:cs="Times New Roman"/>
          <w:bCs/>
          <w:szCs w:val="24"/>
          <w:lang w:eastAsia="en-PH"/>
        </w:rPr>
      </w:pPr>
    </w:p>
    <w:p w14:paraId="2556D0EA" w14:textId="73A6C564" w:rsidR="00737BC9" w:rsidRPr="00546FBC" w:rsidRDefault="00737BC9" w:rsidP="00737BC9">
      <w:pPr>
        <w:spacing w:after="160" w:line="259" w:lineRule="auto"/>
        <w:rPr>
          <w:rFonts w:cs="Times New Roman"/>
          <w:bCs/>
          <w:szCs w:val="24"/>
          <w:lang w:eastAsia="en-PH"/>
        </w:rPr>
      </w:pPr>
    </w:p>
    <w:p w14:paraId="4240213C" w14:textId="5565C7FE" w:rsidR="00B417F2" w:rsidRPr="00546FBC" w:rsidRDefault="00B417F2" w:rsidP="00D76610">
      <w:pPr>
        <w:spacing w:after="160" w:line="259" w:lineRule="auto"/>
        <w:jc w:val="both"/>
        <w:rPr>
          <w:rFonts w:cs="Times New Roman"/>
          <w:bCs/>
          <w:szCs w:val="24"/>
          <w:lang w:eastAsia="en-PH"/>
        </w:rPr>
      </w:pPr>
    </w:p>
    <w:p w14:paraId="3CB63AE2" w14:textId="77777777" w:rsidR="00681E73" w:rsidRPr="00546FBC" w:rsidRDefault="00681E73" w:rsidP="00D76610">
      <w:pPr>
        <w:spacing w:after="160" w:line="259" w:lineRule="auto"/>
        <w:jc w:val="both"/>
        <w:rPr>
          <w:rFonts w:cs="Times New Roman"/>
          <w:bCs/>
          <w:szCs w:val="24"/>
          <w:lang w:eastAsia="en-PH"/>
        </w:rPr>
      </w:pPr>
    </w:p>
    <w:p w14:paraId="1576939F" w14:textId="4476FEB8" w:rsidR="00AB0FD2" w:rsidRPr="00546FBC" w:rsidRDefault="00737BC9" w:rsidP="00681E73">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41</w:t>
      </w:r>
      <w:r w:rsidRPr="00546FBC">
        <w:rPr>
          <w:rFonts w:cs="Times New Roman"/>
          <w:bCs/>
          <w:szCs w:val="24"/>
          <w:lang w:eastAsia="en-PH"/>
        </w:rPr>
        <w:t>: Activity Diagram of Search and Remove Cage of Cage Management Module Use Case</w:t>
      </w:r>
    </w:p>
    <w:p w14:paraId="00160CC9" w14:textId="3887C53E" w:rsidR="00681E73" w:rsidRPr="00546FBC" w:rsidRDefault="00681E73" w:rsidP="00681E73">
      <w:pPr>
        <w:spacing w:after="160" w:line="259" w:lineRule="auto"/>
        <w:rPr>
          <w:rFonts w:cs="Times New Roman"/>
          <w:bCs/>
          <w:szCs w:val="24"/>
          <w:lang w:eastAsia="en-PH"/>
        </w:rPr>
      </w:pPr>
    </w:p>
    <w:p w14:paraId="4BA6B1EA" w14:textId="55044868" w:rsidR="00681E73" w:rsidRPr="00546FBC" w:rsidRDefault="00681E73" w:rsidP="00681E73">
      <w:pPr>
        <w:spacing w:after="160" w:line="259" w:lineRule="auto"/>
        <w:rPr>
          <w:rFonts w:cs="Times New Roman"/>
          <w:bCs/>
          <w:szCs w:val="24"/>
          <w:lang w:eastAsia="en-PH"/>
        </w:rPr>
      </w:pPr>
    </w:p>
    <w:p w14:paraId="205A94ED" w14:textId="4E100517" w:rsidR="00681E73" w:rsidRPr="00546FBC" w:rsidRDefault="00681E73" w:rsidP="00681E73">
      <w:pPr>
        <w:spacing w:after="160" w:line="259" w:lineRule="auto"/>
        <w:rPr>
          <w:rFonts w:cs="Times New Roman"/>
          <w:bCs/>
          <w:szCs w:val="24"/>
          <w:lang w:eastAsia="en-PH"/>
        </w:rPr>
      </w:pPr>
    </w:p>
    <w:p w14:paraId="57A017A6" w14:textId="33B82268" w:rsidR="00681E73" w:rsidRPr="00546FBC" w:rsidRDefault="00681E73" w:rsidP="00681E73">
      <w:pPr>
        <w:spacing w:after="160" w:line="259" w:lineRule="auto"/>
        <w:rPr>
          <w:rFonts w:cs="Times New Roman"/>
          <w:bCs/>
          <w:szCs w:val="24"/>
          <w:lang w:eastAsia="en-PH"/>
        </w:rPr>
      </w:pPr>
    </w:p>
    <w:p w14:paraId="3A0CC739" w14:textId="1743AE93" w:rsidR="00681E73" w:rsidRPr="00546FBC" w:rsidRDefault="00681E73" w:rsidP="00681E73">
      <w:pPr>
        <w:spacing w:after="160" w:line="259" w:lineRule="auto"/>
        <w:rPr>
          <w:rFonts w:cs="Times New Roman"/>
          <w:bCs/>
          <w:szCs w:val="24"/>
          <w:lang w:eastAsia="en-PH"/>
        </w:rPr>
      </w:pPr>
    </w:p>
    <w:p w14:paraId="1A8D0137" w14:textId="2E745D38" w:rsidR="00681E73" w:rsidRPr="00546FBC" w:rsidRDefault="00681E73" w:rsidP="00681E73">
      <w:pPr>
        <w:spacing w:after="160" w:line="259" w:lineRule="auto"/>
        <w:rPr>
          <w:rFonts w:cs="Times New Roman"/>
          <w:bCs/>
          <w:szCs w:val="24"/>
          <w:lang w:eastAsia="en-PH"/>
        </w:rPr>
      </w:pPr>
    </w:p>
    <w:p w14:paraId="4128F6B3" w14:textId="5B8D0432" w:rsidR="00681E73" w:rsidRPr="00546FBC" w:rsidRDefault="00681E73" w:rsidP="00681E73">
      <w:pPr>
        <w:spacing w:after="160" w:line="259" w:lineRule="auto"/>
        <w:rPr>
          <w:rFonts w:cs="Times New Roman"/>
          <w:bCs/>
          <w:szCs w:val="24"/>
          <w:lang w:eastAsia="en-PH"/>
        </w:rPr>
      </w:pPr>
    </w:p>
    <w:p w14:paraId="4BE6E3D4" w14:textId="73BF2AE8" w:rsidR="00681E73" w:rsidRPr="00546FBC" w:rsidRDefault="00681E73" w:rsidP="00681E73">
      <w:pPr>
        <w:spacing w:after="160" w:line="259" w:lineRule="auto"/>
        <w:rPr>
          <w:rFonts w:cs="Times New Roman"/>
          <w:bCs/>
          <w:szCs w:val="24"/>
          <w:lang w:eastAsia="en-PH"/>
        </w:rPr>
      </w:pPr>
    </w:p>
    <w:p w14:paraId="07DDFFE5" w14:textId="6AAEA02C" w:rsidR="00681E73" w:rsidRPr="00546FBC" w:rsidRDefault="00681E73" w:rsidP="00681E73">
      <w:pPr>
        <w:spacing w:after="160" w:line="259" w:lineRule="auto"/>
        <w:rPr>
          <w:rFonts w:cs="Times New Roman"/>
          <w:bCs/>
          <w:szCs w:val="24"/>
          <w:lang w:eastAsia="en-PH"/>
        </w:rPr>
      </w:pPr>
    </w:p>
    <w:p w14:paraId="4843A9BA" w14:textId="77777777" w:rsidR="00681E73" w:rsidRPr="00546FBC" w:rsidRDefault="00681E73" w:rsidP="00681E73">
      <w:pPr>
        <w:spacing w:after="160" w:line="259" w:lineRule="auto"/>
        <w:rPr>
          <w:rFonts w:cs="Times New Roman"/>
          <w:bCs/>
          <w:szCs w:val="24"/>
          <w:lang w:eastAsia="en-PH"/>
        </w:rPr>
      </w:pPr>
    </w:p>
    <w:p w14:paraId="05A420F8" w14:textId="09480427"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Pig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A084B" w:rsidRPr="00546FBC" w14:paraId="6C94BE1F" w14:textId="77777777" w:rsidTr="001E5884">
        <w:trPr>
          <w:trHeight w:val="362"/>
        </w:trPr>
        <w:tc>
          <w:tcPr>
            <w:tcW w:w="2322" w:type="dxa"/>
          </w:tcPr>
          <w:p w14:paraId="4337BF3C" w14:textId="77777777" w:rsidR="008A084B" w:rsidRPr="00546FBC" w:rsidRDefault="008A084B" w:rsidP="001E5884">
            <w:pPr>
              <w:spacing w:line="360" w:lineRule="auto"/>
              <w:rPr>
                <w:szCs w:val="24"/>
              </w:rPr>
            </w:pPr>
            <w:r w:rsidRPr="00546FBC">
              <w:rPr>
                <w:szCs w:val="24"/>
              </w:rPr>
              <w:t>Use Case</w:t>
            </w:r>
          </w:p>
        </w:tc>
        <w:tc>
          <w:tcPr>
            <w:tcW w:w="2948" w:type="dxa"/>
          </w:tcPr>
          <w:p w14:paraId="4CB0414E" w14:textId="77777777" w:rsidR="008A084B" w:rsidRPr="00546FBC" w:rsidRDefault="008A084B" w:rsidP="001E5884">
            <w:pPr>
              <w:spacing w:line="360" w:lineRule="auto"/>
              <w:rPr>
                <w:szCs w:val="24"/>
              </w:rPr>
            </w:pPr>
            <w:r w:rsidRPr="00546FBC">
              <w:rPr>
                <w:szCs w:val="24"/>
              </w:rPr>
              <w:t>Description</w:t>
            </w:r>
          </w:p>
        </w:tc>
        <w:tc>
          <w:tcPr>
            <w:tcW w:w="2668" w:type="dxa"/>
          </w:tcPr>
          <w:p w14:paraId="20C62561" w14:textId="77777777" w:rsidR="008A084B" w:rsidRPr="00546FBC" w:rsidRDefault="008A084B" w:rsidP="001E5884">
            <w:pPr>
              <w:spacing w:line="360" w:lineRule="auto"/>
              <w:rPr>
                <w:szCs w:val="24"/>
              </w:rPr>
            </w:pPr>
            <w:r w:rsidRPr="00546FBC">
              <w:t>User/Actor (Roles)</w:t>
            </w:r>
          </w:p>
        </w:tc>
      </w:tr>
      <w:tr w:rsidR="008A084B" w:rsidRPr="00546FBC" w14:paraId="6BD969CC" w14:textId="77777777" w:rsidTr="001E5884">
        <w:trPr>
          <w:trHeight w:val="739"/>
        </w:trPr>
        <w:tc>
          <w:tcPr>
            <w:tcW w:w="2322" w:type="dxa"/>
          </w:tcPr>
          <w:p w14:paraId="214E9AD5" w14:textId="50F0DEF8" w:rsidR="008A084B" w:rsidRPr="00546FBC" w:rsidRDefault="008A084B" w:rsidP="001E5884">
            <w:pPr>
              <w:spacing w:line="360" w:lineRule="auto"/>
              <w:jc w:val="both"/>
              <w:rPr>
                <w:b w:val="0"/>
                <w:bCs/>
                <w:szCs w:val="24"/>
              </w:rPr>
            </w:pPr>
            <w:r w:rsidRPr="00546FBC">
              <w:rPr>
                <w:b w:val="0"/>
                <w:bCs/>
                <w:szCs w:val="24"/>
              </w:rPr>
              <w:t xml:space="preserve">Create Pig </w:t>
            </w:r>
          </w:p>
        </w:tc>
        <w:tc>
          <w:tcPr>
            <w:tcW w:w="2948" w:type="dxa"/>
          </w:tcPr>
          <w:p w14:paraId="5F96A2B0" w14:textId="6316539D" w:rsidR="008A084B" w:rsidRPr="00546FBC" w:rsidRDefault="008A084B" w:rsidP="001E5884">
            <w:pPr>
              <w:spacing w:line="360" w:lineRule="auto"/>
              <w:jc w:val="both"/>
              <w:rPr>
                <w:b w:val="0"/>
                <w:bCs/>
                <w:szCs w:val="24"/>
              </w:rPr>
            </w:pPr>
            <w:r w:rsidRPr="00546FBC">
              <w:rPr>
                <w:b w:val="0"/>
                <w:bCs/>
                <w:szCs w:val="24"/>
              </w:rPr>
              <w:t xml:space="preserve">The user/actor enters the </w:t>
            </w:r>
            <w:r w:rsidR="001254A2" w:rsidRPr="00546FBC">
              <w:rPr>
                <w:b w:val="0"/>
                <w:bCs/>
                <w:szCs w:val="24"/>
              </w:rPr>
              <w:t>pig</w:t>
            </w:r>
            <w:r w:rsidRPr="00546FBC">
              <w:rPr>
                <w:b w:val="0"/>
                <w:bCs/>
                <w:szCs w:val="24"/>
              </w:rPr>
              <w:t xml:space="preserve"> details to register.</w:t>
            </w:r>
          </w:p>
        </w:tc>
        <w:tc>
          <w:tcPr>
            <w:tcW w:w="2668" w:type="dxa"/>
          </w:tcPr>
          <w:p w14:paraId="30EC1474"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66D79652" w14:textId="77777777" w:rsidTr="001E5884">
        <w:trPr>
          <w:trHeight w:val="1101"/>
        </w:trPr>
        <w:tc>
          <w:tcPr>
            <w:tcW w:w="2322" w:type="dxa"/>
          </w:tcPr>
          <w:p w14:paraId="0EBCB824" w14:textId="71B33B74" w:rsidR="008A084B" w:rsidRPr="00546FBC" w:rsidRDefault="008A084B" w:rsidP="001E5884">
            <w:pPr>
              <w:spacing w:line="360" w:lineRule="auto"/>
              <w:jc w:val="both"/>
              <w:rPr>
                <w:b w:val="0"/>
                <w:bCs/>
                <w:szCs w:val="24"/>
              </w:rPr>
            </w:pPr>
            <w:r w:rsidRPr="00546FBC">
              <w:rPr>
                <w:b w:val="0"/>
                <w:bCs/>
                <w:szCs w:val="24"/>
              </w:rPr>
              <w:t xml:space="preserve">Search and View </w:t>
            </w:r>
            <w:r w:rsidR="00B45B84" w:rsidRPr="00546FBC">
              <w:rPr>
                <w:b w:val="0"/>
                <w:bCs/>
                <w:szCs w:val="24"/>
              </w:rPr>
              <w:t>Pig</w:t>
            </w:r>
          </w:p>
        </w:tc>
        <w:tc>
          <w:tcPr>
            <w:tcW w:w="2948" w:type="dxa"/>
          </w:tcPr>
          <w:p w14:paraId="78F0E875" w14:textId="626DA1D4"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001254A2" w:rsidRPr="00546FBC">
              <w:rPr>
                <w:b w:val="0"/>
                <w:bCs/>
                <w:szCs w:val="24"/>
              </w:rPr>
              <w:t xml:space="preserve">pig </w:t>
            </w:r>
            <w:r w:rsidRPr="00546FBC">
              <w:rPr>
                <w:b w:val="0"/>
                <w:bCs/>
                <w:szCs w:val="24"/>
              </w:rPr>
              <w:t>to view details.</w:t>
            </w:r>
          </w:p>
        </w:tc>
        <w:tc>
          <w:tcPr>
            <w:tcW w:w="2668" w:type="dxa"/>
          </w:tcPr>
          <w:p w14:paraId="4D12D739"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0117640B" w14:textId="77777777" w:rsidTr="001E5884">
        <w:trPr>
          <w:trHeight w:val="739"/>
        </w:trPr>
        <w:tc>
          <w:tcPr>
            <w:tcW w:w="2322" w:type="dxa"/>
          </w:tcPr>
          <w:p w14:paraId="77AEC837" w14:textId="15064DFF" w:rsidR="008A084B" w:rsidRPr="00546FBC" w:rsidRDefault="008A084B" w:rsidP="001E5884">
            <w:pPr>
              <w:spacing w:line="360" w:lineRule="auto"/>
              <w:jc w:val="both"/>
              <w:rPr>
                <w:b w:val="0"/>
                <w:bCs/>
                <w:szCs w:val="24"/>
              </w:rPr>
            </w:pPr>
            <w:r w:rsidRPr="00546FBC">
              <w:rPr>
                <w:b w:val="0"/>
                <w:bCs/>
                <w:szCs w:val="24"/>
              </w:rPr>
              <w:t xml:space="preserve">Search and Update </w:t>
            </w:r>
            <w:r w:rsidR="00B45B84" w:rsidRPr="00546FBC">
              <w:rPr>
                <w:b w:val="0"/>
                <w:bCs/>
                <w:szCs w:val="24"/>
              </w:rPr>
              <w:t>Pig</w:t>
            </w:r>
          </w:p>
        </w:tc>
        <w:tc>
          <w:tcPr>
            <w:tcW w:w="2948" w:type="dxa"/>
          </w:tcPr>
          <w:p w14:paraId="0743CC90" w14:textId="3A9E3540"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1254A2" w:rsidRPr="00546FBC">
              <w:rPr>
                <w:b w:val="0"/>
                <w:bCs/>
                <w:szCs w:val="24"/>
              </w:rPr>
              <w:t xml:space="preserve">pig </w:t>
            </w:r>
            <w:r w:rsidRPr="00546FBC">
              <w:rPr>
                <w:b w:val="0"/>
                <w:bCs/>
                <w:szCs w:val="24"/>
              </w:rPr>
              <w:t xml:space="preserve">details to update. </w:t>
            </w:r>
          </w:p>
        </w:tc>
        <w:tc>
          <w:tcPr>
            <w:tcW w:w="2668" w:type="dxa"/>
          </w:tcPr>
          <w:p w14:paraId="4F0B570D" w14:textId="77777777" w:rsidR="008A084B" w:rsidRPr="00546FBC" w:rsidRDefault="008A084B" w:rsidP="001E5884">
            <w:pPr>
              <w:spacing w:line="360" w:lineRule="auto"/>
              <w:contextualSpacing/>
              <w:jc w:val="both"/>
              <w:rPr>
                <w:b w:val="0"/>
                <w:bCs/>
                <w:szCs w:val="24"/>
              </w:rPr>
            </w:pPr>
            <w:r w:rsidRPr="00546FBC">
              <w:rPr>
                <w:b w:val="0"/>
                <w:szCs w:val="24"/>
              </w:rPr>
              <w:t>Worker</w:t>
            </w:r>
          </w:p>
        </w:tc>
      </w:tr>
      <w:tr w:rsidR="008A084B" w:rsidRPr="00546FBC" w14:paraId="734DED00" w14:textId="77777777" w:rsidTr="001E5884">
        <w:trPr>
          <w:trHeight w:val="1101"/>
        </w:trPr>
        <w:tc>
          <w:tcPr>
            <w:tcW w:w="2322" w:type="dxa"/>
          </w:tcPr>
          <w:p w14:paraId="7965B70F" w14:textId="29AFA356" w:rsidR="008A084B" w:rsidRPr="00546FBC" w:rsidRDefault="008A084B" w:rsidP="001E5884">
            <w:pPr>
              <w:spacing w:line="360" w:lineRule="auto"/>
              <w:jc w:val="both"/>
              <w:rPr>
                <w:b w:val="0"/>
                <w:bCs/>
                <w:szCs w:val="24"/>
              </w:rPr>
            </w:pPr>
            <w:r w:rsidRPr="00546FBC">
              <w:rPr>
                <w:b w:val="0"/>
                <w:bCs/>
                <w:szCs w:val="24"/>
              </w:rPr>
              <w:t xml:space="preserve">Search and Remove </w:t>
            </w:r>
            <w:r w:rsidR="00B45B84" w:rsidRPr="00546FBC">
              <w:rPr>
                <w:b w:val="0"/>
                <w:bCs/>
                <w:szCs w:val="24"/>
              </w:rPr>
              <w:t>Pig</w:t>
            </w:r>
          </w:p>
        </w:tc>
        <w:tc>
          <w:tcPr>
            <w:tcW w:w="2948" w:type="dxa"/>
          </w:tcPr>
          <w:p w14:paraId="4E2CBC13" w14:textId="1E0C4EB3" w:rsidR="008A084B" w:rsidRPr="00546FBC" w:rsidRDefault="008A084B" w:rsidP="001E5884">
            <w:pPr>
              <w:spacing w:line="360" w:lineRule="auto"/>
              <w:jc w:val="both"/>
              <w:rPr>
                <w:b w:val="0"/>
                <w:bCs/>
                <w:szCs w:val="24"/>
              </w:rPr>
            </w:pPr>
            <w:r w:rsidRPr="00546FBC">
              <w:rPr>
                <w:b w:val="0"/>
                <w:bCs/>
                <w:szCs w:val="24"/>
              </w:rPr>
              <w:t xml:space="preserve">The user/actor searches </w:t>
            </w:r>
            <w:r w:rsidR="001254A2" w:rsidRPr="00546FBC">
              <w:rPr>
                <w:b w:val="0"/>
                <w:bCs/>
                <w:szCs w:val="24"/>
              </w:rPr>
              <w:t xml:space="preserve">pig </w:t>
            </w:r>
            <w:r w:rsidRPr="00546FBC">
              <w:rPr>
                <w:b w:val="0"/>
                <w:bCs/>
                <w:szCs w:val="24"/>
              </w:rPr>
              <w:t>details to remove.</w:t>
            </w:r>
          </w:p>
        </w:tc>
        <w:tc>
          <w:tcPr>
            <w:tcW w:w="2668" w:type="dxa"/>
          </w:tcPr>
          <w:p w14:paraId="2538136C" w14:textId="77777777" w:rsidR="008A084B" w:rsidRPr="00546FBC" w:rsidRDefault="008A084B" w:rsidP="001E5884">
            <w:pPr>
              <w:spacing w:line="360" w:lineRule="auto"/>
              <w:jc w:val="both"/>
              <w:rPr>
                <w:b w:val="0"/>
                <w:bCs/>
                <w:szCs w:val="24"/>
              </w:rPr>
            </w:pPr>
            <w:r w:rsidRPr="00546FBC">
              <w:rPr>
                <w:b w:val="0"/>
                <w:szCs w:val="24"/>
              </w:rPr>
              <w:t>Worker</w:t>
            </w:r>
          </w:p>
        </w:tc>
      </w:tr>
    </w:tbl>
    <w:p w14:paraId="5A045A09" w14:textId="77777777" w:rsidR="00C24D39" w:rsidRPr="00546FBC" w:rsidRDefault="00C24D39" w:rsidP="00C24D39">
      <w:pPr>
        <w:rPr>
          <w:rFonts w:cs="Times New Roman"/>
          <w:szCs w:val="24"/>
          <w:lang w:eastAsia="en-PH"/>
        </w:rPr>
      </w:pPr>
    </w:p>
    <w:p w14:paraId="73FEDFA3" w14:textId="52A9941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11</w:t>
      </w:r>
      <w:r w:rsidRPr="00546FBC">
        <w:rPr>
          <w:rFonts w:cs="Times New Roman"/>
          <w:bCs/>
          <w:szCs w:val="24"/>
          <w:lang w:eastAsia="en-PH"/>
        </w:rPr>
        <w:t xml:space="preserve">: Event Decomposition of the Piggery Management System </w:t>
      </w:r>
      <w:r w:rsidR="00681E73" w:rsidRPr="00546FBC">
        <w:rPr>
          <w:rFonts w:cs="Times New Roman"/>
          <w:bCs/>
          <w:szCs w:val="24"/>
          <w:lang w:eastAsia="en-PH"/>
        </w:rPr>
        <w:t>Pig Management</w:t>
      </w:r>
      <w:r w:rsidRPr="00546FBC">
        <w:rPr>
          <w:rFonts w:cs="Times New Roman"/>
          <w:bCs/>
          <w:szCs w:val="24"/>
          <w:lang w:eastAsia="en-PH"/>
        </w:rPr>
        <w:t xml:space="preserve"> Module</w:t>
      </w:r>
    </w:p>
    <w:p w14:paraId="23679E94" w14:textId="593B60DE" w:rsidR="00C24D39" w:rsidRPr="00546FBC" w:rsidRDefault="00C24D39" w:rsidP="00C24D39">
      <w:pPr>
        <w:tabs>
          <w:tab w:val="left" w:pos="3860"/>
          <w:tab w:val="center" w:pos="4320"/>
        </w:tabs>
        <w:rPr>
          <w:rFonts w:cs="Times New Roman"/>
          <w:bCs/>
          <w:szCs w:val="24"/>
          <w:lang w:eastAsia="en-PH"/>
        </w:rPr>
      </w:pPr>
    </w:p>
    <w:p w14:paraId="55FFFAF7" w14:textId="6C0B3528" w:rsidR="00C24D39" w:rsidRPr="00546FBC" w:rsidRDefault="00C24D39" w:rsidP="00C24D39">
      <w:pPr>
        <w:tabs>
          <w:tab w:val="left" w:pos="3860"/>
          <w:tab w:val="center" w:pos="4320"/>
        </w:tabs>
        <w:rPr>
          <w:rFonts w:cs="Times New Roman"/>
          <w:szCs w:val="24"/>
          <w:lang w:eastAsia="en-PH"/>
        </w:rPr>
      </w:pPr>
      <w:r w:rsidRPr="00546FBC">
        <w:rPr>
          <w:rFonts w:cs="Times New Roman"/>
          <w:noProof/>
          <w:szCs w:val="24"/>
          <w:lang w:eastAsia="en-PH"/>
        </w:rPr>
        <w:drawing>
          <wp:inline distT="0" distB="0" distL="0" distR="0" wp14:anchorId="05032284" wp14:editId="61E59B4E">
            <wp:extent cx="4457700" cy="28634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12">
                      <a:extLst>
                        <a:ext uri="{28A0092B-C50C-407E-A947-70E740481C1C}">
                          <a14:useLocalDpi xmlns:a14="http://schemas.microsoft.com/office/drawing/2010/main" val="0"/>
                        </a:ext>
                      </a:extLst>
                    </a:blip>
                    <a:stretch>
                      <a:fillRect/>
                    </a:stretch>
                  </pic:blipFill>
                  <pic:spPr>
                    <a:xfrm>
                      <a:off x="0" y="0"/>
                      <a:ext cx="4461242" cy="2865728"/>
                    </a:xfrm>
                    <a:prstGeom prst="rect">
                      <a:avLst/>
                    </a:prstGeom>
                  </pic:spPr>
                </pic:pic>
              </a:graphicData>
            </a:graphic>
          </wp:inline>
        </w:drawing>
      </w:r>
    </w:p>
    <w:p w14:paraId="13D65E4A" w14:textId="77777777" w:rsidR="00C24D39" w:rsidRPr="00546FBC" w:rsidRDefault="00C24D39" w:rsidP="00C24D39">
      <w:pPr>
        <w:tabs>
          <w:tab w:val="left" w:pos="3100"/>
          <w:tab w:val="center" w:pos="4320"/>
        </w:tabs>
        <w:jc w:val="both"/>
        <w:rPr>
          <w:rFonts w:cs="Times New Roman"/>
          <w:noProof/>
          <w:color w:val="FF0000"/>
          <w:szCs w:val="24"/>
          <w:lang w:eastAsia="en-PH"/>
        </w:rPr>
      </w:pPr>
    </w:p>
    <w:p w14:paraId="03CA7290" w14:textId="11B4C8FA" w:rsidR="00C24D39"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42</w:t>
      </w:r>
      <w:r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336B5C" w:rsidRPr="00546FBC">
        <w:rPr>
          <w:rFonts w:cs="Times New Roman"/>
          <w:bCs/>
          <w:szCs w:val="24"/>
          <w:lang w:eastAsia="en-PH"/>
        </w:rPr>
        <w:t>Pig Management</w:t>
      </w:r>
      <w:r w:rsidRPr="00546FBC">
        <w:rPr>
          <w:rFonts w:cs="Times New Roman"/>
          <w:bCs/>
          <w:szCs w:val="24"/>
          <w:lang w:eastAsia="en-PH"/>
        </w:rPr>
        <w:t xml:space="preserve"> Module</w:t>
      </w:r>
    </w:p>
    <w:p w14:paraId="2A0340BF" w14:textId="59D7B720" w:rsidR="00C24D39" w:rsidRPr="00546FBC" w:rsidRDefault="00C24D39" w:rsidP="00C24D39">
      <w:pPr>
        <w:rPr>
          <w:rFonts w:cs="Times New Roman"/>
          <w:bCs/>
          <w:szCs w:val="24"/>
          <w:lang w:eastAsia="en-PH"/>
        </w:rPr>
      </w:pPr>
    </w:p>
    <w:p w14:paraId="2AF5E1A8" w14:textId="51DD483E" w:rsidR="00C24D39" w:rsidRPr="00546FBC" w:rsidRDefault="00C24D39" w:rsidP="00C24D39">
      <w:pPr>
        <w:spacing w:after="160" w:line="259" w:lineRule="auto"/>
        <w:jc w:val="left"/>
        <w:rPr>
          <w:rFonts w:cs="Times New Roman"/>
          <w:noProof/>
          <w:color w:val="FF0000"/>
          <w:szCs w:val="24"/>
          <w:lang w:eastAsia="en-PH"/>
        </w:rPr>
      </w:pPr>
    </w:p>
    <w:p w14:paraId="49A7D02B" w14:textId="517193A9" w:rsidR="00501600" w:rsidRPr="00546FBC" w:rsidRDefault="00501600" w:rsidP="00C24D39">
      <w:pPr>
        <w:spacing w:after="160" w:line="259" w:lineRule="auto"/>
        <w:jc w:val="left"/>
        <w:rPr>
          <w:rFonts w:cs="Times New Roman"/>
          <w:noProof/>
          <w:color w:val="FF0000"/>
          <w:szCs w:val="24"/>
          <w:lang w:eastAsia="en-PH"/>
        </w:rPr>
      </w:pPr>
      <w:r w:rsidRPr="00546FBC">
        <w:rPr>
          <w:b w:val="0"/>
          <w:noProof/>
          <w:color w:val="FF0000"/>
        </w:rPr>
        <w:lastRenderedPageBreak/>
        <w:drawing>
          <wp:anchor distT="0" distB="0" distL="114300" distR="114300" simplePos="0" relativeHeight="251945472" behindDoc="1" locked="0" layoutInCell="1" allowOverlap="1" wp14:anchorId="454DE994" wp14:editId="6D5CA526">
            <wp:simplePos x="0" y="0"/>
            <wp:positionH relativeFrom="column">
              <wp:posOffset>342900</wp:posOffset>
            </wp:positionH>
            <wp:positionV relativeFrom="paragraph">
              <wp:posOffset>0</wp:posOffset>
            </wp:positionV>
            <wp:extent cx="4871879" cy="5029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71879"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8A1B4" w14:textId="03F03CD4" w:rsidR="00501600" w:rsidRPr="00546FBC" w:rsidRDefault="00501600" w:rsidP="00C24D39">
      <w:pPr>
        <w:spacing w:after="160" w:line="259" w:lineRule="auto"/>
        <w:jc w:val="left"/>
        <w:rPr>
          <w:rFonts w:cs="Times New Roman"/>
          <w:noProof/>
          <w:color w:val="FF0000"/>
          <w:szCs w:val="24"/>
          <w:lang w:eastAsia="en-PH"/>
        </w:rPr>
      </w:pPr>
    </w:p>
    <w:p w14:paraId="325A3A9A" w14:textId="4A86F884" w:rsidR="00501600" w:rsidRPr="00546FBC" w:rsidRDefault="00501600" w:rsidP="00C24D39">
      <w:pPr>
        <w:spacing w:after="160" w:line="259" w:lineRule="auto"/>
        <w:jc w:val="left"/>
        <w:rPr>
          <w:rFonts w:cs="Times New Roman"/>
          <w:noProof/>
          <w:color w:val="FF0000"/>
          <w:szCs w:val="24"/>
          <w:lang w:eastAsia="en-PH"/>
        </w:rPr>
      </w:pPr>
    </w:p>
    <w:p w14:paraId="36F8C03D" w14:textId="7FF3A74B" w:rsidR="00501600" w:rsidRPr="00546FBC" w:rsidRDefault="00501600" w:rsidP="00C24D39">
      <w:pPr>
        <w:spacing w:after="160" w:line="259" w:lineRule="auto"/>
        <w:jc w:val="left"/>
        <w:rPr>
          <w:rFonts w:cs="Times New Roman"/>
          <w:noProof/>
          <w:color w:val="FF0000"/>
          <w:szCs w:val="24"/>
          <w:lang w:eastAsia="en-PH"/>
        </w:rPr>
      </w:pPr>
    </w:p>
    <w:p w14:paraId="4165DEDC" w14:textId="7C236613" w:rsidR="00501600" w:rsidRPr="00546FBC" w:rsidRDefault="00501600" w:rsidP="00C24D39">
      <w:pPr>
        <w:spacing w:after="160" w:line="259" w:lineRule="auto"/>
        <w:jc w:val="left"/>
        <w:rPr>
          <w:rFonts w:cs="Times New Roman"/>
          <w:noProof/>
          <w:color w:val="FF0000"/>
          <w:szCs w:val="24"/>
          <w:lang w:eastAsia="en-PH"/>
        </w:rPr>
      </w:pPr>
    </w:p>
    <w:p w14:paraId="750FE408" w14:textId="7DABEDEE" w:rsidR="00501600" w:rsidRPr="00546FBC" w:rsidRDefault="00501600" w:rsidP="00C24D39">
      <w:pPr>
        <w:spacing w:after="160" w:line="259" w:lineRule="auto"/>
        <w:jc w:val="left"/>
        <w:rPr>
          <w:rFonts w:cs="Times New Roman"/>
          <w:noProof/>
          <w:color w:val="FF0000"/>
          <w:szCs w:val="24"/>
          <w:lang w:eastAsia="en-PH"/>
        </w:rPr>
      </w:pPr>
    </w:p>
    <w:p w14:paraId="47D3BA5F" w14:textId="20A1B28B" w:rsidR="00501600" w:rsidRPr="00546FBC" w:rsidRDefault="00501600" w:rsidP="00C24D39">
      <w:pPr>
        <w:spacing w:after="160" w:line="259" w:lineRule="auto"/>
        <w:jc w:val="left"/>
        <w:rPr>
          <w:rFonts w:cs="Times New Roman"/>
          <w:noProof/>
          <w:color w:val="FF0000"/>
          <w:szCs w:val="24"/>
          <w:lang w:eastAsia="en-PH"/>
        </w:rPr>
      </w:pPr>
    </w:p>
    <w:p w14:paraId="764B44C7" w14:textId="409A6EAB" w:rsidR="00501600" w:rsidRPr="00546FBC" w:rsidRDefault="00501600" w:rsidP="00C24D39">
      <w:pPr>
        <w:spacing w:after="160" w:line="259" w:lineRule="auto"/>
        <w:jc w:val="left"/>
        <w:rPr>
          <w:rFonts w:cs="Times New Roman"/>
          <w:noProof/>
          <w:color w:val="FF0000"/>
          <w:szCs w:val="24"/>
          <w:lang w:eastAsia="en-PH"/>
        </w:rPr>
      </w:pPr>
    </w:p>
    <w:p w14:paraId="7F947101" w14:textId="7CC0403A" w:rsidR="00501600" w:rsidRPr="00546FBC" w:rsidRDefault="00501600" w:rsidP="00C24D39">
      <w:pPr>
        <w:spacing w:after="160" w:line="259" w:lineRule="auto"/>
        <w:jc w:val="left"/>
        <w:rPr>
          <w:rFonts w:cs="Times New Roman"/>
          <w:noProof/>
          <w:color w:val="FF0000"/>
          <w:szCs w:val="24"/>
          <w:lang w:eastAsia="en-PH"/>
        </w:rPr>
      </w:pPr>
    </w:p>
    <w:p w14:paraId="766CDD7D" w14:textId="4979FE51" w:rsidR="00501600" w:rsidRPr="00546FBC" w:rsidRDefault="00501600" w:rsidP="00C24D39">
      <w:pPr>
        <w:spacing w:after="160" w:line="259" w:lineRule="auto"/>
        <w:jc w:val="left"/>
        <w:rPr>
          <w:rFonts w:cs="Times New Roman"/>
          <w:noProof/>
          <w:color w:val="FF0000"/>
          <w:szCs w:val="24"/>
          <w:lang w:eastAsia="en-PH"/>
        </w:rPr>
      </w:pPr>
    </w:p>
    <w:p w14:paraId="681E57A5" w14:textId="6F153632" w:rsidR="00501600" w:rsidRPr="00546FBC" w:rsidRDefault="00501600" w:rsidP="00C24D39">
      <w:pPr>
        <w:spacing w:after="160" w:line="259" w:lineRule="auto"/>
        <w:jc w:val="left"/>
        <w:rPr>
          <w:rFonts w:cs="Times New Roman"/>
          <w:noProof/>
          <w:color w:val="FF0000"/>
          <w:szCs w:val="24"/>
          <w:lang w:eastAsia="en-PH"/>
        </w:rPr>
      </w:pPr>
    </w:p>
    <w:p w14:paraId="1BCD1387" w14:textId="2572E328" w:rsidR="00501600" w:rsidRPr="00546FBC" w:rsidRDefault="00501600" w:rsidP="00C24D39">
      <w:pPr>
        <w:spacing w:after="160" w:line="259" w:lineRule="auto"/>
        <w:jc w:val="left"/>
        <w:rPr>
          <w:rFonts w:cs="Times New Roman"/>
          <w:noProof/>
          <w:color w:val="FF0000"/>
          <w:szCs w:val="24"/>
          <w:lang w:eastAsia="en-PH"/>
        </w:rPr>
      </w:pPr>
    </w:p>
    <w:p w14:paraId="43814973" w14:textId="51EBAB66" w:rsidR="00501600" w:rsidRPr="00546FBC" w:rsidRDefault="00501600" w:rsidP="00C24D39">
      <w:pPr>
        <w:spacing w:after="160" w:line="259" w:lineRule="auto"/>
        <w:jc w:val="left"/>
        <w:rPr>
          <w:rFonts w:cs="Times New Roman"/>
          <w:noProof/>
          <w:color w:val="FF0000"/>
          <w:szCs w:val="24"/>
          <w:lang w:eastAsia="en-PH"/>
        </w:rPr>
      </w:pPr>
    </w:p>
    <w:p w14:paraId="591B541A" w14:textId="31A49AF0" w:rsidR="00501600" w:rsidRPr="00546FBC" w:rsidRDefault="00501600" w:rsidP="00C24D39">
      <w:pPr>
        <w:spacing w:after="160" w:line="259" w:lineRule="auto"/>
        <w:jc w:val="left"/>
        <w:rPr>
          <w:rFonts w:cs="Times New Roman"/>
          <w:noProof/>
          <w:color w:val="FF0000"/>
          <w:szCs w:val="24"/>
          <w:lang w:eastAsia="en-PH"/>
        </w:rPr>
      </w:pPr>
    </w:p>
    <w:p w14:paraId="12D8C6ED" w14:textId="77777777" w:rsidR="00501600" w:rsidRPr="00546FBC" w:rsidRDefault="00501600" w:rsidP="00C24D39">
      <w:pPr>
        <w:spacing w:after="160" w:line="259" w:lineRule="auto"/>
        <w:jc w:val="left"/>
        <w:rPr>
          <w:rFonts w:cs="Times New Roman"/>
          <w:noProof/>
          <w:color w:val="FF0000"/>
          <w:szCs w:val="24"/>
          <w:lang w:eastAsia="en-PH"/>
        </w:rPr>
      </w:pPr>
    </w:p>
    <w:p w14:paraId="3B92DE1B" w14:textId="74FDA595" w:rsidR="00501600" w:rsidRPr="00546FBC" w:rsidRDefault="00501600" w:rsidP="00C24D39">
      <w:pPr>
        <w:spacing w:after="160" w:line="259" w:lineRule="auto"/>
        <w:jc w:val="left"/>
        <w:rPr>
          <w:rFonts w:cs="Times New Roman"/>
          <w:noProof/>
          <w:color w:val="FF0000"/>
          <w:szCs w:val="24"/>
          <w:lang w:eastAsia="en-PH"/>
        </w:rPr>
      </w:pPr>
    </w:p>
    <w:p w14:paraId="48E4AC52" w14:textId="07B3A447" w:rsidR="00501600" w:rsidRPr="00546FBC" w:rsidRDefault="00501600" w:rsidP="00C24D39">
      <w:pPr>
        <w:spacing w:after="160" w:line="259" w:lineRule="auto"/>
        <w:jc w:val="left"/>
        <w:rPr>
          <w:rFonts w:cs="Times New Roman"/>
          <w:noProof/>
          <w:color w:val="FF0000"/>
          <w:szCs w:val="24"/>
          <w:lang w:eastAsia="en-PH"/>
        </w:rPr>
      </w:pPr>
    </w:p>
    <w:p w14:paraId="71435A99" w14:textId="77777777" w:rsidR="00501600" w:rsidRPr="00546FBC" w:rsidRDefault="00501600" w:rsidP="00501600">
      <w:pPr>
        <w:spacing w:after="160" w:line="259" w:lineRule="auto"/>
        <w:rPr>
          <w:rFonts w:cs="Times New Roman"/>
          <w:bCs/>
          <w:szCs w:val="24"/>
          <w:lang w:eastAsia="en-PH"/>
        </w:rPr>
      </w:pPr>
    </w:p>
    <w:p w14:paraId="41A3F2F4" w14:textId="10CBEE08" w:rsidR="00501600" w:rsidRPr="00546FBC" w:rsidRDefault="00501600" w:rsidP="0050160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43</w:t>
      </w:r>
      <w:r w:rsidRPr="00546FBC">
        <w:rPr>
          <w:rFonts w:cs="Times New Roman"/>
          <w:bCs/>
          <w:szCs w:val="24"/>
          <w:lang w:eastAsia="en-PH"/>
        </w:rPr>
        <w:t>: Activity Diagram of Create Pig of Pig Management Module Use Case</w:t>
      </w:r>
    </w:p>
    <w:p w14:paraId="11B1ED25" w14:textId="131C3376" w:rsidR="00501600" w:rsidRPr="00546FBC" w:rsidRDefault="00501600" w:rsidP="00C24D39">
      <w:pPr>
        <w:spacing w:after="160" w:line="259" w:lineRule="auto"/>
        <w:jc w:val="left"/>
        <w:rPr>
          <w:rFonts w:cs="Times New Roman"/>
          <w:noProof/>
          <w:color w:val="FF0000"/>
          <w:szCs w:val="24"/>
          <w:lang w:eastAsia="en-PH"/>
        </w:rPr>
      </w:pPr>
    </w:p>
    <w:p w14:paraId="3BEEF15C" w14:textId="58AE38CD" w:rsidR="00501600" w:rsidRPr="00546FBC" w:rsidRDefault="00501600" w:rsidP="00C24D39">
      <w:pPr>
        <w:spacing w:after="160" w:line="259" w:lineRule="auto"/>
        <w:jc w:val="left"/>
        <w:rPr>
          <w:rFonts w:cs="Times New Roman"/>
          <w:noProof/>
          <w:color w:val="FF0000"/>
          <w:szCs w:val="24"/>
          <w:lang w:eastAsia="en-PH"/>
        </w:rPr>
      </w:pPr>
    </w:p>
    <w:p w14:paraId="2EC5FD45" w14:textId="7C921003" w:rsidR="00501600" w:rsidRPr="00546FBC" w:rsidRDefault="00501600" w:rsidP="00C24D39">
      <w:pPr>
        <w:spacing w:after="160" w:line="259" w:lineRule="auto"/>
        <w:jc w:val="left"/>
        <w:rPr>
          <w:rFonts w:cs="Times New Roman"/>
          <w:noProof/>
          <w:color w:val="FF0000"/>
          <w:szCs w:val="24"/>
          <w:lang w:eastAsia="en-PH"/>
        </w:rPr>
      </w:pPr>
    </w:p>
    <w:p w14:paraId="0A7D3C07" w14:textId="0174929E" w:rsidR="00501600" w:rsidRPr="00546FBC" w:rsidRDefault="00501600" w:rsidP="00C24D39">
      <w:pPr>
        <w:spacing w:after="160" w:line="259" w:lineRule="auto"/>
        <w:jc w:val="left"/>
        <w:rPr>
          <w:rFonts w:cs="Times New Roman"/>
          <w:noProof/>
          <w:color w:val="FF0000"/>
          <w:szCs w:val="24"/>
          <w:lang w:eastAsia="en-PH"/>
        </w:rPr>
      </w:pPr>
    </w:p>
    <w:p w14:paraId="7029621B" w14:textId="7EA5942D" w:rsidR="00501600" w:rsidRPr="00546FBC" w:rsidRDefault="00501600" w:rsidP="00C24D39">
      <w:pPr>
        <w:spacing w:after="160" w:line="259" w:lineRule="auto"/>
        <w:jc w:val="left"/>
        <w:rPr>
          <w:rFonts w:cs="Times New Roman"/>
          <w:noProof/>
          <w:color w:val="FF0000"/>
          <w:szCs w:val="24"/>
          <w:lang w:eastAsia="en-PH"/>
        </w:rPr>
      </w:pPr>
    </w:p>
    <w:p w14:paraId="31327D28" w14:textId="78F83647" w:rsidR="00501600" w:rsidRPr="00546FBC" w:rsidRDefault="00501600" w:rsidP="00C24D39">
      <w:pPr>
        <w:spacing w:after="160" w:line="259" w:lineRule="auto"/>
        <w:jc w:val="left"/>
        <w:rPr>
          <w:rFonts w:cs="Times New Roman"/>
          <w:noProof/>
          <w:color w:val="FF0000"/>
          <w:szCs w:val="24"/>
          <w:lang w:eastAsia="en-PH"/>
        </w:rPr>
      </w:pPr>
    </w:p>
    <w:p w14:paraId="65473E52" w14:textId="792ECBCB" w:rsidR="00501600" w:rsidRPr="00546FBC" w:rsidRDefault="00501600" w:rsidP="00C24D39">
      <w:pPr>
        <w:spacing w:after="160" w:line="259" w:lineRule="auto"/>
        <w:jc w:val="left"/>
        <w:rPr>
          <w:rFonts w:cs="Times New Roman"/>
          <w:noProof/>
          <w:color w:val="FF0000"/>
          <w:szCs w:val="24"/>
          <w:lang w:eastAsia="en-PH"/>
        </w:rPr>
      </w:pPr>
    </w:p>
    <w:p w14:paraId="134D1C31" w14:textId="103F3794" w:rsidR="00501600" w:rsidRPr="00546FBC" w:rsidRDefault="00501600" w:rsidP="00C24D39">
      <w:pPr>
        <w:spacing w:after="160" w:line="259" w:lineRule="auto"/>
        <w:jc w:val="left"/>
        <w:rPr>
          <w:rFonts w:cs="Times New Roman"/>
          <w:noProof/>
          <w:color w:val="FF0000"/>
          <w:szCs w:val="24"/>
          <w:lang w:eastAsia="en-PH"/>
        </w:rPr>
      </w:pPr>
    </w:p>
    <w:p w14:paraId="6443EFF2" w14:textId="1D59062F" w:rsidR="00501600" w:rsidRPr="00546FBC" w:rsidRDefault="00501600" w:rsidP="00C24D39">
      <w:pPr>
        <w:spacing w:after="160" w:line="259" w:lineRule="auto"/>
        <w:jc w:val="left"/>
        <w:rPr>
          <w:rFonts w:cs="Times New Roman"/>
          <w:noProof/>
          <w:color w:val="FF0000"/>
          <w:szCs w:val="24"/>
          <w:lang w:eastAsia="en-PH"/>
        </w:rPr>
      </w:pPr>
    </w:p>
    <w:p w14:paraId="7C328206" w14:textId="5F3901F3" w:rsidR="00501600" w:rsidRPr="00546FBC" w:rsidRDefault="00501600" w:rsidP="00501600">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7520" behindDoc="1" locked="0" layoutInCell="1" allowOverlap="1" wp14:anchorId="0DE36CD9" wp14:editId="15FD739C">
            <wp:simplePos x="0" y="0"/>
            <wp:positionH relativeFrom="column">
              <wp:posOffset>342900</wp:posOffset>
            </wp:positionH>
            <wp:positionV relativeFrom="paragraph">
              <wp:posOffset>0</wp:posOffset>
            </wp:positionV>
            <wp:extent cx="4800600" cy="4952841"/>
            <wp:effectExtent l="0" t="0" r="0" b="0"/>
            <wp:wrapNone/>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00600" cy="4952841"/>
                    </a:xfrm>
                    <a:prstGeom prst="rect">
                      <a:avLst/>
                    </a:prstGeom>
                    <a:noFill/>
                    <a:ln>
                      <a:noFill/>
                    </a:ln>
                  </pic:spPr>
                </pic:pic>
              </a:graphicData>
            </a:graphic>
          </wp:anchor>
        </w:drawing>
      </w:r>
    </w:p>
    <w:p w14:paraId="5751F2E8" w14:textId="77777777" w:rsidR="002D0FB6" w:rsidRPr="00546FBC" w:rsidRDefault="002D0FB6" w:rsidP="002D0FB6">
      <w:pPr>
        <w:spacing w:after="160" w:line="259" w:lineRule="auto"/>
        <w:rPr>
          <w:rFonts w:cs="Times New Roman"/>
          <w:bCs/>
          <w:szCs w:val="24"/>
          <w:lang w:eastAsia="en-PH"/>
        </w:rPr>
      </w:pPr>
    </w:p>
    <w:p w14:paraId="292C2670" w14:textId="77777777" w:rsidR="002D0FB6" w:rsidRPr="00546FBC" w:rsidRDefault="002D0FB6" w:rsidP="002D0FB6">
      <w:pPr>
        <w:spacing w:after="160" w:line="259" w:lineRule="auto"/>
        <w:rPr>
          <w:rFonts w:cs="Times New Roman"/>
          <w:bCs/>
          <w:szCs w:val="24"/>
          <w:lang w:eastAsia="en-PH"/>
        </w:rPr>
      </w:pPr>
    </w:p>
    <w:p w14:paraId="1C2AF073" w14:textId="77777777" w:rsidR="002D0FB6" w:rsidRPr="00546FBC" w:rsidRDefault="002D0FB6" w:rsidP="002D0FB6">
      <w:pPr>
        <w:spacing w:after="160" w:line="259" w:lineRule="auto"/>
        <w:rPr>
          <w:rFonts w:cs="Times New Roman"/>
          <w:bCs/>
          <w:szCs w:val="24"/>
          <w:lang w:eastAsia="en-PH"/>
        </w:rPr>
      </w:pPr>
    </w:p>
    <w:p w14:paraId="47179521" w14:textId="77777777" w:rsidR="002D0FB6" w:rsidRPr="00546FBC" w:rsidRDefault="002D0FB6" w:rsidP="002D0FB6">
      <w:pPr>
        <w:spacing w:after="160" w:line="259" w:lineRule="auto"/>
        <w:rPr>
          <w:rFonts w:cs="Times New Roman"/>
          <w:bCs/>
          <w:szCs w:val="24"/>
          <w:lang w:eastAsia="en-PH"/>
        </w:rPr>
      </w:pPr>
    </w:p>
    <w:p w14:paraId="7C4FBB68" w14:textId="77777777" w:rsidR="002D0FB6" w:rsidRPr="00546FBC" w:rsidRDefault="002D0FB6" w:rsidP="002D0FB6">
      <w:pPr>
        <w:spacing w:after="160" w:line="259" w:lineRule="auto"/>
        <w:rPr>
          <w:rFonts w:cs="Times New Roman"/>
          <w:bCs/>
          <w:szCs w:val="24"/>
          <w:lang w:eastAsia="en-PH"/>
        </w:rPr>
      </w:pPr>
    </w:p>
    <w:p w14:paraId="2D61A00E" w14:textId="77777777" w:rsidR="002D0FB6" w:rsidRPr="00546FBC" w:rsidRDefault="002D0FB6" w:rsidP="002D0FB6">
      <w:pPr>
        <w:spacing w:after="160" w:line="259" w:lineRule="auto"/>
        <w:rPr>
          <w:rFonts w:cs="Times New Roman"/>
          <w:bCs/>
          <w:szCs w:val="24"/>
          <w:lang w:eastAsia="en-PH"/>
        </w:rPr>
      </w:pPr>
    </w:p>
    <w:p w14:paraId="3CC0FABA" w14:textId="77777777" w:rsidR="002D0FB6" w:rsidRPr="00546FBC" w:rsidRDefault="002D0FB6" w:rsidP="002D0FB6">
      <w:pPr>
        <w:spacing w:after="160" w:line="259" w:lineRule="auto"/>
        <w:rPr>
          <w:rFonts w:cs="Times New Roman"/>
          <w:bCs/>
          <w:szCs w:val="24"/>
          <w:lang w:eastAsia="en-PH"/>
        </w:rPr>
      </w:pPr>
    </w:p>
    <w:p w14:paraId="354BFA23" w14:textId="77777777" w:rsidR="002D0FB6" w:rsidRPr="00546FBC" w:rsidRDefault="002D0FB6" w:rsidP="002D0FB6">
      <w:pPr>
        <w:spacing w:after="160" w:line="259" w:lineRule="auto"/>
        <w:rPr>
          <w:rFonts w:cs="Times New Roman"/>
          <w:bCs/>
          <w:szCs w:val="24"/>
          <w:lang w:eastAsia="en-PH"/>
        </w:rPr>
      </w:pPr>
    </w:p>
    <w:p w14:paraId="16CBB7C5" w14:textId="77777777" w:rsidR="002D0FB6" w:rsidRPr="00546FBC" w:rsidRDefault="002D0FB6" w:rsidP="002D0FB6">
      <w:pPr>
        <w:spacing w:after="160" w:line="259" w:lineRule="auto"/>
        <w:rPr>
          <w:rFonts w:cs="Times New Roman"/>
          <w:bCs/>
          <w:szCs w:val="24"/>
          <w:lang w:eastAsia="en-PH"/>
        </w:rPr>
      </w:pPr>
    </w:p>
    <w:p w14:paraId="136A35DA" w14:textId="77777777" w:rsidR="002D0FB6" w:rsidRPr="00546FBC" w:rsidRDefault="002D0FB6" w:rsidP="002D0FB6">
      <w:pPr>
        <w:spacing w:after="160" w:line="259" w:lineRule="auto"/>
        <w:rPr>
          <w:rFonts w:cs="Times New Roman"/>
          <w:bCs/>
          <w:szCs w:val="24"/>
          <w:lang w:eastAsia="en-PH"/>
        </w:rPr>
      </w:pPr>
    </w:p>
    <w:p w14:paraId="69FD70F0" w14:textId="77777777" w:rsidR="002D0FB6" w:rsidRPr="00546FBC" w:rsidRDefault="002D0FB6" w:rsidP="002D0FB6">
      <w:pPr>
        <w:spacing w:after="160" w:line="259" w:lineRule="auto"/>
        <w:rPr>
          <w:rFonts w:cs="Times New Roman"/>
          <w:bCs/>
          <w:szCs w:val="24"/>
          <w:lang w:eastAsia="en-PH"/>
        </w:rPr>
      </w:pPr>
    </w:p>
    <w:p w14:paraId="216259DA" w14:textId="77777777" w:rsidR="002D0FB6" w:rsidRPr="00546FBC" w:rsidRDefault="002D0FB6" w:rsidP="002D0FB6">
      <w:pPr>
        <w:spacing w:after="160" w:line="259" w:lineRule="auto"/>
        <w:rPr>
          <w:rFonts w:cs="Times New Roman"/>
          <w:bCs/>
          <w:szCs w:val="24"/>
          <w:lang w:eastAsia="en-PH"/>
        </w:rPr>
      </w:pPr>
    </w:p>
    <w:p w14:paraId="71150D0C" w14:textId="77777777" w:rsidR="002D0FB6" w:rsidRPr="00546FBC" w:rsidRDefault="002D0FB6" w:rsidP="002D0FB6">
      <w:pPr>
        <w:spacing w:after="160" w:line="259" w:lineRule="auto"/>
        <w:rPr>
          <w:rFonts w:cs="Times New Roman"/>
          <w:bCs/>
          <w:szCs w:val="24"/>
          <w:lang w:eastAsia="en-PH"/>
        </w:rPr>
      </w:pPr>
    </w:p>
    <w:p w14:paraId="289FFA6C" w14:textId="77777777" w:rsidR="002D0FB6" w:rsidRPr="00546FBC" w:rsidRDefault="002D0FB6" w:rsidP="002D0FB6">
      <w:pPr>
        <w:spacing w:after="160" w:line="259" w:lineRule="auto"/>
        <w:rPr>
          <w:rFonts w:cs="Times New Roman"/>
          <w:bCs/>
          <w:szCs w:val="24"/>
          <w:lang w:eastAsia="en-PH"/>
        </w:rPr>
      </w:pPr>
    </w:p>
    <w:p w14:paraId="4AE89C08" w14:textId="77777777" w:rsidR="002D0FB6" w:rsidRPr="00546FBC" w:rsidRDefault="002D0FB6" w:rsidP="002D0FB6">
      <w:pPr>
        <w:spacing w:after="160" w:line="259" w:lineRule="auto"/>
        <w:rPr>
          <w:rFonts w:cs="Times New Roman"/>
          <w:bCs/>
          <w:szCs w:val="24"/>
          <w:lang w:eastAsia="en-PH"/>
        </w:rPr>
      </w:pPr>
    </w:p>
    <w:p w14:paraId="7505671E" w14:textId="77777777" w:rsidR="002D0FB6" w:rsidRPr="00546FBC" w:rsidRDefault="002D0FB6" w:rsidP="002D0FB6">
      <w:pPr>
        <w:spacing w:after="160" w:line="259" w:lineRule="auto"/>
        <w:rPr>
          <w:rFonts w:cs="Times New Roman"/>
          <w:bCs/>
          <w:szCs w:val="24"/>
          <w:lang w:eastAsia="en-PH"/>
        </w:rPr>
      </w:pPr>
    </w:p>
    <w:p w14:paraId="3CF9C25F" w14:textId="77777777" w:rsidR="002D0FB6" w:rsidRPr="00546FBC" w:rsidRDefault="002D0FB6" w:rsidP="002D0FB6">
      <w:pPr>
        <w:spacing w:after="160" w:line="259" w:lineRule="auto"/>
        <w:rPr>
          <w:rFonts w:cs="Times New Roman"/>
          <w:bCs/>
          <w:szCs w:val="24"/>
          <w:lang w:eastAsia="en-PH"/>
        </w:rPr>
      </w:pPr>
    </w:p>
    <w:p w14:paraId="7B4F08CB" w14:textId="6817C030" w:rsidR="00501600" w:rsidRPr="00546FBC" w:rsidRDefault="00501600"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44</w:t>
      </w:r>
      <w:r w:rsidRPr="00546FBC">
        <w:rPr>
          <w:rFonts w:cs="Times New Roman"/>
          <w:bCs/>
          <w:szCs w:val="24"/>
          <w:lang w:eastAsia="en-PH"/>
        </w:rPr>
        <w:t>: Activity Diagram of Search and View Pig of Pig Management Module Use Case</w:t>
      </w:r>
    </w:p>
    <w:p w14:paraId="745333C4" w14:textId="0A008F1A" w:rsidR="002D0FB6" w:rsidRPr="00546FBC" w:rsidRDefault="002D0FB6" w:rsidP="002D0FB6">
      <w:pPr>
        <w:spacing w:after="160" w:line="259" w:lineRule="auto"/>
        <w:rPr>
          <w:rFonts w:cs="Times New Roman"/>
          <w:bCs/>
          <w:szCs w:val="24"/>
          <w:lang w:eastAsia="en-PH"/>
        </w:rPr>
      </w:pPr>
    </w:p>
    <w:p w14:paraId="527E9177" w14:textId="5C9F64D6" w:rsidR="002D0FB6" w:rsidRPr="00546FBC" w:rsidRDefault="002D0FB6" w:rsidP="002D0FB6">
      <w:pPr>
        <w:spacing w:after="160" w:line="259" w:lineRule="auto"/>
        <w:rPr>
          <w:rFonts w:cs="Times New Roman"/>
          <w:bCs/>
          <w:szCs w:val="24"/>
          <w:lang w:eastAsia="en-PH"/>
        </w:rPr>
      </w:pPr>
    </w:p>
    <w:p w14:paraId="69EC4114" w14:textId="27898637" w:rsidR="002D0FB6" w:rsidRPr="00546FBC" w:rsidRDefault="002D0FB6" w:rsidP="002D0FB6">
      <w:pPr>
        <w:spacing w:after="160" w:line="259" w:lineRule="auto"/>
        <w:rPr>
          <w:rFonts w:cs="Times New Roman"/>
          <w:bCs/>
          <w:szCs w:val="24"/>
          <w:lang w:eastAsia="en-PH"/>
        </w:rPr>
      </w:pPr>
    </w:p>
    <w:p w14:paraId="61EEBFAC" w14:textId="1F3C2591" w:rsidR="002D0FB6" w:rsidRPr="00546FBC" w:rsidRDefault="002D0FB6" w:rsidP="002D0FB6">
      <w:pPr>
        <w:spacing w:after="160" w:line="259" w:lineRule="auto"/>
        <w:rPr>
          <w:rFonts w:cs="Times New Roman"/>
          <w:bCs/>
          <w:szCs w:val="24"/>
          <w:lang w:eastAsia="en-PH"/>
        </w:rPr>
      </w:pPr>
    </w:p>
    <w:p w14:paraId="6179FDB8" w14:textId="20077814" w:rsidR="002D0FB6" w:rsidRPr="00546FBC" w:rsidRDefault="002D0FB6" w:rsidP="002D0FB6">
      <w:pPr>
        <w:spacing w:after="160" w:line="259" w:lineRule="auto"/>
        <w:rPr>
          <w:rFonts w:cs="Times New Roman"/>
          <w:bCs/>
          <w:szCs w:val="24"/>
          <w:lang w:eastAsia="en-PH"/>
        </w:rPr>
      </w:pPr>
    </w:p>
    <w:p w14:paraId="599650E2" w14:textId="76A9E216" w:rsidR="002D0FB6" w:rsidRPr="00546FBC" w:rsidRDefault="002D0FB6" w:rsidP="002D0FB6">
      <w:pPr>
        <w:spacing w:after="160" w:line="259" w:lineRule="auto"/>
        <w:rPr>
          <w:rFonts w:cs="Times New Roman"/>
          <w:bCs/>
          <w:szCs w:val="24"/>
          <w:lang w:eastAsia="en-PH"/>
        </w:rPr>
      </w:pPr>
    </w:p>
    <w:p w14:paraId="6E536D16" w14:textId="118CD204" w:rsidR="002D0FB6" w:rsidRPr="00546FBC" w:rsidRDefault="002D0FB6" w:rsidP="002D0FB6">
      <w:pPr>
        <w:spacing w:after="160" w:line="259" w:lineRule="auto"/>
        <w:rPr>
          <w:rFonts w:cs="Times New Roman"/>
          <w:bCs/>
          <w:szCs w:val="24"/>
          <w:lang w:eastAsia="en-PH"/>
        </w:rPr>
      </w:pPr>
    </w:p>
    <w:p w14:paraId="6261A204" w14:textId="569166FE" w:rsidR="002D0FB6" w:rsidRPr="00546FBC" w:rsidRDefault="002D0FB6" w:rsidP="002D0FB6">
      <w:pPr>
        <w:spacing w:after="160" w:line="259" w:lineRule="auto"/>
        <w:rPr>
          <w:rFonts w:cs="Times New Roman"/>
          <w:bCs/>
          <w:szCs w:val="24"/>
          <w:lang w:eastAsia="en-PH"/>
        </w:rPr>
      </w:pPr>
    </w:p>
    <w:p w14:paraId="20B76C50" w14:textId="77777777" w:rsidR="00B417F2" w:rsidRPr="00546FBC" w:rsidRDefault="00B417F2" w:rsidP="002D0FB6">
      <w:pPr>
        <w:spacing w:after="160" w:line="259" w:lineRule="auto"/>
        <w:jc w:val="both"/>
        <w:rPr>
          <w:rFonts w:cs="Times New Roman"/>
          <w:bCs/>
          <w:szCs w:val="24"/>
          <w:lang w:eastAsia="en-PH"/>
        </w:rPr>
      </w:pPr>
    </w:p>
    <w:p w14:paraId="2791287B" w14:textId="4083F0BD" w:rsidR="002D0FB6" w:rsidRPr="00546FBC" w:rsidRDefault="002D0FB6" w:rsidP="002D0FB6">
      <w:pPr>
        <w:spacing w:after="160" w:line="259" w:lineRule="auto"/>
        <w:jc w:val="both"/>
        <w:rPr>
          <w:rFonts w:cs="Times New Roman"/>
          <w:bCs/>
          <w:szCs w:val="24"/>
          <w:lang w:eastAsia="en-PH"/>
        </w:rPr>
      </w:pPr>
      <w:r w:rsidRPr="00546FBC">
        <w:rPr>
          <w:b w:val="0"/>
          <w:bCs/>
          <w:noProof/>
        </w:rPr>
        <w:lastRenderedPageBreak/>
        <w:drawing>
          <wp:anchor distT="0" distB="0" distL="114300" distR="114300" simplePos="0" relativeHeight="251946496" behindDoc="1" locked="0" layoutInCell="1" allowOverlap="1" wp14:anchorId="0CA9B379" wp14:editId="1638A422">
            <wp:simplePos x="0" y="0"/>
            <wp:positionH relativeFrom="column">
              <wp:posOffset>548640</wp:posOffset>
            </wp:positionH>
            <wp:positionV relativeFrom="paragraph">
              <wp:posOffset>289560</wp:posOffset>
            </wp:positionV>
            <wp:extent cx="4478400" cy="473964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78400" cy="473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280A5" w14:textId="72FC096A" w:rsidR="002D0FB6" w:rsidRPr="00546FBC" w:rsidRDefault="002D0FB6" w:rsidP="002D0FB6">
      <w:pPr>
        <w:spacing w:after="160" w:line="259" w:lineRule="auto"/>
        <w:rPr>
          <w:rFonts w:cs="Times New Roman"/>
          <w:bCs/>
          <w:szCs w:val="24"/>
          <w:lang w:eastAsia="en-PH"/>
        </w:rPr>
      </w:pPr>
    </w:p>
    <w:p w14:paraId="5B038BE9" w14:textId="77777777" w:rsidR="002D0FB6" w:rsidRPr="00546FBC" w:rsidRDefault="002D0FB6" w:rsidP="002D0FB6">
      <w:pPr>
        <w:spacing w:after="160" w:line="259" w:lineRule="auto"/>
        <w:rPr>
          <w:rFonts w:cs="Times New Roman"/>
          <w:bCs/>
          <w:szCs w:val="24"/>
          <w:lang w:eastAsia="en-PH"/>
        </w:rPr>
      </w:pPr>
    </w:p>
    <w:p w14:paraId="5EB5F2A7" w14:textId="77777777" w:rsidR="002D0FB6" w:rsidRPr="00546FBC" w:rsidRDefault="002D0FB6" w:rsidP="002D0FB6">
      <w:pPr>
        <w:spacing w:after="160" w:line="259" w:lineRule="auto"/>
        <w:rPr>
          <w:rFonts w:cs="Times New Roman"/>
          <w:bCs/>
          <w:szCs w:val="24"/>
          <w:lang w:eastAsia="en-PH"/>
        </w:rPr>
      </w:pPr>
    </w:p>
    <w:p w14:paraId="56E6C08B" w14:textId="77777777" w:rsidR="002D0FB6" w:rsidRPr="00546FBC" w:rsidRDefault="002D0FB6" w:rsidP="002D0FB6">
      <w:pPr>
        <w:spacing w:after="160" w:line="259" w:lineRule="auto"/>
        <w:rPr>
          <w:rFonts w:cs="Times New Roman"/>
          <w:bCs/>
          <w:szCs w:val="24"/>
          <w:lang w:eastAsia="en-PH"/>
        </w:rPr>
      </w:pPr>
    </w:p>
    <w:p w14:paraId="4D7586A5" w14:textId="34135732" w:rsidR="002D0FB6" w:rsidRPr="00546FBC" w:rsidRDefault="002D0FB6" w:rsidP="002D0FB6">
      <w:pPr>
        <w:spacing w:after="160" w:line="259" w:lineRule="auto"/>
        <w:rPr>
          <w:rFonts w:cs="Times New Roman"/>
          <w:bCs/>
          <w:szCs w:val="24"/>
          <w:lang w:eastAsia="en-PH"/>
        </w:rPr>
      </w:pPr>
    </w:p>
    <w:p w14:paraId="6504E823" w14:textId="084A71CB" w:rsidR="002D0FB6" w:rsidRPr="00546FBC" w:rsidRDefault="002D0FB6" w:rsidP="002D0FB6">
      <w:pPr>
        <w:spacing w:after="160" w:line="259" w:lineRule="auto"/>
        <w:rPr>
          <w:rFonts w:cs="Times New Roman"/>
          <w:bCs/>
          <w:szCs w:val="24"/>
          <w:lang w:eastAsia="en-PH"/>
        </w:rPr>
      </w:pPr>
    </w:p>
    <w:p w14:paraId="2AFC1B84" w14:textId="24B85538" w:rsidR="002D0FB6" w:rsidRPr="00546FBC" w:rsidRDefault="002D0FB6" w:rsidP="002D0FB6">
      <w:pPr>
        <w:spacing w:after="160" w:line="259" w:lineRule="auto"/>
        <w:rPr>
          <w:rFonts w:cs="Times New Roman"/>
          <w:bCs/>
          <w:szCs w:val="24"/>
          <w:lang w:eastAsia="en-PH"/>
        </w:rPr>
      </w:pPr>
    </w:p>
    <w:p w14:paraId="4EAA1D02" w14:textId="6F27C37E" w:rsidR="002D0FB6" w:rsidRPr="00546FBC" w:rsidRDefault="002D0FB6" w:rsidP="002D0FB6">
      <w:pPr>
        <w:spacing w:after="160" w:line="259" w:lineRule="auto"/>
        <w:rPr>
          <w:rFonts w:cs="Times New Roman"/>
          <w:bCs/>
          <w:szCs w:val="24"/>
          <w:lang w:eastAsia="en-PH"/>
        </w:rPr>
      </w:pPr>
    </w:p>
    <w:p w14:paraId="6383BCF2" w14:textId="4FF479A3" w:rsidR="002D0FB6" w:rsidRPr="00546FBC" w:rsidRDefault="002D0FB6" w:rsidP="002D0FB6">
      <w:pPr>
        <w:spacing w:after="160" w:line="259" w:lineRule="auto"/>
        <w:rPr>
          <w:rFonts w:cs="Times New Roman"/>
          <w:bCs/>
          <w:szCs w:val="24"/>
          <w:lang w:eastAsia="en-PH"/>
        </w:rPr>
      </w:pPr>
    </w:p>
    <w:p w14:paraId="70EB475E" w14:textId="0D1DC33C" w:rsidR="002D0FB6" w:rsidRPr="00546FBC" w:rsidRDefault="002D0FB6" w:rsidP="002D0FB6">
      <w:pPr>
        <w:spacing w:after="160" w:line="259" w:lineRule="auto"/>
        <w:rPr>
          <w:rFonts w:cs="Times New Roman"/>
          <w:bCs/>
          <w:szCs w:val="24"/>
          <w:lang w:eastAsia="en-PH"/>
        </w:rPr>
      </w:pPr>
    </w:p>
    <w:p w14:paraId="49D77F6E" w14:textId="6B40865C" w:rsidR="002D0FB6" w:rsidRPr="00546FBC" w:rsidRDefault="002D0FB6" w:rsidP="002D0FB6">
      <w:pPr>
        <w:spacing w:after="160" w:line="259" w:lineRule="auto"/>
        <w:rPr>
          <w:rFonts w:cs="Times New Roman"/>
          <w:bCs/>
          <w:szCs w:val="24"/>
          <w:lang w:eastAsia="en-PH"/>
        </w:rPr>
      </w:pPr>
    </w:p>
    <w:p w14:paraId="256F6ABD" w14:textId="3E5E9D1E" w:rsidR="002D0FB6" w:rsidRPr="00546FBC" w:rsidRDefault="002D0FB6" w:rsidP="002D0FB6">
      <w:pPr>
        <w:spacing w:after="160" w:line="259" w:lineRule="auto"/>
        <w:rPr>
          <w:rFonts w:cs="Times New Roman"/>
          <w:bCs/>
          <w:szCs w:val="24"/>
          <w:lang w:eastAsia="en-PH"/>
        </w:rPr>
      </w:pPr>
    </w:p>
    <w:p w14:paraId="4EBE542D" w14:textId="76B018BD" w:rsidR="002D0FB6" w:rsidRPr="00546FBC" w:rsidRDefault="002D0FB6" w:rsidP="002D0FB6">
      <w:pPr>
        <w:spacing w:after="160" w:line="259" w:lineRule="auto"/>
        <w:rPr>
          <w:rFonts w:cs="Times New Roman"/>
          <w:bCs/>
          <w:szCs w:val="24"/>
          <w:lang w:eastAsia="en-PH"/>
        </w:rPr>
      </w:pPr>
    </w:p>
    <w:p w14:paraId="5CB1F50F" w14:textId="32131798" w:rsidR="002D0FB6" w:rsidRPr="00546FBC" w:rsidRDefault="002D0FB6" w:rsidP="002D0FB6">
      <w:pPr>
        <w:spacing w:after="160" w:line="259" w:lineRule="auto"/>
        <w:rPr>
          <w:rFonts w:cs="Times New Roman"/>
          <w:bCs/>
          <w:szCs w:val="24"/>
          <w:lang w:eastAsia="en-PH"/>
        </w:rPr>
      </w:pPr>
    </w:p>
    <w:p w14:paraId="695947BE" w14:textId="77777777" w:rsidR="002D0FB6" w:rsidRPr="00546FBC" w:rsidRDefault="002D0FB6" w:rsidP="002D0FB6">
      <w:pPr>
        <w:spacing w:after="160" w:line="259" w:lineRule="auto"/>
        <w:rPr>
          <w:rFonts w:cs="Times New Roman"/>
          <w:bCs/>
          <w:szCs w:val="24"/>
          <w:lang w:eastAsia="en-PH"/>
        </w:rPr>
      </w:pPr>
    </w:p>
    <w:p w14:paraId="1D66C9D8" w14:textId="77777777" w:rsidR="002D0FB6" w:rsidRPr="00546FBC" w:rsidRDefault="002D0FB6" w:rsidP="002D0FB6">
      <w:pPr>
        <w:spacing w:after="160" w:line="259" w:lineRule="auto"/>
        <w:rPr>
          <w:rFonts w:cs="Times New Roman"/>
          <w:bCs/>
          <w:szCs w:val="24"/>
          <w:lang w:eastAsia="en-PH"/>
        </w:rPr>
      </w:pPr>
    </w:p>
    <w:p w14:paraId="1D0932BD" w14:textId="77777777" w:rsidR="002D0FB6" w:rsidRPr="00546FBC" w:rsidRDefault="002D0FB6" w:rsidP="002D0FB6">
      <w:pPr>
        <w:spacing w:after="160" w:line="259" w:lineRule="auto"/>
        <w:rPr>
          <w:rFonts w:cs="Times New Roman"/>
          <w:bCs/>
          <w:szCs w:val="24"/>
          <w:lang w:eastAsia="en-PH"/>
        </w:rPr>
      </w:pPr>
    </w:p>
    <w:p w14:paraId="697364D2" w14:textId="253946FA" w:rsidR="002D0FB6" w:rsidRPr="00546FBC" w:rsidRDefault="002D0FB6"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45</w:t>
      </w:r>
      <w:r w:rsidRPr="00546FBC">
        <w:rPr>
          <w:rFonts w:cs="Times New Roman"/>
          <w:bCs/>
          <w:szCs w:val="24"/>
          <w:lang w:eastAsia="en-PH"/>
        </w:rPr>
        <w:t>: Activity Diagram of Search and Update Pig of Pig Management Module Use Case</w:t>
      </w:r>
    </w:p>
    <w:p w14:paraId="2F76CB9D" w14:textId="7B6E2591" w:rsidR="002D0FB6" w:rsidRPr="00546FBC" w:rsidRDefault="002D0FB6" w:rsidP="002D0FB6">
      <w:pPr>
        <w:spacing w:after="160" w:line="259" w:lineRule="auto"/>
        <w:rPr>
          <w:rFonts w:cs="Times New Roman"/>
          <w:bCs/>
          <w:szCs w:val="24"/>
          <w:lang w:eastAsia="en-PH"/>
        </w:rPr>
      </w:pPr>
    </w:p>
    <w:p w14:paraId="4BA41C38" w14:textId="71DB6396" w:rsidR="002D0FB6" w:rsidRPr="00546FBC" w:rsidRDefault="002D0FB6" w:rsidP="002D0FB6">
      <w:pPr>
        <w:spacing w:after="160" w:line="259" w:lineRule="auto"/>
        <w:rPr>
          <w:rFonts w:cs="Times New Roman"/>
          <w:bCs/>
          <w:szCs w:val="24"/>
          <w:lang w:eastAsia="en-PH"/>
        </w:rPr>
      </w:pPr>
    </w:p>
    <w:p w14:paraId="08886A21" w14:textId="745C388B" w:rsidR="002D0FB6" w:rsidRPr="00546FBC" w:rsidRDefault="002D0FB6" w:rsidP="002D0FB6">
      <w:pPr>
        <w:spacing w:after="160" w:line="259" w:lineRule="auto"/>
        <w:rPr>
          <w:rFonts w:cs="Times New Roman"/>
          <w:bCs/>
          <w:szCs w:val="24"/>
          <w:lang w:eastAsia="en-PH"/>
        </w:rPr>
      </w:pPr>
    </w:p>
    <w:p w14:paraId="10F2346B" w14:textId="36D1B388" w:rsidR="002D0FB6" w:rsidRPr="00546FBC" w:rsidRDefault="002D0FB6" w:rsidP="002D0FB6">
      <w:pPr>
        <w:spacing w:after="160" w:line="259" w:lineRule="auto"/>
        <w:rPr>
          <w:rFonts w:cs="Times New Roman"/>
          <w:bCs/>
          <w:szCs w:val="24"/>
          <w:lang w:eastAsia="en-PH"/>
        </w:rPr>
      </w:pPr>
    </w:p>
    <w:p w14:paraId="25E126E6" w14:textId="499E0BC3" w:rsidR="002D0FB6" w:rsidRPr="00546FBC" w:rsidRDefault="002D0FB6" w:rsidP="002D0FB6">
      <w:pPr>
        <w:spacing w:after="160" w:line="259" w:lineRule="auto"/>
        <w:rPr>
          <w:rFonts w:cs="Times New Roman"/>
          <w:bCs/>
          <w:szCs w:val="24"/>
          <w:lang w:eastAsia="en-PH"/>
        </w:rPr>
      </w:pPr>
    </w:p>
    <w:p w14:paraId="4F36193F" w14:textId="6C1D291A" w:rsidR="002D0FB6" w:rsidRPr="00546FBC" w:rsidRDefault="002D0FB6" w:rsidP="002D0FB6">
      <w:pPr>
        <w:spacing w:after="160" w:line="259" w:lineRule="auto"/>
        <w:rPr>
          <w:rFonts w:cs="Times New Roman"/>
          <w:bCs/>
          <w:szCs w:val="24"/>
          <w:lang w:eastAsia="en-PH"/>
        </w:rPr>
      </w:pPr>
    </w:p>
    <w:p w14:paraId="35BEC1E2" w14:textId="1825C44A" w:rsidR="001C467D" w:rsidRPr="00546FBC" w:rsidRDefault="001C467D" w:rsidP="002D0FB6">
      <w:pPr>
        <w:spacing w:after="160" w:line="259" w:lineRule="auto"/>
        <w:rPr>
          <w:rFonts w:cs="Times New Roman"/>
          <w:bCs/>
          <w:szCs w:val="24"/>
          <w:lang w:eastAsia="en-PH"/>
        </w:rPr>
      </w:pPr>
    </w:p>
    <w:p w14:paraId="7BE80446" w14:textId="0EF8F6E1" w:rsidR="0020123B" w:rsidRPr="00546FBC" w:rsidRDefault="0020123B" w:rsidP="002D0FB6">
      <w:pPr>
        <w:spacing w:after="160" w:line="259" w:lineRule="auto"/>
        <w:rPr>
          <w:rFonts w:cs="Times New Roman"/>
          <w:bCs/>
          <w:szCs w:val="24"/>
          <w:lang w:eastAsia="en-PH"/>
        </w:rPr>
      </w:pPr>
    </w:p>
    <w:p w14:paraId="0023DC8D" w14:textId="7AD0B348" w:rsidR="0020123B" w:rsidRPr="00546FBC" w:rsidRDefault="0020123B" w:rsidP="002D0FB6">
      <w:pPr>
        <w:spacing w:after="160" w:line="259" w:lineRule="auto"/>
        <w:rPr>
          <w:rFonts w:cs="Times New Roman"/>
          <w:bCs/>
          <w:szCs w:val="24"/>
          <w:lang w:eastAsia="en-PH"/>
        </w:rPr>
      </w:pPr>
    </w:p>
    <w:p w14:paraId="337ADBDA" w14:textId="53CB25C9" w:rsidR="0020123B" w:rsidRPr="00546FBC" w:rsidRDefault="0020123B" w:rsidP="002D0FB6">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48544" behindDoc="1" locked="0" layoutInCell="1" allowOverlap="1" wp14:anchorId="572CE232" wp14:editId="3748F78C">
            <wp:simplePos x="0" y="0"/>
            <wp:positionH relativeFrom="column">
              <wp:posOffset>342900</wp:posOffset>
            </wp:positionH>
            <wp:positionV relativeFrom="paragraph">
              <wp:posOffset>114300</wp:posOffset>
            </wp:positionV>
            <wp:extent cx="4743182" cy="5029200"/>
            <wp:effectExtent l="0" t="0" r="0" b="0"/>
            <wp:wrapNone/>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489D7" w14:textId="6C6DDD6D" w:rsidR="0020123B" w:rsidRPr="00546FBC" w:rsidRDefault="0020123B" w:rsidP="002D0FB6">
      <w:pPr>
        <w:spacing w:after="160" w:line="259" w:lineRule="auto"/>
        <w:rPr>
          <w:rFonts w:cs="Times New Roman"/>
          <w:bCs/>
          <w:szCs w:val="24"/>
          <w:lang w:eastAsia="en-PH"/>
        </w:rPr>
      </w:pPr>
    </w:p>
    <w:p w14:paraId="27D37D9A" w14:textId="7A1D5ECF" w:rsidR="0020123B" w:rsidRPr="00546FBC" w:rsidRDefault="0020123B" w:rsidP="002D0FB6">
      <w:pPr>
        <w:spacing w:after="160" w:line="259" w:lineRule="auto"/>
        <w:rPr>
          <w:rFonts w:cs="Times New Roman"/>
          <w:bCs/>
          <w:szCs w:val="24"/>
          <w:lang w:eastAsia="en-PH"/>
        </w:rPr>
      </w:pPr>
    </w:p>
    <w:p w14:paraId="3911FE1D" w14:textId="77777777" w:rsidR="0020123B" w:rsidRPr="00546FBC" w:rsidRDefault="0020123B" w:rsidP="0020123B">
      <w:pPr>
        <w:spacing w:after="160" w:line="259" w:lineRule="auto"/>
        <w:rPr>
          <w:rFonts w:cs="Times New Roman"/>
          <w:bCs/>
          <w:szCs w:val="24"/>
          <w:lang w:eastAsia="en-PH"/>
        </w:rPr>
      </w:pPr>
    </w:p>
    <w:p w14:paraId="16BA9491" w14:textId="77777777" w:rsidR="0020123B" w:rsidRPr="00546FBC" w:rsidRDefault="0020123B" w:rsidP="0020123B">
      <w:pPr>
        <w:spacing w:after="160" w:line="259" w:lineRule="auto"/>
        <w:rPr>
          <w:rFonts w:cs="Times New Roman"/>
          <w:bCs/>
          <w:szCs w:val="24"/>
          <w:lang w:eastAsia="en-PH"/>
        </w:rPr>
      </w:pPr>
    </w:p>
    <w:p w14:paraId="1A653FE9" w14:textId="77777777" w:rsidR="0020123B" w:rsidRPr="00546FBC" w:rsidRDefault="0020123B" w:rsidP="0020123B">
      <w:pPr>
        <w:spacing w:after="160" w:line="259" w:lineRule="auto"/>
        <w:rPr>
          <w:rFonts w:cs="Times New Roman"/>
          <w:bCs/>
          <w:szCs w:val="24"/>
          <w:lang w:eastAsia="en-PH"/>
        </w:rPr>
      </w:pPr>
    </w:p>
    <w:p w14:paraId="0754AE1E" w14:textId="77777777" w:rsidR="0020123B" w:rsidRPr="00546FBC" w:rsidRDefault="0020123B" w:rsidP="0020123B">
      <w:pPr>
        <w:spacing w:after="160" w:line="259" w:lineRule="auto"/>
        <w:rPr>
          <w:rFonts w:cs="Times New Roman"/>
          <w:bCs/>
          <w:szCs w:val="24"/>
          <w:lang w:eastAsia="en-PH"/>
        </w:rPr>
      </w:pPr>
    </w:p>
    <w:p w14:paraId="169C1255" w14:textId="77777777" w:rsidR="0020123B" w:rsidRPr="00546FBC" w:rsidRDefault="0020123B" w:rsidP="0020123B">
      <w:pPr>
        <w:spacing w:after="160" w:line="259" w:lineRule="auto"/>
        <w:rPr>
          <w:rFonts w:cs="Times New Roman"/>
          <w:bCs/>
          <w:szCs w:val="24"/>
          <w:lang w:eastAsia="en-PH"/>
        </w:rPr>
      </w:pPr>
    </w:p>
    <w:p w14:paraId="24AF057F" w14:textId="77777777" w:rsidR="0020123B" w:rsidRPr="00546FBC" w:rsidRDefault="0020123B" w:rsidP="0020123B">
      <w:pPr>
        <w:spacing w:after="160" w:line="259" w:lineRule="auto"/>
        <w:rPr>
          <w:rFonts w:cs="Times New Roman"/>
          <w:bCs/>
          <w:szCs w:val="24"/>
          <w:lang w:eastAsia="en-PH"/>
        </w:rPr>
      </w:pPr>
    </w:p>
    <w:p w14:paraId="6CBC9B5B" w14:textId="77777777" w:rsidR="0020123B" w:rsidRPr="00546FBC" w:rsidRDefault="0020123B" w:rsidP="0020123B">
      <w:pPr>
        <w:spacing w:after="160" w:line="259" w:lineRule="auto"/>
        <w:rPr>
          <w:rFonts w:cs="Times New Roman"/>
          <w:bCs/>
          <w:szCs w:val="24"/>
          <w:lang w:eastAsia="en-PH"/>
        </w:rPr>
      </w:pPr>
    </w:p>
    <w:p w14:paraId="2B190A7C" w14:textId="77777777" w:rsidR="0020123B" w:rsidRPr="00546FBC" w:rsidRDefault="0020123B" w:rsidP="0020123B">
      <w:pPr>
        <w:spacing w:after="160" w:line="259" w:lineRule="auto"/>
        <w:rPr>
          <w:rFonts w:cs="Times New Roman"/>
          <w:bCs/>
          <w:szCs w:val="24"/>
          <w:lang w:eastAsia="en-PH"/>
        </w:rPr>
      </w:pPr>
    </w:p>
    <w:p w14:paraId="67F311E7" w14:textId="77777777" w:rsidR="0020123B" w:rsidRPr="00546FBC" w:rsidRDefault="0020123B" w:rsidP="0020123B">
      <w:pPr>
        <w:spacing w:after="160" w:line="259" w:lineRule="auto"/>
        <w:rPr>
          <w:rFonts w:cs="Times New Roman"/>
          <w:bCs/>
          <w:szCs w:val="24"/>
          <w:lang w:eastAsia="en-PH"/>
        </w:rPr>
      </w:pPr>
    </w:p>
    <w:p w14:paraId="4BDE4574" w14:textId="77777777" w:rsidR="0020123B" w:rsidRPr="00546FBC" w:rsidRDefault="0020123B" w:rsidP="0020123B">
      <w:pPr>
        <w:spacing w:after="160" w:line="259" w:lineRule="auto"/>
        <w:rPr>
          <w:rFonts w:cs="Times New Roman"/>
          <w:bCs/>
          <w:szCs w:val="24"/>
          <w:lang w:eastAsia="en-PH"/>
        </w:rPr>
      </w:pPr>
    </w:p>
    <w:p w14:paraId="16B8929E" w14:textId="77777777" w:rsidR="0020123B" w:rsidRPr="00546FBC" w:rsidRDefault="0020123B" w:rsidP="0020123B">
      <w:pPr>
        <w:spacing w:after="160" w:line="259" w:lineRule="auto"/>
        <w:rPr>
          <w:rFonts w:cs="Times New Roman"/>
          <w:bCs/>
          <w:szCs w:val="24"/>
          <w:lang w:eastAsia="en-PH"/>
        </w:rPr>
      </w:pPr>
    </w:p>
    <w:p w14:paraId="68D80856" w14:textId="77777777" w:rsidR="0020123B" w:rsidRPr="00546FBC" w:rsidRDefault="0020123B" w:rsidP="0020123B">
      <w:pPr>
        <w:spacing w:after="160" w:line="259" w:lineRule="auto"/>
        <w:rPr>
          <w:rFonts w:cs="Times New Roman"/>
          <w:bCs/>
          <w:szCs w:val="24"/>
          <w:lang w:eastAsia="en-PH"/>
        </w:rPr>
      </w:pPr>
    </w:p>
    <w:p w14:paraId="0DCCDEFE" w14:textId="77777777" w:rsidR="0020123B" w:rsidRPr="00546FBC" w:rsidRDefault="0020123B" w:rsidP="0020123B">
      <w:pPr>
        <w:spacing w:after="160" w:line="259" w:lineRule="auto"/>
        <w:rPr>
          <w:rFonts w:cs="Times New Roman"/>
          <w:bCs/>
          <w:szCs w:val="24"/>
          <w:lang w:eastAsia="en-PH"/>
        </w:rPr>
      </w:pPr>
    </w:p>
    <w:p w14:paraId="3EC26B9C" w14:textId="77777777" w:rsidR="0020123B" w:rsidRPr="00546FBC" w:rsidRDefault="0020123B" w:rsidP="0020123B">
      <w:pPr>
        <w:spacing w:after="160" w:line="259" w:lineRule="auto"/>
        <w:rPr>
          <w:rFonts w:cs="Times New Roman"/>
          <w:bCs/>
          <w:szCs w:val="24"/>
          <w:lang w:eastAsia="en-PH"/>
        </w:rPr>
      </w:pPr>
    </w:p>
    <w:p w14:paraId="0DC391B5" w14:textId="77777777" w:rsidR="0020123B" w:rsidRPr="00546FBC" w:rsidRDefault="0020123B" w:rsidP="0020123B">
      <w:pPr>
        <w:spacing w:after="160" w:line="259" w:lineRule="auto"/>
        <w:jc w:val="both"/>
        <w:rPr>
          <w:rFonts w:cs="Times New Roman"/>
          <w:bCs/>
          <w:szCs w:val="24"/>
          <w:lang w:eastAsia="en-PH"/>
        </w:rPr>
      </w:pPr>
    </w:p>
    <w:p w14:paraId="4BD0457C" w14:textId="7CA6E7F9" w:rsidR="0020123B" w:rsidRPr="00546FBC" w:rsidRDefault="0020123B" w:rsidP="0020123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46</w:t>
      </w:r>
      <w:r w:rsidRPr="00546FBC">
        <w:rPr>
          <w:rFonts w:cs="Times New Roman"/>
          <w:bCs/>
          <w:szCs w:val="24"/>
          <w:lang w:eastAsia="en-PH"/>
        </w:rPr>
        <w:t>: Activity Diagram of Search and Remove Pig of Pig Management Module Use Case</w:t>
      </w:r>
    </w:p>
    <w:p w14:paraId="7629C0CB" w14:textId="3AD62D26" w:rsidR="0020123B" w:rsidRPr="00546FBC" w:rsidRDefault="0020123B" w:rsidP="002D0FB6">
      <w:pPr>
        <w:spacing w:after="160" w:line="259" w:lineRule="auto"/>
        <w:rPr>
          <w:rFonts w:cs="Times New Roman"/>
          <w:bCs/>
          <w:szCs w:val="24"/>
          <w:lang w:eastAsia="en-PH"/>
        </w:rPr>
      </w:pPr>
    </w:p>
    <w:p w14:paraId="458ED8F4" w14:textId="1425F3CB" w:rsidR="0020123B" w:rsidRPr="00546FBC" w:rsidRDefault="0020123B" w:rsidP="002D0FB6">
      <w:pPr>
        <w:spacing w:after="160" w:line="259" w:lineRule="auto"/>
        <w:rPr>
          <w:rFonts w:cs="Times New Roman"/>
          <w:bCs/>
          <w:szCs w:val="24"/>
          <w:lang w:eastAsia="en-PH"/>
        </w:rPr>
      </w:pPr>
    </w:p>
    <w:p w14:paraId="0F065C7C" w14:textId="02EA4C04" w:rsidR="0020123B" w:rsidRPr="00546FBC" w:rsidRDefault="0020123B" w:rsidP="002D0FB6">
      <w:pPr>
        <w:spacing w:after="160" w:line="259" w:lineRule="auto"/>
        <w:rPr>
          <w:rFonts w:cs="Times New Roman"/>
          <w:bCs/>
          <w:szCs w:val="24"/>
          <w:lang w:eastAsia="en-PH"/>
        </w:rPr>
      </w:pPr>
    </w:p>
    <w:p w14:paraId="7172DBC7" w14:textId="5E664AD5" w:rsidR="006A0CC5" w:rsidRPr="00546FBC" w:rsidRDefault="006A0CC5" w:rsidP="002D0FB6">
      <w:pPr>
        <w:spacing w:after="160" w:line="259" w:lineRule="auto"/>
        <w:rPr>
          <w:rFonts w:cs="Times New Roman"/>
          <w:bCs/>
          <w:szCs w:val="24"/>
          <w:lang w:eastAsia="en-PH"/>
        </w:rPr>
      </w:pPr>
    </w:p>
    <w:p w14:paraId="1551A4F9" w14:textId="7832A4E4" w:rsidR="006A0CC5" w:rsidRPr="00546FBC" w:rsidRDefault="006A0CC5" w:rsidP="002D0FB6">
      <w:pPr>
        <w:spacing w:after="160" w:line="259" w:lineRule="auto"/>
        <w:rPr>
          <w:rFonts w:cs="Times New Roman"/>
          <w:bCs/>
          <w:szCs w:val="24"/>
          <w:lang w:eastAsia="en-PH"/>
        </w:rPr>
      </w:pPr>
    </w:p>
    <w:p w14:paraId="49ECC71F" w14:textId="1B9FD9B0" w:rsidR="006A0CC5" w:rsidRPr="00546FBC" w:rsidRDefault="006A0CC5" w:rsidP="002D0FB6">
      <w:pPr>
        <w:spacing w:after="160" w:line="259" w:lineRule="auto"/>
        <w:rPr>
          <w:rFonts w:cs="Times New Roman"/>
          <w:bCs/>
          <w:szCs w:val="24"/>
          <w:lang w:eastAsia="en-PH"/>
        </w:rPr>
      </w:pPr>
    </w:p>
    <w:p w14:paraId="5E6EFE37" w14:textId="631B768B" w:rsidR="006A0CC5" w:rsidRPr="00546FBC" w:rsidRDefault="006A0CC5" w:rsidP="002D0FB6">
      <w:pPr>
        <w:spacing w:after="160" w:line="259" w:lineRule="auto"/>
        <w:rPr>
          <w:rFonts w:cs="Times New Roman"/>
          <w:bCs/>
          <w:szCs w:val="24"/>
          <w:lang w:eastAsia="en-PH"/>
        </w:rPr>
      </w:pPr>
    </w:p>
    <w:p w14:paraId="2F9FA849" w14:textId="1B07C0AE" w:rsidR="006A0CC5" w:rsidRPr="00546FBC" w:rsidRDefault="006A0CC5" w:rsidP="002D0FB6">
      <w:pPr>
        <w:spacing w:after="160" w:line="259" w:lineRule="auto"/>
        <w:rPr>
          <w:rFonts w:cs="Times New Roman"/>
          <w:bCs/>
          <w:szCs w:val="24"/>
          <w:lang w:eastAsia="en-PH"/>
        </w:rPr>
      </w:pPr>
    </w:p>
    <w:p w14:paraId="37F7A9E3" w14:textId="77777777" w:rsidR="006A0CC5" w:rsidRPr="00546FBC" w:rsidRDefault="006A0CC5" w:rsidP="006A0CC5">
      <w:pPr>
        <w:spacing w:after="160" w:line="259" w:lineRule="auto"/>
        <w:jc w:val="left"/>
        <w:rPr>
          <w:rFonts w:cs="Times New Roman"/>
          <w:bCs/>
          <w:szCs w:val="24"/>
          <w:lang w:eastAsia="en-PH"/>
        </w:rPr>
      </w:pPr>
    </w:p>
    <w:p w14:paraId="6EE5A34F" w14:textId="5D4194D5"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Batch Management Module</w:t>
      </w:r>
    </w:p>
    <w:tbl>
      <w:tblPr>
        <w:tblStyle w:val="TableGrid"/>
        <w:tblW w:w="7751" w:type="dxa"/>
        <w:tblInd w:w="704" w:type="dxa"/>
        <w:tblLook w:val="04A0" w:firstRow="1" w:lastRow="0" w:firstColumn="1" w:lastColumn="0" w:noHBand="0" w:noVBand="1"/>
      </w:tblPr>
      <w:tblGrid>
        <w:gridCol w:w="2322"/>
        <w:gridCol w:w="2948"/>
        <w:gridCol w:w="2481"/>
      </w:tblGrid>
      <w:tr w:rsidR="009324D0" w:rsidRPr="00546FBC" w14:paraId="22458797" w14:textId="77777777" w:rsidTr="00B417F2">
        <w:trPr>
          <w:trHeight w:val="362"/>
        </w:trPr>
        <w:tc>
          <w:tcPr>
            <w:tcW w:w="2322" w:type="dxa"/>
          </w:tcPr>
          <w:p w14:paraId="5A5E1552" w14:textId="77777777" w:rsidR="009324D0" w:rsidRPr="00546FBC" w:rsidRDefault="009324D0" w:rsidP="001E5884">
            <w:pPr>
              <w:spacing w:line="360" w:lineRule="auto"/>
              <w:rPr>
                <w:szCs w:val="24"/>
              </w:rPr>
            </w:pPr>
            <w:r w:rsidRPr="00546FBC">
              <w:rPr>
                <w:szCs w:val="24"/>
              </w:rPr>
              <w:t>Use Case</w:t>
            </w:r>
          </w:p>
        </w:tc>
        <w:tc>
          <w:tcPr>
            <w:tcW w:w="2948" w:type="dxa"/>
          </w:tcPr>
          <w:p w14:paraId="6664D170" w14:textId="77777777" w:rsidR="009324D0" w:rsidRPr="00546FBC" w:rsidRDefault="009324D0" w:rsidP="001E5884">
            <w:pPr>
              <w:spacing w:line="360" w:lineRule="auto"/>
              <w:rPr>
                <w:szCs w:val="24"/>
              </w:rPr>
            </w:pPr>
            <w:r w:rsidRPr="00546FBC">
              <w:rPr>
                <w:szCs w:val="24"/>
              </w:rPr>
              <w:t>Description</w:t>
            </w:r>
          </w:p>
        </w:tc>
        <w:tc>
          <w:tcPr>
            <w:tcW w:w="2481" w:type="dxa"/>
          </w:tcPr>
          <w:p w14:paraId="44C3B00C" w14:textId="77777777" w:rsidR="009324D0" w:rsidRPr="00546FBC" w:rsidRDefault="009324D0" w:rsidP="001E5884">
            <w:pPr>
              <w:spacing w:line="360" w:lineRule="auto"/>
              <w:rPr>
                <w:szCs w:val="24"/>
              </w:rPr>
            </w:pPr>
            <w:r w:rsidRPr="00546FBC">
              <w:t>User/Actor (Roles)</w:t>
            </w:r>
          </w:p>
        </w:tc>
      </w:tr>
      <w:tr w:rsidR="009324D0" w:rsidRPr="00546FBC" w14:paraId="35EE6662" w14:textId="77777777" w:rsidTr="00B417F2">
        <w:trPr>
          <w:trHeight w:val="739"/>
        </w:trPr>
        <w:tc>
          <w:tcPr>
            <w:tcW w:w="2322" w:type="dxa"/>
          </w:tcPr>
          <w:p w14:paraId="606F6D6B" w14:textId="34808D0A" w:rsidR="009324D0" w:rsidRPr="00546FBC" w:rsidRDefault="009324D0" w:rsidP="001E5884">
            <w:pPr>
              <w:spacing w:line="360" w:lineRule="auto"/>
              <w:jc w:val="both"/>
              <w:rPr>
                <w:b w:val="0"/>
                <w:bCs/>
                <w:szCs w:val="24"/>
              </w:rPr>
            </w:pPr>
            <w:r w:rsidRPr="00546FBC">
              <w:rPr>
                <w:b w:val="0"/>
                <w:bCs/>
                <w:szCs w:val="24"/>
              </w:rPr>
              <w:t xml:space="preserve">Create Batch </w:t>
            </w:r>
          </w:p>
        </w:tc>
        <w:tc>
          <w:tcPr>
            <w:tcW w:w="2948" w:type="dxa"/>
          </w:tcPr>
          <w:p w14:paraId="2DC5793D" w14:textId="43859977" w:rsidR="009324D0" w:rsidRPr="00546FBC" w:rsidRDefault="009324D0" w:rsidP="001E5884">
            <w:pPr>
              <w:spacing w:line="360" w:lineRule="auto"/>
              <w:jc w:val="both"/>
              <w:rPr>
                <w:b w:val="0"/>
                <w:bCs/>
                <w:szCs w:val="24"/>
              </w:rPr>
            </w:pPr>
            <w:r w:rsidRPr="00546FBC">
              <w:rPr>
                <w:b w:val="0"/>
                <w:bCs/>
                <w:szCs w:val="24"/>
              </w:rPr>
              <w:t>The user/actor enters the batch details to register.</w:t>
            </w:r>
          </w:p>
        </w:tc>
        <w:tc>
          <w:tcPr>
            <w:tcW w:w="2481" w:type="dxa"/>
          </w:tcPr>
          <w:p w14:paraId="0BC8EB0F"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08813800" w14:textId="77777777" w:rsidTr="00B417F2">
        <w:trPr>
          <w:trHeight w:val="1101"/>
        </w:trPr>
        <w:tc>
          <w:tcPr>
            <w:tcW w:w="2322" w:type="dxa"/>
          </w:tcPr>
          <w:p w14:paraId="15DA7F77" w14:textId="7FD99168" w:rsidR="009324D0" w:rsidRPr="00546FBC" w:rsidRDefault="009324D0" w:rsidP="001E5884">
            <w:pPr>
              <w:spacing w:line="360" w:lineRule="auto"/>
              <w:jc w:val="both"/>
              <w:rPr>
                <w:b w:val="0"/>
                <w:bCs/>
                <w:szCs w:val="24"/>
              </w:rPr>
            </w:pPr>
            <w:r w:rsidRPr="00546FBC">
              <w:rPr>
                <w:b w:val="0"/>
                <w:bCs/>
                <w:szCs w:val="24"/>
              </w:rPr>
              <w:t>Search and View Batch</w:t>
            </w:r>
          </w:p>
        </w:tc>
        <w:tc>
          <w:tcPr>
            <w:tcW w:w="2948" w:type="dxa"/>
          </w:tcPr>
          <w:p w14:paraId="7A58C51B" w14:textId="4707BD72" w:rsidR="009324D0" w:rsidRPr="00546FBC" w:rsidRDefault="009324D0" w:rsidP="001E5884">
            <w:pPr>
              <w:spacing w:line="360" w:lineRule="auto"/>
              <w:jc w:val="both"/>
              <w:rPr>
                <w:b w:val="0"/>
                <w:bCs/>
                <w:szCs w:val="24"/>
              </w:rPr>
            </w:pPr>
            <w:r w:rsidRPr="00546FBC">
              <w:rPr>
                <w:b w:val="0"/>
                <w:bCs/>
                <w:szCs w:val="24"/>
              </w:rPr>
              <w:t>The user/actor searches for specific batch details and select batch to view details.</w:t>
            </w:r>
          </w:p>
        </w:tc>
        <w:tc>
          <w:tcPr>
            <w:tcW w:w="2481" w:type="dxa"/>
          </w:tcPr>
          <w:p w14:paraId="3A8E8496"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1E2328A7" w14:textId="77777777" w:rsidTr="00B417F2">
        <w:trPr>
          <w:trHeight w:val="739"/>
        </w:trPr>
        <w:tc>
          <w:tcPr>
            <w:tcW w:w="2322" w:type="dxa"/>
          </w:tcPr>
          <w:p w14:paraId="604E12BE" w14:textId="64A3A315" w:rsidR="009324D0" w:rsidRPr="00546FBC" w:rsidRDefault="009324D0" w:rsidP="001E5884">
            <w:pPr>
              <w:spacing w:line="360" w:lineRule="auto"/>
              <w:jc w:val="both"/>
              <w:rPr>
                <w:b w:val="0"/>
                <w:bCs/>
                <w:szCs w:val="24"/>
              </w:rPr>
            </w:pPr>
            <w:r w:rsidRPr="00546FBC">
              <w:rPr>
                <w:b w:val="0"/>
                <w:bCs/>
                <w:szCs w:val="24"/>
              </w:rPr>
              <w:t>Search and Update Batch</w:t>
            </w:r>
          </w:p>
        </w:tc>
        <w:tc>
          <w:tcPr>
            <w:tcW w:w="2948" w:type="dxa"/>
          </w:tcPr>
          <w:p w14:paraId="2E31EC73" w14:textId="5C2CD2BD" w:rsidR="009324D0" w:rsidRPr="00546FBC" w:rsidRDefault="009324D0" w:rsidP="001E5884">
            <w:pPr>
              <w:spacing w:line="360" w:lineRule="auto"/>
              <w:jc w:val="both"/>
              <w:rPr>
                <w:b w:val="0"/>
                <w:bCs/>
                <w:szCs w:val="24"/>
              </w:rPr>
            </w:pPr>
            <w:r w:rsidRPr="00546FBC">
              <w:rPr>
                <w:b w:val="0"/>
                <w:bCs/>
                <w:szCs w:val="24"/>
              </w:rPr>
              <w:t xml:space="preserve">The user/actor searches for specific batch details </w:t>
            </w:r>
            <w:r w:rsidR="008F29FC" w:rsidRPr="00546FBC">
              <w:rPr>
                <w:b w:val="0"/>
                <w:bCs/>
                <w:szCs w:val="24"/>
              </w:rPr>
              <w:t xml:space="preserve">and </w:t>
            </w:r>
            <w:r w:rsidRPr="00546FBC">
              <w:rPr>
                <w:b w:val="0"/>
                <w:bCs/>
                <w:szCs w:val="24"/>
              </w:rPr>
              <w:t xml:space="preserve">then enters the batch details to update. </w:t>
            </w:r>
          </w:p>
        </w:tc>
        <w:tc>
          <w:tcPr>
            <w:tcW w:w="2481" w:type="dxa"/>
          </w:tcPr>
          <w:p w14:paraId="4C48C10F" w14:textId="77777777" w:rsidR="009324D0" w:rsidRPr="00546FBC" w:rsidRDefault="009324D0" w:rsidP="001E5884">
            <w:pPr>
              <w:spacing w:line="360" w:lineRule="auto"/>
              <w:contextualSpacing/>
              <w:jc w:val="both"/>
              <w:rPr>
                <w:b w:val="0"/>
                <w:bCs/>
                <w:szCs w:val="24"/>
              </w:rPr>
            </w:pPr>
            <w:r w:rsidRPr="00546FBC">
              <w:rPr>
                <w:b w:val="0"/>
                <w:szCs w:val="24"/>
              </w:rPr>
              <w:t>Worker</w:t>
            </w:r>
          </w:p>
        </w:tc>
      </w:tr>
      <w:tr w:rsidR="009324D0" w:rsidRPr="00546FBC" w14:paraId="0DD249F5" w14:textId="77777777" w:rsidTr="00B417F2">
        <w:trPr>
          <w:trHeight w:val="1101"/>
        </w:trPr>
        <w:tc>
          <w:tcPr>
            <w:tcW w:w="2322" w:type="dxa"/>
          </w:tcPr>
          <w:p w14:paraId="45DB5E18" w14:textId="41720191" w:rsidR="009324D0" w:rsidRPr="00546FBC" w:rsidRDefault="009324D0" w:rsidP="001E5884">
            <w:pPr>
              <w:spacing w:line="360" w:lineRule="auto"/>
              <w:jc w:val="both"/>
              <w:rPr>
                <w:b w:val="0"/>
                <w:bCs/>
                <w:szCs w:val="24"/>
              </w:rPr>
            </w:pPr>
            <w:r w:rsidRPr="00546FBC">
              <w:rPr>
                <w:b w:val="0"/>
                <w:bCs/>
                <w:szCs w:val="24"/>
              </w:rPr>
              <w:t>Search and Remove Batch</w:t>
            </w:r>
          </w:p>
        </w:tc>
        <w:tc>
          <w:tcPr>
            <w:tcW w:w="2948" w:type="dxa"/>
          </w:tcPr>
          <w:p w14:paraId="0BB586E1" w14:textId="155E9A06" w:rsidR="009324D0" w:rsidRPr="00546FBC" w:rsidRDefault="009324D0" w:rsidP="001E5884">
            <w:pPr>
              <w:spacing w:line="360" w:lineRule="auto"/>
              <w:jc w:val="both"/>
              <w:rPr>
                <w:b w:val="0"/>
                <w:bCs/>
                <w:szCs w:val="24"/>
              </w:rPr>
            </w:pPr>
            <w:r w:rsidRPr="00546FBC">
              <w:rPr>
                <w:b w:val="0"/>
                <w:bCs/>
                <w:szCs w:val="24"/>
              </w:rPr>
              <w:t>The user/actor searches batch details to remove.</w:t>
            </w:r>
          </w:p>
        </w:tc>
        <w:tc>
          <w:tcPr>
            <w:tcW w:w="2481" w:type="dxa"/>
          </w:tcPr>
          <w:p w14:paraId="4E041624" w14:textId="77777777" w:rsidR="009324D0" w:rsidRPr="00546FBC" w:rsidRDefault="009324D0" w:rsidP="001E5884">
            <w:pPr>
              <w:spacing w:line="360" w:lineRule="auto"/>
              <w:jc w:val="both"/>
              <w:rPr>
                <w:b w:val="0"/>
                <w:bCs/>
                <w:szCs w:val="24"/>
              </w:rPr>
            </w:pPr>
            <w:r w:rsidRPr="00546FBC">
              <w:rPr>
                <w:b w:val="0"/>
                <w:szCs w:val="24"/>
              </w:rPr>
              <w:t>Worker</w:t>
            </w:r>
          </w:p>
        </w:tc>
      </w:tr>
    </w:tbl>
    <w:p w14:paraId="266209BF" w14:textId="77777777" w:rsidR="00C24D39" w:rsidRPr="00546FBC" w:rsidRDefault="00C24D39" w:rsidP="00C24D39">
      <w:pPr>
        <w:rPr>
          <w:rFonts w:cs="Times New Roman"/>
          <w:szCs w:val="24"/>
          <w:lang w:eastAsia="en-PH"/>
        </w:rPr>
      </w:pPr>
    </w:p>
    <w:p w14:paraId="1A1CA953" w14:textId="26D3565F"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12</w:t>
      </w:r>
      <w:r w:rsidRPr="00546FBC">
        <w:rPr>
          <w:rFonts w:cs="Times New Roman"/>
          <w:bCs/>
          <w:szCs w:val="24"/>
          <w:lang w:eastAsia="en-PH"/>
        </w:rPr>
        <w:t xml:space="preserve">: Event Decomposition of </w:t>
      </w:r>
      <w:r w:rsidR="00844E48" w:rsidRPr="00546FBC">
        <w:rPr>
          <w:rFonts w:cs="Times New Roman"/>
          <w:bCs/>
          <w:szCs w:val="24"/>
          <w:lang w:eastAsia="en-PH"/>
        </w:rPr>
        <w:t>Batch Management Module</w:t>
      </w:r>
    </w:p>
    <w:p w14:paraId="27E8DDD9" w14:textId="2B939803" w:rsidR="00C24D39" w:rsidRPr="00546FBC" w:rsidRDefault="00C24D39" w:rsidP="00C24D39">
      <w:pPr>
        <w:tabs>
          <w:tab w:val="left" w:pos="3860"/>
          <w:tab w:val="center" w:pos="4320"/>
        </w:tabs>
        <w:rPr>
          <w:rFonts w:cs="Times New Roman"/>
          <w:bCs/>
          <w:szCs w:val="24"/>
          <w:lang w:eastAsia="en-PH"/>
        </w:rPr>
      </w:pPr>
    </w:p>
    <w:p w14:paraId="583B7E2F" w14:textId="2697A2FF"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2254CA09" wp14:editId="6439B3EF">
            <wp:extent cx="4700954" cy="3016445"/>
            <wp:effectExtent l="0" t="0" r="444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705711" cy="3019497"/>
                    </a:xfrm>
                    <a:prstGeom prst="rect">
                      <a:avLst/>
                    </a:prstGeom>
                  </pic:spPr>
                </pic:pic>
              </a:graphicData>
            </a:graphic>
          </wp:inline>
        </w:drawing>
      </w:r>
    </w:p>
    <w:p w14:paraId="02F77104" w14:textId="77777777" w:rsidR="00C24D39" w:rsidRPr="00546FBC" w:rsidRDefault="00C24D39" w:rsidP="00532A63">
      <w:pPr>
        <w:jc w:val="both"/>
        <w:rPr>
          <w:rFonts w:cs="Times New Roman"/>
          <w:szCs w:val="24"/>
          <w:lang w:eastAsia="en-PH"/>
        </w:rPr>
      </w:pPr>
    </w:p>
    <w:p w14:paraId="6648F7FF" w14:textId="643FBB96" w:rsidR="006A0CC5" w:rsidRPr="00546FBC" w:rsidRDefault="00C24D39" w:rsidP="0054657F">
      <w:pPr>
        <w:rPr>
          <w:rFonts w:cs="Times New Roman"/>
          <w:bCs/>
          <w:szCs w:val="24"/>
          <w:lang w:eastAsia="en-PH"/>
        </w:rPr>
      </w:pPr>
      <w:r w:rsidRPr="00546FBC">
        <w:rPr>
          <w:rFonts w:cs="Times New Roman"/>
          <w:bCs/>
          <w:szCs w:val="24"/>
          <w:lang w:eastAsia="en-PH"/>
        </w:rPr>
        <w:t>Figure 4</w:t>
      </w:r>
      <w:r w:rsidR="00A914AD">
        <w:rPr>
          <w:rFonts w:cs="Times New Roman"/>
          <w:bCs/>
          <w:szCs w:val="24"/>
          <w:lang w:eastAsia="en-PH"/>
        </w:rPr>
        <w:t>7</w:t>
      </w:r>
      <w:r w:rsidRPr="00546FBC">
        <w:rPr>
          <w:rFonts w:cs="Times New Roman"/>
          <w:bCs/>
          <w:szCs w:val="24"/>
          <w:lang w:eastAsia="en-PH"/>
        </w:rPr>
        <w:t xml:space="preserve">: </w:t>
      </w:r>
      <w:r w:rsidR="00425229"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425229" w:rsidRPr="00546FBC">
        <w:rPr>
          <w:rFonts w:cs="Times New Roman"/>
          <w:bCs/>
          <w:szCs w:val="24"/>
          <w:lang w:eastAsia="en-PH"/>
        </w:rPr>
        <w:t>Batch Management Module</w:t>
      </w:r>
    </w:p>
    <w:p w14:paraId="7A8DAF28" w14:textId="3F540FB0" w:rsidR="006A0CC5" w:rsidRPr="00546FBC" w:rsidRDefault="006A0CC5" w:rsidP="0054657F">
      <w:pPr>
        <w:jc w:val="both"/>
        <w:rPr>
          <w:rFonts w:cs="Times New Roman"/>
          <w:bCs/>
          <w:szCs w:val="24"/>
          <w:lang w:eastAsia="en-PH"/>
        </w:rPr>
      </w:pPr>
    </w:p>
    <w:p w14:paraId="16EAAE21" w14:textId="77777777" w:rsidR="00425229" w:rsidRPr="00546FBC" w:rsidRDefault="00425229" w:rsidP="0054657F">
      <w:pPr>
        <w:jc w:val="both"/>
        <w:rPr>
          <w:rFonts w:cs="Times New Roman"/>
          <w:bCs/>
          <w:szCs w:val="24"/>
          <w:lang w:eastAsia="en-PH"/>
        </w:rPr>
      </w:pPr>
    </w:p>
    <w:p w14:paraId="3C470AC8" w14:textId="336F51E2" w:rsidR="00C24D39" w:rsidRPr="00546FBC" w:rsidRDefault="006A0CC5" w:rsidP="00C24D39">
      <w:pPr>
        <w:rPr>
          <w:rFonts w:cs="Times New Roman"/>
          <w:bCs/>
          <w:szCs w:val="24"/>
          <w:lang w:eastAsia="en-PH"/>
        </w:rPr>
      </w:pPr>
      <w:r w:rsidRPr="00546FBC">
        <w:rPr>
          <w:b w:val="0"/>
          <w:bCs/>
          <w:noProof/>
        </w:rPr>
        <w:lastRenderedPageBreak/>
        <w:drawing>
          <wp:anchor distT="0" distB="0" distL="114300" distR="114300" simplePos="0" relativeHeight="251950592" behindDoc="1" locked="0" layoutInCell="1" allowOverlap="1" wp14:anchorId="656ED428" wp14:editId="054D8177">
            <wp:simplePos x="0" y="0"/>
            <wp:positionH relativeFrom="column">
              <wp:posOffset>422030</wp:posOffset>
            </wp:positionH>
            <wp:positionV relativeFrom="paragraph">
              <wp:posOffset>7034</wp:posOffset>
            </wp:positionV>
            <wp:extent cx="4540122" cy="4686300"/>
            <wp:effectExtent l="0" t="0" r="0" b="0"/>
            <wp:wrapNone/>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0122"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56BBB" w14:textId="1C22A603" w:rsidR="00C24D39" w:rsidRPr="00546FBC" w:rsidRDefault="00C24D39" w:rsidP="00C24D39">
      <w:pPr>
        <w:rPr>
          <w:rFonts w:cs="Times New Roman"/>
          <w:bCs/>
          <w:szCs w:val="24"/>
          <w:lang w:eastAsia="en-PH"/>
        </w:rPr>
      </w:pPr>
    </w:p>
    <w:p w14:paraId="3770D8DD" w14:textId="7904050B" w:rsidR="006A0CC5" w:rsidRPr="00546FBC" w:rsidRDefault="006A0CC5" w:rsidP="00C24D39">
      <w:pPr>
        <w:rPr>
          <w:rFonts w:cs="Times New Roman"/>
          <w:bCs/>
          <w:szCs w:val="24"/>
          <w:lang w:eastAsia="en-PH"/>
        </w:rPr>
      </w:pPr>
    </w:p>
    <w:p w14:paraId="4B8F79D7" w14:textId="5A4216AE" w:rsidR="006A0CC5" w:rsidRPr="00546FBC" w:rsidRDefault="006A0CC5" w:rsidP="00C24D39">
      <w:pPr>
        <w:rPr>
          <w:rFonts w:cs="Times New Roman"/>
          <w:bCs/>
          <w:szCs w:val="24"/>
          <w:lang w:eastAsia="en-PH"/>
        </w:rPr>
      </w:pPr>
    </w:p>
    <w:p w14:paraId="346CE86E" w14:textId="2C228A86" w:rsidR="006A0CC5" w:rsidRPr="00546FBC" w:rsidRDefault="006A0CC5" w:rsidP="00C24D39">
      <w:pPr>
        <w:rPr>
          <w:rFonts w:cs="Times New Roman"/>
          <w:bCs/>
          <w:szCs w:val="24"/>
          <w:lang w:eastAsia="en-PH"/>
        </w:rPr>
      </w:pPr>
    </w:p>
    <w:p w14:paraId="74F438E8" w14:textId="583803C2" w:rsidR="006A0CC5" w:rsidRPr="00546FBC" w:rsidRDefault="006A0CC5" w:rsidP="00C24D39">
      <w:pPr>
        <w:rPr>
          <w:rFonts w:cs="Times New Roman"/>
          <w:bCs/>
          <w:szCs w:val="24"/>
          <w:lang w:eastAsia="en-PH"/>
        </w:rPr>
      </w:pPr>
    </w:p>
    <w:p w14:paraId="77F4FD78" w14:textId="66F4C785" w:rsidR="006A0CC5" w:rsidRPr="00546FBC" w:rsidRDefault="006A0CC5" w:rsidP="00C24D39">
      <w:pPr>
        <w:rPr>
          <w:rFonts w:cs="Times New Roman"/>
          <w:bCs/>
          <w:szCs w:val="24"/>
          <w:lang w:eastAsia="en-PH"/>
        </w:rPr>
      </w:pPr>
    </w:p>
    <w:p w14:paraId="5DA1B100" w14:textId="1F10245E" w:rsidR="006A0CC5" w:rsidRPr="00546FBC" w:rsidRDefault="006A0CC5" w:rsidP="00C24D39">
      <w:pPr>
        <w:rPr>
          <w:rFonts w:cs="Times New Roman"/>
          <w:bCs/>
          <w:szCs w:val="24"/>
          <w:lang w:eastAsia="en-PH"/>
        </w:rPr>
      </w:pPr>
    </w:p>
    <w:p w14:paraId="494FFC0B" w14:textId="1C85204B" w:rsidR="006A0CC5" w:rsidRPr="00546FBC" w:rsidRDefault="006A0CC5" w:rsidP="00C24D39">
      <w:pPr>
        <w:rPr>
          <w:rFonts w:cs="Times New Roman"/>
          <w:bCs/>
          <w:szCs w:val="24"/>
          <w:lang w:eastAsia="en-PH"/>
        </w:rPr>
      </w:pPr>
    </w:p>
    <w:p w14:paraId="3A349F1C" w14:textId="0FC8C20D" w:rsidR="006A0CC5" w:rsidRPr="00546FBC" w:rsidRDefault="006A0CC5" w:rsidP="00C24D39">
      <w:pPr>
        <w:rPr>
          <w:rFonts w:cs="Times New Roman"/>
          <w:bCs/>
          <w:szCs w:val="24"/>
          <w:lang w:eastAsia="en-PH"/>
        </w:rPr>
      </w:pPr>
    </w:p>
    <w:p w14:paraId="23C92E23" w14:textId="77FBBE24" w:rsidR="006A0CC5" w:rsidRPr="00546FBC" w:rsidRDefault="006A0CC5" w:rsidP="00C24D39">
      <w:pPr>
        <w:rPr>
          <w:rFonts w:cs="Times New Roman"/>
          <w:bCs/>
          <w:szCs w:val="24"/>
          <w:lang w:eastAsia="en-PH"/>
        </w:rPr>
      </w:pPr>
    </w:p>
    <w:p w14:paraId="0FBA6B95" w14:textId="7DBDFA62" w:rsidR="006A0CC5" w:rsidRPr="00546FBC" w:rsidRDefault="006A0CC5" w:rsidP="00C24D39">
      <w:pPr>
        <w:rPr>
          <w:rFonts w:cs="Times New Roman"/>
          <w:bCs/>
          <w:szCs w:val="24"/>
          <w:lang w:eastAsia="en-PH"/>
        </w:rPr>
      </w:pPr>
    </w:p>
    <w:p w14:paraId="7C3B77D6" w14:textId="10713EDC" w:rsidR="006A0CC5" w:rsidRPr="00546FBC" w:rsidRDefault="006A0CC5" w:rsidP="00C24D39">
      <w:pPr>
        <w:rPr>
          <w:rFonts w:cs="Times New Roman"/>
          <w:bCs/>
          <w:szCs w:val="24"/>
          <w:lang w:eastAsia="en-PH"/>
        </w:rPr>
      </w:pPr>
    </w:p>
    <w:p w14:paraId="638549F9" w14:textId="0B73BD50" w:rsidR="006A0CC5" w:rsidRPr="00546FBC" w:rsidRDefault="006A0CC5" w:rsidP="00C24D39">
      <w:pPr>
        <w:rPr>
          <w:rFonts w:cs="Times New Roman"/>
          <w:bCs/>
          <w:szCs w:val="24"/>
          <w:lang w:eastAsia="en-PH"/>
        </w:rPr>
      </w:pPr>
    </w:p>
    <w:p w14:paraId="72325018" w14:textId="0F37A51A" w:rsidR="006A0CC5" w:rsidRPr="00546FBC" w:rsidRDefault="006A0CC5" w:rsidP="00C24D39">
      <w:pPr>
        <w:rPr>
          <w:rFonts w:cs="Times New Roman"/>
          <w:bCs/>
          <w:szCs w:val="24"/>
          <w:lang w:eastAsia="en-PH"/>
        </w:rPr>
      </w:pPr>
    </w:p>
    <w:p w14:paraId="64C59E00" w14:textId="0C4B51C0" w:rsidR="006A0CC5" w:rsidRPr="00546FBC" w:rsidRDefault="006A0CC5" w:rsidP="00C24D39">
      <w:pPr>
        <w:rPr>
          <w:rFonts w:cs="Times New Roman"/>
          <w:bCs/>
          <w:szCs w:val="24"/>
          <w:lang w:eastAsia="en-PH"/>
        </w:rPr>
      </w:pPr>
    </w:p>
    <w:p w14:paraId="408BEDDE" w14:textId="5331438D" w:rsidR="006A0CC5" w:rsidRPr="00546FBC" w:rsidRDefault="006A0CC5" w:rsidP="00C24D39">
      <w:pPr>
        <w:rPr>
          <w:rFonts w:cs="Times New Roman"/>
          <w:bCs/>
          <w:szCs w:val="24"/>
          <w:lang w:eastAsia="en-PH"/>
        </w:rPr>
      </w:pPr>
    </w:p>
    <w:p w14:paraId="23F95343" w14:textId="2EFBFF6B" w:rsidR="006A0CC5" w:rsidRPr="00546FBC" w:rsidRDefault="006A0CC5" w:rsidP="00C24D39">
      <w:pPr>
        <w:rPr>
          <w:rFonts w:cs="Times New Roman"/>
          <w:bCs/>
          <w:szCs w:val="24"/>
          <w:lang w:eastAsia="en-PH"/>
        </w:rPr>
      </w:pPr>
    </w:p>
    <w:p w14:paraId="148269B1" w14:textId="6A1D5928" w:rsidR="006A0CC5" w:rsidRPr="00546FBC" w:rsidRDefault="006A0CC5" w:rsidP="00C24D39">
      <w:pPr>
        <w:rPr>
          <w:rFonts w:cs="Times New Roman"/>
          <w:bCs/>
          <w:szCs w:val="24"/>
          <w:lang w:eastAsia="en-PH"/>
        </w:rPr>
      </w:pPr>
    </w:p>
    <w:p w14:paraId="02F233AB" w14:textId="20B4DC53" w:rsidR="006A0CC5" w:rsidRPr="00546FBC" w:rsidRDefault="006A0CC5" w:rsidP="00C24D39">
      <w:pPr>
        <w:rPr>
          <w:rFonts w:cs="Times New Roman"/>
          <w:bCs/>
          <w:szCs w:val="24"/>
          <w:lang w:eastAsia="en-PH"/>
        </w:rPr>
      </w:pPr>
    </w:p>
    <w:p w14:paraId="55750E48" w14:textId="61351D18" w:rsidR="006A0CC5" w:rsidRPr="00546FBC" w:rsidRDefault="006A0CC5" w:rsidP="00C24D39">
      <w:pPr>
        <w:rPr>
          <w:rFonts w:cs="Times New Roman"/>
          <w:bCs/>
          <w:szCs w:val="24"/>
          <w:lang w:eastAsia="en-PH"/>
        </w:rPr>
      </w:pPr>
    </w:p>
    <w:p w14:paraId="6BE5B58C" w14:textId="6672AA87" w:rsidR="006A0CC5" w:rsidRPr="00546FBC" w:rsidRDefault="006A0CC5" w:rsidP="00C24D39">
      <w:pPr>
        <w:rPr>
          <w:rFonts w:cs="Times New Roman"/>
          <w:bCs/>
          <w:szCs w:val="24"/>
          <w:lang w:eastAsia="en-PH"/>
        </w:rPr>
      </w:pPr>
    </w:p>
    <w:p w14:paraId="5804E1D2" w14:textId="77777777" w:rsidR="006A0CC5" w:rsidRPr="00546FBC" w:rsidRDefault="006A0CC5" w:rsidP="00C24D39">
      <w:pPr>
        <w:rPr>
          <w:rFonts w:cs="Times New Roman"/>
          <w:bCs/>
          <w:szCs w:val="24"/>
          <w:lang w:eastAsia="en-PH"/>
        </w:rPr>
      </w:pPr>
    </w:p>
    <w:p w14:paraId="0FB2ACF1" w14:textId="031C96CA" w:rsidR="00C24D39" w:rsidRPr="00546FBC" w:rsidRDefault="00C24D39" w:rsidP="00C24D39">
      <w:pPr>
        <w:tabs>
          <w:tab w:val="left" w:pos="3100"/>
          <w:tab w:val="center" w:pos="4320"/>
        </w:tabs>
        <w:rPr>
          <w:rFonts w:cs="Times New Roman"/>
          <w:noProof/>
          <w:color w:val="FF0000"/>
          <w:szCs w:val="24"/>
          <w:lang w:eastAsia="en-PH"/>
        </w:rPr>
      </w:pPr>
    </w:p>
    <w:p w14:paraId="4E48125B" w14:textId="5AFCE879" w:rsidR="00C24D39" w:rsidRPr="00546FBC" w:rsidRDefault="00C24D39" w:rsidP="00C24D39">
      <w:pPr>
        <w:rPr>
          <w:rFonts w:cs="Times New Roman"/>
          <w:szCs w:val="24"/>
          <w:lang w:eastAsia="en-PH"/>
        </w:rPr>
      </w:pPr>
    </w:p>
    <w:p w14:paraId="7E3B7E86" w14:textId="77777777" w:rsidR="00C24D39" w:rsidRPr="00546FBC" w:rsidRDefault="00C24D39" w:rsidP="00C24D39">
      <w:pPr>
        <w:rPr>
          <w:rFonts w:cs="Times New Roman"/>
          <w:szCs w:val="24"/>
          <w:lang w:eastAsia="en-PH"/>
        </w:rPr>
      </w:pPr>
    </w:p>
    <w:p w14:paraId="66DBE4D2" w14:textId="77777777" w:rsidR="00C24D39" w:rsidRPr="00546FBC" w:rsidRDefault="00C24D39" w:rsidP="00C24D39">
      <w:pPr>
        <w:rPr>
          <w:rFonts w:cs="Times New Roman"/>
          <w:szCs w:val="24"/>
          <w:lang w:eastAsia="en-PH"/>
        </w:rPr>
      </w:pPr>
    </w:p>
    <w:p w14:paraId="44E42B11" w14:textId="77777777" w:rsidR="00C24D39" w:rsidRPr="00546FBC" w:rsidRDefault="00C24D39" w:rsidP="00C24D39">
      <w:pPr>
        <w:rPr>
          <w:rFonts w:cs="Times New Roman"/>
          <w:szCs w:val="24"/>
          <w:lang w:eastAsia="en-PH"/>
        </w:rPr>
      </w:pPr>
    </w:p>
    <w:p w14:paraId="2B5C0F0D" w14:textId="5B6CAF1E" w:rsidR="006A0CC5" w:rsidRPr="00546FBC" w:rsidRDefault="006A0CC5" w:rsidP="006A0CC5">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48</w:t>
      </w:r>
      <w:r w:rsidRPr="00546FBC">
        <w:rPr>
          <w:rFonts w:cs="Times New Roman"/>
          <w:bCs/>
          <w:szCs w:val="24"/>
          <w:lang w:eastAsia="en-PH"/>
        </w:rPr>
        <w:t>: Activity Diagram of Create Batch of Batch Management Module Use Case</w:t>
      </w:r>
    </w:p>
    <w:p w14:paraId="55DCBC96" w14:textId="77777777" w:rsidR="00C24D39" w:rsidRPr="00546FBC" w:rsidRDefault="00C24D39" w:rsidP="00C24D39">
      <w:pPr>
        <w:rPr>
          <w:rFonts w:cs="Times New Roman"/>
          <w:szCs w:val="24"/>
          <w:lang w:eastAsia="en-PH"/>
        </w:rPr>
      </w:pPr>
    </w:p>
    <w:p w14:paraId="64247F8E" w14:textId="77777777" w:rsidR="00C24D39" w:rsidRPr="00546FBC" w:rsidRDefault="00C24D39" w:rsidP="00C24D39">
      <w:pPr>
        <w:rPr>
          <w:rFonts w:cs="Times New Roman"/>
          <w:szCs w:val="24"/>
          <w:lang w:eastAsia="en-PH"/>
        </w:rPr>
      </w:pPr>
    </w:p>
    <w:p w14:paraId="5F62E6C3" w14:textId="46D45D2E" w:rsidR="00C24D39" w:rsidRPr="00546FBC" w:rsidRDefault="00C24D39" w:rsidP="00C24D39">
      <w:pPr>
        <w:rPr>
          <w:rFonts w:cs="Times New Roman"/>
          <w:szCs w:val="24"/>
          <w:lang w:eastAsia="en-PH"/>
        </w:rPr>
      </w:pPr>
    </w:p>
    <w:p w14:paraId="5C079915" w14:textId="2A889FA2" w:rsidR="002363FA" w:rsidRPr="00546FBC" w:rsidRDefault="002363FA" w:rsidP="00C24D39">
      <w:pPr>
        <w:rPr>
          <w:rFonts w:cs="Times New Roman"/>
          <w:szCs w:val="24"/>
          <w:lang w:eastAsia="en-PH"/>
        </w:rPr>
      </w:pPr>
    </w:p>
    <w:p w14:paraId="5660DDFF" w14:textId="5D3158CD" w:rsidR="002363FA" w:rsidRPr="00546FBC" w:rsidRDefault="002363FA" w:rsidP="00C24D39">
      <w:pPr>
        <w:rPr>
          <w:rFonts w:cs="Times New Roman"/>
          <w:szCs w:val="24"/>
          <w:lang w:eastAsia="en-PH"/>
        </w:rPr>
      </w:pPr>
    </w:p>
    <w:p w14:paraId="49289028" w14:textId="342F26A6" w:rsidR="002363FA" w:rsidRPr="00546FBC" w:rsidRDefault="002363FA" w:rsidP="00C24D39">
      <w:pPr>
        <w:rPr>
          <w:rFonts w:cs="Times New Roman"/>
          <w:szCs w:val="24"/>
          <w:lang w:eastAsia="en-PH"/>
        </w:rPr>
      </w:pPr>
    </w:p>
    <w:p w14:paraId="0FEA7929" w14:textId="3136DEFB" w:rsidR="002363FA" w:rsidRPr="00546FBC" w:rsidRDefault="002363FA" w:rsidP="00C24D39">
      <w:pPr>
        <w:rPr>
          <w:rFonts w:cs="Times New Roman"/>
          <w:szCs w:val="24"/>
          <w:lang w:eastAsia="en-PH"/>
        </w:rPr>
      </w:pPr>
    </w:p>
    <w:p w14:paraId="211508CB" w14:textId="3EFF23C5" w:rsidR="002363FA" w:rsidRPr="00546FBC" w:rsidRDefault="002363FA" w:rsidP="00C24D39">
      <w:pPr>
        <w:rPr>
          <w:rFonts w:cs="Times New Roman"/>
          <w:szCs w:val="24"/>
          <w:lang w:eastAsia="en-PH"/>
        </w:rPr>
      </w:pPr>
    </w:p>
    <w:p w14:paraId="5D0C161B" w14:textId="33B8E5F9" w:rsidR="002363FA" w:rsidRPr="00546FBC" w:rsidRDefault="002363FA" w:rsidP="00C24D39">
      <w:pPr>
        <w:rPr>
          <w:rFonts w:cs="Times New Roman"/>
          <w:szCs w:val="24"/>
          <w:lang w:eastAsia="en-PH"/>
        </w:rPr>
      </w:pPr>
    </w:p>
    <w:p w14:paraId="575B44F7" w14:textId="6371AAD2" w:rsidR="002363FA" w:rsidRPr="00546FBC" w:rsidRDefault="002363FA" w:rsidP="00C24D39">
      <w:pPr>
        <w:rPr>
          <w:rFonts w:cs="Times New Roman"/>
          <w:szCs w:val="24"/>
          <w:lang w:eastAsia="en-PH"/>
        </w:rPr>
      </w:pPr>
    </w:p>
    <w:p w14:paraId="1AB31421" w14:textId="631807A9" w:rsidR="002363FA" w:rsidRPr="00546FBC" w:rsidRDefault="002363FA" w:rsidP="00C24D39">
      <w:pPr>
        <w:rPr>
          <w:rFonts w:cs="Times New Roman"/>
          <w:szCs w:val="24"/>
          <w:lang w:eastAsia="en-PH"/>
        </w:rPr>
      </w:pPr>
    </w:p>
    <w:p w14:paraId="2BEAB7C9" w14:textId="6699683E" w:rsidR="002363FA" w:rsidRPr="00546FBC" w:rsidRDefault="002363FA" w:rsidP="00C24D39">
      <w:pPr>
        <w:rPr>
          <w:rFonts w:cs="Times New Roman"/>
          <w:szCs w:val="24"/>
          <w:lang w:eastAsia="en-PH"/>
        </w:rPr>
      </w:pPr>
    </w:p>
    <w:p w14:paraId="264104A4" w14:textId="275BD38F" w:rsidR="002363FA" w:rsidRPr="00546FBC" w:rsidRDefault="002363FA" w:rsidP="00C24D39">
      <w:pPr>
        <w:rPr>
          <w:rFonts w:cs="Times New Roman"/>
          <w:szCs w:val="24"/>
          <w:lang w:eastAsia="en-PH"/>
        </w:rPr>
      </w:pPr>
    </w:p>
    <w:p w14:paraId="08CFCF79" w14:textId="2757031D" w:rsidR="002363FA" w:rsidRPr="00546FBC" w:rsidRDefault="002363FA" w:rsidP="00C24D39">
      <w:pPr>
        <w:rPr>
          <w:rFonts w:cs="Times New Roman"/>
          <w:szCs w:val="24"/>
          <w:lang w:eastAsia="en-PH"/>
        </w:rPr>
      </w:pPr>
    </w:p>
    <w:p w14:paraId="501F452D" w14:textId="5AADC0CA" w:rsidR="002363FA" w:rsidRPr="00546FBC" w:rsidRDefault="002363FA" w:rsidP="00C24D39">
      <w:pPr>
        <w:rPr>
          <w:rFonts w:cs="Times New Roman"/>
          <w:szCs w:val="24"/>
          <w:lang w:eastAsia="en-PH"/>
        </w:rPr>
      </w:pPr>
    </w:p>
    <w:p w14:paraId="56C9DF5F" w14:textId="198B1F1F" w:rsidR="002363FA" w:rsidRPr="00546FBC" w:rsidRDefault="002363FA" w:rsidP="00C24D39">
      <w:pPr>
        <w:rPr>
          <w:rFonts w:cs="Times New Roman"/>
          <w:szCs w:val="24"/>
          <w:lang w:eastAsia="en-PH"/>
        </w:rPr>
      </w:pPr>
    </w:p>
    <w:p w14:paraId="0935B96A" w14:textId="6D16C01E" w:rsidR="002363FA" w:rsidRPr="00546FBC" w:rsidRDefault="002363FA" w:rsidP="00C24D39">
      <w:pPr>
        <w:rPr>
          <w:rFonts w:cs="Times New Roman"/>
          <w:szCs w:val="24"/>
          <w:lang w:eastAsia="en-PH"/>
        </w:rPr>
      </w:pPr>
    </w:p>
    <w:p w14:paraId="1CD529F9" w14:textId="4FAE9943" w:rsidR="002363FA" w:rsidRPr="00546FBC" w:rsidRDefault="002363FA" w:rsidP="00C24D39">
      <w:pPr>
        <w:rPr>
          <w:rFonts w:cs="Times New Roman"/>
          <w:szCs w:val="24"/>
          <w:lang w:eastAsia="en-PH"/>
        </w:rPr>
      </w:pPr>
      <w:r w:rsidRPr="00546FBC">
        <w:rPr>
          <w:b w:val="0"/>
          <w:noProof/>
        </w:rPr>
        <w:drawing>
          <wp:anchor distT="0" distB="0" distL="114300" distR="114300" simplePos="0" relativeHeight="251951616" behindDoc="1" locked="0" layoutInCell="1" allowOverlap="1" wp14:anchorId="17B4CE7E" wp14:editId="096C7046">
            <wp:simplePos x="0" y="0"/>
            <wp:positionH relativeFrom="column">
              <wp:posOffset>457200</wp:posOffset>
            </wp:positionH>
            <wp:positionV relativeFrom="paragraph">
              <wp:posOffset>536</wp:posOffset>
            </wp:positionV>
            <wp:extent cx="4550931" cy="4686300"/>
            <wp:effectExtent l="0" t="0" r="0" b="0"/>
            <wp:wrapNone/>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5093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184FF" w14:textId="5C0C2049" w:rsidR="002363FA" w:rsidRPr="00546FBC" w:rsidRDefault="002363FA" w:rsidP="00C24D39">
      <w:pPr>
        <w:rPr>
          <w:rFonts w:cs="Times New Roman"/>
          <w:szCs w:val="24"/>
          <w:lang w:eastAsia="en-PH"/>
        </w:rPr>
      </w:pPr>
    </w:p>
    <w:p w14:paraId="0D2F5B13" w14:textId="4EC5885F" w:rsidR="002363FA" w:rsidRPr="00546FBC" w:rsidRDefault="002363FA" w:rsidP="00C24D39">
      <w:pPr>
        <w:rPr>
          <w:rFonts w:cs="Times New Roman"/>
          <w:szCs w:val="24"/>
          <w:lang w:eastAsia="en-PH"/>
        </w:rPr>
      </w:pPr>
    </w:p>
    <w:p w14:paraId="73F7E922" w14:textId="63DE9718" w:rsidR="002363FA" w:rsidRPr="00546FBC" w:rsidRDefault="002363FA" w:rsidP="00C24D39">
      <w:pPr>
        <w:rPr>
          <w:rFonts w:cs="Times New Roman"/>
          <w:szCs w:val="24"/>
          <w:lang w:eastAsia="en-PH"/>
        </w:rPr>
      </w:pPr>
    </w:p>
    <w:p w14:paraId="0829EDCA" w14:textId="4B941BF9" w:rsidR="002363FA" w:rsidRPr="00546FBC" w:rsidRDefault="002363FA" w:rsidP="00C24D39">
      <w:pPr>
        <w:rPr>
          <w:rFonts w:cs="Times New Roman"/>
          <w:szCs w:val="24"/>
          <w:lang w:eastAsia="en-PH"/>
        </w:rPr>
      </w:pPr>
    </w:p>
    <w:p w14:paraId="0C020523" w14:textId="2D8B2F9E" w:rsidR="002363FA" w:rsidRPr="00546FBC" w:rsidRDefault="002363FA" w:rsidP="00C24D39">
      <w:pPr>
        <w:rPr>
          <w:rFonts w:cs="Times New Roman"/>
          <w:szCs w:val="24"/>
          <w:lang w:eastAsia="en-PH"/>
        </w:rPr>
      </w:pPr>
    </w:p>
    <w:p w14:paraId="59152BE5" w14:textId="77777777" w:rsidR="002363FA" w:rsidRPr="00546FBC" w:rsidRDefault="002363FA" w:rsidP="00C24D39">
      <w:pPr>
        <w:spacing w:after="160" w:line="259" w:lineRule="auto"/>
        <w:ind w:firstLine="720"/>
        <w:jc w:val="left"/>
        <w:rPr>
          <w:rFonts w:cs="Times New Roman"/>
          <w:bCs/>
          <w:szCs w:val="24"/>
          <w:lang w:eastAsia="en-PH"/>
        </w:rPr>
      </w:pPr>
    </w:p>
    <w:p w14:paraId="2523CD3B" w14:textId="77777777" w:rsidR="002363FA" w:rsidRPr="00546FBC" w:rsidRDefault="002363FA" w:rsidP="00C24D39">
      <w:pPr>
        <w:spacing w:after="160" w:line="259" w:lineRule="auto"/>
        <w:ind w:firstLine="720"/>
        <w:jc w:val="left"/>
        <w:rPr>
          <w:rFonts w:cs="Times New Roman"/>
          <w:bCs/>
          <w:szCs w:val="24"/>
          <w:lang w:eastAsia="en-PH"/>
        </w:rPr>
      </w:pPr>
    </w:p>
    <w:p w14:paraId="3451D580" w14:textId="77777777" w:rsidR="002363FA" w:rsidRPr="00546FBC" w:rsidRDefault="002363FA" w:rsidP="00C24D39">
      <w:pPr>
        <w:spacing w:after="160" w:line="259" w:lineRule="auto"/>
        <w:ind w:firstLine="720"/>
        <w:jc w:val="left"/>
        <w:rPr>
          <w:rFonts w:cs="Times New Roman"/>
          <w:bCs/>
          <w:szCs w:val="24"/>
          <w:lang w:eastAsia="en-PH"/>
        </w:rPr>
      </w:pPr>
    </w:p>
    <w:p w14:paraId="1E5D1813" w14:textId="77777777" w:rsidR="002363FA" w:rsidRPr="00546FBC" w:rsidRDefault="002363FA" w:rsidP="00C24D39">
      <w:pPr>
        <w:spacing w:after="160" w:line="259" w:lineRule="auto"/>
        <w:ind w:firstLine="720"/>
        <w:jc w:val="left"/>
        <w:rPr>
          <w:rFonts w:cs="Times New Roman"/>
          <w:bCs/>
          <w:szCs w:val="24"/>
          <w:lang w:eastAsia="en-PH"/>
        </w:rPr>
      </w:pPr>
    </w:p>
    <w:p w14:paraId="3CAE9CFE" w14:textId="77777777" w:rsidR="002363FA" w:rsidRPr="00546FBC" w:rsidRDefault="002363FA" w:rsidP="00C24D39">
      <w:pPr>
        <w:spacing w:after="160" w:line="259" w:lineRule="auto"/>
        <w:ind w:firstLine="720"/>
        <w:jc w:val="left"/>
        <w:rPr>
          <w:rFonts w:cs="Times New Roman"/>
          <w:bCs/>
          <w:szCs w:val="24"/>
          <w:lang w:eastAsia="en-PH"/>
        </w:rPr>
      </w:pPr>
    </w:p>
    <w:p w14:paraId="7AD347C2" w14:textId="77777777" w:rsidR="002363FA" w:rsidRPr="00546FBC" w:rsidRDefault="002363FA" w:rsidP="00C24D39">
      <w:pPr>
        <w:spacing w:after="160" w:line="259" w:lineRule="auto"/>
        <w:ind w:firstLine="720"/>
        <w:jc w:val="left"/>
        <w:rPr>
          <w:rFonts w:cs="Times New Roman"/>
          <w:bCs/>
          <w:szCs w:val="24"/>
          <w:lang w:eastAsia="en-PH"/>
        </w:rPr>
      </w:pPr>
    </w:p>
    <w:p w14:paraId="1D8E60C5" w14:textId="77777777" w:rsidR="002363FA" w:rsidRPr="00546FBC" w:rsidRDefault="002363FA" w:rsidP="00C24D39">
      <w:pPr>
        <w:spacing w:after="160" w:line="259" w:lineRule="auto"/>
        <w:ind w:firstLine="720"/>
        <w:jc w:val="left"/>
        <w:rPr>
          <w:rFonts w:cs="Times New Roman"/>
          <w:bCs/>
          <w:szCs w:val="24"/>
          <w:lang w:eastAsia="en-PH"/>
        </w:rPr>
      </w:pPr>
    </w:p>
    <w:p w14:paraId="30BDDE93" w14:textId="77777777" w:rsidR="002363FA" w:rsidRPr="00546FBC" w:rsidRDefault="002363FA" w:rsidP="00C24D39">
      <w:pPr>
        <w:spacing w:after="160" w:line="259" w:lineRule="auto"/>
        <w:ind w:firstLine="720"/>
        <w:jc w:val="left"/>
        <w:rPr>
          <w:rFonts w:cs="Times New Roman"/>
          <w:bCs/>
          <w:szCs w:val="24"/>
          <w:lang w:eastAsia="en-PH"/>
        </w:rPr>
      </w:pPr>
    </w:p>
    <w:p w14:paraId="33FF56CA" w14:textId="77777777" w:rsidR="002363FA" w:rsidRPr="00546FBC" w:rsidRDefault="002363FA" w:rsidP="00C24D39">
      <w:pPr>
        <w:spacing w:after="160" w:line="259" w:lineRule="auto"/>
        <w:ind w:firstLine="720"/>
        <w:jc w:val="left"/>
        <w:rPr>
          <w:rFonts w:cs="Times New Roman"/>
          <w:bCs/>
          <w:szCs w:val="24"/>
          <w:lang w:eastAsia="en-PH"/>
        </w:rPr>
      </w:pPr>
    </w:p>
    <w:p w14:paraId="5D94C4EF" w14:textId="6F8DB0F5" w:rsidR="002363FA" w:rsidRPr="00546FBC" w:rsidRDefault="002363FA" w:rsidP="00C24D39">
      <w:pPr>
        <w:spacing w:after="160" w:line="259" w:lineRule="auto"/>
        <w:ind w:firstLine="720"/>
        <w:jc w:val="left"/>
        <w:rPr>
          <w:rFonts w:cs="Times New Roman"/>
          <w:bCs/>
          <w:szCs w:val="24"/>
          <w:lang w:eastAsia="en-PH"/>
        </w:rPr>
      </w:pPr>
    </w:p>
    <w:p w14:paraId="29CAA3E9" w14:textId="20D46FF0" w:rsidR="002363FA" w:rsidRPr="00546FBC" w:rsidRDefault="002363FA" w:rsidP="00C24D39">
      <w:pPr>
        <w:spacing w:after="160" w:line="259" w:lineRule="auto"/>
        <w:ind w:firstLine="720"/>
        <w:jc w:val="left"/>
        <w:rPr>
          <w:rFonts w:cs="Times New Roman"/>
          <w:bCs/>
          <w:szCs w:val="24"/>
          <w:lang w:eastAsia="en-PH"/>
        </w:rPr>
      </w:pPr>
    </w:p>
    <w:p w14:paraId="10D7048F" w14:textId="23D6A889" w:rsidR="002363FA" w:rsidRPr="00546FBC" w:rsidRDefault="002363FA" w:rsidP="00C24D39">
      <w:pPr>
        <w:spacing w:after="160" w:line="259" w:lineRule="auto"/>
        <w:ind w:firstLine="720"/>
        <w:jc w:val="left"/>
        <w:rPr>
          <w:rFonts w:cs="Times New Roman"/>
          <w:bCs/>
          <w:szCs w:val="24"/>
          <w:lang w:eastAsia="en-PH"/>
        </w:rPr>
      </w:pPr>
    </w:p>
    <w:p w14:paraId="7D0C474A" w14:textId="5B17D293" w:rsidR="002363FA" w:rsidRPr="00546FBC" w:rsidRDefault="002363FA" w:rsidP="00C24D39">
      <w:pPr>
        <w:spacing w:after="160" w:line="259" w:lineRule="auto"/>
        <w:ind w:firstLine="720"/>
        <w:jc w:val="left"/>
        <w:rPr>
          <w:rFonts w:cs="Times New Roman"/>
          <w:bCs/>
          <w:szCs w:val="24"/>
          <w:lang w:eastAsia="en-PH"/>
        </w:rPr>
      </w:pPr>
    </w:p>
    <w:p w14:paraId="4BCE429A" w14:textId="4D747068"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49</w:t>
      </w:r>
      <w:r w:rsidRPr="00546FBC">
        <w:rPr>
          <w:rFonts w:cs="Times New Roman"/>
          <w:bCs/>
          <w:szCs w:val="24"/>
          <w:lang w:eastAsia="en-PH"/>
        </w:rPr>
        <w:t>: Activity Diagram of Search and View Batch of Batch Management Module Use Case</w:t>
      </w:r>
    </w:p>
    <w:p w14:paraId="3BF6326F" w14:textId="6EF9AEC7" w:rsidR="002363FA" w:rsidRPr="00546FBC" w:rsidRDefault="002363FA" w:rsidP="00C24D39">
      <w:pPr>
        <w:spacing w:after="160" w:line="259" w:lineRule="auto"/>
        <w:ind w:firstLine="720"/>
        <w:jc w:val="left"/>
        <w:rPr>
          <w:rFonts w:cs="Times New Roman"/>
          <w:bCs/>
          <w:szCs w:val="24"/>
          <w:lang w:eastAsia="en-PH"/>
        </w:rPr>
      </w:pPr>
    </w:p>
    <w:p w14:paraId="7BB2FC0E" w14:textId="1C7C975B" w:rsidR="002363FA" w:rsidRPr="00546FBC" w:rsidRDefault="002363FA" w:rsidP="00C24D39">
      <w:pPr>
        <w:spacing w:after="160" w:line="259" w:lineRule="auto"/>
        <w:ind w:firstLine="720"/>
        <w:jc w:val="left"/>
        <w:rPr>
          <w:rFonts w:cs="Times New Roman"/>
          <w:bCs/>
          <w:szCs w:val="24"/>
          <w:lang w:eastAsia="en-PH"/>
        </w:rPr>
      </w:pPr>
    </w:p>
    <w:p w14:paraId="72C731AE" w14:textId="5EC9E62E" w:rsidR="002363FA" w:rsidRPr="00546FBC" w:rsidRDefault="002363FA" w:rsidP="00C24D39">
      <w:pPr>
        <w:spacing w:after="160" w:line="259" w:lineRule="auto"/>
        <w:ind w:firstLine="720"/>
        <w:jc w:val="left"/>
        <w:rPr>
          <w:rFonts w:cs="Times New Roman"/>
          <w:bCs/>
          <w:szCs w:val="24"/>
          <w:lang w:eastAsia="en-PH"/>
        </w:rPr>
      </w:pPr>
    </w:p>
    <w:p w14:paraId="02906A3A" w14:textId="7947DBAE" w:rsidR="002363FA" w:rsidRPr="00546FBC" w:rsidRDefault="002363FA" w:rsidP="00C24D39">
      <w:pPr>
        <w:spacing w:after="160" w:line="259" w:lineRule="auto"/>
        <w:ind w:firstLine="720"/>
        <w:jc w:val="left"/>
        <w:rPr>
          <w:rFonts w:cs="Times New Roman"/>
          <w:bCs/>
          <w:szCs w:val="24"/>
          <w:lang w:eastAsia="en-PH"/>
        </w:rPr>
      </w:pPr>
    </w:p>
    <w:p w14:paraId="54C38D49" w14:textId="6D1009A6" w:rsidR="002363FA" w:rsidRPr="00546FBC" w:rsidRDefault="002363FA" w:rsidP="00C24D39">
      <w:pPr>
        <w:spacing w:after="160" w:line="259" w:lineRule="auto"/>
        <w:ind w:firstLine="720"/>
        <w:jc w:val="left"/>
        <w:rPr>
          <w:rFonts w:cs="Times New Roman"/>
          <w:bCs/>
          <w:szCs w:val="24"/>
          <w:lang w:eastAsia="en-PH"/>
        </w:rPr>
      </w:pPr>
    </w:p>
    <w:p w14:paraId="1B4F273C" w14:textId="46A0DB13" w:rsidR="002363FA" w:rsidRPr="00546FBC" w:rsidRDefault="002363FA" w:rsidP="00C24D39">
      <w:pPr>
        <w:spacing w:after="160" w:line="259" w:lineRule="auto"/>
        <w:ind w:firstLine="720"/>
        <w:jc w:val="left"/>
        <w:rPr>
          <w:rFonts w:cs="Times New Roman"/>
          <w:bCs/>
          <w:szCs w:val="24"/>
          <w:lang w:eastAsia="en-PH"/>
        </w:rPr>
      </w:pPr>
    </w:p>
    <w:p w14:paraId="24013D2C" w14:textId="5E948F95" w:rsidR="002363FA" w:rsidRPr="00546FBC" w:rsidRDefault="002363FA" w:rsidP="00C24D39">
      <w:pPr>
        <w:spacing w:after="160" w:line="259" w:lineRule="auto"/>
        <w:ind w:firstLine="720"/>
        <w:jc w:val="left"/>
        <w:rPr>
          <w:rFonts w:cs="Times New Roman"/>
          <w:bCs/>
          <w:szCs w:val="24"/>
          <w:lang w:eastAsia="en-PH"/>
        </w:rPr>
      </w:pPr>
    </w:p>
    <w:p w14:paraId="045535BA" w14:textId="53FAD7F1" w:rsidR="002363FA" w:rsidRPr="00546FBC" w:rsidRDefault="002363FA" w:rsidP="00C24D39">
      <w:pPr>
        <w:spacing w:after="160" w:line="259" w:lineRule="auto"/>
        <w:ind w:firstLine="720"/>
        <w:jc w:val="left"/>
        <w:rPr>
          <w:rFonts w:cs="Times New Roman"/>
          <w:bCs/>
          <w:szCs w:val="24"/>
          <w:lang w:eastAsia="en-PH"/>
        </w:rPr>
      </w:pPr>
    </w:p>
    <w:p w14:paraId="593B1B4E" w14:textId="040B3DAA" w:rsidR="002363FA" w:rsidRPr="00546FBC" w:rsidRDefault="002363FA" w:rsidP="00C24D39">
      <w:pPr>
        <w:spacing w:after="160" w:line="259" w:lineRule="auto"/>
        <w:ind w:firstLine="720"/>
        <w:jc w:val="left"/>
        <w:rPr>
          <w:rFonts w:cs="Times New Roman"/>
          <w:bCs/>
          <w:szCs w:val="24"/>
          <w:lang w:eastAsia="en-PH"/>
        </w:rPr>
      </w:pPr>
    </w:p>
    <w:p w14:paraId="3E495EA0" w14:textId="1FBFFEFD" w:rsidR="002363FA" w:rsidRPr="00546FBC" w:rsidRDefault="002363FA" w:rsidP="00C24D39">
      <w:pPr>
        <w:spacing w:after="160" w:line="259" w:lineRule="auto"/>
        <w:ind w:firstLine="720"/>
        <w:jc w:val="left"/>
        <w:rPr>
          <w:rFonts w:cs="Times New Roman"/>
          <w:bCs/>
          <w:szCs w:val="24"/>
          <w:lang w:eastAsia="en-PH"/>
        </w:rPr>
      </w:pPr>
    </w:p>
    <w:p w14:paraId="23A5E1BD" w14:textId="7216B264" w:rsidR="002363FA" w:rsidRPr="00546FBC" w:rsidRDefault="002363FA"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2640" behindDoc="1" locked="0" layoutInCell="1" allowOverlap="1" wp14:anchorId="2800B1AD" wp14:editId="201BF031">
            <wp:simplePos x="0" y="0"/>
            <wp:positionH relativeFrom="column">
              <wp:posOffset>342900</wp:posOffset>
            </wp:positionH>
            <wp:positionV relativeFrom="paragraph">
              <wp:posOffset>-15240</wp:posOffset>
            </wp:positionV>
            <wp:extent cx="4914900" cy="5211273"/>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41302" w14:textId="7ECED799" w:rsidR="002363FA" w:rsidRPr="00546FBC" w:rsidRDefault="002363FA" w:rsidP="00C24D39">
      <w:pPr>
        <w:spacing w:after="160" w:line="259" w:lineRule="auto"/>
        <w:ind w:firstLine="720"/>
        <w:jc w:val="left"/>
        <w:rPr>
          <w:rFonts w:cs="Times New Roman"/>
          <w:bCs/>
          <w:szCs w:val="24"/>
          <w:lang w:eastAsia="en-PH"/>
        </w:rPr>
      </w:pPr>
    </w:p>
    <w:p w14:paraId="4D4D4567" w14:textId="286C6BB8" w:rsidR="002363FA" w:rsidRPr="00546FBC" w:rsidRDefault="002363FA" w:rsidP="00C24D39">
      <w:pPr>
        <w:spacing w:after="160" w:line="259" w:lineRule="auto"/>
        <w:ind w:firstLine="720"/>
        <w:jc w:val="left"/>
        <w:rPr>
          <w:rFonts w:cs="Times New Roman"/>
          <w:bCs/>
          <w:szCs w:val="24"/>
          <w:lang w:eastAsia="en-PH"/>
        </w:rPr>
      </w:pPr>
    </w:p>
    <w:p w14:paraId="626D2984" w14:textId="6EF96EA5" w:rsidR="002363FA" w:rsidRPr="00546FBC" w:rsidRDefault="002363FA" w:rsidP="00C24D39">
      <w:pPr>
        <w:spacing w:after="160" w:line="259" w:lineRule="auto"/>
        <w:ind w:firstLine="720"/>
        <w:jc w:val="left"/>
        <w:rPr>
          <w:rFonts w:cs="Times New Roman"/>
          <w:bCs/>
          <w:szCs w:val="24"/>
          <w:lang w:eastAsia="en-PH"/>
        </w:rPr>
      </w:pPr>
    </w:p>
    <w:p w14:paraId="71210A60" w14:textId="1B97FFAF" w:rsidR="002363FA" w:rsidRPr="00546FBC" w:rsidRDefault="002363FA" w:rsidP="00C24D39">
      <w:pPr>
        <w:spacing w:after="160" w:line="259" w:lineRule="auto"/>
        <w:ind w:firstLine="720"/>
        <w:jc w:val="left"/>
        <w:rPr>
          <w:rFonts w:cs="Times New Roman"/>
          <w:bCs/>
          <w:szCs w:val="24"/>
          <w:lang w:eastAsia="en-PH"/>
        </w:rPr>
      </w:pPr>
    </w:p>
    <w:p w14:paraId="3138AB53" w14:textId="66116551" w:rsidR="002363FA" w:rsidRPr="00546FBC" w:rsidRDefault="002363FA" w:rsidP="00C24D39">
      <w:pPr>
        <w:spacing w:after="160" w:line="259" w:lineRule="auto"/>
        <w:ind w:firstLine="720"/>
        <w:jc w:val="left"/>
        <w:rPr>
          <w:rFonts w:cs="Times New Roman"/>
          <w:bCs/>
          <w:szCs w:val="24"/>
          <w:lang w:eastAsia="en-PH"/>
        </w:rPr>
      </w:pPr>
    </w:p>
    <w:p w14:paraId="4468D048" w14:textId="77777777" w:rsidR="002363FA" w:rsidRPr="00546FBC" w:rsidRDefault="002363FA" w:rsidP="00C24D39">
      <w:pPr>
        <w:spacing w:after="160" w:line="259" w:lineRule="auto"/>
        <w:ind w:firstLine="720"/>
        <w:jc w:val="left"/>
        <w:rPr>
          <w:rFonts w:cs="Times New Roman"/>
          <w:bCs/>
          <w:szCs w:val="24"/>
          <w:lang w:eastAsia="en-PH"/>
        </w:rPr>
      </w:pPr>
    </w:p>
    <w:p w14:paraId="380D9BEA" w14:textId="77777777" w:rsidR="002363FA" w:rsidRPr="00546FBC" w:rsidRDefault="002363FA" w:rsidP="00C24D39">
      <w:pPr>
        <w:spacing w:after="160" w:line="259" w:lineRule="auto"/>
        <w:ind w:firstLine="720"/>
        <w:jc w:val="left"/>
        <w:rPr>
          <w:rFonts w:cs="Times New Roman"/>
          <w:bCs/>
          <w:szCs w:val="24"/>
          <w:lang w:eastAsia="en-PH"/>
        </w:rPr>
      </w:pPr>
    </w:p>
    <w:p w14:paraId="4B9A2990" w14:textId="77777777" w:rsidR="002363FA" w:rsidRPr="00546FBC" w:rsidRDefault="002363FA" w:rsidP="00C24D39">
      <w:pPr>
        <w:spacing w:after="160" w:line="259" w:lineRule="auto"/>
        <w:ind w:firstLine="720"/>
        <w:jc w:val="left"/>
        <w:rPr>
          <w:rFonts w:cs="Times New Roman"/>
          <w:bCs/>
          <w:szCs w:val="24"/>
          <w:lang w:eastAsia="en-PH"/>
        </w:rPr>
      </w:pPr>
    </w:p>
    <w:p w14:paraId="586577C0" w14:textId="77777777" w:rsidR="002363FA" w:rsidRPr="00546FBC" w:rsidRDefault="002363FA" w:rsidP="00C24D39">
      <w:pPr>
        <w:spacing w:after="160" w:line="259" w:lineRule="auto"/>
        <w:ind w:firstLine="720"/>
        <w:jc w:val="left"/>
        <w:rPr>
          <w:rFonts w:cs="Times New Roman"/>
          <w:bCs/>
          <w:szCs w:val="24"/>
          <w:lang w:eastAsia="en-PH"/>
        </w:rPr>
      </w:pPr>
    </w:p>
    <w:p w14:paraId="413C1AB3" w14:textId="77777777" w:rsidR="002363FA" w:rsidRPr="00546FBC" w:rsidRDefault="002363FA" w:rsidP="00C24D39">
      <w:pPr>
        <w:spacing w:after="160" w:line="259" w:lineRule="auto"/>
        <w:ind w:firstLine="720"/>
        <w:jc w:val="left"/>
        <w:rPr>
          <w:rFonts w:cs="Times New Roman"/>
          <w:bCs/>
          <w:szCs w:val="24"/>
          <w:lang w:eastAsia="en-PH"/>
        </w:rPr>
      </w:pPr>
    </w:p>
    <w:p w14:paraId="587F47F5" w14:textId="77777777" w:rsidR="002363FA" w:rsidRPr="00546FBC" w:rsidRDefault="002363FA" w:rsidP="00C24D39">
      <w:pPr>
        <w:spacing w:after="160" w:line="259" w:lineRule="auto"/>
        <w:ind w:firstLine="720"/>
        <w:jc w:val="left"/>
        <w:rPr>
          <w:rFonts w:cs="Times New Roman"/>
          <w:bCs/>
          <w:szCs w:val="24"/>
          <w:lang w:eastAsia="en-PH"/>
        </w:rPr>
      </w:pPr>
    </w:p>
    <w:p w14:paraId="47AE13B0" w14:textId="77777777" w:rsidR="002363FA" w:rsidRPr="00546FBC" w:rsidRDefault="002363FA" w:rsidP="00C24D39">
      <w:pPr>
        <w:spacing w:after="160" w:line="259" w:lineRule="auto"/>
        <w:ind w:firstLine="720"/>
        <w:jc w:val="left"/>
        <w:rPr>
          <w:rFonts w:cs="Times New Roman"/>
          <w:bCs/>
          <w:szCs w:val="24"/>
          <w:lang w:eastAsia="en-PH"/>
        </w:rPr>
      </w:pPr>
    </w:p>
    <w:p w14:paraId="42F90AF3" w14:textId="77777777" w:rsidR="002363FA" w:rsidRPr="00546FBC" w:rsidRDefault="002363FA" w:rsidP="00C24D39">
      <w:pPr>
        <w:spacing w:after="160" w:line="259" w:lineRule="auto"/>
        <w:ind w:firstLine="720"/>
        <w:jc w:val="left"/>
        <w:rPr>
          <w:rFonts w:cs="Times New Roman"/>
          <w:bCs/>
          <w:szCs w:val="24"/>
          <w:lang w:eastAsia="en-PH"/>
        </w:rPr>
      </w:pPr>
    </w:p>
    <w:p w14:paraId="32C36C8A" w14:textId="77777777" w:rsidR="002363FA" w:rsidRPr="00546FBC" w:rsidRDefault="002363FA" w:rsidP="00C24D39">
      <w:pPr>
        <w:spacing w:after="160" w:line="259" w:lineRule="auto"/>
        <w:ind w:firstLine="720"/>
        <w:jc w:val="left"/>
        <w:rPr>
          <w:rFonts w:cs="Times New Roman"/>
          <w:bCs/>
          <w:szCs w:val="24"/>
          <w:lang w:eastAsia="en-PH"/>
        </w:rPr>
      </w:pPr>
    </w:p>
    <w:p w14:paraId="243A544A" w14:textId="77777777" w:rsidR="002363FA" w:rsidRPr="00546FBC" w:rsidRDefault="002363FA" w:rsidP="00C24D39">
      <w:pPr>
        <w:spacing w:after="160" w:line="259" w:lineRule="auto"/>
        <w:ind w:firstLine="720"/>
        <w:jc w:val="left"/>
        <w:rPr>
          <w:rFonts w:cs="Times New Roman"/>
          <w:bCs/>
          <w:szCs w:val="24"/>
          <w:lang w:eastAsia="en-PH"/>
        </w:rPr>
      </w:pPr>
    </w:p>
    <w:p w14:paraId="2BAFCCE2" w14:textId="77777777" w:rsidR="002363FA" w:rsidRPr="00546FBC" w:rsidRDefault="002363FA" w:rsidP="00C24D39">
      <w:pPr>
        <w:spacing w:after="160" w:line="259" w:lineRule="auto"/>
        <w:ind w:firstLine="720"/>
        <w:jc w:val="left"/>
        <w:rPr>
          <w:rFonts w:cs="Times New Roman"/>
          <w:bCs/>
          <w:szCs w:val="24"/>
          <w:lang w:eastAsia="en-PH"/>
        </w:rPr>
      </w:pPr>
    </w:p>
    <w:p w14:paraId="34781BEA" w14:textId="77777777" w:rsidR="002363FA" w:rsidRPr="00546FBC" w:rsidRDefault="002363FA" w:rsidP="00C24D39">
      <w:pPr>
        <w:spacing w:after="160" w:line="259" w:lineRule="auto"/>
        <w:ind w:firstLine="720"/>
        <w:jc w:val="left"/>
        <w:rPr>
          <w:rFonts w:cs="Times New Roman"/>
          <w:bCs/>
          <w:szCs w:val="24"/>
          <w:lang w:eastAsia="en-PH"/>
        </w:rPr>
      </w:pPr>
    </w:p>
    <w:p w14:paraId="65AAFE91" w14:textId="154E8CF6"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50</w:t>
      </w:r>
      <w:r w:rsidRPr="00546FBC">
        <w:rPr>
          <w:rFonts w:cs="Times New Roman"/>
          <w:bCs/>
          <w:szCs w:val="24"/>
          <w:lang w:eastAsia="en-PH"/>
        </w:rPr>
        <w:t>: Activity Diagram of Search and Update Batch of Batch Management Module Use Case</w:t>
      </w:r>
    </w:p>
    <w:p w14:paraId="19E9DE63" w14:textId="77777777" w:rsidR="002363FA" w:rsidRPr="00546FBC" w:rsidRDefault="002363FA" w:rsidP="00C24D39">
      <w:pPr>
        <w:spacing w:after="160" w:line="259" w:lineRule="auto"/>
        <w:ind w:firstLine="720"/>
        <w:jc w:val="left"/>
        <w:rPr>
          <w:rFonts w:cs="Times New Roman"/>
          <w:bCs/>
          <w:szCs w:val="24"/>
          <w:lang w:eastAsia="en-PH"/>
        </w:rPr>
      </w:pPr>
    </w:p>
    <w:p w14:paraId="31D6A73C" w14:textId="77777777" w:rsidR="002363FA" w:rsidRPr="00546FBC" w:rsidRDefault="002363FA" w:rsidP="00C24D39">
      <w:pPr>
        <w:spacing w:after="160" w:line="259" w:lineRule="auto"/>
        <w:ind w:firstLine="720"/>
        <w:jc w:val="left"/>
        <w:rPr>
          <w:rFonts w:cs="Times New Roman"/>
          <w:bCs/>
          <w:szCs w:val="24"/>
          <w:lang w:eastAsia="en-PH"/>
        </w:rPr>
      </w:pPr>
    </w:p>
    <w:p w14:paraId="6406368F" w14:textId="5DB24773" w:rsidR="002363FA" w:rsidRPr="00546FBC" w:rsidRDefault="002363FA" w:rsidP="00C24D39">
      <w:pPr>
        <w:spacing w:after="160" w:line="259" w:lineRule="auto"/>
        <w:ind w:firstLine="720"/>
        <w:jc w:val="left"/>
        <w:rPr>
          <w:rFonts w:cs="Times New Roman"/>
          <w:bCs/>
          <w:szCs w:val="24"/>
          <w:lang w:eastAsia="en-PH"/>
        </w:rPr>
      </w:pPr>
    </w:p>
    <w:p w14:paraId="1B6BFE84" w14:textId="190FCB79" w:rsidR="00FF4947" w:rsidRPr="00546FBC" w:rsidRDefault="00FF4947" w:rsidP="00C24D39">
      <w:pPr>
        <w:spacing w:after="160" w:line="259" w:lineRule="auto"/>
        <w:ind w:firstLine="720"/>
        <w:jc w:val="left"/>
        <w:rPr>
          <w:rFonts w:cs="Times New Roman"/>
          <w:bCs/>
          <w:szCs w:val="24"/>
          <w:lang w:eastAsia="en-PH"/>
        </w:rPr>
      </w:pPr>
    </w:p>
    <w:p w14:paraId="0DFD994E" w14:textId="54EF0F97" w:rsidR="00FF4947" w:rsidRPr="00546FBC" w:rsidRDefault="00FF4947" w:rsidP="00C24D39">
      <w:pPr>
        <w:spacing w:after="160" w:line="259" w:lineRule="auto"/>
        <w:ind w:firstLine="720"/>
        <w:jc w:val="left"/>
        <w:rPr>
          <w:rFonts w:cs="Times New Roman"/>
          <w:bCs/>
          <w:szCs w:val="24"/>
          <w:lang w:eastAsia="en-PH"/>
        </w:rPr>
      </w:pPr>
    </w:p>
    <w:p w14:paraId="7235EDEB" w14:textId="19F536F3" w:rsidR="00FF4947" w:rsidRPr="00546FBC" w:rsidRDefault="00FF4947" w:rsidP="00C24D39">
      <w:pPr>
        <w:spacing w:after="160" w:line="259" w:lineRule="auto"/>
        <w:ind w:firstLine="720"/>
        <w:jc w:val="left"/>
        <w:rPr>
          <w:rFonts w:cs="Times New Roman"/>
          <w:bCs/>
          <w:szCs w:val="24"/>
          <w:lang w:eastAsia="en-PH"/>
        </w:rPr>
      </w:pPr>
    </w:p>
    <w:p w14:paraId="6F49D560" w14:textId="7E8BC08D" w:rsidR="00FF4947" w:rsidRPr="00546FBC" w:rsidRDefault="00FF4947" w:rsidP="00C24D39">
      <w:pPr>
        <w:spacing w:after="160" w:line="259" w:lineRule="auto"/>
        <w:ind w:firstLine="720"/>
        <w:jc w:val="left"/>
        <w:rPr>
          <w:rFonts w:cs="Times New Roman"/>
          <w:bCs/>
          <w:szCs w:val="24"/>
          <w:lang w:eastAsia="en-PH"/>
        </w:rPr>
      </w:pPr>
    </w:p>
    <w:p w14:paraId="5266EB04" w14:textId="5152D3CA" w:rsidR="00FF4947" w:rsidRPr="00546FBC" w:rsidRDefault="00FF4947" w:rsidP="00C24D39">
      <w:pPr>
        <w:spacing w:after="160" w:line="259" w:lineRule="auto"/>
        <w:ind w:firstLine="720"/>
        <w:jc w:val="left"/>
        <w:rPr>
          <w:rFonts w:cs="Times New Roman"/>
          <w:bCs/>
          <w:szCs w:val="24"/>
          <w:lang w:eastAsia="en-PH"/>
        </w:rPr>
      </w:pPr>
    </w:p>
    <w:p w14:paraId="7193D654" w14:textId="4F924E93" w:rsidR="00FF4947" w:rsidRPr="00546FBC" w:rsidRDefault="00FF4947" w:rsidP="00C24D39">
      <w:pPr>
        <w:spacing w:after="160" w:line="259" w:lineRule="auto"/>
        <w:ind w:firstLine="720"/>
        <w:jc w:val="left"/>
        <w:rPr>
          <w:rFonts w:cs="Times New Roman"/>
          <w:bCs/>
          <w:szCs w:val="24"/>
          <w:lang w:eastAsia="en-PH"/>
        </w:rPr>
      </w:pPr>
    </w:p>
    <w:p w14:paraId="3ADD3332" w14:textId="43982292" w:rsidR="00FF4947" w:rsidRPr="00546FBC" w:rsidRDefault="00FF4947"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3664" behindDoc="1" locked="0" layoutInCell="1" allowOverlap="1" wp14:anchorId="7170B476" wp14:editId="6ADA5B91">
            <wp:simplePos x="0" y="0"/>
            <wp:positionH relativeFrom="column">
              <wp:posOffset>457300</wp:posOffset>
            </wp:positionH>
            <wp:positionV relativeFrom="paragraph">
              <wp:posOffset>0</wp:posOffset>
            </wp:positionV>
            <wp:extent cx="4572000" cy="4847696"/>
            <wp:effectExtent l="0" t="0" r="0" b="0"/>
            <wp:wrapNone/>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55C76" w14:textId="4431BFCE" w:rsidR="00FF4947" w:rsidRPr="00546FBC" w:rsidRDefault="00FF4947" w:rsidP="00C24D39">
      <w:pPr>
        <w:spacing w:after="160" w:line="259" w:lineRule="auto"/>
        <w:ind w:firstLine="720"/>
        <w:jc w:val="left"/>
        <w:rPr>
          <w:rFonts w:cs="Times New Roman"/>
          <w:bCs/>
          <w:szCs w:val="24"/>
          <w:lang w:eastAsia="en-PH"/>
        </w:rPr>
      </w:pPr>
    </w:p>
    <w:p w14:paraId="20FAEC64" w14:textId="554B8474" w:rsidR="00FF4947" w:rsidRPr="00546FBC" w:rsidRDefault="00FF4947" w:rsidP="00C24D39">
      <w:pPr>
        <w:spacing w:after="160" w:line="259" w:lineRule="auto"/>
        <w:ind w:firstLine="720"/>
        <w:jc w:val="left"/>
        <w:rPr>
          <w:rFonts w:cs="Times New Roman"/>
          <w:bCs/>
          <w:szCs w:val="24"/>
          <w:lang w:eastAsia="en-PH"/>
        </w:rPr>
      </w:pPr>
    </w:p>
    <w:p w14:paraId="4D2544F6" w14:textId="624C3BC5" w:rsidR="00FF4947" w:rsidRPr="00546FBC" w:rsidRDefault="00FF4947" w:rsidP="00C24D39">
      <w:pPr>
        <w:spacing w:after="160" w:line="259" w:lineRule="auto"/>
        <w:ind w:firstLine="720"/>
        <w:jc w:val="left"/>
        <w:rPr>
          <w:rFonts w:cs="Times New Roman"/>
          <w:bCs/>
          <w:szCs w:val="24"/>
          <w:lang w:eastAsia="en-PH"/>
        </w:rPr>
      </w:pPr>
    </w:p>
    <w:p w14:paraId="219DD407" w14:textId="4254C247" w:rsidR="00FF4947" w:rsidRPr="00546FBC" w:rsidRDefault="00FF4947" w:rsidP="00C24D39">
      <w:pPr>
        <w:spacing w:after="160" w:line="259" w:lineRule="auto"/>
        <w:ind w:firstLine="720"/>
        <w:jc w:val="left"/>
        <w:rPr>
          <w:rFonts w:cs="Times New Roman"/>
          <w:bCs/>
          <w:szCs w:val="24"/>
          <w:lang w:eastAsia="en-PH"/>
        </w:rPr>
      </w:pPr>
    </w:p>
    <w:p w14:paraId="48AE0545" w14:textId="570CFBFC" w:rsidR="00FF4947" w:rsidRPr="00546FBC" w:rsidRDefault="00FF4947" w:rsidP="00C24D39">
      <w:pPr>
        <w:spacing w:after="160" w:line="259" w:lineRule="auto"/>
        <w:ind w:firstLine="720"/>
        <w:jc w:val="left"/>
        <w:rPr>
          <w:rFonts w:cs="Times New Roman"/>
          <w:bCs/>
          <w:szCs w:val="24"/>
          <w:lang w:eastAsia="en-PH"/>
        </w:rPr>
      </w:pPr>
    </w:p>
    <w:p w14:paraId="282BDD2C" w14:textId="35D0A6AB" w:rsidR="00FF4947" w:rsidRPr="00546FBC" w:rsidRDefault="00FF4947" w:rsidP="00C24D39">
      <w:pPr>
        <w:spacing w:after="160" w:line="259" w:lineRule="auto"/>
        <w:ind w:firstLine="720"/>
        <w:jc w:val="left"/>
        <w:rPr>
          <w:rFonts w:cs="Times New Roman"/>
          <w:bCs/>
          <w:szCs w:val="24"/>
          <w:lang w:eastAsia="en-PH"/>
        </w:rPr>
      </w:pPr>
    </w:p>
    <w:p w14:paraId="2096C51D" w14:textId="5314BEF4" w:rsidR="00FF4947" w:rsidRPr="00546FBC" w:rsidRDefault="00FF4947" w:rsidP="00C24D39">
      <w:pPr>
        <w:spacing w:after="160" w:line="259" w:lineRule="auto"/>
        <w:ind w:firstLine="720"/>
        <w:jc w:val="left"/>
        <w:rPr>
          <w:rFonts w:cs="Times New Roman"/>
          <w:bCs/>
          <w:szCs w:val="24"/>
          <w:lang w:eastAsia="en-PH"/>
        </w:rPr>
      </w:pPr>
    </w:p>
    <w:p w14:paraId="5DEE732D" w14:textId="1FC56BB4" w:rsidR="00FF4947" w:rsidRPr="00546FBC" w:rsidRDefault="00FF4947" w:rsidP="00C24D39">
      <w:pPr>
        <w:spacing w:after="160" w:line="259" w:lineRule="auto"/>
        <w:ind w:firstLine="720"/>
        <w:jc w:val="left"/>
        <w:rPr>
          <w:rFonts w:cs="Times New Roman"/>
          <w:bCs/>
          <w:szCs w:val="24"/>
          <w:lang w:eastAsia="en-PH"/>
        </w:rPr>
      </w:pPr>
    </w:p>
    <w:p w14:paraId="73C19082" w14:textId="63D1CD4D" w:rsidR="00FF4947" w:rsidRPr="00546FBC" w:rsidRDefault="00FF4947" w:rsidP="00C24D39">
      <w:pPr>
        <w:spacing w:after="160" w:line="259" w:lineRule="auto"/>
        <w:ind w:firstLine="720"/>
        <w:jc w:val="left"/>
        <w:rPr>
          <w:rFonts w:cs="Times New Roman"/>
          <w:bCs/>
          <w:szCs w:val="24"/>
          <w:lang w:eastAsia="en-PH"/>
        </w:rPr>
      </w:pPr>
    </w:p>
    <w:p w14:paraId="02BDE967" w14:textId="4AAFD382" w:rsidR="00FF4947" w:rsidRPr="00546FBC" w:rsidRDefault="00FF4947" w:rsidP="00C24D39">
      <w:pPr>
        <w:spacing w:after="160" w:line="259" w:lineRule="auto"/>
        <w:ind w:firstLine="720"/>
        <w:jc w:val="left"/>
        <w:rPr>
          <w:rFonts w:cs="Times New Roman"/>
          <w:bCs/>
          <w:szCs w:val="24"/>
          <w:lang w:eastAsia="en-PH"/>
        </w:rPr>
      </w:pPr>
    </w:p>
    <w:p w14:paraId="5651F9D2" w14:textId="21E9C4BC" w:rsidR="00FF4947" w:rsidRPr="00546FBC" w:rsidRDefault="00FF4947" w:rsidP="00C24D39">
      <w:pPr>
        <w:spacing w:after="160" w:line="259" w:lineRule="auto"/>
        <w:ind w:firstLine="720"/>
        <w:jc w:val="left"/>
        <w:rPr>
          <w:rFonts w:cs="Times New Roman"/>
          <w:bCs/>
          <w:szCs w:val="24"/>
          <w:lang w:eastAsia="en-PH"/>
        </w:rPr>
      </w:pPr>
    </w:p>
    <w:p w14:paraId="202D12CD" w14:textId="7C370648" w:rsidR="00FF4947" w:rsidRPr="00546FBC" w:rsidRDefault="00FF4947" w:rsidP="00C24D39">
      <w:pPr>
        <w:spacing w:after="160" w:line="259" w:lineRule="auto"/>
        <w:ind w:firstLine="720"/>
        <w:jc w:val="left"/>
        <w:rPr>
          <w:rFonts w:cs="Times New Roman"/>
          <w:bCs/>
          <w:szCs w:val="24"/>
          <w:lang w:eastAsia="en-PH"/>
        </w:rPr>
      </w:pPr>
    </w:p>
    <w:p w14:paraId="65F8E0C1" w14:textId="17D33BD6" w:rsidR="00FF4947" w:rsidRPr="00546FBC" w:rsidRDefault="00FF4947" w:rsidP="00C24D39">
      <w:pPr>
        <w:spacing w:after="160" w:line="259" w:lineRule="auto"/>
        <w:ind w:firstLine="720"/>
        <w:jc w:val="left"/>
        <w:rPr>
          <w:rFonts w:cs="Times New Roman"/>
          <w:bCs/>
          <w:szCs w:val="24"/>
          <w:lang w:eastAsia="en-PH"/>
        </w:rPr>
      </w:pPr>
    </w:p>
    <w:p w14:paraId="1DAB2D8D" w14:textId="61206581" w:rsidR="00FF4947" w:rsidRPr="00546FBC" w:rsidRDefault="00FF4947" w:rsidP="00C24D39">
      <w:pPr>
        <w:spacing w:after="160" w:line="259" w:lineRule="auto"/>
        <w:ind w:firstLine="720"/>
        <w:jc w:val="left"/>
        <w:rPr>
          <w:rFonts w:cs="Times New Roman"/>
          <w:bCs/>
          <w:szCs w:val="24"/>
          <w:lang w:eastAsia="en-PH"/>
        </w:rPr>
      </w:pPr>
    </w:p>
    <w:p w14:paraId="32E2F881" w14:textId="77777777" w:rsidR="00FF4947" w:rsidRPr="00546FBC" w:rsidRDefault="00FF4947" w:rsidP="00C24D39">
      <w:pPr>
        <w:spacing w:after="160" w:line="259" w:lineRule="auto"/>
        <w:ind w:firstLine="720"/>
        <w:jc w:val="left"/>
        <w:rPr>
          <w:rFonts w:cs="Times New Roman"/>
          <w:bCs/>
          <w:szCs w:val="24"/>
          <w:lang w:eastAsia="en-PH"/>
        </w:rPr>
      </w:pPr>
    </w:p>
    <w:p w14:paraId="50319893" w14:textId="19B72A2E" w:rsidR="00FF4947" w:rsidRPr="00546FBC" w:rsidRDefault="00FF4947" w:rsidP="00C24D39">
      <w:pPr>
        <w:spacing w:after="160" w:line="259" w:lineRule="auto"/>
        <w:ind w:firstLine="720"/>
        <w:jc w:val="left"/>
        <w:rPr>
          <w:rFonts w:cs="Times New Roman"/>
          <w:bCs/>
          <w:szCs w:val="24"/>
          <w:lang w:eastAsia="en-PH"/>
        </w:rPr>
      </w:pPr>
    </w:p>
    <w:p w14:paraId="3EC68671" w14:textId="5227BB99" w:rsidR="00FF4947" w:rsidRPr="00546FBC" w:rsidRDefault="00FF4947" w:rsidP="00FF494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51</w:t>
      </w:r>
      <w:r w:rsidRPr="00546FBC">
        <w:rPr>
          <w:rFonts w:cs="Times New Roman"/>
          <w:bCs/>
          <w:szCs w:val="24"/>
          <w:lang w:eastAsia="en-PH"/>
        </w:rPr>
        <w:t>: Activity Diagram of Search and Remove Batch of Batch Management Module Use Case</w:t>
      </w:r>
    </w:p>
    <w:p w14:paraId="22D9D3F8" w14:textId="19A59FD9" w:rsidR="00FF4947" w:rsidRPr="00546FBC" w:rsidRDefault="00FF4947" w:rsidP="00C24D39">
      <w:pPr>
        <w:spacing w:after="160" w:line="259" w:lineRule="auto"/>
        <w:ind w:firstLine="720"/>
        <w:jc w:val="left"/>
        <w:rPr>
          <w:rFonts w:cs="Times New Roman"/>
          <w:bCs/>
          <w:szCs w:val="24"/>
          <w:lang w:eastAsia="en-PH"/>
        </w:rPr>
      </w:pPr>
    </w:p>
    <w:p w14:paraId="01F1F7A4" w14:textId="3AB5FDB5" w:rsidR="00FF4947" w:rsidRPr="00546FBC" w:rsidRDefault="00FF4947" w:rsidP="00C24D39">
      <w:pPr>
        <w:spacing w:after="160" w:line="259" w:lineRule="auto"/>
        <w:ind w:firstLine="720"/>
        <w:jc w:val="left"/>
        <w:rPr>
          <w:rFonts w:cs="Times New Roman"/>
          <w:bCs/>
          <w:szCs w:val="24"/>
          <w:lang w:eastAsia="en-PH"/>
        </w:rPr>
      </w:pPr>
    </w:p>
    <w:p w14:paraId="72D2EC42" w14:textId="20BE9936" w:rsidR="00FF4947" w:rsidRPr="00546FBC" w:rsidRDefault="00FF4947" w:rsidP="00C24D39">
      <w:pPr>
        <w:spacing w:after="160" w:line="259" w:lineRule="auto"/>
        <w:ind w:firstLine="720"/>
        <w:jc w:val="left"/>
        <w:rPr>
          <w:rFonts w:cs="Times New Roman"/>
          <w:bCs/>
          <w:szCs w:val="24"/>
          <w:lang w:eastAsia="en-PH"/>
        </w:rPr>
      </w:pPr>
    </w:p>
    <w:p w14:paraId="4B08828F" w14:textId="20858EE7" w:rsidR="00FF4947" w:rsidRPr="00546FBC" w:rsidRDefault="00FF4947" w:rsidP="00C24D39">
      <w:pPr>
        <w:spacing w:after="160" w:line="259" w:lineRule="auto"/>
        <w:ind w:firstLine="720"/>
        <w:jc w:val="left"/>
        <w:rPr>
          <w:rFonts w:cs="Times New Roman"/>
          <w:bCs/>
          <w:szCs w:val="24"/>
          <w:lang w:eastAsia="en-PH"/>
        </w:rPr>
      </w:pPr>
    </w:p>
    <w:p w14:paraId="3EC7FD6C" w14:textId="1951F958" w:rsidR="00FF4947" w:rsidRPr="00546FBC" w:rsidRDefault="00FF4947" w:rsidP="00C24D39">
      <w:pPr>
        <w:spacing w:after="160" w:line="259" w:lineRule="auto"/>
        <w:ind w:firstLine="720"/>
        <w:jc w:val="left"/>
        <w:rPr>
          <w:rFonts w:cs="Times New Roman"/>
          <w:bCs/>
          <w:szCs w:val="24"/>
          <w:lang w:eastAsia="en-PH"/>
        </w:rPr>
      </w:pPr>
    </w:p>
    <w:p w14:paraId="78D76807" w14:textId="7ABEC42F" w:rsidR="00FF4947" w:rsidRPr="00546FBC" w:rsidRDefault="00FF4947" w:rsidP="00C24D39">
      <w:pPr>
        <w:spacing w:after="160" w:line="259" w:lineRule="auto"/>
        <w:ind w:firstLine="720"/>
        <w:jc w:val="left"/>
        <w:rPr>
          <w:rFonts w:cs="Times New Roman"/>
          <w:bCs/>
          <w:szCs w:val="24"/>
          <w:lang w:eastAsia="en-PH"/>
        </w:rPr>
      </w:pPr>
    </w:p>
    <w:p w14:paraId="037931CB" w14:textId="0B870F63" w:rsidR="00FF4947" w:rsidRPr="00546FBC" w:rsidRDefault="00FF4947" w:rsidP="00C24D39">
      <w:pPr>
        <w:spacing w:after="160" w:line="259" w:lineRule="auto"/>
        <w:ind w:firstLine="720"/>
        <w:jc w:val="left"/>
        <w:rPr>
          <w:rFonts w:cs="Times New Roman"/>
          <w:bCs/>
          <w:szCs w:val="24"/>
          <w:lang w:eastAsia="en-PH"/>
        </w:rPr>
      </w:pPr>
    </w:p>
    <w:p w14:paraId="57660B0D" w14:textId="00C2D382" w:rsidR="00FE0727" w:rsidRPr="00546FBC" w:rsidRDefault="00FE0727" w:rsidP="00C24D39">
      <w:pPr>
        <w:spacing w:after="160" w:line="259" w:lineRule="auto"/>
        <w:ind w:firstLine="720"/>
        <w:jc w:val="left"/>
        <w:rPr>
          <w:rFonts w:cs="Times New Roman"/>
          <w:bCs/>
          <w:szCs w:val="24"/>
          <w:lang w:eastAsia="en-PH"/>
        </w:rPr>
      </w:pPr>
    </w:p>
    <w:p w14:paraId="7637C46E" w14:textId="77777777" w:rsidR="002363FA" w:rsidRPr="00546FBC" w:rsidRDefault="002363FA" w:rsidP="00FE0727">
      <w:pPr>
        <w:spacing w:after="160" w:line="259" w:lineRule="auto"/>
        <w:jc w:val="left"/>
        <w:rPr>
          <w:rFonts w:cs="Times New Roman"/>
          <w:bCs/>
          <w:szCs w:val="24"/>
          <w:lang w:eastAsia="en-PH"/>
        </w:rPr>
      </w:pPr>
    </w:p>
    <w:p w14:paraId="53D6361C" w14:textId="5D67E7E2"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Breed Management Module</w:t>
      </w:r>
    </w:p>
    <w:tbl>
      <w:tblPr>
        <w:tblStyle w:val="TableGrid"/>
        <w:tblW w:w="7938" w:type="dxa"/>
        <w:tblInd w:w="704" w:type="dxa"/>
        <w:tblLook w:val="04A0" w:firstRow="1" w:lastRow="0" w:firstColumn="1" w:lastColumn="0" w:noHBand="0" w:noVBand="1"/>
      </w:tblPr>
      <w:tblGrid>
        <w:gridCol w:w="2322"/>
        <w:gridCol w:w="2948"/>
        <w:gridCol w:w="2668"/>
      </w:tblGrid>
      <w:tr w:rsidR="001B1EA3" w:rsidRPr="00546FBC" w14:paraId="2835191F" w14:textId="77777777" w:rsidTr="001E5884">
        <w:trPr>
          <w:trHeight w:val="362"/>
        </w:trPr>
        <w:tc>
          <w:tcPr>
            <w:tcW w:w="2322" w:type="dxa"/>
          </w:tcPr>
          <w:p w14:paraId="0B82A0D6" w14:textId="77777777" w:rsidR="001B1EA3" w:rsidRPr="00546FBC" w:rsidRDefault="001B1EA3" w:rsidP="001E5884">
            <w:pPr>
              <w:spacing w:line="360" w:lineRule="auto"/>
              <w:rPr>
                <w:szCs w:val="24"/>
              </w:rPr>
            </w:pPr>
            <w:r w:rsidRPr="00546FBC">
              <w:rPr>
                <w:szCs w:val="24"/>
              </w:rPr>
              <w:t>Use Case</w:t>
            </w:r>
          </w:p>
        </w:tc>
        <w:tc>
          <w:tcPr>
            <w:tcW w:w="2948" w:type="dxa"/>
          </w:tcPr>
          <w:p w14:paraId="2D60FA46" w14:textId="77777777" w:rsidR="001B1EA3" w:rsidRPr="00546FBC" w:rsidRDefault="001B1EA3" w:rsidP="001E5884">
            <w:pPr>
              <w:spacing w:line="360" w:lineRule="auto"/>
              <w:rPr>
                <w:szCs w:val="24"/>
              </w:rPr>
            </w:pPr>
            <w:r w:rsidRPr="00546FBC">
              <w:rPr>
                <w:szCs w:val="24"/>
              </w:rPr>
              <w:t>Description</w:t>
            </w:r>
          </w:p>
        </w:tc>
        <w:tc>
          <w:tcPr>
            <w:tcW w:w="2668" w:type="dxa"/>
          </w:tcPr>
          <w:p w14:paraId="7C6E22AC" w14:textId="77777777" w:rsidR="001B1EA3" w:rsidRPr="00546FBC" w:rsidRDefault="001B1EA3" w:rsidP="001E5884">
            <w:pPr>
              <w:spacing w:line="360" w:lineRule="auto"/>
              <w:rPr>
                <w:szCs w:val="24"/>
              </w:rPr>
            </w:pPr>
            <w:r w:rsidRPr="00546FBC">
              <w:t>User/Actor (Roles)</w:t>
            </w:r>
          </w:p>
        </w:tc>
      </w:tr>
      <w:tr w:rsidR="001B1EA3" w:rsidRPr="00546FBC" w14:paraId="2AFE7699" w14:textId="77777777" w:rsidTr="001E5884">
        <w:trPr>
          <w:trHeight w:val="739"/>
        </w:trPr>
        <w:tc>
          <w:tcPr>
            <w:tcW w:w="2322" w:type="dxa"/>
          </w:tcPr>
          <w:p w14:paraId="18117ED3" w14:textId="65130843" w:rsidR="001B1EA3" w:rsidRPr="00546FBC" w:rsidRDefault="001B1EA3" w:rsidP="001E5884">
            <w:pPr>
              <w:spacing w:line="360" w:lineRule="auto"/>
              <w:jc w:val="both"/>
              <w:rPr>
                <w:b w:val="0"/>
                <w:bCs/>
                <w:szCs w:val="24"/>
              </w:rPr>
            </w:pPr>
            <w:r w:rsidRPr="00546FBC">
              <w:rPr>
                <w:b w:val="0"/>
                <w:bCs/>
                <w:szCs w:val="24"/>
              </w:rPr>
              <w:t xml:space="preserve">Create Breed </w:t>
            </w:r>
          </w:p>
        </w:tc>
        <w:tc>
          <w:tcPr>
            <w:tcW w:w="2948" w:type="dxa"/>
          </w:tcPr>
          <w:p w14:paraId="723B1FD8" w14:textId="16ADC6F8" w:rsidR="001B1EA3" w:rsidRPr="00546FBC" w:rsidRDefault="001B1EA3" w:rsidP="001E5884">
            <w:pPr>
              <w:spacing w:line="360" w:lineRule="auto"/>
              <w:jc w:val="both"/>
              <w:rPr>
                <w:b w:val="0"/>
                <w:bCs/>
                <w:szCs w:val="24"/>
              </w:rPr>
            </w:pPr>
            <w:r w:rsidRPr="00546FBC">
              <w:rPr>
                <w:b w:val="0"/>
                <w:bCs/>
                <w:szCs w:val="24"/>
              </w:rPr>
              <w:t>The user/actor enters the breed details to register.</w:t>
            </w:r>
          </w:p>
        </w:tc>
        <w:tc>
          <w:tcPr>
            <w:tcW w:w="2668" w:type="dxa"/>
          </w:tcPr>
          <w:p w14:paraId="61418E56"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38553AB1" w14:textId="77777777" w:rsidTr="001E5884">
        <w:trPr>
          <w:trHeight w:val="1101"/>
        </w:trPr>
        <w:tc>
          <w:tcPr>
            <w:tcW w:w="2322" w:type="dxa"/>
          </w:tcPr>
          <w:p w14:paraId="7F18A0FF" w14:textId="1CD06340" w:rsidR="001B1EA3" w:rsidRPr="00546FBC" w:rsidRDefault="001B1EA3" w:rsidP="001E5884">
            <w:pPr>
              <w:spacing w:line="360" w:lineRule="auto"/>
              <w:jc w:val="both"/>
              <w:rPr>
                <w:b w:val="0"/>
                <w:bCs/>
                <w:szCs w:val="24"/>
              </w:rPr>
            </w:pPr>
            <w:r w:rsidRPr="00546FBC">
              <w:rPr>
                <w:b w:val="0"/>
                <w:bCs/>
                <w:szCs w:val="24"/>
              </w:rPr>
              <w:t>Search and View Breed</w:t>
            </w:r>
          </w:p>
        </w:tc>
        <w:tc>
          <w:tcPr>
            <w:tcW w:w="2948" w:type="dxa"/>
          </w:tcPr>
          <w:p w14:paraId="6EE55989" w14:textId="34C74848" w:rsidR="001B1EA3" w:rsidRPr="00546FBC" w:rsidRDefault="001B1EA3" w:rsidP="001E5884">
            <w:pPr>
              <w:spacing w:line="360" w:lineRule="auto"/>
              <w:jc w:val="both"/>
              <w:rPr>
                <w:b w:val="0"/>
                <w:bCs/>
                <w:szCs w:val="24"/>
              </w:rPr>
            </w:pPr>
            <w:r w:rsidRPr="00546FBC">
              <w:rPr>
                <w:b w:val="0"/>
                <w:bCs/>
                <w:szCs w:val="24"/>
              </w:rPr>
              <w:t>The user/actor searches for specific breed 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Pr="00546FBC">
              <w:rPr>
                <w:b w:val="0"/>
                <w:bCs/>
                <w:szCs w:val="24"/>
              </w:rPr>
              <w:t>breed to view details.</w:t>
            </w:r>
          </w:p>
        </w:tc>
        <w:tc>
          <w:tcPr>
            <w:tcW w:w="2668" w:type="dxa"/>
          </w:tcPr>
          <w:p w14:paraId="6FA8C332"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69B8A347" w14:textId="77777777" w:rsidTr="001E5884">
        <w:trPr>
          <w:trHeight w:val="739"/>
        </w:trPr>
        <w:tc>
          <w:tcPr>
            <w:tcW w:w="2322" w:type="dxa"/>
          </w:tcPr>
          <w:p w14:paraId="38B976F0" w14:textId="178AA764" w:rsidR="001B1EA3" w:rsidRPr="00546FBC" w:rsidRDefault="001B1EA3" w:rsidP="001E5884">
            <w:pPr>
              <w:spacing w:line="360" w:lineRule="auto"/>
              <w:jc w:val="both"/>
              <w:rPr>
                <w:b w:val="0"/>
                <w:bCs/>
                <w:szCs w:val="24"/>
              </w:rPr>
            </w:pPr>
            <w:r w:rsidRPr="00546FBC">
              <w:rPr>
                <w:b w:val="0"/>
                <w:bCs/>
                <w:szCs w:val="24"/>
              </w:rPr>
              <w:t>Search and Update Breed</w:t>
            </w:r>
          </w:p>
        </w:tc>
        <w:tc>
          <w:tcPr>
            <w:tcW w:w="2948" w:type="dxa"/>
          </w:tcPr>
          <w:p w14:paraId="3E149879" w14:textId="5D54D64F" w:rsidR="001B1EA3" w:rsidRPr="00546FBC" w:rsidRDefault="001B1EA3" w:rsidP="001E5884">
            <w:pPr>
              <w:spacing w:line="360" w:lineRule="auto"/>
              <w:jc w:val="both"/>
              <w:rPr>
                <w:b w:val="0"/>
                <w:bCs/>
                <w:szCs w:val="24"/>
              </w:rPr>
            </w:pPr>
            <w:r w:rsidRPr="00546FBC">
              <w:rPr>
                <w:b w:val="0"/>
                <w:bCs/>
                <w:szCs w:val="24"/>
              </w:rPr>
              <w:t xml:space="preserve">The user/actor searches for specific breed details </w:t>
            </w:r>
            <w:r w:rsidR="008F29FC" w:rsidRPr="00546FBC">
              <w:rPr>
                <w:b w:val="0"/>
                <w:bCs/>
                <w:szCs w:val="24"/>
              </w:rPr>
              <w:t xml:space="preserve">and </w:t>
            </w:r>
            <w:r w:rsidRPr="00546FBC">
              <w:rPr>
                <w:b w:val="0"/>
                <w:bCs/>
                <w:szCs w:val="24"/>
              </w:rPr>
              <w:t xml:space="preserve">then enters the breed details to update. </w:t>
            </w:r>
          </w:p>
        </w:tc>
        <w:tc>
          <w:tcPr>
            <w:tcW w:w="2668" w:type="dxa"/>
          </w:tcPr>
          <w:p w14:paraId="372A3825" w14:textId="77777777" w:rsidR="001B1EA3" w:rsidRPr="00546FBC" w:rsidRDefault="001B1EA3" w:rsidP="001E5884">
            <w:pPr>
              <w:spacing w:line="360" w:lineRule="auto"/>
              <w:contextualSpacing/>
              <w:jc w:val="both"/>
              <w:rPr>
                <w:b w:val="0"/>
                <w:bCs/>
                <w:szCs w:val="24"/>
              </w:rPr>
            </w:pPr>
            <w:r w:rsidRPr="00546FBC">
              <w:rPr>
                <w:b w:val="0"/>
                <w:szCs w:val="24"/>
              </w:rPr>
              <w:t>Worker</w:t>
            </w:r>
          </w:p>
        </w:tc>
      </w:tr>
      <w:tr w:rsidR="001B1EA3" w:rsidRPr="00546FBC" w14:paraId="5550A12E" w14:textId="77777777" w:rsidTr="001E5884">
        <w:trPr>
          <w:trHeight w:val="1101"/>
        </w:trPr>
        <w:tc>
          <w:tcPr>
            <w:tcW w:w="2322" w:type="dxa"/>
          </w:tcPr>
          <w:p w14:paraId="6B5CD1B4" w14:textId="040E7A7C" w:rsidR="001B1EA3" w:rsidRPr="00546FBC" w:rsidRDefault="001B1EA3" w:rsidP="001E5884">
            <w:pPr>
              <w:spacing w:line="360" w:lineRule="auto"/>
              <w:jc w:val="both"/>
              <w:rPr>
                <w:b w:val="0"/>
                <w:bCs/>
                <w:szCs w:val="24"/>
              </w:rPr>
            </w:pPr>
            <w:r w:rsidRPr="00546FBC">
              <w:rPr>
                <w:b w:val="0"/>
                <w:bCs/>
                <w:szCs w:val="24"/>
              </w:rPr>
              <w:t>Search and Remove Breed</w:t>
            </w:r>
          </w:p>
        </w:tc>
        <w:tc>
          <w:tcPr>
            <w:tcW w:w="2948" w:type="dxa"/>
          </w:tcPr>
          <w:p w14:paraId="62E5CA58" w14:textId="7DC88A76" w:rsidR="001B1EA3" w:rsidRPr="00546FBC" w:rsidRDefault="001B1EA3" w:rsidP="001E5884">
            <w:pPr>
              <w:spacing w:line="360" w:lineRule="auto"/>
              <w:jc w:val="both"/>
              <w:rPr>
                <w:b w:val="0"/>
                <w:bCs/>
                <w:szCs w:val="24"/>
              </w:rPr>
            </w:pPr>
            <w:r w:rsidRPr="00546FBC">
              <w:rPr>
                <w:b w:val="0"/>
                <w:bCs/>
                <w:szCs w:val="24"/>
              </w:rPr>
              <w:t>The user/actor searches breed details to remove.</w:t>
            </w:r>
          </w:p>
        </w:tc>
        <w:tc>
          <w:tcPr>
            <w:tcW w:w="2668" w:type="dxa"/>
          </w:tcPr>
          <w:p w14:paraId="249077CC" w14:textId="77777777" w:rsidR="001B1EA3" w:rsidRPr="00546FBC" w:rsidRDefault="001B1EA3" w:rsidP="001E5884">
            <w:pPr>
              <w:spacing w:line="360" w:lineRule="auto"/>
              <w:jc w:val="both"/>
              <w:rPr>
                <w:b w:val="0"/>
                <w:bCs/>
                <w:szCs w:val="24"/>
              </w:rPr>
            </w:pPr>
            <w:r w:rsidRPr="00546FBC">
              <w:rPr>
                <w:b w:val="0"/>
                <w:szCs w:val="24"/>
              </w:rPr>
              <w:t>Worker</w:t>
            </w:r>
          </w:p>
        </w:tc>
      </w:tr>
    </w:tbl>
    <w:p w14:paraId="6D621864" w14:textId="77777777" w:rsidR="00C24D39" w:rsidRPr="00546FBC" w:rsidRDefault="00C24D39" w:rsidP="00C24D39">
      <w:pPr>
        <w:rPr>
          <w:rFonts w:cs="Times New Roman"/>
          <w:szCs w:val="24"/>
          <w:lang w:eastAsia="en-PH"/>
        </w:rPr>
      </w:pPr>
    </w:p>
    <w:p w14:paraId="674EAE76" w14:textId="142B10AB"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13</w:t>
      </w:r>
      <w:r w:rsidRPr="00546FBC">
        <w:rPr>
          <w:rFonts w:cs="Times New Roman"/>
          <w:bCs/>
          <w:szCs w:val="24"/>
          <w:lang w:eastAsia="en-PH"/>
        </w:rPr>
        <w:t xml:space="preserve">: Event Decomposition of </w:t>
      </w:r>
      <w:r w:rsidR="00FA3295" w:rsidRPr="00546FBC">
        <w:rPr>
          <w:rFonts w:cs="Times New Roman"/>
          <w:bCs/>
          <w:szCs w:val="24"/>
          <w:lang w:eastAsia="en-PH"/>
        </w:rPr>
        <w:t>Breed Management</w:t>
      </w:r>
      <w:r w:rsidRPr="00546FBC">
        <w:rPr>
          <w:rFonts w:cs="Times New Roman"/>
          <w:bCs/>
          <w:szCs w:val="24"/>
          <w:lang w:eastAsia="en-PH"/>
        </w:rPr>
        <w:t xml:space="preserve"> Module</w:t>
      </w:r>
    </w:p>
    <w:p w14:paraId="5087C1B4" w14:textId="109592A6" w:rsidR="00C24D39" w:rsidRPr="00546FBC" w:rsidRDefault="00C24D39" w:rsidP="00C24D39">
      <w:pPr>
        <w:tabs>
          <w:tab w:val="left" w:pos="3860"/>
          <w:tab w:val="center" w:pos="4320"/>
        </w:tabs>
        <w:rPr>
          <w:rFonts w:cs="Times New Roman"/>
          <w:bCs/>
          <w:szCs w:val="24"/>
          <w:lang w:eastAsia="en-PH"/>
        </w:rPr>
      </w:pPr>
    </w:p>
    <w:p w14:paraId="5527A62C" w14:textId="50726AA9"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5072A74A" wp14:editId="15BA42AC">
            <wp:extent cx="4744915" cy="299962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788328" cy="3027065"/>
                    </a:xfrm>
                    <a:prstGeom prst="rect">
                      <a:avLst/>
                    </a:prstGeom>
                  </pic:spPr>
                </pic:pic>
              </a:graphicData>
            </a:graphic>
          </wp:inline>
        </w:drawing>
      </w:r>
    </w:p>
    <w:p w14:paraId="3CB7EC0E" w14:textId="77777777" w:rsidR="00C24D39" w:rsidRPr="00546FBC" w:rsidRDefault="00C24D39" w:rsidP="00C24D39">
      <w:pPr>
        <w:rPr>
          <w:rFonts w:cs="Times New Roman"/>
          <w:szCs w:val="24"/>
          <w:lang w:eastAsia="en-PH"/>
        </w:rPr>
      </w:pPr>
    </w:p>
    <w:p w14:paraId="4DE16D3D" w14:textId="6C81E1CE" w:rsidR="00FE0727"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52</w:t>
      </w:r>
      <w:r w:rsidR="00C87042" w:rsidRPr="00546FBC">
        <w:rPr>
          <w:rFonts w:cs="Times New Roman"/>
          <w:bCs/>
          <w:szCs w:val="24"/>
          <w:lang w:eastAsia="en-PH"/>
        </w:rPr>
        <w:t>:</w:t>
      </w:r>
      <w:r w:rsidR="00FA3295"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B43A1A" w:rsidRPr="00546FBC">
        <w:rPr>
          <w:rFonts w:cs="Times New Roman"/>
          <w:bCs/>
          <w:szCs w:val="24"/>
          <w:lang w:eastAsia="en-PH"/>
        </w:rPr>
        <w:t>Breed</w:t>
      </w:r>
      <w:r w:rsidR="00FA3295" w:rsidRPr="00546FBC">
        <w:rPr>
          <w:rFonts w:cs="Times New Roman"/>
          <w:bCs/>
          <w:szCs w:val="24"/>
          <w:lang w:eastAsia="en-PH"/>
        </w:rPr>
        <w:t xml:space="preserve"> Management Module</w:t>
      </w:r>
    </w:p>
    <w:p w14:paraId="242E0463" w14:textId="77777777" w:rsidR="00FA3295" w:rsidRPr="00546FBC" w:rsidRDefault="00FA3295" w:rsidP="00C24D39">
      <w:pPr>
        <w:rPr>
          <w:rFonts w:cs="Times New Roman"/>
          <w:bCs/>
          <w:szCs w:val="24"/>
          <w:lang w:eastAsia="en-PH"/>
        </w:rPr>
      </w:pPr>
    </w:p>
    <w:p w14:paraId="1C60CABC" w14:textId="2902B726" w:rsidR="00FE0727" w:rsidRPr="00546FBC" w:rsidRDefault="00FE0727" w:rsidP="00C24D39">
      <w:pPr>
        <w:rPr>
          <w:rFonts w:cs="Times New Roman"/>
          <w:bCs/>
          <w:szCs w:val="24"/>
          <w:lang w:eastAsia="en-PH"/>
        </w:rPr>
      </w:pPr>
      <w:r w:rsidRPr="00546FBC">
        <w:rPr>
          <w:b w:val="0"/>
          <w:bCs/>
          <w:noProof/>
        </w:rPr>
        <w:lastRenderedPageBreak/>
        <w:drawing>
          <wp:anchor distT="0" distB="0" distL="114300" distR="114300" simplePos="0" relativeHeight="251954688" behindDoc="1" locked="0" layoutInCell="1" allowOverlap="1" wp14:anchorId="7501440E" wp14:editId="55F7CCB9">
            <wp:simplePos x="0" y="0"/>
            <wp:positionH relativeFrom="column">
              <wp:posOffset>342977</wp:posOffset>
            </wp:positionH>
            <wp:positionV relativeFrom="paragraph">
              <wp:posOffset>0</wp:posOffset>
            </wp:positionV>
            <wp:extent cx="4800600" cy="4955619"/>
            <wp:effectExtent l="0" t="0" r="0" b="0"/>
            <wp:wrapNone/>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00600" cy="4955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8E1A3" w14:textId="75BB2EE3" w:rsidR="00FE0727" w:rsidRPr="00546FBC" w:rsidRDefault="00FE0727" w:rsidP="00C24D39">
      <w:pPr>
        <w:rPr>
          <w:rFonts w:cs="Times New Roman"/>
          <w:bCs/>
          <w:szCs w:val="24"/>
          <w:lang w:eastAsia="en-PH"/>
        </w:rPr>
      </w:pPr>
    </w:p>
    <w:p w14:paraId="5DD1ABC0" w14:textId="4FB6C961" w:rsidR="00FE0727" w:rsidRPr="00546FBC" w:rsidRDefault="00FE0727" w:rsidP="00C24D39">
      <w:pPr>
        <w:rPr>
          <w:rFonts w:cs="Times New Roman"/>
          <w:bCs/>
          <w:szCs w:val="24"/>
          <w:lang w:eastAsia="en-PH"/>
        </w:rPr>
      </w:pPr>
    </w:p>
    <w:p w14:paraId="325865E8" w14:textId="044A3CB1" w:rsidR="00FE0727" w:rsidRPr="00546FBC" w:rsidRDefault="00FE0727" w:rsidP="00C24D39">
      <w:pPr>
        <w:rPr>
          <w:rFonts w:cs="Times New Roman"/>
          <w:bCs/>
          <w:szCs w:val="24"/>
          <w:lang w:eastAsia="en-PH"/>
        </w:rPr>
      </w:pPr>
    </w:p>
    <w:p w14:paraId="2F0709C0" w14:textId="3C0DCE1C" w:rsidR="00FE0727" w:rsidRPr="00546FBC" w:rsidRDefault="00FE0727" w:rsidP="00C24D39">
      <w:pPr>
        <w:rPr>
          <w:rFonts w:cs="Times New Roman"/>
          <w:bCs/>
          <w:szCs w:val="24"/>
          <w:lang w:eastAsia="en-PH"/>
        </w:rPr>
      </w:pPr>
    </w:p>
    <w:p w14:paraId="78A8ED52" w14:textId="03A56B3D" w:rsidR="00FE0727" w:rsidRPr="00546FBC" w:rsidRDefault="00FE0727" w:rsidP="00C24D39">
      <w:pPr>
        <w:rPr>
          <w:rFonts w:cs="Times New Roman"/>
          <w:bCs/>
          <w:szCs w:val="24"/>
          <w:lang w:eastAsia="en-PH"/>
        </w:rPr>
      </w:pPr>
    </w:p>
    <w:p w14:paraId="7C0FADCB" w14:textId="008B2C27" w:rsidR="00FE0727" w:rsidRPr="00546FBC" w:rsidRDefault="00FE0727" w:rsidP="00C24D39">
      <w:pPr>
        <w:rPr>
          <w:rFonts w:cs="Times New Roman"/>
          <w:bCs/>
          <w:szCs w:val="24"/>
          <w:lang w:eastAsia="en-PH"/>
        </w:rPr>
      </w:pPr>
    </w:p>
    <w:p w14:paraId="76297AC1" w14:textId="30572CDC" w:rsidR="00FE0727" w:rsidRPr="00546FBC" w:rsidRDefault="00FE0727" w:rsidP="00C24D39">
      <w:pPr>
        <w:rPr>
          <w:rFonts w:cs="Times New Roman"/>
          <w:bCs/>
          <w:szCs w:val="24"/>
          <w:lang w:eastAsia="en-PH"/>
        </w:rPr>
      </w:pPr>
    </w:p>
    <w:p w14:paraId="1B60C4C6" w14:textId="6A699307" w:rsidR="00FE0727" w:rsidRPr="00546FBC" w:rsidRDefault="00FE0727" w:rsidP="00C24D39">
      <w:pPr>
        <w:rPr>
          <w:rFonts w:cs="Times New Roman"/>
          <w:bCs/>
          <w:szCs w:val="24"/>
          <w:lang w:eastAsia="en-PH"/>
        </w:rPr>
      </w:pPr>
    </w:p>
    <w:p w14:paraId="6F3A6F19" w14:textId="2FC50014" w:rsidR="00FE0727" w:rsidRPr="00546FBC" w:rsidRDefault="00FE0727" w:rsidP="00C24D39">
      <w:pPr>
        <w:rPr>
          <w:rFonts w:cs="Times New Roman"/>
          <w:bCs/>
          <w:szCs w:val="24"/>
          <w:lang w:eastAsia="en-PH"/>
        </w:rPr>
      </w:pPr>
    </w:p>
    <w:p w14:paraId="33A0CB9E" w14:textId="3AB049C2" w:rsidR="00FE0727" w:rsidRPr="00546FBC" w:rsidRDefault="00FE0727" w:rsidP="00C24D39">
      <w:pPr>
        <w:rPr>
          <w:rFonts w:cs="Times New Roman"/>
          <w:bCs/>
          <w:szCs w:val="24"/>
          <w:lang w:eastAsia="en-PH"/>
        </w:rPr>
      </w:pPr>
    </w:p>
    <w:p w14:paraId="180A7DC2" w14:textId="65872CA1" w:rsidR="00FE0727" w:rsidRPr="00546FBC" w:rsidRDefault="00FE0727" w:rsidP="00C24D39">
      <w:pPr>
        <w:rPr>
          <w:rFonts w:cs="Times New Roman"/>
          <w:bCs/>
          <w:szCs w:val="24"/>
          <w:lang w:eastAsia="en-PH"/>
        </w:rPr>
      </w:pPr>
    </w:p>
    <w:p w14:paraId="0DC7FC53" w14:textId="4C27BBD7" w:rsidR="00FE0727" w:rsidRPr="00546FBC" w:rsidRDefault="00FE0727" w:rsidP="00C24D39">
      <w:pPr>
        <w:rPr>
          <w:rFonts w:cs="Times New Roman"/>
          <w:bCs/>
          <w:szCs w:val="24"/>
          <w:lang w:eastAsia="en-PH"/>
        </w:rPr>
      </w:pPr>
    </w:p>
    <w:p w14:paraId="2B5E1015" w14:textId="529BBB76" w:rsidR="00FE0727" w:rsidRPr="00546FBC" w:rsidRDefault="00FE0727" w:rsidP="00C24D39">
      <w:pPr>
        <w:rPr>
          <w:rFonts w:cs="Times New Roman"/>
          <w:bCs/>
          <w:szCs w:val="24"/>
          <w:lang w:eastAsia="en-PH"/>
        </w:rPr>
      </w:pPr>
    </w:p>
    <w:p w14:paraId="3B7382CC" w14:textId="596D9949" w:rsidR="00FE0727" w:rsidRPr="00546FBC" w:rsidRDefault="00FE0727" w:rsidP="00C24D39">
      <w:pPr>
        <w:rPr>
          <w:rFonts w:cs="Times New Roman"/>
          <w:bCs/>
          <w:szCs w:val="24"/>
          <w:lang w:eastAsia="en-PH"/>
        </w:rPr>
      </w:pPr>
    </w:p>
    <w:p w14:paraId="5C9E62CE" w14:textId="43415825" w:rsidR="00FE0727" w:rsidRPr="00546FBC" w:rsidRDefault="00FE0727" w:rsidP="00C24D39">
      <w:pPr>
        <w:rPr>
          <w:rFonts w:cs="Times New Roman"/>
          <w:bCs/>
          <w:szCs w:val="24"/>
          <w:lang w:eastAsia="en-PH"/>
        </w:rPr>
      </w:pPr>
    </w:p>
    <w:p w14:paraId="3CDF5F14" w14:textId="604F61B9" w:rsidR="00FE0727" w:rsidRPr="00546FBC" w:rsidRDefault="00FE0727" w:rsidP="00C24D39">
      <w:pPr>
        <w:rPr>
          <w:rFonts w:cs="Times New Roman"/>
          <w:bCs/>
          <w:szCs w:val="24"/>
          <w:lang w:eastAsia="en-PH"/>
        </w:rPr>
      </w:pPr>
    </w:p>
    <w:p w14:paraId="6064DFC8" w14:textId="18E9D2E0" w:rsidR="00FE0727" w:rsidRPr="00546FBC" w:rsidRDefault="00FE0727" w:rsidP="00C24D39">
      <w:pPr>
        <w:rPr>
          <w:rFonts w:cs="Times New Roman"/>
          <w:bCs/>
          <w:szCs w:val="24"/>
          <w:lang w:eastAsia="en-PH"/>
        </w:rPr>
      </w:pPr>
    </w:p>
    <w:p w14:paraId="5D4B9F55" w14:textId="392C766B" w:rsidR="00FE0727" w:rsidRPr="00546FBC" w:rsidRDefault="00FE0727" w:rsidP="00C24D39">
      <w:pPr>
        <w:rPr>
          <w:rFonts w:cs="Times New Roman"/>
          <w:bCs/>
          <w:szCs w:val="24"/>
          <w:lang w:eastAsia="en-PH"/>
        </w:rPr>
      </w:pPr>
    </w:p>
    <w:p w14:paraId="79C7A7FB" w14:textId="7B844277" w:rsidR="00FE0727" w:rsidRPr="00546FBC" w:rsidRDefault="00FE0727" w:rsidP="00C24D39">
      <w:pPr>
        <w:rPr>
          <w:rFonts w:cs="Times New Roman"/>
          <w:bCs/>
          <w:szCs w:val="24"/>
          <w:lang w:eastAsia="en-PH"/>
        </w:rPr>
      </w:pPr>
    </w:p>
    <w:p w14:paraId="1BF6B9DB" w14:textId="6344CC51" w:rsidR="00FE0727" w:rsidRPr="00546FBC" w:rsidRDefault="00FE0727" w:rsidP="00C24D39">
      <w:pPr>
        <w:rPr>
          <w:rFonts w:cs="Times New Roman"/>
          <w:bCs/>
          <w:szCs w:val="24"/>
          <w:lang w:eastAsia="en-PH"/>
        </w:rPr>
      </w:pPr>
    </w:p>
    <w:p w14:paraId="615F1D62" w14:textId="10AE1781" w:rsidR="00FE0727" w:rsidRPr="00546FBC" w:rsidRDefault="00FE0727" w:rsidP="00C24D39">
      <w:pPr>
        <w:rPr>
          <w:rFonts w:cs="Times New Roman"/>
          <w:bCs/>
          <w:szCs w:val="24"/>
          <w:lang w:eastAsia="en-PH"/>
        </w:rPr>
      </w:pPr>
    </w:p>
    <w:p w14:paraId="01C87720" w14:textId="4C95CD6E" w:rsidR="00FE0727" w:rsidRPr="00546FBC" w:rsidRDefault="00FE0727" w:rsidP="00C24D39">
      <w:pPr>
        <w:rPr>
          <w:rFonts w:cs="Times New Roman"/>
          <w:bCs/>
          <w:szCs w:val="24"/>
          <w:lang w:eastAsia="en-PH"/>
        </w:rPr>
      </w:pPr>
    </w:p>
    <w:p w14:paraId="29F6DBB0" w14:textId="7E56C9E6" w:rsidR="00FE0727" w:rsidRPr="00546FBC" w:rsidRDefault="00FE0727" w:rsidP="00C24D39">
      <w:pPr>
        <w:rPr>
          <w:rFonts w:cs="Times New Roman"/>
          <w:bCs/>
          <w:szCs w:val="24"/>
          <w:lang w:eastAsia="en-PH"/>
        </w:rPr>
      </w:pPr>
    </w:p>
    <w:p w14:paraId="628C6A06" w14:textId="3FCC508E" w:rsidR="00FE0727" w:rsidRPr="00546FBC" w:rsidRDefault="00FE0727" w:rsidP="00C24D39">
      <w:pPr>
        <w:rPr>
          <w:rFonts w:cs="Times New Roman"/>
          <w:bCs/>
          <w:szCs w:val="24"/>
          <w:lang w:eastAsia="en-PH"/>
        </w:rPr>
      </w:pPr>
    </w:p>
    <w:p w14:paraId="1C3B3267" w14:textId="26095297" w:rsidR="00FE0727" w:rsidRPr="00546FBC" w:rsidRDefault="00FE0727" w:rsidP="00C24D39">
      <w:pPr>
        <w:rPr>
          <w:rFonts w:cs="Times New Roman"/>
          <w:bCs/>
          <w:szCs w:val="24"/>
          <w:lang w:eastAsia="en-PH"/>
        </w:rPr>
      </w:pPr>
    </w:p>
    <w:p w14:paraId="4EB23509" w14:textId="25A96D5E" w:rsidR="00FE0727" w:rsidRPr="00546FBC" w:rsidRDefault="00FE0727" w:rsidP="00C24D39">
      <w:pPr>
        <w:rPr>
          <w:rFonts w:cs="Times New Roman"/>
          <w:bCs/>
          <w:szCs w:val="24"/>
          <w:lang w:eastAsia="en-PH"/>
        </w:rPr>
      </w:pPr>
    </w:p>
    <w:p w14:paraId="6FD5737B" w14:textId="77777777" w:rsidR="00FE0727" w:rsidRPr="00546FBC" w:rsidRDefault="00FE0727" w:rsidP="00C24D39">
      <w:pPr>
        <w:rPr>
          <w:rFonts w:cs="Times New Roman"/>
          <w:bCs/>
          <w:szCs w:val="24"/>
          <w:lang w:eastAsia="en-PH"/>
        </w:rPr>
      </w:pPr>
    </w:p>
    <w:p w14:paraId="4AED79E5" w14:textId="136A2787" w:rsidR="00FE0727" w:rsidRPr="00546FBC" w:rsidRDefault="00FE0727" w:rsidP="00C24D39">
      <w:pPr>
        <w:rPr>
          <w:rFonts w:cs="Times New Roman"/>
          <w:bCs/>
          <w:szCs w:val="24"/>
          <w:lang w:eastAsia="en-PH"/>
        </w:rPr>
      </w:pPr>
    </w:p>
    <w:p w14:paraId="0F46F83A" w14:textId="643969E7" w:rsidR="00FE0727" w:rsidRPr="00546FBC" w:rsidRDefault="00FE0727" w:rsidP="00FE072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53</w:t>
      </w:r>
      <w:r w:rsidRPr="00546FBC">
        <w:rPr>
          <w:rFonts w:cs="Times New Roman"/>
          <w:bCs/>
          <w:szCs w:val="24"/>
          <w:lang w:eastAsia="en-PH"/>
        </w:rPr>
        <w:t>: Activity Diagram of Create Breed of Breed Management Module Use Case</w:t>
      </w:r>
    </w:p>
    <w:p w14:paraId="6A7B17A5" w14:textId="77777777" w:rsidR="00FE0727" w:rsidRPr="00546FBC" w:rsidRDefault="00FE0727" w:rsidP="00C24D39">
      <w:pPr>
        <w:rPr>
          <w:rFonts w:cs="Times New Roman"/>
          <w:bCs/>
          <w:szCs w:val="24"/>
          <w:lang w:eastAsia="en-PH"/>
        </w:rPr>
      </w:pPr>
    </w:p>
    <w:p w14:paraId="74EE3C83" w14:textId="3A190208" w:rsidR="00C24D39" w:rsidRPr="00546FBC" w:rsidRDefault="00C24D39" w:rsidP="00C24D39">
      <w:pPr>
        <w:rPr>
          <w:rFonts w:cs="Times New Roman"/>
          <w:szCs w:val="24"/>
          <w:lang w:eastAsia="en-PH"/>
        </w:rPr>
      </w:pPr>
    </w:p>
    <w:p w14:paraId="6C6FB86E" w14:textId="150357C3" w:rsidR="00C24D39" w:rsidRPr="00546FBC" w:rsidRDefault="00C24D39" w:rsidP="00C24D39">
      <w:pPr>
        <w:rPr>
          <w:rFonts w:cs="Times New Roman"/>
          <w:szCs w:val="24"/>
          <w:lang w:eastAsia="en-PH"/>
        </w:rPr>
      </w:pPr>
    </w:p>
    <w:p w14:paraId="3C4A9ACC" w14:textId="15215E7A" w:rsidR="00C24D39" w:rsidRPr="00546FBC" w:rsidRDefault="00C24D39" w:rsidP="00C24D39">
      <w:pPr>
        <w:rPr>
          <w:rFonts w:cs="Times New Roman"/>
          <w:szCs w:val="24"/>
          <w:lang w:eastAsia="en-PH"/>
        </w:rPr>
      </w:pPr>
    </w:p>
    <w:p w14:paraId="3C32240B" w14:textId="6A9D9CE6" w:rsidR="00C24D39" w:rsidRPr="00546FBC" w:rsidRDefault="00C24D39" w:rsidP="00C24D39">
      <w:pPr>
        <w:rPr>
          <w:rFonts w:cs="Times New Roman"/>
          <w:szCs w:val="24"/>
          <w:lang w:eastAsia="en-PH"/>
        </w:rPr>
      </w:pPr>
    </w:p>
    <w:p w14:paraId="3B991AC4" w14:textId="38AF2DFB" w:rsidR="00C24D39" w:rsidRPr="00546FBC" w:rsidRDefault="00C24D39" w:rsidP="00C24D39">
      <w:pPr>
        <w:rPr>
          <w:rFonts w:cs="Times New Roman"/>
          <w:szCs w:val="24"/>
          <w:lang w:eastAsia="en-PH"/>
        </w:rPr>
      </w:pPr>
    </w:p>
    <w:p w14:paraId="3383D5DE" w14:textId="63B07DC3" w:rsidR="00344E43" w:rsidRPr="00546FBC" w:rsidRDefault="00344E43" w:rsidP="00C24D39">
      <w:pPr>
        <w:rPr>
          <w:rFonts w:cs="Times New Roman"/>
          <w:szCs w:val="24"/>
          <w:lang w:eastAsia="en-PH"/>
        </w:rPr>
      </w:pPr>
    </w:p>
    <w:p w14:paraId="04D5930F" w14:textId="10776B89" w:rsidR="00344E43" w:rsidRPr="00546FBC" w:rsidRDefault="00344E43" w:rsidP="00C24D39">
      <w:pPr>
        <w:rPr>
          <w:rFonts w:cs="Times New Roman"/>
          <w:szCs w:val="24"/>
          <w:lang w:eastAsia="en-PH"/>
        </w:rPr>
      </w:pPr>
    </w:p>
    <w:p w14:paraId="50652C61" w14:textId="54645543" w:rsidR="00344E43" w:rsidRPr="00546FBC" w:rsidRDefault="00344E43" w:rsidP="00C24D39">
      <w:pPr>
        <w:rPr>
          <w:rFonts w:cs="Times New Roman"/>
          <w:szCs w:val="24"/>
          <w:lang w:eastAsia="en-PH"/>
        </w:rPr>
      </w:pPr>
    </w:p>
    <w:p w14:paraId="2827C4E2" w14:textId="18B8C7E7" w:rsidR="00344E43" w:rsidRPr="00546FBC" w:rsidRDefault="00344E43" w:rsidP="00C24D39">
      <w:pPr>
        <w:rPr>
          <w:rFonts w:cs="Times New Roman"/>
          <w:szCs w:val="24"/>
          <w:lang w:eastAsia="en-PH"/>
        </w:rPr>
      </w:pPr>
    </w:p>
    <w:p w14:paraId="03D9AC6F" w14:textId="50B8C4B0" w:rsidR="00344E43" w:rsidRPr="00546FBC" w:rsidRDefault="00344E43" w:rsidP="00C24D39">
      <w:pPr>
        <w:rPr>
          <w:rFonts w:cs="Times New Roman"/>
          <w:szCs w:val="24"/>
          <w:lang w:eastAsia="en-PH"/>
        </w:rPr>
      </w:pPr>
    </w:p>
    <w:p w14:paraId="5B5E6DC6" w14:textId="50A63CF7" w:rsidR="00344E43" w:rsidRPr="00546FBC" w:rsidRDefault="00344E43" w:rsidP="00C24D39">
      <w:pPr>
        <w:rPr>
          <w:rFonts w:cs="Times New Roman"/>
          <w:szCs w:val="24"/>
          <w:lang w:eastAsia="en-PH"/>
        </w:rPr>
      </w:pPr>
    </w:p>
    <w:p w14:paraId="147DA91F" w14:textId="33CDD87D" w:rsidR="00344E43" w:rsidRPr="00546FBC" w:rsidRDefault="00344E43" w:rsidP="00C24D39">
      <w:pPr>
        <w:rPr>
          <w:rFonts w:cs="Times New Roman"/>
          <w:szCs w:val="24"/>
          <w:lang w:eastAsia="en-PH"/>
        </w:rPr>
      </w:pPr>
    </w:p>
    <w:p w14:paraId="7AF6FF29" w14:textId="70A7BA3C" w:rsidR="00344E43" w:rsidRPr="00546FBC" w:rsidRDefault="00344E43" w:rsidP="00C24D39">
      <w:pPr>
        <w:rPr>
          <w:rFonts w:cs="Times New Roman"/>
          <w:szCs w:val="24"/>
          <w:lang w:eastAsia="en-PH"/>
        </w:rPr>
      </w:pPr>
    </w:p>
    <w:p w14:paraId="6DA070D4" w14:textId="3F15578C" w:rsidR="00344E43" w:rsidRPr="00546FBC" w:rsidRDefault="00344E43" w:rsidP="00C24D39">
      <w:pPr>
        <w:rPr>
          <w:rFonts w:cs="Times New Roman"/>
          <w:szCs w:val="24"/>
          <w:lang w:eastAsia="en-PH"/>
        </w:rPr>
      </w:pPr>
    </w:p>
    <w:p w14:paraId="30CC6A4E" w14:textId="2D170103" w:rsidR="00344E43" w:rsidRPr="00546FBC" w:rsidRDefault="00344E43" w:rsidP="00C24D39">
      <w:pPr>
        <w:rPr>
          <w:rFonts w:cs="Times New Roman"/>
          <w:szCs w:val="24"/>
          <w:lang w:eastAsia="en-PH"/>
        </w:rPr>
      </w:pPr>
    </w:p>
    <w:p w14:paraId="668E9F49" w14:textId="2A94B176" w:rsidR="00344E43" w:rsidRPr="00546FBC" w:rsidRDefault="00AC7FB0" w:rsidP="00C24D39">
      <w:pPr>
        <w:rPr>
          <w:rFonts w:cs="Times New Roman"/>
          <w:szCs w:val="24"/>
          <w:lang w:eastAsia="en-PH"/>
        </w:rPr>
      </w:pPr>
      <w:r w:rsidRPr="00546FBC">
        <w:rPr>
          <w:b w:val="0"/>
          <w:noProof/>
        </w:rPr>
        <w:drawing>
          <wp:anchor distT="0" distB="0" distL="114300" distR="114300" simplePos="0" relativeHeight="251955712" behindDoc="1" locked="0" layoutInCell="1" allowOverlap="1" wp14:anchorId="6A5A48BD" wp14:editId="1E75C993">
            <wp:simplePos x="0" y="0"/>
            <wp:positionH relativeFrom="column">
              <wp:posOffset>339584</wp:posOffset>
            </wp:positionH>
            <wp:positionV relativeFrom="paragraph">
              <wp:posOffset>0</wp:posOffset>
            </wp:positionV>
            <wp:extent cx="4883925" cy="5029200"/>
            <wp:effectExtent l="0" t="0" r="0" b="0"/>
            <wp:wrapNone/>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884581" cy="5029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7890E" w14:textId="77777777" w:rsidR="00AC7FB0" w:rsidRPr="00546FBC" w:rsidRDefault="00AC7FB0" w:rsidP="00AC7FB0">
      <w:pPr>
        <w:spacing w:after="160" w:line="259" w:lineRule="auto"/>
        <w:rPr>
          <w:rFonts w:cs="Times New Roman"/>
          <w:bCs/>
          <w:szCs w:val="24"/>
          <w:lang w:eastAsia="en-PH"/>
        </w:rPr>
      </w:pPr>
    </w:p>
    <w:p w14:paraId="2443D0B7" w14:textId="77777777" w:rsidR="00AC7FB0" w:rsidRPr="00546FBC" w:rsidRDefault="00AC7FB0" w:rsidP="00AC7FB0">
      <w:pPr>
        <w:spacing w:after="160" w:line="259" w:lineRule="auto"/>
        <w:rPr>
          <w:rFonts w:cs="Times New Roman"/>
          <w:bCs/>
          <w:szCs w:val="24"/>
          <w:lang w:eastAsia="en-PH"/>
        </w:rPr>
      </w:pPr>
    </w:p>
    <w:p w14:paraId="2A2C9926" w14:textId="77777777" w:rsidR="00AC7FB0" w:rsidRPr="00546FBC" w:rsidRDefault="00AC7FB0" w:rsidP="00AC7FB0">
      <w:pPr>
        <w:spacing w:after="160" w:line="259" w:lineRule="auto"/>
        <w:rPr>
          <w:rFonts w:cs="Times New Roman"/>
          <w:bCs/>
          <w:szCs w:val="24"/>
          <w:lang w:eastAsia="en-PH"/>
        </w:rPr>
      </w:pPr>
    </w:p>
    <w:p w14:paraId="5E80B986" w14:textId="77777777" w:rsidR="00AC7FB0" w:rsidRPr="00546FBC" w:rsidRDefault="00AC7FB0" w:rsidP="00AC7FB0">
      <w:pPr>
        <w:spacing w:after="160" w:line="259" w:lineRule="auto"/>
        <w:rPr>
          <w:rFonts w:cs="Times New Roman"/>
          <w:bCs/>
          <w:szCs w:val="24"/>
          <w:lang w:eastAsia="en-PH"/>
        </w:rPr>
      </w:pPr>
    </w:p>
    <w:p w14:paraId="1CC68ED8" w14:textId="77777777" w:rsidR="00AC7FB0" w:rsidRPr="00546FBC" w:rsidRDefault="00AC7FB0" w:rsidP="00AC7FB0">
      <w:pPr>
        <w:spacing w:after="160" w:line="259" w:lineRule="auto"/>
        <w:rPr>
          <w:rFonts w:cs="Times New Roman"/>
          <w:bCs/>
          <w:szCs w:val="24"/>
          <w:lang w:eastAsia="en-PH"/>
        </w:rPr>
      </w:pPr>
    </w:p>
    <w:p w14:paraId="4D1691F9" w14:textId="77777777" w:rsidR="00AC7FB0" w:rsidRPr="00546FBC" w:rsidRDefault="00AC7FB0" w:rsidP="00AC7FB0">
      <w:pPr>
        <w:spacing w:after="160" w:line="259" w:lineRule="auto"/>
        <w:rPr>
          <w:rFonts w:cs="Times New Roman"/>
          <w:bCs/>
          <w:szCs w:val="24"/>
          <w:lang w:eastAsia="en-PH"/>
        </w:rPr>
      </w:pPr>
    </w:p>
    <w:p w14:paraId="4C74FA3D" w14:textId="77777777" w:rsidR="00AC7FB0" w:rsidRPr="00546FBC" w:rsidRDefault="00AC7FB0" w:rsidP="00AC7FB0">
      <w:pPr>
        <w:spacing w:after="160" w:line="259" w:lineRule="auto"/>
        <w:rPr>
          <w:rFonts w:cs="Times New Roman"/>
          <w:bCs/>
          <w:szCs w:val="24"/>
          <w:lang w:eastAsia="en-PH"/>
        </w:rPr>
      </w:pPr>
    </w:p>
    <w:p w14:paraId="21A99058" w14:textId="77777777" w:rsidR="00AC7FB0" w:rsidRPr="00546FBC" w:rsidRDefault="00AC7FB0" w:rsidP="00AC7FB0">
      <w:pPr>
        <w:spacing w:after="160" w:line="259" w:lineRule="auto"/>
        <w:rPr>
          <w:rFonts w:cs="Times New Roman"/>
          <w:bCs/>
          <w:szCs w:val="24"/>
          <w:lang w:eastAsia="en-PH"/>
        </w:rPr>
      </w:pPr>
    </w:p>
    <w:p w14:paraId="5C1346C5" w14:textId="77777777" w:rsidR="00AC7FB0" w:rsidRPr="00546FBC" w:rsidRDefault="00AC7FB0" w:rsidP="00AC7FB0">
      <w:pPr>
        <w:spacing w:after="160" w:line="259" w:lineRule="auto"/>
        <w:rPr>
          <w:rFonts w:cs="Times New Roman"/>
          <w:bCs/>
          <w:szCs w:val="24"/>
          <w:lang w:eastAsia="en-PH"/>
        </w:rPr>
      </w:pPr>
    </w:p>
    <w:p w14:paraId="055395F0" w14:textId="77777777" w:rsidR="00AC7FB0" w:rsidRPr="00546FBC" w:rsidRDefault="00AC7FB0" w:rsidP="00AC7FB0">
      <w:pPr>
        <w:spacing w:after="160" w:line="259" w:lineRule="auto"/>
        <w:rPr>
          <w:rFonts w:cs="Times New Roman"/>
          <w:bCs/>
          <w:szCs w:val="24"/>
          <w:lang w:eastAsia="en-PH"/>
        </w:rPr>
      </w:pPr>
    </w:p>
    <w:p w14:paraId="40EB0A60" w14:textId="77777777" w:rsidR="00AC7FB0" w:rsidRPr="00546FBC" w:rsidRDefault="00AC7FB0" w:rsidP="00AC7FB0">
      <w:pPr>
        <w:spacing w:after="160" w:line="259" w:lineRule="auto"/>
        <w:rPr>
          <w:rFonts w:cs="Times New Roman"/>
          <w:bCs/>
          <w:szCs w:val="24"/>
          <w:lang w:eastAsia="en-PH"/>
        </w:rPr>
      </w:pPr>
    </w:p>
    <w:p w14:paraId="712483B5" w14:textId="77777777" w:rsidR="00AC7FB0" w:rsidRPr="00546FBC" w:rsidRDefault="00AC7FB0" w:rsidP="00AC7FB0">
      <w:pPr>
        <w:spacing w:after="160" w:line="259" w:lineRule="auto"/>
        <w:rPr>
          <w:rFonts w:cs="Times New Roman"/>
          <w:bCs/>
          <w:szCs w:val="24"/>
          <w:lang w:eastAsia="en-PH"/>
        </w:rPr>
      </w:pPr>
    </w:p>
    <w:p w14:paraId="70261BC6" w14:textId="77777777" w:rsidR="00AC7FB0" w:rsidRPr="00546FBC" w:rsidRDefault="00AC7FB0" w:rsidP="00AC7FB0">
      <w:pPr>
        <w:spacing w:after="160" w:line="259" w:lineRule="auto"/>
        <w:rPr>
          <w:rFonts w:cs="Times New Roman"/>
          <w:bCs/>
          <w:szCs w:val="24"/>
          <w:lang w:eastAsia="en-PH"/>
        </w:rPr>
      </w:pPr>
    </w:p>
    <w:p w14:paraId="1F6E2D25" w14:textId="77777777" w:rsidR="00AC7FB0" w:rsidRPr="00546FBC" w:rsidRDefault="00AC7FB0" w:rsidP="00AC7FB0">
      <w:pPr>
        <w:spacing w:after="160" w:line="259" w:lineRule="auto"/>
        <w:rPr>
          <w:rFonts w:cs="Times New Roman"/>
          <w:bCs/>
          <w:szCs w:val="24"/>
          <w:lang w:eastAsia="en-PH"/>
        </w:rPr>
      </w:pPr>
    </w:p>
    <w:p w14:paraId="3F59FD0D" w14:textId="77777777" w:rsidR="00AC7FB0" w:rsidRPr="00546FBC" w:rsidRDefault="00AC7FB0" w:rsidP="00AC7FB0">
      <w:pPr>
        <w:spacing w:after="160" w:line="259" w:lineRule="auto"/>
        <w:rPr>
          <w:rFonts w:cs="Times New Roman"/>
          <w:bCs/>
          <w:szCs w:val="24"/>
          <w:lang w:eastAsia="en-PH"/>
        </w:rPr>
      </w:pPr>
    </w:p>
    <w:p w14:paraId="12498657" w14:textId="77777777" w:rsidR="00AC7FB0" w:rsidRPr="00546FBC" w:rsidRDefault="00AC7FB0" w:rsidP="00AC7FB0">
      <w:pPr>
        <w:spacing w:after="160" w:line="259" w:lineRule="auto"/>
        <w:rPr>
          <w:rFonts w:cs="Times New Roman"/>
          <w:bCs/>
          <w:szCs w:val="24"/>
          <w:lang w:eastAsia="en-PH"/>
        </w:rPr>
      </w:pPr>
    </w:p>
    <w:p w14:paraId="1180A03C" w14:textId="77777777" w:rsidR="00AC7FB0" w:rsidRPr="00546FBC" w:rsidRDefault="00AC7FB0" w:rsidP="00AC7FB0">
      <w:pPr>
        <w:spacing w:after="160" w:line="259" w:lineRule="auto"/>
        <w:rPr>
          <w:rFonts w:cs="Times New Roman"/>
          <w:bCs/>
          <w:szCs w:val="24"/>
          <w:lang w:eastAsia="en-PH"/>
        </w:rPr>
      </w:pPr>
    </w:p>
    <w:p w14:paraId="50997C94" w14:textId="2F50D683" w:rsidR="00AC7FB0" w:rsidRPr="00546FBC" w:rsidRDefault="00AC7FB0" w:rsidP="00AC7FB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54</w:t>
      </w:r>
      <w:r w:rsidRPr="00546FBC">
        <w:rPr>
          <w:rFonts w:cs="Times New Roman"/>
          <w:bCs/>
          <w:szCs w:val="24"/>
          <w:lang w:eastAsia="en-PH"/>
        </w:rPr>
        <w:t xml:space="preserve">: Activity Diagram of </w:t>
      </w:r>
      <w:r w:rsidR="004853F4" w:rsidRPr="00546FBC">
        <w:rPr>
          <w:rFonts w:cs="Times New Roman"/>
          <w:bCs/>
          <w:szCs w:val="24"/>
          <w:lang w:eastAsia="en-PH"/>
        </w:rPr>
        <w:t xml:space="preserve">Search and View </w:t>
      </w:r>
      <w:r w:rsidRPr="00546FBC">
        <w:rPr>
          <w:rFonts w:cs="Times New Roman"/>
          <w:bCs/>
          <w:szCs w:val="24"/>
          <w:lang w:eastAsia="en-PH"/>
        </w:rPr>
        <w:t>Breed of Breed Management Module Use Case</w:t>
      </w:r>
    </w:p>
    <w:p w14:paraId="72CFF244" w14:textId="2E8E0075" w:rsidR="00344E43" w:rsidRPr="00546FBC" w:rsidRDefault="00344E43" w:rsidP="00C24D39">
      <w:pPr>
        <w:rPr>
          <w:rFonts w:cs="Times New Roman"/>
          <w:szCs w:val="24"/>
          <w:lang w:eastAsia="en-PH"/>
        </w:rPr>
      </w:pPr>
    </w:p>
    <w:p w14:paraId="18B455C2" w14:textId="594AB15E" w:rsidR="00344E43" w:rsidRPr="00546FBC" w:rsidRDefault="00344E43" w:rsidP="00C24D39">
      <w:pPr>
        <w:rPr>
          <w:rFonts w:cs="Times New Roman"/>
          <w:szCs w:val="24"/>
          <w:lang w:eastAsia="en-PH"/>
        </w:rPr>
      </w:pPr>
    </w:p>
    <w:p w14:paraId="21833E57" w14:textId="42FB4541" w:rsidR="00344E43" w:rsidRPr="00546FBC" w:rsidRDefault="00344E43" w:rsidP="00C24D39">
      <w:pPr>
        <w:rPr>
          <w:rFonts w:cs="Times New Roman"/>
          <w:szCs w:val="24"/>
          <w:lang w:eastAsia="en-PH"/>
        </w:rPr>
      </w:pPr>
    </w:p>
    <w:p w14:paraId="3C9CAA8D" w14:textId="6147B831" w:rsidR="00344E43" w:rsidRPr="00546FBC" w:rsidRDefault="00344E43" w:rsidP="00C24D39">
      <w:pPr>
        <w:rPr>
          <w:rFonts w:cs="Times New Roman"/>
          <w:szCs w:val="24"/>
          <w:lang w:eastAsia="en-PH"/>
        </w:rPr>
      </w:pPr>
    </w:p>
    <w:p w14:paraId="177208E5" w14:textId="0CCBEB8C" w:rsidR="00344E43" w:rsidRPr="00546FBC" w:rsidRDefault="00344E43" w:rsidP="00C24D39">
      <w:pPr>
        <w:rPr>
          <w:rFonts w:cs="Times New Roman"/>
          <w:szCs w:val="24"/>
          <w:lang w:eastAsia="en-PH"/>
        </w:rPr>
      </w:pPr>
    </w:p>
    <w:p w14:paraId="06180FBD" w14:textId="77777777" w:rsidR="00344E43" w:rsidRPr="00546FBC" w:rsidRDefault="00344E43" w:rsidP="00C24D39">
      <w:pPr>
        <w:rPr>
          <w:rFonts w:cs="Times New Roman"/>
          <w:szCs w:val="24"/>
          <w:lang w:eastAsia="en-PH"/>
        </w:rPr>
      </w:pPr>
    </w:p>
    <w:p w14:paraId="77343750" w14:textId="343438D4" w:rsidR="00C24D39" w:rsidRPr="00546FBC" w:rsidRDefault="00C24D39" w:rsidP="00C24D39">
      <w:pPr>
        <w:rPr>
          <w:rFonts w:cs="Times New Roman"/>
          <w:szCs w:val="24"/>
          <w:lang w:eastAsia="en-PH"/>
        </w:rPr>
      </w:pPr>
    </w:p>
    <w:p w14:paraId="5274DF54" w14:textId="68A869D6" w:rsidR="00AF6A74" w:rsidRPr="00546FBC" w:rsidRDefault="00AF6A74" w:rsidP="00C24D39">
      <w:pPr>
        <w:rPr>
          <w:rFonts w:cs="Times New Roman"/>
          <w:szCs w:val="24"/>
          <w:lang w:eastAsia="en-PH"/>
        </w:rPr>
      </w:pPr>
    </w:p>
    <w:p w14:paraId="1FF12C28" w14:textId="0237C637" w:rsidR="00AF6A74" w:rsidRPr="00546FBC" w:rsidRDefault="00AF6A74" w:rsidP="00C24D39">
      <w:pPr>
        <w:rPr>
          <w:rFonts w:cs="Times New Roman"/>
          <w:szCs w:val="24"/>
          <w:lang w:eastAsia="en-PH"/>
        </w:rPr>
      </w:pPr>
    </w:p>
    <w:p w14:paraId="30BBCAA1" w14:textId="2F594122" w:rsidR="00AF6A74" w:rsidRPr="00546FBC" w:rsidRDefault="00AF6A74" w:rsidP="00C24D39">
      <w:pPr>
        <w:rPr>
          <w:rFonts w:cs="Times New Roman"/>
          <w:szCs w:val="24"/>
          <w:lang w:eastAsia="en-PH"/>
        </w:rPr>
      </w:pPr>
    </w:p>
    <w:p w14:paraId="0E247A24" w14:textId="286E60D1" w:rsidR="00AF6A74" w:rsidRPr="00546FBC" w:rsidRDefault="00AF6A74" w:rsidP="00C24D39">
      <w:pPr>
        <w:rPr>
          <w:rFonts w:cs="Times New Roman"/>
          <w:szCs w:val="24"/>
          <w:lang w:eastAsia="en-PH"/>
        </w:rPr>
      </w:pPr>
    </w:p>
    <w:p w14:paraId="2D84EC12" w14:textId="586B3C08" w:rsidR="00AF6A74" w:rsidRPr="00546FBC" w:rsidRDefault="00AF6A74" w:rsidP="00C24D39">
      <w:pPr>
        <w:rPr>
          <w:rFonts w:cs="Times New Roman"/>
          <w:szCs w:val="24"/>
          <w:lang w:eastAsia="en-PH"/>
        </w:rPr>
      </w:pPr>
    </w:p>
    <w:p w14:paraId="24EAED0E" w14:textId="6394E602" w:rsidR="00AF6A74" w:rsidRPr="00546FBC" w:rsidRDefault="00AF6A74" w:rsidP="00C24D39">
      <w:pPr>
        <w:rPr>
          <w:rFonts w:cs="Times New Roman"/>
          <w:szCs w:val="24"/>
          <w:lang w:eastAsia="en-PH"/>
        </w:rPr>
      </w:pPr>
    </w:p>
    <w:p w14:paraId="6248D635" w14:textId="1F4E9648" w:rsidR="00AF6A74" w:rsidRPr="00546FBC" w:rsidRDefault="00AF6A74" w:rsidP="00C24D39">
      <w:pPr>
        <w:rPr>
          <w:rFonts w:cs="Times New Roman"/>
          <w:szCs w:val="24"/>
          <w:lang w:eastAsia="en-PH"/>
        </w:rPr>
      </w:pPr>
    </w:p>
    <w:p w14:paraId="24E818A2" w14:textId="7705B579" w:rsidR="00AF6A74" w:rsidRPr="00546FBC" w:rsidRDefault="00AF6A74" w:rsidP="00C24D39">
      <w:pPr>
        <w:rPr>
          <w:rFonts w:cs="Times New Roman"/>
          <w:szCs w:val="24"/>
          <w:lang w:eastAsia="en-PH"/>
        </w:rPr>
      </w:pPr>
    </w:p>
    <w:p w14:paraId="4CB3CC8C" w14:textId="4AA2A37C" w:rsidR="00AF6A74" w:rsidRPr="00546FBC" w:rsidRDefault="00AF6A74" w:rsidP="00AF6A74">
      <w:pPr>
        <w:spacing w:after="160" w:line="259" w:lineRule="auto"/>
        <w:rPr>
          <w:rFonts w:cs="Times New Roman"/>
          <w:bCs/>
          <w:szCs w:val="24"/>
          <w:lang w:eastAsia="en-PH"/>
        </w:rPr>
      </w:pPr>
      <w:r w:rsidRPr="00546FBC">
        <w:rPr>
          <w:b w:val="0"/>
          <w:bCs/>
          <w:noProof/>
        </w:rPr>
        <w:drawing>
          <wp:anchor distT="0" distB="0" distL="114300" distR="114300" simplePos="0" relativeHeight="251956736" behindDoc="1" locked="0" layoutInCell="1" allowOverlap="1" wp14:anchorId="2E6D0D9B" wp14:editId="27C2C340">
            <wp:simplePos x="0" y="0"/>
            <wp:positionH relativeFrom="column">
              <wp:posOffset>457200</wp:posOffset>
            </wp:positionH>
            <wp:positionV relativeFrom="paragraph">
              <wp:posOffset>0</wp:posOffset>
            </wp:positionV>
            <wp:extent cx="4743182" cy="50292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683E3" w14:textId="77777777" w:rsidR="00AF6A74" w:rsidRPr="00546FBC" w:rsidRDefault="00AF6A74" w:rsidP="00AF6A74">
      <w:pPr>
        <w:spacing w:after="160" w:line="259" w:lineRule="auto"/>
        <w:rPr>
          <w:rFonts w:cs="Times New Roman"/>
          <w:bCs/>
          <w:szCs w:val="24"/>
          <w:lang w:eastAsia="en-PH"/>
        </w:rPr>
      </w:pPr>
    </w:p>
    <w:p w14:paraId="22298175" w14:textId="77777777" w:rsidR="00AF6A74" w:rsidRPr="00546FBC" w:rsidRDefault="00AF6A74" w:rsidP="00AF6A74">
      <w:pPr>
        <w:spacing w:after="160" w:line="259" w:lineRule="auto"/>
        <w:rPr>
          <w:rFonts w:cs="Times New Roman"/>
          <w:bCs/>
          <w:szCs w:val="24"/>
          <w:lang w:eastAsia="en-PH"/>
        </w:rPr>
      </w:pPr>
    </w:p>
    <w:p w14:paraId="2BC8388F" w14:textId="77777777" w:rsidR="00AF6A74" w:rsidRPr="00546FBC" w:rsidRDefault="00AF6A74" w:rsidP="00AF6A74">
      <w:pPr>
        <w:spacing w:after="160" w:line="259" w:lineRule="auto"/>
        <w:rPr>
          <w:rFonts w:cs="Times New Roman"/>
          <w:bCs/>
          <w:szCs w:val="24"/>
          <w:lang w:eastAsia="en-PH"/>
        </w:rPr>
      </w:pPr>
    </w:p>
    <w:p w14:paraId="0402F919" w14:textId="77777777" w:rsidR="00AF6A74" w:rsidRPr="00546FBC" w:rsidRDefault="00AF6A74" w:rsidP="00AF6A74">
      <w:pPr>
        <w:spacing w:after="160" w:line="259" w:lineRule="auto"/>
        <w:rPr>
          <w:rFonts w:cs="Times New Roman"/>
          <w:bCs/>
          <w:szCs w:val="24"/>
          <w:lang w:eastAsia="en-PH"/>
        </w:rPr>
      </w:pPr>
    </w:p>
    <w:p w14:paraId="7EDEF9E1" w14:textId="77777777" w:rsidR="00AF6A74" w:rsidRPr="00546FBC" w:rsidRDefault="00AF6A74" w:rsidP="00AF6A74">
      <w:pPr>
        <w:spacing w:after="160" w:line="259" w:lineRule="auto"/>
        <w:rPr>
          <w:rFonts w:cs="Times New Roman"/>
          <w:bCs/>
          <w:szCs w:val="24"/>
          <w:lang w:eastAsia="en-PH"/>
        </w:rPr>
      </w:pPr>
    </w:p>
    <w:p w14:paraId="679ECD53" w14:textId="77777777" w:rsidR="00AF6A74" w:rsidRPr="00546FBC" w:rsidRDefault="00AF6A74" w:rsidP="00AF6A74">
      <w:pPr>
        <w:spacing w:after="160" w:line="259" w:lineRule="auto"/>
        <w:rPr>
          <w:rFonts w:cs="Times New Roman"/>
          <w:bCs/>
          <w:szCs w:val="24"/>
          <w:lang w:eastAsia="en-PH"/>
        </w:rPr>
      </w:pPr>
    </w:p>
    <w:p w14:paraId="408B1895" w14:textId="77777777" w:rsidR="00AF6A74" w:rsidRPr="00546FBC" w:rsidRDefault="00AF6A74" w:rsidP="00AF6A74">
      <w:pPr>
        <w:spacing w:after="160" w:line="259" w:lineRule="auto"/>
        <w:rPr>
          <w:rFonts w:cs="Times New Roman"/>
          <w:bCs/>
          <w:szCs w:val="24"/>
          <w:lang w:eastAsia="en-PH"/>
        </w:rPr>
      </w:pPr>
    </w:p>
    <w:p w14:paraId="76B49FD4" w14:textId="77777777" w:rsidR="00AF6A74" w:rsidRPr="00546FBC" w:rsidRDefault="00AF6A74" w:rsidP="00AF6A74">
      <w:pPr>
        <w:spacing w:after="160" w:line="259" w:lineRule="auto"/>
        <w:rPr>
          <w:rFonts w:cs="Times New Roman"/>
          <w:bCs/>
          <w:szCs w:val="24"/>
          <w:lang w:eastAsia="en-PH"/>
        </w:rPr>
      </w:pPr>
    </w:p>
    <w:p w14:paraId="4F34CDCB" w14:textId="77777777" w:rsidR="00AF6A74" w:rsidRPr="00546FBC" w:rsidRDefault="00AF6A74" w:rsidP="00AF6A74">
      <w:pPr>
        <w:spacing w:after="160" w:line="259" w:lineRule="auto"/>
        <w:rPr>
          <w:rFonts w:cs="Times New Roman"/>
          <w:bCs/>
          <w:szCs w:val="24"/>
          <w:lang w:eastAsia="en-PH"/>
        </w:rPr>
      </w:pPr>
    </w:p>
    <w:p w14:paraId="088D8823" w14:textId="77777777" w:rsidR="00AF6A74" w:rsidRPr="00546FBC" w:rsidRDefault="00AF6A74" w:rsidP="00AF6A74">
      <w:pPr>
        <w:spacing w:after="160" w:line="259" w:lineRule="auto"/>
        <w:rPr>
          <w:rFonts w:cs="Times New Roman"/>
          <w:bCs/>
          <w:szCs w:val="24"/>
          <w:lang w:eastAsia="en-PH"/>
        </w:rPr>
      </w:pPr>
    </w:p>
    <w:p w14:paraId="477CF66E" w14:textId="77777777" w:rsidR="00AF6A74" w:rsidRPr="00546FBC" w:rsidRDefault="00AF6A74" w:rsidP="00AF6A74">
      <w:pPr>
        <w:spacing w:after="160" w:line="259" w:lineRule="auto"/>
        <w:rPr>
          <w:rFonts w:cs="Times New Roman"/>
          <w:bCs/>
          <w:szCs w:val="24"/>
          <w:lang w:eastAsia="en-PH"/>
        </w:rPr>
      </w:pPr>
    </w:p>
    <w:p w14:paraId="3B047E77" w14:textId="77777777" w:rsidR="00AF6A74" w:rsidRPr="00546FBC" w:rsidRDefault="00AF6A74" w:rsidP="00AF6A74">
      <w:pPr>
        <w:spacing w:after="160" w:line="259" w:lineRule="auto"/>
        <w:rPr>
          <w:rFonts w:cs="Times New Roman"/>
          <w:bCs/>
          <w:szCs w:val="24"/>
          <w:lang w:eastAsia="en-PH"/>
        </w:rPr>
      </w:pPr>
    </w:p>
    <w:p w14:paraId="2D09A1B8" w14:textId="77777777" w:rsidR="00AF6A74" w:rsidRPr="00546FBC" w:rsidRDefault="00AF6A74" w:rsidP="00AF6A74">
      <w:pPr>
        <w:spacing w:after="160" w:line="259" w:lineRule="auto"/>
        <w:rPr>
          <w:rFonts w:cs="Times New Roman"/>
          <w:bCs/>
          <w:szCs w:val="24"/>
          <w:lang w:eastAsia="en-PH"/>
        </w:rPr>
      </w:pPr>
    </w:p>
    <w:p w14:paraId="10CC0A6E" w14:textId="77777777" w:rsidR="00AF6A74" w:rsidRPr="00546FBC" w:rsidRDefault="00AF6A74" w:rsidP="00AF6A74">
      <w:pPr>
        <w:spacing w:after="160" w:line="259" w:lineRule="auto"/>
        <w:rPr>
          <w:rFonts w:cs="Times New Roman"/>
          <w:bCs/>
          <w:szCs w:val="24"/>
          <w:lang w:eastAsia="en-PH"/>
        </w:rPr>
      </w:pPr>
    </w:p>
    <w:p w14:paraId="142A9D25" w14:textId="77777777" w:rsidR="00AF6A74" w:rsidRPr="00546FBC" w:rsidRDefault="00AF6A74" w:rsidP="00AF6A74">
      <w:pPr>
        <w:spacing w:after="160" w:line="259" w:lineRule="auto"/>
        <w:rPr>
          <w:rFonts w:cs="Times New Roman"/>
          <w:bCs/>
          <w:szCs w:val="24"/>
          <w:lang w:eastAsia="en-PH"/>
        </w:rPr>
      </w:pPr>
    </w:p>
    <w:p w14:paraId="174872AE" w14:textId="77777777" w:rsidR="00AF6A74" w:rsidRPr="00546FBC" w:rsidRDefault="00AF6A74" w:rsidP="00AF6A74">
      <w:pPr>
        <w:spacing w:after="160" w:line="259" w:lineRule="auto"/>
        <w:rPr>
          <w:rFonts w:cs="Times New Roman"/>
          <w:bCs/>
          <w:szCs w:val="24"/>
          <w:lang w:eastAsia="en-PH"/>
        </w:rPr>
      </w:pPr>
    </w:p>
    <w:p w14:paraId="0D3F0F82" w14:textId="77777777" w:rsidR="00AF6A74" w:rsidRPr="00546FBC" w:rsidRDefault="00AF6A74" w:rsidP="00AF6A74">
      <w:pPr>
        <w:spacing w:after="160" w:line="259" w:lineRule="auto"/>
        <w:rPr>
          <w:rFonts w:cs="Times New Roman"/>
          <w:bCs/>
          <w:szCs w:val="24"/>
          <w:lang w:eastAsia="en-PH"/>
        </w:rPr>
      </w:pPr>
    </w:p>
    <w:p w14:paraId="1992849D" w14:textId="44A447A5" w:rsidR="00AF6A74" w:rsidRPr="00546FBC" w:rsidRDefault="00AF6A74" w:rsidP="00AF6A7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55</w:t>
      </w:r>
      <w:r w:rsidRPr="00546FBC">
        <w:rPr>
          <w:rFonts w:cs="Times New Roman"/>
          <w:bCs/>
          <w:szCs w:val="24"/>
          <w:lang w:eastAsia="en-PH"/>
        </w:rPr>
        <w:t xml:space="preserve">: Activity Diagram of Search and </w:t>
      </w:r>
      <w:r w:rsidR="00CA3B5F" w:rsidRPr="00546FBC">
        <w:rPr>
          <w:rFonts w:cs="Times New Roman"/>
          <w:bCs/>
          <w:szCs w:val="24"/>
          <w:lang w:eastAsia="en-PH"/>
        </w:rPr>
        <w:t>Update</w:t>
      </w:r>
      <w:r w:rsidRPr="00546FBC">
        <w:rPr>
          <w:rFonts w:cs="Times New Roman"/>
          <w:bCs/>
          <w:szCs w:val="24"/>
          <w:lang w:eastAsia="en-PH"/>
        </w:rPr>
        <w:t xml:space="preserve"> Breed of Breed Management Module Use Case</w:t>
      </w:r>
    </w:p>
    <w:p w14:paraId="310FCCC2" w14:textId="462EF43C" w:rsidR="00AF6A74" w:rsidRPr="00546FBC" w:rsidRDefault="00AF6A74" w:rsidP="00C24D39">
      <w:pPr>
        <w:rPr>
          <w:rFonts w:cs="Times New Roman"/>
          <w:szCs w:val="24"/>
          <w:lang w:eastAsia="en-PH"/>
        </w:rPr>
      </w:pPr>
    </w:p>
    <w:p w14:paraId="125C7FC3" w14:textId="019E06C7" w:rsidR="00AF6A74" w:rsidRPr="00546FBC" w:rsidRDefault="00AF6A74" w:rsidP="00C24D39">
      <w:pPr>
        <w:rPr>
          <w:rFonts w:cs="Times New Roman"/>
          <w:szCs w:val="24"/>
          <w:lang w:eastAsia="en-PH"/>
        </w:rPr>
      </w:pPr>
    </w:p>
    <w:p w14:paraId="2676B6D8" w14:textId="0712C620" w:rsidR="00AF6A74" w:rsidRPr="00546FBC" w:rsidRDefault="00AF6A74" w:rsidP="00C24D39">
      <w:pPr>
        <w:rPr>
          <w:rFonts w:cs="Times New Roman"/>
          <w:szCs w:val="24"/>
          <w:lang w:eastAsia="en-PH"/>
        </w:rPr>
      </w:pPr>
    </w:p>
    <w:p w14:paraId="764777E3" w14:textId="2ECF3D7F" w:rsidR="00137C0B" w:rsidRPr="00546FBC" w:rsidRDefault="00137C0B" w:rsidP="00C24D39">
      <w:pPr>
        <w:rPr>
          <w:rFonts w:cs="Times New Roman"/>
          <w:szCs w:val="24"/>
          <w:lang w:eastAsia="en-PH"/>
        </w:rPr>
      </w:pPr>
    </w:p>
    <w:p w14:paraId="5F76F8B1" w14:textId="722F8A0C" w:rsidR="00137C0B" w:rsidRPr="00546FBC" w:rsidRDefault="00137C0B" w:rsidP="00C24D39">
      <w:pPr>
        <w:rPr>
          <w:rFonts w:cs="Times New Roman"/>
          <w:szCs w:val="24"/>
          <w:lang w:eastAsia="en-PH"/>
        </w:rPr>
      </w:pPr>
    </w:p>
    <w:p w14:paraId="24CFCFD8" w14:textId="53655115" w:rsidR="00137C0B" w:rsidRPr="00546FBC" w:rsidRDefault="00137C0B" w:rsidP="00C24D39">
      <w:pPr>
        <w:rPr>
          <w:rFonts w:cs="Times New Roman"/>
          <w:szCs w:val="24"/>
          <w:lang w:eastAsia="en-PH"/>
        </w:rPr>
      </w:pPr>
    </w:p>
    <w:p w14:paraId="70E474A2" w14:textId="075B5B2C" w:rsidR="00137C0B" w:rsidRPr="00546FBC" w:rsidRDefault="00137C0B" w:rsidP="00C24D39">
      <w:pPr>
        <w:rPr>
          <w:rFonts w:cs="Times New Roman"/>
          <w:szCs w:val="24"/>
          <w:lang w:eastAsia="en-PH"/>
        </w:rPr>
      </w:pPr>
    </w:p>
    <w:p w14:paraId="56C56540" w14:textId="6DCA1FEA" w:rsidR="00137C0B" w:rsidRPr="00546FBC" w:rsidRDefault="00137C0B" w:rsidP="00C24D39">
      <w:pPr>
        <w:rPr>
          <w:rFonts w:cs="Times New Roman"/>
          <w:szCs w:val="24"/>
          <w:lang w:eastAsia="en-PH"/>
        </w:rPr>
      </w:pPr>
    </w:p>
    <w:p w14:paraId="7E3741C6" w14:textId="28E34D2E" w:rsidR="00137C0B" w:rsidRPr="00546FBC" w:rsidRDefault="00137C0B" w:rsidP="00C24D39">
      <w:pPr>
        <w:rPr>
          <w:rFonts w:cs="Times New Roman"/>
          <w:szCs w:val="24"/>
          <w:lang w:eastAsia="en-PH"/>
        </w:rPr>
      </w:pPr>
    </w:p>
    <w:p w14:paraId="3314A81E" w14:textId="3A824889" w:rsidR="00137C0B" w:rsidRPr="00546FBC" w:rsidRDefault="00137C0B" w:rsidP="00C24D39">
      <w:pPr>
        <w:rPr>
          <w:rFonts w:cs="Times New Roman"/>
          <w:szCs w:val="24"/>
          <w:lang w:eastAsia="en-PH"/>
        </w:rPr>
      </w:pPr>
    </w:p>
    <w:p w14:paraId="33258E1B" w14:textId="42C96F96" w:rsidR="00137C0B" w:rsidRPr="00546FBC" w:rsidRDefault="00137C0B" w:rsidP="00C24D39">
      <w:pPr>
        <w:rPr>
          <w:rFonts w:cs="Times New Roman"/>
          <w:szCs w:val="24"/>
          <w:lang w:eastAsia="en-PH"/>
        </w:rPr>
      </w:pPr>
    </w:p>
    <w:p w14:paraId="44CA95CC" w14:textId="2AE197D1" w:rsidR="00137C0B" w:rsidRPr="00546FBC" w:rsidRDefault="00137C0B" w:rsidP="00C24D39">
      <w:pPr>
        <w:rPr>
          <w:rFonts w:cs="Times New Roman"/>
          <w:szCs w:val="24"/>
          <w:lang w:eastAsia="en-PH"/>
        </w:rPr>
      </w:pPr>
    </w:p>
    <w:p w14:paraId="2B89E533" w14:textId="642A98D0" w:rsidR="00137C0B" w:rsidRPr="00546FBC" w:rsidRDefault="00137C0B" w:rsidP="00C24D39">
      <w:pPr>
        <w:rPr>
          <w:rFonts w:cs="Times New Roman"/>
          <w:szCs w:val="24"/>
          <w:lang w:eastAsia="en-PH"/>
        </w:rPr>
      </w:pPr>
    </w:p>
    <w:p w14:paraId="513541BF" w14:textId="03282298" w:rsidR="00137C0B" w:rsidRPr="00546FBC" w:rsidRDefault="00137C0B" w:rsidP="00C24D39">
      <w:pPr>
        <w:rPr>
          <w:rFonts w:cs="Times New Roman"/>
          <w:szCs w:val="24"/>
          <w:lang w:eastAsia="en-PH"/>
        </w:rPr>
      </w:pPr>
    </w:p>
    <w:p w14:paraId="35C3CB68" w14:textId="296BFCDD" w:rsidR="00137C0B" w:rsidRPr="00546FBC" w:rsidRDefault="00137C0B" w:rsidP="00C24D39">
      <w:pPr>
        <w:rPr>
          <w:rFonts w:cs="Times New Roman"/>
          <w:szCs w:val="24"/>
          <w:lang w:eastAsia="en-PH"/>
        </w:rPr>
      </w:pPr>
      <w:r w:rsidRPr="00546FBC">
        <w:rPr>
          <w:b w:val="0"/>
          <w:noProof/>
        </w:rPr>
        <w:drawing>
          <wp:anchor distT="0" distB="0" distL="114300" distR="114300" simplePos="0" relativeHeight="251957760" behindDoc="1" locked="0" layoutInCell="1" allowOverlap="1" wp14:anchorId="3B4DE327" wp14:editId="75C94696">
            <wp:simplePos x="0" y="0"/>
            <wp:positionH relativeFrom="column">
              <wp:posOffset>342900</wp:posOffset>
            </wp:positionH>
            <wp:positionV relativeFrom="paragraph">
              <wp:posOffset>389</wp:posOffset>
            </wp:positionV>
            <wp:extent cx="4743182" cy="5029200"/>
            <wp:effectExtent l="0" t="0" r="0" b="0"/>
            <wp:wrapNone/>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22491" w14:textId="619EF00D" w:rsidR="00AF6A74" w:rsidRPr="00546FBC" w:rsidRDefault="00AF6A74" w:rsidP="00C24D39">
      <w:pPr>
        <w:rPr>
          <w:rFonts w:cs="Times New Roman"/>
          <w:szCs w:val="24"/>
          <w:lang w:eastAsia="en-PH"/>
        </w:rPr>
      </w:pPr>
    </w:p>
    <w:p w14:paraId="4BAC51EA" w14:textId="7651A379" w:rsidR="00AF6A74" w:rsidRPr="00546FBC" w:rsidRDefault="00AF6A74" w:rsidP="00C24D39">
      <w:pPr>
        <w:rPr>
          <w:rFonts w:cs="Times New Roman"/>
          <w:szCs w:val="24"/>
          <w:lang w:eastAsia="en-PH"/>
        </w:rPr>
      </w:pPr>
    </w:p>
    <w:p w14:paraId="27BAC4E8" w14:textId="4320AFA7" w:rsidR="00AF6A74" w:rsidRPr="00546FBC" w:rsidRDefault="00AF6A74" w:rsidP="00C24D39">
      <w:pPr>
        <w:rPr>
          <w:rFonts w:cs="Times New Roman"/>
          <w:szCs w:val="24"/>
          <w:lang w:eastAsia="en-PH"/>
        </w:rPr>
      </w:pPr>
    </w:p>
    <w:p w14:paraId="57FF7C6C" w14:textId="7F552481" w:rsidR="00AF6A74" w:rsidRPr="00546FBC" w:rsidRDefault="00AF6A74" w:rsidP="00C24D39">
      <w:pPr>
        <w:rPr>
          <w:rFonts w:cs="Times New Roman"/>
          <w:szCs w:val="24"/>
          <w:lang w:eastAsia="en-PH"/>
        </w:rPr>
      </w:pPr>
    </w:p>
    <w:p w14:paraId="006670F0" w14:textId="75075544" w:rsidR="00AF6A74" w:rsidRPr="00546FBC" w:rsidRDefault="00AF6A74" w:rsidP="00C24D39">
      <w:pPr>
        <w:rPr>
          <w:rFonts w:cs="Times New Roman"/>
          <w:szCs w:val="24"/>
          <w:lang w:eastAsia="en-PH"/>
        </w:rPr>
      </w:pPr>
    </w:p>
    <w:p w14:paraId="355F06BE" w14:textId="77777777" w:rsidR="00AF6A74" w:rsidRPr="00546FBC" w:rsidRDefault="00AF6A74" w:rsidP="00C24D39">
      <w:pPr>
        <w:rPr>
          <w:rFonts w:cs="Times New Roman"/>
          <w:szCs w:val="24"/>
          <w:lang w:eastAsia="en-PH"/>
        </w:rPr>
      </w:pPr>
    </w:p>
    <w:p w14:paraId="31DD8604" w14:textId="2ED07178" w:rsidR="00AF6A74" w:rsidRPr="00546FBC" w:rsidRDefault="00AF6A74" w:rsidP="00C24D39">
      <w:pPr>
        <w:rPr>
          <w:rFonts w:cs="Times New Roman"/>
          <w:szCs w:val="24"/>
          <w:lang w:eastAsia="en-PH"/>
        </w:rPr>
      </w:pPr>
    </w:p>
    <w:p w14:paraId="0D9DD181" w14:textId="57B992CC" w:rsidR="00137C0B" w:rsidRPr="00546FBC" w:rsidRDefault="00137C0B" w:rsidP="00C24D39">
      <w:pPr>
        <w:rPr>
          <w:rFonts w:cs="Times New Roman"/>
          <w:szCs w:val="24"/>
          <w:lang w:eastAsia="en-PH"/>
        </w:rPr>
      </w:pPr>
    </w:p>
    <w:p w14:paraId="054172CE" w14:textId="3ADE0262" w:rsidR="00137C0B" w:rsidRPr="00546FBC" w:rsidRDefault="00137C0B" w:rsidP="00C24D39">
      <w:pPr>
        <w:rPr>
          <w:rFonts w:cs="Times New Roman"/>
          <w:szCs w:val="24"/>
          <w:lang w:eastAsia="en-PH"/>
        </w:rPr>
      </w:pPr>
    </w:p>
    <w:p w14:paraId="720E3042" w14:textId="255E38D5" w:rsidR="00137C0B" w:rsidRPr="00546FBC" w:rsidRDefault="00137C0B" w:rsidP="00C24D39">
      <w:pPr>
        <w:rPr>
          <w:rFonts w:cs="Times New Roman"/>
          <w:szCs w:val="24"/>
          <w:lang w:eastAsia="en-PH"/>
        </w:rPr>
      </w:pPr>
    </w:p>
    <w:p w14:paraId="2AB709BD" w14:textId="4AFD60A4" w:rsidR="00137C0B" w:rsidRPr="00546FBC" w:rsidRDefault="00137C0B" w:rsidP="00C24D39">
      <w:pPr>
        <w:rPr>
          <w:rFonts w:cs="Times New Roman"/>
          <w:szCs w:val="24"/>
          <w:lang w:eastAsia="en-PH"/>
        </w:rPr>
      </w:pPr>
    </w:p>
    <w:p w14:paraId="75714A44" w14:textId="163B18FA" w:rsidR="00137C0B" w:rsidRPr="00546FBC" w:rsidRDefault="00137C0B" w:rsidP="00C24D39">
      <w:pPr>
        <w:rPr>
          <w:rFonts w:cs="Times New Roman"/>
          <w:szCs w:val="24"/>
          <w:lang w:eastAsia="en-PH"/>
        </w:rPr>
      </w:pPr>
    </w:p>
    <w:p w14:paraId="7439F57A" w14:textId="6E8B2E2C" w:rsidR="00137C0B" w:rsidRPr="00546FBC" w:rsidRDefault="00137C0B" w:rsidP="00C24D39">
      <w:pPr>
        <w:rPr>
          <w:rFonts w:cs="Times New Roman"/>
          <w:szCs w:val="24"/>
          <w:lang w:eastAsia="en-PH"/>
        </w:rPr>
      </w:pPr>
    </w:p>
    <w:p w14:paraId="6C773AB4" w14:textId="3513FACF" w:rsidR="00137C0B" w:rsidRPr="00546FBC" w:rsidRDefault="00137C0B" w:rsidP="00C24D39">
      <w:pPr>
        <w:rPr>
          <w:rFonts w:cs="Times New Roman"/>
          <w:szCs w:val="24"/>
          <w:lang w:eastAsia="en-PH"/>
        </w:rPr>
      </w:pPr>
    </w:p>
    <w:p w14:paraId="5A89B4EF" w14:textId="6FEF1794" w:rsidR="00137C0B" w:rsidRPr="00546FBC" w:rsidRDefault="00137C0B" w:rsidP="00C24D39">
      <w:pPr>
        <w:rPr>
          <w:rFonts w:cs="Times New Roman"/>
          <w:szCs w:val="24"/>
          <w:lang w:eastAsia="en-PH"/>
        </w:rPr>
      </w:pPr>
    </w:p>
    <w:p w14:paraId="4268720A" w14:textId="3BEBCB6A" w:rsidR="00137C0B" w:rsidRPr="00546FBC" w:rsidRDefault="00137C0B" w:rsidP="00C24D39">
      <w:pPr>
        <w:rPr>
          <w:rFonts w:cs="Times New Roman"/>
          <w:szCs w:val="24"/>
          <w:lang w:eastAsia="en-PH"/>
        </w:rPr>
      </w:pPr>
    </w:p>
    <w:p w14:paraId="5FE77CEB" w14:textId="4EB0344A" w:rsidR="00137C0B" w:rsidRPr="00546FBC" w:rsidRDefault="00137C0B" w:rsidP="00C24D39">
      <w:pPr>
        <w:rPr>
          <w:rFonts w:cs="Times New Roman"/>
          <w:szCs w:val="24"/>
          <w:lang w:eastAsia="en-PH"/>
        </w:rPr>
      </w:pPr>
    </w:p>
    <w:p w14:paraId="58D2CA75" w14:textId="29ADC099" w:rsidR="00137C0B" w:rsidRPr="00546FBC" w:rsidRDefault="00137C0B" w:rsidP="00C24D39">
      <w:pPr>
        <w:rPr>
          <w:rFonts w:cs="Times New Roman"/>
          <w:szCs w:val="24"/>
          <w:lang w:eastAsia="en-PH"/>
        </w:rPr>
      </w:pPr>
    </w:p>
    <w:p w14:paraId="09C27C1C" w14:textId="051FFF70" w:rsidR="00137C0B" w:rsidRPr="00546FBC" w:rsidRDefault="00137C0B" w:rsidP="00C24D39">
      <w:pPr>
        <w:rPr>
          <w:rFonts w:cs="Times New Roman"/>
          <w:szCs w:val="24"/>
          <w:lang w:eastAsia="en-PH"/>
        </w:rPr>
      </w:pPr>
    </w:p>
    <w:p w14:paraId="3797272E" w14:textId="3CC6F218" w:rsidR="00137C0B" w:rsidRPr="00546FBC" w:rsidRDefault="00137C0B" w:rsidP="00C24D39">
      <w:pPr>
        <w:rPr>
          <w:rFonts w:cs="Times New Roman"/>
          <w:szCs w:val="24"/>
          <w:lang w:eastAsia="en-PH"/>
        </w:rPr>
      </w:pPr>
    </w:p>
    <w:p w14:paraId="37424927" w14:textId="04FD2D1F" w:rsidR="00137C0B" w:rsidRPr="00546FBC" w:rsidRDefault="00137C0B" w:rsidP="00C24D39">
      <w:pPr>
        <w:rPr>
          <w:rFonts w:cs="Times New Roman"/>
          <w:szCs w:val="24"/>
          <w:lang w:eastAsia="en-PH"/>
        </w:rPr>
      </w:pPr>
    </w:p>
    <w:p w14:paraId="7FB8AA77" w14:textId="6A709DE0" w:rsidR="00137C0B" w:rsidRPr="00546FBC" w:rsidRDefault="00137C0B" w:rsidP="00C24D39">
      <w:pPr>
        <w:rPr>
          <w:rFonts w:cs="Times New Roman"/>
          <w:szCs w:val="24"/>
          <w:lang w:eastAsia="en-PH"/>
        </w:rPr>
      </w:pPr>
    </w:p>
    <w:p w14:paraId="7D6583F2" w14:textId="3A83D87F" w:rsidR="00137C0B" w:rsidRPr="00546FBC" w:rsidRDefault="00137C0B" w:rsidP="00C24D39">
      <w:pPr>
        <w:rPr>
          <w:rFonts w:cs="Times New Roman"/>
          <w:szCs w:val="24"/>
          <w:lang w:eastAsia="en-PH"/>
        </w:rPr>
      </w:pPr>
    </w:p>
    <w:p w14:paraId="6F154418" w14:textId="1DE24342" w:rsidR="00137C0B" w:rsidRPr="00546FBC" w:rsidRDefault="00137C0B" w:rsidP="00C24D39">
      <w:pPr>
        <w:rPr>
          <w:rFonts w:cs="Times New Roman"/>
          <w:szCs w:val="24"/>
          <w:lang w:eastAsia="en-PH"/>
        </w:rPr>
      </w:pPr>
    </w:p>
    <w:p w14:paraId="0C3AFC3E" w14:textId="4DEB9204" w:rsidR="00137C0B" w:rsidRPr="00546FBC" w:rsidRDefault="00137C0B" w:rsidP="00C24D39">
      <w:pPr>
        <w:rPr>
          <w:rFonts w:cs="Times New Roman"/>
          <w:szCs w:val="24"/>
          <w:lang w:eastAsia="en-PH"/>
        </w:rPr>
      </w:pPr>
    </w:p>
    <w:p w14:paraId="614D85D5" w14:textId="7614292C" w:rsidR="00137C0B" w:rsidRPr="00546FBC" w:rsidRDefault="00137C0B" w:rsidP="00C24D39">
      <w:pPr>
        <w:rPr>
          <w:rFonts w:cs="Times New Roman"/>
          <w:szCs w:val="24"/>
          <w:lang w:eastAsia="en-PH"/>
        </w:rPr>
      </w:pPr>
    </w:p>
    <w:p w14:paraId="7E7C734B" w14:textId="608361D9" w:rsidR="00137C0B" w:rsidRPr="00546FBC" w:rsidRDefault="00137C0B" w:rsidP="00C24D39">
      <w:pPr>
        <w:rPr>
          <w:rFonts w:cs="Times New Roman"/>
          <w:szCs w:val="24"/>
          <w:lang w:eastAsia="en-PH"/>
        </w:rPr>
      </w:pPr>
    </w:p>
    <w:p w14:paraId="2B4D9946" w14:textId="5AFDEB4B" w:rsidR="00137C0B" w:rsidRPr="00546FBC" w:rsidRDefault="00137C0B" w:rsidP="00C24D39">
      <w:pPr>
        <w:rPr>
          <w:rFonts w:cs="Times New Roman"/>
          <w:szCs w:val="24"/>
          <w:lang w:eastAsia="en-PH"/>
        </w:rPr>
      </w:pPr>
    </w:p>
    <w:p w14:paraId="5A38866B" w14:textId="45899F79" w:rsidR="00137C0B" w:rsidRPr="00546FBC" w:rsidRDefault="00137C0B" w:rsidP="00C24D39">
      <w:pPr>
        <w:rPr>
          <w:rFonts w:cs="Times New Roman"/>
          <w:szCs w:val="24"/>
          <w:lang w:eastAsia="en-PH"/>
        </w:rPr>
      </w:pPr>
    </w:p>
    <w:p w14:paraId="60A7063B" w14:textId="50416DF6" w:rsidR="00137C0B" w:rsidRPr="00546FBC" w:rsidRDefault="00137C0B" w:rsidP="00137C0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56</w:t>
      </w:r>
      <w:r w:rsidRPr="00546FBC">
        <w:rPr>
          <w:rFonts w:cs="Times New Roman"/>
          <w:bCs/>
          <w:szCs w:val="24"/>
          <w:lang w:eastAsia="en-PH"/>
        </w:rPr>
        <w:t xml:space="preserve">: Activity Diagram of Search and </w:t>
      </w:r>
      <w:r w:rsidR="00CA3B5F" w:rsidRPr="00546FBC">
        <w:rPr>
          <w:rFonts w:cs="Times New Roman"/>
          <w:bCs/>
          <w:szCs w:val="24"/>
          <w:lang w:eastAsia="en-PH"/>
        </w:rPr>
        <w:t>Remove</w:t>
      </w:r>
      <w:r w:rsidRPr="00546FBC">
        <w:rPr>
          <w:rFonts w:cs="Times New Roman"/>
          <w:bCs/>
          <w:szCs w:val="24"/>
          <w:lang w:eastAsia="en-PH"/>
        </w:rPr>
        <w:t xml:space="preserve"> Breed of Breed Management Module Use Case</w:t>
      </w:r>
    </w:p>
    <w:p w14:paraId="4BB7AE50" w14:textId="77777777" w:rsidR="00137C0B" w:rsidRPr="00546FBC" w:rsidRDefault="00137C0B" w:rsidP="00C24D39">
      <w:pPr>
        <w:rPr>
          <w:rFonts w:cs="Times New Roman"/>
          <w:szCs w:val="24"/>
          <w:lang w:eastAsia="en-PH"/>
        </w:rPr>
      </w:pPr>
    </w:p>
    <w:p w14:paraId="08838DF1" w14:textId="1D9BA5B7" w:rsidR="00137C0B" w:rsidRPr="00546FBC" w:rsidRDefault="00137C0B" w:rsidP="00C24D39">
      <w:pPr>
        <w:rPr>
          <w:rFonts w:cs="Times New Roman"/>
          <w:szCs w:val="24"/>
          <w:lang w:eastAsia="en-PH"/>
        </w:rPr>
      </w:pPr>
    </w:p>
    <w:p w14:paraId="77313285" w14:textId="356C1EBD" w:rsidR="00E571CC" w:rsidRPr="00546FBC" w:rsidRDefault="00E571CC" w:rsidP="00C24D39">
      <w:pPr>
        <w:rPr>
          <w:rFonts w:cs="Times New Roman"/>
          <w:szCs w:val="24"/>
          <w:lang w:eastAsia="en-PH"/>
        </w:rPr>
      </w:pPr>
    </w:p>
    <w:p w14:paraId="0FE40D68" w14:textId="3AE312F7" w:rsidR="00E571CC" w:rsidRPr="00546FBC" w:rsidRDefault="00E571CC" w:rsidP="00C24D39">
      <w:pPr>
        <w:rPr>
          <w:rFonts w:cs="Times New Roman"/>
          <w:szCs w:val="24"/>
          <w:lang w:eastAsia="en-PH"/>
        </w:rPr>
      </w:pPr>
    </w:p>
    <w:p w14:paraId="345B72CF" w14:textId="33504A50" w:rsidR="00E571CC" w:rsidRPr="00546FBC" w:rsidRDefault="00E571CC" w:rsidP="00C24D39">
      <w:pPr>
        <w:rPr>
          <w:rFonts w:cs="Times New Roman"/>
          <w:szCs w:val="24"/>
          <w:lang w:eastAsia="en-PH"/>
        </w:rPr>
      </w:pPr>
    </w:p>
    <w:p w14:paraId="2A3FB41C" w14:textId="68ED4FDD" w:rsidR="00E571CC" w:rsidRPr="00546FBC" w:rsidRDefault="00E571CC" w:rsidP="00C24D39">
      <w:pPr>
        <w:rPr>
          <w:rFonts w:cs="Times New Roman"/>
          <w:szCs w:val="24"/>
          <w:lang w:eastAsia="en-PH"/>
        </w:rPr>
      </w:pPr>
    </w:p>
    <w:p w14:paraId="731DCC3D" w14:textId="59314322" w:rsidR="00E571CC" w:rsidRPr="00546FBC" w:rsidRDefault="00E571CC" w:rsidP="00C24D39">
      <w:pPr>
        <w:rPr>
          <w:rFonts w:cs="Times New Roman"/>
          <w:szCs w:val="24"/>
          <w:lang w:eastAsia="en-PH"/>
        </w:rPr>
      </w:pPr>
    </w:p>
    <w:p w14:paraId="51E95CAC" w14:textId="00950CDA" w:rsidR="00E571CC" w:rsidRPr="00546FBC" w:rsidRDefault="00E571CC" w:rsidP="00C24D39">
      <w:pPr>
        <w:rPr>
          <w:rFonts w:cs="Times New Roman"/>
          <w:szCs w:val="24"/>
          <w:lang w:eastAsia="en-PH"/>
        </w:rPr>
      </w:pPr>
    </w:p>
    <w:p w14:paraId="711ABCEB" w14:textId="29CE6647" w:rsidR="00E571CC" w:rsidRPr="00546FBC" w:rsidRDefault="00E571CC" w:rsidP="00C24D39">
      <w:pPr>
        <w:rPr>
          <w:rFonts w:cs="Times New Roman"/>
          <w:szCs w:val="24"/>
          <w:lang w:eastAsia="en-PH"/>
        </w:rPr>
      </w:pPr>
    </w:p>
    <w:p w14:paraId="6E368E2D" w14:textId="3DF95320" w:rsidR="00E571CC" w:rsidRPr="00546FBC" w:rsidRDefault="00E571CC" w:rsidP="00C24D39">
      <w:pPr>
        <w:rPr>
          <w:rFonts w:cs="Times New Roman"/>
          <w:szCs w:val="24"/>
          <w:lang w:eastAsia="en-PH"/>
        </w:rPr>
      </w:pPr>
    </w:p>
    <w:p w14:paraId="20F6D95B" w14:textId="38FD2CA9" w:rsidR="00E571CC" w:rsidRPr="00546FBC" w:rsidRDefault="00E571CC" w:rsidP="00C24D39">
      <w:pPr>
        <w:rPr>
          <w:rFonts w:cs="Times New Roman"/>
          <w:szCs w:val="24"/>
          <w:lang w:eastAsia="en-PH"/>
        </w:rPr>
      </w:pPr>
    </w:p>
    <w:p w14:paraId="3C85D051" w14:textId="77777777" w:rsidR="00E571CC" w:rsidRPr="00546FBC" w:rsidRDefault="00E571CC" w:rsidP="00C24D39">
      <w:pPr>
        <w:rPr>
          <w:rFonts w:cs="Times New Roman"/>
          <w:szCs w:val="24"/>
          <w:lang w:eastAsia="en-PH"/>
        </w:rPr>
      </w:pPr>
    </w:p>
    <w:p w14:paraId="3EF88046" w14:textId="77777777" w:rsidR="00137C0B" w:rsidRPr="00546FBC" w:rsidRDefault="00137C0B" w:rsidP="00C24D39">
      <w:pPr>
        <w:rPr>
          <w:rFonts w:cs="Times New Roman"/>
          <w:szCs w:val="24"/>
          <w:lang w:eastAsia="en-PH"/>
        </w:rPr>
      </w:pPr>
    </w:p>
    <w:p w14:paraId="6F7353F7" w14:textId="3669246A" w:rsidR="00C24D39" w:rsidRPr="00546FBC" w:rsidRDefault="00C24D39" w:rsidP="00C24D39">
      <w:pPr>
        <w:rPr>
          <w:rFonts w:cs="Times New Roman"/>
          <w:szCs w:val="24"/>
          <w:lang w:eastAsia="en-PH"/>
        </w:rPr>
      </w:pPr>
    </w:p>
    <w:p w14:paraId="7D8D6DC5" w14:textId="45D2A8B4"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Inventory Management Module</w:t>
      </w:r>
    </w:p>
    <w:tbl>
      <w:tblPr>
        <w:tblStyle w:val="TableGrid"/>
        <w:tblW w:w="7938" w:type="dxa"/>
        <w:tblInd w:w="704" w:type="dxa"/>
        <w:tblLook w:val="04A0" w:firstRow="1" w:lastRow="0" w:firstColumn="1" w:lastColumn="0" w:noHBand="0" w:noVBand="1"/>
      </w:tblPr>
      <w:tblGrid>
        <w:gridCol w:w="2322"/>
        <w:gridCol w:w="2948"/>
        <w:gridCol w:w="2668"/>
      </w:tblGrid>
      <w:tr w:rsidR="000D5275" w:rsidRPr="00546FBC" w14:paraId="00EA87BB" w14:textId="77777777" w:rsidTr="001E5884">
        <w:trPr>
          <w:trHeight w:val="362"/>
        </w:trPr>
        <w:tc>
          <w:tcPr>
            <w:tcW w:w="2322" w:type="dxa"/>
          </w:tcPr>
          <w:p w14:paraId="15429C49" w14:textId="77777777" w:rsidR="000D5275" w:rsidRPr="00546FBC" w:rsidRDefault="000D5275" w:rsidP="001E5884">
            <w:pPr>
              <w:spacing w:line="360" w:lineRule="auto"/>
              <w:rPr>
                <w:szCs w:val="24"/>
              </w:rPr>
            </w:pPr>
            <w:r w:rsidRPr="00546FBC">
              <w:rPr>
                <w:szCs w:val="24"/>
              </w:rPr>
              <w:t>Use Case</w:t>
            </w:r>
          </w:p>
        </w:tc>
        <w:tc>
          <w:tcPr>
            <w:tcW w:w="2948" w:type="dxa"/>
          </w:tcPr>
          <w:p w14:paraId="37726AF8" w14:textId="77777777" w:rsidR="000D5275" w:rsidRPr="00546FBC" w:rsidRDefault="000D5275" w:rsidP="001E5884">
            <w:pPr>
              <w:spacing w:line="360" w:lineRule="auto"/>
              <w:rPr>
                <w:szCs w:val="24"/>
              </w:rPr>
            </w:pPr>
            <w:r w:rsidRPr="00546FBC">
              <w:rPr>
                <w:szCs w:val="24"/>
              </w:rPr>
              <w:t>Description</w:t>
            </w:r>
          </w:p>
        </w:tc>
        <w:tc>
          <w:tcPr>
            <w:tcW w:w="2668" w:type="dxa"/>
          </w:tcPr>
          <w:p w14:paraId="3B7E8CC0" w14:textId="77777777" w:rsidR="000D5275" w:rsidRPr="00546FBC" w:rsidRDefault="000D5275" w:rsidP="001E5884">
            <w:pPr>
              <w:spacing w:line="360" w:lineRule="auto"/>
              <w:rPr>
                <w:szCs w:val="24"/>
              </w:rPr>
            </w:pPr>
            <w:r w:rsidRPr="00546FBC">
              <w:t>User/Actor (Roles)</w:t>
            </w:r>
          </w:p>
        </w:tc>
      </w:tr>
      <w:tr w:rsidR="000D5275" w:rsidRPr="00546FBC" w14:paraId="515D0BF7" w14:textId="77777777" w:rsidTr="001E5884">
        <w:trPr>
          <w:trHeight w:val="739"/>
        </w:trPr>
        <w:tc>
          <w:tcPr>
            <w:tcW w:w="2322" w:type="dxa"/>
          </w:tcPr>
          <w:p w14:paraId="4065CC94" w14:textId="267CCF38" w:rsidR="000D5275" w:rsidRPr="00546FBC" w:rsidRDefault="000D5275" w:rsidP="001E5884">
            <w:pPr>
              <w:spacing w:line="360" w:lineRule="auto"/>
              <w:jc w:val="both"/>
              <w:rPr>
                <w:b w:val="0"/>
                <w:bCs/>
                <w:szCs w:val="24"/>
              </w:rPr>
            </w:pPr>
            <w:r w:rsidRPr="00546FBC">
              <w:rPr>
                <w:b w:val="0"/>
                <w:bCs/>
                <w:szCs w:val="24"/>
              </w:rPr>
              <w:t xml:space="preserve">Create </w:t>
            </w:r>
            <w:r w:rsidR="00234AB7" w:rsidRPr="00546FBC">
              <w:rPr>
                <w:b w:val="0"/>
                <w:bCs/>
                <w:szCs w:val="24"/>
              </w:rPr>
              <w:t>Inventory</w:t>
            </w:r>
            <w:r w:rsidRPr="00546FBC">
              <w:rPr>
                <w:b w:val="0"/>
                <w:bCs/>
                <w:szCs w:val="24"/>
              </w:rPr>
              <w:t xml:space="preserve"> </w:t>
            </w:r>
          </w:p>
        </w:tc>
        <w:tc>
          <w:tcPr>
            <w:tcW w:w="2948" w:type="dxa"/>
          </w:tcPr>
          <w:p w14:paraId="1C6613B9" w14:textId="61957122" w:rsidR="000D5275" w:rsidRPr="00546FBC" w:rsidRDefault="000D5275" w:rsidP="001E5884">
            <w:pPr>
              <w:spacing w:line="360" w:lineRule="auto"/>
              <w:jc w:val="both"/>
              <w:rPr>
                <w:b w:val="0"/>
                <w:bCs/>
                <w:szCs w:val="24"/>
              </w:rPr>
            </w:pPr>
            <w:r w:rsidRPr="00546FBC">
              <w:rPr>
                <w:b w:val="0"/>
                <w:bCs/>
                <w:szCs w:val="24"/>
              </w:rPr>
              <w:t xml:space="preserve">The user/actor enters the </w:t>
            </w:r>
            <w:r w:rsidR="00234AB7" w:rsidRPr="00546FBC">
              <w:rPr>
                <w:b w:val="0"/>
                <w:bCs/>
                <w:szCs w:val="24"/>
              </w:rPr>
              <w:t>inventory</w:t>
            </w:r>
            <w:r w:rsidRPr="00546FBC">
              <w:rPr>
                <w:b w:val="0"/>
                <w:bCs/>
                <w:szCs w:val="24"/>
              </w:rPr>
              <w:t xml:space="preserve"> details to register.</w:t>
            </w:r>
          </w:p>
        </w:tc>
        <w:tc>
          <w:tcPr>
            <w:tcW w:w="2668" w:type="dxa"/>
          </w:tcPr>
          <w:p w14:paraId="130F69DD"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4A304E53" w14:textId="77777777" w:rsidTr="001E5884">
        <w:trPr>
          <w:trHeight w:val="1101"/>
        </w:trPr>
        <w:tc>
          <w:tcPr>
            <w:tcW w:w="2322" w:type="dxa"/>
          </w:tcPr>
          <w:p w14:paraId="79A0E3E9" w14:textId="7658CB3E" w:rsidR="000D5275" w:rsidRPr="00546FBC" w:rsidRDefault="000D5275" w:rsidP="001E5884">
            <w:pPr>
              <w:spacing w:line="360" w:lineRule="auto"/>
              <w:jc w:val="both"/>
              <w:rPr>
                <w:b w:val="0"/>
                <w:bCs/>
                <w:szCs w:val="24"/>
              </w:rPr>
            </w:pPr>
            <w:r w:rsidRPr="00546FBC">
              <w:rPr>
                <w:b w:val="0"/>
                <w:bCs/>
                <w:szCs w:val="24"/>
              </w:rPr>
              <w:t xml:space="preserve">Search and View </w:t>
            </w:r>
            <w:r w:rsidR="00234AB7" w:rsidRPr="00546FBC">
              <w:rPr>
                <w:b w:val="0"/>
                <w:bCs/>
                <w:szCs w:val="24"/>
              </w:rPr>
              <w:t>Inventory</w:t>
            </w:r>
          </w:p>
        </w:tc>
        <w:tc>
          <w:tcPr>
            <w:tcW w:w="2948" w:type="dxa"/>
          </w:tcPr>
          <w:p w14:paraId="2C54520A" w14:textId="2645B118"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234AB7" w:rsidRPr="00546FBC">
              <w:rPr>
                <w:b w:val="0"/>
                <w:bCs/>
                <w:szCs w:val="24"/>
              </w:rPr>
              <w:t xml:space="preserve">inventory </w:t>
            </w:r>
            <w:r w:rsidRPr="00546FBC">
              <w:rPr>
                <w:b w:val="0"/>
                <w:bCs/>
                <w:szCs w:val="24"/>
              </w:rPr>
              <w:t xml:space="preserve">details and select </w:t>
            </w:r>
            <w:r w:rsidR="00234AB7" w:rsidRPr="00546FBC">
              <w:rPr>
                <w:b w:val="0"/>
                <w:bCs/>
                <w:szCs w:val="24"/>
              </w:rPr>
              <w:t xml:space="preserve">inventory </w:t>
            </w:r>
            <w:r w:rsidRPr="00546FBC">
              <w:rPr>
                <w:b w:val="0"/>
                <w:bCs/>
                <w:szCs w:val="24"/>
              </w:rPr>
              <w:t>to view details.</w:t>
            </w:r>
          </w:p>
        </w:tc>
        <w:tc>
          <w:tcPr>
            <w:tcW w:w="2668" w:type="dxa"/>
          </w:tcPr>
          <w:p w14:paraId="39DC0ECB"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5F3385D8" w14:textId="77777777" w:rsidTr="001E5884">
        <w:trPr>
          <w:trHeight w:val="739"/>
        </w:trPr>
        <w:tc>
          <w:tcPr>
            <w:tcW w:w="2322" w:type="dxa"/>
          </w:tcPr>
          <w:p w14:paraId="3A39920E" w14:textId="4F6B910D" w:rsidR="000D5275" w:rsidRPr="00546FBC" w:rsidRDefault="000D5275" w:rsidP="001E5884">
            <w:pPr>
              <w:spacing w:line="360" w:lineRule="auto"/>
              <w:jc w:val="both"/>
              <w:rPr>
                <w:b w:val="0"/>
                <w:bCs/>
                <w:szCs w:val="24"/>
              </w:rPr>
            </w:pPr>
            <w:r w:rsidRPr="00546FBC">
              <w:rPr>
                <w:b w:val="0"/>
                <w:bCs/>
                <w:szCs w:val="24"/>
              </w:rPr>
              <w:t xml:space="preserve">Search and Update </w:t>
            </w:r>
            <w:r w:rsidR="00234AB7" w:rsidRPr="00546FBC">
              <w:rPr>
                <w:b w:val="0"/>
                <w:bCs/>
                <w:szCs w:val="24"/>
              </w:rPr>
              <w:t>Inventory</w:t>
            </w:r>
          </w:p>
        </w:tc>
        <w:tc>
          <w:tcPr>
            <w:tcW w:w="2948" w:type="dxa"/>
          </w:tcPr>
          <w:p w14:paraId="4DA4FD00" w14:textId="6D833353"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B8634E" w:rsidRPr="00546FBC">
              <w:rPr>
                <w:b w:val="0"/>
                <w:bCs/>
                <w:szCs w:val="24"/>
              </w:rPr>
              <w:t xml:space="preserve">inventory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B8634E" w:rsidRPr="00546FBC">
              <w:rPr>
                <w:b w:val="0"/>
                <w:bCs/>
                <w:szCs w:val="24"/>
              </w:rPr>
              <w:t xml:space="preserve">inventory </w:t>
            </w:r>
            <w:r w:rsidRPr="00546FBC">
              <w:rPr>
                <w:b w:val="0"/>
                <w:bCs/>
                <w:szCs w:val="24"/>
              </w:rPr>
              <w:t xml:space="preserve">details to update. </w:t>
            </w:r>
          </w:p>
        </w:tc>
        <w:tc>
          <w:tcPr>
            <w:tcW w:w="2668" w:type="dxa"/>
          </w:tcPr>
          <w:p w14:paraId="4D8AC1A4" w14:textId="77777777" w:rsidR="000D5275" w:rsidRPr="00546FBC" w:rsidRDefault="000D5275" w:rsidP="001E5884">
            <w:pPr>
              <w:spacing w:line="360" w:lineRule="auto"/>
              <w:contextualSpacing/>
              <w:jc w:val="both"/>
              <w:rPr>
                <w:b w:val="0"/>
                <w:bCs/>
                <w:szCs w:val="24"/>
              </w:rPr>
            </w:pPr>
            <w:r w:rsidRPr="00546FBC">
              <w:rPr>
                <w:b w:val="0"/>
                <w:szCs w:val="24"/>
              </w:rPr>
              <w:t>Worker</w:t>
            </w:r>
          </w:p>
        </w:tc>
      </w:tr>
      <w:tr w:rsidR="000D5275" w:rsidRPr="00546FBC" w14:paraId="0CA60B8C" w14:textId="77777777" w:rsidTr="001E5884">
        <w:trPr>
          <w:trHeight w:val="1101"/>
        </w:trPr>
        <w:tc>
          <w:tcPr>
            <w:tcW w:w="2322" w:type="dxa"/>
          </w:tcPr>
          <w:p w14:paraId="56A2A46E" w14:textId="16E4B422" w:rsidR="000D5275" w:rsidRPr="00546FBC" w:rsidRDefault="000D5275" w:rsidP="001E5884">
            <w:pPr>
              <w:spacing w:line="360" w:lineRule="auto"/>
              <w:jc w:val="both"/>
              <w:rPr>
                <w:b w:val="0"/>
                <w:bCs/>
                <w:szCs w:val="24"/>
              </w:rPr>
            </w:pPr>
            <w:r w:rsidRPr="00546FBC">
              <w:rPr>
                <w:b w:val="0"/>
                <w:bCs/>
                <w:szCs w:val="24"/>
              </w:rPr>
              <w:t xml:space="preserve">Search and Remove </w:t>
            </w:r>
            <w:r w:rsidR="00234AB7" w:rsidRPr="00546FBC">
              <w:rPr>
                <w:b w:val="0"/>
                <w:bCs/>
                <w:szCs w:val="24"/>
              </w:rPr>
              <w:t>Inventory</w:t>
            </w:r>
          </w:p>
        </w:tc>
        <w:tc>
          <w:tcPr>
            <w:tcW w:w="2948" w:type="dxa"/>
          </w:tcPr>
          <w:p w14:paraId="388AFE8E" w14:textId="4904DFBD" w:rsidR="000D5275" w:rsidRPr="00546FBC" w:rsidRDefault="000D5275" w:rsidP="001E5884">
            <w:pPr>
              <w:spacing w:line="360" w:lineRule="auto"/>
              <w:jc w:val="both"/>
              <w:rPr>
                <w:b w:val="0"/>
                <w:bCs/>
                <w:szCs w:val="24"/>
              </w:rPr>
            </w:pPr>
            <w:r w:rsidRPr="00546FBC">
              <w:rPr>
                <w:b w:val="0"/>
                <w:bCs/>
                <w:szCs w:val="24"/>
              </w:rPr>
              <w:t xml:space="preserve">The user/actor searches </w:t>
            </w:r>
            <w:r w:rsidR="00B8634E" w:rsidRPr="00546FBC">
              <w:rPr>
                <w:b w:val="0"/>
                <w:bCs/>
                <w:szCs w:val="24"/>
              </w:rPr>
              <w:t xml:space="preserve">inventory </w:t>
            </w:r>
            <w:r w:rsidRPr="00546FBC">
              <w:rPr>
                <w:b w:val="0"/>
                <w:bCs/>
                <w:szCs w:val="24"/>
              </w:rPr>
              <w:t>details to remove.</w:t>
            </w:r>
          </w:p>
        </w:tc>
        <w:tc>
          <w:tcPr>
            <w:tcW w:w="2668" w:type="dxa"/>
          </w:tcPr>
          <w:p w14:paraId="47546B52" w14:textId="77777777" w:rsidR="000D5275" w:rsidRPr="00546FBC" w:rsidRDefault="000D5275" w:rsidP="001E5884">
            <w:pPr>
              <w:spacing w:line="360" w:lineRule="auto"/>
              <w:jc w:val="both"/>
              <w:rPr>
                <w:b w:val="0"/>
                <w:bCs/>
                <w:szCs w:val="24"/>
              </w:rPr>
            </w:pPr>
            <w:r w:rsidRPr="00546FBC">
              <w:rPr>
                <w:b w:val="0"/>
                <w:szCs w:val="24"/>
              </w:rPr>
              <w:t>Worker</w:t>
            </w:r>
          </w:p>
        </w:tc>
      </w:tr>
    </w:tbl>
    <w:p w14:paraId="66A0C721" w14:textId="77777777" w:rsidR="00C24D39" w:rsidRPr="00546FBC" w:rsidRDefault="00C24D39" w:rsidP="00C24D39">
      <w:pPr>
        <w:rPr>
          <w:rFonts w:cs="Times New Roman"/>
          <w:szCs w:val="24"/>
          <w:lang w:eastAsia="en-PH"/>
        </w:rPr>
      </w:pPr>
    </w:p>
    <w:p w14:paraId="7AA6CFBF" w14:textId="44CBAA7B" w:rsidR="00C24D39" w:rsidRPr="00546FBC" w:rsidRDefault="00C24D39" w:rsidP="009E780C">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14</w:t>
      </w:r>
      <w:r w:rsidRPr="00546FBC">
        <w:rPr>
          <w:rFonts w:cs="Times New Roman"/>
          <w:bCs/>
          <w:szCs w:val="24"/>
          <w:lang w:eastAsia="en-PH"/>
        </w:rPr>
        <w:t xml:space="preserve">: Event Decomposition of </w:t>
      </w:r>
      <w:r w:rsidR="00214AA5" w:rsidRPr="00546FBC">
        <w:rPr>
          <w:rFonts w:cs="Times New Roman"/>
          <w:bCs/>
          <w:szCs w:val="24"/>
          <w:lang w:eastAsia="en-PH"/>
        </w:rPr>
        <w:t>Inventory Management</w:t>
      </w:r>
      <w:r w:rsidRPr="00546FBC">
        <w:rPr>
          <w:rFonts w:cs="Times New Roman"/>
          <w:bCs/>
          <w:szCs w:val="24"/>
          <w:lang w:eastAsia="en-PH"/>
        </w:rPr>
        <w:t xml:space="preserve"> Module</w:t>
      </w:r>
    </w:p>
    <w:p w14:paraId="072B3085" w14:textId="13726AEB" w:rsidR="00C24D39" w:rsidRPr="00546FBC" w:rsidRDefault="00C24D39" w:rsidP="00C24D39">
      <w:pPr>
        <w:rPr>
          <w:rFonts w:cs="Times New Roman"/>
          <w:szCs w:val="24"/>
          <w:lang w:eastAsia="en-PH"/>
        </w:rPr>
      </w:pPr>
      <w:r w:rsidRPr="00546FBC">
        <w:rPr>
          <w:rFonts w:cs="Times New Roman"/>
          <w:noProof/>
          <w:szCs w:val="24"/>
          <w:lang w:eastAsia="en-PH"/>
        </w:rPr>
        <w:drawing>
          <wp:anchor distT="0" distB="0" distL="114300" distR="114300" simplePos="0" relativeHeight="251990528" behindDoc="1" locked="0" layoutInCell="1" allowOverlap="1" wp14:anchorId="277C6E0C" wp14:editId="3946E791">
            <wp:simplePos x="0" y="0"/>
            <wp:positionH relativeFrom="column">
              <wp:posOffset>457366</wp:posOffset>
            </wp:positionH>
            <wp:positionV relativeFrom="paragraph">
              <wp:posOffset>106680</wp:posOffset>
            </wp:positionV>
            <wp:extent cx="4572000" cy="2920471"/>
            <wp:effectExtent l="0" t="0" r="0" b="0"/>
            <wp:wrapNone/>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572000" cy="2920471"/>
                    </a:xfrm>
                    <a:prstGeom prst="rect">
                      <a:avLst/>
                    </a:prstGeom>
                  </pic:spPr>
                </pic:pic>
              </a:graphicData>
            </a:graphic>
          </wp:anchor>
        </w:drawing>
      </w:r>
    </w:p>
    <w:p w14:paraId="40EC1199" w14:textId="77777777" w:rsidR="00C24D39" w:rsidRPr="00546FBC" w:rsidRDefault="00C24D39" w:rsidP="00C24D39">
      <w:pPr>
        <w:rPr>
          <w:rFonts w:cs="Times New Roman"/>
          <w:szCs w:val="24"/>
          <w:lang w:eastAsia="en-PH"/>
        </w:rPr>
      </w:pPr>
    </w:p>
    <w:p w14:paraId="2BC7F092" w14:textId="77777777" w:rsidR="00C24D39" w:rsidRPr="00546FBC" w:rsidRDefault="00C24D39" w:rsidP="00C24D39">
      <w:pPr>
        <w:rPr>
          <w:rFonts w:cs="Times New Roman"/>
          <w:szCs w:val="24"/>
          <w:lang w:eastAsia="en-PH"/>
        </w:rPr>
      </w:pPr>
    </w:p>
    <w:p w14:paraId="1054024A" w14:textId="77777777" w:rsidR="009E780C" w:rsidRPr="00546FBC" w:rsidRDefault="009E780C" w:rsidP="00C24D39">
      <w:pPr>
        <w:rPr>
          <w:rFonts w:cs="Times New Roman"/>
          <w:bCs/>
          <w:szCs w:val="24"/>
          <w:lang w:eastAsia="en-PH"/>
        </w:rPr>
      </w:pPr>
    </w:p>
    <w:p w14:paraId="50782B9A" w14:textId="77777777" w:rsidR="009E780C" w:rsidRPr="00546FBC" w:rsidRDefault="009E780C" w:rsidP="00C24D39">
      <w:pPr>
        <w:rPr>
          <w:rFonts w:cs="Times New Roman"/>
          <w:bCs/>
          <w:szCs w:val="24"/>
          <w:lang w:eastAsia="en-PH"/>
        </w:rPr>
      </w:pPr>
    </w:p>
    <w:p w14:paraId="48003DE0" w14:textId="77777777" w:rsidR="009E780C" w:rsidRPr="00546FBC" w:rsidRDefault="009E780C" w:rsidP="00C24D39">
      <w:pPr>
        <w:rPr>
          <w:rFonts w:cs="Times New Roman"/>
          <w:bCs/>
          <w:szCs w:val="24"/>
          <w:lang w:eastAsia="en-PH"/>
        </w:rPr>
      </w:pPr>
    </w:p>
    <w:p w14:paraId="16941916" w14:textId="77777777" w:rsidR="009E780C" w:rsidRPr="00546FBC" w:rsidRDefault="009E780C" w:rsidP="00C24D39">
      <w:pPr>
        <w:rPr>
          <w:rFonts w:cs="Times New Roman"/>
          <w:bCs/>
          <w:szCs w:val="24"/>
          <w:lang w:eastAsia="en-PH"/>
        </w:rPr>
      </w:pPr>
    </w:p>
    <w:p w14:paraId="0A64F029" w14:textId="77777777" w:rsidR="009E780C" w:rsidRPr="00546FBC" w:rsidRDefault="009E780C" w:rsidP="00C24D39">
      <w:pPr>
        <w:rPr>
          <w:rFonts w:cs="Times New Roman"/>
          <w:bCs/>
          <w:szCs w:val="24"/>
          <w:lang w:eastAsia="en-PH"/>
        </w:rPr>
      </w:pPr>
    </w:p>
    <w:p w14:paraId="7E4295D9" w14:textId="77777777" w:rsidR="009E780C" w:rsidRPr="00546FBC" w:rsidRDefault="009E780C" w:rsidP="00C24D39">
      <w:pPr>
        <w:rPr>
          <w:rFonts w:cs="Times New Roman"/>
          <w:bCs/>
          <w:szCs w:val="24"/>
          <w:lang w:eastAsia="en-PH"/>
        </w:rPr>
      </w:pPr>
    </w:p>
    <w:p w14:paraId="3260F039" w14:textId="77777777" w:rsidR="009E780C" w:rsidRPr="00546FBC" w:rsidRDefault="009E780C" w:rsidP="00C24D39">
      <w:pPr>
        <w:rPr>
          <w:rFonts w:cs="Times New Roman"/>
          <w:bCs/>
          <w:szCs w:val="24"/>
          <w:lang w:eastAsia="en-PH"/>
        </w:rPr>
      </w:pPr>
    </w:p>
    <w:p w14:paraId="4D453974" w14:textId="77777777" w:rsidR="009E780C" w:rsidRPr="00546FBC" w:rsidRDefault="009E780C" w:rsidP="00C24D39">
      <w:pPr>
        <w:rPr>
          <w:rFonts w:cs="Times New Roman"/>
          <w:bCs/>
          <w:szCs w:val="24"/>
          <w:lang w:eastAsia="en-PH"/>
        </w:rPr>
      </w:pPr>
    </w:p>
    <w:p w14:paraId="41ABE458" w14:textId="77777777" w:rsidR="009E780C" w:rsidRPr="00546FBC" w:rsidRDefault="009E780C" w:rsidP="00C24D39">
      <w:pPr>
        <w:rPr>
          <w:rFonts w:cs="Times New Roman"/>
          <w:bCs/>
          <w:szCs w:val="24"/>
          <w:lang w:eastAsia="en-PH"/>
        </w:rPr>
      </w:pPr>
    </w:p>
    <w:p w14:paraId="641321F0" w14:textId="77777777" w:rsidR="009E780C" w:rsidRPr="00546FBC" w:rsidRDefault="009E780C" w:rsidP="00C24D39">
      <w:pPr>
        <w:rPr>
          <w:rFonts w:cs="Times New Roman"/>
          <w:bCs/>
          <w:szCs w:val="24"/>
          <w:lang w:eastAsia="en-PH"/>
        </w:rPr>
      </w:pPr>
    </w:p>
    <w:p w14:paraId="10480525" w14:textId="77777777" w:rsidR="009E780C" w:rsidRPr="00546FBC" w:rsidRDefault="009E780C" w:rsidP="00C24D39">
      <w:pPr>
        <w:rPr>
          <w:rFonts w:cs="Times New Roman"/>
          <w:bCs/>
          <w:szCs w:val="24"/>
          <w:lang w:eastAsia="en-PH"/>
        </w:rPr>
      </w:pPr>
    </w:p>
    <w:p w14:paraId="549AC38B" w14:textId="77777777" w:rsidR="009E780C" w:rsidRPr="00546FBC" w:rsidRDefault="009E780C" w:rsidP="00C24D39">
      <w:pPr>
        <w:rPr>
          <w:rFonts w:cs="Times New Roman"/>
          <w:bCs/>
          <w:szCs w:val="24"/>
          <w:lang w:eastAsia="en-PH"/>
        </w:rPr>
      </w:pPr>
    </w:p>
    <w:p w14:paraId="23E5F76E" w14:textId="77777777" w:rsidR="009E780C" w:rsidRPr="00546FBC" w:rsidRDefault="009E780C" w:rsidP="00C24D39">
      <w:pPr>
        <w:rPr>
          <w:rFonts w:cs="Times New Roman"/>
          <w:bCs/>
          <w:szCs w:val="24"/>
          <w:lang w:eastAsia="en-PH"/>
        </w:rPr>
      </w:pPr>
    </w:p>
    <w:p w14:paraId="0F1C1CFE" w14:textId="77777777" w:rsidR="009E780C" w:rsidRPr="00546FBC" w:rsidRDefault="009E780C" w:rsidP="00C24D39">
      <w:pPr>
        <w:rPr>
          <w:rFonts w:cs="Times New Roman"/>
          <w:bCs/>
          <w:szCs w:val="24"/>
          <w:lang w:eastAsia="en-PH"/>
        </w:rPr>
      </w:pPr>
    </w:p>
    <w:p w14:paraId="094FD326" w14:textId="77777777" w:rsidR="009E780C" w:rsidRPr="00546FBC" w:rsidRDefault="009E780C" w:rsidP="00C24D39">
      <w:pPr>
        <w:rPr>
          <w:rFonts w:cs="Times New Roman"/>
          <w:bCs/>
          <w:szCs w:val="24"/>
          <w:lang w:eastAsia="en-PH"/>
        </w:rPr>
      </w:pPr>
    </w:p>
    <w:p w14:paraId="49B7354D" w14:textId="407AD045" w:rsidR="00214AA5" w:rsidRPr="00546FBC" w:rsidRDefault="00214AA5" w:rsidP="00214AA5">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57</w:t>
      </w:r>
      <w:r w:rsidRPr="00546FBC">
        <w:rPr>
          <w:rFonts w:cs="Times New Roman"/>
          <w:bCs/>
          <w:szCs w:val="24"/>
          <w:lang w:eastAsia="en-PH"/>
        </w:rPr>
        <w:t xml:space="preserve">: Use Case Diagram involving the Worker of Piggery Management System </w:t>
      </w:r>
      <w:r w:rsidR="000900CD" w:rsidRPr="00546FBC">
        <w:rPr>
          <w:rFonts w:cs="Times New Roman"/>
          <w:bCs/>
          <w:szCs w:val="24"/>
          <w:lang w:eastAsia="en-PH"/>
        </w:rPr>
        <w:t xml:space="preserve">of </w:t>
      </w:r>
      <w:r w:rsidRPr="00546FBC">
        <w:rPr>
          <w:rFonts w:cs="Times New Roman"/>
          <w:bCs/>
          <w:szCs w:val="24"/>
          <w:lang w:eastAsia="en-PH"/>
        </w:rPr>
        <w:t>Inventory Management Module</w:t>
      </w:r>
    </w:p>
    <w:p w14:paraId="3FFB6E00" w14:textId="2BB7DB74" w:rsidR="00214AA5" w:rsidRPr="00546FBC" w:rsidRDefault="00214AA5" w:rsidP="00214AA5">
      <w:pPr>
        <w:rPr>
          <w:rFonts w:cs="Times New Roman"/>
          <w:bCs/>
          <w:szCs w:val="24"/>
          <w:lang w:eastAsia="en-PH"/>
        </w:rPr>
      </w:pPr>
    </w:p>
    <w:p w14:paraId="476AC8BB" w14:textId="77777777" w:rsidR="00214AA5" w:rsidRPr="00546FBC" w:rsidRDefault="00214AA5" w:rsidP="00214AA5">
      <w:pPr>
        <w:rPr>
          <w:rFonts w:cs="Times New Roman"/>
          <w:bCs/>
          <w:szCs w:val="24"/>
          <w:lang w:eastAsia="en-PH"/>
        </w:rPr>
      </w:pPr>
    </w:p>
    <w:p w14:paraId="201B929E" w14:textId="508AB52B" w:rsidR="00C24D39" w:rsidRPr="00546FBC" w:rsidRDefault="00E571CC" w:rsidP="00C24D39">
      <w:pPr>
        <w:rPr>
          <w:rFonts w:cs="Times New Roman"/>
          <w:szCs w:val="24"/>
          <w:lang w:eastAsia="en-PH"/>
        </w:rPr>
      </w:pPr>
      <w:r w:rsidRPr="00546FBC">
        <w:rPr>
          <w:b w:val="0"/>
          <w:noProof/>
        </w:rPr>
        <w:drawing>
          <wp:anchor distT="0" distB="0" distL="114300" distR="114300" simplePos="0" relativeHeight="251958784" behindDoc="1" locked="0" layoutInCell="1" allowOverlap="1" wp14:anchorId="0504DE24" wp14:editId="45A5EE9D">
            <wp:simplePos x="0" y="0"/>
            <wp:positionH relativeFrom="column">
              <wp:posOffset>457200</wp:posOffset>
            </wp:positionH>
            <wp:positionV relativeFrom="paragraph">
              <wp:posOffset>0</wp:posOffset>
            </wp:positionV>
            <wp:extent cx="4686300" cy="483762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86300" cy="483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90861" w14:textId="20073BB8" w:rsidR="00E571CC" w:rsidRPr="00546FBC" w:rsidRDefault="00E571CC" w:rsidP="00C24D39">
      <w:pPr>
        <w:rPr>
          <w:rFonts w:cs="Times New Roman"/>
          <w:szCs w:val="24"/>
          <w:lang w:eastAsia="en-PH"/>
        </w:rPr>
      </w:pPr>
    </w:p>
    <w:p w14:paraId="2BB29066" w14:textId="4BB00E93" w:rsidR="00E571CC" w:rsidRPr="00546FBC" w:rsidRDefault="00E571CC" w:rsidP="00C24D39">
      <w:pPr>
        <w:rPr>
          <w:rFonts w:cs="Times New Roman"/>
          <w:szCs w:val="24"/>
          <w:lang w:eastAsia="en-PH"/>
        </w:rPr>
      </w:pPr>
    </w:p>
    <w:p w14:paraId="34AEB019" w14:textId="2CA67C7C" w:rsidR="00E571CC" w:rsidRPr="00546FBC" w:rsidRDefault="00E571CC" w:rsidP="00C24D39">
      <w:pPr>
        <w:rPr>
          <w:rFonts w:cs="Times New Roman"/>
          <w:szCs w:val="24"/>
          <w:lang w:eastAsia="en-PH"/>
        </w:rPr>
      </w:pPr>
    </w:p>
    <w:p w14:paraId="0A026CE1" w14:textId="1A17A053" w:rsidR="00E571CC" w:rsidRPr="00546FBC" w:rsidRDefault="00E571CC" w:rsidP="00C24D39">
      <w:pPr>
        <w:rPr>
          <w:rFonts w:cs="Times New Roman"/>
          <w:szCs w:val="24"/>
          <w:lang w:eastAsia="en-PH"/>
        </w:rPr>
      </w:pPr>
    </w:p>
    <w:p w14:paraId="176E468E" w14:textId="7C95641D" w:rsidR="00E571CC" w:rsidRPr="00546FBC" w:rsidRDefault="00E571CC" w:rsidP="00C24D39">
      <w:pPr>
        <w:rPr>
          <w:rFonts w:cs="Times New Roman"/>
          <w:szCs w:val="24"/>
          <w:lang w:eastAsia="en-PH"/>
        </w:rPr>
      </w:pPr>
    </w:p>
    <w:p w14:paraId="0A2EA506" w14:textId="3A7D8DA7" w:rsidR="00E571CC" w:rsidRPr="00546FBC" w:rsidRDefault="00E571CC" w:rsidP="00C24D39">
      <w:pPr>
        <w:rPr>
          <w:rFonts w:cs="Times New Roman"/>
          <w:szCs w:val="24"/>
          <w:lang w:eastAsia="en-PH"/>
        </w:rPr>
      </w:pPr>
    </w:p>
    <w:p w14:paraId="7DB01B87" w14:textId="681CFE68" w:rsidR="00E571CC" w:rsidRPr="00546FBC" w:rsidRDefault="00E571CC" w:rsidP="00C24D39">
      <w:pPr>
        <w:rPr>
          <w:rFonts w:cs="Times New Roman"/>
          <w:szCs w:val="24"/>
          <w:lang w:eastAsia="en-PH"/>
        </w:rPr>
      </w:pPr>
    </w:p>
    <w:p w14:paraId="3B58B911" w14:textId="55C0A07C" w:rsidR="00E571CC" w:rsidRPr="00546FBC" w:rsidRDefault="00E571CC" w:rsidP="00C24D39">
      <w:pPr>
        <w:rPr>
          <w:rFonts w:cs="Times New Roman"/>
          <w:szCs w:val="24"/>
          <w:lang w:eastAsia="en-PH"/>
        </w:rPr>
      </w:pPr>
    </w:p>
    <w:p w14:paraId="59D990AF" w14:textId="0A906909" w:rsidR="00E571CC" w:rsidRPr="00546FBC" w:rsidRDefault="00E571CC" w:rsidP="00C24D39">
      <w:pPr>
        <w:rPr>
          <w:rFonts w:cs="Times New Roman"/>
          <w:szCs w:val="24"/>
          <w:lang w:eastAsia="en-PH"/>
        </w:rPr>
      </w:pPr>
    </w:p>
    <w:p w14:paraId="611A417B" w14:textId="474EE2E6" w:rsidR="00E571CC" w:rsidRPr="00546FBC" w:rsidRDefault="00E571CC" w:rsidP="00C24D39">
      <w:pPr>
        <w:rPr>
          <w:rFonts w:cs="Times New Roman"/>
          <w:szCs w:val="24"/>
          <w:lang w:eastAsia="en-PH"/>
        </w:rPr>
      </w:pPr>
    </w:p>
    <w:p w14:paraId="38637BE1" w14:textId="5B9436E9" w:rsidR="00E571CC" w:rsidRPr="00546FBC" w:rsidRDefault="00E571CC" w:rsidP="00C24D39">
      <w:pPr>
        <w:rPr>
          <w:rFonts w:cs="Times New Roman"/>
          <w:szCs w:val="24"/>
          <w:lang w:eastAsia="en-PH"/>
        </w:rPr>
      </w:pPr>
    </w:p>
    <w:p w14:paraId="600B701E" w14:textId="31D9292F" w:rsidR="00E571CC" w:rsidRPr="00546FBC" w:rsidRDefault="00E571CC" w:rsidP="00C24D39">
      <w:pPr>
        <w:rPr>
          <w:rFonts w:cs="Times New Roman"/>
          <w:szCs w:val="24"/>
          <w:lang w:eastAsia="en-PH"/>
        </w:rPr>
      </w:pPr>
    </w:p>
    <w:p w14:paraId="730DB455" w14:textId="6FCC0CEC" w:rsidR="00E571CC" w:rsidRPr="00546FBC" w:rsidRDefault="00E571CC" w:rsidP="00C24D39">
      <w:pPr>
        <w:rPr>
          <w:rFonts w:cs="Times New Roman"/>
          <w:szCs w:val="24"/>
          <w:lang w:eastAsia="en-PH"/>
        </w:rPr>
      </w:pPr>
    </w:p>
    <w:p w14:paraId="0218B73E" w14:textId="093A8298" w:rsidR="00E571CC" w:rsidRPr="00546FBC" w:rsidRDefault="00E571CC" w:rsidP="00C24D39">
      <w:pPr>
        <w:rPr>
          <w:rFonts w:cs="Times New Roman"/>
          <w:szCs w:val="24"/>
          <w:lang w:eastAsia="en-PH"/>
        </w:rPr>
      </w:pPr>
    </w:p>
    <w:p w14:paraId="24B0B61F" w14:textId="2A4796E0" w:rsidR="00E571CC" w:rsidRPr="00546FBC" w:rsidRDefault="00E571CC" w:rsidP="00C24D39">
      <w:pPr>
        <w:rPr>
          <w:rFonts w:cs="Times New Roman"/>
          <w:szCs w:val="24"/>
          <w:lang w:eastAsia="en-PH"/>
        </w:rPr>
      </w:pPr>
    </w:p>
    <w:p w14:paraId="1773CEE1" w14:textId="50D4521C" w:rsidR="00E571CC" w:rsidRPr="00546FBC" w:rsidRDefault="00E571CC" w:rsidP="00C24D39">
      <w:pPr>
        <w:rPr>
          <w:rFonts w:cs="Times New Roman"/>
          <w:szCs w:val="24"/>
          <w:lang w:eastAsia="en-PH"/>
        </w:rPr>
      </w:pPr>
    </w:p>
    <w:p w14:paraId="7C5EDF7C" w14:textId="5EB0A25D" w:rsidR="00E571CC" w:rsidRPr="00546FBC" w:rsidRDefault="00E571CC" w:rsidP="00C24D39">
      <w:pPr>
        <w:rPr>
          <w:rFonts w:cs="Times New Roman"/>
          <w:szCs w:val="24"/>
          <w:lang w:eastAsia="en-PH"/>
        </w:rPr>
      </w:pPr>
    </w:p>
    <w:p w14:paraId="3951AF9D" w14:textId="0DCAEE1C" w:rsidR="00E571CC" w:rsidRPr="00546FBC" w:rsidRDefault="00E571CC" w:rsidP="00C24D39">
      <w:pPr>
        <w:rPr>
          <w:rFonts w:cs="Times New Roman"/>
          <w:szCs w:val="24"/>
          <w:lang w:eastAsia="en-PH"/>
        </w:rPr>
      </w:pPr>
    </w:p>
    <w:p w14:paraId="3D1D5401" w14:textId="292C8E2B" w:rsidR="00E571CC" w:rsidRPr="00546FBC" w:rsidRDefault="00E571CC" w:rsidP="00C24D39">
      <w:pPr>
        <w:rPr>
          <w:rFonts w:cs="Times New Roman"/>
          <w:szCs w:val="24"/>
          <w:lang w:eastAsia="en-PH"/>
        </w:rPr>
      </w:pPr>
    </w:p>
    <w:p w14:paraId="2D56DF5D" w14:textId="78C3C128" w:rsidR="00E571CC" w:rsidRPr="00546FBC" w:rsidRDefault="00E571CC" w:rsidP="00C24D39">
      <w:pPr>
        <w:rPr>
          <w:rFonts w:cs="Times New Roman"/>
          <w:szCs w:val="24"/>
          <w:lang w:eastAsia="en-PH"/>
        </w:rPr>
      </w:pPr>
    </w:p>
    <w:p w14:paraId="08D61B96" w14:textId="77777777" w:rsidR="00E571CC" w:rsidRPr="00546FBC" w:rsidRDefault="00E571CC" w:rsidP="00C24D39">
      <w:pPr>
        <w:rPr>
          <w:rFonts w:cs="Times New Roman"/>
          <w:szCs w:val="24"/>
          <w:lang w:eastAsia="en-PH"/>
        </w:rPr>
      </w:pPr>
    </w:p>
    <w:p w14:paraId="5C7C6064" w14:textId="77777777" w:rsidR="00C24D39" w:rsidRPr="00546FBC" w:rsidRDefault="00C24D39" w:rsidP="00C24D39">
      <w:pPr>
        <w:rPr>
          <w:rFonts w:cs="Times New Roman"/>
          <w:szCs w:val="24"/>
          <w:lang w:eastAsia="en-PH"/>
        </w:rPr>
      </w:pPr>
    </w:p>
    <w:p w14:paraId="272D9947" w14:textId="0A8835E0" w:rsidR="00C24D39" w:rsidRPr="00546FBC" w:rsidRDefault="00C24D39" w:rsidP="00C24D39">
      <w:pPr>
        <w:rPr>
          <w:rFonts w:cs="Times New Roman"/>
          <w:szCs w:val="24"/>
          <w:lang w:eastAsia="en-PH"/>
        </w:rPr>
      </w:pPr>
    </w:p>
    <w:p w14:paraId="268785C7" w14:textId="640F4E62" w:rsidR="00E571CC" w:rsidRPr="00546FBC" w:rsidRDefault="00E571CC" w:rsidP="00C24D39">
      <w:pPr>
        <w:rPr>
          <w:rFonts w:cs="Times New Roman"/>
          <w:szCs w:val="24"/>
          <w:lang w:eastAsia="en-PH"/>
        </w:rPr>
      </w:pPr>
    </w:p>
    <w:p w14:paraId="3A3EDFD1" w14:textId="191D2314" w:rsidR="00E571CC" w:rsidRPr="00546FBC" w:rsidRDefault="00E571CC" w:rsidP="00C24D39">
      <w:pPr>
        <w:rPr>
          <w:rFonts w:cs="Times New Roman"/>
          <w:szCs w:val="24"/>
          <w:lang w:eastAsia="en-PH"/>
        </w:rPr>
      </w:pPr>
    </w:p>
    <w:p w14:paraId="0DD77B0E" w14:textId="1E9871D3" w:rsidR="00E571CC" w:rsidRPr="00546FBC" w:rsidRDefault="00E571CC" w:rsidP="00C24D39">
      <w:pPr>
        <w:rPr>
          <w:rFonts w:cs="Times New Roman"/>
          <w:szCs w:val="24"/>
          <w:lang w:eastAsia="en-PH"/>
        </w:rPr>
      </w:pPr>
    </w:p>
    <w:p w14:paraId="595365CC" w14:textId="6F751B26" w:rsidR="00E571CC" w:rsidRPr="00546FBC" w:rsidRDefault="00E571CC" w:rsidP="00C24D39">
      <w:pPr>
        <w:rPr>
          <w:rFonts w:cs="Times New Roman"/>
          <w:szCs w:val="24"/>
          <w:lang w:eastAsia="en-PH"/>
        </w:rPr>
      </w:pPr>
    </w:p>
    <w:p w14:paraId="033479B1" w14:textId="389A219E" w:rsidR="00E571CC" w:rsidRPr="00546FBC" w:rsidRDefault="00E571CC" w:rsidP="00E571C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58</w:t>
      </w:r>
      <w:r w:rsidRPr="00546FBC">
        <w:rPr>
          <w:rFonts w:cs="Times New Roman"/>
          <w:bCs/>
          <w:szCs w:val="24"/>
          <w:lang w:eastAsia="en-PH"/>
        </w:rPr>
        <w:t>: Activity Diagram of Create Inventory of Inventory Management Module Use Case</w:t>
      </w:r>
    </w:p>
    <w:p w14:paraId="7A9F6B0D" w14:textId="54173E4F" w:rsidR="00E571CC" w:rsidRPr="00546FBC" w:rsidRDefault="00E571CC" w:rsidP="00C24D39">
      <w:pPr>
        <w:rPr>
          <w:rFonts w:cs="Times New Roman"/>
          <w:szCs w:val="24"/>
          <w:lang w:eastAsia="en-PH"/>
        </w:rPr>
      </w:pPr>
    </w:p>
    <w:p w14:paraId="1ABE303F" w14:textId="0D4DA8AC" w:rsidR="00283AF9" w:rsidRPr="00546FBC" w:rsidRDefault="00283AF9" w:rsidP="00C24D39">
      <w:pPr>
        <w:rPr>
          <w:rFonts w:cs="Times New Roman"/>
          <w:szCs w:val="24"/>
          <w:lang w:eastAsia="en-PH"/>
        </w:rPr>
      </w:pPr>
    </w:p>
    <w:p w14:paraId="774C8268" w14:textId="4D33CB43" w:rsidR="00283AF9" w:rsidRPr="00546FBC" w:rsidRDefault="00283AF9" w:rsidP="00C24D39">
      <w:pPr>
        <w:rPr>
          <w:rFonts w:cs="Times New Roman"/>
          <w:szCs w:val="24"/>
          <w:lang w:eastAsia="en-PH"/>
        </w:rPr>
      </w:pPr>
    </w:p>
    <w:p w14:paraId="5709B05D" w14:textId="29BFD6A0" w:rsidR="00283AF9" w:rsidRPr="00546FBC" w:rsidRDefault="00283AF9" w:rsidP="00C24D39">
      <w:pPr>
        <w:rPr>
          <w:rFonts w:cs="Times New Roman"/>
          <w:szCs w:val="24"/>
          <w:lang w:eastAsia="en-PH"/>
        </w:rPr>
      </w:pPr>
    </w:p>
    <w:p w14:paraId="3F996EC0" w14:textId="7C3A7F2F" w:rsidR="00283AF9" w:rsidRPr="00546FBC" w:rsidRDefault="00283AF9" w:rsidP="00C24D39">
      <w:pPr>
        <w:rPr>
          <w:rFonts w:cs="Times New Roman"/>
          <w:szCs w:val="24"/>
          <w:lang w:eastAsia="en-PH"/>
        </w:rPr>
      </w:pPr>
    </w:p>
    <w:p w14:paraId="6B2E1A32" w14:textId="62AFCE33" w:rsidR="00283AF9" w:rsidRPr="00546FBC" w:rsidRDefault="00283AF9" w:rsidP="00C24D39">
      <w:pPr>
        <w:rPr>
          <w:rFonts w:cs="Times New Roman"/>
          <w:szCs w:val="24"/>
          <w:lang w:eastAsia="en-PH"/>
        </w:rPr>
      </w:pPr>
    </w:p>
    <w:p w14:paraId="0D8652DF" w14:textId="7525EE67" w:rsidR="00283AF9" w:rsidRPr="00546FBC" w:rsidRDefault="00283AF9" w:rsidP="00C24D39">
      <w:pPr>
        <w:rPr>
          <w:rFonts w:cs="Times New Roman"/>
          <w:szCs w:val="24"/>
          <w:lang w:eastAsia="en-PH"/>
        </w:rPr>
      </w:pPr>
    </w:p>
    <w:p w14:paraId="4B37EADD" w14:textId="3B3A0D75" w:rsidR="00283AF9" w:rsidRPr="00546FBC" w:rsidRDefault="00283AF9" w:rsidP="00C24D39">
      <w:pPr>
        <w:rPr>
          <w:rFonts w:cs="Times New Roman"/>
          <w:szCs w:val="24"/>
          <w:lang w:eastAsia="en-PH"/>
        </w:rPr>
      </w:pPr>
    </w:p>
    <w:p w14:paraId="3D230DEE" w14:textId="04DA47CB" w:rsidR="00283AF9" w:rsidRPr="00546FBC" w:rsidRDefault="00283AF9" w:rsidP="00C24D39">
      <w:pPr>
        <w:rPr>
          <w:rFonts w:cs="Times New Roman"/>
          <w:szCs w:val="24"/>
          <w:lang w:eastAsia="en-PH"/>
        </w:rPr>
      </w:pPr>
    </w:p>
    <w:p w14:paraId="4500F28A" w14:textId="50657006" w:rsidR="00283AF9" w:rsidRPr="00546FBC" w:rsidRDefault="00283AF9" w:rsidP="00C24D39">
      <w:pPr>
        <w:rPr>
          <w:rFonts w:cs="Times New Roman"/>
          <w:szCs w:val="24"/>
          <w:lang w:eastAsia="en-PH"/>
        </w:rPr>
      </w:pPr>
    </w:p>
    <w:p w14:paraId="5E87727D" w14:textId="0D401D39" w:rsidR="00283AF9" w:rsidRPr="00546FBC" w:rsidRDefault="00283AF9" w:rsidP="00C24D39">
      <w:pPr>
        <w:rPr>
          <w:rFonts w:cs="Times New Roman"/>
          <w:szCs w:val="24"/>
          <w:lang w:eastAsia="en-PH"/>
        </w:rPr>
      </w:pPr>
    </w:p>
    <w:p w14:paraId="6FADD830" w14:textId="7B4BAA63" w:rsidR="00283AF9" w:rsidRPr="00546FBC" w:rsidRDefault="00283AF9" w:rsidP="00C24D39">
      <w:pPr>
        <w:rPr>
          <w:rFonts w:cs="Times New Roman"/>
          <w:szCs w:val="24"/>
          <w:lang w:eastAsia="en-PH"/>
        </w:rPr>
      </w:pPr>
    </w:p>
    <w:p w14:paraId="20D48909" w14:textId="1499D57F" w:rsidR="00283AF9" w:rsidRPr="00546FBC" w:rsidRDefault="00283AF9" w:rsidP="00C24D39">
      <w:pPr>
        <w:rPr>
          <w:rFonts w:cs="Times New Roman"/>
          <w:szCs w:val="24"/>
          <w:lang w:eastAsia="en-PH"/>
        </w:rPr>
      </w:pPr>
    </w:p>
    <w:p w14:paraId="6CA01797" w14:textId="54B5ED5F" w:rsidR="00283AF9" w:rsidRPr="00546FBC" w:rsidRDefault="00283AF9" w:rsidP="00C24D39">
      <w:pPr>
        <w:rPr>
          <w:rFonts w:cs="Times New Roman"/>
          <w:szCs w:val="24"/>
          <w:lang w:eastAsia="en-PH"/>
        </w:rPr>
      </w:pPr>
    </w:p>
    <w:p w14:paraId="6260368B" w14:textId="201954F4" w:rsidR="00283AF9" w:rsidRPr="00546FBC" w:rsidRDefault="00283AF9" w:rsidP="00C24D39">
      <w:pPr>
        <w:rPr>
          <w:rFonts w:cs="Times New Roman"/>
          <w:szCs w:val="24"/>
          <w:lang w:eastAsia="en-PH"/>
        </w:rPr>
      </w:pPr>
    </w:p>
    <w:p w14:paraId="06DCE20C" w14:textId="62D88BD2" w:rsidR="00283AF9" w:rsidRPr="00546FBC" w:rsidRDefault="00283AF9" w:rsidP="00C24D39">
      <w:pPr>
        <w:rPr>
          <w:rFonts w:cs="Times New Roman"/>
          <w:szCs w:val="24"/>
          <w:lang w:eastAsia="en-PH"/>
        </w:rPr>
      </w:pPr>
    </w:p>
    <w:p w14:paraId="2878F09A" w14:textId="29340744" w:rsidR="00283AF9" w:rsidRPr="00546FBC" w:rsidRDefault="00F734D3" w:rsidP="00C24D39">
      <w:pPr>
        <w:rPr>
          <w:rFonts w:cs="Times New Roman"/>
          <w:szCs w:val="24"/>
          <w:lang w:eastAsia="en-PH"/>
        </w:rPr>
      </w:pPr>
      <w:r w:rsidRPr="00546FBC">
        <w:rPr>
          <w:b w:val="0"/>
          <w:noProof/>
        </w:rPr>
        <w:drawing>
          <wp:anchor distT="0" distB="0" distL="114300" distR="114300" simplePos="0" relativeHeight="251959808" behindDoc="1" locked="0" layoutInCell="1" allowOverlap="1" wp14:anchorId="006C047E" wp14:editId="09BFDC46">
            <wp:simplePos x="0" y="0"/>
            <wp:positionH relativeFrom="column">
              <wp:posOffset>502285</wp:posOffset>
            </wp:positionH>
            <wp:positionV relativeFrom="paragraph">
              <wp:posOffset>3810</wp:posOffset>
            </wp:positionV>
            <wp:extent cx="4661929" cy="4800600"/>
            <wp:effectExtent l="0" t="0" r="0" b="0"/>
            <wp:wrapNone/>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61929"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F1A18" w14:textId="64199F37" w:rsidR="00F734D3" w:rsidRPr="00546FBC" w:rsidRDefault="00F734D3" w:rsidP="00283AF9">
      <w:pPr>
        <w:spacing w:after="160" w:line="259" w:lineRule="auto"/>
        <w:rPr>
          <w:rFonts w:cs="Times New Roman"/>
          <w:bCs/>
          <w:szCs w:val="24"/>
          <w:lang w:eastAsia="en-PH"/>
        </w:rPr>
      </w:pPr>
    </w:p>
    <w:p w14:paraId="1CB1A6D2" w14:textId="6E191FAB" w:rsidR="00F734D3" w:rsidRPr="00546FBC" w:rsidRDefault="00F734D3" w:rsidP="00283AF9">
      <w:pPr>
        <w:spacing w:after="160" w:line="259" w:lineRule="auto"/>
        <w:rPr>
          <w:rFonts w:cs="Times New Roman"/>
          <w:bCs/>
          <w:szCs w:val="24"/>
          <w:lang w:eastAsia="en-PH"/>
        </w:rPr>
      </w:pPr>
    </w:p>
    <w:p w14:paraId="13A96E78" w14:textId="4BA23765" w:rsidR="00F734D3" w:rsidRPr="00546FBC" w:rsidRDefault="00F734D3" w:rsidP="00283AF9">
      <w:pPr>
        <w:spacing w:after="160" w:line="259" w:lineRule="auto"/>
        <w:rPr>
          <w:rFonts w:cs="Times New Roman"/>
          <w:bCs/>
          <w:szCs w:val="24"/>
          <w:lang w:eastAsia="en-PH"/>
        </w:rPr>
      </w:pPr>
    </w:p>
    <w:p w14:paraId="1E8E7122" w14:textId="22FCDC53" w:rsidR="00F734D3" w:rsidRPr="00546FBC" w:rsidRDefault="00F734D3" w:rsidP="00283AF9">
      <w:pPr>
        <w:spacing w:after="160" w:line="259" w:lineRule="auto"/>
        <w:rPr>
          <w:rFonts w:cs="Times New Roman"/>
          <w:bCs/>
          <w:szCs w:val="24"/>
          <w:lang w:eastAsia="en-PH"/>
        </w:rPr>
      </w:pPr>
    </w:p>
    <w:p w14:paraId="0B22ED87" w14:textId="01713714" w:rsidR="00F734D3" w:rsidRPr="00546FBC" w:rsidRDefault="00F734D3" w:rsidP="00283AF9">
      <w:pPr>
        <w:spacing w:after="160" w:line="259" w:lineRule="auto"/>
        <w:rPr>
          <w:rFonts w:cs="Times New Roman"/>
          <w:bCs/>
          <w:szCs w:val="24"/>
          <w:lang w:eastAsia="en-PH"/>
        </w:rPr>
      </w:pPr>
    </w:p>
    <w:p w14:paraId="33EFE991" w14:textId="297D43CC" w:rsidR="00F734D3" w:rsidRPr="00546FBC" w:rsidRDefault="00F734D3" w:rsidP="00283AF9">
      <w:pPr>
        <w:spacing w:after="160" w:line="259" w:lineRule="auto"/>
        <w:rPr>
          <w:rFonts w:cs="Times New Roman"/>
          <w:bCs/>
          <w:szCs w:val="24"/>
          <w:lang w:eastAsia="en-PH"/>
        </w:rPr>
      </w:pPr>
    </w:p>
    <w:p w14:paraId="54EEBB6D" w14:textId="27F3D3F9" w:rsidR="00F734D3" w:rsidRPr="00546FBC" w:rsidRDefault="00F734D3" w:rsidP="00283AF9">
      <w:pPr>
        <w:spacing w:after="160" w:line="259" w:lineRule="auto"/>
        <w:rPr>
          <w:rFonts w:cs="Times New Roman"/>
          <w:bCs/>
          <w:szCs w:val="24"/>
          <w:lang w:eastAsia="en-PH"/>
        </w:rPr>
      </w:pPr>
    </w:p>
    <w:p w14:paraId="41C6771B" w14:textId="0F05301B" w:rsidR="00F734D3" w:rsidRPr="00546FBC" w:rsidRDefault="00F734D3" w:rsidP="00283AF9">
      <w:pPr>
        <w:spacing w:after="160" w:line="259" w:lineRule="auto"/>
        <w:rPr>
          <w:rFonts w:cs="Times New Roman"/>
          <w:bCs/>
          <w:szCs w:val="24"/>
          <w:lang w:eastAsia="en-PH"/>
        </w:rPr>
      </w:pPr>
    </w:p>
    <w:p w14:paraId="645A4478" w14:textId="281B819C" w:rsidR="00F734D3" w:rsidRPr="00546FBC" w:rsidRDefault="00F734D3" w:rsidP="00283AF9">
      <w:pPr>
        <w:spacing w:after="160" w:line="259" w:lineRule="auto"/>
        <w:rPr>
          <w:rFonts w:cs="Times New Roman"/>
          <w:bCs/>
          <w:szCs w:val="24"/>
          <w:lang w:eastAsia="en-PH"/>
        </w:rPr>
      </w:pPr>
    </w:p>
    <w:p w14:paraId="3607A1B8" w14:textId="436F9EE5" w:rsidR="00F734D3" w:rsidRPr="00546FBC" w:rsidRDefault="00F734D3" w:rsidP="00283AF9">
      <w:pPr>
        <w:spacing w:after="160" w:line="259" w:lineRule="auto"/>
        <w:rPr>
          <w:rFonts w:cs="Times New Roman"/>
          <w:bCs/>
          <w:szCs w:val="24"/>
          <w:lang w:eastAsia="en-PH"/>
        </w:rPr>
      </w:pPr>
    </w:p>
    <w:p w14:paraId="23BEC702" w14:textId="6DE58101" w:rsidR="00F734D3" w:rsidRPr="00546FBC" w:rsidRDefault="00F734D3" w:rsidP="00283AF9">
      <w:pPr>
        <w:spacing w:after="160" w:line="259" w:lineRule="auto"/>
        <w:rPr>
          <w:rFonts w:cs="Times New Roman"/>
          <w:bCs/>
          <w:szCs w:val="24"/>
          <w:lang w:eastAsia="en-PH"/>
        </w:rPr>
      </w:pPr>
    </w:p>
    <w:p w14:paraId="44A76055" w14:textId="705546BC" w:rsidR="00F734D3" w:rsidRPr="00546FBC" w:rsidRDefault="00F734D3" w:rsidP="00283AF9">
      <w:pPr>
        <w:spacing w:after="160" w:line="259" w:lineRule="auto"/>
        <w:rPr>
          <w:rFonts w:cs="Times New Roman"/>
          <w:bCs/>
          <w:szCs w:val="24"/>
          <w:lang w:eastAsia="en-PH"/>
        </w:rPr>
      </w:pPr>
    </w:p>
    <w:p w14:paraId="57CBD07B" w14:textId="15BA396B" w:rsidR="00F734D3" w:rsidRPr="00546FBC" w:rsidRDefault="00F734D3" w:rsidP="00283AF9">
      <w:pPr>
        <w:spacing w:after="160" w:line="259" w:lineRule="auto"/>
        <w:rPr>
          <w:rFonts w:cs="Times New Roman"/>
          <w:bCs/>
          <w:szCs w:val="24"/>
          <w:lang w:eastAsia="en-PH"/>
        </w:rPr>
      </w:pPr>
    </w:p>
    <w:p w14:paraId="3528774C" w14:textId="5F6DDA90" w:rsidR="00F734D3" w:rsidRPr="00546FBC" w:rsidRDefault="00F734D3" w:rsidP="00283AF9">
      <w:pPr>
        <w:spacing w:after="160" w:line="259" w:lineRule="auto"/>
        <w:rPr>
          <w:rFonts w:cs="Times New Roman"/>
          <w:bCs/>
          <w:szCs w:val="24"/>
          <w:lang w:eastAsia="en-PH"/>
        </w:rPr>
      </w:pPr>
    </w:p>
    <w:p w14:paraId="6EFFC373" w14:textId="5C148D70" w:rsidR="00F734D3" w:rsidRPr="00546FBC" w:rsidRDefault="00F734D3" w:rsidP="00283AF9">
      <w:pPr>
        <w:spacing w:after="160" w:line="259" w:lineRule="auto"/>
        <w:rPr>
          <w:rFonts w:cs="Times New Roman"/>
          <w:bCs/>
          <w:szCs w:val="24"/>
          <w:lang w:eastAsia="en-PH"/>
        </w:rPr>
      </w:pPr>
    </w:p>
    <w:p w14:paraId="06D084AD" w14:textId="4C0792EB" w:rsidR="00F734D3" w:rsidRPr="00546FBC" w:rsidRDefault="00F734D3" w:rsidP="00F734D3">
      <w:pPr>
        <w:spacing w:after="160" w:line="259" w:lineRule="auto"/>
        <w:jc w:val="both"/>
        <w:rPr>
          <w:rFonts w:cs="Times New Roman"/>
          <w:bCs/>
          <w:szCs w:val="24"/>
          <w:lang w:eastAsia="en-PH"/>
        </w:rPr>
      </w:pPr>
    </w:p>
    <w:p w14:paraId="599C2BB1" w14:textId="77777777" w:rsidR="00F734D3" w:rsidRPr="00546FBC" w:rsidRDefault="00F734D3" w:rsidP="00F734D3">
      <w:pPr>
        <w:spacing w:after="160" w:line="259" w:lineRule="auto"/>
        <w:jc w:val="both"/>
        <w:rPr>
          <w:rFonts w:cs="Times New Roman"/>
          <w:bCs/>
          <w:szCs w:val="24"/>
          <w:lang w:eastAsia="en-PH"/>
        </w:rPr>
      </w:pPr>
    </w:p>
    <w:p w14:paraId="523601F3" w14:textId="13CA4103" w:rsidR="00283AF9" w:rsidRPr="00546FBC" w:rsidRDefault="00283AF9" w:rsidP="00283AF9">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59</w:t>
      </w:r>
      <w:r w:rsidRPr="00546FBC">
        <w:rPr>
          <w:rFonts w:cs="Times New Roman"/>
          <w:bCs/>
          <w:szCs w:val="24"/>
          <w:lang w:eastAsia="en-PH"/>
        </w:rPr>
        <w:t xml:space="preserve">: Activity Diagram of </w:t>
      </w:r>
      <w:r w:rsidR="00F734D3" w:rsidRPr="00546FBC">
        <w:rPr>
          <w:rFonts w:cs="Times New Roman"/>
          <w:bCs/>
          <w:szCs w:val="24"/>
          <w:lang w:eastAsia="en-PH"/>
        </w:rPr>
        <w:t>Search and View</w:t>
      </w:r>
      <w:r w:rsidRPr="00546FBC">
        <w:rPr>
          <w:rFonts w:cs="Times New Roman"/>
          <w:bCs/>
          <w:szCs w:val="24"/>
          <w:lang w:eastAsia="en-PH"/>
        </w:rPr>
        <w:t xml:space="preserve"> Inventory of Inventory Management Module Use Case</w:t>
      </w:r>
    </w:p>
    <w:p w14:paraId="673AD6DC" w14:textId="48AC80B7" w:rsidR="00283AF9" w:rsidRPr="00546FBC" w:rsidRDefault="00283AF9" w:rsidP="00C24D39">
      <w:pPr>
        <w:rPr>
          <w:rFonts w:cs="Times New Roman"/>
          <w:szCs w:val="24"/>
          <w:lang w:eastAsia="en-PH"/>
        </w:rPr>
      </w:pPr>
    </w:p>
    <w:p w14:paraId="739CA89D" w14:textId="4AED71E9" w:rsidR="00283AF9" w:rsidRPr="00546FBC" w:rsidRDefault="00283AF9" w:rsidP="00C24D39">
      <w:pPr>
        <w:rPr>
          <w:rFonts w:cs="Times New Roman"/>
          <w:szCs w:val="24"/>
          <w:lang w:eastAsia="en-PH"/>
        </w:rPr>
      </w:pPr>
    </w:p>
    <w:p w14:paraId="29BA857E" w14:textId="45F3A55A" w:rsidR="00283AF9" w:rsidRPr="00546FBC" w:rsidRDefault="00283AF9" w:rsidP="00C24D39">
      <w:pPr>
        <w:rPr>
          <w:rFonts w:cs="Times New Roman"/>
          <w:szCs w:val="24"/>
          <w:lang w:eastAsia="en-PH"/>
        </w:rPr>
      </w:pPr>
    </w:p>
    <w:p w14:paraId="5AE8F90C" w14:textId="7FFA97BC" w:rsidR="00283AF9" w:rsidRPr="00546FBC" w:rsidRDefault="00283AF9" w:rsidP="00C24D39">
      <w:pPr>
        <w:rPr>
          <w:rFonts w:cs="Times New Roman"/>
          <w:szCs w:val="24"/>
          <w:lang w:eastAsia="en-PH"/>
        </w:rPr>
      </w:pPr>
    </w:p>
    <w:p w14:paraId="44CDF98F" w14:textId="2CEBC914" w:rsidR="00283AF9" w:rsidRPr="00546FBC" w:rsidRDefault="00283AF9" w:rsidP="00C24D39">
      <w:pPr>
        <w:rPr>
          <w:rFonts w:cs="Times New Roman"/>
          <w:szCs w:val="24"/>
          <w:lang w:eastAsia="en-PH"/>
        </w:rPr>
      </w:pPr>
    </w:p>
    <w:p w14:paraId="6C8DCDD8" w14:textId="171EBF8C" w:rsidR="00283AF9" w:rsidRPr="00546FBC" w:rsidRDefault="00283AF9" w:rsidP="00C24D39">
      <w:pPr>
        <w:rPr>
          <w:rFonts w:cs="Times New Roman"/>
          <w:szCs w:val="24"/>
          <w:lang w:eastAsia="en-PH"/>
        </w:rPr>
      </w:pPr>
    </w:p>
    <w:p w14:paraId="11A71CE1" w14:textId="530B8DFF" w:rsidR="00283AF9" w:rsidRPr="00546FBC" w:rsidRDefault="00283AF9" w:rsidP="00C24D39">
      <w:pPr>
        <w:rPr>
          <w:rFonts w:cs="Times New Roman"/>
          <w:szCs w:val="24"/>
          <w:lang w:eastAsia="en-PH"/>
        </w:rPr>
      </w:pPr>
    </w:p>
    <w:p w14:paraId="7D535A8E" w14:textId="01C60183" w:rsidR="00283AF9" w:rsidRPr="00546FBC" w:rsidRDefault="00283AF9" w:rsidP="00C24D39">
      <w:pPr>
        <w:rPr>
          <w:rFonts w:cs="Times New Roman"/>
          <w:szCs w:val="24"/>
          <w:lang w:eastAsia="en-PH"/>
        </w:rPr>
      </w:pPr>
    </w:p>
    <w:p w14:paraId="24349EE3" w14:textId="11C028F6" w:rsidR="00283AF9" w:rsidRPr="00546FBC" w:rsidRDefault="00283AF9" w:rsidP="00C24D39">
      <w:pPr>
        <w:rPr>
          <w:rFonts w:cs="Times New Roman"/>
          <w:szCs w:val="24"/>
          <w:lang w:eastAsia="en-PH"/>
        </w:rPr>
      </w:pPr>
    </w:p>
    <w:p w14:paraId="13F01C38" w14:textId="7D774251" w:rsidR="00283AF9" w:rsidRPr="00546FBC" w:rsidRDefault="00283AF9" w:rsidP="00C24D39">
      <w:pPr>
        <w:rPr>
          <w:rFonts w:cs="Times New Roman"/>
          <w:szCs w:val="24"/>
          <w:lang w:eastAsia="en-PH"/>
        </w:rPr>
      </w:pPr>
    </w:p>
    <w:p w14:paraId="6338238C" w14:textId="7BB89117" w:rsidR="00283AF9" w:rsidRPr="00546FBC" w:rsidRDefault="00283AF9" w:rsidP="00C24D39">
      <w:pPr>
        <w:rPr>
          <w:rFonts w:cs="Times New Roman"/>
          <w:szCs w:val="24"/>
          <w:lang w:eastAsia="en-PH"/>
        </w:rPr>
      </w:pPr>
    </w:p>
    <w:p w14:paraId="72A31A63" w14:textId="76382BB1" w:rsidR="00283AF9" w:rsidRPr="00546FBC" w:rsidRDefault="00283AF9" w:rsidP="00C24D39">
      <w:pPr>
        <w:rPr>
          <w:rFonts w:cs="Times New Roman"/>
          <w:szCs w:val="24"/>
          <w:lang w:eastAsia="en-PH"/>
        </w:rPr>
      </w:pPr>
    </w:p>
    <w:p w14:paraId="63F11C83" w14:textId="33DFA721" w:rsidR="00283AF9" w:rsidRPr="00546FBC" w:rsidRDefault="00283AF9" w:rsidP="00C24D39">
      <w:pPr>
        <w:rPr>
          <w:rFonts w:cs="Times New Roman"/>
          <w:szCs w:val="24"/>
          <w:lang w:eastAsia="en-PH"/>
        </w:rPr>
      </w:pPr>
    </w:p>
    <w:p w14:paraId="261B7927" w14:textId="070390AF" w:rsidR="00283AF9" w:rsidRPr="00546FBC" w:rsidRDefault="00283AF9" w:rsidP="00C24D39">
      <w:pPr>
        <w:rPr>
          <w:rFonts w:cs="Times New Roman"/>
          <w:szCs w:val="24"/>
          <w:lang w:eastAsia="en-PH"/>
        </w:rPr>
      </w:pPr>
    </w:p>
    <w:p w14:paraId="2ED22FF0" w14:textId="5085E407" w:rsidR="00283AF9" w:rsidRPr="00546FBC" w:rsidRDefault="00283AF9" w:rsidP="00C24D39">
      <w:pPr>
        <w:rPr>
          <w:rFonts w:cs="Times New Roman"/>
          <w:szCs w:val="24"/>
          <w:lang w:eastAsia="en-PH"/>
        </w:rPr>
      </w:pPr>
    </w:p>
    <w:p w14:paraId="3B89B237" w14:textId="60AF98FB" w:rsidR="00283AF9" w:rsidRPr="00546FBC" w:rsidRDefault="005A166A" w:rsidP="00C24D39">
      <w:pPr>
        <w:rPr>
          <w:rFonts w:cs="Times New Roman"/>
          <w:szCs w:val="24"/>
          <w:lang w:eastAsia="en-PH"/>
        </w:rPr>
      </w:pPr>
      <w:r w:rsidRPr="00546FBC">
        <w:rPr>
          <w:b w:val="0"/>
          <w:noProof/>
        </w:rPr>
        <w:drawing>
          <wp:anchor distT="0" distB="0" distL="114300" distR="114300" simplePos="0" relativeHeight="251960832" behindDoc="1" locked="0" layoutInCell="1" allowOverlap="1" wp14:anchorId="5B150C34" wp14:editId="207217BD">
            <wp:simplePos x="0" y="0"/>
            <wp:positionH relativeFrom="column">
              <wp:posOffset>342900</wp:posOffset>
            </wp:positionH>
            <wp:positionV relativeFrom="paragraph">
              <wp:posOffset>0</wp:posOffset>
            </wp:positionV>
            <wp:extent cx="4800600" cy="5090081"/>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00600" cy="50900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27BD" w14:textId="23A3DF05" w:rsidR="00283AF9" w:rsidRPr="00546FBC" w:rsidRDefault="00283AF9" w:rsidP="00C24D39">
      <w:pPr>
        <w:rPr>
          <w:rFonts w:cs="Times New Roman"/>
          <w:szCs w:val="24"/>
          <w:lang w:eastAsia="en-PH"/>
        </w:rPr>
      </w:pPr>
    </w:p>
    <w:p w14:paraId="0087337D" w14:textId="5DCEFCED" w:rsidR="00283AF9" w:rsidRPr="00546FBC" w:rsidRDefault="00283AF9" w:rsidP="00C24D39">
      <w:pPr>
        <w:rPr>
          <w:rFonts w:cs="Times New Roman"/>
          <w:szCs w:val="24"/>
          <w:lang w:eastAsia="en-PH"/>
        </w:rPr>
      </w:pPr>
    </w:p>
    <w:p w14:paraId="68CA0AFB" w14:textId="2A14204B" w:rsidR="00283AF9" w:rsidRPr="00546FBC" w:rsidRDefault="00283AF9" w:rsidP="00C24D39">
      <w:pPr>
        <w:rPr>
          <w:rFonts w:cs="Times New Roman"/>
          <w:szCs w:val="24"/>
          <w:lang w:eastAsia="en-PH"/>
        </w:rPr>
      </w:pPr>
    </w:p>
    <w:p w14:paraId="6127A04E" w14:textId="483DBFFB" w:rsidR="00283AF9" w:rsidRPr="00546FBC" w:rsidRDefault="00283AF9" w:rsidP="00C24D39">
      <w:pPr>
        <w:rPr>
          <w:rFonts w:cs="Times New Roman"/>
          <w:szCs w:val="24"/>
          <w:lang w:eastAsia="en-PH"/>
        </w:rPr>
      </w:pPr>
    </w:p>
    <w:p w14:paraId="03FACC64" w14:textId="477FC164" w:rsidR="00283AF9" w:rsidRPr="00546FBC" w:rsidRDefault="00283AF9" w:rsidP="00C24D39">
      <w:pPr>
        <w:rPr>
          <w:rFonts w:cs="Times New Roman"/>
          <w:szCs w:val="24"/>
          <w:lang w:eastAsia="en-PH"/>
        </w:rPr>
      </w:pPr>
    </w:p>
    <w:p w14:paraId="0B2AE17D" w14:textId="071928D1" w:rsidR="00283AF9" w:rsidRPr="00546FBC" w:rsidRDefault="00283AF9" w:rsidP="00C24D39">
      <w:pPr>
        <w:rPr>
          <w:rFonts w:cs="Times New Roman"/>
          <w:szCs w:val="24"/>
          <w:lang w:eastAsia="en-PH"/>
        </w:rPr>
      </w:pPr>
    </w:p>
    <w:p w14:paraId="6B3F9A70" w14:textId="0214A397" w:rsidR="00283AF9" w:rsidRPr="00546FBC" w:rsidRDefault="00283AF9" w:rsidP="00C24D39">
      <w:pPr>
        <w:rPr>
          <w:rFonts w:cs="Times New Roman"/>
          <w:szCs w:val="24"/>
          <w:lang w:eastAsia="en-PH"/>
        </w:rPr>
      </w:pPr>
    </w:p>
    <w:p w14:paraId="6CD496B8" w14:textId="32A6F9E6" w:rsidR="00283AF9" w:rsidRPr="00546FBC" w:rsidRDefault="00283AF9" w:rsidP="00C24D39">
      <w:pPr>
        <w:rPr>
          <w:rFonts w:cs="Times New Roman"/>
          <w:szCs w:val="24"/>
          <w:lang w:eastAsia="en-PH"/>
        </w:rPr>
      </w:pPr>
    </w:p>
    <w:p w14:paraId="4ACDAA12" w14:textId="4F02533F" w:rsidR="00283AF9" w:rsidRPr="00546FBC" w:rsidRDefault="00283AF9" w:rsidP="00C24D39">
      <w:pPr>
        <w:rPr>
          <w:rFonts w:cs="Times New Roman"/>
          <w:szCs w:val="24"/>
          <w:lang w:eastAsia="en-PH"/>
        </w:rPr>
      </w:pPr>
    </w:p>
    <w:p w14:paraId="27408881" w14:textId="71C196ED" w:rsidR="00283AF9" w:rsidRPr="00546FBC" w:rsidRDefault="00283AF9" w:rsidP="00C24D39">
      <w:pPr>
        <w:rPr>
          <w:rFonts w:cs="Times New Roman"/>
          <w:szCs w:val="24"/>
          <w:lang w:eastAsia="en-PH"/>
        </w:rPr>
      </w:pPr>
    </w:p>
    <w:p w14:paraId="2AC7E8AD" w14:textId="77777777" w:rsidR="00283AF9" w:rsidRPr="00546FBC" w:rsidRDefault="00283AF9" w:rsidP="00C24D39">
      <w:pPr>
        <w:rPr>
          <w:rFonts w:cs="Times New Roman"/>
          <w:szCs w:val="24"/>
          <w:lang w:eastAsia="en-PH"/>
        </w:rPr>
      </w:pPr>
    </w:p>
    <w:p w14:paraId="733BDF4B" w14:textId="5AF238E1" w:rsidR="00E571CC" w:rsidRPr="00546FBC" w:rsidRDefault="00E571CC" w:rsidP="00C24D39">
      <w:pPr>
        <w:rPr>
          <w:rFonts w:cs="Times New Roman"/>
          <w:szCs w:val="24"/>
          <w:lang w:eastAsia="en-PH"/>
        </w:rPr>
      </w:pPr>
    </w:p>
    <w:p w14:paraId="197CFAAA" w14:textId="6AA906F3" w:rsidR="00E571CC" w:rsidRPr="00546FBC" w:rsidRDefault="00E571CC" w:rsidP="00C24D39">
      <w:pPr>
        <w:rPr>
          <w:rFonts w:cs="Times New Roman"/>
          <w:szCs w:val="24"/>
          <w:lang w:eastAsia="en-PH"/>
        </w:rPr>
      </w:pPr>
    </w:p>
    <w:p w14:paraId="717C8525" w14:textId="4B8CD10A" w:rsidR="00E571CC" w:rsidRPr="00546FBC" w:rsidRDefault="00E571CC" w:rsidP="00C24D39">
      <w:pPr>
        <w:rPr>
          <w:rFonts w:cs="Times New Roman"/>
          <w:szCs w:val="24"/>
          <w:lang w:eastAsia="en-PH"/>
        </w:rPr>
      </w:pPr>
    </w:p>
    <w:p w14:paraId="743C5022" w14:textId="6ED776F9" w:rsidR="005A166A" w:rsidRPr="00546FBC" w:rsidRDefault="005A166A" w:rsidP="00C24D39">
      <w:pPr>
        <w:rPr>
          <w:rFonts w:cs="Times New Roman"/>
          <w:szCs w:val="24"/>
          <w:lang w:eastAsia="en-PH"/>
        </w:rPr>
      </w:pPr>
    </w:p>
    <w:p w14:paraId="5AFC1628" w14:textId="13EAE55C" w:rsidR="005A166A" w:rsidRPr="00546FBC" w:rsidRDefault="005A166A" w:rsidP="00C24D39">
      <w:pPr>
        <w:rPr>
          <w:rFonts w:cs="Times New Roman"/>
          <w:szCs w:val="24"/>
          <w:lang w:eastAsia="en-PH"/>
        </w:rPr>
      </w:pPr>
    </w:p>
    <w:p w14:paraId="356DB252" w14:textId="4C5EBA99" w:rsidR="005A166A" w:rsidRPr="00546FBC" w:rsidRDefault="005A166A" w:rsidP="00C24D39">
      <w:pPr>
        <w:rPr>
          <w:rFonts w:cs="Times New Roman"/>
          <w:szCs w:val="24"/>
          <w:lang w:eastAsia="en-PH"/>
        </w:rPr>
      </w:pPr>
    </w:p>
    <w:p w14:paraId="69294C02" w14:textId="7055CD0E" w:rsidR="005A166A" w:rsidRPr="00546FBC" w:rsidRDefault="005A166A" w:rsidP="00C24D39">
      <w:pPr>
        <w:rPr>
          <w:rFonts w:cs="Times New Roman"/>
          <w:szCs w:val="24"/>
          <w:lang w:eastAsia="en-PH"/>
        </w:rPr>
      </w:pPr>
    </w:p>
    <w:p w14:paraId="26A8743E" w14:textId="27804691" w:rsidR="005A166A" w:rsidRPr="00546FBC" w:rsidRDefault="005A166A" w:rsidP="00C24D39">
      <w:pPr>
        <w:rPr>
          <w:rFonts w:cs="Times New Roman"/>
          <w:szCs w:val="24"/>
          <w:lang w:eastAsia="en-PH"/>
        </w:rPr>
      </w:pPr>
    </w:p>
    <w:p w14:paraId="7F1FEC8F" w14:textId="06C31985" w:rsidR="005A166A" w:rsidRPr="00546FBC" w:rsidRDefault="005A166A" w:rsidP="00C24D39">
      <w:pPr>
        <w:rPr>
          <w:rFonts w:cs="Times New Roman"/>
          <w:szCs w:val="24"/>
          <w:lang w:eastAsia="en-PH"/>
        </w:rPr>
      </w:pPr>
    </w:p>
    <w:p w14:paraId="05B6C8A1" w14:textId="503B7CA3" w:rsidR="005A166A" w:rsidRPr="00546FBC" w:rsidRDefault="005A166A" w:rsidP="00C24D39">
      <w:pPr>
        <w:rPr>
          <w:rFonts w:cs="Times New Roman"/>
          <w:szCs w:val="24"/>
          <w:lang w:eastAsia="en-PH"/>
        </w:rPr>
      </w:pPr>
    </w:p>
    <w:p w14:paraId="1529633E" w14:textId="6FD0F5D2" w:rsidR="005A166A" w:rsidRPr="00546FBC" w:rsidRDefault="005A166A" w:rsidP="00C24D39">
      <w:pPr>
        <w:rPr>
          <w:rFonts w:cs="Times New Roman"/>
          <w:szCs w:val="24"/>
          <w:lang w:eastAsia="en-PH"/>
        </w:rPr>
      </w:pPr>
    </w:p>
    <w:p w14:paraId="3E737140" w14:textId="6DCC76BE" w:rsidR="005A166A" w:rsidRPr="00546FBC" w:rsidRDefault="005A166A" w:rsidP="00C24D39">
      <w:pPr>
        <w:rPr>
          <w:rFonts w:cs="Times New Roman"/>
          <w:szCs w:val="24"/>
          <w:lang w:eastAsia="en-PH"/>
        </w:rPr>
      </w:pPr>
    </w:p>
    <w:p w14:paraId="57F456B3" w14:textId="53AEFEA6" w:rsidR="005A166A" w:rsidRPr="00546FBC" w:rsidRDefault="005A166A" w:rsidP="00C24D39">
      <w:pPr>
        <w:rPr>
          <w:rFonts w:cs="Times New Roman"/>
          <w:szCs w:val="24"/>
          <w:lang w:eastAsia="en-PH"/>
        </w:rPr>
      </w:pPr>
    </w:p>
    <w:p w14:paraId="7B6BF62D" w14:textId="6EC69AEF" w:rsidR="005A166A" w:rsidRPr="00546FBC" w:rsidRDefault="005A166A" w:rsidP="00C24D39">
      <w:pPr>
        <w:rPr>
          <w:rFonts w:cs="Times New Roman"/>
          <w:szCs w:val="24"/>
          <w:lang w:eastAsia="en-PH"/>
        </w:rPr>
      </w:pPr>
    </w:p>
    <w:p w14:paraId="5432BD42" w14:textId="39935F53" w:rsidR="005A166A" w:rsidRPr="00546FBC" w:rsidRDefault="005A166A" w:rsidP="00C24D39">
      <w:pPr>
        <w:rPr>
          <w:rFonts w:cs="Times New Roman"/>
          <w:szCs w:val="24"/>
          <w:lang w:eastAsia="en-PH"/>
        </w:rPr>
      </w:pPr>
    </w:p>
    <w:p w14:paraId="65BCBE87" w14:textId="77777777" w:rsidR="005A166A" w:rsidRPr="00546FBC" w:rsidRDefault="005A166A" w:rsidP="00C24D39">
      <w:pPr>
        <w:rPr>
          <w:rFonts w:cs="Times New Roman"/>
          <w:szCs w:val="24"/>
          <w:lang w:eastAsia="en-PH"/>
        </w:rPr>
      </w:pPr>
    </w:p>
    <w:p w14:paraId="03C1F78C" w14:textId="4342594D" w:rsidR="005A166A" w:rsidRPr="00546FBC" w:rsidRDefault="005A166A" w:rsidP="00C24D39">
      <w:pPr>
        <w:rPr>
          <w:rFonts w:cs="Times New Roman"/>
          <w:szCs w:val="24"/>
          <w:lang w:eastAsia="en-PH"/>
        </w:rPr>
      </w:pPr>
    </w:p>
    <w:p w14:paraId="6368B597" w14:textId="77777777" w:rsidR="005A166A" w:rsidRPr="00546FBC" w:rsidRDefault="005A166A" w:rsidP="00C24D39">
      <w:pPr>
        <w:rPr>
          <w:rFonts w:cs="Times New Roman"/>
          <w:szCs w:val="24"/>
          <w:lang w:eastAsia="en-PH"/>
        </w:rPr>
      </w:pPr>
    </w:p>
    <w:p w14:paraId="33D5356E" w14:textId="4EBE75D9" w:rsidR="005A166A" w:rsidRPr="00546FBC" w:rsidRDefault="005A166A" w:rsidP="005A166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60</w:t>
      </w:r>
      <w:r w:rsidRPr="00546FBC">
        <w:rPr>
          <w:rFonts w:cs="Times New Roman"/>
          <w:bCs/>
          <w:szCs w:val="24"/>
          <w:lang w:eastAsia="en-PH"/>
        </w:rPr>
        <w:t>: Activity Diagram of Search and Update Inventory of Inventory Management Module Use Case</w:t>
      </w:r>
    </w:p>
    <w:p w14:paraId="713BD335" w14:textId="1F228F3E" w:rsidR="005A166A" w:rsidRPr="00546FBC" w:rsidRDefault="005A166A" w:rsidP="005A166A">
      <w:pPr>
        <w:spacing w:after="160" w:line="259" w:lineRule="auto"/>
        <w:rPr>
          <w:rFonts w:cs="Times New Roman"/>
          <w:bCs/>
          <w:szCs w:val="24"/>
          <w:lang w:eastAsia="en-PH"/>
        </w:rPr>
      </w:pPr>
    </w:p>
    <w:p w14:paraId="0BDE0216" w14:textId="5F02C12F" w:rsidR="005A166A" w:rsidRPr="00546FBC" w:rsidRDefault="005A166A" w:rsidP="005A166A">
      <w:pPr>
        <w:spacing w:after="160" w:line="259" w:lineRule="auto"/>
        <w:rPr>
          <w:rFonts w:cs="Times New Roman"/>
          <w:bCs/>
          <w:szCs w:val="24"/>
          <w:lang w:eastAsia="en-PH"/>
        </w:rPr>
      </w:pPr>
    </w:p>
    <w:p w14:paraId="07BA14F3" w14:textId="08C25ED6" w:rsidR="005A166A" w:rsidRPr="00546FBC" w:rsidRDefault="005A166A" w:rsidP="005A166A">
      <w:pPr>
        <w:spacing w:after="160" w:line="259" w:lineRule="auto"/>
        <w:rPr>
          <w:rFonts w:cs="Times New Roman"/>
          <w:bCs/>
          <w:szCs w:val="24"/>
          <w:lang w:eastAsia="en-PH"/>
        </w:rPr>
      </w:pPr>
    </w:p>
    <w:p w14:paraId="23BCDFD5" w14:textId="1FE3A8AD" w:rsidR="005A166A" w:rsidRPr="00546FBC" w:rsidRDefault="005A166A" w:rsidP="005A166A">
      <w:pPr>
        <w:spacing w:after="160" w:line="259" w:lineRule="auto"/>
        <w:rPr>
          <w:rFonts w:cs="Times New Roman"/>
          <w:bCs/>
          <w:szCs w:val="24"/>
          <w:lang w:eastAsia="en-PH"/>
        </w:rPr>
      </w:pPr>
    </w:p>
    <w:p w14:paraId="7BCAB475" w14:textId="2A79F4E0" w:rsidR="005A166A" w:rsidRPr="00546FBC" w:rsidRDefault="005A166A" w:rsidP="005A166A">
      <w:pPr>
        <w:spacing w:after="160" w:line="259" w:lineRule="auto"/>
        <w:rPr>
          <w:rFonts w:cs="Times New Roman"/>
          <w:bCs/>
          <w:szCs w:val="24"/>
          <w:lang w:eastAsia="en-PH"/>
        </w:rPr>
      </w:pPr>
    </w:p>
    <w:p w14:paraId="23B3FF55" w14:textId="4B571E12" w:rsidR="005A166A" w:rsidRPr="00546FBC" w:rsidRDefault="005A166A" w:rsidP="005A166A">
      <w:pPr>
        <w:spacing w:after="160" w:line="259" w:lineRule="auto"/>
        <w:rPr>
          <w:rFonts w:cs="Times New Roman"/>
          <w:bCs/>
          <w:szCs w:val="24"/>
          <w:lang w:eastAsia="en-PH"/>
        </w:rPr>
      </w:pPr>
    </w:p>
    <w:p w14:paraId="6829693C" w14:textId="17B714B1" w:rsidR="005A166A" w:rsidRPr="00546FBC" w:rsidRDefault="005A166A" w:rsidP="005A166A">
      <w:pPr>
        <w:spacing w:after="160" w:line="259" w:lineRule="auto"/>
        <w:rPr>
          <w:rFonts w:cs="Times New Roman"/>
          <w:bCs/>
          <w:szCs w:val="24"/>
          <w:lang w:eastAsia="en-PH"/>
        </w:rPr>
      </w:pPr>
    </w:p>
    <w:p w14:paraId="65A1815F" w14:textId="7FED06C1" w:rsidR="005A166A" w:rsidRPr="00546FBC" w:rsidRDefault="005A166A" w:rsidP="005A166A">
      <w:pPr>
        <w:spacing w:after="160" w:line="259" w:lineRule="auto"/>
        <w:rPr>
          <w:rFonts w:cs="Times New Roman"/>
          <w:bCs/>
          <w:szCs w:val="24"/>
          <w:lang w:eastAsia="en-PH"/>
        </w:rPr>
      </w:pPr>
    </w:p>
    <w:p w14:paraId="432913DF" w14:textId="4E5650FA" w:rsidR="005A166A" w:rsidRPr="00546FBC" w:rsidRDefault="00FD2E0F" w:rsidP="005A166A">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61856" behindDoc="1" locked="0" layoutInCell="1" allowOverlap="1" wp14:anchorId="33B1A030" wp14:editId="54056AE0">
            <wp:simplePos x="0" y="0"/>
            <wp:positionH relativeFrom="column">
              <wp:posOffset>458470</wp:posOffset>
            </wp:positionH>
            <wp:positionV relativeFrom="paragraph">
              <wp:posOffset>0</wp:posOffset>
            </wp:positionV>
            <wp:extent cx="4624003" cy="4902835"/>
            <wp:effectExtent l="0" t="0" r="0" b="0"/>
            <wp:wrapNone/>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24003" cy="490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250C0" w14:textId="3D74F6AF" w:rsidR="005A166A" w:rsidRPr="00546FBC" w:rsidRDefault="005A166A" w:rsidP="005A166A">
      <w:pPr>
        <w:spacing w:after="160" w:line="259" w:lineRule="auto"/>
        <w:rPr>
          <w:rFonts w:cs="Times New Roman"/>
          <w:bCs/>
          <w:szCs w:val="24"/>
          <w:lang w:eastAsia="en-PH"/>
        </w:rPr>
      </w:pPr>
    </w:p>
    <w:p w14:paraId="75095CA7" w14:textId="606D62D5" w:rsidR="00E571CC" w:rsidRPr="00546FBC" w:rsidRDefault="00E571CC" w:rsidP="00C24D39">
      <w:pPr>
        <w:rPr>
          <w:rFonts w:cs="Times New Roman"/>
          <w:szCs w:val="24"/>
          <w:lang w:eastAsia="en-PH"/>
        </w:rPr>
      </w:pPr>
    </w:p>
    <w:p w14:paraId="5F756150" w14:textId="450E21C0" w:rsidR="00FD2E0F" w:rsidRPr="00546FBC" w:rsidRDefault="00FD2E0F" w:rsidP="00C24D39">
      <w:pPr>
        <w:rPr>
          <w:rFonts w:cs="Times New Roman"/>
          <w:szCs w:val="24"/>
          <w:lang w:eastAsia="en-PH"/>
        </w:rPr>
      </w:pPr>
    </w:p>
    <w:p w14:paraId="4A318D3A" w14:textId="6A03D909" w:rsidR="00FD2E0F" w:rsidRPr="00546FBC" w:rsidRDefault="00FD2E0F" w:rsidP="00C24D39">
      <w:pPr>
        <w:rPr>
          <w:rFonts w:cs="Times New Roman"/>
          <w:szCs w:val="24"/>
          <w:lang w:eastAsia="en-PH"/>
        </w:rPr>
      </w:pPr>
    </w:p>
    <w:p w14:paraId="30AA2ED9" w14:textId="0BD408FC" w:rsidR="00FD2E0F" w:rsidRPr="00546FBC" w:rsidRDefault="00FD2E0F" w:rsidP="00C24D39">
      <w:pPr>
        <w:rPr>
          <w:rFonts w:cs="Times New Roman"/>
          <w:szCs w:val="24"/>
          <w:lang w:eastAsia="en-PH"/>
        </w:rPr>
      </w:pPr>
    </w:p>
    <w:p w14:paraId="60697054" w14:textId="48073CFA" w:rsidR="00FD2E0F" w:rsidRPr="00546FBC" w:rsidRDefault="00FD2E0F" w:rsidP="00C24D39">
      <w:pPr>
        <w:rPr>
          <w:rFonts w:cs="Times New Roman"/>
          <w:szCs w:val="24"/>
          <w:lang w:eastAsia="en-PH"/>
        </w:rPr>
      </w:pPr>
    </w:p>
    <w:p w14:paraId="58BB2354" w14:textId="1E47258F" w:rsidR="00FD2E0F" w:rsidRPr="00546FBC" w:rsidRDefault="00FD2E0F" w:rsidP="00C24D39">
      <w:pPr>
        <w:rPr>
          <w:rFonts w:cs="Times New Roman"/>
          <w:szCs w:val="24"/>
          <w:lang w:eastAsia="en-PH"/>
        </w:rPr>
      </w:pPr>
    </w:p>
    <w:p w14:paraId="2A78A2D6" w14:textId="710BB4F2" w:rsidR="00FD2E0F" w:rsidRPr="00546FBC" w:rsidRDefault="00FD2E0F" w:rsidP="00C24D39">
      <w:pPr>
        <w:rPr>
          <w:rFonts w:cs="Times New Roman"/>
          <w:szCs w:val="24"/>
          <w:lang w:eastAsia="en-PH"/>
        </w:rPr>
      </w:pPr>
    </w:p>
    <w:p w14:paraId="69299382" w14:textId="7B0CDC22" w:rsidR="00FD2E0F" w:rsidRPr="00546FBC" w:rsidRDefault="00FD2E0F" w:rsidP="00C24D39">
      <w:pPr>
        <w:rPr>
          <w:rFonts w:cs="Times New Roman"/>
          <w:szCs w:val="24"/>
          <w:lang w:eastAsia="en-PH"/>
        </w:rPr>
      </w:pPr>
    </w:p>
    <w:p w14:paraId="3765F27F" w14:textId="5D14CC93" w:rsidR="00FD2E0F" w:rsidRPr="00546FBC" w:rsidRDefault="00FD2E0F" w:rsidP="00C24D39">
      <w:pPr>
        <w:rPr>
          <w:rFonts w:cs="Times New Roman"/>
          <w:szCs w:val="24"/>
          <w:lang w:eastAsia="en-PH"/>
        </w:rPr>
      </w:pPr>
    </w:p>
    <w:p w14:paraId="01F90676" w14:textId="4979954A" w:rsidR="00FD2E0F" w:rsidRPr="00546FBC" w:rsidRDefault="00FD2E0F" w:rsidP="00C24D39">
      <w:pPr>
        <w:rPr>
          <w:rFonts w:cs="Times New Roman"/>
          <w:szCs w:val="24"/>
          <w:lang w:eastAsia="en-PH"/>
        </w:rPr>
      </w:pPr>
    </w:p>
    <w:p w14:paraId="5861091B" w14:textId="1DA73DC2" w:rsidR="00FD2E0F" w:rsidRPr="00546FBC" w:rsidRDefault="00FD2E0F" w:rsidP="00C24D39">
      <w:pPr>
        <w:rPr>
          <w:rFonts w:cs="Times New Roman"/>
          <w:szCs w:val="24"/>
          <w:lang w:eastAsia="en-PH"/>
        </w:rPr>
      </w:pPr>
    </w:p>
    <w:p w14:paraId="33F8F300" w14:textId="708F1154" w:rsidR="00FD2E0F" w:rsidRPr="00546FBC" w:rsidRDefault="00FD2E0F" w:rsidP="00C24D39">
      <w:pPr>
        <w:rPr>
          <w:rFonts w:cs="Times New Roman"/>
          <w:szCs w:val="24"/>
          <w:lang w:eastAsia="en-PH"/>
        </w:rPr>
      </w:pPr>
    </w:p>
    <w:p w14:paraId="3B98A48C" w14:textId="69ED7163" w:rsidR="00FD2E0F" w:rsidRPr="00546FBC" w:rsidRDefault="00FD2E0F" w:rsidP="00C24D39">
      <w:pPr>
        <w:rPr>
          <w:rFonts w:cs="Times New Roman"/>
          <w:szCs w:val="24"/>
          <w:lang w:eastAsia="en-PH"/>
        </w:rPr>
      </w:pPr>
    </w:p>
    <w:p w14:paraId="5523DDB2" w14:textId="5BFCE3BB" w:rsidR="00FD2E0F" w:rsidRPr="00546FBC" w:rsidRDefault="00FD2E0F" w:rsidP="00C24D39">
      <w:pPr>
        <w:rPr>
          <w:rFonts w:cs="Times New Roman"/>
          <w:szCs w:val="24"/>
          <w:lang w:eastAsia="en-PH"/>
        </w:rPr>
      </w:pPr>
    </w:p>
    <w:p w14:paraId="0FB9769F" w14:textId="590864A3" w:rsidR="00FD2E0F" w:rsidRPr="00546FBC" w:rsidRDefault="00FD2E0F" w:rsidP="00C24D39">
      <w:pPr>
        <w:rPr>
          <w:rFonts w:cs="Times New Roman"/>
          <w:szCs w:val="24"/>
          <w:lang w:eastAsia="en-PH"/>
        </w:rPr>
      </w:pPr>
    </w:p>
    <w:p w14:paraId="3209A7DE" w14:textId="3779C3A5" w:rsidR="00FD2E0F" w:rsidRPr="00546FBC" w:rsidRDefault="00FD2E0F" w:rsidP="00C24D39">
      <w:pPr>
        <w:rPr>
          <w:rFonts w:cs="Times New Roman"/>
          <w:szCs w:val="24"/>
          <w:lang w:eastAsia="en-PH"/>
        </w:rPr>
      </w:pPr>
    </w:p>
    <w:p w14:paraId="55535C2B" w14:textId="7A03C58B" w:rsidR="00FD2E0F" w:rsidRPr="00546FBC" w:rsidRDefault="00FD2E0F" w:rsidP="00C24D39">
      <w:pPr>
        <w:rPr>
          <w:rFonts w:cs="Times New Roman"/>
          <w:szCs w:val="24"/>
          <w:lang w:eastAsia="en-PH"/>
        </w:rPr>
      </w:pPr>
    </w:p>
    <w:p w14:paraId="7DBE6339" w14:textId="0BF17A1F" w:rsidR="00FD2E0F" w:rsidRPr="00546FBC" w:rsidRDefault="00FD2E0F" w:rsidP="00C24D39">
      <w:pPr>
        <w:rPr>
          <w:rFonts w:cs="Times New Roman"/>
          <w:szCs w:val="24"/>
          <w:lang w:eastAsia="en-PH"/>
        </w:rPr>
      </w:pPr>
    </w:p>
    <w:p w14:paraId="49E6A6D7" w14:textId="309B6D0F" w:rsidR="00FD2E0F" w:rsidRPr="00546FBC" w:rsidRDefault="00FD2E0F" w:rsidP="00C24D39">
      <w:pPr>
        <w:rPr>
          <w:rFonts w:cs="Times New Roman"/>
          <w:szCs w:val="24"/>
          <w:lang w:eastAsia="en-PH"/>
        </w:rPr>
      </w:pPr>
    </w:p>
    <w:p w14:paraId="55B3A1F4" w14:textId="6758EEBF" w:rsidR="00FD2E0F" w:rsidRPr="00546FBC" w:rsidRDefault="00FD2E0F" w:rsidP="00C24D39">
      <w:pPr>
        <w:rPr>
          <w:rFonts w:cs="Times New Roman"/>
          <w:szCs w:val="24"/>
          <w:lang w:eastAsia="en-PH"/>
        </w:rPr>
      </w:pPr>
    </w:p>
    <w:p w14:paraId="59CBFECF" w14:textId="01FB3AD9" w:rsidR="00FD2E0F" w:rsidRPr="00546FBC" w:rsidRDefault="00FD2E0F" w:rsidP="00C24D39">
      <w:pPr>
        <w:rPr>
          <w:rFonts w:cs="Times New Roman"/>
          <w:szCs w:val="24"/>
          <w:lang w:eastAsia="en-PH"/>
        </w:rPr>
      </w:pPr>
    </w:p>
    <w:p w14:paraId="1E0D3CAC" w14:textId="7CDD61E8" w:rsidR="00FD2E0F" w:rsidRPr="00546FBC" w:rsidRDefault="00FD2E0F" w:rsidP="00C24D39">
      <w:pPr>
        <w:rPr>
          <w:rFonts w:cs="Times New Roman"/>
          <w:szCs w:val="24"/>
          <w:lang w:eastAsia="en-PH"/>
        </w:rPr>
      </w:pPr>
    </w:p>
    <w:p w14:paraId="540206CD" w14:textId="6CCBDAAF" w:rsidR="00FD2E0F" w:rsidRPr="00546FBC" w:rsidRDefault="00FD2E0F" w:rsidP="00C24D39">
      <w:pPr>
        <w:rPr>
          <w:rFonts w:cs="Times New Roman"/>
          <w:szCs w:val="24"/>
          <w:lang w:eastAsia="en-PH"/>
        </w:rPr>
      </w:pPr>
    </w:p>
    <w:p w14:paraId="63916136" w14:textId="5B4B3559" w:rsidR="00FD2E0F" w:rsidRPr="00546FBC" w:rsidRDefault="00FD2E0F" w:rsidP="00C24D39">
      <w:pPr>
        <w:rPr>
          <w:rFonts w:cs="Times New Roman"/>
          <w:szCs w:val="24"/>
          <w:lang w:eastAsia="en-PH"/>
        </w:rPr>
      </w:pPr>
    </w:p>
    <w:p w14:paraId="6F4A8446" w14:textId="18C175AE" w:rsidR="00FD2E0F" w:rsidRPr="00546FBC" w:rsidRDefault="00FD2E0F" w:rsidP="00C24D39">
      <w:pPr>
        <w:rPr>
          <w:rFonts w:cs="Times New Roman"/>
          <w:szCs w:val="24"/>
          <w:lang w:eastAsia="en-PH"/>
        </w:rPr>
      </w:pPr>
    </w:p>
    <w:p w14:paraId="50CC5E9D" w14:textId="4B569509" w:rsidR="00FD2E0F" w:rsidRPr="00546FBC" w:rsidRDefault="00FD2E0F" w:rsidP="00C24D39">
      <w:pPr>
        <w:rPr>
          <w:rFonts w:cs="Times New Roman"/>
          <w:szCs w:val="24"/>
          <w:lang w:eastAsia="en-PH"/>
        </w:rPr>
      </w:pPr>
    </w:p>
    <w:p w14:paraId="05A5BF64" w14:textId="6AE43597" w:rsidR="00FD2E0F" w:rsidRPr="00546FBC" w:rsidRDefault="00FD2E0F" w:rsidP="00FD2E0F">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61</w:t>
      </w:r>
      <w:r w:rsidRPr="00546FBC">
        <w:rPr>
          <w:rFonts w:cs="Times New Roman"/>
          <w:bCs/>
          <w:szCs w:val="24"/>
          <w:lang w:eastAsia="en-PH"/>
        </w:rPr>
        <w:t>: Activity Diagram of Search and Remove Inventory of Inventory Management Module Use Case</w:t>
      </w:r>
    </w:p>
    <w:p w14:paraId="53A0589A" w14:textId="49740015" w:rsidR="00FD2E0F" w:rsidRPr="00546FBC" w:rsidRDefault="00FD2E0F" w:rsidP="00C24D39">
      <w:pPr>
        <w:rPr>
          <w:rFonts w:cs="Times New Roman"/>
          <w:szCs w:val="24"/>
          <w:lang w:eastAsia="en-PH"/>
        </w:rPr>
      </w:pPr>
    </w:p>
    <w:p w14:paraId="0234144D" w14:textId="22FB8C51" w:rsidR="00FD2E0F" w:rsidRPr="00546FBC" w:rsidRDefault="00FD2E0F" w:rsidP="00C24D39">
      <w:pPr>
        <w:rPr>
          <w:rFonts w:cs="Times New Roman"/>
          <w:szCs w:val="24"/>
          <w:lang w:eastAsia="en-PH"/>
        </w:rPr>
      </w:pPr>
    </w:p>
    <w:p w14:paraId="2742B7B3" w14:textId="01F696B4" w:rsidR="00FD2E0F" w:rsidRPr="00546FBC" w:rsidRDefault="00FD2E0F" w:rsidP="00C24D39">
      <w:pPr>
        <w:rPr>
          <w:rFonts w:cs="Times New Roman"/>
          <w:szCs w:val="24"/>
          <w:lang w:eastAsia="en-PH"/>
        </w:rPr>
      </w:pPr>
    </w:p>
    <w:p w14:paraId="6C001D87" w14:textId="5B79AF57" w:rsidR="00A11CC9" w:rsidRPr="00546FBC" w:rsidRDefault="00A11CC9" w:rsidP="00C24D39">
      <w:pPr>
        <w:rPr>
          <w:rFonts w:cs="Times New Roman"/>
          <w:szCs w:val="24"/>
          <w:lang w:eastAsia="en-PH"/>
        </w:rPr>
      </w:pPr>
    </w:p>
    <w:p w14:paraId="664891B7" w14:textId="090B1604" w:rsidR="00A11CC9" w:rsidRPr="00546FBC" w:rsidRDefault="00A11CC9" w:rsidP="00C24D39">
      <w:pPr>
        <w:rPr>
          <w:rFonts w:cs="Times New Roman"/>
          <w:szCs w:val="24"/>
          <w:lang w:eastAsia="en-PH"/>
        </w:rPr>
      </w:pPr>
    </w:p>
    <w:p w14:paraId="09584696" w14:textId="1A98A5A3" w:rsidR="00A11CC9" w:rsidRPr="00546FBC" w:rsidRDefault="00A11CC9" w:rsidP="00C24D39">
      <w:pPr>
        <w:rPr>
          <w:rFonts w:cs="Times New Roman"/>
          <w:szCs w:val="24"/>
          <w:lang w:eastAsia="en-PH"/>
        </w:rPr>
      </w:pPr>
    </w:p>
    <w:p w14:paraId="6D171A15" w14:textId="2A50767D" w:rsidR="00A11CC9" w:rsidRPr="00546FBC" w:rsidRDefault="00A11CC9" w:rsidP="00C24D39">
      <w:pPr>
        <w:rPr>
          <w:rFonts w:cs="Times New Roman"/>
          <w:szCs w:val="24"/>
          <w:lang w:eastAsia="en-PH"/>
        </w:rPr>
      </w:pPr>
    </w:p>
    <w:p w14:paraId="6BDE71C0" w14:textId="4FBEB282" w:rsidR="00A11CC9" w:rsidRPr="00546FBC" w:rsidRDefault="00A11CC9" w:rsidP="00C24D39">
      <w:pPr>
        <w:rPr>
          <w:rFonts w:cs="Times New Roman"/>
          <w:szCs w:val="24"/>
          <w:lang w:eastAsia="en-PH"/>
        </w:rPr>
      </w:pPr>
    </w:p>
    <w:p w14:paraId="61D30475" w14:textId="775EF788" w:rsidR="00A11CC9" w:rsidRPr="00546FBC" w:rsidRDefault="00A11CC9" w:rsidP="00C24D39">
      <w:pPr>
        <w:rPr>
          <w:rFonts w:cs="Times New Roman"/>
          <w:szCs w:val="24"/>
          <w:lang w:eastAsia="en-PH"/>
        </w:rPr>
      </w:pPr>
    </w:p>
    <w:p w14:paraId="114B265A" w14:textId="0B0B0D9C" w:rsidR="00A11CC9" w:rsidRPr="00546FBC" w:rsidRDefault="00A11CC9" w:rsidP="00C24D39">
      <w:pPr>
        <w:rPr>
          <w:rFonts w:cs="Times New Roman"/>
          <w:szCs w:val="24"/>
          <w:lang w:eastAsia="en-PH"/>
        </w:rPr>
      </w:pPr>
    </w:p>
    <w:p w14:paraId="4215D504" w14:textId="5A99CEE5" w:rsidR="00A11CC9" w:rsidRPr="00546FBC" w:rsidRDefault="00A11CC9" w:rsidP="00C24D39">
      <w:pPr>
        <w:rPr>
          <w:rFonts w:cs="Times New Roman"/>
          <w:szCs w:val="24"/>
          <w:lang w:eastAsia="en-PH"/>
        </w:rPr>
      </w:pPr>
    </w:p>
    <w:p w14:paraId="59A31C3A" w14:textId="617ED2A2" w:rsidR="00A11CC9" w:rsidRPr="00546FBC" w:rsidRDefault="00A11CC9" w:rsidP="00C24D39">
      <w:pPr>
        <w:rPr>
          <w:rFonts w:cs="Times New Roman"/>
          <w:szCs w:val="24"/>
          <w:lang w:eastAsia="en-PH"/>
        </w:rPr>
      </w:pPr>
    </w:p>
    <w:p w14:paraId="59636A77" w14:textId="77777777" w:rsidR="00A11CC9" w:rsidRPr="00546FBC" w:rsidRDefault="00A11CC9" w:rsidP="00C24D39">
      <w:pPr>
        <w:rPr>
          <w:rFonts w:cs="Times New Roman"/>
          <w:szCs w:val="24"/>
          <w:lang w:eastAsia="en-PH"/>
        </w:rPr>
      </w:pPr>
    </w:p>
    <w:p w14:paraId="79AD808B" w14:textId="77777777" w:rsidR="00FD2E0F" w:rsidRPr="00546FBC" w:rsidRDefault="00FD2E0F" w:rsidP="00C24D39">
      <w:pPr>
        <w:rPr>
          <w:rFonts w:cs="Times New Roman"/>
          <w:szCs w:val="24"/>
          <w:lang w:eastAsia="en-PH"/>
        </w:rPr>
      </w:pPr>
    </w:p>
    <w:p w14:paraId="02C6907B" w14:textId="368DBCE6" w:rsidR="00892D99" w:rsidRPr="00546FBC" w:rsidRDefault="00892D99" w:rsidP="00892D99">
      <w:pPr>
        <w:spacing w:after="160" w:line="259" w:lineRule="auto"/>
        <w:ind w:firstLine="720"/>
        <w:jc w:val="left"/>
        <w:rPr>
          <w:rFonts w:cs="Times New Roman"/>
          <w:noProof/>
          <w:color w:val="FF0000"/>
          <w:szCs w:val="24"/>
          <w:lang w:eastAsia="en-PH"/>
        </w:rPr>
      </w:pPr>
      <w:r>
        <w:rPr>
          <w:rFonts w:cs="Times New Roman"/>
          <w:bCs/>
          <w:szCs w:val="24"/>
          <w:lang w:eastAsia="en-PH"/>
        </w:rPr>
        <w:lastRenderedPageBreak/>
        <w:t>Stock Card Management</w:t>
      </w:r>
      <w:r w:rsidRPr="00546FBC">
        <w:rPr>
          <w:rFonts w:cs="Times New Roman"/>
          <w:bCs/>
          <w:szCs w:val="24"/>
          <w:lang w:eastAsia="en-PH"/>
        </w:rPr>
        <w:t xml:space="preserve"> Module</w:t>
      </w:r>
    </w:p>
    <w:tbl>
      <w:tblPr>
        <w:tblStyle w:val="TableGrid"/>
        <w:tblW w:w="7938" w:type="dxa"/>
        <w:tblInd w:w="704" w:type="dxa"/>
        <w:tblLook w:val="04A0" w:firstRow="1" w:lastRow="0" w:firstColumn="1" w:lastColumn="0" w:noHBand="0" w:noVBand="1"/>
      </w:tblPr>
      <w:tblGrid>
        <w:gridCol w:w="2322"/>
        <w:gridCol w:w="2948"/>
        <w:gridCol w:w="2668"/>
      </w:tblGrid>
      <w:tr w:rsidR="00892D99" w:rsidRPr="00546FBC" w14:paraId="206F392C" w14:textId="77777777" w:rsidTr="008E2866">
        <w:trPr>
          <w:trHeight w:val="362"/>
        </w:trPr>
        <w:tc>
          <w:tcPr>
            <w:tcW w:w="2322" w:type="dxa"/>
          </w:tcPr>
          <w:p w14:paraId="16A17EE6" w14:textId="77777777" w:rsidR="00892D99" w:rsidRPr="00546FBC" w:rsidRDefault="00892D99" w:rsidP="008E2866">
            <w:pPr>
              <w:spacing w:line="360" w:lineRule="auto"/>
              <w:rPr>
                <w:szCs w:val="24"/>
              </w:rPr>
            </w:pPr>
            <w:r w:rsidRPr="00546FBC">
              <w:rPr>
                <w:szCs w:val="24"/>
              </w:rPr>
              <w:t>Use Case</w:t>
            </w:r>
          </w:p>
        </w:tc>
        <w:tc>
          <w:tcPr>
            <w:tcW w:w="2948" w:type="dxa"/>
          </w:tcPr>
          <w:p w14:paraId="4C8E0A95" w14:textId="77777777" w:rsidR="00892D99" w:rsidRPr="00546FBC" w:rsidRDefault="00892D99" w:rsidP="008E2866">
            <w:pPr>
              <w:spacing w:line="360" w:lineRule="auto"/>
              <w:rPr>
                <w:szCs w:val="24"/>
              </w:rPr>
            </w:pPr>
            <w:r w:rsidRPr="00546FBC">
              <w:rPr>
                <w:szCs w:val="24"/>
              </w:rPr>
              <w:t>Description</w:t>
            </w:r>
          </w:p>
        </w:tc>
        <w:tc>
          <w:tcPr>
            <w:tcW w:w="2668" w:type="dxa"/>
          </w:tcPr>
          <w:p w14:paraId="0038DC7C" w14:textId="77777777" w:rsidR="00892D99" w:rsidRPr="00546FBC" w:rsidRDefault="00892D99" w:rsidP="008E2866">
            <w:pPr>
              <w:spacing w:line="360" w:lineRule="auto"/>
              <w:rPr>
                <w:szCs w:val="24"/>
              </w:rPr>
            </w:pPr>
            <w:r w:rsidRPr="00546FBC">
              <w:t>User/Actor (Roles)</w:t>
            </w:r>
          </w:p>
        </w:tc>
      </w:tr>
      <w:tr w:rsidR="00892D99" w:rsidRPr="00546FBC" w14:paraId="0CC3ADFC" w14:textId="77777777" w:rsidTr="008E2866">
        <w:trPr>
          <w:trHeight w:val="739"/>
        </w:trPr>
        <w:tc>
          <w:tcPr>
            <w:tcW w:w="2322" w:type="dxa"/>
          </w:tcPr>
          <w:p w14:paraId="65F10255" w14:textId="77777777" w:rsidR="00892D99" w:rsidRPr="00546FBC" w:rsidRDefault="00892D99" w:rsidP="008E2866">
            <w:pPr>
              <w:spacing w:line="360" w:lineRule="auto"/>
              <w:jc w:val="both"/>
              <w:rPr>
                <w:b w:val="0"/>
                <w:bCs/>
                <w:szCs w:val="24"/>
              </w:rPr>
            </w:pPr>
            <w:r w:rsidRPr="00546FBC">
              <w:rPr>
                <w:b w:val="0"/>
                <w:bCs/>
                <w:szCs w:val="24"/>
              </w:rPr>
              <w:t xml:space="preserve">Create </w:t>
            </w:r>
            <w:r>
              <w:rPr>
                <w:b w:val="0"/>
                <w:bCs/>
                <w:szCs w:val="24"/>
              </w:rPr>
              <w:t>Stock Card</w:t>
            </w:r>
            <w:r w:rsidRPr="00546FBC">
              <w:rPr>
                <w:b w:val="0"/>
                <w:bCs/>
                <w:szCs w:val="24"/>
              </w:rPr>
              <w:t xml:space="preserve"> </w:t>
            </w:r>
          </w:p>
        </w:tc>
        <w:tc>
          <w:tcPr>
            <w:tcW w:w="2948" w:type="dxa"/>
          </w:tcPr>
          <w:p w14:paraId="69F36BB1" w14:textId="77777777" w:rsidR="00892D99" w:rsidRPr="00546FBC" w:rsidRDefault="00892D99" w:rsidP="008E2866">
            <w:pPr>
              <w:spacing w:line="360" w:lineRule="auto"/>
              <w:jc w:val="both"/>
              <w:rPr>
                <w:b w:val="0"/>
                <w:bCs/>
                <w:szCs w:val="24"/>
              </w:rPr>
            </w:pPr>
            <w:r w:rsidRPr="00546FBC">
              <w:rPr>
                <w:b w:val="0"/>
                <w:bCs/>
                <w:szCs w:val="24"/>
              </w:rPr>
              <w:t xml:space="preserve">The user/actor enters the </w:t>
            </w:r>
            <w:r>
              <w:rPr>
                <w:b w:val="0"/>
                <w:bCs/>
                <w:szCs w:val="24"/>
              </w:rPr>
              <w:t>list of the items in stock card</w:t>
            </w:r>
            <w:r w:rsidRPr="00546FBC">
              <w:rPr>
                <w:b w:val="0"/>
                <w:bCs/>
                <w:szCs w:val="24"/>
              </w:rPr>
              <w:t>.</w:t>
            </w:r>
          </w:p>
        </w:tc>
        <w:tc>
          <w:tcPr>
            <w:tcW w:w="2668" w:type="dxa"/>
          </w:tcPr>
          <w:p w14:paraId="3A7745F5"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5AF1A1D1" w14:textId="77777777" w:rsidTr="008E2866">
        <w:trPr>
          <w:trHeight w:val="1101"/>
        </w:trPr>
        <w:tc>
          <w:tcPr>
            <w:tcW w:w="2322" w:type="dxa"/>
          </w:tcPr>
          <w:p w14:paraId="49F65831" w14:textId="77777777" w:rsidR="00892D99" w:rsidRPr="00546FBC" w:rsidRDefault="00892D99" w:rsidP="008E2866">
            <w:pPr>
              <w:spacing w:line="360" w:lineRule="auto"/>
              <w:jc w:val="both"/>
              <w:rPr>
                <w:b w:val="0"/>
                <w:bCs/>
                <w:szCs w:val="24"/>
              </w:rPr>
            </w:pPr>
            <w:r w:rsidRPr="00546FBC">
              <w:rPr>
                <w:b w:val="0"/>
                <w:bCs/>
                <w:szCs w:val="24"/>
              </w:rPr>
              <w:t xml:space="preserve">Search and View </w:t>
            </w:r>
            <w:r>
              <w:rPr>
                <w:b w:val="0"/>
                <w:bCs/>
                <w:szCs w:val="24"/>
              </w:rPr>
              <w:t xml:space="preserve">Stock Card </w:t>
            </w:r>
          </w:p>
        </w:tc>
        <w:tc>
          <w:tcPr>
            <w:tcW w:w="2948" w:type="dxa"/>
          </w:tcPr>
          <w:p w14:paraId="0AA219C2" w14:textId="77777777" w:rsidR="00892D99" w:rsidRPr="00546FBC" w:rsidRDefault="00892D99" w:rsidP="008E2866">
            <w:pPr>
              <w:spacing w:line="360" w:lineRule="auto"/>
              <w:jc w:val="both"/>
              <w:rPr>
                <w:b w:val="0"/>
                <w:bCs/>
                <w:szCs w:val="24"/>
              </w:rPr>
            </w:pPr>
            <w:r w:rsidRPr="00546FBC">
              <w:rPr>
                <w:b w:val="0"/>
                <w:bCs/>
                <w:szCs w:val="24"/>
              </w:rPr>
              <w:t xml:space="preserve">The user/actor searches for specific </w:t>
            </w:r>
            <w:r>
              <w:rPr>
                <w:b w:val="0"/>
                <w:bCs/>
                <w:szCs w:val="24"/>
              </w:rPr>
              <w:t>item</w:t>
            </w:r>
            <w:r w:rsidRPr="00546FBC">
              <w:rPr>
                <w:b w:val="0"/>
                <w:bCs/>
                <w:szCs w:val="24"/>
              </w:rPr>
              <w:t xml:space="preserve"> details and select purchase request to view details.</w:t>
            </w:r>
          </w:p>
        </w:tc>
        <w:tc>
          <w:tcPr>
            <w:tcW w:w="2668" w:type="dxa"/>
          </w:tcPr>
          <w:p w14:paraId="07C2E5AC"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5C834F98" w14:textId="77777777" w:rsidTr="008E2866">
        <w:trPr>
          <w:trHeight w:val="739"/>
        </w:trPr>
        <w:tc>
          <w:tcPr>
            <w:tcW w:w="2322" w:type="dxa"/>
          </w:tcPr>
          <w:p w14:paraId="02D9C0D2" w14:textId="77777777" w:rsidR="00892D99" w:rsidRPr="00546FBC" w:rsidRDefault="00892D99" w:rsidP="008E2866">
            <w:pPr>
              <w:spacing w:line="360" w:lineRule="auto"/>
              <w:jc w:val="both"/>
              <w:rPr>
                <w:b w:val="0"/>
                <w:bCs/>
                <w:szCs w:val="24"/>
              </w:rPr>
            </w:pPr>
            <w:r w:rsidRPr="00546FBC">
              <w:rPr>
                <w:b w:val="0"/>
                <w:bCs/>
                <w:szCs w:val="24"/>
              </w:rPr>
              <w:t xml:space="preserve">Search and Update </w:t>
            </w:r>
            <w:r>
              <w:rPr>
                <w:b w:val="0"/>
                <w:bCs/>
                <w:szCs w:val="24"/>
              </w:rPr>
              <w:t>Stock Card</w:t>
            </w:r>
          </w:p>
        </w:tc>
        <w:tc>
          <w:tcPr>
            <w:tcW w:w="2948" w:type="dxa"/>
          </w:tcPr>
          <w:p w14:paraId="76C6EF5C" w14:textId="3E9A4115" w:rsidR="00892D99" w:rsidRPr="00546FBC" w:rsidRDefault="00892D99" w:rsidP="008E2866">
            <w:pPr>
              <w:spacing w:line="360" w:lineRule="auto"/>
              <w:jc w:val="both"/>
              <w:rPr>
                <w:b w:val="0"/>
                <w:bCs/>
                <w:szCs w:val="24"/>
              </w:rPr>
            </w:pPr>
            <w:r w:rsidRPr="00546FBC">
              <w:rPr>
                <w:b w:val="0"/>
                <w:bCs/>
                <w:szCs w:val="24"/>
              </w:rPr>
              <w:t xml:space="preserve">The user/actor searches for specific </w:t>
            </w:r>
            <w:r>
              <w:rPr>
                <w:b w:val="0"/>
                <w:bCs/>
                <w:szCs w:val="24"/>
              </w:rPr>
              <w:t>item</w:t>
            </w:r>
            <w:r w:rsidRPr="00546FBC">
              <w:rPr>
                <w:b w:val="0"/>
                <w:bCs/>
                <w:szCs w:val="24"/>
              </w:rPr>
              <w:t xml:space="preserve"> details and then enters the purchase request details to update. </w:t>
            </w:r>
          </w:p>
        </w:tc>
        <w:tc>
          <w:tcPr>
            <w:tcW w:w="2668" w:type="dxa"/>
          </w:tcPr>
          <w:p w14:paraId="48D989AB" w14:textId="77777777" w:rsidR="00892D99" w:rsidRPr="00546FBC" w:rsidRDefault="00892D99" w:rsidP="008E2866">
            <w:pPr>
              <w:spacing w:line="360" w:lineRule="auto"/>
              <w:contextualSpacing/>
              <w:jc w:val="both"/>
              <w:rPr>
                <w:b w:val="0"/>
                <w:bCs/>
                <w:szCs w:val="24"/>
              </w:rPr>
            </w:pPr>
            <w:r w:rsidRPr="00546FBC">
              <w:rPr>
                <w:b w:val="0"/>
                <w:szCs w:val="24"/>
              </w:rPr>
              <w:t>Worker</w:t>
            </w:r>
          </w:p>
        </w:tc>
      </w:tr>
      <w:tr w:rsidR="00892D99" w:rsidRPr="00546FBC" w14:paraId="1F0A7374" w14:textId="77777777" w:rsidTr="008E2866">
        <w:trPr>
          <w:trHeight w:val="1101"/>
        </w:trPr>
        <w:tc>
          <w:tcPr>
            <w:tcW w:w="2322" w:type="dxa"/>
          </w:tcPr>
          <w:p w14:paraId="34915854" w14:textId="77777777" w:rsidR="00892D99" w:rsidRPr="00546FBC" w:rsidRDefault="00892D99" w:rsidP="008E2866">
            <w:pPr>
              <w:spacing w:line="360" w:lineRule="auto"/>
              <w:jc w:val="both"/>
              <w:rPr>
                <w:b w:val="0"/>
                <w:bCs/>
                <w:szCs w:val="24"/>
              </w:rPr>
            </w:pPr>
            <w:r w:rsidRPr="00546FBC">
              <w:rPr>
                <w:b w:val="0"/>
                <w:bCs/>
                <w:szCs w:val="24"/>
              </w:rPr>
              <w:t xml:space="preserve">Search and Remove </w:t>
            </w:r>
            <w:r>
              <w:rPr>
                <w:b w:val="0"/>
                <w:bCs/>
                <w:szCs w:val="24"/>
              </w:rPr>
              <w:t xml:space="preserve">Stock Card </w:t>
            </w:r>
          </w:p>
        </w:tc>
        <w:tc>
          <w:tcPr>
            <w:tcW w:w="2948" w:type="dxa"/>
          </w:tcPr>
          <w:p w14:paraId="46F66DC0" w14:textId="2131017F" w:rsidR="00892D99" w:rsidRPr="00546FBC" w:rsidRDefault="00892D99" w:rsidP="008E2866">
            <w:pPr>
              <w:spacing w:line="360" w:lineRule="auto"/>
              <w:jc w:val="both"/>
              <w:rPr>
                <w:b w:val="0"/>
                <w:bCs/>
                <w:szCs w:val="24"/>
              </w:rPr>
            </w:pPr>
            <w:r w:rsidRPr="00546FBC">
              <w:rPr>
                <w:b w:val="0"/>
                <w:bCs/>
                <w:szCs w:val="24"/>
              </w:rPr>
              <w:t xml:space="preserve">The user/actor searches </w:t>
            </w:r>
            <w:r>
              <w:rPr>
                <w:b w:val="0"/>
                <w:bCs/>
                <w:szCs w:val="24"/>
              </w:rPr>
              <w:t>for item</w:t>
            </w:r>
            <w:r w:rsidRPr="00546FBC">
              <w:rPr>
                <w:b w:val="0"/>
                <w:bCs/>
                <w:szCs w:val="24"/>
              </w:rPr>
              <w:t xml:space="preserve"> details to remove.</w:t>
            </w:r>
          </w:p>
        </w:tc>
        <w:tc>
          <w:tcPr>
            <w:tcW w:w="2668" w:type="dxa"/>
          </w:tcPr>
          <w:p w14:paraId="76DD336A" w14:textId="77777777" w:rsidR="00892D99" w:rsidRPr="00546FBC" w:rsidRDefault="00892D99" w:rsidP="008E2866">
            <w:pPr>
              <w:spacing w:line="360" w:lineRule="auto"/>
              <w:jc w:val="both"/>
              <w:rPr>
                <w:b w:val="0"/>
                <w:bCs/>
                <w:szCs w:val="24"/>
              </w:rPr>
            </w:pPr>
            <w:r w:rsidRPr="00546FBC">
              <w:rPr>
                <w:b w:val="0"/>
                <w:szCs w:val="24"/>
              </w:rPr>
              <w:t>Worker</w:t>
            </w:r>
          </w:p>
        </w:tc>
      </w:tr>
      <w:tr w:rsidR="00892D99" w:rsidRPr="00546FBC" w14:paraId="2B168475" w14:textId="77777777" w:rsidTr="008E2866">
        <w:trPr>
          <w:trHeight w:val="1101"/>
        </w:trPr>
        <w:tc>
          <w:tcPr>
            <w:tcW w:w="2322" w:type="dxa"/>
          </w:tcPr>
          <w:p w14:paraId="6EFBEC0D" w14:textId="77777777" w:rsidR="00892D99" w:rsidRPr="00546FBC" w:rsidRDefault="00892D99" w:rsidP="008E2866">
            <w:pPr>
              <w:spacing w:line="360" w:lineRule="auto"/>
              <w:jc w:val="both"/>
              <w:rPr>
                <w:b w:val="0"/>
                <w:bCs/>
                <w:szCs w:val="24"/>
              </w:rPr>
            </w:pPr>
            <w:r>
              <w:rPr>
                <w:b w:val="0"/>
                <w:bCs/>
                <w:szCs w:val="24"/>
              </w:rPr>
              <w:t>Stock Card</w:t>
            </w:r>
            <w:r w:rsidRPr="00546FBC">
              <w:rPr>
                <w:b w:val="0"/>
                <w:bCs/>
                <w:szCs w:val="24"/>
              </w:rPr>
              <w:t xml:space="preserve"> </w:t>
            </w:r>
          </w:p>
        </w:tc>
        <w:tc>
          <w:tcPr>
            <w:tcW w:w="2948" w:type="dxa"/>
          </w:tcPr>
          <w:p w14:paraId="519B906E" w14:textId="0D194AEB" w:rsidR="00892D99" w:rsidRPr="00546FBC" w:rsidRDefault="00892D99" w:rsidP="008E2866">
            <w:pPr>
              <w:spacing w:line="360" w:lineRule="auto"/>
              <w:jc w:val="both"/>
              <w:rPr>
                <w:b w:val="0"/>
                <w:bCs/>
                <w:szCs w:val="24"/>
              </w:rPr>
            </w:pPr>
            <w:r w:rsidRPr="00546FBC">
              <w:rPr>
                <w:b w:val="0"/>
                <w:bCs/>
                <w:szCs w:val="24"/>
              </w:rPr>
              <w:t xml:space="preserve">The user/actor enters the </w:t>
            </w:r>
            <w:r>
              <w:rPr>
                <w:b w:val="0"/>
                <w:bCs/>
                <w:szCs w:val="24"/>
              </w:rPr>
              <w:t>item details</w:t>
            </w:r>
            <w:r w:rsidRPr="00546FBC">
              <w:rPr>
                <w:b w:val="0"/>
                <w:bCs/>
                <w:szCs w:val="24"/>
              </w:rPr>
              <w:t xml:space="preserve"> to register and updates inventory.</w:t>
            </w:r>
          </w:p>
        </w:tc>
        <w:tc>
          <w:tcPr>
            <w:tcW w:w="2668" w:type="dxa"/>
          </w:tcPr>
          <w:p w14:paraId="5800A067" w14:textId="77777777" w:rsidR="00892D99" w:rsidRPr="00546FBC" w:rsidRDefault="00892D99" w:rsidP="008E2866">
            <w:pPr>
              <w:spacing w:line="360" w:lineRule="auto"/>
              <w:jc w:val="both"/>
              <w:rPr>
                <w:b w:val="0"/>
                <w:szCs w:val="24"/>
              </w:rPr>
            </w:pPr>
            <w:r w:rsidRPr="00546FBC">
              <w:rPr>
                <w:b w:val="0"/>
                <w:szCs w:val="24"/>
              </w:rPr>
              <w:t>Worker</w:t>
            </w:r>
          </w:p>
        </w:tc>
      </w:tr>
    </w:tbl>
    <w:p w14:paraId="19E44BB5" w14:textId="7D303FED" w:rsidR="00892D99" w:rsidRPr="00546FBC" w:rsidRDefault="00892D99" w:rsidP="00892D99">
      <w:pPr>
        <w:rPr>
          <w:rFonts w:cs="Times New Roman"/>
          <w:szCs w:val="24"/>
          <w:lang w:eastAsia="en-PH"/>
        </w:rPr>
      </w:pPr>
    </w:p>
    <w:p w14:paraId="7F6FEC24" w14:textId="72225ED5" w:rsidR="000F39DF" w:rsidRDefault="00892D99" w:rsidP="00892D99">
      <w:pPr>
        <w:tabs>
          <w:tab w:val="left" w:pos="3860"/>
          <w:tab w:val="center" w:pos="4320"/>
        </w:tabs>
        <w:rPr>
          <w:rFonts w:cs="Times New Roman"/>
          <w:bCs/>
          <w:szCs w:val="24"/>
          <w:lang w:eastAsia="en-PH"/>
        </w:rPr>
        <w:sectPr w:rsidR="000F39DF" w:rsidSect="001F5EA3">
          <w:pgSz w:w="12240" w:h="15840" w:code="1"/>
          <w:pgMar w:top="1440" w:right="1440" w:bottom="1440" w:left="2160" w:header="720" w:footer="288" w:gutter="0"/>
          <w:cols w:space="720"/>
          <w:docGrid w:linePitch="360"/>
        </w:sectPr>
      </w:pPr>
      <w:r w:rsidRPr="00546FBC">
        <w:rPr>
          <w:rFonts w:cs="Times New Roman"/>
          <w:bCs/>
          <w:szCs w:val="24"/>
          <w:lang w:eastAsia="en-PH"/>
        </w:rPr>
        <w:t xml:space="preserve">Table </w:t>
      </w:r>
      <w:r>
        <w:rPr>
          <w:rFonts w:cs="Times New Roman"/>
          <w:bCs/>
          <w:szCs w:val="24"/>
          <w:lang w:eastAsia="en-PH"/>
        </w:rPr>
        <w:t>15</w:t>
      </w:r>
      <w:r w:rsidRPr="00546FBC">
        <w:rPr>
          <w:rFonts w:cs="Times New Roman"/>
          <w:bCs/>
          <w:szCs w:val="24"/>
          <w:lang w:eastAsia="en-PH"/>
        </w:rPr>
        <w:t xml:space="preserve">: Event Decomposition of </w:t>
      </w:r>
      <w:r>
        <w:rPr>
          <w:rFonts w:cs="Times New Roman"/>
          <w:bCs/>
          <w:szCs w:val="24"/>
          <w:lang w:eastAsia="en-PH"/>
        </w:rPr>
        <w:t>Stock Card Management</w:t>
      </w:r>
      <w:r w:rsidRPr="00546FBC">
        <w:rPr>
          <w:rFonts w:cs="Times New Roman"/>
          <w:bCs/>
          <w:szCs w:val="24"/>
          <w:lang w:eastAsia="en-PH"/>
        </w:rPr>
        <w:t xml:space="preserve"> Modul</w:t>
      </w:r>
      <w:r w:rsidR="000F39DF">
        <w:rPr>
          <w:rFonts w:cs="Times New Roman"/>
          <w:bCs/>
          <w:szCs w:val="24"/>
          <w:lang w:eastAsia="en-PH"/>
        </w:rPr>
        <w:t>e</w:t>
      </w:r>
    </w:p>
    <w:p w14:paraId="66391201" w14:textId="77777777" w:rsidR="00892D99" w:rsidRPr="00546FBC" w:rsidRDefault="00892D99" w:rsidP="000F39DF">
      <w:pPr>
        <w:tabs>
          <w:tab w:val="left" w:pos="3860"/>
          <w:tab w:val="center" w:pos="4320"/>
        </w:tabs>
        <w:jc w:val="both"/>
        <w:rPr>
          <w:rFonts w:cs="Times New Roman"/>
          <w:bCs/>
          <w:szCs w:val="24"/>
          <w:lang w:eastAsia="en-PH"/>
        </w:rPr>
      </w:pPr>
    </w:p>
    <w:p w14:paraId="35D299D5" w14:textId="3F116E7E" w:rsidR="005472C2" w:rsidRDefault="000F39DF" w:rsidP="00092E86">
      <w:pPr>
        <w:tabs>
          <w:tab w:val="left" w:pos="3860"/>
          <w:tab w:val="center" w:pos="4320"/>
        </w:tabs>
        <w:jc w:val="both"/>
        <w:rPr>
          <w:rFonts w:cs="Times New Roman"/>
          <w:bCs/>
          <w:szCs w:val="24"/>
          <w:lang w:eastAsia="en-PH"/>
        </w:rPr>
      </w:pPr>
      <w:r>
        <w:rPr>
          <w:noProof/>
        </w:rPr>
        <w:drawing>
          <wp:anchor distT="0" distB="0" distL="114300" distR="114300" simplePos="0" relativeHeight="252123648" behindDoc="0" locked="0" layoutInCell="1" allowOverlap="1" wp14:anchorId="20569F0C" wp14:editId="6E6804B0">
            <wp:simplePos x="0" y="0"/>
            <wp:positionH relativeFrom="column">
              <wp:posOffset>283779</wp:posOffset>
            </wp:positionH>
            <wp:positionV relativeFrom="paragraph">
              <wp:posOffset>122127</wp:posOffset>
            </wp:positionV>
            <wp:extent cx="4981903" cy="3143250"/>
            <wp:effectExtent l="0" t="0" r="9525" b="0"/>
            <wp:wrapNone/>
            <wp:docPr id="1063" name="Picture 10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981903" cy="3143250"/>
                    </a:xfrm>
                    <a:prstGeom prst="rect">
                      <a:avLst/>
                    </a:prstGeom>
                  </pic:spPr>
                </pic:pic>
              </a:graphicData>
            </a:graphic>
            <wp14:sizeRelH relativeFrom="page">
              <wp14:pctWidth>0</wp14:pctWidth>
            </wp14:sizeRelH>
            <wp14:sizeRelV relativeFrom="page">
              <wp14:pctHeight>0</wp14:pctHeight>
            </wp14:sizeRelV>
          </wp:anchor>
        </w:drawing>
      </w:r>
    </w:p>
    <w:p w14:paraId="2E6BC6D7" w14:textId="5667F997" w:rsidR="00892D99" w:rsidRDefault="00892D99" w:rsidP="00092E86">
      <w:pPr>
        <w:tabs>
          <w:tab w:val="left" w:pos="3860"/>
          <w:tab w:val="center" w:pos="4320"/>
        </w:tabs>
        <w:jc w:val="both"/>
        <w:rPr>
          <w:rFonts w:cs="Times New Roman"/>
          <w:bCs/>
          <w:szCs w:val="24"/>
          <w:lang w:eastAsia="en-PH"/>
        </w:rPr>
      </w:pPr>
    </w:p>
    <w:p w14:paraId="658A1F1F" w14:textId="7ED8E876" w:rsidR="00892D99" w:rsidRDefault="00892D99" w:rsidP="00092E86">
      <w:pPr>
        <w:tabs>
          <w:tab w:val="left" w:pos="3860"/>
          <w:tab w:val="center" w:pos="4320"/>
        </w:tabs>
        <w:jc w:val="both"/>
        <w:rPr>
          <w:rFonts w:cs="Times New Roman"/>
          <w:bCs/>
          <w:szCs w:val="24"/>
          <w:lang w:eastAsia="en-PH"/>
        </w:rPr>
      </w:pPr>
    </w:p>
    <w:p w14:paraId="625AEEE7" w14:textId="558BED75" w:rsidR="00892D99" w:rsidRDefault="00892D99" w:rsidP="00092E86">
      <w:pPr>
        <w:tabs>
          <w:tab w:val="left" w:pos="3860"/>
          <w:tab w:val="center" w:pos="4320"/>
        </w:tabs>
        <w:jc w:val="both"/>
        <w:rPr>
          <w:rFonts w:cs="Times New Roman"/>
          <w:bCs/>
          <w:szCs w:val="24"/>
          <w:lang w:eastAsia="en-PH"/>
        </w:rPr>
      </w:pPr>
    </w:p>
    <w:p w14:paraId="74217DAA" w14:textId="10F4DAAC" w:rsidR="00892D99" w:rsidRPr="00546FBC" w:rsidRDefault="00892D99" w:rsidP="00092E86">
      <w:pPr>
        <w:tabs>
          <w:tab w:val="left" w:pos="3860"/>
          <w:tab w:val="center" w:pos="4320"/>
        </w:tabs>
        <w:jc w:val="both"/>
        <w:rPr>
          <w:rFonts w:cs="Times New Roman"/>
          <w:bCs/>
          <w:szCs w:val="24"/>
          <w:lang w:eastAsia="en-PH"/>
        </w:rPr>
      </w:pPr>
    </w:p>
    <w:p w14:paraId="00091482" w14:textId="7764709A" w:rsidR="005472C2" w:rsidRPr="00546FBC" w:rsidRDefault="005472C2" w:rsidP="00092E86">
      <w:pPr>
        <w:tabs>
          <w:tab w:val="left" w:pos="3860"/>
          <w:tab w:val="center" w:pos="4320"/>
        </w:tabs>
        <w:jc w:val="both"/>
        <w:rPr>
          <w:rFonts w:cs="Times New Roman"/>
          <w:bCs/>
          <w:szCs w:val="24"/>
          <w:lang w:eastAsia="en-PH"/>
        </w:rPr>
      </w:pPr>
    </w:p>
    <w:p w14:paraId="6340B8AF" w14:textId="44F9F90D" w:rsidR="005472C2" w:rsidRPr="00546FBC" w:rsidRDefault="005472C2" w:rsidP="00092E86">
      <w:pPr>
        <w:tabs>
          <w:tab w:val="left" w:pos="3860"/>
          <w:tab w:val="center" w:pos="4320"/>
        </w:tabs>
        <w:jc w:val="both"/>
        <w:rPr>
          <w:rFonts w:cs="Times New Roman"/>
          <w:bCs/>
          <w:szCs w:val="24"/>
          <w:lang w:eastAsia="en-PH"/>
        </w:rPr>
      </w:pPr>
    </w:p>
    <w:p w14:paraId="44D43BA4" w14:textId="1D00ED34" w:rsidR="005472C2" w:rsidRPr="00546FBC" w:rsidRDefault="005472C2" w:rsidP="00092E86">
      <w:pPr>
        <w:tabs>
          <w:tab w:val="left" w:pos="3860"/>
          <w:tab w:val="center" w:pos="4320"/>
        </w:tabs>
        <w:jc w:val="both"/>
        <w:rPr>
          <w:rFonts w:cs="Times New Roman"/>
          <w:bCs/>
          <w:szCs w:val="24"/>
          <w:lang w:eastAsia="en-PH"/>
        </w:rPr>
      </w:pPr>
    </w:p>
    <w:p w14:paraId="4798A993" w14:textId="46AE4365" w:rsidR="005472C2" w:rsidRPr="00546FBC" w:rsidRDefault="005472C2" w:rsidP="00092E86">
      <w:pPr>
        <w:tabs>
          <w:tab w:val="left" w:pos="3860"/>
          <w:tab w:val="center" w:pos="4320"/>
        </w:tabs>
        <w:jc w:val="both"/>
        <w:rPr>
          <w:rFonts w:cs="Times New Roman"/>
          <w:bCs/>
          <w:szCs w:val="24"/>
          <w:lang w:eastAsia="en-PH"/>
        </w:rPr>
      </w:pPr>
    </w:p>
    <w:p w14:paraId="265C4F1D" w14:textId="3E53C1B5" w:rsidR="005472C2" w:rsidRPr="00546FBC" w:rsidRDefault="005472C2" w:rsidP="00092E86">
      <w:pPr>
        <w:tabs>
          <w:tab w:val="left" w:pos="3860"/>
          <w:tab w:val="center" w:pos="4320"/>
        </w:tabs>
        <w:jc w:val="both"/>
        <w:rPr>
          <w:rFonts w:cs="Times New Roman"/>
          <w:bCs/>
          <w:szCs w:val="24"/>
          <w:lang w:eastAsia="en-PH"/>
        </w:rPr>
      </w:pPr>
    </w:p>
    <w:p w14:paraId="2E3B231B" w14:textId="2DBEA14B" w:rsidR="005472C2" w:rsidRPr="00546FBC" w:rsidRDefault="005472C2" w:rsidP="00092E86">
      <w:pPr>
        <w:tabs>
          <w:tab w:val="left" w:pos="3860"/>
          <w:tab w:val="center" w:pos="4320"/>
        </w:tabs>
        <w:jc w:val="both"/>
        <w:rPr>
          <w:rFonts w:cs="Times New Roman"/>
          <w:bCs/>
          <w:szCs w:val="24"/>
          <w:lang w:eastAsia="en-PH"/>
        </w:rPr>
      </w:pPr>
    </w:p>
    <w:p w14:paraId="053E95F6" w14:textId="4D0BBE6E" w:rsidR="005472C2" w:rsidRPr="00546FBC" w:rsidRDefault="005472C2" w:rsidP="00092E86">
      <w:pPr>
        <w:tabs>
          <w:tab w:val="left" w:pos="3860"/>
          <w:tab w:val="center" w:pos="4320"/>
        </w:tabs>
        <w:jc w:val="both"/>
        <w:rPr>
          <w:rFonts w:cs="Times New Roman"/>
          <w:bCs/>
          <w:szCs w:val="24"/>
          <w:lang w:eastAsia="en-PH"/>
        </w:rPr>
      </w:pPr>
    </w:p>
    <w:p w14:paraId="5695676A" w14:textId="3CAD2519" w:rsidR="005472C2" w:rsidRPr="00546FBC" w:rsidRDefault="005472C2" w:rsidP="00092E86">
      <w:pPr>
        <w:tabs>
          <w:tab w:val="left" w:pos="3860"/>
          <w:tab w:val="center" w:pos="4320"/>
        </w:tabs>
        <w:jc w:val="both"/>
        <w:rPr>
          <w:rFonts w:cs="Times New Roman"/>
          <w:bCs/>
          <w:szCs w:val="24"/>
          <w:lang w:eastAsia="en-PH"/>
        </w:rPr>
      </w:pPr>
    </w:p>
    <w:p w14:paraId="597516E2" w14:textId="7BFBBE08" w:rsidR="005472C2" w:rsidRPr="00546FBC" w:rsidRDefault="005472C2" w:rsidP="00092E86">
      <w:pPr>
        <w:tabs>
          <w:tab w:val="left" w:pos="3860"/>
          <w:tab w:val="center" w:pos="4320"/>
        </w:tabs>
        <w:jc w:val="both"/>
        <w:rPr>
          <w:rFonts w:cs="Times New Roman"/>
          <w:bCs/>
          <w:szCs w:val="24"/>
          <w:lang w:eastAsia="en-PH"/>
        </w:rPr>
      </w:pPr>
    </w:p>
    <w:p w14:paraId="03B62242" w14:textId="7D4D006F" w:rsidR="005472C2" w:rsidRPr="00546FBC" w:rsidRDefault="005472C2" w:rsidP="00092E86">
      <w:pPr>
        <w:tabs>
          <w:tab w:val="left" w:pos="3860"/>
          <w:tab w:val="center" w:pos="4320"/>
        </w:tabs>
        <w:jc w:val="both"/>
        <w:rPr>
          <w:rFonts w:cs="Times New Roman"/>
          <w:bCs/>
          <w:szCs w:val="24"/>
          <w:lang w:eastAsia="en-PH"/>
        </w:rPr>
      </w:pPr>
    </w:p>
    <w:p w14:paraId="0E16A6F3" w14:textId="160F7F3D" w:rsidR="005472C2" w:rsidRPr="00546FBC" w:rsidRDefault="005472C2" w:rsidP="00092E86">
      <w:pPr>
        <w:tabs>
          <w:tab w:val="left" w:pos="3860"/>
          <w:tab w:val="center" w:pos="4320"/>
        </w:tabs>
        <w:jc w:val="both"/>
        <w:rPr>
          <w:rFonts w:cs="Times New Roman"/>
          <w:bCs/>
          <w:szCs w:val="24"/>
          <w:lang w:eastAsia="en-PH"/>
        </w:rPr>
      </w:pPr>
    </w:p>
    <w:p w14:paraId="6B90FB28" w14:textId="34002FFC" w:rsidR="005472C2" w:rsidRPr="00546FBC" w:rsidRDefault="005472C2" w:rsidP="00092E86">
      <w:pPr>
        <w:tabs>
          <w:tab w:val="left" w:pos="3860"/>
          <w:tab w:val="center" w:pos="4320"/>
        </w:tabs>
        <w:jc w:val="both"/>
        <w:rPr>
          <w:rFonts w:cs="Times New Roman"/>
          <w:bCs/>
          <w:szCs w:val="24"/>
          <w:lang w:eastAsia="en-PH"/>
        </w:rPr>
      </w:pPr>
    </w:p>
    <w:p w14:paraId="1EB05DF8" w14:textId="77777777" w:rsidR="00702400" w:rsidRPr="00546FBC" w:rsidRDefault="00702400" w:rsidP="00092E86">
      <w:pPr>
        <w:tabs>
          <w:tab w:val="left" w:pos="3860"/>
          <w:tab w:val="center" w:pos="4320"/>
        </w:tabs>
        <w:jc w:val="both"/>
        <w:rPr>
          <w:rFonts w:cs="Times New Roman"/>
          <w:bCs/>
          <w:szCs w:val="24"/>
          <w:lang w:eastAsia="en-PH"/>
        </w:rPr>
      </w:pPr>
    </w:p>
    <w:p w14:paraId="0F2E8060" w14:textId="77777777" w:rsidR="000F39DF" w:rsidRDefault="000F39DF" w:rsidP="000F39DF">
      <w:pPr>
        <w:rPr>
          <w:rFonts w:cs="Times New Roman"/>
          <w:bCs/>
          <w:szCs w:val="24"/>
          <w:lang w:eastAsia="en-PH"/>
        </w:rPr>
      </w:pPr>
    </w:p>
    <w:p w14:paraId="3F145CD1" w14:textId="300DA151" w:rsidR="000F39DF" w:rsidRPr="00546FBC" w:rsidRDefault="000F39DF" w:rsidP="000F39DF">
      <w:pPr>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62</w:t>
      </w:r>
      <w:r w:rsidRPr="00546FBC">
        <w:rPr>
          <w:rFonts w:cs="Times New Roman"/>
          <w:bCs/>
          <w:szCs w:val="24"/>
          <w:lang w:eastAsia="en-PH"/>
        </w:rPr>
        <w:t xml:space="preserve">: Use Case Diagram involving the Worker of Piggery Management System of </w:t>
      </w:r>
      <w:r>
        <w:rPr>
          <w:rFonts w:cs="Times New Roman"/>
          <w:bCs/>
          <w:szCs w:val="24"/>
          <w:lang w:eastAsia="en-PH"/>
        </w:rPr>
        <w:t>Stock Card</w:t>
      </w:r>
      <w:r w:rsidRPr="00546FBC">
        <w:rPr>
          <w:rFonts w:cs="Times New Roman"/>
          <w:bCs/>
          <w:szCs w:val="24"/>
          <w:lang w:eastAsia="en-PH"/>
        </w:rPr>
        <w:t xml:space="preserve"> Management Module</w:t>
      </w:r>
    </w:p>
    <w:p w14:paraId="40401AEA" w14:textId="5672928E" w:rsidR="000F39DF" w:rsidRDefault="00AC0C11" w:rsidP="00C24D39">
      <w:pPr>
        <w:spacing w:after="160" w:line="259" w:lineRule="auto"/>
        <w:ind w:firstLine="720"/>
        <w:jc w:val="left"/>
        <w:rPr>
          <w:rFonts w:cs="Times New Roman"/>
          <w:bCs/>
          <w:szCs w:val="24"/>
          <w:lang w:eastAsia="en-PH"/>
        </w:rPr>
      </w:pPr>
      <w:r>
        <w:rPr>
          <w:noProof/>
        </w:rPr>
        <w:drawing>
          <wp:anchor distT="0" distB="0" distL="114300" distR="114300" simplePos="0" relativeHeight="252124672" behindDoc="0" locked="0" layoutInCell="1" allowOverlap="1" wp14:anchorId="7E8718E6" wp14:editId="0A398F54">
            <wp:simplePos x="0" y="0"/>
            <wp:positionH relativeFrom="column">
              <wp:posOffset>582842</wp:posOffset>
            </wp:positionH>
            <wp:positionV relativeFrom="paragraph">
              <wp:posOffset>274955</wp:posOffset>
            </wp:positionV>
            <wp:extent cx="4177665" cy="3381196"/>
            <wp:effectExtent l="0" t="0" r="0" b="0"/>
            <wp:wrapNone/>
            <wp:docPr id="1064" name="Picture 10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177665" cy="3381196"/>
                    </a:xfrm>
                    <a:prstGeom prst="rect">
                      <a:avLst/>
                    </a:prstGeom>
                  </pic:spPr>
                </pic:pic>
              </a:graphicData>
            </a:graphic>
            <wp14:sizeRelH relativeFrom="page">
              <wp14:pctWidth>0</wp14:pctWidth>
            </wp14:sizeRelH>
            <wp14:sizeRelV relativeFrom="page">
              <wp14:pctHeight>0</wp14:pctHeight>
            </wp14:sizeRelV>
          </wp:anchor>
        </w:drawing>
      </w:r>
    </w:p>
    <w:p w14:paraId="413A00A3" w14:textId="588CCF73" w:rsidR="000F39DF" w:rsidRDefault="000F39DF" w:rsidP="00C24D39">
      <w:pPr>
        <w:spacing w:after="160" w:line="259" w:lineRule="auto"/>
        <w:ind w:firstLine="720"/>
        <w:jc w:val="left"/>
        <w:rPr>
          <w:rFonts w:cs="Times New Roman"/>
          <w:bCs/>
          <w:szCs w:val="24"/>
          <w:lang w:eastAsia="en-PH"/>
        </w:rPr>
      </w:pPr>
    </w:p>
    <w:p w14:paraId="08CA7478" w14:textId="063265A8" w:rsidR="000F39DF" w:rsidRDefault="000F39DF" w:rsidP="00C24D39">
      <w:pPr>
        <w:spacing w:after="160" w:line="259" w:lineRule="auto"/>
        <w:ind w:firstLine="720"/>
        <w:jc w:val="left"/>
        <w:rPr>
          <w:rFonts w:cs="Times New Roman"/>
          <w:bCs/>
          <w:szCs w:val="24"/>
          <w:lang w:eastAsia="en-PH"/>
        </w:rPr>
      </w:pPr>
    </w:p>
    <w:p w14:paraId="111E61D4" w14:textId="559BBBA2" w:rsidR="000F39DF" w:rsidRDefault="000F39DF" w:rsidP="00C24D39">
      <w:pPr>
        <w:spacing w:after="160" w:line="259" w:lineRule="auto"/>
        <w:ind w:firstLine="720"/>
        <w:jc w:val="left"/>
        <w:rPr>
          <w:rFonts w:cs="Times New Roman"/>
          <w:bCs/>
          <w:szCs w:val="24"/>
          <w:lang w:eastAsia="en-PH"/>
        </w:rPr>
      </w:pPr>
    </w:p>
    <w:p w14:paraId="527A29D7" w14:textId="33A3FDD7" w:rsidR="000F39DF" w:rsidRDefault="000F39DF" w:rsidP="00C24D39">
      <w:pPr>
        <w:spacing w:after="160" w:line="259" w:lineRule="auto"/>
        <w:ind w:firstLine="720"/>
        <w:jc w:val="left"/>
        <w:rPr>
          <w:rFonts w:cs="Times New Roman"/>
          <w:bCs/>
          <w:szCs w:val="24"/>
          <w:lang w:eastAsia="en-PH"/>
        </w:rPr>
      </w:pPr>
    </w:p>
    <w:p w14:paraId="354DE7B0" w14:textId="08BE28D4" w:rsidR="000F39DF" w:rsidRDefault="000F39DF" w:rsidP="00C24D39">
      <w:pPr>
        <w:spacing w:after="160" w:line="259" w:lineRule="auto"/>
        <w:ind w:firstLine="720"/>
        <w:jc w:val="left"/>
        <w:rPr>
          <w:rFonts w:cs="Times New Roman"/>
          <w:bCs/>
          <w:szCs w:val="24"/>
          <w:lang w:eastAsia="en-PH"/>
        </w:rPr>
      </w:pPr>
    </w:p>
    <w:p w14:paraId="0230F0FC" w14:textId="2A99AE38" w:rsidR="000F39DF" w:rsidRDefault="000F39DF" w:rsidP="00C24D39">
      <w:pPr>
        <w:spacing w:after="160" w:line="259" w:lineRule="auto"/>
        <w:ind w:firstLine="720"/>
        <w:jc w:val="left"/>
        <w:rPr>
          <w:rFonts w:cs="Times New Roman"/>
          <w:bCs/>
          <w:szCs w:val="24"/>
          <w:lang w:eastAsia="en-PH"/>
        </w:rPr>
      </w:pPr>
    </w:p>
    <w:p w14:paraId="64BD5670" w14:textId="4EA9EB17" w:rsidR="000F39DF" w:rsidRDefault="000F39DF" w:rsidP="00C24D39">
      <w:pPr>
        <w:spacing w:after="160" w:line="259" w:lineRule="auto"/>
        <w:ind w:firstLine="720"/>
        <w:jc w:val="left"/>
        <w:rPr>
          <w:rFonts w:cs="Times New Roman"/>
          <w:bCs/>
          <w:szCs w:val="24"/>
          <w:lang w:eastAsia="en-PH"/>
        </w:rPr>
      </w:pPr>
    </w:p>
    <w:p w14:paraId="67ACBA7A" w14:textId="687AD474" w:rsidR="000F39DF" w:rsidRDefault="000F39DF" w:rsidP="00C24D39">
      <w:pPr>
        <w:spacing w:after="160" w:line="259" w:lineRule="auto"/>
        <w:ind w:firstLine="720"/>
        <w:jc w:val="left"/>
        <w:rPr>
          <w:rFonts w:cs="Times New Roman"/>
          <w:bCs/>
          <w:szCs w:val="24"/>
          <w:lang w:eastAsia="en-PH"/>
        </w:rPr>
      </w:pPr>
    </w:p>
    <w:p w14:paraId="4B3542D4" w14:textId="55518CF1" w:rsidR="000F39DF" w:rsidRDefault="000F39DF" w:rsidP="00C24D39">
      <w:pPr>
        <w:spacing w:after="160" w:line="259" w:lineRule="auto"/>
        <w:ind w:firstLine="720"/>
        <w:jc w:val="left"/>
        <w:rPr>
          <w:rFonts w:cs="Times New Roman"/>
          <w:bCs/>
          <w:szCs w:val="24"/>
          <w:lang w:eastAsia="en-PH"/>
        </w:rPr>
      </w:pPr>
    </w:p>
    <w:p w14:paraId="3498CFCB" w14:textId="65687B35" w:rsidR="000F39DF" w:rsidRDefault="000F39DF" w:rsidP="00C24D39">
      <w:pPr>
        <w:spacing w:after="160" w:line="259" w:lineRule="auto"/>
        <w:ind w:firstLine="720"/>
        <w:jc w:val="left"/>
        <w:rPr>
          <w:rFonts w:cs="Times New Roman"/>
          <w:bCs/>
          <w:szCs w:val="24"/>
          <w:lang w:eastAsia="en-PH"/>
        </w:rPr>
      </w:pPr>
    </w:p>
    <w:p w14:paraId="744B7FA2" w14:textId="0F6C72D3" w:rsidR="000F39DF" w:rsidRDefault="000F39DF" w:rsidP="00C24D39">
      <w:pPr>
        <w:spacing w:after="160" w:line="259" w:lineRule="auto"/>
        <w:ind w:firstLine="720"/>
        <w:jc w:val="left"/>
        <w:rPr>
          <w:rFonts w:cs="Times New Roman"/>
          <w:bCs/>
          <w:szCs w:val="24"/>
          <w:lang w:eastAsia="en-PH"/>
        </w:rPr>
      </w:pPr>
    </w:p>
    <w:p w14:paraId="4E7DBDA0" w14:textId="48E08D13" w:rsidR="000F39DF" w:rsidRDefault="000F39DF" w:rsidP="00C24D39">
      <w:pPr>
        <w:spacing w:after="160" w:line="259" w:lineRule="auto"/>
        <w:ind w:firstLine="720"/>
        <w:jc w:val="left"/>
        <w:rPr>
          <w:rFonts w:cs="Times New Roman"/>
          <w:bCs/>
          <w:szCs w:val="24"/>
          <w:lang w:eastAsia="en-PH"/>
        </w:rPr>
      </w:pPr>
    </w:p>
    <w:p w14:paraId="6990E598" w14:textId="37B7E4C3" w:rsidR="000F39DF" w:rsidRDefault="00AC0C11" w:rsidP="00AC0C11">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63</w:t>
      </w:r>
      <w:r w:rsidRPr="00546FBC">
        <w:rPr>
          <w:rFonts w:cs="Times New Roman"/>
          <w:bCs/>
          <w:szCs w:val="24"/>
          <w:lang w:eastAsia="en-PH"/>
        </w:rPr>
        <w:t xml:space="preserve">: Activity Diagram of Create </w:t>
      </w:r>
      <w:r>
        <w:rPr>
          <w:rFonts w:cs="Times New Roman"/>
          <w:bCs/>
          <w:szCs w:val="24"/>
          <w:lang w:eastAsia="en-PH"/>
        </w:rPr>
        <w:t>Stock Card Details of Stock Card Management</w:t>
      </w:r>
      <w:r w:rsidRPr="00546FBC">
        <w:rPr>
          <w:rFonts w:cs="Times New Roman"/>
          <w:bCs/>
          <w:szCs w:val="24"/>
          <w:lang w:eastAsia="en-PH"/>
        </w:rPr>
        <w:t xml:space="preserve"> Module Use Case</w:t>
      </w:r>
    </w:p>
    <w:p w14:paraId="24CFE269" w14:textId="3590FA7C" w:rsidR="00AC0C11" w:rsidRDefault="00563478" w:rsidP="00AC0C11">
      <w:pPr>
        <w:spacing w:after="160" w:line="259" w:lineRule="auto"/>
        <w:rPr>
          <w:rFonts w:cs="Times New Roman"/>
          <w:bCs/>
          <w:szCs w:val="24"/>
          <w:lang w:eastAsia="en-PH"/>
        </w:rPr>
      </w:pPr>
      <w:r>
        <w:rPr>
          <w:noProof/>
        </w:rPr>
        <w:lastRenderedPageBreak/>
        <w:drawing>
          <wp:inline distT="0" distB="0" distL="0" distR="0" wp14:anchorId="55F96806" wp14:editId="415E2D47">
            <wp:extent cx="3937766" cy="3399137"/>
            <wp:effectExtent l="0" t="0" r="5715" b="0"/>
            <wp:docPr id="1065" name="Picture 10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Diagram&#10;&#10;Description automatically generated"/>
                    <pic:cNvPicPr/>
                  </pic:nvPicPr>
                  <pic:blipFill>
                    <a:blip r:embed="rId134"/>
                    <a:stretch>
                      <a:fillRect/>
                    </a:stretch>
                  </pic:blipFill>
                  <pic:spPr>
                    <a:xfrm>
                      <a:off x="0" y="0"/>
                      <a:ext cx="3945265" cy="3405610"/>
                    </a:xfrm>
                    <a:prstGeom prst="rect">
                      <a:avLst/>
                    </a:prstGeom>
                  </pic:spPr>
                </pic:pic>
              </a:graphicData>
            </a:graphic>
          </wp:inline>
        </w:drawing>
      </w:r>
    </w:p>
    <w:p w14:paraId="4B6F4088" w14:textId="755C0F56"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64</w:t>
      </w:r>
      <w:r w:rsidRPr="00546FBC">
        <w:rPr>
          <w:rFonts w:cs="Times New Roman"/>
          <w:bCs/>
          <w:szCs w:val="24"/>
          <w:lang w:eastAsia="en-PH"/>
        </w:rPr>
        <w:t xml:space="preserve">: Activity Diagram of Search and View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67C53A58" w14:textId="49D72498" w:rsidR="00563478" w:rsidRPr="00546FBC" w:rsidRDefault="00563478" w:rsidP="00563478">
      <w:pPr>
        <w:spacing w:after="160" w:line="259" w:lineRule="auto"/>
        <w:rPr>
          <w:rFonts w:cs="Times New Roman"/>
          <w:bCs/>
          <w:szCs w:val="24"/>
          <w:lang w:eastAsia="en-PH"/>
        </w:rPr>
      </w:pPr>
      <w:r>
        <w:rPr>
          <w:noProof/>
        </w:rPr>
        <w:drawing>
          <wp:inline distT="0" distB="0" distL="0" distR="0" wp14:anchorId="5DA3C24D" wp14:editId="60C6715B">
            <wp:extent cx="4110500" cy="3547241"/>
            <wp:effectExtent l="0" t="0" r="4445" b="0"/>
            <wp:docPr id="1066" name="Picture 10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Diagram&#10;&#10;Description automatically generated"/>
                    <pic:cNvPicPr/>
                  </pic:nvPicPr>
                  <pic:blipFill>
                    <a:blip r:embed="rId135"/>
                    <a:stretch>
                      <a:fillRect/>
                    </a:stretch>
                  </pic:blipFill>
                  <pic:spPr>
                    <a:xfrm>
                      <a:off x="0" y="0"/>
                      <a:ext cx="4115896" cy="3551897"/>
                    </a:xfrm>
                    <a:prstGeom prst="rect">
                      <a:avLst/>
                    </a:prstGeom>
                  </pic:spPr>
                </pic:pic>
              </a:graphicData>
            </a:graphic>
          </wp:inline>
        </w:drawing>
      </w:r>
    </w:p>
    <w:p w14:paraId="195C0921" w14:textId="0874DECC"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65</w:t>
      </w:r>
      <w:r w:rsidRPr="00546FBC">
        <w:rPr>
          <w:rFonts w:cs="Times New Roman"/>
          <w:bCs/>
          <w:szCs w:val="24"/>
          <w:lang w:eastAsia="en-PH"/>
        </w:rPr>
        <w:t xml:space="preserve">: Activity Diagram of Search and Update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0693E4D8" w14:textId="7DE6B6DE" w:rsidR="00563478" w:rsidRPr="00546FBC" w:rsidRDefault="00563478" w:rsidP="00563478">
      <w:pPr>
        <w:spacing w:after="160" w:line="259" w:lineRule="auto"/>
        <w:rPr>
          <w:rFonts w:cs="Times New Roman"/>
          <w:bCs/>
          <w:szCs w:val="24"/>
          <w:lang w:eastAsia="en-PH"/>
        </w:rPr>
      </w:pPr>
      <w:r>
        <w:rPr>
          <w:noProof/>
        </w:rPr>
        <w:lastRenderedPageBreak/>
        <w:drawing>
          <wp:inline distT="0" distB="0" distL="0" distR="0" wp14:anchorId="170260C1" wp14:editId="7D59BDD4">
            <wp:extent cx="3915410" cy="3468414"/>
            <wp:effectExtent l="0" t="0" r="8890" b="0"/>
            <wp:docPr id="1067" name="Picture 10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Diagram&#10;&#10;Description automatically generated"/>
                    <pic:cNvPicPr/>
                  </pic:nvPicPr>
                  <pic:blipFill>
                    <a:blip r:embed="rId136"/>
                    <a:stretch>
                      <a:fillRect/>
                    </a:stretch>
                  </pic:blipFill>
                  <pic:spPr>
                    <a:xfrm>
                      <a:off x="0" y="0"/>
                      <a:ext cx="3920855" cy="3473237"/>
                    </a:xfrm>
                    <a:prstGeom prst="rect">
                      <a:avLst/>
                    </a:prstGeom>
                  </pic:spPr>
                </pic:pic>
              </a:graphicData>
            </a:graphic>
          </wp:inline>
        </w:drawing>
      </w:r>
    </w:p>
    <w:p w14:paraId="04E2F65B" w14:textId="21F9FF74" w:rsidR="00563478" w:rsidRDefault="00563478" w:rsidP="0056347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66</w:t>
      </w:r>
      <w:r w:rsidRPr="00546FBC">
        <w:rPr>
          <w:rFonts w:cs="Times New Roman"/>
          <w:bCs/>
          <w:szCs w:val="24"/>
          <w:lang w:eastAsia="en-PH"/>
        </w:rPr>
        <w:t xml:space="preserve">: Activity Diagram of Search and Remove </w:t>
      </w:r>
      <w:r>
        <w:rPr>
          <w:rFonts w:cs="Times New Roman"/>
          <w:bCs/>
          <w:szCs w:val="24"/>
          <w:lang w:eastAsia="en-PH"/>
        </w:rPr>
        <w:t>Stock Card</w:t>
      </w:r>
      <w:r w:rsidRPr="00546FBC">
        <w:rPr>
          <w:rFonts w:cs="Times New Roman"/>
          <w:bCs/>
          <w:szCs w:val="24"/>
          <w:lang w:eastAsia="en-PH"/>
        </w:rPr>
        <w:t xml:space="preserve"> of </w:t>
      </w:r>
      <w:r>
        <w:rPr>
          <w:rFonts w:cs="Times New Roman"/>
          <w:bCs/>
          <w:szCs w:val="24"/>
          <w:lang w:eastAsia="en-PH"/>
        </w:rPr>
        <w:t>Stock Card Management</w:t>
      </w:r>
      <w:r w:rsidRPr="00546FBC">
        <w:rPr>
          <w:rFonts w:cs="Times New Roman"/>
          <w:bCs/>
          <w:szCs w:val="24"/>
          <w:lang w:eastAsia="en-PH"/>
        </w:rPr>
        <w:t xml:space="preserve"> Module Use Case</w:t>
      </w:r>
    </w:p>
    <w:p w14:paraId="0EC9D2EB" w14:textId="6FAD49AD" w:rsidR="00563478" w:rsidRDefault="00563478" w:rsidP="00563478">
      <w:pPr>
        <w:spacing w:after="160" w:line="259" w:lineRule="auto"/>
        <w:rPr>
          <w:rFonts w:cs="Times New Roman"/>
          <w:bCs/>
          <w:szCs w:val="24"/>
          <w:lang w:eastAsia="en-PH"/>
        </w:rPr>
      </w:pPr>
    </w:p>
    <w:p w14:paraId="65F0568D" w14:textId="69E2A4B1" w:rsidR="00563478" w:rsidRPr="00546FBC" w:rsidRDefault="00563478" w:rsidP="00563478">
      <w:pPr>
        <w:spacing w:after="160" w:line="259" w:lineRule="auto"/>
        <w:rPr>
          <w:rFonts w:cs="Times New Roman"/>
          <w:bCs/>
          <w:szCs w:val="24"/>
          <w:lang w:eastAsia="en-PH"/>
        </w:rPr>
      </w:pPr>
      <w:r>
        <w:rPr>
          <w:noProof/>
        </w:rPr>
        <w:drawing>
          <wp:inline distT="0" distB="0" distL="0" distR="0" wp14:anchorId="36D506CC" wp14:editId="0C5E7293">
            <wp:extent cx="3758565" cy="3074276"/>
            <wp:effectExtent l="0" t="0" r="0" b="0"/>
            <wp:docPr id="1068" name="Picture 10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Diagram&#10;&#10;Description automatically generated"/>
                    <pic:cNvPicPr/>
                  </pic:nvPicPr>
                  <pic:blipFill>
                    <a:blip r:embed="rId137"/>
                    <a:stretch>
                      <a:fillRect/>
                    </a:stretch>
                  </pic:blipFill>
                  <pic:spPr>
                    <a:xfrm>
                      <a:off x="0" y="0"/>
                      <a:ext cx="3768644" cy="3082520"/>
                    </a:xfrm>
                    <a:prstGeom prst="rect">
                      <a:avLst/>
                    </a:prstGeom>
                  </pic:spPr>
                </pic:pic>
              </a:graphicData>
            </a:graphic>
          </wp:inline>
        </w:drawing>
      </w:r>
    </w:p>
    <w:p w14:paraId="7CDD0004" w14:textId="289CA761" w:rsidR="000F39DF" w:rsidRDefault="00563478" w:rsidP="00E410C8">
      <w:pPr>
        <w:spacing w:after="160" w:line="259" w:lineRule="auto"/>
        <w:rPr>
          <w:rFonts w:cs="Times New Roman"/>
          <w:bCs/>
          <w:szCs w:val="24"/>
          <w:lang w:eastAsia="en-PH"/>
        </w:rPr>
      </w:pPr>
      <w:r w:rsidRPr="00546FBC">
        <w:rPr>
          <w:rFonts w:cs="Times New Roman"/>
          <w:bCs/>
          <w:szCs w:val="24"/>
          <w:lang w:eastAsia="en-PH"/>
        </w:rPr>
        <w:t xml:space="preserve">Figure </w:t>
      </w:r>
      <w:r>
        <w:rPr>
          <w:rFonts w:cs="Times New Roman"/>
          <w:bCs/>
          <w:szCs w:val="24"/>
          <w:lang w:eastAsia="en-PH"/>
        </w:rPr>
        <w:t>67</w:t>
      </w:r>
      <w:r w:rsidRPr="00546FBC">
        <w:rPr>
          <w:rFonts w:cs="Times New Roman"/>
          <w:bCs/>
          <w:szCs w:val="24"/>
          <w:lang w:eastAsia="en-PH"/>
        </w:rPr>
        <w:t>: Activity Diagram of Restock Inventory of Purchase Request Module Use Case</w:t>
      </w:r>
    </w:p>
    <w:p w14:paraId="1CCDFF65" w14:textId="77777777" w:rsidR="00E410C8" w:rsidRDefault="00E410C8" w:rsidP="00E410C8">
      <w:pPr>
        <w:spacing w:after="160" w:line="259" w:lineRule="auto"/>
        <w:rPr>
          <w:rFonts w:cs="Times New Roman"/>
          <w:bCs/>
          <w:szCs w:val="24"/>
          <w:lang w:eastAsia="en-PH"/>
        </w:rPr>
      </w:pPr>
    </w:p>
    <w:p w14:paraId="338A721E" w14:textId="693747CD"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Operation Management Module</w:t>
      </w:r>
    </w:p>
    <w:tbl>
      <w:tblPr>
        <w:tblStyle w:val="TableGrid"/>
        <w:tblW w:w="7938" w:type="dxa"/>
        <w:tblInd w:w="704" w:type="dxa"/>
        <w:tblLook w:val="04A0" w:firstRow="1" w:lastRow="0" w:firstColumn="1" w:lastColumn="0" w:noHBand="0" w:noVBand="1"/>
      </w:tblPr>
      <w:tblGrid>
        <w:gridCol w:w="2322"/>
        <w:gridCol w:w="2948"/>
        <w:gridCol w:w="2668"/>
      </w:tblGrid>
      <w:tr w:rsidR="00296F9A" w:rsidRPr="00546FBC" w14:paraId="2B04C9E4" w14:textId="77777777" w:rsidTr="001E5884">
        <w:trPr>
          <w:trHeight w:val="362"/>
        </w:trPr>
        <w:tc>
          <w:tcPr>
            <w:tcW w:w="2322" w:type="dxa"/>
          </w:tcPr>
          <w:p w14:paraId="4080A9E6" w14:textId="77777777" w:rsidR="00296F9A" w:rsidRPr="00546FBC" w:rsidRDefault="00296F9A" w:rsidP="001E5884">
            <w:pPr>
              <w:spacing w:line="360" w:lineRule="auto"/>
              <w:rPr>
                <w:szCs w:val="24"/>
              </w:rPr>
            </w:pPr>
            <w:r w:rsidRPr="00546FBC">
              <w:rPr>
                <w:szCs w:val="24"/>
              </w:rPr>
              <w:t>Use Case</w:t>
            </w:r>
          </w:p>
        </w:tc>
        <w:tc>
          <w:tcPr>
            <w:tcW w:w="2948" w:type="dxa"/>
          </w:tcPr>
          <w:p w14:paraId="2302AF0E" w14:textId="77777777" w:rsidR="00296F9A" w:rsidRPr="00546FBC" w:rsidRDefault="00296F9A" w:rsidP="001E5884">
            <w:pPr>
              <w:spacing w:line="360" w:lineRule="auto"/>
              <w:rPr>
                <w:szCs w:val="24"/>
              </w:rPr>
            </w:pPr>
            <w:r w:rsidRPr="00546FBC">
              <w:rPr>
                <w:szCs w:val="24"/>
              </w:rPr>
              <w:t>Description</w:t>
            </w:r>
          </w:p>
        </w:tc>
        <w:tc>
          <w:tcPr>
            <w:tcW w:w="2668" w:type="dxa"/>
          </w:tcPr>
          <w:p w14:paraId="39025F0A" w14:textId="77777777" w:rsidR="00296F9A" w:rsidRPr="00546FBC" w:rsidRDefault="00296F9A" w:rsidP="001E5884">
            <w:pPr>
              <w:spacing w:line="360" w:lineRule="auto"/>
              <w:rPr>
                <w:szCs w:val="24"/>
              </w:rPr>
            </w:pPr>
            <w:r w:rsidRPr="00546FBC">
              <w:t>User/Actor (Roles)</w:t>
            </w:r>
          </w:p>
        </w:tc>
      </w:tr>
      <w:tr w:rsidR="00296F9A" w:rsidRPr="00546FBC" w14:paraId="6BD338D7" w14:textId="77777777" w:rsidTr="001E5884">
        <w:trPr>
          <w:trHeight w:val="739"/>
        </w:trPr>
        <w:tc>
          <w:tcPr>
            <w:tcW w:w="2322" w:type="dxa"/>
          </w:tcPr>
          <w:p w14:paraId="71C1FFB3" w14:textId="10D1A1A1" w:rsidR="00296F9A" w:rsidRPr="00546FBC" w:rsidRDefault="00296F9A" w:rsidP="001E5884">
            <w:pPr>
              <w:spacing w:line="360" w:lineRule="auto"/>
              <w:jc w:val="both"/>
              <w:rPr>
                <w:b w:val="0"/>
                <w:bCs/>
                <w:szCs w:val="24"/>
              </w:rPr>
            </w:pPr>
            <w:r w:rsidRPr="00546FBC">
              <w:rPr>
                <w:b w:val="0"/>
                <w:bCs/>
                <w:szCs w:val="24"/>
              </w:rPr>
              <w:t xml:space="preserve">Create Operation </w:t>
            </w:r>
          </w:p>
        </w:tc>
        <w:tc>
          <w:tcPr>
            <w:tcW w:w="2948" w:type="dxa"/>
          </w:tcPr>
          <w:p w14:paraId="3A7B67FE" w14:textId="10945D5C" w:rsidR="00296F9A" w:rsidRPr="00546FBC" w:rsidRDefault="00296F9A" w:rsidP="001E5884">
            <w:pPr>
              <w:spacing w:line="360" w:lineRule="auto"/>
              <w:jc w:val="both"/>
              <w:rPr>
                <w:b w:val="0"/>
                <w:bCs/>
                <w:szCs w:val="24"/>
              </w:rPr>
            </w:pPr>
            <w:r w:rsidRPr="00546FBC">
              <w:rPr>
                <w:b w:val="0"/>
                <w:bCs/>
                <w:szCs w:val="24"/>
              </w:rPr>
              <w:t>The user/actor enters the operation details to register.</w:t>
            </w:r>
          </w:p>
        </w:tc>
        <w:tc>
          <w:tcPr>
            <w:tcW w:w="2668" w:type="dxa"/>
          </w:tcPr>
          <w:p w14:paraId="2B515FC1" w14:textId="0C28DF03" w:rsidR="00296F9A" w:rsidRPr="00546FBC" w:rsidRDefault="0084624D" w:rsidP="001E5884">
            <w:pPr>
              <w:spacing w:line="360" w:lineRule="auto"/>
              <w:jc w:val="both"/>
              <w:rPr>
                <w:b w:val="0"/>
                <w:bCs/>
                <w:szCs w:val="24"/>
              </w:rPr>
            </w:pPr>
            <w:r w:rsidRPr="00546FBC">
              <w:rPr>
                <w:b w:val="0"/>
                <w:szCs w:val="24"/>
              </w:rPr>
              <w:t>Veterinarian and Worker</w:t>
            </w:r>
          </w:p>
        </w:tc>
      </w:tr>
      <w:tr w:rsidR="00296F9A" w:rsidRPr="00546FBC" w14:paraId="7FDE9374" w14:textId="77777777" w:rsidTr="001E5884">
        <w:trPr>
          <w:trHeight w:val="1101"/>
        </w:trPr>
        <w:tc>
          <w:tcPr>
            <w:tcW w:w="2322" w:type="dxa"/>
          </w:tcPr>
          <w:p w14:paraId="2138861F" w14:textId="5C39CEBB" w:rsidR="00296F9A" w:rsidRPr="00546FBC" w:rsidRDefault="00296F9A" w:rsidP="001E5884">
            <w:pPr>
              <w:spacing w:line="360" w:lineRule="auto"/>
              <w:jc w:val="both"/>
              <w:rPr>
                <w:b w:val="0"/>
                <w:bCs/>
                <w:szCs w:val="24"/>
              </w:rPr>
            </w:pPr>
            <w:r w:rsidRPr="00546FBC">
              <w:rPr>
                <w:b w:val="0"/>
                <w:bCs/>
                <w:szCs w:val="24"/>
              </w:rPr>
              <w:t>Search and View Operation</w:t>
            </w:r>
          </w:p>
        </w:tc>
        <w:tc>
          <w:tcPr>
            <w:tcW w:w="2948" w:type="dxa"/>
          </w:tcPr>
          <w:p w14:paraId="107E0A0A" w14:textId="6AC97BAE" w:rsidR="00296F9A" w:rsidRPr="00546FBC" w:rsidRDefault="00296F9A" w:rsidP="001E5884">
            <w:pPr>
              <w:spacing w:line="360" w:lineRule="auto"/>
              <w:jc w:val="both"/>
              <w:rPr>
                <w:b w:val="0"/>
                <w:bCs/>
                <w:szCs w:val="24"/>
              </w:rPr>
            </w:pPr>
            <w:r w:rsidRPr="00546FBC">
              <w:rPr>
                <w:b w:val="0"/>
                <w:bCs/>
                <w:szCs w:val="24"/>
              </w:rPr>
              <w:t>The user/actor searches for specific operation details and select operation to view details.</w:t>
            </w:r>
          </w:p>
        </w:tc>
        <w:tc>
          <w:tcPr>
            <w:tcW w:w="2668" w:type="dxa"/>
          </w:tcPr>
          <w:p w14:paraId="4E53CCA4" w14:textId="77DB2020" w:rsidR="00296F9A" w:rsidRPr="00546FBC" w:rsidRDefault="0084624D" w:rsidP="001E5884">
            <w:pPr>
              <w:spacing w:line="360" w:lineRule="auto"/>
              <w:jc w:val="both"/>
              <w:rPr>
                <w:b w:val="0"/>
                <w:bCs/>
                <w:szCs w:val="24"/>
              </w:rPr>
            </w:pPr>
            <w:r w:rsidRPr="00546FBC">
              <w:rPr>
                <w:b w:val="0"/>
                <w:szCs w:val="24"/>
              </w:rPr>
              <w:t xml:space="preserve">Veterinarian and </w:t>
            </w:r>
            <w:r w:rsidR="00296F9A" w:rsidRPr="00546FBC">
              <w:rPr>
                <w:b w:val="0"/>
                <w:szCs w:val="24"/>
              </w:rPr>
              <w:t>Worker</w:t>
            </w:r>
          </w:p>
        </w:tc>
      </w:tr>
      <w:tr w:rsidR="00296F9A" w:rsidRPr="00546FBC" w14:paraId="715D477F" w14:textId="77777777" w:rsidTr="001E5884">
        <w:trPr>
          <w:trHeight w:val="739"/>
        </w:trPr>
        <w:tc>
          <w:tcPr>
            <w:tcW w:w="2322" w:type="dxa"/>
          </w:tcPr>
          <w:p w14:paraId="18CBCE37" w14:textId="55819CFA" w:rsidR="00296F9A" w:rsidRPr="00546FBC" w:rsidRDefault="00296F9A" w:rsidP="001E5884">
            <w:pPr>
              <w:spacing w:line="360" w:lineRule="auto"/>
              <w:jc w:val="both"/>
              <w:rPr>
                <w:b w:val="0"/>
                <w:bCs/>
                <w:szCs w:val="24"/>
              </w:rPr>
            </w:pPr>
            <w:r w:rsidRPr="00546FBC">
              <w:rPr>
                <w:b w:val="0"/>
                <w:bCs/>
                <w:szCs w:val="24"/>
              </w:rPr>
              <w:t>Search and Update Operation</w:t>
            </w:r>
          </w:p>
        </w:tc>
        <w:tc>
          <w:tcPr>
            <w:tcW w:w="2948" w:type="dxa"/>
          </w:tcPr>
          <w:p w14:paraId="5DB2DE3C" w14:textId="0D210C12" w:rsidR="00296F9A" w:rsidRPr="00546FBC" w:rsidRDefault="00296F9A" w:rsidP="001E5884">
            <w:pPr>
              <w:spacing w:line="360" w:lineRule="auto"/>
              <w:jc w:val="both"/>
              <w:rPr>
                <w:b w:val="0"/>
                <w:bCs/>
                <w:szCs w:val="24"/>
              </w:rPr>
            </w:pPr>
            <w:r w:rsidRPr="00546FBC">
              <w:rPr>
                <w:b w:val="0"/>
                <w:bCs/>
                <w:szCs w:val="24"/>
              </w:rPr>
              <w:t xml:space="preserve">The user/actor searches for specific operation details and then enters the operation details to update. </w:t>
            </w:r>
          </w:p>
        </w:tc>
        <w:tc>
          <w:tcPr>
            <w:tcW w:w="2668" w:type="dxa"/>
          </w:tcPr>
          <w:p w14:paraId="32047DDD" w14:textId="7E723862" w:rsidR="00296F9A" w:rsidRPr="00546FBC" w:rsidRDefault="0084624D" w:rsidP="001E5884">
            <w:pPr>
              <w:spacing w:line="360" w:lineRule="auto"/>
              <w:contextualSpacing/>
              <w:jc w:val="both"/>
              <w:rPr>
                <w:b w:val="0"/>
                <w:bCs/>
                <w:szCs w:val="24"/>
              </w:rPr>
            </w:pPr>
            <w:r w:rsidRPr="00546FBC">
              <w:rPr>
                <w:b w:val="0"/>
                <w:szCs w:val="24"/>
              </w:rPr>
              <w:t>Veterinarian and Worker</w:t>
            </w:r>
          </w:p>
        </w:tc>
      </w:tr>
      <w:tr w:rsidR="00296F9A" w:rsidRPr="00546FBC" w14:paraId="18C4C1A1" w14:textId="77777777" w:rsidTr="001E5884">
        <w:trPr>
          <w:trHeight w:val="1101"/>
        </w:trPr>
        <w:tc>
          <w:tcPr>
            <w:tcW w:w="2322" w:type="dxa"/>
          </w:tcPr>
          <w:p w14:paraId="228CC687" w14:textId="2B92ED30" w:rsidR="00296F9A" w:rsidRPr="00546FBC" w:rsidRDefault="00296F9A" w:rsidP="001E5884">
            <w:pPr>
              <w:spacing w:line="360" w:lineRule="auto"/>
              <w:jc w:val="both"/>
              <w:rPr>
                <w:b w:val="0"/>
                <w:bCs/>
                <w:szCs w:val="24"/>
              </w:rPr>
            </w:pPr>
            <w:r w:rsidRPr="00546FBC">
              <w:rPr>
                <w:b w:val="0"/>
                <w:bCs/>
                <w:szCs w:val="24"/>
              </w:rPr>
              <w:t>Search and Remove Operation</w:t>
            </w:r>
          </w:p>
        </w:tc>
        <w:tc>
          <w:tcPr>
            <w:tcW w:w="2948" w:type="dxa"/>
          </w:tcPr>
          <w:p w14:paraId="0DA8F865" w14:textId="2437FC69" w:rsidR="00296F9A" w:rsidRPr="00546FBC" w:rsidRDefault="00296F9A" w:rsidP="001E5884">
            <w:pPr>
              <w:spacing w:line="360" w:lineRule="auto"/>
              <w:jc w:val="both"/>
              <w:rPr>
                <w:b w:val="0"/>
                <w:bCs/>
                <w:szCs w:val="24"/>
              </w:rPr>
            </w:pPr>
            <w:r w:rsidRPr="00546FBC">
              <w:rPr>
                <w:b w:val="0"/>
                <w:bCs/>
                <w:szCs w:val="24"/>
              </w:rPr>
              <w:t>The user/actor searches operation details to remove.</w:t>
            </w:r>
          </w:p>
        </w:tc>
        <w:tc>
          <w:tcPr>
            <w:tcW w:w="2668" w:type="dxa"/>
          </w:tcPr>
          <w:p w14:paraId="264DFBE2" w14:textId="74B2CAB7" w:rsidR="00296F9A" w:rsidRPr="00546FBC" w:rsidRDefault="0084624D" w:rsidP="001E5884">
            <w:pPr>
              <w:spacing w:line="360" w:lineRule="auto"/>
              <w:jc w:val="both"/>
              <w:rPr>
                <w:b w:val="0"/>
                <w:bCs/>
                <w:szCs w:val="24"/>
              </w:rPr>
            </w:pPr>
            <w:r w:rsidRPr="00546FBC">
              <w:rPr>
                <w:b w:val="0"/>
                <w:szCs w:val="24"/>
              </w:rPr>
              <w:t>Veterinarian and Worker</w:t>
            </w:r>
          </w:p>
        </w:tc>
      </w:tr>
    </w:tbl>
    <w:p w14:paraId="7F265B2D" w14:textId="77777777" w:rsidR="00C24D39" w:rsidRPr="00546FBC" w:rsidRDefault="00C24D39" w:rsidP="00C24D39">
      <w:pPr>
        <w:rPr>
          <w:rFonts w:cs="Times New Roman"/>
          <w:szCs w:val="24"/>
          <w:lang w:eastAsia="en-PH"/>
        </w:rPr>
      </w:pPr>
    </w:p>
    <w:p w14:paraId="7D84B9A7" w14:textId="24272A00"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16</w:t>
      </w:r>
      <w:r w:rsidRPr="00546FBC">
        <w:rPr>
          <w:rFonts w:cs="Times New Roman"/>
          <w:bCs/>
          <w:szCs w:val="24"/>
          <w:lang w:eastAsia="en-PH"/>
        </w:rPr>
        <w:t xml:space="preserve">: Event Decomposition of </w:t>
      </w:r>
      <w:r w:rsidR="00572A9F" w:rsidRPr="00546FBC">
        <w:rPr>
          <w:rFonts w:cs="Times New Roman"/>
          <w:bCs/>
          <w:szCs w:val="24"/>
          <w:lang w:eastAsia="en-PH"/>
        </w:rPr>
        <w:t>Operation Management Module</w:t>
      </w:r>
    </w:p>
    <w:p w14:paraId="515DC33B" w14:textId="3B159F30" w:rsidR="00C24D39" w:rsidRPr="00546FBC" w:rsidRDefault="00C24D39" w:rsidP="00C24D39">
      <w:pPr>
        <w:tabs>
          <w:tab w:val="left" w:pos="3860"/>
          <w:tab w:val="center" w:pos="4320"/>
        </w:tabs>
        <w:rPr>
          <w:rFonts w:cs="Times New Roman"/>
          <w:bCs/>
          <w:szCs w:val="24"/>
          <w:lang w:eastAsia="en-PH"/>
        </w:rPr>
      </w:pPr>
    </w:p>
    <w:p w14:paraId="4788B793" w14:textId="2622D58C"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0E32CD8D" wp14:editId="4772E352">
            <wp:extent cx="5143500" cy="266359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38">
                      <a:extLst>
                        <a:ext uri="{28A0092B-C50C-407E-A947-70E740481C1C}">
                          <a14:useLocalDpi xmlns:a14="http://schemas.microsoft.com/office/drawing/2010/main" val="0"/>
                        </a:ext>
                      </a:extLst>
                    </a:blip>
                    <a:stretch>
                      <a:fillRect/>
                    </a:stretch>
                  </pic:blipFill>
                  <pic:spPr>
                    <a:xfrm>
                      <a:off x="0" y="0"/>
                      <a:ext cx="5156061" cy="2670103"/>
                    </a:xfrm>
                    <a:prstGeom prst="rect">
                      <a:avLst/>
                    </a:prstGeom>
                  </pic:spPr>
                </pic:pic>
              </a:graphicData>
            </a:graphic>
          </wp:inline>
        </w:drawing>
      </w:r>
    </w:p>
    <w:p w14:paraId="7123CE1F" w14:textId="2A404FE0" w:rsidR="00C24D39" w:rsidRPr="00546FBC" w:rsidRDefault="00C24D39" w:rsidP="00C24D39">
      <w:pPr>
        <w:tabs>
          <w:tab w:val="left" w:pos="3860"/>
          <w:tab w:val="center" w:pos="4320"/>
        </w:tabs>
        <w:rPr>
          <w:rFonts w:cs="Times New Roman"/>
          <w:bCs/>
          <w:szCs w:val="24"/>
          <w:lang w:eastAsia="en-PH"/>
        </w:rPr>
      </w:pPr>
    </w:p>
    <w:p w14:paraId="7F20CF02" w14:textId="77777777" w:rsidR="00C24D39" w:rsidRPr="00546FBC" w:rsidRDefault="00C24D39" w:rsidP="00C24D39">
      <w:pPr>
        <w:rPr>
          <w:rFonts w:cs="Times New Roman"/>
          <w:szCs w:val="24"/>
          <w:lang w:eastAsia="en-PH"/>
        </w:rPr>
      </w:pPr>
    </w:p>
    <w:p w14:paraId="331ED273" w14:textId="65BBB6E3" w:rsidR="00FD2AC7" w:rsidRPr="00546FBC" w:rsidRDefault="00FD2AC7" w:rsidP="00FD2AC7">
      <w:pPr>
        <w:rPr>
          <w:rFonts w:cs="Times New Roman"/>
          <w:bCs/>
          <w:szCs w:val="24"/>
          <w:lang w:eastAsia="en-PH"/>
        </w:rPr>
      </w:pPr>
      <w:r w:rsidRPr="00546FBC">
        <w:rPr>
          <w:rFonts w:cs="Times New Roman"/>
          <w:bCs/>
          <w:szCs w:val="24"/>
          <w:lang w:eastAsia="en-PH"/>
        </w:rPr>
        <w:t>Figure</w:t>
      </w:r>
      <w:r w:rsidR="00A914AD">
        <w:rPr>
          <w:rFonts w:cs="Times New Roman"/>
          <w:bCs/>
          <w:szCs w:val="24"/>
          <w:lang w:eastAsia="en-PH"/>
        </w:rPr>
        <w:t xml:space="preserve"> 68</w:t>
      </w:r>
      <w:r w:rsidRPr="00546FBC">
        <w:rPr>
          <w:rFonts w:cs="Times New Roman"/>
          <w:bCs/>
          <w:szCs w:val="24"/>
          <w:lang w:eastAsia="en-PH"/>
        </w:rPr>
        <w:t xml:space="preserve">: Use Case Diagram involving the </w:t>
      </w:r>
      <w:r w:rsidR="0050581E" w:rsidRPr="00546FBC">
        <w:rPr>
          <w:rFonts w:cs="Times New Roman"/>
          <w:bCs/>
          <w:szCs w:val="24"/>
          <w:lang w:eastAsia="en-PH"/>
        </w:rPr>
        <w:t>Veterinarian</w:t>
      </w:r>
      <w:r w:rsidRPr="00546FBC">
        <w:rPr>
          <w:rFonts w:cs="Times New Roman"/>
          <w:bCs/>
          <w:szCs w:val="24"/>
          <w:lang w:eastAsia="en-PH"/>
        </w:rPr>
        <w:t xml:space="preserve"> and Worker of Piggery Management System of Operation Management Module</w:t>
      </w:r>
    </w:p>
    <w:p w14:paraId="7D730D73" w14:textId="77777777" w:rsidR="00572A9F" w:rsidRPr="00546FBC" w:rsidRDefault="00572A9F" w:rsidP="00572A9F">
      <w:pPr>
        <w:rPr>
          <w:rFonts w:cs="Times New Roman"/>
          <w:bCs/>
          <w:szCs w:val="24"/>
          <w:lang w:eastAsia="en-PH"/>
        </w:rPr>
      </w:pPr>
    </w:p>
    <w:p w14:paraId="2AB569B9" w14:textId="0CA5B6DA" w:rsidR="005B1E88" w:rsidRPr="00546FBC" w:rsidRDefault="005B1E88" w:rsidP="00C24D39">
      <w:pPr>
        <w:rPr>
          <w:rFonts w:cs="Times New Roman"/>
          <w:szCs w:val="24"/>
          <w:lang w:eastAsia="en-PH"/>
        </w:rPr>
      </w:pPr>
    </w:p>
    <w:p w14:paraId="4C648F1A" w14:textId="2ACDCCFC" w:rsidR="005B1E88" w:rsidRPr="00546FBC" w:rsidRDefault="005B1E88" w:rsidP="00C24D39">
      <w:pPr>
        <w:rPr>
          <w:rFonts w:cs="Times New Roman"/>
          <w:szCs w:val="24"/>
          <w:lang w:eastAsia="en-PH"/>
        </w:rPr>
      </w:pPr>
      <w:r w:rsidRPr="00546FBC">
        <w:rPr>
          <w:b w:val="0"/>
          <w:noProof/>
        </w:rPr>
        <w:lastRenderedPageBreak/>
        <w:drawing>
          <wp:anchor distT="0" distB="0" distL="114300" distR="114300" simplePos="0" relativeHeight="251966976" behindDoc="1" locked="0" layoutInCell="1" allowOverlap="1" wp14:anchorId="4168A24F" wp14:editId="6EE1FC92">
            <wp:simplePos x="0" y="0"/>
            <wp:positionH relativeFrom="column">
              <wp:posOffset>571500</wp:posOffset>
            </wp:positionH>
            <wp:positionV relativeFrom="paragraph">
              <wp:posOffset>-3175</wp:posOffset>
            </wp:positionV>
            <wp:extent cx="4343400" cy="4476750"/>
            <wp:effectExtent l="0" t="0" r="0" b="0"/>
            <wp:wrapNone/>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4340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2D06" w14:textId="6BB30A6E" w:rsidR="005B1E88" w:rsidRPr="00546FBC" w:rsidRDefault="005B1E88" w:rsidP="00C24D39">
      <w:pPr>
        <w:rPr>
          <w:rFonts w:cs="Times New Roman"/>
          <w:szCs w:val="24"/>
          <w:lang w:eastAsia="en-PH"/>
        </w:rPr>
      </w:pPr>
    </w:p>
    <w:p w14:paraId="0E78903B" w14:textId="4241E733" w:rsidR="005B1E88" w:rsidRPr="00546FBC" w:rsidRDefault="005B1E88" w:rsidP="00C24D39">
      <w:pPr>
        <w:rPr>
          <w:rFonts w:cs="Times New Roman"/>
          <w:szCs w:val="24"/>
          <w:lang w:eastAsia="en-PH"/>
        </w:rPr>
      </w:pPr>
    </w:p>
    <w:p w14:paraId="754F591B" w14:textId="0A0FA728" w:rsidR="005B1E88" w:rsidRPr="00546FBC" w:rsidRDefault="005B1E88" w:rsidP="00C24D39">
      <w:pPr>
        <w:rPr>
          <w:rFonts w:cs="Times New Roman"/>
          <w:szCs w:val="24"/>
          <w:lang w:eastAsia="en-PH"/>
        </w:rPr>
      </w:pPr>
    </w:p>
    <w:p w14:paraId="0B6AEB7C" w14:textId="6115CB2C" w:rsidR="005B1E88" w:rsidRPr="00546FBC" w:rsidRDefault="005B1E88" w:rsidP="00C24D39">
      <w:pPr>
        <w:rPr>
          <w:rFonts w:cs="Times New Roman"/>
          <w:szCs w:val="24"/>
          <w:lang w:eastAsia="en-PH"/>
        </w:rPr>
      </w:pPr>
    </w:p>
    <w:p w14:paraId="543E0FA2" w14:textId="6BEAADBA" w:rsidR="005B1E88" w:rsidRPr="00546FBC" w:rsidRDefault="005B1E88" w:rsidP="00C24D39">
      <w:pPr>
        <w:rPr>
          <w:rFonts w:cs="Times New Roman"/>
          <w:szCs w:val="24"/>
          <w:lang w:eastAsia="en-PH"/>
        </w:rPr>
      </w:pPr>
    </w:p>
    <w:p w14:paraId="2517A212" w14:textId="16B15CCA" w:rsidR="005B1E88" w:rsidRPr="00546FBC" w:rsidRDefault="005B1E88" w:rsidP="00C24D39">
      <w:pPr>
        <w:rPr>
          <w:rFonts w:cs="Times New Roman"/>
          <w:szCs w:val="24"/>
          <w:lang w:eastAsia="en-PH"/>
        </w:rPr>
      </w:pPr>
    </w:p>
    <w:p w14:paraId="2D417977" w14:textId="46B36FE1" w:rsidR="005B1E88" w:rsidRPr="00546FBC" w:rsidRDefault="005B1E88" w:rsidP="00C24D39">
      <w:pPr>
        <w:rPr>
          <w:rFonts w:cs="Times New Roman"/>
          <w:szCs w:val="24"/>
          <w:lang w:eastAsia="en-PH"/>
        </w:rPr>
      </w:pPr>
    </w:p>
    <w:p w14:paraId="276AE98B" w14:textId="343DACB9" w:rsidR="005B1E88" w:rsidRPr="00546FBC" w:rsidRDefault="005B1E88" w:rsidP="00C24D39">
      <w:pPr>
        <w:rPr>
          <w:rFonts w:cs="Times New Roman"/>
          <w:szCs w:val="24"/>
          <w:lang w:eastAsia="en-PH"/>
        </w:rPr>
      </w:pPr>
    </w:p>
    <w:p w14:paraId="3D18127E" w14:textId="676D1E77" w:rsidR="005B1E88" w:rsidRPr="00546FBC" w:rsidRDefault="005B1E88" w:rsidP="00C24D39">
      <w:pPr>
        <w:rPr>
          <w:rFonts w:cs="Times New Roman"/>
          <w:szCs w:val="24"/>
          <w:lang w:eastAsia="en-PH"/>
        </w:rPr>
      </w:pPr>
    </w:p>
    <w:p w14:paraId="6036B8CF" w14:textId="2E5CC786" w:rsidR="005B1E88" w:rsidRPr="00546FBC" w:rsidRDefault="005B1E88" w:rsidP="00C24D39">
      <w:pPr>
        <w:rPr>
          <w:rFonts w:cs="Times New Roman"/>
          <w:szCs w:val="24"/>
          <w:lang w:eastAsia="en-PH"/>
        </w:rPr>
      </w:pPr>
    </w:p>
    <w:p w14:paraId="385F2FDB" w14:textId="36BBA5AC" w:rsidR="005B1E88" w:rsidRPr="00546FBC" w:rsidRDefault="005B1E88" w:rsidP="00C24D39">
      <w:pPr>
        <w:rPr>
          <w:rFonts w:cs="Times New Roman"/>
          <w:szCs w:val="24"/>
          <w:lang w:eastAsia="en-PH"/>
        </w:rPr>
      </w:pPr>
    </w:p>
    <w:p w14:paraId="57CF8B67" w14:textId="5023D90A" w:rsidR="005B1E88" w:rsidRPr="00546FBC" w:rsidRDefault="005B1E88" w:rsidP="00C24D39">
      <w:pPr>
        <w:rPr>
          <w:rFonts w:cs="Times New Roman"/>
          <w:szCs w:val="24"/>
          <w:lang w:eastAsia="en-PH"/>
        </w:rPr>
      </w:pPr>
    </w:p>
    <w:p w14:paraId="0A4A40AF" w14:textId="5DA02A34" w:rsidR="005B1E88" w:rsidRPr="00546FBC" w:rsidRDefault="005B1E88" w:rsidP="00C24D39">
      <w:pPr>
        <w:rPr>
          <w:rFonts w:cs="Times New Roman"/>
          <w:szCs w:val="24"/>
          <w:lang w:eastAsia="en-PH"/>
        </w:rPr>
      </w:pPr>
    </w:p>
    <w:p w14:paraId="647FE24F" w14:textId="1919CD3D" w:rsidR="005B1E88" w:rsidRPr="00546FBC" w:rsidRDefault="005B1E88" w:rsidP="00C24D39">
      <w:pPr>
        <w:rPr>
          <w:rFonts w:cs="Times New Roman"/>
          <w:szCs w:val="24"/>
          <w:lang w:eastAsia="en-PH"/>
        </w:rPr>
      </w:pPr>
    </w:p>
    <w:p w14:paraId="0DE35D27" w14:textId="6679594A" w:rsidR="005B1E88" w:rsidRPr="00546FBC" w:rsidRDefault="005B1E88" w:rsidP="00C24D39">
      <w:pPr>
        <w:rPr>
          <w:rFonts w:cs="Times New Roman"/>
          <w:szCs w:val="24"/>
          <w:lang w:eastAsia="en-PH"/>
        </w:rPr>
      </w:pPr>
    </w:p>
    <w:p w14:paraId="58634798" w14:textId="73BE78A5" w:rsidR="005B1E88" w:rsidRPr="00546FBC" w:rsidRDefault="005B1E88" w:rsidP="00C24D39">
      <w:pPr>
        <w:rPr>
          <w:rFonts w:cs="Times New Roman"/>
          <w:szCs w:val="24"/>
          <w:lang w:eastAsia="en-PH"/>
        </w:rPr>
      </w:pPr>
    </w:p>
    <w:p w14:paraId="6D273764" w14:textId="1484F56F" w:rsidR="005B1E88" w:rsidRPr="00546FBC" w:rsidRDefault="005B1E88" w:rsidP="00C24D39">
      <w:pPr>
        <w:rPr>
          <w:rFonts w:cs="Times New Roman"/>
          <w:szCs w:val="24"/>
          <w:lang w:eastAsia="en-PH"/>
        </w:rPr>
      </w:pPr>
    </w:p>
    <w:p w14:paraId="4BC871C6" w14:textId="63C19996" w:rsidR="005B1E88" w:rsidRPr="00546FBC" w:rsidRDefault="005B1E88" w:rsidP="00C24D39">
      <w:pPr>
        <w:rPr>
          <w:rFonts w:cs="Times New Roman"/>
          <w:szCs w:val="24"/>
          <w:lang w:eastAsia="en-PH"/>
        </w:rPr>
      </w:pPr>
    </w:p>
    <w:p w14:paraId="152DF579" w14:textId="1F2EDE9A" w:rsidR="005B1E88" w:rsidRPr="00546FBC" w:rsidRDefault="005B1E88" w:rsidP="00C24D39">
      <w:pPr>
        <w:rPr>
          <w:rFonts w:cs="Times New Roman"/>
          <w:szCs w:val="24"/>
          <w:lang w:eastAsia="en-PH"/>
        </w:rPr>
      </w:pPr>
    </w:p>
    <w:p w14:paraId="641E83E6" w14:textId="01B6F31D" w:rsidR="005B1E88" w:rsidRPr="00546FBC" w:rsidRDefault="005B1E88" w:rsidP="00C24D39">
      <w:pPr>
        <w:rPr>
          <w:rFonts w:cs="Times New Roman"/>
          <w:szCs w:val="24"/>
          <w:lang w:eastAsia="en-PH"/>
        </w:rPr>
      </w:pPr>
    </w:p>
    <w:p w14:paraId="629949DE" w14:textId="2DB3BB8B" w:rsidR="005B1E88" w:rsidRPr="00546FBC" w:rsidRDefault="005B1E88" w:rsidP="00C24D39">
      <w:pPr>
        <w:rPr>
          <w:rFonts w:cs="Times New Roman"/>
          <w:szCs w:val="24"/>
          <w:lang w:eastAsia="en-PH"/>
        </w:rPr>
      </w:pPr>
    </w:p>
    <w:p w14:paraId="632E9192" w14:textId="0C937239" w:rsidR="005B1E88" w:rsidRPr="00546FBC" w:rsidRDefault="005B1E88" w:rsidP="00C24D39">
      <w:pPr>
        <w:rPr>
          <w:rFonts w:cs="Times New Roman"/>
          <w:szCs w:val="24"/>
          <w:lang w:eastAsia="en-PH"/>
        </w:rPr>
      </w:pPr>
    </w:p>
    <w:p w14:paraId="0F91A291" w14:textId="61164E72" w:rsidR="005B1E88" w:rsidRPr="00546FBC" w:rsidRDefault="005B1E88" w:rsidP="00C24D39">
      <w:pPr>
        <w:rPr>
          <w:rFonts w:cs="Times New Roman"/>
          <w:szCs w:val="24"/>
          <w:lang w:eastAsia="en-PH"/>
        </w:rPr>
      </w:pPr>
    </w:p>
    <w:p w14:paraId="2FCC46FA" w14:textId="4ACBBD4F" w:rsidR="005B1E88" w:rsidRPr="00546FBC" w:rsidRDefault="005B1E88" w:rsidP="00C24D39">
      <w:pPr>
        <w:rPr>
          <w:rFonts w:cs="Times New Roman"/>
          <w:szCs w:val="24"/>
          <w:lang w:eastAsia="en-PH"/>
        </w:rPr>
      </w:pPr>
    </w:p>
    <w:p w14:paraId="052A6D66" w14:textId="77777777" w:rsidR="005B1E88" w:rsidRPr="00546FBC" w:rsidRDefault="005B1E88" w:rsidP="00C24D39">
      <w:pPr>
        <w:rPr>
          <w:rFonts w:cs="Times New Roman"/>
          <w:szCs w:val="24"/>
          <w:lang w:eastAsia="en-PH"/>
        </w:rPr>
      </w:pPr>
    </w:p>
    <w:p w14:paraId="2A9384C8" w14:textId="77777777" w:rsidR="005B1E88" w:rsidRPr="00546FBC" w:rsidRDefault="005B1E88" w:rsidP="00C24D39">
      <w:pPr>
        <w:rPr>
          <w:rFonts w:cs="Times New Roman"/>
          <w:szCs w:val="24"/>
          <w:lang w:eastAsia="en-PH"/>
        </w:rPr>
      </w:pPr>
    </w:p>
    <w:p w14:paraId="5838BCD6" w14:textId="6FDD0FD7" w:rsidR="00A45D7D" w:rsidRPr="00546FBC" w:rsidRDefault="00A45D7D" w:rsidP="00A45D7D">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69</w:t>
      </w:r>
      <w:r w:rsidRPr="00546FBC">
        <w:rPr>
          <w:rFonts w:cs="Times New Roman"/>
          <w:bCs/>
          <w:szCs w:val="24"/>
          <w:lang w:eastAsia="en-PH"/>
        </w:rPr>
        <w:t>: Activity Diagram of Create Operation of Operation Management Module Use Case</w:t>
      </w:r>
    </w:p>
    <w:p w14:paraId="45CC3F61" w14:textId="77777777" w:rsidR="00C24D39" w:rsidRPr="00546FBC" w:rsidRDefault="00C24D39" w:rsidP="00C24D39">
      <w:pPr>
        <w:rPr>
          <w:rFonts w:cs="Times New Roman"/>
          <w:szCs w:val="24"/>
          <w:lang w:eastAsia="en-PH"/>
        </w:rPr>
      </w:pPr>
    </w:p>
    <w:p w14:paraId="1F588AA3" w14:textId="77777777" w:rsidR="00C24D39" w:rsidRPr="00546FBC" w:rsidRDefault="00C24D39" w:rsidP="00C24D39">
      <w:pPr>
        <w:rPr>
          <w:rFonts w:cs="Times New Roman"/>
          <w:szCs w:val="24"/>
          <w:lang w:eastAsia="en-PH"/>
        </w:rPr>
      </w:pPr>
    </w:p>
    <w:p w14:paraId="6B7F69D3" w14:textId="77777777" w:rsidR="00C24D39" w:rsidRPr="00546FBC" w:rsidRDefault="00C24D39" w:rsidP="00C24D39">
      <w:pPr>
        <w:rPr>
          <w:rFonts w:cs="Times New Roman"/>
          <w:szCs w:val="24"/>
          <w:lang w:eastAsia="en-PH"/>
        </w:rPr>
      </w:pPr>
    </w:p>
    <w:p w14:paraId="63EA8DD4" w14:textId="7A00B3CC" w:rsidR="00C24D39" w:rsidRPr="00546FBC" w:rsidRDefault="00C24D39" w:rsidP="00C24D39">
      <w:pPr>
        <w:rPr>
          <w:rFonts w:cs="Times New Roman"/>
          <w:szCs w:val="24"/>
          <w:lang w:eastAsia="en-PH"/>
        </w:rPr>
      </w:pPr>
    </w:p>
    <w:p w14:paraId="07FE80E4" w14:textId="49A34DF8" w:rsidR="000C56D6" w:rsidRPr="00546FBC" w:rsidRDefault="000C56D6" w:rsidP="00C24D39">
      <w:pPr>
        <w:rPr>
          <w:rFonts w:cs="Times New Roman"/>
          <w:szCs w:val="24"/>
          <w:lang w:eastAsia="en-PH"/>
        </w:rPr>
      </w:pPr>
    </w:p>
    <w:p w14:paraId="18F30434" w14:textId="333EEED0" w:rsidR="000C56D6" w:rsidRPr="00546FBC" w:rsidRDefault="000C56D6" w:rsidP="00C24D39">
      <w:pPr>
        <w:rPr>
          <w:rFonts w:cs="Times New Roman"/>
          <w:szCs w:val="24"/>
          <w:lang w:eastAsia="en-PH"/>
        </w:rPr>
      </w:pPr>
    </w:p>
    <w:p w14:paraId="105C81C6" w14:textId="47EB4519" w:rsidR="00822FA4" w:rsidRPr="00546FBC" w:rsidRDefault="00822FA4" w:rsidP="00C24D39">
      <w:pPr>
        <w:rPr>
          <w:rFonts w:cs="Times New Roman"/>
          <w:szCs w:val="24"/>
          <w:lang w:eastAsia="en-PH"/>
        </w:rPr>
      </w:pPr>
    </w:p>
    <w:p w14:paraId="27C6A474" w14:textId="0A9FBDDA" w:rsidR="00822FA4" w:rsidRPr="00546FBC" w:rsidRDefault="00822FA4" w:rsidP="00C24D39">
      <w:pPr>
        <w:rPr>
          <w:rFonts w:cs="Times New Roman"/>
          <w:szCs w:val="24"/>
          <w:lang w:eastAsia="en-PH"/>
        </w:rPr>
      </w:pPr>
    </w:p>
    <w:p w14:paraId="2D430127" w14:textId="7E900E67" w:rsidR="00822FA4" w:rsidRPr="00546FBC" w:rsidRDefault="00822FA4" w:rsidP="00C24D39">
      <w:pPr>
        <w:rPr>
          <w:rFonts w:cs="Times New Roman"/>
          <w:szCs w:val="24"/>
          <w:lang w:eastAsia="en-PH"/>
        </w:rPr>
      </w:pPr>
    </w:p>
    <w:p w14:paraId="7785926E" w14:textId="5A4F8078" w:rsidR="00822FA4" w:rsidRPr="00546FBC" w:rsidRDefault="00822FA4" w:rsidP="00C24D39">
      <w:pPr>
        <w:rPr>
          <w:rFonts w:cs="Times New Roman"/>
          <w:szCs w:val="24"/>
          <w:lang w:eastAsia="en-PH"/>
        </w:rPr>
      </w:pPr>
    </w:p>
    <w:p w14:paraId="370054D6" w14:textId="22C35608" w:rsidR="00822FA4" w:rsidRPr="00546FBC" w:rsidRDefault="00822FA4" w:rsidP="00C24D39">
      <w:pPr>
        <w:rPr>
          <w:rFonts w:cs="Times New Roman"/>
          <w:szCs w:val="24"/>
          <w:lang w:eastAsia="en-PH"/>
        </w:rPr>
      </w:pPr>
    </w:p>
    <w:p w14:paraId="3AC844E7" w14:textId="30081D26" w:rsidR="00822FA4" w:rsidRPr="00546FBC" w:rsidRDefault="00822FA4" w:rsidP="00C24D39">
      <w:pPr>
        <w:rPr>
          <w:rFonts w:cs="Times New Roman"/>
          <w:szCs w:val="24"/>
          <w:lang w:eastAsia="en-PH"/>
        </w:rPr>
      </w:pPr>
    </w:p>
    <w:p w14:paraId="4252FC5E" w14:textId="04A87985" w:rsidR="00822FA4" w:rsidRPr="00546FBC" w:rsidRDefault="00822FA4" w:rsidP="00C24D39">
      <w:pPr>
        <w:rPr>
          <w:rFonts w:cs="Times New Roman"/>
          <w:szCs w:val="24"/>
          <w:lang w:eastAsia="en-PH"/>
        </w:rPr>
      </w:pPr>
    </w:p>
    <w:p w14:paraId="4E4A8ED9" w14:textId="1D570921" w:rsidR="00822FA4" w:rsidRPr="00546FBC" w:rsidRDefault="00822FA4" w:rsidP="00C24D39">
      <w:pPr>
        <w:rPr>
          <w:rFonts w:cs="Times New Roman"/>
          <w:szCs w:val="24"/>
          <w:lang w:eastAsia="en-PH"/>
        </w:rPr>
      </w:pPr>
    </w:p>
    <w:p w14:paraId="2F05F8DA" w14:textId="13289013" w:rsidR="00822FA4" w:rsidRPr="00546FBC" w:rsidRDefault="00822FA4" w:rsidP="00C24D39">
      <w:pPr>
        <w:rPr>
          <w:rFonts w:cs="Times New Roman"/>
          <w:szCs w:val="24"/>
          <w:lang w:eastAsia="en-PH"/>
        </w:rPr>
      </w:pPr>
    </w:p>
    <w:p w14:paraId="162BEA51" w14:textId="2DC8EEDB" w:rsidR="00822FA4" w:rsidRPr="00546FBC" w:rsidRDefault="00822FA4" w:rsidP="00C24D39">
      <w:pPr>
        <w:rPr>
          <w:rFonts w:cs="Times New Roman"/>
          <w:szCs w:val="24"/>
          <w:lang w:eastAsia="en-PH"/>
        </w:rPr>
      </w:pPr>
    </w:p>
    <w:p w14:paraId="108021B3" w14:textId="77777777" w:rsidR="00822FA4" w:rsidRPr="00546FBC" w:rsidRDefault="00822FA4" w:rsidP="00C24D39">
      <w:pPr>
        <w:rPr>
          <w:rFonts w:cs="Times New Roman"/>
          <w:szCs w:val="24"/>
          <w:lang w:eastAsia="en-PH"/>
        </w:rPr>
      </w:pPr>
    </w:p>
    <w:p w14:paraId="25CF53C1" w14:textId="77777777" w:rsidR="004A627C" w:rsidRPr="00546FBC" w:rsidRDefault="004A627C" w:rsidP="00822FA4">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68000" behindDoc="1" locked="0" layoutInCell="1" allowOverlap="1" wp14:anchorId="50FBB4FB" wp14:editId="6EA36E23">
            <wp:simplePos x="0" y="0"/>
            <wp:positionH relativeFrom="column">
              <wp:posOffset>457200</wp:posOffset>
            </wp:positionH>
            <wp:positionV relativeFrom="paragraph">
              <wp:posOffset>0</wp:posOffset>
            </wp:positionV>
            <wp:extent cx="4572000" cy="4716991"/>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47169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94DE7" w14:textId="77777777" w:rsidR="004A627C" w:rsidRPr="00546FBC" w:rsidRDefault="004A627C" w:rsidP="00822FA4">
      <w:pPr>
        <w:spacing w:after="160" w:line="259" w:lineRule="auto"/>
        <w:rPr>
          <w:rFonts w:cs="Times New Roman"/>
          <w:bCs/>
          <w:szCs w:val="24"/>
          <w:lang w:eastAsia="en-PH"/>
        </w:rPr>
      </w:pPr>
    </w:p>
    <w:p w14:paraId="03B531C0" w14:textId="77777777" w:rsidR="004A627C" w:rsidRPr="00546FBC" w:rsidRDefault="004A627C" w:rsidP="00822FA4">
      <w:pPr>
        <w:spacing w:after="160" w:line="259" w:lineRule="auto"/>
        <w:rPr>
          <w:rFonts w:cs="Times New Roman"/>
          <w:bCs/>
          <w:szCs w:val="24"/>
          <w:lang w:eastAsia="en-PH"/>
        </w:rPr>
      </w:pPr>
    </w:p>
    <w:p w14:paraId="60EE5553" w14:textId="77777777" w:rsidR="004A627C" w:rsidRPr="00546FBC" w:rsidRDefault="004A627C" w:rsidP="00822FA4">
      <w:pPr>
        <w:spacing w:after="160" w:line="259" w:lineRule="auto"/>
        <w:rPr>
          <w:rFonts w:cs="Times New Roman"/>
          <w:bCs/>
          <w:szCs w:val="24"/>
          <w:lang w:eastAsia="en-PH"/>
        </w:rPr>
      </w:pPr>
    </w:p>
    <w:p w14:paraId="305655B9" w14:textId="77777777" w:rsidR="004A627C" w:rsidRPr="00546FBC" w:rsidRDefault="004A627C" w:rsidP="00822FA4">
      <w:pPr>
        <w:spacing w:after="160" w:line="259" w:lineRule="auto"/>
        <w:rPr>
          <w:rFonts w:cs="Times New Roman"/>
          <w:bCs/>
          <w:szCs w:val="24"/>
          <w:lang w:eastAsia="en-PH"/>
        </w:rPr>
      </w:pPr>
    </w:p>
    <w:p w14:paraId="1564F8DE" w14:textId="77777777" w:rsidR="004A627C" w:rsidRPr="00546FBC" w:rsidRDefault="004A627C" w:rsidP="00822FA4">
      <w:pPr>
        <w:spacing w:after="160" w:line="259" w:lineRule="auto"/>
        <w:rPr>
          <w:rFonts w:cs="Times New Roman"/>
          <w:bCs/>
          <w:szCs w:val="24"/>
          <w:lang w:eastAsia="en-PH"/>
        </w:rPr>
      </w:pPr>
    </w:p>
    <w:p w14:paraId="300CC99B" w14:textId="77777777" w:rsidR="004A627C" w:rsidRPr="00546FBC" w:rsidRDefault="004A627C" w:rsidP="00822FA4">
      <w:pPr>
        <w:spacing w:after="160" w:line="259" w:lineRule="auto"/>
        <w:rPr>
          <w:rFonts w:cs="Times New Roman"/>
          <w:bCs/>
          <w:szCs w:val="24"/>
          <w:lang w:eastAsia="en-PH"/>
        </w:rPr>
      </w:pPr>
    </w:p>
    <w:p w14:paraId="6FC90430" w14:textId="77777777" w:rsidR="004A627C" w:rsidRPr="00546FBC" w:rsidRDefault="004A627C" w:rsidP="00822FA4">
      <w:pPr>
        <w:spacing w:after="160" w:line="259" w:lineRule="auto"/>
        <w:rPr>
          <w:rFonts w:cs="Times New Roman"/>
          <w:bCs/>
          <w:szCs w:val="24"/>
          <w:lang w:eastAsia="en-PH"/>
        </w:rPr>
      </w:pPr>
    </w:p>
    <w:p w14:paraId="157E84E3" w14:textId="77777777" w:rsidR="004A627C" w:rsidRPr="00546FBC" w:rsidRDefault="004A627C" w:rsidP="00822FA4">
      <w:pPr>
        <w:spacing w:after="160" w:line="259" w:lineRule="auto"/>
        <w:rPr>
          <w:rFonts w:cs="Times New Roman"/>
          <w:bCs/>
          <w:szCs w:val="24"/>
          <w:lang w:eastAsia="en-PH"/>
        </w:rPr>
      </w:pPr>
    </w:p>
    <w:p w14:paraId="2D3438B3" w14:textId="77777777" w:rsidR="004A627C" w:rsidRPr="00546FBC" w:rsidRDefault="004A627C" w:rsidP="00822FA4">
      <w:pPr>
        <w:spacing w:after="160" w:line="259" w:lineRule="auto"/>
        <w:rPr>
          <w:rFonts w:cs="Times New Roman"/>
          <w:bCs/>
          <w:szCs w:val="24"/>
          <w:lang w:eastAsia="en-PH"/>
        </w:rPr>
      </w:pPr>
    </w:p>
    <w:p w14:paraId="2DAE7EE2" w14:textId="77777777" w:rsidR="004A627C" w:rsidRPr="00546FBC" w:rsidRDefault="004A627C" w:rsidP="00822FA4">
      <w:pPr>
        <w:spacing w:after="160" w:line="259" w:lineRule="auto"/>
        <w:rPr>
          <w:rFonts w:cs="Times New Roman"/>
          <w:bCs/>
          <w:szCs w:val="24"/>
          <w:lang w:eastAsia="en-PH"/>
        </w:rPr>
      </w:pPr>
    </w:p>
    <w:p w14:paraId="511A29ED" w14:textId="77777777" w:rsidR="004A627C" w:rsidRPr="00546FBC" w:rsidRDefault="004A627C" w:rsidP="00822FA4">
      <w:pPr>
        <w:spacing w:after="160" w:line="259" w:lineRule="auto"/>
        <w:rPr>
          <w:rFonts w:cs="Times New Roman"/>
          <w:bCs/>
          <w:szCs w:val="24"/>
          <w:lang w:eastAsia="en-PH"/>
        </w:rPr>
      </w:pPr>
    </w:p>
    <w:p w14:paraId="41B85C52" w14:textId="77777777" w:rsidR="004A627C" w:rsidRPr="00546FBC" w:rsidRDefault="004A627C" w:rsidP="00822FA4">
      <w:pPr>
        <w:spacing w:after="160" w:line="259" w:lineRule="auto"/>
        <w:rPr>
          <w:rFonts w:cs="Times New Roman"/>
          <w:bCs/>
          <w:szCs w:val="24"/>
          <w:lang w:eastAsia="en-PH"/>
        </w:rPr>
      </w:pPr>
    </w:p>
    <w:p w14:paraId="080266B7" w14:textId="77777777" w:rsidR="004A627C" w:rsidRPr="00546FBC" w:rsidRDefault="004A627C" w:rsidP="00822FA4">
      <w:pPr>
        <w:spacing w:after="160" w:line="259" w:lineRule="auto"/>
        <w:rPr>
          <w:rFonts w:cs="Times New Roman"/>
          <w:bCs/>
          <w:szCs w:val="24"/>
          <w:lang w:eastAsia="en-PH"/>
        </w:rPr>
      </w:pPr>
    </w:p>
    <w:p w14:paraId="18270F50" w14:textId="77777777" w:rsidR="004A627C" w:rsidRPr="00546FBC" w:rsidRDefault="004A627C" w:rsidP="00822FA4">
      <w:pPr>
        <w:spacing w:after="160" w:line="259" w:lineRule="auto"/>
        <w:rPr>
          <w:rFonts w:cs="Times New Roman"/>
          <w:bCs/>
          <w:szCs w:val="24"/>
          <w:lang w:eastAsia="en-PH"/>
        </w:rPr>
      </w:pPr>
    </w:p>
    <w:p w14:paraId="1F30062E" w14:textId="77777777" w:rsidR="004A627C" w:rsidRPr="00546FBC" w:rsidRDefault="004A627C" w:rsidP="00822FA4">
      <w:pPr>
        <w:spacing w:after="160" w:line="259" w:lineRule="auto"/>
        <w:rPr>
          <w:rFonts w:cs="Times New Roman"/>
          <w:bCs/>
          <w:szCs w:val="24"/>
          <w:lang w:eastAsia="en-PH"/>
        </w:rPr>
      </w:pPr>
    </w:p>
    <w:p w14:paraId="5E1B9238" w14:textId="77777777" w:rsidR="004A627C" w:rsidRPr="00546FBC" w:rsidRDefault="004A627C" w:rsidP="004A627C">
      <w:pPr>
        <w:spacing w:after="160" w:line="259" w:lineRule="auto"/>
        <w:jc w:val="both"/>
        <w:rPr>
          <w:rFonts w:cs="Times New Roman"/>
          <w:bCs/>
          <w:szCs w:val="24"/>
          <w:lang w:eastAsia="en-PH"/>
        </w:rPr>
      </w:pPr>
    </w:p>
    <w:p w14:paraId="1E999736" w14:textId="23ED9630" w:rsidR="00822FA4" w:rsidRPr="00546FBC" w:rsidRDefault="00822FA4" w:rsidP="00822FA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70</w:t>
      </w:r>
      <w:r w:rsidRPr="00546FBC">
        <w:rPr>
          <w:rFonts w:cs="Times New Roman"/>
          <w:bCs/>
          <w:szCs w:val="24"/>
          <w:lang w:eastAsia="en-PH"/>
        </w:rPr>
        <w:t>: Activity Diagram of Search and View Operation of Operation Management Module Use Case</w:t>
      </w:r>
    </w:p>
    <w:p w14:paraId="7B58B6EB" w14:textId="6819CC85" w:rsidR="000C56D6" w:rsidRPr="00546FBC" w:rsidRDefault="000C56D6" w:rsidP="00C24D39">
      <w:pPr>
        <w:rPr>
          <w:rFonts w:cs="Times New Roman"/>
          <w:szCs w:val="24"/>
          <w:lang w:eastAsia="en-PH"/>
        </w:rPr>
      </w:pPr>
    </w:p>
    <w:p w14:paraId="40C7FAA2" w14:textId="52E6FD68" w:rsidR="004A627C" w:rsidRPr="00546FBC" w:rsidRDefault="004A627C" w:rsidP="00C24D39">
      <w:pPr>
        <w:rPr>
          <w:rFonts w:cs="Times New Roman"/>
          <w:szCs w:val="24"/>
          <w:lang w:eastAsia="en-PH"/>
        </w:rPr>
      </w:pPr>
    </w:p>
    <w:p w14:paraId="02944F7C" w14:textId="0EB9ED37" w:rsidR="004A627C" w:rsidRPr="00546FBC" w:rsidRDefault="004A627C" w:rsidP="00C24D39">
      <w:pPr>
        <w:rPr>
          <w:rFonts w:cs="Times New Roman"/>
          <w:szCs w:val="24"/>
          <w:lang w:eastAsia="en-PH"/>
        </w:rPr>
      </w:pPr>
    </w:p>
    <w:p w14:paraId="0DCE0E0F" w14:textId="34FE0CF9" w:rsidR="004A627C" w:rsidRPr="00546FBC" w:rsidRDefault="004A627C" w:rsidP="00C24D39">
      <w:pPr>
        <w:rPr>
          <w:rFonts w:cs="Times New Roman"/>
          <w:szCs w:val="24"/>
          <w:lang w:eastAsia="en-PH"/>
        </w:rPr>
      </w:pPr>
    </w:p>
    <w:p w14:paraId="114476CA" w14:textId="0A8DDE0E" w:rsidR="004A627C" w:rsidRPr="00546FBC" w:rsidRDefault="004A627C" w:rsidP="00C24D39">
      <w:pPr>
        <w:rPr>
          <w:rFonts w:cs="Times New Roman"/>
          <w:szCs w:val="24"/>
          <w:lang w:eastAsia="en-PH"/>
        </w:rPr>
      </w:pPr>
    </w:p>
    <w:p w14:paraId="7F8C7B2D" w14:textId="4B5E611D" w:rsidR="004A627C" w:rsidRPr="00546FBC" w:rsidRDefault="004A627C" w:rsidP="00C24D39">
      <w:pPr>
        <w:rPr>
          <w:rFonts w:cs="Times New Roman"/>
          <w:szCs w:val="24"/>
          <w:lang w:eastAsia="en-PH"/>
        </w:rPr>
      </w:pPr>
    </w:p>
    <w:p w14:paraId="7EC0616F" w14:textId="3566DF9A" w:rsidR="004A627C" w:rsidRPr="00546FBC" w:rsidRDefault="004A627C" w:rsidP="00C24D39">
      <w:pPr>
        <w:rPr>
          <w:rFonts w:cs="Times New Roman"/>
          <w:szCs w:val="24"/>
          <w:lang w:eastAsia="en-PH"/>
        </w:rPr>
      </w:pPr>
    </w:p>
    <w:p w14:paraId="469CEF96" w14:textId="0DA022C4" w:rsidR="004A627C" w:rsidRPr="00546FBC" w:rsidRDefault="004A627C" w:rsidP="00C24D39">
      <w:pPr>
        <w:rPr>
          <w:rFonts w:cs="Times New Roman"/>
          <w:szCs w:val="24"/>
          <w:lang w:eastAsia="en-PH"/>
        </w:rPr>
      </w:pPr>
    </w:p>
    <w:p w14:paraId="53626170" w14:textId="0040F449" w:rsidR="004A627C" w:rsidRPr="00546FBC" w:rsidRDefault="004A627C" w:rsidP="00C24D39">
      <w:pPr>
        <w:rPr>
          <w:rFonts w:cs="Times New Roman"/>
          <w:szCs w:val="24"/>
          <w:lang w:eastAsia="en-PH"/>
        </w:rPr>
      </w:pPr>
    </w:p>
    <w:p w14:paraId="56E84BE4" w14:textId="28B44C96" w:rsidR="004A627C" w:rsidRPr="00546FBC" w:rsidRDefault="004A627C" w:rsidP="00C24D39">
      <w:pPr>
        <w:rPr>
          <w:rFonts w:cs="Times New Roman"/>
          <w:szCs w:val="24"/>
          <w:lang w:eastAsia="en-PH"/>
        </w:rPr>
      </w:pPr>
    </w:p>
    <w:p w14:paraId="27EAE7CB" w14:textId="79CB0D4A" w:rsidR="004A627C" w:rsidRPr="00546FBC" w:rsidRDefault="004A627C" w:rsidP="00C24D39">
      <w:pPr>
        <w:rPr>
          <w:rFonts w:cs="Times New Roman"/>
          <w:szCs w:val="24"/>
          <w:lang w:eastAsia="en-PH"/>
        </w:rPr>
      </w:pPr>
    </w:p>
    <w:p w14:paraId="7DC9D913" w14:textId="43999E38" w:rsidR="004A627C" w:rsidRPr="00546FBC" w:rsidRDefault="004A627C" w:rsidP="00C24D39">
      <w:pPr>
        <w:rPr>
          <w:rFonts w:cs="Times New Roman"/>
          <w:szCs w:val="24"/>
          <w:lang w:eastAsia="en-PH"/>
        </w:rPr>
      </w:pPr>
    </w:p>
    <w:p w14:paraId="7757AEF8" w14:textId="79E05E1F" w:rsidR="004A627C" w:rsidRPr="00546FBC" w:rsidRDefault="004A627C" w:rsidP="00C24D39">
      <w:pPr>
        <w:rPr>
          <w:rFonts w:cs="Times New Roman"/>
          <w:szCs w:val="24"/>
          <w:lang w:eastAsia="en-PH"/>
        </w:rPr>
      </w:pPr>
    </w:p>
    <w:p w14:paraId="2F87B92F" w14:textId="04D80589" w:rsidR="004A627C" w:rsidRPr="00546FBC" w:rsidRDefault="004A627C" w:rsidP="00C24D39">
      <w:pPr>
        <w:rPr>
          <w:rFonts w:cs="Times New Roman"/>
          <w:szCs w:val="24"/>
          <w:lang w:eastAsia="en-PH"/>
        </w:rPr>
      </w:pPr>
    </w:p>
    <w:p w14:paraId="6E591ADB" w14:textId="6B682556" w:rsidR="004A627C" w:rsidRPr="00546FBC" w:rsidRDefault="004A627C" w:rsidP="00C24D39">
      <w:pPr>
        <w:rPr>
          <w:rFonts w:cs="Times New Roman"/>
          <w:szCs w:val="24"/>
          <w:lang w:eastAsia="en-PH"/>
        </w:rPr>
      </w:pPr>
    </w:p>
    <w:p w14:paraId="156D5619" w14:textId="1E8CA851" w:rsidR="004A627C" w:rsidRPr="00546FBC" w:rsidRDefault="004A627C" w:rsidP="00C24D39">
      <w:pPr>
        <w:rPr>
          <w:rFonts w:cs="Times New Roman"/>
          <w:szCs w:val="24"/>
          <w:lang w:eastAsia="en-PH"/>
        </w:rPr>
      </w:pPr>
    </w:p>
    <w:p w14:paraId="1521FDDA" w14:textId="4D45B060" w:rsidR="004A627C" w:rsidRPr="00546FBC" w:rsidRDefault="004A627C" w:rsidP="00C24D39">
      <w:pPr>
        <w:rPr>
          <w:rFonts w:cs="Times New Roman"/>
          <w:szCs w:val="24"/>
          <w:lang w:eastAsia="en-PH"/>
        </w:rPr>
      </w:pPr>
      <w:r w:rsidRPr="00546FBC">
        <w:rPr>
          <w:b w:val="0"/>
          <w:noProof/>
        </w:rPr>
        <w:lastRenderedPageBreak/>
        <w:drawing>
          <wp:anchor distT="0" distB="0" distL="114300" distR="114300" simplePos="0" relativeHeight="251969024" behindDoc="1" locked="0" layoutInCell="1" allowOverlap="1" wp14:anchorId="661B941E" wp14:editId="0EC533B9">
            <wp:simplePos x="0" y="0"/>
            <wp:positionH relativeFrom="column">
              <wp:posOffset>457200</wp:posOffset>
            </wp:positionH>
            <wp:positionV relativeFrom="paragraph">
              <wp:posOffset>114300</wp:posOffset>
            </wp:positionV>
            <wp:extent cx="4572000" cy="4847696"/>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EF017" w14:textId="0E5AD262" w:rsidR="004A627C" w:rsidRPr="00546FBC" w:rsidRDefault="004A627C" w:rsidP="00C24D39">
      <w:pPr>
        <w:rPr>
          <w:rFonts w:cs="Times New Roman"/>
          <w:szCs w:val="24"/>
          <w:lang w:eastAsia="en-PH"/>
        </w:rPr>
      </w:pPr>
    </w:p>
    <w:p w14:paraId="6EFB25F9" w14:textId="37931828" w:rsidR="00C24D39" w:rsidRPr="00546FBC" w:rsidRDefault="00C24D39" w:rsidP="004A627C">
      <w:pPr>
        <w:jc w:val="both"/>
        <w:rPr>
          <w:rFonts w:cs="Times New Roman"/>
          <w:szCs w:val="24"/>
          <w:lang w:eastAsia="en-PH"/>
        </w:rPr>
      </w:pPr>
    </w:p>
    <w:p w14:paraId="631BF2B8" w14:textId="77777777" w:rsidR="004A627C" w:rsidRPr="00546FBC" w:rsidRDefault="004A627C" w:rsidP="00C24D39">
      <w:pPr>
        <w:spacing w:after="160" w:line="259" w:lineRule="auto"/>
        <w:ind w:firstLine="720"/>
        <w:jc w:val="left"/>
        <w:rPr>
          <w:rFonts w:cs="Times New Roman"/>
          <w:bCs/>
          <w:szCs w:val="24"/>
          <w:lang w:eastAsia="en-PH"/>
        </w:rPr>
      </w:pPr>
    </w:p>
    <w:p w14:paraId="7C02EC04" w14:textId="77777777" w:rsidR="004A627C" w:rsidRPr="00546FBC" w:rsidRDefault="004A627C" w:rsidP="00C24D39">
      <w:pPr>
        <w:spacing w:after="160" w:line="259" w:lineRule="auto"/>
        <w:ind w:firstLine="720"/>
        <w:jc w:val="left"/>
        <w:rPr>
          <w:rFonts w:cs="Times New Roman"/>
          <w:bCs/>
          <w:szCs w:val="24"/>
          <w:lang w:eastAsia="en-PH"/>
        </w:rPr>
      </w:pPr>
    </w:p>
    <w:p w14:paraId="0CAA72EC" w14:textId="77777777" w:rsidR="004A627C" w:rsidRPr="00546FBC" w:rsidRDefault="004A627C" w:rsidP="00C24D39">
      <w:pPr>
        <w:spacing w:after="160" w:line="259" w:lineRule="auto"/>
        <w:ind w:firstLine="720"/>
        <w:jc w:val="left"/>
        <w:rPr>
          <w:rFonts w:cs="Times New Roman"/>
          <w:bCs/>
          <w:szCs w:val="24"/>
          <w:lang w:eastAsia="en-PH"/>
        </w:rPr>
      </w:pPr>
    </w:p>
    <w:p w14:paraId="747333C2" w14:textId="77777777" w:rsidR="004A627C" w:rsidRPr="00546FBC" w:rsidRDefault="004A627C" w:rsidP="00C24D39">
      <w:pPr>
        <w:spacing w:after="160" w:line="259" w:lineRule="auto"/>
        <w:ind w:firstLine="720"/>
        <w:jc w:val="left"/>
        <w:rPr>
          <w:rFonts w:cs="Times New Roman"/>
          <w:bCs/>
          <w:szCs w:val="24"/>
          <w:lang w:eastAsia="en-PH"/>
        </w:rPr>
      </w:pPr>
    </w:p>
    <w:p w14:paraId="4185E1D4" w14:textId="77777777" w:rsidR="004A627C" w:rsidRPr="00546FBC" w:rsidRDefault="004A627C" w:rsidP="00C24D39">
      <w:pPr>
        <w:spacing w:after="160" w:line="259" w:lineRule="auto"/>
        <w:ind w:firstLine="720"/>
        <w:jc w:val="left"/>
        <w:rPr>
          <w:rFonts w:cs="Times New Roman"/>
          <w:bCs/>
          <w:szCs w:val="24"/>
          <w:lang w:eastAsia="en-PH"/>
        </w:rPr>
      </w:pPr>
    </w:p>
    <w:p w14:paraId="442B510D" w14:textId="77777777" w:rsidR="004A627C" w:rsidRPr="00546FBC" w:rsidRDefault="004A627C" w:rsidP="00C24D39">
      <w:pPr>
        <w:spacing w:after="160" w:line="259" w:lineRule="auto"/>
        <w:ind w:firstLine="720"/>
        <w:jc w:val="left"/>
        <w:rPr>
          <w:rFonts w:cs="Times New Roman"/>
          <w:bCs/>
          <w:szCs w:val="24"/>
          <w:lang w:eastAsia="en-PH"/>
        </w:rPr>
      </w:pPr>
    </w:p>
    <w:p w14:paraId="0FABB13B" w14:textId="77777777" w:rsidR="004A627C" w:rsidRPr="00546FBC" w:rsidRDefault="004A627C" w:rsidP="00C24D39">
      <w:pPr>
        <w:spacing w:after="160" w:line="259" w:lineRule="auto"/>
        <w:ind w:firstLine="720"/>
        <w:jc w:val="left"/>
        <w:rPr>
          <w:rFonts w:cs="Times New Roman"/>
          <w:bCs/>
          <w:szCs w:val="24"/>
          <w:lang w:eastAsia="en-PH"/>
        </w:rPr>
      </w:pPr>
    </w:p>
    <w:p w14:paraId="45A5F889" w14:textId="77777777" w:rsidR="004A627C" w:rsidRPr="00546FBC" w:rsidRDefault="004A627C" w:rsidP="00C24D39">
      <w:pPr>
        <w:spacing w:after="160" w:line="259" w:lineRule="auto"/>
        <w:ind w:firstLine="720"/>
        <w:jc w:val="left"/>
        <w:rPr>
          <w:rFonts w:cs="Times New Roman"/>
          <w:bCs/>
          <w:szCs w:val="24"/>
          <w:lang w:eastAsia="en-PH"/>
        </w:rPr>
      </w:pPr>
    </w:p>
    <w:p w14:paraId="2C7F0B69" w14:textId="77777777" w:rsidR="004A627C" w:rsidRPr="00546FBC" w:rsidRDefault="004A627C" w:rsidP="00C24D39">
      <w:pPr>
        <w:spacing w:after="160" w:line="259" w:lineRule="auto"/>
        <w:ind w:firstLine="720"/>
        <w:jc w:val="left"/>
        <w:rPr>
          <w:rFonts w:cs="Times New Roman"/>
          <w:bCs/>
          <w:szCs w:val="24"/>
          <w:lang w:eastAsia="en-PH"/>
        </w:rPr>
      </w:pPr>
    </w:p>
    <w:p w14:paraId="21552772" w14:textId="77777777" w:rsidR="004A627C" w:rsidRPr="00546FBC" w:rsidRDefault="004A627C" w:rsidP="00C24D39">
      <w:pPr>
        <w:spacing w:after="160" w:line="259" w:lineRule="auto"/>
        <w:ind w:firstLine="720"/>
        <w:jc w:val="left"/>
        <w:rPr>
          <w:rFonts w:cs="Times New Roman"/>
          <w:bCs/>
          <w:szCs w:val="24"/>
          <w:lang w:eastAsia="en-PH"/>
        </w:rPr>
      </w:pPr>
    </w:p>
    <w:p w14:paraId="07F78E39" w14:textId="77777777" w:rsidR="004A627C" w:rsidRPr="00546FBC" w:rsidRDefault="004A627C" w:rsidP="00C24D39">
      <w:pPr>
        <w:spacing w:after="160" w:line="259" w:lineRule="auto"/>
        <w:ind w:firstLine="720"/>
        <w:jc w:val="left"/>
        <w:rPr>
          <w:rFonts w:cs="Times New Roman"/>
          <w:bCs/>
          <w:szCs w:val="24"/>
          <w:lang w:eastAsia="en-PH"/>
        </w:rPr>
      </w:pPr>
    </w:p>
    <w:p w14:paraId="0EA73299" w14:textId="77777777" w:rsidR="004A627C" w:rsidRPr="00546FBC" w:rsidRDefault="004A627C" w:rsidP="00C24D39">
      <w:pPr>
        <w:spacing w:after="160" w:line="259" w:lineRule="auto"/>
        <w:ind w:firstLine="720"/>
        <w:jc w:val="left"/>
        <w:rPr>
          <w:rFonts w:cs="Times New Roman"/>
          <w:bCs/>
          <w:szCs w:val="24"/>
          <w:lang w:eastAsia="en-PH"/>
        </w:rPr>
      </w:pPr>
    </w:p>
    <w:p w14:paraId="7F02DC88" w14:textId="77777777" w:rsidR="004A627C" w:rsidRPr="00546FBC" w:rsidRDefault="004A627C" w:rsidP="00C24D39">
      <w:pPr>
        <w:spacing w:after="160" w:line="259" w:lineRule="auto"/>
        <w:ind w:firstLine="720"/>
        <w:jc w:val="left"/>
        <w:rPr>
          <w:rFonts w:cs="Times New Roman"/>
          <w:bCs/>
          <w:szCs w:val="24"/>
          <w:lang w:eastAsia="en-PH"/>
        </w:rPr>
      </w:pPr>
    </w:p>
    <w:p w14:paraId="660FD780" w14:textId="77777777" w:rsidR="004A627C" w:rsidRPr="00546FBC" w:rsidRDefault="004A627C" w:rsidP="00C24D39">
      <w:pPr>
        <w:spacing w:after="160" w:line="259" w:lineRule="auto"/>
        <w:ind w:firstLine="720"/>
        <w:jc w:val="left"/>
        <w:rPr>
          <w:rFonts w:cs="Times New Roman"/>
          <w:bCs/>
          <w:szCs w:val="24"/>
          <w:lang w:eastAsia="en-PH"/>
        </w:rPr>
      </w:pPr>
    </w:p>
    <w:p w14:paraId="77B248C3" w14:textId="77777777" w:rsidR="004A627C" w:rsidRPr="00546FBC" w:rsidRDefault="004A627C" w:rsidP="00C24D39">
      <w:pPr>
        <w:spacing w:after="160" w:line="259" w:lineRule="auto"/>
        <w:ind w:firstLine="720"/>
        <w:jc w:val="left"/>
        <w:rPr>
          <w:rFonts w:cs="Times New Roman"/>
          <w:bCs/>
          <w:szCs w:val="24"/>
          <w:lang w:eastAsia="en-PH"/>
        </w:rPr>
      </w:pPr>
    </w:p>
    <w:p w14:paraId="0D26758A" w14:textId="77777777" w:rsidR="004A627C" w:rsidRPr="00546FBC" w:rsidRDefault="004A627C" w:rsidP="00C24D39">
      <w:pPr>
        <w:spacing w:after="160" w:line="259" w:lineRule="auto"/>
        <w:ind w:firstLine="720"/>
        <w:jc w:val="left"/>
        <w:rPr>
          <w:rFonts w:cs="Times New Roman"/>
          <w:bCs/>
          <w:szCs w:val="24"/>
          <w:lang w:eastAsia="en-PH"/>
        </w:rPr>
      </w:pPr>
    </w:p>
    <w:p w14:paraId="705B05E9" w14:textId="6DBD3755" w:rsidR="004A627C" w:rsidRPr="00546FBC" w:rsidRDefault="004A627C" w:rsidP="004A627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71</w:t>
      </w:r>
      <w:r w:rsidRPr="00546FBC">
        <w:rPr>
          <w:rFonts w:cs="Times New Roman"/>
          <w:bCs/>
          <w:szCs w:val="24"/>
          <w:lang w:eastAsia="en-PH"/>
        </w:rPr>
        <w:t>: Activity Diagram of Search and Update Operation of Operation Management Module Use Case</w:t>
      </w:r>
    </w:p>
    <w:p w14:paraId="7048494B" w14:textId="77777777" w:rsidR="004A627C" w:rsidRPr="00546FBC" w:rsidRDefault="004A627C" w:rsidP="00C24D39">
      <w:pPr>
        <w:spacing w:after="160" w:line="259" w:lineRule="auto"/>
        <w:ind w:firstLine="720"/>
        <w:jc w:val="left"/>
        <w:rPr>
          <w:rFonts w:cs="Times New Roman"/>
          <w:bCs/>
          <w:szCs w:val="24"/>
          <w:lang w:eastAsia="en-PH"/>
        </w:rPr>
      </w:pPr>
    </w:p>
    <w:p w14:paraId="08EB6F9A" w14:textId="77777777" w:rsidR="004A627C" w:rsidRPr="00546FBC" w:rsidRDefault="004A627C" w:rsidP="00C24D39">
      <w:pPr>
        <w:spacing w:after="160" w:line="259" w:lineRule="auto"/>
        <w:ind w:firstLine="720"/>
        <w:jc w:val="left"/>
        <w:rPr>
          <w:rFonts w:cs="Times New Roman"/>
          <w:bCs/>
          <w:szCs w:val="24"/>
          <w:lang w:eastAsia="en-PH"/>
        </w:rPr>
      </w:pPr>
    </w:p>
    <w:p w14:paraId="680C2312" w14:textId="77777777" w:rsidR="004A627C" w:rsidRPr="00546FBC" w:rsidRDefault="004A627C" w:rsidP="00C24D39">
      <w:pPr>
        <w:spacing w:after="160" w:line="259" w:lineRule="auto"/>
        <w:ind w:firstLine="720"/>
        <w:jc w:val="left"/>
        <w:rPr>
          <w:rFonts w:cs="Times New Roman"/>
          <w:bCs/>
          <w:szCs w:val="24"/>
          <w:lang w:eastAsia="en-PH"/>
        </w:rPr>
      </w:pPr>
    </w:p>
    <w:p w14:paraId="054BF65E" w14:textId="77777777" w:rsidR="004A627C" w:rsidRPr="00546FBC" w:rsidRDefault="004A627C" w:rsidP="00C24D39">
      <w:pPr>
        <w:spacing w:after="160" w:line="259" w:lineRule="auto"/>
        <w:ind w:firstLine="720"/>
        <w:jc w:val="left"/>
        <w:rPr>
          <w:rFonts w:cs="Times New Roman"/>
          <w:bCs/>
          <w:szCs w:val="24"/>
          <w:lang w:eastAsia="en-PH"/>
        </w:rPr>
      </w:pPr>
    </w:p>
    <w:p w14:paraId="35960FAF" w14:textId="77777777" w:rsidR="004A627C" w:rsidRPr="00546FBC" w:rsidRDefault="004A627C" w:rsidP="00C24D39">
      <w:pPr>
        <w:spacing w:after="160" w:line="259" w:lineRule="auto"/>
        <w:ind w:firstLine="720"/>
        <w:jc w:val="left"/>
        <w:rPr>
          <w:rFonts w:cs="Times New Roman"/>
          <w:bCs/>
          <w:szCs w:val="24"/>
          <w:lang w:eastAsia="en-PH"/>
        </w:rPr>
      </w:pPr>
    </w:p>
    <w:p w14:paraId="527B3CE0" w14:textId="77777777" w:rsidR="004A627C" w:rsidRPr="00546FBC" w:rsidRDefault="004A627C" w:rsidP="00C24D39">
      <w:pPr>
        <w:spacing w:after="160" w:line="259" w:lineRule="auto"/>
        <w:ind w:firstLine="720"/>
        <w:jc w:val="left"/>
        <w:rPr>
          <w:rFonts w:cs="Times New Roman"/>
          <w:bCs/>
          <w:szCs w:val="24"/>
          <w:lang w:eastAsia="en-PH"/>
        </w:rPr>
      </w:pPr>
    </w:p>
    <w:p w14:paraId="643D83FB" w14:textId="77777777" w:rsidR="004A627C" w:rsidRPr="00546FBC" w:rsidRDefault="004A627C" w:rsidP="00C24D39">
      <w:pPr>
        <w:spacing w:after="160" w:line="259" w:lineRule="auto"/>
        <w:ind w:firstLine="720"/>
        <w:jc w:val="left"/>
        <w:rPr>
          <w:rFonts w:cs="Times New Roman"/>
          <w:bCs/>
          <w:szCs w:val="24"/>
          <w:lang w:eastAsia="en-PH"/>
        </w:rPr>
      </w:pPr>
    </w:p>
    <w:p w14:paraId="5A0EF44D" w14:textId="77777777" w:rsidR="004A627C" w:rsidRPr="00546FBC" w:rsidRDefault="004A627C" w:rsidP="00C24D39">
      <w:pPr>
        <w:spacing w:after="160" w:line="259" w:lineRule="auto"/>
        <w:ind w:firstLine="720"/>
        <w:jc w:val="left"/>
        <w:rPr>
          <w:rFonts w:cs="Times New Roman"/>
          <w:bCs/>
          <w:szCs w:val="24"/>
          <w:lang w:eastAsia="en-PH"/>
        </w:rPr>
      </w:pPr>
    </w:p>
    <w:p w14:paraId="5EAC9BF2" w14:textId="77777777" w:rsidR="004A627C" w:rsidRPr="00546FBC" w:rsidRDefault="004A627C" w:rsidP="00C24D39">
      <w:pPr>
        <w:spacing w:after="160" w:line="259" w:lineRule="auto"/>
        <w:ind w:firstLine="720"/>
        <w:jc w:val="left"/>
        <w:rPr>
          <w:rFonts w:cs="Times New Roman"/>
          <w:bCs/>
          <w:szCs w:val="24"/>
          <w:lang w:eastAsia="en-PH"/>
        </w:rPr>
      </w:pPr>
    </w:p>
    <w:p w14:paraId="6F130D84" w14:textId="77777777" w:rsidR="004A627C" w:rsidRPr="00546FBC" w:rsidRDefault="004A627C" w:rsidP="004A627C">
      <w:pPr>
        <w:spacing w:after="160" w:line="259" w:lineRule="auto"/>
        <w:rPr>
          <w:rFonts w:cs="Times New Roman"/>
          <w:bCs/>
          <w:szCs w:val="24"/>
          <w:lang w:eastAsia="en-PH"/>
        </w:rPr>
      </w:pPr>
      <w:r w:rsidRPr="00546FBC">
        <w:rPr>
          <w:b w:val="0"/>
          <w:bCs/>
          <w:noProof/>
        </w:rPr>
        <w:lastRenderedPageBreak/>
        <w:drawing>
          <wp:anchor distT="0" distB="0" distL="114300" distR="114300" simplePos="0" relativeHeight="251970048" behindDoc="1" locked="0" layoutInCell="1" allowOverlap="1" wp14:anchorId="403877C3" wp14:editId="3E5DEF30">
            <wp:simplePos x="0" y="0"/>
            <wp:positionH relativeFrom="column">
              <wp:posOffset>682869</wp:posOffset>
            </wp:positionH>
            <wp:positionV relativeFrom="paragraph">
              <wp:posOffset>0</wp:posOffset>
            </wp:positionV>
            <wp:extent cx="4240117" cy="4495800"/>
            <wp:effectExtent l="0" t="0" r="0" b="0"/>
            <wp:wrapNone/>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40117"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p>
    <w:p w14:paraId="4AD568E6" w14:textId="77777777" w:rsidR="004A627C" w:rsidRPr="00546FBC" w:rsidRDefault="004A627C" w:rsidP="004A627C">
      <w:pPr>
        <w:spacing w:after="160" w:line="259" w:lineRule="auto"/>
        <w:rPr>
          <w:rFonts w:cs="Times New Roman"/>
          <w:bCs/>
          <w:szCs w:val="24"/>
          <w:lang w:eastAsia="en-PH"/>
        </w:rPr>
      </w:pPr>
    </w:p>
    <w:p w14:paraId="69FF19F9" w14:textId="77777777" w:rsidR="004A627C" w:rsidRPr="00546FBC" w:rsidRDefault="004A627C" w:rsidP="004A627C">
      <w:pPr>
        <w:spacing w:after="160" w:line="259" w:lineRule="auto"/>
        <w:rPr>
          <w:rFonts w:cs="Times New Roman"/>
          <w:bCs/>
          <w:szCs w:val="24"/>
          <w:lang w:eastAsia="en-PH"/>
        </w:rPr>
      </w:pPr>
    </w:p>
    <w:p w14:paraId="257DCA93" w14:textId="77777777" w:rsidR="004A627C" w:rsidRPr="00546FBC" w:rsidRDefault="004A627C" w:rsidP="004A627C">
      <w:pPr>
        <w:spacing w:after="160" w:line="259" w:lineRule="auto"/>
        <w:rPr>
          <w:rFonts w:cs="Times New Roman"/>
          <w:bCs/>
          <w:szCs w:val="24"/>
          <w:lang w:eastAsia="en-PH"/>
        </w:rPr>
      </w:pPr>
    </w:p>
    <w:p w14:paraId="409D69FE" w14:textId="09ABDCAB" w:rsidR="007D1936" w:rsidRPr="00546FBC" w:rsidRDefault="004A627C" w:rsidP="007D1936">
      <w:pPr>
        <w:spacing w:after="160" w:line="259" w:lineRule="auto"/>
        <w:rPr>
          <w:rFonts w:cs="Times New Roman"/>
          <w:bCs/>
          <w:szCs w:val="24"/>
          <w:lang w:eastAsia="en-PH"/>
        </w:rPr>
      </w:pP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t xml:space="preserve">Figure </w:t>
      </w:r>
      <w:r w:rsidR="00A914AD">
        <w:rPr>
          <w:rFonts w:cs="Times New Roman"/>
          <w:bCs/>
          <w:szCs w:val="24"/>
          <w:lang w:eastAsia="en-PH"/>
        </w:rPr>
        <w:t>72</w:t>
      </w:r>
      <w:r w:rsidRPr="00546FBC">
        <w:rPr>
          <w:rFonts w:cs="Times New Roman"/>
          <w:bCs/>
          <w:szCs w:val="24"/>
          <w:lang w:eastAsia="en-PH"/>
        </w:rPr>
        <w:t>: Activity Diagram of Search and Remove Operation of Operation Management Module Use Case</w:t>
      </w:r>
    </w:p>
    <w:p w14:paraId="25EB4181" w14:textId="3F887515" w:rsidR="007D1936" w:rsidRPr="00546FBC" w:rsidRDefault="007D1936" w:rsidP="007D1936">
      <w:pPr>
        <w:spacing w:after="160" w:line="259" w:lineRule="auto"/>
        <w:rPr>
          <w:rFonts w:cs="Times New Roman"/>
          <w:bCs/>
          <w:szCs w:val="24"/>
          <w:lang w:eastAsia="en-PH"/>
        </w:rPr>
      </w:pPr>
    </w:p>
    <w:p w14:paraId="71006D82" w14:textId="38760DFC" w:rsidR="00702400" w:rsidRPr="00546FBC" w:rsidRDefault="00702400" w:rsidP="007D1936">
      <w:pPr>
        <w:spacing w:after="160" w:line="259" w:lineRule="auto"/>
        <w:rPr>
          <w:rFonts w:cs="Times New Roman"/>
          <w:bCs/>
          <w:szCs w:val="24"/>
          <w:lang w:eastAsia="en-PH"/>
        </w:rPr>
      </w:pPr>
    </w:p>
    <w:p w14:paraId="24035CD5" w14:textId="300D1A84" w:rsidR="00702400" w:rsidRPr="00546FBC" w:rsidRDefault="00702400" w:rsidP="007D1936">
      <w:pPr>
        <w:spacing w:after="160" w:line="259" w:lineRule="auto"/>
        <w:rPr>
          <w:rFonts w:cs="Times New Roman"/>
          <w:bCs/>
          <w:szCs w:val="24"/>
          <w:lang w:eastAsia="en-PH"/>
        </w:rPr>
      </w:pPr>
    </w:p>
    <w:p w14:paraId="01BF0A35" w14:textId="18F734F9" w:rsidR="00702400" w:rsidRPr="00546FBC" w:rsidRDefault="00702400" w:rsidP="007D1936">
      <w:pPr>
        <w:spacing w:after="160" w:line="259" w:lineRule="auto"/>
        <w:rPr>
          <w:rFonts w:cs="Times New Roman"/>
          <w:bCs/>
          <w:szCs w:val="24"/>
          <w:lang w:eastAsia="en-PH"/>
        </w:rPr>
      </w:pPr>
    </w:p>
    <w:p w14:paraId="5EB80442" w14:textId="5488339D" w:rsidR="00702400" w:rsidRPr="00546FBC" w:rsidRDefault="00702400" w:rsidP="007D1936">
      <w:pPr>
        <w:spacing w:after="160" w:line="259" w:lineRule="auto"/>
        <w:rPr>
          <w:rFonts w:cs="Times New Roman"/>
          <w:bCs/>
          <w:szCs w:val="24"/>
          <w:lang w:eastAsia="en-PH"/>
        </w:rPr>
      </w:pPr>
    </w:p>
    <w:p w14:paraId="0830ED7F" w14:textId="5813E459" w:rsidR="00702400" w:rsidRPr="00546FBC" w:rsidRDefault="00702400" w:rsidP="007D1936">
      <w:pPr>
        <w:spacing w:after="160" w:line="259" w:lineRule="auto"/>
        <w:rPr>
          <w:rFonts w:cs="Times New Roman"/>
          <w:bCs/>
          <w:szCs w:val="24"/>
          <w:lang w:eastAsia="en-PH"/>
        </w:rPr>
      </w:pPr>
    </w:p>
    <w:p w14:paraId="0E2C018D" w14:textId="4944422F" w:rsidR="00702400" w:rsidRPr="00546FBC" w:rsidRDefault="00702400" w:rsidP="007D1936">
      <w:pPr>
        <w:spacing w:after="160" w:line="259" w:lineRule="auto"/>
        <w:rPr>
          <w:rFonts w:cs="Times New Roman"/>
          <w:bCs/>
          <w:szCs w:val="24"/>
          <w:lang w:eastAsia="en-PH"/>
        </w:rPr>
      </w:pPr>
    </w:p>
    <w:p w14:paraId="5AABD53F" w14:textId="0D20B95E" w:rsidR="00702400" w:rsidRPr="00546FBC" w:rsidRDefault="00702400" w:rsidP="007D1936">
      <w:pPr>
        <w:spacing w:after="160" w:line="259" w:lineRule="auto"/>
        <w:rPr>
          <w:rFonts w:cs="Times New Roman"/>
          <w:bCs/>
          <w:szCs w:val="24"/>
          <w:lang w:eastAsia="en-PH"/>
        </w:rPr>
      </w:pPr>
    </w:p>
    <w:p w14:paraId="3B73F8B5" w14:textId="6B18FC03" w:rsidR="00702400" w:rsidRPr="00546FBC" w:rsidRDefault="00702400" w:rsidP="007D1936">
      <w:pPr>
        <w:spacing w:after="160" w:line="259" w:lineRule="auto"/>
        <w:rPr>
          <w:rFonts w:cs="Times New Roman"/>
          <w:bCs/>
          <w:szCs w:val="24"/>
          <w:lang w:eastAsia="en-PH"/>
        </w:rPr>
      </w:pPr>
    </w:p>
    <w:p w14:paraId="3888EB23" w14:textId="77777777" w:rsidR="00702400" w:rsidRPr="00546FBC" w:rsidRDefault="00702400" w:rsidP="007D1936">
      <w:pPr>
        <w:spacing w:after="160" w:line="259" w:lineRule="auto"/>
        <w:rPr>
          <w:rFonts w:cs="Times New Roman"/>
          <w:bCs/>
          <w:szCs w:val="24"/>
          <w:lang w:eastAsia="en-PH"/>
        </w:rPr>
      </w:pPr>
    </w:p>
    <w:p w14:paraId="2681EB35" w14:textId="1A1E4B91"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Quarantine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702400" w:rsidRPr="00546FBC" w14:paraId="0690D0CF" w14:textId="77777777" w:rsidTr="001E5884">
        <w:trPr>
          <w:trHeight w:val="362"/>
        </w:trPr>
        <w:tc>
          <w:tcPr>
            <w:tcW w:w="2322" w:type="dxa"/>
          </w:tcPr>
          <w:p w14:paraId="744FBAA9" w14:textId="77777777" w:rsidR="00702400" w:rsidRPr="00546FBC" w:rsidRDefault="00702400" w:rsidP="001E5884">
            <w:pPr>
              <w:spacing w:line="360" w:lineRule="auto"/>
              <w:rPr>
                <w:szCs w:val="24"/>
              </w:rPr>
            </w:pPr>
            <w:r w:rsidRPr="00546FBC">
              <w:rPr>
                <w:szCs w:val="24"/>
              </w:rPr>
              <w:t>Use Case</w:t>
            </w:r>
          </w:p>
        </w:tc>
        <w:tc>
          <w:tcPr>
            <w:tcW w:w="2948" w:type="dxa"/>
          </w:tcPr>
          <w:p w14:paraId="31B8D94F" w14:textId="77777777" w:rsidR="00702400" w:rsidRPr="00546FBC" w:rsidRDefault="00702400" w:rsidP="001E5884">
            <w:pPr>
              <w:spacing w:line="360" w:lineRule="auto"/>
              <w:rPr>
                <w:szCs w:val="24"/>
              </w:rPr>
            </w:pPr>
            <w:r w:rsidRPr="00546FBC">
              <w:rPr>
                <w:szCs w:val="24"/>
              </w:rPr>
              <w:t>Description</w:t>
            </w:r>
          </w:p>
        </w:tc>
        <w:tc>
          <w:tcPr>
            <w:tcW w:w="2668" w:type="dxa"/>
          </w:tcPr>
          <w:p w14:paraId="1B75858A" w14:textId="77777777" w:rsidR="00702400" w:rsidRPr="00546FBC" w:rsidRDefault="00702400" w:rsidP="001E5884">
            <w:pPr>
              <w:spacing w:line="360" w:lineRule="auto"/>
              <w:rPr>
                <w:szCs w:val="24"/>
              </w:rPr>
            </w:pPr>
            <w:r w:rsidRPr="00546FBC">
              <w:t>User/Actor (Roles)</w:t>
            </w:r>
          </w:p>
        </w:tc>
      </w:tr>
      <w:tr w:rsidR="00702400" w:rsidRPr="00546FBC" w14:paraId="6505EDC3" w14:textId="77777777" w:rsidTr="001E5884">
        <w:trPr>
          <w:trHeight w:val="739"/>
        </w:trPr>
        <w:tc>
          <w:tcPr>
            <w:tcW w:w="2322" w:type="dxa"/>
          </w:tcPr>
          <w:p w14:paraId="7CA74839" w14:textId="32E0CB81" w:rsidR="00702400" w:rsidRPr="00546FBC" w:rsidRDefault="00702400" w:rsidP="001E5884">
            <w:pPr>
              <w:spacing w:line="360" w:lineRule="auto"/>
              <w:jc w:val="both"/>
              <w:rPr>
                <w:b w:val="0"/>
                <w:bCs/>
                <w:szCs w:val="24"/>
              </w:rPr>
            </w:pPr>
            <w:r w:rsidRPr="00546FBC">
              <w:rPr>
                <w:b w:val="0"/>
                <w:bCs/>
                <w:szCs w:val="24"/>
              </w:rPr>
              <w:t xml:space="preserve">Create Quarantine </w:t>
            </w:r>
          </w:p>
        </w:tc>
        <w:tc>
          <w:tcPr>
            <w:tcW w:w="2948" w:type="dxa"/>
          </w:tcPr>
          <w:p w14:paraId="388AA74C" w14:textId="551C5755" w:rsidR="00702400" w:rsidRPr="00546FBC" w:rsidRDefault="00702400" w:rsidP="001E5884">
            <w:pPr>
              <w:spacing w:line="360" w:lineRule="auto"/>
              <w:jc w:val="both"/>
              <w:rPr>
                <w:b w:val="0"/>
                <w:bCs/>
                <w:szCs w:val="24"/>
              </w:rPr>
            </w:pPr>
            <w:r w:rsidRPr="00546FBC">
              <w:rPr>
                <w:b w:val="0"/>
                <w:bCs/>
                <w:szCs w:val="24"/>
              </w:rPr>
              <w:t>The user/actor enters the quarantine details to register.</w:t>
            </w:r>
          </w:p>
        </w:tc>
        <w:tc>
          <w:tcPr>
            <w:tcW w:w="2668" w:type="dxa"/>
          </w:tcPr>
          <w:p w14:paraId="3A40DA5D"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7C38790E" w14:textId="77777777" w:rsidTr="001E5884">
        <w:trPr>
          <w:trHeight w:val="1101"/>
        </w:trPr>
        <w:tc>
          <w:tcPr>
            <w:tcW w:w="2322" w:type="dxa"/>
          </w:tcPr>
          <w:p w14:paraId="2F7F32B9" w14:textId="317DA5E9" w:rsidR="00702400" w:rsidRPr="00546FBC" w:rsidRDefault="00702400" w:rsidP="001E5884">
            <w:pPr>
              <w:spacing w:line="360" w:lineRule="auto"/>
              <w:jc w:val="both"/>
              <w:rPr>
                <w:b w:val="0"/>
                <w:bCs/>
                <w:szCs w:val="24"/>
              </w:rPr>
            </w:pPr>
            <w:r w:rsidRPr="00546FBC">
              <w:rPr>
                <w:b w:val="0"/>
                <w:bCs/>
                <w:szCs w:val="24"/>
              </w:rPr>
              <w:t>Search and View Quarantine</w:t>
            </w:r>
          </w:p>
        </w:tc>
        <w:tc>
          <w:tcPr>
            <w:tcW w:w="2948" w:type="dxa"/>
          </w:tcPr>
          <w:p w14:paraId="3DC9B7BA" w14:textId="0EBD3768" w:rsidR="00702400" w:rsidRPr="00546FBC" w:rsidRDefault="00702400" w:rsidP="001E5884">
            <w:pPr>
              <w:spacing w:line="360" w:lineRule="auto"/>
              <w:jc w:val="both"/>
              <w:rPr>
                <w:b w:val="0"/>
                <w:bCs/>
                <w:szCs w:val="24"/>
              </w:rPr>
            </w:pPr>
            <w:r w:rsidRPr="00546FBC">
              <w:rPr>
                <w:b w:val="0"/>
                <w:bCs/>
                <w:szCs w:val="24"/>
              </w:rPr>
              <w:t>The user/actor searches for specific quarantine details and selects quarantine to view details.</w:t>
            </w:r>
          </w:p>
        </w:tc>
        <w:tc>
          <w:tcPr>
            <w:tcW w:w="2668" w:type="dxa"/>
          </w:tcPr>
          <w:p w14:paraId="7E9A3036"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3779FDBF" w14:textId="77777777" w:rsidTr="001E5884">
        <w:trPr>
          <w:trHeight w:val="739"/>
        </w:trPr>
        <w:tc>
          <w:tcPr>
            <w:tcW w:w="2322" w:type="dxa"/>
          </w:tcPr>
          <w:p w14:paraId="1D890E97" w14:textId="47AAFA07" w:rsidR="00702400" w:rsidRPr="00546FBC" w:rsidRDefault="00702400" w:rsidP="001E5884">
            <w:pPr>
              <w:spacing w:line="360" w:lineRule="auto"/>
              <w:jc w:val="both"/>
              <w:rPr>
                <w:b w:val="0"/>
                <w:bCs/>
                <w:szCs w:val="24"/>
              </w:rPr>
            </w:pPr>
            <w:r w:rsidRPr="00546FBC">
              <w:rPr>
                <w:b w:val="0"/>
                <w:bCs/>
                <w:szCs w:val="24"/>
              </w:rPr>
              <w:t>Search and Update Quarantine</w:t>
            </w:r>
          </w:p>
        </w:tc>
        <w:tc>
          <w:tcPr>
            <w:tcW w:w="2948" w:type="dxa"/>
          </w:tcPr>
          <w:p w14:paraId="2E017E1D" w14:textId="1D9E5B4A" w:rsidR="00702400" w:rsidRPr="00546FBC" w:rsidRDefault="00702400" w:rsidP="001E5884">
            <w:pPr>
              <w:spacing w:line="360" w:lineRule="auto"/>
              <w:jc w:val="both"/>
              <w:rPr>
                <w:b w:val="0"/>
                <w:bCs/>
                <w:szCs w:val="24"/>
              </w:rPr>
            </w:pPr>
            <w:r w:rsidRPr="00546FBC">
              <w:rPr>
                <w:b w:val="0"/>
                <w:bCs/>
                <w:szCs w:val="24"/>
              </w:rPr>
              <w:t xml:space="preserve">The user/actor searches for specific quarantine details and then enters the quarantine details to update. </w:t>
            </w:r>
          </w:p>
        </w:tc>
        <w:tc>
          <w:tcPr>
            <w:tcW w:w="2668" w:type="dxa"/>
          </w:tcPr>
          <w:p w14:paraId="0A4FEE6A" w14:textId="77777777" w:rsidR="00702400" w:rsidRPr="00546FBC" w:rsidRDefault="00702400" w:rsidP="001E5884">
            <w:pPr>
              <w:spacing w:line="360" w:lineRule="auto"/>
              <w:contextualSpacing/>
              <w:jc w:val="both"/>
              <w:rPr>
                <w:b w:val="0"/>
                <w:bCs/>
                <w:szCs w:val="24"/>
              </w:rPr>
            </w:pPr>
            <w:r w:rsidRPr="00546FBC">
              <w:rPr>
                <w:b w:val="0"/>
                <w:szCs w:val="24"/>
              </w:rPr>
              <w:t>Worker</w:t>
            </w:r>
          </w:p>
        </w:tc>
      </w:tr>
      <w:tr w:rsidR="00702400" w:rsidRPr="00546FBC" w14:paraId="37EAA353" w14:textId="77777777" w:rsidTr="001E5884">
        <w:trPr>
          <w:trHeight w:val="1101"/>
        </w:trPr>
        <w:tc>
          <w:tcPr>
            <w:tcW w:w="2322" w:type="dxa"/>
          </w:tcPr>
          <w:p w14:paraId="5E086CCA" w14:textId="03D1C826" w:rsidR="00702400" w:rsidRPr="00546FBC" w:rsidRDefault="00702400" w:rsidP="001E5884">
            <w:pPr>
              <w:spacing w:line="360" w:lineRule="auto"/>
              <w:jc w:val="both"/>
              <w:rPr>
                <w:b w:val="0"/>
                <w:bCs/>
                <w:szCs w:val="24"/>
              </w:rPr>
            </w:pPr>
            <w:r w:rsidRPr="00546FBC">
              <w:rPr>
                <w:b w:val="0"/>
                <w:bCs/>
                <w:szCs w:val="24"/>
              </w:rPr>
              <w:t>Search and Remove Quarantine</w:t>
            </w:r>
          </w:p>
        </w:tc>
        <w:tc>
          <w:tcPr>
            <w:tcW w:w="2948" w:type="dxa"/>
          </w:tcPr>
          <w:p w14:paraId="04426A83" w14:textId="0C75B69F" w:rsidR="00702400" w:rsidRPr="00546FBC" w:rsidRDefault="00702400" w:rsidP="001E5884">
            <w:pPr>
              <w:spacing w:line="360" w:lineRule="auto"/>
              <w:jc w:val="both"/>
              <w:rPr>
                <w:b w:val="0"/>
                <w:bCs/>
                <w:szCs w:val="24"/>
              </w:rPr>
            </w:pPr>
            <w:r w:rsidRPr="00546FBC">
              <w:rPr>
                <w:b w:val="0"/>
                <w:bCs/>
                <w:szCs w:val="24"/>
              </w:rPr>
              <w:t>The user/actor searches quarantine details to remove.</w:t>
            </w:r>
          </w:p>
        </w:tc>
        <w:tc>
          <w:tcPr>
            <w:tcW w:w="2668" w:type="dxa"/>
          </w:tcPr>
          <w:p w14:paraId="02FCD100" w14:textId="77777777" w:rsidR="00702400" w:rsidRPr="00546FBC" w:rsidRDefault="00702400" w:rsidP="001E5884">
            <w:pPr>
              <w:spacing w:line="360" w:lineRule="auto"/>
              <w:jc w:val="both"/>
              <w:rPr>
                <w:b w:val="0"/>
                <w:bCs/>
                <w:szCs w:val="24"/>
              </w:rPr>
            </w:pPr>
            <w:r w:rsidRPr="00546FBC">
              <w:rPr>
                <w:b w:val="0"/>
                <w:szCs w:val="24"/>
              </w:rPr>
              <w:t>Worker</w:t>
            </w:r>
          </w:p>
        </w:tc>
      </w:tr>
    </w:tbl>
    <w:p w14:paraId="6CFD2595" w14:textId="77777777" w:rsidR="00C24D39" w:rsidRPr="00546FBC" w:rsidRDefault="00C24D39" w:rsidP="00C24D39">
      <w:pPr>
        <w:rPr>
          <w:rFonts w:cs="Times New Roman"/>
          <w:szCs w:val="24"/>
          <w:lang w:eastAsia="en-PH"/>
        </w:rPr>
      </w:pPr>
    </w:p>
    <w:p w14:paraId="4697C4A8" w14:textId="41FDA4E6"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17:</w:t>
      </w:r>
      <w:r w:rsidRPr="00546FBC">
        <w:rPr>
          <w:rFonts w:cs="Times New Roman"/>
          <w:bCs/>
          <w:szCs w:val="24"/>
          <w:lang w:eastAsia="en-PH"/>
        </w:rPr>
        <w:t xml:space="preserve"> Event Decomposition of </w:t>
      </w:r>
      <w:r w:rsidR="009116C8" w:rsidRPr="00546FBC">
        <w:rPr>
          <w:rFonts w:cs="Times New Roman"/>
          <w:bCs/>
          <w:szCs w:val="24"/>
          <w:lang w:eastAsia="en-PH"/>
        </w:rPr>
        <w:t>Quarantine Management Module</w:t>
      </w:r>
    </w:p>
    <w:p w14:paraId="188CD315" w14:textId="06913DA2" w:rsidR="00C24D39" w:rsidRPr="00546FBC" w:rsidRDefault="00C24D39" w:rsidP="00E36A0D">
      <w:pPr>
        <w:jc w:val="both"/>
        <w:rPr>
          <w:rFonts w:cs="Times New Roman"/>
          <w:szCs w:val="24"/>
          <w:lang w:eastAsia="en-PH"/>
        </w:rPr>
      </w:pPr>
    </w:p>
    <w:p w14:paraId="0CF61AB7" w14:textId="45246152" w:rsidR="00C24D39" w:rsidRPr="00546FBC" w:rsidRDefault="00C24D39" w:rsidP="00C24D39">
      <w:pPr>
        <w:rPr>
          <w:rFonts w:cs="Times New Roman"/>
          <w:szCs w:val="24"/>
          <w:lang w:eastAsia="en-PH"/>
        </w:rPr>
      </w:pPr>
      <w:r w:rsidRPr="00546FBC">
        <w:rPr>
          <w:rFonts w:cs="Times New Roman"/>
          <w:noProof/>
          <w:szCs w:val="24"/>
          <w:lang w:eastAsia="en-PH"/>
        </w:rPr>
        <w:drawing>
          <wp:inline distT="0" distB="0" distL="0" distR="0" wp14:anchorId="758984EB" wp14:editId="23467646">
            <wp:extent cx="4226169" cy="2681465"/>
            <wp:effectExtent l="0" t="0" r="317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43">
                      <a:extLst>
                        <a:ext uri="{28A0092B-C50C-407E-A947-70E740481C1C}">
                          <a14:useLocalDpi xmlns:a14="http://schemas.microsoft.com/office/drawing/2010/main" val="0"/>
                        </a:ext>
                      </a:extLst>
                    </a:blip>
                    <a:stretch>
                      <a:fillRect/>
                    </a:stretch>
                  </pic:blipFill>
                  <pic:spPr>
                    <a:xfrm>
                      <a:off x="0" y="0"/>
                      <a:ext cx="4248809" cy="2695830"/>
                    </a:xfrm>
                    <a:prstGeom prst="rect">
                      <a:avLst/>
                    </a:prstGeom>
                  </pic:spPr>
                </pic:pic>
              </a:graphicData>
            </a:graphic>
          </wp:inline>
        </w:drawing>
      </w:r>
    </w:p>
    <w:p w14:paraId="1FB64DAC" w14:textId="2FCE92E2" w:rsidR="00C24D39" w:rsidRPr="00546FBC" w:rsidRDefault="00C24D39" w:rsidP="00C24D39">
      <w:pPr>
        <w:rPr>
          <w:rFonts w:cs="Times New Roman"/>
          <w:szCs w:val="24"/>
          <w:lang w:eastAsia="en-PH"/>
        </w:rPr>
      </w:pPr>
    </w:p>
    <w:p w14:paraId="2B3BD8EA" w14:textId="6D62242A" w:rsidR="009116C8" w:rsidRPr="00546FBC" w:rsidRDefault="009116C8" w:rsidP="009116C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73</w:t>
      </w:r>
      <w:r w:rsidRPr="00546FBC">
        <w:rPr>
          <w:rFonts w:cs="Times New Roman"/>
          <w:bCs/>
          <w:szCs w:val="24"/>
          <w:lang w:eastAsia="en-PH"/>
        </w:rPr>
        <w:t>: Use Case Diagram involving the Worker of Piggery Management System of Quarantine Management Module</w:t>
      </w:r>
    </w:p>
    <w:p w14:paraId="0929A45B" w14:textId="77777777" w:rsidR="009116C8" w:rsidRPr="00546FBC" w:rsidRDefault="009116C8" w:rsidP="005D1484">
      <w:pPr>
        <w:rPr>
          <w:rFonts w:cs="Times New Roman"/>
          <w:bCs/>
          <w:szCs w:val="24"/>
          <w:lang w:eastAsia="en-PH"/>
        </w:rPr>
      </w:pPr>
    </w:p>
    <w:p w14:paraId="64081C90" w14:textId="08DAB34D" w:rsidR="002E5FC1" w:rsidRPr="00546FBC" w:rsidRDefault="002E5FC1" w:rsidP="00C24D39">
      <w:pPr>
        <w:rPr>
          <w:rFonts w:cs="Times New Roman"/>
          <w:bCs/>
          <w:szCs w:val="24"/>
          <w:lang w:eastAsia="en-PH"/>
        </w:rPr>
      </w:pPr>
      <w:r w:rsidRPr="00546FBC">
        <w:rPr>
          <w:b w:val="0"/>
          <w:bCs/>
          <w:noProof/>
        </w:rPr>
        <w:lastRenderedPageBreak/>
        <w:drawing>
          <wp:anchor distT="0" distB="0" distL="114300" distR="114300" simplePos="0" relativeHeight="251971072" behindDoc="1" locked="0" layoutInCell="1" allowOverlap="1" wp14:anchorId="1DAE1E44" wp14:editId="34ADDA02">
            <wp:simplePos x="0" y="0"/>
            <wp:positionH relativeFrom="column">
              <wp:posOffset>342900</wp:posOffset>
            </wp:positionH>
            <wp:positionV relativeFrom="paragraph">
              <wp:posOffset>0</wp:posOffset>
            </wp:positionV>
            <wp:extent cx="4686300" cy="4846849"/>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6300" cy="4846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E1016" w14:textId="06370C2C" w:rsidR="002E5FC1" w:rsidRPr="00546FBC" w:rsidRDefault="002E5FC1" w:rsidP="00C24D39">
      <w:pPr>
        <w:rPr>
          <w:rFonts w:cs="Times New Roman"/>
          <w:bCs/>
          <w:szCs w:val="24"/>
          <w:lang w:eastAsia="en-PH"/>
        </w:rPr>
      </w:pPr>
    </w:p>
    <w:p w14:paraId="384EC638" w14:textId="164B982F" w:rsidR="002E5FC1" w:rsidRPr="00546FBC" w:rsidRDefault="002E5FC1" w:rsidP="00C24D39">
      <w:pPr>
        <w:rPr>
          <w:rFonts w:cs="Times New Roman"/>
          <w:bCs/>
          <w:szCs w:val="24"/>
          <w:lang w:eastAsia="en-PH"/>
        </w:rPr>
      </w:pPr>
    </w:p>
    <w:p w14:paraId="2E5217EA" w14:textId="1E6C4121" w:rsidR="002E5FC1" w:rsidRPr="00546FBC" w:rsidRDefault="002E5FC1" w:rsidP="00C24D39">
      <w:pPr>
        <w:rPr>
          <w:rFonts w:cs="Times New Roman"/>
          <w:bCs/>
          <w:szCs w:val="24"/>
          <w:lang w:eastAsia="en-PH"/>
        </w:rPr>
      </w:pPr>
    </w:p>
    <w:p w14:paraId="3A0B4FA7" w14:textId="5EFB8A24" w:rsidR="002E5FC1" w:rsidRPr="00546FBC" w:rsidRDefault="002E5FC1" w:rsidP="00C24D39">
      <w:pPr>
        <w:rPr>
          <w:rFonts w:cs="Times New Roman"/>
          <w:bCs/>
          <w:szCs w:val="24"/>
          <w:lang w:eastAsia="en-PH"/>
        </w:rPr>
      </w:pPr>
    </w:p>
    <w:p w14:paraId="72EF6410" w14:textId="4C3278C8" w:rsidR="002E5FC1" w:rsidRPr="00546FBC" w:rsidRDefault="002E5FC1" w:rsidP="00C24D39">
      <w:pPr>
        <w:rPr>
          <w:rFonts w:cs="Times New Roman"/>
          <w:bCs/>
          <w:szCs w:val="24"/>
          <w:lang w:eastAsia="en-PH"/>
        </w:rPr>
      </w:pPr>
    </w:p>
    <w:p w14:paraId="47506C4B" w14:textId="4A4B6A2F" w:rsidR="002E5FC1" w:rsidRPr="00546FBC" w:rsidRDefault="002E5FC1" w:rsidP="00C24D39">
      <w:pPr>
        <w:rPr>
          <w:rFonts w:cs="Times New Roman"/>
          <w:bCs/>
          <w:szCs w:val="24"/>
          <w:lang w:eastAsia="en-PH"/>
        </w:rPr>
      </w:pPr>
    </w:p>
    <w:p w14:paraId="4A356018" w14:textId="7CB45C72" w:rsidR="002E5FC1" w:rsidRPr="00546FBC" w:rsidRDefault="002E5FC1" w:rsidP="00C24D39">
      <w:pPr>
        <w:rPr>
          <w:rFonts w:cs="Times New Roman"/>
          <w:bCs/>
          <w:szCs w:val="24"/>
          <w:lang w:eastAsia="en-PH"/>
        </w:rPr>
      </w:pPr>
    </w:p>
    <w:p w14:paraId="2E4B788D" w14:textId="205C8BDF" w:rsidR="002E5FC1" w:rsidRPr="00546FBC" w:rsidRDefault="002E5FC1" w:rsidP="00C24D39">
      <w:pPr>
        <w:rPr>
          <w:rFonts w:cs="Times New Roman"/>
          <w:bCs/>
          <w:szCs w:val="24"/>
          <w:lang w:eastAsia="en-PH"/>
        </w:rPr>
      </w:pPr>
    </w:p>
    <w:p w14:paraId="196EAAE7" w14:textId="459F1EEF" w:rsidR="002E5FC1" w:rsidRPr="00546FBC" w:rsidRDefault="002E5FC1" w:rsidP="00C24D39">
      <w:pPr>
        <w:rPr>
          <w:rFonts w:cs="Times New Roman"/>
          <w:bCs/>
          <w:szCs w:val="24"/>
          <w:lang w:eastAsia="en-PH"/>
        </w:rPr>
      </w:pPr>
    </w:p>
    <w:p w14:paraId="04728773" w14:textId="38C30B56" w:rsidR="002E5FC1" w:rsidRPr="00546FBC" w:rsidRDefault="002E5FC1" w:rsidP="00C24D39">
      <w:pPr>
        <w:rPr>
          <w:rFonts w:cs="Times New Roman"/>
          <w:bCs/>
          <w:szCs w:val="24"/>
          <w:lang w:eastAsia="en-PH"/>
        </w:rPr>
      </w:pPr>
    </w:p>
    <w:p w14:paraId="2D96C3CD" w14:textId="0BE255FC" w:rsidR="002E5FC1" w:rsidRPr="00546FBC" w:rsidRDefault="002E5FC1" w:rsidP="00C24D39">
      <w:pPr>
        <w:rPr>
          <w:rFonts w:cs="Times New Roman"/>
          <w:bCs/>
          <w:szCs w:val="24"/>
          <w:lang w:eastAsia="en-PH"/>
        </w:rPr>
      </w:pPr>
    </w:p>
    <w:p w14:paraId="0509551B" w14:textId="521294E5" w:rsidR="002E5FC1" w:rsidRPr="00546FBC" w:rsidRDefault="002E5FC1" w:rsidP="00C24D39">
      <w:pPr>
        <w:rPr>
          <w:rFonts w:cs="Times New Roman"/>
          <w:bCs/>
          <w:szCs w:val="24"/>
          <w:lang w:eastAsia="en-PH"/>
        </w:rPr>
      </w:pPr>
    </w:p>
    <w:p w14:paraId="2DE6F5DA" w14:textId="10726BD0" w:rsidR="002E5FC1" w:rsidRPr="00546FBC" w:rsidRDefault="002E5FC1" w:rsidP="00C24D39">
      <w:pPr>
        <w:rPr>
          <w:rFonts w:cs="Times New Roman"/>
          <w:bCs/>
          <w:szCs w:val="24"/>
          <w:lang w:eastAsia="en-PH"/>
        </w:rPr>
      </w:pPr>
    </w:p>
    <w:p w14:paraId="109EC635" w14:textId="3626A936" w:rsidR="002E5FC1" w:rsidRPr="00546FBC" w:rsidRDefault="002E5FC1" w:rsidP="00C24D39">
      <w:pPr>
        <w:rPr>
          <w:rFonts w:cs="Times New Roman"/>
          <w:bCs/>
          <w:szCs w:val="24"/>
          <w:lang w:eastAsia="en-PH"/>
        </w:rPr>
      </w:pPr>
    </w:p>
    <w:p w14:paraId="04363AD0" w14:textId="2F7AE7E6" w:rsidR="002E5FC1" w:rsidRPr="00546FBC" w:rsidRDefault="002E5FC1" w:rsidP="00C24D39">
      <w:pPr>
        <w:rPr>
          <w:rFonts w:cs="Times New Roman"/>
          <w:bCs/>
          <w:szCs w:val="24"/>
          <w:lang w:eastAsia="en-PH"/>
        </w:rPr>
      </w:pPr>
    </w:p>
    <w:p w14:paraId="191F2E16" w14:textId="5C37B910" w:rsidR="002E5FC1" w:rsidRPr="00546FBC" w:rsidRDefault="002E5FC1" w:rsidP="00C24D39">
      <w:pPr>
        <w:rPr>
          <w:rFonts w:cs="Times New Roman"/>
          <w:bCs/>
          <w:szCs w:val="24"/>
          <w:lang w:eastAsia="en-PH"/>
        </w:rPr>
      </w:pPr>
    </w:p>
    <w:p w14:paraId="60C3880E" w14:textId="48477AD8" w:rsidR="002E5FC1" w:rsidRPr="00546FBC" w:rsidRDefault="002E5FC1" w:rsidP="00C24D39">
      <w:pPr>
        <w:rPr>
          <w:rFonts w:cs="Times New Roman"/>
          <w:bCs/>
          <w:szCs w:val="24"/>
          <w:lang w:eastAsia="en-PH"/>
        </w:rPr>
      </w:pPr>
    </w:p>
    <w:p w14:paraId="794090AC" w14:textId="3CFB1F61" w:rsidR="002E5FC1" w:rsidRPr="00546FBC" w:rsidRDefault="002E5FC1" w:rsidP="00C24D39">
      <w:pPr>
        <w:rPr>
          <w:rFonts w:cs="Times New Roman"/>
          <w:bCs/>
          <w:szCs w:val="24"/>
          <w:lang w:eastAsia="en-PH"/>
        </w:rPr>
      </w:pPr>
    </w:p>
    <w:p w14:paraId="08EFA0B0" w14:textId="6BF4283F" w:rsidR="002E5FC1" w:rsidRPr="00546FBC" w:rsidRDefault="002E5FC1" w:rsidP="00C24D39">
      <w:pPr>
        <w:rPr>
          <w:rFonts w:cs="Times New Roman"/>
          <w:bCs/>
          <w:szCs w:val="24"/>
          <w:lang w:eastAsia="en-PH"/>
        </w:rPr>
      </w:pPr>
    </w:p>
    <w:p w14:paraId="10B8EE74" w14:textId="21A08B78" w:rsidR="002E5FC1" w:rsidRPr="00546FBC" w:rsidRDefault="002E5FC1" w:rsidP="00C24D39">
      <w:pPr>
        <w:rPr>
          <w:rFonts w:cs="Times New Roman"/>
          <w:bCs/>
          <w:szCs w:val="24"/>
          <w:lang w:eastAsia="en-PH"/>
        </w:rPr>
      </w:pPr>
    </w:p>
    <w:p w14:paraId="27133E55" w14:textId="284AFE26" w:rsidR="002E5FC1" w:rsidRPr="00546FBC" w:rsidRDefault="002E5FC1" w:rsidP="00C24D39">
      <w:pPr>
        <w:rPr>
          <w:rFonts w:cs="Times New Roman"/>
          <w:bCs/>
          <w:szCs w:val="24"/>
          <w:lang w:eastAsia="en-PH"/>
        </w:rPr>
      </w:pPr>
    </w:p>
    <w:p w14:paraId="6004C547" w14:textId="32112DF4" w:rsidR="002E5FC1" w:rsidRPr="00546FBC" w:rsidRDefault="002E5FC1" w:rsidP="00C24D39">
      <w:pPr>
        <w:rPr>
          <w:rFonts w:cs="Times New Roman"/>
          <w:bCs/>
          <w:szCs w:val="24"/>
          <w:lang w:eastAsia="en-PH"/>
        </w:rPr>
      </w:pPr>
    </w:p>
    <w:p w14:paraId="581CB877" w14:textId="60DD8A5D" w:rsidR="002E5FC1" w:rsidRPr="00546FBC" w:rsidRDefault="002E5FC1" w:rsidP="00C24D39">
      <w:pPr>
        <w:rPr>
          <w:rFonts w:cs="Times New Roman"/>
          <w:bCs/>
          <w:szCs w:val="24"/>
          <w:lang w:eastAsia="en-PH"/>
        </w:rPr>
      </w:pPr>
    </w:p>
    <w:p w14:paraId="2E120986" w14:textId="05041733" w:rsidR="002E5FC1" w:rsidRPr="00546FBC" w:rsidRDefault="002E5FC1" w:rsidP="00C24D39">
      <w:pPr>
        <w:rPr>
          <w:rFonts w:cs="Times New Roman"/>
          <w:bCs/>
          <w:szCs w:val="24"/>
          <w:lang w:eastAsia="en-PH"/>
        </w:rPr>
      </w:pPr>
    </w:p>
    <w:p w14:paraId="08FAB7E1" w14:textId="156CD6A2" w:rsidR="002E5FC1" w:rsidRPr="00546FBC" w:rsidRDefault="002E5FC1" w:rsidP="00C24D39">
      <w:pPr>
        <w:rPr>
          <w:rFonts w:cs="Times New Roman"/>
          <w:bCs/>
          <w:szCs w:val="24"/>
          <w:lang w:eastAsia="en-PH"/>
        </w:rPr>
      </w:pPr>
    </w:p>
    <w:p w14:paraId="0B72B88E" w14:textId="4B1EDFCD" w:rsidR="002E5FC1" w:rsidRPr="00546FBC" w:rsidRDefault="002E5FC1" w:rsidP="00C24D39">
      <w:pPr>
        <w:rPr>
          <w:rFonts w:cs="Times New Roman"/>
          <w:bCs/>
          <w:szCs w:val="24"/>
          <w:lang w:eastAsia="en-PH"/>
        </w:rPr>
      </w:pPr>
    </w:p>
    <w:p w14:paraId="12F3F2CE" w14:textId="77777777" w:rsidR="002E5FC1" w:rsidRPr="00546FBC" w:rsidRDefault="002E5FC1" w:rsidP="002E5FC1">
      <w:pPr>
        <w:jc w:val="both"/>
        <w:rPr>
          <w:rFonts w:cs="Times New Roman"/>
          <w:bCs/>
          <w:szCs w:val="24"/>
          <w:lang w:eastAsia="en-PH"/>
        </w:rPr>
      </w:pPr>
    </w:p>
    <w:p w14:paraId="3E63205E" w14:textId="77777777" w:rsidR="00C24D39" w:rsidRPr="00546FBC" w:rsidRDefault="00C24D39" w:rsidP="00C24D39">
      <w:pPr>
        <w:rPr>
          <w:rFonts w:cs="Times New Roman"/>
          <w:szCs w:val="24"/>
          <w:lang w:eastAsia="en-PH"/>
        </w:rPr>
      </w:pPr>
    </w:p>
    <w:p w14:paraId="22E5A1F3" w14:textId="3E4C30FC" w:rsidR="00C24D39" w:rsidRPr="00546FBC" w:rsidRDefault="002E5FC1" w:rsidP="00C24D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74</w:t>
      </w:r>
      <w:r w:rsidRPr="00546FBC">
        <w:rPr>
          <w:rFonts w:cs="Times New Roman"/>
          <w:bCs/>
          <w:szCs w:val="24"/>
          <w:lang w:eastAsia="en-PH"/>
        </w:rPr>
        <w:t xml:space="preserve">: Activity Diagram of Create Quarantine of </w:t>
      </w:r>
      <w:r w:rsidR="000D2026" w:rsidRPr="00546FBC">
        <w:rPr>
          <w:rFonts w:cs="Times New Roman"/>
          <w:bCs/>
          <w:szCs w:val="24"/>
          <w:lang w:eastAsia="en-PH"/>
        </w:rPr>
        <w:t xml:space="preserve">Quarantine </w:t>
      </w:r>
      <w:r w:rsidRPr="00546FBC">
        <w:rPr>
          <w:rFonts w:cs="Times New Roman"/>
          <w:bCs/>
          <w:szCs w:val="24"/>
          <w:lang w:eastAsia="en-PH"/>
        </w:rPr>
        <w:t>Management Module Use Case</w:t>
      </w:r>
    </w:p>
    <w:p w14:paraId="00005688" w14:textId="1964A148" w:rsidR="00C24D39" w:rsidRPr="00546FBC" w:rsidRDefault="00C24D39" w:rsidP="00C24D39">
      <w:pPr>
        <w:rPr>
          <w:rFonts w:cs="Times New Roman"/>
          <w:szCs w:val="24"/>
          <w:lang w:eastAsia="en-PH"/>
        </w:rPr>
      </w:pPr>
    </w:p>
    <w:p w14:paraId="448C02E0" w14:textId="4A571C4C" w:rsidR="00E952CE" w:rsidRPr="00546FBC" w:rsidRDefault="00E952CE" w:rsidP="00C24D39">
      <w:pPr>
        <w:rPr>
          <w:rFonts w:cs="Times New Roman"/>
          <w:szCs w:val="24"/>
          <w:lang w:eastAsia="en-PH"/>
        </w:rPr>
      </w:pPr>
    </w:p>
    <w:p w14:paraId="0AE5700C" w14:textId="1F082712" w:rsidR="00E952CE" w:rsidRPr="00546FBC" w:rsidRDefault="00E952CE" w:rsidP="00C24D39">
      <w:pPr>
        <w:rPr>
          <w:rFonts w:cs="Times New Roman"/>
          <w:szCs w:val="24"/>
          <w:lang w:eastAsia="en-PH"/>
        </w:rPr>
      </w:pPr>
    </w:p>
    <w:p w14:paraId="16CFA58C" w14:textId="370EB4B1" w:rsidR="00E952CE" w:rsidRPr="00546FBC" w:rsidRDefault="00E952CE" w:rsidP="00C24D39">
      <w:pPr>
        <w:rPr>
          <w:rFonts w:cs="Times New Roman"/>
          <w:szCs w:val="24"/>
          <w:lang w:eastAsia="en-PH"/>
        </w:rPr>
      </w:pPr>
    </w:p>
    <w:p w14:paraId="4A36B30E" w14:textId="2F80083D" w:rsidR="00E952CE" w:rsidRPr="00546FBC" w:rsidRDefault="00E952CE" w:rsidP="00C24D39">
      <w:pPr>
        <w:rPr>
          <w:rFonts w:cs="Times New Roman"/>
          <w:szCs w:val="24"/>
          <w:lang w:eastAsia="en-PH"/>
        </w:rPr>
      </w:pPr>
    </w:p>
    <w:p w14:paraId="5DC8D211" w14:textId="7C2FC212" w:rsidR="00E952CE" w:rsidRPr="00546FBC" w:rsidRDefault="00E952CE" w:rsidP="00C24D39">
      <w:pPr>
        <w:rPr>
          <w:rFonts w:cs="Times New Roman"/>
          <w:szCs w:val="24"/>
          <w:lang w:eastAsia="en-PH"/>
        </w:rPr>
      </w:pPr>
    </w:p>
    <w:p w14:paraId="4F351BF5" w14:textId="437E63BD" w:rsidR="00E952CE" w:rsidRPr="00546FBC" w:rsidRDefault="00E952CE" w:rsidP="00C24D39">
      <w:pPr>
        <w:rPr>
          <w:rFonts w:cs="Times New Roman"/>
          <w:szCs w:val="24"/>
          <w:lang w:eastAsia="en-PH"/>
        </w:rPr>
      </w:pPr>
    </w:p>
    <w:p w14:paraId="62C52C6A" w14:textId="4145C7C8" w:rsidR="00E952CE" w:rsidRPr="00546FBC" w:rsidRDefault="00E952CE" w:rsidP="00C24D39">
      <w:pPr>
        <w:rPr>
          <w:rFonts w:cs="Times New Roman"/>
          <w:szCs w:val="24"/>
          <w:lang w:eastAsia="en-PH"/>
        </w:rPr>
      </w:pPr>
    </w:p>
    <w:p w14:paraId="2D0E255D" w14:textId="12BC353C" w:rsidR="00E952CE" w:rsidRPr="00546FBC" w:rsidRDefault="00E952CE" w:rsidP="00C24D39">
      <w:pPr>
        <w:rPr>
          <w:rFonts w:cs="Times New Roman"/>
          <w:szCs w:val="24"/>
          <w:lang w:eastAsia="en-PH"/>
        </w:rPr>
      </w:pPr>
    </w:p>
    <w:p w14:paraId="5952E71B" w14:textId="5C78EC5F" w:rsidR="00E952CE" w:rsidRPr="00546FBC" w:rsidRDefault="00E952CE" w:rsidP="00C24D39">
      <w:pPr>
        <w:rPr>
          <w:rFonts w:cs="Times New Roman"/>
          <w:szCs w:val="24"/>
          <w:lang w:eastAsia="en-PH"/>
        </w:rPr>
      </w:pPr>
    </w:p>
    <w:p w14:paraId="2610D221" w14:textId="6E59F8C1" w:rsidR="00E952CE" w:rsidRPr="00546FBC" w:rsidRDefault="00E952CE" w:rsidP="00C24D39">
      <w:pPr>
        <w:rPr>
          <w:rFonts w:cs="Times New Roman"/>
          <w:szCs w:val="24"/>
          <w:lang w:eastAsia="en-PH"/>
        </w:rPr>
      </w:pPr>
    </w:p>
    <w:p w14:paraId="0CA8E9DF" w14:textId="4720B6E6" w:rsidR="00E952CE" w:rsidRPr="00546FBC" w:rsidRDefault="00E952CE" w:rsidP="00C24D39">
      <w:pPr>
        <w:rPr>
          <w:rFonts w:cs="Times New Roman"/>
          <w:szCs w:val="24"/>
          <w:lang w:eastAsia="en-PH"/>
        </w:rPr>
      </w:pPr>
    </w:p>
    <w:p w14:paraId="4D1579CF" w14:textId="4BEED563" w:rsidR="00E952CE" w:rsidRPr="00546FBC" w:rsidRDefault="00E952CE" w:rsidP="00C24D39">
      <w:pPr>
        <w:rPr>
          <w:rFonts w:cs="Times New Roman"/>
          <w:szCs w:val="24"/>
          <w:lang w:eastAsia="en-PH"/>
        </w:rPr>
      </w:pPr>
    </w:p>
    <w:p w14:paraId="247D12FB" w14:textId="6D4DDCC1" w:rsidR="00E952CE" w:rsidRPr="00546FBC" w:rsidRDefault="00E952CE" w:rsidP="00C24D39">
      <w:pPr>
        <w:rPr>
          <w:rFonts w:cs="Times New Roman"/>
          <w:szCs w:val="24"/>
          <w:lang w:eastAsia="en-PH"/>
        </w:rPr>
      </w:pPr>
    </w:p>
    <w:p w14:paraId="5F1AD372" w14:textId="232E95A8" w:rsidR="00E952CE" w:rsidRPr="00546FBC" w:rsidRDefault="00E952CE" w:rsidP="00C24D39">
      <w:pPr>
        <w:rPr>
          <w:rFonts w:cs="Times New Roman"/>
          <w:szCs w:val="24"/>
          <w:lang w:eastAsia="en-PH"/>
        </w:rPr>
      </w:pPr>
    </w:p>
    <w:p w14:paraId="4D300E52" w14:textId="0E965741" w:rsidR="00E952CE" w:rsidRPr="00546FBC" w:rsidRDefault="00E952CE" w:rsidP="00C24D39">
      <w:pPr>
        <w:rPr>
          <w:rFonts w:cs="Times New Roman"/>
          <w:szCs w:val="24"/>
          <w:lang w:eastAsia="en-PH"/>
        </w:rPr>
      </w:pPr>
      <w:r w:rsidRPr="00546FBC">
        <w:rPr>
          <w:b w:val="0"/>
          <w:noProof/>
        </w:rPr>
        <w:lastRenderedPageBreak/>
        <w:drawing>
          <wp:anchor distT="0" distB="0" distL="114300" distR="114300" simplePos="0" relativeHeight="251972096" behindDoc="1" locked="0" layoutInCell="1" allowOverlap="1" wp14:anchorId="6BFEADEF" wp14:editId="0C9142D7">
            <wp:simplePos x="0" y="0"/>
            <wp:positionH relativeFrom="column">
              <wp:posOffset>452967</wp:posOffset>
            </wp:positionH>
            <wp:positionV relativeFrom="paragraph">
              <wp:posOffset>113242</wp:posOffset>
            </wp:positionV>
            <wp:extent cx="4572000" cy="4716992"/>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2000" cy="4716992"/>
                    </a:xfrm>
                    <a:prstGeom prst="rect">
                      <a:avLst/>
                    </a:prstGeom>
                    <a:noFill/>
                    <a:ln>
                      <a:noFill/>
                    </a:ln>
                  </pic:spPr>
                </pic:pic>
              </a:graphicData>
            </a:graphic>
          </wp:anchor>
        </w:drawing>
      </w:r>
    </w:p>
    <w:p w14:paraId="34A97140" w14:textId="1C3F875D" w:rsidR="00E952CE" w:rsidRPr="00546FBC" w:rsidRDefault="00E952CE" w:rsidP="00C24D39">
      <w:pPr>
        <w:rPr>
          <w:rFonts w:cs="Times New Roman"/>
          <w:szCs w:val="24"/>
          <w:lang w:eastAsia="en-PH"/>
        </w:rPr>
      </w:pPr>
    </w:p>
    <w:p w14:paraId="03D0B3EF" w14:textId="490434C0" w:rsidR="00E952CE" w:rsidRPr="00546FBC" w:rsidRDefault="00E952CE" w:rsidP="00C24D39">
      <w:pPr>
        <w:rPr>
          <w:rFonts w:cs="Times New Roman"/>
          <w:szCs w:val="24"/>
          <w:lang w:eastAsia="en-PH"/>
        </w:rPr>
      </w:pPr>
    </w:p>
    <w:p w14:paraId="4E23285A" w14:textId="178714B5" w:rsidR="00E952CE" w:rsidRPr="00546FBC" w:rsidRDefault="00E952CE" w:rsidP="00C24D39">
      <w:pPr>
        <w:rPr>
          <w:rFonts w:cs="Times New Roman"/>
          <w:szCs w:val="24"/>
          <w:lang w:eastAsia="en-PH"/>
        </w:rPr>
      </w:pPr>
    </w:p>
    <w:p w14:paraId="04C0E69D" w14:textId="135634D0" w:rsidR="00E952CE" w:rsidRPr="00546FBC" w:rsidRDefault="00E952CE" w:rsidP="00C24D39">
      <w:pPr>
        <w:rPr>
          <w:rFonts w:cs="Times New Roman"/>
          <w:szCs w:val="24"/>
          <w:lang w:eastAsia="en-PH"/>
        </w:rPr>
      </w:pPr>
    </w:p>
    <w:p w14:paraId="193EC336" w14:textId="0A76E55A" w:rsidR="00E952CE" w:rsidRPr="00546FBC" w:rsidRDefault="00E952CE" w:rsidP="00C24D39">
      <w:pPr>
        <w:rPr>
          <w:rFonts w:cs="Times New Roman"/>
          <w:szCs w:val="24"/>
          <w:lang w:eastAsia="en-PH"/>
        </w:rPr>
      </w:pPr>
    </w:p>
    <w:p w14:paraId="2D09C3E0" w14:textId="6AAC3147" w:rsidR="00E952CE" w:rsidRPr="00546FBC" w:rsidRDefault="00E952CE" w:rsidP="00C24D39">
      <w:pPr>
        <w:rPr>
          <w:rFonts w:cs="Times New Roman"/>
          <w:szCs w:val="24"/>
          <w:lang w:eastAsia="en-PH"/>
        </w:rPr>
      </w:pPr>
    </w:p>
    <w:p w14:paraId="6AEB66E1" w14:textId="341E5219" w:rsidR="00E952CE" w:rsidRPr="00546FBC" w:rsidRDefault="00E952CE" w:rsidP="00C24D39">
      <w:pPr>
        <w:rPr>
          <w:rFonts w:cs="Times New Roman"/>
          <w:szCs w:val="24"/>
          <w:lang w:eastAsia="en-PH"/>
        </w:rPr>
      </w:pPr>
    </w:p>
    <w:p w14:paraId="3D3BB0ED" w14:textId="35FF3D14" w:rsidR="00E952CE" w:rsidRPr="00546FBC" w:rsidRDefault="00E952CE" w:rsidP="00C24D39">
      <w:pPr>
        <w:rPr>
          <w:rFonts w:cs="Times New Roman"/>
          <w:szCs w:val="24"/>
          <w:lang w:eastAsia="en-PH"/>
        </w:rPr>
      </w:pPr>
    </w:p>
    <w:p w14:paraId="1BD6FEF6" w14:textId="1FBC3E8A" w:rsidR="00E952CE" w:rsidRPr="00546FBC" w:rsidRDefault="00E952CE" w:rsidP="00C24D39">
      <w:pPr>
        <w:rPr>
          <w:rFonts w:cs="Times New Roman"/>
          <w:szCs w:val="24"/>
          <w:lang w:eastAsia="en-PH"/>
        </w:rPr>
      </w:pPr>
    </w:p>
    <w:p w14:paraId="6FCAC3AA" w14:textId="50C1359C" w:rsidR="00E952CE" w:rsidRPr="00546FBC" w:rsidRDefault="00E952CE" w:rsidP="00C24D39">
      <w:pPr>
        <w:rPr>
          <w:rFonts w:cs="Times New Roman"/>
          <w:szCs w:val="24"/>
          <w:lang w:eastAsia="en-PH"/>
        </w:rPr>
      </w:pPr>
    </w:p>
    <w:p w14:paraId="1F328E65" w14:textId="7693730D" w:rsidR="00E952CE" w:rsidRPr="00546FBC" w:rsidRDefault="00E952CE" w:rsidP="00C24D39">
      <w:pPr>
        <w:rPr>
          <w:rFonts w:cs="Times New Roman"/>
          <w:szCs w:val="24"/>
          <w:lang w:eastAsia="en-PH"/>
        </w:rPr>
      </w:pPr>
    </w:p>
    <w:p w14:paraId="5CB47A2D" w14:textId="12BFF055" w:rsidR="00E952CE" w:rsidRPr="00546FBC" w:rsidRDefault="00E952CE" w:rsidP="00C24D39">
      <w:pPr>
        <w:rPr>
          <w:rFonts w:cs="Times New Roman"/>
          <w:szCs w:val="24"/>
          <w:lang w:eastAsia="en-PH"/>
        </w:rPr>
      </w:pPr>
    </w:p>
    <w:p w14:paraId="6873BA81" w14:textId="389E0233" w:rsidR="00E952CE" w:rsidRPr="00546FBC" w:rsidRDefault="00E952CE" w:rsidP="00C24D39">
      <w:pPr>
        <w:rPr>
          <w:rFonts w:cs="Times New Roman"/>
          <w:szCs w:val="24"/>
          <w:lang w:eastAsia="en-PH"/>
        </w:rPr>
      </w:pPr>
    </w:p>
    <w:p w14:paraId="20C7311A" w14:textId="12758AA7" w:rsidR="00E952CE" w:rsidRPr="00546FBC" w:rsidRDefault="00E952CE" w:rsidP="00C24D39">
      <w:pPr>
        <w:rPr>
          <w:rFonts w:cs="Times New Roman"/>
          <w:szCs w:val="24"/>
          <w:lang w:eastAsia="en-PH"/>
        </w:rPr>
      </w:pPr>
    </w:p>
    <w:p w14:paraId="4254D21A" w14:textId="4B0D1A71" w:rsidR="00E952CE" w:rsidRPr="00546FBC" w:rsidRDefault="00E952CE" w:rsidP="00C24D39">
      <w:pPr>
        <w:rPr>
          <w:rFonts w:cs="Times New Roman"/>
          <w:szCs w:val="24"/>
          <w:lang w:eastAsia="en-PH"/>
        </w:rPr>
      </w:pPr>
    </w:p>
    <w:p w14:paraId="50BC4993" w14:textId="625F7526" w:rsidR="00E952CE" w:rsidRPr="00546FBC" w:rsidRDefault="00E952CE" w:rsidP="00C24D39">
      <w:pPr>
        <w:rPr>
          <w:rFonts w:cs="Times New Roman"/>
          <w:szCs w:val="24"/>
          <w:lang w:eastAsia="en-PH"/>
        </w:rPr>
      </w:pPr>
    </w:p>
    <w:p w14:paraId="031E3077" w14:textId="3835E9CC" w:rsidR="00E952CE" w:rsidRPr="00546FBC" w:rsidRDefault="00E952CE" w:rsidP="00C24D39">
      <w:pPr>
        <w:rPr>
          <w:rFonts w:cs="Times New Roman"/>
          <w:szCs w:val="24"/>
          <w:lang w:eastAsia="en-PH"/>
        </w:rPr>
      </w:pPr>
    </w:p>
    <w:p w14:paraId="0757032B" w14:textId="30213AC0" w:rsidR="00E952CE" w:rsidRPr="00546FBC" w:rsidRDefault="00E952CE" w:rsidP="00C24D39">
      <w:pPr>
        <w:rPr>
          <w:rFonts w:cs="Times New Roman"/>
          <w:szCs w:val="24"/>
          <w:lang w:eastAsia="en-PH"/>
        </w:rPr>
      </w:pPr>
    </w:p>
    <w:p w14:paraId="05D79F16" w14:textId="3BFEBF79" w:rsidR="00E952CE" w:rsidRPr="00546FBC" w:rsidRDefault="00E952CE" w:rsidP="00C24D39">
      <w:pPr>
        <w:rPr>
          <w:rFonts w:cs="Times New Roman"/>
          <w:szCs w:val="24"/>
          <w:lang w:eastAsia="en-PH"/>
        </w:rPr>
      </w:pPr>
    </w:p>
    <w:p w14:paraId="37044C71" w14:textId="3AF54977" w:rsidR="00E952CE" w:rsidRPr="00546FBC" w:rsidRDefault="00E952CE" w:rsidP="00C24D39">
      <w:pPr>
        <w:rPr>
          <w:rFonts w:cs="Times New Roman"/>
          <w:szCs w:val="24"/>
          <w:lang w:eastAsia="en-PH"/>
        </w:rPr>
      </w:pPr>
    </w:p>
    <w:p w14:paraId="6F103FD5" w14:textId="5D6DB3E8" w:rsidR="00E952CE" w:rsidRPr="00546FBC" w:rsidRDefault="00E952CE" w:rsidP="00C24D39">
      <w:pPr>
        <w:rPr>
          <w:rFonts w:cs="Times New Roman"/>
          <w:szCs w:val="24"/>
          <w:lang w:eastAsia="en-PH"/>
        </w:rPr>
      </w:pPr>
    </w:p>
    <w:p w14:paraId="549BA9EA" w14:textId="72D25FA7" w:rsidR="00E952CE" w:rsidRPr="00546FBC" w:rsidRDefault="00E952CE" w:rsidP="00C24D39">
      <w:pPr>
        <w:rPr>
          <w:rFonts w:cs="Times New Roman"/>
          <w:szCs w:val="24"/>
          <w:lang w:eastAsia="en-PH"/>
        </w:rPr>
      </w:pPr>
    </w:p>
    <w:p w14:paraId="0BAC8E38" w14:textId="75D8BA41" w:rsidR="00E952CE" w:rsidRPr="00546FBC" w:rsidRDefault="00E952CE" w:rsidP="00C24D39">
      <w:pPr>
        <w:rPr>
          <w:rFonts w:cs="Times New Roman"/>
          <w:szCs w:val="24"/>
          <w:lang w:eastAsia="en-PH"/>
        </w:rPr>
      </w:pPr>
    </w:p>
    <w:p w14:paraId="166E4D7F" w14:textId="209FBA9C" w:rsidR="00E952CE" w:rsidRPr="00546FBC" w:rsidRDefault="00E952CE" w:rsidP="00C24D39">
      <w:pPr>
        <w:rPr>
          <w:rFonts w:cs="Times New Roman"/>
          <w:szCs w:val="24"/>
          <w:lang w:eastAsia="en-PH"/>
        </w:rPr>
      </w:pPr>
    </w:p>
    <w:p w14:paraId="2AC6B25D" w14:textId="23B55C66" w:rsidR="00E952CE" w:rsidRPr="00546FBC" w:rsidRDefault="00E952CE" w:rsidP="00C24D39">
      <w:pPr>
        <w:rPr>
          <w:rFonts w:cs="Times New Roman"/>
          <w:szCs w:val="24"/>
          <w:lang w:eastAsia="en-PH"/>
        </w:rPr>
      </w:pPr>
    </w:p>
    <w:p w14:paraId="7FA67AE2" w14:textId="30C53B65" w:rsidR="00E952CE" w:rsidRPr="00546FBC" w:rsidRDefault="00E952CE" w:rsidP="00C24D39">
      <w:pPr>
        <w:rPr>
          <w:rFonts w:cs="Times New Roman"/>
          <w:szCs w:val="24"/>
          <w:lang w:eastAsia="en-PH"/>
        </w:rPr>
      </w:pPr>
    </w:p>
    <w:p w14:paraId="19845EF2" w14:textId="77777777" w:rsidR="00E952CE" w:rsidRPr="00546FBC" w:rsidRDefault="00E952CE" w:rsidP="00C24D39">
      <w:pPr>
        <w:rPr>
          <w:rFonts w:cs="Times New Roman"/>
          <w:szCs w:val="24"/>
          <w:lang w:eastAsia="en-PH"/>
        </w:rPr>
      </w:pPr>
    </w:p>
    <w:p w14:paraId="6A120B9B" w14:textId="51542714" w:rsidR="00E952CE" w:rsidRPr="00546FBC" w:rsidRDefault="00E952CE" w:rsidP="00C24D39">
      <w:pPr>
        <w:rPr>
          <w:rFonts w:cs="Times New Roman"/>
          <w:szCs w:val="24"/>
          <w:lang w:eastAsia="en-PH"/>
        </w:rPr>
      </w:pPr>
    </w:p>
    <w:p w14:paraId="5F7EAAA0" w14:textId="381A9B08" w:rsidR="00E952CE" w:rsidRPr="00546FBC" w:rsidRDefault="00E952CE" w:rsidP="00E952CE">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75</w:t>
      </w:r>
      <w:r w:rsidRPr="00546FBC">
        <w:rPr>
          <w:rFonts w:cs="Times New Roman"/>
          <w:bCs/>
          <w:szCs w:val="24"/>
          <w:lang w:eastAsia="en-PH"/>
        </w:rPr>
        <w:t>: Activity Diagram of Search and View Quarantine of Quarantine Management Module Use Case</w:t>
      </w:r>
    </w:p>
    <w:p w14:paraId="246C0814" w14:textId="77777777" w:rsidR="00E952CE" w:rsidRPr="00546FBC" w:rsidRDefault="00E952CE" w:rsidP="00C24D39">
      <w:pPr>
        <w:rPr>
          <w:rFonts w:cs="Times New Roman"/>
          <w:szCs w:val="24"/>
          <w:lang w:eastAsia="en-PH"/>
        </w:rPr>
      </w:pPr>
    </w:p>
    <w:p w14:paraId="48F7F942" w14:textId="6C222FAB" w:rsidR="00C24D39" w:rsidRPr="00546FBC" w:rsidRDefault="00C24D39" w:rsidP="00C24D39">
      <w:pPr>
        <w:rPr>
          <w:rFonts w:cs="Times New Roman"/>
          <w:szCs w:val="24"/>
          <w:lang w:eastAsia="en-PH"/>
        </w:rPr>
      </w:pPr>
    </w:p>
    <w:p w14:paraId="768B9307" w14:textId="767917FF" w:rsidR="00C24D39" w:rsidRPr="00546FBC" w:rsidRDefault="00C24D39" w:rsidP="00C24D39">
      <w:pPr>
        <w:rPr>
          <w:rFonts w:cs="Times New Roman"/>
          <w:szCs w:val="24"/>
          <w:lang w:eastAsia="en-PH"/>
        </w:rPr>
      </w:pPr>
    </w:p>
    <w:p w14:paraId="1E9A840E" w14:textId="28C8CEA6" w:rsidR="00A2092D" w:rsidRPr="00546FBC" w:rsidRDefault="00A2092D" w:rsidP="00C24D39">
      <w:pPr>
        <w:rPr>
          <w:rFonts w:cs="Times New Roman"/>
          <w:szCs w:val="24"/>
          <w:lang w:eastAsia="en-PH"/>
        </w:rPr>
      </w:pPr>
    </w:p>
    <w:p w14:paraId="3AAC8DAC" w14:textId="08C3D162" w:rsidR="00A2092D" w:rsidRPr="00546FBC" w:rsidRDefault="00A2092D" w:rsidP="00C24D39">
      <w:pPr>
        <w:rPr>
          <w:rFonts w:cs="Times New Roman"/>
          <w:szCs w:val="24"/>
          <w:lang w:eastAsia="en-PH"/>
        </w:rPr>
      </w:pPr>
    </w:p>
    <w:p w14:paraId="5B446488" w14:textId="69D19DA1" w:rsidR="00A2092D" w:rsidRPr="00546FBC" w:rsidRDefault="00A2092D" w:rsidP="00C24D39">
      <w:pPr>
        <w:rPr>
          <w:rFonts w:cs="Times New Roman"/>
          <w:szCs w:val="24"/>
          <w:lang w:eastAsia="en-PH"/>
        </w:rPr>
      </w:pPr>
    </w:p>
    <w:p w14:paraId="29991CBB" w14:textId="71EFF358" w:rsidR="00A2092D" w:rsidRPr="00546FBC" w:rsidRDefault="00A2092D" w:rsidP="00C24D39">
      <w:pPr>
        <w:rPr>
          <w:rFonts w:cs="Times New Roman"/>
          <w:szCs w:val="24"/>
          <w:lang w:eastAsia="en-PH"/>
        </w:rPr>
      </w:pPr>
    </w:p>
    <w:p w14:paraId="1D5766C4" w14:textId="3D0E20FB" w:rsidR="00A2092D" w:rsidRPr="00546FBC" w:rsidRDefault="00A2092D" w:rsidP="00C24D39">
      <w:pPr>
        <w:rPr>
          <w:rFonts w:cs="Times New Roman"/>
          <w:szCs w:val="24"/>
          <w:lang w:eastAsia="en-PH"/>
        </w:rPr>
      </w:pPr>
    </w:p>
    <w:p w14:paraId="6214045D" w14:textId="34F8530E" w:rsidR="00A2092D" w:rsidRPr="00546FBC" w:rsidRDefault="00A2092D" w:rsidP="00C24D39">
      <w:pPr>
        <w:rPr>
          <w:rFonts w:cs="Times New Roman"/>
          <w:szCs w:val="24"/>
          <w:lang w:eastAsia="en-PH"/>
        </w:rPr>
      </w:pPr>
    </w:p>
    <w:p w14:paraId="35970FD0" w14:textId="7F465C3A" w:rsidR="00A2092D" w:rsidRPr="00546FBC" w:rsidRDefault="00A2092D" w:rsidP="00C24D39">
      <w:pPr>
        <w:rPr>
          <w:rFonts w:cs="Times New Roman"/>
          <w:szCs w:val="24"/>
          <w:lang w:eastAsia="en-PH"/>
        </w:rPr>
      </w:pPr>
    </w:p>
    <w:p w14:paraId="494D09B7" w14:textId="2B7A9A02" w:rsidR="00A2092D" w:rsidRPr="00546FBC" w:rsidRDefault="00A2092D" w:rsidP="00C24D39">
      <w:pPr>
        <w:rPr>
          <w:rFonts w:cs="Times New Roman"/>
          <w:szCs w:val="24"/>
          <w:lang w:eastAsia="en-PH"/>
        </w:rPr>
      </w:pPr>
    </w:p>
    <w:p w14:paraId="1973011E" w14:textId="6BFE8CD3" w:rsidR="00A2092D" w:rsidRPr="00546FBC" w:rsidRDefault="00A2092D" w:rsidP="00C24D39">
      <w:pPr>
        <w:rPr>
          <w:rFonts w:cs="Times New Roman"/>
          <w:szCs w:val="24"/>
          <w:lang w:eastAsia="en-PH"/>
        </w:rPr>
      </w:pPr>
    </w:p>
    <w:p w14:paraId="1F6D6BF2" w14:textId="43D2EEF7" w:rsidR="00A2092D" w:rsidRPr="00546FBC" w:rsidRDefault="00A2092D" w:rsidP="00C24D39">
      <w:pPr>
        <w:rPr>
          <w:rFonts w:cs="Times New Roman"/>
          <w:szCs w:val="24"/>
          <w:lang w:eastAsia="en-PH"/>
        </w:rPr>
      </w:pPr>
    </w:p>
    <w:p w14:paraId="0E266196" w14:textId="717A6186" w:rsidR="00A2092D" w:rsidRPr="00546FBC" w:rsidRDefault="00A2092D" w:rsidP="00C24D39">
      <w:pPr>
        <w:rPr>
          <w:rFonts w:cs="Times New Roman"/>
          <w:szCs w:val="24"/>
          <w:lang w:eastAsia="en-PH"/>
        </w:rPr>
      </w:pPr>
    </w:p>
    <w:p w14:paraId="7EFC4E0F" w14:textId="304B835F" w:rsidR="00A2092D" w:rsidRPr="00546FBC" w:rsidRDefault="00A2092D" w:rsidP="00C24D39">
      <w:pPr>
        <w:rPr>
          <w:rFonts w:cs="Times New Roman"/>
          <w:szCs w:val="24"/>
          <w:lang w:eastAsia="en-PH"/>
        </w:rPr>
      </w:pPr>
    </w:p>
    <w:p w14:paraId="5BFB98F8" w14:textId="5075C517" w:rsidR="00A2092D" w:rsidRPr="00546FBC" w:rsidRDefault="00A2092D" w:rsidP="00C24D39">
      <w:pPr>
        <w:rPr>
          <w:rFonts w:cs="Times New Roman"/>
          <w:szCs w:val="24"/>
          <w:lang w:eastAsia="en-PH"/>
        </w:rPr>
      </w:pPr>
      <w:r w:rsidRPr="00546FBC">
        <w:rPr>
          <w:b w:val="0"/>
          <w:noProof/>
        </w:rPr>
        <w:lastRenderedPageBreak/>
        <w:drawing>
          <wp:anchor distT="0" distB="0" distL="114300" distR="114300" simplePos="0" relativeHeight="251973120" behindDoc="1" locked="0" layoutInCell="1" allowOverlap="1" wp14:anchorId="194B4115" wp14:editId="3BBDE9DA">
            <wp:simplePos x="0" y="0"/>
            <wp:positionH relativeFrom="column">
              <wp:posOffset>571874</wp:posOffset>
            </wp:positionH>
            <wp:positionV relativeFrom="paragraph">
              <wp:posOffset>-4233</wp:posOffset>
            </wp:positionV>
            <wp:extent cx="4457700" cy="4731147"/>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3CE1A" w14:textId="77777777" w:rsidR="00A2092D" w:rsidRPr="00546FBC" w:rsidRDefault="00A2092D" w:rsidP="00A2092D">
      <w:pPr>
        <w:rPr>
          <w:rFonts w:cs="Times New Roman"/>
          <w:bCs/>
          <w:szCs w:val="24"/>
          <w:lang w:eastAsia="en-PH"/>
        </w:rPr>
      </w:pPr>
    </w:p>
    <w:p w14:paraId="5CCB26AA" w14:textId="77777777" w:rsidR="00A2092D" w:rsidRPr="00546FBC" w:rsidRDefault="00A2092D" w:rsidP="00A2092D">
      <w:pPr>
        <w:rPr>
          <w:rFonts w:cs="Times New Roman"/>
          <w:bCs/>
          <w:szCs w:val="24"/>
          <w:lang w:eastAsia="en-PH"/>
        </w:rPr>
      </w:pPr>
    </w:p>
    <w:p w14:paraId="5D0CCCEB" w14:textId="77777777" w:rsidR="00A2092D" w:rsidRPr="00546FBC" w:rsidRDefault="00A2092D" w:rsidP="00A2092D">
      <w:pPr>
        <w:rPr>
          <w:rFonts w:cs="Times New Roman"/>
          <w:bCs/>
          <w:szCs w:val="24"/>
          <w:lang w:eastAsia="en-PH"/>
        </w:rPr>
      </w:pPr>
    </w:p>
    <w:p w14:paraId="579615CD" w14:textId="77777777" w:rsidR="00A2092D" w:rsidRPr="00546FBC" w:rsidRDefault="00A2092D" w:rsidP="00A2092D">
      <w:pPr>
        <w:rPr>
          <w:rFonts w:cs="Times New Roman"/>
          <w:bCs/>
          <w:szCs w:val="24"/>
          <w:lang w:eastAsia="en-PH"/>
        </w:rPr>
      </w:pPr>
    </w:p>
    <w:p w14:paraId="2F241368" w14:textId="77777777" w:rsidR="00A2092D" w:rsidRPr="00546FBC" w:rsidRDefault="00A2092D" w:rsidP="00A2092D">
      <w:pPr>
        <w:rPr>
          <w:rFonts w:cs="Times New Roman"/>
          <w:bCs/>
          <w:szCs w:val="24"/>
          <w:lang w:eastAsia="en-PH"/>
        </w:rPr>
      </w:pPr>
    </w:p>
    <w:p w14:paraId="7F9D5FCF" w14:textId="77777777" w:rsidR="00A2092D" w:rsidRPr="00546FBC" w:rsidRDefault="00A2092D" w:rsidP="00A2092D">
      <w:pPr>
        <w:rPr>
          <w:rFonts w:cs="Times New Roman"/>
          <w:bCs/>
          <w:szCs w:val="24"/>
          <w:lang w:eastAsia="en-PH"/>
        </w:rPr>
      </w:pPr>
    </w:p>
    <w:p w14:paraId="456DEA75" w14:textId="77777777" w:rsidR="00A2092D" w:rsidRPr="00546FBC" w:rsidRDefault="00A2092D" w:rsidP="00A2092D">
      <w:pPr>
        <w:rPr>
          <w:rFonts w:cs="Times New Roman"/>
          <w:bCs/>
          <w:szCs w:val="24"/>
          <w:lang w:eastAsia="en-PH"/>
        </w:rPr>
      </w:pPr>
    </w:p>
    <w:p w14:paraId="3825A57A" w14:textId="77777777" w:rsidR="00A2092D" w:rsidRPr="00546FBC" w:rsidRDefault="00A2092D" w:rsidP="00A2092D">
      <w:pPr>
        <w:rPr>
          <w:rFonts w:cs="Times New Roman"/>
          <w:bCs/>
          <w:szCs w:val="24"/>
          <w:lang w:eastAsia="en-PH"/>
        </w:rPr>
      </w:pPr>
    </w:p>
    <w:p w14:paraId="0D471AAB" w14:textId="77777777" w:rsidR="00A2092D" w:rsidRPr="00546FBC" w:rsidRDefault="00A2092D" w:rsidP="00A2092D">
      <w:pPr>
        <w:rPr>
          <w:rFonts w:cs="Times New Roman"/>
          <w:bCs/>
          <w:szCs w:val="24"/>
          <w:lang w:eastAsia="en-PH"/>
        </w:rPr>
      </w:pPr>
    </w:p>
    <w:p w14:paraId="7A5025C6" w14:textId="77777777" w:rsidR="00A2092D" w:rsidRPr="00546FBC" w:rsidRDefault="00A2092D" w:rsidP="00A2092D">
      <w:pPr>
        <w:rPr>
          <w:rFonts w:cs="Times New Roman"/>
          <w:bCs/>
          <w:szCs w:val="24"/>
          <w:lang w:eastAsia="en-PH"/>
        </w:rPr>
      </w:pPr>
    </w:p>
    <w:p w14:paraId="2001DFF6" w14:textId="77777777" w:rsidR="00A2092D" w:rsidRPr="00546FBC" w:rsidRDefault="00A2092D" w:rsidP="00A2092D">
      <w:pPr>
        <w:rPr>
          <w:rFonts w:cs="Times New Roman"/>
          <w:bCs/>
          <w:szCs w:val="24"/>
          <w:lang w:eastAsia="en-PH"/>
        </w:rPr>
      </w:pPr>
    </w:p>
    <w:p w14:paraId="3D3C0509" w14:textId="77777777" w:rsidR="00A2092D" w:rsidRPr="00546FBC" w:rsidRDefault="00A2092D" w:rsidP="00A2092D">
      <w:pPr>
        <w:rPr>
          <w:rFonts w:cs="Times New Roman"/>
          <w:bCs/>
          <w:szCs w:val="24"/>
          <w:lang w:eastAsia="en-PH"/>
        </w:rPr>
      </w:pPr>
    </w:p>
    <w:p w14:paraId="2951D236" w14:textId="77777777" w:rsidR="00A2092D" w:rsidRPr="00546FBC" w:rsidRDefault="00A2092D" w:rsidP="00A2092D">
      <w:pPr>
        <w:rPr>
          <w:rFonts w:cs="Times New Roman"/>
          <w:bCs/>
          <w:szCs w:val="24"/>
          <w:lang w:eastAsia="en-PH"/>
        </w:rPr>
      </w:pPr>
    </w:p>
    <w:p w14:paraId="122A0750" w14:textId="77777777" w:rsidR="00A2092D" w:rsidRPr="00546FBC" w:rsidRDefault="00A2092D" w:rsidP="00A2092D">
      <w:pPr>
        <w:rPr>
          <w:rFonts w:cs="Times New Roman"/>
          <w:bCs/>
          <w:szCs w:val="24"/>
          <w:lang w:eastAsia="en-PH"/>
        </w:rPr>
      </w:pPr>
    </w:p>
    <w:p w14:paraId="207DCDA5" w14:textId="77777777" w:rsidR="00A2092D" w:rsidRPr="00546FBC" w:rsidRDefault="00A2092D" w:rsidP="00A2092D">
      <w:pPr>
        <w:rPr>
          <w:rFonts w:cs="Times New Roman"/>
          <w:bCs/>
          <w:szCs w:val="24"/>
          <w:lang w:eastAsia="en-PH"/>
        </w:rPr>
      </w:pPr>
    </w:p>
    <w:p w14:paraId="5C24E6FD" w14:textId="77777777" w:rsidR="00A2092D" w:rsidRPr="00546FBC" w:rsidRDefault="00A2092D" w:rsidP="00A2092D">
      <w:pPr>
        <w:rPr>
          <w:rFonts w:cs="Times New Roman"/>
          <w:bCs/>
          <w:szCs w:val="24"/>
          <w:lang w:eastAsia="en-PH"/>
        </w:rPr>
      </w:pPr>
    </w:p>
    <w:p w14:paraId="3A581620" w14:textId="77777777" w:rsidR="00A2092D" w:rsidRPr="00546FBC" w:rsidRDefault="00A2092D" w:rsidP="00A2092D">
      <w:pPr>
        <w:rPr>
          <w:rFonts w:cs="Times New Roman"/>
          <w:bCs/>
          <w:szCs w:val="24"/>
          <w:lang w:eastAsia="en-PH"/>
        </w:rPr>
      </w:pPr>
    </w:p>
    <w:p w14:paraId="4DBAFCF1" w14:textId="77777777" w:rsidR="00A2092D" w:rsidRPr="00546FBC" w:rsidRDefault="00A2092D" w:rsidP="00A2092D">
      <w:pPr>
        <w:rPr>
          <w:rFonts w:cs="Times New Roman"/>
          <w:bCs/>
          <w:szCs w:val="24"/>
          <w:lang w:eastAsia="en-PH"/>
        </w:rPr>
      </w:pPr>
    </w:p>
    <w:p w14:paraId="57183442" w14:textId="77777777" w:rsidR="00A2092D" w:rsidRPr="00546FBC" w:rsidRDefault="00A2092D" w:rsidP="00A2092D">
      <w:pPr>
        <w:rPr>
          <w:rFonts w:cs="Times New Roman"/>
          <w:bCs/>
          <w:szCs w:val="24"/>
          <w:lang w:eastAsia="en-PH"/>
        </w:rPr>
      </w:pPr>
    </w:p>
    <w:p w14:paraId="62B2F4A0" w14:textId="77777777" w:rsidR="00A2092D" w:rsidRPr="00546FBC" w:rsidRDefault="00A2092D" w:rsidP="00A2092D">
      <w:pPr>
        <w:rPr>
          <w:rFonts w:cs="Times New Roman"/>
          <w:bCs/>
          <w:szCs w:val="24"/>
          <w:lang w:eastAsia="en-PH"/>
        </w:rPr>
      </w:pPr>
    </w:p>
    <w:p w14:paraId="1A3631A0" w14:textId="77777777" w:rsidR="00A2092D" w:rsidRPr="00546FBC" w:rsidRDefault="00A2092D" w:rsidP="00A2092D">
      <w:pPr>
        <w:rPr>
          <w:rFonts w:cs="Times New Roman"/>
          <w:bCs/>
          <w:szCs w:val="24"/>
          <w:lang w:eastAsia="en-PH"/>
        </w:rPr>
      </w:pPr>
    </w:p>
    <w:p w14:paraId="114B1BB0" w14:textId="77777777" w:rsidR="00A2092D" w:rsidRPr="00546FBC" w:rsidRDefault="00A2092D" w:rsidP="00A2092D">
      <w:pPr>
        <w:rPr>
          <w:rFonts w:cs="Times New Roman"/>
          <w:bCs/>
          <w:szCs w:val="24"/>
          <w:lang w:eastAsia="en-PH"/>
        </w:rPr>
      </w:pPr>
    </w:p>
    <w:p w14:paraId="6FCB9C67" w14:textId="77777777" w:rsidR="00A2092D" w:rsidRPr="00546FBC" w:rsidRDefault="00A2092D" w:rsidP="00A2092D">
      <w:pPr>
        <w:rPr>
          <w:rFonts w:cs="Times New Roman"/>
          <w:bCs/>
          <w:szCs w:val="24"/>
          <w:lang w:eastAsia="en-PH"/>
        </w:rPr>
      </w:pPr>
    </w:p>
    <w:p w14:paraId="28DD0171" w14:textId="77777777" w:rsidR="00A2092D" w:rsidRPr="00546FBC" w:rsidRDefault="00A2092D" w:rsidP="00A2092D">
      <w:pPr>
        <w:rPr>
          <w:rFonts w:cs="Times New Roman"/>
          <w:bCs/>
          <w:szCs w:val="24"/>
          <w:lang w:eastAsia="en-PH"/>
        </w:rPr>
      </w:pPr>
    </w:p>
    <w:p w14:paraId="5E74F330" w14:textId="77777777" w:rsidR="00A2092D" w:rsidRPr="00546FBC" w:rsidRDefault="00A2092D" w:rsidP="00A2092D">
      <w:pPr>
        <w:rPr>
          <w:rFonts w:cs="Times New Roman"/>
          <w:bCs/>
          <w:szCs w:val="24"/>
          <w:lang w:eastAsia="en-PH"/>
        </w:rPr>
      </w:pPr>
    </w:p>
    <w:p w14:paraId="3D575022" w14:textId="77777777" w:rsidR="00A2092D" w:rsidRPr="00546FBC" w:rsidRDefault="00A2092D" w:rsidP="00A2092D">
      <w:pPr>
        <w:rPr>
          <w:rFonts w:cs="Times New Roman"/>
          <w:bCs/>
          <w:szCs w:val="24"/>
          <w:lang w:eastAsia="en-PH"/>
        </w:rPr>
      </w:pPr>
    </w:p>
    <w:p w14:paraId="5883EC7E" w14:textId="77777777" w:rsidR="00A2092D" w:rsidRPr="00546FBC" w:rsidRDefault="00A2092D" w:rsidP="00DE2139">
      <w:pPr>
        <w:jc w:val="both"/>
        <w:rPr>
          <w:rFonts w:cs="Times New Roman"/>
          <w:bCs/>
          <w:szCs w:val="24"/>
          <w:lang w:eastAsia="en-PH"/>
        </w:rPr>
      </w:pPr>
    </w:p>
    <w:p w14:paraId="599EB734" w14:textId="25F183E0" w:rsidR="00A2092D" w:rsidRPr="00546FBC" w:rsidRDefault="00A2092D" w:rsidP="00A2092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76</w:t>
      </w:r>
      <w:r w:rsidRPr="00546FBC">
        <w:rPr>
          <w:rFonts w:cs="Times New Roman"/>
          <w:bCs/>
          <w:szCs w:val="24"/>
          <w:lang w:eastAsia="en-PH"/>
        </w:rPr>
        <w:t>: Activity Diagram of Search and Update Quarantine of Quarantine Management Module Use Case</w:t>
      </w:r>
    </w:p>
    <w:p w14:paraId="4AC09847" w14:textId="77777777" w:rsidR="00A2092D" w:rsidRPr="00546FBC" w:rsidRDefault="00A2092D" w:rsidP="00C24D39">
      <w:pPr>
        <w:rPr>
          <w:rFonts w:cs="Times New Roman"/>
          <w:szCs w:val="24"/>
          <w:lang w:eastAsia="en-PH"/>
        </w:rPr>
      </w:pPr>
    </w:p>
    <w:p w14:paraId="4E49593E" w14:textId="6EF16CB2" w:rsidR="00C24D39" w:rsidRPr="00546FBC" w:rsidRDefault="00C24D39" w:rsidP="00C24D39">
      <w:pPr>
        <w:rPr>
          <w:rFonts w:cs="Times New Roman"/>
          <w:szCs w:val="24"/>
          <w:lang w:eastAsia="en-PH"/>
        </w:rPr>
      </w:pPr>
    </w:p>
    <w:p w14:paraId="3EE3EC50" w14:textId="4E13E5EA" w:rsidR="00C24D39" w:rsidRPr="00546FBC" w:rsidRDefault="00C24D39" w:rsidP="00C24D39">
      <w:pPr>
        <w:rPr>
          <w:rFonts w:cs="Times New Roman"/>
          <w:szCs w:val="24"/>
          <w:lang w:eastAsia="en-PH"/>
        </w:rPr>
      </w:pPr>
    </w:p>
    <w:p w14:paraId="6C682031" w14:textId="71A7DE00" w:rsidR="00DE2139" w:rsidRPr="00546FBC" w:rsidRDefault="00DE2139" w:rsidP="00C24D39">
      <w:pPr>
        <w:rPr>
          <w:rFonts w:cs="Times New Roman"/>
          <w:szCs w:val="24"/>
          <w:lang w:eastAsia="en-PH"/>
        </w:rPr>
      </w:pPr>
    </w:p>
    <w:p w14:paraId="4FFC9CE9" w14:textId="291C7AAD" w:rsidR="00DE2139" w:rsidRPr="00546FBC" w:rsidRDefault="00DE2139" w:rsidP="00C24D39">
      <w:pPr>
        <w:rPr>
          <w:rFonts w:cs="Times New Roman"/>
          <w:szCs w:val="24"/>
          <w:lang w:eastAsia="en-PH"/>
        </w:rPr>
      </w:pPr>
    </w:p>
    <w:p w14:paraId="449B0521" w14:textId="0A20AB5E" w:rsidR="00DE2139" w:rsidRPr="00546FBC" w:rsidRDefault="00DE2139" w:rsidP="00C24D39">
      <w:pPr>
        <w:rPr>
          <w:rFonts w:cs="Times New Roman"/>
          <w:szCs w:val="24"/>
          <w:lang w:eastAsia="en-PH"/>
        </w:rPr>
      </w:pPr>
    </w:p>
    <w:p w14:paraId="225AE99A" w14:textId="14C0721E" w:rsidR="00DE2139" w:rsidRPr="00546FBC" w:rsidRDefault="00DE2139" w:rsidP="00C24D39">
      <w:pPr>
        <w:rPr>
          <w:rFonts w:cs="Times New Roman"/>
          <w:szCs w:val="24"/>
          <w:lang w:eastAsia="en-PH"/>
        </w:rPr>
      </w:pPr>
    </w:p>
    <w:p w14:paraId="35E6B314" w14:textId="6E70D95C" w:rsidR="00DE2139" w:rsidRPr="00546FBC" w:rsidRDefault="00DE2139" w:rsidP="00C24D39">
      <w:pPr>
        <w:rPr>
          <w:rFonts w:cs="Times New Roman"/>
          <w:szCs w:val="24"/>
          <w:lang w:eastAsia="en-PH"/>
        </w:rPr>
      </w:pPr>
    </w:p>
    <w:p w14:paraId="7A4F891E" w14:textId="584C36EA" w:rsidR="00DE2139" w:rsidRPr="00546FBC" w:rsidRDefault="00DE2139" w:rsidP="00C24D39">
      <w:pPr>
        <w:rPr>
          <w:rFonts w:cs="Times New Roman"/>
          <w:szCs w:val="24"/>
          <w:lang w:eastAsia="en-PH"/>
        </w:rPr>
      </w:pPr>
    </w:p>
    <w:p w14:paraId="7EE381F3" w14:textId="78FD4A66" w:rsidR="00DE2139" w:rsidRPr="00546FBC" w:rsidRDefault="00DE2139" w:rsidP="00C24D39">
      <w:pPr>
        <w:rPr>
          <w:rFonts w:cs="Times New Roman"/>
          <w:szCs w:val="24"/>
          <w:lang w:eastAsia="en-PH"/>
        </w:rPr>
      </w:pPr>
    </w:p>
    <w:p w14:paraId="281C2677" w14:textId="5AFC5D00" w:rsidR="00DE2139" w:rsidRPr="00546FBC" w:rsidRDefault="00DE2139" w:rsidP="00C24D39">
      <w:pPr>
        <w:rPr>
          <w:rFonts w:cs="Times New Roman"/>
          <w:szCs w:val="24"/>
          <w:lang w:eastAsia="en-PH"/>
        </w:rPr>
      </w:pPr>
    </w:p>
    <w:p w14:paraId="1E88A491" w14:textId="7B1E00CD" w:rsidR="00DE2139" w:rsidRPr="00546FBC" w:rsidRDefault="00DE2139" w:rsidP="00C24D39">
      <w:pPr>
        <w:rPr>
          <w:rFonts w:cs="Times New Roman"/>
          <w:szCs w:val="24"/>
          <w:lang w:eastAsia="en-PH"/>
        </w:rPr>
      </w:pPr>
    </w:p>
    <w:p w14:paraId="4911A62B" w14:textId="45209677" w:rsidR="00DE2139" w:rsidRPr="00546FBC" w:rsidRDefault="00DE2139" w:rsidP="00C24D39">
      <w:pPr>
        <w:rPr>
          <w:rFonts w:cs="Times New Roman"/>
          <w:szCs w:val="24"/>
          <w:lang w:eastAsia="en-PH"/>
        </w:rPr>
      </w:pPr>
    </w:p>
    <w:p w14:paraId="0E391AB7" w14:textId="3FC29CE5" w:rsidR="00DE2139" w:rsidRPr="00546FBC" w:rsidRDefault="00DE2139" w:rsidP="00C24D39">
      <w:pPr>
        <w:rPr>
          <w:rFonts w:cs="Times New Roman"/>
          <w:szCs w:val="24"/>
          <w:lang w:eastAsia="en-PH"/>
        </w:rPr>
      </w:pPr>
    </w:p>
    <w:p w14:paraId="2809E2CC" w14:textId="1E4E6B47" w:rsidR="00DE2139" w:rsidRPr="00546FBC" w:rsidRDefault="00DE2139" w:rsidP="00C24D39">
      <w:pPr>
        <w:rPr>
          <w:rFonts w:cs="Times New Roman"/>
          <w:szCs w:val="24"/>
          <w:lang w:eastAsia="en-PH"/>
        </w:rPr>
      </w:pPr>
    </w:p>
    <w:p w14:paraId="41763AFD" w14:textId="6FC1DE97" w:rsidR="00DE2139" w:rsidRPr="00546FBC" w:rsidRDefault="00DE2139" w:rsidP="00C24D39">
      <w:pPr>
        <w:rPr>
          <w:rFonts w:cs="Times New Roman"/>
          <w:szCs w:val="24"/>
          <w:lang w:eastAsia="en-PH"/>
        </w:rPr>
      </w:pPr>
    </w:p>
    <w:p w14:paraId="7B852928" w14:textId="17FB7877" w:rsidR="00DE2139" w:rsidRPr="00546FBC" w:rsidRDefault="00DE2139" w:rsidP="00C24D39">
      <w:pPr>
        <w:rPr>
          <w:rFonts w:cs="Times New Roman"/>
          <w:szCs w:val="24"/>
          <w:lang w:eastAsia="en-PH"/>
        </w:rPr>
      </w:pPr>
      <w:r w:rsidRPr="00546FBC">
        <w:rPr>
          <w:b w:val="0"/>
          <w:noProof/>
        </w:rPr>
        <w:lastRenderedPageBreak/>
        <w:drawing>
          <wp:anchor distT="0" distB="0" distL="114300" distR="114300" simplePos="0" relativeHeight="251974144" behindDoc="1" locked="0" layoutInCell="1" allowOverlap="1" wp14:anchorId="66361FDA" wp14:editId="7FC12F6D">
            <wp:simplePos x="0" y="0"/>
            <wp:positionH relativeFrom="column">
              <wp:posOffset>571500</wp:posOffset>
            </wp:positionH>
            <wp:positionV relativeFrom="paragraph">
              <wp:posOffset>0</wp:posOffset>
            </wp:positionV>
            <wp:extent cx="4457700" cy="4731147"/>
            <wp:effectExtent l="0" t="0" r="0" b="0"/>
            <wp:wrapNone/>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1605A" w14:textId="7E8A3AB7" w:rsidR="00DE2139" w:rsidRPr="00546FBC" w:rsidRDefault="00DE2139" w:rsidP="00C24D39">
      <w:pPr>
        <w:rPr>
          <w:rFonts w:cs="Times New Roman"/>
          <w:szCs w:val="24"/>
          <w:lang w:eastAsia="en-PH"/>
        </w:rPr>
      </w:pPr>
    </w:p>
    <w:p w14:paraId="02B1189C" w14:textId="5F09CA6D" w:rsidR="00DE2139" w:rsidRPr="00546FBC" w:rsidRDefault="00DE2139" w:rsidP="00C24D39">
      <w:pPr>
        <w:rPr>
          <w:rFonts w:cs="Times New Roman"/>
          <w:szCs w:val="24"/>
          <w:lang w:eastAsia="en-PH"/>
        </w:rPr>
      </w:pPr>
    </w:p>
    <w:p w14:paraId="15A78DF4" w14:textId="57FD8668" w:rsidR="00DE2139" w:rsidRPr="00546FBC" w:rsidRDefault="00DE2139" w:rsidP="00C24D39">
      <w:pPr>
        <w:rPr>
          <w:rFonts w:cs="Times New Roman"/>
          <w:szCs w:val="24"/>
          <w:lang w:eastAsia="en-PH"/>
        </w:rPr>
      </w:pPr>
    </w:p>
    <w:p w14:paraId="341A2989" w14:textId="6AB839DE" w:rsidR="00DE2139" w:rsidRPr="00546FBC" w:rsidRDefault="00DE2139" w:rsidP="00C24D39">
      <w:pPr>
        <w:rPr>
          <w:rFonts w:cs="Times New Roman"/>
          <w:szCs w:val="24"/>
          <w:lang w:eastAsia="en-PH"/>
        </w:rPr>
      </w:pPr>
    </w:p>
    <w:p w14:paraId="3890F654" w14:textId="2C46D7F2" w:rsidR="00DE2139" w:rsidRPr="00546FBC" w:rsidRDefault="00DE2139" w:rsidP="00C24D39">
      <w:pPr>
        <w:rPr>
          <w:rFonts w:cs="Times New Roman"/>
          <w:szCs w:val="24"/>
          <w:lang w:eastAsia="en-PH"/>
        </w:rPr>
      </w:pPr>
    </w:p>
    <w:p w14:paraId="34D73A2D" w14:textId="364F548F" w:rsidR="00DE2139" w:rsidRPr="00546FBC" w:rsidRDefault="00DE2139" w:rsidP="00C24D39">
      <w:pPr>
        <w:rPr>
          <w:rFonts w:cs="Times New Roman"/>
          <w:szCs w:val="24"/>
          <w:lang w:eastAsia="en-PH"/>
        </w:rPr>
      </w:pPr>
    </w:p>
    <w:p w14:paraId="1C6BB071" w14:textId="0E40E302" w:rsidR="00DE2139" w:rsidRPr="00546FBC" w:rsidRDefault="00DE2139" w:rsidP="00C24D39">
      <w:pPr>
        <w:rPr>
          <w:rFonts w:cs="Times New Roman"/>
          <w:szCs w:val="24"/>
          <w:lang w:eastAsia="en-PH"/>
        </w:rPr>
      </w:pPr>
    </w:p>
    <w:p w14:paraId="6A517208" w14:textId="5190807C" w:rsidR="00DE2139" w:rsidRPr="00546FBC" w:rsidRDefault="00DE2139" w:rsidP="00C24D39">
      <w:pPr>
        <w:rPr>
          <w:rFonts w:cs="Times New Roman"/>
          <w:szCs w:val="24"/>
          <w:lang w:eastAsia="en-PH"/>
        </w:rPr>
      </w:pPr>
    </w:p>
    <w:p w14:paraId="2F9DFE3F" w14:textId="5B2F91A0" w:rsidR="00DE2139" w:rsidRPr="00546FBC" w:rsidRDefault="00DE2139" w:rsidP="00C24D39">
      <w:pPr>
        <w:rPr>
          <w:rFonts w:cs="Times New Roman"/>
          <w:szCs w:val="24"/>
          <w:lang w:eastAsia="en-PH"/>
        </w:rPr>
      </w:pPr>
    </w:p>
    <w:p w14:paraId="4AF27FB1" w14:textId="5419779A" w:rsidR="00DE2139" w:rsidRPr="00546FBC" w:rsidRDefault="00DE2139" w:rsidP="00C24D39">
      <w:pPr>
        <w:rPr>
          <w:rFonts w:cs="Times New Roman"/>
          <w:szCs w:val="24"/>
          <w:lang w:eastAsia="en-PH"/>
        </w:rPr>
      </w:pPr>
    </w:p>
    <w:p w14:paraId="700E21AA" w14:textId="692E64FA" w:rsidR="00DE2139" w:rsidRPr="00546FBC" w:rsidRDefault="00DE2139" w:rsidP="00C24D39">
      <w:pPr>
        <w:rPr>
          <w:rFonts w:cs="Times New Roman"/>
          <w:szCs w:val="24"/>
          <w:lang w:eastAsia="en-PH"/>
        </w:rPr>
      </w:pPr>
    </w:p>
    <w:p w14:paraId="33E4AC27" w14:textId="66AD2C22" w:rsidR="00DE2139" w:rsidRPr="00546FBC" w:rsidRDefault="00DE2139" w:rsidP="00C24D39">
      <w:pPr>
        <w:rPr>
          <w:rFonts w:cs="Times New Roman"/>
          <w:szCs w:val="24"/>
          <w:lang w:eastAsia="en-PH"/>
        </w:rPr>
      </w:pPr>
    </w:p>
    <w:p w14:paraId="1C82F7A2" w14:textId="6762CF2D" w:rsidR="00DE2139" w:rsidRPr="00546FBC" w:rsidRDefault="00DE2139" w:rsidP="00C24D39">
      <w:pPr>
        <w:rPr>
          <w:rFonts w:cs="Times New Roman"/>
          <w:szCs w:val="24"/>
          <w:lang w:eastAsia="en-PH"/>
        </w:rPr>
      </w:pPr>
    </w:p>
    <w:p w14:paraId="54B2DC92" w14:textId="6CC4A41A" w:rsidR="00DE2139" w:rsidRPr="00546FBC" w:rsidRDefault="00DE2139" w:rsidP="00C24D39">
      <w:pPr>
        <w:rPr>
          <w:rFonts w:cs="Times New Roman"/>
          <w:szCs w:val="24"/>
          <w:lang w:eastAsia="en-PH"/>
        </w:rPr>
      </w:pPr>
    </w:p>
    <w:p w14:paraId="4ED87C32" w14:textId="622162A7" w:rsidR="00DE2139" w:rsidRPr="00546FBC" w:rsidRDefault="00DE2139" w:rsidP="00C24D39">
      <w:pPr>
        <w:rPr>
          <w:rFonts w:cs="Times New Roman"/>
          <w:szCs w:val="24"/>
          <w:lang w:eastAsia="en-PH"/>
        </w:rPr>
      </w:pPr>
    </w:p>
    <w:p w14:paraId="35D28E5D" w14:textId="69AC5CA0" w:rsidR="00DE2139" w:rsidRPr="00546FBC" w:rsidRDefault="00DE2139" w:rsidP="00C24D39">
      <w:pPr>
        <w:rPr>
          <w:rFonts w:cs="Times New Roman"/>
          <w:szCs w:val="24"/>
          <w:lang w:eastAsia="en-PH"/>
        </w:rPr>
      </w:pPr>
    </w:p>
    <w:p w14:paraId="146A53F9" w14:textId="4E2435DF" w:rsidR="00DE2139" w:rsidRPr="00546FBC" w:rsidRDefault="00DE2139" w:rsidP="00C24D39">
      <w:pPr>
        <w:rPr>
          <w:rFonts w:cs="Times New Roman"/>
          <w:szCs w:val="24"/>
          <w:lang w:eastAsia="en-PH"/>
        </w:rPr>
      </w:pPr>
    </w:p>
    <w:p w14:paraId="5E33919D" w14:textId="7B66198F" w:rsidR="00DE2139" w:rsidRPr="00546FBC" w:rsidRDefault="00DE2139" w:rsidP="00C24D39">
      <w:pPr>
        <w:rPr>
          <w:rFonts w:cs="Times New Roman"/>
          <w:szCs w:val="24"/>
          <w:lang w:eastAsia="en-PH"/>
        </w:rPr>
      </w:pPr>
    </w:p>
    <w:p w14:paraId="16EF87E0" w14:textId="7E3C58D7" w:rsidR="00DE2139" w:rsidRPr="00546FBC" w:rsidRDefault="00DE2139" w:rsidP="00C24D39">
      <w:pPr>
        <w:rPr>
          <w:rFonts w:cs="Times New Roman"/>
          <w:szCs w:val="24"/>
          <w:lang w:eastAsia="en-PH"/>
        </w:rPr>
      </w:pPr>
    </w:p>
    <w:p w14:paraId="6C292058" w14:textId="00CAD412" w:rsidR="00DE2139" w:rsidRPr="00546FBC" w:rsidRDefault="00DE2139" w:rsidP="00C24D39">
      <w:pPr>
        <w:rPr>
          <w:rFonts w:cs="Times New Roman"/>
          <w:szCs w:val="24"/>
          <w:lang w:eastAsia="en-PH"/>
        </w:rPr>
      </w:pPr>
    </w:p>
    <w:p w14:paraId="00367303" w14:textId="43E6DD9B" w:rsidR="00DE2139" w:rsidRPr="00546FBC" w:rsidRDefault="00DE2139" w:rsidP="00C24D39">
      <w:pPr>
        <w:rPr>
          <w:rFonts w:cs="Times New Roman"/>
          <w:szCs w:val="24"/>
          <w:lang w:eastAsia="en-PH"/>
        </w:rPr>
      </w:pPr>
    </w:p>
    <w:p w14:paraId="0AD06C66" w14:textId="78DB2E0A" w:rsidR="00DE2139" w:rsidRPr="00546FBC" w:rsidRDefault="00DE2139" w:rsidP="00C24D39">
      <w:pPr>
        <w:rPr>
          <w:rFonts w:cs="Times New Roman"/>
          <w:szCs w:val="24"/>
          <w:lang w:eastAsia="en-PH"/>
        </w:rPr>
      </w:pPr>
    </w:p>
    <w:p w14:paraId="0B821D30" w14:textId="19A66F1D" w:rsidR="00DE2139" w:rsidRPr="00546FBC" w:rsidRDefault="00DE2139" w:rsidP="00C24D39">
      <w:pPr>
        <w:rPr>
          <w:rFonts w:cs="Times New Roman"/>
          <w:szCs w:val="24"/>
          <w:lang w:eastAsia="en-PH"/>
        </w:rPr>
      </w:pPr>
    </w:p>
    <w:p w14:paraId="2101799D" w14:textId="50A339DA" w:rsidR="00DE2139" w:rsidRPr="00546FBC" w:rsidRDefault="00DE2139" w:rsidP="00C24D39">
      <w:pPr>
        <w:rPr>
          <w:rFonts w:cs="Times New Roman"/>
          <w:szCs w:val="24"/>
          <w:lang w:eastAsia="en-PH"/>
        </w:rPr>
      </w:pPr>
    </w:p>
    <w:p w14:paraId="20EF346B" w14:textId="13BAA6A5" w:rsidR="00DE2139" w:rsidRPr="00546FBC" w:rsidRDefault="00DE2139" w:rsidP="00C24D39">
      <w:pPr>
        <w:rPr>
          <w:rFonts w:cs="Times New Roman"/>
          <w:szCs w:val="24"/>
          <w:lang w:eastAsia="en-PH"/>
        </w:rPr>
      </w:pPr>
    </w:p>
    <w:p w14:paraId="7A97BD23" w14:textId="77777777" w:rsidR="00DE2139" w:rsidRPr="00546FBC" w:rsidRDefault="00DE2139" w:rsidP="00C24D39">
      <w:pPr>
        <w:rPr>
          <w:rFonts w:cs="Times New Roman"/>
          <w:szCs w:val="24"/>
          <w:lang w:eastAsia="en-PH"/>
        </w:rPr>
      </w:pPr>
    </w:p>
    <w:p w14:paraId="250060C5" w14:textId="77777777" w:rsidR="00DE2139" w:rsidRPr="00546FBC" w:rsidRDefault="00DE2139" w:rsidP="00DE2139">
      <w:pPr>
        <w:jc w:val="both"/>
        <w:rPr>
          <w:rFonts w:cs="Times New Roman"/>
          <w:bCs/>
          <w:szCs w:val="24"/>
          <w:lang w:eastAsia="en-PH"/>
        </w:rPr>
      </w:pPr>
    </w:p>
    <w:p w14:paraId="1A8D1E11" w14:textId="33D69728" w:rsidR="00DE2139" w:rsidRPr="00546FBC" w:rsidRDefault="00DE2139" w:rsidP="00DE21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77</w:t>
      </w:r>
      <w:r w:rsidRPr="00546FBC">
        <w:rPr>
          <w:rFonts w:cs="Times New Roman"/>
          <w:bCs/>
          <w:szCs w:val="24"/>
          <w:lang w:eastAsia="en-PH"/>
        </w:rPr>
        <w:t>: Activity Diagram of Search and Remove Quarantine of Quarantine Management Module Use Case</w:t>
      </w:r>
    </w:p>
    <w:p w14:paraId="5DFE3005" w14:textId="46247F6A" w:rsidR="00C24D39" w:rsidRPr="00546FBC" w:rsidRDefault="00C24D39" w:rsidP="00C24D39">
      <w:pPr>
        <w:rPr>
          <w:rFonts w:cs="Times New Roman"/>
          <w:szCs w:val="24"/>
          <w:lang w:eastAsia="en-PH"/>
        </w:rPr>
      </w:pPr>
    </w:p>
    <w:p w14:paraId="0138DD7A" w14:textId="7D954E3C" w:rsidR="00C76086" w:rsidRPr="00546FBC" w:rsidRDefault="00C76086" w:rsidP="00C24D39">
      <w:pPr>
        <w:rPr>
          <w:rFonts w:cs="Times New Roman"/>
          <w:szCs w:val="24"/>
          <w:lang w:eastAsia="en-PH"/>
        </w:rPr>
      </w:pPr>
    </w:p>
    <w:p w14:paraId="63E7477C" w14:textId="3AAE56CF" w:rsidR="00C76086" w:rsidRPr="00546FBC" w:rsidRDefault="00C76086" w:rsidP="00C24D39">
      <w:pPr>
        <w:rPr>
          <w:rFonts w:cs="Times New Roman"/>
          <w:szCs w:val="24"/>
          <w:lang w:eastAsia="en-PH"/>
        </w:rPr>
      </w:pPr>
    </w:p>
    <w:p w14:paraId="4D451937" w14:textId="6EE540E6" w:rsidR="00C76086" w:rsidRPr="00546FBC" w:rsidRDefault="00C76086" w:rsidP="00C24D39">
      <w:pPr>
        <w:rPr>
          <w:rFonts w:cs="Times New Roman"/>
          <w:szCs w:val="24"/>
          <w:lang w:eastAsia="en-PH"/>
        </w:rPr>
      </w:pPr>
    </w:p>
    <w:p w14:paraId="6BF7A34D" w14:textId="1640A29B" w:rsidR="00C76086" w:rsidRPr="00546FBC" w:rsidRDefault="00C76086" w:rsidP="00C24D39">
      <w:pPr>
        <w:rPr>
          <w:rFonts w:cs="Times New Roman"/>
          <w:szCs w:val="24"/>
          <w:lang w:eastAsia="en-PH"/>
        </w:rPr>
      </w:pPr>
    </w:p>
    <w:p w14:paraId="48AAE1DC" w14:textId="5EA78EAF" w:rsidR="00C76086" w:rsidRPr="00546FBC" w:rsidRDefault="00C76086" w:rsidP="00C24D39">
      <w:pPr>
        <w:rPr>
          <w:rFonts w:cs="Times New Roman"/>
          <w:szCs w:val="24"/>
          <w:lang w:eastAsia="en-PH"/>
        </w:rPr>
      </w:pPr>
    </w:p>
    <w:p w14:paraId="5D19C0A4" w14:textId="40003117" w:rsidR="00C76086" w:rsidRPr="00546FBC" w:rsidRDefault="00C76086" w:rsidP="00C24D39">
      <w:pPr>
        <w:rPr>
          <w:rFonts w:cs="Times New Roman"/>
          <w:szCs w:val="24"/>
          <w:lang w:eastAsia="en-PH"/>
        </w:rPr>
      </w:pPr>
    </w:p>
    <w:p w14:paraId="62680D34" w14:textId="4CCF7987" w:rsidR="00C76086" w:rsidRPr="00546FBC" w:rsidRDefault="00C76086" w:rsidP="00C24D39">
      <w:pPr>
        <w:rPr>
          <w:rFonts w:cs="Times New Roman"/>
          <w:szCs w:val="24"/>
          <w:lang w:eastAsia="en-PH"/>
        </w:rPr>
      </w:pPr>
    </w:p>
    <w:p w14:paraId="4E7610A0" w14:textId="2268A923" w:rsidR="00C76086" w:rsidRPr="00546FBC" w:rsidRDefault="00C76086" w:rsidP="00C24D39">
      <w:pPr>
        <w:rPr>
          <w:rFonts w:cs="Times New Roman"/>
          <w:szCs w:val="24"/>
          <w:lang w:eastAsia="en-PH"/>
        </w:rPr>
      </w:pPr>
    </w:p>
    <w:p w14:paraId="242D637B" w14:textId="7C4E2F43" w:rsidR="00C76086" w:rsidRPr="00546FBC" w:rsidRDefault="00C76086" w:rsidP="00C24D39">
      <w:pPr>
        <w:rPr>
          <w:rFonts w:cs="Times New Roman"/>
          <w:szCs w:val="24"/>
          <w:lang w:eastAsia="en-PH"/>
        </w:rPr>
      </w:pPr>
    </w:p>
    <w:p w14:paraId="5E78056A" w14:textId="3D7498E3" w:rsidR="00C76086" w:rsidRPr="00546FBC" w:rsidRDefault="00C76086" w:rsidP="00C24D39">
      <w:pPr>
        <w:rPr>
          <w:rFonts w:cs="Times New Roman"/>
          <w:szCs w:val="24"/>
          <w:lang w:eastAsia="en-PH"/>
        </w:rPr>
      </w:pPr>
    </w:p>
    <w:p w14:paraId="3D1A0D17" w14:textId="2B74EFEB" w:rsidR="00C76086" w:rsidRPr="00546FBC" w:rsidRDefault="00C76086" w:rsidP="00C24D39">
      <w:pPr>
        <w:rPr>
          <w:rFonts w:cs="Times New Roman"/>
          <w:szCs w:val="24"/>
          <w:lang w:eastAsia="en-PH"/>
        </w:rPr>
      </w:pPr>
    </w:p>
    <w:p w14:paraId="4024C591" w14:textId="5DBC122F" w:rsidR="00C76086" w:rsidRPr="00546FBC" w:rsidRDefault="00C76086" w:rsidP="00C24D39">
      <w:pPr>
        <w:rPr>
          <w:rFonts w:cs="Times New Roman"/>
          <w:szCs w:val="24"/>
          <w:lang w:eastAsia="en-PH"/>
        </w:rPr>
      </w:pPr>
    </w:p>
    <w:p w14:paraId="13126BFE" w14:textId="44C5BDB9" w:rsidR="00C76086" w:rsidRPr="00546FBC" w:rsidRDefault="00C76086" w:rsidP="00C24D39">
      <w:pPr>
        <w:rPr>
          <w:rFonts w:cs="Times New Roman"/>
          <w:szCs w:val="24"/>
          <w:lang w:eastAsia="en-PH"/>
        </w:rPr>
      </w:pPr>
    </w:p>
    <w:p w14:paraId="710C42DD" w14:textId="7E6DFE42" w:rsidR="00C76086" w:rsidRPr="00546FBC" w:rsidRDefault="00C76086" w:rsidP="00C24D39">
      <w:pPr>
        <w:rPr>
          <w:rFonts w:cs="Times New Roman"/>
          <w:szCs w:val="24"/>
          <w:lang w:eastAsia="en-PH"/>
        </w:rPr>
      </w:pPr>
    </w:p>
    <w:p w14:paraId="5CC0326B" w14:textId="77777777" w:rsidR="00C76086" w:rsidRPr="00546FBC" w:rsidRDefault="00C76086" w:rsidP="00C24D39">
      <w:pPr>
        <w:rPr>
          <w:rFonts w:cs="Times New Roman"/>
          <w:szCs w:val="24"/>
          <w:lang w:eastAsia="en-PH"/>
        </w:rPr>
      </w:pPr>
    </w:p>
    <w:p w14:paraId="73EA0F2C" w14:textId="1BBA51F6"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Scheduling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5D1484" w:rsidRPr="00546FBC" w14:paraId="53C7F651" w14:textId="77777777" w:rsidTr="001E5884">
        <w:trPr>
          <w:trHeight w:val="362"/>
        </w:trPr>
        <w:tc>
          <w:tcPr>
            <w:tcW w:w="2322" w:type="dxa"/>
          </w:tcPr>
          <w:p w14:paraId="7A5A0335" w14:textId="77777777" w:rsidR="005D1484" w:rsidRPr="00546FBC" w:rsidRDefault="005D1484" w:rsidP="001E5884">
            <w:pPr>
              <w:spacing w:line="360" w:lineRule="auto"/>
              <w:rPr>
                <w:szCs w:val="24"/>
              </w:rPr>
            </w:pPr>
            <w:r w:rsidRPr="00546FBC">
              <w:rPr>
                <w:szCs w:val="24"/>
              </w:rPr>
              <w:t>Use Case</w:t>
            </w:r>
          </w:p>
        </w:tc>
        <w:tc>
          <w:tcPr>
            <w:tcW w:w="2948" w:type="dxa"/>
          </w:tcPr>
          <w:p w14:paraId="6A39F785" w14:textId="77777777" w:rsidR="005D1484" w:rsidRPr="00546FBC" w:rsidRDefault="005D1484" w:rsidP="001E5884">
            <w:pPr>
              <w:spacing w:line="360" w:lineRule="auto"/>
              <w:rPr>
                <w:szCs w:val="24"/>
              </w:rPr>
            </w:pPr>
            <w:r w:rsidRPr="00546FBC">
              <w:rPr>
                <w:szCs w:val="24"/>
              </w:rPr>
              <w:t>Description</w:t>
            </w:r>
          </w:p>
        </w:tc>
        <w:tc>
          <w:tcPr>
            <w:tcW w:w="2668" w:type="dxa"/>
          </w:tcPr>
          <w:p w14:paraId="4CD99F7A" w14:textId="77777777" w:rsidR="005D1484" w:rsidRPr="00546FBC" w:rsidRDefault="005D1484" w:rsidP="001E5884">
            <w:pPr>
              <w:spacing w:line="360" w:lineRule="auto"/>
              <w:rPr>
                <w:szCs w:val="24"/>
              </w:rPr>
            </w:pPr>
            <w:r w:rsidRPr="00546FBC">
              <w:t>User/Actor (Roles)</w:t>
            </w:r>
          </w:p>
        </w:tc>
      </w:tr>
      <w:tr w:rsidR="005D1484" w:rsidRPr="00546FBC" w14:paraId="23BD74CE" w14:textId="77777777" w:rsidTr="001E5884">
        <w:trPr>
          <w:trHeight w:val="1101"/>
        </w:trPr>
        <w:tc>
          <w:tcPr>
            <w:tcW w:w="2322" w:type="dxa"/>
          </w:tcPr>
          <w:p w14:paraId="280D118A" w14:textId="5E1F556D" w:rsidR="005D1484" w:rsidRPr="00546FBC" w:rsidRDefault="005D1484" w:rsidP="001E5884">
            <w:pPr>
              <w:spacing w:line="360" w:lineRule="auto"/>
              <w:jc w:val="both"/>
              <w:rPr>
                <w:b w:val="0"/>
                <w:bCs/>
                <w:szCs w:val="24"/>
              </w:rPr>
            </w:pPr>
            <w:r w:rsidRPr="00546FBC">
              <w:rPr>
                <w:b w:val="0"/>
                <w:bCs/>
                <w:szCs w:val="24"/>
              </w:rPr>
              <w:t xml:space="preserve">Search and </w:t>
            </w:r>
            <w:r w:rsidR="00876917" w:rsidRPr="00546FBC">
              <w:rPr>
                <w:b w:val="0"/>
                <w:bCs/>
                <w:szCs w:val="24"/>
              </w:rPr>
              <w:t>Confirm</w:t>
            </w:r>
            <w:r w:rsidRPr="00546FBC">
              <w:rPr>
                <w:b w:val="0"/>
                <w:bCs/>
                <w:szCs w:val="24"/>
              </w:rPr>
              <w:t xml:space="preserve"> Schedule</w:t>
            </w:r>
          </w:p>
        </w:tc>
        <w:tc>
          <w:tcPr>
            <w:tcW w:w="2948" w:type="dxa"/>
          </w:tcPr>
          <w:p w14:paraId="18669CB3" w14:textId="2A8B2C9C" w:rsidR="005D1484" w:rsidRPr="00546FBC" w:rsidRDefault="005D1484" w:rsidP="001E5884">
            <w:pPr>
              <w:spacing w:line="360" w:lineRule="auto"/>
              <w:jc w:val="both"/>
              <w:rPr>
                <w:b w:val="0"/>
                <w:bCs/>
                <w:szCs w:val="24"/>
              </w:rPr>
            </w:pPr>
            <w:r w:rsidRPr="00546FBC">
              <w:rPr>
                <w:b w:val="0"/>
                <w:bCs/>
                <w:szCs w:val="24"/>
              </w:rPr>
              <w:t xml:space="preserve">The user/actor searches for specific </w:t>
            </w:r>
            <w:r w:rsidR="00876917" w:rsidRPr="00546FBC">
              <w:rPr>
                <w:b w:val="0"/>
                <w:bCs/>
                <w:szCs w:val="24"/>
              </w:rPr>
              <w:t>schedule</w:t>
            </w:r>
            <w:r w:rsidRPr="00546FBC">
              <w:rPr>
                <w:b w:val="0"/>
                <w:bCs/>
                <w:szCs w:val="24"/>
              </w:rPr>
              <w:t xml:space="preserve"> details and selects </w:t>
            </w:r>
            <w:r w:rsidR="00876917" w:rsidRPr="00546FBC">
              <w:rPr>
                <w:b w:val="0"/>
                <w:bCs/>
                <w:szCs w:val="24"/>
              </w:rPr>
              <w:t xml:space="preserve">a schedule </w:t>
            </w:r>
            <w:r w:rsidRPr="00546FBC">
              <w:rPr>
                <w:b w:val="0"/>
                <w:bCs/>
                <w:szCs w:val="24"/>
              </w:rPr>
              <w:t xml:space="preserve">to </w:t>
            </w:r>
            <w:r w:rsidR="00C76FD0" w:rsidRPr="00546FBC">
              <w:rPr>
                <w:b w:val="0"/>
                <w:bCs/>
                <w:szCs w:val="24"/>
              </w:rPr>
              <w:t>confirm</w:t>
            </w:r>
            <w:r w:rsidRPr="00546FBC">
              <w:rPr>
                <w:b w:val="0"/>
                <w:bCs/>
                <w:szCs w:val="24"/>
              </w:rPr>
              <w:t>.</w:t>
            </w:r>
          </w:p>
        </w:tc>
        <w:tc>
          <w:tcPr>
            <w:tcW w:w="2668" w:type="dxa"/>
          </w:tcPr>
          <w:p w14:paraId="33963008" w14:textId="77777777" w:rsidR="005D1484" w:rsidRPr="00546FBC" w:rsidRDefault="005D1484" w:rsidP="001E5884">
            <w:pPr>
              <w:spacing w:line="360" w:lineRule="auto"/>
              <w:jc w:val="both"/>
              <w:rPr>
                <w:b w:val="0"/>
                <w:bCs/>
                <w:szCs w:val="24"/>
              </w:rPr>
            </w:pPr>
            <w:r w:rsidRPr="00546FBC">
              <w:rPr>
                <w:b w:val="0"/>
                <w:szCs w:val="24"/>
              </w:rPr>
              <w:t>Worker</w:t>
            </w:r>
          </w:p>
        </w:tc>
      </w:tr>
      <w:tr w:rsidR="00876917" w:rsidRPr="00546FBC" w14:paraId="2BFED2AB" w14:textId="77777777" w:rsidTr="001E5884">
        <w:trPr>
          <w:trHeight w:val="739"/>
        </w:trPr>
        <w:tc>
          <w:tcPr>
            <w:tcW w:w="2322" w:type="dxa"/>
          </w:tcPr>
          <w:p w14:paraId="3636CAC5" w14:textId="44B077AD" w:rsidR="00876917" w:rsidRPr="00546FBC" w:rsidRDefault="00876917" w:rsidP="00876917">
            <w:pPr>
              <w:spacing w:line="360" w:lineRule="auto"/>
              <w:jc w:val="both"/>
              <w:rPr>
                <w:b w:val="0"/>
                <w:bCs/>
                <w:szCs w:val="24"/>
              </w:rPr>
            </w:pPr>
            <w:r w:rsidRPr="00546FBC">
              <w:rPr>
                <w:b w:val="0"/>
                <w:bCs/>
                <w:szCs w:val="24"/>
              </w:rPr>
              <w:t>Search and View Schedule</w:t>
            </w:r>
          </w:p>
        </w:tc>
        <w:tc>
          <w:tcPr>
            <w:tcW w:w="2948" w:type="dxa"/>
          </w:tcPr>
          <w:p w14:paraId="6F0DA96D" w14:textId="78308E01" w:rsidR="00876917" w:rsidRPr="00546FBC" w:rsidRDefault="00876917" w:rsidP="00876917">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schedule</w:t>
            </w:r>
            <w:r w:rsidRPr="00546FBC">
              <w:rPr>
                <w:b w:val="0"/>
                <w:bCs/>
                <w:szCs w:val="24"/>
              </w:rPr>
              <w:t xml:space="preserve"> and view details.</w:t>
            </w:r>
          </w:p>
        </w:tc>
        <w:tc>
          <w:tcPr>
            <w:tcW w:w="2668" w:type="dxa"/>
          </w:tcPr>
          <w:p w14:paraId="7A29ADD6" w14:textId="5AD57A4E" w:rsidR="00876917" w:rsidRPr="00546FBC" w:rsidRDefault="00427E00" w:rsidP="00876917">
            <w:pPr>
              <w:spacing w:line="360" w:lineRule="auto"/>
              <w:contextualSpacing/>
              <w:jc w:val="both"/>
              <w:rPr>
                <w:b w:val="0"/>
                <w:bCs/>
                <w:szCs w:val="24"/>
              </w:rPr>
            </w:pPr>
            <w:r w:rsidRPr="00546FBC">
              <w:rPr>
                <w:b w:val="0"/>
                <w:szCs w:val="24"/>
              </w:rPr>
              <w:t xml:space="preserve">Owner, </w:t>
            </w:r>
            <w:r w:rsidR="00876917" w:rsidRPr="00546FBC">
              <w:rPr>
                <w:b w:val="0"/>
                <w:szCs w:val="24"/>
              </w:rPr>
              <w:t>Veterinarian</w:t>
            </w:r>
            <w:r w:rsidRPr="00546FBC">
              <w:rPr>
                <w:b w:val="0"/>
                <w:szCs w:val="24"/>
              </w:rPr>
              <w:t>,</w:t>
            </w:r>
            <w:r w:rsidR="00876917" w:rsidRPr="00546FBC">
              <w:rPr>
                <w:b w:val="0"/>
                <w:szCs w:val="24"/>
              </w:rPr>
              <w:t xml:space="preserve"> and Worker</w:t>
            </w:r>
          </w:p>
        </w:tc>
      </w:tr>
    </w:tbl>
    <w:p w14:paraId="585266A0" w14:textId="77777777" w:rsidR="00C24D39" w:rsidRPr="00546FBC" w:rsidRDefault="00C24D39" w:rsidP="00C24D39">
      <w:pPr>
        <w:rPr>
          <w:rFonts w:cs="Times New Roman"/>
          <w:szCs w:val="24"/>
          <w:lang w:eastAsia="en-PH"/>
        </w:rPr>
      </w:pPr>
    </w:p>
    <w:p w14:paraId="6C37E2F0" w14:textId="5B0D2FF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18</w:t>
      </w:r>
      <w:r w:rsidRPr="00546FBC">
        <w:rPr>
          <w:rFonts w:cs="Times New Roman"/>
          <w:bCs/>
          <w:szCs w:val="24"/>
          <w:lang w:eastAsia="en-PH"/>
        </w:rPr>
        <w:t xml:space="preserve">: Event Decomposition of </w:t>
      </w:r>
      <w:r w:rsidR="00427E00" w:rsidRPr="00546FBC">
        <w:rPr>
          <w:rFonts w:cs="Times New Roman"/>
          <w:bCs/>
          <w:szCs w:val="24"/>
          <w:lang w:eastAsia="en-PH"/>
        </w:rPr>
        <w:t>Scheduling Management Module</w:t>
      </w:r>
    </w:p>
    <w:p w14:paraId="1BF81E5F" w14:textId="18B1F2D6" w:rsidR="00C24D39" w:rsidRPr="00546FBC" w:rsidRDefault="00C24D39" w:rsidP="00C24D39">
      <w:pPr>
        <w:tabs>
          <w:tab w:val="left" w:pos="3860"/>
          <w:tab w:val="center" w:pos="4320"/>
        </w:tabs>
        <w:rPr>
          <w:rFonts w:cs="Times New Roman"/>
          <w:bCs/>
          <w:szCs w:val="24"/>
          <w:lang w:eastAsia="en-PH"/>
        </w:rPr>
      </w:pPr>
    </w:p>
    <w:p w14:paraId="7DBDCACA" w14:textId="5EB07BBD"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44A67221" wp14:editId="4B7A2574">
            <wp:extent cx="4724400" cy="29200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48">
                      <a:extLst>
                        <a:ext uri="{28A0092B-C50C-407E-A947-70E740481C1C}">
                          <a14:useLocalDpi xmlns:a14="http://schemas.microsoft.com/office/drawing/2010/main" val="0"/>
                        </a:ext>
                      </a:extLst>
                    </a:blip>
                    <a:stretch>
                      <a:fillRect/>
                    </a:stretch>
                  </pic:blipFill>
                  <pic:spPr>
                    <a:xfrm>
                      <a:off x="0" y="0"/>
                      <a:ext cx="4736835" cy="2927768"/>
                    </a:xfrm>
                    <a:prstGeom prst="rect">
                      <a:avLst/>
                    </a:prstGeom>
                  </pic:spPr>
                </pic:pic>
              </a:graphicData>
            </a:graphic>
          </wp:inline>
        </w:drawing>
      </w:r>
    </w:p>
    <w:p w14:paraId="3387DEE0" w14:textId="7E7E005A" w:rsidR="00C24D39" w:rsidRPr="00546FBC" w:rsidRDefault="00C24D39" w:rsidP="00C24D39">
      <w:pPr>
        <w:tabs>
          <w:tab w:val="left" w:pos="3860"/>
          <w:tab w:val="center" w:pos="4320"/>
        </w:tabs>
        <w:rPr>
          <w:rFonts w:cs="Times New Roman"/>
          <w:bCs/>
          <w:szCs w:val="24"/>
          <w:lang w:eastAsia="en-PH"/>
        </w:rPr>
      </w:pPr>
    </w:p>
    <w:p w14:paraId="28E0B79B" w14:textId="43D03AF8" w:rsidR="00427E00" w:rsidRPr="00546FBC" w:rsidRDefault="00427E00" w:rsidP="00427E00">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78</w:t>
      </w:r>
      <w:r w:rsidRPr="00546FBC">
        <w:rPr>
          <w:rFonts w:cs="Times New Roman"/>
          <w:bCs/>
          <w:szCs w:val="24"/>
          <w:lang w:eastAsia="en-PH"/>
        </w:rPr>
        <w:t xml:space="preserve">: Use Case Diagram involving the Owner, Veterinarian, and Worker of Piggery Management System of </w:t>
      </w:r>
      <w:r w:rsidR="006E50D2" w:rsidRPr="00546FBC">
        <w:rPr>
          <w:rFonts w:cs="Times New Roman"/>
          <w:bCs/>
          <w:szCs w:val="24"/>
          <w:lang w:eastAsia="en-PH"/>
        </w:rPr>
        <w:t>Schedule</w:t>
      </w:r>
      <w:r w:rsidRPr="00546FBC">
        <w:rPr>
          <w:rFonts w:cs="Times New Roman"/>
          <w:bCs/>
          <w:szCs w:val="24"/>
          <w:lang w:eastAsia="en-PH"/>
        </w:rPr>
        <w:t xml:space="preserve"> Management Module</w:t>
      </w:r>
    </w:p>
    <w:p w14:paraId="16933AD0" w14:textId="77777777" w:rsidR="00C24D39" w:rsidRPr="00546FBC" w:rsidRDefault="00C24D39" w:rsidP="00C24D39">
      <w:pPr>
        <w:rPr>
          <w:rFonts w:cs="Times New Roman"/>
          <w:bCs/>
          <w:szCs w:val="24"/>
          <w:lang w:eastAsia="en-PH"/>
        </w:rPr>
      </w:pPr>
    </w:p>
    <w:p w14:paraId="29440977" w14:textId="77777777" w:rsidR="00C24D39" w:rsidRPr="00546FBC" w:rsidRDefault="00C24D39" w:rsidP="00C24D39">
      <w:pPr>
        <w:rPr>
          <w:rFonts w:cs="Times New Roman"/>
          <w:bCs/>
          <w:szCs w:val="24"/>
          <w:lang w:eastAsia="en-PH"/>
        </w:rPr>
      </w:pPr>
    </w:p>
    <w:p w14:paraId="2DD96028" w14:textId="77777777" w:rsidR="00C24D39" w:rsidRPr="00546FBC" w:rsidRDefault="00C24D39" w:rsidP="00C24D39">
      <w:pPr>
        <w:rPr>
          <w:rFonts w:cs="Times New Roman"/>
          <w:szCs w:val="24"/>
          <w:lang w:eastAsia="en-PH"/>
        </w:rPr>
      </w:pPr>
    </w:p>
    <w:p w14:paraId="42E079C0" w14:textId="77777777" w:rsidR="00C24D39" w:rsidRPr="00546FBC" w:rsidRDefault="00C24D39" w:rsidP="00C24D39">
      <w:pPr>
        <w:tabs>
          <w:tab w:val="left" w:pos="3860"/>
          <w:tab w:val="center" w:pos="4320"/>
        </w:tabs>
        <w:rPr>
          <w:rFonts w:cs="Times New Roman"/>
          <w:bCs/>
          <w:szCs w:val="24"/>
          <w:lang w:eastAsia="en-PH"/>
        </w:rPr>
      </w:pPr>
    </w:p>
    <w:p w14:paraId="08CF06A1" w14:textId="77777777" w:rsidR="00C24D39" w:rsidRPr="00546FBC" w:rsidRDefault="00C24D39" w:rsidP="00C24D39">
      <w:pPr>
        <w:jc w:val="both"/>
        <w:rPr>
          <w:rFonts w:cs="Times New Roman"/>
          <w:szCs w:val="24"/>
          <w:lang w:eastAsia="en-PH"/>
        </w:rPr>
      </w:pPr>
    </w:p>
    <w:p w14:paraId="2C2BA367" w14:textId="77777777" w:rsidR="00C24D39" w:rsidRPr="00546FBC" w:rsidRDefault="00C24D39" w:rsidP="00C24D39">
      <w:pPr>
        <w:jc w:val="both"/>
        <w:rPr>
          <w:rFonts w:cs="Times New Roman"/>
          <w:szCs w:val="24"/>
          <w:lang w:eastAsia="en-PH"/>
        </w:rPr>
      </w:pPr>
    </w:p>
    <w:p w14:paraId="271594F2" w14:textId="77777777" w:rsidR="00C24D39" w:rsidRPr="00546FBC" w:rsidRDefault="00C24D39" w:rsidP="00C24D39">
      <w:pPr>
        <w:jc w:val="both"/>
        <w:rPr>
          <w:rFonts w:cs="Times New Roman"/>
          <w:szCs w:val="24"/>
          <w:lang w:eastAsia="en-PH"/>
        </w:rPr>
      </w:pPr>
    </w:p>
    <w:p w14:paraId="569DC8CB" w14:textId="0D2D2555" w:rsidR="004E68B8" w:rsidRPr="00546FBC" w:rsidRDefault="004E68B8" w:rsidP="00F403E4">
      <w:pPr>
        <w:jc w:val="both"/>
        <w:rPr>
          <w:rFonts w:cs="Times New Roman"/>
          <w:szCs w:val="24"/>
          <w:lang w:eastAsia="en-PH"/>
        </w:rPr>
      </w:pPr>
    </w:p>
    <w:p w14:paraId="17FDEF5E" w14:textId="63CD4F2A" w:rsidR="0031226E" w:rsidRPr="00546FBC" w:rsidRDefault="0031226E" w:rsidP="00F403E4">
      <w:pPr>
        <w:jc w:val="both"/>
        <w:rPr>
          <w:rFonts w:cs="Times New Roman"/>
          <w:szCs w:val="24"/>
          <w:lang w:eastAsia="en-PH"/>
        </w:rPr>
      </w:pPr>
    </w:p>
    <w:p w14:paraId="5662D912" w14:textId="77777777" w:rsidR="00880E68" w:rsidRPr="00546FBC" w:rsidRDefault="00880E68" w:rsidP="00F403E4">
      <w:pPr>
        <w:jc w:val="both"/>
        <w:rPr>
          <w:rFonts w:cs="Times New Roman"/>
          <w:szCs w:val="24"/>
          <w:lang w:eastAsia="en-PH"/>
        </w:rPr>
      </w:pPr>
    </w:p>
    <w:p w14:paraId="1D13801F" w14:textId="4B3AE461" w:rsidR="004E68B8" w:rsidRPr="00546FBC" w:rsidRDefault="008116C4" w:rsidP="009E7575">
      <w:pPr>
        <w:rPr>
          <w:rFonts w:cs="Times New Roman"/>
          <w:szCs w:val="24"/>
          <w:lang w:eastAsia="en-PH"/>
        </w:rPr>
      </w:pPr>
      <w:r w:rsidRPr="00546FBC">
        <w:rPr>
          <w:b w:val="0"/>
          <w:noProof/>
        </w:rPr>
        <w:lastRenderedPageBreak/>
        <w:drawing>
          <wp:anchor distT="0" distB="0" distL="114300" distR="114300" simplePos="0" relativeHeight="251977216" behindDoc="1" locked="0" layoutInCell="1" allowOverlap="1" wp14:anchorId="313B3651" wp14:editId="314563A2">
            <wp:simplePos x="0" y="0"/>
            <wp:positionH relativeFrom="column">
              <wp:posOffset>524510</wp:posOffset>
            </wp:positionH>
            <wp:positionV relativeFrom="paragraph">
              <wp:posOffset>0</wp:posOffset>
            </wp:positionV>
            <wp:extent cx="4542251" cy="4686300"/>
            <wp:effectExtent l="0" t="0" r="0" b="0"/>
            <wp:wrapNone/>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4225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0274F" w14:textId="79A50843" w:rsidR="004E68B8" w:rsidRPr="00546FBC" w:rsidRDefault="004E68B8" w:rsidP="009E7575">
      <w:pPr>
        <w:rPr>
          <w:rFonts w:cs="Times New Roman"/>
          <w:szCs w:val="24"/>
          <w:lang w:eastAsia="en-PH"/>
        </w:rPr>
      </w:pPr>
    </w:p>
    <w:p w14:paraId="4842926D" w14:textId="77777777" w:rsidR="004E68B8" w:rsidRPr="00546FBC" w:rsidRDefault="004E68B8" w:rsidP="009E7575">
      <w:pPr>
        <w:rPr>
          <w:rFonts w:cs="Times New Roman"/>
          <w:szCs w:val="24"/>
          <w:lang w:eastAsia="en-PH"/>
        </w:rPr>
      </w:pPr>
    </w:p>
    <w:p w14:paraId="19BA8F9F" w14:textId="77777777" w:rsidR="004E68B8" w:rsidRPr="00546FBC" w:rsidRDefault="004E68B8" w:rsidP="009E7575">
      <w:pPr>
        <w:rPr>
          <w:rFonts w:cs="Times New Roman"/>
          <w:szCs w:val="24"/>
          <w:lang w:eastAsia="en-PH"/>
        </w:rPr>
      </w:pPr>
    </w:p>
    <w:p w14:paraId="049D3A63" w14:textId="77777777" w:rsidR="004E68B8" w:rsidRPr="00546FBC" w:rsidRDefault="004E68B8" w:rsidP="009E7575">
      <w:pPr>
        <w:rPr>
          <w:rFonts w:cs="Times New Roman"/>
          <w:szCs w:val="24"/>
          <w:lang w:eastAsia="en-PH"/>
        </w:rPr>
      </w:pPr>
    </w:p>
    <w:p w14:paraId="02AADBE2" w14:textId="77777777" w:rsidR="004E68B8" w:rsidRPr="00546FBC" w:rsidRDefault="004E68B8" w:rsidP="009E7575">
      <w:pPr>
        <w:rPr>
          <w:rFonts w:cs="Times New Roman"/>
          <w:szCs w:val="24"/>
          <w:lang w:eastAsia="en-PH"/>
        </w:rPr>
      </w:pPr>
    </w:p>
    <w:p w14:paraId="05E719C1" w14:textId="77777777" w:rsidR="004E68B8" w:rsidRPr="00546FBC" w:rsidRDefault="004E68B8" w:rsidP="009E7575">
      <w:pPr>
        <w:rPr>
          <w:rFonts w:cs="Times New Roman"/>
          <w:szCs w:val="24"/>
          <w:lang w:eastAsia="en-PH"/>
        </w:rPr>
      </w:pPr>
    </w:p>
    <w:p w14:paraId="0CFA9F95" w14:textId="77777777" w:rsidR="004E68B8" w:rsidRPr="00546FBC" w:rsidRDefault="004E68B8" w:rsidP="009E7575">
      <w:pPr>
        <w:rPr>
          <w:rFonts w:cs="Times New Roman"/>
          <w:szCs w:val="24"/>
          <w:lang w:eastAsia="en-PH"/>
        </w:rPr>
      </w:pPr>
    </w:p>
    <w:p w14:paraId="05FCCC5C" w14:textId="77777777" w:rsidR="004E68B8" w:rsidRPr="00546FBC" w:rsidRDefault="004E68B8" w:rsidP="009E7575">
      <w:pPr>
        <w:rPr>
          <w:rFonts w:cs="Times New Roman"/>
          <w:szCs w:val="24"/>
          <w:lang w:eastAsia="en-PH"/>
        </w:rPr>
      </w:pPr>
    </w:p>
    <w:p w14:paraId="6CA4BD58" w14:textId="77777777" w:rsidR="004E68B8" w:rsidRPr="00546FBC" w:rsidRDefault="004E68B8" w:rsidP="009E7575">
      <w:pPr>
        <w:rPr>
          <w:rFonts w:cs="Times New Roman"/>
          <w:szCs w:val="24"/>
          <w:lang w:eastAsia="en-PH"/>
        </w:rPr>
      </w:pPr>
    </w:p>
    <w:p w14:paraId="453F4E40" w14:textId="77777777" w:rsidR="004E68B8" w:rsidRPr="00546FBC" w:rsidRDefault="004E68B8" w:rsidP="009E7575">
      <w:pPr>
        <w:rPr>
          <w:rFonts w:cs="Times New Roman"/>
          <w:szCs w:val="24"/>
          <w:lang w:eastAsia="en-PH"/>
        </w:rPr>
      </w:pPr>
    </w:p>
    <w:p w14:paraId="14A0AB05" w14:textId="77777777" w:rsidR="004E68B8" w:rsidRPr="00546FBC" w:rsidRDefault="004E68B8" w:rsidP="009E7575">
      <w:pPr>
        <w:rPr>
          <w:rFonts w:cs="Times New Roman"/>
          <w:szCs w:val="24"/>
          <w:lang w:eastAsia="en-PH"/>
        </w:rPr>
      </w:pPr>
    </w:p>
    <w:p w14:paraId="573ACD56" w14:textId="77777777" w:rsidR="004E68B8" w:rsidRPr="00546FBC" w:rsidRDefault="004E68B8" w:rsidP="009E7575">
      <w:pPr>
        <w:rPr>
          <w:rFonts w:cs="Times New Roman"/>
          <w:szCs w:val="24"/>
          <w:lang w:eastAsia="en-PH"/>
        </w:rPr>
      </w:pPr>
    </w:p>
    <w:p w14:paraId="5F4A9F70" w14:textId="77777777" w:rsidR="004E68B8" w:rsidRPr="00546FBC" w:rsidRDefault="004E68B8" w:rsidP="004E68B8">
      <w:pPr>
        <w:rPr>
          <w:rFonts w:cs="Times New Roman"/>
          <w:bCs/>
          <w:szCs w:val="24"/>
          <w:lang w:eastAsia="en-PH"/>
        </w:rPr>
      </w:pPr>
      <w:r w:rsidRPr="00546FBC">
        <w:rPr>
          <w:rFonts w:cs="Times New Roman"/>
          <w:bCs/>
          <w:szCs w:val="24"/>
          <w:lang w:eastAsia="en-PH"/>
        </w:rPr>
        <w:br/>
      </w:r>
    </w:p>
    <w:p w14:paraId="6962CA3E" w14:textId="77777777" w:rsidR="004E68B8" w:rsidRPr="00546FBC" w:rsidRDefault="004E68B8" w:rsidP="004E68B8">
      <w:pPr>
        <w:rPr>
          <w:rFonts w:cs="Times New Roman"/>
          <w:bCs/>
          <w:szCs w:val="24"/>
          <w:lang w:eastAsia="en-PH"/>
        </w:rPr>
      </w:pPr>
    </w:p>
    <w:p w14:paraId="20895FF1" w14:textId="77777777" w:rsidR="004E68B8" w:rsidRPr="00546FBC" w:rsidRDefault="004E68B8" w:rsidP="004E68B8">
      <w:pPr>
        <w:rPr>
          <w:rFonts w:cs="Times New Roman"/>
          <w:bCs/>
          <w:szCs w:val="24"/>
          <w:lang w:eastAsia="en-PH"/>
        </w:rPr>
      </w:pPr>
    </w:p>
    <w:p w14:paraId="135E1BC0" w14:textId="77777777" w:rsidR="004E68B8" w:rsidRPr="00546FBC" w:rsidRDefault="004E68B8" w:rsidP="004E68B8">
      <w:pPr>
        <w:rPr>
          <w:rFonts w:cs="Times New Roman"/>
          <w:bCs/>
          <w:szCs w:val="24"/>
          <w:lang w:eastAsia="en-PH"/>
        </w:rPr>
      </w:pPr>
    </w:p>
    <w:p w14:paraId="787B01DF" w14:textId="77777777" w:rsidR="004E68B8" w:rsidRPr="00546FBC" w:rsidRDefault="004E68B8" w:rsidP="004E68B8">
      <w:pPr>
        <w:rPr>
          <w:rFonts w:cs="Times New Roman"/>
          <w:bCs/>
          <w:szCs w:val="24"/>
          <w:lang w:eastAsia="en-PH"/>
        </w:rPr>
      </w:pPr>
    </w:p>
    <w:p w14:paraId="0663F4E3" w14:textId="77777777" w:rsidR="004E68B8" w:rsidRPr="00546FBC" w:rsidRDefault="004E68B8" w:rsidP="004E68B8">
      <w:pPr>
        <w:rPr>
          <w:rFonts w:cs="Times New Roman"/>
          <w:bCs/>
          <w:szCs w:val="24"/>
          <w:lang w:eastAsia="en-PH"/>
        </w:rPr>
      </w:pPr>
    </w:p>
    <w:p w14:paraId="44D56B07" w14:textId="77777777" w:rsidR="004E68B8" w:rsidRPr="00546FBC" w:rsidRDefault="004E68B8" w:rsidP="004E68B8">
      <w:pPr>
        <w:rPr>
          <w:rFonts w:cs="Times New Roman"/>
          <w:bCs/>
          <w:szCs w:val="24"/>
          <w:lang w:eastAsia="en-PH"/>
        </w:rPr>
      </w:pPr>
    </w:p>
    <w:p w14:paraId="6DB14B3B" w14:textId="77777777" w:rsidR="004E68B8" w:rsidRPr="00546FBC" w:rsidRDefault="004E68B8" w:rsidP="004E68B8">
      <w:pPr>
        <w:rPr>
          <w:rFonts w:cs="Times New Roman"/>
          <w:bCs/>
          <w:szCs w:val="24"/>
          <w:lang w:eastAsia="en-PH"/>
        </w:rPr>
      </w:pPr>
    </w:p>
    <w:p w14:paraId="27F62F62" w14:textId="77777777" w:rsidR="004E68B8" w:rsidRPr="00546FBC" w:rsidRDefault="004E68B8" w:rsidP="004E68B8">
      <w:pPr>
        <w:rPr>
          <w:rFonts w:cs="Times New Roman"/>
          <w:bCs/>
          <w:szCs w:val="24"/>
          <w:lang w:eastAsia="en-PH"/>
        </w:rPr>
      </w:pPr>
    </w:p>
    <w:p w14:paraId="38B537CA" w14:textId="77777777" w:rsidR="004E68B8" w:rsidRPr="00546FBC" w:rsidRDefault="004E68B8" w:rsidP="004E68B8">
      <w:pPr>
        <w:rPr>
          <w:rFonts w:cs="Times New Roman"/>
          <w:bCs/>
          <w:szCs w:val="24"/>
          <w:lang w:eastAsia="en-PH"/>
        </w:rPr>
      </w:pPr>
    </w:p>
    <w:p w14:paraId="37DB3E49" w14:textId="77777777" w:rsidR="004E68B8" w:rsidRPr="00546FBC" w:rsidRDefault="004E68B8" w:rsidP="004E68B8">
      <w:pPr>
        <w:rPr>
          <w:rFonts w:cs="Times New Roman"/>
          <w:bCs/>
          <w:szCs w:val="24"/>
          <w:lang w:eastAsia="en-PH"/>
        </w:rPr>
      </w:pPr>
    </w:p>
    <w:p w14:paraId="75CCBDC5" w14:textId="77777777" w:rsidR="004E68B8" w:rsidRPr="00546FBC" w:rsidRDefault="004E68B8" w:rsidP="004E68B8">
      <w:pPr>
        <w:rPr>
          <w:rFonts w:cs="Times New Roman"/>
          <w:bCs/>
          <w:szCs w:val="24"/>
          <w:lang w:eastAsia="en-PH"/>
        </w:rPr>
      </w:pPr>
    </w:p>
    <w:p w14:paraId="7136D23A" w14:textId="77777777" w:rsidR="004E68B8" w:rsidRPr="00546FBC" w:rsidRDefault="004E68B8" w:rsidP="004E68B8">
      <w:pPr>
        <w:rPr>
          <w:rFonts w:cs="Times New Roman"/>
          <w:bCs/>
          <w:szCs w:val="24"/>
          <w:lang w:eastAsia="en-PH"/>
        </w:rPr>
      </w:pPr>
    </w:p>
    <w:p w14:paraId="31068FA2" w14:textId="77777777" w:rsidR="004E68B8" w:rsidRPr="00546FBC" w:rsidRDefault="004E68B8" w:rsidP="004E68B8">
      <w:pPr>
        <w:rPr>
          <w:rFonts w:cs="Times New Roman"/>
          <w:bCs/>
          <w:szCs w:val="24"/>
          <w:lang w:eastAsia="en-PH"/>
        </w:rPr>
      </w:pPr>
    </w:p>
    <w:p w14:paraId="5166109C" w14:textId="02C932E9" w:rsidR="004E68B8" w:rsidRPr="00546FBC" w:rsidRDefault="004E68B8" w:rsidP="004E68B8">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79</w:t>
      </w:r>
      <w:r w:rsidRPr="00546FBC">
        <w:rPr>
          <w:rFonts w:cs="Times New Roman"/>
          <w:bCs/>
          <w:szCs w:val="24"/>
          <w:lang w:eastAsia="en-PH"/>
        </w:rPr>
        <w:t>: Activity Diagram of View Schedule of Scheduling Management Module Use Case</w:t>
      </w:r>
    </w:p>
    <w:p w14:paraId="1DC52345" w14:textId="7E52BA9A" w:rsidR="004E68B8" w:rsidRPr="00546FBC" w:rsidRDefault="004E68B8" w:rsidP="009E7575">
      <w:pPr>
        <w:rPr>
          <w:rFonts w:cs="Times New Roman"/>
          <w:szCs w:val="24"/>
          <w:lang w:eastAsia="en-PH"/>
        </w:rPr>
      </w:pPr>
    </w:p>
    <w:p w14:paraId="46CDA03A" w14:textId="5988BBB1" w:rsidR="008116C4" w:rsidRPr="00546FBC" w:rsidRDefault="008116C4" w:rsidP="009E7575">
      <w:pPr>
        <w:rPr>
          <w:rFonts w:cs="Times New Roman"/>
          <w:szCs w:val="24"/>
          <w:lang w:eastAsia="en-PH"/>
        </w:rPr>
      </w:pPr>
    </w:p>
    <w:p w14:paraId="6D956158" w14:textId="16C46A54" w:rsidR="008116C4" w:rsidRPr="00546FBC" w:rsidRDefault="008116C4" w:rsidP="009E7575">
      <w:pPr>
        <w:rPr>
          <w:rFonts w:cs="Times New Roman"/>
          <w:szCs w:val="24"/>
          <w:lang w:eastAsia="en-PH"/>
        </w:rPr>
      </w:pPr>
    </w:p>
    <w:p w14:paraId="082FC7A6" w14:textId="2C0AE873" w:rsidR="008116C4" w:rsidRPr="00546FBC" w:rsidRDefault="008116C4" w:rsidP="009E7575">
      <w:pPr>
        <w:rPr>
          <w:rFonts w:cs="Times New Roman"/>
          <w:szCs w:val="24"/>
          <w:lang w:eastAsia="en-PH"/>
        </w:rPr>
      </w:pPr>
    </w:p>
    <w:p w14:paraId="39843FA5" w14:textId="218A7BCE" w:rsidR="008116C4" w:rsidRPr="00546FBC" w:rsidRDefault="008116C4" w:rsidP="009E7575">
      <w:pPr>
        <w:rPr>
          <w:rFonts w:cs="Times New Roman"/>
          <w:szCs w:val="24"/>
          <w:lang w:eastAsia="en-PH"/>
        </w:rPr>
      </w:pPr>
    </w:p>
    <w:p w14:paraId="58BC3FA9" w14:textId="48E32E94" w:rsidR="008116C4" w:rsidRPr="00546FBC" w:rsidRDefault="008116C4" w:rsidP="009E7575">
      <w:pPr>
        <w:rPr>
          <w:rFonts w:cs="Times New Roman"/>
          <w:szCs w:val="24"/>
          <w:lang w:eastAsia="en-PH"/>
        </w:rPr>
      </w:pPr>
    </w:p>
    <w:p w14:paraId="4E7ECB17" w14:textId="71421DB3" w:rsidR="008116C4" w:rsidRPr="00546FBC" w:rsidRDefault="008116C4" w:rsidP="009E7575">
      <w:pPr>
        <w:rPr>
          <w:rFonts w:cs="Times New Roman"/>
          <w:szCs w:val="24"/>
          <w:lang w:eastAsia="en-PH"/>
        </w:rPr>
      </w:pPr>
    </w:p>
    <w:p w14:paraId="107A4EE5" w14:textId="3F316C33" w:rsidR="008116C4" w:rsidRPr="00546FBC" w:rsidRDefault="008116C4" w:rsidP="009E7575">
      <w:pPr>
        <w:rPr>
          <w:rFonts w:cs="Times New Roman"/>
          <w:szCs w:val="24"/>
          <w:lang w:eastAsia="en-PH"/>
        </w:rPr>
      </w:pPr>
    </w:p>
    <w:p w14:paraId="6610C587" w14:textId="2C76C68D" w:rsidR="008116C4" w:rsidRPr="00546FBC" w:rsidRDefault="008116C4" w:rsidP="009E7575">
      <w:pPr>
        <w:rPr>
          <w:rFonts w:cs="Times New Roman"/>
          <w:szCs w:val="24"/>
          <w:lang w:eastAsia="en-PH"/>
        </w:rPr>
      </w:pPr>
    </w:p>
    <w:p w14:paraId="63ABE863" w14:textId="54FEFDA6" w:rsidR="008116C4" w:rsidRPr="00546FBC" w:rsidRDefault="008116C4" w:rsidP="009E7575">
      <w:pPr>
        <w:rPr>
          <w:rFonts w:cs="Times New Roman"/>
          <w:szCs w:val="24"/>
          <w:lang w:eastAsia="en-PH"/>
        </w:rPr>
      </w:pPr>
    </w:p>
    <w:p w14:paraId="5555A16B" w14:textId="511E7716" w:rsidR="008116C4" w:rsidRPr="00546FBC" w:rsidRDefault="008116C4" w:rsidP="009E7575">
      <w:pPr>
        <w:rPr>
          <w:rFonts w:cs="Times New Roman"/>
          <w:szCs w:val="24"/>
          <w:lang w:eastAsia="en-PH"/>
        </w:rPr>
      </w:pPr>
    </w:p>
    <w:p w14:paraId="18CB7271" w14:textId="4FF21EA9" w:rsidR="008116C4" w:rsidRPr="00546FBC" w:rsidRDefault="008116C4" w:rsidP="009E7575">
      <w:pPr>
        <w:rPr>
          <w:rFonts w:cs="Times New Roman"/>
          <w:szCs w:val="24"/>
          <w:lang w:eastAsia="en-PH"/>
        </w:rPr>
      </w:pPr>
    </w:p>
    <w:p w14:paraId="168F096C" w14:textId="0869276A" w:rsidR="008116C4" w:rsidRPr="00546FBC" w:rsidRDefault="008116C4" w:rsidP="009E7575">
      <w:pPr>
        <w:rPr>
          <w:rFonts w:cs="Times New Roman"/>
          <w:szCs w:val="24"/>
          <w:lang w:eastAsia="en-PH"/>
        </w:rPr>
      </w:pPr>
    </w:p>
    <w:p w14:paraId="4519C34E" w14:textId="08667137" w:rsidR="008116C4" w:rsidRPr="00546FBC" w:rsidRDefault="008116C4" w:rsidP="009E7575">
      <w:pPr>
        <w:rPr>
          <w:rFonts w:cs="Times New Roman"/>
          <w:szCs w:val="24"/>
          <w:lang w:eastAsia="en-PH"/>
        </w:rPr>
      </w:pPr>
    </w:p>
    <w:p w14:paraId="5D11F158" w14:textId="146496D0" w:rsidR="008116C4" w:rsidRPr="00546FBC" w:rsidRDefault="008116C4" w:rsidP="009E7575">
      <w:pPr>
        <w:rPr>
          <w:rFonts w:cs="Times New Roman"/>
          <w:szCs w:val="24"/>
          <w:lang w:eastAsia="en-PH"/>
        </w:rPr>
      </w:pPr>
    </w:p>
    <w:p w14:paraId="45048FC1" w14:textId="5B0BC683" w:rsidR="00237B3D" w:rsidRPr="00546FBC" w:rsidRDefault="00237B3D" w:rsidP="00237B3D">
      <w:pPr>
        <w:jc w:val="both"/>
        <w:rPr>
          <w:rFonts w:cs="Times New Roman"/>
          <w:szCs w:val="24"/>
          <w:lang w:eastAsia="en-PH"/>
        </w:rPr>
      </w:pPr>
    </w:p>
    <w:p w14:paraId="3369C6AA" w14:textId="273761C1" w:rsidR="00237B3D" w:rsidRPr="00546FBC" w:rsidRDefault="00237B3D" w:rsidP="00237B3D">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Report Module</w:t>
      </w:r>
    </w:p>
    <w:tbl>
      <w:tblPr>
        <w:tblStyle w:val="TableGrid"/>
        <w:tblW w:w="7938" w:type="dxa"/>
        <w:tblInd w:w="704" w:type="dxa"/>
        <w:tblLook w:val="04A0" w:firstRow="1" w:lastRow="0" w:firstColumn="1" w:lastColumn="0" w:noHBand="0" w:noVBand="1"/>
      </w:tblPr>
      <w:tblGrid>
        <w:gridCol w:w="2322"/>
        <w:gridCol w:w="2948"/>
        <w:gridCol w:w="2668"/>
      </w:tblGrid>
      <w:tr w:rsidR="00CC250E" w:rsidRPr="00546FBC" w14:paraId="19416EA7" w14:textId="77777777" w:rsidTr="001E5884">
        <w:trPr>
          <w:trHeight w:val="362"/>
        </w:trPr>
        <w:tc>
          <w:tcPr>
            <w:tcW w:w="2322" w:type="dxa"/>
          </w:tcPr>
          <w:p w14:paraId="081E545E" w14:textId="77777777" w:rsidR="00CC250E" w:rsidRPr="00546FBC" w:rsidRDefault="00CC250E" w:rsidP="001E5884">
            <w:pPr>
              <w:spacing w:line="360" w:lineRule="auto"/>
              <w:rPr>
                <w:szCs w:val="24"/>
              </w:rPr>
            </w:pPr>
            <w:r w:rsidRPr="00546FBC">
              <w:rPr>
                <w:szCs w:val="24"/>
              </w:rPr>
              <w:t>Use Case</w:t>
            </w:r>
          </w:p>
        </w:tc>
        <w:tc>
          <w:tcPr>
            <w:tcW w:w="2948" w:type="dxa"/>
          </w:tcPr>
          <w:p w14:paraId="0E9745FC" w14:textId="77777777" w:rsidR="00CC250E" w:rsidRPr="00546FBC" w:rsidRDefault="00CC250E" w:rsidP="001E5884">
            <w:pPr>
              <w:spacing w:line="360" w:lineRule="auto"/>
              <w:rPr>
                <w:szCs w:val="24"/>
              </w:rPr>
            </w:pPr>
            <w:r w:rsidRPr="00546FBC">
              <w:rPr>
                <w:szCs w:val="24"/>
              </w:rPr>
              <w:t>Description</w:t>
            </w:r>
          </w:p>
        </w:tc>
        <w:tc>
          <w:tcPr>
            <w:tcW w:w="2668" w:type="dxa"/>
          </w:tcPr>
          <w:p w14:paraId="5C6491FD" w14:textId="77777777" w:rsidR="00CC250E" w:rsidRPr="00546FBC" w:rsidRDefault="00CC250E" w:rsidP="001E5884">
            <w:pPr>
              <w:spacing w:line="360" w:lineRule="auto"/>
              <w:rPr>
                <w:szCs w:val="24"/>
              </w:rPr>
            </w:pPr>
            <w:r w:rsidRPr="00546FBC">
              <w:t>User/Actor (Roles)</w:t>
            </w:r>
          </w:p>
        </w:tc>
      </w:tr>
      <w:tr w:rsidR="00CC250E" w:rsidRPr="00546FBC" w14:paraId="5189ECFC" w14:textId="77777777" w:rsidTr="001E5884">
        <w:trPr>
          <w:trHeight w:val="1101"/>
        </w:trPr>
        <w:tc>
          <w:tcPr>
            <w:tcW w:w="2322" w:type="dxa"/>
          </w:tcPr>
          <w:p w14:paraId="7E3ECB0A" w14:textId="328B91DD" w:rsidR="00CC250E" w:rsidRPr="00546FBC" w:rsidRDefault="00CC250E" w:rsidP="001E5884">
            <w:pPr>
              <w:spacing w:line="360" w:lineRule="auto"/>
              <w:jc w:val="both"/>
              <w:rPr>
                <w:b w:val="0"/>
                <w:bCs/>
                <w:szCs w:val="24"/>
              </w:rPr>
            </w:pPr>
            <w:r w:rsidRPr="00546FBC">
              <w:rPr>
                <w:b w:val="0"/>
                <w:bCs/>
                <w:szCs w:val="24"/>
              </w:rPr>
              <w:t>Search and View Report</w:t>
            </w:r>
          </w:p>
        </w:tc>
        <w:tc>
          <w:tcPr>
            <w:tcW w:w="2948" w:type="dxa"/>
          </w:tcPr>
          <w:p w14:paraId="4A003EAF" w14:textId="33B933B0"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report</w:t>
            </w:r>
            <w:r w:rsidRPr="00546FBC">
              <w:rPr>
                <w:b w:val="0"/>
                <w:bCs/>
                <w:szCs w:val="24"/>
              </w:rPr>
              <w:t xml:space="preserve"> details and selects a </w:t>
            </w:r>
            <w:r w:rsidR="00CF0FC0" w:rsidRPr="00546FBC">
              <w:rPr>
                <w:b w:val="0"/>
                <w:bCs/>
                <w:szCs w:val="24"/>
              </w:rPr>
              <w:t xml:space="preserve">report </w:t>
            </w:r>
            <w:r w:rsidRPr="00546FBC">
              <w:rPr>
                <w:b w:val="0"/>
                <w:bCs/>
                <w:szCs w:val="24"/>
              </w:rPr>
              <w:t xml:space="preserve">to </w:t>
            </w:r>
            <w:r w:rsidR="00CF0FC0" w:rsidRPr="00546FBC">
              <w:rPr>
                <w:b w:val="0"/>
                <w:bCs/>
                <w:szCs w:val="24"/>
              </w:rPr>
              <w:t>view</w:t>
            </w:r>
            <w:r w:rsidRPr="00546FBC">
              <w:rPr>
                <w:b w:val="0"/>
                <w:bCs/>
                <w:szCs w:val="24"/>
              </w:rPr>
              <w:t>.</w:t>
            </w:r>
          </w:p>
        </w:tc>
        <w:tc>
          <w:tcPr>
            <w:tcW w:w="2668" w:type="dxa"/>
          </w:tcPr>
          <w:p w14:paraId="0671A9C0" w14:textId="168059BA" w:rsidR="00CC250E" w:rsidRPr="00546FBC" w:rsidRDefault="001B2977" w:rsidP="001E5884">
            <w:pPr>
              <w:spacing w:line="360" w:lineRule="auto"/>
              <w:jc w:val="both"/>
              <w:rPr>
                <w:b w:val="0"/>
                <w:bCs/>
                <w:szCs w:val="24"/>
              </w:rPr>
            </w:pPr>
            <w:r w:rsidRPr="00546FBC">
              <w:rPr>
                <w:b w:val="0"/>
                <w:szCs w:val="24"/>
              </w:rPr>
              <w:t>Owner</w:t>
            </w:r>
          </w:p>
        </w:tc>
      </w:tr>
      <w:tr w:rsidR="00CC250E" w:rsidRPr="00546FBC" w14:paraId="1851CDD2" w14:textId="77777777" w:rsidTr="001E5884">
        <w:trPr>
          <w:trHeight w:val="739"/>
        </w:trPr>
        <w:tc>
          <w:tcPr>
            <w:tcW w:w="2322" w:type="dxa"/>
          </w:tcPr>
          <w:p w14:paraId="33556F44" w14:textId="75B9657B" w:rsidR="00CC250E" w:rsidRPr="00546FBC" w:rsidRDefault="00CC250E" w:rsidP="001E5884">
            <w:pPr>
              <w:spacing w:line="360" w:lineRule="auto"/>
              <w:jc w:val="both"/>
              <w:rPr>
                <w:b w:val="0"/>
                <w:bCs/>
                <w:szCs w:val="24"/>
              </w:rPr>
            </w:pPr>
            <w:r w:rsidRPr="00546FBC">
              <w:rPr>
                <w:b w:val="0"/>
                <w:bCs/>
                <w:szCs w:val="24"/>
              </w:rPr>
              <w:t>Search and Print Report</w:t>
            </w:r>
          </w:p>
        </w:tc>
        <w:tc>
          <w:tcPr>
            <w:tcW w:w="2948" w:type="dxa"/>
          </w:tcPr>
          <w:p w14:paraId="6F9A56DF" w14:textId="6E1488FA"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110F09" w:rsidRPr="00546FBC">
              <w:rPr>
                <w:b w:val="0"/>
                <w:bCs/>
                <w:szCs w:val="24"/>
              </w:rPr>
              <w:t>report</w:t>
            </w:r>
            <w:r w:rsidRPr="00546FBC">
              <w:rPr>
                <w:b w:val="0"/>
                <w:bCs/>
                <w:szCs w:val="24"/>
              </w:rPr>
              <w:t xml:space="preserve"> details and selects a </w:t>
            </w:r>
            <w:r w:rsidR="00110F09" w:rsidRPr="00546FBC">
              <w:rPr>
                <w:b w:val="0"/>
                <w:bCs/>
                <w:szCs w:val="24"/>
              </w:rPr>
              <w:t>report</w:t>
            </w:r>
            <w:r w:rsidRPr="00546FBC">
              <w:rPr>
                <w:b w:val="0"/>
                <w:bCs/>
                <w:szCs w:val="24"/>
              </w:rPr>
              <w:t xml:space="preserve"> to view.</w:t>
            </w:r>
          </w:p>
        </w:tc>
        <w:tc>
          <w:tcPr>
            <w:tcW w:w="2668" w:type="dxa"/>
          </w:tcPr>
          <w:p w14:paraId="0F039AAE" w14:textId="42051FD6" w:rsidR="00CC250E" w:rsidRPr="00546FBC" w:rsidRDefault="001B2977" w:rsidP="001E5884">
            <w:pPr>
              <w:spacing w:line="360" w:lineRule="auto"/>
              <w:contextualSpacing/>
              <w:jc w:val="both"/>
              <w:rPr>
                <w:b w:val="0"/>
                <w:bCs/>
                <w:szCs w:val="24"/>
              </w:rPr>
            </w:pPr>
            <w:r w:rsidRPr="00546FBC">
              <w:rPr>
                <w:b w:val="0"/>
                <w:szCs w:val="24"/>
              </w:rPr>
              <w:t>Owner</w:t>
            </w:r>
          </w:p>
        </w:tc>
      </w:tr>
    </w:tbl>
    <w:p w14:paraId="5658F777" w14:textId="77777777" w:rsidR="00237B3D" w:rsidRPr="00546FBC" w:rsidRDefault="00237B3D" w:rsidP="00237B3D">
      <w:pPr>
        <w:rPr>
          <w:rFonts w:cs="Times New Roman"/>
          <w:szCs w:val="24"/>
          <w:lang w:eastAsia="en-PH"/>
        </w:rPr>
      </w:pPr>
    </w:p>
    <w:p w14:paraId="2E1A7336" w14:textId="5D5E0DFD" w:rsidR="00237B3D" w:rsidRPr="00546FBC" w:rsidRDefault="00237B3D" w:rsidP="00237B3D">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19</w:t>
      </w:r>
      <w:r w:rsidRPr="00546FBC">
        <w:rPr>
          <w:rFonts w:cs="Times New Roman"/>
          <w:bCs/>
          <w:szCs w:val="24"/>
          <w:lang w:eastAsia="en-PH"/>
        </w:rPr>
        <w:t xml:space="preserve">: Event Decomposition of </w:t>
      </w:r>
      <w:r w:rsidR="00880E68" w:rsidRPr="00546FBC">
        <w:rPr>
          <w:rFonts w:cs="Times New Roman"/>
          <w:bCs/>
          <w:szCs w:val="24"/>
          <w:lang w:eastAsia="en-PH"/>
        </w:rPr>
        <w:t>Report Module</w:t>
      </w:r>
    </w:p>
    <w:p w14:paraId="47C2B66F" w14:textId="376066E2" w:rsidR="00237B3D" w:rsidRPr="00546FBC" w:rsidRDefault="00237B3D" w:rsidP="00237B3D">
      <w:pPr>
        <w:tabs>
          <w:tab w:val="left" w:pos="3860"/>
          <w:tab w:val="center" w:pos="4320"/>
        </w:tabs>
        <w:rPr>
          <w:rFonts w:cs="Times New Roman"/>
          <w:bCs/>
          <w:szCs w:val="24"/>
          <w:lang w:eastAsia="en-PH"/>
        </w:rPr>
      </w:pPr>
    </w:p>
    <w:p w14:paraId="0857C0C6" w14:textId="7688D20F" w:rsidR="00237B3D" w:rsidRPr="00546FBC" w:rsidRDefault="00237B3D" w:rsidP="00237B3D">
      <w:pPr>
        <w:tabs>
          <w:tab w:val="left" w:pos="3860"/>
          <w:tab w:val="center" w:pos="4320"/>
        </w:tabs>
        <w:rPr>
          <w:rFonts w:cs="Times New Roman"/>
          <w:bCs/>
          <w:szCs w:val="24"/>
          <w:lang w:eastAsia="en-PH"/>
        </w:rPr>
      </w:pPr>
      <w:r w:rsidRPr="00546FBC">
        <w:rPr>
          <w:b w:val="0"/>
          <w:bCs/>
          <w:noProof/>
        </w:rPr>
        <w:drawing>
          <wp:anchor distT="0" distB="0" distL="114300" distR="114300" simplePos="0" relativeHeight="251979264" behindDoc="1" locked="0" layoutInCell="1" allowOverlap="1" wp14:anchorId="080D7D9F" wp14:editId="4E0BFB38">
            <wp:simplePos x="0" y="0"/>
            <wp:positionH relativeFrom="column">
              <wp:posOffset>571500</wp:posOffset>
            </wp:positionH>
            <wp:positionV relativeFrom="paragraph">
              <wp:posOffset>55668</wp:posOffset>
            </wp:positionV>
            <wp:extent cx="4686300" cy="3102504"/>
            <wp:effectExtent l="0" t="0" r="0" b="0"/>
            <wp:wrapNone/>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6300" cy="31025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6D2FE" w14:textId="6DA1E2DB" w:rsidR="00237B3D" w:rsidRPr="00546FBC" w:rsidRDefault="00237B3D" w:rsidP="00237B3D">
      <w:pPr>
        <w:tabs>
          <w:tab w:val="left" w:pos="3860"/>
          <w:tab w:val="center" w:pos="4320"/>
        </w:tabs>
        <w:rPr>
          <w:rFonts w:cs="Times New Roman"/>
          <w:bCs/>
          <w:szCs w:val="24"/>
          <w:lang w:eastAsia="en-PH"/>
        </w:rPr>
      </w:pPr>
    </w:p>
    <w:p w14:paraId="13DD95AC" w14:textId="12AE02BB" w:rsidR="00237B3D" w:rsidRPr="00546FBC" w:rsidRDefault="00237B3D" w:rsidP="00237B3D">
      <w:pPr>
        <w:tabs>
          <w:tab w:val="left" w:pos="3860"/>
          <w:tab w:val="center" w:pos="4320"/>
        </w:tabs>
        <w:rPr>
          <w:rFonts w:cs="Times New Roman"/>
          <w:bCs/>
          <w:szCs w:val="24"/>
          <w:lang w:eastAsia="en-PH"/>
        </w:rPr>
      </w:pPr>
    </w:p>
    <w:p w14:paraId="36C396B1" w14:textId="77777777" w:rsidR="00237B3D" w:rsidRPr="00546FBC" w:rsidRDefault="00237B3D" w:rsidP="00237B3D">
      <w:pPr>
        <w:tabs>
          <w:tab w:val="left" w:pos="3860"/>
          <w:tab w:val="center" w:pos="4320"/>
        </w:tabs>
        <w:rPr>
          <w:rFonts w:cs="Times New Roman"/>
          <w:bCs/>
          <w:szCs w:val="24"/>
          <w:lang w:eastAsia="en-PH"/>
        </w:rPr>
      </w:pPr>
    </w:p>
    <w:p w14:paraId="71A521A6" w14:textId="77777777" w:rsidR="00237B3D" w:rsidRPr="00546FBC" w:rsidRDefault="00237B3D" w:rsidP="00237B3D">
      <w:pPr>
        <w:rPr>
          <w:rFonts w:cs="Times New Roman"/>
          <w:bCs/>
          <w:szCs w:val="24"/>
          <w:lang w:eastAsia="en-PH"/>
        </w:rPr>
      </w:pPr>
    </w:p>
    <w:p w14:paraId="5815ADC5" w14:textId="77777777" w:rsidR="00237B3D" w:rsidRPr="00546FBC" w:rsidRDefault="00237B3D" w:rsidP="00237B3D">
      <w:pPr>
        <w:rPr>
          <w:rFonts w:cs="Times New Roman"/>
          <w:bCs/>
          <w:szCs w:val="24"/>
          <w:lang w:eastAsia="en-PH"/>
        </w:rPr>
      </w:pPr>
    </w:p>
    <w:p w14:paraId="7FF9E3B8" w14:textId="77777777" w:rsidR="00237B3D" w:rsidRPr="00546FBC" w:rsidRDefault="00237B3D" w:rsidP="00237B3D">
      <w:pPr>
        <w:rPr>
          <w:rFonts w:cs="Times New Roman"/>
          <w:bCs/>
          <w:szCs w:val="24"/>
          <w:lang w:eastAsia="en-PH"/>
        </w:rPr>
      </w:pPr>
    </w:p>
    <w:p w14:paraId="50B93EF0" w14:textId="77777777" w:rsidR="00237B3D" w:rsidRPr="00546FBC" w:rsidRDefault="00237B3D" w:rsidP="00237B3D">
      <w:pPr>
        <w:rPr>
          <w:rFonts w:cs="Times New Roman"/>
          <w:bCs/>
          <w:szCs w:val="24"/>
          <w:lang w:eastAsia="en-PH"/>
        </w:rPr>
      </w:pPr>
    </w:p>
    <w:p w14:paraId="24D5ED60" w14:textId="77777777" w:rsidR="00237B3D" w:rsidRPr="00546FBC" w:rsidRDefault="00237B3D" w:rsidP="00237B3D">
      <w:pPr>
        <w:rPr>
          <w:rFonts w:cs="Times New Roman"/>
          <w:bCs/>
          <w:szCs w:val="24"/>
          <w:lang w:eastAsia="en-PH"/>
        </w:rPr>
      </w:pPr>
    </w:p>
    <w:p w14:paraId="2B727B59" w14:textId="77777777" w:rsidR="00237B3D" w:rsidRPr="00546FBC" w:rsidRDefault="00237B3D" w:rsidP="00237B3D">
      <w:pPr>
        <w:rPr>
          <w:rFonts w:cs="Times New Roman"/>
          <w:bCs/>
          <w:szCs w:val="24"/>
          <w:lang w:eastAsia="en-PH"/>
        </w:rPr>
      </w:pPr>
    </w:p>
    <w:p w14:paraId="39FE93F9" w14:textId="77777777" w:rsidR="00237B3D" w:rsidRPr="00546FBC" w:rsidRDefault="00237B3D" w:rsidP="00237B3D">
      <w:pPr>
        <w:rPr>
          <w:rFonts w:cs="Times New Roman"/>
          <w:bCs/>
          <w:szCs w:val="24"/>
          <w:lang w:eastAsia="en-PH"/>
        </w:rPr>
      </w:pPr>
    </w:p>
    <w:p w14:paraId="14EAB9D2" w14:textId="77777777" w:rsidR="00237B3D" w:rsidRPr="00546FBC" w:rsidRDefault="00237B3D" w:rsidP="00237B3D">
      <w:pPr>
        <w:rPr>
          <w:rFonts w:cs="Times New Roman"/>
          <w:bCs/>
          <w:szCs w:val="24"/>
          <w:lang w:eastAsia="en-PH"/>
        </w:rPr>
      </w:pPr>
    </w:p>
    <w:p w14:paraId="49916D2E" w14:textId="77777777" w:rsidR="00237B3D" w:rsidRPr="00546FBC" w:rsidRDefault="00237B3D" w:rsidP="00237B3D">
      <w:pPr>
        <w:rPr>
          <w:rFonts w:cs="Times New Roman"/>
          <w:bCs/>
          <w:szCs w:val="24"/>
          <w:lang w:eastAsia="en-PH"/>
        </w:rPr>
      </w:pPr>
    </w:p>
    <w:p w14:paraId="551DB764" w14:textId="77777777" w:rsidR="00237B3D" w:rsidRPr="00546FBC" w:rsidRDefault="00237B3D" w:rsidP="00237B3D">
      <w:pPr>
        <w:rPr>
          <w:rFonts w:cs="Times New Roman"/>
          <w:bCs/>
          <w:szCs w:val="24"/>
          <w:lang w:eastAsia="en-PH"/>
        </w:rPr>
      </w:pPr>
    </w:p>
    <w:p w14:paraId="65189CA2" w14:textId="77777777" w:rsidR="00237B3D" w:rsidRPr="00546FBC" w:rsidRDefault="00237B3D" w:rsidP="00237B3D">
      <w:pPr>
        <w:rPr>
          <w:rFonts w:cs="Times New Roman"/>
          <w:bCs/>
          <w:szCs w:val="24"/>
          <w:lang w:eastAsia="en-PH"/>
        </w:rPr>
      </w:pPr>
    </w:p>
    <w:p w14:paraId="6DB3C800" w14:textId="77777777" w:rsidR="00237B3D" w:rsidRPr="00546FBC" w:rsidRDefault="00237B3D" w:rsidP="00237B3D">
      <w:pPr>
        <w:rPr>
          <w:rFonts w:cs="Times New Roman"/>
          <w:bCs/>
          <w:szCs w:val="24"/>
          <w:lang w:eastAsia="en-PH"/>
        </w:rPr>
      </w:pPr>
    </w:p>
    <w:p w14:paraId="6E8FC7D0" w14:textId="77777777" w:rsidR="00237B3D" w:rsidRPr="00546FBC" w:rsidRDefault="00237B3D" w:rsidP="00237B3D">
      <w:pPr>
        <w:rPr>
          <w:rFonts w:cs="Times New Roman"/>
          <w:bCs/>
          <w:szCs w:val="24"/>
          <w:lang w:eastAsia="en-PH"/>
        </w:rPr>
      </w:pPr>
    </w:p>
    <w:p w14:paraId="72E25780" w14:textId="77777777" w:rsidR="00237B3D" w:rsidRPr="00546FBC" w:rsidRDefault="00237B3D" w:rsidP="00237B3D">
      <w:pPr>
        <w:rPr>
          <w:rFonts w:cs="Times New Roman"/>
          <w:bCs/>
          <w:szCs w:val="24"/>
          <w:lang w:eastAsia="en-PH"/>
        </w:rPr>
      </w:pPr>
    </w:p>
    <w:p w14:paraId="1A3AC674" w14:textId="77777777" w:rsidR="00237B3D" w:rsidRPr="00546FBC" w:rsidRDefault="00237B3D" w:rsidP="00237B3D">
      <w:pPr>
        <w:rPr>
          <w:rFonts w:cs="Times New Roman"/>
          <w:bCs/>
          <w:szCs w:val="24"/>
          <w:lang w:eastAsia="en-PH"/>
        </w:rPr>
      </w:pPr>
    </w:p>
    <w:p w14:paraId="31DB26D8" w14:textId="4509D375" w:rsidR="00880E68" w:rsidRPr="00546FBC" w:rsidRDefault="00880E68" w:rsidP="00880E6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80</w:t>
      </w:r>
      <w:r w:rsidRPr="00546FBC">
        <w:rPr>
          <w:rFonts w:cs="Times New Roman"/>
          <w:bCs/>
          <w:szCs w:val="24"/>
          <w:lang w:eastAsia="en-PH"/>
        </w:rPr>
        <w:t>: Use Case Diagram involving the Owner of Piggery Management System of Report Management Module</w:t>
      </w:r>
    </w:p>
    <w:p w14:paraId="6DCB82E7" w14:textId="112A4134" w:rsidR="00237B3D" w:rsidRPr="00546FBC" w:rsidRDefault="00237B3D" w:rsidP="009E7575">
      <w:pPr>
        <w:rPr>
          <w:rFonts w:cs="Times New Roman"/>
          <w:szCs w:val="24"/>
          <w:lang w:eastAsia="en-PH"/>
        </w:rPr>
      </w:pPr>
    </w:p>
    <w:p w14:paraId="1D140FF1" w14:textId="25B45A8B" w:rsidR="00237B3D" w:rsidRPr="00546FBC" w:rsidRDefault="00237B3D" w:rsidP="009E7575">
      <w:pPr>
        <w:rPr>
          <w:rFonts w:cs="Times New Roman"/>
          <w:szCs w:val="24"/>
          <w:lang w:eastAsia="en-PH"/>
        </w:rPr>
      </w:pPr>
    </w:p>
    <w:p w14:paraId="13025B5B" w14:textId="5C776D83" w:rsidR="00237B3D" w:rsidRPr="00546FBC" w:rsidRDefault="00237B3D" w:rsidP="009E7575">
      <w:pPr>
        <w:rPr>
          <w:rFonts w:cs="Times New Roman"/>
          <w:szCs w:val="24"/>
          <w:lang w:eastAsia="en-PH"/>
        </w:rPr>
      </w:pPr>
    </w:p>
    <w:p w14:paraId="6CB12CAA" w14:textId="640B77D5" w:rsidR="00237B3D" w:rsidRPr="00546FBC" w:rsidRDefault="00237B3D" w:rsidP="009E7575">
      <w:pPr>
        <w:rPr>
          <w:rFonts w:cs="Times New Roman"/>
          <w:szCs w:val="24"/>
          <w:lang w:eastAsia="en-PH"/>
        </w:rPr>
      </w:pPr>
    </w:p>
    <w:p w14:paraId="27010CCF" w14:textId="6E552049" w:rsidR="00237B3D" w:rsidRPr="00546FBC" w:rsidRDefault="00237B3D" w:rsidP="009E7575">
      <w:pPr>
        <w:rPr>
          <w:rFonts w:cs="Times New Roman"/>
          <w:szCs w:val="24"/>
          <w:lang w:eastAsia="en-PH"/>
        </w:rPr>
      </w:pPr>
    </w:p>
    <w:p w14:paraId="52C48E79" w14:textId="599A9ED5" w:rsidR="00237B3D" w:rsidRPr="00546FBC" w:rsidRDefault="00237B3D" w:rsidP="009E7575">
      <w:pPr>
        <w:rPr>
          <w:rFonts w:cs="Times New Roman"/>
          <w:szCs w:val="24"/>
          <w:lang w:eastAsia="en-PH"/>
        </w:rPr>
      </w:pPr>
    </w:p>
    <w:p w14:paraId="1BCC3A48" w14:textId="44882BCD" w:rsidR="00237B3D" w:rsidRPr="00546FBC" w:rsidRDefault="00237B3D" w:rsidP="009E7575">
      <w:pPr>
        <w:rPr>
          <w:rFonts w:cs="Times New Roman"/>
          <w:szCs w:val="24"/>
          <w:lang w:eastAsia="en-PH"/>
        </w:rPr>
      </w:pPr>
    </w:p>
    <w:p w14:paraId="37052480" w14:textId="77777777" w:rsidR="00880E68" w:rsidRPr="00546FBC" w:rsidRDefault="00880E68" w:rsidP="009E7575">
      <w:pPr>
        <w:rPr>
          <w:rFonts w:cs="Times New Roman"/>
          <w:szCs w:val="24"/>
          <w:lang w:eastAsia="en-PH"/>
        </w:rPr>
      </w:pPr>
    </w:p>
    <w:p w14:paraId="511BF7DD" w14:textId="3900CC73" w:rsidR="00237B3D" w:rsidRPr="00546FBC" w:rsidRDefault="00237B3D" w:rsidP="009E7575">
      <w:pPr>
        <w:rPr>
          <w:rFonts w:cs="Times New Roman"/>
          <w:szCs w:val="24"/>
          <w:lang w:eastAsia="en-PH"/>
        </w:rPr>
      </w:pPr>
    </w:p>
    <w:p w14:paraId="3E5ABD43" w14:textId="3A1B8589" w:rsidR="00237B3D" w:rsidRPr="00546FBC" w:rsidRDefault="00237B3D" w:rsidP="00E81B9F">
      <w:pPr>
        <w:jc w:val="both"/>
        <w:rPr>
          <w:rFonts w:cs="Times New Roman"/>
          <w:szCs w:val="24"/>
          <w:lang w:eastAsia="en-PH"/>
        </w:rPr>
      </w:pPr>
    </w:p>
    <w:p w14:paraId="740DA964" w14:textId="3CBAABFD" w:rsidR="00237B3D" w:rsidRPr="00546FBC" w:rsidRDefault="00237B3D" w:rsidP="009E7575">
      <w:pPr>
        <w:rPr>
          <w:rFonts w:cs="Times New Roman"/>
          <w:szCs w:val="24"/>
          <w:lang w:eastAsia="en-PH"/>
        </w:rPr>
      </w:pPr>
      <w:r w:rsidRPr="00546FBC">
        <w:rPr>
          <w:b w:val="0"/>
          <w:noProof/>
        </w:rPr>
        <w:lastRenderedPageBreak/>
        <w:drawing>
          <wp:anchor distT="0" distB="0" distL="114300" distR="114300" simplePos="0" relativeHeight="251981312" behindDoc="1" locked="0" layoutInCell="1" allowOverlap="1" wp14:anchorId="4C9E94B6" wp14:editId="7C5AA564">
            <wp:simplePos x="0" y="0"/>
            <wp:positionH relativeFrom="column">
              <wp:posOffset>342900</wp:posOffset>
            </wp:positionH>
            <wp:positionV relativeFrom="paragraph">
              <wp:posOffset>-423</wp:posOffset>
            </wp:positionV>
            <wp:extent cx="4572000" cy="3952875"/>
            <wp:effectExtent l="0" t="0" r="0" b="0"/>
            <wp:wrapNone/>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720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E0AAA" w14:textId="26E333EE" w:rsidR="00237B3D" w:rsidRPr="00546FBC" w:rsidRDefault="00237B3D" w:rsidP="009E7575">
      <w:pPr>
        <w:rPr>
          <w:rFonts w:cs="Times New Roman"/>
          <w:szCs w:val="24"/>
          <w:lang w:eastAsia="en-PH"/>
        </w:rPr>
      </w:pPr>
    </w:p>
    <w:p w14:paraId="079FAFC3" w14:textId="3B761970" w:rsidR="00237B3D" w:rsidRPr="00546FBC" w:rsidRDefault="00237B3D" w:rsidP="009E7575">
      <w:pPr>
        <w:rPr>
          <w:rFonts w:cs="Times New Roman"/>
          <w:szCs w:val="24"/>
          <w:lang w:eastAsia="en-PH"/>
        </w:rPr>
      </w:pPr>
    </w:p>
    <w:p w14:paraId="223D0BA1" w14:textId="591AAD42" w:rsidR="00237B3D" w:rsidRPr="00546FBC" w:rsidRDefault="00237B3D" w:rsidP="009E7575">
      <w:pPr>
        <w:rPr>
          <w:rFonts w:cs="Times New Roman"/>
          <w:szCs w:val="24"/>
          <w:lang w:eastAsia="en-PH"/>
        </w:rPr>
      </w:pPr>
    </w:p>
    <w:p w14:paraId="1824B191" w14:textId="77777777" w:rsidR="00237B3D" w:rsidRPr="00546FBC" w:rsidRDefault="00237B3D" w:rsidP="009E7575">
      <w:pPr>
        <w:rPr>
          <w:rFonts w:cs="Times New Roman"/>
          <w:szCs w:val="24"/>
          <w:lang w:eastAsia="en-PH"/>
        </w:rPr>
      </w:pPr>
    </w:p>
    <w:p w14:paraId="303BD81F" w14:textId="77777777" w:rsidR="00237B3D" w:rsidRPr="00546FBC" w:rsidRDefault="00237B3D" w:rsidP="009E7575">
      <w:pPr>
        <w:rPr>
          <w:rFonts w:cs="Times New Roman"/>
          <w:szCs w:val="24"/>
          <w:lang w:eastAsia="en-PH"/>
        </w:rPr>
      </w:pPr>
    </w:p>
    <w:p w14:paraId="3DA39EAA" w14:textId="77777777" w:rsidR="00237B3D" w:rsidRPr="00546FBC" w:rsidRDefault="00237B3D" w:rsidP="009E7575">
      <w:pPr>
        <w:rPr>
          <w:rFonts w:cs="Times New Roman"/>
          <w:szCs w:val="24"/>
          <w:lang w:eastAsia="en-PH"/>
        </w:rPr>
      </w:pPr>
    </w:p>
    <w:p w14:paraId="38181272" w14:textId="77777777" w:rsidR="00237B3D" w:rsidRPr="00546FBC" w:rsidRDefault="00237B3D" w:rsidP="009E7575">
      <w:pPr>
        <w:rPr>
          <w:rFonts w:cs="Times New Roman"/>
          <w:szCs w:val="24"/>
          <w:lang w:eastAsia="en-PH"/>
        </w:rPr>
      </w:pPr>
    </w:p>
    <w:p w14:paraId="209B7296" w14:textId="77777777" w:rsidR="00237B3D" w:rsidRPr="00546FBC" w:rsidRDefault="00237B3D" w:rsidP="009E7575">
      <w:pPr>
        <w:rPr>
          <w:rFonts w:cs="Times New Roman"/>
          <w:szCs w:val="24"/>
          <w:lang w:eastAsia="en-PH"/>
        </w:rPr>
      </w:pPr>
    </w:p>
    <w:p w14:paraId="1D6D3948" w14:textId="77777777" w:rsidR="00237B3D" w:rsidRPr="00546FBC" w:rsidRDefault="00237B3D" w:rsidP="009E7575">
      <w:pPr>
        <w:rPr>
          <w:rFonts w:cs="Times New Roman"/>
          <w:szCs w:val="24"/>
          <w:lang w:eastAsia="en-PH"/>
        </w:rPr>
      </w:pPr>
    </w:p>
    <w:p w14:paraId="36EC61AD" w14:textId="77777777" w:rsidR="00237B3D" w:rsidRPr="00546FBC" w:rsidRDefault="00237B3D" w:rsidP="009E7575">
      <w:pPr>
        <w:rPr>
          <w:rFonts w:cs="Times New Roman"/>
          <w:szCs w:val="24"/>
          <w:lang w:eastAsia="en-PH"/>
        </w:rPr>
      </w:pPr>
    </w:p>
    <w:p w14:paraId="3A217345" w14:textId="77777777" w:rsidR="00237B3D" w:rsidRPr="00546FBC" w:rsidRDefault="00237B3D" w:rsidP="009E7575">
      <w:pPr>
        <w:rPr>
          <w:rFonts w:cs="Times New Roman"/>
          <w:szCs w:val="24"/>
          <w:lang w:eastAsia="en-PH"/>
        </w:rPr>
      </w:pPr>
    </w:p>
    <w:p w14:paraId="075C2BA8" w14:textId="77777777" w:rsidR="00237B3D" w:rsidRPr="00546FBC" w:rsidRDefault="00237B3D" w:rsidP="009E7575">
      <w:pPr>
        <w:rPr>
          <w:rFonts w:cs="Times New Roman"/>
          <w:szCs w:val="24"/>
          <w:lang w:eastAsia="en-PH"/>
        </w:rPr>
      </w:pPr>
    </w:p>
    <w:p w14:paraId="7CDB2B71" w14:textId="77777777" w:rsidR="00237B3D" w:rsidRPr="00546FBC" w:rsidRDefault="00237B3D" w:rsidP="009E7575">
      <w:pPr>
        <w:rPr>
          <w:rFonts w:cs="Times New Roman"/>
          <w:szCs w:val="24"/>
          <w:lang w:eastAsia="en-PH"/>
        </w:rPr>
      </w:pPr>
    </w:p>
    <w:p w14:paraId="51866DE5" w14:textId="77777777" w:rsidR="00237B3D" w:rsidRPr="00546FBC" w:rsidRDefault="00237B3D" w:rsidP="009E7575">
      <w:pPr>
        <w:rPr>
          <w:rFonts w:cs="Times New Roman"/>
          <w:szCs w:val="24"/>
          <w:lang w:eastAsia="en-PH"/>
        </w:rPr>
      </w:pPr>
    </w:p>
    <w:p w14:paraId="11186740" w14:textId="77777777" w:rsidR="00237B3D" w:rsidRPr="00546FBC" w:rsidRDefault="00237B3D" w:rsidP="009E7575">
      <w:pPr>
        <w:rPr>
          <w:rFonts w:cs="Times New Roman"/>
          <w:szCs w:val="24"/>
          <w:lang w:eastAsia="en-PH"/>
        </w:rPr>
      </w:pPr>
    </w:p>
    <w:p w14:paraId="0DDB4AEE" w14:textId="77777777" w:rsidR="00237B3D" w:rsidRPr="00546FBC" w:rsidRDefault="00237B3D" w:rsidP="009E7575">
      <w:pPr>
        <w:rPr>
          <w:rFonts w:cs="Times New Roman"/>
          <w:szCs w:val="24"/>
          <w:lang w:eastAsia="en-PH"/>
        </w:rPr>
      </w:pPr>
    </w:p>
    <w:p w14:paraId="284E159E" w14:textId="77777777" w:rsidR="00237B3D" w:rsidRPr="00546FBC" w:rsidRDefault="00237B3D" w:rsidP="009E7575">
      <w:pPr>
        <w:rPr>
          <w:rFonts w:cs="Times New Roman"/>
          <w:szCs w:val="24"/>
          <w:lang w:eastAsia="en-PH"/>
        </w:rPr>
      </w:pPr>
    </w:p>
    <w:p w14:paraId="5665DE2A" w14:textId="77777777" w:rsidR="00237B3D" w:rsidRPr="00546FBC" w:rsidRDefault="00237B3D" w:rsidP="009E7575">
      <w:pPr>
        <w:rPr>
          <w:rFonts w:cs="Times New Roman"/>
          <w:szCs w:val="24"/>
          <w:lang w:eastAsia="en-PH"/>
        </w:rPr>
      </w:pPr>
    </w:p>
    <w:p w14:paraId="747E5A19" w14:textId="77777777" w:rsidR="00237B3D" w:rsidRPr="00546FBC" w:rsidRDefault="00237B3D" w:rsidP="009E7575">
      <w:pPr>
        <w:rPr>
          <w:rFonts w:cs="Times New Roman"/>
          <w:szCs w:val="24"/>
          <w:lang w:eastAsia="en-PH"/>
        </w:rPr>
      </w:pPr>
    </w:p>
    <w:p w14:paraId="4FC6AAF1" w14:textId="77777777" w:rsidR="00237B3D" w:rsidRPr="00546FBC" w:rsidRDefault="00237B3D" w:rsidP="009E7575">
      <w:pPr>
        <w:rPr>
          <w:rFonts w:cs="Times New Roman"/>
          <w:szCs w:val="24"/>
          <w:lang w:eastAsia="en-PH"/>
        </w:rPr>
      </w:pPr>
    </w:p>
    <w:p w14:paraId="65F5D886" w14:textId="77777777" w:rsidR="00237B3D" w:rsidRPr="00546FBC" w:rsidRDefault="00237B3D" w:rsidP="009E7575">
      <w:pPr>
        <w:rPr>
          <w:rFonts w:cs="Times New Roman"/>
          <w:szCs w:val="24"/>
          <w:lang w:eastAsia="en-PH"/>
        </w:rPr>
      </w:pPr>
    </w:p>
    <w:p w14:paraId="6928C0CB" w14:textId="77777777" w:rsidR="00237B3D" w:rsidRPr="00546FBC" w:rsidRDefault="00237B3D" w:rsidP="00237B3D">
      <w:pPr>
        <w:jc w:val="both"/>
        <w:rPr>
          <w:rFonts w:cs="Times New Roman"/>
          <w:szCs w:val="24"/>
          <w:lang w:eastAsia="en-PH"/>
        </w:rPr>
      </w:pPr>
    </w:p>
    <w:p w14:paraId="4D9E743D" w14:textId="77777777" w:rsidR="00237B3D" w:rsidRPr="00546FBC" w:rsidRDefault="00237B3D" w:rsidP="009E7575">
      <w:pPr>
        <w:rPr>
          <w:rFonts w:cs="Times New Roman"/>
          <w:szCs w:val="24"/>
          <w:lang w:eastAsia="en-PH"/>
        </w:rPr>
      </w:pPr>
    </w:p>
    <w:p w14:paraId="67BF6061" w14:textId="2FCD75C3" w:rsidR="00237B3D" w:rsidRPr="00546FBC" w:rsidRDefault="00237B3D" w:rsidP="00237B3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81</w:t>
      </w:r>
      <w:r w:rsidRPr="00546FBC">
        <w:rPr>
          <w:rFonts w:cs="Times New Roman"/>
          <w:bCs/>
          <w:szCs w:val="24"/>
          <w:lang w:eastAsia="en-PH"/>
        </w:rPr>
        <w:t>: Activity Diagram of View Report of Report Module Use Case</w:t>
      </w:r>
    </w:p>
    <w:p w14:paraId="321B2586" w14:textId="77777777" w:rsidR="00237B3D" w:rsidRPr="00546FBC" w:rsidRDefault="00237B3D" w:rsidP="009E7575">
      <w:pPr>
        <w:rPr>
          <w:rFonts w:cs="Times New Roman"/>
          <w:szCs w:val="24"/>
          <w:lang w:eastAsia="en-PH"/>
        </w:rPr>
      </w:pPr>
    </w:p>
    <w:p w14:paraId="5204516A" w14:textId="77777777" w:rsidR="00237B3D" w:rsidRPr="00546FBC" w:rsidRDefault="00237B3D" w:rsidP="009E7575">
      <w:pPr>
        <w:rPr>
          <w:rFonts w:cs="Times New Roman"/>
          <w:szCs w:val="24"/>
          <w:lang w:eastAsia="en-PH"/>
        </w:rPr>
      </w:pPr>
    </w:p>
    <w:p w14:paraId="3FD08868" w14:textId="77777777" w:rsidR="00237B3D" w:rsidRPr="00546FBC" w:rsidRDefault="00237B3D" w:rsidP="009E7575">
      <w:pPr>
        <w:rPr>
          <w:rFonts w:cs="Times New Roman"/>
          <w:szCs w:val="24"/>
          <w:lang w:eastAsia="en-PH"/>
        </w:rPr>
      </w:pPr>
    </w:p>
    <w:p w14:paraId="31B73BB9" w14:textId="77777777" w:rsidR="00237B3D" w:rsidRPr="00546FBC" w:rsidRDefault="00237B3D" w:rsidP="009E7575">
      <w:pPr>
        <w:rPr>
          <w:rFonts w:cs="Times New Roman"/>
          <w:szCs w:val="24"/>
          <w:lang w:eastAsia="en-PH"/>
        </w:rPr>
      </w:pPr>
    </w:p>
    <w:p w14:paraId="510D8EEC" w14:textId="77777777" w:rsidR="00237B3D" w:rsidRPr="00546FBC" w:rsidRDefault="00237B3D" w:rsidP="009E7575">
      <w:pPr>
        <w:rPr>
          <w:rFonts w:cs="Times New Roman"/>
          <w:szCs w:val="24"/>
          <w:lang w:eastAsia="en-PH"/>
        </w:rPr>
      </w:pPr>
    </w:p>
    <w:p w14:paraId="3B4E31F2" w14:textId="77777777" w:rsidR="00237B3D" w:rsidRPr="00546FBC" w:rsidRDefault="00237B3D" w:rsidP="009E7575">
      <w:pPr>
        <w:rPr>
          <w:rFonts w:cs="Times New Roman"/>
          <w:szCs w:val="24"/>
          <w:lang w:eastAsia="en-PH"/>
        </w:rPr>
      </w:pPr>
    </w:p>
    <w:p w14:paraId="1F3167AD" w14:textId="77777777" w:rsidR="00237B3D" w:rsidRPr="00546FBC" w:rsidRDefault="00237B3D" w:rsidP="009E7575">
      <w:pPr>
        <w:rPr>
          <w:rFonts w:cs="Times New Roman"/>
          <w:szCs w:val="24"/>
          <w:lang w:eastAsia="en-PH"/>
        </w:rPr>
      </w:pPr>
    </w:p>
    <w:p w14:paraId="06D27D01" w14:textId="77777777" w:rsidR="00237B3D" w:rsidRPr="00546FBC" w:rsidRDefault="00237B3D" w:rsidP="009E7575">
      <w:pPr>
        <w:rPr>
          <w:rFonts w:cs="Times New Roman"/>
          <w:szCs w:val="24"/>
          <w:lang w:eastAsia="en-PH"/>
        </w:rPr>
      </w:pPr>
    </w:p>
    <w:p w14:paraId="5CF11463" w14:textId="77777777" w:rsidR="00237B3D" w:rsidRPr="00546FBC" w:rsidRDefault="00237B3D" w:rsidP="009E7575">
      <w:pPr>
        <w:rPr>
          <w:rFonts w:cs="Times New Roman"/>
          <w:szCs w:val="24"/>
          <w:lang w:eastAsia="en-PH"/>
        </w:rPr>
      </w:pPr>
    </w:p>
    <w:p w14:paraId="726EC9ED" w14:textId="77777777" w:rsidR="00237B3D" w:rsidRPr="00546FBC" w:rsidRDefault="00237B3D" w:rsidP="009E7575">
      <w:pPr>
        <w:rPr>
          <w:rFonts w:cs="Times New Roman"/>
          <w:szCs w:val="24"/>
          <w:lang w:eastAsia="en-PH"/>
        </w:rPr>
      </w:pPr>
    </w:p>
    <w:p w14:paraId="4804D410" w14:textId="77777777" w:rsidR="00237B3D" w:rsidRPr="00546FBC" w:rsidRDefault="00237B3D" w:rsidP="009E7575">
      <w:pPr>
        <w:rPr>
          <w:rFonts w:cs="Times New Roman"/>
          <w:szCs w:val="24"/>
          <w:lang w:eastAsia="en-PH"/>
        </w:rPr>
      </w:pPr>
    </w:p>
    <w:p w14:paraId="7D6637AB" w14:textId="77777777" w:rsidR="00237B3D" w:rsidRPr="00546FBC" w:rsidRDefault="00237B3D" w:rsidP="009E7575">
      <w:pPr>
        <w:rPr>
          <w:rFonts w:cs="Times New Roman"/>
          <w:szCs w:val="24"/>
          <w:lang w:eastAsia="en-PH"/>
        </w:rPr>
      </w:pPr>
    </w:p>
    <w:p w14:paraId="2AA63AEA" w14:textId="77777777" w:rsidR="00237B3D" w:rsidRPr="00546FBC" w:rsidRDefault="00237B3D" w:rsidP="009E7575">
      <w:pPr>
        <w:rPr>
          <w:rFonts w:cs="Times New Roman"/>
          <w:szCs w:val="24"/>
          <w:lang w:eastAsia="en-PH"/>
        </w:rPr>
      </w:pPr>
    </w:p>
    <w:p w14:paraId="131FC896" w14:textId="77777777" w:rsidR="00237B3D" w:rsidRPr="00546FBC" w:rsidRDefault="00237B3D" w:rsidP="009E7575">
      <w:pPr>
        <w:rPr>
          <w:rFonts w:cs="Times New Roman"/>
          <w:szCs w:val="24"/>
          <w:lang w:eastAsia="en-PH"/>
        </w:rPr>
      </w:pPr>
    </w:p>
    <w:p w14:paraId="6279FA4E" w14:textId="77777777" w:rsidR="00237B3D" w:rsidRPr="00546FBC" w:rsidRDefault="00237B3D" w:rsidP="009E7575">
      <w:pPr>
        <w:rPr>
          <w:rFonts w:cs="Times New Roman"/>
          <w:szCs w:val="24"/>
          <w:lang w:eastAsia="en-PH"/>
        </w:rPr>
      </w:pPr>
    </w:p>
    <w:p w14:paraId="02431D4D" w14:textId="77777777" w:rsidR="00237B3D" w:rsidRPr="00546FBC" w:rsidRDefault="00237B3D" w:rsidP="009E7575">
      <w:pPr>
        <w:rPr>
          <w:rFonts w:cs="Times New Roman"/>
          <w:szCs w:val="24"/>
          <w:lang w:eastAsia="en-PH"/>
        </w:rPr>
      </w:pPr>
    </w:p>
    <w:p w14:paraId="017402B3" w14:textId="77777777" w:rsidR="00237B3D" w:rsidRPr="00546FBC" w:rsidRDefault="00237B3D" w:rsidP="009E7575">
      <w:pPr>
        <w:rPr>
          <w:rFonts w:cs="Times New Roman"/>
          <w:szCs w:val="24"/>
          <w:lang w:eastAsia="en-PH"/>
        </w:rPr>
      </w:pPr>
    </w:p>
    <w:p w14:paraId="1BA7E0CB" w14:textId="77777777" w:rsidR="00237B3D" w:rsidRPr="00546FBC" w:rsidRDefault="00237B3D" w:rsidP="009E7575">
      <w:pPr>
        <w:rPr>
          <w:rFonts w:cs="Times New Roman"/>
          <w:szCs w:val="24"/>
          <w:lang w:eastAsia="en-PH"/>
        </w:rPr>
      </w:pPr>
    </w:p>
    <w:p w14:paraId="2812792C" w14:textId="31D41825" w:rsidR="00237B3D" w:rsidRPr="00546FBC" w:rsidRDefault="00237B3D" w:rsidP="009E7575">
      <w:pPr>
        <w:rPr>
          <w:rFonts w:cs="Times New Roman"/>
          <w:szCs w:val="24"/>
          <w:lang w:eastAsia="en-PH"/>
        </w:rPr>
      </w:pPr>
    </w:p>
    <w:p w14:paraId="30AF1A79" w14:textId="489759AD" w:rsidR="00237B3D" w:rsidRPr="00546FBC" w:rsidRDefault="00237B3D" w:rsidP="009E7575">
      <w:pPr>
        <w:rPr>
          <w:rFonts w:cs="Times New Roman"/>
          <w:szCs w:val="24"/>
          <w:lang w:eastAsia="en-PH"/>
        </w:rPr>
      </w:pPr>
    </w:p>
    <w:p w14:paraId="71582F81" w14:textId="77777777" w:rsidR="00237B3D" w:rsidRPr="00546FBC" w:rsidRDefault="00237B3D" w:rsidP="009E7575">
      <w:pPr>
        <w:rPr>
          <w:rFonts w:cs="Times New Roman"/>
          <w:szCs w:val="24"/>
          <w:lang w:eastAsia="en-PH"/>
        </w:rPr>
      </w:pPr>
    </w:p>
    <w:p w14:paraId="4CDEBC93" w14:textId="126782D2" w:rsidR="00237B3D" w:rsidRPr="00546FBC" w:rsidRDefault="00237B3D" w:rsidP="009E7575">
      <w:pPr>
        <w:rPr>
          <w:rFonts w:cs="Times New Roman"/>
          <w:szCs w:val="24"/>
          <w:lang w:eastAsia="en-PH"/>
        </w:rPr>
      </w:pPr>
      <w:r w:rsidRPr="00546FBC">
        <w:rPr>
          <w:b w:val="0"/>
          <w:noProof/>
        </w:rPr>
        <w:lastRenderedPageBreak/>
        <w:drawing>
          <wp:anchor distT="0" distB="0" distL="114300" distR="114300" simplePos="0" relativeHeight="251980288" behindDoc="1" locked="0" layoutInCell="1" allowOverlap="1" wp14:anchorId="35D1DEA4" wp14:editId="3CB1641E">
            <wp:simplePos x="0" y="0"/>
            <wp:positionH relativeFrom="column">
              <wp:posOffset>571500</wp:posOffset>
            </wp:positionH>
            <wp:positionV relativeFrom="page">
              <wp:posOffset>914400</wp:posOffset>
            </wp:positionV>
            <wp:extent cx="4457065" cy="4963160"/>
            <wp:effectExtent l="0" t="0" r="63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57065"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2E5B8" w14:textId="01A22628" w:rsidR="008116C4" w:rsidRPr="00546FBC" w:rsidRDefault="008116C4" w:rsidP="009E7575">
      <w:pPr>
        <w:rPr>
          <w:rFonts w:cs="Times New Roman"/>
          <w:szCs w:val="24"/>
          <w:lang w:eastAsia="en-PH"/>
        </w:rPr>
      </w:pPr>
    </w:p>
    <w:p w14:paraId="350542AA" w14:textId="7131318A" w:rsidR="008116C4" w:rsidRPr="00546FBC" w:rsidRDefault="008116C4" w:rsidP="008116C4">
      <w:pPr>
        <w:rPr>
          <w:rFonts w:cs="Times New Roman"/>
          <w:bCs/>
          <w:szCs w:val="24"/>
          <w:lang w:eastAsia="en-PH"/>
        </w:rPr>
      </w:pPr>
    </w:p>
    <w:p w14:paraId="608D3AD1" w14:textId="77777777" w:rsidR="008116C4" w:rsidRPr="00546FBC" w:rsidRDefault="008116C4" w:rsidP="008116C4">
      <w:pPr>
        <w:rPr>
          <w:rFonts w:cs="Times New Roman"/>
          <w:bCs/>
          <w:szCs w:val="24"/>
          <w:lang w:eastAsia="en-PH"/>
        </w:rPr>
      </w:pPr>
    </w:p>
    <w:p w14:paraId="6648A074" w14:textId="77777777" w:rsidR="008116C4" w:rsidRPr="00546FBC" w:rsidRDefault="008116C4" w:rsidP="008116C4">
      <w:pPr>
        <w:rPr>
          <w:rFonts w:cs="Times New Roman"/>
          <w:bCs/>
          <w:szCs w:val="24"/>
          <w:lang w:eastAsia="en-PH"/>
        </w:rPr>
      </w:pPr>
    </w:p>
    <w:p w14:paraId="40C4AA75" w14:textId="77777777" w:rsidR="008116C4" w:rsidRPr="00546FBC" w:rsidRDefault="008116C4" w:rsidP="008116C4">
      <w:pPr>
        <w:rPr>
          <w:rFonts w:cs="Times New Roman"/>
          <w:bCs/>
          <w:szCs w:val="24"/>
          <w:lang w:eastAsia="en-PH"/>
        </w:rPr>
      </w:pPr>
    </w:p>
    <w:p w14:paraId="58E31DEB" w14:textId="77777777" w:rsidR="008116C4" w:rsidRPr="00546FBC" w:rsidRDefault="008116C4" w:rsidP="008116C4">
      <w:pPr>
        <w:rPr>
          <w:rFonts w:cs="Times New Roman"/>
          <w:bCs/>
          <w:szCs w:val="24"/>
          <w:lang w:eastAsia="en-PH"/>
        </w:rPr>
      </w:pPr>
    </w:p>
    <w:p w14:paraId="3702A458" w14:textId="77777777" w:rsidR="008116C4" w:rsidRPr="00546FBC" w:rsidRDefault="008116C4" w:rsidP="008116C4">
      <w:pPr>
        <w:rPr>
          <w:rFonts w:cs="Times New Roman"/>
          <w:bCs/>
          <w:szCs w:val="24"/>
          <w:lang w:eastAsia="en-PH"/>
        </w:rPr>
      </w:pPr>
    </w:p>
    <w:p w14:paraId="4E498076" w14:textId="77777777" w:rsidR="008116C4" w:rsidRPr="00546FBC" w:rsidRDefault="008116C4" w:rsidP="008116C4">
      <w:pPr>
        <w:rPr>
          <w:rFonts w:cs="Times New Roman"/>
          <w:bCs/>
          <w:szCs w:val="24"/>
          <w:lang w:eastAsia="en-PH"/>
        </w:rPr>
      </w:pPr>
    </w:p>
    <w:p w14:paraId="3900D54A" w14:textId="77777777" w:rsidR="008116C4" w:rsidRPr="00546FBC" w:rsidRDefault="008116C4" w:rsidP="008116C4">
      <w:pPr>
        <w:rPr>
          <w:rFonts w:cs="Times New Roman"/>
          <w:bCs/>
          <w:szCs w:val="24"/>
          <w:lang w:eastAsia="en-PH"/>
        </w:rPr>
      </w:pPr>
    </w:p>
    <w:p w14:paraId="47D3955D" w14:textId="77777777" w:rsidR="008116C4" w:rsidRPr="00546FBC" w:rsidRDefault="008116C4" w:rsidP="008116C4">
      <w:pPr>
        <w:rPr>
          <w:rFonts w:cs="Times New Roman"/>
          <w:bCs/>
          <w:szCs w:val="24"/>
          <w:lang w:eastAsia="en-PH"/>
        </w:rPr>
      </w:pPr>
    </w:p>
    <w:p w14:paraId="359FADBA" w14:textId="77777777" w:rsidR="008116C4" w:rsidRPr="00546FBC" w:rsidRDefault="008116C4" w:rsidP="008116C4">
      <w:pPr>
        <w:rPr>
          <w:rFonts w:cs="Times New Roman"/>
          <w:bCs/>
          <w:szCs w:val="24"/>
          <w:lang w:eastAsia="en-PH"/>
        </w:rPr>
      </w:pPr>
    </w:p>
    <w:p w14:paraId="10B58304" w14:textId="77777777" w:rsidR="008116C4" w:rsidRPr="00546FBC" w:rsidRDefault="008116C4" w:rsidP="008116C4">
      <w:pPr>
        <w:rPr>
          <w:rFonts w:cs="Times New Roman"/>
          <w:bCs/>
          <w:szCs w:val="24"/>
          <w:lang w:eastAsia="en-PH"/>
        </w:rPr>
      </w:pPr>
    </w:p>
    <w:p w14:paraId="44C47BED" w14:textId="77777777" w:rsidR="008116C4" w:rsidRPr="00546FBC" w:rsidRDefault="008116C4" w:rsidP="008116C4">
      <w:pPr>
        <w:rPr>
          <w:rFonts w:cs="Times New Roman"/>
          <w:bCs/>
          <w:szCs w:val="24"/>
          <w:lang w:eastAsia="en-PH"/>
        </w:rPr>
      </w:pPr>
    </w:p>
    <w:p w14:paraId="7D535175" w14:textId="77777777" w:rsidR="008116C4" w:rsidRPr="00546FBC" w:rsidRDefault="008116C4" w:rsidP="008116C4">
      <w:pPr>
        <w:rPr>
          <w:rFonts w:cs="Times New Roman"/>
          <w:bCs/>
          <w:szCs w:val="24"/>
          <w:lang w:eastAsia="en-PH"/>
        </w:rPr>
      </w:pPr>
    </w:p>
    <w:p w14:paraId="54EEFAC7" w14:textId="77777777" w:rsidR="008116C4" w:rsidRPr="00546FBC" w:rsidRDefault="008116C4" w:rsidP="008116C4">
      <w:pPr>
        <w:rPr>
          <w:rFonts w:cs="Times New Roman"/>
          <w:bCs/>
          <w:szCs w:val="24"/>
          <w:lang w:eastAsia="en-PH"/>
        </w:rPr>
      </w:pPr>
    </w:p>
    <w:p w14:paraId="7390DB6F" w14:textId="77777777" w:rsidR="008116C4" w:rsidRPr="00546FBC" w:rsidRDefault="008116C4" w:rsidP="008116C4">
      <w:pPr>
        <w:rPr>
          <w:rFonts w:cs="Times New Roman"/>
          <w:bCs/>
          <w:szCs w:val="24"/>
          <w:lang w:eastAsia="en-PH"/>
        </w:rPr>
      </w:pPr>
    </w:p>
    <w:p w14:paraId="6AE0C1E1" w14:textId="77777777" w:rsidR="008116C4" w:rsidRPr="00546FBC" w:rsidRDefault="008116C4" w:rsidP="008116C4">
      <w:pPr>
        <w:rPr>
          <w:rFonts w:cs="Times New Roman"/>
          <w:bCs/>
          <w:szCs w:val="24"/>
          <w:lang w:eastAsia="en-PH"/>
        </w:rPr>
      </w:pPr>
    </w:p>
    <w:p w14:paraId="3F3CF645" w14:textId="77777777" w:rsidR="008116C4" w:rsidRPr="00546FBC" w:rsidRDefault="008116C4" w:rsidP="008116C4">
      <w:pPr>
        <w:rPr>
          <w:rFonts w:cs="Times New Roman"/>
          <w:bCs/>
          <w:szCs w:val="24"/>
          <w:lang w:eastAsia="en-PH"/>
        </w:rPr>
      </w:pPr>
    </w:p>
    <w:p w14:paraId="16C9C55C" w14:textId="77777777" w:rsidR="008116C4" w:rsidRPr="00546FBC" w:rsidRDefault="008116C4" w:rsidP="008116C4">
      <w:pPr>
        <w:rPr>
          <w:rFonts w:cs="Times New Roman"/>
          <w:bCs/>
          <w:szCs w:val="24"/>
          <w:lang w:eastAsia="en-PH"/>
        </w:rPr>
      </w:pPr>
    </w:p>
    <w:p w14:paraId="3B014079" w14:textId="77777777" w:rsidR="008116C4" w:rsidRPr="00546FBC" w:rsidRDefault="008116C4" w:rsidP="008116C4">
      <w:pPr>
        <w:rPr>
          <w:rFonts w:cs="Times New Roman"/>
          <w:bCs/>
          <w:szCs w:val="24"/>
          <w:lang w:eastAsia="en-PH"/>
        </w:rPr>
      </w:pPr>
    </w:p>
    <w:p w14:paraId="0EA1F605" w14:textId="77777777" w:rsidR="008116C4" w:rsidRPr="00546FBC" w:rsidRDefault="008116C4" w:rsidP="008116C4">
      <w:pPr>
        <w:rPr>
          <w:rFonts w:cs="Times New Roman"/>
          <w:bCs/>
          <w:szCs w:val="24"/>
          <w:lang w:eastAsia="en-PH"/>
        </w:rPr>
      </w:pPr>
    </w:p>
    <w:p w14:paraId="05F4F185" w14:textId="77777777" w:rsidR="008116C4" w:rsidRPr="00546FBC" w:rsidRDefault="008116C4" w:rsidP="008116C4">
      <w:pPr>
        <w:rPr>
          <w:rFonts w:cs="Times New Roman"/>
          <w:bCs/>
          <w:szCs w:val="24"/>
          <w:lang w:eastAsia="en-PH"/>
        </w:rPr>
      </w:pPr>
    </w:p>
    <w:p w14:paraId="1FC27813" w14:textId="77777777" w:rsidR="008116C4" w:rsidRPr="00546FBC" w:rsidRDefault="008116C4" w:rsidP="008116C4">
      <w:pPr>
        <w:rPr>
          <w:rFonts w:cs="Times New Roman"/>
          <w:bCs/>
          <w:szCs w:val="24"/>
          <w:lang w:eastAsia="en-PH"/>
        </w:rPr>
      </w:pPr>
    </w:p>
    <w:p w14:paraId="4DBC7644" w14:textId="77777777" w:rsidR="008116C4" w:rsidRPr="00546FBC" w:rsidRDefault="008116C4" w:rsidP="008116C4">
      <w:pPr>
        <w:rPr>
          <w:rFonts w:cs="Times New Roman"/>
          <w:bCs/>
          <w:szCs w:val="24"/>
          <w:lang w:eastAsia="en-PH"/>
        </w:rPr>
      </w:pPr>
    </w:p>
    <w:p w14:paraId="13B70950" w14:textId="77777777" w:rsidR="008116C4" w:rsidRPr="00546FBC" w:rsidRDefault="008116C4" w:rsidP="008116C4">
      <w:pPr>
        <w:rPr>
          <w:rFonts w:cs="Times New Roman"/>
          <w:bCs/>
          <w:szCs w:val="24"/>
          <w:lang w:eastAsia="en-PH"/>
        </w:rPr>
      </w:pPr>
    </w:p>
    <w:p w14:paraId="71AB5442" w14:textId="77777777" w:rsidR="008116C4" w:rsidRPr="00546FBC" w:rsidRDefault="008116C4" w:rsidP="008116C4">
      <w:pPr>
        <w:rPr>
          <w:rFonts w:cs="Times New Roman"/>
          <w:bCs/>
          <w:szCs w:val="24"/>
          <w:lang w:eastAsia="en-PH"/>
        </w:rPr>
      </w:pPr>
    </w:p>
    <w:p w14:paraId="3E4D1AE9" w14:textId="77777777" w:rsidR="008116C4" w:rsidRPr="00546FBC" w:rsidRDefault="008116C4" w:rsidP="008116C4">
      <w:pPr>
        <w:rPr>
          <w:rFonts w:cs="Times New Roman"/>
          <w:bCs/>
          <w:szCs w:val="24"/>
          <w:lang w:eastAsia="en-PH"/>
        </w:rPr>
      </w:pPr>
    </w:p>
    <w:p w14:paraId="4E2AB1C8" w14:textId="77777777" w:rsidR="008116C4" w:rsidRPr="00546FBC" w:rsidRDefault="008116C4" w:rsidP="008116C4">
      <w:pPr>
        <w:rPr>
          <w:rFonts w:cs="Times New Roman"/>
          <w:bCs/>
          <w:szCs w:val="24"/>
          <w:lang w:eastAsia="en-PH"/>
        </w:rPr>
      </w:pPr>
    </w:p>
    <w:p w14:paraId="51771040" w14:textId="77777777" w:rsidR="008116C4" w:rsidRPr="00546FBC" w:rsidRDefault="008116C4" w:rsidP="008116C4">
      <w:pPr>
        <w:rPr>
          <w:rFonts w:cs="Times New Roman"/>
          <w:bCs/>
          <w:szCs w:val="24"/>
          <w:lang w:eastAsia="en-PH"/>
        </w:rPr>
      </w:pPr>
    </w:p>
    <w:p w14:paraId="25DB44C2" w14:textId="3A2EA792" w:rsidR="008116C4" w:rsidRPr="00546FBC" w:rsidRDefault="008116C4" w:rsidP="008116C4">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82</w:t>
      </w:r>
      <w:r w:rsidRPr="00546FBC">
        <w:rPr>
          <w:rFonts w:cs="Times New Roman"/>
          <w:bCs/>
          <w:szCs w:val="24"/>
          <w:lang w:eastAsia="en-PH"/>
        </w:rPr>
        <w:t xml:space="preserve">: Activity Diagram of </w:t>
      </w:r>
      <w:r w:rsidR="00237B3D" w:rsidRPr="00546FBC">
        <w:rPr>
          <w:rFonts w:cs="Times New Roman"/>
          <w:bCs/>
          <w:szCs w:val="24"/>
          <w:lang w:eastAsia="en-PH"/>
        </w:rPr>
        <w:t>Search and Print</w:t>
      </w:r>
      <w:r w:rsidRPr="00546FBC">
        <w:rPr>
          <w:rFonts w:cs="Times New Roman"/>
          <w:bCs/>
          <w:szCs w:val="24"/>
          <w:lang w:eastAsia="en-PH"/>
        </w:rPr>
        <w:t xml:space="preserve"> </w:t>
      </w:r>
      <w:r w:rsidR="00237B3D" w:rsidRPr="00546FBC">
        <w:rPr>
          <w:rFonts w:cs="Times New Roman"/>
          <w:bCs/>
          <w:szCs w:val="24"/>
          <w:lang w:eastAsia="en-PH"/>
        </w:rPr>
        <w:t>Report</w:t>
      </w:r>
      <w:r w:rsidRPr="00546FBC">
        <w:rPr>
          <w:rFonts w:cs="Times New Roman"/>
          <w:bCs/>
          <w:szCs w:val="24"/>
          <w:lang w:eastAsia="en-PH"/>
        </w:rPr>
        <w:t xml:space="preserve"> of </w:t>
      </w:r>
      <w:r w:rsidR="00237B3D" w:rsidRPr="00546FBC">
        <w:rPr>
          <w:rFonts w:cs="Times New Roman"/>
          <w:bCs/>
          <w:szCs w:val="24"/>
          <w:lang w:eastAsia="en-PH"/>
        </w:rPr>
        <w:t>Report</w:t>
      </w:r>
      <w:r w:rsidRPr="00546FBC">
        <w:rPr>
          <w:rFonts w:cs="Times New Roman"/>
          <w:bCs/>
          <w:szCs w:val="24"/>
          <w:lang w:eastAsia="en-PH"/>
        </w:rPr>
        <w:t xml:space="preserve"> Module Use Case</w:t>
      </w:r>
    </w:p>
    <w:p w14:paraId="67E98783" w14:textId="431DA9F8" w:rsidR="008116C4" w:rsidRPr="00546FBC" w:rsidRDefault="008116C4" w:rsidP="008116C4">
      <w:pPr>
        <w:rPr>
          <w:rFonts w:cs="Times New Roman"/>
          <w:szCs w:val="24"/>
          <w:lang w:eastAsia="en-PH"/>
        </w:rPr>
      </w:pPr>
    </w:p>
    <w:p w14:paraId="1B340089" w14:textId="2502277E" w:rsidR="008116C4" w:rsidRPr="00546FBC" w:rsidRDefault="008116C4" w:rsidP="009E7575">
      <w:pPr>
        <w:rPr>
          <w:rFonts w:cs="Times New Roman"/>
          <w:szCs w:val="24"/>
          <w:lang w:eastAsia="en-PH"/>
        </w:rPr>
      </w:pPr>
    </w:p>
    <w:p w14:paraId="5EB1D5AD" w14:textId="31D996D8" w:rsidR="00237B3D" w:rsidRPr="00546FBC" w:rsidRDefault="00237B3D" w:rsidP="009E7575">
      <w:pPr>
        <w:rPr>
          <w:rFonts w:cs="Times New Roman"/>
          <w:szCs w:val="24"/>
          <w:lang w:eastAsia="en-PH"/>
        </w:rPr>
      </w:pPr>
    </w:p>
    <w:p w14:paraId="037C9E7C" w14:textId="5ED8AF7F" w:rsidR="00237B3D" w:rsidRPr="00546FBC" w:rsidRDefault="00237B3D" w:rsidP="009E7575">
      <w:pPr>
        <w:rPr>
          <w:rFonts w:cs="Times New Roman"/>
          <w:szCs w:val="24"/>
          <w:lang w:eastAsia="en-PH"/>
        </w:rPr>
      </w:pPr>
    </w:p>
    <w:p w14:paraId="39D17AAC" w14:textId="345BE2AA" w:rsidR="00237B3D" w:rsidRPr="00546FBC" w:rsidRDefault="00237B3D" w:rsidP="009E7575">
      <w:pPr>
        <w:rPr>
          <w:rFonts w:cs="Times New Roman"/>
          <w:szCs w:val="24"/>
          <w:lang w:eastAsia="en-PH"/>
        </w:rPr>
      </w:pPr>
    </w:p>
    <w:p w14:paraId="441366DA" w14:textId="375DA3E5" w:rsidR="00237B3D" w:rsidRPr="00546FBC" w:rsidRDefault="00237B3D" w:rsidP="009E7575">
      <w:pPr>
        <w:rPr>
          <w:rFonts w:cs="Times New Roman"/>
          <w:szCs w:val="24"/>
          <w:lang w:eastAsia="en-PH"/>
        </w:rPr>
      </w:pPr>
    </w:p>
    <w:p w14:paraId="1E6554D8" w14:textId="3074B557" w:rsidR="00237B3D" w:rsidRPr="00546FBC" w:rsidRDefault="00237B3D" w:rsidP="009E7575">
      <w:pPr>
        <w:rPr>
          <w:rFonts w:cs="Times New Roman"/>
          <w:szCs w:val="24"/>
          <w:lang w:eastAsia="en-PH"/>
        </w:rPr>
      </w:pPr>
    </w:p>
    <w:p w14:paraId="085DA067" w14:textId="0ADF4213" w:rsidR="00237B3D" w:rsidRPr="00546FBC" w:rsidRDefault="00237B3D" w:rsidP="009E7575">
      <w:pPr>
        <w:rPr>
          <w:rFonts w:cs="Times New Roman"/>
          <w:szCs w:val="24"/>
          <w:lang w:eastAsia="en-PH"/>
        </w:rPr>
      </w:pPr>
    </w:p>
    <w:p w14:paraId="31F67E49" w14:textId="585796E0" w:rsidR="00237B3D" w:rsidRPr="00546FBC" w:rsidRDefault="00237B3D" w:rsidP="009E7575">
      <w:pPr>
        <w:rPr>
          <w:rFonts w:cs="Times New Roman"/>
          <w:szCs w:val="24"/>
          <w:lang w:eastAsia="en-PH"/>
        </w:rPr>
      </w:pPr>
    </w:p>
    <w:p w14:paraId="3343FFD8" w14:textId="4E022168" w:rsidR="00237B3D" w:rsidRPr="00546FBC" w:rsidRDefault="00237B3D" w:rsidP="009E7575">
      <w:pPr>
        <w:rPr>
          <w:rFonts w:cs="Times New Roman"/>
          <w:szCs w:val="24"/>
          <w:lang w:eastAsia="en-PH"/>
        </w:rPr>
      </w:pPr>
    </w:p>
    <w:p w14:paraId="42C869B3" w14:textId="1D8BC67B" w:rsidR="00640A6E" w:rsidRPr="00546FBC" w:rsidRDefault="00640A6E" w:rsidP="009E7575">
      <w:pPr>
        <w:rPr>
          <w:rFonts w:cs="Times New Roman"/>
          <w:szCs w:val="24"/>
          <w:lang w:eastAsia="en-PH"/>
        </w:rPr>
      </w:pPr>
    </w:p>
    <w:p w14:paraId="164A16FB" w14:textId="33605ACC" w:rsidR="00640A6E" w:rsidRPr="00546FBC" w:rsidRDefault="00640A6E" w:rsidP="009E7575">
      <w:pPr>
        <w:rPr>
          <w:rFonts w:cs="Times New Roman"/>
          <w:szCs w:val="24"/>
          <w:lang w:eastAsia="en-PH"/>
        </w:rPr>
      </w:pPr>
    </w:p>
    <w:p w14:paraId="1288261E" w14:textId="0C2B16DB" w:rsidR="00640A6E" w:rsidRPr="00546FBC" w:rsidRDefault="00640A6E" w:rsidP="009E7575">
      <w:pPr>
        <w:rPr>
          <w:rFonts w:cs="Times New Roman"/>
          <w:szCs w:val="24"/>
          <w:lang w:eastAsia="en-PH"/>
        </w:rPr>
      </w:pPr>
    </w:p>
    <w:p w14:paraId="6C188DBF" w14:textId="0502CF74" w:rsidR="00640A6E" w:rsidRPr="00546FBC" w:rsidRDefault="00640A6E" w:rsidP="009E7575">
      <w:pPr>
        <w:rPr>
          <w:rFonts w:cs="Times New Roman"/>
          <w:szCs w:val="24"/>
          <w:lang w:eastAsia="en-PH"/>
        </w:rPr>
      </w:pPr>
    </w:p>
    <w:p w14:paraId="7595FBE3" w14:textId="77777777" w:rsidR="00640A6E" w:rsidRPr="00546FBC" w:rsidRDefault="00640A6E" w:rsidP="00640A6E">
      <w:pPr>
        <w:spacing w:line="360" w:lineRule="auto"/>
        <w:jc w:val="both"/>
        <w:rPr>
          <w:rFonts w:cs="Times New Roman"/>
          <w:szCs w:val="24"/>
        </w:rPr>
      </w:pPr>
    </w:p>
    <w:p w14:paraId="740E62B3" w14:textId="52142820" w:rsidR="00373700" w:rsidRPr="00546FBC" w:rsidRDefault="00373700" w:rsidP="00373700">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 xml:space="preserve">QR </w:t>
      </w:r>
      <w:r w:rsidR="000D29D2" w:rsidRPr="00546FBC">
        <w:rPr>
          <w:rFonts w:cs="Times New Roman"/>
          <w:bCs/>
          <w:szCs w:val="24"/>
          <w:lang w:eastAsia="en-PH"/>
        </w:rPr>
        <w:t xml:space="preserve">Code </w:t>
      </w:r>
      <w:r w:rsidRPr="00546FBC">
        <w:rPr>
          <w:rFonts w:cs="Times New Roman"/>
          <w:bCs/>
          <w:szCs w:val="24"/>
          <w:lang w:eastAsia="en-PH"/>
        </w:rPr>
        <w:t>Scan Module</w:t>
      </w:r>
    </w:p>
    <w:tbl>
      <w:tblPr>
        <w:tblStyle w:val="TableGrid"/>
        <w:tblW w:w="7938" w:type="dxa"/>
        <w:tblInd w:w="704" w:type="dxa"/>
        <w:tblLook w:val="04A0" w:firstRow="1" w:lastRow="0" w:firstColumn="1" w:lastColumn="0" w:noHBand="0" w:noVBand="1"/>
      </w:tblPr>
      <w:tblGrid>
        <w:gridCol w:w="2322"/>
        <w:gridCol w:w="2948"/>
        <w:gridCol w:w="2668"/>
      </w:tblGrid>
      <w:tr w:rsidR="00373700" w:rsidRPr="00546FBC" w14:paraId="0B0C2062" w14:textId="77777777" w:rsidTr="001E5884">
        <w:trPr>
          <w:trHeight w:val="362"/>
        </w:trPr>
        <w:tc>
          <w:tcPr>
            <w:tcW w:w="2322" w:type="dxa"/>
          </w:tcPr>
          <w:p w14:paraId="66ED55DA" w14:textId="77777777" w:rsidR="00373700" w:rsidRPr="00546FBC" w:rsidRDefault="00373700" w:rsidP="001E5884">
            <w:pPr>
              <w:spacing w:line="360" w:lineRule="auto"/>
              <w:rPr>
                <w:szCs w:val="24"/>
              </w:rPr>
            </w:pPr>
            <w:r w:rsidRPr="00546FBC">
              <w:rPr>
                <w:szCs w:val="24"/>
              </w:rPr>
              <w:t>Use Case</w:t>
            </w:r>
          </w:p>
        </w:tc>
        <w:tc>
          <w:tcPr>
            <w:tcW w:w="2948" w:type="dxa"/>
          </w:tcPr>
          <w:p w14:paraId="3A036A88" w14:textId="77777777" w:rsidR="00373700" w:rsidRPr="00546FBC" w:rsidRDefault="00373700" w:rsidP="001E5884">
            <w:pPr>
              <w:spacing w:line="360" w:lineRule="auto"/>
              <w:rPr>
                <w:szCs w:val="24"/>
              </w:rPr>
            </w:pPr>
            <w:r w:rsidRPr="00546FBC">
              <w:rPr>
                <w:szCs w:val="24"/>
              </w:rPr>
              <w:t>Description</w:t>
            </w:r>
          </w:p>
        </w:tc>
        <w:tc>
          <w:tcPr>
            <w:tcW w:w="2668" w:type="dxa"/>
          </w:tcPr>
          <w:p w14:paraId="301AB12F" w14:textId="77777777" w:rsidR="00373700" w:rsidRPr="00546FBC" w:rsidRDefault="00373700" w:rsidP="001E5884">
            <w:pPr>
              <w:spacing w:line="360" w:lineRule="auto"/>
              <w:rPr>
                <w:szCs w:val="24"/>
              </w:rPr>
            </w:pPr>
            <w:r w:rsidRPr="00546FBC">
              <w:t>User/Actor (Roles)</w:t>
            </w:r>
          </w:p>
        </w:tc>
      </w:tr>
      <w:tr w:rsidR="00373700" w:rsidRPr="00546FBC" w14:paraId="209C3844" w14:textId="77777777" w:rsidTr="001E5884">
        <w:trPr>
          <w:trHeight w:val="1101"/>
        </w:trPr>
        <w:tc>
          <w:tcPr>
            <w:tcW w:w="2322" w:type="dxa"/>
          </w:tcPr>
          <w:p w14:paraId="6B430DF1" w14:textId="273971FF" w:rsidR="00373700" w:rsidRPr="00546FBC" w:rsidRDefault="00373700" w:rsidP="001E5884">
            <w:pPr>
              <w:spacing w:line="360" w:lineRule="auto"/>
              <w:jc w:val="both"/>
              <w:rPr>
                <w:b w:val="0"/>
                <w:bCs/>
                <w:szCs w:val="24"/>
              </w:rPr>
            </w:pPr>
            <w:r w:rsidRPr="00546FBC">
              <w:rPr>
                <w:b w:val="0"/>
                <w:bCs/>
                <w:szCs w:val="24"/>
              </w:rPr>
              <w:t>Scan QR Code and View Pig</w:t>
            </w:r>
          </w:p>
        </w:tc>
        <w:tc>
          <w:tcPr>
            <w:tcW w:w="2948" w:type="dxa"/>
          </w:tcPr>
          <w:p w14:paraId="067AB530" w14:textId="61D70413" w:rsidR="00373700" w:rsidRPr="00546FBC" w:rsidRDefault="00373700" w:rsidP="001E5884">
            <w:pPr>
              <w:spacing w:line="360" w:lineRule="auto"/>
              <w:jc w:val="both"/>
              <w:rPr>
                <w:b w:val="0"/>
                <w:bCs/>
                <w:szCs w:val="24"/>
              </w:rPr>
            </w:pPr>
            <w:r w:rsidRPr="00546FBC">
              <w:rPr>
                <w:b w:val="0"/>
                <w:bCs/>
                <w:szCs w:val="24"/>
              </w:rPr>
              <w:t>The user/actor scans the pig QR Code details to view.</w:t>
            </w:r>
          </w:p>
        </w:tc>
        <w:tc>
          <w:tcPr>
            <w:tcW w:w="2668" w:type="dxa"/>
          </w:tcPr>
          <w:p w14:paraId="2C85B5CD" w14:textId="23EC417C" w:rsidR="00373700" w:rsidRPr="00546FBC" w:rsidRDefault="00373700" w:rsidP="001E5884">
            <w:pPr>
              <w:spacing w:line="360" w:lineRule="auto"/>
              <w:jc w:val="both"/>
              <w:rPr>
                <w:b w:val="0"/>
                <w:bCs/>
                <w:szCs w:val="24"/>
              </w:rPr>
            </w:pPr>
            <w:r w:rsidRPr="00546FBC">
              <w:rPr>
                <w:b w:val="0"/>
                <w:szCs w:val="24"/>
              </w:rPr>
              <w:t>Worker</w:t>
            </w:r>
          </w:p>
        </w:tc>
      </w:tr>
    </w:tbl>
    <w:p w14:paraId="336F7CD8" w14:textId="77777777" w:rsidR="00373700" w:rsidRPr="00546FBC" w:rsidRDefault="00373700" w:rsidP="00373700">
      <w:pPr>
        <w:rPr>
          <w:rFonts w:cs="Times New Roman"/>
          <w:szCs w:val="24"/>
          <w:lang w:eastAsia="en-PH"/>
        </w:rPr>
      </w:pPr>
    </w:p>
    <w:p w14:paraId="5715334C" w14:textId="144BF1A4" w:rsidR="00373700" w:rsidRPr="00546FBC" w:rsidRDefault="00373700" w:rsidP="00373700">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20</w:t>
      </w:r>
      <w:r w:rsidRPr="00546FBC">
        <w:rPr>
          <w:rFonts w:cs="Times New Roman"/>
          <w:bCs/>
          <w:szCs w:val="24"/>
          <w:lang w:eastAsia="en-PH"/>
        </w:rPr>
        <w:t xml:space="preserve">: Event Decomposition of </w:t>
      </w:r>
      <w:r w:rsidR="000D29D2" w:rsidRPr="00546FBC">
        <w:rPr>
          <w:rFonts w:cs="Times New Roman"/>
          <w:bCs/>
          <w:szCs w:val="24"/>
          <w:lang w:eastAsia="en-PH"/>
        </w:rPr>
        <w:t>QR Code Scan Module</w:t>
      </w:r>
    </w:p>
    <w:p w14:paraId="729FA46F" w14:textId="7931A06B" w:rsidR="00237B3D" w:rsidRPr="00546FBC" w:rsidRDefault="00742223" w:rsidP="009E7575">
      <w:pPr>
        <w:rPr>
          <w:rFonts w:cs="Times New Roman"/>
          <w:szCs w:val="24"/>
          <w:lang w:eastAsia="en-PH"/>
        </w:rPr>
      </w:pPr>
      <w:r w:rsidRPr="00546FBC">
        <w:rPr>
          <w:b w:val="0"/>
          <w:noProof/>
        </w:rPr>
        <w:drawing>
          <wp:inline distT="0" distB="0" distL="0" distR="0" wp14:anchorId="0549D784" wp14:editId="78ED9797">
            <wp:extent cx="5486400" cy="257302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86400" cy="2573020"/>
                    </a:xfrm>
                    <a:prstGeom prst="rect">
                      <a:avLst/>
                    </a:prstGeom>
                    <a:noFill/>
                    <a:ln>
                      <a:noFill/>
                    </a:ln>
                  </pic:spPr>
                </pic:pic>
              </a:graphicData>
            </a:graphic>
          </wp:inline>
        </w:drawing>
      </w:r>
    </w:p>
    <w:p w14:paraId="6A1CC632" w14:textId="77777777" w:rsidR="00DD7C20" w:rsidRPr="00546FBC" w:rsidRDefault="00DD7C20" w:rsidP="009E7575">
      <w:pPr>
        <w:rPr>
          <w:rFonts w:cs="Times New Roman"/>
          <w:szCs w:val="24"/>
          <w:lang w:eastAsia="en-PH"/>
        </w:rPr>
      </w:pPr>
    </w:p>
    <w:p w14:paraId="6AEDE798" w14:textId="37F07ED4" w:rsidR="007333D3" w:rsidRPr="00546FBC" w:rsidRDefault="000D29D2" w:rsidP="007333D3">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83</w:t>
      </w:r>
      <w:r w:rsidRPr="00546FBC">
        <w:rPr>
          <w:rFonts w:cs="Times New Roman"/>
          <w:bCs/>
          <w:szCs w:val="24"/>
          <w:lang w:eastAsia="en-PH"/>
        </w:rPr>
        <w:t xml:space="preserve">: Use Case Diagram involving the Worker of Piggery Management System of </w:t>
      </w:r>
      <w:proofErr w:type="spellStart"/>
      <w:r w:rsidRPr="00546FBC">
        <w:rPr>
          <w:rFonts w:cs="Times New Roman"/>
          <w:bCs/>
          <w:szCs w:val="24"/>
          <w:lang w:eastAsia="en-PH"/>
        </w:rPr>
        <w:t>Qr</w:t>
      </w:r>
      <w:proofErr w:type="spellEnd"/>
      <w:r w:rsidRPr="00546FBC">
        <w:rPr>
          <w:rFonts w:cs="Times New Roman"/>
          <w:bCs/>
          <w:szCs w:val="24"/>
          <w:lang w:eastAsia="en-PH"/>
        </w:rPr>
        <w:t xml:space="preserve"> Code Scan Module</w:t>
      </w:r>
    </w:p>
    <w:p w14:paraId="01F0E7B5" w14:textId="2C871A14" w:rsidR="00DD7C20" w:rsidRPr="00546FBC" w:rsidRDefault="00DD7C20" w:rsidP="00DD7C20">
      <w:pPr>
        <w:rPr>
          <w:rFonts w:cs="Times New Roman"/>
          <w:bCs/>
          <w:szCs w:val="24"/>
          <w:lang w:eastAsia="en-PH"/>
        </w:rPr>
      </w:pPr>
    </w:p>
    <w:p w14:paraId="1A2E1F04" w14:textId="560034A0" w:rsidR="00DD7C20" w:rsidRPr="00546FBC" w:rsidRDefault="007333D3" w:rsidP="00DD7C20">
      <w:pPr>
        <w:rPr>
          <w:rFonts w:cs="Times New Roman"/>
          <w:bCs/>
          <w:szCs w:val="24"/>
          <w:lang w:eastAsia="en-PH"/>
        </w:rPr>
      </w:pPr>
      <w:r w:rsidRPr="00546FBC">
        <w:rPr>
          <w:b w:val="0"/>
          <w:noProof/>
        </w:rPr>
        <w:drawing>
          <wp:anchor distT="0" distB="0" distL="114300" distR="114300" simplePos="0" relativeHeight="251989504" behindDoc="1" locked="0" layoutInCell="1" allowOverlap="1" wp14:anchorId="6D25B225" wp14:editId="42790F25">
            <wp:simplePos x="0" y="0"/>
            <wp:positionH relativeFrom="column">
              <wp:posOffset>617220</wp:posOffset>
            </wp:positionH>
            <wp:positionV relativeFrom="paragraph">
              <wp:posOffset>21705</wp:posOffset>
            </wp:positionV>
            <wp:extent cx="4435748" cy="2766695"/>
            <wp:effectExtent l="0" t="0" r="0" b="0"/>
            <wp:wrapNone/>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5748"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0FA1C" w14:textId="55CB799C" w:rsidR="00DD7C20" w:rsidRPr="00546FBC" w:rsidRDefault="00DD7C20" w:rsidP="00DD7C20">
      <w:pPr>
        <w:rPr>
          <w:rFonts w:cs="Times New Roman"/>
          <w:bCs/>
          <w:szCs w:val="24"/>
          <w:lang w:eastAsia="en-PH"/>
        </w:rPr>
      </w:pPr>
    </w:p>
    <w:p w14:paraId="680C6E61" w14:textId="620248E2" w:rsidR="00DD7C20" w:rsidRPr="00546FBC" w:rsidRDefault="00DD7C20" w:rsidP="00DD7C20">
      <w:pPr>
        <w:rPr>
          <w:rFonts w:cs="Times New Roman"/>
          <w:bCs/>
          <w:szCs w:val="24"/>
          <w:lang w:eastAsia="en-PH"/>
        </w:rPr>
      </w:pPr>
    </w:p>
    <w:p w14:paraId="7B6723FA" w14:textId="761335ED" w:rsidR="00DD7C20" w:rsidRPr="00546FBC" w:rsidRDefault="00DD7C20" w:rsidP="00DD7C20">
      <w:pPr>
        <w:rPr>
          <w:rFonts w:cs="Times New Roman"/>
          <w:bCs/>
          <w:szCs w:val="24"/>
          <w:lang w:eastAsia="en-PH"/>
        </w:rPr>
      </w:pPr>
    </w:p>
    <w:p w14:paraId="2109607B" w14:textId="1833FA30" w:rsidR="00DD7C20" w:rsidRPr="00546FBC" w:rsidRDefault="00DD7C20" w:rsidP="00DD7C20">
      <w:pPr>
        <w:rPr>
          <w:rFonts w:cs="Times New Roman"/>
          <w:bCs/>
          <w:szCs w:val="24"/>
          <w:lang w:eastAsia="en-PH"/>
        </w:rPr>
      </w:pPr>
    </w:p>
    <w:p w14:paraId="10A7D0B3" w14:textId="20D7D178" w:rsidR="00DD7C20" w:rsidRPr="00546FBC" w:rsidRDefault="00DD7C20" w:rsidP="00DD7C20">
      <w:pPr>
        <w:rPr>
          <w:rFonts w:cs="Times New Roman"/>
          <w:bCs/>
          <w:szCs w:val="24"/>
          <w:lang w:eastAsia="en-PH"/>
        </w:rPr>
      </w:pPr>
    </w:p>
    <w:p w14:paraId="7F41DE11" w14:textId="52B13693" w:rsidR="00DD7C20" w:rsidRPr="00546FBC" w:rsidRDefault="00DD7C20" w:rsidP="00DD7C20">
      <w:pPr>
        <w:rPr>
          <w:rFonts w:cs="Times New Roman"/>
          <w:bCs/>
          <w:szCs w:val="24"/>
          <w:lang w:eastAsia="en-PH"/>
        </w:rPr>
      </w:pPr>
    </w:p>
    <w:p w14:paraId="69F31E55" w14:textId="2057CE3B" w:rsidR="00DD7C20" w:rsidRPr="00546FBC" w:rsidRDefault="00DD7C20" w:rsidP="00DD7C20">
      <w:pPr>
        <w:rPr>
          <w:rFonts w:cs="Times New Roman"/>
          <w:bCs/>
          <w:szCs w:val="24"/>
          <w:lang w:eastAsia="en-PH"/>
        </w:rPr>
      </w:pPr>
    </w:p>
    <w:p w14:paraId="500B01A4" w14:textId="77777777" w:rsidR="00DD7C20" w:rsidRPr="00546FBC" w:rsidRDefault="00DD7C20" w:rsidP="00DD7C20">
      <w:pPr>
        <w:rPr>
          <w:rFonts w:cs="Times New Roman"/>
          <w:bCs/>
          <w:szCs w:val="24"/>
          <w:lang w:eastAsia="en-PH"/>
        </w:rPr>
      </w:pPr>
    </w:p>
    <w:p w14:paraId="40EA7283" w14:textId="1D498F83" w:rsidR="00DD7C20" w:rsidRPr="00546FBC" w:rsidRDefault="00DD7C20" w:rsidP="00DD7C20">
      <w:pPr>
        <w:rPr>
          <w:rFonts w:cs="Times New Roman"/>
          <w:bCs/>
          <w:szCs w:val="24"/>
          <w:lang w:eastAsia="en-PH"/>
        </w:rPr>
      </w:pPr>
    </w:p>
    <w:p w14:paraId="2A135F5F" w14:textId="6C169F55" w:rsidR="00DD7C20" w:rsidRPr="00546FBC" w:rsidRDefault="00DD7C20" w:rsidP="00DD7C20">
      <w:pPr>
        <w:rPr>
          <w:rFonts w:cs="Times New Roman"/>
          <w:bCs/>
          <w:szCs w:val="24"/>
          <w:lang w:eastAsia="en-PH"/>
        </w:rPr>
      </w:pPr>
    </w:p>
    <w:p w14:paraId="3AEB70CC" w14:textId="755311C1" w:rsidR="00DD7C20" w:rsidRPr="00546FBC" w:rsidRDefault="00DD7C20" w:rsidP="00DD7C20">
      <w:pPr>
        <w:rPr>
          <w:rFonts w:cs="Times New Roman"/>
          <w:bCs/>
          <w:szCs w:val="24"/>
          <w:lang w:eastAsia="en-PH"/>
        </w:rPr>
      </w:pPr>
    </w:p>
    <w:p w14:paraId="0EDD1C8A" w14:textId="77777777" w:rsidR="00DD7C20" w:rsidRPr="00546FBC" w:rsidRDefault="00DD7C20" w:rsidP="00DD7C20">
      <w:pPr>
        <w:rPr>
          <w:rFonts w:cs="Times New Roman"/>
          <w:bCs/>
          <w:szCs w:val="24"/>
          <w:lang w:eastAsia="en-PH"/>
        </w:rPr>
      </w:pPr>
    </w:p>
    <w:p w14:paraId="64D99996" w14:textId="77777777" w:rsidR="00DD7C20" w:rsidRPr="00546FBC" w:rsidRDefault="00DD7C20" w:rsidP="00DD7C20">
      <w:pPr>
        <w:rPr>
          <w:rFonts w:cs="Times New Roman"/>
          <w:bCs/>
          <w:szCs w:val="24"/>
          <w:lang w:eastAsia="en-PH"/>
        </w:rPr>
      </w:pPr>
    </w:p>
    <w:p w14:paraId="35CFBE87" w14:textId="6120939A" w:rsidR="00DD7C20" w:rsidRPr="00546FBC" w:rsidRDefault="00DD7C20" w:rsidP="00DD7C20">
      <w:pPr>
        <w:rPr>
          <w:rFonts w:cs="Times New Roman"/>
          <w:bCs/>
          <w:szCs w:val="24"/>
          <w:lang w:eastAsia="en-PH"/>
        </w:rPr>
      </w:pPr>
    </w:p>
    <w:p w14:paraId="6C224C13" w14:textId="77777777" w:rsidR="00DD7C20" w:rsidRPr="00546FBC" w:rsidRDefault="00DD7C20" w:rsidP="00DD7C20">
      <w:pPr>
        <w:rPr>
          <w:rFonts w:cs="Times New Roman"/>
          <w:bCs/>
          <w:szCs w:val="24"/>
          <w:lang w:eastAsia="en-PH"/>
        </w:rPr>
      </w:pPr>
    </w:p>
    <w:p w14:paraId="3706DF13" w14:textId="77777777" w:rsidR="00DD7C20" w:rsidRPr="00546FBC" w:rsidRDefault="00DD7C20" w:rsidP="00DD7C20">
      <w:pPr>
        <w:rPr>
          <w:rFonts w:cs="Times New Roman"/>
          <w:bCs/>
          <w:szCs w:val="24"/>
          <w:lang w:eastAsia="en-PH"/>
        </w:rPr>
      </w:pPr>
    </w:p>
    <w:p w14:paraId="65F8AD47" w14:textId="72F84B41" w:rsidR="00936FDE" w:rsidRPr="00546FBC" w:rsidRDefault="00DD7C20"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84</w:t>
      </w:r>
      <w:r w:rsidRPr="00546FBC">
        <w:rPr>
          <w:rFonts w:cs="Times New Roman"/>
          <w:bCs/>
          <w:szCs w:val="24"/>
          <w:lang w:eastAsia="en-PH"/>
        </w:rPr>
        <w:t xml:space="preserve">: Activity Diagram of </w:t>
      </w:r>
      <w:r w:rsidR="00BE1020" w:rsidRPr="00546FBC">
        <w:rPr>
          <w:rFonts w:cs="Times New Roman"/>
          <w:bCs/>
          <w:szCs w:val="24"/>
          <w:lang w:eastAsia="en-PH"/>
        </w:rPr>
        <w:t>Scan QR Code and View</w:t>
      </w:r>
      <w:r w:rsidRPr="00546FBC">
        <w:rPr>
          <w:rFonts w:cs="Times New Roman"/>
          <w:bCs/>
          <w:szCs w:val="24"/>
          <w:lang w:eastAsia="en-PH"/>
        </w:rPr>
        <w:t xml:space="preserve"> </w:t>
      </w:r>
      <w:r w:rsidR="00BE1020" w:rsidRPr="00546FBC">
        <w:rPr>
          <w:rFonts w:cs="Times New Roman"/>
          <w:bCs/>
          <w:szCs w:val="24"/>
          <w:lang w:eastAsia="en-PH"/>
        </w:rPr>
        <w:t xml:space="preserve">Pig </w:t>
      </w:r>
      <w:r w:rsidRPr="00546FBC">
        <w:rPr>
          <w:rFonts w:cs="Times New Roman"/>
          <w:bCs/>
          <w:szCs w:val="24"/>
          <w:lang w:eastAsia="en-PH"/>
        </w:rPr>
        <w:t xml:space="preserve">of </w:t>
      </w:r>
      <w:r w:rsidR="00BE1020" w:rsidRPr="00546FBC">
        <w:rPr>
          <w:rFonts w:cs="Times New Roman"/>
          <w:bCs/>
          <w:szCs w:val="24"/>
          <w:lang w:eastAsia="en-PH"/>
        </w:rPr>
        <w:t>QR Scan</w:t>
      </w:r>
      <w:r w:rsidRPr="00546FBC">
        <w:rPr>
          <w:rFonts w:cs="Times New Roman"/>
          <w:bCs/>
          <w:szCs w:val="24"/>
          <w:lang w:eastAsia="en-PH"/>
        </w:rPr>
        <w:t xml:space="preserve"> Module Use Case</w:t>
      </w:r>
    </w:p>
    <w:p w14:paraId="5BBA2413" w14:textId="3DCA0B27" w:rsidR="00936FDE" w:rsidRPr="00546FBC" w:rsidRDefault="00936FDE" w:rsidP="00936FDE">
      <w:pPr>
        <w:spacing w:after="160" w:line="259" w:lineRule="auto"/>
        <w:ind w:firstLine="720"/>
        <w:jc w:val="left"/>
        <w:rPr>
          <w:rFonts w:cs="Times New Roman"/>
          <w:noProof/>
          <w:color w:val="FF0000"/>
          <w:szCs w:val="24"/>
          <w:lang w:eastAsia="en-PH"/>
        </w:rPr>
      </w:pPr>
      <w:r w:rsidRPr="00546FBC">
        <w:rPr>
          <w:rFonts w:cs="Times New Roman"/>
          <w:bCs/>
          <w:szCs w:val="24"/>
          <w:lang w:eastAsia="en-PH"/>
        </w:rPr>
        <w:lastRenderedPageBreak/>
        <w:t>Mobile Application Dashboard</w:t>
      </w:r>
    </w:p>
    <w:tbl>
      <w:tblPr>
        <w:tblStyle w:val="TableGrid"/>
        <w:tblW w:w="7938" w:type="dxa"/>
        <w:tblInd w:w="704" w:type="dxa"/>
        <w:tblLook w:val="04A0" w:firstRow="1" w:lastRow="0" w:firstColumn="1" w:lastColumn="0" w:noHBand="0" w:noVBand="1"/>
      </w:tblPr>
      <w:tblGrid>
        <w:gridCol w:w="2322"/>
        <w:gridCol w:w="2948"/>
        <w:gridCol w:w="2668"/>
      </w:tblGrid>
      <w:tr w:rsidR="00936FDE" w:rsidRPr="00546FBC" w14:paraId="15FC4C81" w14:textId="77777777" w:rsidTr="001E5884">
        <w:trPr>
          <w:trHeight w:val="362"/>
        </w:trPr>
        <w:tc>
          <w:tcPr>
            <w:tcW w:w="2322" w:type="dxa"/>
          </w:tcPr>
          <w:p w14:paraId="0F06C672" w14:textId="77777777" w:rsidR="00936FDE" w:rsidRPr="00546FBC" w:rsidRDefault="00936FDE" w:rsidP="001E5884">
            <w:pPr>
              <w:spacing w:line="360" w:lineRule="auto"/>
              <w:rPr>
                <w:szCs w:val="24"/>
              </w:rPr>
            </w:pPr>
            <w:r w:rsidRPr="00546FBC">
              <w:rPr>
                <w:szCs w:val="24"/>
              </w:rPr>
              <w:t>Use Case</w:t>
            </w:r>
          </w:p>
        </w:tc>
        <w:tc>
          <w:tcPr>
            <w:tcW w:w="2948" w:type="dxa"/>
          </w:tcPr>
          <w:p w14:paraId="11F7B937" w14:textId="77777777" w:rsidR="00936FDE" w:rsidRPr="00546FBC" w:rsidRDefault="00936FDE" w:rsidP="001E5884">
            <w:pPr>
              <w:spacing w:line="360" w:lineRule="auto"/>
              <w:rPr>
                <w:szCs w:val="24"/>
              </w:rPr>
            </w:pPr>
            <w:r w:rsidRPr="00546FBC">
              <w:rPr>
                <w:szCs w:val="24"/>
              </w:rPr>
              <w:t>Description</w:t>
            </w:r>
          </w:p>
        </w:tc>
        <w:tc>
          <w:tcPr>
            <w:tcW w:w="2668" w:type="dxa"/>
          </w:tcPr>
          <w:p w14:paraId="6789367D" w14:textId="77777777" w:rsidR="00936FDE" w:rsidRPr="00546FBC" w:rsidRDefault="00936FDE" w:rsidP="001E5884">
            <w:pPr>
              <w:spacing w:line="360" w:lineRule="auto"/>
              <w:rPr>
                <w:szCs w:val="24"/>
              </w:rPr>
            </w:pPr>
            <w:r w:rsidRPr="00546FBC">
              <w:t>User/Actor (Roles)</w:t>
            </w:r>
          </w:p>
        </w:tc>
      </w:tr>
      <w:tr w:rsidR="00C8291F" w:rsidRPr="00546FBC" w14:paraId="4D946960" w14:textId="77777777" w:rsidTr="001E5884">
        <w:trPr>
          <w:trHeight w:val="1101"/>
        </w:trPr>
        <w:tc>
          <w:tcPr>
            <w:tcW w:w="2322" w:type="dxa"/>
          </w:tcPr>
          <w:p w14:paraId="0B0FA458" w14:textId="3AFB31FA" w:rsidR="00C8291F" w:rsidRPr="00546FBC" w:rsidRDefault="00C8291F" w:rsidP="00C8291F">
            <w:pPr>
              <w:spacing w:line="360" w:lineRule="auto"/>
              <w:jc w:val="both"/>
              <w:rPr>
                <w:b w:val="0"/>
                <w:bCs/>
                <w:szCs w:val="24"/>
              </w:rPr>
            </w:pPr>
            <w:r w:rsidRPr="00546FBC">
              <w:rPr>
                <w:b w:val="0"/>
                <w:szCs w:val="24"/>
              </w:rPr>
              <w:t>Enter and view dashboard interface</w:t>
            </w:r>
          </w:p>
        </w:tc>
        <w:tc>
          <w:tcPr>
            <w:tcW w:w="2948" w:type="dxa"/>
          </w:tcPr>
          <w:p w14:paraId="72206F46" w14:textId="7D7AE290" w:rsidR="00C8291F" w:rsidRPr="00546FBC" w:rsidRDefault="00C8291F" w:rsidP="00C8291F">
            <w:pPr>
              <w:spacing w:line="360" w:lineRule="auto"/>
              <w:jc w:val="both"/>
              <w:rPr>
                <w:b w:val="0"/>
                <w:bCs/>
                <w:szCs w:val="24"/>
              </w:rPr>
            </w:pPr>
            <w:r w:rsidRPr="00546FBC">
              <w:rPr>
                <w:b w:val="0"/>
                <w:szCs w:val="24"/>
              </w:rPr>
              <w:t xml:space="preserve">The </w:t>
            </w:r>
            <w:r w:rsidRPr="00546FBC">
              <w:rPr>
                <w:b w:val="0"/>
                <w:bCs/>
                <w:szCs w:val="24"/>
              </w:rPr>
              <w:t xml:space="preserve">user/actor </w:t>
            </w:r>
            <w:r w:rsidRPr="00546FBC">
              <w:rPr>
                <w:b w:val="0"/>
                <w:szCs w:val="24"/>
              </w:rPr>
              <w:t>enters the dashboard after logging in to the mobile application and views the dashboard interface.</w:t>
            </w:r>
          </w:p>
        </w:tc>
        <w:tc>
          <w:tcPr>
            <w:tcW w:w="2668" w:type="dxa"/>
          </w:tcPr>
          <w:p w14:paraId="6159D02E" w14:textId="7D089FF5" w:rsidR="00C8291F" w:rsidRPr="00546FBC" w:rsidRDefault="00C8291F" w:rsidP="00C8291F">
            <w:pPr>
              <w:spacing w:line="360" w:lineRule="auto"/>
              <w:jc w:val="both"/>
              <w:rPr>
                <w:b w:val="0"/>
                <w:bCs/>
                <w:szCs w:val="24"/>
              </w:rPr>
            </w:pPr>
            <w:r w:rsidRPr="00546FBC">
              <w:rPr>
                <w:b w:val="0"/>
                <w:szCs w:val="24"/>
              </w:rPr>
              <w:t>Worker</w:t>
            </w:r>
          </w:p>
        </w:tc>
      </w:tr>
    </w:tbl>
    <w:p w14:paraId="519B5A98" w14:textId="77777777" w:rsidR="00936FDE" w:rsidRPr="00546FBC" w:rsidRDefault="00936FDE" w:rsidP="00936FDE">
      <w:pPr>
        <w:rPr>
          <w:rFonts w:cs="Times New Roman"/>
          <w:szCs w:val="24"/>
          <w:lang w:eastAsia="en-PH"/>
        </w:rPr>
      </w:pPr>
    </w:p>
    <w:p w14:paraId="4FEF6770" w14:textId="53E98025" w:rsidR="00936FDE" w:rsidRPr="00546FBC" w:rsidRDefault="00936FDE" w:rsidP="00936FDE">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21</w:t>
      </w:r>
      <w:r w:rsidRPr="00546FBC">
        <w:rPr>
          <w:rFonts w:cs="Times New Roman"/>
          <w:bCs/>
          <w:szCs w:val="24"/>
          <w:lang w:eastAsia="en-PH"/>
        </w:rPr>
        <w:t xml:space="preserve">: Event Decomposition of </w:t>
      </w:r>
      <w:r w:rsidR="00133641" w:rsidRPr="00546FBC">
        <w:rPr>
          <w:rFonts w:cs="Times New Roman"/>
          <w:bCs/>
          <w:szCs w:val="24"/>
          <w:lang w:eastAsia="en-PH"/>
        </w:rPr>
        <w:t>Mobile Application Dashboard</w:t>
      </w:r>
    </w:p>
    <w:p w14:paraId="2E6014F2" w14:textId="2EFFF026" w:rsidR="00936FDE" w:rsidRPr="00546FBC" w:rsidRDefault="00936FDE" w:rsidP="00936FDE">
      <w:pPr>
        <w:rPr>
          <w:rFonts w:cs="Times New Roman"/>
          <w:szCs w:val="24"/>
          <w:lang w:eastAsia="en-PH"/>
        </w:rPr>
      </w:pPr>
    </w:p>
    <w:p w14:paraId="371058EA" w14:textId="2BACAD42" w:rsidR="00936FDE" w:rsidRPr="00546FBC" w:rsidRDefault="00936FDE" w:rsidP="00936FDE">
      <w:pPr>
        <w:rPr>
          <w:rFonts w:cs="Times New Roman"/>
          <w:szCs w:val="24"/>
          <w:lang w:eastAsia="en-PH"/>
        </w:rPr>
      </w:pPr>
      <w:r w:rsidRPr="00546FBC">
        <w:rPr>
          <w:b w:val="0"/>
          <w:noProof/>
        </w:rPr>
        <w:drawing>
          <wp:anchor distT="0" distB="0" distL="114300" distR="114300" simplePos="0" relativeHeight="251994624" behindDoc="1" locked="0" layoutInCell="1" allowOverlap="1" wp14:anchorId="29C51CE0" wp14:editId="702E7971">
            <wp:simplePos x="0" y="0"/>
            <wp:positionH relativeFrom="column">
              <wp:posOffset>457200</wp:posOffset>
            </wp:positionH>
            <wp:positionV relativeFrom="paragraph">
              <wp:posOffset>86995</wp:posOffset>
            </wp:positionV>
            <wp:extent cx="4457700" cy="2259289"/>
            <wp:effectExtent l="0" t="0" r="0" b="0"/>
            <wp:wrapNone/>
            <wp:docPr id="110" name="Picture 110"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57700" cy="2259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AB9A" w14:textId="77777777" w:rsidR="00936FDE" w:rsidRPr="00546FBC" w:rsidRDefault="00936FDE" w:rsidP="00936FDE">
      <w:pPr>
        <w:rPr>
          <w:rFonts w:cs="Times New Roman"/>
          <w:bCs/>
          <w:szCs w:val="24"/>
          <w:lang w:eastAsia="en-PH"/>
        </w:rPr>
      </w:pPr>
    </w:p>
    <w:p w14:paraId="2508428E" w14:textId="77777777" w:rsidR="00936FDE" w:rsidRPr="00546FBC" w:rsidRDefault="00936FDE" w:rsidP="00936FDE">
      <w:pPr>
        <w:rPr>
          <w:rFonts w:cs="Times New Roman"/>
          <w:bCs/>
          <w:szCs w:val="24"/>
          <w:lang w:eastAsia="en-PH"/>
        </w:rPr>
      </w:pPr>
    </w:p>
    <w:p w14:paraId="6D29C99C" w14:textId="77777777" w:rsidR="00936FDE" w:rsidRPr="00546FBC" w:rsidRDefault="00936FDE" w:rsidP="00936FDE">
      <w:pPr>
        <w:rPr>
          <w:rFonts w:cs="Times New Roman"/>
          <w:bCs/>
          <w:szCs w:val="24"/>
          <w:lang w:eastAsia="en-PH"/>
        </w:rPr>
      </w:pPr>
    </w:p>
    <w:p w14:paraId="61BF8C3B" w14:textId="77777777" w:rsidR="00936FDE" w:rsidRPr="00546FBC" w:rsidRDefault="00936FDE" w:rsidP="00936FDE">
      <w:pPr>
        <w:rPr>
          <w:rFonts w:cs="Times New Roman"/>
          <w:bCs/>
          <w:szCs w:val="24"/>
          <w:lang w:eastAsia="en-PH"/>
        </w:rPr>
      </w:pPr>
    </w:p>
    <w:p w14:paraId="487282EE" w14:textId="77777777" w:rsidR="00936FDE" w:rsidRPr="00546FBC" w:rsidRDefault="00936FDE" w:rsidP="00936FDE">
      <w:pPr>
        <w:rPr>
          <w:rFonts w:cs="Times New Roman"/>
          <w:bCs/>
          <w:szCs w:val="24"/>
          <w:lang w:eastAsia="en-PH"/>
        </w:rPr>
      </w:pPr>
    </w:p>
    <w:p w14:paraId="176C3615" w14:textId="77777777" w:rsidR="00936FDE" w:rsidRPr="00546FBC" w:rsidRDefault="00936FDE" w:rsidP="00936FDE">
      <w:pPr>
        <w:rPr>
          <w:rFonts w:cs="Times New Roman"/>
          <w:bCs/>
          <w:szCs w:val="24"/>
          <w:lang w:eastAsia="en-PH"/>
        </w:rPr>
      </w:pPr>
    </w:p>
    <w:p w14:paraId="5BA39B11" w14:textId="77777777" w:rsidR="00936FDE" w:rsidRPr="00546FBC" w:rsidRDefault="00936FDE" w:rsidP="00936FDE">
      <w:pPr>
        <w:rPr>
          <w:rFonts w:cs="Times New Roman"/>
          <w:bCs/>
          <w:szCs w:val="24"/>
          <w:lang w:eastAsia="en-PH"/>
        </w:rPr>
      </w:pPr>
    </w:p>
    <w:p w14:paraId="1B766313" w14:textId="77777777" w:rsidR="00936FDE" w:rsidRPr="00546FBC" w:rsidRDefault="00936FDE" w:rsidP="00936FDE">
      <w:pPr>
        <w:rPr>
          <w:rFonts w:cs="Times New Roman"/>
          <w:bCs/>
          <w:szCs w:val="24"/>
          <w:lang w:eastAsia="en-PH"/>
        </w:rPr>
      </w:pPr>
    </w:p>
    <w:p w14:paraId="1545D2E0" w14:textId="77777777" w:rsidR="00936FDE" w:rsidRPr="00546FBC" w:rsidRDefault="00936FDE" w:rsidP="00936FDE">
      <w:pPr>
        <w:rPr>
          <w:rFonts w:cs="Times New Roman"/>
          <w:bCs/>
          <w:szCs w:val="24"/>
          <w:lang w:eastAsia="en-PH"/>
        </w:rPr>
      </w:pPr>
    </w:p>
    <w:p w14:paraId="4820C529" w14:textId="77777777" w:rsidR="00936FDE" w:rsidRPr="00546FBC" w:rsidRDefault="00936FDE" w:rsidP="00936FDE">
      <w:pPr>
        <w:rPr>
          <w:rFonts w:cs="Times New Roman"/>
          <w:bCs/>
          <w:szCs w:val="24"/>
          <w:lang w:eastAsia="en-PH"/>
        </w:rPr>
      </w:pPr>
    </w:p>
    <w:p w14:paraId="0EA48B5B" w14:textId="77777777" w:rsidR="00936FDE" w:rsidRPr="00546FBC" w:rsidRDefault="00936FDE" w:rsidP="00936FDE">
      <w:pPr>
        <w:rPr>
          <w:rFonts w:cs="Times New Roman"/>
          <w:bCs/>
          <w:szCs w:val="24"/>
          <w:lang w:eastAsia="en-PH"/>
        </w:rPr>
      </w:pPr>
    </w:p>
    <w:p w14:paraId="0AB700E9" w14:textId="77777777" w:rsidR="00936FDE" w:rsidRPr="00546FBC" w:rsidRDefault="00936FDE" w:rsidP="00936FDE">
      <w:pPr>
        <w:rPr>
          <w:rFonts w:cs="Times New Roman"/>
          <w:bCs/>
          <w:szCs w:val="24"/>
          <w:lang w:eastAsia="en-PH"/>
        </w:rPr>
      </w:pPr>
    </w:p>
    <w:p w14:paraId="1E01327E" w14:textId="77777777" w:rsidR="00936FDE" w:rsidRPr="00546FBC" w:rsidRDefault="00936FDE" w:rsidP="004A694C">
      <w:pPr>
        <w:jc w:val="both"/>
        <w:rPr>
          <w:rFonts w:cs="Times New Roman"/>
          <w:bCs/>
          <w:szCs w:val="24"/>
          <w:lang w:eastAsia="en-PH"/>
        </w:rPr>
      </w:pPr>
    </w:p>
    <w:p w14:paraId="41506911" w14:textId="75E0621C" w:rsidR="00133641" w:rsidRPr="00546FBC" w:rsidRDefault="00133641"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85</w:t>
      </w:r>
      <w:r w:rsidRPr="00546FBC">
        <w:rPr>
          <w:rFonts w:cs="Times New Roman"/>
          <w:bCs/>
          <w:szCs w:val="24"/>
          <w:lang w:eastAsia="en-PH"/>
        </w:rPr>
        <w:t>: Use Case Diagram involving the Worker of Piggery Management System of Mobile Dashboard Module</w:t>
      </w:r>
    </w:p>
    <w:p w14:paraId="3611E2E2" w14:textId="77777777" w:rsidR="00133641" w:rsidRPr="00546FBC" w:rsidRDefault="00133641" w:rsidP="00133641">
      <w:pPr>
        <w:rPr>
          <w:rFonts w:cs="Times New Roman"/>
          <w:bCs/>
          <w:szCs w:val="24"/>
          <w:lang w:eastAsia="en-PH"/>
        </w:rPr>
      </w:pPr>
    </w:p>
    <w:p w14:paraId="10DD3997" w14:textId="2183A52F" w:rsidR="00936FDE" w:rsidRPr="00546FBC" w:rsidRDefault="00BE1020" w:rsidP="004A694C">
      <w:pPr>
        <w:jc w:val="both"/>
        <w:rPr>
          <w:rFonts w:cs="Times New Roman"/>
          <w:bCs/>
          <w:szCs w:val="24"/>
          <w:lang w:eastAsia="en-PH"/>
        </w:rPr>
      </w:pPr>
      <w:r w:rsidRPr="00546FBC">
        <w:rPr>
          <w:b w:val="0"/>
          <w:noProof/>
        </w:rPr>
        <w:drawing>
          <wp:anchor distT="0" distB="0" distL="114300" distR="114300" simplePos="0" relativeHeight="251995648" behindDoc="1" locked="0" layoutInCell="1" allowOverlap="1" wp14:anchorId="231EE4F5" wp14:editId="41F5E71A">
            <wp:simplePos x="0" y="0"/>
            <wp:positionH relativeFrom="column">
              <wp:posOffset>679303</wp:posOffset>
            </wp:positionH>
            <wp:positionV relativeFrom="paragraph">
              <wp:posOffset>122408</wp:posOffset>
            </wp:positionV>
            <wp:extent cx="4307504" cy="1809750"/>
            <wp:effectExtent l="0" t="0" r="0" b="0"/>
            <wp:wrapNone/>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07504"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70118" w14:textId="0EFFD561" w:rsidR="00936FDE" w:rsidRPr="00546FBC" w:rsidRDefault="00936FDE" w:rsidP="00936FDE">
      <w:pPr>
        <w:rPr>
          <w:rFonts w:cs="Times New Roman"/>
          <w:bCs/>
          <w:szCs w:val="24"/>
          <w:lang w:eastAsia="en-PH"/>
        </w:rPr>
      </w:pPr>
    </w:p>
    <w:p w14:paraId="4BF1A1C7" w14:textId="33927AC3" w:rsidR="00936FDE" w:rsidRPr="00546FBC" w:rsidRDefault="00936FDE" w:rsidP="00936FDE">
      <w:pPr>
        <w:rPr>
          <w:rFonts w:cs="Times New Roman"/>
          <w:bCs/>
          <w:szCs w:val="24"/>
          <w:lang w:eastAsia="en-PH"/>
        </w:rPr>
      </w:pPr>
    </w:p>
    <w:p w14:paraId="0FD821A4" w14:textId="77777777" w:rsidR="00936FDE" w:rsidRPr="00546FBC" w:rsidRDefault="00936FDE" w:rsidP="00936FDE">
      <w:pPr>
        <w:rPr>
          <w:rFonts w:cs="Times New Roman"/>
          <w:bCs/>
          <w:szCs w:val="24"/>
          <w:lang w:eastAsia="en-PH"/>
        </w:rPr>
      </w:pPr>
    </w:p>
    <w:p w14:paraId="718F5BF4" w14:textId="2BEC4BAA" w:rsidR="00936FDE" w:rsidRPr="00546FBC" w:rsidRDefault="00936FDE" w:rsidP="00936FDE">
      <w:pPr>
        <w:rPr>
          <w:rFonts w:cs="Times New Roman"/>
          <w:bCs/>
          <w:szCs w:val="24"/>
          <w:lang w:eastAsia="en-PH"/>
        </w:rPr>
      </w:pPr>
    </w:p>
    <w:p w14:paraId="23C79581" w14:textId="77777777" w:rsidR="00936FDE" w:rsidRPr="00546FBC" w:rsidRDefault="00936FDE" w:rsidP="00936FDE">
      <w:pPr>
        <w:rPr>
          <w:rFonts w:cs="Times New Roman"/>
          <w:bCs/>
          <w:szCs w:val="24"/>
          <w:lang w:eastAsia="en-PH"/>
        </w:rPr>
      </w:pPr>
    </w:p>
    <w:p w14:paraId="3ABF4510" w14:textId="224739DD" w:rsidR="00936FDE" w:rsidRPr="00546FBC" w:rsidRDefault="00936FDE" w:rsidP="00936FDE">
      <w:pPr>
        <w:rPr>
          <w:rFonts w:cs="Times New Roman"/>
          <w:bCs/>
          <w:szCs w:val="24"/>
          <w:lang w:eastAsia="en-PH"/>
        </w:rPr>
      </w:pPr>
    </w:p>
    <w:p w14:paraId="56C9506D" w14:textId="548D008E" w:rsidR="00936FDE" w:rsidRPr="00546FBC" w:rsidRDefault="00936FDE" w:rsidP="00936FDE">
      <w:pPr>
        <w:rPr>
          <w:rFonts w:cs="Times New Roman"/>
          <w:bCs/>
          <w:szCs w:val="24"/>
          <w:lang w:eastAsia="en-PH"/>
        </w:rPr>
      </w:pPr>
    </w:p>
    <w:p w14:paraId="041F48BB" w14:textId="77777777" w:rsidR="00936FDE" w:rsidRPr="00546FBC" w:rsidRDefault="00936FDE" w:rsidP="00936FDE">
      <w:pPr>
        <w:rPr>
          <w:rFonts w:cs="Times New Roman"/>
          <w:bCs/>
          <w:szCs w:val="24"/>
          <w:lang w:eastAsia="en-PH"/>
        </w:rPr>
      </w:pPr>
    </w:p>
    <w:p w14:paraId="3F35ED53" w14:textId="4ECEFEFF" w:rsidR="00936FDE" w:rsidRPr="00546FBC" w:rsidRDefault="00936FDE" w:rsidP="00936FDE">
      <w:pPr>
        <w:rPr>
          <w:rFonts w:cs="Times New Roman"/>
          <w:bCs/>
          <w:szCs w:val="24"/>
          <w:lang w:eastAsia="en-PH"/>
        </w:rPr>
      </w:pPr>
    </w:p>
    <w:p w14:paraId="12DE5642" w14:textId="77777777" w:rsidR="00936FDE" w:rsidRPr="00546FBC" w:rsidRDefault="00936FDE" w:rsidP="00936FDE">
      <w:pPr>
        <w:rPr>
          <w:rFonts w:cs="Times New Roman"/>
          <w:bCs/>
          <w:szCs w:val="24"/>
          <w:lang w:eastAsia="en-PH"/>
        </w:rPr>
      </w:pPr>
    </w:p>
    <w:p w14:paraId="653F00E2" w14:textId="178A58D4" w:rsidR="00936FDE" w:rsidRPr="00546FBC" w:rsidRDefault="00936FDE" w:rsidP="004A694C">
      <w:pPr>
        <w:jc w:val="both"/>
        <w:rPr>
          <w:rFonts w:cs="Times New Roman"/>
          <w:bCs/>
          <w:szCs w:val="24"/>
          <w:lang w:eastAsia="en-PH"/>
        </w:rPr>
      </w:pPr>
    </w:p>
    <w:p w14:paraId="71478028" w14:textId="76D9CFC5" w:rsidR="00DD7C20" w:rsidRPr="008F4B01" w:rsidRDefault="00936FDE" w:rsidP="008F4B0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86</w:t>
      </w:r>
      <w:r w:rsidRPr="00546FBC">
        <w:rPr>
          <w:rFonts w:cs="Times New Roman"/>
          <w:bCs/>
          <w:szCs w:val="24"/>
          <w:lang w:eastAsia="en-PH"/>
        </w:rPr>
        <w:t>: Activity Diagram of Search and Print Report of Report Module Use Case</w:t>
      </w:r>
    </w:p>
    <w:p w14:paraId="51E78B57" w14:textId="475A60FC" w:rsidR="00DD7C20" w:rsidRPr="009E7575" w:rsidRDefault="00DD7C20" w:rsidP="009E7575">
      <w:pPr>
        <w:rPr>
          <w:rFonts w:cs="Times New Roman"/>
          <w:szCs w:val="24"/>
          <w:lang w:eastAsia="en-PH"/>
        </w:rPr>
        <w:sectPr w:rsidR="00DD7C20" w:rsidRPr="009E7575" w:rsidSect="002A311E">
          <w:pgSz w:w="12240" w:h="15840" w:code="1"/>
          <w:pgMar w:top="1440" w:right="1440" w:bottom="1440" w:left="2160" w:header="567" w:footer="288" w:gutter="0"/>
          <w:cols w:space="720"/>
          <w:docGrid w:linePitch="360"/>
        </w:sectPr>
      </w:pPr>
    </w:p>
    <w:p w14:paraId="2D9C745B" w14:textId="01C71A30" w:rsidR="00FE728C" w:rsidRDefault="00FE728C" w:rsidP="00FE728C">
      <w:pPr>
        <w:pStyle w:val="Heading3"/>
        <w:rPr>
          <w:lang w:eastAsia="en-PH"/>
        </w:rPr>
      </w:pPr>
      <w:bookmarkStart w:id="77" w:name="_Toc131886468"/>
      <w:r>
        <w:rPr>
          <w:lang w:eastAsia="en-PH"/>
        </w:rPr>
        <w:lastRenderedPageBreak/>
        <w:t>Database Design</w:t>
      </w:r>
      <w:bookmarkEnd w:id="77"/>
    </w:p>
    <w:p w14:paraId="63167425" w14:textId="77777777" w:rsidR="00FE728C" w:rsidRDefault="00FE728C" w:rsidP="00907961">
      <w:pPr>
        <w:jc w:val="both"/>
        <w:rPr>
          <w:rFonts w:cs="Times New Roman"/>
          <w:bCs/>
          <w:szCs w:val="24"/>
          <w:lang w:eastAsia="en-PH"/>
        </w:rPr>
      </w:pPr>
    </w:p>
    <w:p w14:paraId="0ACE6F11" w14:textId="415488F2" w:rsidR="00907961" w:rsidRPr="00A24FA8" w:rsidRDefault="00907961" w:rsidP="00FE728C">
      <w:pPr>
        <w:pStyle w:val="Heading4"/>
        <w:jc w:val="both"/>
        <w:rPr>
          <w:rFonts w:ascii="Times New Roman" w:hAnsi="Times New Roman" w:cs="Times New Roman"/>
          <w:i w:val="0"/>
          <w:iCs w:val="0"/>
          <w:color w:val="auto"/>
          <w:lang w:eastAsia="en-PH"/>
        </w:rPr>
      </w:pPr>
      <w:bookmarkStart w:id="78" w:name="_Toc131886469"/>
      <w:r w:rsidRPr="00A24FA8">
        <w:rPr>
          <w:rFonts w:ascii="Times New Roman" w:hAnsi="Times New Roman" w:cs="Times New Roman"/>
          <w:i w:val="0"/>
          <w:iCs w:val="0"/>
          <w:color w:val="auto"/>
          <w:lang w:eastAsia="en-PH"/>
        </w:rPr>
        <w:t>Conceptual Database Model</w:t>
      </w:r>
      <w:bookmarkEnd w:id="78"/>
    </w:p>
    <w:p w14:paraId="09551A18" w14:textId="08BC31E0" w:rsidR="002D5EB9" w:rsidRDefault="002D5EB9" w:rsidP="00907961">
      <w:pPr>
        <w:jc w:val="both"/>
        <w:rPr>
          <w:b w:val="0"/>
          <w:noProof/>
        </w:rPr>
      </w:pPr>
    </w:p>
    <w:p w14:paraId="1F366AD1" w14:textId="36D2178C" w:rsidR="00703F13" w:rsidRDefault="0048606E" w:rsidP="00907961">
      <w:pPr>
        <w:jc w:val="both"/>
        <w:rPr>
          <w:noProof/>
        </w:rPr>
      </w:pPr>
      <w:r>
        <w:rPr>
          <w:b w:val="0"/>
          <w:noProof/>
        </w:rPr>
        <w:drawing>
          <wp:anchor distT="0" distB="0" distL="114300" distR="114300" simplePos="0" relativeHeight="252139008" behindDoc="1" locked="0" layoutInCell="1" allowOverlap="1" wp14:anchorId="3E92C047" wp14:editId="487FF2BA">
            <wp:simplePos x="0" y="0"/>
            <wp:positionH relativeFrom="column">
              <wp:posOffset>0</wp:posOffset>
            </wp:positionH>
            <wp:positionV relativeFrom="paragraph">
              <wp:posOffset>106045</wp:posOffset>
            </wp:positionV>
            <wp:extent cx="5486400" cy="2593340"/>
            <wp:effectExtent l="0" t="0" r="0" b="0"/>
            <wp:wrapNone/>
            <wp:docPr id="117" name="Picture 1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eam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anchor>
        </w:drawing>
      </w:r>
    </w:p>
    <w:p w14:paraId="7B525D44" w14:textId="3D871CC8" w:rsidR="002D5EB9" w:rsidRDefault="002D5EB9" w:rsidP="00907961">
      <w:pPr>
        <w:jc w:val="both"/>
        <w:rPr>
          <w:noProof/>
        </w:rPr>
      </w:pPr>
    </w:p>
    <w:p w14:paraId="6652AA95" w14:textId="0C66FE95" w:rsidR="002D5EB9" w:rsidRDefault="002D5EB9" w:rsidP="00907961">
      <w:pPr>
        <w:jc w:val="both"/>
        <w:rPr>
          <w:noProof/>
        </w:rPr>
      </w:pPr>
    </w:p>
    <w:p w14:paraId="6641558C" w14:textId="1E0F350C" w:rsidR="002D5EB9" w:rsidRDefault="002D5EB9" w:rsidP="00907961">
      <w:pPr>
        <w:jc w:val="both"/>
        <w:rPr>
          <w:noProof/>
        </w:rPr>
      </w:pPr>
    </w:p>
    <w:p w14:paraId="6C32C2FB" w14:textId="1610CB7C" w:rsidR="002D5EB9" w:rsidRDefault="002D5EB9" w:rsidP="00907961">
      <w:pPr>
        <w:jc w:val="both"/>
        <w:rPr>
          <w:noProof/>
        </w:rPr>
      </w:pPr>
    </w:p>
    <w:p w14:paraId="295A144D" w14:textId="4819C9EB" w:rsidR="002D5EB9" w:rsidRDefault="002D5EB9" w:rsidP="00907961">
      <w:pPr>
        <w:jc w:val="both"/>
        <w:rPr>
          <w:noProof/>
        </w:rPr>
      </w:pPr>
    </w:p>
    <w:p w14:paraId="74F5B6B7" w14:textId="674DDAEA" w:rsidR="002D5EB9" w:rsidRDefault="002D5EB9" w:rsidP="00907961">
      <w:pPr>
        <w:jc w:val="both"/>
        <w:rPr>
          <w:noProof/>
        </w:rPr>
      </w:pPr>
    </w:p>
    <w:p w14:paraId="7F4AABC4" w14:textId="2DBE65C1" w:rsidR="002D5EB9" w:rsidRDefault="002D5EB9" w:rsidP="00907961">
      <w:pPr>
        <w:jc w:val="both"/>
        <w:rPr>
          <w:noProof/>
        </w:rPr>
      </w:pPr>
    </w:p>
    <w:p w14:paraId="69CAD57D" w14:textId="063B003D" w:rsidR="002D5EB9" w:rsidRDefault="002D5EB9" w:rsidP="00907961">
      <w:pPr>
        <w:jc w:val="both"/>
        <w:rPr>
          <w:noProof/>
        </w:rPr>
      </w:pPr>
    </w:p>
    <w:p w14:paraId="65658AEA" w14:textId="68A43619" w:rsidR="002D5EB9" w:rsidRDefault="002D5EB9" w:rsidP="00907961">
      <w:pPr>
        <w:jc w:val="both"/>
        <w:rPr>
          <w:noProof/>
        </w:rPr>
      </w:pPr>
    </w:p>
    <w:p w14:paraId="22C168F0" w14:textId="137CDCED" w:rsidR="002D5EB9" w:rsidRDefault="002D5EB9" w:rsidP="00907961">
      <w:pPr>
        <w:jc w:val="both"/>
        <w:rPr>
          <w:noProof/>
        </w:rPr>
      </w:pPr>
    </w:p>
    <w:p w14:paraId="60EC32D7" w14:textId="7C658686" w:rsidR="002D5EB9" w:rsidRDefault="002D5EB9" w:rsidP="00907961">
      <w:pPr>
        <w:jc w:val="both"/>
        <w:rPr>
          <w:noProof/>
        </w:rPr>
      </w:pPr>
    </w:p>
    <w:p w14:paraId="784D4CB7" w14:textId="4BBD6AEA" w:rsidR="002D5EB9" w:rsidRDefault="002D5EB9" w:rsidP="00907961">
      <w:pPr>
        <w:jc w:val="both"/>
        <w:rPr>
          <w:noProof/>
        </w:rPr>
      </w:pPr>
    </w:p>
    <w:p w14:paraId="3043CEFF" w14:textId="3C38C5A3" w:rsidR="002D5EB9" w:rsidRDefault="002D5EB9" w:rsidP="00907961">
      <w:pPr>
        <w:jc w:val="both"/>
        <w:rPr>
          <w:noProof/>
        </w:rPr>
      </w:pPr>
    </w:p>
    <w:p w14:paraId="7F6C76B7" w14:textId="77777777" w:rsidR="00BE1994" w:rsidRDefault="00BE1994" w:rsidP="00703F13">
      <w:pPr>
        <w:jc w:val="both"/>
        <w:rPr>
          <w:rFonts w:cs="Times New Roman"/>
          <w:bCs/>
          <w:szCs w:val="24"/>
          <w:lang w:eastAsia="en-PH"/>
        </w:rPr>
      </w:pPr>
    </w:p>
    <w:p w14:paraId="238C3D15" w14:textId="7C5D364F" w:rsidR="00BE1994" w:rsidRDefault="00BE1994" w:rsidP="007C3D8B">
      <w:pPr>
        <w:rPr>
          <w:rFonts w:cs="Times New Roman"/>
          <w:bCs/>
          <w:szCs w:val="24"/>
          <w:lang w:eastAsia="en-PH"/>
        </w:rPr>
      </w:pPr>
    </w:p>
    <w:p w14:paraId="4A7EF268" w14:textId="77777777" w:rsidR="00B00001" w:rsidRDefault="00B00001" w:rsidP="007C3D8B">
      <w:pPr>
        <w:rPr>
          <w:rFonts w:cs="Times New Roman"/>
          <w:bCs/>
          <w:szCs w:val="24"/>
          <w:lang w:eastAsia="en-PH"/>
        </w:rPr>
      </w:pPr>
    </w:p>
    <w:p w14:paraId="224CEDC2" w14:textId="48143696" w:rsidR="007C3D8B" w:rsidRDefault="0039748C" w:rsidP="007C3D8B">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87</w:t>
      </w:r>
      <w:r>
        <w:rPr>
          <w:rFonts w:cs="Times New Roman"/>
          <w:bCs/>
          <w:szCs w:val="24"/>
          <w:lang w:eastAsia="en-PH"/>
        </w:rPr>
        <w:t>: Conceptual Data Model</w:t>
      </w:r>
      <w:r w:rsidR="002A379C">
        <w:rPr>
          <w:rFonts w:cs="Times New Roman"/>
          <w:bCs/>
          <w:szCs w:val="24"/>
          <w:lang w:eastAsia="en-PH"/>
        </w:rPr>
        <w:t xml:space="preserve"> </w:t>
      </w:r>
      <w:r w:rsidR="00004EB4">
        <w:rPr>
          <w:rFonts w:cs="Times New Roman"/>
          <w:bCs/>
          <w:szCs w:val="24"/>
          <w:lang w:eastAsia="en-PH"/>
        </w:rPr>
        <w:t>of Web-Based Piggery Management System</w:t>
      </w:r>
    </w:p>
    <w:p w14:paraId="5AE8024F" w14:textId="77777777" w:rsidR="00A24FA8" w:rsidRDefault="00A24FA8" w:rsidP="007C3D8B">
      <w:pPr>
        <w:rPr>
          <w:rFonts w:cs="Times New Roman"/>
          <w:bCs/>
          <w:szCs w:val="24"/>
          <w:lang w:eastAsia="en-PH"/>
        </w:rPr>
      </w:pPr>
    </w:p>
    <w:p w14:paraId="44C8E2B6" w14:textId="77777777" w:rsidR="00A24FA8" w:rsidRDefault="00A24FA8" w:rsidP="007C3D8B">
      <w:pPr>
        <w:rPr>
          <w:rFonts w:cs="Times New Roman"/>
          <w:bCs/>
          <w:szCs w:val="24"/>
          <w:lang w:eastAsia="en-PH"/>
        </w:rPr>
      </w:pPr>
    </w:p>
    <w:p w14:paraId="5A73EEE0" w14:textId="77777777" w:rsidR="00A24FA8" w:rsidRDefault="00A24FA8" w:rsidP="007C3D8B">
      <w:pPr>
        <w:rPr>
          <w:rFonts w:cs="Times New Roman"/>
          <w:bCs/>
          <w:szCs w:val="24"/>
          <w:lang w:eastAsia="en-PH"/>
        </w:rPr>
      </w:pPr>
    </w:p>
    <w:p w14:paraId="0E251A6C" w14:textId="77777777" w:rsidR="00A24FA8" w:rsidRDefault="00A24FA8" w:rsidP="007C3D8B">
      <w:pPr>
        <w:rPr>
          <w:rFonts w:cs="Times New Roman"/>
          <w:bCs/>
          <w:szCs w:val="24"/>
          <w:lang w:eastAsia="en-PH"/>
        </w:rPr>
      </w:pPr>
    </w:p>
    <w:p w14:paraId="229CC644" w14:textId="77777777" w:rsidR="00A24FA8" w:rsidRDefault="00A24FA8" w:rsidP="007C3D8B">
      <w:pPr>
        <w:rPr>
          <w:rFonts w:cs="Times New Roman"/>
          <w:bCs/>
          <w:szCs w:val="24"/>
          <w:lang w:eastAsia="en-PH"/>
        </w:rPr>
      </w:pPr>
    </w:p>
    <w:p w14:paraId="0178B2BC" w14:textId="77777777" w:rsidR="00A24FA8" w:rsidRDefault="00A24FA8" w:rsidP="007C3D8B">
      <w:pPr>
        <w:rPr>
          <w:rFonts w:cs="Times New Roman"/>
          <w:bCs/>
          <w:szCs w:val="24"/>
          <w:lang w:eastAsia="en-PH"/>
        </w:rPr>
      </w:pPr>
    </w:p>
    <w:p w14:paraId="1BB2BDF3" w14:textId="77777777" w:rsidR="00A24FA8" w:rsidRDefault="00A24FA8" w:rsidP="007C3D8B">
      <w:pPr>
        <w:rPr>
          <w:rFonts w:cs="Times New Roman"/>
          <w:bCs/>
          <w:szCs w:val="24"/>
          <w:lang w:eastAsia="en-PH"/>
        </w:rPr>
      </w:pPr>
    </w:p>
    <w:p w14:paraId="009A1FEB" w14:textId="77777777" w:rsidR="00A24FA8" w:rsidRDefault="00A24FA8" w:rsidP="007C3D8B">
      <w:pPr>
        <w:rPr>
          <w:rFonts w:cs="Times New Roman"/>
          <w:bCs/>
          <w:szCs w:val="24"/>
          <w:lang w:eastAsia="en-PH"/>
        </w:rPr>
      </w:pPr>
    </w:p>
    <w:p w14:paraId="7D296910" w14:textId="77777777" w:rsidR="00A24FA8" w:rsidRDefault="00A24FA8" w:rsidP="007C3D8B">
      <w:pPr>
        <w:rPr>
          <w:rFonts w:cs="Times New Roman"/>
          <w:bCs/>
          <w:szCs w:val="24"/>
          <w:lang w:eastAsia="en-PH"/>
        </w:rPr>
      </w:pPr>
    </w:p>
    <w:p w14:paraId="68AF402A" w14:textId="77777777" w:rsidR="00A24FA8" w:rsidRDefault="00A24FA8" w:rsidP="007C3D8B">
      <w:pPr>
        <w:rPr>
          <w:rFonts w:cs="Times New Roman"/>
          <w:bCs/>
          <w:szCs w:val="24"/>
          <w:lang w:eastAsia="en-PH"/>
        </w:rPr>
      </w:pPr>
    </w:p>
    <w:p w14:paraId="207B324B" w14:textId="77777777" w:rsidR="00A24FA8" w:rsidRDefault="00A24FA8" w:rsidP="007C3D8B">
      <w:pPr>
        <w:rPr>
          <w:rFonts w:cs="Times New Roman"/>
          <w:bCs/>
          <w:szCs w:val="24"/>
          <w:lang w:eastAsia="en-PH"/>
        </w:rPr>
      </w:pPr>
    </w:p>
    <w:p w14:paraId="465DB781" w14:textId="77777777" w:rsidR="00A24FA8" w:rsidRDefault="00A24FA8" w:rsidP="007C3D8B">
      <w:pPr>
        <w:rPr>
          <w:rFonts w:cs="Times New Roman"/>
          <w:bCs/>
          <w:szCs w:val="24"/>
          <w:lang w:eastAsia="en-PH"/>
        </w:rPr>
      </w:pPr>
    </w:p>
    <w:p w14:paraId="3508D3D0" w14:textId="77777777" w:rsidR="00A24FA8" w:rsidRDefault="00A24FA8" w:rsidP="007C3D8B">
      <w:pPr>
        <w:rPr>
          <w:rFonts w:cs="Times New Roman"/>
          <w:bCs/>
          <w:szCs w:val="24"/>
          <w:lang w:eastAsia="en-PH"/>
        </w:rPr>
      </w:pPr>
    </w:p>
    <w:p w14:paraId="1825163D" w14:textId="77777777" w:rsidR="00A24FA8" w:rsidRDefault="00A24FA8" w:rsidP="007C3D8B">
      <w:pPr>
        <w:rPr>
          <w:rFonts w:cs="Times New Roman"/>
          <w:bCs/>
          <w:szCs w:val="24"/>
          <w:lang w:eastAsia="en-PH"/>
        </w:rPr>
      </w:pPr>
    </w:p>
    <w:p w14:paraId="720CAC5B" w14:textId="77777777" w:rsidR="00A24FA8" w:rsidRDefault="00A24FA8" w:rsidP="007C3D8B">
      <w:pPr>
        <w:rPr>
          <w:rFonts w:cs="Times New Roman"/>
          <w:bCs/>
          <w:szCs w:val="24"/>
          <w:lang w:eastAsia="en-PH"/>
        </w:rPr>
      </w:pPr>
    </w:p>
    <w:p w14:paraId="218F0E67" w14:textId="77777777" w:rsidR="00A24FA8" w:rsidRDefault="00A24FA8" w:rsidP="007C3D8B">
      <w:pPr>
        <w:rPr>
          <w:rFonts w:cs="Times New Roman"/>
          <w:bCs/>
          <w:szCs w:val="24"/>
          <w:lang w:eastAsia="en-PH"/>
        </w:rPr>
      </w:pPr>
    </w:p>
    <w:p w14:paraId="0E8DC7A7" w14:textId="77777777" w:rsidR="00A24FA8" w:rsidRDefault="00A24FA8" w:rsidP="007C3D8B">
      <w:pPr>
        <w:rPr>
          <w:rFonts w:cs="Times New Roman"/>
          <w:bCs/>
          <w:szCs w:val="24"/>
          <w:lang w:eastAsia="en-PH"/>
        </w:rPr>
      </w:pPr>
    </w:p>
    <w:p w14:paraId="2634505F" w14:textId="77777777" w:rsidR="00A24FA8" w:rsidRDefault="00A24FA8" w:rsidP="007C3D8B">
      <w:pPr>
        <w:rPr>
          <w:rFonts w:cs="Times New Roman"/>
          <w:bCs/>
          <w:szCs w:val="24"/>
          <w:lang w:eastAsia="en-PH"/>
        </w:rPr>
      </w:pPr>
    </w:p>
    <w:p w14:paraId="43364BF6" w14:textId="77777777" w:rsidR="00A24FA8" w:rsidRDefault="00A24FA8" w:rsidP="007C3D8B">
      <w:pPr>
        <w:rPr>
          <w:rFonts w:cs="Times New Roman"/>
          <w:bCs/>
          <w:szCs w:val="24"/>
          <w:lang w:eastAsia="en-PH"/>
        </w:rPr>
      </w:pPr>
    </w:p>
    <w:p w14:paraId="2A8B00BE" w14:textId="77777777" w:rsidR="00A24FA8" w:rsidRDefault="00A24FA8" w:rsidP="007C3D8B">
      <w:pPr>
        <w:rPr>
          <w:rFonts w:cs="Times New Roman"/>
          <w:bCs/>
          <w:szCs w:val="24"/>
          <w:lang w:eastAsia="en-PH"/>
        </w:rPr>
      </w:pPr>
    </w:p>
    <w:p w14:paraId="1E2160C2" w14:textId="77777777" w:rsidR="00A24FA8" w:rsidRDefault="00A24FA8" w:rsidP="007C3D8B">
      <w:pPr>
        <w:rPr>
          <w:rFonts w:cs="Times New Roman"/>
          <w:bCs/>
          <w:szCs w:val="24"/>
          <w:lang w:eastAsia="en-PH"/>
        </w:rPr>
      </w:pPr>
    </w:p>
    <w:p w14:paraId="19EC8517" w14:textId="77777777" w:rsidR="00A24FA8" w:rsidRDefault="00A24FA8" w:rsidP="007C3D8B">
      <w:pPr>
        <w:rPr>
          <w:rFonts w:cs="Times New Roman"/>
          <w:bCs/>
          <w:szCs w:val="24"/>
          <w:lang w:eastAsia="en-PH"/>
        </w:rPr>
      </w:pPr>
    </w:p>
    <w:p w14:paraId="0A6A9B2D" w14:textId="77777777" w:rsidR="00A24FA8" w:rsidRDefault="00A24FA8" w:rsidP="007C3D8B">
      <w:pPr>
        <w:rPr>
          <w:rFonts w:cs="Times New Roman"/>
          <w:bCs/>
          <w:szCs w:val="24"/>
          <w:lang w:eastAsia="en-PH"/>
        </w:rPr>
      </w:pPr>
    </w:p>
    <w:p w14:paraId="5AAB05D2" w14:textId="77777777" w:rsidR="00A24FA8" w:rsidRDefault="00A24FA8" w:rsidP="007C3D8B">
      <w:pPr>
        <w:rPr>
          <w:rFonts w:cs="Times New Roman"/>
          <w:bCs/>
          <w:szCs w:val="24"/>
          <w:lang w:eastAsia="en-PH"/>
        </w:rPr>
      </w:pPr>
    </w:p>
    <w:p w14:paraId="3C9D172B" w14:textId="77777777" w:rsidR="00A24FA8" w:rsidRDefault="00A24FA8" w:rsidP="007C3D8B">
      <w:pPr>
        <w:rPr>
          <w:rFonts w:cs="Times New Roman"/>
          <w:bCs/>
          <w:szCs w:val="24"/>
          <w:lang w:eastAsia="en-PH"/>
        </w:rPr>
      </w:pPr>
    </w:p>
    <w:p w14:paraId="09190898" w14:textId="1B20124E" w:rsidR="00A24FA8" w:rsidRPr="00CA45CA" w:rsidRDefault="00CA45CA" w:rsidP="00CA45CA">
      <w:pPr>
        <w:pStyle w:val="Heading4"/>
        <w:jc w:val="left"/>
        <w:rPr>
          <w:rFonts w:ascii="Times New Roman" w:hAnsi="Times New Roman" w:cs="Times New Roman"/>
          <w:i w:val="0"/>
          <w:iCs w:val="0"/>
          <w:color w:val="auto"/>
          <w:lang w:eastAsia="en-PH"/>
        </w:rPr>
      </w:pPr>
      <w:bookmarkStart w:id="79" w:name="_Toc131886470"/>
      <w:r w:rsidRPr="00CA45CA">
        <w:rPr>
          <w:rFonts w:ascii="Times New Roman" w:hAnsi="Times New Roman" w:cs="Times New Roman"/>
          <w:i w:val="0"/>
          <w:iCs w:val="0"/>
          <w:color w:val="auto"/>
          <w:lang w:eastAsia="en-PH"/>
        </w:rPr>
        <w:t>Logical Database Model</w:t>
      </w:r>
      <w:bookmarkEnd w:id="79"/>
    </w:p>
    <w:p w14:paraId="1DCF576F" w14:textId="4F7F50E4" w:rsidR="00BE1994" w:rsidRDefault="00B064B4" w:rsidP="007C3D8B">
      <w:pPr>
        <w:rPr>
          <w:rFonts w:cs="Times New Roman"/>
          <w:bCs/>
          <w:szCs w:val="24"/>
          <w:lang w:eastAsia="en-PH"/>
        </w:rPr>
      </w:pPr>
      <w:r>
        <w:rPr>
          <w:b w:val="0"/>
          <w:bCs/>
          <w:noProof/>
        </w:rPr>
        <w:drawing>
          <wp:anchor distT="0" distB="0" distL="114300" distR="114300" simplePos="0" relativeHeight="252142080" behindDoc="1" locked="0" layoutInCell="1" allowOverlap="1" wp14:anchorId="640B9CB9" wp14:editId="646D4EC8">
            <wp:simplePos x="0" y="0"/>
            <wp:positionH relativeFrom="column">
              <wp:posOffset>152400</wp:posOffset>
            </wp:positionH>
            <wp:positionV relativeFrom="paragraph">
              <wp:posOffset>152400</wp:posOffset>
            </wp:positionV>
            <wp:extent cx="5301822" cy="4030980"/>
            <wp:effectExtent l="0" t="0" r="0" b="7620"/>
            <wp:wrapNone/>
            <wp:docPr id="1076" name="Picture 10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descr="Graphical user interface, application, Team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05298" cy="4033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AD6A7" w14:textId="5213F2EC" w:rsidR="00BF35A9" w:rsidRDefault="00BF35A9" w:rsidP="00C15B05">
      <w:pPr>
        <w:jc w:val="both"/>
        <w:rPr>
          <w:rFonts w:cs="Times New Roman"/>
          <w:bCs/>
          <w:szCs w:val="24"/>
          <w:lang w:eastAsia="en-PH"/>
        </w:rPr>
      </w:pPr>
    </w:p>
    <w:p w14:paraId="61F443B0" w14:textId="329D16C5" w:rsidR="00BF35A9" w:rsidRDefault="00BF35A9" w:rsidP="007C3D8B">
      <w:pPr>
        <w:rPr>
          <w:rFonts w:cs="Times New Roman"/>
          <w:bCs/>
          <w:szCs w:val="24"/>
          <w:lang w:eastAsia="en-PH"/>
        </w:rPr>
      </w:pPr>
    </w:p>
    <w:p w14:paraId="06FD4A03" w14:textId="2ECAB8EE" w:rsidR="00BF35A9" w:rsidRPr="00BF35A9" w:rsidRDefault="00BF35A9" w:rsidP="00BF35A9">
      <w:pPr>
        <w:rPr>
          <w:rFonts w:cs="Times New Roman"/>
          <w:szCs w:val="24"/>
          <w:lang w:eastAsia="en-PH"/>
        </w:rPr>
      </w:pPr>
    </w:p>
    <w:p w14:paraId="137086F9" w14:textId="7A3CF131" w:rsidR="00BF35A9" w:rsidRPr="00BF35A9" w:rsidRDefault="00BF35A9" w:rsidP="00BF35A9">
      <w:pPr>
        <w:rPr>
          <w:rFonts w:cs="Times New Roman"/>
          <w:szCs w:val="24"/>
          <w:lang w:eastAsia="en-PH"/>
        </w:rPr>
      </w:pPr>
    </w:p>
    <w:p w14:paraId="3BB5913C" w14:textId="2F0EEF29" w:rsidR="00BF35A9" w:rsidRPr="00BF35A9" w:rsidRDefault="00BF35A9" w:rsidP="00BF35A9">
      <w:pPr>
        <w:rPr>
          <w:rFonts w:cs="Times New Roman"/>
          <w:szCs w:val="24"/>
          <w:lang w:eastAsia="en-PH"/>
        </w:rPr>
      </w:pPr>
    </w:p>
    <w:p w14:paraId="4BBFBCB7" w14:textId="2AF61402" w:rsidR="00BF35A9" w:rsidRPr="00BF35A9" w:rsidRDefault="00BF35A9" w:rsidP="00BF35A9">
      <w:pPr>
        <w:rPr>
          <w:rFonts w:cs="Times New Roman"/>
          <w:szCs w:val="24"/>
          <w:lang w:eastAsia="en-PH"/>
        </w:rPr>
      </w:pPr>
    </w:p>
    <w:p w14:paraId="3F555B60" w14:textId="329E0D42" w:rsidR="00BF35A9" w:rsidRPr="00BF35A9" w:rsidRDefault="00BF35A9" w:rsidP="00BF35A9">
      <w:pPr>
        <w:rPr>
          <w:rFonts w:cs="Times New Roman"/>
          <w:szCs w:val="24"/>
          <w:lang w:eastAsia="en-PH"/>
        </w:rPr>
      </w:pPr>
    </w:p>
    <w:p w14:paraId="1FE99705" w14:textId="77777777" w:rsidR="00BF35A9" w:rsidRPr="00BF35A9" w:rsidRDefault="00BF35A9" w:rsidP="00BF35A9">
      <w:pPr>
        <w:rPr>
          <w:rFonts w:cs="Times New Roman"/>
          <w:szCs w:val="24"/>
          <w:lang w:eastAsia="en-PH"/>
        </w:rPr>
      </w:pPr>
    </w:p>
    <w:p w14:paraId="1CA705A0" w14:textId="77777777" w:rsidR="00BF35A9" w:rsidRPr="00BF35A9" w:rsidRDefault="00BF35A9" w:rsidP="00BF35A9">
      <w:pPr>
        <w:rPr>
          <w:rFonts w:cs="Times New Roman"/>
          <w:szCs w:val="24"/>
          <w:lang w:eastAsia="en-PH"/>
        </w:rPr>
      </w:pPr>
    </w:p>
    <w:p w14:paraId="71ED2C22" w14:textId="77777777" w:rsidR="00BF35A9" w:rsidRPr="00BF35A9" w:rsidRDefault="00BF35A9" w:rsidP="00BF35A9">
      <w:pPr>
        <w:rPr>
          <w:rFonts w:cs="Times New Roman"/>
          <w:szCs w:val="24"/>
          <w:lang w:eastAsia="en-PH"/>
        </w:rPr>
      </w:pPr>
    </w:p>
    <w:p w14:paraId="7D9FC3DE" w14:textId="77777777" w:rsidR="00BF35A9" w:rsidRPr="00BF35A9" w:rsidRDefault="00BF35A9" w:rsidP="00BF35A9">
      <w:pPr>
        <w:rPr>
          <w:rFonts w:cs="Times New Roman"/>
          <w:szCs w:val="24"/>
          <w:lang w:eastAsia="en-PH"/>
        </w:rPr>
      </w:pPr>
    </w:p>
    <w:p w14:paraId="6C869FD6" w14:textId="77777777" w:rsidR="00BF35A9" w:rsidRPr="00BF35A9" w:rsidRDefault="00BF35A9" w:rsidP="00BF35A9">
      <w:pPr>
        <w:rPr>
          <w:rFonts w:cs="Times New Roman"/>
          <w:szCs w:val="24"/>
          <w:lang w:eastAsia="en-PH"/>
        </w:rPr>
      </w:pPr>
    </w:p>
    <w:p w14:paraId="5FB5A869" w14:textId="56CC24D1" w:rsidR="00BF35A9" w:rsidRPr="00BF35A9" w:rsidRDefault="00BF35A9" w:rsidP="00703F13">
      <w:pPr>
        <w:jc w:val="both"/>
        <w:rPr>
          <w:rFonts w:cs="Times New Roman"/>
          <w:szCs w:val="24"/>
          <w:lang w:eastAsia="en-PH"/>
        </w:rPr>
      </w:pPr>
    </w:p>
    <w:p w14:paraId="51131369" w14:textId="77777777" w:rsidR="00BF35A9" w:rsidRPr="00BF35A9" w:rsidRDefault="00BF35A9" w:rsidP="00BF35A9">
      <w:pPr>
        <w:rPr>
          <w:rFonts w:cs="Times New Roman"/>
          <w:szCs w:val="24"/>
          <w:lang w:eastAsia="en-PH"/>
        </w:rPr>
      </w:pPr>
    </w:p>
    <w:p w14:paraId="1F2EE4A4" w14:textId="77777777" w:rsidR="00BF35A9" w:rsidRPr="00BF35A9" w:rsidRDefault="00BF35A9" w:rsidP="00BF35A9">
      <w:pPr>
        <w:rPr>
          <w:rFonts w:cs="Times New Roman"/>
          <w:szCs w:val="24"/>
          <w:lang w:eastAsia="en-PH"/>
        </w:rPr>
      </w:pPr>
    </w:p>
    <w:p w14:paraId="37B5C956" w14:textId="77777777" w:rsidR="00BF35A9" w:rsidRPr="00BF35A9" w:rsidRDefault="00BF35A9" w:rsidP="00BF35A9">
      <w:pPr>
        <w:rPr>
          <w:rFonts w:cs="Times New Roman"/>
          <w:szCs w:val="24"/>
          <w:lang w:eastAsia="en-PH"/>
        </w:rPr>
      </w:pPr>
    </w:p>
    <w:p w14:paraId="2BD47CA0" w14:textId="77777777" w:rsidR="00BF35A9" w:rsidRPr="00BF35A9" w:rsidRDefault="00BF35A9" w:rsidP="00BF35A9">
      <w:pPr>
        <w:rPr>
          <w:rFonts w:cs="Times New Roman"/>
          <w:szCs w:val="24"/>
          <w:lang w:eastAsia="en-PH"/>
        </w:rPr>
      </w:pPr>
    </w:p>
    <w:p w14:paraId="2154FDAB" w14:textId="77777777" w:rsidR="00BF35A9" w:rsidRPr="00BF35A9" w:rsidRDefault="00BF35A9" w:rsidP="000742FB">
      <w:pPr>
        <w:jc w:val="both"/>
        <w:rPr>
          <w:rFonts w:cs="Times New Roman"/>
          <w:szCs w:val="24"/>
          <w:lang w:eastAsia="en-PH"/>
        </w:rPr>
      </w:pPr>
    </w:p>
    <w:p w14:paraId="51D655F6" w14:textId="77777777" w:rsidR="00914B50" w:rsidRDefault="00914B50" w:rsidP="00BF35A9">
      <w:pPr>
        <w:rPr>
          <w:rFonts w:cs="Times New Roman"/>
          <w:bCs/>
          <w:szCs w:val="24"/>
          <w:lang w:eastAsia="en-PH"/>
        </w:rPr>
      </w:pPr>
    </w:p>
    <w:p w14:paraId="6E92F5D9" w14:textId="77777777" w:rsidR="00C27566" w:rsidRDefault="00C27566" w:rsidP="00BF35A9">
      <w:pPr>
        <w:rPr>
          <w:rFonts w:cs="Times New Roman"/>
          <w:bCs/>
          <w:szCs w:val="24"/>
          <w:lang w:eastAsia="en-PH"/>
        </w:rPr>
      </w:pPr>
    </w:p>
    <w:p w14:paraId="79C2E9CE" w14:textId="77777777" w:rsidR="00703F13" w:rsidRDefault="00703F13" w:rsidP="00703F13">
      <w:pPr>
        <w:rPr>
          <w:rFonts w:cs="Times New Roman"/>
          <w:bCs/>
          <w:szCs w:val="24"/>
          <w:lang w:eastAsia="en-PH"/>
        </w:rPr>
      </w:pPr>
    </w:p>
    <w:p w14:paraId="1062C022" w14:textId="77777777" w:rsidR="00703F13" w:rsidRDefault="00703F13" w:rsidP="00703F13">
      <w:pPr>
        <w:rPr>
          <w:rFonts w:cs="Times New Roman"/>
          <w:bCs/>
          <w:szCs w:val="24"/>
          <w:lang w:eastAsia="en-PH"/>
        </w:rPr>
      </w:pPr>
    </w:p>
    <w:p w14:paraId="1BFC7F72" w14:textId="77777777" w:rsidR="00703F13" w:rsidRDefault="00703F13" w:rsidP="00703F13">
      <w:pPr>
        <w:rPr>
          <w:rFonts w:cs="Times New Roman"/>
          <w:bCs/>
          <w:szCs w:val="24"/>
          <w:lang w:eastAsia="en-PH"/>
        </w:rPr>
      </w:pPr>
    </w:p>
    <w:p w14:paraId="07A4799F" w14:textId="77777777" w:rsidR="00703F13" w:rsidRDefault="00703F13" w:rsidP="00703F13">
      <w:pPr>
        <w:rPr>
          <w:rFonts w:cs="Times New Roman"/>
          <w:bCs/>
          <w:szCs w:val="24"/>
          <w:lang w:eastAsia="en-PH"/>
        </w:rPr>
      </w:pPr>
    </w:p>
    <w:p w14:paraId="320A1F39" w14:textId="77777777" w:rsidR="00AE65B9" w:rsidRDefault="00BF35A9" w:rsidP="00703F13">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88</w:t>
      </w:r>
      <w:r>
        <w:rPr>
          <w:rFonts w:cs="Times New Roman"/>
          <w:bCs/>
          <w:szCs w:val="24"/>
          <w:lang w:eastAsia="en-PH"/>
        </w:rPr>
        <w:t>: Logical Data Model</w:t>
      </w:r>
      <w:r w:rsidR="00004EB4">
        <w:rPr>
          <w:rFonts w:cs="Times New Roman"/>
          <w:bCs/>
          <w:szCs w:val="24"/>
          <w:lang w:eastAsia="en-PH"/>
        </w:rPr>
        <w:t xml:space="preserve"> of Web-Based Piggery Management System</w:t>
      </w:r>
    </w:p>
    <w:p w14:paraId="52FB153B" w14:textId="77777777" w:rsidR="00A24FA8" w:rsidRDefault="00A24FA8" w:rsidP="00703F13">
      <w:pPr>
        <w:rPr>
          <w:rFonts w:cs="Times New Roman"/>
          <w:bCs/>
          <w:szCs w:val="24"/>
          <w:lang w:eastAsia="en-PH"/>
        </w:rPr>
      </w:pPr>
    </w:p>
    <w:p w14:paraId="5D3EBDF1" w14:textId="77777777" w:rsidR="00A24FA8" w:rsidRDefault="00A24FA8" w:rsidP="00703F13">
      <w:pPr>
        <w:rPr>
          <w:rFonts w:cs="Times New Roman"/>
          <w:bCs/>
          <w:szCs w:val="24"/>
          <w:lang w:eastAsia="en-PH"/>
        </w:rPr>
      </w:pPr>
    </w:p>
    <w:p w14:paraId="4DD3518C" w14:textId="77777777" w:rsidR="00A24FA8" w:rsidRDefault="00A24FA8" w:rsidP="00703F13">
      <w:pPr>
        <w:rPr>
          <w:rFonts w:cs="Times New Roman"/>
          <w:bCs/>
          <w:szCs w:val="24"/>
          <w:lang w:eastAsia="en-PH"/>
        </w:rPr>
      </w:pPr>
    </w:p>
    <w:p w14:paraId="0AAC6A2A" w14:textId="77777777" w:rsidR="00A24FA8" w:rsidRDefault="00A24FA8" w:rsidP="00703F13">
      <w:pPr>
        <w:rPr>
          <w:rFonts w:cs="Times New Roman"/>
          <w:bCs/>
          <w:szCs w:val="24"/>
          <w:lang w:eastAsia="en-PH"/>
        </w:rPr>
      </w:pPr>
    </w:p>
    <w:p w14:paraId="06E86101" w14:textId="77777777" w:rsidR="00A24FA8" w:rsidRDefault="00A24FA8" w:rsidP="00703F13">
      <w:pPr>
        <w:rPr>
          <w:rFonts w:cs="Times New Roman"/>
          <w:bCs/>
          <w:szCs w:val="24"/>
          <w:lang w:eastAsia="en-PH"/>
        </w:rPr>
      </w:pPr>
    </w:p>
    <w:p w14:paraId="31B1CCB1" w14:textId="77777777" w:rsidR="00A24FA8" w:rsidRDefault="00A24FA8" w:rsidP="00703F13">
      <w:pPr>
        <w:rPr>
          <w:rFonts w:cs="Times New Roman"/>
          <w:bCs/>
          <w:szCs w:val="24"/>
          <w:lang w:eastAsia="en-PH"/>
        </w:rPr>
      </w:pPr>
    </w:p>
    <w:p w14:paraId="4D3CBE18" w14:textId="77777777" w:rsidR="00A24FA8" w:rsidRDefault="00A24FA8" w:rsidP="00703F13">
      <w:pPr>
        <w:rPr>
          <w:rFonts w:cs="Times New Roman"/>
          <w:bCs/>
          <w:szCs w:val="24"/>
          <w:lang w:eastAsia="en-PH"/>
        </w:rPr>
      </w:pPr>
    </w:p>
    <w:p w14:paraId="20B10F9B" w14:textId="77777777" w:rsidR="00A24FA8" w:rsidRDefault="00A24FA8" w:rsidP="00703F13">
      <w:pPr>
        <w:rPr>
          <w:rFonts w:cs="Times New Roman"/>
          <w:bCs/>
          <w:szCs w:val="24"/>
          <w:lang w:eastAsia="en-PH"/>
        </w:rPr>
      </w:pPr>
    </w:p>
    <w:p w14:paraId="6260BAF6" w14:textId="77777777" w:rsidR="00A24FA8" w:rsidRDefault="00A24FA8" w:rsidP="00703F13">
      <w:pPr>
        <w:rPr>
          <w:rFonts w:cs="Times New Roman"/>
          <w:bCs/>
          <w:szCs w:val="24"/>
          <w:lang w:eastAsia="en-PH"/>
        </w:rPr>
      </w:pPr>
    </w:p>
    <w:p w14:paraId="4FFBC997" w14:textId="77777777" w:rsidR="00A24FA8" w:rsidRDefault="00A24FA8" w:rsidP="00703F13">
      <w:pPr>
        <w:rPr>
          <w:rFonts w:cs="Times New Roman"/>
          <w:bCs/>
          <w:szCs w:val="24"/>
          <w:lang w:eastAsia="en-PH"/>
        </w:rPr>
      </w:pPr>
    </w:p>
    <w:p w14:paraId="6373135E" w14:textId="77777777" w:rsidR="00A24FA8" w:rsidRDefault="00A24FA8" w:rsidP="00703F13">
      <w:pPr>
        <w:rPr>
          <w:rFonts w:cs="Times New Roman"/>
          <w:bCs/>
          <w:szCs w:val="24"/>
          <w:lang w:eastAsia="en-PH"/>
        </w:rPr>
      </w:pPr>
    </w:p>
    <w:p w14:paraId="2D0F9FFA" w14:textId="77777777" w:rsidR="00A24FA8" w:rsidRDefault="00A24FA8" w:rsidP="00703F13">
      <w:pPr>
        <w:rPr>
          <w:rFonts w:cs="Times New Roman"/>
          <w:bCs/>
          <w:szCs w:val="24"/>
          <w:lang w:eastAsia="en-PH"/>
        </w:rPr>
      </w:pPr>
    </w:p>
    <w:p w14:paraId="7D561EB0" w14:textId="77777777" w:rsidR="00A24FA8" w:rsidRDefault="00A24FA8" w:rsidP="00703F13">
      <w:pPr>
        <w:rPr>
          <w:rFonts w:cs="Times New Roman"/>
          <w:bCs/>
          <w:szCs w:val="24"/>
          <w:lang w:eastAsia="en-PH"/>
        </w:rPr>
      </w:pPr>
    </w:p>
    <w:p w14:paraId="2C4488C7" w14:textId="77777777" w:rsidR="00A24FA8" w:rsidRDefault="00A24FA8" w:rsidP="00703F13">
      <w:pPr>
        <w:rPr>
          <w:rFonts w:cs="Times New Roman"/>
          <w:bCs/>
          <w:szCs w:val="24"/>
          <w:lang w:eastAsia="en-PH"/>
        </w:rPr>
      </w:pPr>
    </w:p>
    <w:p w14:paraId="2184EBB3" w14:textId="77777777" w:rsidR="00A24FA8" w:rsidRDefault="00A24FA8" w:rsidP="00703F13">
      <w:pPr>
        <w:rPr>
          <w:rFonts w:cs="Times New Roman"/>
          <w:bCs/>
          <w:szCs w:val="24"/>
          <w:lang w:eastAsia="en-PH"/>
        </w:rPr>
      </w:pPr>
    </w:p>
    <w:p w14:paraId="1E8BD3EB" w14:textId="77777777" w:rsidR="00A24FA8" w:rsidRDefault="00A24FA8" w:rsidP="00703F13">
      <w:pPr>
        <w:rPr>
          <w:rFonts w:cs="Times New Roman"/>
          <w:bCs/>
          <w:szCs w:val="24"/>
          <w:lang w:eastAsia="en-PH"/>
        </w:rPr>
      </w:pPr>
    </w:p>
    <w:p w14:paraId="3BC45BCD" w14:textId="77777777" w:rsidR="00A24FA8" w:rsidRDefault="00A24FA8" w:rsidP="00703F13">
      <w:pPr>
        <w:rPr>
          <w:rFonts w:cs="Times New Roman"/>
          <w:bCs/>
          <w:szCs w:val="24"/>
          <w:lang w:eastAsia="en-PH"/>
        </w:rPr>
      </w:pPr>
    </w:p>
    <w:p w14:paraId="39F6571E" w14:textId="77777777" w:rsidR="00A24FA8" w:rsidRDefault="00A24FA8" w:rsidP="00703F13">
      <w:pPr>
        <w:rPr>
          <w:rFonts w:cs="Times New Roman"/>
          <w:bCs/>
          <w:szCs w:val="24"/>
          <w:lang w:eastAsia="en-PH"/>
        </w:rPr>
      </w:pPr>
    </w:p>
    <w:p w14:paraId="0346AF84" w14:textId="60E9701A" w:rsidR="00F3548E" w:rsidRDefault="00F3548E" w:rsidP="00703F13">
      <w:pPr>
        <w:rPr>
          <w:rFonts w:cs="Times New Roman"/>
          <w:bCs/>
          <w:szCs w:val="24"/>
          <w:lang w:eastAsia="en-PH"/>
        </w:rPr>
      </w:pPr>
    </w:p>
    <w:p w14:paraId="7144E14E" w14:textId="1C94B89B" w:rsidR="00F3548E" w:rsidRPr="00CB3D34" w:rsidRDefault="00CB3D34" w:rsidP="00CB3D34">
      <w:pPr>
        <w:pStyle w:val="Heading4"/>
        <w:jc w:val="left"/>
        <w:rPr>
          <w:rFonts w:ascii="Times New Roman" w:hAnsi="Times New Roman" w:cs="Times New Roman"/>
          <w:i w:val="0"/>
          <w:iCs w:val="0"/>
          <w:lang w:eastAsia="en-PH"/>
        </w:rPr>
      </w:pPr>
      <w:r>
        <w:rPr>
          <w:lang w:eastAsia="en-PH"/>
        </w:rPr>
        <w:t xml:space="preserve"> </w:t>
      </w:r>
      <w:bookmarkStart w:id="80" w:name="_Toc131886471"/>
      <w:r w:rsidRPr="00CB3D34">
        <w:rPr>
          <w:rFonts w:ascii="Times New Roman" w:hAnsi="Times New Roman" w:cs="Times New Roman"/>
          <w:i w:val="0"/>
          <w:iCs w:val="0"/>
          <w:color w:val="auto"/>
          <w:lang w:eastAsia="en-PH"/>
        </w:rPr>
        <w:t>Logical Class Diagram</w:t>
      </w:r>
      <w:bookmarkEnd w:id="80"/>
    </w:p>
    <w:p w14:paraId="43688FF4" w14:textId="54B305E5" w:rsidR="00F3548E" w:rsidRDefault="00CA45CA" w:rsidP="00703F13">
      <w:pPr>
        <w:rPr>
          <w:rFonts w:cs="Times New Roman"/>
          <w:szCs w:val="24"/>
          <w:lang w:eastAsia="en-PH"/>
        </w:rPr>
      </w:pPr>
      <w:r>
        <w:rPr>
          <w:b w:val="0"/>
          <w:noProof/>
        </w:rPr>
        <w:drawing>
          <wp:anchor distT="0" distB="0" distL="114300" distR="114300" simplePos="0" relativeHeight="252141056" behindDoc="1" locked="0" layoutInCell="1" allowOverlap="1" wp14:anchorId="00879BBF" wp14:editId="03E9ACAB">
            <wp:simplePos x="0" y="0"/>
            <wp:positionH relativeFrom="column">
              <wp:posOffset>0</wp:posOffset>
            </wp:positionH>
            <wp:positionV relativeFrom="paragraph">
              <wp:posOffset>83820</wp:posOffset>
            </wp:positionV>
            <wp:extent cx="5486400" cy="6860540"/>
            <wp:effectExtent l="0" t="0" r="0" b="0"/>
            <wp:wrapNone/>
            <wp:docPr id="1075" name="Picture 10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Graphical user interface, application, Team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86400" cy="6860540"/>
                    </a:xfrm>
                    <a:prstGeom prst="rect">
                      <a:avLst/>
                    </a:prstGeom>
                    <a:noFill/>
                    <a:ln>
                      <a:noFill/>
                    </a:ln>
                  </pic:spPr>
                </pic:pic>
              </a:graphicData>
            </a:graphic>
          </wp:anchor>
        </w:drawing>
      </w:r>
    </w:p>
    <w:p w14:paraId="22BBFAE0" w14:textId="77777777" w:rsidR="00F3548E" w:rsidRDefault="00F3548E" w:rsidP="00703F13">
      <w:pPr>
        <w:rPr>
          <w:rFonts w:cs="Times New Roman"/>
          <w:szCs w:val="24"/>
          <w:lang w:eastAsia="en-PH"/>
        </w:rPr>
      </w:pPr>
    </w:p>
    <w:p w14:paraId="6BFE3DB6" w14:textId="77777777" w:rsidR="00F3548E" w:rsidRDefault="00F3548E" w:rsidP="00703F13">
      <w:pPr>
        <w:rPr>
          <w:rFonts w:cs="Times New Roman"/>
          <w:szCs w:val="24"/>
          <w:lang w:eastAsia="en-PH"/>
        </w:rPr>
      </w:pPr>
    </w:p>
    <w:p w14:paraId="700B1978" w14:textId="77777777" w:rsidR="00F3548E" w:rsidRDefault="00F3548E" w:rsidP="00703F13">
      <w:pPr>
        <w:rPr>
          <w:rFonts w:cs="Times New Roman"/>
          <w:szCs w:val="24"/>
          <w:lang w:eastAsia="en-PH"/>
        </w:rPr>
      </w:pPr>
    </w:p>
    <w:p w14:paraId="5EE5DEEC" w14:textId="77777777" w:rsidR="00F3548E" w:rsidRDefault="00F3548E" w:rsidP="00703F13">
      <w:pPr>
        <w:rPr>
          <w:rFonts w:cs="Times New Roman"/>
          <w:szCs w:val="24"/>
          <w:lang w:eastAsia="en-PH"/>
        </w:rPr>
      </w:pPr>
    </w:p>
    <w:p w14:paraId="7FFB01FF" w14:textId="77777777" w:rsidR="00F3548E" w:rsidRDefault="00F3548E" w:rsidP="00703F13">
      <w:pPr>
        <w:rPr>
          <w:rFonts w:cs="Times New Roman"/>
          <w:szCs w:val="24"/>
          <w:lang w:eastAsia="en-PH"/>
        </w:rPr>
      </w:pPr>
    </w:p>
    <w:p w14:paraId="239C19D6" w14:textId="77777777" w:rsidR="00F3548E" w:rsidRDefault="00F3548E" w:rsidP="00703F13">
      <w:pPr>
        <w:rPr>
          <w:rFonts w:cs="Times New Roman"/>
          <w:szCs w:val="24"/>
          <w:lang w:eastAsia="en-PH"/>
        </w:rPr>
      </w:pPr>
    </w:p>
    <w:p w14:paraId="7AE344C7" w14:textId="77777777" w:rsidR="00F3548E" w:rsidRDefault="00F3548E" w:rsidP="00703F13">
      <w:pPr>
        <w:rPr>
          <w:rFonts w:cs="Times New Roman"/>
          <w:szCs w:val="24"/>
          <w:lang w:eastAsia="en-PH"/>
        </w:rPr>
      </w:pPr>
    </w:p>
    <w:p w14:paraId="583C13E9" w14:textId="77777777" w:rsidR="00F3548E" w:rsidRDefault="00F3548E" w:rsidP="00703F13">
      <w:pPr>
        <w:rPr>
          <w:rFonts w:cs="Times New Roman"/>
          <w:szCs w:val="24"/>
          <w:lang w:eastAsia="en-PH"/>
        </w:rPr>
      </w:pPr>
    </w:p>
    <w:p w14:paraId="64CE5729" w14:textId="77777777" w:rsidR="00F3548E" w:rsidRDefault="00F3548E" w:rsidP="00703F13">
      <w:pPr>
        <w:rPr>
          <w:rFonts w:cs="Times New Roman"/>
          <w:szCs w:val="24"/>
          <w:lang w:eastAsia="en-PH"/>
        </w:rPr>
      </w:pPr>
    </w:p>
    <w:p w14:paraId="29D23E05" w14:textId="77777777" w:rsidR="00F3548E" w:rsidRDefault="00F3548E" w:rsidP="00703F13">
      <w:pPr>
        <w:rPr>
          <w:rFonts w:cs="Times New Roman"/>
          <w:szCs w:val="24"/>
          <w:lang w:eastAsia="en-PH"/>
        </w:rPr>
      </w:pPr>
    </w:p>
    <w:p w14:paraId="4143DD1F" w14:textId="77777777" w:rsidR="00F3548E" w:rsidRDefault="00F3548E" w:rsidP="00703F13">
      <w:pPr>
        <w:rPr>
          <w:rFonts w:cs="Times New Roman"/>
          <w:szCs w:val="24"/>
          <w:lang w:eastAsia="en-PH"/>
        </w:rPr>
      </w:pPr>
    </w:p>
    <w:p w14:paraId="4358BA5C" w14:textId="77777777" w:rsidR="00F3548E" w:rsidRDefault="00F3548E" w:rsidP="00703F13">
      <w:pPr>
        <w:rPr>
          <w:rFonts w:cs="Times New Roman"/>
          <w:szCs w:val="24"/>
          <w:lang w:eastAsia="en-PH"/>
        </w:rPr>
      </w:pPr>
    </w:p>
    <w:p w14:paraId="0F4884A5" w14:textId="21A51212" w:rsidR="00F3548E" w:rsidRDefault="00F3548E" w:rsidP="00703F13">
      <w:pPr>
        <w:rPr>
          <w:rFonts w:cs="Times New Roman"/>
          <w:szCs w:val="24"/>
          <w:lang w:eastAsia="en-PH"/>
        </w:rPr>
      </w:pPr>
    </w:p>
    <w:p w14:paraId="0D2721F3" w14:textId="77777777" w:rsidR="00F3548E" w:rsidRDefault="00F3548E" w:rsidP="00703F13">
      <w:pPr>
        <w:rPr>
          <w:rFonts w:cs="Times New Roman"/>
          <w:szCs w:val="24"/>
          <w:lang w:eastAsia="en-PH"/>
        </w:rPr>
      </w:pPr>
    </w:p>
    <w:p w14:paraId="1CAFEC6D" w14:textId="77777777" w:rsidR="00F3548E" w:rsidRDefault="00F3548E" w:rsidP="00703F13">
      <w:pPr>
        <w:rPr>
          <w:rFonts w:cs="Times New Roman"/>
          <w:szCs w:val="24"/>
          <w:lang w:eastAsia="en-PH"/>
        </w:rPr>
      </w:pPr>
    </w:p>
    <w:p w14:paraId="406DAEA4" w14:textId="77777777" w:rsidR="00F3548E" w:rsidRDefault="00F3548E" w:rsidP="00703F13">
      <w:pPr>
        <w:rPr>
          <w:rFonts w:cs="Times New Roman"/>
          <w:szCs w:val="24"/>
          <w:lang w:eastAsia="en-PH"/>
        </w:rPr>
      </w:pPr>
    </w:p>
    <w:p w14:paraId="68E1413F" w14:textId="77777777" w:rsidR="00F3548E" w:rsidRDefault="00F3548E" w:rsidP="00703F13">
      <w:pPr>
        <w:rPr>
          <w:rFonts w:cs="Times New Roman"/>
          <w:szCs w:val="24"/>
          <w:lang w:eastAsia="en-PH"/>
        </w:rPr>
      </w:pPr>
    </w:p>
    <w:p w14:paraId="68B17E3D" w14:textId="77777777" w:rsidR="00F3548E" w:rsidRDefault="00F3548E" w:rsidP="00703F13">
      <w:pPr>
        <w:rPr>
          <w:rFonts w:cs="Times New Roman"/>
          <w:szCs w:val="24"/>
          <w:lang w:eastAsia="en-PH"/>
        </w:rPr>
      </w:pPr>
    </w:p>
    <w:p w14:paraId="7581C146" w14:textId="77777777" w:rsidR="00F3548E" w:rsidRDefault="00F3548E" w:rsidP="00703F13">
      <w:pPr>
        <w:rPr>
          <w:rFonts w:cs="Times New Roman"/>
          <w:szCs w:val="24"/>
          <w:lang w:eastAsia="en-PH"/>
        </w:rPr>
      </w:pPr>
    </w:p>
    <w:p w14:paraId="78C7B691" w14:textId="77777777" w:rsidR="00F3548E" w:rsidRDefault="00F3548E" w:rsidP="00703F13">
      <w:pPr>
        <w:rPr>
          <w:rFonts w:cs="Times New Roman"/>
          <w:szCs w:val="24"/>
          <w:lang w:eastAsia="en-PH"/>
        </w:rPr>
      </w:pPr>
    </w:p>
    <w:p w14:paraId="2CD0B5DE" w14:textId="77777777" w:rsidR="00F3548E" w:rsidRDefault="00F3548E" w:rsidP="00703F13">
      <w:pPr>
        <w:rPr>
          <w:rFonts w:cs="Times New Roman"/>
          <w:szCs w:val="24"/>
          <w:lang w:eastAsia="en-PH"/>
        </w:rPr>
      </w:pPr>
    </w:p>
    <w:p w14:paraId="1F52E3F2" w14:textId="77777777" w:rsidR="00F3548E" w:rsidRDefault="00F3548E" w:rsidP="00703F13">
      <w:pPr>
        <w:rPr>
          <w:rFonts w:cs="Times New Roman"/>
          <w:szCs w:val="24"/>
          <w:lang w:eastAsia="en-PH"/>
        </w:rPr>
      </w:pPr>
    </w:p>
    <w:p w14:paraId="67999FBB" w14:textId="77777777" w:rsidR="00F3548E" w:rsidRDefault="00F3548E" w:rsidP="00703F13">
      <w:pPr>
        <w:rPr>
          <w:rFonts w:cs="Times New Roman"/>
          <w:szCs w:val="24"/>
          <w:lang w:eastAsia="en-PH"/>
        </w:rPr>
      </w:pPr>
    </w:p>
    <w:p w14:paraId="6FAADA3E" w14:textId="77777777" w:rsidR="00F3548E" w:rsidRDefault="00F3548E" w:rsidP="00703F13">
      <w:pPr>
        <w:rPr>
          <w:rFonts w:cs="Times New Roman"/>
          <w:szCs w:val="24"/>
          <w:lang w:eastAsia="en-PH"/>
        </w:rPr>
      </w:pPr>
    </w:p>
    <w:p w14:paraId="350D377F" w14:textId="77777777" w:rsidR="00F3548E" w:rsidRDefault="00F3548E" w:rsidP="00703F13">
      <w:pPr>
        <w:rPr>
          <w:rFonts w:cs="Times New Roman"/>
          <w:szCs w:val="24"/>
          <w:lang w:eastAsia="en-PH"/>
        </w:rPr>
      </w:pPr>
    </w:p>
    <w:p w14:paraId="21FA6213" w14:textId="77777777" w:rsidR="00F3548E" w:rsidRDefault="00F3548E" w:rsidP="00703F13">
      <w:pPr>
        <w:rPr>
          <w:rFonts w:cs="Times New Roman"/>
          <w:szCs w:val="24"/>
          <w:lang w:eastAsia="en-PH"/>
        </w:rPr>
      </w:pPr>
    </w:p>
    <w:p w14:paraId="6603F731" w14:textId="77777777" w:rsidR="00F3548E" w:rsidRDefault="00F3548E" w:rsidP="00703F13">
      <w:pPr>
        <w:rPr>
          <w:rFonts w:cs="Times New Roman"/>
          <w:szCs w:val="24"/>
          <w:lang w:eastAsia="en-PH"/>
        </w:rPr>
      </w:pPr>
    </w:p>
    <w:p w14:paraId="41C8AF46" w14:textId="77777777" w:rsidR="00F3548E" w:rsidRDefault="00F3548E" w:rsidP="00703F13">
      <w:pPr>
        <w:rPr>
          <w:rFonts w:cs="Times New Roman"/>
          <w:szCs w:val="24"/>
          <w:lang w:eastAsia="en-PH"/>
        </w:rPr>
      </w:pPr>
    </w:p>
    <w:p w14:paraId="4A9386FD" w14:textId="77777777" w:rsidR="00F3548E" w:rsidRDefault="00F3548E" w:rsidP="00703F13">
      <w:pPr>
        <w:rPr>
          <w:rFonts w:cs="Times New Roman"/>
          <w:szCs w:val="24"/>
          <w:lang w:eastAsia="en-PH"/>
        </w:rPr>
      </w:pPr>
    </w:p>
    <w:p w14:paraId="7693CCD3" w14:textId="77777777" w:rsidR="00F3548E" w:rsidRDefault="00F3548E" w:rsidP="00703F13">
      <w:pPr>
        <w:rPr>
          <w:rFonts w:cs="Times New Roman"/>
          <w:szCs w:val="24"/>
          <w:lang w:eastAsia="en-PH"/>
        </w:rPr>
      </w:pPr>
    </w:p>
    <w:p w14:paraId="0553172D" w14:textId="77777777" w:rsidR="00F3548E" w:rsidRDefault="00F3548E" w:rsidP="00703F13">
      <w:pPr>
        <w:rPr>
          <w:rFonts w:cs="Times New Roman"/>
          <w:szCs w:val="24"/>
          <w:lang w:eastAsia="en-PH"/>
        </w:rPr>
      </w:pPr>
    </w:p>
    <w:p w14:paraId="00ED46D7" w14:textId="77777777" w:rsidR="00F3548E" w:rsidRDefault="00F3548E" w:rsidP="00703F13">
      <w:pPr>
        <w:rPr>
          <w:rFonts w:cs="Times New Roman"/>
          <w:szCs w:val="24"/>
          <w:lang w:eastAsia="en-PH"/>
        </w:rPr>
      </w:pPr>
    </w:p>
    <w:p w14:paraId="465EDA28" w14:textId="77777777" w:rsidR="00F3548E" w:rsidRDefault="00F3548E" w:rsidP="00703F13">
      <w:pPr>
        <w:rPr>
          <w:rFonts w:cs="Times New Roman"/>
          <w:szCs w:val="24"/>
          <w:lang w:eastAsia="en-PH"/>
        </w:rPr>
      </w:pPr>
    </w:p>
    <w:p w14:paraId="290030A3" w14:textId="77777777" w:rsidR="00F3548E" w:rsidRDefault="00F3548E" w:rsidP="00703F13">
      <w:pPr>
        <w:rPr>
          <w:rFonts w:cs="Times New Roman"/>
          <w:szCs w:val="24"/>
          <w:lang w:eastAsia="en-PH"/>
        </w:rPr>
      </w:pPr>
    </w:p>
    <w:p w14:paraId="226380A9" w14:textId="77777777" w:rsidR="00F3548E" w:rsidRDefault="00F3548E" w:rsidP="00703F13">
      <w:pPr>
        <w:rPr>
          <w:rFonts w:cs="Times New Roman"/>
          <w:szCs w:val="24"/>
          <w:lang w:eastAsia="en-PH"/>
        </w:rPr>
      </w:pPr>
    </w:p>
    <w:p w14:paraId="146A94B3" w14:textId="77777777" w:rsidR="00F3548E" w:rsidRDefault="00F3548E" w:rsidP="00703F13">
      <w:pPr>
        <w:rPr>
          <w:rFonts w:cs="Times New Roman"/>
          <w:szCs w:val="24"/>
          <w:lang w:eastAsia="en-PH"/>
        </w:rPr>
      </w:pPr>
    </w:p>
    <w:p w14:paraId="7D7F586C" w14:textId="77777777" w:rsidR="00F3548E" w:rsidRDefault="00F3548E" w:rsidP="00703F13">
      <w:pPr>
        <w:rPr>
          <w:rFonts w:cs="Times New Roman"/>
          <w:szCs w:val="24"/>
          <w:lang w:eastAsia="en-PH"/>
        </w:rPr>
      </w:pPr>
    </w:p>
    <w:p w14:paraId="51F04D84" w14:textId="77777777" w:rsidR="00F3548E" w:rsidRDefault="00F3548E" w:rsidP="00703F13">
      <w:pPr>
        <w:rPr>
          <w:rFonts w:cs="Times New Roman"/>
          <w:szCs w:val="24"/>
          <w:lang w:eastAsia="en-PH"/>
        </w:rPr>
      </w:pPr>
    </w:p>
    <w:p w14:paraId="2906D699" w14:textId="77777777" w:rsidR="00B73668" w:rsidRDefault="00B73668" w:rsidP="00F3548E">
      <w:pPr>
        <w:ind w:left="720" w:hanging="720"/>
        <w:rPr>
          <w:rFonts w:cs="Times New Roman"/>
          <w:szCs w:val="24"/>
          <w:lang w:eastAsia="en-PH"/>
        </w:rPr>
      </w:pPr>
    </w:p>
    <w:p w14:paraId="088AA741" w14:textId="0276F7A3" w:rsidR="00F3548E" w:rsidRPr="00F301B0" w:rsidRDefault="00F3548E" w:rsidP="00F3548E">
      <w:pPr>
        <w:ind w:left="720" w:hanging="720"/>
        <w:rPr>
          <w:rFonts w:cs="Times New Roman"/>
          <w:b w:val="0"/>
          <w:szCs w:val="24"/>
          <w:lang w:eastAsia="en-PH"/>
        </w:rPr>
      </w:pPr>
      <w:r w:rsidRPr="00F301B0">
        <w:rPr>
          <w:rFonts w:cs="Times New Roman"/>
          <w:szCs w:val="24"/>
          <w:lang w:eastAsia="en-PH"/>
        </w:rPr>
        <w:t xml:space="preserve">Figure </w:t>
      </w:r>
      <w:r>
        <w:rPr>
          <w:rFonts w:cs="Times New Roman"/>
          <w:szCs w:val="24"/>
          <w:lang w:eastAsia="en-PH"/>
        </w:rPr>
        <w:t>89</w:t>
      </w:r>
      <w:r w:rsidRPr="00F301B0">
        <w:rPr>
          <w:rFonts w:cs="Times New Roman"/>
          <w:szCs w:val="24"/>
          <w:lang w:eastAsia="en-PH"/>
        </w:rPr>
        <w:t>: Logical Class Model of Web-Based Piggery Management System</w:t>
      </w:r>
    </w:p>
    <w:p w14:paraId="2EC4BBD8" w14:textId="406DDE27" w:rsidR="00F3548E" w:rsidRPr="00703F13" w:rsidRDefault="00F3548E" w:rsidP="00703F13">
      <w:pPr>
        <w:rPr>
          <w:rFonts w:cs="Times New Roman"/>
          <w:szCs w:val="24"/>
          <w:lang w:eastAsia="en-PH"/>
        </w:rPr>
        <w:sectPr w:rsidR="00F3548E" w:rsidRPr="00703F13" w:rsidSect="001F5EA3">
          <w:pgSz w:w="12240" w:h="15840" w:code="1"/>
          <w:pgMar w:top="1440" w:right="1440" w:bottom="1440" w:left="2160" w:header="720" w:footer="288" w:gutter="0"/>
          <w:cols w:space="720"/>
          <w:docGrid w:linePitch="360"/>
        </w:sectPr>
      </w:pPr>
    </w:p>
    <w:p w14:paraId="0AF26F0A" w14:textId="77777777" w:rsidR="00B932FB" w:rsidRDefault="00B932FB" w:rsidP="00407401">
      <w:pPr>
        <w:pStyle w:val="Heading4"/>
        <w:jc w:val="left"/>
        <w:rPr>
          <w:rFonts w:ascii="Times New Roman" w:hAnsi="Times New Roman" w:cs="Times New Roman"/>
          <w:i w:val="0"/>
          <w:iCs w:val="0"/>
          <w:color w:val="auto"/>
          <w:lang w:val="en-US"/>
        </w:rPr>
      </w:pPr>
      <w:bookmarkStart w:id="81" w:name="_Toc131886472"/>
      <w:r w:rsidRPr="00407401">
        <w:rPr>
          <w:rFonts w:ascii="Times New Roman" w:hAnsi="Times New Roman" w:cs="Times New Roman"/>
          <w:i w:val="0"/>
          <w:iCs w:val="0"/>
          <w:color w:val="auto"/>
          <w:lang w:val="en-US"/>
        </w:rPr>
        <w:lastRenderedPageBreak/>
        <w:t>Normalization</w:t>
      </w:r>
      <w:bookmarkEnd w:id="81"/>
    </w:p>
    <w:p w14:paraId="2235C48E" w14:textId="77777777" w:rsidR="00CA51BA" w:rsidRPr="00CA51BA" w:rsidRDefault="00CA51BA" w:rsidP="00CA51BA">
      <w:pPr>
        <w:rPr>
          <w:lang w:val="en-US"/>
        </w:rPr>
      </w:pPr>
    </w:p>
    <w:p w14:paraId="2732F5EB" w14:textId="77777777" w:rsidR="00703F13" w:rsidRPr="00CA654B" w:rsidRDefault="00703F13" w:rsidP="00703F13">
      <w:pPr>
        <w:tabs>
          <w:tab w:val="left" w:pos="5978"/>
        </w:tabs>
        <w:spacing w:line="360" w:lineRule="auto"/>
        <w:jc w:val="both"/>
        <w:rPr>
          <w:lang w:val="en-US"/>
        </w:rPr>
      </w:pPr>
      <w:r w:rsidRPr="00CA654B">
        <w:rPr>
          <w:lang w:val="en-US"/>
        </w:rPr>
        <w:t xml:space="preserve">     Cage – 0NF</w:t>
      </w:r>
    </w:p>
    <w:p w14:paraId="6910FDAD" w14:textId="14BAA3A3"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9B084A">
        <w:rPr>
          <w:lang w:val="en-US"/>
        </w:rPr>
        <w:t xml:space="preserve">                                                   </w:t>
      </w:r>
      <w:r w:rsidRPr="00CA654B">
        <w:rPr>
          <w:lang w:val="en-US"/>
        </w:rPr>
        <w:t xml:space="preserve"> </w:t>
      </w:r>
      <w:r w:rsidRPr="00CA654B">
        <w:rPr>
          <w:b w:val="0"/>
          <w:bCs/>
          <w:lang w:val="en-US"/>
        </w:rPr>
        <w:t>Cage</w:t>
      </w:r>
    </w:p>
    <w:tbl>
      <w:tblPr>
        <w:tblStyle w:val="TableGrid"/>
        <w:tblW w:w="0" w:type="auto"/>
        <w:tblInd w:w="3430" w:type="dxa"/>
        <w:tblLook w:val="04A0" w:firstRow="1" w:lastRow="0" w:firstColumn="1" w:lastColumn="0" w:noHBand="0" w:noVBand="1"/>
      </w:tblPr>
      <w:tblGrid>
        <w:gridCol w:w="2126"/>
        <w:gridCol w:w="2126"/>
        <w:gridCol w:w="1843"/>
      </w:tblGrid>
      <w:tr w:rsidR="00E67BEC" w:rsidRPr="00CA654B" w14:paraId="14AAEAC8" w14:textId="77777777" w:rsidTr="009B084A">
        <w:trPr>
          <w:trHeight w:val="197"/>
        </w:trPr>
        <w:tc>
          <w:tcPr>
            <w:tcW w:w="2126" w:type="dxa"/>
          </w:tcPr>
          <w:p w14:paraId="04C8EADE" w14:textId="77777777" w:rsidR="00E67BEC" w:rsidRPr="00CA654B" w:rsidRDefault="00E67BEC" w:rsidP="004610B4">
            <w:pPr>
              <w:spacing w:line="360" w:lineRule="auto"/>
              <w:ind w:left="720" w:hanging="720"/>
              <w:jc w:val="left"/>
              <w:rPr>
                <w:b w:val="0"/>
                <w:bCs/>
                <w:sz w:val="22"/>
              </w:rPr>
            </w:pPr>
            <w:proofErr w:type="spellStart"/>
            <w:r>
              <w:rPr>
                <w:b w:val="0"/>
                <w:bCs/>
                <w:sz w:val="22"/>
              </w:rPr>
              <w:t>Cage_no</w:t>
            </w:r>
            <w:proofErr w:type="spellEnd"/>
          </w:p>
        </w:tc>
        <w:tc>
          <w:tcPr>
            <w:tcW w:w="2126" w:type="dxa"/>
            <w:noWrap/>
            <w:hideMark/>
          </w:tcPr>
          <w:p w14:paraId="2AE6F57B" w14:textId="77777777" w:rsidR="00E67BEC" w:rsidRPr="00CA654B" w:rsidRDefault="00E67BEC" w:rsidP="004610B4">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1843" w:type="dxa"/>
            <w:noWrap/>
            <w:hideMark/>
          </w:tcPr>
          <w:p w14:paraId="79643750" w14:textId="77777777" w:rsidR="00E67BEC" w:rsidRPr="00CA654B" w:rsidRDefault="00E67BEC" w:rsidP="004610B4">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E67BEC" w:rsidRPr="00CA654B" w14:paraId="2E86FBBD" w14:textId="77777777" w:rsidTr="009B084A">
        <w:trPr>
          <w:trHeight w:val="197"/>
        </w:trPr>
        <w:tc>
          <w:tcPr>
            <w:tcW w:w="2126" w:type="dxa"/>
          </w:tcPr>
          <w:p w14:paraId="7BFDB1BA" w14:textId="77777777" w:rsidR="00E67BEC" w:rsidRPr="00CA654B" w:rsidRDefault="00E67BEC" w:rsidP="004610B4">
            <w:pPr>
              <w:spacing w:line="360" w:lineRule="auto"/>
              <w:ind w:left="720" w:hanging="720"/>
              <w:jc w:val="left"/>
              <w:rPr>
                <w:b w:val="0"/>
                <w:bCs/>
                <w:sz w:val="22"/>
              </w:rPr>
            </w:pPr>
            <w:r>
              <w:rPr>
                <w:b w:val="0"/>
                <w:bCs/>
                <w:sz w:val="22"/>
              </w:rPr>
              <w:t>Cage1</w:t>
            </w:r>
          </w:p>
        </w:tc>
        <w:tc>
          <w:tcPr>
            <w:tcW w:w="2126" w:type="dxa"/>
            <w:noWrap/>
            <w:hideMark/>
          </w:tcPr>
          <w:p w14:paraId="4E9819D1"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3C233A79"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w:t>
            </w:r>
          </w:p>
        </w:tc>
      </w:tr>
      <w:tr w:rsidR="00E67BEC" w:rsidRPr="00CA654B" w14:paraId="7538E650" w14:textId="77777777" w:rsidTr="009B084A">
        <w:trPr>
          <w:trHeight w:val="197"/>
        </w:trPr>
        <w:tc>
          <w:tcPr>
            <w:tcW w:w="2126" w:type="dxa"/>
          </w:tcPr>
          <w:p w14:paraId="0B745BF4" w14:textId="77777777" w:rsidR="00E67BEC" w:rsidRPr="00CA654B" w:rsidRDefault="00E67BEC" w:rsidP="004610B4">
            <w:pPr>
              <w:spacing w:line="360" w:lineRule="auto"/>
              <w:ind w:left="720" w:hanging="720"/>
              <w:jc w:val="left"/>
              <w:rPr>
                <w:b w:val="0"/>
                <w:bCs/>
                <w:sz w:val="22"/>
              </w:rPr>
            </w:pPr>
            <w:r>
              <w:rPr>
                <w:b w:val="0"/>
                <w:bCs/>
                <w:sz w:val="22"/>
              </w:rPr>
              <w:t>Cage2</w:t>
            </w:r>
          </w:p>
        </w:tc>
        <w:tc>
          <w:tcPr>
            <w:tcW w:w="2126" w:type="dxa"/>
            <w:noWrap/>
            <w:hideMark/>
          </w:tcPr>
          <w:p w14:paraId="09F84E66"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15E45FB8"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w:t>
            </w:r>
          </w:p>
        </w:tc>
      </w:tr>
      <w:tr w:rsidR="00E67BEC" w:rsidRPr="00CA654B" w14:paraId="235CA656" w14:textId="77777777" w:rsidTr="009B084A">
        <w:trPr>
          <w:trHeight w:val="197"/>
        </w:trPr>
        <w:tc>
          <w:tcPr>
            <w:tcW w:w="2126" w:type="dxa"/>
          </w:tcPr>
          <w:p w14:paraId="22E88E6A" w14:textId="77777777" w:rsidR="00E67BEC" w:rsidRPr="00CA654B" w:rsidRDefault="00E67BEC" w:rsidP="004610B4">
            <w:pPr>
              <w:spacing w:line="360" w:lineRule="auto"/>
              <w:ind w:left="720" w:hanging="720"/>
              <w:jc w:val="left"/>
              <w:rPr>
                <w:b w:val="0"/>
                <w:bCs/>
                <w:sz w:val="22"/>
              </w:rPr>
            </w:pPr>
            <w:r>
              <w:rPr>
                <w:b w:val="0"/>
                <w:bCs/>
                <w:sz w:val="22"/>
              </w:rPr>
              <w:t>Cage3</w:t>
            </w:r>
          </w:p>
        </w:tc>
        <w:tc>
          <w:tcPr>
            <w:tcW w:w="2126" w:type="dxa"/>
            <w:noWrap/>
            <w:hideMark/>
          </w:tcPr>
          <w:p w14:paraId="4EAC3C05"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Gestation cage</w:t>
            </w:r>
          </w:p>
        </w:tc>
        <w:tc>
          <w:tcPr>
            <w:tcW w:w="1843" w:type="dxa"/>
            <w:noWrap/>
            <w:hideMark/>
          </w:tcPr>
          <w:p w14:paraId="4087588B"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w:t>
            </w:r>
          </w:p>
        </w:tc>
      </w:tr>
      <w:tr w:rsidR="00E67BEC" w:rsidRPr="00CA654B" w14:paraId="4BA4B4E9" w14:textId="77777777" w:rsidTr="009B084A">
        <w:trPr>
          <w:trHeight w:val="197"/>
        </w:trPr>
        <w:tc>
          <w:tcPr>
            <w:tcW w:w="2126" w:type="dxa"/>
          </w:tcPr>
          <w:p w14:paraId="346602EA" w14:textId="77777777" w:rsidR="00E67BEC" w:rsidRPr="00CA654B" w:rsidRDefault="00E67BEC" w:rsidP="004610B4">
            <w:pPr>
              <w:spacing w:line="360" w:lineRule="auto"/>
              <w:ind w:left="720" w:hanging="720"/>
              <w:jc w:val="left"/>
              <w:rPr>
                <w:b w:val="0"/>
                <w:bCs/>
                <w:sz w:val="22"/>
              </w:rPr>
            </w:pPr>
            <w:r>
              <w:rPr>
                <w:b w:val="0"/>
                <w:bCs/>
                <w:sz w:val="22"/>
              </w:rPr>
              <w:t>Cage4</w:t>
            </w:r>
          </w:p>
        </w:tc>
        <w:tc>
          <w:tcPr>
            <w:tcW w:w="2126" w:type="dxa"/>
            <w:noWrap/>
            <w:hideMark/>
          </w:tcPr>
          <w:p w14:paraId="488AA466"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Fattening cage</w:t>
            </w:r>
          </w:p>
        </w:tc>
        <w:tc>
          <w:tcPr>
            <w:tcW w:w="1843" w:type="dxa"/>
            <w:noWrap/>
            <w:hideMark/>
          </w:tcPr>
          <w:p w14:paraId="09D1AB49"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158DF083" w14:textId="77777777" w:rsidTr="009B084A">
        <w:trPr>
          <w:trHeight w:val="197"/>
        </w:trPr>
        <w:tc>
          <w:tcPr>
            <w:tcW w:w="2126" w:type="dxa"/>
          </w:tcPr>
          <w:p w14:paraId="08BD1AA0" w14:textId="77777777" w:rsidR="00E67BEC" w:rsidRPr="00CA654B" w:rsidRDefault="00E67BEC" w:rsidP="004610B4">
            <w:pPr>
              <w:spacing w:line="360" w:lineRule="auto"/>
              <w:ind w:left="720" w:hanging="720"/>
              <w:jc w:val="left"/>
              <w:rPr>
                <w:b w:val="0"/>
                <w:bCs/>
                <w:sz w:val="22"/>
              </w:rPr>
            </w:pPr>
            <w:r>
              <w:rPr>
                <w:b w:val="0"/>
                <w:bCs/>
                <w:sz w:val="22"/>
              </w:rPr>
              <w:t>Cage5</w:t>
            </w:r>
          </w:p>
        </w:tc>
        <w:tc>
          <w:tcPr>
            <w:tcW w:w="2126" w:type="dxa"/>
            <w:noWrap/>
            <w:hideMark/>
          </w:tcPr>
          <w:p w14:paraId="59B326A5"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Fattening cage</w:t>
            </w:r>
          </w:p>
        </w:tc>
        <w:tc>
          <w:tcPr>
            <w:tcW w:w="1843" w:type="dxa"/>
            <w:noWrap/>
            <w:hideMark/>
          </w:tcPr>
          <w:p w14:paraId="48DE5C76"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4C9ED84E" w14:textId="77777777" w:rsidTr="009B084A">
        <w:trPr>
          <w:trHeight w:val="197"/>
        </w:trPr>
        <w:tc>
          <w:tcPr>
            <w:tcW w:w="2126" w:type="dxa"/>
          </w:tcPr>
          <w:p w14:paraId="01509CAC" w14:textId="77777777" w:rsidR="00E67BEC" w:rsidRPr="00CA654B" w:rsidRDefault="00E67BEC" w:rsidP="004610B4">
            <w:pPr>
              <w:spacing w:line="360" w:lineRule="auto"/>
              <w:ind w:left="720" w:hanging="720"/>
              <w:jc w:val="left"/>
              <w:rPr>
                <w:b w:val="0"/>
                <w:bCs/>
                <w:sz w:val="22"/>
              </w:rPr>
            </w:pPr>
            <w:r>
              <w:rPr>
                <w:b w:val="0"/>
                <w:bCs/>
                <w:sz w:val="22"/>
              </w:rPr>
              <w:t>Cage6</w:t>
            </w:r>
          </w:p>
        </w:tc>
        <w:tc>
          <w:tcPr>
            <w:tcW w:w="2126" w:type="dxa"/>
            <w:noWrap/>
            <w:hideMark/>
          </w:tcPr>
          <w:p w14:paraId="0C97261D"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1D9DDFC9"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2EB30BC6" w14:textId="77777777" w:rsidTr="009B084A">
        <w:trPr>
          <w:trHeight w:val="197"/>
        </w:trPr>
        <w:tc>
          <w:tcPr>
            <w:tcW w:w="2126" w:type="dxa"/>
          </w:tcPr>
          <w:p w14:paraId="04DD05F6" w14:textId="77777777" w:rsidR="00E67BEC" w:rsidRPr="00CA654B" w:rsidRDefault="00E67BEC" w:rsidP="004610B4">
            <w:pPr>
              <w:spacing w:line="360" w:lineRule="auto"/>
              <w:ind w:left="720" w:hanging="720"/>
              <w:jc w:val="left"/>
              <w:rPr>
                <w:b w:val="0"/>
                <w:bCs/>
                <w:sz w:val="22"/>
              </w:rPr>
            </w:pPr>
            <w:r>
              <w:rPr>
                <w:b w:val="0"/>
                <w:bCs/>
                <w:sz w:val="22"/>
              </w:rPr>
              <w:t>Cage7</w:t>
            </w:r>
          </w:p>
        </w:tc>
        <w:tc>
          <w:tcPr>
            <w:tcW w:w="2126" w:type="dxa"/>
            <w:noWrap/>
            <w:hideMark/>
          </w:tcPr>
          <w:p w14:paraId="2E3A7374"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136BEEC1"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r w:rsidR="00E67BEC" w:rsidRPr="00CA654B" w14:paraId="104A7AA4" w14:textId="77777777" w:rsidTr="009B084A">
        <w:trPr>
          <w:trHeight w:val="197"/>
        </w:trPr>
        <w:tc>
          <w:tcPr>
            <w:tcW w:w="2126" w:type="dxa"/>
          </w:tcPr>
          <w:p w14:paraId="25D78479" w14:textId="77777777" w:rsidR="00E67BEC" w:rsidRPr="00CA654B" w:rsidRDefault="00E67BEC" w:rsidP="004610B4">
            <w:pPr>
              <w:spacing w:line="360" w:lineRule="auto"/>
              <w:ind w:left="720" w:hanging="720"/>
              <w:jc w:val="left"/>
              <w:rPr>
                <w:b w:val="0"/>
                <w:bCs/>
                <w:sz w:val="22"/>
              </w:rPr>
            </w:pPr>
            <w:r>
              <w:rPr>
                <w:b w:val="0"/>
                <w:bCs/>
                <w:sz w:val="22"/>
              </w:rPr>
              <w:t>Cage8</w:t>
            </w:r>
          </w:p>
        </w:tc>
        <w:tc>
          <w:tcPr>
            <w:tcW w:w="2126" w:type="dxa"/>
            <w:noWrap/>
            <w:hideMark/>
          </w:tcPr>
          <w:p w14:paraId="5801CBC1"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Quarantine cage</w:t>
            </w:r>
          </w:p>
        </w:tc>
        <w:tc>
          <w:tcPr>
            <w:tcW w:w="1843" w:type="dxa"/>
            <w:noWrap/>
            <w:hideMark/>
          </w:tcPr>
          <w:p w14:paraId="57F294FC" w14:textId="77777777" w:rsidR="00E67BEC" w:rsidRPr="00CA654B" w:rsidRDefault="00E67BEC" w:rsidP="004610B4">
            <w:pPr>
              <w:spacing w:line="360" w:lineRule="auto"/>
              <w:ind w:left="720" w:hanging="720"/>
              <w:jc w:val="left"/>
              <w:rPr>
                <w:b w:val="0"/>
                <w:bCs/>
                <w:sz w:val="22"/>
                <w:szCs w:val="22"/>
              </w:rPr>
            </w:pPr>
            <w:r w:rsidRPr="00CA654B">
              <w:rPr>
                <w:b w:val="0"/>
                <w:bCs/>
                <w:sz w:val="22"/>
                <w:szCs w:val="22"/>
              </w:rPr>
              <w:t>10</w:t>
            </w:r>
          </w:p>
        </w:tc>
      </w:tr>
    </w:tbl>
    <w:p w14:paraId="13BF6F96" w14:textId="77777777" w:rsidR="00703F13" w:rsidRPr="00CA654B" w:rsidRDefault="00703F13" w:rsidP="00703F13">
      <w:pPr>
        <w:tabs>
          <w:tab w:val="left" w:pos="5940"/>
        </w:tabs>
        <w:spacing w:line="360" w:lineRule="auto"/>
        <w:jc w:val="both"/>
      </w:pPr>
    </w:p>
    <w:p w14:paraId="32287C40" w14:textId="77777777" w:rsidR="00703F13" w:rsidRPr="00CA654B" w:rsidRDefault="00703F13" w:rsidP="00703F13">
      <w:pPr>
        <w:spacing w:line="360" w:lineRule="auto"/>
        <w:ind w:left="720" w:hanging="720"/>
      </w:pPr>
      <w:r w:rsidRPr="00CA654B">
        <w:t>Table 23. Cage Table - 0NF</w:t>
      </w:r>
    </w:p>
    <w:p w14:paraId="563363E9" w14:textId="77777777" w:rsidR="00703F13" w:rsidRPr="00CA654B" w:rsidRDefault="00703F13" w:rsidP="00703F13">
      <w:pPr>
        <w:spacing w:line="360" w:lineRule="auto"/>
        <w:ind w:left="720" w:hanging="720"/>
      </w:pPr>
    </w:p>
    <w:p w14:paraId="0C8CD87C" w14:textId="2F27A7C2" w:rsidR="00703F13" w:rsidRPr="00CA654B" w:rsidRDefault="00703F13" w:rsidP="00703F13">
      <w:pPr>
        <w:spacing w:line="360" w:lineRule="auto"/>
        <w:ind w:left="1440"/>
        <w:jc w:val="both"/>
        <w:rPr>
          <w:b w:val="0"/>
          <w:bCs/>
        </w:rPr>
      </w:pPr>
      <w:r w:rsidRPr="00CA654B">
        <w:rPr>
          <w:b w:val="0"/>
          <w:bCs/>
        </w:rPr>
        <w:t xml:space="preserve">Table 23 shows that the table Cage is not normalized because the </w:t>
      </w:r>
      <w:r w:rsidRPr="00CA654B">
        <w:rPr>
          <w:rFonts w:cs="Times New Roman"/>
          <w:b w:val="0"/>
          <w:bCs/>
          <w:szCs w:val="24"/>
        </w:rPr>
        <w:t xml:space="preserve">row values in columns </w:t>
      </w:r>
      <w:r w:rsidR="009B084A">
        <w:rPr>
          <w:rFonts w:cs="Times New Roman"/>
          <w:b w:val="0"/>
          <w:bCs/>
          <w:szCs w:val="24"/>
        </w:rPr>
        <w:t>“</w:t>
      </w:r>
      <w:proofErr w:type="spellStart"/>
      <w:r w:rsidR="009B084A">
        <w:rPr>
          <w:rFonts w:cs="Times New Roman"/>
          <w:b w:val="0"/>
          <w:bCs/>
          <w:szCs w:val="24"/>
        </w:rPr>
        <w:t>cage_no</w:t>
      </w:r>
      <w:proofErr w:type="spellEnd"/>
      <w:r w:rsidR="009B084A">
        <w:rPr>
          <w:rFonts w:cs="Times New Roman"/>
          <w:b w:val="0"/>
          <w:bCs/>
          <w:szCs w:val="24"/>
        </w:rPr>
        <w:t xml:space="preserve">”, </w:t>
      </w:r>
      <w:r w:rsidRPr="00CA654B">
        <w:rPr>
          <w:rFonts w:cs="Times New Roman"/>
          <w:b w:val="0"/>
          <w:bCs/>
          <w:szCs w:val="24"/>
        </w:rPr>
        <w:t>“</w:t>
      </w:r>
      <w:proofErr w:type="spellStart"/>
      <w:r w:rsidRPr="00CA654B">
        <w:rPr>
          <w:rFonts w:cs="Times New Roman"/>
          <w:b w:val="0"/>
          <w:bCs/>
          <w:szCs w:val="24"/>
        </w:rPr>
        <w:t>cage_type</w:t>
      </w:r>
      <w:proofErr w:type="spellEnd"/>
      <w:r w:rsidRPr="00CA654B">
        <w:rPr>
          <w:rFonts w:cs="Times New Roman"/>
          <w:b w:val="0"/>
          <w:bCs/>
          <w:szCs w:val="24"/>
        </w:rPr>
        <w:t>” and “</w:t>
      </w:r>
      <w:proofErr w:type="spellStart"/>
      <w:r w:rsidRPr="00CA654B">
        <w:rPr>
          <w:rFonts w:cs="Times New Roman"/>
          <w:b w:val="0"/>
          <w:bCs/>
          <w:szCs w:val="24"/>
        </w:rPr>
        <w:t>cage_capacity</w:t>
      </w:r>
      <w:proofErr w:type="spellEnd"/>
      <w:r w:rsidRPr="00CA654B">
        <w:rPr>
          <w:rFonts w:cs="Times New Roman"/>
          <w:b w:val="0"/>
          <w:bCs/>
          <w:szCs w:val="24"/>
        </w:rPr>
        <w:t xml:space="preserve">” </w:t>
      </w:r>
      <w:r w:rsidRPr="00CA654B">
        <w:rPr>
          <w:b w:val="0"/>
          <w:bCs/>
        </w:rPr>
        <w:t xml:space="preserve">are not unique. </w:t>
      </w:r>
    </w:p>
    <w:p w14:paraId="1259C3AC" w14:textId="77777777" w:rsidR="00703F13" w:rsidRPr="00CA654B" w:rsidRDefault="00703F13" w:rsidP="00703F13">
      <w:pPr>
        <w:ind w:left="720"/>
        <w:jc w:val="both"/>
      </w:pPr>
    </w:p>
    <w:p w14:paraId="18B460EC" w14:textId="77777777" w:rsidR="00703F13" w:rsidRPr="00CA654B" w:rsidRDefault="00703F13" w:rsidP="00703F13">
      <w:pPr>
        <w:ind w:left="720"/>
        <w:jc w:val="both"/>
      </w:pPr>
    </w:p>
    <w:p w14:paraId="5AF7037E" w14:textId="77777777" w:rsidR="00703F13" w:rsidRPr="00CA654B" w:rsidRDefault="00703F13" w:rsidP="00703F13">
      <w:pPr>
        <w:ind w:left="720"/>
        <w:jc w:val="both"/>
      </w:pPr>
    </w:p>
    <w:p w14:paraId="514DD6BC" w14:textId="77777777" w:rsidR="00703F13" w:rsidRPr="00CA654B" w:rsidRDefault="00703F13" w:rsidP="00703F13">
      <w:pPr>
        <w:ind w:left="720"/>
        <w:jc w:val="both"/>
      </w:pPr>
    </w:p>
    <w:p w14:paraId="05B09322" w14:textId="77777777" w:rsidR="00703F13" w:rsidRPr="00CA654B" w:rsidRDefault="00703F13" w:rsidP="00E011C7">
      <w:pPr>
        <w:jc w:val="both"/>
      </w:pPr>
    </w:p>
    <w:p w14:paraId="62093BD1"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1NF</w:t>
      </w:r>
    </w:p>
    <w:p w14:paraId="1748B12C" w14:textId="77777777" w:rsidR="00703F13" w:rsidRPr="00CA654B" w:rsidRDefault="00703F13" w:rsidP="00703F13">
      <w:pPr>
        <w:spacing w:line="360" w:lineRule="auto"/>
        <w:ind w:left="720" w:hanging="720"/>
        <w:jc w:val="both"/>
        <w:rPr>
          <w:b w:val="0"/>
          <w:bCs/>
        </w:rPr>
      </w:pPr>
      <w:r w:rsidRPr="00CA654B">
        <w:t xml:space="preserve">         </w:t>
      </w:r>
      <w:r w:rsidRPr="00CA654B">
        <w:rPr>
          <w:b w:val="0"/>
          <w:bCs/>
        </w:rPr>
        <w:t>Cage</w:t>
      </w:r>
    </w:p>
    <w:tbl>
      <w:tblPr>
        <w:tblStyle w:val="TableGrid"/>
        <w:tblW w:w="0" w:type="auto"/>
        <w:tblInd w:w="535" w:type="dxa"/>
        <w:tblLook w:val="04A0" w:firstRow="1" w:lastRow="0" w:firstColumn="1" w:lastColumn="0" w:noHBand="0" w:noVBand="1"/>
      </w:tblPr>
      <w:tblGrid>
        <w:gridCol w:w="2291"/>
        <w:gridCol w:w="2134"/>
        <w:gridCol w:w="2369"/>
      </w:tblGrid>
      <w:tr w:rsidR="00703F13" w:rsidRPr="00CA654B" w14:paraId="313B100B" w14:textId="77777777" w:rsidTr="008E2866">
        <w:trPr>
          <w:trHeight w:val="197"/>
        </w:trPr>
        <w:tc>
          <w:tcPr>
            <w:tcW w:w="2291" w:type="dxa"/>
            <w:noWrap/>
            <w:hideMark/>
          </w:tcPr>
          <w:p w14:paraId="5AC19C3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(PK)</w:t>
            </w:r>
            <w:proofErr w:type="spellStart"/>
            <w:r w:rsidRPr="00CA654B">
              <w:rPr>
                <w:b w:val="0"/>
                <w:bCs/>
                <w:sz w:val="22"/>
                <w:szCs w:val="22"/>
              </w:rPr>
              <w:t>cage_id</w:t>
            </w:r>
            <w:proofErr w:type="spellEnd"/>
          </w:p>
        </w:tc>
        <w:tc>
          <w:tcPr>
            <w:tcW w:w="2134" w:type="dxa"/>
            <w:noWrap/>
            <w:hideMark/>
          </w:tcPr>
          <w:p w14:paraId="50927212"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1D2F0E0F"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703F13" w:rsidRPr="00CA654B" w14:paraId="53EDDF3D" w14:textId="77777777" w:rsidTr="008E2866">
        <w:trPr>
          <w:trHeight w:val="197"/>
        </w:trPr>
        <w:tc>
          <w:tcPr>
            <w:tcW w:w="2291" w:type="dxa"/>
            <w:noWrap/>
            <w:hideMark/>
          </w:tcPr>
          <w:p w14:paraId="41E3517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c>
          <w:tcPr>
            <w:tcW w:w="2134" w:type="dxa"/>
            <w:noWrap/>
            <w:hideMark/>
          </w:tcPr>
          <w:p w14:paraId="48B9D392"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1BF6537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0B91A046" w14:textId="77777777" w:rsidTr="008E2866">
        <w:trPr>
          <w:trHeight w:val="197"/>
        </w:trPr>
        <w:tc>
          <w:tcPr>
            <w:tcW w:w="2291" w:type="dxa"/>
            <w:noWrap/>
            <w:hideMark/>
          </w:tcPr>
          <w:p w14:paraId="679A188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2</w:t>
            </w:r>
          </w:p>
        </w:tc>
        <w:tc>
          <w:tcPr>
            <w:tcW w:w="2134" w:type="dxa"/>
            <w:noWrap/>
            <w:hideMark/>
          </w:tcPr>
          <w:p w14:paraId="1DABC61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1DA378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711B5C42" w14:textId="77777777" w:rsidTr="008E2866">
        <w:trPr>
          <w:trHeight w:val="197"/>
        </w:trPr>
        <w:tc>
          <w:tcPr>
            <w:tcW w:w="2291" w:type="dxa"/>
            <w:noWrap/>
            <w:hideMark/>
          </w:tcPr>
          <w:p w14:paraId="6CBE498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3</w:t>
            </w:r>
          </w:p>
        </w:tc>
        <w:tc>
          <w:tcPr>
            <w:tcW w:w="2134" w:type="dxa"/>
            <w:noWrap/>
            <w:hideMark/>
          </w:tcPr>
          <w:p w14:paraId="5B18F2A0"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720D1B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4ECA9FDD" w14:textId="77777777" w:rsidTr="008E2866">
        <w:trPr>
          <w:trHeight w:val="197"/>
        </w:trPr>
        <w:tc>
          <w:tcPr>
            <w:tcW w:w="2291" w:type="dxa"/>
            <w:noWrap/>
            <w:hideMark/>
          </w:tcPr>
          <w:p w14:paraId="41AF41F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4</w:t>
            </w:r>
          </w:p>
        </w:tc>
        <w:tc>
          <w:tcPr>
            <w:tcW w:w="2134" w:type="dxa"/>
            <w:noWrap/>
            <w:hideMark/>
          </w:tcPr>
          <w:p w14:paraId="7B819F0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36BEBFA3"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11825BF2" w14:textId="77777777" w:rsidTr="008E2866">
        <w:trPr>
          <w:trHeight w:val="197"/>
        </w:trPr>
        <w:tc>
          <w:tcPr>
            <w:tcW w:w="2291" w:type="dxa"/>
            <w:noWrap/>
            <w:hideMark/>
          </w:tcPr>
          <w:p w14:paraId="4E63BE58"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5</w:t>
            </w:r>
          </w:p>
        </w:tc>
        <w:tc>
          <w:tcPr>
            <w:tcW w:w="2134" w:type="dxa"/>
            <w:noWrap/>
            <w:hideMark/>
          </w:tcPr>
          <w:p w14:paraId="638A26B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45FCE24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5A7F72B9" w14:textId="77777777" w:rsidTr="008E2866">
        <w:trPr>
          <w:trHeight w:val="197"/>
        </w:trPr>
        <w:tc>
          <w:tcPr>
            <w:tcW w:w="2291" w:type="dxa"/>
            <w:noWrap/>
            <w:hideMark/>
          </w:tcPr>
          <w:p w14:paraId="510E20B0"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6</w:t>
            </w:r>
          </w:p>
        </w:tc>
        <w:tc>
          <w:tcPr>
            <w:tcW w:w="2134" w:type="dxa"/>
            <w:noWrap/>
            <w:hideMark/>
          </w:tcPr>
          <w:p w14:paraId="2608EE9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FB69503"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748DA79E" w14:textId="77777777" w:rsidTr="008E2866">
        <w:trPr>
          <w:trHeight w:val="197"/>
        </w:trPr>
        <w:tc>
          <w:tcPr>
            <w:tcW w:w="2291" w:type="dxa"/>
            <w:noWrap/>
            <w:hideMark/>
          </w:tcPr>
          <w:p w14:paraId="66610CD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7</w:t>
            </w:r>
          </w:p>
        </w:tc>
        <w:tc>
          <w:tcPr>
            <w:tcW w:w="2134" w:type="dxa"/>
            <w:noWrap/>
            <w:hideMark/>
          </w:tcPr>
          <w:p w14:paraId="34370BB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ECA5E3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5A76DDD1" w14:textId="77777777" w:rsidTr="008E2866">
        <w:trPr>
          <w:trHeight w:val="197"/>
        </w:trPr>
        <w:tc>
          <w:tcPr>
            <w:tcW w:w="2291" w:type="dxa"/>
            <w:noWrap/>
            <w:hideMark/>
          </w:tcPr>
          <w:p w14:paraId="79643C5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8</w:t>
            </w:r>
          </w:p>
        </w:tc>
        <w:tc>
          <w:tcPr>
            <w:tcW w:w="2134" w:type="dxa"/>
            <w:noWrap/>
            <w:hideMark/>
          </w:tcPr>
          <w:p w14:paraId="156C2E8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72419ED2"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bl>
    <w:p w14:paraId="1D287AC3" w14:textId="77777777" w:rsidR="00703F13" w:rsidRPr="00CA654B" w:rsidRDefault="00703F13" w:rsidP="00703F13">
      <w:pPr>
        <w:spacing w:line="360" w:lineRule="auto"/>
        <w:ind w:left="720" w:hanging="720"/>
      </w:pPr>
    </w:p>
    <w:p w14:paraId="34FA4A88" w14:textId="77777777" w:rsidR="00703F13" w:rsidRPr="00CA654B" w:rsidRDefault="00703F13" w:rsidP="00703F13">
      <w:pPr>
        <w:spacing w:line="360" w:lineRule="auto"/>
        <w:ind w:left="720" w:hanging="720"/>
      </w:pPr>
      <w:r w:rsidRPr="00CA654B">
        <w:t>Table 24. Cage Table - 1NF</w:t>
      </w:r>
    </w:p>
    <w:p w14:paraId="010A0606" w14:textId="2D26233F" w:rsidR="00703F13" w:rsidRPr="00CA654B" w:rsidRDefault="00703F13" w:rsidP="00703F13">
      <w:pPr>
        <w:spacing w:line="360" w:lineRule="auto"/>
        <w:ind w:left="1440"/>
        <w:jc w:val="both"/>
        <w:rPr>
          <w:b w:val="0"/>
          <w:bCs/>
        </w:rPr>
      </w:pPr>
      <w:r w:rsidRPr="00CA654B">
        <w:rPr>
          <w:b w:val="0"/>
          <w:bCs/>
        </w:rPr>
        <w:t>Table 24 shows that the table Cage is in the first normal form by assigning “</w:t>
      </w:r>
      <w:proofErr w:type="spellStart"/>
      <w:r w:rsidRPr="00CA654B">
        <w:rPr>
          <w:b w:val="0"/>
          <w:bCs/>
          <w:sz w:val="22"/>
        </w:rPr>
        <w:t>cage_id</w:t>
      </w:r>
      <w:proofErr w:type="spellEnd"/>
      <w:r w:rsidRPr="00CA654B">
        <w:rPr>
          <w:b w:val="0"/>
          <w:bCs/>
        </w:rPr>
        <w:t>” as the Primary Key</w:t>
      </w:r>
      <w:r w:rsidR="009B084A">
        <w:rPr>
          <w:b w:val="0"/>
          <w:bCs/>
        </w:rPr>
        <w:t xml:space="preserve"> base from Table 23</w:t>
      </w:r>
      <w:r w:rsidR="00073F88">
        <w:rPr>
          <w:b w:val="0"/>
          <w:bCs/>
        </w:rPr>
        <w:t xml:space="preserve"> to uniquely identify row values on column</w:t>
      </w:r>
      <w:r w:rsidR="00D52DA4">
        <w:rPr>
          <w:b w:val="0"/>
          <w:bCs/>
        </w:rPr>
        <w:t>s</w:t>
      </w:r>
      <w:r w:rsidR="00073F88">
        <w:rPr>
          <w:b w:val="0"/>
          <w:bCs/>
        </w:rPr>
        <w:t xml:space="preserve"> </w:t>
      </w:r>
      <w:r w:rsidR="00073F88">
        <w:rPr>
          <w:rFonts w:cs="Times New Roman"/>
          <w:b w:val="0"/>
          <w:bCs/>
          <w:szCs w:val="24"/>
        </w:rPr>
        <w:t>“</w:t>
      </w:r>
      <w:proofErr w:type="spellStart"/>
      <w:r w:rsidR="00073F88">
        <w:rPr>
          <w:rFonts w:cs="Times New Roman"/>
          <w:b w:val="0"/>
          <w:bCs/>
          <w:szCs w:val="24"/>
        </w:rPr>
        <w:t>cage_no</w:t>
      </w:r>
      <w:proofErr w:type="spellEnd"/>
      <w:r w:rsidR="00073F88">
        <w:rPr>
          <w:rFonts w:cs="Times New Roman"/>
          <w:b w:val="0"/>
          <w:bCs/>
          <w:szCs w:val="24"/>
        </w:rPr>
        <w:t xml:space="preserve">”, </w:t>
      </w:r>
      <w:r w:rsidR="00073F88" w:rsidRPr="00CA654B">
        <w:rPr>
          <w:rFonts w:cs="Times New Roman"/>
          <w:b w:val="0"/>
          <w:bCs/>
          <w:szCs w:val="24"/>
        </w:rPr>
        <w:t>“</w:t>
      </w:r>
      <w:proofErr w:type="spellStart"/>
      <w:r w:rsidR="00073F88" w:rsidRPr="00CA654B">
        <w:rPr>
          <w:rFonts w:cs="Times New Roman"/>
          <w:b w:val="0"/>
          <w:bCs/>
          <w:szCs w:val="24"/>
        </w:rPr>
        <w:t>cage_type</w:t>
      </w:r>
      <w:proofErr w:type="spellEnd"/>
      <w:r w:rsidR="00073F88" w:rsidRPr="00CA654B">
        <w:rPr>
          <w:rFonts w:cs="Times New Roman"/>
          <w:b w:val="0"/>
          <w:bCs/>
          <w:szCs w:val="24"/>
        </w:rPr>
        <w:t>” and “</w:t>
      </w:r>
      <w:proofErr w:type="spellStart"/>
      <w:r w:rsidR="00073F88" w:rsidRPr="00CA654B">
        <w:rPr>
          <w:rFonts w:cs="Times New Roman"/>
          <w:b w:val="0"/>
          <w:bCs/>
          <w:szCs w:val="24"/>
        </w:rPr>
        <w:t>cage_capacity</w:t>
      </w:r>
      <w:proofErr w:type="spellEnd"/>
      <w:r w:rsidR="00073F88" w:rsidRPr="00CA654B">
        <w:rPr>
          <w:rFonts w:cs="Times New Roman"/>
          <w:b w:val="0"/>
          <w:bCs/>
          <w:szCs w:val="24"/>
        </w:rPr>
        <w:t>”</w:t>
      </w:r>
      <w:r w:rsidRPr="00CA654B">
        <w:rPr>
          <w:b w:val="0"/>
          <w:bCs/>
        </w:rPr>
        <w:t>.</w:t>
      </w:r>
    </w:p>
    <w:p w14:paraId="7895B3A5" w14:textId="77777777" w:rsidR="00703F13" w:rsidRPr="00CA654B" w:rsidRDefault="00703F13" w:rsidP="00703F13">
      <w:pPr>
        <w:spacing w:line="360" w:lineRule="auto"/>
        <w:ind w:left="1440"/>
        <w:jc w:val="both"/>
        <w:rPr>
          <w:b w:val="0"/>
          <w:bCs/>
        </w:rPr>
      </w:pPr>
    </w:p>
    <w:p w14:paraId="2219CC3D" w14:textId="77777777" w:rsidR="00703F13" w:rsidRPr="00CA654B" w:rsidRDefault="00703F13" w:rsidP="00703F13">
      <w:pPr>
        <w:spacing w:line="360" w:lineRule="auto"/>
        <w:ind w:left="1440"/>
        <w:jc w:val="both"/>
        <w:rPr>
          <w:rFonts w:cs="Times New Roman"/>
          <w:b w:val="0"/>
          <w:bCs/>
          <w:szCs w:val="24"/>
        </w:rPr>
      </w:pPr>
    </w:p>
    <w:p w14:paraId="52BCF296" w14:textId="77777777" w:rsidR="00703F13" w:rsidRPr="00CA654B" w:rsidRDefault="00703F13" w:rsidP="00703F13">
      <w:pPr>
        <w:spacing w:line="360" w:lineRule="auto"/>
        <w:ind w:left="1440"/>
        <w:jc w:val="both"/>
        <w:rPr>
          <w:b w:val="0"/>
          <w:bCs/>
        </w:rPr>
      </w:pPr>
    </w:p>
    <w:p w14:paraId="35B347B3" w14:textId="77777777" w:rsidR="00703F13" w:rsidRPr="00CA654B" w:rsidRDefault="00703F13" w:rsidP="00703F13">
      <w:pPr>
        <w:spacing w:line="360" w:lineRule="auto"/>
        <w:jc w:val="both"/>
      </w:pPr>
    </w:p>
    <w:p w14:paraId="39D26463" w14:textId="77777777" w:rsidR="00703F13" w:rsidRPr="00CA654B" w:rsidRDefault="00703F13" w:rsidP="00703F13">
      <w:pPr>
        <w:ind w:left="720"/>
        <w:jc w:val="both"/>
      </w:pPr>
    </w:p>
    <w:p w14:paraId="5761F2F2" w14:textId="77777777" w:rsidR="00703F13" w:rsidRPr="00CA654B" w:rsidRDefault="00703F13" w:rsidP="00703F13">
      <w:pPr>
        <w:jc w:val="both"/>
      </w:pPr>
    </w:p>
    <w:p w14:paraId="63B2049B" w14:textId="77777777" w:rsidR="00703F13" w:rsidRPr="00CA654B" w:rsidRDefault="00703F13" w:rsidP="00703F13">
      <w:pPr>
        <w:jc w:val="both"/>
      </w:pPr>
    </w:p>
    <w:p w14:paraId="3F678E38"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2NF</w:t>
      </w:r>
    </w:p>
    <w:p w14:paraId="02C7C101" w14:textId="5782707C" w:rsidR="00703F13" w:rsidRPr="00CA654B" w:rsidRDefault="00703F13" w:rsidP="00703F13">
      <w:pPr>
        <w:spacing w:line="360" w:lineRule="auto"/>
        <w:ind w:left="720" w:hanging="720"/>
        <w:jc w:val="both"/>
        <w:rPr>
          <w:b w:val="0"/>
          <w:bCs/>
        </w:rPr>
      </w:pPr>
      <w:r w:rsidRPr="00CA654B">
        <w:t xml:space="preserve">         </w:t>
      </w:r>
      <w:r w:rsidR="004078A6">
        <w:tab/>
      </w:r>
      <w:r w:rsidR="004078A6">
        <w:tab/>
      </w:r>
      <w:r w:rsidR="004078A6">
        <w:tab/>
        <w:t xml:space="preserve">               </w:t>
      </w:r>
      <w:r w:rsidRPr="00CA654B">
        <w:rPr>
          <w:b w:val="0"/>
          <w:bCs/>
        </w:rPr>
        <w:t>Cage</w:t>
      </w:r>
    </w:p>
    <w:tbl>
      <w:tblPr>
        <w:tblStyle w:val="TableGrid"/>
        <w:tblW w:w="0" w:type="auto"/>
        <w:tblInd w:w="3080" w:type="dxa"/>
        <w:tblLook w:val="04A0" w:firstRow="1" w:lastRow="0" w:firstColumn="1" w:lastColumn="0" w:noHBand="0" w:noVBand="1"/>
      </w:tblPr>
      <w:tblGrid>
        <w:gridCol w:w="2291"/>
        <w:gridCol w:w="2134"/>
        <w:gridCol w:w="2369"/>
      </w:tblGrid>
      <w:tr w:rsidR="00703F13" w:rsidRPr="00CA654B" w14:paraId="33D28BE8" w14:textId="77777777" w:rsidTr="004078A6">
        <w:trPr>
          <w:trHeight w:val="197"/>
        </w:trPr>
        <w:tc>
          <w:tcPr>
            <w:tcW w:w="2291" w:type="dxa"/>
            <w:noWrap/>
            <w:hideMark/>
          </w:tcPr>
          <w:p w14:paraId="444401D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(PK)</w:t>
            </w:r>
            <w:proofErr w:type="spellStart"/>
            <w:r w:rsidRPr="00CA654B">
              <w:rPr>
                <w:b w:val="0"/>
                <w:bCs/>
                <w:sz w:val="22"/>
                <w:szCs w:val="22"/>
              </w:rPr>
              <w:t>cage_id</w:t>
            </w:r>
            <w:proofErr w:type="spellEnd"/>
          </w:p>
        </w:tc>
        <w:tc>
          <w:tcPr>
            <w:tcW w:w="2134" w:type="dxa"/>
            <w:noWrap/>
            <w:hideMark/>
          </w:tcPr>
          <w:p w14:paraId="0007F4C6"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4C45FB9D" w14:textId="77777777" w:rsidR="00703F13" w:rsidRPr="00CA654B" w:rsidRDefault="00703F13" w:rsidP="008E2866">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703F13" w:rsidRPr="00CA654B" w14:paraId="0C1352EC" w14:textId="77777777" w:rsidTr="004078A6">
        <w:trPr>
          <w:trHeight w:val="197"/>
        </w:trPr>
        <w:tc>
          <w:tcPr>
            <w:tcW w:w="2291" w:type="dxa"/>
            <w:noWrap/>
            <w:hideMark/>
          </w:tcPr>
          <w:p w14:paraId="2F4E0A8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c>
          <w:tcPr>
            <w:tcW w:w="2134" w:type="dxa"/>
            <w:noWrap/>
            <w:hideMark/>
          </w:tcPr>
          <w:p w14:paraId="5FF7200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2693B85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25A59D05" w14:textId="77777777" w:rsidTr="004078A6">
        <w:trPr>
          <w:trHeight w:val="197"/>
        </w:trPr>
        <w:tc>
          <w:tcPr>
            <w:tcW w:w="2291" w:type="dxa"/>
            <w:noWrap/>
            <w:hideMark/>
          </w:tcPr>
          <w:p w14:paraId="5C60EA7E"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2</w:t>
            </w:r>
          </w:p>
        </w:tc>
        <w:tc>
          <w:tcPr>
            <w:tcW w:w="2134" w:type="dxa"/>
            <w:noWrap/>
            <w:hideMark/>
          </w:tcPr>
          <w:p w14:paraId="0D10DDE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5B1DE9F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63059F26" w14:textId="77777777" w:rsidTr="004078A6">
        <w:trPr>
          <w:trHeight w:val="197"/>
        </w:trPr>
        <w:tc>
          <w:tcPr>
            <w:tcW w:w="2291" w:type="dxa"/>
            <w:noWrap/>
            <w:hideMark/>
          </w:tcPr>
          <w:p w14:paraId="5D859F0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3</w:t>
            </w:r>
          </w:p>
        </w:tc>
        <w:tc>
          <w:tcPr>
            <w:tcW w:w="2134" w:type="dxa"/>
            <w:noWrap/>
            <w:hideMark/>
          </w:tcPr>
          <w:p w14:paraId="6A33DEE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62FB700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w:t>
            </w:r>
          </w:p>
        </w:tc>
      </w:tr>
      <w:tr w:rsidR="00703F13" w:rsidRPr="00CA654B" w14:paraId="6C27F0E0" w14:textId="77777777" w:rsidTr="004078A6">
        <w:trPr>
          <w:trHeight w:val="197"/>
        </w:trPr>
        <w:tc>
          <w:tcPr>
            <w:tcW w:w="2291" w:type="dxa"/>
            <w:noWrap/>
            <w:hideMark/>
          </w:tcPr>
          <w:p w14:paraId="69B75024"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4</w:t>
            </w:r>
          </w:p>
        </w:tc>
        <w:tc>
          <w:tcPr>
            <w:tcW w:w="2134" w:type="dxa"/>
            <w:noWrap/>
            <w:hideMark/>
          </w:tcPr>
          <w:p w14:paraId="388A5F0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2F6C633D"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223E784C" w14:textId="77777777" w:rsidTr="004078A6">
        <w:trPr>
          <w:trHeight w:val="197"/>
        </w:trPr>
        <w:tc>
          <w:tcPr>
            <w:tcW w:w="2291" w:type="dxa"/>
            <w:noWrap/>
            <w:hideMark/>
          </w:tcPr>
          <w:p w14:paraId="5350B9C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5</w:t>
            </w:r>
          </w:p>
        </w:tc>
        <w:tc>
          <w:tcPr>
            <w:tcW w:w="2134" w:type="dxa"/>
            <w:noWrap/>
            <w:hideMark/>
          </w:tcPr>
          <w:p w14:paraId="5AF429F6"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63FAA95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16033AB3" w14:textId="77777777" w:rsidTr="004078A6">
        <w:trPr>
          <w:trHeight w:val="197"/>
        </w:trPr>
        <w:tc>
          <w:tcPr>
            <w:tcW w:w="2291" w:type="dxa"/>
            <w:noWrap/>
            <w:hideMark/>
          </w:tcPr>
          <w:p w14:paraId="5199B65A"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6</w:t>
            </w:r>
          </w:p>
        </w:tc>
        <w:tc>
          <w:tcPr>
            <w:tcW w:w="2134" w:type="dxa"/>
            <w:noWrap/>
            <w:hideMark/>
          </w:tcPr>
          <w:p w14:paraId="10F5841F"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5DA628B"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7A83D9C0" w14:textId="77777777" w:rsidTr="004078A6">
        <w:trPr>
          <w:trHeight w:val="197"/>
        </w:trPr>
        <w:tc>
          <w:tcPr>
            <w:tcW w:w="2291" w:type="dxa"/>
            <w:noWrap/>
            <w:hideMark/>
          </w:tcPr>
          <w:p w14:paraId="14EFB474"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7</w:t>
            </w:r>
          </w:p>
        </w:tc>
        <w:tc>
          <w:tcPr>
            <w:tcW w:w="2134" w:type="dxa"/>
            <w:noWrap/>
            <w:hideMark/>
          </w:tcPr>
          <w:p w14:paraId="4AEA8E4C"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2361D061"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r w:rsidR="00703F13" w:rsidRPr="00CA654B" w14:paraId="48FE734E" w14:textId="77777777" w:rsidTr="004078A6">
        <w:trPr>
          <w:trHeight w:val="197"/>
        </w:trPr>
        <w:tc>
          <w:tcPr>
            <w:tcW w:w="2291" w:type="dxa"/>
            <w:noWrap/>
            <w:hideMark/>
          </w:tcPr>
          <w:p w14:paraId="2F4583A7"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8</w:t>
            </w:r>
          </w:p>
        </w:tc>
        <w:tc>
          <w:tcPr>
            <w:tcW w:w="2134" w:type="dxa"/>
            <w:noWrap/>
            <w:hideMark/>
          </w:tcPr>
          <w:p w14:paraId="18D85C89"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F62B675" w14:textId="77777777" w:rsidR="00703F13" w:rsidRPr="00CA654B" w:rsidRDefault="00703F13" w:rsidP="008E2866">
            <w:pPr>
              <w:spacing w:line="360" w:lineRule="auto"/>
              <w:ind w:left="720" w:hanging="720"/>
              <w:jc w:val="left"/>
              <w:rPr>
                <w:b w:val="0"/>
                <w:bCs/>
                <w:sz w:val="22"/>
                <w:szCs w:val="22"/>
              </w:rPr>
            </w:pPr>
            <w:r w:rsidRPr="00CA654B">
              <w:rPr>
                <w:b w:val="0"/>
                <w:bCs/>
                <w:sz w:val="22"/>
                <w:szCs w:val="22"/>
              </w:rPr>
              <w:t>10</w:t>
            </w:r>
          </w:p>
        </w:tc>
      </w:tr>
    </w:tbl>
    <w:p w14:paraId="649A5824" w14:textId="77777777" w:rsidR="00703F13" w:rsidRPr="00CA654B" w:rsidRDefault="00703F13" w:rsidP="00703F13">
      <w:pPr>
        <w:spacing w:line="360" w:lineRule="auto"/>
        <w:ind w:left="720" w:hanging="720"/>
      </w:pPr>
    </w:p>
    <w:p w14:paraId="103450FF" w14:textId="77777777" w:rsidR="00703F13" w:rsidRPr="00CA654B" w:rsidRDefault="00703F13" w:rsidP="00703F13">
      <w:pPr>
        <w:spacing w:line="360" w:lineRule="auto"/>
        <w:ind w:left="720" w:hanging="720"/>
      </w:pPr>
      <w:r w:rsidRPr="00CA654B">
        <w:t>Table 25. Cage Table - 2NF</w:t>
      </w:r>
    </w:p>
    <w:p w14:paraId="4213FA0A" w14:textId="77777777" w:rsidR="00703F13" w:rsidRPr="00CA654B" w:rsidRDefault="00703F13" w:rsidP="00703F13">
      <w:pPr>
        <w:spacing w:line="360" w:lineRule="auto"/>
        <w:ind w:left="720" w:hanging="720"/>
      </w:pPr>
    </w:p>
    <w:p w14:paraId="136C1C57" w14:textId="4BA76076" w:rsidR="00703F13" w:rsidRPr="00CA654B" w:rsidRDefault="00703F13" w:rsidP="00703F13">
      <w:pPr>
        <w:spacing w:line="360" w:lineRule="auto"/>
        <w:ind w:left="1440"/>
        <w:jc w:val="both"/>
      </w:pPr>
      <w:r w:rsidRPr="00CA654B">
        <w:rPr>
          <w:b w:val="0"/>
          <w:bCs/>
        </w:rPr>
        <w:t>Table 25 shows the second normal form, which has no partial dependency because the table has only one assigned primary key “</w:t>
      </w:r>
      <w:proofErr w:type="spellStart"/>
      <w:r w:rsidRPr="00CA654B">
        <w:rPr>
          <w:b w:val="0"/>
          <w:bCs/>
        </w:rPr>
        <w:t>cage_id</w:t>
      </w:r>
      <w:proofErr w:type="spellEnd"/>
      <w:r w:rsidRPr="00CA654B">
        <w:rPr>
          <w:b w:val="0"/>
          <w:bCs/>
        </w:rPr>
        <w:t xml:space="preserve">”, and </w:t>
      </w:r>
      <w:r w:rsidRPr="00CA654B">
        <w:rPr>
          <w:rFonts w:cs="Times New Roman"/>
          <w:b w:val="0"/>
          <w:bCs/>
          <w:szCs w:val="24"/>
        </w:rPr>
        <w:t>all non-key attributes</w:t>
      </w:r>
      <w:r w:rsidR="00EF19F0">
        <w:rPr>
          <w:rFonts w:cs="Times New Roman"/>
          <w:b w:val="0"/>
          <w:bCs/>
          <w:szCs w:val="24"/>
        </w:rPr>
        <w:t xml:space="preserve"> “</w:t>
      </w:r>
      <w:proofErr w:type="spellStart"/>
      <w:r w:rsidR="00EF19F0">
        <w:rPr>
          <w:rFonts w:cs="Times New Roman"/>
          <w:b w:val="0"/>
          <w:bCs/>
          <w:szCs w:val="24"/>
        </w:rPr>
        <w:t>cage_type</w:t>
      </w:r>
      <w:proofErr w:type="spellEnd"/>
      <w:r w:rsidR="00EF19F0">
        <w:rPr>
          <w:rFonts w:cs="Times New Roman"/>
          <w:b w:val="0"/>
          <w:bCs/>
          <w:szCs w:val="24"/>
        </w:rPr>
        <w:t>” and “</w:t>
      </w:r>
      <w:proofErr w:type="spellStart"/>
      <w:r w:rsidR="00EF19F0">
        <w:rPr>
          <w:rFonts w:cs="Times New Roman"/>
          <w:b w:val="0"/>
          <w:bCs/>
          <w:szCs w:val="24"/>
        </w:rPr>
        <w:t>cage_capacity</w:t>
      </w:r>
      <w:proofErr w:type="spellEnd"/>
      <w:r w:rsidR="00EF19F0">
        <w:rPr>
          <w:rFonts w:cs="Times New Roman"/>
          <w:b w:val="0"/>
          <w:bCs/>
          <w:szCs w:val="24"/>
        </w:rPr>
        <w:t>” are</w:t>
      </w:r>
      <w:r w:rsidRPr="00CA654B">
        <w:rPr>
          <w:rFonts w:cs="Times New Roman"/>
          <w:b w:val="0"/>
          <w:bCs/>
          <w:szCs w:val="24"/>
        </w:rPr>
        <w:t xml:space="preserve"> functionally </w:t>
      </w:r>
      <w:proofErr w:type="gramStart"/>
      <w:r w:rsidRPr="00CA654B">
        <w:rPr>
          <w:rFonts w:cs="Times New Roman"/>
          <w:b w:val="0"/>
          <w:bCs/>
          <w:szCs w:val="24"/>
        </w:rPr>
        <w:t>depend</w:t>
      </w:r>
      <w:proofErr w:type="gramEnd"/>
      <w:r w:rsidRPr="00CA654B">
        <w:rPr>
          <w:rFonts w:cs="Times New Roman"/>
          <w:b w:val="0"/>
          <w:bCs/>
          <w:szCs w:val="24"/>
        </w:rPr>
        <w:t xml:space="preserve"> on the primary key</w:t>
      </w:r>
      <w:r w:rsidRPr="00CA654B">
        <w:rPr>
          <w:b w:val="0"/>
          <w:bCs/>
        </w:rPr>
        <w:t xml:space="preserve">. </w:t>
      </w:r>
    </w:p>
    <w:p w14:paraId="3587ECC1" w14:textId="77777777" w:rsidR="00703F13" w:rsidRPr="00CA654B" w:rsidRDefault="00703F13" w:rsidP="00703F13">
      <w:pPr>
        <w:ind w:left="720"/>
        <w:jc w:val="both"/>
        <w:rPr>
          <w:b w:val="0"/>
          <w:bCs/>
        </w:rPr>
      </w:pPr>
    </w:p>
    <w:p w14:paraId="3A9275F7" w14:textId="77777777" w:rsidR="00703F13" w:rsidRPr="00CA654B" w:rsidRDefault="00703F13" w:rsidP="00703F13">
      <w:pPr>
        <w:ind w:left="720"/>
        <w:jc w:val="both"/>
        <w:rPr>
          <w:b w:val="0"/>
          <w:bCs/>
        </w:rPr>
      </w:pPr>
    </w:p>
    <w:p w14:paraId="1FC45402" w14:textId="77777777" w:rsidR="00703F13" w:rsidRPr="00CA654B" w:rsidRDefault="00703F13" w:rsidP="00703F13">
      <w:pPr>
        <w:ind w:left="720"/>
        <w:jc w:val="both"/>
        <w:rPr>
          <w:b w:val="0"/>
          <w:bCs/>
        </w:rPr>
      </w:pPr>
    </w:p>
    <w:p w14:paraId="49D78AF2" w14:textId="77777777" w:rsidR="00703F13" w:rsidRPr="00CA654B" w:rsidRDefault="00703F13" w:rsidP="00703F13">
      <w:pPr>
        <w:ind w:left="720"/>
        <w:jc w:val="both"/>
        <w:rPr>
          <w:b w:val="0"/>
          <w:bCs/>
        </w:rPr>
      </w:pPr>
    </w:p>
    <w:p w14:paraId="6CFA44EC" w14:textId="77777777" w:rsidR="00703F13" w:rsidRPr="00CA654B" w:rsidRDefault="00703F13" w:rsidP="00703F13">
      <w:pPr>
        <w:ind w:left="720"/>
        <w:jc w:val="both"/>
        <w:rPr>
          <w:b w:val="0"/>
          <w:bCs/>
        </w:rPr>
      </w:pPr>
    </w:p>
    <w:p w14:paraId="5832F7DC" w14:textId="77777777" w:rsidR="00703F13" w:rsidRPr="00CA654B" w:rsidRDefault="00703F13" w:rsidP="00703F13">
      <w:pPr>
        <w:ind w:left="720"/>
        <w:jc w:val="both"/>
        <w:rPr>
          <w:b w:val="0"/>
          <w:bCs/>
        </w:rPr>
      </w:pPr>
    </w:p>
    <w:p w14:paraId="365BA2F1" w14:textId="77777777" w:rsidR="00703F13" w:rsidRPr="00CA654B" w:rsidRDefault="00703F13" w:rsidP="00703F13">
      <w:pPr>
        <w:jc w:val="both"/>
        <w:rPr>
          <w:b w:val="0"/>
          <w:bCs/>
        </w:rPr>
      </w:pPr>
    </w:p>
    <w:p w14:paraId="7486C03A" w14:textId="77777777" w:rsidR="00703F13" w:rsidRPr="00CA654B" w:rsidRDefault="00703F13" w:rsidP="00703F13">
      <w:pPr>
        <w:jc w:val="both"/>
        <w:rPr>
          <w:b w:val="0"/>
          <w:bCs/>
        </w:rPr>
      </w:pPr>
    </w:p>
    <w:p w14:paraId="7089789D"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Cage – 3NF</w:t>
      </w:r>
    </w:p>
    <w:p w14:paraId="64E50F80" w14:textId="543605C8" w:rsidR="00703F13" w:rsidRPr="00CA654B" w:rsidRDefault="00703F13" w:rsidP="00703F13">
      <w:pPr>
        <w:spacing w:line="360" w:lineRule="auto"/>
        <w:ind w:left="720" w:hanging="720"/>
        <w:jc w:val="both"/>
        <w:rPr>
          <w:b w:val="0"/>
          <w:bCs/>
        </w:rPr>
      </w:pPr>
      <w:r w:rsidRPr="00CA654B">
        <w:t xml:space="preserve">         </w:t>
      </w:r>
      <w:r w:rsidR="006B1900">
        <w:tab/>
      </w:r>
      <w:r w:rsidR="006B1900">
        <w:tab/>
      </w:r>
      <w:r w:rsidR="006B1900">
        <w:tab/>
      </w:r>
      <w:r w:rsidR="006B1900">
        <w:tab/>
        <w:t xml:space="preserve">   </w:t>
      </w:r>
      <w:r w:rsidRPr="00CA654B">
        <w:rPr>
          <w:b w:val="0"/>
          <w:bCs/>
        </w:rPr>
        <w:t>Cage</w:t>
      </w:r>
    </w:p>
    <w:tbl>
      <w:tblPr>
        <w:tblStyle w:val="TableGrid"/>
        <w:tblpPr w:leftFromText="180" w:rightFromText="180" w:vertAnchor="page" w:horzAnchor="page" w:tblpX="4512" w:tblpY="2281"/>
        <w:tblW w:w="0" w:type="auto"/>
        <w:tblLook w:val="04A0" w:firstRow="1" w:lastRow="0" w:firstColumn="1" w:lastColumn="0" w:noHBand="0" w:noVBand="1"/>
      </w:tblPr>
      <w:tblGrid>
        <w:gridCol w:w="2722"/>
        <w:gridCol w:w="2134"/>
        <w:gridCol w:w="2369"/>
      </w:tblGrid>
      <w:tr w:rsidR="00703F13" w:rsidRPr="00CA654B" w14:paraId="006FFF37" w14:textId="77777777" w:rsidTr="006B1900">
        <w:trPr>
          <w:trHeight w:val="197"/>
        </w:trPr>
        <w:tc>
          <w:tcPr>
            <w:tcW w:w="2722" w:type="dxa"/>
            <w:noWrap/>
            <w:hideMark/>
          </w:tcPr>
          <w:p w14:paraId="42909411"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(PK)</w:t>
            </w:r>
            <w:proofErr w:type="spellStart"/>
            <w:r w:rsidRPr="00CA654B">
              <w:rPr>
                <w:b w:val="0"/>
                <w:bCs/>
                <w:sz w:val="22"/>
                <w:szCs w:val="22"/>
              </w:rPr>
              <w:t>cage_id</w:t>
            </w:r>
            <w:proofErr w:type="spellEnd"/>
          </w:p>
        </w:tc>
        <w:tc>
          <w:tcPr>
            <w:tcW w:w="2134" w:type="dxa"/>
            <w:noWrap/>
            <w:hideMark/>
          </w:tcPr>
          <w:p w14:paraId="3F8D1F9A" w14:textId="77777777" w:rsidR="00703F13" w:rsidRPr="00CA654B" w:rsidRDefault="00703F13" w:rsidP="006B1900">
            <w:pPr>
              <w:spacing w:line="360" w:lineRule="auto"/>
              <w:ind w:left="720" w:hanging="720"/>
              <w:jc w:val="left"/>
              <w:rPr>
                <w:b w:val="0"/>
                <w:bCs/>
                <w:sz w:val="22"/>
                <w:szCs w:val="22"/>
              </w:rPr>
            </w:pPr>
            <w:proofErr w:type="spellStart"/>
            <w:r w:rsidRPr="00CA654B">
              <w:rPr>
                <w:b w:val="0"/>
                <w:bCs/>
                <w:sz w:val="22"/>
                <w:szCs w:val="22"/>
              </w:rPr>
              <w:t>cage_type</w:t>
            </w:r>
            <w:proofErr w:type="spellEnd"/>
          </w:p>
        </w:tc>
        <w:tc>
          <w:tcPr>
            <w:tcW w:w="2369" w:type="dxa"/>
            <w:noWrap/>
            <w:hideMark/>
          </w:tcPr>
          <w:p w14:paraId="24021F1A" w14:textId="77777777" w:rsidR="00703F13" w:rsidRPr="00CA654B" w:rsidRDefault="00703F13" w:rsidP="006B1900">
            <w:pPr>
              <w:spacing w:line="360" w:lineRule="auto"/>
              <w:ind w:left="720" w:hanging="720"/>
              <w:jc w:val="left"/>
              <w:rPr>
                <w:b w:val="0"/>
                <w:bCs/>
                <w:sz w:val="22"/>
                <w:szCs w:val="22"/>
              </w:rPr>
            </w:pPr>
            <w:proofErr w:type="spellStart"/>
            <w:r w:rsidRPr="00CA654B">
              <w:rPr>
                <w:b w:val="0"/>
                <w:bCs/>
                <w:sz w:val="22"/>
                <w:szCs w:val="22"/>
              </w:rPr>
              <w:t>cage_capacity</w:t>
            </w:r>
            <w:proofErr w:type="spellEnd"/>
          </w:p>
        </w:tc>
      </w:tr>
      <w:tr w:rsidR="00703F13" w:rsidRPr="00CA654B" w14:paraId="4446D961" w14:textId="77777777" w:rsidTr="006B1900">
        <w:trPr>
          <w:trHeight w:val="197"/>
        </w:trPr>
        <w:tc>
          <w:tcPr>
            <w:tcW w:w="2722" w:type="dxa"/>
            <w:noWrap/>
            <w:hideMark/>
          </w:tcPr>
          <w:p w14:paraId="639EA17E"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w:t>
            </w:r>
          </w:p>
        </w:tc>
        <w:tc>
          <w:tcPr>
            <w:tcW w:w="2134" w:type="dxa"/>
            <w:noWrap/>
            <w:hideMark/>
          </w:tcPr>
          <w:p w14:paraId="57A647AC"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2118822E"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w:t>
            </w:r>
          </w:p>
        </w:tc>
      </w:tr>
      <w:tr w:rsidR="00703F13" w:rsidRPr="00CA654B" w14:paraId="370ADB2E" w14:textId="77777777" w:rsidTr="006B1900">
        <w:trPr>
          <w:trHeight w:val="197"/>
        </w:trPr>
        <w:tc>
          <w:tcPr>
            <w:tcW w:w="2722" w:type="dxa"/>
            <w:noWrap/>
            <w:hideMark/>
          </w:tcPr>
          <w:p w14:paraId="6D0E40B1"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2</w:t>
            </w:r>
          </w:p>
        </w:tc>
        <w:tc>
          <w:tcPr>
            <w:tcW w:w="2134" w:type="dxa"/>
            <w:noWrap/>
            <w:hideMark/>
          </w:tcPr>
          <w:p w14:paraId="56D4BA10"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39F2EA14"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w:t>
            </w:r>
          </w:p>
        </w:tc>
      </w:tr>
      <w:tr w:rsidR="00703F13" w:rsidRPr="00CA654B" w14:paraId="6DD9E42F" w14:textId="77777777" w:rsidTr="006B1900">
        <w:trPr>
          <w:trHeight w:val="197"/>
        </w:trPr>
        <w:tc>
          <w:tcPr>
            <w:tcW w:w="2722" w:type="dxa"/>
            <w:noWrap/>
            <w:hideMark/>
          </w:tcPr>
          <w:p w14:paraId="36874C5A"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3</w:t>
            </w:r>
          </w:p>
        </w:tc>
        <w:tc>
          <w:tcPr>
            <w:tcW w:w="2134" w:type="dxa"/>
            <w:noWrap/>
            <w:hideMark/>
          </w:tcPr>
          <w:p w14:paraId="7F88EDF6"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Gestation cage</w:t>
            </w:r>
          </w:p>
        </w:tc>
        <w:tc>
          <w:tcPr>
            <w:tcW w:w="2369" w:type="dxa"/>
            <w:noWrap/>
            <w:hideMark/>
          </w:tcPr>
          <w:p w14:paraId="431DEB55"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w:t>
            </w:r>
          </w:p>
        </w:tc>
      </w:tr>
      <w:tr w:rsidR="00703F13" w:rsidRPr="00CA654B" w14:paraId="451E1592" w14:textId="77777777" w:rsidTr="006B1900">
        <w:trPr>
          <w:trHeight w:val="197"/>
        </w:trPr>
        <w:tc>
          <w:tcPr>
            <w:tcW w:w="2722" w:type="dxa"/>
            <w:noWrap/>
            <w:hideMark/>
          </w:tcPr>
          <w:p w14:paraId="5B13C3C7"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4</w:t>
            </w:r>
          </w:p>
        </w:tc>
        <w:tc>
          <w:tcPr>
            <w:tcW w:w="2134" w:type="dxa"/>
            <w:noWrap/>
            <w:hideMark/>
          </w:tcPr>
          <w:p w14:paraId="204A87EE"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664D78BF"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10</w:t>
            </w:r>
          </w:p>
        </w:tc>
      </w:tr>
      <w:tr w:rsidR="00703F13" w:rsidRPr="00CA654B" w14:paraId="5B7F8073" w14:textId="77777777" w:rsidTr="006B1900">
        <w:trPr>
          <w:trHeight w:val="197"/>
        </w:trPr>
        <w:tc>
          <w:tcPr>
            <w:tcW w:w="2722" w:type="dxa"/>
            <w:noWrap/>
            <w:hideMark/>
          </w:tcPr>
          <w:p w14:paraId="2E2E683E"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5</w:t>
            </w:r>
          </w:p>
        </w:tc>
        <w:tc>
          <w:tcPr>
            <w:tcW w:w="2134" w:type="dxa"/>
            <w:noWrap/>
            <w:hideMark/>
          </w:tcPr>
          <w:p w14:paraId="4561E312"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Fattening cage</w:t>
            </w:r>
          </w:p>
        </w:tc>
        <w:tc>
          <w:tcPr>
            <w:tcW w:w="2369" w:type="dxa"/>
            <w:noWrap/>
            <w:hideMark/>
          </w:tcPr>
          <w:p w14:paraId="57510D7E"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10</w:t>
            </w:r>
          </w:p>
        </w:tc>
      </w:tr>
      <w:tr w:rsidR="00703F13" w:rsidRPr="00CA654B" w14:paraId="4CB29A2D" w14:textId="77777777" w:rsidTr="006B1900">
        <w:trPr>
          <w:trHeight w:val="197"/>
        </w:trPr>
        <w:tc>
          <w:tcPr>
            <w:tcW w:w="2722" w:type="dxa"/>
            <w:noWrap/>
            <w:hideMark/>
          </w:tcPr>
          <w:p w14:paraId="456FA846"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6</w:t>
            </w:r>
          </w:p>
        </w:tc>
        <w:tc>
          <w:tcPr>
            <w:tcW w:w="2134" w:type="dxa"/>
            <w:noWrap/>
            <w:hideMark/>
          </w:tcPr>
          <w:p w14:paraId="67975FDE"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3545AAB4"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10</w:t>
            </w:r>
          </w:p>
        </w:tc>
      </w:tr>
      <w:tr w:rsidR="00703F13" w:rsidRPr="00CA654B" w14:paraId="1A854718" w14:textId="77777777" w:rsidTr="006B1900">
        <w:trPr>
          <w:trHeight w:val="197"/>
        </w:trPr>
        <w:tc>
          <w:tcPr>
            <w:tcW w:w="2722" w:type="dxa"/>
            <w:noWrap/>
            <w:hideMark/>
          </w:tcPr>
          <w:p w14:paraId="7AD18191"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7</w:t>
            </w:r>
          </w:p>
        </w:tc>
        <w:tc>
          <w:tcPr>
            <w:tcW w:w="2134" w:type="dxa"/>
            <w:noWrap/>
            <w:hideMark/>
          </w:tcPr>
          <w:p w14:paraId="526493FB"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778DEB35"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10</w:t>
            </w:r>
          </w:p>
        </w:tc>
      </w:tr>
      <w:tr w:rsidR="00703F13" w:rsidRPr="00CA654B" w14:paraId="75B9887F" w14:textId="77777777" w:rsidTr="006B1900">
        <w:trPr>
          <w:trHeight w:val="197"/>
        </w:trPr>
        <w:tc>
          <w:tcPr>
            <w:tcW w:w="2722" w:type="dxa"/>
            <w:noWrap/>
            <w:hideMark/>
          </w:tcPr>
          <w:p w14:paraId="06051A7F"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8</w:t>
            </w:r>
          </w:p>
        </w:tc>
        <w:tc>
          <w:tcPr>
            <w:tcW w:w="2134" w:type="dxa"/>
            <w:noWrap/>
            <w:hideMark/>
          </w:tcPr>
          <w:p w14:paraId="0CD62526"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Quarantine cage</w:t>
            </w:r>
          </w:p>
        </w:tc>
        <w:tc>
          <w:tcPr>
            <w:tcW w:w="2369" w:type="dxa"/>
            <w:noWrap/>
            <w:hideMark/>
          </w:tcPr>
          <w:p w14:paraId="0E5BE053" w14:textId="77777777" w:rsidR="00703F13" w:rsidRPr="00CA654B" w:rsidRDefault="00703F13" w:rsidP="006B1900">
            <w:pPr>
              <w:spacing w:line="360" w:lineRule="auto"/>
              <w:ind w:left="720" w:hanging="720"/>
              <w:jc w:val="left"/>
              <w:rPr>
                <w:b w:val="0"/>
                <w:bCs/>
                <w:sz w:val="22"/>
                <w:szCs w:val="22"/>
              </w:rPr>
            </w:pPr>
            <w:r w:rsidRPr="00CA654B">
              <w:rPr>
                <w:b w:val="0"/>
                <w:bCs/>
                <w:sz w:val="22"/>
                <w:szCs w:val="22"/>
              </w:rPr>
              <w:t>10</w:t>
            </w:r>
          </w:p>
        </w:tc>
      </w:tr>
    </w:tbl>
    <w:p w14:paraId="69B660C0" w14:textId="77777777" w:rsidR="00703F13" w:rsidRPr="00CA654B" w:rsidRDefault="00703F13" w:rsidP="00703F13">
      <w:pPr>
        <w:spacing w:line="360" w:lineRule="auto"/>
        <w:ind w:left="720" w:hanging="720"/>
      </w:pPr>
    </w:p>
    <w:p w14:paraId="6A6C7AA5" w14:textId="77777777" w:rsidR="006B1900" w:rsidRDefault="006B1900" w:rsidP="00703F13">
      <w:pPr>
        <w:spacing w:line="360" w:lineRule="auto"/>
        <w:ind w:left="720" w:hanging="720"/>
      </w:pPr>
    </w:p>
    <w:p w14:paraId="3C365DE6" w14:textId="77777777" w:rsidR="006B1900" w:rsidRDefault="006B1900" w:rsidP="00703F13">
      <w:pPr>
        <w:spacing w:line="360" w:lineRule="auto"/>
        <w:ind w:left="720" w:hanging="720"/>
      </w:pPr>
    </w:p>
    <w:p w14:paraId="4D73C8D2" w14:textId="77777777" w:rsidR="006B1900" w:rsidRDefault="006B1900" w:rsidP="00703F13">
      <w:pPr>
        <w:spacing w:line="360" w:lineRule="auto"/>
        <w:ind w:left="720" w:hanging="720"/>
      </w:pPr>
    </w:p>
    <w:p w14:paraId="1112B3B9" w14:textId="77777777" w:rsidR="006B1900" w:rsidRDefault="006B1900" w:rsidP="00703F13">
      <w:pPr>
        <w:spacing w:line="360" w:lineRule="auto"/>
        <w:ind w:left="720" w:hanging="720"/>
      </w:pPr>
    </w:p>
    <w:p w14:paraId="3DE17928" w14:textId="77777777" w:rsidR="006B1900" w:rsidRDefault="006B1900" w:rsidP="00703F13">
      <w:pPr>
        <w:spacing w:line="360" w:lineRule="auto"/>
        <w:ind w:left="720" w:hanging="720"/>
      </w:pPr>
    </w:p>
    <w:p w14:paraId="113AFD5C" w14:textId="77777777" w:rsidR="006B1900" w:rsidRDefault="006B1900" w:rsidP="00703F13">
      <w:pPr>
        <w:spacing w:line="360" w:lineRule="auto"/>
        <w:ind w:left="720" w:hanging="720"/>
      </w:pPr>
    </w:p>
    <w:p w14:paraId="384D45DE" w14:textId="77777777" w:rsidR="006B1900" w:rsidRDefault="006B1900" w:rsidP="00703F13">
      <w:pPr>
        <w:spacing w:line="360" w:lineRule="auto"/>
        <w:ind w:left="720" w:hanging="720"/>
      </w:pPr>
    </w:p>
    <w:p w14:paraId="0CF6B6D9" w14:textId="77777777" w:rsidR="006B1900" w:rsidRDefault="006B1900" w:rsidP="00703F13">
      <w:pPr>
        <w:spacing w:line="360" w:lineRule="auto"/>
        <w:ind w:left="720" w:hanging="720"/>
      </w:pPr>
    </w:p>
    <w:p w14:paraId="41618F12" w14:textId="77777777" w:rsidR="006B1900" w:rsidRDefault="006B1900" w:rsidP="00703F13">
      <w:pPr>
        <w:spacing w:line="360" w:lineRule="auto"/>
        <w:ind w:left="720" w:hanging="720"/>
      </w:pPr>
    </w:p>
    <w:p w14:paraId="14AAA641" w14:textId="64F26034" w:rsidR="00703F13" w:rsidRPr="00CA654B" w:rsidRDefault="00703F13" w:rsidP="00703F13">
      <w:pPr>
        <w:spacing w:line="360" w:lineRule="auto"/>
        <w:ind w:left="720" w:hanging="720"/>
      </w:pPr>
      <w:r w:rsidRPr="00CA654B">
        <w:t>Table 26. Cage Table - 3NF</w:t>
      </w:r>
    </w:p>
    <w:p w14:paraId="71B8D2CB" w14:textId="77777777" w:rsidR="00703F13" w:rsidRPr="00CA654B" w:rsidRDefault="00703F13" w:rsidP="00703F13">
      <w:pPr>
        <w:spacing w:line="360" w:lineRule="auto"/>
        <w:jc w:val="both"/>
      </w:pPr>
    </w:p>
    <w:p w14:paraId="54765A40" w14:textId="2602F113" w:rsidR="00703F13" w:rsidRPr="00CA654B" w:rsidRDefault="00703F13" w:rsidP="00D52DA4">
      <w:pPr>
        <w:spacing w:line="360" w:lineRule="auto"/>
        <w:ind w:left="1440"/>
        <w:jc w:val="both"/>
        <w:rPr>
          <w:b w:val="0"/>
          <w:bCs/>
        </w:rPr>
      </w:pPr>
      <w:r w:rsidRPr="00CA654B">
        <w:rPr>
          <w:b w:val="0"/>
          <w:bCs/>
        </w:rPr>
        <w:t xml:space="preserve">Table 26 </w:t>
      </w:r>
      <w:r w:rsidR="00D52DA4">
        <w:rPr>
          <w:b w:val="0"/>
          <w:bCs/>
        </w:rPr>
        <w:t xml:space="preserve">shows the third normal form of </w:t>
      </w:r>
      <w:r w:rsidR="008E380F">
        <w:rPr>
          <w:b w:val="0"/>
          <w:bCs/>
        </w:rPr>
        <w:t xml:space="preserve">the </w:t>
      </w:r>
      <w:r w:rsidR="00D52DA4">
        <w:rPr>
          <w:b w:val="0"/>
          <w:bCs/>
        </w:rPr>
        <w:t>Cage Table, w</w:t>
      </w:r>
      <w:r w:rsidR="00D52DA4" w:rsidRPr="00CA654B">
        <w:rPr>
          <w:b w:val="0"/>
          <w:bCs/>
        </w:rPr>
        <w:t xml:space="preserve">hich has no </w:t>
      </w:r>
      <w:r w:rsidR="00D52DA4">
        <w:rPr>
          <w:b w:val="0"/>
          <w:bCs/>
        </w:rPr>
        <w:t>transitive</w:t>
      </w:r>
      <w:r w:rsidR="00D52DA4" w:rsidRPr="00CA654B">
        <w:rPr>
          <w:b w:val="0"/>
          <w:bCs/>
        </w:rPr>
        <w:t xml:space="preserve"> dependency because the </w:t>
      </w:r>
      <w:r w:rsidR="00D52DA4">
        <w:rPr>
          <w:b w:val="0"/>
          <w:bCs/>
        </w:rPr>
        <w:t>attributes only depend on the assigned Primary</w:t>
      </w:r>
      <w:r w:rsidR="00912691">
        <w:rPr>
          <w:b w:val="0"/>
          <w:bCs/>
        </w:rPr>
        <w:t xml:space="preserve"> Key</w:t>
      </w:r>
      <w:r w:rsidR="00D52DA4">
        <w:rPr>
          <w:b w:val="0"/>
          <w:bCs/>
        </w:rPr>
        <w:t>.</w:t>
      </w:r>
    </w:p>
    <w:p w14:paraId="5B71343F" w14:textId="77777777" w:rsidR="00703F13" w:rsidRPr="00CA654B" w:rsidRDefault="00703F13" w:rsidP="00703F13">
      <w:pPr>
        <w:ind w:left="720"/>
        <w:jc w:val="both"/>
        <w:rPr>
          <w:b w:val="0"/>
          <w:bCs/>
        </w:rPr>
      </w:pPr>
    </w:p>
    <w:p w14:paraId="20EE3D6A" w14:textId="77777777" w:rsidR="00703F13" w:rsidRPr="00CA654B" w:rsidRDefault="00703F13" w:rsidP="00703F13">
      <w:pPr>
        <w:ind w:left="720"/>
        <w:jc w:val="both"/>
        <w:rPr>
          <w:b w:val="0"/>
          <w:bCs/>
        </w:rPr>
      </w:pPr>
    </w:p>
    <w:p w14:paraId="6EB6CDE4" w14:textId="77777777" w:rsidR="00703F13" w:rsidRPr="00CA654B" w:rsidRDefault="00703F13" w:rsidP="00703F13">
      <w:pPr>
        <w:ind w:left="720"/>
        <w:jc w:val="both"/>
        <w:rPr>
          <w:b w:val="0"/>
          <w:bCs/>
        </w:rPr>
      </w:pPr>
    </w:p>
    <w:p w14:paraId="7605A17B" w14:textId="77777777" w:rsidR="00703F13" w:rsidRPr="00CA654B" w:rsidRDefault="00703F13" w:rsidP="00703F13">
      <w:pPr>
        <w:ind w:left="720"/>
        <w:jc w:val="both"/>
        <w:rPr>
          <w:b w:val="0"/>
          <w:bCs/>
        </w:rPr>
      </w:pPr>
    </w:p>
    <w:p w14:paraId="5110DD0D" w14:textId="77777777" w:rsidR="00703F13" w:rsidRPr="00CA654B" w:rsidRDefault="00703F13" w:rsidP="00703F13">
      <w:pPr>
        <w:ind w:left="720"/>
        <w:jc w:val="both"/>
        <w:rPr>
          <w:b w:val="0"/>
          <w:bCs/>
        </w:rPr>
      </w:pPr>
    </w:p>
    <w:p w14:paraId="0EFD0ED2" w14:textId="77777777" w:rsidR="00703F13" w:rsidRPr="00CA654B" w:rsidRDefault="00703F13" w:rsidP="00703F13">
      <w:pPr>
        <w:jc w:val="both"/>
        <w:rPr>
          <w:b w:val="0"/>
          <w:bCs/>
        </w:rPr>
      </w:pPr>
    </w:p>
    <w:p w14:paraId="152490C8" w14:textId="77777777" w:rsidR="00703F13" w:rsidRPr="00CA654B" w:rsidRDefault="00703F13" w:rsidP="00703F13">
      <w:pPr>
        <w:jc w:val="both"/>
        <w:rPr>
          <w:b w:val="0"/>
          <w:bCs/>
        </w:rPr>
      </w:pPr>
    </w:p>
    <w:p w14:paraId="36D2F52A" w14:textId="77777777" w:rsidR="00703F13" w:rsidRPr="00CA654B" w:rsidRDefault="00703F13" w:rsidP="00703F13">
      <w:pPr>
        <w:tabs>
          <w:tab w:val="left" w:pos="5978"/>
        </w:tabs>
        <w:spacing w:line="276" w:lineRule="auto"/>
        <w:jc w:val="both"/>
        <w:rPr>
          <w:lang w:val="en-US"/>
        </w:rPr>
      </w:pPr>
      <w:r w:rsidRPr="00CA654B">
        <w:rPr>
          <w:lang w:val="en-US"/>
        </w:rPr>
        <w:lastRenderedPageBreak/>
        <w:t xml:space="preserve">     Batch – 0NF</w:t>
      </w:r>
    </w:p>
    <w:p w14:paraId="5614220D" w14:textId="2CA512E8" w:rsidR="00703F13" w:rsidRPr="00CA654B" w:rsidRDefault="00703F13" w:rsidP="00703F13">
      <w:pPr>
        <w:tabs>
          <w:tab w:val="left" w:pos="5978"/>
        </w:tabs>
        <w:spacing w:line="276" w:lineRule="auto"/>
        <w:jc w:val="both"/>
        <w:rPr>
          <w:b w:val="0"/>
          <w:bCs/>
          <w:lang w:val="en-US"/>
        </w:rPr>
      </w:pPr>
      <w:r w:rsidRPr="00CA654B">
        <w:rPr>
          <w:b w:val="0"/>
          <w:bCs/>
          <w:lang w:val="en-US"/>
        </w:rPr>
        <w:t xml:space="preserve">     </w:t>
      </w:r>
      <w:r w:rsidR="006B1900">
        <w:rPr>
          <w:b w:val="0"/>
          <w:bCs/>
          <w:lang w:val="en-US"/>
        </w:rPr>
        <w:t xml:space="preserve">                                                                                      </w:t>
      </w:r>
      <w:r w:rsidRPr="00CA654B">
        <w:rPr>
          <w:b w:val="0"/>
          <w:bCs/>
          <w:lang w:val="en-US"/>
        </w:rPr>
        <w:t xml:space="preserve"> Batch</w:t>
      </w:r>
    </w:p>
    <w:tbl>
      <w:tblPr>
        <w:tblStyle w:val="TableGrid"/>
        <w:tblpPr w:leftFromText="180" w:rightFromText="180" w:vertAnchor="text" w:horzAnchor="margin" w:tblpXSpec="center" w:tblpY="123"/>
        <w:tblW w:w="0" w:type="auto"/>
        <w:tblLook w:val="04A0" w:firstRow="1" w:lastRow="0" w:firstColumn="1" w:lastColumn="0" w:noHBand="0" w:noVBand="1"/>
      </w:tblPr>
      <w:tblGrid>
        <w:gridCol w:w="1983"/>
      </w:tblGrid>
      <w:tr w:rsidR="006B1900" w:rsidRPr="00CA654B" w14:paraId="1949CBD2" w14:textId="77777777" w:rsidTr="006B1900">
        <w:trPr>
          <w:trHeight w:val="261"/>
        </w:trPr>
        <w:tc>
          <w:tcPr>
            <w:tcW w:w="1983" w:type="dxa"/>
            <w:noWrap/>
            <w:hideMark/>
          </w:tcPr>
          <w:p w14:paraId="1CA5A223" w14:textId="77777777" w:rsidR="006B1900" w:rsidRPr="00CA654B" w:rsidRDefault="006B1900" w:rsidP="006B1900">
            <w:pPr>
              <w:spacing w:line="276" w:lineRule="auto"/>
              <w:ind w:left="720" w:hanging="720"/>
              <w:jc w:val="left"/>
              <w:rPr>
                <w:b w:val="0"/>
                <w:bCs/>
                <w:sz w:val="22"/>
                <w:szCs w:val="22"/>
              </w:rPr>
            </w:pPr>
            <w:proofErr w:type="spellStart"/>
            <w:r w:rsidRPr="00CA654B">
              <w:rPr>
                <w:b w:val="0"/>
                <w:bCs/>
                <w:sz w:val="22"/>
                <w:szCs w:val="22"/>
              </w:rPr>
              <w:t>batch_name</w:t>
            </w:r>
            <w:proofErr w:type="spellEnd"/>
          </w:p>
        </w:tc>
      </w:tr>
      <w:tr w:rsidR="006B1900" w:rsidRPr="00CA654B" w14:paraId="52B4FAE4" w14:textId="77777777" w:rsidTr="006B1900">
        <w:trPr>
          <w:trHeight w:val="261"/>
        </w:trPr>
        <w:tc>
          <w:tcPr>
            <w:tcW w:w="1983" w:type="dxa"/>
            <w:noWrap/>
            <w:hideMark/>
          </w:tcPr>
          <w:p w14:paraId="3F1CE61F" w14:textId="77777777" w:rsidR="006B1900" w:rsidRPr="00CA654B" w:rsidRDefault="006B1900" w:rsidP="006B1900">
            <w:pPr>
              <w:spacing w:line="276" w:lineRule="auto"/>
              <w:ind w:left="720" w:hanging="720"/>
              <w:jc w:val="left"/>
              <w:rPr>
                <w:b w:val="0"/>
                <w:bCs/>
                <w:sz w:val="22"/>
                <w:szCs w:val="22"/>
              </w:rPr>
            </w:pPr>
            <w:r w:rsidRPr="00CA654B">
              <w:rPr>
                <w:b w:val="0"/>
                <w:bCs/>
                <w:sz w:val="22"/>
                <w:szCs w:val="22"/>
              </w:rPr>
              <w:t>Batch1</w:t>
            </w:r>
          </w:p>
        </w:tc>
      </w:tr>
      <w:tr w:rsidR="006B1900" w:rsidRPr="00CA654B" w14:paraId="0C3784DC" w14:textId="77777777" w:rsidTr="006B1900">
        <w:trPr>
          <w:trHeight w:val="261"/>
        </w:trPr>
        <w:tc>
          <w:tcPr>
            <w:tcW w:w="1983" w:type="dxa"/>
            <w:noWrap/>
            <w:hideMark/>
          </w:tcPr>
          <w:p w14:paraId="0409EF8C" w14:textId="77777777" w:rsidR="006B1900" w:rsidRPr="00CA654B" w:rsidRDefault="006B1900" w:rsidP="006B1900">
            <w:pPr>
              <w:spacing w:line="276" w:lineRule="auto"/>
              <w:ind w:left="720" w:hanging="720"/>
              <w:jc w:val="left"/>
              <w:rPr>
                <w:b w:val="0"/>
                <w:bCs/>
                <w:sz w:val="22"/>
                <w:szCs w:val="22"/>
              </w:rPr>
            </w:pPr>
            <w:r w:rsidRPr="00CA654B">
              <w:rPr>
                <w:b w:val="0"/>
                <w:bCs/>
                <w:sz w:val="22"/>
                <w:szCs w:val="22"/>
              </w:rPr>
              <w:t>Batch2</w:t>
            </w:r>
          </w:p>
        </w:tc>
      </w:tr>
      <w:tr w:rsidR="006B1900" w:rsidRPr="00CA654B" w14:paraId="53FD0842" w14:textId="77777777" w:rsidTr="006B1900">
        <w:trPr>
          <w:trHeight w:val="261"/>
        </w:trPr>
        <w:tc>
          <w:tcPr>
            <w:tcW w:w="1983" w:type="dxa"/>
            <w:noWrap/>
            <w:hideMark/>
          </w:tcPr>
          <w:p w14:paraId="48F0ABD6" w14:textId="77777777" w:rsidR="006B1900" w:rsidRPr="00CA654B" w:rsidRDefault="006B1900" w:rsidP="006B1900">
            <w:pPr>
              <w:spacing w:line="276" w:lineRule="auto"/>
              <w:ind w:left="720" w:hanging="720"/>
              <w:jc w:val="left"/>
              <w:rPr>
                <w:b w:val="0"/>
                <w:bCs/>
                <w:sz w:val="22"/>
                <w:szCs w:val="22"/>
              </w:rPr>
            </w:pPr>
            <w:r w:rsidRPr="00CA654B">
              <w:rPr>
                <w:b w:val="0"/>
                <w:bCs/>
                <w:sz w:val="22"/>
                <w:szCs w:val="22"/>
              </w:rPr>
              <w:t>Batch3</w:t>
            </w:r>
          </w:p>
        </w:tc>
      </w:tr>
      <w:tr w:rsidR="006B1900" w:rsidRPr="00CA654B" w14:paraId="0BF60A41" w14:textId="77777777" w:rsidTr="006B1900">
        <w:trPr>
          <w:trHeight w:val="261"/>
        </w:trPr>
        <w:tc>
          <w:tcPr>
            <w:tcW w:w="1983" w:type="dxa"/>
            <w:noWrap/>
            <w:hideMark/>
          </w:tcPr>
          <w:p w14:paraId="2D32ABD0" w14:textId="77777777" w:rsidR="006B1900" w:rsidRPr="00CA654B" w:rsidRDefault="006B1900" w:rsidP="006B1900">
            <w:pPr>
              <w:spacing w:line="276" w:lineRule="auto"/>
              <w:ind w:left="720" w:hanging="720"/>
              <w:jc w:val="left"/>
              <w:rPr>
                <w:b w:val="0"/>
                <w:bCs/>
                <w:sz w:val="22"/>
                <w:szCs w:val="22"/>
              </w:rPr>
            </w:pPr>
            <w:r w:rsidRPr="00CA654B">
              <w:rPr>
                <w:b w:val="0"/>
                <w:bCs/>
                <w:sz w:val="22"/>
                <w:szCs w:val="22"/>
              </w:rPr>
              <w:t>Batch4</w:t>
            </w:r>
          </w:p>
        </w:tc>
      </w:tr>
      <w:tr w:rsidR="006B1900" w:rsidRPr="00CA654B" w14:paraId="48D1D0E7" w14:textId="77777777" w:rsidTr="006B1900">
        <w:trPr>
          <w:trHeight w:val="261"/>
        </w:trPr>
        <w:tc>
          <w:tcPr>
            <w:tcW w:w="1983" w:type="dxa"/>
            <w:noWrap/>
            <w:hideMark/>
          </w:tcPr>
          <w:p w14:paraId="78F42239" w14:textId="77777777" w:rsidR="006B1900" w:rsidRPr="00CA654B" w:rsidRDefault="006B1900" w:rsidP="006B1900">
            <w:pPr>
              <w:spacing w:line="276" w:lineRule="auto"/>
              <w:ind w:left="720" w:hanging="720"/>
              <w:jc w:val="left"/>
              <w:rPr>
                <w:b w:val="0"/>
                <w:bCs/>
                <w:sz w:val="22"/>
                <w:szCs w:val="22"/>
              </w:rPr>
            </w:pPr>
            <w:r w:rsidRPr="00CA654B">
              <w:rPr>
                <w:b w:val="0"/>
                <w:bCs/>
                <w:sz w:val="22"/>
                <w:szCs w:val="22"/>
              </w:rPr>
              <w:t>Batch5</w:t>
            </w:r>
          </w:p>
        </w:tc>
      </w:tr>
    </w:tbl>
    <w:p w14:paraId="5530AB4C" w14:textId="77777777" w:rsidR="00703F13" w:rsidRPr="00CA654B" w:rsidRDefault="00703F13" w:rsidP="00703F13">
      <w:pPr>
        <w:spacing w:line="276" w:lineRule="auto"/>
        <w:ind w:left="720" w:hanging="720"/>
        <w:rPr>
          <w:sz w:val="22"/>
        </w:rPr>
      </w:pPr>
    </w:p>
    <w:p w14:paraId="4728660A" w14:textId="77777777" w:rsidR="00703F13" w:rsidRPr="00CA654B" w:rsidRDefault="00703F13" w:rsidP="00703F13">
      <w:pPr>
        <w:spacing w:line="276" w:lineRule="auto"/>
        <w:ind w:left="720" w:hanging="720"/>
      </w:pPr>
    </w:p>
    <w:p w14:paraId="73DF68E5" w14:textId="77777777" w:rsidR="00703F13" w:rsidRPr="00CA654B" w:rsidRDefault="00703F13" w:rsidP="00703F13">
      <w:pPr>
        <w:spacing w:line="276" w:lineRule="auto"/>
        <w:ind w:left="720" w:hanging="720"/>
      </w:pPr>
    </w:p>
    <w:p w14:paraId="5CC7FC2C" w14:textId="77777777" w:rsidR="00703F13" w:rsidRPr="00CA654B" w:rsidRDefault="00703F13" w:rsidP="00703F13">
      <w:pPr>
        <w:spacing w:line="276" w:lineRule="auto"/>
        <w:ind w:left="720" w:hanging="720"/>
      </w:pPr>
    </w:p>
    <w:p w14:paraId="7F21FBDF" w14:textId="77777777" w:rsidR="00703F13" w:rsidRPr="00CA654B" w:rsidRDefault="00703F13" w:rsidP="00703F13">
      <w:pPr>
        <w:spacing w:line="276" w:lineRule="auto"/>
        <w:ind w:left="720" w:hanging="720"/>
      </w:pPr>
    </w:p>
    <w:p w14:paraId="55C89CB0" w14:textId="77777777" w:rsidR="00703F13" w:rsidRPr="00CA654B" w:rsidRDefault="00703F13" w:rsidP="00703F13">
      <w:pPr>
        <w:spacing w:line="276" w:lineRule="auto"/>
        <w:ind w:left="720" w:hanging="720"/>
      </w:pPr>
    </w:p>
    <w:p w14:paraId="0C2FDD63" w14:textId="77777777" w:rsidR="00703F13" w:rsidRPr="00CA654B" w:rsidRDefault="00703F13" w:rsidP="00703F13">
      <w:pPr>
        <w:spacing w:line="276" w:lineRule="auto"/>
        <w:jc w:val="both"/>
      </w:pPr>
    </w:p>
    <w:p w14:paraId="234CE374" w14:textId="77777777" w:rsidR="00703F13" w:rsidRPr="00CA654B" w:rsidRDefault="00703F13" w:rsidP="00703F13">
      <w:pPr>
        <w:spacing w:line="276" w:lineRule="auto"/>
        <w:ind w:left="720" w:hanging="720"/>
      </w:pPr>
      <w:r w:rsidRPr="00CA654B">
        <w:t xml:space="preserve">Table 27. </w:t>
      </w:r>
      <w:r w:rsidRPr="00CA654B">
        <w:rPr>
          <w:lang w:val="en-US"/>
        </w:rPr>
        <w:t xml:space="preserve">Batch </w:t>
      </w:r>
      <w:r w:rsidRPr="00CA654B">
        <w:t>Table - 0NF</w:t>
      </w:r>
    </w:p>
    <w:p w14:paraId="57BE8D5D" w14:textId="77777777" w:rsidR="00703F13" w:rsidRPr="00CA654B" w:rsidRDefault="00703F13" w:rsidP="00703F13">
      <w:pPr>
        <w:spacing w:line="276" w:lineRule="auto"/>
        <w:ind w:left="720" w:hanging="720"/>
      </w:pPr>
    </w:p>
    <w:p w14:paraId="444219C7" w14:textId="77777777" w:rsidR="00703F13" w:rsidRPr="00CA654B" w:rsidRDefault="00703F13" w:rsidP="00703F13">
      <w:pPr>
        <w:spacing w:line="276" w:lineRule="auto"/>
        <w:ind w:left="2160"/>
        <w:jc w:val="both"/>
        <w:rPr>
          <w:b w:val="0"/>
          <w:bCs/>
        </w:rPr>
      </w:pPr>
      <w:r w:rsidRPr="00CA654B">
        <w:rPr>
          <w:b w:val="0"/>
          <w:bCs/>
        </w:rPr>
        <w:t>Table 27 shows that the table Batch is not normalized because the row value in column “</w:t>
      </w:r>
      <w:proofErr w:type="spellStart"/>
      <w:r w:rsidRPr="00CA654B">
        <w:rPr>
          <w:b w:val="0"/>
          <w:bCs/>
        </w:rPr>
        <w:t>batch_name</w:t>
      </w:r>
      <w:proofErr w:type="spellEnd"/>
      <w:r w:rsidRPr="00CA654B">
        <w:rPr>
          <w:b w:val="0"/>
          <w:bCs/>
        </w:rPr>
        <w:t>” is not unique.</w:t>
      </w:r>
    </w:p>
    <w:p w14:paraId="36E3BDD6" w14:textId="77777777" w:rsidR="00703F13" w:rsidRPr="00CA654B" w:rsidRDefault="00703F13" w:rsidP="00703F13">
      <w:pPr>
        <w:spacing w:line="276" w:lineRule="auto"/>
        <w:ind w:left="2160"/>
        <w:jc w:val="both"/>
        <w:rPr>
          <w:b w:val="0"/>
          <w:bCs/>
        </w:rPr>
      </w:pPr>
    </w:p>
    <w:p w14:paraId="59F68CB6" w14:textId="77777777" w:rsidR="00703F13" w:rsidRPr="00CA654B" w:rsidRDefault="00703F13" w:rsidP="00703F13">
      <w:pPr>
        <w:spacing w:line="276" w:lineRule="auto"/>
        <w:jc w:val="both"/>
        <w:rPr>
          <w:lang w:val="en-US"/>
        </w:rPr>
      </w:pPr>
      <w:r w:rsidRPr="00CA654B">
        <w:rPr>
          <w:lang w:val="en-US"/>
        </w:rPr>
        <w:t xml:space="preserve">        Batch – 1NF</w:t>
      </w:r>
    </w:p>
    <w:p w14:paraId="62811761" w14:textId="77777777" w:rsidR="00703F13" w:rsidRPr="00CA654B" w:rsidRDefault="00703F13" w:rsidP="00703F13">
      <w:pPr>
        <w:spacing w:line="276" w:lineRule="auto"/>
        <w:jc w:val="both"/>
        <w:rPr>
          <w:lang w:val="en-US"/>
        </w:rPr>
      </w:pPr>
      <w:r w:rsidRPr="00CA654B">
        <w:rPr>
          <w:lang w:val="en-US"/>
        </w:rPr>
        <w:t xml:space="preserve"> </w:t>
      </w:r>
    </w:p>
    <w:p w14:paraId="0D6AC859" w14:textId="1CE75302" w:rsidR="00703F13" w:rsidRPr="00CA654B" w:rsidRDefault="00703F13" w:rsidP="00703F13">
      <w:pPr>
        <w:spacing w:line="276" w:lineRule="auto"/>
        <w:jc w:val="both"/>
        <w:rPr>
          <w:b w:val="0"/>
          <w:bCs/>
          <w:lang w:val="en-US"/>
        </w:rPr>
      </w:pPr>
      <w:r w:rsidRPr="00CA654B">
        <w:rPr>
          <w:lang w:val="en-US"/>
        </w:rPr>
        <w:t xml:space="preserve">     </w:t>
      </w:r>
      <w:r w:rsidR="006B1900">
        <w:rPr>
          <w:lang w:val="en-US"/>
        </w:rPr>
        <w:tab/>
      </w:r>
      <w:r w:rsidR="006B1900">
        <w:rPr>
          <w:lang w:val="en-US"/>
        </w:rPr>
        <w:tab/>
      </w:r>
      <w:r w:rsidR="006B1900">
        <w:rPr>
          <w:lang w:val="en-US"/>
        </w:rPr>
        <w:tab/>
      </w:r>
      <w:r w:rsidR="006B1900">
        <w:rPr>
          <w:lang w:val="en-US"/>
        </w:rPr>
        <w:tab/>
      </w:r>
      <w:r w:rsidR="006B1900">
        <w:rPr>
          <w:lang w:val="en-US"/>
        </w:rPr>
        <w:tab/>
        <w:t xml:space="preserve">             </w:t>
      </w:r>
      <w:r w:rsidRPr="00CA654B">
        <w:rPr>
          <w:b w:val="0"/>
          <w:bCs/>
          <w:lang w:val="en-US"/>
        </w:rPr>
        <w:t>Batch</w:t>
      </w:r>
    </w:p>
    <w:tbl>
      <w:tblPr>
        <w:tblStyle w:val="TableGrid"/>
        <w:tblW w:w="0" w:type="auto"/>
        <w:tblInd w:w="4397" w:type="dxa"/>
        <w:tblLook w:val="04A0" w:firstRow="1" w:lastRow="0" w:firstColumn="1" w:lastColumn="0" w:noHBand="0" w:noVBand="1"/>
      </w:tblPr>
      <w:tblGrid>
        <w:gridCol w:w="1761"/>
        <w:gridCol w:w="2391"/>
      </w:tblGrid>
      <w:tr w:rsidR="00703F13" w:rsidRPr="00CA654B" w14:paraId="5C157DC5" w14:textId="77777777" w:rsidTr="006B1900">
        <w:trPr>
          <w:trHeight w:val="273"/>
        </w:trPr>
        <w:tc>
          <w:tcPr>
            <w:tcW w:w="1761" w:type="dxa"/>
            <w:noWrap/>
            <w:hideMark/>
          </w:tcPr>
          <w:p w14:paraId="5494A538"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65933999"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442EAD5C" w14:textId="77777777" w:rsidTr="006B1900">
        <w:trPr>
          <w:trHeight w:val="273"/>
        </w:trPr>
        <w:tc>
          <w:tcPr>
            <w:tcW w:w="1761" w:type="dxa"/>
            <w:noWrap/>
            <w:hideMark/>
          </w:tcPr>
          <w:p w14:paraId="3F86CA94"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31166BB4"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7A957192" w14:textId="77777777" w:rsidTr="006B1900">
        <w:trPr>
          <w:trHeight w:val="273"/>
        </w:trPr>
        <w:tc>
          <w:tcPr>
            <w:tcW w:w="1761" w:type="dxa"/>
            <w:noWrap/>
            <w:hideMark/>
          </w:tcPr>
          <w:p w14:paraId="4DBD7B83"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7938294D"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0FDDDFBB" w14:textId="77777777" w:rsidTr="006B1900">
        <w:trPr>
          <w:trHeight w:val="273"/>
        </w:trPr>
        <w:tc>
          <w:tcPr>
            <w:tcW w:w="1761" w:type="dxa"/>
            <w:noWrap/>
            <w:hideMark/>
          </w:tcPr>
          <w:p w14:paraId="5232DEF5"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04A02CA8"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5EBF92DB" w14:textId="77777777" w:rsidTr="006B1900">
        <w:trPr>
          <w:trHeight w:val="273"/>
        </w:trPr>
        <w:tc>
          <w:tcPr>
            <w:tcW w:w="1761" w:type="dxa"/>
            <w:noWrap/>
            <w:hideMark/>
          </w:tcPr>
          <w:p w14:paraId="4DDCD356"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2BA4723F"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4FAD77A8" w14:textId="77777777" w:rsidTr="006B1900">
        <w:trPr>
          <w:trHeight w:val="273"/>
        </w:trPr>
        <w:tc>
          <w:tcPr>
            <w:tcW w:w="1761" w:type="dxa"/>
            <w:noWrap/>
            <w:hideMark/>
          </w:tcPr>
          <w:p w14:paraId="7671CFB2"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0739CE56" w14:textId="77777777" w:rsidR="00703F13" w:rsidRPr="00CA654B" w:rsidRDefault="00703F13" w:rsidP="008E2866">
            <w:pPr>
              <w:spacing w:line="276" w:lineRule="auto"/>
              <w:jc w:val="left"/>
              <w:rPr>
                <w:b w:val="0"/>
                <w:sz w:val="20"/>
              </w:rPr>
            </w:pPr>
            <w:r w:rsidRPr="00CA654B">
              <w:rPr>
                <w:b w:val="0"/>
                <w:sz w:val="20"/>
              </w:rPr>
              <w:t>Batch5</w:t>
            </w:r>
          </w:p>
        </w:tc>
      </w:tr>
    </w:tbl>
    <w:p w14:paraId="4CD44DA2" w14:textId="77777777" w:rsidR="00703F13" w:rsidRPr="00CA654B" w:rsidRDefault="00703F13" w:rsidP="00703F13">
      <w:pPr>
        <w:spacing w:line="360" w:lineRule="auto"/>
        <w:jc w:val="both"/>
        <w:rPr>
          <w:b w:val="0"/>
          <w:bCs/>
        </w:rPr>
      </w:pPr>
    </w:p>
    <w:p w14:paraId="07B32562" w14:textId="77777777" w:rsidR="00703F13" w:rsidRPr="00CA654B" w:rsidRDefault="00703F13" w:rsidP="00703F13">
      <w:pPr>
        <w:spacing w:line="360" w:lineRule="auto"/>
        <w:ind w:left="720" w:hanging="720"/>
      </w:pPr>
      <w:r w:rsidRPr="00CA654B">
        <w:t xml:space="preserve">Table 28. </w:t>
      </w:r>
      <w:r w:rsidRPr="00CA654B">
        <w:rPr>
          <w:lang w:val="en-US"/>
        </w:rPr>
        <w:t xml:space="preserve">Batch </w:t>
      </w:r>
      <w:r w:rsidRPr="00CA654B">
        <w:t>Table - 1NF</w:t>
      </w:r>
    </w:p>
    <w:p w14:paraId="7EADD8CB" w14:textId="383D675D" w:rsidR="00703F13" w:rsidRPr="00CA654B" w:rsidRDefault="00970E7B" w:rsidP="00703F13">
      <w:pPr>
        <w:spacing w:line="276" w:lineRule="auto"/>
        <w:ind w:left="2160"/>
        <w:jc w:val="both"/>
        <w:rPr>
          <w:lang w:val="en-US"/>
        </w:rPr>
      </w:pPr>
      <w:r w:rsidRPr="00970E7B">
        <w:rPr>
          <w:b w:val="0"/>
          <w:bCs/>
        </w:rPr>
        <w:t>Table 2</w:t>
      </w:r>
      <w:r>
        <w:rPr>
          <w:b w:val="0"/>
          <w:bCs/>
        </w:rPr>
        <w:t>8</w:t>
      </w:r>
      <w:r w:rsidRPr="00970E7B">
        <w:rPr>
          <w:b w:val="0"/>
          <w:bCs/>
        </w:rPr>
        <w:t xml:space="preserve"> shows that the table </w:t>
      </w:r>
      <w:r>
        <w:rPr>
          <w:b w:val="0"/>
          <w:bCs/>
        </w:rPr>
        <w:t>Batch</w:t>
      </w:r>
      <w:r w:rsidRPr="00970E7B">
        <w:rPr>
          <w:b w:val="0"/>
          <w:bCs/>
        </w:rPr>
        <w:t xml:space="preserve"> is in the first normal form by assigning “</w:t>
      </w:r>
      <w:proofErr w:type="spellStart"/>
      <w:r>
        <w:rPr>
          <w:b w:val="0"/>
          <w:bCs/>
        </w:rPr>
        <w:t>batch</w:t>
      </w:r>
      <w:r w:rsidRPr="00970E7B">
        <w:rPr>
          <w:b w:val="0"/>
          <w:bCs/>
        </w:rPr>
        <w:t>_id</w:t>
      </w:r>
      <w:proofErr w:type="spellEnd"/>
      <w:r w:rsidRPr="00970E7B">
        <w:rPr>
          <w:b w:val="0"/>
          <w:bCs/>
        </w:rPr>
        <w:t>” as the Primary Key base from Table 2</w:t>
      </w:r>
      <w:r>
        <w:rPr>
          <w:b w:val="0"/>
          <w:bCs/>
        </w:rPr>
        <w:t>7</w:t>
      </w:r>
      <w:r w:rsidRPr="00970E7B">
        <w:rPr>
          <w:b w:val="0"/>
          <w:bCs/>
        </w:rPr>
        <w:t xml:space="preserve"> to uniquely identify </w:t>
      </w:r>
      <w:r>
        <w:rPr>
          <w:b w:val="0"/>
          <w:bCs/>
        </w:rPr>
        <w:t xml:space="preserve">the </w:t>
      </w:r>
      <w:r w:rsidRPr="00970E7B">
        <w:rPr>
          <w:b w:val="0"/>
          <w:bCs/>
        </w:rPr>
        <w:t>row value on column “</w:t>
      </w:r>
      <w:proofErr w:type="spellStart"/>
      <w:r>
        <w:rPr>
          <w:b w:val="0"/>
          <w:bCs/>
        </w:rPr>
        <w:t>batch_name</w:t>
      </w:r>
      <w:proofErr w:type="spellEnd"/>
      <w:r>
        <w:rPr>
          <w:b w:val="0"/>
          <w:bCs/>
        </w:rPr>
        <w:t>”.</w:t>
      </w:r>
    </w:p>
    <w:p w14:paraId="6E62ECCA" w14:textId="77777777" w:rsidR="00703F13" w:rsidRPr="00CA654B" w:rsidRDefault="00703F13" w:rsidP="00703F13">
      <w:pPr>
        <w:spacing w:line="276" w:lineRule="auto"/>
        <w:jc w:val="both"/>
        <w:rPr>
          <w:lang w:val="en-US"/>
        </w:rPr>
      </w:pPr>
      <w:r w:rsidRPr="00CA654B">
        <w:rPr>
          <w:lang w:val="en-US"/>
        </w:rPr>
        <w:lastRenderedPageBreak/>
        <w:t>Batch – 2NF</w:t>
      </w:r>
    </w:p>
    <w:p w14:paraId="6422E3C3" w14:textId="77777777" w:rsidR="00703F13" w:rsidRPr="00CA654B" w:rsidRDefault="00703F13" w:rsidP="00703F13">
      <w:pPr>
        <w:spacing w:line="276" w:lineRule="auto"/>
        <w:jc w:val="both"/>
        <w:rPr>
          <w:lang w:val="en-US"/>
        </w:rPr>
      </w:pPr>
      <w:r w:rsidRPr="00CA654B">
        <w:rPr>
          <w:lang w:val="en-US"/>
        </w:rPr>
        <w:t xml:space="preserve"> </w:t>
      </w:r>
    </w:p>
    <w:p w14:paraId="29889CB6" w14:textId="279F7F9B" w:rsidR="00703F13" w:rsidRPr="00CA654B" w:rsidRDefault="00703F13" w:rsidP="00703F13">
      <w:pPr>
        <w:spacing w:line="276" w:lineRule="auto"/>
        <w:jc w:val="both"/>
        <w:rPr>
          <w:b w:val="0"/>
          <w:bCs/>
          <w:lang w:val="en-US"/>
        </w:rPr>
      </w:pPr>
      <w:r w:rsidRPr="00CA654B">
        <w:rPr>
          <w:lang w:val="en-US"/>
        </w:rPr>
        <w:t xml:space="preserve">    </w:t>
      </w:r>
      <w:r w:rsidR="006B1900">
        <w:rPr>
          <w:lang w:val="en-US"/>
        </w:rPr>
        <w:tab/>
      </w:r>
      <w:r w:rsidR="006B1900">
        <w:rPr>
          <w:lang w:val="en-US"/>
        </w:rPr>
        <w:tab/>
      </w:r>
      <w:r w:rsidR="006B1900">
        <w:rPr>
          <w:lang w:val="en-US"/>
        </w:rPr>
        <w:tab/>
      </w:r>
      <w:r w:rsidR="006B1900">
        <w:rPr>
          <w:lang w:val="en-US"/>
        </w:rPr>
        <w:tab/>
        <w:t xml:space="preserve">                         </w:t>
      </w:r>
      <w:r w:rsidRPr="00CA654B">
        <w:rPr>
          <w:lang w:val="en-US"/>
        </w:rPr>
        <w:t xml:space="preserve"> </w:t>
      </w:r>
      <w:r w:rsidRPr="00CA654B">
        <w:rPr>
          <w:b w:val="0"/>
          <w:bCs/>
          <w:lang w:val="en-US"/>
        </w:rPr>
        <w:t>Batch</w:t>
      </w:r>
    </w:p>
    <w:tbl>
      <w:tblPr>
        <w:tblStyle w:val="TableGrid"/>
        <w:tblW w:w="0" w:type="auto"/>
        <w:tblInd w:w="4397" w:type="dxa"/>
        <w:tblLook w:val="04A0" w:firstRow="1" w:lastRow="0" w:firstColumn="1" w:lastColumn="0" w:noHBand="0" w:noVBand="1"/>
      </w:tblPr>
      <w:tblGrid>
        <w:gridCol w:w="1761"/>
        <w:gridCol w:w="2391"/>
      </w:tblGrid>
      <w:tr w:rsidR="00703F13" w:rsidRPr="00CA654B" w14:paraId="39896F94" w14:textId="77777777" w:rsidTr="006B1900">
        <w:trPr>
          <w:trHeight w:val="273"/>
        </w:trPr>
        <w:tc>
          <w:tcPr>
            <w:tcW w:w="1761" w:type="dxa"/>
            <w:noWrap/>
            <w:hideMark/>
          </w:tcPr>
          <w:p w14:paraId="78F0C908"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391" w:type="dxa"/>
            <w:noWrap/>
            <w:hideMark/>
          </w:tcPr>
          <w:p w14:paraId="485D2CB8"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7B4ED1AB" w14:textId="77777777" w:rsidTr="006B1900">
        <w:trPr>
          <w:trHeight w:val="273"/>
        </w:trPr>
        <w:tc>
          <w:tcPr>
            <w:tcW w:w="1761" w:type="dxa"/>
            <w:noWrap/>
            <w:hideMark/>
          </w:tcPr>
          <w:p w14:paraId="688A4759" w14:textId="77777777" w:rsidR="00703F13" w:rsidRPr="00CA654B" w:rsidRDefault="00703F13" w:rsidP="008E2866">
            <w:pPr>
              <w:spacing w:line="276" w:lineRule="auto"/>
              <w:jc w:val="left"/>
              <w:rPr>
                <w:b w:val="0"/>
                <w:sz w:val="20"/>
              </w:rPr>
            </w:pPr>
            <w:r w:rsidRPr="00CA654B">
              <w:rPr>
                <w:b w:val="0"/>
                <w:sz w:val="20"/>
              </w:rPr>
              <w:t>1</w:t>
            </w:r>
          </w:p>
        </w:tc>
        <w:tc>
          <w:tcPr>
            <w:tcW w:w="2391" w:type="dxa"/>
            <w:noWrap/>
            <w:hideMark/>
          </w:tcPr>
          <w:p w14:paraId="1BDFFF38"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01AF5F6C" w14:textId="77777777" w:rsidTr="006B1900">
        <w:trPr>
          <w:trHeight w:val="273"/>
        </w:trPr>
        <w:tc>
          <w:tcPr>
            <w:tcW w:w="1761" w:type="dxa"/>
            <w:noWrap/>
            <w:hideMark/>
          </w:tcPr>
          <w:p w14:paraId="19CE9485" w14:textId="77777777" w:rsidR="00703F13" w:rsidRPr="00CA654B" w:rsidRDefault="00703F13" w:rsidP="008E2866">
            <w:pPr>
              <w:spacing w:line="276" w:lineRule="auto"/>
              <w:jc w:val="left"/>
              <w:rPr>
                <w:b w:val="0"/>
                <w:sz w:val="20"/>
              </w:rPr>
            </w:pPr>
            <w:r w:rsidRPr="00CA654B">
              <w:rPr>
                <w:b w:val="0"/>
                <w:sz w:val="20"/>
              </w:rPr>
              <w:t>2</w:t>
            </w:r>
          </w:p>
        </w:tc>
        <w:tc>
          <w:tcPr>
            <w:tcW w:w="2391" w:type="dxa"/>
            <w:noWrap/>
            <w:hideMark/>
          </w:tcPr>
          <w:p w14:paraId="25246E7C"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3FC1C43C" w14:textId="77777777" w:rsidTr="006B1900">
        <w:trPr>
          <w:trHeight w:val="273"/>
        </w:trPr>
        <w:tc>
          <w:tcPr>
            <w:tcW w:w="1761" w:type="dxa"/>
            <w:noWrap/>
            <w:hideMark/>
          </w:tcPr>
          <w:p w14:paraId="3FEC5394" w14:textId="77777777" w:rsidR="00703F13" w:rsidRPr="00CA654B" w:rsidRDefault="00703F13" w:rsidP="008E2866">
            <w:pPr>
              <w:spacing w:line="276" w:lineRule="auto"/>
              <w:jc w:val="left"/>
              <w:rPr>
                <w:b w:val="0"/>
                <w:sz w:val="20"/>
              </w:rPr>
            </w:pPr>
            <w:r w:rsidRPr="00CA654B">
              <w:rPr>
                <w:b w:val="0"/>
                <w:sz w:val="20"/>
              </w:rPr>
              <w:t>3</w:t>
            </w:r>
          </w:p>
        </w:tc>
        <w:tc>
          <w:tcPr>
            <w:tcW w:w="2391" w:type="dxa"/>
            <w:noWrap/>
            <w:hideMark/>
          </w:tcPr>
          <w:p w14:paraId="684F2816"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0174B564" w14:textId="77777777" w:rsidTr="006B1900">
        <w:trPr>
          <w:trHeight w:val="273"/>
        </w:trPr>
        <w:tc>
          <w:tcPr>
            <w:tcW w:w="1761" w:type="dxa"/>
            <w:noWrap/>
            <w:hideMark/>
          </w:tcPr>
          <w:p w14:paraId="07920F63" w14:textId="77777777" w:rsidR="00703F13" w:rsidRPr="00CA654B" w:rsidRDefault="00703F13" w:rsidP="008E2866">
            <w:pPr>
              <w:spacing w:line="276" w:lineRule="auto"/>
              <w:jc w:val="left"/>
              <w:rPr>
                <w:b w:val="0"/>
                <w:sz w:val="20"/>
              </w:rPr>
            </w:pPr>
            <w:r w:rsidRPr="00CA654B">
              <w:rPr>
                <w:b w:val="0"/>
                <w:sz w:val="20"/>
              </w:rPr>
              <w:t>4</w:t>
            </w:r>
          </w:p>
        </w:tc>
        <w:tc>
          <w:tcPr>
            <w:tcW w:w="2391" w:type="dxa"/>
            <w:noWrap/>
            <w:hideMark/>
          </w:tcPr>
          <w:p w14:paraId="0964F76D"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0FDF8BD9" w14:textId="77777777" w:rsidTr="006B1900">
        <w:trPr>
          <w:trHeight w:val="273"/>
        </w:trPr>
        <w:tc>
          <w:tcPr>
            <w:tcW w:w="1761" w:type="dxa"/>
            <w:noWrap/>
            <w:hideMark/>
          </w:tcPr>
          <w:p w14:paraId="755F77EB" w14:textId="77777777" w:rsidR="00703F13" w:rsidRPr="00CA654B" w:rsidRDefault="00703F13" w:rsidP="008E2866">
            <w:pPr>
              <w:spacing w:line="276" w:lineRule="auto"/>
              <w:jc w:val="left"/>
              <w:rPr>
                <w:b w:val="0"/>
                <w:sz w:val="20"/>
              </w:rPr>
            </w:pPr>
            <w:r w:rsidRPr="00CA654B">
              <w:rPr>
                <w:b w:val="0"/>
                <w:sz w:val="20"/>
              </w:rPr>
              <w:t>5</w:t>
            </w:r>
          </w:p>
        </w:tc>
        <w:tc>
          <w:tcPr>
            <w:tcW w:w="2391" w:type="dxa"/>
            <w:noWrap/>
            <w:hideMark/>
          </w:tcPr>
          <w:p w14:paraId="6A887439" w14:textId="77777777" w:rsidR="00703F13" w:rsidRPr="00CA654B" w:rsidRDefault="00703F13" w:rsidP="008E2866">
            <w:pPr>
              <w:spacing w:line="276" w:lineRule="auto"/>
              <w:jc w:val="left"/>
              <w:rPr>
                <w:b w:val="0"/>
                <w:sz w:val="20"/>
              </w:rPr>
            </w:pPr>
            <w:r w:rsidRPr="00CA654B">
              <w:rPr>
                <w:b w:val="0"/>
                <w:sz w:val="20"/>
              </w:rPr>
              <w:t>Batch5</w:t>
            </w:r>
          </w:p>
        </w:tc>
      </w:tr>
    </w:tbl>
    <w:p w14:paraId="0E04AED8" w14:textId="77777777" w:rsidR="00703F13" w:rsidRPr="00CA654B" w:rsidRDefault="00703F13" w:rsidP="00703F13">
      <w:pPr>
        <w:spacing w:line="360" w:lineRule="auto"/>
        <w:jc w:val="both"/>
        <w:rPr>
          <w:b w:val="0"/>
          <w:bCs/>
        </w:rPr>
      </w:pPr>
    </w:p>
    <w:p w14:paraId="64B451FC" w14:textId="77777777" w:rsidR="00703F13" w:rsidRPr="00CA654B" w:rsidRDefault="00703F13" w:rsidP="00703F13">
      <w:pPr>
        <w:spacing w:line="360" w:lineRule="auto"/>
        <w:ind w:left="720" w:hanging="720"/>
      </w:pPr>
      <w:r w:rsidRPr="00CA654B">
        <w:t xml:space="preserve">Table 29. </w:t>
      </w:r>
      <w:r w:rsidRPr="00CA654B">
        <w:rPr>
          <w:lang w:val="en-US"/>
        </w:rPr>
        <w:t xml:space="preserve">Batch </w:t>
      </w:r>
      <w:r w:rsidRPr="00CA654B">
        <w:t>Table - 2NF</w:t>
      </w:r>
    </w:p>
    <w:p w14:paraId="74BA0F41" w14:textId="456C75FD" w:rsidR="00703F13" w:rsidRPr="00CA654B" w:rsidRDefault="00703F13" w:rsidP="00703F13">
      <w:pPr>
        <w:spacing w:line="276" w:lineRule="auto"/>
        <w:ind w:left="1440"/>
        <w:jc w:val="both"/>
        <w:rPr>
          <w:b w:val="0"/>
          <w:bCs/>
        </w:rPr>
      </w:pPr>
      <w:r w:rsidRPr="00CA654B">
        <w:rPr>
          <w:b w:val="0"/>
          <w:bCs/>
        </w:rPr>
        <w:t>Table 29 shows the second normal form, which has no partial dependency because the table has only one assigned primary key “</w:t>
      </w:r>
      <w:proofErr w:type="spellStart"/>
      <w:r w:rsidRPr="00CA654B">
        <w:rPr>
          <w:b w:val="0"/>
          <w:bCs/>
        </w:rPr>
        <w:t>batch_id</w:t>
      </w:r>
      <w:proofErr w:type="spellEnd"/>
      <w:r w:rsidRPr="00CA654B">
        <w:rPr>
          <w:b w:val="0"/>
          <w:bCs/>
        </w:rPr>
        <w:t>”, and a non-key attribute functionally depend</w:t>
      </w:r>
      <w:r w:rsidR="00970E7B">
        <w:rPr>
          <w:b w:val="0"/>
          <w:bCs/>
        </w:rPr>
        <w:t>s</w:t>
      </w:r>
      <w:r w:rsidRPr="00CA654B">
        <w:rPr>
          <w:b w:val="0"/>
          <w:bCs/>
        </w:rPr>
        <w:t xml:space="preserve"> on the primary key. </w:t>
      </w:r>
    </w:p>
    <w:p w14:paraId="20E8213C" w14:textId="77777777" w:rsidR="00703F13" w:rsidRPr="00CA654B" w:rsidRDefault="00703F13" w:rsidP="00703F13">
      <w:pPr>
        <w:spacing w:line="276" w:lineRule="auto"/>
        <w:jc w:val="both"/>
        <w:rPr>
          <w:b w:val="0"/>
          <w:bCs/>
        </w:rPr>
      </w:pPr>
    </w:p>
    <w:p w14:paraId="044FAE94" w14:textId="77777777" w:rsidR="00703F13" w:rsidRPr="00CA654B" w:rsidRDefault="00703F13" w:rsidP="00703F13">
      <w:pPr>
        <w:spacing w:line="276" w:lineRule="auto"/>
        <w:jc w:val="both"/>
        <w:rPr>
          <w:lang w:val="en-US"/>
        </w:rPr>
      </w:pPr>
      <w:r w:rsidRPr="00CA654B">
        <w:rPr>
          <w:lang w:val="en-US"/>
        </w:rPr>
        <w:t>Batch – 3NF</w:t>
      </w:r>
    </w:p>
    <w:p w14:paraId="7FE90495" w14:textId="77777777" w:rsidR="00703F13" w:rsidRPr="00CA654B" w:rsidRDefault="00703F13" w:rsidP="00703F13">
      <w:pPr>
        <w:spacing w:line="276" w:lineRule="auto"/>
        <w:jc w:val="both"/>
        <w:rPr>
          <w:lang w:val="en-US"/>
        </w:rPr>
      </w:pPr>
      <w:r w:rsidRPr="00CA654B">
        <w:rPr>
          <w:lang w:val="en-US"/>
        </w:rPr>
        <w:t xml:space="preserve"> </w:t>
      </w:r>
    </w:p>
    <w:p w14:paraId="2961B766" w14:textId="40795BD9" w:rsidR="00703F13" w:rsidRPr="00CA654B" w:rsidRDefault="00703F13" w:rsidP="00703F13">
      <w:pPr>
        <w:spacing w:line="276" w:lineRule="auto"/>
        <w:jc w:val="both"/>
        <w:rPr>
          <w:b w:val="0"/>
          <w:bCs/>
          <w:lang w:val="en-US"/>
        </w:rPr>
      </w:pPr>
      <w:r w:rsidRPr="00CA654B">
        <w:rPr>
          <w:lang w:val="en-US"/>
        </w:rPr>
        <w:t xml:space="preserve">     </w:t>
      </w:r>
      <w:r w:rsidR="006B1900">
        <w:rPr>
          <w:lang w:val="en-US"/>
        </w:rPr>
        <w:tab/>
      </w:r>
      <w:r w:rsidR="006B1900">
        <w:rPr>
          <w:lang w:val="en-US"/>
        </w:rPr>
        <w:tab/>
      </w:r>
      <w:r w:rsidR="006B1900">
        <w:rPr>
          <w:lang w:val="en-US"/>
        </w:rPr>
        <w:tab/>
      </w:r>
      <w:r w:rsidR="006B1900">
        <w:rPr>
          <w:lang w:val="en-US"/>
        </w:rPr>
        <w:tab/>
      </w:r>
      <w:r w:rsidR="006B1900">
        <w:rPr>
          <w:lang w:val="en-US"/>
        </w:rPr>
        <w:tab/>
      </w:r>
      <w:r w:rsidR="006B1900">
        <w:rPr>
          <w:lang w:val="en-US"/>
        </w:rPr>
        <w:tab/>
        <w:t xml:space="preserve"> </w:t>
      </w:r>
      <w:r w:rsidRPr="00CA654B">
        <w:rPr>
          <w:b w:val="0"/>
          <w:bCs/>
          <w:lang w:val="en-US"/>
        </w:rPr>
        <w:t>Batch</w:t>
      </w:r>
    </w:p>
    <w:tbl>
      <w:tblPr>
        <w:tblStyle w:val="TableGrid"/>
        <w:tblW w:w="0" w:type="auto"/>
        <w:tblInd w:w="4390" w:type="dxa"/>
        <w:tblLook w:val="04A0" w:firstRow="1" w:lastRow="0" w:firstColumn="1" w:lastColumn="0" w:noHBand="0" w:noVBand="1"/>
      </w:tblPr>
      <w:tblGrid>
        <w:gridCol w:w="1701"/>
        <w:gridCol w:w="2693"/>
      </w:tblGrid>
      <w:tr w:rsidR="00703F13" w:rsidRPr="00CA654B" w14:paraId="288F2954" w14:textId="77777777" w:rsidTr="006B1900">
        <w:trPr>
          <w:trHeight w:val="273"/>
        </w:trPr>
        <w:tc>
          <w:tcPr>
            <w:tcW w:w="1701" w:type="dxa"/>
            <w:noWrap/>
            <w:hideMark/>
          </w:tcPr>
          <w:p w14:paraId="24C593DB" w14:textId="77777777" w:rsidR="00703F13" w:rsidRPr="00CA654B" w:rsidRDefault="00703F13" w:rsidP="008E2866">
            <w:pPr>
              <w:spacing w:line="276" w:lineRule="auto"/>
              <w:jc w:val="left"/>
              <w:rPr>
                <w:b w:val="0"/>
                <w:sz w:val="20"/>
              </w:rPr>
            </w:pPr>
            <w:r w:rsidRPr="00CA654B">
              <w:rPr>
                <w:b w:val="0"/>
                <w:sz w:val="20"/>
              </w:rPr>
              <w:t>(PK)</w:t>
            </w:r>
            <w:proofErr w:type="spellStart"/>
            <w:r w:rsidRPr="00CA654B">
              <w:rPr>
                <w:b w:val="0"/>
                <w:sz w:val="20"/>
              </w:rPr>
              <w:t>batch_id</w:t>
            </w:r>
            <w:proofErr w:type="spellEnd"/>
          </w:p>
        </w:tc>
        <w:tc>
          <w:tcPr>
            <w:tcW w:w="2693" w:type="dxa"/>
            <w:noWrap/>
            <w:hideMark/>
          </w:tcPr>
          <w:p w14:paraId="4AC5FD31" w14:textId="77777777" w:rsidR="00703F13" w:rsidRPr="00CA654B" w:rsidRDefault="00703F13" w:rsidP="008E2866">
            <w:pPr>
              <w:spacing w:line="276" w:lineRule="auto"/>
              <w:jc w:val="left"/>
              <w:rPr>
                <w:b w:val="0"/>
                <w:sz w:val="20"/>
              </w:rPr>
            </w:pPr>
            <w:proofErr w:type="spellStart"/>
            <w:r w:rsidRPr="00CA654B">
              <w:rPr>
                <w:b w:val="0"/>
                <w:sz w:val="20"/>
              </w:rPr>
              <w:t>batch_name</w:t>
            </w:r>
            <w:proofErr w:type="spellEnd"/>
          </w:p>
        </w:tc>
      </w:tr>
      <w:tr w:rsidR="00703F13" w:rsidRPr="00CA654B" w14:paraId="1962488C" w14:textId="77777777" w:rsidTr="006B1900">
        <w:trPr>
          <w:trHeight w:val="273"/>
        </w:trPr>
        <w:tc>
          <w:tcPr>
            <w:tcW w:w="1701" w:type="dxa"/>
            <w:noWrap/>
            <w:hideMark/>
          </w:tcPr>
          <w:p w14:paraId="17313DE8" w14:textId="77777777" w:rsidR="00703F13" w:rsidRPr="00CA654B" w:rsidRDefault="00703F13" w:rsidP="008E2866">
            <w:pPr>
              <w:spacing w:line="276" w:lineRule="auto"/>
              <w:jc w:val="left"/>
              <w:rPr>
                <w:b w:val="0"/>
                <w:sz w:val="20"/>
              </w:rPr>
            </w:pPr>
            <w:r w:rsidRPr="00CA654B">
              <w:rPr>
                <w:b w:val="0"/>
                <w:sz w:val="20"/>
              </w:rPr>
              <w:t>1</w:t>
            </w:r>
          </w:p>
        </w:tc>
        <w:tc>
          <w:tcPr>
            <w:tcW w:w="2693" w:type="dxa"/>
            <w:noWrap/>
            <w:hideMark/>
          </w:tcPr>
          <w:p w14:paraId="57209E35" w14:textId="77777777" w:rsidR="00703F13" w:rsidRPr="00CA654B" w:rsidRDefault="00703F13" w:rsidP="008E2866">
            <w:pPr>
              <w:spacing w:line="276" w:lineRule="auto"/>
              <w:jc w:val="left"/>
              <w:rPr>
                <w:b w:val="0"/>
                <w:sz w:val="20"/>
              </w:rPr>
            </w:pPr>
            <w:r w:rsidRPr="00CA654B">
              <w:rPr>
                <w:b w:val="0"/>
                <w:sz w:val="20"/>
              </w:rPr>
              <w:t>Batch1</w:t>
            </w:r>
          </w:p>
        </w:tc>
      </w:tr>
      <w:tr w:rsidR="00703F13" w:rsidRPr="00CA654B" w14:paraId="2A890089" w14:textId="77777777" w:rsidTr="006B1900">
        <w:trPr>
          <w:trHeight w:val="273"/>
        </w:trPr>
        <w:tc>
          <w:tcPr>
            <w:tcW w:w="1701" w:type="dxa"/>
            <w:noWrap/>
            <w:hideMark/>
          </w:tcPr>
          <w:p w14:paraId="6A85EEE9" w14:textId="77777777" w:rsidR="00703F13" w:rsidRPr="00CA654B" w:rsidRDefault="00703F13" w:rsidP="008E2866">
            <w:pPr>
              <w:spacing w:line="276" w:lineRule="auto"/>
              <w:jc w:val="left"/>
              <w:rPr>
                <w:b w:val="0"/>
                <w:sz w:val="20"/>
              </w:rPr>
            </w:pPr>
            <w:r w:rsidRPr="00CA654B">
              <w:rPr>
                <w:b w:val="0"/>
                <w:sz w:val="20"/>
              </w:rPr>
              <w:t>2</w:t>
            </w:r>
          </w:p>
        </w:tc>
        <w:tc>
          <w:tcPr>
            <w:tcW w:w="2693" w:type="dxa"/>
            <w:noWrap/>
            <w:hideMark/>
          </w:tcPr>
          <w:p w14:paraId="2F2B487F" w14:textId="77777777" w:rsidR="00703F13" w:rsidRPr="00CA654B" w:rsidRDefault="00703F13" w:rsidP="008E2866">
            <w:pPr>
              <w:spacing w:line="276" w:lineRule="auto"/>
              <w:jc w:val="left"/>
              <w:rPr>
                <w:b w:val="0"/>
                <w:sz w:val="20"/>
              </w:rPr>
            </w:pPr>
            <w:r w:rsidRPr="00CA654B">
              <w:rPr>
                <w:b w:val="0"/>
                <w:sz w:val="20"/>
              </w:rPr>
              <w:t>Batch2</w:t>
            </w:r>
          </w:p>
        </w:tc>
      </w:tr>
      <w:tr w:rsidR="00703F13" w:rsidRPr="00CA654B" w14:paraId="0C2443F0" w14:textId="77777777" w:rsidTr="006B1900">
        <w:trPr>
          <w:trHeight w:val="273"/>
        </w:trPr>
        <w:tc>
          <w:tcPr>
            <w:tcW w:w="1701" w:type="dxa"/>
            <w:noWrap/>
            <w:hideMark/>
          </w:tcPr>
          <w:p w14:paraId="64E65DC9" w14:textId="77777777" w:rsidR="00703F13" w:rsidRPr="00CA654B" w:rsidRDefault="00703F13" w:rsidP="008E2866">
            <w:pPr>
              <w:spacing w:line="276" w:lineRule="auto"/>
              <w:jc w:val="left"/>
              <w:rPr>
                <w:b w:val="0"/>
                <w:sz w:val="20"/>
              </w:rPr>
            </w:pPr>
            <w:r w:rsidRPr="00CA654B">
              <w:rPr>
                <w:b w:val="0"/>
                <w:sz w:val="20"/>
              </w:rPr>
              <w:t>3</w:t>
            </w:r>
          </w:p>
        </w:tc>
        <w:tc>
          <w:tcPr>
            <w:tcW w:w="2693" w:type="dxa"/>
            <w:noWrap/>
            <w:hideMark/>
          </w:tcPr>
          <w:p w14:paraId="74A8D5F0" w14:textId="77777777" w:rsidR="00703F13" w:rsidRPr="00CA654B" w:rsidRDefault="00703F13" w:rsidP="008E2866">
            <w:pPr>
              <w:spacing w:line="276" w:lineRule="auto"/>
              <w:jc w:val="left"/>
              <w:rPr>
                <w:b w:val="0"/>
                <w:sz w:val="20"/>
              </w:rPr>
            </w:pPr>
            <w:r w:rsidRPr="00CA654B">
              <w:rPr>
                <w:b w:val="0"/>
                <w:sz w:val="20"/>
              </w:rPr>
              <w:t>Batch3</w:t>
            </w:r>
          </w:p>
        </w:tc>
      </w:tr>
      <w:tr w:rsidR="00703F13" w:rsidRPr="00CA654B" w14:paraId="5A8861FA" w14:textId="77777777" w:rsidTr="006B1900">
        <w:trPr>
          <w:trHeight w:val="273"/>
        </w:trPr>
        <w:tc>
          <w:tcPr>
            <w:tcW w:w="1701" w:type="dxa"/>
            <w:noWrap/>
            <w:hideMark/>
          </w:tcPr>
          <w:p w14:paraId="664F0974" w14:textId="77777777" w:rsidR="00703F13" w:rsidRPr="00CA654B" w:rsidRDefault="00703F13" w:rsidP="008E2866">
            <w:pPr>
              <w:spacing w:line="276" w:lineRule="auto"/>
              <w:jc w:val="left"/>
              <w:rPr>
                <w:b w:val="0"/>
                <w:sz w:val="20"/>
              </w:rPr>
            </w:pPr>
            <w:r w:rsidRPr="00CA654B">
              <w:rPr>
                <w:b w:val="0"/>
                <w:sz w:val="20"/>
              </w:rPr>
              <w:t>4</w:t>
            </w:r>
          </w:p>
        </w:tc>
        <w:tc>
          <w:tcPr>
            <w:tcW w:w="2693" w:type="dxa"/>
            <w:noWrap/>
            <w:hideMark/>
          </w:tcPr>
          <w:p w14:paraId="012A9AFC" w14:textId="77777777" w:rsidR="00703F13" w:rsidRPr="00CA654B" w:rsidRDefault="00703F13" w:rsidP="008E2866">
            <w:pPr>
              <w:spacing w:line="276" w:lineRule="auto"/>
              <w:jc w:val="left"/>
              <w:rPr>
                <w:b w:val="0"/>
                <w:sz w:val="20"/>
              </w:rPr>
            </w:pPr>
            <w:r w:rsidRPr="00CA654B">
              <w:rPr>
                <w:b w:val="0"/>
                <w:sz w:val="20"/>
              </w:rPr>
              <w:t>Batch4</w:t>
            </w:r>
          </w:p>
        </w:tc>
      </w:tr>
      <w:tr w:rsidR="00703F13" w:rsidRPr="00CA654B" w14:paraId="508851DF" w14:textId="77777777" w:rsidTr="006B1900">
        <w:trPr>
          <w:trHeight w:val="273"/>
        </w:trPr>
        <w:tc>
          <w:tcPr>
            <w:tcW w:w="1701" w:type="dxa"/>
            <w:noWrap/>
            <w:hideMark/>
          </w:tcPr>
          <w:p w14:paraId="3D23A903" w14:textId="77777777" w:rsidR="00703F13" w:rsidRPr="00CA654B" w:rsidRDefault="00703F13" w:rsidP="008E2866">
            <w:pPr>
              <w:spacing w:line="276" w:lineRule="auto"/>
              <w:jc w:val="left"/>
              <w:rPr>
                <w:b w:val="0"/>
                <w:sz w:val="20"/>
              </w:rPr>
            </w:pPr>
            <w:r w:rsidRPr="00CA654B">
              <w:rPr>
                <w:b w:val="0"/>
                <w:sz w:val="20"/>
              </w:rPr>
              <w:t>5</w:t>
            </w:r>
          </w:p>
        </w:tc>
        <w:tc>
          <w:tcPr>
            <w:tcW w:w="2693" w:type="dxa"/>
            <w:noWrap/>
            <w:hideMark/>
          </w:tcPr>
          <w:p w14:paraId="1C179A54" w14:textId="77777777" w:rsidR="00703F13" w:rsidRPr="00CA654B" w:rsidRDefault="00703F13" w:rsidP="008E2866">
            <w:pPr>
              <w:spacing w:line="276" w:lineRule="auto"/>
              <w:jc w:val="left"/>
              <w:rPr>
                <w:b w:val="0"/>
                <w:sz w:val="20"/>
              </w:rPr>
            </w:pPr>
            <w:r w:rsidRPr="00CA654B">
              <w:rPr>
                <w:b w:val="0"/>
                <w:sz w:val="20"/>
              </w:rPr>
              <w:t>Batch5</w:t>
            </w:r>
          </w:p>
        </w:tc>
      </w:tr>
    </w:tbl>
    <w:p w14:paraId="18B9AB2F" w14:textId="77777777" w:rsidR="00703F13" w:rsidRPr="00CA654B" w:rsidRDefault="00703F13" w:rsidP="00703F13">
      <w:pPr>
        <w:spacing w:line="360" w:lineRule="auto"/>
        <w:jc w:val="both"/>
        <w:rPr>
          <w:b w:val="0"/>
          <w:bCs/>
        </w:rPr>
      </w:pPr>
    </w:p>
    <w:p w14:paraId="25E8F561" w14:textId="77777777" w:rsidR="00703F13" w:rsidRPr="00CA654B" w:rsidRDefault="00703F13" w:rsidP="00703F13">
      <w:pPr>
        <w:spacing w:line="360" w:lineRule="auto"/>
        <w:ind w:left="720" w:hanging="720"/>
      </w:pPr>
      <w:r w:rsidRPr="00CA654B">
        <w:t xml:space="preserve">Table 30. </w:t>
      </w:r>
      <w:r w:rsidRPr="00CA654B">
        <w:rPr>
          <w:lang w:val="en-US"/>
        </w:rPr>
        <w:t xml:space="preserve">Batch </w:t>
      </w:r>
      <w:r w:rsidRPr="00CA654B">
        <w:t>Table - 3NF</w:t>
      </w:r>
    </w:p>
    <w:p w14:paraId="0DE622D1" w14:textId="5E7382CA" w:rsidR="00703F13" w:rsidRPr="00CA654B" w:rsidRDefault="006B1900" w:rsidP="006B1900">
      <w:pPr>
        <w:spacing w:line="360" w:lineRule="auto"/>
        <w:ind w:left="1440"/>
        <w:jc w:val="both"/>
        <w:rPr>
          <w:b w:val="0"/>
          <w:bCs/>
        </w:rPr>
      </w:pPr>
      <w:r w:rsidRPr="006B1900">
        <w:rPr>
          <w:b w:val="0"/>
          <w:bCs/>
        </w:rPr>
        <w:t xml:space="preserve">Table </w:t>
      </w:r>
      <w:r w:rsidR="009A7852">
        <w:rPr>
          <w:b w:val="0"/>
          <w:bCs/>
        </w:rPr>
        <w:t>30</w:t>
      </w:r>
      <w:r w:rsidRPr="006B1900">
        <w:rPr>
          <w:b w:val="0"/>
          <w:bCs/>
        </w:rPr>
        <w:t xml:space="preserve"> shows the third normal form of the </w:t>
      </w:r>
      <w:r w:rsidR="009A7852">
        <w:rPr>
          <w:b w:val="0"/>
          <w:bCs/>
        </w:rPr>
        <w:t>Batch</w:t>
      </w:r>
      <w:r w:rsidRPr="006B1900">
        <w:rPr>
          <w:b w:val="0"/>
          <w:bCs/>
        </w:rPr>
        <w:t xml:space="preserve"> Table, which has no transitive dependency because the attributes only depend on the assigned Primary Key.</w:t>
      </w:r>
    </w:p>
    <w:p w14:paraId="50D257E8" w14:textId="77777777" w:rsidR="00703F13" w:rsidRPr="00CA654B" w:rsidRDefault="00703F13" w:rsidP="00703F13">
      <w:pPr>
        <w:spacing w:line="276" w:lineRule="auto"/>
        <w:ind w:left="720"/>
        <w:jc w:val="both"/>
        <w:rPr>
          <w:b w:val="0"/>
          <w:bCs/>
        </w:rPr>
      </w:pPr>
    </w:p>
    <w:p w14:paraId="30835106" w14:textId="77777777" w:rsidR="00703F13" w:rsidRPr="00CA654B" w:rsidRDefault="00703F13" w:rsidP="00703F13">
      <w:pPr>
        <w:tabs>
          <w:tab w:val="left" w:pos="5978"/>
        </w:tabs>
        <w:spacing w:line="360" w:lineRule="auto"/>
        <w:jc w:val="both"/>
        <w:rPr>
          <w:lang w:val="en-US"/>
        </w:rPr>
      </w:pPr>
      <w:r w:rsidRPr="00CA654B">
        <w:rPr>
          <w:lang w:val="en-US"/>
        </w:rPr>
        <w:t xml:space="preserve">     Breed – 0NF</w:t>
      </w:r>
    </w:p>
    <w:p w14:paraId="38C822AE" w14:textId="1641A42A"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437337">
        <w:rPr>
          <w:lang w:val="en-US"/>
        </w:rPr>
        <w:t xml:space="preserve">                                                                                       </w:t>
      </w:r>
      <w:r w:rsidRPr="00CA654B">
        <w:rPr>
          <w:b w:val="0"/>
          <w:bCs/>
          <w:lang w:val="en-US"/>
        </w:rPr>
        <w:t>Breed</w:t>
      </w:r>
    </w:p>
    <w:tbl>
      <w:tblPr>
        <w:tblStyle w:val="TableGrid"/>
        <w:tblpPr w:leftFromText="180" w:rightFromText="180" w:vertAnchor="text" w:horzAnchor="margin" w:tblpXSpec="center" w:tblpY="176"/>
        <w:tblW w:w="0" w:type="auto"/>
        <w:tblLook w:val="04A0" w:firstRow="1" w:lastRow="0" w:firstColumn="1" w:lastColumn="0" w:noHBand="0" w:noVBand="1"/>
      </w:tblPr>
      <w:tblGrid>
        <w:gridCol w:w="1813"/>
      </w:tblGrid>
      <w:tr w:rsidR="00437337" w:rsidRPr="00CA654B" w14:paraId="32D4C87C" w14:textId="77777777" w:rsidTr="00437337">
        <w:trPr>
          <w:trHeight w:val="234"/>
        </w:trPr>
        <w:tc>
          <w:tcPr>
            <w:tcW w:w="1813" w:type="dxa"/>
            <w:noWrap/>
            <w:hideMark/>
          </w:tcPr>
          <w:p w14:paraId="44F2D4A6" w14:textId="77777777" w:rsidR="00437337" w:rsidRPr="00CA654B" w:rsidRDefault="00437337" w:rsidP="00437337">
            <w:pPr>
              <w:ind w:left="720" w:hanging="720"/>
              <w:jc w:val="left"/>
              <w:rPr>
                <w:b w:val="0"/>
                <w:bCs/>
                <w:sz w:val="22"/>
                <w:szCs w:val="22"/>
              </w:rPr>
            </w:pPr>
            <w:proofErr w:type="spellStart"/>
            <w:r w:rsidRPr="00CA654B">
              <w:rPr>
                <w:b w:val="0"/>
                <w:bCs/>
                <w:sz w:val="22"/>
                <w:szCs w:val="22"/>
              </w:rPr>
              <w:t>breed_name</w:t>
            </w:r>
            <w:proofErr w:type="spellEnd"/>
          </w:p>
        </w:tc>
      </w:tr>
      <w:tr w:rsidR="00437337" w:rsidRPr="00CA654B" w14:paraId="57CF3DD6" w14:textId="77777777" w:rsidTr="00437337">
        <w:trPr>
          <w:trHeight w:val="234"/>
        </w:trPr>
        <w:tc>
          <w:tcPr>
            <w:tcW w:w="1813" w:type="dxa"/>
            <w:noWrap/>
            <w:hideMark/>
          </w:tcPr>
          <w:p w14:paraId="281C1145" w14:textId="77777777" w:rsidR="00437337" w:rsidRPr="00CA654B" w:rsidRDefault="00437337" w:rsidP="00437337">
            <w:pPr>
              <w:ind w:left="720" w:hanging="720"/>
              <w:jc w:val="left"/>
              <w:rPr>
                <w:b w:val="0"/>
                <w:bCs/>
                <w:sz w:val="22"/>
                <w:szCs w:val="22"/>
              </w:rPr>
            </w:pPr>
            <w:r w:rsidRPr="00CA654B">
              <w:rPr>
                <w:b w:val="0"/>
                <w:bCs/>
                <w:sz w:val="22"/>
                <w:szCs w:val="22"/>
              </w:rPr>
              <w:t>Duroc</w:t>
            </w:r>
          </w:p>
        </w:tc>
      </w:tr>
      <w:tr w:rsidR="00437337" w:rsidRPr="00CA654B" w14:paraId="1A5886D4" w14:textId="77777777" w:rsidTr="00437337">
        <w:trPr>
          <w:trHeight w:val="234"/>
        </w:trPr>
        <w:tc>
          <w:tcPr>
            <w:tcW w:w="1813" w:type="dxa"/>
            <w:noWrap/>
            <w:hideMark/>
          </w:tcPr>
          <w:p w14:paraId="4484164E" w14:textId="77777777" w:rsidR="00437337" w:rsidRPr="00CA654B" w:rsidRDefault="00437337" w:rsidP="00437337">
            <w:pPr>
              <w:ind w:left="720" w:hanging="720"/>
              <w:jc w:val="left"/>
              <w:rPr>
                <w:b w:val="0"/>
                <w:bCs/>
                <w:sz w:val="22"/>
                <w:szCs w:val="22"/>
              </w:rPr>
            </w:pPr>
            <w:r w:rsidRPr="00CA654B">
              <w:rPr>
                <w:b w:val="0"/>
                <w:bCs/>
                <w:sz w:val="22"/>
                <w:szCs w:val="22"/>
              </w:rPr>
              <w:t>Land Race</w:t>
            </w:r>
          </w:p>
        </w:tc>
      </w:tr>
      <w:tr w:rsidR="00437337" w:rsidRPr="00CA654B" w14:paraId="1B803F2D" w14:textId="77777777" w:rsidTr="00437337">
        <w:trPr>
          <w:trHeight w:val="234"/>
        </w:trPr>
        <w:tc>
          <w:tcPr>
            <w:tcW w:w="1813" w:type="dxa"/>
            <w:noWrap/>
            <w:hideMark/>
          </w:tcPr>
          <w:p w14:paraId="51393A59" w14:textId="77777777" w:rsidR="00437337" w:rsidRPr="00CA654B" w:rsidRDefault="00437337" w:rsidP="00437337">
            <w:pPr>
              <w:ind w:left="720" w:hanging="720"/>
              <w:jc w:val="left"/>
              <w:rPr>
                <w:b w:val="0"/>
                <w:bCs/>
                <w:sz w:val="22"/>
                <w:szCs w:val="22"/>
              </w:rPr>
            </w:pPr>
            <w:r w:rsidRPr="00CA654B">
              <w:rPr>
                <w:b w:val="0"/>
                <w:bCs/>
                <w:sz w:val="22"/>
                <w:szCs w:val="22"/>
              </w:rPr>
              <w:t>Hampshire</w:t>
            </w:r>
          </w:p>
        </w:tc>
      </w:tr>
      <w:tr w:rsidR="00437337" w:rsidRPr="00CA654B" w14:paraId="1E3671CC" w14:textId="77777777" w:rsidTr="00437337">
        <w:trPr>
          <w:trHeight w:val="234"/>
        </w:trPr>
        <w:tc>
          <w:tcPr>
            <w:tcW w:w="1813" w:type="dxa"/>
            <w:noWrap/>
            <w:hideMark/>
          </w:tcPr>
          <w:p w14:paraId="220468D5" w14:textId="77777777" w:rsidR="00437337" w:rsidRPr="00CA654B" w:rsidRDefault="00437337" w:rsidP="00437337">
            <w:pPr>
              <w:ind w:left="720" w:hanging="720"/>
              <w:jc w:val="left"/>
              <w:rPr>
                <w:b w:val="0"/>
                <w:bCs/>
                <w:sz w:val="22"/>
                <w:szCs w:val="22"/>
              </w:rPr>
            </w:pPr>
            <w:r w:rsidRPr="00CA654B">
              <w:rPr>
                <w:b w:val="0"/>
                <w:bCs/>
                <w:sz w:val="22"/>
                <w:szCs w:val="22"/>
              </w:rPr>
              <w:t>Berkshire</w:t>
            </w:r>
          </w:p>
        </w:tc>
      </w:tr>
      <w:tr w:rsidR="00437337" w:rsidRPr="00CA654B" w14:paraId="210861DD" w14:textId="77777777" w:rsidTr="00437337">
        <w:trPr>
          <w:trHeight w:val="234"/>
        </w:trPr>
        <w:tc>
          <w:tcPr>
            <w:tcW w:w="1813" w:type="dxa"/>
            <w:noWrap/>
            <w:hideMark/>
          </w:tcPr>
          <w:p w14:paraId="29B85E5A" w14:textId="77777777" w:rsidR="00437337" w:rsidRPr="00CA654B" w:rsidRDefault="00437337" w:rsidP="00437337">
            <w:pPr>
              <w:ind w:left="720" w:hanging="720"/>
              <w:jc w:val="left"/>
              <w:rPr>
                <w:b w:val="0"/>
                <w:bCs/>
                <w:sz w:val="22"/>
                <w:szCs w:val="22"/>
              </w:rPr>
            </w:pPr>
            <w:r w:rsidRPr="00CA654B">
              <w:rPr>
                <w:b w:val="0"/>
                <w:bCs/>
                <w:sz w:val="22"/>
                <w:szCs w:val="22"/>
              </w:rPr>
              <w:t>Large White</w:t>
            </w:r>
          </w:p>
        </w:tc>
      </w:tr>
    </w:tbl>
    <w:p w14:paraId="305865F7" w14:textId="77777777" w:rsidR="00703F13" w:rsidRPr="00CA654B" w:rsidRDefault="00703F13" w:rsidP="00703F13">
      <w:pPr>
        <w:ind w:left="720" w:hanging="720"/>
      </w:pPr>
    </w:p>
    <w:p w14:paraId="4A4C82A8" w14:textId="77777777" w:rsidR="00703F13" w:rsidRPr="00CA654B" w:rsidRDefault="00703F13" w:rsidP="00703F13">
      <w:pPr>
        <w:ind w:left="720" w:hanging="720"/>
      </w:pPr>
    </w:p>
    <w:p w14:paraId="743D3D45" w14:textId="77777777" w:rsidR="00703F13" w:rsidRPr="00CA654B" w:rsidRDefault="00703F13" w:rsidP="00703F13">
      <w:pPr>
        <w:ind w:left="720" w:hanging="720"/>
      </w:pPr>
    </w:p>
    <w:p w14:paraId="6C6482E4" w14:textId="77777777" w:rsidR="00703F13" w:rsidRPr="00CA654B" w:rsidRDefault="00703F13" w:rsidP="00703F13">
      <w:pPr>
        <w:ind w:left="720" w:hanging="720"/>
      </w:pPr>
    </w:p>
    <w:p w14:paraId="66FE445C" w14:textId="77777777" w:rsidR="00703F13" w:rsidRPr="00CA654B" w:rsidRDefault="00703F13" w:rsidP="00703F13">
      <w:pPr>
        <w:ind w:left="720" w:hanging="720"/>
      </w:pPr>
    </w:p>
    <w:p w14:paraId="43916E0A" w14:textId="77777777" w:rsidR="00703F13" w:rsidRPr="00CA654B" w:rsidRDefault="00703F13" w:rsidP="00703F13">
      <w:pPr>
        <w:ind w:left="720" w:hanging="720"/>
      </w:pPr>
    </w:p>
    <w:p w14:paraId="3D374FB2" w14:textId="77777777" w:rsidR="00703F13" w:rsidRPr="00CA654B" w:rsidRDefault="00703F13" w:rsidP="00703F13">
      <w:pPr>
        <w:jc w:val="both"/>
      </w:pPr>
    </w:p>
    <w:p w14:paraId="0DF9463F" w14:textId="77777777" w:rsidR="00703F13" w:rsidRPr="00CA654B" w:rsidRDefault="00703F13" w:rsidP="00703F13">
      <w:pPr>
        <w:spacing w:line="360" w:lineRule="auto"/>
        <w:ind w:left="720" w:hanging="720"/>
      </w:pPr>
      <w:r w:rsidRPr="00CA654B">
        <w:t xml:space="preserve">Table 31. </w:t>
      </w:r>
      <w:r w:rsidRPr="00CA654B">
        <w:rPr>
          <w:lang w:val="en-US"/>
        </w:rPr>
        <w:t xml:space="preserve">Breed </w:t>
      </w:r>
      <w:r w:rsidRPr="00CA654B">
        <w:t>Table - 0NF</w:t>
      </w:r>
    </w:p>
    <w:p w14:paraId="2F08858D" w14:textId="77777777" w:rsidR="00703F13" w:rsidRPr="00CA654B" w:rsidRDefault="00703F13" w:rsidP="00703F13">
      <w:pPr>
        <w:spacing w:line="360" w:lineRule="auto"/>
        <w:ind w:left="1440"/>
        <w:jc w:val="both"/>
        <w:rPr>
          <w:b w:val="0"/>
          <w:bCs/>
        </w:rPr>
      </w:pPr>
      <w:r w:rsidRPr="00CA654B">
        <w:rPr>
          <w:b w:val="0"/>
          <w:bCs/>
        </w:rPr>
        <w:t>Table 31 shows that the table Breed is not normalized because the row value in column “</w:t>
      </w:r>
      <w:proofErr w:type="spellStart"/>
      <w:r w:rsidRPr="00CA654B">
        <w:rPr>
          <w:b w:val="0"/>
          <w:bCs/>
        </w:rPr>
        <w:t>breed_name</w:t>
      </w:r>
      <w:proofErr w:type="spellEnd"/>
      <w:r w:rsidRPr="00CA654B">
        <w:rPr>
          <w:b w:val="0"/>
          <w:bCs/>
        </w:rPr>
        <w:t xml:space="preserve">” is not unique. </w:t>
      </w:r>
    </w:p>
    <w:p w14:paraId="74F84192" w14:textId="77777777" w:rsidR="00703F13" w:rsidRPr="00CA654B" w:rsidRDefault="00703F13" w:rsidP="00703F13">
      <w:pPr>
        <w:jc w:val="both"/>
        <w:rPr>
          <w:b w:val="0"/>
          <w:bCs/>
        </w:rPr>
      </w:pPr>
    </w:p>
    <w:p w14:paraId="72F86596" w14:textId="77777777" w:rsidR="00703F13" w:rsidRPr="00CA654B" w:rsidRDefault="00703F13" w:rsidP="00703F13">
      <w:pPr>
        <w:jc w:val="both"/>
        <w:rPr>
          <w:lang w:val="en-US"/>
        </w:rPr>
      </w:pPr>
      <w:r w:rsidRPr="00CA654B">
        <w:rPr>
          <w:lang w:val="en-US"/>
        </w:rPr>
        <w:t xml:space="preserve">    Breed – 1NF</w:t>
      </w:r>
    </w:p>
    <w:p w14:paraId="3E5E2CE5" w14:textId="77777777" w:rsidR="00703F13" w:rsidRPr="00CA654B" w:rsidRDefault="00703F13" w:rsidP="00703F13">
      <w:pPr>
        <w:jc w:val="both"/>
        <w:rPr>
          <w:lang w:val="en-US"/>
        </w:rPr>
      </w:pPr>
    </w:p>
    <w:p w14:paraId="3DED1B58" w14:textId="3F65C009" w:rsidR="00703F13" w:rsidRPr="00CA654B" w:rsidRDefault="00703F13" w:rsidP="00703F13">
      <w:pPr>
        <w:spacing w:line="360" w:lineRule="auto"/>
        <w:jc w:val="both"/>
        <w:rPr>
          <w:b w:val="0"/>
          <w:bCs/>
          <w:lang w:val="en-US"/>
        </w:rPr>
      </w:pPr>
      <w:r w:rsidRPr="00CA654B">
        <w:rPr>
          <w:lang w:val="en-US"/>
        </w:rPr>
        <w:t xml:space="preserve">   </w:t>
      </w:r>
      <w:r w:rsidR="001E5A91">
        <w:rPr>
          <w:lang w:val="en-US"/>
        </w:rPr>
        <w:tab/>
      </w:r>
      <w:r w:rsidR="001E5A91">
        <w:rPr>
          <w:lang w:val="en-US"/>
        </w:rPr>
        <w:tab/>
      </w:r>
      <w:r w:rsidR="001E5A91">
        <w:rPr>
          <w:lang w:val="en-US"/>
        </w:rPr>
        <w:tab/>
      </w:r>
      <w:r w:rsidR="001E5A91">
        <w:rPr>
          <w:lang w:val="en-US"/>
        </w:rPr>
        <w:tab/>
      </w:r>
      <w:r w:rsidR="001E5A91">
        <w:rPr>
          <w:lang w:val="en-US"/>
        </w:rPr>
        <w:tab/>
      </w:r>
      <w:r w:rsidR="001E5A91">
        <w:rPr>
          <w:lang w:val="en-US"/>
        </w:rPr>
        <w:tab/>
        <w:t xml:space="preserve">    </w:t>
      </w:r>
      <w:r w:rsidRPr="00CA654B">
        <w:rPr>
          <w:lang w:val="en-US"/>
        </w:rPr>
        <w:t xml:space="preserve"> </w:t>
      </w:r>
      <w:r w:rsidRPr="00CA654B">
        <w:rPr>
          <w:b w:val="0"/>
          <w:bCs/>
          <w:lang w:val="en-US"/>
        </w:rPr>
        <w:t>Breed</w:t>
      </w:r>
    </w:p>
    <w:tbl>
      <w:tblPr>
        <w:tblStyle w:val="TableGrid"/>
        <w:tblW w:w="0" w:type="auto"/>
        <w:tblInd w:w="4669" w:type="dxa"/>
        <w:tblLook w:val="04A0" w:firstRow="1" w:lastRow="0" w:firstColumn="1" w:lastColumn="0" w:noHBand="0" w:noVBand="1"/>
      </w:tblPr>
      <w:tblGrid>
        <w:gridCol w:w="1708"/>
        <w:gridCol w:w="1904"/>
      </w:tblGrid>
      <w:tr w:rsidR="00703F13" w:rsidRPr="00CA654B" w14:paraId="5B645F20" w14:textId="77777777" w:rsidTr="001E5A91">
        <w:trPr>
          <w:trHeight w:val="257"/>
        </w:trPr>
        <w:tc>
          <w:tcPr>
            <w:tcW w:w="1708" w:type="dxa"/>
            <w:noWrap/>
            <w:hideMark/>
          </w:tcPr>
          <w:p w14:paraId="4C3EC3C1"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1EE89337"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0E353FEF" w14:textId="77777777" w:rsidTr="001E5A91">
        <w:trPr>
          <w:trHeight w:val="257"/>
        </w:trPr>
        <w:tc>
          <w:tcPr>
            <w:tcW w:w="1708" w:type="dxa"/>
            <w:noWrap/>
            <w:hideMark/>
          </w:tcPr>
          <w:p w14:paraId="34A226AB"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4BB23201"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1B7E896C" w14:textId="77777777" w:rsidTr="001E5A91">
        <w:trPr>
          <w:trHeight w:val="257"/>
        </w:trPr>
        <w:tc>
          <w:tcPr>
            <w:tcW w:w="1708" w:type="dxa"/>
            <w:noWrap/>
            <w:hideMark/>
          </w:tcPr>
          <w:p w14:paraId="2BE2790F"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2A4B07FF"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0BD4141F" w14:textId="77777777" w:rsidTr="001E5A91">
        <w:trPr>
          <w:trHeight w:val="257"/>
        </w:trPr>
        <w:tc>
          <w:tcPr>
            <w:tcW w:w="1708" w:type="dxa"/>
            <w:noWrap/>
            <w:hideMark/>
          </w:tcPr>
          <w:p w14:paraId="606AA828"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76C20203"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47A2DBD3" w14:textId="77777777" w:rsidTr="001E5A91">
        <w:trPr>
          <w:trHeight w:val="257"/>
        </w:trPr>
        <w:tc>
          <w:tcPr>
            <w:tcW w:w="1708" w:type="dxa"/>
            <w:noWrap/>
            <w:hideMark/>
          </w:tcPr>
          <w:p w14:paraId="62149372"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4A69605E"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41797394" w14:textId="77777777" w:rsidTr="001E5A91">
        <w:trPr>
          <w:trHeight w:val="257"/>
        </w:trPr>
        <w:tc>
          <w:tcPr>
            <w:tcW w:w="1708" w:type="dxa"/>
            <w:noWrap/>
            <w:hideMark/>
          </w:tcPr>
          <w:p w14:paraId="4DD81A26"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766FFE3D" w14:textId="77777777" w:rsidR="00703F13" w:rsidRPr="00CA654B" w:rsidRDefault="00703F13" w:rsidP="008E2866">
            <w:pPr>
              <w:jc w:val="both"/>
              <w:rPr>
                <w:b w:val="0"/>
                <w:sz w:val="22"/>
                <w:szCs w:val="22"/>
              </w:rPr>
            </w:pPr>
            <w:r w:rsidRPr="00CA654B">
              <w:rPr>
                <w:b w:val="0"/>
                <w:sz w:val="22"/>
                <w:szCs w:val="22"/>
              </w:rPr>
              <w:t>Large White</w:t>
            </w:r>
          </w:p>
        </w:tc>
      </w:tr>
    </w:tbl>
    <w:p w14:paraId="6B53D3B3" w14:textId="77777777" w:rsidR="00703F13" w:rsidRPr="00CA654B" w:rsidRDefault="00703F13" w:rsidP="00703F13">
      <w:pPr>
        <w:jc w:val="both"/>
        <w:rPr>
          <w:b w:val="0"/>
          <w:bCs/>
        </w:rPr>
      </w:pPr>
    </w:p>
    <w:p w14:paraId="09ED5931" w14:textId="77777777" w:rsidR="00703F13" w:rsidRPr="00CA654B" w:rsidRDefault="00703F13" w:rsidP="00703F13">
      <w:pPr>
        <w:spacing w:line="360" w:lineRule="auto"/>
        <w:ind w:left="720" w:hanging="720"/>
      </w:pPr>
      <w:r w:rsidRPr="00CA654B">
        <w:t xml:space="preserve">Table 32. </w:t>
      </w:r>
      <w:r w:rsidRPr="00CA654B">
        <w:rPr>
          <w:lang w:val="en-US"/>
        </w:rPr>
        <w:t xml:space="preserve">Breed </w:t>
      </w:r>
      <w:r w:rsidRPr="00CA654B">
        <w:t>Table - 1NF</w:t>
      </w:r>
    </w:p>
    <w:p w14:paraId="71835449" w14:textId="77777777" w:rsidR="00703F13" w:rsidRPr="00CA654B" w:rsidRDefault="00703F13" w:rsidP="00703F13">
      <w:pPr>
        <w:spacing w:line="360" w:lineRule="auto"/>
        <w:ind w:left="720" w:hanging="720"/>
      </w:pPr>
    </w:p>
    <w:p w14:paraId="56456A28" w14:textId="20CEAAF7" w:rsidR="00703F13" w:rsidRPr="00CA654B" w:rsidRDefault="00703F13" w:rsidP="00703F13">
      <w:pPr>
        <w:spacing w:line="360" w:lineRule="auto"/>
        <w:ind w:left="1440"/>
        <w:jc w:val="both"/>
        <w:rPr>
          <w:b w:val="0"/>
          <w:bCs/>
        </w:rPr>
      </w:pPr>
      <w:r w:rsidRPr="00CA654B">
        <w:rPr>
          <w:b w:val="0"/>
          <w:bCs/>
        </w:rPr>
        <w:t xml:space="preserve">Table 32 shows that the table Breed is in the first normal </w:t>
      </w:r>
      <w:r w:rsidR="001E5A91" w:rsidRPr="001E5A91">
        <w:rPr>
          <w:b w:val="0"/>
          <w:bCs/>
        </w:rPr>
        <w:t>form by assigning “</w:t>
      </w:r>
      <w:proofErr w:type="spellStart"/>
      <w:r w:rsidR="001E5A91" w:rsidRPr="001E5A91">
        <w:rPr>
          <w:b w:val="0"/>
          <w:bCs/>
        </w:rPr>
        <w:t>cage_id</w:t>
      </w:r>
      <w:proofErr w:type="spellEnd"/>
      <w:r w:rsidR="001E5A91" w:rsidRPr="001E5A91">
        <w:rPr>
          <w:b w:val="0"/>
          <w:bCs/>
        </w:rPr>
        <w:t xml:space="preserve">” as the Primary Key base from Table </w:t>
      </w:r>
      <w:r w:rsidR="001E5A91">
        <w:rPr>
          <w:b w:val="0"/>
          <w:bCs/>
        </w:rPr>
        <w:t>3</w:t>
      </w:r>
      <w:r w:rsidR="0062142E">
        <w:rPr>
          <w:b w:val="0"/>
          <w:bCs/>
        </w:rPr>
        <w:t>1</w:t>
      </w:r>
      <w:r w:rsidR="001E5A91" w:rsidRPr="001E5A91">
        <w:rPr>
          <w:b w:val="0"/>
          <w:bCs/>
        </w:rPr>
        <w:t xml:space="preserve"> to uniquely identify row values on column “</w:t>
      </w:r>
      <w:proofErr w:type="spellStart"/>
      <w:r w:rsidR="001E5A91">
        <w:rPr>
          <w:b w:val="0"/>
          <w:bCs/>
        </w:rPr>
        <w:t>breed_name</w:t>
      </w:r>
      <w:proofErr w:type="spellEnd"/>
      <w:r w:rsidR="001E5A91" w:rsidRPr="001E5A91">
        <w:rPr>
          <w:b w:val="0"/>
          <w:bCs/>
        </w:rPr>
        <w:t>”</w:t>
      </w:r>
      <w:r w:rsidRPr="00CA654B">
        <w:rPr>
          <w:b w:val="0"/>
          <w:bCs/>
        </w:rPr>
        <w:t>.</w:t>
      </w:r>
    </w:p>
    <w:p w14:paraId="40066144" w14:textId="77777777" w:rsidR="00703F13" w:rsidRPr="00CA654B" w:rsidRDefault="00703F13" w:rsidP="00703F13">
      <w:pPr>
        <w:jc w:val="both"/>
        <w:rPr>
          <w:lang w:val="en-US"/>
        </w:rPr>
      </w:pPr>
      <w:r w:rsidRPr="00CA654B">
        <w:rPr>
          <w:lang w:val="en-US"/>
        </w:rPr>
        <w:lastRenderedPageBreak/>
        <w:t>Breed – 2NF</w:t>
      </w:r>
    </w:p>
    <w:p w14:paraId="4FCE3449" w14:textId="1233A493" w:rsidR="00703F13" w:rsidRPr="00CA654B" w:rsidRDefault="00703F13" w:rsidP="00703F13">
      <w:pPr>
        <w:spacing w:line="360" w:lineRule="auto"/>
        <w:jc w:val="both"/>
        <w:rPr>
          <w:b w:val="0"/>
          <w:bCs/>
          <w:lang w:val="en-US"/>
        </w:rPr>
      </w:pPr>
      <w:r w:rsidRPr="00CA654B">
        <w:rPr>
          <w:lang w:val="en-US"/>
        </w:rPr>
        <w:t xml:space="preserve">    </w:t>
      </w:r>
      <w:r w:rsidR="002253CB">
        <w:rPr>
          <w:lang w:val="en-US"/>
        </w:rPr>
        <w:tab/>
      </w:r>
      <w:r w:rsidR="002253CB">
        <w:rPr>
          <w:lang w:val="en-US"/>
        </w:rPr>
        <w:tab/>
      </w:r>
      <w:r w:rsidR="002253CB">
        <w:rPr>
          <w:lang w:val="en-US"/>
        </w:rPr>
        <w:tab/>
      </w:r>
      <w:r w:rsidR="002253CB">
        <w:rPr>
          <w:lang w:val="en-US"/>
        </w:rPr>
        <w:tab/>
      </w:r>
      <w:r w:rsidR="002253CB">
        <w:rPr>
          <w:lang w:val="en-US"/>
        </w:rPr>
        <w:tab/>
      </w:r>
      <w:r w:rsidR="002253CB">
        <w:rPr>
          <w:lang w:val="en-US"/>
        </w:rPr>
        <w:tab/>
        <w:t xml:space="preserve">       </w:t>
      </w:r>
      <w:r w:rsidRPr="00CA654B">
        <w:rPr>
          <w:b w:val="0"/>
          <w:bCs/>
          <w:lang w:val="en-US"/>
        </w:rPr>
        <w:t>Breed</w:t>
      </w:r>
    </w:p>
    <w:tbl>
      <w:tblPr>
        <w:tblStyle w:val="TableGrid"/>
        <w:tblW w:w="0" w:type="auto"/>
        <w:tblInd w:w="4669" w:type="dxa"/>
        <w:tblLook w:val="04A0" w:firstRow="1" w:lastRow="0" w:firstColumn="1" w:lastColumn="0" w:noHBand="0" w:noVBand="1"/>
      </w:tblPr>
      <w:tblGrid>
        <w:gridCol w:w="1708"/>
        <w:gridCol w:w="1904"/>
      </w:tblGrid>
      <w:tr w:rsidR="00703F13" w:rsidRPr="00CA654B" w14:paraId="390DB534" w14:textId="77777777" w:rsidTr="002253CB">
        <w:trPr>
          <w:trHeight w:val="257"/>
        </w:trPr>
        <w:tc>
          <w:tcPr>
            <w:tcW w:w="1708" w:type="dxa"/>
            <w:noWrap/>
            <w:hideMark/>
          </w:tcPr>
          <w:p w14:paraId="34B8B268"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2CA10A1D"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707B0D1F" w14:textId="77777777" w:rsidTr="002253CB">
        <w:trPr>
          <w:trHeight w:val="257"/>
        </w:trPr>
        <w:tc>
          <w:tcPr>
            <w:tcW w:w="1708" w:type="dxa"/>
            <w:noWrap/>
            <w:hideMark/>
          </w:tcPr>
          <w:p w14:paraId="5DED6E58"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78AF19BB"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4EE5653D" w14:textId="77777777" w:rsidTr="002253CB">
        <w:trPr>
          <w:trHeight w:val="257"/>
        </w:trPr>
        <w:tc>
          <w:tcPr>
            <w:tcW w:w="1708" w:type="dxa"/>
            <w:noWrap/>
            <w:hideMark/>
          </w:tcPr>
          <w:p w14:paraId="3BB35792"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6A3358DF"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498C9926" w14:textId="77777777" w:rsidTr="002253CB">
        <w:trPr>
          <w:trHeight w:val="257"/>
        </w:trPr>
        <w:tc>
          <w:tcPr>
            <w:tcW w:w="1708" w:type="dxa"/>
            <w:noWrap/>
            <w:hideMark/>
          </w:tcPr>
          <w:p w14:paraId="5169A329"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5CA5391B"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1B99ACCA" w14:textId="77777777" w:rsidTr="002253CB">
        <w:trPr>
          <w:trHeight w:val="257"/>
        </w:trPr>
        <w:tc>
          <w:tcPr>
            <w:tcW w:w="1708" w:type="dxa"/>
            <w:noWrap/>
            <w:hideMark/>
          </w:tcPr>
          <w:p w14:paraId="31DC2690"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65C04165"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1AD3FF85" w14:textId="77777777" w:rsidTr="002253CB">
        <w:trPr>
          <w:trHeight w:val="257"/>
        </w:trPr>
        <w:tc>
          <w:tcPr>
            <w:tcW w:w="1708" w:type="dxa"/>
            <w:noWrap/>
            <w:hideMark/>
          </w:tcPr>
          <w:p w14:paraId="718686D7"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50EFCE8E" w14:textId="77777777" w:rsidR="00703F13" w:rsidRPr="00CA654B" w:rsidRDefault="00703F13" w:rsidP="008E2866">
            <w:pPr>
              <w:jc w:val="both"/>
              <w:rPr>
                <w:b w:val="0"/>
                <w:sz w:val="22"/>
                <w:szCs w:val="22"/>
              </w:rPr>
            </w:pPr>
            <w:r w:rsidRPr="00CA654B">
              <w:rPr>
                <w:b w:val="0"/>
                <w:sz w:val="22"/>
                <w:szCs w:val="22"/>
              </w:rPr>
              <w:t>Large White</w:t>
            </w:r>
          </w:p>
        </w:tc>
      </w:tr>
    </w:tbl>
    <w:p w14:paraId="51FE544D" w14:textId="77777777" w:rsidR="00703F13" w:rsidRPr="00CA654B" w:rsidRDefault="00703F13" w:rsidP="00703F13">
      <w:pPr>
        <w:jc w:val="both"/>
        <w:rPr>
          <w:b w:val="0"/>
          <w:bCs/>
        </w:rPr>
      </w:pPr>
    </w:p>
    <w:p w14:paraId="24F4F6A6" w14:textId="77777777" w:rsidR="00703F13" w:rsidRPr="00CA654B" w:rsidRDefault="00703F13" w:rsidP="00703F13">
      <w:pPr>
        <w:spacing w:line="360" w:lineRule="auto"/>
        <w:ind w:left="720" w:hanging="720"/>
      </w:pPr>
      <w:r w:rsidRPr="00CA654B">
        <w:t xml:space="preserve">Table 33. </w:t>
      </w:r>
      <w:r w:rsidRPr="00CA654B">
        <w:rPr>
          <w:lang w:val="en-US"/>
        </w:rPr>
        <w:t xml:space="preserve">Breed </w:t>
      </w:r>
      <w:r w:rsidRPr="00CA654B">
        <w:t>Table - 2NF</w:t>
      </w:r>
    </w:p>
    <w:p w14:paraId="64A70EA0" w14:textId="77777777" w:rsidR="00703F13" w:rsidRPr="00CA654B" w:rsidRDefault="00703F13" w:rsidP="00703F13">
      <w:pPr>
        <w:spacing w:line="360" w:lineRule="auto"/>
        <w:ind w:left="720" w:hanging="720"/>
      </w:pPr>
    </w:p>
    <w:p w14:paraId="77E90589" w14:textId="77777777" w:rsidR="00703F13" w:rsidRPr="00CA654B" w:rsidRDefault="00703F13" w:rsidP="00703F13">
      <w:pPr>
        <w:spacing w:line="360" w:lineRule="auto"/>
        <w:ind w:left="1440"/>
        <w:jc w:val="both"/>
        <w:rPr>
          <w:b w:val="0"/>
          <w:bCs/>
        </w:rPr>
      </w:pPr>
      <w:r w:rsidRPr="00CA654B">
        <w:rPr>
          <w:b w:val="0"/>
          <w:bCs/>
        </w:rPr>
        <w:t>Table 33 shows the second normal form, which has no partial dependency because the table has only one assigned primary key “</w:t>
      </w:r>
      <w:proofErr w:type="spellStart"/>
      <w:r w:rsidRPr="00CA654B">
        <w:rPr>
          <w:b w:val="0"/>
          <w:bCs/>
        </w:rPr>
        <w:t>breed_id</w:t>
      </w:r>
      <w:proofErr w:type="spellEnd"/>
      <w:r w:rsidRPr="00CA654B">
        <w:rPr>
          <w:b w:val="0"/>
          <w:bCs/>
        </w:rPr>
        <w:t>”, and all non-key attributes functionally depend on the primary key.</w:t>
      </w:r>
    </w:p>
    <w:p w14:paraId="41864AD0" w14:textId="77777777" w:rsidR="00703F13" w:rsidRPr="00CA654B" w:rsidRDefault="00703F13" w:rsidP="00703F13">
      <w:pPr>
        <w:spacing w:line="360" w:lineRule="auto"/>
        <w:ind w:left="1440"/>
        <w:jc w:val="both"/>
        <w:rPr>
          <w:b w:val="0"/>
          <w:bCs/>
        </w:rPr>
      </w:pPr>
    </w:p>
    <w:p w14:paraId="57F0D2B8" w14:textId="77777777" w:rsidR="00703F13" w:rsidRPr="00CA654B" w:rsidRDefault="00703F13" w:rsidP="00703F13">
      <w:pPr>
        <w:jc w:val="both"/>
        <w:rPr>
          <w:lang w:val="en-US"/>
        </w:rPr>
      </w:pPr>
      <w:r w:rsidRPr="00CA654B">
        <w:rPr>
          <w:lang w:val="en-US"/>
        </w:rPr>
        <w:t>Breed – 3NF</w:t>
      </w:r>
    </w:p>
    <w:p w14:paraId="4CD0CFC9" w14:textId="2DA68915" w:rsidR="00703F13" w:rsidRPr="00CA654B" w:rsidRDefault="00703F13" w:rsidP="00703F13">
      <w:pPr>
        <w:spacing w:line="360" w:lineRule="auto"/>
        <w:jc w:val="both"/>
        <w:rPr>
          <w:b w:val="0"/>
          <w:bCs/>
          <w:lang w:val="en-US"/>
        </w:rPr>
      </w:pPr>
      <w:r w:rsidRPr="00CA654B">
        <w:rPr>
          <w:lang w:val="en-US"/>
        </w:rPr>
        <w:t xml:space="preserve">    </w:t>
      </w:r>
      <w:r w:rsidR="002253CB">
        <w:rPr>
          <w:lang w:val="en-US"/>
        </w:rPr>
        <w:t xml:space="preserve">           </w:t>
      </w:r>
      <w:r w:rsidR="002253CB">
        <w:rPr>
          <w:lang w:val="en-US"/>
        </w:rPr>
        <w:tab/>
      </w:r>
      <w:r w:rsidR="002253CB">
        <w:rPr>
          <w:lang w:val="en-US"/>
        </w:rPr>
        <w:tab/>
      </w:r>
      <w:r w:rsidR="002253CB">
        <w:rPr>
          <w:lang w:val="en-US"/>
        </w:rPr>
        <w:tab/>
      </w:r>
      <w:r w:rsidR="002253CB">
        <w:rPr>
          <w:lang w:val="en-US"/>
        </w:rPr>
        <w:tab/>
      </w:r>
      <w:r w:rsidR="002253CB">
        <w:rPr>
          <w:lang w:val="en-US"/>
        </w:rPr>
        <w:tab/>
        <w:t xml:space="preserve">      </w:t>
      </w:r>
      <w:r w:rsidRPr="00CA654B">
        <w:rPr>
          <w:b w:val="0"/>
          <w:bCs/>
          <w:lang w:val="en-US"/>
        </w:rPr>
        <w:t>Breed</w:t>
      </w:r>
    </w:p>
    <w:tbl>
      <w:tblPr>
        <w:tblStyle w:val="TableGrid"/>
        <w:tblW w:w="0" w:type="auto"/>
        <w:tblInd w:w="4669" w:type="dxa"/>
        <w:tblLook w:val="04A0" w:firstRow="1" w:lastRow="0" w:firstColumn="1" w:lastColumn="0" w:noHBand="0" w:noVBand="1"/>
      </w:tblPr>
      <w:tblGrid>
        <w:gridCol w:w="1708"/>
        <w:gridCol w:w="1904"/>
      </w:tblGrid>
      <w:tr w:rsidR="00703F13" w:rsidRPr="00CA654B" w14:paraId="7C1378F2" w14:textId="77777777" w:rsidTr="002253CB">
        <w:trPr>
          <w:trHeight w:val="257"/>
        </w:trPr>
        <w:tc>
          <w:tcPr>
            <w:tcW w:w="1708" w:type="dxa"/>
            <w:noWrap/>
            <w:hideMark/>
          </w:tcPr>
          <w:p w14:paraId="01C01DED" w14:textId="77777777" w:rsidR="00703F13" w:rsidRPr="00CA654B" w:rsidRDefault="00703F13" w:rsidP="008E2866">
            <w:pPr>
              <w:jc w:val="both"/>
              <w:rPr>
                <w:b w:val="0"/>
                <w:sz w:val="22"/>
                <w:szCs w:val="22"/>
              </w:rPr>
            </w:pPr>
            <w:r w:rsidRPr="00CA654B">
              <w:rPr>
                <w:b w:val="0"/>
                <w:sz w:val="22"/>
                <w:szCs w:val="22"/>
              </w:rPr>
              <w:t>(PK)</w:t>
            </w:r>
            <w:proofErr w:type="spellStart"/>
            <w:r w:rsidRPr="00CA654B">
              <w:rPr>
                <w:b w:val="0"/>
                <w:sz w:val="22"/>
                <w:szCs w:val="22"/>
              </w:rPr>
              <w:t>breed_id</w:t>
            </w:r>
            <w:proofErr w:type="spellEnd"/>
          </w:p>
        </w:tc>
        <w:tc>
          <w:tcPr>
            <w:tcW w:w="1904" w:type="dxa"/>
            <w:noWrap/>
            <w:hideMark/>
          </w:tcPr>
          <w:p w14:paraId="4248C0A6" w14:textId="77777777" w:rsidR="00703F13" w:rsidRPr="00CA654B" w:rsidRDefault="00703F13" w:rsidP="008E2866">
            <w:pPr>
              <w:jc w:val="both"/>
              <w:rPr>
                <w:b w:val="0"/>
                <w:sz w:val="22"/>
                <w:szCs w:val="22"/>
              </w:rPr>
            </w:pPr>
            <w:proofErr w:type="spellStart"/>
            <w:r w:rsidRPr="00CA654B">
              <w:rPr>
                <w:b w:val="0"/>
                <w:sz w:val="22"/>
                <w:szCs w:val="22"/>
              </w:rPr>
              <w:t>breed_name</w:t>
            </w:r>
            <w:proofErr w:type="spellEnd"/>
          </w:p>
        </w:tc>
      </w:tr>
      <w:tr w:rsidR="00703F13" w:rsidRPr="00CA654B" w14:paraId="6C295F61" w14:textId="77777777" w:rsidTr="002253CB">
        <w:trPr>
          <w:trHeight w:val="257"/>
        </w:trPr>
        <w:tc>
          <w:tcPr>
            <w:tcW w:w="1708" w:type="dxa"/>
            <w:noWrap/>
            <w:hideMark/>
          </w:tcPr>
          <w:p w14:paraId="1213C830" w14:textId="77777777" w:rsidR="00703F13" w:rsidRPr="00CA654B" w:rsidRDefault="00703F13" w:rsidP="008E2866">
            <w:pPr>
              <w:jc w:val="both"/>
              <w:rPr>
                <w:b w:val="0"/>
                <w:sz w:val="22"/>
                <w:szCs w:val="22"/>
              </w:rPr>
            </w:pPr>
            <w:r w:rsidRPr="00CA654B">
              <w:rPr>
                <w:b w:val="0"/>
                <w:sz w:val="22"/>
                <w:szCs w:val="22"/>
              </w:rPr>
              <w:t>1</w:t>
            </w:r>
          </w:p>
        </w:tc>
        <w:tc>
          <w:tcPr>
            <w:tcW w:w="1904" w:type="dxa"/>
            <w:noWrap/>
            <w:hideMark/>
          </w:tcPr>
          <w:p w14:paraId="1BF39F0C" w14:textId="77777777" w:rsidR="00703F13" w:rsidRPr="00CA654B" w:rsidRDefault="00703F13" w:rsidP="008E2866">
            <w:pPr>
              <w:jc w:val="both"/>
              <w:rPr>
                <w:b w:val="0"/>
                <w:sz w:val="22"/>
                <w:szCs w:val="22"/>
              </w:rPr>
            </w:pPr>
            <w:r w:rsidRPr="00CA654B">
              <w:rPr>
                <w:b w:val="0"/>
                <w:sz w:val="22"/>
                <w:szCs w:val="22"/>
              </w:rPr>
              <w:t>Duroc</w:t>
            </w:r>
          </w:p>
        </w:tc>
      </w:tr>
      <w:tr w:rsidR="00703F13" w:rsidRPr="00CA654B" w14:paraId="362AF6E8" w14:textId="77777777" w:rsidTr="002253CB">
        <w:trPr>
          <w:trHeight w:val="257"/>
        </w:trPr>
        <w:tc>
          <w:tcPr>
            <w:tcW w:w="1708" w:type="dxa"/>
            <w:noWrap/>
            <w:hideMark/>
          </w:tcPr>
          <w:p w14:paraId="0A3D0C25" w14:textId="77777777" w:rsidR="00703F13" w:rsidRPr="00CA654B" w:rsidRDefault="00703F13" w:rsidP="008E2866">
            <w:pPr>
              <w:jc w:val="both"/>
              <w:rPr>
                <w:b w:val="0"/>
                <w:sz w:val="22"/>
                <w:szCs w:val="22"/>
              </w:rPr>
            </w:pPr>
            <w:r w:rsidRPr="00CA654B">
              <w:rPr>
                <w:b w:val="0"/>
                <w:sz w:val="22"/>
                <w:szCs w:val="22"/>
              </w:rPr>
              <w:t>2</w:t>
            </w:r>
          </w:p>
        </w:tc>
        <w:tc>
          <w:tcPr>
            <w:tcW w:w="1904" w:type="dxa"/>
            <w:noWrap/>
            <w:hideMark/>
          </w:tcPr>
          <w:p w14:paraId="63079D50" w14:textId="77777777" w:rsidR="00703F13" w:rsidRPr="00CA654B" w:rsidRDefault="00703F13" w:rsidP="008E2866">
            <w:pPr>
              <w:jc w:val="both"/>
              <w:rPr>
                <w:b w:val="0"/>
                <w:sz w:val="22"/>
                <w:szCs w:val="22"/>
              </w:rPr>
            </w:pPr>
            <w:r w:rsidRPr="00CA654B">
              <w:rPr>
                <w:b w:val="0"/>
                <w:sz w:val="22"/>
                <w:szCs w:val="22"/>
              </w:rPr>
              <w:t>Land Race</w:t>
            </w:r>
          </w:p>
        </w:tc>
      </w:tr>
      <w:tr w:rsidR="00703F13" w:rsidRPr="00CA654B" w14:paraId="37D9415D" w14:textId="77777777" w:rsidTr="002253CB">
        <w:trPr>
          <w:trHeight w:val="257"/>
        </w:trPr>
        <w:tc>
          <w:tcPr>
            <w:tcW w:w="1708" w:type="dxa"/>
            <w:noWrap/>
            <w:hideMark/>
          </w:tcPr>
          <w:p w14:paraId="294EEAE3" w14:textId="77777777" w:rsidR="00703F13" w:rsidRPr="00CA654B" w:rsidRDefault="00703F13" w:rsidP="008E2866">
            <w:pPr>
              <w:jc w:val="both"/>
              <w:rPr>
                <w:b w:val="0"/>
                <w:sz w:val="22"/>
                <w:szCs w:val="22"/>
              </w:rPr>
            </w:pPr>
            <w:r w:rsidRPr="00CA654B">
              <w:rPr>
                <w:b w:val="0"/>
                <w:sz w:val="22"/>
                <w:szCs w:val="22"/>
              </w:rPr>
              <w:t>3</w:t>
            </w:r>
          </w:p>
        </w:tc>
        <w:tc>
          <w:tcPr>
            <w:tcW w:w="1904" w:type="dxa"/>
            <w:noWrap/>
            <w:hideMark/>
          </w:tcPr>
          <w:p w14:paraId="5395E0AD" w14:textId="77777777" w:rsidR="00703F13" w:rsidRPr="00CA654B" w:rsidRDefault="00703F13" w:rsidP="008E2866">
            <w:pPr>
              <w:jc w:val="both"/>
              <w:rPr>
                <w:b w:val="0"/>
                <w:sz w:val="22"/>
                <w:szCs w:val="22"/>
              </w:rPr>
            </w:pPr>
            <w:r w:rsidRPr="00CA654B">
              <w:rPr>
                <w:b w:val="0"/>
                <w:sz w:val="22"/>
                <w:szCs w:val="22"/>
              </w:rPr>
              <w:t>Hampshire</w:t>
            </w:r>
          </w:p>
        </w:tc>
      </w:tr>
      <w:tr w:rsidR="00703F13" w:rsidRPr="00CA654B" w14:paraId="4CD40539" w14:textId="77777777" w:rsidTr="002253CB">
        <w:trPr>
          <w:trHeight w:val="257"/>
        </w:trPr>
        <w:tc>
          <w:tcPr>
            <w:tcW w:w="1708" w:type="dxa"/>
            <w:noWrap/>
            <w:hideMark/>
          </w:tcPr>
          <w:p w14:paraId="24AD5192" w14:textId="77777777" w:rsidR="00703F13" w:rsidRPr="00CA654B" w:rsidRDefault="00703F13" w:rsidP="008E2866">
            <w:pPr>
              <w:jc w:val="both"/>
              <w:rPr>
                <w:b w:val="0"/>
                <w:sz w:val="22"/>
                <w:szCs w:val="22"/>
              </w:rPr>
            </w:pPr>
            <w:r w:rsidRPr="00CA654B">
              <w:rPr>
                <w:b w:val="0"/>
                <w:sz w:val="22"/>
                <w:szCs w:val="22"/>
              </w:rPr>
              <w:t>4</w:t>
            </w:r>
          </w:p>
        </w:tc>
        <w:tc>
          <w:tcPr>
            <w:tcW w:w="1904" w:type="dxa"/>
            <w:noWrap/>
            <w:hideMark/>
          </w:tcPr>
          <w:p w14:paraId="281F1E24" w14:textId="77777777" w:rsidR="00703F13" w:rsidRPr="00CA654B" w:rsidRDefault="00703F13" w:rsidP="008E2866">
            <w:pPr>
              <w:jc w:val="both"/>
              <w:rPr>
                <w:b w:val="0"/>
                <w:sz w:val="22"/>
                <w:szCs w:val="22"/>
              </w:rPr>
            </w:pPr>
            <w:r w:rsidRPr="00CA654B">
              <w:rPr>
                <w:b w:val="0"/>
                <w:sz w:val="22"/>
                <w:szCs w:val="22"/>
              </w:rPr>
              <w:t>Berkshire</w:t>
            </w:r>
          </w:p>
        </w:tc>
      </w:tr>
      <w:tr w:rsidR="00703F13" w:rsidRPr="00CA654B" w14:paraId="11C20693" w14:textId="77777777" w:rsidTr="002253CB">
        <w:trPr>
          <w:trHeight w:val="257"/>
        </w:trPr>
        <w:tc>
          <w:tcPr>
            <w:tcW w:w="1708" w:type="dxa"/>
            <w:noWrap/>
            <w:hideMark/>
          </w:tcPr>
          <w:p w14:paraId="7CD933BF" w14:textId="77777777" w:rsidR="00703F13" w:rsidRPr="00CA654B" w:rsidRDefault="00703F13" w:rsidP="008E2866">
            <w:pPr>
              <w:jc w:val="both"/>
              <w:rPr>
                <w:b w:val="0"/>
                <w:sz w:val="22"/>
                <w:szCs w:val="22"/>
              </w:rPr>
            </w:pPr>
            <w:r w:rsidRPr="00CA654B">
              <w:rPr>
                <w:b w:val="0"/>
                <w:sz w:val="22"/>
                <w:szCs w:val="22"/>
              </w:rPr>
              <w:t>5</w:t>
            </w:r>
          </w:p>
        </w:tc>
        <w:tc>
          <w:tcPr>
            <w:tcW w:w="1904" w:type="dxa"/>
            <w:noWrap/>
            <w:hideMark/>
          </w:tcPr>
          <w:p w14:paraId="33A310A3" w14:textId="77777777" w:rsidR="00703F13" w:rsidRPr="00CA654B" w:rsidRDefault="00703F13" w:rsidP="008E2866">
            <w:pPr>
              <w:jc w:val="both"/>
              <w:rPr>
                <w:b w:val="0"/>
                <w:sz w:val="22"/>
                <w:szCs w:val="22"/>
              </w:rPr>
            </w:pPr>
            <w:r w:rsidRPr="00CA654B">
              <w:rPr>
                <w:b w:val="0"/>
                <w:sz w:val="22"/>
                <w:szCs w:val="22"/>
              </w:rPr>
              <w:t>Large White</w:t>
            </w:r>
          </w:p>
        </w:tc>
      </w:tr>
    </w:tbl>
    <w:p w14:paraId="5B82E235" w14:textId="77777777" w:rsidR="00703F13" w:rsidRPr="00CA654B" w:rsidRDefault="00703F13" w:rsidP="00703F13">
      <w:pPr>
        <w:jc w:val="both"/>
        <w:rPr>
          <w:b w:val="0"/>
          <w:bCs/>
        </w:rPr>
      </w:pPr>
    </w:p>
    <w:p w14:paraId="23EFB244" w14:textId="0142FB90" w:rsidR="00703F13" w:rsidRPr="00CA654B" w:rsidRDefault="00703F13" w:rsidP="00CE4883">
      <w:pPr>
        <w:spacing w:line="360" w:lineRule="auto"/>
        <w:ind w:left="720" w:hanging="720"/>
      </w:pPr>
      <w:r w:rsidRPr="00CA654B">
        <w:t xml:space="preserve">Table 34. </w:t>
      </w:r>
      <w:r w:rsidRPr="00CA654B">
        <w:rPr>
          <w:lang w:val="en-US"/>
        </w:rPr>
        <w:t xml:space="preserve">Breed </w:t>
      </w:r>
      <w:r w:rsidRPr="00CA654B">
        <w:t>Table - 3NF</w:t>
      </w:r>
    </w:p>
    <w:p w14:paraId="76F386A1" w14:textId="2CF31261" w:rsidR="00703F13" w:rsidRPr="00CA654B" w:rsidRDefault="00703F13" w:rsidP="00CE4883">
      <w:pPr>
        <w:spacing w:line="360" w:lineRule="auto"/>
        <w:ind w:left="1440"/>
        <w:jc w:val="both"/>
        <w:rPr>
          <w:b w:val="0"/>
          <w:bCs/>
        </w:rPr>
      </w:pPr>
      <w:r w:rsidRPr="00CA654B">
        <w:rPr>
          <w:b w:val="0"/>
          <w:bCs/>
        </w:rPr>
        <w:t xml:space="preserve">Table 34 </w:t>
      </w:r>
      <w:r w:rsidR="00CE4883" w:rsidRPr="00CE4883">
        <w:rPr>
          <w:b w:val="0"/>
          <w:bCs/>
        </w:rPr>
        <w:t xml:space="preserve">shows the third normal form of the </w:t>
      </w:r>
      <w:r w:rsidR="009D0A9F">
        <w:rPr>
          <w:b w:val="0"/>
          <w:bCs/>
        </w:rPr>
        <w:t>Breed</w:t>
      </w:r>
      <w:r w:rsidR="00CE4883" w:rsidRPr="00CE4883">
        <w:rPr>
          <w:b w:val="0"/>
          <w:bCs/>
        </w:rPr>
        <w:t xml:space="preserve"> Table, which has no transitive dependency because the attributes only depend on the assigned Primary Key</w:t>
      </w:r>
      <w:r w:rsidRPr="00CA654B">
        <w:rPr>
          <w:b w:val="0"/>
          <w:bCs/>
        </w:rPr>
        <w:t>.</w:t>
      </w:r>
    </w:p>
    <w:p w14:paraId="7780C878" w14:textId="77777777" w:rsidR="00703F13" w:rsidRPr="00CA654B" w:rsidRDefault="00703F13" w:rsidP="00703F13">
      <w:pPr>
        <w:tabs>
          <w:tab w:val="left" w:pos="5978"/>
        </w:tabs>
        <w:spacing w:line="360" w:lineRule="auto"/>
        <w:jc w:val="both"/>
        <w:rPr>
          <w:lang w:val="en-US"/>
        </w:rPr>
      </w:pPr>
      <w:r w:rsidRPr="00CA654B">
        <w:rPr>
          <w:lang w:val="en-US"/>
        </w:rPr>
        <w:lastRenderedPageBreak/>
        <w:t>Pig – 0NF</w:t>
      </w:r>
    </w:p>
    <w:p w14:paraId="229798B5" w14:textId="6F782841"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B97B04">
        <w:rPr>
          <w:lang w:val="en-US"/>
        </w:rPr>
        <w:t xml:space="preserve">              </w:t>
      </w:r>
      <w:r w:rsidRPr="00CA654B">
        <w:rPr>
          <w:b w:val="0"/>
          <w:bCs/>
          <w:lang w:val="en-US"/>
        </w:rPr>
        <w:t>Pig</w:t>
      </w:r>
    </w:p>
    <w:tbl>
      <w:tblPr>
        <w:tblStyle w:val="TableGrid"/>
        <w:tblW w:w="0" w:type="auto"/>
        <w:tblInd w:w="1207" w:type="dxa"/>
        <w:tblLook w:val="04A0" w:firstRow="1" w:lastRow="0" w:firstColumn="1" w:lastColumn="0" w:noHBand="0" w:noVBand="1"/>
      </w:tblPr>
      <w:tblGrid>
        <w:gridCol w:w="1187"/>
        <w:gridCol w:w="3520"/>
        <w:gridCol w:w="2180"/>
        <w:gridCol w:w="1820"/>
        <w:gridCol w:w="1840"/>
      </w:tblGrid>
      <w:tr w:rsidR="00703F13" w:rsidRPr="00CA654B" w14:paraId="0B1AF338" w14:textId="77777777" w:rsidTr="00B97B04">
        <w:trPr>
          <w:trHeight w:val="300"/>
        </w:trPr>
        <w:tc>
          <w:tcPr>
            <w:tcW w:w="1187" w:type="dxa"/>
            <w:noWrap/>
            <w:hideMark/>
          </w:tcPr>
          <w:p w14:paraId="2CCA2DFF" w14:textId="77777777" w:rsidR="00703F13" w:rsidRPr="00CA654B" w:rsidRDefault="00703F13" w:rsidP="008E2866">
            <w:pPr>
              <w:spacing w:line="360" w:lineRule="auto"/>
              <w:jc w:val="both"/>
              <w:rPr>
                <w:b w:val="0"/>
              </w:rPr>
            </w:pPr>
            <w:proofErr w:type="spellStart"/>
            <w:r w:rsidRPr="00CA654B">
              <w:rPr>
                <w:b w:val="0"/>
              </w:rPr>
              <w:t>pig_tag</w:t>
            </w:r>
            <w:proofErr w:type="spellEnd"/>
          </w:p>
        </w:tc>
        <w:tc>
          <w:tcPr>
            <w:tcW w:w="3520" w:type="dxa"/>
            <w:noWrap/>
            <w:hideMark/>
          </w:tcPr>
          <w:p w14:paraId="63536C19" w14:textId="77777777" w:rsidR="00703F13" w:rsidRPr="00CA654B" w:rsidRDefault="00703F13" w:rsidP="008E2866">
            <w:pPr>
              <w:spacing w:line="360" w:lineRule="auto"/>
              <w:jc w:val="both"/>
              <w:rPr>
                <w:b w:val="0"/>
              </w:rPr>
            </w:pPr>
            <w:proofErr w:type="spellStart"/>
            <w:r w:rsidRPr="00CA654B">
              <w:rPr>
                <w:b w:val="0"/>
              </w:rPr>
              <w:t>pig_type</w:t>
            </w:r>
            <w:proofErr w:type="spellEnd"/>
          </w:p>
        </w:tc>
        <w:tc>
          <w:tcPr>
            <w:tcW w:w="2180" w:type="dxa"/>
            <w:noWrap/>
            <w:hideMark/>
          </w:tcPr>
          <w:p w14:paraId="1266DA78" w14:textId="77777777" w:rsidR="00703F13" w:rsidRPr="00CA654B" w:rsidRDefault="00703F13" w:rsidP="008E2866">
            <w:pPr>
              <w:spacing w:line="360" w:lineRule="auto"/>
              <w:jc w:val="both"/>
              <w:rPr>
                <w:b w:val="0"/>
              </w:rPr>
            </w:pPr>
            <w:r w:rsidRPr="00CA654B">
              <w:rPr>
                <w:b w:val="0"/>
              </w:rPr>
              <w:t>birthdate</w:t>
            </w:r>
          </w:p>
        </w:tc>
        <w:tc>
          <w:tcPr>
            <w:tcW w:w="1820" w:type="dxa"/>
            <w:noWrap/>
            <w:hideMark/>
          </w:tcPr>
          <w:p w14:paraId="0ED7E9D7" w14:textId="77777777" w:rsidR="00703F13" w:rsidRPr="00CA654B" w:rsidRDefault="00703F13" w:rsidP="008E2866">
            <w:pPr>
              <w:spacing w:line="360" w:lineRule="auto"/>
              <w:jc w:val="both"/>
              <w:rPr>
                <w:b w:val="0"/>
              </w:rPr>
            </w:pPr>
            <w:r w:rsidRPr="00CA654B">
              <w:rPr>
                <w:b w:val="0"/>
              </w:rPr>
              <w:t>weight</w:t>
            </w:r>
          </w:p>
        </w:tc>
        <w:tc>
          <w:tcPr>
            <w:tcW w:w="1840" w:type="dxa"/>
            <w:noWrap/>
            <w:hideMark/>
          </w:tcPr>
          <w:p w14:paraId="0C329215" w14:textId="77777777" w:rsidR="00703F13" w:rsidRPr="00CA654B" w:rsidRDefault="00703F13" w:rsidP="008E2866">
            <w:pPr>
              <w:spacing w:line="360" w:lineRule="auto"/>
              <w:jc w:val="both"/>
              <w:rPr>
                <w:b w:val="0"/>
              </w:rPr>
            </w:pPr>
            <w:r w:rsidRPr="00CA654B">
              <w:rPr>
                <w:b w:val="0"/>
              </w:rPr>
              <w:t>status</w:t>
            </w:r>
          </w:p>
        </w:tc>
      </w:tr>
      <w:tr w:rsidR="00703F13" w:rsidRPr="00CA654B" w14:paraId="67B3F0FB" w14:textId="77777777" w:rsidTr="00B97B04">
        <w:trPr>
          <w:trHeight w:val="300"/>
        </w:trPr>
        <w:tc>
          <w:tcPr>
            <w:tcW w:w="1187" w:type="dxa"/>
            <w:noWrap/>
            <w:hideMark/>
          </w:tcPr>
          <w:p w14:paraId="23F158AD" w14:textId="77777777" w:rsidR="00703F13" w:rsidRPr="00CA654B" w:rsidRDefault="00703F13" w:rsidP="008E2866">
            <w:pPr>
              <w:spacing w:line="360" w:lineRule="auto"/>
              <w:jc w:val="both"/>
              <w:rPr>
                <w:b w:val="0"/>
              </w:rPr>
            </w:pPr>
            <w:r w:rsidRPr="00CA654B">
              <w:rPr>
                <w:b w:val="0"/>
              </w:rPr>
              <w:t>11</w:t>
            </w:r>
          </w:p>
        </w:tc>
        <w:tc>
          <w:tcPr>
            <w:tcW w:w="3520" w:type="dxa"/>
            <w:noWrap/>
            <w:hideMark/>
          </w:tcPr>
          <w:p w14:paraId="7CE3BA90" w14:textId="77777777" w:rsidR="00703F13" w:rsidRPr="00CA654B" w:rsidRDefault="00703F13" w:rsidP="008E2866">
            <w:pPr>
              <w:spacing w:line="360" w:lineRule="auto"/>
              <w:jc w:val="both"/>
              <w:rPr>
                <w:b w:val="0"/>
              </w:rPr>
            </w:pPr>
            <w:r w:rsidRPr="00CA654B">
              <w:rPr>
                <w:b w:val="0"/>
              </w:rPr>
              <w:t>Sow</w:t>
            </w:r>
          </w:p>
        </w:tc>
        <w:tc>
          <w:tcPr>
            <w:tcW w:w="2180" w:type="dxa"/>
            <w:noWrap/>
            <w:hideMark/>
          </w:tcPr>
          <w:p w14:paraId="47791EB9" w14:textId="77777777" w:rsidR="00703F13" w:rsidRPr="00CA654B" w:rsidRDefault="00703F13" w:rsidP="008E2866">
            <w:pPr>
              <w:spacing w:line="360" w:lineRule="auto"/>
              <w:jc w:val="both"/>
              <w:rPr>
                <w:b w:val="0"/>
              </w:rPr>
            </w:pPr>
            <w:r w:rsidRPr="00CA654B">
              <w:rPr>
                <w:b w:val="0"/>
              </w:rPr>
              <w:t>08/05/2021</w:t>
            </w:r>
          </w:p>
        </w:tc>
        <w:tc>
          <w:tcPr>
            <w:tcW w:w="1820" w:type="dxa"/>
            <w:noWrap/>
            <w:hideMark/>
          </w:tcPr>
          <w:p w14:paraId="0C9C7527"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694719C1" w14:textId="77777777" w:rsidR="00703F13" w:rsidRPr="00CA654B" w:rsidRDefault="00703F13" w:rsidP="008E2866">
            <w:pPr>
              <w:spacing w:line="360" w:lineRule="auto"/>
              <w:jc w:val="both"/>
              <w:rPr>
                <w:b w:val="0"/>
              </w:rPr>
            </w:pPr>
            <w:r w:rsidRPr="00CA654B">
              <w:rPr>
                <w:b w:val="0"/>
              </w:rPr>
              <w:t>alive</w:t>
            </w:r>
          </w:p>
        </w:tc>
      </w:tr>
      <w:tr w:rsidR="00703F13" w:rsidRPr="00CA654B" w14:paraId="7C2EA7C2" w14:textId="77777777" w:rsidTr="00B97B04">
        <w:trPr>
          <w:trHeight w:val="300"/>
        </w:trPr>
        <w:tc>
          <w:tcPr>
            <w:tcW w:w="1187" w:type="dxa"/>
            <w:noWrap/>
            <w:hideMark/>
          </w:tcPr>
          <w:p w14:paraId="7D30AE4A" w14:textId="77777777" w:rsidR="00703F13" w:rsidRPr="00CA654B" w:rsidRDefault="00703F13" w:rsidP="008E2866">
            <w:pPr>
              <w:spacing w:line="360" w:lineRule="auto"/>
              <w:jc w:val="both"/>
              <w:rPr>
                <w:b w:val="0"/>
              </w:rPr>
            </w:pPr>
            <w:r w:rsidRPr="00CA654B">
              <w:rPr>
                <w:b w:val="0"/>
              </w:rPr>
              <w:t>12</w:t>
            </w:r>
          </w:p>
        </w:tc>
        <w:tc>
          <w:tcPr>
            <w:tcW w:w="3520" w:type="dxa"/>
            <w:noWrap/>
            <w:hideMark/>
          </w:tcPr>
          <w:p w14:paraId="4F9B364E" w14:textId="77777777" w:rsidR="00703F13" w:rsidRPr="00CA654B" w:rsidRDefault="00703F13" w:rsidP="008E2866">
            <w:pPr>
              <w:spacing w:line="360" w:lineRule="auto"/>
              <w:jc w:val="both"/>
              <w:rPr>
                <w:b w:val="0"/>
              </w:rPr>
            </w:pPr>
            <w:r w:rsidRPr="00CA654B">
              <w:rPr>
                <w:b w:val="0"/>
              </w:rPr>
              <w:t>Sow</w:t>
            </w:r>
          </w:p>
        </w:tc>
        <w:tc>
          <w:tcPr>
            <w:tcW w:w="2180" w:type="dxa"/>
            <w:noWrap/>
            <w:hideMark/>
          </w:tcPr>
          <w:p w14:paraId="107F3E0F" w14:textId="77777777" w:rsidR="00703F13" w:rsidRPr="00CA654B" w:rsidRDefault="00703F13" w:rsidP="008E2866">
            <w:pPr>
              <w:spacing w:line="360" w:lineRule="auto"/>
              <w:jc w:val="both"/>
              <w:rPr>
                <w:b w:val="0"/>
              </w:rPr>
            </w:pPr>
            <w:r w:rsidRPr="00CA654B">
              <w:rPr>
                <w:b w:val="0"/>
              </w:rPr>
              <w:t>01/02/2021</w:t>
            </w:r>
          </w:p>
        </w:tc>
        <w:tc>
          <w:tcPr>
            <w:tcW w:w="1820" w:type="dxa"/>
            <w:noWrap/>
            <w:hideMark/>
          </w:tcPr>
          <w:p w14:paraId="7C7C7241"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4D381947" w14:textId="77777777" w:rsidR="00703F13" w:rsidRPr="00CA654B" w:rsidRDefault="00703F13" w:rsidP="008E2866">
            <w:pPr>
              <w:spacing w:line="360" w:lineRule="auto"/>
              <w:jc w:val="both"/>
              <w:rPr>
                <w:b w:val="0"/>
              </w:rPr>
            </w:pPr>
            <w:r w:rsidRPr="00CA654B">
              <w:rPr>
                <w:b w:val="0"/>
              </w:rPr>
              <w:t>alive</w:t>
            </w:r>
          </w:p>
        </w:tc>
      </w:tr>
      <w:tr w:rsidR="00703F13" w:rsidRPr="00CA654B" w14:paraId="7E88A59F" w14:textId="77777777" w:rsidTr="00B97B04">
        <w:trPr>
          <w:trHeight w:val="300"/>
        </w:trPr>
        <w:tc>
          <w:tcPr>
            <w:tcW w:w="1187" w:type="dxa"/>
            <w:noWrap/>
            <w:hideMark/>
          </w:tcPr>
          <w:p w14:paraId="24E6BE0E" w14:textId="77777777" w:rsidR="00703F13" w:rsidRPr="00CA654B" w:rsidRDefault="00703F13" w:rsidP="008E2866">
            <w:pPr>
              <w:spacing w:line="360" w:lineRule="auto"/>
              <w:jc w:val="both"/>
              <w:rPr>
                <w:b w:val="0"/>
              </w:rPr>
            </w:pPr>
            <w:r w:rsidRPr="00CA654B">
              <w:rPr>
                <w:b w:val="0"/>
              </w:rPr>
              <w:t>13</w:t>
            </w:r>
          </w:p>
        </w:tc>
        <w:tc>
          <w:tcPr>
            <w:tcW w:w="3520" w:type="dxa"/>
            <w:noWrap/>
            <w:hideMark/>
          </w:tcPr>
          <w:p w14:paraId="4315ED3C" w14:textId="77777777" w:rsidR="00703F13" w:rsidRPr="00CA654B" w:rsidRDefault="00703F13" w:rsidP="008E2866">
            <w:pPr>
              <w:spacing w:line="360" w:lineRule="auto"/>
              <w:jc w:val="both"/>
              <w:rPr>
                <w:b w:val="0"/>
              </w:rPr>
            </w:pPr>
            <w:r w:rsidRPr="00CA654B">
              <w:rPr>
                <w:b w:val="0"/>
              </w:rPr>
              <w:t>Piglet</w:t>
            </w:r>
          </w:p>
        </w:tc>
        <w:tc>
          <w:tcPr>
            <w:tcW w:w="2180" w:type="dxa"/>
            <w:noWrap/>
            <w:hideMark/>
          </w:tcPr>
          <w:p w14:paraId="3B3B01F2" w14:textId="77777777" w:rsidR="00703F13" w:rsidRPr="00CA654B" w:rsidRDefault="00703F13" w:rsidP="008E2866">
            <w:pPr>
              <w:spacing w:line="360" w:lineRule="auto"/>
              <w:jc w:val="both"/>
              <w:rPr>
                <w:b w:val="0"/>
              </w:rPr>
            </w:pPr>
            <w:r w:rsidRPr="00CA654B">
              <w:rPr>
                <w:b w:val="0"/>
              </w:rPr>
              <w:t>13/11/2022</w:t>
            </w:r>
          </w:p>
        </w:tc>
        <w:tc>
          <w:tcPr>
            <w:tcW w:w="1820" w:type="dxa"/>
            <w:noWrap/>
            <w:hideMark/>
          </w:tcPr>
          <w:p w14:paraId="61C67103"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14EA609A" w14:textId="77777777" w:rsidR="00703F13" w:rsidRPr="00CA654B" w:rsidRDefault="00703F13" w:rsidP="008E2866">
            <w:pPr>
              <w:spacing w:line="360" w:lineRule="auto"/>
              <w:jc w:val="both"/>
              <w:rPr>
                <w:b w:val="0"/>
              </w:rPr>
            </w:pPr>
            <w:r w:rsidRPr="00CA654B">
              <w:rPr>
                <w:b w:val="0"/>
              </w:rPr>
              <w:t>alive</w:t>
            </w:r>
          </w:p>
        </w:tc>
      </w:tr>
      <w:tr w:rsidR="00703F13" w:rsidRPr="00CA654B" w14:paraId="1D9ECCD3" w14:textId="77777777" w:rsidTr="00B97B04">
        <w:trPr>
          <w:trHeight w:val="300"/>
        </w:trPr>
        <w:tc>
          <w:tcPr>
            <w:tcW w:w="1187" w:type="dxa"/>
            <w:noWrap/>
            <w:hideMark/>
          </w:tcPr>
          <w:p w14:paraId="5B46AF02" w14:textId="77777777" w:rsidR="00703F13" w:rsidRPr="00CA654B" w:rsidRDefault="00703F13" w:rsidP="008E2866">
            <w:pPr>
              <w:spacing w:line="360" w:lineRule="auto"/>
              <w:jc w:val="both"/>
              <w:rPr>
                <w:b w:val="0"/>
              </w:rPr>
            </w:pPr>
            <w:r w:rsidRPr="00CA654B">
              <w:rPr>
                <w:b w:val="0"/>
              </w:rPr>
              <w:t>14</w:t>
            </w:r>
          </w:p>
        </w:tc>
        <w:tc>
          <w:tcPr>
            <w:tcW w:w="3520" w:type="dxa"/>
            <w:noWrap/>
            <w:hideMark/>
          </w:tcPr>
          <w:p w14:paraId="41B4CF72" w14:textId="77777777" w:rsidR="00703F13" w:rsidRPr="00CA654B" w:rsidRDefault="00703F13" w:rsidP="008E2866">
            <w:pPr>
              <w:spacing w:line="360" w:lineRule="auto"/>
              <w:jc w:val="both"/>
              <w:rPr>
                <w:b w:val="0"/>
              </w:rPr>
            </w:pPr>
            <w:r w:rsidRPr="00CA654B">
              <w:rPr>
                <w:b w:val="0"/>
              </w:rPr>
              <w:t>Piglet</w:t>
            </w:r>
          </w:p>
        </w:tc>
        <w:tc>
          <w:tcPr>
            <w:tcW w:w="2180" w:type="dxa"/>
            <w:noWrap/>
            <w:hideMark/>
          </w:tcPr>
          <w:p w14:paraId="50871B95" w14:textId="77777777" w:rsidR="00703F13" w:rsidRPr="00CA654B" w:rsidRDefault="00703F13" w:rsidP="008E2866">
            <w:pPr>
              <w:spacing w:line="360" w:lineRule="auto"/>
              <w:jc w:val="both"/>
              <w:rPr>
                <w:b w:val="0"/>
              </w:rPr>
            </w:pPr>
            <w:r w:rsidRPr="00CA654B">
              <w:rPr>
                <w:b w:val="0"/>
              </w:rPr>
              <w:t>13/11/2022</w:t>
            </w:r>
          </w:p>
        </w:tc>
        <w:tc>
          <w:tcPr>
            <w:tcW w:w="1820" w:type="dxa"/>
            <w:noWrap/>
            <w:hideMark/>
          </w:tcPr>
          <w:p w14:paraId="6A3A14CB"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513C9EA4" w14:textId="77777777" w:rsidR="00703F13" w:rsidRPr="00CA654B" w:rsidRDefault="00703F13" w:rsidP="008E2866">
            <w:pPr>
              <w:spacing w:line="360" w:lineRule="auto"/>
              <w:jc w:val="both"/>
              <w:rPr>
                <w:b w:val="0"/>
              </w:rPr>
            </w:pPr>
            <w:r w:rsidRPr="00CA654B">
              <w:rPr>
                <w:b w:val="0"/>
              </w:rPr>
              <w:t>alive</w:t>
            </w:r>
          </w:p>
        </w:tc>
      </w:tr>
      <w:tr w:rsidR="00703F13" w:rsidRPr="00CA654B" w14:paraId="6ADDE04E" w14:textId="77777777" w:rsidTr="00B97B04">
        <w:trPr>
          <w:trHeight w:val="300"/>
        </w:trPr>
        <w:tc>
          <w:tcPr>
            <w:tcW w:w="1187" w:type="dxa"/>
            <w:noWrap/>
            <w:hideMark/>
          </w:tcPr>
          <w:p w14:paraId="70248CEC" w14:textId="77777777" w:rsidR="00703F13" w:rsidRPr="00CA654B" w:rsidRDefault="00703F13" w:rsidP="008E2866">
            <w:pPr>
              <w:spacing w:line="360" w:lineRule="auto"/>
              <w:jc w:val="both"/>
              <w:rPr>
                <w:b w:val="0"/>
              </w:rPr>
            </w:pPr>
            <w:r w:rsidRPr="00CA654B">
              <w:rPr>
                <w:b w:val="0"/>
              </w:rPr>
              <w:t>15</w:t>
            </w:r>
          </w:p>
        </w:tc>
        <w:tc>
          <w:tcPr>
            <w:tcW w:w="3520" w:type="dxa"/>
            <w:noWrap/>
            <w:hideMark/>
          </w:tcPr>
          <w:p w14:paraId="453F2482" w14:textId="77777777" w:rsidR="00703F13" w:rsidRPr="00CA654B" w:rsidRDefault="00703F13" w:rsidP="008E2866">
            <w:pPr>
              <w:spacing w:line="360" w:lineRule="auto"/>
              <w:jc w:val="both"/>
              <w:rPr>
                <w:b w:val="0"/>
              </w:rPr>
            </w:pPr>
            <w:r w:rsidRPr="00CA654B">
              <w:rPr>
                <w:b w:val="0"/>
              </w:rPr>
              <w:t>Boar</w:t>
            </w:r>
          </w:p>
        </w:tc>
        <w:tc>
          <w:tcPr>
            <w:tcW w:w="2180" w:type="dxa"/>
            <w:noWrap/>
            <w:hideMark/>
          </w:tcPr>
          <w:p w14:paraId="226862EC" w14:textId="77777777" w:rsidR="00703F13" w:rsidRPr="00CA654B" w:rsidRDefault="00703F13" w:rsidP="008E2866">
            <w:pPr>
              <w:spacing w:line="360" w:lineRule="auto"/>
              <w:jc w:val="both"/>
              <w:rPr>
                <w:b w:val="0"/>
              </w:rPr>
            </w:pPr>
            <w:r w:rsidRPr="00CA654B">
              <w:rPr>
                <w:b w:val="0"/>
              </w:rPr>
              <w:t>03/04/2021</w:t>
            </w:r>
          </w:p>
        </w:tc>
        <w:tc>
          <w:tcPr>
            <w:tcW w:w="1820" w:type="dxa"/>
            <w:noWrap/>
            <w:hideMark/>
          </w:tcPr>
          <w:p w14:paraId="19A7CD74" w14:textId="77777777" w:rsidR="00703F13" w:rsidRPr="00CA654B" w:rsidRDefault="00703F13" w:rsidP="008E2866">
            <w:pPr>
              <w:spacing w:line="360" w:lineRule="auto"/>
              <w:jc w:val="both"/>
              <w:rPr>
                <w:b w:val="0"/>
              </w:rPr>
            </w:pPr>
            <w:r w:rsidRPr="00CA654B">
              <w:rPr>
                <w:b w:val="0"/>
              </w:rPr>
              <w:t>40KG</w:t>
            </w:r>
          </w:p>
        </w:tc>
        <w:tc>
          <w:tcPr>
            <w:tcW w:w="1840" w:type="dxa"/>
            <w:noWrap/>
            <w:hideMark/>
          </w:tcPr>
          <w:p w14:paraId="5581AD30" w14:textId="77777777" w:rsidR="00703F13" w:rsidRPr="00CA654B" w:rsidRDefault="00703F13" w:rsidP="008E2866">
            <w:pPr>
              <w:spacing w:line="360" w:lineRule="auto"/>
              <w:jc w:val="both"/>
              <w:rPr>
                <w:b w:val="0"/>
              </w:rPr>
            </w:pPr>
            <w:r w:rsidRPr="00CA654B">
              <w:rPr>
                <w:b w:val="0"/>
              </w:rPr>
              <w:t>alive</w:t>
            </w:r>
          </w:p>
        </w:tc>
      </w:tr>
    </w:tbl>
    <w:p w14:paraId="5CF2F051" w14:textId="77777777" w:rsidR="00703F13" w:rsidRPr="00CA654B" w:rsidRDefault="00703F13" w:rsidP="00703F13">
      <w:pPr>
        <w:spacing w:line="360" w:lineRule="auto"/>
        <w:jc w:val="both"/>
      </w:pPr>
    </w:p>
    <w:p w14:paraId="6EFA477D" w14:textId="77777777" w:rsidR="00703F13" w:rsidRPr="00CA654B" w:rsidRDefault="00703F13" w:rsidP="00703F13">
      <w:pPr>
        <w:spacing w:line="360" w:lineRule="auto"/>
        <w:ind w:left="720" w:hanging="720"/>
      </w:pPr>
      <w:r w:rsidRPr="00CA654B">
        <w:t>Table 35. Pig Table - 0NF</w:t>
      </w:r>
    </w:p>
    <w:p w14:paraId="12956E1D" w14:textId="77777777" w:rsidR="00703F13" w:rsidRPr="00CA654B" w:rsidRDefault="00703F13" w:rsidP="00703F13">
      <w:pPr>
        <w:spacing w:line="360" w:lineRule="auto"/>
        <w:ind w:left="720" w:hanging="720"/>
      </w:pPr>
    </w:p>
    <w:p w14:paraId="09AE1100" w14:textId="3009AC49" w:rsidR="00703F13" w:rsidRPr="00CA654B" w:rsidRDefault="00703F13" w:rsidP="00703F13">
      <w:pPr>
        <w:spacing w:line="360" w:lineRule="auto"/>
        <w:ind w:left="1440"/>
        <w:jc w:val="both"/>
        <w:rPr>
          <w:b w:val="0"/>
          <w:bCs/>
        </w:rPr>
      </w:pPr>
      <w:r w:rsidRPr="00CA654B">
        <w:rPr>
          <w:b w:val="0"/>
          <w:bCs/>
        </w:rPr>
        <w:t>Table 35 shows that the table Pig is not normalized because the row value</w:t>
      </w:r>
      <w:r w:rsidR="0062142E">
        <w:rPr>
          <w:b w:val="0"/>
          <w:bCs/>
        </w:rPr>
        <w:t>s</w:t>
      </w:r>
      <w:r w:rsidRPr="00CA654B">
        <w:rPr>
          <w:b w:val="0"/>
          <w:bCs/>
        </w:rPr>
        <w:t xml:space="preserve"> </w:t>
      </w:r>
      <w:r w:rsidR="0062142E">
        <w:rPr>
          <w:b w:val="0"/>
          <w:bCs/>
        </w:rPr>
        <w:t>on</w:t>
      </w:r>
      <w:r w:rsidRPr="00CA654B">
        <w:rPr>
          <w:b w:val="0"/>
          <w:bCs/>
        </w:rPr>
        <w:t xml:space="preserve"> column</w:t>
      </w:r>
      <w:r w:rsidR="0008537F">
        <w:rPr>
          <w:b w:val="0"/>
          <w:bCs/>
        </w:rPr>
        <w:t>s</w:t>
      </w:r>
      <w:r w:rsidR="0062142E">
        <w:rPr>
          <w:b w:val="0"/>
          <w:bCs/>
        </w:rPr>
        <w:t xml:space="preserve"> “</w:t>
      </w:r>
      <w:proofErr w:type="spellStart"/>
      <w:r w:rsidR="0062142E">
        <w:rPr>
          <w:b w:val="0"/>
          <w:bCs/>
        </w:rPr>
        <w:t>pig_tag</w:t>
      </w:r>
      <w:proofErr w:type="spellEnd"/>
      <w:r w:rsidR="0062142E">
        <w:rPr>
          <w:b w:val="0"/>
          <w:bCs/>
        </w:rPr>
        <w:t>”, “</w:t>
      </w:r>
      <w:proofErr w:type="spellStart"/>
      <w:r w:rsidR="0062142E">
        <w:rPr>
          <w:b w:val="0"/>
          <w:bCs/>
        </w:rPr>
        <w:t>pig_type</w:t>
      </w:r>
      <w:proofErr w:type="spellEnd"/>
      <w:r w:rsidR="0062142E">
        <w:rPr>
          <w:b w:val="0"/>
          <w:bCs/>
        </w:rPr>
        <w:t>”, “birthdate</w:t>
      </w:r>
      <w:proofErr w:type="gramStart"/>
      <w:r w:rsidR="0062142E">
        <w:rPr>
          <w:b w:val="0"/>
          <w:bCs/>
        </w:rPr>
        <w:t xml:space="preserve">”, </w:t>
      </w:r>
      <w:r w:rsidRPr="00CA654B">
        <w:rPr>
          <w:b w:val="0"/>
          <w:bCs/>
        </w:rPr>
        <w:t xml:space="preserve"> </w:t>
      </w:r>
      <w:r w:rsidR="0062142E">
        <w:rPr>
          <w:b w:val="0"/>
          <w:bCs/>
        </w:rPr>
        <w:t>and</w:t>
      </w:r>
      <w:proofErr w:type="gramEnd"/>
      <w:r w:rsidR="0062142E">
        <w:rPr>
          <w:b w:val="0"/>
          <w:bCs/>
        </w:rPr>
        <w:t xml:space="preserve"> “status”</w:t>
      </w:r>
      <w:r w:rsidRPr="00CA654B">
        <w:rPr>
          <w:b w:val="0"/>
          <w:bCs/>
        </w:rPr>
        <w:t xml:space="preserve"> </w:t>
      </w:r>
      <w:r w:rsidR="0062142E">
        <w:rPr>
          <w:b w:val="0"/>
          <w:bCs/>
        </w:rPr>
        <w:t>are</w:t>
      </w:r>
      <w:r w:rsidRPr="00CA654B">
        <w:rPr>
          <w:b w:val="0"/>
          <w:bCs/>
        </w:rPr>
        <w:t xml:space="preserve"> not</w:t>
      </w:r>
      <w:r w:rsidR="0062142E">
        <w:rPr>
          <w:b w:val="0"/>
          <w:bCs/>
        </w:rPr>
        <w:t xml:space="preserve"> unique</w:t>
      </w:r>
      <w:r w:rsidRPr="00CA654B">
        <w:rPr>
          <w:b w:val="0"/>
          <w:bCs/>
        </w:rPr>
        <w:t xml:space="preserve">. </w:t>
      </w:r>
      <w:r w:rsidR="004056EC">
        <w:rPr>
          <w:b w:val="0"/>
          <w:bCs/>
        </w:rPr>
        <w:t xml:space="preserve">Thus, the column </w:t>
      </w:r>
      <w:r w:rsidR="004056EC" w:rsidRPr="00CA654B">
        <w:rPr>
          <w:b w:val="0"/>
          <w:bCs/>
        </w:rPr>
        <w:t>“weight”</w:t>
      </w:r>
      <w:r w:rsidR="004056EC">
        <w:rPr>
          <w:b w:val="0"/>
          <w:bCs/>
        </w:rPr>
        <w:t xml:space="preserve"> is not atomic.</w:t>
      </w:r>
    </w:p>
    <w:p w14:paraId="75CEE4E5" w14:textId="77777777" w:rsidR="00703F13" w:rsidRPr="00CA654B" w:rsidRDefault="00703F13" w:rsidP="00703F13">
      <w:pPr>
        <w:spacing w:line="360" w:lineRule="auto"/>
        <w:ind w:left="720"/>
        <w:jc w:val="both"/>
      </w:pPr>
    </w:p>
    <w:p w14:paraId="1D30125D" w14:textId="77777777" w:rsidR="00703F13" w:rsidRPr="00CA654B" w:rsidRDefault="00703F13" w:rsidP="00703F13">
      <w:pPr>
        <w:ind w:left="720"/>
        <w:jc w:val="both"/>
      </w:pPr>
    </w:p>
    <w:p w14:paraId="583D4649" w14:textId="77777777" w:rsidR="00703F13" w:rsidRPr="00CA654B" w:rsidRDefault="00703F13" w:rsidP="00703F13">
      <w:pPr>
        <w:ind w:left="720"/>
        <w:jc w:val="both"/>
      </w:pPr>
    </w:p>
    <w:p w14:paraId="41BE49D1" w14:textId="77777777" w:rsidR="00703F13" w:rsidRPr="00CA654B" w:rsidRDefault="00703F13" w:rsidP="00703F13">
      <w:pPr>
        <w:ind w:left="720"/>
        <w:jc w:val="both"/>
      </w:pPr>
    </w:p>
    <w:p w14:paraId="3C22B4F6" w14:textId="77777777" w:rsidR="00703F13" w:rsidRPr="00CA654B" w:rsidRDefault="00703F13" w:rsidP="00703F13">
      <w:pPr>
        <w:ind w:left="720"/>
        <w:jc w:val="both"/>
      </w:pPr>
    </w:p>
    <w:p w14:paraId="1A8519A3" w14:textId="77777777" w:rsidR="00703F13" w:rsidRPr="00CA654B" w:rsidRDefault="00703F13" w:rsidP="00703F13">
      <w:pPr>
        <w:ind w:left="720"/>
        <w:jc w:val="both"/>
      </w:pPr>
    </w:p>
    <w:p w14:paraId="7F3534A3" w14:textId="77777777" w:rsidR="00703F13" w:rsidRPr="00CA654B" w:rsidRDefault="00703F13" w:rsidP="00703F13">
      <w:pPr>
        <w:ind w:left="720"/>
        <w:jc w:val="both"/>
      </w:pPr>
    </w:p>
    <w:p w14:paraId="37315AC9" w14:textId="77777777" w:rsidR="00703F13" w:rsidRPr="00CA654B" w:rsidRDefault="00703F13" w:rsidP="00703F13">
      <w:pPr>
        <w:ind w:left="720"/>
        <w:jc w:val="both"/>
      </w:pPr>
    </w:p>
    <w:p w14:paraId="7B749760" w14:textId="77777777" w:rsidR="00703F13" w:rsidRPr="00CA654B" w:rsidRDefault="00703F13" w:rsidP="00703F13">
      <w:pPr>
        <w:ind w:left="720"/>
        <w:jc w:val="both"/>
      </w:pPr>
    </w:p>
    <w:p w14:paraId="42E02D38" w14:textId="77777777" w:rsidR="00703F13" w:rsidRPr="00CA654B" w:rsidRDefault="00703F13" w:rsidP="00703F13">
      <w:pPr>
        <w:ind w:left="720"/>
        <w:jc w:val="both"/>
      </w:pPr>
    </w:p>
    <w:p w14:paraId="2D339430" w14:textId="77777777" w:rsidR="00703F13" w:rsidRPr="00CA654B" w:rsidRDefault="00703F13" w:rsidP="00703F13">
      <w:pPr>
        <w:spacing w:line="360" w:lineRule="auto"/>
        <w:jc w:val="both"/>
      </w:pPr>
    </w:p>
    <w:p w14:paraId="2EC8BCEC" w14:textId="77777777" w:rsidR="00703F13" w:rsidRPr="00CA654B" w:rsidRDefault="00703F13" w:rsidP="00703F13">
      <w:pPr>
        <w:spacing w:line="360" w:lineRule="auto"/>
        <w:ind w:left="720" w:hanging="720"/>
        <w:jc w:val="both"/>
        <w:rPr>
          <w:lang w:val="en-US"/>
        </w:rPr>
      </w:pPr>
      <w:r w:rsidRPr="00CA654B">
        <w:rPr>
          <w:lang w:val="en-US"/>
        </w:rPr>
        <w:lastRenderedPageBreak/>
        <w:t xml:space="preserve">      Pig – 1NF</w:t>
      </w:r>
    </w:p>
    <w:p w14:paraId="66046826"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984"/>
        <w:gridCol w:w="2305"/>
        <w:gridCol w:w="1889"/>
        <w:gridCol w:w="1585"/>
        <w:gridCol w:w="1602"/>
        <w:gridCol w:w="1839"/>
        <w:gridCol w:w="1325"/>
      </w:tblGrid>
      <w:tr w:rsidR="00703F13" w:rsidRPr="00CA654B" w14:paraId="1F7C5213" w14:textId="77777777" w:rsidTr="008E2866">
        <w:trPr>
          <w:trHeight w:val="324"/>
        </w:trPr>
        <w:tc>
          <w:tcPr>
            <w:tcW w:w="1984" w:type="dxa"/>
            <w:noWrap/>
            <w:hideMark/>
          </w:tcPr>
          <w:p w14:paraId="521C5F68"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pig_id</w:t>
            </w:r>
            <w:proofErr w:type="spellEnd"/>
          </w:p>
        </w:tc>
        <w:tc>
          <w:tcPr>
            <w:tcW w:w="2305" w:type="dxa"/>
            <w:noWrap/>
            <w:hideMark/>
          </w:tcPr>
          <w:p w14:paraId="2584FE50" w14:textId="77777777" w:rsidR="00703F13" w:rsidRPr="00CA654B" w:rsidRDefault="00703F13" w:rsidP="008E2866">
            <w:pPr>
              <w:spacing w:line="360" w:lineRule="auto"/>
              <w:jc w:val="both"/>
              <w:rPr>
                <w:b w:val="0"/>
                <w:bCs/>
              </w:rPr>
            </w:pPr>
            <w:proofErr w:type="spellStart"/>
            <w:r w:rsidRPr="00CA654B">
              <w:rPr>
                <w:b w:val="0"/>
                <w:bCs/>
              </w:rPr>
              <w:t>pig_tag</w:t>
            </w:r>
            <w:proofErr w:type="spellEnd"/>
          </w:p>
        </w:tc>
        <w:tc>
          <w:tcPr>
            <w:tcW w:w="1889" w:type="dxa"/>
            <w:noWrap/>
            <w:hideMark/>
          </w:tcPr>
          <w:p w14:paraId="7A1CFB41" w14:textId="77777777" w:rsidR="00703F13" w:rsidRPr="00CA654B" w:rsidRDefault="00703F13" w:rsidP="008E2866">
            <w:pPr>
              <w:spacing w:line="360" w:lineRule="auto"/>
              <w:jc w:val="both"/>
              <w:rPr>
                <w:b w:val="0"/>
                <w:bCs/>
              </w:rPr>
            </w:pPr>
            <w:proofErr w:type="spellStart"/>
            <w:r w:rsidRPr="00CA654B">
              <w:rPr>
                <w:b w:val="0"/>
                <w:bCs/>
              </w:rPr>
              <w:t>pig_type</w:t>
            </w:r>
            <w:proofErr w:type="spellEnd"/>
          </w:p>
        </w:tc>
        <w:tc>
          <w:tcPr>
            <w:tcW w:w="1585" w:type="dxa"/>
            <w:noWrap/>
            <w:hideMark/>
          </w:tcPr>
          <w:p w14:paraId="44DFF5A8" w14:textId="77777777" w:rsidR="00703F13" w:rsidRPr="00CA654B" w:rsidRDefault="00703F13" w:rsidP="008E2866">
            <w:pPr>
              <w:spacing w:line="360" w:lineRule="auto"/>
              <w:jc w:val="both"/>
              <w:rPr>
                <w:b w:val="0"/>
                <w:bCs/>
              </w:rPr>
            </w:pPr>
            <w:r w:rsidRPr="00CA654B">
              <w:rPr>
                <w:b w:val="0"/>
                <w:bCs/>
              </w:rPr>
              <w:t>birthdate</w:t>
            </w:r>
          </w:p>
        </w:tc>
        <w:tc>
          <w:tcPr>
            <w:tcW w:w="1602" w:type="dxa"/>
            <w:noWrap/>
            <w:hideMark/>
          </w:tcPr>
          <w:p w14:paraId="5EE01069" w14:textId="77777777" w:rsidR="00703F13" w:rsidRPr="00CA654B" w:rsidRDefault="00703F13" w:rsidP="008E2866">
            <w:pPr>
              <w:spacing w:line="360" w:lineRule="auto"/>
              <w:jc w:val="both"/>
              <w:rPr>
                <w:b w:val="0"/>
                <w:bCs/>
              </w:rPr>
            </w:pPr>
            <w:r w:rsidRPr="00CA654B">
              <w:rPr>
                <w:b w:val="0"/>
                <w:bCs/>
              </w:rPr>
              <w:t>weight</w:t>
            </w:r>
          </w:p>
        </w:tc>
        <w:tc>
          <w:tcPr>
            <w:tcW w:w="1839" w:type="dxa"/>
            <w:noWrap/>
            <w:hideMark/>
          </w:tcPr>
          <w:p w14:paraId="54E278F1" w14:textId="77777777" w:rsidR="00703F13" w:rsidRPr="00CA654B" w:rsidRDefault="00703F13" w:rsidP="008E2866">
            <w:pPr>
              <w:spacing w:line="360" w:lineRule="auto"/>
              <w:jc w:val="both"/>
              <w:rPr>
                <w:b w:val="0"/>
                <w:bCs/>
              </w:rPr>
            </w:pPr>
            <w:r w:rsidRPr="00CA654B">
              <w:rPr>
                <w:b w:val="0"/>
                <w:bCs/>
              </w:rPr>
              <w:t>unit</w:t>
            </w:r>
          </w:p>
        </w:tc>
        <w:tc>
          <w:tcPr>
            <w:tcW w:w="1325" w:type="dxa"/>
            <w:noWrap/>
            <w:hideMark/>
          </w:tcPr>
          <w:p w14:paraId="0F468581" w14:textId="77777777" w:rsidR="00703F13" w:rsidRPr="00CA654B" w:rsidRDefault="00703F13" w:rsidP="008E2866">
            <w:pPr>
              <w:spacing w:line="360" w:lineRule="auto"/>
              <w:jc w:val="both"/>
              <w:rPr>
                <w:b w:val="0"/>
                <w:bCs/>
              </w:rPr>
            </w:pPr>
            <w:r w:rsidRPr="00CA654B">
              <w:rPr>
                <w:b w:val="0"/>
                <w:bCs/>
              </w:rPr>
              <w:t>status</w:t>
            </w:r>
          </w:p>
        </w:tc>
      </w:tr>
      <w:tr w:rsidR="00703F13" w:rsidRPr="00CA654B" w14:paraId="0A4D211F" w14:textId="77777777" w:rsidTr="008E2866">
        <w:trPr>
          <w:trHeight w:val="324"/>
        </w:trPr>
        <w:tc>
          <w:tcPr>
            <w:tcW w:w="1984" w:type="dxa"/>
            <w:noWrap/>
            <w:hideMark/>
          </w:tcPr>
          <w:p w14:paraId="7F655CD2" w14:textId="77777777" w:rsidR="00703F13" w:rsidRPr="00CA654B" w:rsidRDefault="00703F13" w:rsidP="008E2866">
            <w:pPr>
              <w:spacing w:line="360" w:lineRule="auto"/>
              <w:jc w:val="both"/>
              <w:rPr>
                <w:b w:val="0"/>
                <w:bCs/>
              </w:rPr>
            </w:pPr>
            <w:r w:rsidRPr="00CA654B">
              <w:rPr>
                <w:b w:val="0"/>
                <w:bCs/>
              </w:rPr>
              <w:t>1</w:t>
            </w:r>
          </w:p>
        </w:tc>
        <w:tc>
          <w:tcPr>
            <w:tcW w:w="2305" w:type="dxa"/>
            <w:noWrap/>
            <w:hideMark/>
          </w:tcPr>
          <w:p w14:paraId="6EA6CDC9" w14:textId="77777777" w:rsidR="00703F13" w:rsidRPr="00CA654B" w:rsidRDefault="00703F13" w:rsidP="008E2866">
            <w:pPr>
              <w:spacing w:line="360" w:lineRule="auto"/>
              <w:jc w:val="both"/>
              <w:rPr>
                <w:b w:val="0"/>
                <w:bCs/>
              </w:rPr>
            </w:pPr>
            <w:r w:rsidRPr="00CA654B">
              <w:rPr>
                <w:b w:val="0"/>
                <w:bCs/>
              </w:rPr>
              <w:t>11</w:t>
            </w:r>
          </w:p>
        </w:tc>
        <w:tc>
          <w:tcPr>
            <w:tcW w:w="1889" w:type="dxa"/>
            <w:noWrap/>
            <w:hideMark/>
          </w:tcPr>
          <w:p w14:paraId="10318EA2" w14:textId="77777777" w:rsidR="00703F13" w:rsidRPr="00CA654B" w:rsidRDefault="00703F13" w:rsidP="008E2866">
            <w:pPr>
              <w:spacing w:line="360" w:lineRule="auto"/>
              <w:jc w:val="both"/>
              <w:rPr>
                <w:b w:val="0"/>
                <w:bCs/>
              </w:rPr>
            </w:pPr>
            <w:r w:rsidRPr="00CA654B">
              <w:rPr>
                <w:b w:val="0"/>
                <w:bCs/>
              </w:rPr>
              <w:t>Sow</w:t>
            </w:r>
          </w:p>
        </w:tc>
        <w:tc>
          <w:tcPr>
            <w:tcW w:w="1585" w:type="dxa"/>
            <w:noWrap/>
            <w:hideMark/>
          </w:tcPr>
          <w:p w14:paraId="5839A502" w14:textId="77777777" w:rsidR="00703F13" w:rsidRPr="00CA654B" w:rsidRDefault="00703F13" w:rsidP="008E2866">
            <w:pPr>
              <w:spacing w:line="360" w:lineRule="auto"/>
              <w:jc w:val="both"/>
              <w:rPr>
                <w:b w:val="0"/>
                <w:bCs/>
              </w:rPr>
            </w:pPr>
            <w:r w:rsidRPr="00CA654B">
              <w:rPr>
                <w:b w:val="0"/>
                <w:bCs/>
              </w:rPr>
              <w:t>08/05/2021</w:t>
            </w:r>
          </w:p>
        </w:tc>
        <w:tc>
          <w:tcPr>
            <w:tcW w:w="1602" w:type="dxa"/>
            <w:noWrap/>
            <w:hideMark/>
          </w:tcPr>
          <w:p w14:paraId="367C147F"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512B0CA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7B912533"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6816554C" w14:textId="77777777" w:rsidTr="008E2866">
        <w:trPr>
          <w:trHeight w:val="324"/>
        </w:trPr>
        <w:tc>
          <w:tcPr>
            <w:tcW w:w="1984" w:type="dxa"/>
            <w:noWrap/>
            <w:hideMark/>
          </w:tcPr>
          <w:p w14:paraId="4BFC6506" w14:textId="77777777" w:rsidR="00703F13" w:rsidRPr="00CA654B" w:rsidRDefault="00703F13" w:rsidP="008E2866">
            <w:pPr>
              <w:spacing w:line="360" w:lineRule="auto"/>
              <w:jc w:val="both"/>
              <w:rPr>
                <w:b w:val="0"/>
                <w:bCs/>
              </w:rPr>
            </w:pPr>
            <w:r w:rsidRPr="00CA654B">
              <w:rPr>
                <w:b w:val="0"/>
                <w:bCs/>
              </w:rPr>
              <w:t>2</w:t>
            </w:r>
          </w:p>
        </w:tc>
        <w:tc>
          <w:tcPr>
            <w:tcW w:w="2305" w:type="dxa"/>
            <w:noWrap/>
            <w:hideMark/>
          </w:tcPr>
          <w:p w14:paraId="2CBC6AF3" w14:textId="77777777" w:rsidR="00703F13" w:rsidRPr="00CA654B" w:rsidRDefault="00703F13" w:rsidP="008E2866">
            <w:pPr>
              <w:spacing w:line="360" w:lineRule="auto"/>
              <w:jc w:val="both"/>
              <w:rPr>
                <w:b w:val="0"/>
                <w:bCs/>
              </w:rPr>
            </w:pPr>
            <w:r w:rsidRPr="00CA654B">
              <w:rPr>
                <w:b w:val="0"/>
                <w:bCs/>
              </w:rPr>
              <w:t>12</w:t>
            </w:r>
          </w:p>
        </w:tc>
        <w:tc>
          <w:tcPr>
            <w:tcW w:w="1889" w:type="dxa"/>
            <w:noWrap/>
            <w:hideMark/>
          </w:tcPr>
          <w:p w14:paraId="535FC8F6" w14:textId="77777777" w:rsidR="00703F13" w:rsidRPr="00CA654B" w:rsidRDefault="00703F13" w:rsidP="008E2866">
            <w:pPr>
              <w:spacing w:line="360" w:lineRule="auto"/>
              <w:jc w:val="both"/>
              <w:rPr>
                <w:b w:val="0"/>
                <w:bCs/>
              </w:rPr>
            </w:pPr>
            <w:r w:rsidRPr="00CA654B">
              <w:rPr>
                <w:b w:val="0"/>
                <w:bCs/>
              </w:rPr>
              <w:t>Sow</w:t>
            </w:r>
          </w:p>
        </w:tc>
        <w:tc>
          <w:tcPr>
            <w:tcW w:w="1585" w:type="dxa"/>
            <w:noWrap/>
            <w:hideMark/>
          </w:tcPr>
          <w:p w14:paraId="1CAD79A9" w14:textId="77777777" w:rsidR="00703F13" w:rsidRPr="00CA654B" w:rsidRDefault="00703F13" w:rsidP="008E2866">
            <w:pPr>
              <w:spacing w:line="360" w:lineRule="auto"/>
              <w:jc w:val="both"/>
              <w:rPr>
                <w:b w:val="0"/>
                <w:bCs/>
              </w:rPr>
            </w:pPr>
            <w:r w:rsidRPr="00CA654B">
              <w:rPr>
                <w:b w:val="0"/>
                <w:bCs/>
              </w:rPr>
              <w:t>01/02/2021</w:t>
            </w:r>
          </w:p>
        </w:tc>
        <w:tc>
          <w:tcPr>
            <w:tcW w:w="1602" w:type="dxa"/>
            <w:noWrap/>
            <w:hideMark/>
          </w:tcPr>
          <w:p w14:paraId="4620F846"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79E171E3"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8DB1736"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2F127E27" w14:textId="77777777" w:rsidTr="008E2866">
        <w:trPr>
          <w:trHeight w:val="324"/>
        </w:trPr>
        <w:tc>
          <w:tcPr>
            <w:tcW w:w="1984" w:type="dxa"/>
            <w:noWrap/>
            <w:hideMark/>
          </w:tcPr>
          <w:p w14:paraId="3BD326EA" w14:textId="77777777" w:rsidR="00703F13" w:rsidRPr="00CA654B" w:rsidRDefault="00703F13" w:rsidP="008E2866">
            <w:pPr>
              <w:spacing w:line="360" w:lineRule="auto"/>
              <w:jc w:val="both"/>
              <w:rPr>
                <w:b w:val="0"/>
                <w:bCs/>
              </w:rPr>
            </w:pPr>
            <w:r w:rsidRPr="00CA654B">
              <w:rPr>
                <w:b w:val="0"/>
                <w:bCs/>
              </w:rPr>
              <w:t>3</w:t>
            </w:r>
          </w:p>
        </w:tc>
        <w:tc>
          <w:tcPr>
            <w:tcW w:w="2305" w:type="dxa"/>
            <w:noWrap/>
            <w:hideMark/>
          </w:tcPr>
          <w:p w14:paraId="2E88C4D6" w14:textId="77777777" w:rsidR="00703F13" w:rsidRPr="00CA654B" w:rsidRDefault="00703F13" w:rsidP="008E2866">
            <w:pPr>
              <w:spacing w:line="360" w:lineRule="auto"/>
              <w:jc w:val="both"/>
              <w:rPr>
                <w:b w:val="0"/>
                <w:bCs/>
              </w:rPr>
            </w:pPr>
            <w:r w:rsidRPr="00CA654B">
              <w:rPr>
                <w:b w:val="0"/>
                <w:bCs/>
              </w:rPr>
              <w:t>13</w:t>
            </w:r>
          </w:p>
        </w:tc>
        <w:tc>
          <w:tcPr>
            <w:tcW w:w="1889" w:type="dxa"/>
            <w:noWrap/>
            <w:hideMark/>
          </w:tcPr>
          <w:p w14:paraId="4FF419D0" w14:textId="77777777" w:rsidR="00703F13" w:rsidRPr="00CA654B" w:rsidRDefault="00703F13" w:rsidP="008E2866">
            <w:pPr>
              <w:spacing w:line="360" w:lineRule="auto"/>
              <w:jc w:val="both"/>
              <w:rPr>
                <w:b w:val="0"/>
                <w:bCs/>
              </w:rPr>
            </w:pPr>
            <w:r w:rsidRPr="00CA654B">
              <w:rPr>
                <w:b w:val="0"/>
                <w:bCs/>
              </w:rPr>
              <w:t>Piglet</w:t>
            </w:r>
          </w:p>
        </w:tc>
        <w:tc>
          <w:tcPr>
            <w:tcW w:w="1585" w:type="dxa"/>
            <w:noWrap/>
            <w:hideMark/>
          </w:tcPr>
          <w:p w14:paraId="628F12C2" w14:textId="77777777" w:rsidR="00703F13" w:rsidRPr="00CA654B" w:rsidRDefault="00703F13" w:rsidP="008E2866">
            <w:pPr>
              <w:spacing w:line="360" w:lineRule="auto"/>
              <w:jc w:val="both"/>
              <w:rPr>
                <w:b w:val="0"/>
                <w:bCs/>
              </w:rPr>
            </w:pPr>
            <w:r w:rsidRPr="00CA654B">
              <w:rPr>
                <w:b w:val="0"/>
                <w:bCs/>
              </w:rPr>
              <w:t>13/11/2022</w:t>
            </w:r>
          </w:p>
        </w:tc>
        <w:tc>
          <w:tcPr>
            <w:tcW w:w="1602" w:type="dxa"/>
            <w:noWrap/>
            <w:hideMark/>
          </w:tcPr>
          <w:p w14:paraId="25CF8048"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247921E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61642EE"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76AEA228" w14:textId="77777777" w:rsidTr="008E2866">
        <w:trPr>
          <w:trHeight w:val="324"/>
        </w:trPr>
        <w:tc>
          <w:tcPr>
            <w:tcW w:w="1984" w:type="dxa"/>
            <w:noWrap/>
            <w:hideMark/>
          </w:tcPr>
          <w:p w14:paraId="737E61E6" w14:textId="77777777" w:rsidR="00703F13" w:rsidRPr="00CA654B" w:rsidRDefault="00703F13" w:rsidP="008E2866">
            <w:pPr>
              <w:spacing w:line="360" w:lineRule="auto"/>
              <w:jc w:val="both"/>
              <w:rPr>
                <w:b w:val="0"/>
                <w:bCs/>
              </w:rPr>
            </w:pPr>
            <w:r w:rsidRPr="00CA654B">
              <w:rPr>
                <w:b w:val="0"/>
                <w:bCs/>
              </w:rPr>
              <w:t>4</w:t>
            </w:r>
          </w:p>
        </w:tc>
        <w:tc>
          <w:tcPr>
            <w:tcW w:w="2305" w:type="dxa"/>
            <w:noWrap/>
            <w:hideMark/>
          </w:tcPr>
          <w:p w14:paraId="527EBC8C" w14:textId="77777777" w:rsidR="00703F13" w:rsidRPr="00CA654B" w:rsidRDefault="00703F13" w:rsidP="008E2866">
            <w:pPr>
              <w:spacing w:line="360" w:lineRule="auto"/>
              <w:jc w:val="both"/>
              <w:rPr>
                <w:b w:val="0"/>
                <w:bCs/>
              </w:rPr>
            </w:pPr>
            <w:r w:rsidRPr="00CA654B">
              <w:rPr>
                <w:b w:val="0"/>
                <w:bCs/>
              </w:rPr>
              <w:t>14</w:t>
            </w:r>
          </w:p>
        </w:tc>
        <w:tc>
          <w:tcPr>
            <w:tcW w:w="1889" w:type="dxa"/>
            <w:noWrap/>
            <w:hideMark/>
          </w:tcPr>
          <w:p w14:paraId="63143AC6" w14:textId="77777777" w:rsidR="00703F13" w:rsidRPr="00CA654B" w:rsidRDefault="00703F13" w:rsidP="008E2866">
            <w:pPr>
              <w:spacing w:line="360" w:lineRule="auto"/>
              <w:jc w:val="both"/>
              <w:rPr>
                <w:b w:val="0"/>
                <w:bCs/>
              </w:rPr>
            </w:pPr>
            <w:r w:rsidRPr="00CA654B">
              <w:rPr>
                <w:b w:val="0"/>
                <w:bCs/>
              </w:rPr>
              <w:t>Piglet</w:t>
            </w:r>
          </w:p>
        </w:tc>
        <w:tc>
          <w:tcPr>
            <w:tcW w:w="1585" w:type="dxa"/>
            <w:noWrap/>
            <w:hideMark/>
          </w:tcPr>
          <w:p w14:paraId="1A1F97B2" w14:textId="77777777" w:rsidR="00703F13" w:rsidRPr="00CA654B" w:rsidRDefault="00703F13" w:rsidP="008E2866">
            <w:pPr>
              <w:spacing w:line="360" w:lineRule="auto"/>
              <w:jc w:val="both"/>
              <w:rPr>
                <w:b w:val="0"/>
                <w:bCs/>
              </w:rPr>
            </w:pPr>
            <w:r w:rsidRPr="00CA654B">
              <w:rPr>
                <w:b w:val="0"/>
                <w:bCs/>
              </w:rPr>
              <w:t>13/11/2022</w:t>
            </w:r>
          </w:p>
        </w:tc>
        <w:tc>
          <w:tcPr>
            <w:tcW w:w="1602" w:type="dxa"/>
            <w:noWrap/>
            <w:hideMark/>
          </w:tcPr>
          <w:p w14:paraId="490B525E"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5263BDA8"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576FCA3E" w14:textId="77777777" w:rsidR="00703F13" w:rsidRPr="00CA654B" w:rsidRDefault="00703F13" w:rsidP="008E2866">
            <w:pPr>
              <w:spacing w:line="360" w:lineRule="auto"/>
              <w:jc w:val="both"/>
              <w:rPr>
                <w:b w:val="0"/>
                <w:bCs/>
              </w:rPr>
            </w:pPr>
            <w:r w:rsidRPr="00CA654B">
              <w:rPr>
                <w:b w:val="0"/>
                <w:bCs/>
              </w:rPr>
              <w:t>alive</w:t>
            </w:r>
          </w:p>
        </w:tc>
      </w:tr>
      <w:tr w:rsidR="00703F13" w:rsidRPr="00CA654B" w14:paraId="72C357D7" w14:textId="77777777" w:rsidTr="008E2866">
        <w:trPr>
          <w:trHeight w:val="324"/>
        </w:trPr>
        <w:tc>
          <w:tcPr>
            <w:tcW w:w="1984" w:type="dxa"/>
            <w:noWrap/>
            <w:hideMark/>
          </w:tcPr>
          <w:p w14:paraId="248FDF7B" w14:textId="77777777" w:rsidR="00703F13" w:rsidRPr="00CA654B" w:rsidRDefault="00703F13" w:rsidP="008E2866">
            <w:pPr>
              <w:spacing w:line="360" w:lineRule="auto"/>
              <w:jc w:val="both"/>
              <w:rPr>
                <w:b w:val="0"/>
                <w:bCs/>
              </w:rPr>
            </w:pPr>
            <w:r w:rsidRPr="00CA654B">
              <w:rPr>
                <w:b w:val="0"/>
                <w:bCs/>
              </w:rPr>
              <w:t>5</w:t>
            </w:r>
          </w:p>
        </w:tc>
        <w:tc>
          <w:tcPr>
            <w:tcW w:w="2305" w:type="dxa"/>
            <w:noWrap/>
            <w:hideMark/>
          </w:tcPr>
          <w:p w14:paraId="3E7D2A68" w14:textId="77777777" w:rsidR="00703F13" w:rsidRPr="00CA654B" w:rsidRDefault="00703F13" w:rsidP="008E2866">
            <w:pPr>
              <w:spacing w:line="360" w:lineRule="auto"/>
              <w:jc w:val="both"/>
              <w:rPr>
                <w:b w:val="0"/>
                <w:bCs/>
              </w:rPr>
            </w:pPr>
            <w:r w:rsidRPr="00CA654B">
              <w:rPr>
                <w:b w:val="0"/>
                <w:bCs/>
              </w:rPr>
              <w:t>15</w:t>
            </w:r>
          </w:p>
        </w:tc>
        <w:tc>
          <w:tcPr>
            <w:tcW w:w="1889" w:type="dxa"/>
            <w:noWrap/>
            <w:hideMark/>
          </w:tcPr>
          <w:p w14:paraId="62D09E83" w14:textId="77777777" w:rsidR="00703F13" w:rsidRPr="00CA654B" w:rsidRDefault="00703F13" w:rsidP="008E2866">
            <w:pPr>
              <w:spacing w:line="360" w:lineRule="auto"/>
              <w:jc w:val="both"/>
              <w:rPr>
                <w:b w:val="0"/>
                <w:bCs/>
              </w:rPr>
            </w:pPr>
            <w:r w:rsidRPr="00CA654B">
              <w:rPr>
                <w:b w:val="0"/>
                <w:bCs/>
              </w:rPr>
              <w:t>Boar</w:t>
            </w:r>
          </w:p>
        </w:tc>
        <w:tc>
          <w:tcPr>
            <w:tcW w:w="1585" w:type="dxa"/>
            <w:noWrap/>
            <w:hideMark/>
          </w:tcPr>
          <w:p w14:paraId="785DF369" w14:textId="77777777" w:rsidR="00703F13" w:rsidRPr="00CA654B" w:rsidRDefault="00703F13" w:rsidP="008E2866">
            <w:pPr>
              <w:spacing w:line="360" w:lineRule="auto"/>
              <w:jc w:val="both"/>
              <w:rPr>
                <w:b w:val="0"/>
                <w:bCs/>
              </w:rPr>
            </w:pPr>
            <w:r w:rsidRPr="00CA654B">
              <w:rPr>
                <w:b w:val="0"/>
                <w:bCs/>
              </w:rPr>
              <w:t>03/04/2021</w:t>
            </w:r>
          </w:p>
        </w:tc>
        <w:tc>
          <w:tcPr>
            <w:tcW w:w="1602" w:type="dxa"/>
            <w:noWrap/>
            <w:hideMark/>
          </w:tcPr>
          <w:p w14:paraId="474FEB98" w14:textId="77777777" w:rsidR="00703F13" w:rsidRPr="00CA654B" w:rsidRDefault="00703F13" w:rsidP="008E2866">
            <w:pPr>
              <w:spacing w:line="360" w:lineRule="auto"/>
              <w:jc w:val="both"/>
              <w:rPr>
                <w:b w:val="0"/>
                <w:bCs/>
              </w:rPr>
            </w:pPr>
            <w:r w:rsidRPr="00CA654B">
              <w:rPr>
                <w:b w:val="0"/>
                <w:bCs/>
              </w:rPr>
              <w:t>40</w:t>
            </w:r>
          </w:p>
        </w:tc>
        <w:tc>
          <w:tcPr>
            <w:tcW w:w="1839" w:type="dxa"/>
            <w:noWrap/>
            <w:hideMark/>
          </w:tcPr>
          <w:p w14:paraId="600E0826" w14:textId="77777777" w:rsidR="00703F13" w:rsidRPr="00CA654B" w:rsidRDefault="00703F13" w:rsidP="008E2866">
            <w:pPr>
              <w:spacing w:line="360" w:lineRule="auto"/>
              <w:jc w:val="both"/>
              <w:rPr>
                <w:b w:val="0"/>
                <w:bCs/>
              </w:rPr>
            </w:pPr>
            <w:r w:rsidRPr="00CA654B">
              <w:rPr>
                <w:b w:val="0"/>
                <w:bCs/>
              </w:rPr>
              <w:t>Kilogram</w:t>
            </w:r>
          </w:p>
        </w:tc>
        <w:tc>
          <w:tcPr>
            <w:tcW w:w="1325" w:type="dxa"/>
            <w:noWrap/>
            <w:hideMark/>
          </w:tcPr>
          <w:p w14:paraId="155B8328" w14:textId="77777777" w:rsidR="00703F13" w:rsidRPr="00CA654B" w:rsidRDefault="00703F13" w:rsidP="008E2866">
            <w:pPr>
              <w:spacing w:line="360" w:lineRule="auto"/>
              <w:jc w:val="both"/>
              <w:rPr>
                <w:b w:val="0"/>
                <w:bCs/>
              </w:rPr>
            </w:pPr>
            <w:r w:rsidRPr="00CA654B">
              <w:rPr>
                <w:b w:val="0"/>
                <w:bCs/>
              </w:rPr>
              <w:t>alive</w:t>
            </w:r>
          </w:p>
        </w:tc>
      </w:tr>
    </w:tbl>
    <w:p w14:paraId="4B0DC9CB" w14:textId="77777777" w:rsidR="00703F13" w:rsidRPr="00CA654B" w:rsidRDefault="00703F13" w:rsidP="00703F13">
      <w:pPr>
        <w:spacing w:line="360" w:lineRule="auto"/>
        <w:jc w:val="both"/>
      </w:pPr>
    </w:p>
    <w:p w14:paraId="6B033FCB" w14:textId="77777777" w:rsidR="00703F13" w:rsidRPr="00CA654B" w:rsidRDefault="00703F13" w:rsidP="00703F13">
      <w:pPr>
        <w:spacing w:line="360" w:lineRule="auto"/>
        <w:ind w:left="720" w:hanging="720"/>
      </w:pPr>
      <w:r w:rsidRPr="00CA654B">
        <w:t>Table 36. Pig Table - 1NF</w:t>
      </w:r>
    </w:p>
    <w:p w14:paraId="76B340C9" w14:textId="77777777" w:rsidR="00703F13" w:rsidRPr="00CA654B" w:rsidRDefault="00703F13" w:rsidP="00703F13">
      <w:pPr>
        <w:spacing w:line="360" w:lineRule="auto"/>
        <w:ind w:left="720" w:hanging="720"/>
      </w:pPr>
    </w:p>
    <w:p w14:paraId="50457DA7" w14:textId="77777777" w:rsidR="00B66652" w:rsidRPr="00CA654B" w:rsidRDefault="00703F13" w:rsidP="00B66652">
      <w:pPr>
        <w:spacing w:line="360" w:lineRule="auto"/>
        <w:ind w:left="1440"/>
        <w:jc w:val="both"/>
        <w:rPr>
          <w:b w:val="0"/>
          <w:bCs/>
        </w:rPr>
      </w:pPr>
      <w:r w:rsidRPr="00CA654B">
        <w:rPr>
          <w:b w:val="0"/>
          <w:bCs/>
        </w:rPr>
        <w:t xml:space="preserve">Table 36 shows that the table Pig is in the </w:t>
      </w:r>
      <w:r w:rsidR="004056EC" w:rsidRPr="004056EC">
        <w:rPr>
          <w:b w:val="0"/>
          <w:bCs/>
        </w:rPr>
        <w:t>first normal form by assigning “</w:t>
      </w:r>
      <w:proofErr w:type="spellStart"/>
      <w:r w:rsidR="004056EC">
        <w:rPr>
          <w:b w:val="0"/>
          <w:bCs/>
        </w:rPr>
        <w:t>pig</w:t>
      </w:r>
      <w:r w:rsidR="004056EC" w:rsidRPr="004056EC">
        <w:rPr>
          <w:b w:val="0"/>
          <w:bCs/>
        </w:rPr>
        <w:t>_id</w:t>
      </w:r>
      <w:proofErr w:type="spellEnd"/>
      <w:r w:rsidR="004056EC" w:rsidRPr="004056EC">
        <w:rPr>
          <w:b w:val="0"/>
          <w:bCs/>
        </w:rPr>
        <w:t xml:space="preserve">” as the Primary Key base from Table </w:t>
      </w:r>
      <w:r w:rsidR="004056EC">
        <w:rPr>
          <w:b w:val="0"/>
          <w:bCs/>
        </w:rPr>
        <w:t>35</w:t>
      </w:r>
      <w:r w:rsidR="004056EC" w:rsidRPr="004056EC">
        <w:rPr>
          <w:b w:val="0"/>
          <w:bCs/>
        </w:rPr>
        <w:t xml:space="preserve"> to uniquely identify row values on column</w:t>
      </w:r>
      <w:r w:rsidR="004056EC">
        <w:rPr>
          <w:b w:val="0"/>
          <w:bCs/>
        </w:rPr>
        <w:t>s</w:t>
      </w:r>
      <w:r w:rsidR="004056EC" w:rsidRPr="004056EC">
        <w:rPr>
          <w:b w:val="0"/>
          <w:bCs/>
        </w:rPr>
        <w:t xml:space="preserve"> </w:t>
      </w:r>
      <w:r w:rsidR="004056EC">
        <w:rPr>
          <w:b w:val="0"/>
          <w:bCs/>
        </w:rPr>
        <w:t>“</w:t>
      </w:r>
      <w:proofErr w:type="spellStart"/>
      <w:r w:rsidR="004056EC">
        <w:rPr>
          <w:b w:val="0"/>
          <w:bCs/>
        </w:rPr>
        <w:t>pig_tag</w:t>
      </w:r>
      <w:proofErr w:type="spellEnd"/>
      <w:r w:rsidR="004056EC">
        <w:rPr>
          <w:b w:val="0"/>
          <w:bCs/>
        </w:rPr>
        <w:t>”, “</w:t>
      </w:r>
      <w:proofErr w:type="spellStart"/>
      <w:r w:rsidR="004056EC">
        <w:rPr>
          <w:b w:val="0"/>
          <w:bCs/>
        </w:rPr>
        <w:t>pig_type</w:t>
      </w:r>
      <w:proofErr w:type="spellEnd"/>
      <w:r w:rsidR="004056EC">
        <w:rPr>
          <w:b w:val="0"/>
          <w:bCs/>
        </w:rPr>
        <w:t>”, “birthdate</w:t>
      </w:r>
      <w:proofErr w:type="gramStart"/>
      <w:r w:rsidR="004056EC">
        <w:rPr>
          <w:b w:val="0"/>
          <w:bCs/>
        </w:rPr>
        <w:t xml:space="preserve">”, </w:t>
      </w:r>
      <w:r w:rsidR="004056EC" w:rsidRPr="00CA654B">
        <w:rPr>
          <w:b w:val="0"/>
          <w:bCs/>
        </w:rPr>
        <w:t xml:space="preserve"> </w:t>
      </w:r>
      <w:r w:rsidR="004056EC">
        <w:rPr>
          <w:b w:val="0"/>
          <w:bCs/>
        </w:rPr>
        <w:t>and</w:t>
      </w:r>
      <w:proofErr w:type="gramEnd"/>
      <w:r w:rsidR="004056EC">
        <w:rPr>
          <w:b w:val="0"/>
          <w:bCs/>
        </w:rPr>
        <w:t xml:space="preserve"> “status”. </w:t>
      </w:r>
      <w:r w:rsidR="0033631F">
        <w:rPr>
          <w:b w:val="0"/>
          <w:bCs/>
        </w:rPr>
        <w:t>The</w:t>
      </w:r>
      <w:r w:rsidR="004056EC">
        <w:rPr>
          <w:b w:val="0"/>
          <w:bCs/>
        </w:rPr>
        <w:t xml:space="preserve"> attribute “weight” is specified </w:t>
      </w:r>
      <w:r w:rsidR="002621A1">
        <w:rPr>
          <w:b w:val="0"/>
          <w:bCs/>
        </w:rPr>
        <w:t xml:space="preserve">as </w:t>
      </w:r>
      <w:r w:rsidR="0033631F">
        <w:rPr>
          <w:b w:val="0"/>
          <w:bCs/>
        </w:rPr>
        <w:t xml:space="preserve">composite, </w:t>
      </w:r>
      <w:r w:rsidR="00B66652" w:rsidRPr="000A70A3">
        <w:rPr>
          <w:b w:val="0"/>
          <w:bCs/>
        </w:rPr>
        <w:t>thus divided into sub-part attribute</w:t>
      </w:r>
      <w:r w:rsidR="00B66652">
        <w:rPr>
          <w:b w:val="0"/>
          <w:bCs/>
        </w:rPr>
        <w:t>s “weight”</w:t>
      </w:r>
      <w:r w:rsidR="00B66652" w:rsidRPr="000A70A3">
        <w:rPr>
          <w:b w:val="0"/>
          <w:bCs/>
        </w:rPr>
        <w:t xml:space="preserve"> </w:t>
      </w:r>
      <w:r w:rsidR="00B66652">
        <w:rPr>
          <w:b w:val="0"/>
          <w:bCs/>
        </w:rPr>
        <w:t xml:space="preserve">and </w:t>
      </w:r>
      <w:r w:rsidR="00B66652" w:rsidRPr="000A70A3">
        <w:rPr>
          <w:b w:val="0"/>
          <w:bCs/>
        </w:rPr>
        <w:t>“unit”.</w:t>
      </w:r>
    </w:p>
    <w:p w14:paraId="263D8326" w14:textId="14F255F3" w:rsidR="00703F13" w:rsidRPr="00CA654B" w:rsidRDefault="00703F13" w:rsidP="00703F13">
      <w:pPr>
        <w:spacing w:line="360" w:lineRule="auto"/>
        <w:ind w:left="1440"/>
        <w:jc w:val="both"/>
        <w:rPr>
          <w:b w:val="0"/>
          <w:bCs/>
        </w:rPr>
      </w:pPr>
    </w:p>
    <w:p w14:paraId="20DD1BAD" w14:textId="77777777" w:rsidR="00703F13" w:rsidRPr="00CA654B" w:rsidRDefault="00703F13" w:rsidP="00703F13">
      <w:pPr>
        <w:spacing w:line="360" w:lineRule="auto"/>
        <w:jc w:val="both"/>
      </w:pPr>
    </w:p>
    <w:p w14:paraId="5D7B91A4" w14:textId="77777777" w:rsidR="00703F13" w:rsidRPr="00CA654B" w:rsidRDefault="00703F13" w:rsidP="00703F13">
      <w:pPr>
        <w:spacing w:line="360" w:lineRule="auto"/>
        <w:ind w:left="1440"/>
        <w:jc w:val="both"/>
        <w:rPr>
          <w:b w:val="0"/>
          <w:bCs/>
        </w:rPr>
      </w:pPr>
    </w:p>
    <w:p w14:paraId="688F1997" w14:textId="77777777" w:rsidR="00703F13" w:rsidRPr="00CA654B" w:rsidRDefault="00703F13" w:rsidP="00703F13">
      <w:pPr>
        <w:spacing w:line="360" w:lineRule="auto"/>
        <w:ind w:left="1440"/>
        <w:jc w:val="both"/>
        <w:rPr>
          <w:b w:val="0"/>
          <w:bCs/>
        </w:rPr>
      </w:pPr>
    </w:p>
    <w:p w14:paraId="54D5ADF7" w14:textId="77777777" w:rsidR="00703F13" w:rsidRPr="00CA654B" w:rsidRDefault="00703F13" w:rsidP="00703F13">
      <w:pPr>
        <w:spacing w:line="360" w:lineRule="auto"/>
        <w:ind w:left="1440"/>
        <w:jc w:val="both"/>
        <w:rPr>
          <w:b w:val="0"/>
          <w:bCs/>
        </w:rPr>
      </w:pPr>
    </w:p>
    <w:p w14:paraId="247FBD17" w14:textId="3ABCECFB" w:rsidR="00703F13" w:rsidRDefault="00703F13" w:rsidP="00703F13">
      <w:pPr>
        <w:spacing w:line="360" w:lineRule="auto"/>
        <w:jc w:val="both"/>
        <w:rPr>
          <w:b w:val="0"/>
          <w:bCs/>
        </w:rPr>
      </w:pPr>
    </w:p>
    <w:p w14:paraId="7CDC1F9A" w14:textId="77777777" w:rsidR="00580CCD" w:rsidRPr="00CA654B" w:rsidRDefault="00580CCD" w:rsidP="00703F13">
      <w:pPr>
        <w:spacing w:line="360" w:lineRule="auto"/>
        <w:jc w:val="both"/>
        <w:rPr>
          <w:b w:val="0"/>
          <w:bCs/>
        </w:rPr>
      </w:pPr>
    </w:p>
    <w:p w14:paraId="5385E575" w14:textId="77777777" w:rsidR="00703F13" w:rsidRPr="00CA654B" w:rsidRDefault="00703F13" w:rsidP="00703F13">
      <w:pPr>
        <w:spacing w:line="360" w:lineRule="auto"/>
        <w:ind w:left="720" w:hanging="720"/>
        <w:jc w:val="both"/>
        <w:rPr>
          <w:b w:val="0"/>
          <w:bCs/>
          <w:lang w:val="en-US"/>
        </w:rPr>
      </w:pPr>
      <w:r w:rsidRPr="00CA654B">
        <w:rPr>
          <w:lang w:val="en-US"/>
        </w:rPr>
        <w:lastRenderedPageBreak/>
        <w:t xml:space="preserve">     Pig – 2NF</w:t>
      </w:r>
    </w:p>
    <w:p w14:paraId="52C0ABFE"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550"/>
        <w:gridCol w:w="975"/>
        <w:gridCol w:w="1136"/>
        <w:gridCol w:w="1462"/>
        <w:gridCol w:w="839"/>
        <w:gridCol w:w="1259"/>
        <w:gridCol w:w="858"/>
        <w:gridCol w:w="1466"/>
        <w:gridCol w:w="1486"/>
        <w:gridCol w:w="1498"/>
      </w:tblGrid>
      <w:tr w:rsidR="00703F13" w:rsidRPr="00CA654B" w14:paraId="203B9731" w14:textId="77777777" w:rsidTr="008E2866">
        <w:trPr>
          <w:trHeight w:val="324"/>
        </w:trPr>
        <w:tc>
          <w:tcPr>
            <w:tcW w:w="1550" w:type="dxa"/>
            <w:noWrap/>
            <w:hideMark/>
          </w:tcPr>
          <w:p w14:paraId="44931E18" w14:textId="77777777" w:rsidR="00703F13" w:rsidRPr="00CA654B" w:rsidRDefault="00703F13" w:rsidP="008E2866">
            <w:pPr>
              <w:spacing w:line="360" w:lineRule="auto"/>
              <w:jc w:val="both"/>
              <w:rPr>
                <w:b w:val="0"/>
                <w:bCs/>
                <w:sz w:val="22"/>
                <w:szCs w:val="22"/>
              </w:rPr>
            </w:pPr>
            <w:r w:rsidRPr="00CA654B">
              <w:rPr>
                <w:b w:val="0"/>
                <w:bCs/>
                <w:sz w:val="22"/>
                <w:szCs w:val="22"/>
              </w:rPr>
              <w:t>(PK)</w:t>
            </w:r>
            <w:proofErr w:type="spellStart"/>
            <w:r w:rsidRPr="00CA654B">
              <w:rPr>
                <w:b w:val="0"/>
                <w:bCs/>
                <w:sz w:val="22"/>
                <w:szCs w:val="22"/>
              </w:rPr>
              <w:t>pig_id</w:t>
            </w:r>
            <w:proofErr w:type="spellEnd"/>
          </w:p>
        </w:tc>
        <w:tc>
          <w:tcPr>
            <w:tcW w:w="975" w:type="dxa"/>
            <w:noWrap/>
            <w:hideMark/>
          </w:tcPr>
          <w:p w14:paraId="5AF64AFF" w14:textId="77777777" w:rsidR="00703F13" w:rsidRPr="00CA654B" w:rsidRDefault="00703F13" w:rsidP="008E2866">
            <w:pPr>
              <w:spacing w:line="360" w:lineRule="auto"/>
              <w:jc w:val="both"/>
              <w:rPr>
                <w:b w:val="0"/>
                <w:bCs/>
                <w:sz w:val="22"/>
              </w:rPr>
            </w:pPr>
            <w:proofErr w:type="spellStart"/>
            <w:r w:rsidRPr="00CA654B">
              <w:rPr>
                <w:b w:val="0"/>
                <w:bCs/>
                <w:sz w:val="22"/>
              </w:rPr>
              <w:t>pig_tag</w:t>
            </w:r>
            <w:proofErr w:type="spellEnd"/>
          </w:p>
        </w:tc>
        <w:tc>
          <w:tcPr>
            <w:tcW w:w="1136" w:type="dxa"/>
            <w:noWrap/>
            <w:hideMark/>
          </w:tcPr>
          <w:p w14:paraId="35A7EF08" w14:textId="77777777" w:rsidR="00703F13" w:rsidRPr="00CA654B" w:rsidRDefault="00703F13" w:rsidP="008E2866">
            <w:pPr>
              <w:spacing w:line="360" w:lineRule="auto"/>
              <w:jc w:val="both"/>
              <w:rPr>
                <w:b w:val="0"/>
                <w:bCs/>
                <w:sz w:val="22"/>
              </w:rPr>
            </w:pPr>
            <w:proofErr w:type="spellStart"/>
            <w:r w:rsidRPr="00CA654B">
              <w:rPr>
                <w:b w:val="0"/>
                <w:bCs/>
                <w:sz w:val="22"/>
              </w:rPr>
              <w:t>pig_type</w:t>
            </w:r>
            <w:proofErr w:type="spellEnd"/>
          </w:p>
        </w:tc>
        <w:tc>
          <w:tcPr>
            <w:tcW w:w="1462" w:type="dxa"/>
            <w:noWrap/>
            <w:hideMark/>
          </w:tcPr>
          <w:p w14:paraId="0689C9F2" w14:textId="77777777" w:rsidR="00703F13" w:rsidRPr="00CA654B" w:rsidRDefault="00703F13" w:rsidP="008E2866">
            <w:pPr>
              <w:spacing w:line="360" w:lineRule="auto"/>
              <w:jc w:val="both"/>
              <w:rPr>
                <w:b w:val="0"/>
                <w:bCs/>
                <w:sz w:val="22"/>
              </w:rPr>
            </w:pPr>
            <w:r w:rsidRPr="00CA654B">
              <w:rPr>
                <w:b w:val="0"/>
                <w:bCs/>
                <w:sz w:val="22"/>
              </w:rPr>
              <w:t>birthdate</w:t>
            </w:r>
          </w:p>
        </w:tc>
        <w:tc>
          <w:tcPr>
            <w:tcW w:w="839" w:type="dxa"/>
            <w:noWrap/>
            <w:hideMark/>
          </w:tcPr>
          <w:p w14:paraId="6F14F9B1" w14:textId="77777777" w:rsidR="00703F13" w:rsidRPr="00CA654B" w:rsidRDefault="00703F13" w:rsidP="008E2866">
            <w:pPr>
              <w:spacing w:line="360" w:lineRule="auto"/>
              <w:jc w:val="both"/>
              <w:rPr>
                <w:b w:val="0"/>
                <w:bCs/>
                <w:sz w:val="22"/>
              </w:rPr>
            </w:pPr>
            <w:r w:rsidRPr="00CA654B">
              <w:rPr>
                <w:b w:val="0"/>
                <w:bCs/>
                <w:sz w:val="22"/>
              </w:rPr>
              <w:t>weight</w:t>
            </w:r>
          </w:p>
        </w:tc>
        <w:tc>
          <w:tcPr>
            <w:tcW w:w="1259" w:type="dxa"/>
            <w:noWrap/>
            <w:hideMark/>
          </w:tcPr>
          <w:p w14:paraId="12BBDEA9" w14:textId="77777777" w:rsidR="00703F13" w:rsidRPr="00CA654B" w:rsidRDefault="00703F13" w:rsidP="008E2866">
            <w:pPr>
              <w:spacing w:line="360" w:lineRule="auto"/>
              <w:jc w:val="both"/>
              <w:rPr>
                <w:b w:val="0"/>
                <w:bCs/>
                <w:sz w:val="22"/>
              </w:rPr>
            </w:pPr>
            <w:r w:rsidRPr="00CA654B">
              <w:rPr>
                <w:b w:val="0"/>
                <w:bCs/>
                <w:sz w:val="22"/>
              </w:rPr>
              <w:t>unit</w:t>
            </w:r>
          </w:p>
        </w:tc>
        <w:tc>
          <w:tcPr>
            <w:tcW w:w="858" w:type="dxa"/>
            <w:noWrap/>
            <w:hideMark/>
          </w:tcPr>
          <w:p w14:paraId="4C59A77A" w14:textId="77777777" w:rsidR="00703F13" w:rsidRPr="00CA654B" w:rsidRDefault="00703F13" w:rsidP="008E2866">
            <w:pPr>
              <w:spacing w:line="360" w:lineRule="auto"/>
              <w:jc w:val="both"/>
              <w:rPr>
                <w:b w:val="0"/>
                <w:bCs/>
                <w:sz w:val="22"/>
              </w:rPr>
            </w:pPr>
            <w:r w:rsidRPr="00CA654B">
              <w:rPr>
                <w:b w:val="0"/>
                <w:bCs/>
                <w:sz w:val="22"/>
              </w:rPr>
              <w:t>status</w:t>
            </w:r>
          </w:p>
        </w:tc>
        <w:tc>
          <w:tcPr>
            <w:tcW w:w="1466" w:type="dxa"/>
            <w:noWrap/>
            <w:hideMark/>
          </w:tcPr>
          <w:p w14:paraId="267AC1FF"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cage_id</w:t>
            </w:r>
            <w:proofErr w:type="spellEnd"/>
          </w:p>
        </w:tc>
        <w:tc>
          <w:tcPr>
            <w:tcW w:w="1486" w:type="dxa"/>
            <w:noWrap/>
            <w:hideMark/>
          </w:tcPr>
          <w:p w14:paraId="4E7122D6"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batch_id</w:t>
            </w:r>
            <w:proofErr w:type="spellEnd"/>
          </w:p>
        </w:tc>
        <w:tc>
          <w:tcPr>
            <w:tcW w:w="1498" w:type="dxa"/>
            <w:noWrap/>
            <w:hideMark/>
          </w:tcPr>
          <w:p w14:paraId="6552455B"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breed_id</w:t>
            </w:r>
            <w:proofErr w:type="spellEnd"/>
          </w:p>
        </w:tc>
      </w:tr>
      <w:tr w:rsidR="00703F13" w:rsidRPr="00CA654B" w14:paraId="24042AAD" w14:textId="77777777" w:rsidTr="008E2866">
        <w:trPr>
          <w:trHeight w:val="324"/>
        </w:trPr>
        <w:tc>
          <w:tcPr>
            <w:tcW w:w="1550" w:type="dxa"/>
            <w:noWrap/>
            <w:hideMark/>
          </w:tcPr>
          <w:p w14:paraId="2923F231" w14:textId="77777777" w:rsidR="00703F13" w:rsidRPr="00CA654B" w:rsidRDefault="00703F13" w:rsidP="008E2866">
            <w:pPr>
              <w:spacing w:line="360" w:lineRule="auto"/>
              <w:jc w:val="both"/>
              <w:rPr>
                <w:b w:val="0"/>
                <w:bCs/>
                <w:sz w:val="22"/>
              </w:rPr>
            </w:pPr>
            <w:r w:rsidRPr="00CA654B">
              <w:rPr>
                <w:b w:val="0"/>
                <w:bCs/>
                <w:sz w:val="22"/>
              </w:rPr>
              <w:t>1</w:t>
            </w:r>
          </w:p>
        </w:tc>
        <w:tc>
          <w:tcPr>
            <w:tcW w:w="975" w:type="dxa"/>
            <w:noWrap/>
            <w:hideMark/>
          </w:tcPr>
          <w:p w14:paraId="630F0EE6" w14:textId="77777777" w:rsidR="00703F13" w:rsidRPr="00CA654B" w:rsidRDefault="00703F13" w:rsidP="008E2866">
            <w:pPr>
              <w:spacing w:line="360" w:lineRule="auto"/>
              <w:jc w:val="both"/>
              <w:rPr>
                <w:b w:val="0"/>
                <w:bCs/>
                <w:sz w:val="22"/>
                <w:szCs w:val="22"/>
              </w:rPr>
            </w:pPr>
            <w:r w:rsidRPr="00CA654B">
              <w:rPr>
                <w:b w:val="0"/>
                <w:bCs/>
                <w:sz w:val="22"/>
                <w:szCs w:val="22"/>
              </w:rPr>
              <w:t>11</w:t>
            </w:r>
          </w:p>
        </w:tc>
        <w:tc>
          <w:tcPr>
            <w:tcW w:w="1136" w:type="dxa"/>
            <w:noWrap/>
            <w:hideMark/>
          </w:tcPr>
          <w:p w14:paraId="53BB8A3C"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5CB3033A" w14:textId="77777777" w:rsidR="00703F13" w:rsidRPr="00CA654B" w:rsidRDefault="00703F13" w:rsidP="008E2866">
            <w:pPr>
              <w:spacing w:line="360" w:lineRule="auto"/>
              <w:jc w:val="both"/>
              <w:rPr>
                <w:b w:val="0"/>
                <w:bCs/>
                <w:sz w:val="22"/>
              </w:rPr>
            </w:pPr>
            <w:r w:rsidRPr="00CA654B">
              <w:rPr>
                <w:b w:val="0"/>
                <w:bCs/>
                <w:sz w:val="22"/>
              </w:rPr>
              <w:t>08/05/2021</w:t>
            </w:r>
          </w:p>
        </w:tc>
        <w:tc>
          <w:tcPr>
            <w:tcW w:w="839" w:type="dxa"/>
            <w:noWrap/>
            <w:hideMark/>
          </w:tcPr>
          <w:p w14:paraId="5A8FA355"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379D6DC"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4348DB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6F2E6100" w14:textId="77777777" w:rsidR="00703F13" w:rsidRPr="00CA654B" w:rsidRDefault="00703F13" w:rsidP="008E2866">
            <w:pPr>
              <w:spacing w:line="360" w:lineRule="auto"/>
              <w:jc w:val="both"/>
              <w:rPr>
                <w:b w:val="0"/>
                <w:bCs/>
                <w:sz w:val="22"/>
              </w:rPr>
            </w:pPr>
            <w:r w:rsidRPr="00CA654B">
              <w:rPr>
                <w:b w:val="0"/>
                <w:bCs/>
                <w:sz w:val="22"/>
              </w:rPr>
              <w:t>1</w:t>
            </w:r>
          </w:p>
        </w:tc>
        <w:tc>
          <w:tcPr>
            <w:tcW w:w="1486" w:type="dxa"/>
            <w:noWrap/>
            <w:hideMark/>
          </w:tcPr>
          <w:p w14:paraId="614C38EE" w14:textId="77777777" w:rsidR="00703F13" w:rsidRPr="00CA654B" w:rsidRDefault="00703F13" w:rsidP="008E2866">
            <w:pPr>
              <w:spacing w:line="360" w:lineRule="auto"/>
              <w:jc w:val="both"/>
              <w:rPr>
                <w:b w:val="0"/>
                <w:bCs/>
                <w:sz w:val="22"/>
              </w:rPr>
            </w:pPr>
            <w:r w:rsidRPr="00CA654B">
              <w:rPr>
                <w:b w:val="0"/>
                <w:bCs/>
                <w:sz w:val="22"/>
              </w:rPr>
              <w:t>1</w:t>
            </w:r>
          </w:p>
        </w:tc>
        <w:tc>
          <w:tcPr>
            <w:tcW w:w="1498" w:type="dxa"/>
            <w:noWrap/>
            <w:hideMark/>
          </w:tcPr>
          <w:p w14:paraId="4430ED15"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6571353B" w14:textId="77777777" w:rsidTr="008E2866">
        <w:trPr>
          <w:trHeight w:val="324"/>
        </w:trPr>
        <w:tc>
          <w:tcPr>
            <w:tcW w:w="1550" w:type="dxa"/>
            <w:noWrap/>
            <w:hideMark/>
          </w:tcPr>
          <w:p w14:paraId="4EE605D7" w14:textId="77777777" w:rsidR="00703F13" w:rsidRPr="00CA654B" w:rsidRDefault="00703F13" w:rsidP="008E2866">
            <w:pPr>
              <w:spacing w:line="360" w:lineRule="auto"/>
              <w:jc w:val="both"/>
              <w:rPr>
                <w:b w:val="0"/>
                <w:bCs/>
                <w:sz w:val="22"/>
              </w:rPr>
            </w:pPr>
            <w:r w:rsidRPr="00CA654B">
              <w:rPr>
                <w:b w:val="0"/>
                <w:bCs/>
                <w:sz w:val="22"/>
              </w:rPr>
              <w:t>2</w:t>
            </w:r>
          </w:p>
        </w:tc>
        <w:tc>
          <w:tcPr>
            <w:tcW w:w="975" w:type="dxa"/>
            <w:noWrap/>
            <w:hideMark/>
          </w:tcPr>
          <w:p w14:paraId="697ADE86" w14:textId="77777777" w:rsidR="00703F13" w:rsidRPr="00CA654B" w:rsidRDefault="00703F13" w:rsidP="008E2866">
            <w:pPr>
              <w:spacing w:line="360" w:lineRule="auto"/>
              <w:jc w:val="both"/>
              <w:rPr>
                <w:b w:val="0"/>
                <w:bCs/>
                <w:sz w:val="22"/>
                <w:szCs w:val="22"/>
              </w:rPr>
            </w:pPr>
            <w:r w:rsidRPr="00CA654B">
              <w:rPr>
                <w:b w:val="0"/>
                <w:bCs/>
                <w:sz w:val="22"/>
                <w:szCs w:val="22"/>
              </w:rPr>
              <w:t>12</w:t>
            </w:r>
          </w:p>
        </w:tc>
        <w:tc>
          <w:tcPr>
            <w:tcW w:w="1136" w:type="dxa"/>
            <w:noWrap/>
            <w:hideMark/>
          </w:tcPr>
          <w:p w14:paraId="29B79738"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0330FF56" w14:textId="77777777" w:rsidR="00703F13" w:rsidRPr="00CA654B" w:rsidRDefault="00703F13" w:rsidP="008E2866">
            <w:pPr>
              <w:spacing w:line="360" w:lineRule="auto"/>
              <w:jc w:val="both"/>
              <w:rPr>
                <w:b w:val="0"/>
                <w:bCs/>
                <w:sz w:val="22"/>
              </w:rPr>
            </w:pPr>
            <w:r w:rsidRPr="00CA654B">
              <w:rPr>
                <w:b w:val="0"/>
                <w:bCs/>
                <w:sz w:val="22"/>
              </w:rPr>
              <w:t>01/02/2021</w:t>
            </w:r>
          </w:p>
        </w:tc>
        <w:tc>
          <w:tcPr>
            <w:tcW w:w="839" w:type="dxa"/>
            <w:noWrap/>
            <w:hideMark/>
          </w:tcPr>
          <w:p w14:paraId="09C03E5E"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F255180"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45B4728F"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369BA517" w14:textId="77777777" w:rsidR="00703F13" w:rsidRPr="00CA654B" w:rsidRDefault="00703F13" w:rsidP="008E2866">
            <w:pPr>
              <w:spacing w:line="360" w:lineRule="auto"/>
              <w:jc w:val="both"/>
              <w:rPr>
                <w:b w:val="0"/>
                <w:bCs/>
                <w:sz w:val="22"/>
              </w:rPr>
            </w:pPr>
            <w:r w:rsidRPr="00CA654B">
              <w:rPr>
                <w:b w:val="0"/>
                <w:bCs/>
                <w:sz w:val="22"/>
              </w:rPr>
              <w:t>2</w:t>
            </w:r>
          </w:p>
        </w:tc>
        <w:tc>
          <w:tcPr>
            <w:tcW w:w="1486" w:type="dxa"/>
            <w:noWrap/>
            <w:hideMark/>
          </w:tcPr>
          <w:p w14:paraId="0C1929F1" w14:textId="77777777" w:rsidR="00703F13" w:rsidRPr="00CA654B" w:rsidRDefault="00703F13" w:rsidP="008E2866">
            <w:pPr>
              <w:spacing w:line="360" w:lineRule="auto"/>
              <w:jc w:val="both"/>
              <w:rPr>
                <w:b w:val="0"/>
                <w:bCs/>
                <w:sz w:val="22"/>
              </w:rPr>
            </w:pPr>
            <w:r w:rsidRPr="00CA654B">
              <w:rPr>
                <w:b w:val="0"/>
                <w:bCs/>
                <w:sz w:val="22"/>
              </w:rPr>
              <w:t>2</w:t>
            </w:r>
          </w:p>
        </w:tc>
        <w:tc>
          <w:tcPr>
            <w:tcW w:w="1498" w:type="dxa"/>
            <w:noWrap/>
            <w:hideMark/>
          </w:tcPr>
          <w:p w14:paraId="3C6ABA13"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30AB2910" w14:textId="77777777" w:rsidTr="008E2866">
        <w:trPr>
          <w:trHeight w:val="324"/>
        </w:trPr>
        <w:tc>
          <w:tcPr>
            <w:tcW w:w="1550" w:type="dxa"/>
            <w:noWrap/>
            <w:hideMark/>
          </w:tcPr>
          <w:p w14:paraId="4313F977" w14:textId="77777777" w:rsidR="00703F13" w:rsidRPr="00CA654B" w:rsidRDefault="00703F13" w:rsidP="008E2866">
            <w:pPr>
              <w:spacing w:line="360" w:lineRule="auto"/>
              <w:jc w:val="both"/>
              <w:rPr>
                <w:b w:val="0"/>
                <w:bCs/>
                <w:sz w:val="22"/>
              </w:rPr>
            </w:pPr>
            <w:r w:rsidRPr="00CA654B">
              <w:rPr>
                <w:b w:val="0"/>
                <w:bCs/>
                <w:sz w:val="22"/>
              </w:rPr>
              <w:t>3</w:t>
            </w:r>
          </w:p>
        </w:tc>
        <w:tc>
          <w:tcPr>
            <w:tcW w:w="975" w:type="dxa"/>
            <w:noWrap/>
            <w:hideMark/>
          </w:tcPr>
          <w:p w14:paraId="70562CAF" w14:textId="77777777" w:rsidR="00703F13" w:rsidRPr="00CA654B" w:rsidRDefault="00703F13" w:rsidP="008E2866">
            <w:pPr>
              <w:spacing w:line="360" w:lineRule="auto"/>
              <w:jc w:val="both"/>
              <w:rPr>
                <w:b w:val="0"/>
                <w:bCs/>
                <w:sz w:val="22"/>
                <w:szCs w:val="22"/>
              </w:rPr>
            </w:pPr>
            <w:r w:rsidRPr="00CA654B">
              <w:rPr>
                <w:b w:val="0"/>
                <w:bCs/>
                <w:sz w:val="22"/>
                <w:szCs w:val="22"/>
              </w:rPr>
              <w:t>13</w:t>
            </w:r>
          </w:p>
        </w:tc>
        <w:tc>
          <w:tcPr>
            <w:tcW w:w="1136" w:type="dxa"/>
            <w:noWrap/>
            <w:hideMark/>
          </w:tcPr>
          <w:p w14:paraId="34FD2957"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6F27BA81"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622AE724"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2F228B8"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3F10F01D"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07D85724" w14:textId="77777777" w:rsidR="00703F13" w:rsidRPr="00CA654B" w:rsidRDefault="00703F13" w:rsidP="008E2866">
            <w:pPr>
              <w:spacing w:line="360" w:lineRule="auto"/>
              <w:jc w:val="both"/>
              <w:rPr>
                <w:b w:val="0"/>
                <w:bCs/>
                <w:sz w:val="22"/>
              </w:rPr>
            </w:pPr>
            <w:r w:rsidRPr="00CA654B">
              <w:rPr>
                <w:b w:val="0"/>
                <w:bCs/>
                <w:sz w:val="22"/>
              </w:rPr>
              <w:t>3</w:t>
            </w:r>
          </w:p>
        </w:tc>
        <w:tc>
          <w:tcPr>
            <w:tcW w:w="1486" w:type="dxa"/>
            <w:noWrap/>
            <w:hideMark/>
          </w:tcPr>
          <w:p w14:paraId="1193A1F3"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67B89EA6"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4C4F7474" w14:textId="77777777" w:rsidTr="008E2866">
        <w:trPr>
          <w:trHeight w:val="324"/>
        </w:trPr>
        <w:tc>
          <w:tcPr>
            <w:tcW w:w="1550" w:type="dxa"/>
            <w:noWrap/>
            <w:hideMark/>
          </w:tcPr>
          <w:p w14:paraId="31530DBA" w14:textId="77777777" w:rsidR="00703F13" w:rsidRPr="00CA654B" w:rsidRDefault="00703F13" w:rsidP="008E2866">
            <w:pPr>
              <w:spacing w:line="360" w:lineRule="auto"/>
              <w:jc w:val="both"/>
              <w:rPr>
                <w:b w:val="0"/>
                <w:bCs/>
                <w:sz w:val="22"/>
              </w:rPr>
            </w:pPr>
            <w:r w:rsidRPr="00CA654B">
              <w:rPr>
                <w:b w:val="0"/>
                <w:bCs/>
                <w:sz w:val="22"/>
              </w:rPr>
              <w:t>4</w:t>
            </w:r>
          </w:p>
        </w:tc>
        <w:tc>
          <w:tcPr>
            <w:tcW w:w="975" w:type="dxa"/>
            <w:noWrap/>
            <w:hideMark/>
          </w:tcPr>
          <w:p w14:paraId="5A4253EA" w14:textId="77777777" w:rsidR="00703F13" w:rsidRPr="00CA654B" w:rsidRDefault="00703F13" w:rsidP="008E2866">
            <w:pPr>
              <w:spacing w:line="360" w:lineRule="auto"/>
              <w:jc w:val="both"/>
              <w:rPr>
                <w:b w:val="0"/>
                <w:bCs/>
                <w:sz w:val="22"/>
                <w:szCs w:val="22"/>
              </w:rPr>
            </w:pPr>
            <w:r w:rsidRPr="00CA654B">
              <w:rPr>
                <w:b w:val="0"/>
                <w:bCs/>
                <w:sz w:val="22"/>
                <w:szCs w:val="22"/>
              </w:rPr>
              <w:t>14</w:t>
            </w:r>
          </w:p>
        </w:tc>
        <w:tc>
          <w:tcPr>
            <w:tcW w:w="1136" w:type="dxa"/>
            <w:noWrap/>
            <w:hideMark/>
          </w:tcPr>
          <w:p w14:paraId="3D9A0C74"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59DC8CD0"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7D12FD1F"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C858E3D"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AAE9D4B"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67D505A2" w14:textId="77777777" w:rsidR="00703F13" w:rsidRPr="00CA654B" w:rsidRDefault="00703F13" w:rsidP="008E2866">
            <w:pPr>
              <w:spacing w:line="360" w:lineRule="auto"/>
              <w:jc w:val="both"/>
              <w:rPr>
                <w:b w:val="0"/>
                <w:bCs/>
                <w:sz w:val="22"/>
              </w:rPr>
            </w:pPr>
            <w:r w:rsidRPr="00CA654B">
              <w:rPr>
                <w:b w:val="0"/>
                <w:bCs/>
                <w:sz w:val="22"/>
              </w:rPr>
              <w:t>4</w:t>
            </w:r>
          </w:p>
        </w:tc>
        <w:tc>
          <w:tcPr>
            <w:tcW w:w="1486" w:type="dxa"/>
            <w:noWrap/>
            <w:hideMark/>
          </w:tcPr>
          <w:p w14:paraId="72460B50"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042CF8BF" w14:textId="77777777" w:rsidR="00703F13" w:rsidRPr="00CA654B" w:rsidRDefault="00703F13" w:rsidP="008E2866">
            <w:pPr>
              <w:spacing w:line="360" w:lineRule="auto"/>
              <w:jc w:val="both"/>
              <w:rPr>
                <w:b w:val="0"/>
                <w:bCs/>
                <w:sz w:val="22"/>
              </w:rPr>
            </w:pPr>
            <w:r w:rsidRPr="00CA654B">
              <w:rPr>
                <w:b w:val="0"/>
                <w:bCs/>
                <w:sz w:val="22"/>
              </w:rPr>
              <w:t>2</w:t>
            </w:r>
          </w:p>
        </w:tc>
      </w:tr>
      <w:tr w:rsidR="00703F13" w:rsidRPr="00CA654B" w14:paraId="3ABD4535" w14:textId="77777777" w:rsidTr="008E2866">
        <w:trPr>
          <w:trHeight w:val="324"/>
        </w:trPr>
        <w:tc>
          <w:tcPr>
            <w:tcW w:w="1550" w:type="dxa"/>
            <w:noWrap/>
            <w:hideMark/>
          </w:tcPr>
          <w:p w14:paraId="1F336168" w14:textId="77777777" w:rsidR="00703F13" w:rsidRPr="00CA654B" w:rsidRDefault="00703F13" w:rsidP="008E2866">
            <w:pPr>
              <w:spacing w:line="360" w:lineRule="auto"/>
              <w:jc w:val="both"/>
              <w:rPr>
                <w:b w:val="0"/>
                <w:bCs/>
                <w:sz w:val="22"/>
              </w:rPr>
            </w:pPr>
            <w:r w:rsidRPr="00CA654B">
              <w:rPr>
                <w:b w:val="0"/>
                <w:bCs/>
                <w:sz w:val="22"/>
              </w:rPr>
              <w:t>5</w:t>
            </w:r>
          </w:p>
        </w:tc>
        <w:tc>
          <w:tcPr>
            <w:tcW w:w="975" w:type="dxa"/>
            <w:noWrap/>
            <w:hideMark/>
          </w:tcPr>
          <w:p w14:paraId="112C8F67" w14:textId="77777777" w:rsidR="00703F13" w:rsidRPr="00CA654B" w:rsidRDefault="00703F13" w:rsidP="008E2866">
            <w:pPr>
              <w:spacing w:line="360" w:lineRule="auto"/>
              <w:jc w:val="both"/>
              <w:rPr>
                <w:b w:val="0"/>
                <w:bCs/>
                <w:sz w:val="22"/>
                <w:szCs w:val="22"/>
              </w:rPr>
            </w:pPr>
            <w:r w:rsidRPr="00CA654B">
              <w:rPr>
                <w:b w:val="0"/>
                <w:bCs/>
                <w:sz w:val="22"/>
                <w:szCs w:val="22"/>
              </w:rPr>
              <w:t>15</w:t>
            </w:r>
          </w:p>
        </w:tc>
        <w:tc>
          <w:tcPr>
            <w:tcW w:w="1136" w:type="dxa"/>
            <w:noWrap/>
            <w:hideMark/>
          </w:tcPr>
          <w:p w14:paraId="758613DE" w14:textId="77777777" w:rsidR="00703F13" w:rsidRPr="00CA654B" w:rsidRDefault="00703F13" w:rsidP="008E2866">
            <w:pPr>
              <w:spacing w:line="360" w:lineRule="auto"/>
              <w:jc w:val="both"/>
              <w:rPr>
                <w:b w:val="0"/>
                <w:bCs/>
                <w:sz w:val="22"/>
              </w:rPr>
            </w:pPr>
            <w:r w:rsidRPr="00CA654B">
              <w:rPr>
                <w:b w:val="0"/>
                <w:bCs/>
                <w:sz w:val="22"/>
              </w:rPr>
              <w:t>Boar</w:t>
            </w:r>
          </w:p>
        </w:tc>
        <w:tc>
          <w:tcPr>
            <w:tcW w:w="1462" w:type="dxa"/>
            <w:noWrap/>
            <w:hideMark/>
          </w:tcPr>
          <w:p w14:paraId="33B5275B" w14:textId="77777777" w:rsidR="00703F13" w:rsidRPr="00CA654B" w:rsidRDefault="00703F13" w:rsidP="008E2866">
            <w:pPr>
              <w:spacing w:line="360" w:lineRule="auto"/>
              <w:jc w:val="both"/>
              <w:rPr>
                <w:b w:val="0"/>
                <w:bCs/>
                <w:sz w:val="22"/>
              </w:rPr>
            </w:pPr>
            <w:r w:rsidRPr="00CA654B">
              <w:rPr>
                <w:b w:val="0"/>
                <w:bCs/>
                <w:sz w:val="22"/>
              </w:rPr>
              <w:t>03/04/2021</w:t>
            </w:r>
          </w:p>
        </w:tc>
        <w:tc>
          <w:tcPr>
            <w:tcW w:w="839" w:type="dxa"/>
            <w:noWrap/>
            <w:hideMark/>
          </w:tcPr>
          <w:p w14:paraId="47B3A3B4"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519BFB78"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680B0495"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09BBA7BE" w14:textId="77777777" w:rsidR="00703F13" w:rsidRPr="00CA654B" w:rsidRDefault="00703F13" w:rsidP="008E2866">
            <w:pPr>
              <w:spacing w:line="360" w:lineRule="auto"/>
              <w:jc w:val="both"/>
              <w:rPr>
                <w:b w:val="0"/>
                <w:bCs/>
                <w:sz w:val="22"/>
              </w:rPr>
            </w:pPr>
            <w:r w:rsidRPr="00CA654B">
              <w:rPr>
                <w:b w:val="0"/>
                <w:bCs/>
                <w:sz w:val="22"/>
              </w:rPr>
              <w:t>5</w:t>
            </w:r>
          </w:p>
        </w:tc>
        <w:tc>
          <w:tcPr>
            <w:tcW w:w="1486" w:type="dxa"/>
            <w:noWrap/>
            <w:hideMark/>
          </w:tcPr>
          <w:p w14:paraId="7F1ECECE" w14:textId="77777777" w:rsidR="00703F13" w:rsidRPr="00CA654B" w:rsidRDefault="00703F13" w:rsidP="008E2866">
            <w:pPr>
              <w:spacing w:line="360" w:lineRule="auto"/>
              <w:jc w:val="both"/>
              <w:rPr>
                <w:b w:val="0"/>
                <w:bCs/>
                <w:sz w:val="22"/>
              </w:rPr>
            </w:pPr>
            <w:r w:rsidRPr="00CA654B">
              <w:rPr>
                <w:b w:val="0"/>
                <w:bCs/>
                <w:sz w:val="22"/>
              </w:rPr>
              <w:t>5</w:t>
            </w:r>
          </w:p>
        </w:tc>
        <w:tc>
          <w:tcPr>
            <w:tcW w:w="1498" w:type="dxa"/>
            <w:noWrap/>
            <w:hideMark/>
          </w:tcPr>
          <w:p w14:paraId="5BF0AA2C" w14:textId="77777777" w:rsidR="00703F13" w:rsidRPr="00CA654B" w:rsidRDefault="00703F13" w:rsidP="008E2866">
            <w:pPr>
              <w:spacing w:line="360" w:lineRule="auto"/>
              <w:jc w:val="both"/>
              <w:rPr>
                <w:b w:val="0"/>
                <w:bCs/>
                <w:sz w:val="22"/>
              </w:rPr>
            </w:pPr>
            <w:r w:rsidRPr="00CA654B">
              <w:rPr>
                <w:b w:val="0"/>
                <w:bCs/>
                <w:sz w:val="22"/>
              </w:rPr>
              <w:t>2</w:t>
            </w:r>
          </w:p>
        </w:tc>
      </w:tr>
    </w:tbl>
    <w:p w14:paraId="0A14D953" w14:textId="77777777" w:rsidR="00703F13" w:rsidRPr="00CA654B" w:rsidRDefault="00703F13" w:rsidP="00703F13">
      <w:pPr>
        <w:spacing w:line="360" w:lineRule="auto"/>
        <w:jc w:val="both"/>
      </w:pPr>
    </w:p>
    <w:p w14:paraId="5CE1FB2D" w14:textId="77777777" w:rsidR="00703F13" w:rsidRPr="00CA654B" w:rsidRDefault="00703F13" w:rsidP="00703F13">
      <w:pPr>
        <w:spacing w:line="360" w:lineRule="auto"/>
        <w:ind w:left="720" w:hanging="720"/>
      </w:pPr>
      <w:r w:rsidRPr="00CA654B">
        <w:t>Table 37. Pig Table - 2NF</w:t>
      </w:r>
    </w:p>
    <w:p w14:paraId="646DC5C3" w14:textId="77777777" w:rsidR="00703F13" w:rsidRPr="00CA654B" w:rsidRDefault="00703F13" w:rsidP="00703F13">
      <w:pPr>
        <w:spacing w:line="360" w:lineRule="auto"/>
        <w:ind w:left="720" w:hanging="720"/>
      </w:pPr>
    </w:p>
    <w:p w14:paraId="57298813" w14:textId="6E6E8201" w:rsidR="00D64C33" w:rsidRPr="00CA654B" w:rsidRDefault="00703F13" w:rsidP="00D64C33">
      <w:pPr>
        <w:spacing w:line="360" w:lineRule="auto"/>
        <w:ind w:left="1440"/>
        <w:jc w:val="both"/>
        <w:rPr>
          <w:b w:val="0"/>
          <w:bCs/>
        </w:rPr>
      </w:pPr>
      <w:r w:rsidRPr="00CA654B">
        <w:rPr>
          <w:b w:val="0"/>
          <w:bCs/>
        </w:rPr>
        <w:t>Table 37 shows the second normal form, which has no partial dependency because the table has only one assigned primary key “</w:t>
      </w:r>
      <w:proofErr w:type="spellStart"/>
      <w:r w:rsidRPr="00CA654B">
        <w:rPr>
          <w:b w:val="0"/>
          <w:bCs/>
        </w:rPr>
        <w:t>pig_id</w:t>
      </w:r>
      <w:proofErr w:type="spellEnd"/>
      <w:r w:rsidRPr="00CA654B">
        <w:rPr>
          <w:b w:val="0"/>
          <w:bCs/>
        </w:rPr>
        <w:t xml:space="preserve">”, </w:t>
      </w:r>
      <w:r w:rsidR="00D64C33" w:rsidRPr="00CA654B">
        <w:rPr>
          <w:b w:val="0"/>
          <w:bCs/>
        </w:rPr>
        <w:t>and all non-key attributes</w:t>
      </w:r>
      <w:r w:rsidR="00D64C33">
        <w:rPr>
          <w:b w:val="0"/>
          <w:bCs/>
        </w:rPr>
        <w:t xml:space="preserve"> “</w:t>
      </w:r>
      <w:proofErr w:type="spellStart"/>
      <w:r w:rsidR="00D64C33">
        <w:rPr>
          <w:b w:val="0"/>
          <w:bCs/>
        </w:rPr>
        <w:t>pig_tag</w:t>
      </w:r>
      <w:proofErr w:type="spellEnd"/>
      <w:r w:rsidR="00D64C33">
        <w:rPr>
          <w:b w:val="0"/>
          <w:bCs/>
        </w:rPr>
        <w:t>”, “</w:t>
      </w:r>
      <w:proofErr w:type="spellStart"/>
      <w:r w:rsidR="00D64C33">
        <w:rPr>
          <w:b w:val="0"/>
          <w:bCs/>
        </w:rPr>
        <w:t>pig_type</w:t>
      </w:r>
      <w:proofErr w:type="spellEnd"/>
      <w:r w:rsidR="00D64C33">
        <w:rPr>
          <w:b w:val="0"/>
          <w:bCs/>
        </w:rPr>
        <w:t xml:space="preserve">”, “birthdate”, “weight”, “unit”, “status” are </w:t>
      </w:r>
      <w:r w:rsidR="00D64C33" w:rsidRPr="00CA654B">
        <w:rPr>
          <w:b w:val="0"/>
          <w:bCs/>
        </w:rPr>
        <w:t>functionally depend</w:t>
      </w:r>
      <w:r w:rsidR="00D64C33">
        <w:rPr>
          <w:b w:val="0"/>
          <w:bCs/>
        </w:rPr>
        <w:t>ent</w:t>
      </w:r>
      <w:r w:rsidR="00D64C33" w:rsidRPr="00CA654B">
        <w:rPr>
          <w:b w:val="0"/>
          <w:bCs/>
        </w:rPr>
        <w:t xml:space="preserve"> on the primary key. </w:t>
      </w:r>
    </w:p>
    <w:p w14:paraId="6248B091" w14:textId="6F562D79" w:rsidR="00703F13" w:rsidRPr="00CA654B" w:rsidRDefault="00703F13" w:rsidP="00703F13">
      <w:pPr>
        <w:spacing w:line="360" w:lineRule="auto"/>
        <w:ind w:left="1440"/>
        <w:jc w:val="both"/>
        <w:rPr>
          <w:b w:val="0"/>
          <w:bCs/>
        </w:rPr>
      </w:pPr>
    </w:p>
    <w:p w14:paraId="19AA85A4" w14:textId="77777777" w:rsidR="00703F13" w:rsidRPr="00CA654B" w:rsidRDefault="00703F13" w:rsidP="00703F13">
      <w:pPr>
        <w:spacing w:line="360" w:lineRule="auto"/>
        <w:ind w:left="1440"/>
        <w:jc w:val="both"/>
        <w:rPr>
          <w:b w:val="0"/>
          <w:bCs/>
          <w:lang w:val="en-US"/>
        </w:rPr>
      </w:pPr>
    </w:p>
    <w:p w14:paraId="3DD5ABAF" w14:textId="77777777" w:rsidR="00703F13" w:rsidRPr="00CA654B" w:rsidRDefault="00703F13" w:rsidP="00703F13">
      <w:pPr>
        <w:spacing w:line="360" w:lineRule="auto"/>
        <w:jc w:val="both"/>
      </w:pPr>
    </w:p>
    <w:p w14:paraId="492840E0" w14:textId="77777777" w:rsidR="00703F13" w:rsidRPr="00CA654B" w:rsidRDefault="00703F13" w:rsidP="00703F13">
      <w:pPr>
        <w:spacing w:line="360" w:lineRule="auto"/>
        <w:ind w:left="720"/>
        <w:jc w:val="both"/>
        <w:rPr>
          <w:b w:val="0"/>
          <w:bCs/>
        </w:rPr>
      </w:pPr>
    </w:p>
    <w:p w14:paraId="284DA539" w14:textId="77777777" w:rsidR="00703F13" w:rsidRPr="00CA654B" w:rsidRDefault="00703F13" w:rsidP="00703F13">
      <w:pPr>
        <w:pStyle w:val="BodyofResearch"/>
        <w:rPr>
          <w:b/>
          <w:bCs/>
        </w:rPr>
      </w:pPr>
    </w:p>
    <w:p w14:paraId="45C83900" w14:textId="77777777" w:rsidR="00703F13" w:rsidRPr="00CA654B" w:rsidRDefault="00703F13" w:rsidP="00703F13">
      <w:pPr>
        <w:pStyle w:val="BodyofResearch"/>
        <w:rPr>
          <w:b/>
          <w:bCs/>
        </w:rPr>
      </w:pPr>
    </w:p>
    <w:p w14:paraId="2D3F7ECE" w14:textId="77777777" w:rsidR="00703F13" w:rsidRPr="00CA654B" w:rsidRDefault="00703F13" w:rsidP="00703F13">
      <w:pPr>
        <w:pStyle w:val="BodyofResearch"/>
        <w:rPr>
          <w:b/>
          <w:bCs/>
        </w:rPr>
      </w:pPr>
    </w:p>
    <w:p w14:paraId="77F07B73" w14:textId="77777777" w:rsidR="00703F13" w:rsidRPr="00CA654B" w:rsidRDefault="00703F13" w:rsidP="00703F13">
      <w:pPr>
        <w:pStyle w:val="BodyofResearch"/>
        <w:rPr>
          <w:b/>
          <w:bCs/>
        </w:rPr>
      </w:pPr>
    </w:p>
    <w:p w14:paraId="5FBCEA14" w14:textId="77777777" w:rsidR="00703F13" w:rsidRPr="00CA654B" w:rsidRDefault="00703F13" w:rsidP="00703F13">
      <w:pPr>
        <w:spacing w:line="360" w:lineRule="auto"/>
        <w:ind w:left="720" w:hanging="720"/>
        <w:jc w:val="both"/>
        <w:rPr>
          <w:b w:val="0"/>
          <w:bCs/>
          <w:lang w:val="en-US"/>
        </w:rPr>
      </w:pPr>
      <w:r w:rsidRPr="00CA654B">
        <w:rPr>
          <w:lang w:val="en-US"/>
        </w:rPr>
        <w:t xml:space="preserve">     Pig – 3NF</w:t>
      </w:r>
    </w:p>
    <w:p w14:paraId="6D6CF27B" w14:textId="77777777" w:rsidR="00703F13" w:rsidRPr="00CA654B" w:rsidRDefault="00703F13" w:rsidP="00703F13">
      <w:pPr>
        <w:spacing w:line="360" w:lineRule="auto"/>
        <w:jc w:val="both"/>
        <w:rPr>
          <w:b w:val="0"/>
          <w:bCs/>
        </w:rPr>
      </w:pPr>
      <w:r w:rsidRPr="00CA654B">
        <w:t xml:space="preserve">       </w:t>
      </w:r>
      <w:r w:rsidRPr="00CA654B">
        <w:rPr>
          <w:b w:val="0"/>
          <w:bCs/>
        </w:rPr>
        <w:t>Pig</w:t>
      </w:r>
    </w:p>
    <w:tbl>
      <w:tblPr>
        <w:tblStyle w:val="TableGrid"/>
        <w:tblW w:w="0" w:type="auto"/>
        <w:tblInd w:w="421" w:type="dxa"/>
        <w:tblLook w:val="04A0" w:firstRow="1" w:lastRow="0" w:firstColumn="1" w:lastColumn="0" w:noHBand="0" w:noVBand="1"/>
      </w:tblPr>
      <w:tblGrid>
        <w:gridCol w:w="1550"/>
        <w:gridCol w:w="975"/>
        <w:gridCol w:w="1136"/>
        <w:gridCol w:w="1462"/>
        <w:gridCol w:w="839"/>
        <w:gridCol w:w="1259"/>
        <w:gridCol w:w="858"/>
        <w:gridCol w:w="1466"/>
        <w:gridCol w:w="1486"/>
        <w:gridCol w:w="1498"/>
      </w:tblGrid>
      <w:tr w:rsidR="00703F13" w:rsidRPr="00CA654B" w14:paraId="274E8332" w14:textId="77777777" w:rsidTr="008E2866">
        <w:trPr>
          <w:trHeight w:val="324"/>
        </w:trPr>
        <w:tc>
          <w:tcPr>
            <w:tcW w:w="1550" w:type="dxa"/>
            <w:noWrap/>
            <w:hideMark/>
          </w:tcPr>
          <w:p w14:paraId="079F4422" w14:textId="77777777" w:rsidR="00703F13" w:rsidRPr="00CA654B" w:rsidRDefault="00703F13" w:rsidP="008E2866">
            <w:pPr>
              <w:spacing w:line="360" w:lineRule="auto"/>
              <w:jc w:val="both"/>
              <w:rPr>
                <w:b w:val="0"/>
                <w:bCs/>
                <w:sz w:val="22"/>
                <w:szCs w:val="22"/>
              </w:rPr>
            </w:pPr>
            <w:r w:rsidRPr="00CA654B">
              <w:rPr>
                <w:b w:val="0"/>
                <w:bCs/>
                <w:sz w:val="22"/>
                <w:szCs w:val="22"/>
              </w:rPr>
              <w:t>(PK)</w:t>
            </w:r>
            <w:proofErr w:type="spellStart"/>
            <w:r w:rsidRPr="00CA654B">
              <w:rPr>
                <w:b w:val="0"/>
                <w:bCs/>
                <w:sz w:val="22"/>
                <w:szCs w:val="22"/>
              </w:rPr>
              <w:t>pig_id</w:t>
            </w:r>
            <w:proofErr w:type="spellEnd"/>
          </w:p>
        </w:tc>
        <w:tc>
          <w:tcPr>
            <w:tcW w:w="975" w:type="dxa"/>
            <w:noWrap/>
            <w:hideMark/>
          </w:tcPr>
          <w:p w14:paraId="0405921D" w14:textId="77777777" w:rsidR="00703F13" w:rsidRPr="00CA654B" w:rsidRDefault="00703F13" w:rsidP="008E2866">
            <w:pPr>
              <w:spacing w:line="360" w:lineRule="auto"/>
              <w:jc w:val="both"/>
              <w:rPr>
                <w:b w:val="0"/>
                <w:bCs/>
                <w:sz w:val="22"/>
              </w:rPr>
            </w:pPr>
            <w:proofErr w:type="spellStart"/>
            <w:r w:rsidRPr="00CA654B">
              <w:rPr>
                <w:b w:val="0"/>
                <w:bCs/>
                <w:sz w:val="22"/>
              </w:rPr>
              <w:t>pig_tag</w:t>
            </w:r>
            <w:proofErr w:type="spellEnd"/>
          </w:p>
        </w:tc>
        <w:tc>
          <w:tcPr>
            <w:tcW w:w="1136" w:type="dxa"/>
            <w:noWrap/>
            <w:hideMark/>
          </w:tcPr>
          <w:p w14:paraId="64C31A21" w14:textId="77777777" w:rsidR="00703F13" w:rsidRPr="00CA654B" w:rsidRDefault="00703F13" w:rsidP="008E2866">
            <w:pPr>
              <w:spacing w:line="360" w:lineRule="auto"/>
              <w:jc w:val="both"/>
              <w:rPr>
                <w:b w:val="0"/>
                <w:bCs/>
                <w:sz w:val="22"/>
              </w:rPr>
            </w:pPr>
            <w:proofErr w:type="spellStart"/>
            <w:r w:rsidRPr="00CA654B">
              <w:rPr>
                <w:b w:val="0"/>
                <w:bCs/>
                <w:sz w:val="22"/>
              </w:rPr>
              <w:t>pig_type</w:t>
            </w:r>
            <w:proofErr w:type="spellEnd"/>
          </w:p>
        </w:tc>
        <w:tc>
          <w:tcPr>
            <w:tcW w:w="1462" w:type="dxa"/>
            <w:noWrap/>
            <w:hideMark/>
          </w:tcPr>
          <w:p w14:paraId="2BCE5BA6" w14:textId="77777777" w:rsidR="00703F13" w:rsidRPr="00CA654B" w:rsidRDefault="00703F13" w:rsidP="008E2866">
            <w:pPr>
              <w:spacing w:line="360" w:lineRule="auto"/>
              <w:jc w:val="both"/>
              <w:rPr>
                <w:b w:val="0"/>
                <w:bCs/>
                <w:sz w:val="22"/>
              </w:rPr>
            </w:pPr>
            <w:r w:rsidRPr="00CA654B">
              <w:rPr>
                <w:b w:val="0"/>
                <w:bCs/>
                <w:sz w:val="22"/>
              </w:rPr>
              <w:t>birthdate</w:t>
            </w:r>
          </w:p>
        </w:tc>
        <w:tc>
          <w:tcPr>
            <w:tcW w:w="839" w:type="dxa"/>
            <w:noWrap/>
            <w:hideMark/>
          </w:tcPr>
          <w:p w14:paraId="269ECC38" w14:textId="77777777" w:rsidR="00703F13" w:rsidRPr="00CA654B" w:rsidRDefault="00703F13" w:rsidP="008E2866">
            <w:pPr>
              <w:spacing w:line="360" w:lineRule="auto"/>
              <w:jc w:val="both"/>
              <w:rPr>
                <w:b w:val="0"/>
                <w:bCs/>
                <w:sz w:val="22"/>
              </w:rPr>
            </w:pPr>
            <w:r w:rsidRPr="00CA654B">
              <w:rPr>
                <w:b w:val="0"/>
                <w:bCs/>
                <w:sz w:val="22"/>
              </w:rPr>
              <w:t>weight</w:t>
            </w:r>
          </w:p>
        </w:tc>
        <w:tc>
          <w:tcPr>
            <w:tcW w:w="1259" w:type="dxa"/>
            <w:noWrap/>
            <w:hideMark/>
          </w:tcPr>
          <w:p w14:paraId="350D3CD0" w14:textId="77777777" w:rsidR="00703F13" w:rsidRPr="00CA654B" w:rsidRDefault="00703F13" w:rsidP="008E2866">
            <w:pPr>
              <w:spacing w:line="360" w:lineRule="auto"/>
              <w:jc w:val="both"/>
              <w:rPr>
                <w:b w:val="0"/>
                <w:bCs/>
                <w:sz w:val="22"/>
              </w:rPr>
            </w:pPr>
            <w:r w:rsidRPr="00CA654B">
              <w:rPr>
                <w:b w:val="0"/>
                <w:bCs/>
                <w:sz w:val="22"/>
              </w:rPr>
              <w:t>unit</w:t>
            </w:r>
          </w:p>
        </w:tc>
        <w:tc>
          <w:tcPr>
            <w:tcW w:w="858" w:type="dxa"/>
            <w:noWrap/>
            <w:hideMark/>
          </w:tcPr>
          <w:p w14:paraId="57E2C171" w14:textId="77777777" w:rsidR="00703F13" w:rsidRPr="00CA654B" w:rsidRDefault="00703F13" w:rsidP="008E2866">
            <w:pPr>
              <w:spacing w:line="360" w:lineRule="auto"/>
              <w:jc w:val="both"/>
              <w:rPr>
                <w:b w:val="0"/>
                <w:bCs/>
                <w:sz w:val="22"/>
              </w:rPr>
            </w:pPr>
            <w:r w:rsidRPr="00CA654B">
              <w:rPr>
                <w:b w:val="0"/>
                <w:bCs/>
                <w:sz w:val="22"/>
              </w:rPr>
              <w:t>status</w:t>
            </w:r>
          </w:p>
        </w:tc>
        <w:tc>
          <w:tcPr>
            <w:tcW w:w="1466" w:type="dxa"/>
            <w:noWrap/>
            <w:hideMark/>
          </w:tcPr>
          <w:p w14:paraId="3123E9A3"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cage_id</w:t>
            </w:r>
            <w:proofErr w:type="spellEnd"/>
          </w:p>
        </w:tc>
        <w:tc>
          <w:tcPr>
            <w:tcW w:w="1486" w:type="dxa"/>
            <w:noWrap/>
            <w:hideMark/>
          </w:tcPr>
          <w:p w14:paraId="49C6E709"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batch_id</w:t>
            </w:r>
            <w:proofErr w:type="spellEnd"/>
          </w:p>
        </w:tc>
        <w:tc>
          <w:tcPr>
            <w:tcW w:w="1498" w:type="dxa"/>
            <w:noWrap/>
            <w:hideMark/>
          </w:tcPr>
          <w:p w14:paraId="6E9A0F6C" w14:textId="77777777" w:rsidR="00703F13" w:rsidRPr="00CA654B" w:rsidRDefault="00703F13" w:rsidP="008E2866">
            <w:pPr>
              <w:spacing w:line="360" w:lineRule="auto"/>
              <w:jc w:val="both"/>
              <w:rPr>
                <w:b w:val="0"/>
                <w:bCs/>
                <w:sz w:val="22"/>
              </w:rPr>
            </w:pPr>
            <w:r w:rsidRPr="00CA654B">
              <w:rPr>
                <w:b w:val="0"/>
                <w:bCs/>
                <w:sz w:val="22"/>
              </w:rPr>
              <w:t>(FK)</w:t>
            </w:r>
            <w:proofErr w:type="spellStart"/>
            <w:r w:rsidRPr="00CA654B">
              <w:rPr>
                <w:b w:val="0"/>
                <w:bCs/>
                <w:sz w:val="22"/>
              </w:rPr>
              <w:t>breed_id</w:t>
            </w:r>
            <w:proofErr w:type="spellEnd"/>
          </w:p>
        </w:tc>
      </w:tr>
      <w:tr w:rsidR="00703F13" w:rsidRPr="00CA654B" w14:paraId="055E3DA6" w14:textId="77777777" w:rsidTr="008E2866">
        <w:trPr>
          <w:trHeight w:val="324"/>
        </w:trPr>
        <w:tc>
          <w:tcPr>
            <w:tcW w:w="1550" w:type="dxa"/>
            <w:noWrap/>
            <w:hideMark/>
          </w:tcPr>
          <w:p w14:paraId="0A0BCA71" w14:textId="77777777" w:rsidR="00703F13" w:rsidRPr="00CA654B" w:rsidRDefault="00703F13" w:rsidP="008E2866">
            <w:pPr>
              <w:spacing w:line="360" w:lineRule="auto"/>
              <w:jc w:val="both"/>
              <w:rPr>
                <w:b w:val="0"/>
                <w:bCs/>
                <w:sz w:val="22"/>
              </w:rPr>
            </w:pPr>
            <w:r w:rsidRPr="00CA654B">
              <w:rPr>
                <w:b w:val="0"/>
                <w:bCs/>
                <w:sz w:val="22"/>
              </w:rPr>
              <w:t>1</w:t>
            </w:r>
          </w:p>
        </w:tc>
        <w:tc>
          <w:tcPr>
            <w:tcW w:w="975" w:type="dxa"/>
            <w:noWrap/>
            <w:hideMark/>
          </w:tcPr>
          <w:p w14:paraId="01620A26" w14:textId="77777777" w:rsidR="00703F13" w:rsidRPr="00CA654B" w:rsidRDefault="00703F13" w:rsidP="008E2866">
            <w:pPr>
              <w:spacing w:line="360" w:lineRule="auto"/>
              <w:jc w:val="both"/>
              <w:rPr>
                <w:b w:val="0"/>
                <w:bCs/>
                <w:sz w:val="22"/>
                <w:szCs w:val="22"/>
              </w:rPr>
            </w:pPr>
            <w:r w:rsidRPr="00CA654B">
              <w:rPr>
                <w:b w:val="0"/>
                <w:bCs/>
                <w:sz w:val="22"/>
                <w:szCs w:val="22"/>
              </w:rPr>
              <w:t>11</w:t>
            </w:r>
          </w:p>
        </w:tc>
        <w:tc>
          <w:tcPr>
            <w:tcW w:w="1136" w:type="dxa"/>
            <w:noWrap/>
            <w:hideMark/>
          </w:tcPr>
          <w:p w14:paraId="292C1704"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1B7BCBAC" w14:textId="77777777" w:rsidR="00703F13" w:rsidRPr="00CA654B" w:rsidRDefault="00703F13" w:rsidP="008E2866">
            <w:pPr>
              <w:spacing w:line="360" w:lineRule="auto"/>
              <w:jc w:val="both"/>
              <w:rPr>
                <w:b w:val="0"/>
                <w:bCs/>
                <w:sz w:val="22"/>
              </w:rPr>
            </w:pPr>
            <w:r w:rsidRPr="00CA654B">
              <w:rPr>
                <w:b w:val="0"/>
                <w:bCs/>
                <w:sz w:val="22"/>
              </w:rPr>
              <w:t>08/05/2021</w:t>
            </w:r>
          </w:p>
        </w:tc>
        <w:tc>
          <w:tcPr>
            <w:tcW w:w="839" w:type="dxa"/>
            <w:noWrap/>
            <w:hideMark/>
          </w:tcPr>
          <w:p w14:paraId="774154F1"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064A6BD"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505D6239"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298DFC13" w14:textId="77777777" w:rsidR="00703F13" w:rsidRPr="00CA654B" w:rsidRDefault="00703F13" w:rsidP="008E2866">
            <w:pPr>
              <w:spacing w:line="360" w:lineRule="auto"/>
              <w:jc w:val="both"/>
              <w:rPr>
                <w:b w:val="0"/>
                <w:bCs/>
                <w:sz w:val="22"/>
              </w:rPr>
            </w:pPr>
            <w:r w:rsidRPr="00CA654B">
              <w:rPr>
                <w:b w:val="0"/>
                <w:bCs/>
                <w:sz w:val="22"/>
              </w:rPr>
              <w:t>1</w:t>
            </w:r>
          </w:p>
        </w:tc>
        <w:tc>
          <w:tcPr>
            <w:tcW w:w="1486" w:type="dxa"/>
            <w:noWrap/>
            <w:hideMark/>
          </w:tcPr>
          <w:p w14:paraId="470C36CD" w14:textId="77777777" w:rsidR="00703F13" w:rsidRPr="00CA654B" w:rsidRDefault="00703F13" w:rsidP="008E2866">
            <w:pPr>
              <w:spacing w:line="360" w:lineRule="auto"/>
              <w:jc w:val="both"/>
              <w:rPr>
                <w:b w:val="0"/>
                <w:bCs/>
                <w:sz w:val="22"/>
              </w:rPr>
            </w:pPr>
            <w:r w:rsidRPr="00CA654B">
              <w:rPr>
                <w:b w:val="0"/>
                <w:bCs/>
                <w:sz w:val="22"/>
              </w:rPr>
              <w:t>1</w:t>
            </w:r>
          </w:p>
        </w:tc>
        <w:tc>
          <w:tcPr>
            <w:tcW w:w="1498" w:type="dxa"/>
            <w:noWrap/>
            <w:hideMark/>
          </w:tcPr>
          <w:p w14:paraId="3A9F1E68"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2EBC2A8C" w14:textId="77777777" w:rsidTr="008E2866">
        <w:trPr>
          <w:trHeight w:val="324"/>
        </w:trPr>
        <w:tc>
          <w:tcPr>
            <w:tcW w:w="1550" w:type="dxa"/>
            <w:noWrap/>
            <w:hideMark/>
          </w:tcPr>
          <w:p w14:paraId="0B6FAFD2" w14:textId="77777777" w:rsidR="00703F13" w:rsidRPr="00CA654B" w:rsidRDefault="00703F13" w:rsidP="008E2866">
            <w:pPr>
              <w:spacing w:line="360" w:lineRule="auto"/>
              <w:jc w:val="both"/>
              <w:rPr>
                <w:b w:val="0"/>
                <w:bCs/>
                <w:sz w:val="22"/>
              </w:rPr>
            </w:pPr>
            <w:r w:rsidRPr="00CA654B">
              <w:rPr>
                <w:b w:val="0"/>
                <w:bCs/>
                <w:sz w:val="22"/>
              </w:rPr>
              <w:t>2</w:t>
            </w:r>
          </w:p>
        </w:tc>
        <w:tc>
          <w:tcPr>
            <w:tcW w:w="975" w:type="dxa"/>
            <w:noWrap/>
            <w:hideMark/>
          </w:tcPr>
          <w:p w14:paraId="56B8CCB3" w14:textId="77777777" w:rsidR="00703F13" w:rsidRPr="00CA654B" w:rsidRDefault="00703F13" w:rsidP="008E2866">
            <w:pPr>
              <w:spacing w:line="360" w:lineRule="auto"/>
              <w:jc w:val="both"/>
              <w:rPr>
                <w:b w:val="0"/>
                <w:bCs/>
                <w:sz w:val="22"/>
                <w:szCs w:val="22"/>
              </w:rPr>
            </w:pPr>
            <w:r w:rsidRPr="00CA654B">
              <w:rPr>
                <w:b w:val="0"/>
                <w:bCs/>
                <w:sz w:val="22"/>
                <w:szCs w:val="22"/>
              </w:rPr>
              <w:t>12</w:t>
            </w:r>
          </w:p>
        </w:tc>
        <w:tc>
          <w:tcPr>
            <w:tcW w:w="1136" w:type="dxa"/>
            <w:noWrap/>
            <w:hideMark/>
          </w:tcPr>
          <w:p w14:paraId="0A91DED3" w14:textId="77777777" w:rsidR="00703F13" w:rsidRPr="00CA654B" w:rsidRDefault="00703F13" w:rsidP="008E2866">
            <w:pPr>
              <w:spacing w:line="360" w:lineRule="auto"/>
              <w:jc w:val="both"/>
              <w:rPr>
                <w:b w:val="0"/>
                <w:bCs/>
                <w:sz w:val="22"/>
              </w:rPr>
            </w:pPr>
            <w:r w:rsidRPr="00CA654B">
              <w:rPr>
                <w:b w:val="0"/>
                <w:bCs/>
                <w:sz w:val="22"/>
              </w:rPr>
              <w:t>Sow</w:t>
            </w:r>
          </w:p>
        </w:tc>
        <w:tc>
          <w:tcPr>
            <w:tcW w:w="1462" w:type="dxa"/>
            <w:noWrap/>
            <w:hideMark/>
          </w:tcPr>
          <w:p w14:paraId="191DF86E" w14:textId="77777777" w:rsidR="00703F13" w:rsidRPr="00CA654B" w:rsidRDefault="00703F13" w:rsidP="008E2866">
            <w:pPr>
              <w:spacing w:line="360" w:lineRule="auto"/>
              <w:jc w:val="both"/>
              <w:rPr>
                <w:b w:val="0"/>
                <w:bCs/>
                <w:sz w:val="22"/>
              </w:rPr>
            </w:pPr>
            <w:r w:rsidRPr="00CA654B">
              <w:rPr>
                <w:b w:val="0"/>
                <w:bCs/>
                <w:sz w:val="22"/>
              </w:rPr>
              <w:t>01/02/2021</w:t>
            </w:r>
          </w:p>
        </w:tc>
        <w:tc>
          <w:tcPr>
            <w:tcW w:w="839" w:type="dxa"/>
            <w:noWrap/>
            <w:hideMark/>
          </w:tcPr>
          <w:p w14:paraId="2DD05B25"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2D456359"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5A011D0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77C4861D" w14:textId="77777777" w:rsidR="00703F13" w:rsidRPr="00CA654B" w:rsidRDefault="00703F13" w:rsidP="008E2866">
            <w:pPr>
              <w:spacing w:line="360" w:lineRule="auto"/>
              <w:jc w:val="both"/>
              <w:rPr>
                <w:b w:val="0"/>
                <w:bCs/>
                <w:sz w:val="22"/>
              </w:rPr>
            </w:pPr>
            <w:r w:rsidRPr="00CA654B">
              <w:rPr>
                <w:b w:val="0"/>
                <w:bCs/>
                <w:sz w:val="22"/>
              </w:rPr>
              <w:t>2</w:t>
            </w:r>
          </w:p>
        </w:tc>
        <w:tc>
          <w:tcPr>
            <w:tcW w:w="1486" w:type="dxa"/>
            <w:noWrap/>
            <w:hideMark/>
          </w:tcPr>
          <w:p w14:paraId="4959F32E" w14:textId="77777777" w:rsidR="00703F13" w:rsidRPr="00CA654B" w:rsidRDefault="00703F13" w:rsidP="008E2866">
            <w:pPr>
              <w:spacing w:line="360" w:lineRule="auto"/>
              <w:jc w:val="both"/>
              <w:rPr>
                <w:b w:val="0"/>
                <w:bCs/>
                <w:sz w:val="22"/>
              </w:rPr>
            </w:pPr>
            <w:r w:rsidRPr="00CA654B">
              <w:rPr>
                <w:b w:val="0"/>
                <w:bCs/>
                <w:sz w:val="22"/>
              </w:rPr>
              <w:t>2</w:t>
            </w:r>
          </w:p>
        </w:tc>
        <w:tc>
          <w:tcPr>
            <w:tcW w:w="1498" w:type="dxa"/>
            <w:noWrap/>
            <w:hideMark/>
          </w:tcPr>
          <w:p w14:paraId="1AD3143D"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199F5DF9" w14:textId="77777777" w:rsidTr="008E2866">
        <w:trPr>
          <w:trHeight w:val="324"/>
        </w:trPr>
        <w:tc>
          <w:tcPr>
            <w:tcW w:w="1550" w:type="dxa"/>
            <w:noWrap/>
            <w:hideMark/>
          </w:tcPr>
          <w:p w14:paraId="03B91428" w14:textId="77777777" w:rsidR="00703F13" w:rsidRPr="00CA654B" w:rsidRDefault="00703F13" w:rsidP="008E2866">
            <w:pPr>
              <w:spacing w:line="360" w:lineRule="auto"/>
              <w:jc w:val="both"/>
              <w:rPr>
                <w:b w:val="0"/>
                <w:bCs/>
                <w:sz w:val="22"/>
              </w:rPr>
            </w:pPr>
            <w:r w:rsidRPr="00CA654B">
              <w:rPr>
                <w:b w:val="0"/>
                <w:bCs/>
                <w:sz w:val="22"/>
              </w:rPr>
              <w:t>3</w:t>
            </w:r>
          </w:p>
        </w:tc>
        <w:tc>
          <w:tcPr>
            <w:tcW w:w="975" w:type="dxa"/>
            <w:noWrap/>
            <w:hideMark/>
          </w:tcPr>
          <w:p w14:paraId="6E46E718" w14:textId="77777777" w:rsidR="00703F13" w:rsidRPr="00CA654B" w:rsidRDefault="00703F13" w:rsidP="008E2866">
            <w:pPr>
              <w:spacing w:line="360" w:lineRule="auto"/>
              <w:jc w:val="both"/>
              <w:rPr>
                <w:b w:val="0"/>
                <w:bCs/>
                <w:sz w:val="22"/>
                <w:szCs w:val="22"/>
              </w:rPr>
            </w:pPr>
            <w:r w:rsidRPr="00CA654B">
              <w:rPr>
                <w:b w:val="0"/>
                <w:bCs/>
                <w:sz w:val="22"/>
                <w:szCs w:val="22"/>
              </w:rPr>
              <w:t>13</w:t>
            </w:r>
          </w:p>
        </w:tc>
        <w:tc>
          <w:tcPr>
            <w:tcW w:w="1136" w:type="dxa"/>
            <w:noWrap/>
            <w:hideMark/>
          </w:tcPr>
          <w:p w14:paraId="311C7623"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2BECDE47"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39182129"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6DBCF3CA"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04E17AAE"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592C2712" w14:textId="77777777" w:rsidR="00703F13" w:rsidRPr="00CA654B" w:rsidRDefault="00703F13" w:rsidP="008E2866">
            <w:pPr>
              <w:spacing w:line="360" w:lineRule="auto"/>
              <w:jc w:val="both"/>
              <w:rPr>
                <w:b w:val="0"/>
                <w:bCs/>
                <w:sz w:val="22"/>
              </w:rPr>
            </w:pPr>
            <w:r w:rsidRPr="00CA654B">
              <w:rPr>
                <w:b w:val="0"/>
                <w:bCs/>
                <w:sz w:val="22"/>
              </w:rPr>
              <w:t>3</w:t>
            </w:r>
          </w:p>
        </w:tc>
        <w:tc>
          <w:tcPr>
            <w:tcW w:w="1486" w:type="dxa"/>
            <w:noWrap/>
            <w:hideMark/>
          </w:tcPr>
          <w:p w14:paraId="0DE3D0C8"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77CD4A11" w14:textId="77777777" w:rsidR="00703F13" w:rsidRPr="00CA654B" w:rsidRDefault="00703F13" w:rsidP="008E2866">
            <w:pPr>
              <w:spacing w:line="360" w:lineRule="auto"/>
              <w:jc w:val="both"/>
              <w:rPr>
                <w:b w:val="0"/>
                <w:bCs/>
                <w:sz w:val="22"/>
              </w:rPr>
            </w:pPr>
            <w:r w:rsidRPr="00CA654B">
              <w:rPr>
                <w:b w:val="0"/>
                <w:bCs/>
                <w:sz w:val="22"/>
              </w:rPr>
              <w:t>1</w:t>
            </w:r>
          </w:p>
        </w:tc>
      </w:tr>
      <w:tr w:rsidR="00703F13" w:rsidRPr="00CA654B" w14:paraId="05B799E4" w14:textId="77777777" w:rsidTr="008E2866">
        <w:trPr>
          <w:trHeight w:val="324"/>
        </w:trPr>
        <w:tc>
          <w:tcPr>
            <w:tcW w:w="1550" w:type="dxa"/>
            <w:noWrap/>
            <w:hideMark/>
          </w:tcPr>
          <w:p w14:paraId="11E4CD3C" w14:textId="77777777" w:rsidR="00703F13" w:rsidRPr="00CA654B" w:rsidRDefault="00703F13" w:rsidP="008E2866">
            <w:pPr>
              <w:spacing w:line="360" w:lineRule="auto"/>
              <w:jc w:val="both"/>
              <w:rPr>
                <w:b w:val="0"/>
                <w:bCs/>
                <w:sz w:val="22"/>
              </w:rPr>
            </w:pPr>
            <w:r w:rsidRPr="00CA654B">
              <w:rPr>
                <w:b w:val="0"/>
                <w:bCs/>
                <w:sz w:val="22"/>
              </w:rPr>
              <w:t>4</w:t>
            </w:r>
          </w:p>
        </w:tc>
        <w:tc>
          <w:tcPr>
            <w:tcW w:w="975" w:type="dxa"/>
            <w:noWrap/>
            <w:hideMark/>
          </w:tcPr>
          <w:p w14:paraId="11A23DFB" w14:textId="77777777" w:rsidR="00703F13" w:rsidRPr="00CA654B" w:rsidRDefault="00703F13" w:rsidP="008E2866">
            <w:pPr>
              <w:spacing w:line="360" w:lineRule="auto"/>
              <w:jc w:val="both"/>
              <w:rPr>
                <w:b w:val="0"/>
                <w:bCs/>
                <w:sz w:val="22"/>
                <w:szCs w:val="22"/>
              </w:rPr>
            </w:pPr>
            <w:r w:rsidRPr="00CA654B">
              <w:rPr>
                <w:b w:val="0"/>
                <w:bCs/>
                <w:sz w:val="22"/>
                <w:szCs w:val="22"/>
              </w:rPr>
              <w:t>14</w:t>
            </w:r>
          </w:p>
        </w:tc>
        <w:tc>
          <w:tcPr>
            <w:tcW w:w="1136" w:type="dxa"/>
            <w:noWrap/>
            <w:hideMark/>
          </w:tcPr>
          <w:p w14:paraId="18308F17" w14:textId="77777777" w:rsidR="00703F13" w:rsidRPr="00CA654B" w:rsidRDefault="00703F13" w:rsidP="008E2866">
            <w:pPr>
              <w:spacing w:line="360" w:lineRule="auto"/>
              <w:jc w:val="both"/>
              <w:rPr>
                <w:b w:val="0"/>
                <w:bCs/>
                <w:sz w:val="22"/>
              </w:rPr>
            </w:pPr>
            <w:r w:rsidRPr="00CA654B">
              <w:rPr>
                <w:b w:val="0"/>
                <w:bCs/>
                <w:sz w:val="22"/>
              </w:rPr>
              <w:t>Piglet</w:t>
            </w:r>
          </w:p>
        </w:tc>
        <w:tc>
          <w:tcPr>
            <w:tcW w:w="1462" w:type="dxa"/>
            <w:noWrap/>
            <w:hideMark/>
          </w:tcPr>
          <w:p w14:paraId="19EE3515" w14:textId="77777777" w:rsidR="00703F13" w:rsidRPr="00CA654B" w:rsidRDefault="00703F13" w:rsidP="008E2866">
            <w:pPr>
              <w:spacing w:line="360" w:lineRule="auto"/>
              <w:jc w:val="both"/>
              <w:rPr>
                <w:b w:val="0"/>
                <w:bCs/>
                <w:sz w:val="22"/>
              </w:rPr>
            </w:pPr>
            <w:r w:rsidRPr="00CA654B">
              <w:rPr>
                <w:b w:val="0"/>
                <w:bCs/>
                <w:sz w:val="22"/>
              </w:rPr>
              <w:t>13/11/2022</w:t>
            </w:r>
          </w:p>
        </w:tc>
        <w:tc>
          <w:tcPr>
            <w:tcW w:w="839" w:type="dxa"/>
            <w:noWrap/>
            <w:hideMark/>
          </w:tcPr>
          <w:p w14:paraId="6277244B"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0FB83DE5"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2A2B3C34"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57B171B4" w14:textId="77777777" w:rsidR="00703F13" w:rsidRPr="00CA654B" w:rsidRDefault="00703F13" w:rsidP="008E2866">
            <w:pPr>
              <w:spacing w:line="360" w:lineRule="auto"/>
              <w:jc w:val="both"/>
              <w:rPr>
                <w:b w:val="0"/>
                <w:bCs/>
                <w:sz w:val="22"/>
              </w:rPr>
            </w:pPr>
            <w:r w:rsidRPr="00CA654B">
              <w:rPr>
                <w:b w:val="0"/>
                <w:bCs/>
                <w:sz w:val="22"/>
              </w:rPr>
              <w:t>4</w:t>
            </w:r>
          </w:p>
        </w:tc>
        <w:tc>
          <w:tcPr>
            <w:tcW w:w="1486" w:type="dxa"/>
            <w:noWrap/>
            <w:hideMark/>
          </w:tcPr>
          <w:p w14:paraId="4D63E5EC" w14:textId="77777777" w:rsidR="00703F13" w:rsidRPr="00CA654B" w:rsidRDefault="00703F13" w:rsidP="008E2866">
            <w:pPr>
              <w:spacing w:line="360" w:lineRule="auto"/>
              <w:jc w:val="both"/>
              <w:rPr>
                <w:b w:val="0"/>
                <w:bCs/>
                <w:sz w:val="22"/>
              </w:rPr>
            </w:pPr>
            <w:r w:rsidRPr="00CA654B">
              <w:rPr>
                <w:b w:val="0"/>
                <w:bCs/>
                <w:sz w:val="22"/>
              </w:rPr>
              <w:t>4</w:t>
            </w:r>
          </w:p>
        </w:tc>
        <w:tc>
          <w:tcPr>
            <w:tcW w:w="1498" w:type="dxa"/>
            <w:noWrap/>
            <w:hideMark/>
          </w:tcPr>
          <w:p w14:paraId="0C787F48" w14:textId="77777777" w:rsidR="00703F13" w:rsidRPr="00CA654B" w:rsidRDefault="00703F13" w:rsidP="008E2866">
            <w:pPr>
              <w:spacing w:line="360" w:lineRule="auto"/>
              <w:jc w:val="both"/>
              <w:rPr>
                <w:b w:val="0"/>
                <w:bCs/>
                <w:sz w:val="22"/>
              </w:rPr>
            </w:pPr>
            <w:r w:rsidRPr="00CA654B">
              <w:rPr>
                <w:b w:val="0"/>
                <w:bCs/>
                <w:sz w:val="22"/>
              </w:rPr>
              <w:t>2</w:t>
            </w:r>
          </w:p>
        </w:tc>
      </w:tr>
      <w:tr w:rsidR="00703F13" w:rsidRPr="00CA654B" w14:paraId="716902EA" w14:textId="77777777" w:rsidTr="008E2866">
        <w:trPr>
          <w:trHeight w:val="324"/>
        </w:trPr>
        <w:tc>
          <w:tcPr>
            <w:tcW w:w="1550" w:type="dxa"/>
            <w:noWrap/>
            <w:hideMark/>
          </w:tcPr>
          <w:p w14:paraId="6F978429" w14:textId="77777777" w:rsidR="00703F13" w:rsidRPr="00CA654B" w:rsidRDefault="00703F13" w:rsidP="008E2866">
            <w:pPr>
              <w:spacing w:line="360" w:lineRule="auto"/>
              <w:jc w:val="both"/>
              <w:rPr>
                <w:b w:val="0"/>
                <w:bCs/>
                <w:sz w:val="22"/>
              </w:rPr>
            </w:pPr>
            <w:r w:rsidRPr="00CA654B">
              <w:rPr>
                <w:b w:val="0"/>
                <w:bCs/>
                <w:sz w:val="22"/>
              </w:rPr>
              <w:t>5</w:t>
            </w:r>
          </w:p>
        </w:tc>
        <w:tc>
          <w:tcPr>
            <w:tcW w:w="975" w:type="dxa"/>
            <w:noWrap/>
            <w:hideMark/>
          </w:tcPr>
          <w:p w14:paraId="22B60BE9" w14:textId="77777777" w:rsidR="00703F13" w:rsidRPr="00CA654B" w:rsidRDefault="00703F13" w:rsidP="008E2866">
            <w:pPr>
              <w:spacing w:line="360" w:lineRule="auto"/>
              <w:jc w:val="both"/>
              <w:rPr>
                <w:b w:val="0"/>
                <w:bCs/>
                <w:sz w:val="22"/>
                <w:szCs w:val="22"/>
              </w:rPr>
            </w:pPr>
            <w:r w:rsidRPr="00CA654B">
              <w:rPr>
                <w:b w:val="0"/>
                <w:bCs/>
                <w:sz w:val="22"/>
                <w:szCs w:val="22"/>
              </w:rPr>
              <w:t>15</w:t>
            </w:r>
          </w:p>
        </w:tc>
        <w:tc>
          <w:tcPr>
            <w:tcW w:w="1136" w:type="dxa"/>
            <w:noWrap/>
            <w:hideMark/>
          </w:tcPr>
          <w:p w14:paraId="3CF3BC97" w14:textId="77777777" w:rsidR="00703F13" w:rsidRPr="00CA654B" w:rsidRDefault="00703F13" w:rsidP="008E2866">
            <w:pPr>
              <w:spacing w:line="360" w:lineRule="auto"/>
              <w:jc w:val="both"/>
              <w:rPr>
                <w:b w:val="0"/>
                <w:bCs/>
                <w:sz w:val="22"/>
              </w:rPr>
            </w:pPr>
            <w:r w:rsidRPr="00CA654B">
              <w:rPr>
                <w:b w:val="0"/>
                <w:bCs/>
                <w:sz w:val="22"/>
              </w:rPr>
              <w:t>Boar</w:t>
            </w:r>
          </w:p>
        </w:tc>
        <w:tc>
          <w:tcPr>
            <w:tcW w:w="1462" w:type="dxa"/>
            <w:noWrap/>
            <w:hideMark/>
          </w:tcPr>
          <w:p w14:paraId="6D96C99D" w14:textId="77777777" w:rsidR="00703F13" w:rsidRPr="00CA654B" w:rsidRDefault="00703F13" w:rsidP="008E2866">
            <w:pPr>
              <w:spacing w:line="360" w:lineRule="auto"/>
              <w:jc w:val="both"/>
              <w:rPr>
                <w:b w:val="0"/>
                <w:bCs/>
                <w:sz w:val="22"/>
              </w:rPr>
            </w:pPr>
            <w:r w:rsidRPr="00CA654B">
              <w:rPr>
                <w:b w:val="0"/>
                <w:bCs/>
                <w:sz w:val="22"/>
              </w:rPr>
              <w:t>03/04/2021</w:t>
            </w:r>
          </w:p>
        </w:tc>
        <w:tc>
          <w:tcPr>
            <w:tcW w:w="839" w:type="dxa"/>
            <w:noWrap/>
            <w:hideMark/>
          </w:tcPr>
          <w:p w14:paraId="4CC1874B" w14:textId="77777777" w:rsidR="00703F13" w:rsidRPr="00CA654B" w:rsidRDefault="00703F13" w:rsidP="008E2866">
            <w:pPr>
              <w:spacing w:line="360" w:lineRule="auto"/>
              <w:jc w:val="both"/>
              <w:rPr>
                <w:b w:val="0"/>
                <w:bCs/>
                <w:sz w:val="22"/>
              </w:rPr>
            </w:pPr>
            <w:r w:rsidRPr="00CA654B">
              <w:rPr>
                <w:b w:val="0"/>
                <w:bCs/>
                <w:sz w:val="22"/>
              </w:rPr>
              <w:t>40</w:t>
            </w:r>
          </w:p>
        </w:tc>
        <w:tc>
          <w:tcPr>
            <w:tcW w:w="1259" w:type="dxa"/>
            <w:noWrap/>
            <w:hideMark/>
          </w:tcPr>
          <w:p w14:paraId="37701A71" w14:textId="77777777" w:rsidR="00703F13" w:rsidRPr="00CA654B" w:rsidRDefault="00703F13" w:rsidP="008E2866">
            <w:pPr>
              <w:spacing w:line="360" w:lineRule="auto"/>
              <w:jc w:val="both"/>
              <w:rPr>
                <w:b w:val="0"/>
                <w:bCs/>
                <w:sz w:val="22"/>
              </w:rPr>
            </w:pPr>
            <w:r w:rsidRPr="00CA654B">
              <w:rPr>
                <w:b w:val="0"/>
                <w:bCs/>
                <w:sz w:val="22"/>
              </w:rPr>
              <w:t>Kilogram</w:t>
            </w:r>
          </w:p>
        </w:tc>
        <w:tc>
          <w:tcPr>
            <w:tcW w:w="858" w:type="dxa"/>
            <w:noWrap/>
            <w:hideMark/>
          </w:tcPr>
          <w:p w14:paraId="62B344DA" w14:textId="77777777" w:rsidR="00703F13" w:rsidRPr="00CA654B" w:rsidRDefault="00703F13" w:rsidP="008E2866">
            <w:pPr>
              <w:spacing w:line="360" w:lineRule="auto"/>
              <w:jc w:val="both"/>
              <w:rPr>
                <w:b w:val="0"/>
                <w:bCs/>
                <w:sz w:val="22"/>
              </w:rPr>
            </w:pPr>
            <w:r w:rsidRPr="00CA654B">
              <w:rPr>
                <w:b w:val="0"/>
                <w:bCs/>
                <w:sz w:val="22"/>
              </w:rPr>
              <w:t>alive</w:t>
            </w:r>
          </w:p>
        </w:tc>
        <w:tc>
          <w:tcPr>
            <w:tcW w:w="1466" w:type="dxa"/>
            <w:noWrap/>
            <w:hideMark/>
          </w:tcPr>
          <w:p w14:paraId="12655D4D" w14:textId="77777777" w:rsidR="00703F13" w:rsidRPr="00CA654B" w:rsidRDefault="00703F13" w:rsidP="008E2866">
            <w:pPr>
              <w:spacing w:line="360" w:lineRule="auto"/>
              <w:jc w:val="both"/>
              <w:rPr>
                <w:b w:val="0"/>
                <w:bCs/>
                <w:sz w:val="22"/>
              </w:rPr>
            </w:pPr>
            <w:r w:rsidRPr="00CA654B">
              <w:rPr>
                <w:b w:val="0"/>
                <w:bCs/>
                <w:sz w:val="22"/>
              </w:rPr>
              <w:t>5</w:t>
            </w:r>
          </w:p>
        </w:tc>
        <w:tc>
          <w:tcPr>
            <w:tcW w:w="1486" w:type="dxa"/>
            <w:noWrap/>
            <w:hideMark/>
          </w:tcPr>
          <w:p w14:paraId="55B92159" w14:textId="77777777" w:rsidR="00703F13" w:rsidRPr="00CA654B" w:rsidRDefault="00703F13" w:rsidP="008E2866">
            <w:pPr>
              <w:spacing w:line="360" w:lineRule="auto"/>
              <w:jc w:val="both"/>
              <w:rPr>
                <w:b w:val="0"/>
                <w:bCs/>
                <w:sz w:val="22"/>
              </w:rPr>
            </w:pPr>
            <w:r w:rsidRPr="00CA654B">
              <w:rPr>
                <w:b w:val="0"/>
                <w:bCs/>
                <w:sz w:val="22"/>
              </w:rPr>
              <w:t>5</w:t>
            </w:r>
          </w:p>
        </w:tc>
        <w:tc>
          <w:tcPr>
            <w:tcW w:w="1498" w:type="dxa"/>
            <w:noWrap/>
            <w:hideMark/>
          </w:tcPr>
          <w:p w14:paraId="3A412D06" w14:textId="77777777" w:rsidR="00703F13" w:rsidRPr="00CA654B" w:rsidRDefault="00703F13" w:rsidP="008E2866">
            <w:pPr>
              <w:spacing w:line="360" w:lineRule="auto"/>
              <w:jc w:val="both"/>
              <w:rPr>
                <w:b w:val="0"/>
                <w:bCs/>
                <w:sz w:val="22"/>
              </w:rPr>
            </w:pPr>
            <w:r w:rsidRPr="00CA654B">
              <w:rPr>
                <w:b w:val="0"/>
                <w:bCs/>
                <w:sz w:val="22"/>
              </w:rPr>
              <w:t>2</w:t>
            </w:r>
          </w:p>
        </w:tc>
      </w:tr>
    </w:tbl>
    <w:p w14:paraId="64A1ACA3" w14:textId="77777777" w:rsidR="00703F13" w:rsidRPr="00CA654B" w:rsidRDefault="00703F13" w:rsidP="00703F13">
      <w:pPr>
        <w:spacing w:line="360" w:lineRule="auto"/>
        <w:jc w:val="both"/>
      </w:pPr>
    </w:p>
    <w:p w14:paraId="2968DD21" w14:textId="77777777" w:rsidR="00703F13" w:rsidRPr="00CA654B" w:rsidRDefault="00703F13" w:rsidP="00703F13">
      <w:pPr>
        <w:spacing w:line="360" w:lineRule="auto"/>
        <w:ind w:left="720" w:hanging="720"/>
      </w:pPr>
      <w:r w:rsidRPr="00CA654B">
        <w:t>Table 38. Pig Table - 3NF</w:t>
      </w:r>
    </w:p>
    <w:p w14:paraId="36F814C1" w14:textId="77777777" w:rsidR="00703F13" w:rsidRPr="00CA654B" w:rsidRDefault="00703F13" w:rsidP="00703F13">
      <w:pPr>
        <w:spacing w:line="360" w:lineRule="auto"/>
        <w:ind w:left="720" w:hanging="720"/>
      </w:pPr>
    </w:p>
    <w:p w14:paraId="6640FAD1" w14:textId="2710DD9C" w:rsidR="00703F13" w:rsidRPr="00CA654B" w:rsidRDefault="00703F13" w:rsidP="00703F13">
      <w:pPr>
        <w:spacing w:line="360" w:lineRule="auto"/>
        <w:ind w:left="1440"/>
        <w:jc w:val="both"/>
        <w:rPr>
          <w:b w:val="0"/>
          <w:bCs/>
        </w:rPr>
      </w:pPr>
      <w:r w:rsidRPr="00CA654B">
        <w:rPr>
          <w:b w:val="0"/>
          <w:bCs/>
        </w:rPr>
        <w:t xml:space="preserve">Table 38 </w:t>
      </w:r>
      <w:r w:rsidR="0020642C" w:rsidRPr="0020642C">
        <w:rPr>
          <w:b w:val="0"/>
          <w:bCs/>
        </w:rPr>
        <w:t xml:space="preserve">shows the third normal form of the </w:t>
      </w:r>
      <w:r w:rsidR="0020642C">
        <w:rPr>
          <w:b w:val="0"/>
          <w:bCs/>
        </w:rPr>
        <w:t>Pig</w:t>
      </w:r>
      <w:r w:rsidR="0020642C" w:rsidRPr="0020642C">
        <w:rPr>
          <w:b w:val="0"/>
          <w:bCs/>
        </w:rPr>
        <w:t xml:space="preserve"> Table, which has no transitive dependency because the attributes only depend on the assigned Primary Key</w:t>
      </w:r>
      <w:r w:rsidRPr="00CA654B">
        <w:rPr>
          <w:b w:val="0"/>
          <w:bCs/>
        </w:rPr>
        <w:t>.</w:t>
      </w:r>
    </w:p>
    <w:p w14:paraId="65E3016F" w14:textId="77777777" w:rsidR="00703F13" w:rsidRPr="00CA654B" w:rsidRDefault="00703F13" w:rsidP="00703F13">
      <w:pPr>
        <w:spacing w:line="360" w:lineRule="auto"/>
        <w:ind w:left="1440"/>
        <w:jc w:val="both"/>
        <w:rPr>
          <w:b w:val="0"/>
          <w:bCs/>
        </w:rPr>
      </w:pPr>
    </w:p>
    <w:p w14:paraId="50BAF38A" w14:textId="77777777" w:rsidR="00703F13" w:rsidRPr="00CA654B" w:rsidRDefault="00703F13" w:rsidP="00703F13">
      <w:pPr>
        <w:spacing w:line="360" w:lineRule="auto"/>
        <w:ind w:left="1440"/>
        <w:jc w:val="both"/>
        <w:rPr>
          <w:b w:val="0"/>
          <w:bCs/>
        </w:rPr>
      </w:pPr>
    </w:p>
    <w:p w14:paraId="2F1DC469" w14:textId="77777777" w:rsidR="00703F13" w:rsidRPr="00CA654B" w:rsidRDefault="00703F13" w:rsidP="00703F13">
      <w:pPr>
        <w:spacing w:line="360" w:lineRule="auto"/>
        <w:ind w:left="1440"/>
        <w:jc w:val="both"/>
        <w:rPr>
          <w:b w:val="0"/>
          <w:bCs/>
        </w:rPr>
      </w:pPr>
    </w:p>
    <w:p w14:paraId="2404AA5E" w14:textId="77777777" w:rsidR="00703F13" w:rsidRPr="00CA654B" w:rsidRDefault="00703F13" w:rsidP="00703F13">
      <w:pPr>
        <w:spacing w:line="360" w:lineRule="auto"/>
        <w:ind w:left="1440"/>
        <w:jc w:val="both"/>
        <w:rPr>
          <w:b w:val="0"/>
          <w:bCs/>
        </w:rPr>
      </w:pPr>
    </w:p>
    <w:p w14:paraId="26DB7887" w14:textId="722D6E6F" w:rsidR="00703F13" w:rsidRDefault="00703F13" w:rsidP="00703F13">
      <w:pPr>
        <w:spacing w:line="360" w:lineRule="auto"/>
        <w:jc w:val="both"/>
        <w:rPr>
          <w:b w:val="0"/>
          <w:bCs/>
        </w:rPr>
      </w:pPr>
    </w:p>
    <w:p w14:paraId="53F29694" w14:textId="77777777" w:rsidR="00B97B04" w:rsidRDefault="00B97B04" w:rsidP="00703F13">
      <w:pPr>
        <w:spacing w:line="360" w:lineRule="auto"/>
        <w:jc w:val="both"/>
        <w:rPr>
          <w:b w:val="0"/>
          <w:bCs/>
        </w:rPr>
      </w:pPr>
    </w:p>
    <w:p w14:paraId="3C988DD5" w14:textId="13310E7C" w:rsidR="00193BE4" w:rsidRPr="00CA654B" w:rsidRDefault="00193BE4" w:rsidP="00193BE4">
      <w:pPr>
        <w:tabs>
          <w:tab w:val="left" w:pos="5978"/>
        </w:tabs>
        <w:spacing w:line="360" w:lineRule="auto"/>
        <w:jc w:val="both"/>
        <w:rPr>
          <w:lang w:val="en-US"/>
        </w:rPr>
      </w:pPr>
      <w:r w:rsidRPr="00CA654B">
        <w:rPr>
          <w:lang w:val="en-US"/>
        </w:rPr>
        <w:lastRenderedPageBreak/>
        <w:t>Pig</w:t>
      </w:r>
      <w:r w:rsidR="00A46375">
        <w:rPr>
          <w:lang w:val="en-US"/>
        </w:rPr>
        <w:t xml:space="preserve"> History</w:t>
      </w:r>
      <w:r w:rsidRPr="00CA654B">
        <w:rPr>
          <w:lang w:val="en-US"/>
        </w:rPr>
        <w:t xml:space="preserve"> – 0NF</w:t>
      </w:r>
    </w:p>
    <w:p w14:paraId="43860AA8" w14:textId="7B5E77F8" w:rsidR="00193BE4" w:rsidRPr="00CA654B" w:rsidRDefault="00193BE4" w:rsidP="00193BE4">
      <w:pPr>
        <w:tabs>
          <w:tab w:val="left" w:pos="5978"/>
        </w:tabs>
        <w:spacing w:line="360" w:lineRule="auto"/>
        <w:jc w:val="both"/>
        <w:rPr>
          <w:b w:val="0"/>
          <w:bCs/>
          <w:lang w:val="en-US"/>
        </w:rPr>
      </w:pPr>
      <w:r w:rsidRPr="00CA654B">
        <w:rPr>
          <w:lang w:val="en-US"/>
        </w:rPr>
        <w:t xml:space="preserve">     </w:t>
      </w:r>
      <w:r w:rsidR="00B97B04">
        <w:rPr>
          <w:lang w:val="en-US"/>
        </w:rPr>
        <w:t xml:space="preserve">                        </w:t>
      </w:r>
      <w:r w:rsidRPr="00CA654B">
        <w:rPr>
          <w:lang w:val="en-US"/>
        </w:rPr>
        <w:t xml:space="preserve"> </w:t>
      </w:r>
      <w:r w:rsidRPr="00CA654B">
        <w:rPr>
          <w:b w:val="0"/>
          <w:bCs/>
          <w:lang w:val="en-US"/>
        </w:rPr>
        <w:t>Pig</w:t>
      </w:r>
      <w:r w:rsidR="00A46375">
        <w:rPr>
          <w:b w:val="0"/>
          <w:bCs/>
          <w:lang w:val="en-US"/>
        </w:rPr>
        <w:t xml:space="preserve"> </w:t>
      </w:r>
      <w:r w:rsidR="00A46375" w:rsidRPr="00A46375">
        <w:rPr>
          <w:b w:val="0"/>
          <w:bCs/>
          <w:lang w:val="en-US"/>
        </w:rPr>
        <w:t>History</w:t>
      </w:r>
    </w:p>
    <w:tbl>
      <w:tblPr>
        <w:tblStyle w:val="TableGrid"/>
        <w:tblW w:w="0" w:type="auto"/>
        <w:tblInd w:w="1795" w:type="dxa"/>
        <w:tblLook w:val="04A0" w:firstRow="1" w:lastRow="0" w:firstColumn="1" w:lastColumn="0" w:noHBand="0" w:noVBand="1"/>
      </w:tblPr>
      <w:tblGrid>
        <w:gridCol w:w="3662"/>
        <w:gridCol w:w="3520"/>
        <w:gridCol w:w="2180"/>
      </w:tblGrid>
      <w:tr w:rsidR="00A46375" w:rsidRPr="00A46375" w14:paraId="48A18204" w14:textId="77777777" w:rsidTr="00B97B04">
        <w:trPr>
          <w:trHeight w:val="324"/>
        </w:trPr>
        <w:tc>
          <w:tcPr>
            <w:tcW w:w="3662" w:type="dxa"/>
            <w:noWrap/>
            <w:hideMark/>
          </w:tcPr>
          <w:p w14:paraId="2B290CB9" w14:textId="77777777" w:rsidR="00A46375" w:rsidRPr="00A46375" w:rsidRDefault="00A46375" w:rsidP="00A46375">
            <w:pPr>
              <w:spacing w:line="360" w:lineRule="auto"/>
              <w:jc w:val="both"/>
              <w:rPr>
                <w:b w:val="0"/>
              </w:rPr>
            </w:pPr>
            <w:proofErr w:type="spellStart"/>
            <w:r w:rsidRPr="00A46375">
              <w:rPr>
                <w:b w:val="0"/>
              </w:rPr>
              <w:t>pig_tag</w:t>
            </w:r>
            <w:proofErr w:type="spellEnd"/>
          </w:p>
        </w:tc>
        <w:tc>
          <w:tcPr>
            <w:tcW w:w="3520" w:type="dxa"/>
            <w:noWrap/>
            <w:hideMark/>
          </w:tcPr>
          <w:p w14:paraId="60D9F14B" w14:textId="77777777" w:rsidR="00A46375" w:rsidRPr="00A46375" w:rsidRDefault="00A46375" w:rsidP="00A46375">
            <w:pPr>
              <w:spacing w:line="360" w:lineRule="auto"/>
              <w:jc w:val="both"/>
              <w:rPr>
                <w:b w:val="0"/>
              </w:rPr>
            </w:pPr>
            <w:r w:rsidRPr="00A46375">
              <w:rPr>
                <w:b w:val="0"/>
              </w:rPr>
              <w:t>weight</w:t>
            </w:r>
          </w:p>
        </w:tc>
        <w:tc>
          <w:tcPr>
            <w:tcW w:w="2180" w:type="dxa"/>
            <w:noWrap/>
            <w:hideMark/>
          </w:tcPr>
          <w:p w14:paraId="240AAD27" w14:textId="77777777" w:rsidR="00A46375" w:rsidRPr="00A46375" w:rsidRDefault="00A46375" w:rsidP="00A46375">
            <w:pPr>
              <w:spacing w:line="360" w:lineRule="auto"/>
              <w:jc w:val="both"/>
              <w:rPr>
                <w:b w:val="0"/>
              </w:rPr>
            </w:pPr>
            <w:r w:rsidRPr="00A46375">
              <w:rPr>
                <w:b w:val="0"/>
              </w:rPr>
              <w:t>status</w:t>
            </w:r>
          </w:p>
        </w:tc>
      </w:tr>
      <w:tr w:rsidR="00A46375" w:rsidRPr="00A46375" w14:paraId="610284EC" w14:textId="77777777" w:rsidTr="00B97B04">
        <w:trPr>
          <w:trHeight w:val="324"/>
        </w:trPr>
        <w:tc>
          <w:tcPr>
            <w:tcW w:w="3662" w:type="dxa"/>
            <w:noWrap/>
            <w:hideMark/>
          </w:tcPr>
          <w:p w14:paraId="7705ACEA" w14:textId="77777777" w:rsidR="00A46375" w:rsidRPr="00A46375" w:rsidRDefault="00A46375" w:rsidP="00A46375">
            <w:pPr>
              <w:spacing w:line="360" w:lineRule="auto"/>
              <w:jc w:val="both"/>
              <w:rPr>
                <w:b w:val="0"/>
              </w:rPr>
            </w:pPr>
            <w:r w:rsidRPr="00A46375">
              <w:rPr>
                <w:b w:val="0"/>
              </w:rPr>
              <w:t>11, 11</w:t>
            </w:r>
          </w:p>
        </w:tc>
        <w:tc>
          <w:tcPr>
            <w:tcW w:w="3520" w:type="dxa"/>
            <w:noWrap/>
            <w:hideMark/>
          </w:tcPr>
          <w:p w14:paraId="2FC78891" w14:textId="77777777" w:rsidR="00A46375" w:rsidRPr="00A46375" w:rsidRDefault="00A46375" w:rsidP="00A46375">
            <w:pPr>
              <w:spacing w:line="360" w:lineRule="auto"/>
              <w:jc w:val="both"/>
              <w:rPr>
                <w:b w:val="0"/>
              </w:rPr>
            </w:pPr>
            <w:r w:rsidRPr="00A46375">
              <w:rPr>
                <w:b w:val="0"/>
              </w:rPr>
              <w:t>40KG, 60KG</w:t>
            </w:r>
          </w:p>
        </w:tc>
        <w:tc>
          <w:tcPr>
            <w:tcW w:w="2180" w:type="dxa"/>
            <w:noWrap/>
            <w:hideMark/>
          </w:tcPr>
          <w:p w14:paraId="14CEEA63" w14:textId="77777777" w:rsidR="00A46375" w:rsidRPr="00A46375" w:rsidRDefault="00A46375" w:rsidP="00A46375">
            <w:pPr>
              <w:spacing w:line="360" w:lineRule="auto"/>
              <w:jc w:val="both"/>
              <w:rPr>
                <w:b w:val="0"/>
              </w:rPr>
            </w:pPr>
            <w:r w:rsidRPr="00A46375">
              <w:rPr>
                <w:b w:val="0"/>
              </w:rPr>
              <w:t>alive</w:t>
            </w:r>
          </w:p>
        </w:tc>
      </w:tr>
      <w:tr w:rsidR="00A46375" w:rsidRPr="00A46375" w14:paraId="57796BD9" w14:textId="77777777" w:rsidTr="00B97B04">
        <w:trPr>
          <w:trHeight w:val="324"/>
        </w:trPr>
        <w:tc>
          <w:tcPr>
            <w:tcW w:w="3662" w:type="dxa"/>
            <w:noWrap/>
            <w:hideMark/>
          </w:tcPr>
          <w:p w14:paraId="38B22AFA" w14:textId="77777777" w:rsidR="00A46375" w:rsidRPr="00A46375" w:rsidRDefault="00A46375" w:rsidP="00A46375">
            <w:pPr>
              <w:spacing w:line="360" w:lineRule="auto"/>
              <w:jc w:val="both"/>
              <w:rPr>
                <w:b w:val="0"/>
              </w:rPr>
            </w:pPr>
            <w:r w:rsidRPr="00A46375">
              <w:rPr>
                <w:b w:val="0"/>
              </w:rPr>
              <w:t>12</w:t>
            </w:r>
          </w:p>
        </w:tc>
        <w:tc>
          <w:tcPr>
            <w:tcW w:w="3520" w:type="dxa"/>
            <w:noWrap/>
            <w:hideMark/>
          </w:tcPr>
          <w:p w14:paraId="2627791C" w14:textId="77777777" w:rsidR="00A46375" w:rsidRPr="00A46375" w:rsidRDefault="00A46375" w:rsidP="00A46375">
            <w:pPr>
              <w:spacing w:line="360" w:lineRule="auto"/>
              <w:jc w:val="both"/>
              <w:rPr>
                <w:b w:val="0"/>
              </w:rPr>
            </w:pPr>
            <w:r w:rsidRPr="00A46375">
              <w:rPr>
                <w:b w:val="0"/>
              </w:rPr>
              <w:t>40KG</w:t>
            </w:r>
          </w:p>
        </w:tc>
        <w:tc>
          <w:tcPr>
            <w:tcW w:w="2180" w:type="dxa"/>
            <w:noWrap/>
            <w:hideMark/>
          </w:tcPr>
          <w:p w14:paraId="535DFB2A" w14:textId="77777777" w:rsidR="00A46375" w:rsidRPr="00A46375" w:rsidRDefault="00A46375" w:rsidP="00A46375">
            <w:pPr>
              <w:spacing w:line="360" w:lineRule="auto"/>
              <w:jc w:val="both"/>
              <w:rPr>
                <w:b w:val="0"/>
              </w:rPr>
            </w:pPr>
            <w:r w:rsidRPr="00A46375">
              <w:rPr>
                <w:b w:val="0"/>
              </w:rPr>
              <w:t>alive</w:t>
            </w:r>
          </w:p>
        </w:tc>
      </w:tr>
      <w:tr w:rsidR="00A46375" w:rsidRPr="00A46375" w14:paraId="7802B614" w14:textId="77777777" w:rsidTr="00B97B04">
        <w:trPr>
          <w:trHeight w:val="324"/>
        </w:trPr>
        <w:tc>
          <w:tcPr>
            <w:tcW w:w="3662" w:type="dxa"/>
            <w:noWrap/>
            <w:hideMark/>
          </w:tcPr>
          <w:p w14:paraId="682B4BC1" w14:textId="77777777" w:rsidR="00A46375" w:rsidRPr="00A46375" w:rsidRDefault="00A46375" w:rsidP="00A46375">
            <w:pPr>
              <w:spacing w:line="360" w:lineRule="auto"/>
              <w:jc w:val="both"/>
              <w:rPr>
                <w:b w:val="0"/>
              </w:rPr>
            </w:pPr>
            <w:r w:rsidRPr="00A46375">
              <w:rPr>
                <w:b w:val="0"/>
              </w:rPr>
              <w:t>13, 13</w:t>
            </w:r>
          </w:p>
        </w:tc>
        <w:tc>
          <w:tcPr>
            <w:tcW w:w="3520" w:type="dxa"/>
            <w:noWrap/>
            <w:hideMark/>
          </w:tcPr>
          <w:p w14:paraId="600628D7" w14:textId="77777777" w:rsidR="00A46375" w:rsidRPr="00A46375" w:rsidRDefault="00A46375" w:rsidP="00A46375">
            <w:pPr>
              <w:spacing w:line="360" w:lineRule="auto"/>
              <w:jc w:val="both"/>
              <w:rPr>
                <w:b w:val="0"/>
              </w:rPr>
            </w:pPr>
            <w:r w:rsidRPr="00A46375">
              <w:rPr>
                <w:b w:val="0"/>
              </w:rPr>
              <w:t>40KG, 55KG</w:t>
            </w:r>
          </w:p>
        </w:tc>
        <w:tc>
          <w:tcPr>
            <w:tcW w:w="2180" w:type="dxa"/>
            <w:noWrap/>
            <w:hideMark/>
          </w:tcPr>
          <w:p w14:paraId="6759B85D" w14:textId="77777777" w:rsidR="00A46375" w:rsidRPr="00A46375" w:rsidRDefault="00A46375" w:rsidP="00A46375">
            <w:pPr>
              <w:spacing w:line="360" w:lineRule="auto"/>
              <w:jc w:val="both"/>
              <w:rPr>
                <w:b w:val="0"/>
              </w:rPr>
            </w:pPr>
            <w:r w:rsidRPr="00A46375">
              <w:rPr>
                <w:b w:val="0"/>
              </w:rPr>
              <w:t>alive</w:t>
            </w:r>
          </w:p>
        </w:tc>
      </w:tr>
      <w:tr w:rsidR="00A46375" w:rsidRPr="00A46375" w14:paraId="2D4DB7F3" w14:textId="77777777" w:rsidTr="00B97B04">
        <w:trPr>
          <w:trHeight w:val="324"/>
        </w:trPr>
        <w:tc>
          <w:tcPr>
            <w:tcW w:w="3662" w:type="dxa"/>
            <w:noWrap/>
            <w:hideMark/>
          </w:tcPr>
          <w:p w14:paraId="1B10057E" w14:textId="77777777" w:rsidR="00A46375" w:rsidRPr="00A46375" w:rsidRDefault="00A46375" w:rsidP="00A46375">
            <w:pPr>
              <w:spacing w:line="360" w:lineRule="auto"/>
              <w:jc w:val="both"/>
              <w:rPr>
                <w:b w:val="0"/>
              </w:rPr>
            </w:pPr>
            <w:r w:rsidRPr="00A46375">
              <w:rPr>
                <w:b w:val="0"/>
              </w:rPr>
              <w:t>14</w:t>
            </w:r>
          </w:p>
        </w:tc>
        <w:tc>
          <w:tcPr>
            <w:tcW w:w="3520" w:type="dxa"/>
            <w:noWrap/>
            <w:hideMark/>
          </w:tcPr>
          <w:p w14:paraId="50AF7FB9" w14:textId="77777777" w:rsidR="00A46375" w:rsidRPr="00A46375" w:rsidRDefault="00A46375" w:rsidP="00A46375">
            <w:pPr>
              <w:spacing w:line="360" w:lineRule="auto"/>
              <w:jc w:val="both"/>
              <w:rPr>
                <w:b w:val="0"/>
              </w:rPr>
            </w:pPr>
            <w:r w:rsidRPr="00A46375">
              <w:rPr>
                <w:b w:val="0"/>
              </w:rPr>
              <w:t>40KG</w:t>
            </w:r>
          </w:p>
        </w:tc>
        <w:tc>
          <w:tcPr>
            <w:tcW w:w="2180" w:type="dxa"/>
            <w:noWrap/>
            <w:hideMark/>
          </w:tcPr>
          <w:p w14:paraId="77C3CAF3" w14:textId="77777777" w:rsidR="00A46375" w:rsidRPr="00A46375" w:rsidRDefault="00A46375" w:rsidP="00A46375">
            <w:pPr>
              <w:spacing w:line="360" w:lineRule="auto"/>
              <w:jc w:val="both"/>
              <w:rPr>
                <w:b w:val="0"/>
              </w:rPr>
            </w:pPr>
            <w:r w:rsidRPr="00A46375">
              <w:rPr>
                <w:b w:val="0"/>
              </w:rPr>
              <w:t>alive</w:t>
            </w:r>
          </w:p>
        </w:tc>
      </w:tr>
      <w:tr w:rsidR="00A46375" w:rsidRPr="00A46375" w14:paraId="2A238937" w14:textId="77777777" w:rsidTr="00B97B04">
        <w:trPr>
          <w:trHeight w:val="324"/>
        </w:trPr>
        <w:tc>
          <w:tcPr>
            <w:tcW w:w="3662" w:type="dxa"/>
            <w:noWrap/>
            <w:hideMark/>
          </w:tcPr>
          <w:p w14:paraId="1996BFDE" w14:textId="77777777" w:rsidR="00A46375" w:rsidRPr="00A46375" w:rsidRDefault="00A46375" w:rsidP="00A46375">
            <w:pPr>
              <w:spacing w:line="360" w:lineRule="auto"/>
              <w:jc w:val="both"/>
              <w:rPr>
                <w:b w:val="0"/>
              </w:rPr>
            </w:pPr>
            <w:r w:rsidRPr="00A46375">
              <w:rPr>
                <w:b w:val="0"/>
              </w:rPr>
              <w:t>15</w:t>
            </w:r>
          </w:p>
        </w:tc>
        <w:tc>
          <w:tcPr>
            <w:tcW w:w="3520" w:type="dxa"/>
            <w:noWrap/>
            <w:hideMark/>
          </w:tcPr>
          <w:p w14:paraId="474B7247" w14:textId="77777777" w:rsidR="00A46375" w:rsidRPr="00A46375" w:rsidRDefault="00A46375" w:rsidP="00A46375">
            <w:pPr>
              <w:spacing w:line="360" w:lineRule="auto"/>
              <w:jc w:val="both"/>
              <w:rPr>
                <w:b w:val="0"/>
              </w:rPr>
            </w:pPr>
            <w:r w:rsidRPr="00A46375">
              <w:rPr>
                <w:b w:val="0"/>
              </w:rPr>
              <w:t>40KG</w:t>
            </w:r>
          </w:p>
        </w:tc>
        <w:tc>
          <w:tcPr>
            <w:tcW w:w="2180" w:type="dxa"/>
            <w:noWrap/>
            <w:hideMark/>
          </w:tcPr>
          <w:p w14:paraId="346BE456" w14:textId="77777777" w:rsidR="00A46375" w:rsidRPr="00A46375" w:rsidRDefault="00A46375" w:rsidP="00A46375">
            <w:pPr>
              <w:spacing w:line="360" w:lineRule="auto"/>
              <w:jc w:val="both"/>
              <w:rPr>
                <w:b w:val="0"/>
              </w:rPr>
            </w:pPr>
            <w:r w:rsidRPr="00A46375">
              <w:rPr>
                <w:b w:val="0"/>
              </w:rPr>
              <w:t>alive</w:t>
            </w:r>
          </w:p>
        </w:tc>
      </w:tr>
    </w:tbl>
    <w:p w14:paraId="1C4C638D" w14:textId="77777777" w:rsidR="00193BE4" w:rsidRPr="00CA654B" w:rsidRDefault="00193BE4" w:rsidP="00193BE4">
      <w:pPr>
        <w:spacing w:line="360" w:lineRule="auto"/>
        <w:jc w:val="both"/>
      </w:pPr>
    </w:p>
    <w:p w14:paraId="3993CD0C" w14:textId="02A90DD1" w:rsidR="00193BE4" w:rsidRPr="00CA654B" w:rsidRDefault="00193BE4" w:rsidP="00193BE4">
      <w:pPr>
        <w:spacing w:line="360" w:lineRule="auto"/>
        <w:ind w:left="720" w:hanging="720"/>
      </w:pPr>
      <w:r w:rsidRPr="00CA654B">
        <w:t xml:space="preserve">Table </w:t>
      </w:r>
      <w:r w:rsidR="00660B6D">
        <w:t>39</w:t>
      </w:r>
      <w:r w:rsidRPr="00CA654B">
        <w:t>. Pig</w:t>
      </w:r>
      <w:r w:rsidR="00A46375">
        <w:t xml:space="preserve"> History</w:t>
      </w:r>
      <w:r w:rsidRPr="00CA654B">
        <w:t xml:space="preserve"> Table - 0NF</w:t>
      </w:r>
    </w:p>
    <w:p w14:paraId="762E215E" w14:textId="77777777" w:rsidR="00193BE4" w:rsidRPr="00CA654B" w:rsidRDefault="00193BE4" w:rsidP="00193BE4">
      <w:pPr>
        <w:spacing w:line="360" w:lineRule="auto"/>
        <w:ind w:left="720" w:hanging="720"/>
      </w:pPr>
    </w:p>
    <w:p w14:paraId="62C31572" w14:textId="0957AC2A" w:rsidR="00193BE4" w:rsidRPr="00CA654B" w:rsidRDefault="00193BE4" w:rsidP="00193BE4">
      <w:pPr>
        <w:spacing w:line="360" w:lineRule="auto"/>
        <w:ind w:left="1440"/>
        <w:jc w:val="both"/>
        <w:rPr>
          <w:b w:val="0"/>
          <w:bCs/>
        </w:rPr>
      </w:pPr>
      <w:r w:rsidRPr="00CA654B">
        <w:rPr>
          <w:b w:val="0"/>
          <w:bCs/>
        </w:rPr>
        <w:t xml:space="preserve">Table </w:t>
      </w:r>
      <w:r w:rsidR="00660B6D">
        <w:rPr>
          <w:b w:val="0"/>
          <w:bCs/>
        </w:rPr>
        <w:t>39</w:t>
      </w:r>
      <w:r w:rsidRPr="00CA654B">
        <w:rPr>
          <w:b w:val="0"/>
          <w:bCs/>
        </w:rPr>
        <w:t xml:space="preserve"> shows that the table Pig</w:t>
      </w:r>
      <w:r w:rsidR="00F913A6">
        <w:rPr>
          <w:b w:val="0"/>
          <w:bCs/>
        </w:rPr>
        <w:t xml:space="preserve"> History</w:t>
      </w:r>
      <w:r w:rsidRPr="00CA654B">
        <w:rPr>
          <w:b w:val="0"/>
          <w:bCs/>
        </w:rPr>
        <w:t xml:space="preserve"> is</w:t>
      </w:r>
      <w:r w:rsidR="00B331F0">
        <w:rPr>
          <w:b w:val="0"/>
          <w:bCs/>
        </w:rPr>
        <w:t xml:space="preserve"> not</w:t>
      </w:r>
      <w:r w:rsidRPr="00CA654B">
        <w:rPr>
          <w:b w:val="0"/>
          <w:bCs/>
        </w:rPr>
        <w:t xml:space="preserve"> </w:t>
      </w:r>
      <w:r w:rsidR="00660B6D" w:rsidRPr="00660B6D">
        <w:rPr>
          <w:b w:val="0"/>
          <w:bCs/>
        </w:rPr>
        <w:t xml:space="preserve">normalized because the row values on columns </w:t>
      </w:r>
      <w:r w:rsidR="00660B6D">
        <w:rPr>
          <w:b w:val="0"/>
          <w:bCs/>
        </w:rPr>
        <w:t>“</w:t>
      </w:r>
      <w:proofErr w:type="spellStart"/>
      <w:r w:rsidR="00660B6D">
        <w:rPr>
          <w:b w:val="0"/>
          <w:bCs/>
        </w:rPr>
        <w:t>pig_tag</w:t>
      </w:r>
      <w:proofErr w:type="spellEnd"/>
      <w:r w:rsidR="00660B6D">
        <w:rPr>
          <w:b w:val="0"/>
          <w:bCs/>
        </w:rPr>
        <w:t>” and “weight” are multi-valued</w:t>
      </w:r>
      <w:r w:rsidR="00660B6D" w:rsidRPr="00660B6D">
        <w:rPr>
          <w:b w:val="0"/>
          <w:bCs/>
        </w:rPr>
        <w:t xml:space="preserve">. </w:t>
      </w:r>
    </w:p>
    <w:p w14:paraId="711AB1D1" w14:textId="77777777" w:rsidR="00193BE4" w:rsidRPr="00CA654B" w:rsidRDefault="00193BE4" w:rsidP="00193BE4">
      <w:pPr>
        <w:spacing w:line="360" w:lineRule="auto"/>
        <w:ind w:left="720"/>
        <w:jc w:val="both"/>
      </w:pPr>
    </w:p>
    <w:p w14:paraId="2824A559" w14:textId="77777777" w:rsidR="00193BE4" w:rsidRPr="00CA654B" w:rsidRDefault="00193BE4" w:rsidP="00193BE4">
      <w:pPr>
        <w:ind w:left="720"/>
        <w:jc w:val="both"/>
      </w:pPr>
    </w:p>
    <w:p w14:paraId="20E81C14" w14:textId="77777777" w:rsidR="00193BE4" w:rsidRPr="00CA654B" w:rsidRDefault="00193BE4" w:rsidP="00193BE4">
      <w:pPr>
        <w:ind w:left="720"/>
        <w:jc w:val="both"/>
      </w:pPr>
    </w:p>
    <w:p w14:paraId="0389EF74" w14:textId="77777777" w:rsidR="00193BE4" w:rsidRPr="00CA654B" w:rsidRDefault="00193BE4" w:rsidP="00193BE4">
      <w:pPr>
        <w:ind w:left="720"/>
        <w:jc w:val="both"/>
      </w:pPr>
    </w:p>
    <w:p w14:paraId="5DB3F3DB" w14:textId="77777777" w:rsidR="00193BE4" w:rsidRPr="00CA654B" w:rsidRDefault="00193BE4" w:rsidP="00193BE4">
      <w:pPr>
        <w:ind w:left="720"/>
        <w:jc w:val="both"/>
      </w:pPr>
    </w:p>
    <w:p w14:paraId="248DAD71" w14:textId="6FAD3661" w:rsidR="00521B85" w:rsidRDefault="00521B85" w:rsidP="00193BE4">
      <w:pPr>
        <w:spacing w:line="360" w:lineRule="auto"/>
        <w:jc w:val="both"/>
      </w:pPr>
    </w:p>
    <w:p w14:paraId="630C0F50" w14:textId="60B45570" w:rsidR="00B97B04" w:rsidRDefault="00B97B04" w:rsidP="00193BE4">
      <w:pPr>
        <w:spacing w:line="360" w:lineRule="auto"/>
        <w:jc w:val="both"/>
      </w:pPr>
    </w:p>
    <w:p w14:paraId="3BC80FAA" w14:textId="050DD0F1" w:rsidR="00B97B04" w:rsidRDefault="00B97B04" w:rsidP="00193BE4">
      <w:pPr>
        <w:spacing w:line="360" w:lineRule="auto"/>
        <w:jc w:val="both"/>
      </w:pPr>
    </w:p>
    <w:p w14:paraId="7E155B67" w14:textId="77777777" w:rsidR="00B97B04" w:rsidRPr="00CA654B" w:rsidRDefault="00B97B04" w:rsidP="00193BE4">
      <w:pPr>
        <w:spacing w:line="360" w:lineRule="auto"/>
        <w:jc w:val="both"/>
      </w:pPr>
    </w:p>
    <w:p w14:paraId="2D42F73D" w14:textId="1A3B5EAF" w:rsidR="00193BE4" w:rsidRPr="00CA654B" w:rsidRDefault="00193BE4" w:rsidP="00193BE4">
      <w:pPr>
        <w:spacing w:line="360" w:lineRule="auto"/>
        <w:ind w:left="720" w:hanging="720"/>
        <w:jc w:val="both"/>
        <w:rPr>
          <w:lang w:val="en-US"/>
        </w:rPr>
      </w:pPr>
      <w:r w:rsidRPr="00CA654B">
        <w:rPr>
          <w:lang w:val="en-US"/>
        </w:rPr>
        <w:lastRenderedPageBreak/>
        <w:t xml:space="preserve">      Pig </w:t>
      </w:r>
      <w:r w:rsidR="00A46375">
        <w:t>History</w:t>
      </w:r>
      <w:r w:rsidR="00A46375" w:rsidRPr="00CA654B">
        <w:t xml:space="preserve"> </w:t>
      </w:r>
      <w:r w:rsidRPr="00CA654B">
        <w:rPr>
          <w:lang w:val="en-US"/>
        </w:rPr>
        <w:t>– 1NF</w:t>
      </w:r>
    </w:p>
    <w:p w14:paraId="7D13B433" w14:textId="172B5E33" w:rsidR="00193BE4" w:rsidRPr="00CA654B" w:rsidRDefault="00193BE4" w:rsidP="00193BE4">
      <w:pPr>
        <w:spacing w:line="360" w:lineRule="auto"/>
        <w:jc w:val="both"/>
        <w:rPr>
          <w:b w:val="0"/>
          <w:bCs/>
        </w:rPr>
      </w:pPr>
      <w:r w:rsidRPr="00CA654B">
        <w:t xml:space="preserve">       </w:t>
      </w:r>
      <w:r w:rsidR="00A46375" w:rsidRPr="00CA654B">
        <w:rPr>
          <w:b w:val="0"/>
          <w:bCs/>
          <w:lang w:val="en-US"/>
        </w:rPr>
        <w:t>Pig</w:t>
      </w:r>
      <w:r w:rsidR="00A46375">
        <w:rPr>
          <w:b w:val="0"/>
          <w:bCs/>
          <w:lang w:val="en-US"/>
        </w:rPr>
        <w:t xml:space="preserve"> </w:t>
      </w:r>
      <w:r w:rsidR="00A46375" w:rsidRPr="00A46375">
        <w:rPr>
          <w:b w:val="0"/>
          <w:bCs/>
          <w:lang w:val="en-US"/>
        </w:rPr>
        <w:t>History</w:t>
      </w:r>
    </w:p>
    <w:tbl>
      <w:tblPr>
        <w:tblStyle w:val="TableGrid"/>
        <w:tblW w:w="0" w:type="auto"/>
        <w:tblInd w:w="421" w:type="dxa"/>
        <w:tblLook w:val="04A0" w:firstRow="1" w:lastRow="0" w:firstColumn="1" w:lastColumn="0" w:noHBand="0" w:noVBand="1"/>
      </w:tblPr>
      <w:tblGrid>
        <w:gridCol w:w="2955"/>
        <w:gridCol w:w="3536"/>
        <w:gridCol w:w="2196"/>
        <w:gridCol w:w="1836"/>
        <w:gridCol w:w="1848"/>
      </w:tblGrid>
      <w:tr w:rsidR="00A46375" w:rsidRPr="00A46375" w14:paraId="6CAA20B1" w14:textId="77777777" w:rsidTr="00A46375">
        <w:trPr>
          <w:trHeight w:val="324"/>
        </w:trPr>
        <w:tc>
          <w:tcPr>
            <w:tcW w:w="2955" w:type="dxa"/>
            <w:noWrap/>
            <w:hideMark/>
          </w:tcPr>
          <w:p w14:paraId="4B49350B" w14:textId="77777777" w:rsidR="00A46375" w:rsidRPr="00A46375" w:rsidRDefault="00A46375" w:rsidP="00A46375">
            <w:pPr>
              <w:spacing w:line="360" w:lineRule="auto"/>
              <w:jc w:val="both"/>
              <w:rPr>
                <w:b w:val="0"/>
                <w:bCs/>
              </w:rPr>
            </w:pPr>
            <w:r w:rsidRPr="00A46375">
              <w:rPr>
                <w:b w:val="0"/>
                <w:bCs/>
              </w:rPr>
              <w:t>(PK)</w:t>
            </w:r>
            <w:proofErr w:type="spellStart"/>
            <w:r w:rsidRPr="00A46375">
              <w:rPr>
                <w:b w:val="0"/>
                <w:bCs/>
              </w:rPr>
              <w:t>pig_history_id</w:t>
            </w:r>
            <w:proofErr w:type="spellEnd"/>
          </w:p>
        </w:tc>
        <w:tc>
          <w:tcPr>
            <w:tcW w:w="3536" w:type="dxa"/>
            <w:noWrap/>
            <w:hideMark/>
          </w:tcPr>
          <w:p w14:paraId="5284C388" w14:textId="77777777" w:rsidR="00A46375" w:rsidRPr="00A46375" w:rsidRDefault="00A46375" w:rsidP="00A46375">
            <w:pPr>
              <w:spacing w:line="360" w:lineRule="auto"/>
              <w:jc w:val="both"/>
              <w:rPr>
                <w:b w:val="0"/>
                <w:bCs/>
              </w:rPr>
            </w:pPr>
            <w:proofErr w:type="spellStart"/>
            <w:r w:rsidRPr="00A46375">
              <w:rPr>
                <w:b w:val="0"/>
                <w:bCs/>
              </w:rPr>
              <w:t>pig_tag</w:t>
            </w:r>
            <w:proofErr w:type="spellEnd"/>
          </w:p>
        </w:tc>
        <w:tc>
          <w:tcPr>
            <w:tcW w:w="2196" w:type="dxa"/>
            <w:noWrap/>
            <w:hideMark/>
          </w:tcPr>
          <w:p w14:paraId="4A4E1EC2" w14:textId="77777777" w:rsidR="00A46375" w:rsidRPr="00A46375" w:rsidRDefault="00A46375" w:rsidP="00A46375">
            <w:pPr>
              <w:spacing w:line="360" w:lineRule="auto"/>
              <w:jc w:val="both"/>
              <w:rPr>
                <w:b w:val="0"/>
                <w:bCs/>
              </w:rPr>
            </w:pPr>
            <w:r w:rsidRPr="00A46375">
              <w:rPr>
                <w:b w:val="0"/>
                <w:bCs/>
              </w:rPr>
              <w:t>weight</w:t>
            </w:r>
          </w:p>
        </w:tc>
        <w:tc>
          <w:tcPr>
            <w:tcW w:w="1836" w:type="dxa"/>
            <w:noWrap/>
            <w:hideMark/>
          </w:tcPr>
          <w:p w14:paraId="31FED6F6" w14:textId="77777777" w:rsidR="00A46375" w:rsidRPr="00A46375" w:rsidRDefault="00A46375" w:rsidP="00A46375">
            <w:pPr>
              <w:spacing w:line="360" w:lineRule="auto"/>
              <w:jc w:val="both"/>
              <w:rPr>
                <w:b w:val="0"/>
                <w:bCs/>
              </w:rPr>
            </w:pPr>
            <w:r w:rsidRPr="00A46375">
              <w:rPr>
                <w:b w:val="0"/>
                <w:bCs/>
              </w:rPr>
              <w:t>unit</w:t>
            </w:r>
          </w:p>
        </w:tc>
        <w:tc>
          <w:tcPr>
            <w:tcW w:w="1848" w:type="dxa"/>
            <w:noWrap/>
            <w:hideMark/>
          </w:tcPr>
          <w:p w14:paraId="18897715" w14:textId="77777777" w:rsidR="00A46375" w:rsidRPr="00A46375" w:rsidRDefault="00A46375" w:rsidP="00A46375">
            <w:pPr>
              <w:spacing w:line="360" w:lineRule="auto"/>
              <w:jc w:val="both"/>
              <w:rPr>
                <w:b w:val="0"/>
                <w:bCs/>
              </w:rPr>
            </w:pPr>
            <w:r w:rsidRPr="00A46375">
              <w:rPr>
                <w:b w:val="0"/>
                <w:bCs/>
              </w:rPr>
              <w:t>status</w:t>
            </w:r>
          </w:p>
        </w:tc>
      </w:tr>
      <w:tr w:rsidR="00A46375" w:rsidRPr="00A46375" w14:paraId="41ABB792" w14:textId="77777777" w:rsidTr="00A46375">
        <w:trPr>
          <w:trHeight w:val="324"/>
        </w:trPr>
        <w:tc>
          <w:tcPr>
            <w:tcW w:w="2955" w:type="dxa"/>
            <w:noWrap/>
            <w:hideMark/>
          </w:tcPr>
          <w:p w14:paraId="55B50BC1" w14:textId="77777777" w:rsidR="00A46375" w:rsidRPr="00A46375" w:rsidRDefault="00A46375" w:rsidP="00A46375">
            <w:pPr>
              <w:spacing w:line="360" w:lineRule="auto"/>
              <w:jc w:val="both"/>
              <w:rPr>
                <w:b w:val="0"/>
                <w:bCs/>
              </w:rPr>
            </w:pPr>
            <w:r w:rsidRPr="00A46375">
              <w:rPr>
                <w:b w:val="0"/>
                <w:bCs/>
              </w:rPr>
              <w:t>1</w:t>
            </w:r>
          </w:p>
        </w:tc>
        <w:tc>
          <w:tcPr>
            <w:tcW w:w="3536" w:type="dxa"/>
            <w:noWrap/>
            <w:hideMark/>
          </w:tcPr>
          <w:p w14:paraId="1D90C2DB" w14:textId="77777777" w:rsidR="00A46375" w:rsidRPr="00A46375" w:rsidRDefault="00A46375" w:rsidP="00A46375">
            <w:pPr>
              <w:spacing w:line="360" w:lineRule="auto"/>
              <w:jc w:val="both"/>
              <w:rPr>
                <w:b w:val="0"/>
                <w:bCs/>
              </w:rPr>
            </w:pPr>
            <w:r w:rsidRPr="00A46375">
              <w:rPr>
                <w:b w:val="0"/>
                <w:bCs/>
              </w:rPr>
              <w:t>11</w:t>
            </w:r>
          </w:p>
        </w:tc>
        <w:tc>
          <w:tcPr>
            <w:tcW w:w="2196" w:type="dxa"/>
            <w:noWrap/>
            <w:hideMark/>
          </w:tcPr>
          <w:p w14:paraId="559019EF" w14:textId="77777777" w:rsidR="00A46375" w:rsidRPr="00A46375" w:rsidRDefault="00A46375" w:rsidP="00A46375">
            <w:pPr>
              <w:spacing w:line="360" w:lineRule="auto"/>
              <w:jc w:val="both"/>
              <w:rPr>
                <w:b w:val="0"/>
                <w:bCs/>
              </w:rPr>
            </w:pPr>
            <w:r w:rsidRPr="00A46375">
              <w:rPr>
                <w:b w:val="0"/>
                <w:bCs/>
              </w:rPr>
              <w:t>40</w:t>
            </w:r>
          </w:p>
        </w:tc>
        <w:tc>
          <w:tcPr>
            <w:tcW w:w="1836" w:type="dxa"/>
            <w:noWrap/>
            <w:hideMark/>
          </w:tcPr>
          <w:p w14:paraId="143FBF84"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6CA2EEB0" w14:textId="77777777" w:rsidR="00A46375" w:rsidRPr="00A46375" w:rsidRDefault="00A46375" w:rsidP="00A46375">
            <w:pPr>
              <w:spacing w:line="360" w:lineRule="auto"/>
              <w:jc w:val="both"/>
              <w:rPr>
                <w:b w:val="0"/>
                <w:bCs/>
              </w:rPr>
            </w:pPr>
            <w:r w:rsidRPr="00A46375">
              <w:rPr>
                <w:b w:val="0"/>
                <w:bCs/>
              </w:rPr>
              <w:t>alive</w:t>
            </w:r>
          </w:p>
        </w:tc>
      </w:tr>
      <w:tr w:rsidR="00A46375" w:rsidRPr="00A46375" w14:paraId="387F3FF2" w14:textId="77777777" w:rsidTr="00A46375">
        <w:trPr>
          <w:trHeight w:val="324"/>
        </w:trPr>
        <w:tc>
          <w:tcPr>
            <w:tcW w:w="2955" w:type="dxa"/>
            <w:noWrap/>
            <w:hideMark/>
          </w:tcPr>
          <w:p w14:paraId="73AE2996" w14:textId="77777777" w:rsidR="00A46375" w:rsidRPr="00A46375" w:rsidRDefault="00A46375" w:rsidP="00A46375">
            <w:pPr>
              <w:spacing w:line="360" w:lineRule="auto"/>
              <w:jc w:val="both"/>
              <w:rPr>
                <w:b w:val="0"/>
                <w:bCs/>
              </w:rPr>
            </w:pPr>
            <w:r w:rsidRPr="00A46375">
              <w:rPr>
                <w:b w:val="0"/>
                <w:bCs/>
              </w:rPr>
              <w:t>2</w:t>
            </w:r>
          </w:p>
        </w:tc>
        <w:tc>
          <w:tcPr>
            <w:tcW w:w="3536" w:type="dxa"/>
            <w:noWrap/>
            <w:hideMark/>
          </w:tcPr>
          <w:p w14:paraId="7B7E5F9E" w14:textId="77777777" w:rsidR="00A46375" w:rsidRPr="00A46375" w:rsidRDefault="00A46375" w:rsidP="00A46375">
            <w:pPr>
              <w:spacing w:line="360" w:lineRule="auto"/>
              <w:jc w:val="both"/>
              <w:rPr>
                <w:b w:val="0"/>
                <w:bCs/>
              </w:rPr>
            </w:pPr>
            <w:r w:rsidRPr="00A46375">
              <w:rPr>
                <w:b w:val="0"/>
                <w:bCs/>
              </w:rPr>
              <w:t>11</w:t>
            </w:r>
          </w:p>
        </w:tc>
        <w:tc>
          <w:tcPr>
            <w:tcW w:w="2196" w:type="dxa"/>
            <w:noWrap/>
            <w:hideMark/>
          </w:tcPr>
          <w:p w14:paraId="3A27219E" w14:textId="77777777" w:rsidR="00A46375" w:rsidRPr="00A46375" w:rsidRDefault="00A46375" w:rsidP="00A46375">
            <w:pPr>
              <w:spacing w:line="360" w:lineRule="auto"/>
              <w:jc w:val="both"/>
              <w:rPr>
                <w:b w:val="0"/>
                <w:bCs/>
              </w:rPr>
            </w:pPr>
            <w:r w:rsidRPr="00A46375">
              <w:rPr>
                <w:b w:val="0"/>
                <w:bCs/>
              </w:rPr>
              <w:t>60</w:t>
            </w:r>
          </w:p>
        </w:tc>
        <w:tc>
          <w:tcPr>
            <w:tcW w:w="1836" w:type="dxa"/>
            <w:noWrap/>
            <w:hideMark/>
          </w:tcPr>
          <w:p w14:paraId="0A416F90"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0B618D88" w14:textId="77777777" w:rsidR="00A46375" w:rsidRPr="00A46375" w:rsidRDefault="00A46375" w:rsidP="00A46375">
            <w:pPr>
              <w:spacing w:line="360" w:lineRule="auto"/>
              <w:jc w:val="both"/>
              <w:rPr>
                <w:b w:val="0"/>
                <w:bCs/>
              </w:rPr>
            </w:pPr>
            <w:r w:rsidRPr="00A46375">
              <w:rPr>
                <w:b w:val="0"/>
                <w:bCs/>
              </w:rPr>
              <w:t>alive</w:t>
            </w:r>
          </w:p>
        </w:tc>
      </w:tr>
      <w:tr w:rsidR="00A46375" w:rsidRPr="00A46375" w14:paraId="40DFA696" w14:textId="77777777" w:rsidTr="00A46375">
        <w:trPr>
          <w:trHeight w:val="324"/>
        </w:trPr>
        <w:tc>
          <w:tcPr>
            <w:tcW w:w="2955" w:type="dxa"/>
            <w:noWrap/>
            <w:hideMark/>
          </w:tcPr>
          <w:p w14:paraId="04C500D5" w14:textId="77777777" w:rsidR="00A46375" w:rsidRPr="00A46375" w:rsidRDefault="00A46375" w:rsidP="00A46375">
            <w:pPr>
              <w:spacing w:line="360" w:lineRule="auto"/>
              <w:jc w:val="both"/>
              <w:rPr>
                <w:b w:val="0"/>
                <w:bCs/>
              </w:rPr>
            </w:pPr>
            <w:r w:rsidRPr="00A46375">
              <w:rPr>
                <w:b w:val="0"/>
                <w:bCs/>
              </w:rPr>
              <w:t>3</w:t>
            </w:r>
          </w:p>
        </w:tc>
        <w:tc>
          <w:tcPr>
            <w:tcW w:w="3536" w:type="dxa"/>
            <w:noWrap/>
            <w:hideMark/>
          </w:tcPr>
          <w:p w14:paraId="14BD9DA9" w14:textId="77777777" w:rsidR="00A46375" w:rsidRPr="00A46375" w:rsidRDefault="00A46375" w:rsidP="00A46375">
            <w:pPr>
              <w:spacing w:line="360" w:lineRule="auto"/>
              <w:jc w:val="both"/>
              <w:rPr>
                <w:b w:val="0"/>
                <w:bCs/>
              </w:rPr>
            </w:pPr>
            <w:r w:rsidRPr="00A46375">
              <w:rPr>
                <w:b w:val="0"/>
                <w:bCs/>
              </w:rPr>
              <w:t>12</w:t>
            </w:r>
          </w:p>
        </w:tc>
        <w:tc>
          <w:tcPr>
            <w:tcW w:w="2196" w:type="dxa"/>
            <w:noWrap/>
            <w:hideMark/>
          </w:tcPr>
          <w:p w14:paraId="49560B4D" w14:textId="77777777" w:rsidR="00A46375" w:rsidRPr="00A46375" w:rsidRDefault="00A46375" w:rsidP="00A46375">
            <w:pPr>
              <w:spacing w:line="360" w:lineRule="auto"/>
              <w:jc w:val="both"/>
              <w:rPr>
                <w:b w:val="0"/>
                <w:bCs/>
              </w:rPr>
            </w:pPr>
            <w:r w:rsidRPr="00A46375">
              <w:rPr>
                <w:b w:val="0"/>
                <w:bCs/>
              </w:rPr>
              <w:t>40</w:t>
            </w:r>
          </w:p>
        </w:tc>
        <w:tc>
          <w:tcPr>
            <w:tcW w:w="1836" w:type="dxa"/>
            <w:noWrap/>
            <w:hideMark/>
          </w:tcPr>
          <w:p w14:paraId="04FC5794"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5FB86AA2" w14:textId="77777777" w:rsidR="00A46375" w:rsidRPr="00A46375" w:rsidRDefault="00A46375" w:rsidP="00A46375">
            <w:pPr>
              <w:spacing w:line="360" w:lineRule="auto"/>
              <w:jc w:val="both"/>
              <w:rPr>
                <w:b w:val="0"/>
                <w:bCs/>
              </w:rPr>
            </w:pPr>
            <w:r w:rsidRPr="00A46375">
              <w:rPr>
                <w:b w:val="0"/>
                <w:bCs/>
              </w:rPr>
              <w:t>alive</w:t>
            </w:r>
          </w:p>
        </w:tc>
      </w:tr>
      <w:tr w:rsidR="00A46375" w:rsidRPr="00A46375" w14:paraId="4805C390" w14:textId="77777777" w:rsidTr="00A46375">
        <w:trPr>
          <w:trHeight w:val="324"/>
        </w:trPr>
        <w:tc>
          <w:tcPr>
            <w:tcW w:w="2955" w:type="dxa"/>
            <w:noWrap/>
            <w:hideMark/>
          </w:tcPr>
          <w:p w14:paraId="5F06AB3F" w14:textId="77777777" w:rsidR="00A46375" w:rsidRPr="00A46375" w:rsidRDefault="00A46375" w:rsidP="00A46375">
            <w:pPr>
              <w:spacing w:line="360" w:lineRule="auto"/>
              <w:jc w:val="both"/>
              <w:rPr>
                <w:b w:val="0"/>
                <w:bCs/>
              </w:rPr>
            </w:pPr>
            <w:r w:rsidRPr="00A46375">
              <w:rPr>
                <w:b w:val="0"/>
                <w:bCs/>
              </w:rPr>
              <w:t>4</w:t>
            </w:r>
          </w:p>
        </w:tc>
        <w:tc>
          <w:tcPr>
            <w:tcW w:w="3536" w:type="dxa"/>
            <w:noWrap/>
            <w:hideMark/>
          </w:tcPr>
          <w:p w14:paraId="1DE4792A" w14:textId="77777777" w:rsidR="00A46375" w:rsidRPr="00A46375" w:rsidRDefault="00A46375" w:rsidP="00A46375">
            <w:pPr>
              <w:spacing w:line="360" w:lineRule="auto"/>
              <w:jc w:val="both"/>
              <w:rPr>
                <w:b w:val="0"/>
                <w:bCs/>
              </w:rPr>
            </w:pPr>
            <w:r w:rsidRPr="00A46375">
              <w:rPr>
                <w:b w:val="0"/>
                <w:bCs/>
              </w:rPr>
              <w:t>13</w:t>
            </w:r>
          </w:p>
        </w:tc>
        <w:tc>
          <w:tcPr>
            <w:tcW w:w="2196" w:type="dxa"/>
            <w:noWrap/>
            <w:hideMark/>
          </w:tcPr>
          <w:p w14:paraId="6108FB99" w14:textId="77777777" w:rsidR="00A46375" w:rsidRPr="00A46375" w:rsidRDefault="00A46375" w:rsidP="00A46375">
            <w:pPr>
              <w:spacing w:line="360" w:lineRule="auto"/>
              <w:jc w:val="both"/>
              <w:rPr>
                <w:b w:val="0"/>
                <w:bCs/>
              </w:rPr>
            </w:pPr>
            <w:r w:rsidRPr="00A46375">
              <w:rPr>
                <w:b w:val="0"/>
                <w:bCs/>
              </w:rPr>
              <w:t>40</w:t>
            </w:r>
          </w:p>
        </w:tc>
        <w:tc>
          <w:tcPr>
            <w:tcW w:w="1836" w:type="dxa"/>
            <w:noWrap/>
            <w:hideMark/>
          </w:tcPr>
          <w:p w14:paraId="30A91764"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61F32600" w14:textId="77777777" w:rsidR="00A46375" w:rsidRPr="00A46375" w:rsidRDefault="00A46375" w:rsidP="00A46375">
            <w:pPr>
              <w:spacing w:line="360" w:lineRule="auto"/>
              <w:jc w:val="both"/>
              <w:rPr>
                <w:b w:val="0"/>
                <w:bCs/>
              </w:rPr>
            </w:pPr>
            <w:r w:rsidRPr="00A46375">
              <w:rPr>
                <w:b w:val="0"/>
                <w:bCs/>
              </w:rPr>
              <w:t>alive</w:t>
            </w:r>
          </w:p>
        </w:tc>
      </w:tr>
      <w:tr w:rsidR="00A46375" w:rsidRPr="00A46375" w14:paraId="376FD564" w14:textId="77777777" w:rsidTr="00A46375">
        <w:trPr>
          <w:trHeight w:val="324"/>
        </w:trPr>
        <w:tc>
          <w:tcPr>
            <w:tcW w:w="2955" w:type="dxa"/>
            <w:noWrap/>
            <w:hideMark/>
          </w:tcPr>
          <w:p w14:paraId="202C44EE" w14:textId="77777777" w:rsidR="00A46375" w:rsidRPr="00A46375" w:rsidRDefault="00A46375" w:rsidP="00A46375">
            <w:pPr>
              <w:spacing w:line="360" w:lineRule="auto"/>
              <w:jc w:val="both"/>
              <w:rPr>
                <w:b w:val="0"/>
                <w:bCs/>
              </w:rPr>
            </w:pPr>
            <w:r w:rsidRPr="00A46375">
              <w:rPr>
                <w:b w:val="0"/>
                <w:bCs/>
              </w:rPr>
              <w:t>5</w:t>
            </w:r>
          </w:p>
        </w:tc>
        <w:tc>
          <w:tcPr>
            <w:tcW w:w="3536" w:type="dxa"/>
            <w:noWrap/>
            <w:hideMark/>
          </w:tcPr>
          <w:p w14:paraId="5D5D1B3A" w14:textId="77777777" w:rsidR="00A46375" w:rsidRPr="00A46375" w:rsidRDefault="00A46375" w:rsidP="00A46375">
            <w:pPr>
              <w:spacing w:line="360" w:lineRule="auto"/>
              <w:jc w:val="both"/>
              <w:rPr>
                <w:b w:val="0"/>
                <w:bCs/>
              </w:rPr>
            </w:pPr>
            <w:r w:rsidRPr="00A46375">
              <w:rPr>
                <w:b w:val="0"/>
                <w:bCs/>
              </w:rPr>
              <w:t>13</w:t>
            </w:r>
          </w:p>
        </w:tc>
        <w:tc>
          <w:tcPr>
            <w:tcW w:w="2196" w:type="dxa"/>
            <w:noWrap/>
            <w:hideMark/>
          </w:tcPr>
          <w:p w14:paraId="57EA65D2" w14:textId="77777777" w:rsidR="00A46375" w:rsidRPr="00A46375" w:rsidRDefault="00A46375" w:rsidP="00A46375">
            <w:pPr>
              <w:spacing w:line="360" w:lineRule="auto"/>
              <w:jc w:val="both"/>
              <w:rPr>
                <w:b w:val="0"/>
                <w:bCs/>
              </w:rPr>
            </w:pPr>
            <w:r w:rsidRPr="00A46375">
              <w:rPr>
                <w:b w:val="0"/>
                <w:bCs/>
              </w:rPr>
              <w:t>55</w:t>
            </w:r>
          </w:p>
        </w:tc>
        <w:tc>
          <w:tcPr>
            <w:tcW w:w="1836" w:type="dxa"/>
            <w:noWrap/>
            <w:hideMark/>
          </w:tcPr>
          <w:p w14:paraId="56511CC1"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00C8EE6F" w14:textId="77777777" w:rsidR="00A46375" w:rsidRPr="00A46375" w:rsidRDefault="00A46375" w:rsidP="00A46375">
            <w:pPr>
              <w:spacing w:line="360" w:lineRule="auto"/>
              <w:jc w:val="both"/>
              <w:rPr>
                <w:b w:val="0"/>
                <w:bCs/>
              </w:rPr>
            </w:pPr>
            <w:r w:rsidRPr="00A46375">
              <w:rPr>
                <w:b w:val="0"/>
                <w:bCs/>
              </w:rPr>
              <w:t>alive</w:t>
            </w:r>
          </w:p>
        </w:tc>
      </w:tr>
      <w:tr w:rsidR="00A46375" w:rsidRPr="00A46375" w14:paraId="295655FF" w14:textId="77777777" w:rsidTr="00A46375">
        <w:trPr>
          <w:trHeight w:val="324"/>
        </w:trPr>
        <w:tc>
          <w:tcPr>
            <w:tcW w:w="2955" w:type="dxa"/>
            <w:noWrap/>
            <w:hideMark/>
          </w:tcPr>
          <w:p w14:paraId="585A3897" w14:textId="77777777" w:rsidR="00A46375" w:rsidRPr="00A46375" w:rsidRDefault="00A46375" w:rsidP="00A46375">
            <w:pPr>
              <w:spacing w:line="360" w:lineRule="auto"/>
              <w:jc w:val="both"/>
              <w:rPr>
                <w:b w:val="0"/>
                <w:bCs/>
              </w:rPr>
            </w:pPr>
            <w:r w:rsidRPr="00A46375">
              <w:rPr>
                <w:b w:val="0"/>
                <w:bCs/>
              </w:rPr>
              <w:t>6</w:t>
            </w:r>
          </w:p>
        </w:tc>
        <w:tc>
          <w:tcPr>
            <w:tcW w:w="3536" w:type="dxa"/>
            <w:noWrap/>
            <w:hideMark/>
          </w:tcPr>
          <w:p w14:paraId="1839E74D" w14:textId="77777777" w:rsidR="00A46375" w:rsidRPr="00A46375" w:rsidRDefault="00A46375" w:rsidP="00A46375">
            <w:pPr>
              <w:spacing w:line="360" w:lineRule="auto"/>
              <w:jc w:val="both"/>
              <w:rPr>
                <w:b w:val="0"/>
                <w:bCs/>
              </w:rPr>
            </w:pPr>
            <w:r w:rsidRPr="00A46375">
              <w:rPr>
                <w:b w:val="0"/>
                <w:bCs/>
              </w:rPr>
              <w:t>14</w:t>
            </w:r>
          </w:p>
        </w:tc>
        <w:tc>
          <w:tcPr>
            <w:tcW w:w="2196" w:type="dxa"/>
            <w:noWrap/>
            <w:hideMark/>
          </w:tcPr>
          <w:p w14:paraId="006B44C7" w14:textId="77777777" w:rsidR="00A46375" w:rsidRPr="00A46375" w:rsidRDefault="00A46375" w:rsidP="00A46375">
            <w:pPr>
              <w:spacing w:line="360" w:lineRule="auto"/>
              <w:jc w:val="both"/>
              <w:rPr>
                <w:b w:val="0"/>
                <w:bCs/>
              </w:rPr>
            </w:pPr>
            <w:r w:rsidRPr="00A46375">
              <w:rPr>
                <w:b w:val="0"/>
                <w:bCs/>
              </w:rPr>
              <w:t>40</w:t>
            </w:r>
          </w:p>
        </w:tc>
        <w:tc>
          <w:tcPr>
            <w:tcW w:w="1836" w:type="dxa"/>
            <w:noWrap/>
            <w:hideMark/>
          </w:tcPr>
          <w:p w14:paraId="2E3A2491"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079990D8" w14:textId="77777777" w:rsidR="00A46375" w:rsidRPr="00A46375" w:rsidRDefault="00A46375" w:rsidP="00A46375">
            <w:pPr>
              <w:spacing w:line="360" w:lineRule="auto"/>
              <w:jc w:val="both"/>
              <w:rPr>
                <w:b w:val="0"/>
                <w:bCs/>
              </w:rPr>
            </w:pPr>
            <w:r w:rsidRPr="00A46375">
              <w:rPr>
                <w:b w:val="0"/>
                <w:bCs/>
              </w:rPr>
              <w:t>alive</w:t>
            </w:r>
          </w:p>
        </w:tc>
      </w:tr>
      <w:tr w:rsidR="00A46375" w:rsidRPr="00A46375" w14:paraId="31C9A858" w14:textId="77777777" w:rsidTr="00A46375">
        <w:trPr>
          <w:trHeight w:val="324"/>
        </w:trPr>
        <w:tc>
          <w:tcPr>
            <w:tcW w:w="2955" w:type="dxa"/>
            <w:noWrap/>
            <w:hideMark/>
          </w:tcPr>
          <w:p w14:paraId="702DD736" w14:textId="77777777" w:rsidR="00A46375" w:rsidRPr="00A46375" w:rsidRDefault="00A46375" w:rsidP="00A46375">
            <w:pPr>
              <w:spacing w:line="360" w:lineRule="auto"/>
              <w:jc w:val="both"/>
              <w:rPr>
                <w:b w:val="0"/>
                <w:bCs/>
              </w:rPr>
            </w:pPr>
            <w:r w:rsidRPr="00A46375">
              <w:rPr>
                <w:b w:val="0"/>
                <w:bCs/>
              </w:rPr>
              <w:t>7</w:t>
            </w:r>
          </w:p>
        </w:tc>
        <w:tc>
          <w:tcPr>
            <w:tcW w:w="3536" w:type="dxa"/>
            <w:noWrap/>
            <w:hideMark/>
          </w:tcPr>
          <w:p w14:paraId="29A62453" w14:textId="77777777" w:rsidR="00A46375" w:rsidRPr="00A46375" w:rsidRDefault="00A46375" w:rsidP="00A46375">
            <w:pPr>
              <w:spacing w:line="360" w:lineRule="auto"/>
              <w:jc w:val="both"/>
              <w:rPr>
                <w:b w:val="0"/>
                <w:bCs/>
              </w:rPr>
            </w:pPr>
            <w:r w:rsidRPr="00A46375">
              <w:rPr>
                <w:b w:val="0"/>
                <w:bCs/>
              </w:rPr>
              <w:t>15</w:t>
            </w:r>
          </w:p>
        </w:tc>
        <w:tc>
          <w:tcPr>
            <w:tcW w:w="2196" w:type="dxa"/>
            <w:noWrap/>
            <w:hideMark/>
          </w:tcPr>
          <w:p w14:paraId="65CC3D05" w14:textId="77777777" w:rsidR="00A46375" w:rsidRPr="00A46375" w:rsidRDefault="00A46375" w:rsidP="00A46375">
            <w:pPr>
              <w:spacing w:line="360" w:lineRule="auto"/>
              <w:jc w:val="both"/>
              <w:rPr>
                <w:b w:val="0"/>
                <w:bCs/>
              </w:rPr>
            </w:pPr>
            <w:r w:rsidRPr="00A46375">
              <w:rPr>
                <w:b w:val="0"/>
                <w:bCs/>
              </w:rPr>
              <w:t>40</w:t>
            </w:r>
          </w:p>
        </w:tc>
        <w:tc>
          <w:tcPr>
            <w:tcW w:w="1836" w:type="dxa"/>
            <w:noWrap/>
            <w:hideMark/>
          </w:tcPr>
          <w:p w14:paraId="674DE3D9" w14:textId="77777777" w:rsidR="00A46375" w:rsidRPr="00A46375" w:rsidRDefault="00A46375" w:rsidP="00A46375">
            <w:pPr>
              <w:spacing w:line="360" w:lineRule="auto"/>
              <w:jc w:val="both"/>
              <w:rPr>
                <w:b w:val="0"/>
                <w:bCs/>
              </w:rPr>
            </w:pPr>
            <w:r w:rsidRPr="00A46375">
              <w:rPr>
                <w:b w:val="0"/>
                <w:bCs/>
              </w:rPr>
              <w:t>Kilogram</w:t>
            </w:r>
          </w:p>
        </w:tc>
        <w:tc>
          <w:tcPr>
            <w:tcW w:w="1848" w:type="dxa"/>
            <w:noWrap/>
            <w:hideMark/>
          </w:tcPr>
          <w:p w14:paraId="322ADF6A" w14:textId="77777777" w:rsidR="00A46375" w:rsidRPr="00A46375" w:rsidRDefault="00A46375" w:rsidP="00A46375">
            <w:pPr>
              <w:spacing w:line="360" w:lineRule="auto"/>
              <w:jc w:val="both"/>
              <w:rPr>
                <w:b w:val="0"/>
                <w:bCs/>
              </w:rPr>
            </w:pPr>
            <w:r w:rsidRPr="00A46375">
              <w:rPr>
                <w:b w:val="0"/>
                <w:bCs/>
              </w:rPr>
              <w:t>alive</w:t>
            </w:r>
          </w:p>
        </w:tc>
      </w:tr>
    </w:tbl>
    <w:p w14:paraId="5B37F677" w14:textId="77777777" w:rsidR="00193BE4" w:rsidRPr="00CA654B" w:rsidRDefault="00193BE4" w:rsidP="00193BE4">
      <w:pPr>
        <w:spacing w:line="360" w:lineRule="auto"/>
        <w:jc w:val="both"/>
      </w:pPr>
    </w:p>
    <w:p w14:paraId="0CF70881" w14:textId="6A7946B9" w:rsidR="00193BE4" w:rsidRPr="00CA654B" w:rsidRDefault="00193BE4" w:rsidP="00193BE4">
      <w:pPr>
        <w:spacing w:line="360" w:lineRule="auto"/>
        <w:ind w:left="720" w:hanging="720"/>
      </w:pPr>
      <w:r w:rsidRPr="00CA654B">
        <w:t xml:space="preserve">Table </w:t>
      </w:r>
      <w:r w:rsidR="006F26A4">
        <w:t>40</w:t>
      </w:r>
      <w:r w:rsidRPr="00CA654B">
        <w:t xml:space="preserve">. Pig </w:t>
      </w:r>
      <w:r w:rsidR="00A46375">
        <w:t>History</w:t>
      </w:r>
      <w:r w:rsidR="00A46375" w:rsidRPr="00CA654B">
        <w:t xml:space="preserve"> </w:t>
      </w:r>
      <w:r w:rsidRPr="00CA654B">
        <w:t>Table - 1NF</w:t>
      </w:r>
    </w:p>
    <w:p w14:paraId="7C0DE519" w14:textId="77777777" w:rsidR="00193BE4" w:rsidRPr="00CA654B" w:rsidRDefault="00193BE4" w:rsidP="00193BE4">
      <w:pPr>
        <w:spacing w:line="360" w:lineRule="auto"/>
        <w:ind w:left="720" w:hanging="720"/>
      </w:pPr>
    </w:p>
    <w:p w14:paraId="3C1ADEAD" w14:textId="7620E358" w:rsidR="00193BE4" w:rsidRPr="00CA654B" w:rsidRDefault="00193BE4" w:rsidP="00193BE4">
      <w:pPr>
        <w:spacing w:line="360" w:lineRule="auto"/>
        <w:ind w:left="1440"/>
        <w:jc w:val="both"/>
        <w:rPr>
          <w:b w:val="0"/>
          <w:bCs/>
        </w:rPr>
      </w:pPr>
      <w:r w:rsidRPr="00CA654B">
        <w:rPr>
          <w:b w:val="0"/>
          <w:bCs/>
        </w:rPr>
        <w:t xml:space="preserve">Table </w:t>
      </w:r>
      <w:r w:rsidR="006F26A4">
        <w:rPr>
          <w:b w:val="0"/>
          <w:bCs/>
        </w:rPr>
        <w:t>40</w:t>
      </w:r>
      <w:r w:rsidRPr="00CA654B">
        <w:rPr>
          <w:b w:val="0"/>
          <w:bCs/>
        </w:rPr>
        <w:t xml:space="preserve"> shows that</w:t>
      </w:r>
      <w:r w:rsidR="006F26A4">
        <w:rPr>
          <w:b w:val="0"/>
          <w:bCs/>
        </w:rPr>
        <w:t xml:space="preserve"> the table</w:t>
      </w:r>
      <w:r w:rsidRPr="00CA654B">
        <w:rPr>
          <w:b w:val="0"/>
          <w:bCs/>
        </w:rPr>
        <w:t xml:space="preserve"> </w:t>
      </w:r>
      <w:r w:rsidR="006F26A4" w:rsidRPr="006F26A4">
        <w:rPr>
          <w:b w:val="0"/>
          <w:bCs/>
        </w:rPr>
        <w:t xml:space="preserve">Pig </w:t>
      </w:r>
      <w:r w:rsidR="006F26A4">
        <w:rPr>
          <w:b w:val="0"/>
          <w:bCs/>
        </w:rPr>
        <w:t xml:space="preserve">History </w:t>
      </w:r>
      <w:r w:rsidR="006F26A4" w:rsidRPr="006F26A4">
        <w:rPr>
          <w:b w:val="0"/>
          <w:bCs/>
        </w:rPr>
        <w:t>is in the first normal form by</w:t>
      </w:r>
      <w:r w:rsidR="006F26A4">
        <w:rPr>
          <w:b w:val="0"/>
          <w:bCs/>
        </w:rPr>
        <w:t xml:space="preserve"> removing multivalued attributes on columns “</w:t>
      </w:r>
      <w:proofErr w:type="spellStart"/>
      <w:r w:rsidR="006F26A4">
        <w:rPr>
          <w:b w:val="0"/>
          <w:bCs/>
        </w:rPr>
        <w:t>pig_tag</w:t>
      </w:r>
      <w:proofErr w:type="spellEnd"/>
      <w:r w:rsidR="006F26A4">
        <w:rPr>
          <w:b w:val="0"/>
          <w:bCs/>
        </w:rPr>
        <w:t>” and “weight”. Also,</w:t>
      </w:r>
      <w:r w:rsidR="006F26A4" w:rsidRPr="006F26A4">
        <w:rPr>
          <w:b w:val="0"/>
          <w:bCs/>
        </w:rPr>
        <w:t xml:space="preserve"> assigning “</w:t>
      </w:r>
      <w:proofErr w:type="spellStart"/>
      <w:r w:rsidR="006F26A4" w:rsidRPr="006F26A4">
        <w:rPr>
          <w:b w:val="0"/>
          <w:bCs/>
        </w:rPr>
        <w:t>pig</w:t>
      </w:r>
      <w:r w:rsidR="006F26A4">
        <w:rPr>
          <w:b w:val="0"/>
          <w:bCs/>
        </w:rPr>
        <w:t>_history</w:t>
      </w:r>
      <w:r w:rsidR="006F26A4" w:rsidRPr="006F26A4">
        <w:rPr>
          <w:b w:val="0"/>
          <w:bCs/>
        </w:rPr>
        <w:t>_id</w:t>
      </w:r>
      <w:proofErr w:type="spellEnd"/>
      <w:r w:rsidR="006F26A4" w:rsidRPr="006F26A4">
        <w:rPr>
          <w:b w:val="0"/>
          <w:bCs/>
        </w:rPr>
        <w:t xml:space="preserve">” as the Primary Key base from Table </w:t>
      </w:r>
      <w:r w:rsidR="006F26A4">
        <w:rPr>
          <w:b w:val="0"/>
          <w:bCs/>
        </w:rPr>
        <w:t>39</w:t>
      </w:r>
      <w:r w:rsidR="006F26A4" w:rsidRPr="006F26A4">
        <w:rPr>
          <w:b w:val="0"/>
          <w:bCs/>
        </w:rPr>
        <w:t xml:space="preserve"> to uniquely identify row values</w:t>
      </w:r>
      <w:r w:rsidR="006F26A4">
        <w:rPr>
          <w:b w:val="0"/>
          <w:bCs/>
        </w:rPr>
        <w:t>.</w:t>
      </w:r>
      <w:r w:rsidR="006F26A4" w:rsidRPr="006F26A4">
        <w:rPr>
          <w:b w:val="0"/>
          <w:bCs/>
        </w:rPr>
        <w:t xml:space="preserve"> The attribute “weight” is specified as composite, </w:t>
      </w:r>
      <w:r w:rsidR="00DF5969" w:rsidRPr="000A70A3">
        <w:rPr>
          <w:b w:val="0"/>
          <w:bCs/>
        </w:rPr>
        <w:t>thus divided into sub-part attribute</w:t>
      </w:r>
      <w:r w:rsidR="00DF5969">
        <w:rPr>
          <w:b w:val="0"/>
          <w:bCs/>
        </w:rPr>
        <w:t>s “weight”</w:t>
      </w:r>
      <w:r w:rsidR="00DF5969" w:rsidRPr="000A70A3">
        <w:rPr>
          <w:b w:val="0"/>
          <w:bCs/>
        </w:rPr>
        <w:t xml:space="preserve"> </w:t>
      </w:r>
      <w:r w:rsidR="00DF5969">
        <w:rPr>
          <w:b w:val="0"/>
          <w:bCs/>
        </w:rPr>
        <w:t xml:space="preserve">and </w:t>
      </w:r>
      <w:r w:rsidR="00DF5969" w:rsidRPr="000A70A3">
        <w:rPr>
          <w:b w:val="0"/>
          <w:bCs/>
        </w:rPr>
        <w:t>“unit”.</w:t>
      </w:r>
    </w:p>
    <w:p w14:paraId="6B4F8D8A" w14:textId="45BDD81A" w:rsidR="00521B85" w:rsidRDefault="00521B85" w:rsidP="00193BE4">
      <w:pPr>
        <w:spacing w:line="360" w:lineRule="auto"/>
        <w:jc w:val="both"/>
        <w:rPr>
          <w:b w:val="0"/>
          <w:bCs/>
        </w:rPr>
      </w:pPr>
    </w:p>
    <w:p w14:paraId="1F183377" w14:textId="2A9083CD" w:rsidR="00A46375" w:rsidRDefault="00A46375" w:rsidP="00193BE4">
      <w:pPr>
        <w:spacing w:line="360" w:lineRule="auto"/>
        <w:jc w:val="both"/>
        <w:rPr>
          <w:b w:val="0"/>
          <w:bCs/>
        </w:rPr>
      </w:pPr>
    </w:p>
    <w:p w14:paraId="051D1130" w14:textId="77777777" w:rsidR="009A640A" w:rsidRPr="00CA654B" w:rsidRDefault="009A640A" w:rsidP="00193BE4">
      <w:pPr>
        <w:spacing w:line="360" w:lineRule="auto"/>
        <w:jc w:val="both"/>
        <w:rPr>
          <w:b w:val="0"/>
          <w:bCs/>
        </w:rPr>
      </w:pPr>
    </w:p>
    <w:p w14:paraId="703A0FDA" w14:textId="2ACBAA30" w:rsidR="00193BE4" w:rsidRPr="00CA654B" w:rsidRDefault="00193BE4" w:rsidP="00193BE4">
      <w:pPr>
        <w:spacing w:line="360" w:lineRule="auto"/>
        <w:ind w:left="720" w:hanging="720"/>
        <w:jc w:val="both"/>
        <w:rPr>
          <w:b w:val="0"/>
          <w:bCs/>
          <w:lang w:val="en-US"/>
        </w:rPr>
      </w:pPr>
      <w:r w:rsidRPr="00CA654B">
        <w:rPr>
          <w:lang w:val="en-US"/>
        </w:rPr>
        <w:t xml:space="preserve">     Pig</w:t>
      </w:r>
      <w:r w:rsidR="00A46375" w:rsidRPr="00A46375">
        <w:t xml:space="preserve"> </w:t>
      </w:r>
      <w:r w:rsidR="00A46375">
        <w:t>History</w:t>
      </w:r>
      <w:r w:rsidRPr="00CA654B">
        <w:rPr>
          <w:lang w:val="en-US"/>
        </w:rPr>
        <w:t xml:space="preserve"> – 2NF</w:t>
      </w:r>
    </w:p>
    <w:p w14:paraId="7E7F181A" w14:textId="5046C344" w:rsidR="00193BE4" w:rsidRPr="00CA654B" w:rsidRDefault="00193BE4" w:rsidP="00193BE4">
      <w:pPr>
        <w:spacing w:line="360" w:lineRule="auto"/>
        <w:jc w:val="both"/>
        <w:rPr>
          <w:b w:val="0"/>
          <w:bCs/>
        </w:rPr>
      </w:pPr>
      <w:r w:rsidRPr="00CA654B">
        <w:lastRenderedPageBreak/>
        <w:t xml:space="preserve">       </w:t>
      </w:r>
      <w:r w:rsidR="00A46375" w:rsidRPr="00CA654B">
        <w:rPr>
          <w:b w:val="0"/>
          <w:bCs/>
          <w:lang w:val="en-US"/>
        </w:rPr>
        <w:t>Pig</w:t>
      </w:r>
      <w:r w:rsidR="00A46375">
        <w:rPr>
          <w:b w:val="0"/>
          <w:bCs/>
          <w:lang w:val="en-US"/>
        </w:rPr>
        <w:t xml:space="preserve"> </w:t>
      </w:r>
      <w:r w:rsidR="00A46375" w:rsidRPr="00A46375">
        <w:rPr>
          <w:b w:val="0"/>
          <w:bCs/>
          <w:lang w:val="en-US"/>
        </w:rPr>
        <w:t>History</w:t>
      </w:r>
    </w:p>
    <w:tbl>
      <w:tblPr>
        <w:tblStyle w:val="TableGrid"/>
        <w:tblW w:w="0" w:type="auto"/>
        <w:tblInd w:w="421" w:type="dxa"/>
        <w:tblLook w:val="04A0" w:firstRow="1" w:lastRow="0" w:firstColumn="1" w:lastColumn="0" w:noHBand="0" w:noVBand="1"/>
      </w:tblPr>
      <w:tblGrid>
        <w:gridCol w:w="2497"/>
        <w:gridCol w:w="3056"/>
        <w:gridCol w:w="1910"/>
        <w:gridCol w:w="1602"/>
        <w:gridCol w:w="1612"/>
        <w:gridCol w:w="1852"/>
      </w:tblGrid>
      <w:tr w:rsidR="001D3A6A" w:rsidRPr="001D3A6A" w14:paraId="0C23C82A" w14:textId="77777777" w:rsidTr="001D3A6A">
        <w:trPr>
          <w:trHeight w:val="324"/>
        </w:trPr>
        <w:tc>
          <w:tcPr>
            <w:tcW w:w="2497" w:type="dxa"/>
            <w:noWrap/>
            <w:hideMark/>
          </w:tcPr>
          <w:p w14:paraId="08B9E518" w14:textId="77777777" w:rsidR="001D3A6A" w:rsidRPr="001D3A6A" w:rsidRDefault="001D3A6A" w:rsidP="001D3A6A">
            <w:pPr>
              <w:spacing w:line="360" w:lineRule="auto"/>
              <w:jc w:val="both"/>
              <w:rPr>
                <w:b w:val="0"/>
                <w:bCs/>
              </w:rPr>
            </w:pPr>
            <w:r w:rsidRPr="001D3A6A">
              <w:rPr>
                <w:b w:val="0"/>
                <w:bCs/>
              </w:rPr>
              <w:t>(PK)</w:t>
            </w:r>
            <w:proofErr w:type="spellStart"/>
            <w:r w:rsidRPr="001D3A6A">
              <w:rPr>
                <w:b w:val="0"/>
                <w:bCs/>
              </w:rPr>
              <w:t>pig_history_id</w:t>
            </w:r>
            <w:proofErr w:type="spellEnd"/>
          </w:p>
        </w:tc>
        <w:tc>
          <w:tcPr>
            <w:tcW w:w="3056" w:type="dxa"/>
            <w:noWrap/>
            <w:hideMark/>
          </w:tcPr>
          <w:p w14:paraId="5E96879C" w14:textId="77777777" w:rsidR="001D3A6A" w:rsidRPr="001D3A6A" w:rsidRDefault="001D3A6A" w:rsidP="001D3A6A">
            <w:pPr>
              <w:spacing w:line="360" w:lineRule="auto"/>
              <w:jc w:val="both"/>
              <w:rPr>
                <w:b w:val="0"/>
                <w:bCs/>
              </w:rPr>
            </w:pPr>
            <w:proofErr w:type="spellStart"/>
            <w:r w:rsidRPr="001D3A6A">
              <w:rPr>
                <w:b w:val="0"/>
                <w:bCs/>
              </w:rPr>
              <w:t>pig_tag</w:t>
            </w:r>
            <w:proofErr w:type="spellEnd"/>
          </w:p>
        </w:tc>
        <w:tc>
          <w:tcPr>
            <w:tcW w:w="1910" w:type="dxa"/>
            <w:noWrap/>
            <w:hideMark/>
          </w:tcPr>
          <w:p w14:paraId="4FDD46DC" w14:textId="77777777" w:rsidR="001D3A6A" w:rsidRPr="001D3A6A" w:rsidRDefault="001D3A6A" w:rsidP="001D3A6A">
            <w:pPr>
              <w:spacing w:line="360" w:lineRule="auto"/>
              <w:jc w:val="both"/>
              <w:rPr>
                <w:b w:val="0"/>
                <w:bCs/>
              </w:rPr>
            </w:pPr>
            <w:r w:rsidRPr="001D3A6A">
              <w:rPr>
                <w:b w:val="0"/>
                <w:bCs/>
              </w:rPr>
              <w:t>weight</w:t>
            </w:r>
          </w:p>
        </w:tc>
        <w:tc>
          <w:tcPr>
            <w:tcW w:w="1602" w:type="dxa"/>
            <w:noWrap/>
            <w:hideMark/>
          </w:tcPr>
          <w:p w14:paraId="76F441EE" w14:textId="77777777" w:rsidR="001D3A6A" w:rsidRPr="001D3A6A" w:rsidRDefault="001D3A6A" w:rsidP="001D3A6A">
            <w:pPr>
              <w:spacing w:line="360" w:lineRule="auto"/>
              <w:jc w:val="both"/>
              <w:rPr>
                <w:b w:val="0"/>
                <w:bCs/>
              </w:rPr>
            </w:pPr>
            <w:r w:rsidRPr="001D3A6A">
              <w:rPr>
                <w:b w:val="0"/>
                <w:bCs/>
              </w:rPr>
              <w:t>unit</w:t>
            </w:r>
          </w:p>
        </w:tc>
        <w:tc>
          <w:tcPr>
            <w:tcW w:w="1612" w:type="dxa"/>
            <w:noWrap/>
            <w:hideMark/>
          </w:tcPr>
          <w:p w14:paraId="139249C4" w14:textId="77777777" w:rsidR="001D3A6A" w:rsidRPr="001D3A6A" w:rsidRDefault="001D3A6A" w:rsidP="001D3A6A">
            <w:pPr>
              <w:spacing w:line="360" w:lineRule="auto"/>
              <w:jc w:val="both"/>
              <w:rPr>
                <w:b w:val="0"/>
                <w:bCs/>
              </w:rPr>
            </w:pPr>
            <w:r w:rsidRPr="001D3A6A">
              <w:rPr>
                <w:b w:val="0"/>
                <w:bCs/>
              </w:rPr>
              <w:t>status</w:t>
            </w:r>
          </w:p>
        </w:tc>
        <w:tc>
          <w:tcPr>
            <w:tcW w:w="1852" w:type="dxa"/>
            <w:noWrap/>
            <w:hideMark/>
          </w:tcPr>
          <w:p w14:paraId="6E2492E2" w14:textId="77777777" w:rsidR="001D3A6A" w:rsidRPr="001D3A6A" w:rsidRDefault="001D3A6A" w:rsidP="001D3A6A">
            <w:pPr>
              <w:spacing w:line="360" w:lineRule="auto"/>
              <w:jc w:val="both"/>
              <w:rPr>
                <w:b w:val="0"/>
                <w:bCs/>
              </w:rPr>
            </w:pPr>
            <w:r w:rsidRPr="001D3A6A">
              <w:rPr>
                <w:b w:val="0"/>
                <w:bCs/>
              </w:rPr>
              <w:t>(PK)</w:t>
            </w:r>
            <w:proofErr w:type="spellStart"/>
            <w:r w:rsidRPr="001D3A6A">
              <w:rPr>
                <w:b w:val="0"/>
                <w:bCs/>
              </w:rPr>
              <w:t>pig_id</w:t>
            </w:r>
            <w:proofErr w:type="spellEnd"/>
          </w:p>
        </w:tc>
      </w:tr>
      <w:tr w:rsidR="001D3A6A" w:rsidRPr="001D3A6A" w14:paraId="42C3564E" w14:textId="77777777" w:rsidTr="001D3A6A">
        <w:trPr>
          <w:trHeight w:val="324"/>
        </w:trPr>
        <w:tc>
          <w:tcPr>
            <w:tcW w:w="2497" w:type="dxa"/>
            <w:noWrap/>
            <w:hideMark/>
          </w:tcPr>
          <w:p w14:paraId="53C2A1A3" w14:textId="77777777" w:rsidR="001D3A6A" w:rsidRPr="001D3A6A" w:rsidRDefault="001D3A6A" w:rsidP="001D3A6A">
            <w:pPr>
              <w:spacing w:line="360" w:lineRule="auto"/>
              <w:jc w:val="both"/>
              <w:rPr>
                <w:b w:val="0"/>
                <w:bCs/>
              </w:rPr>
            </w:pPr>
            <w:r w:rsidRPr="001D3A6A">
              <w:rPr>
                <w:b w:val="0"/>
                <w:bCs/>
              </w:rPr>
              <w:t>1</w:t>
            </w:r>
          </w:p>
        </w:tc>
        <w:tc>
          <w:tcPr>
            <w:tcW w:w="3056" w:type="dxa"/>
            <w:noWrap/>
            <w:hideMark/>
          </w:tcPr>
          <w:p w14:paraId="6CBFD4C3" w14:textId="77777777" w:rsidR="001D3A6A" w:rsidRPr="001D3A6A" w:rsidRDefault="001D3A6A" w:rsidP="001D3A6A">
            <w:pPr>
              <w:spacing w:line="360" w:lineRule="auto"/>
              <w:jc w:val="both"/>
              <w:rPr>
                <w:b w:val="0"/>
                <w:bCs/>
              </w:rPr>
            </w:pPr>
            <w:r w:rsidRPr="001D3A6A">
              <w:rPr>
                <w:b w:val="0"/>
                <w:bCs/>
              </w:rPr>
              <w:t>11</w:t>
            </w:r>
          </w:p>
        </w:tc>
        <w:tc>
          <w:tcPr>
            <w:tcW w:w="1910" w:type="dxa"/>
            <w:noWrap/>
            <w:hideMark/>
          </w:tcPr>
          <w:p w14:paraId="165221EC" w14:textId="77777777" w:rsidR="001D3A6A" w:rsidRPr="001D3A6A" w:rsidRDefault="001D3A6A" w:rsidP="001D3A6A">
            <w:pPr>
              <w:spacing w:line="360" w:lineRule="auto"/>
              <w:jc w:val="both"/>
              <w:rPr>
                <w:b w:val="0"/>
                <w:bCs/>
              </w:rPr>
            </w:pPr>
            <w:r w:rsidRPr="001D3A6A">
              <w:rPr>
                <w:b w:val="0"/>
                <w:bCs/>
              </w:rPr>
              <w:t>40</w:t>
            </w:r>
          </w:p>
        </w:tc>
        <w:tc>
          <w:tcPr>
            <w:tcW w:w="1602" w:type="dxa"/>
            <w:noWrap/>
            <w:hideMark/>
          </w:tcPr>
          <w:p w14:paraId="67EC0F8F"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661DBCF6"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1DE7054E" w14:textId="77777777" w:rsidR="001D3A6A" w:rsidRPr="001D3A6A" w:rsidRDefault="001D3A6A" w:rsidP="001D3A6A">
            <w:pPr>
              <w:spacing w:line="360" w:lineRule="auto"/>
              <w:jc w:val="both"/>
              <w:rPr>
                <w:b w:val="0"/>
                <w:bCs/>
              </w:rPr>
            </w:pPr>
            <w:r w:rsidRPr="001D3A6A">
              <w:rPr>
                <w:b w:val="0"/>
                <w:bCs/>
              </w:rPr>
              <w:t>1</w:t>
            </w:r>
          </w:p>
        </w:tc>
      </w:tr>
      <w:tr w:rsidR="001D3A6A" w:rsidRPr="001D3A6A" w14:paraId="599EA318" w14:textId="77777777" w:rsidTr="001D3A6A">
        <w:trPr>
          <w:trHeight w:val="324"/>
        </w:trPr>
        <w:tc>
          <w:tcPr>
            <w:tcW w:w="2497" w:type="dxa"/>
            <w:noWrap/>
            <w:hideMark/>
          </w:tcPr>
          <w:p w14:paraId="5AD2C76D" w14:textId="77777777" w:rsidR="001D3A6A" w:rsidRPr="001D3A6A" w:rsidRDefault="001D3A6A" w:rsidP="001D3A6A">
            <w:pPr>
              <w:spacing w:line="360" w:lineRule="auto"/>
              <w:jc w:val="both"/>
              <w:rPr>
                <w:b w:val="0"/>
                <w:bCs/>
              </w:rPr>
            </w:pPr>
            <w:r w:rsidRPr="001D3A6A">
              <w:rPr>
                <w:b w:val="0"/>
                <w:bCs/>
              </w:rPr>
              <w:t>2</w:t>
            </w:r>
          </w:p>
        </w:tc>
        <w:tc>
          <w:tcPr>
            <w:tcW w:w="3056" w:type="dxa"/>
            <w:noWrap/>
            <w:hideMark/>
          </w:tcPr>
          <w:p w14:paraId="63397950" w14:textId="77777777" w:rsidR="001D3A6A" w:rsidRPr="001D3A6A" w:rsidRDefault="001D3A6A" w:rsidP="001D3A6A">
            <w:pPr>
              <w:spacing w:line="360" w:lineRule="auto"/>
              <w:jc w:val="both"/>
              <w:rPr>
                <w:b w:val="0"/>
                <w:bCs/>
              </w:rPr>
            </w:pPr>
            <w:r w:rsidRPr="001D3A6A">
              <w:rPr>
                <w:b w:val="0"/>
                <w:bCs/>
              </w:rPr>
              <w:t>11</w:t>
            </w:r>
          </w:p>
        </w:tc>
        <w:tc>
          <w:tcPr>
            <w:tcW w:w="1910" w:type="dxa"/>
            <w:noWrap/>
            <w:hideMark/>
          </w:tcPr>
          <w:p w14:paraId="2EEFCE4D" w14:textId="77777777" w:rsidR="001D3A6A" w:rsidRPr="001D3A6A" w:rsidRDefault="001D3A6A" w:rsidP="001D3A6A">
            <w:pPr>
              <w:spacing w:line="360" w:lineRule="auto"/>
              <w:jc w:val="both"/>
              <w:rPr>
                <w:b w:val="0"/>
                <w:bCs/>
              </w:rPr>
            </w:pPr>
            <w:r w:rsidRPr="001D3A6A">
              <w:rPr>
                <w:b w:val="0"/>
                <w:bCs/>
              </w:rPr>
              <w:t>60</w:t>
            </w:r>
          </w:p>
        </w:tc>
        <w:tc>
          <w:tcPr>
            <w:tcW w:w="1602" w:type="dxa"/>
            <w:noWrap/>
            <w:hideMark/>
          </w:tcPr>
          <w:p w14:paraId="40CA2A74"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26CB6CBF"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6517B599" w14:textId="77777777" w:rsidR="001D3A6A" w:rsidRPr="001D3A6A" w:rsidRDefault="001D3A6A" w:rsidP="001D3A6A">
            <w:pPr>
              <w:spacing w:line="360" w:lineRule="auto"/>
              <w:jc w:val="both"/>
              <w:rPr>
                <w:b w:val="0"/>
                <w:bCs/>
              </w:rPr>
            </w:pPr>
            <w:r w:rsidRPr="001D3A6A">
              <w:rPr>
                <w:b w:val="0"/>
                <w:bCs/>
              </w:rPr>
              <w:t>1</w:t>
            </w:r>
          </w:p>
        </w:tc>
      </w:tr>
      <w:tr w:rsidR="001D3A6A" w:rsidRPr="001D3A6A" w14:paraId="03D72AE5" w14:textId="77777777" w:rsidTr="001D3A6A">
        <w:trPr>
          <w:trHeight w:val="324"/>
        </w:trPr>
        <w:tc>
          <w:tcPr>
            <w:tcW w:w="2497" w:type="dxa"/>
            <w:noWrap/>
            <w:hideMark/>
          </w:tcPr>
          <w:p w14:paraId="35E3BADE" w14:textId="77777777" w:rsidR="001D3A6A" w:rsidRPr="001D3A6A" w:rsidRDefault="001D3A6A" w:rsidP="001D3A6A">
            <w:pPr>
              <w:spacing w:line="360" w:lineRule="auto"/>
              <w:jc w:val="both"/>
              <w:rPr>
                <w:b w:val="0"/>
                <w:bCs/>
              </w:rPr>
            </w:pPr>
            <w:r w:rsidRPr="001D3A6A">
              <w:rPr>
                <w:b w:val="0"/>
                <w:bCs/>
              </w:rPr>
              <w:t>3</w:t>
            </w:r>
          </w:p>
        </w:tc>
        <w:tc>
          <w:tcPr>
            <w:tcW w:w="3056" w:type="dxa"/>
            <w:noWrap/>
            <w:hideMark/>
          </w:tcPr>
          <w:p w14:paraId="7C84A6BE" w14:textId="77777777" w:rsidR="001D3A6A" w:rsidRPr="001D3A6A" w:rsidRDefault="001D3A6A" w:rsidP="001D3A6A">
            <w:pPr>
              <w:spacing w:line="360" w:lineRule="auto"/>
              <w:jc w:val="both"/>
              <w:rPr>
                <w:b w:val="0"/>
                <w:bCs/>
              </w:rPr>
            </w:pPr>
            <w:r w:rsidRPr="001D3A6A">
              <w:rPr>
                <w:b w:val="0"/>
                <w:bCs/>
              </w:rPr>
              <w:t>12</w:t>
            </w:r>
          </w:p>
        </w:tc>
        <w:tc>
          <w:tcPr>
            <w:tcW w:w="1910" w:type="dxa"/>
            <w:noWrap/>
            <w:hideMark/>
          </w:tcPr>
          <w:p w14:paraId="07FDCDE6" w14:textId="77777777" w:rsidR="001D3A6A" w:rsidRPr="001D3A6A" w:rsidRDefault="001D3A6A" w:rsidP="001D3A6A">
            <w:pPr>
              <w:spacing w:line="360" w:lineRule="auto"/>
              <w:jc w:val="both"/>
              <w:rPr>
                <w:b w:val="0"/>
                <w:bCs/>
              </w:rPr>
            </w:pPr>
            <w:r w:rsidRPr="001D3A6A">
              <w:rPr>
                <w:b w:val="0"/>
                <w:bCs/>
              </w:rPr>
              <w:t>40</w:t>
            </w:r>
          </w:p>
        </w:tc>
        <w:tc>
          <w:tcPr>
            <w:tcW w:w="1602" w:type="dxa"/>
            <w:noWrap/>
            <w:hideMark/>
          </w:tcPr>
          <w:p w14:paraId="2ED0A23C"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14EC9BAF"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541D51C7" w14:textId="77777777" w:rsidR="001D3A6A" w:rsidRPr="001D3A6A" w:rsidRDefault="001D3A6A" w:rsidP="001D3A6A">
            <w:pPr>
              <w:spacing w:line="360" w:lineRule="auto"/>
              <w:jc w:val="both"/>
              <w:rPr>
                <w:b w:val="0"/>
                <w:bCs/>
              </w:rPr>
            </w:pPr>
            <w:r w:rsidRPr="001D3A6A">
              <w:rPr>
                <w:b w:val="0"/>
                <w:bCs/>
              </w:rPr>
              <w:t>2</w:t>
            </w:r>
          </w:p>
        </w:tc>
      </w:tr>
      <w:tr w:rsidR="001D3A6A" w:rsidRPr="001D3A6A" w14:paraId="191B80B6" w14:textId="77777777" w:rsidTr="001D3A6A">
        <w:trPr>
          <w:trHeight w:val="324"/>
        </w:trPr>
        <w:tc>
          <w:tcPr>
            <w:tcW w:w="2497" w:type="dxa"/>
            <w:noWrap/>
            <w:hideMark/>
          </w:tcPr>
          <w:p w14:paraId="7095405F" w14:textId="77777777" w:rsidR="001D3A6A" w:rsidRPr="001D3A6A" w:rsidRDefault="001D3A6A" w:rsidP="001D3A6A">
            <w:pPr>
              <w:spacing w:line="360" w:lineRule="auto"/>
              <w:jc w:val="both"/>
              <w:rPr>
                <w:b w:val="0"/>
                <w:bCs/>
              </w:rPr>
            </w:pPr>
            <w:r w:rsidRPr="001D3A6A">
              <w:rPr>
                <w:b w:val="0"/>
                <w:bCs/>
              </w:rPr>
              <w:t>4</w:t>
            </w:r>
          </w:p>
        </w:tc>
        <w:tc>
          <w:tcPr>
            <w:tcW w:w="3056" w:type="dxa"/>
            <w:noWrap/>
            <w:hideMark/>
          </w:tcPr>
          <w:p w14:paraId="28D36AA8" w14:textId="77777777" w:rsidR="001D3A6A" w:rsidRPr="001D3A6A" w:rsidRDefault="001D3A6A" w:rsidP="001D3A6A">
            <w:pPr>
              <w:spacing w:line="360" w:lineRule="auto"/>
              <w:jc w:val="both"/>
              <w:rPr>
                <w:b w:val="0"/>
                <w:bCs/>
              </w:rPr>
            </w:pPr>
            <w:r w:rsidRPr="001D3A6A">
              <w:rPr>
                <w:b w:val="0"/>
                <w:bCs/>
              </w:rPr>
              <w:t>13</w:t>
            </w:r>
          </w:p>
        </w:tc>
        <w:tc>
          <w:tcPr>
            <w:tcW w:w="1910" w:type="dxa"/>
            <w:noWrap/>
            <w:hideMark/>
          </w:tcPr>
          <w:p w14:paraId="51AF8978" w14:textId="77777777" w:rsidR="001D3A6A" w:rsidRPr="001D3A6A" w:rsidRDefault="001D3A6A" w:rsidP="001D3A6A">
            <w:pPr>
              <w:spacing w:line="360" w:lineRule="auto"/>
              <w:jc w:val="both"/>
              <w:rPr>
                <w:b w:val="0"/>
                <w:bCs/>
              </w:rPr>
            </w:pPr>
            <w:r w:rsidRPr="001D3A6A">
              <w:rPr>
                <w:b w:val="0"/>
                <w:bCs/>
              </w:rPr>
              <w:t>40</w:t>
            </w:r>
          </w:p>
        </w:tc>
        <w:tc>
          <w:tcPr>
            <w:tcW w:w="1602" w:type="dxa"/>
            <w:noWrap/>
            <w:hideMark/>
          </w:tcPr>
          <w:p w14:paraId="5639A3A6"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7C47F616"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6FB8A193" w14:textId="77777777" w:rsidR="001D3A6A" w:rsidRPr="001D3A6A" w:rsidRDefault="001D3A6A" w:rsidP="001D3A6A">
            <w:pPr>
              <w:spacing w:line="360" w:lineRule="auto"/>
              <w:jc w:val="both"/>
              <w:rPr>
                <w:b w:val="0"/>
                <w:bCs/>
              </w:rPr>
            </w:pPr>
            <w:r w:rsidRPr="001D3A6A">
              <w:rPr>
                <w:b w:val="0"/>
                <w:bCs/>
              </w:rPr>
              <w:t>3</w:t>
            </w:r>
          </w:p>
        </w:tc>
      </w:tr>
      <w:tr w:rsidR="001D3A6A" w:rsidRPr="001D3A6A" w14:paraId="46CFD37A" w14:textId="77777777" w:rsidTr="001D3A6A">
        <w:trPr>
          <w:trHeight w:val="324"/>
        </w:trPr>
        <w:tc>
          <w:tcPr>
            <w:tcW w:w="2497" w:type="dxa"/>
            <w:noWrap/>
            <w:hideMark/>
          </w:tcPr>
          <w:p w14:paraId="4F2586C8" w14:textId="77777777" w:rsidR="001D3A6A" w:rsidRPr="001D3A6A" w:rsidRDefault="001D3A6A" w:rsidP="001D3A6A">
            <w:pPr>
              <w:spacing w:line="360" w:lineRule="auto"/>
              <w:jc w:val="both"/>
              <w:rPr>
                <w:b w:val="0"/>
                <w:bCs/>
              </w:rPr>
            </w:pPr>
            <w:r w:rsidRPr="001D3A6A">
              <w:rPr>
                <w:b w:val="0"/>
                <w:bCs/>
              </w:rPr>
              <w:t>5</w:t>
            </w:r>
          </w:p>
        </w:tc>
        <w:tc>
          <w:tcPr>
            <w:tcW w:w="3056" w:type="dxa"/>
            <w:noWrap/>
            <w:hideMark/>
          </w:tcPr>
          <w:p w14:paraId="6DB07720" w14:textId="77777777" w:rsidR="001D3A6A" w:rsidRPr="001D3A6A" w:rsidRDefault="001D3A6A" w:rsidP="001D3A6A">
            <w:pPr>
              <w:spacing w:line="360" w:lineRule="auto"/>
              <w:jc w:val="both"/>
              <w:rPr>
                <w:b w:val="0"/>
                <w:bCs/>
              </w:rPr>
            </w:pPr>
            <w:r w:rsidRPr="001D3A6A">
              <w:rPr>
                <w:b w:val="0"/>
                <w:bCs/>
              </w:rPr>
              <w:t>13</w:t>
            </w:r>
          </w:p>
        </w:tc>
        <w:tc>
          <w:tcPr>
            <w:tcW w:w="1910" w:type="dxa"/>
            <w:noWrap/>
            <w:hideMark/>
          </w:tcPr>
          <w:p w14:paraId="25D709FA" w14:textId="77777777" w:rsidR="001D3A6A" w:rsidRPr="001D3A6A" w:rsidRDefault="001D3A6A" w:rsidP="001D3A6A">
            <w:pPr>
              <w:spacing w:line="360" w:lineRule="auto"/>
              <w:jc w:val="both"/>
              <w:rPr>
                <w:b w:val="0"/>
                <w:bCs/>
              </w:rPr>
            </w:pPr>
            <w:r w:rsidRPr="001D3A6A">
              <w:rPr>
                <w:b w:val="0"/>
                <w:bCs/>
              </w:rPr>
              <w:t>55</w:t>
            </w:r>
          </w:p>
        </w:tc>
        <w:tc>
          <w:tcPr>
            <w:tcW w:w="1602" w:type="dxa"/>
            <w:noWrap/>
            <w:hideMark/>
          </w:tcPr>
          <w:p w14:paraId="45A67F55"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1F6FAC9C"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1A3D9026" w14:textId="77777777" w:rsidR="001D3A6A" w:rsidRPr="001D3A6A" w:rsidRDefault="001D3A6A" w:rsidP="001D3A6A">
            <w:pPr>
              <w:spacing w:line="360" w:lineRule="auto"/>
              <w:jc w:val="both"/>
              <w:rPr>
                <w:b w:val="0"/>
                <w:bCs/>
              </w:rPr>
            </w:pPr>
            <w:r w:rsidRPr="001D3A6A">
              <w:rPr>
                <w:b w:val="0"/>
                <w:bCs/>
              </w:rPr>
              <w:t>3</w:t>
            </w:r>
          </w:p>
        </w:tc>
      </w:tr>
      <w:tr w:rsidR="001D3A6A" w:rsidRPr="001D3A6A" w14:paraId="7428300C" w14:textId="77777777" w:rsidTr="001D3A6A">
        <w:trPr>
          <w:trHeight w:val="324"/>
        </w:trPr>
        <w:tc>
          <w:tcPr>
            <w:tcW w:w="2497" w:type="dxa"/>
            <w:noWrap/>
            <w:hideMark/>
          </w:tcPr>
          <w:p w14:paraId="2DF0C8B6" w14:textId="77777777" w:rsidR="001D3A6A" w:rsidRPr="001D3A6A" w:rsidRDefault="001D3A6A" w:rsidP="001D3A6A">
            <w:pPr>
              <w:spacing w:line="360" w:lineRule="auto"/>
              <w:jc w:val="both"/>
              <w:rPr>
                <w:b w:val="0"/>
                <w:bCs/>
              </w:rPr>
            </w:pPr>
            <w:r w:rsidRPr="001D3A6A">
              <w:rPr>
                <w:b w:val="0"/>
                <w:bCs/>
              </w:rPr>
              <w:t>6</w:t>
            </w:r>
          </w:p>
        </w:tc>
        <w:tc>
          <w:tcPr>
            <w:tcW w:w="3056" w:type="dxa"/>
            <w:noWrap/>
            <w:hideMark/>
          </w:tcPr>
          <w:p w14:paraId="0950BC59" w14:textId="77777777" w:rsidR="001D3A6A" w:rsidRPr="001D3A6A" w:rsidRDefault="001D3A6A" w:rsidP="001D3A6A">
            <w:pPr>
              <w:spacing w:line="360" w:lineRule="auto"/>
              <w:jc w:val="both"/>
              <w:rPr>
                <w:b w:val="0"/>
                <w:bCs/>
              </w:rPr>
            </w:pPr>
            <w:r w:rsidRPr="001D3A6A">
              <w:rPr>
                <w:b w:val="0"/>
                <w:bCs/>
              </w:rPr>
              <w:t>14</w:t>
            </w:r>
          </w:p>
        </w:tc>
        <w:tc>
          <w:tcPr>
            <w:tcW w:w="1910" w:type="dxa"/>
            <w:noWrap/>
            <w:hideMark/>
          </w:tcPr>
          <w:p w14:paraId="795647B8" w14:textId="77777777" w:rsidR="001D3A6A" w:rsidRPr="001D3A6A" w:rsidRDefault="001D3A6A" w:rsidP="001D3A6A">
            <w:pPr>
              <w:spacing w:line="360" w:lineRule="auto"/>
              <w:jc w:val="both"/>
              <w:rPr>
                <w:b w:val="0"/>
                <w:bCs/>
              </w:rPr>
            </w:pPr>
            <w:r w:rsidRPr="001D3A6A">
              <w:rPr>
                <w:b w:val="0"/>
                <w:bCs/>
              </w:rPr>
              <w:t>40</w:t>
            </w:r>
          </w:p>
        </w:tc>
        <w:tc>
          <w:tcPr>
            <w:tcW w:w="1602" w:type="dxa"/>
            <w:noWrap/>
            <w:hideMark/>
          </w:tcPr>
          <w:p w14:paraId="7E0A502E"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6CB2FC1B"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297E7A57" w14:textId="77777777" w:rsidR="001D3A6A" w:rsidRPr="001D3A6A" w:rsidRDefault="001D3A6A" w:rsidP="001D3A6A">
            <w:pPr>
              <w:spacing w:line="360" w:lineRule="auto"/>
              <w:jc w:val="both"/>
              <w:rPr>
                <w:b w:val="0"/>
                <w:bCs/>
              </w:rPr>
            </w:pPr>
            <w:r w:rsidRPr="001D3A6A">
              <w:rPr>
                <w:b w:val="0"/>
                <w:bCs/>
              </w:rPr>
              <w:t>4</w:t>
            </w:r>
          </w:p>
        </w:tc>
      </w:tr>
      <w:tr w:rsidR="001D3A6A" w:rsidRPr="001D3A6A" w14:paraId="27650B00" w14:textId="77777777" w:rsidTr="001D3A6A">
        <w:trPr>
          <w:trHeight w:val="324"/>
        </w:trPr>
        <w:tc>
          <w:tcPr>
            <w:tcW w:w="2497" w:type="dxa"/>
            <w:noWrap/>
            <w:hideMark/>
          </w:tcPr>
          <w:p w14:paraId="44C83166" w14:textId="77777777" w:rsidR="001D3A6A" w:rsidRPr="001D3A6A" w:rsidRDefault="001D3A6A" w:rsidP="001D3A6A">
            <w:pPr>
              <w:spacing w:line="360" w:lineRule="auto"/>
              <w:jc w:val="both"/>
              <w:rPr>
                <w:b w:val="0"/>
                <w:bCs/>
              </w:rPr>
            </w:pPr>
            <w:r w:rsidRPr="001D3A6A">
              <w:rPr>
                <w:b w:val="0"/>
                <w:bCs/>
              </w:rPr>
              <w:t>7</w:t>
            </w:r>
          </w:p>
        </w:tc>
        <w:tc>
          <w:tcPr>
            <w:tcW w:w="3056" w:type="dxa"/>
            <w:noWrap/>
            <w:hideMark/>
          </w:tcPr>
          <w:p w14:paraId="4F1BE567" w14:textId="77777777" w:rsidR="001D3A6A" w:rsidRPr="001D3A6A" w:rsidRDefault="001D3A6A" w:rsidP="001D3A6A">
            <w:pPr>
              <w:spacing w:line="360" w:lineRule="auto"/>
              <w:jc w:val="both"/>
              <w:rPr>
                <w:b w:val="0"/>
                <w:bCs/>
              </w:rPr>
            </w:pPr>
            <w:r w:rsidRPr="001D3A6A">
              <w:rPr>
                <w:b w:val="0"/>
                <w:bCs/>
              </w:rPr>
              <w:t>15</w:t>
            </w:r>
          </w:p>
        </w:tc>
        <w:tc>
          <w:tcPr>
            <w:tcW w:w="1910" w:type="dxa"/>
            <w:noWrap/>
            <w:hideMark/>
          </w:tcPr>
          <w:p w14:paraId="7C3C87F7" w14:textId="77777777" w:rsidR="001D3A6A" w:rsidRPr="001D3A6A" w:rsidRDefault="001D3A6A" w:rsidP="001D3A6A">
            <w:pPr>
              <w:spacing w:line="360" w:lineRule="auto"/>
              <w:jc w:val="both"/>
              <w:rPr>
                <w:b w:val="0"/>
                <w:bCs/>
              </w:rPr>
            </w:pPr>
            <w:r w:rsidRPr="001D3A6A">
              <w:rPr>
                <w:b w:val="0"/>
                <w:bCs/>
              </w:rPr>
              <w:t>40</w:t>
            </w:r>
          </w:p>
        </w:tc>
        <w:tc>
          <w:tcPr>
            <w:tcW w:w="1602" w:type="dxa"/>
            <w:noWrap/>
            <w:hideMark/>
          </w:tcPr>
          <w:p w14:paraId="39390FFC" w14:textId="77777777" w:rsidR="001D3A6A" w:rsidRPr="001D3A6A" w:rsidRDefault="001D3A6A" w:rsidP="001D3A6A">
            <w:pPr>
              <w:spacing w:line="360" w:lineRule="auto"/>
              <w:jc w:val="both"/>
              <w:rPr>
                <w:b w:val="0"/>
                <w:bCs/>
              </w:rPr>
            </w:pPr>
            <w:r w:rsidRPr="001D3A6A">
              <w:rPr>
                <w:b w:val="0"/>
                <w:bCs/>
              </w:rPr>
              <w:t>Kilogram</w:t>
            </w:r>
          </w:p>
        </w:tc>
        <w:tc>
          <w:tcPr>
            <w:tcW w:w="1612" w:type="dxa"/>
            <w:noWrap/>
            <w:hideMark/>
          </w:tcPr>
          <w:p w14:paraId="5D26F6C2" w14:textId="77777777" w:rsidR="001D3A6A" w:rsidRPr="001D3A6A" w:rsidRDefault="001D3A6A" w:rsidP="001D3A6A">
            <w:pPr>
              <w:spacing w:line="360" w:lineRule="auto"/>
              <w:jc w:val="both"/>
              <w:rPr>
                <w:b w:val="0"/>
                <w:bCs/>
              </w:rPr>
            </w:pPr>
            <w:r w:rsidRPr="001D3A6A">
              <w:rPr>
                <w:b w:val="0"/>
                <w:bCs/>
              </w:rPr>
              <w:t>alive</w:t>
            </w:r>
          </w:p>
        </w:tc>
        <w:tc>
          <w:tcPr>
            <w:tcW w:w="1852" w:type="dxa"/>
            <w:noWrap/>
            <w:hideMark/>
          </w:tcPr>
          <w:p w14:paraId="3AD563DE" w14:textId="77777777" w:rsidR="001D3A6A" w:rsidRPr="001D3A6A" w:rsidRDefault="001D3A6A" w:rsidP="001D3A6A">
            <w:pPr>
              <w:spacing w:line="360" w:lineRule="auto"/>
              <w:jc w:val="both"/>
              <w:rPr>
                <w:b w:val="0"/>
                <w:bCs/>
              </w:rPr>
            </w:pPr>
            <w:r w:rsidRPr="001D3A6A">
              <w:rPr>
                <w:b w:val="0"/>
                <w:bCs/>
              </w:rPr>
              <w:t>5</w:t>
            </w:r>
          </w:p>
        </w:tc>
      </w:tr>
    </w:tbl>
    <w:p w14:paraId="145AA5ED" w14:textId="77777777" w:rsidR="00193BE4" w:rsidRPr="00CA654B" w:rsidRDefault="00193BE4" w:rsidP="00193BE4">
      <w:pPr>
        <w:spacing w:line="360" w:lineRule="auto"/>
        <w:jc w:val="both"/>
      </w:pPr>
    </w:p>
    <w:p w14:paraId="749C3994" w14:textId="7359A7A0" w:rsidR="00193BE4" w:rsidRPr="00CA654B" w:rsidRDefault="00193BE4" w:rsidP="00193BE4">
      <w:pPr>
        <w:spacing w:line="360" w:lineRule="auto"/>
        <w:ind w:left="720" w:hanging="720"/>
      </w:pPr>
      <w:r w:rsidRPr="00CA654B">
        <w:t xml:space="preserve">Table </w:t>
      </w:r>
      <w:r w:rsidR="00B97B04">
        <w:t>41</w:t>
      </w:r>
      <w:r w:rsidRPr="00CA654B">
        <w:t xml:space="preserve">. Pig </w:t>
      </w:r>
      <w:r w:rsidR="00A46375">
        <w:t>History</w:t>
      </w:r>
      <w:r w:rsidR="00A46375" w:rsidRPr="00CA654B">
        <w:t xml:space="preserve"> </w:t>
      </w:r>
      <w:r w:rsidRPr="00CA654B">
        <w:t>Table - 2NF</w:t>
      </w:r>
    </w:p>
    <w:p w14:paraId="2859E3B8" w14:textId="77777777" w:rsidR="00193BE4" w:rsidRPr="00CA654B" w:rsidRDefault="00193BE4" w:rsidP="00193BE4">
      <w:pPr>
        <w:spacing w:line="360" w:lineRule="auto"/>
        <w:ind w:left="720" w:hanging="720"/>
      </w:pPr>
    </w:p>
    <w:p w14:paraId="1B81D48D" w14:textId="5D8CF2B4" w:rsidR="00193BE4" w:rsidRPr="00CA654B" w:rsidRDefault="00193BE4" w:rsidP="00193BE4">
      <w:pPr>
        <w:spacing w:line="360" w:lineRule="auto"/>
        <w:ind w:left="1440"/>
        <w:jc w:val="both"/>
        <w:rPr>
          <w:b w:val="0"/>
          <w:bCs/>
        </w:rPr>
      </w:pPr>
      <w:r w:rsidRPr="00CA654B">
        <w:rPr>
          <w:b w:val="0"/>
          <w:bCs/>
        </w:rPr>
        <w:t xml:space="preserve">Table </w:t>
      </w:r>
      <w:r w:rsidR="0090222F">
        <w:rPr>
          <w:b w:val="0"/>
          <w:bCs/>
        </w:rPr>
        <w:t>41</w:t>
      </w:r>
      <w:r w:rsidRPr="00CA654B">
        <w:rPr>
          <w:b w:val="0"/>
          <w:bCs/>
        </w:rPr>
        <w:t xml:space="preserve"> shows the second normal form, which has no partial dependency because the table has only one assigned primary key “</w:t>
      </w:r>
      <w:proofErr w:type="spellStart"/>
      <w:r w:rsidRPr="00CA654B">
        <w:rPr>
          <w:b w:val="0"/>
          <w:bCs/>
        </w:rPr>
        <w:t>pig_</w:t>
      </w:r>
      <w:r w:rsidR="00E4151D">
        <w:rPr>
          <w:b w:val="0"/>
          <w:bCs/>
        </w:rPr>
        <w:t>history_</w:t>
      </w:r>
      <w:r w:rsidRPr="00CA654B">
        <w:rPr>
          <w:b w:val="0"/>
          <w:bCs/>
        </w:rPr>
        <w:t>id</w:t>
      </w:r>
      <w:proofErr w:type="spellEnd"/>
      <w:r w:rsidRPr="00CA654B">
        <w:rPr>
          <w:b w:val="0"/>
          <w:bCs/>
        </w:rPr>
        <w:t>”, and all non-key attributes</w:t>
      </w:r>
      <w:r w:rsidR="007758B5">
        <w:rPr>
          <w:b w:val="0"/>
          <w:bCs/>
        </w:rPr>
        <w:t xml:space="preserve"> “</w:t>
      </w:r>
      <w:proofErr w:type="spellStart"/>
      <w:r w:rsidR="007758B5">
        <w:rPr>
          <w:b w:val="0"/>
          <w:bCs/>
        </w:rPr>
        <w:t>pig_tag</w:t>
      </w:r>
      <w:proofErr w:type="spellEnd"/>
      <w:r w:rsidR="007758B5">
        <w:rPr>
          <w:b w:val="0"/>
          <w:bCs/>
        </w:rPr>
        <w:t xml:space="preserve">”, “weight”, “unit”, “status” are </w:t>
      </w:r>
      <w:r w:rsidRPr="00CA654B">
        <w:rPr>
          <w:b w:val="0"/>
          <w:bCs/>
        </w:rPr>
        <w:t>functionally depend</w:t>
      </w:r>
      <w:r w:rsidR="007758B5">
        <w:rPr>
          <w:b w:val="0"/>
          <w:bCs/>
        </w:rPr>
        <w:t>ent</w:t>
      </w:r>
      <w:r w:rsidRPr="00CA654B">
        <w:rPr>
          <w:b w:val="0"/>
          <w:bCs/>
        </w:rPr>
        <w:t xml:space="preserve"> on the primary key. </w:t>
      </w:r>
    </w:p>
    <w:p w14:paraId="5EC3DC5E" w14:textId="77777777" w:rsidR="00193BE4" w:rsidRPr="00CA654B" w:rsidRDefault="00193BE4" w:rsidP="00193BE4">
      <w:pPr>
        <w:spacing w:line="360" w:lineRule="auto"/>
        <w:ind w:left="1440"/>
        <w:jc w:val="both"/>
        <w:rPr>
          <w:b w:val="0"/>
          <w:bCs/>
          <w:lang w:val="en-US"/>
        </w:rPr>
      </w:pPr>
    </w:p>
    <w:p w14:paraId="1AE9F65D" w14:textId="47291D61" w:rsidR="00193BE4" w:rsidRDefault="00193BE4" w:rsidP="00193BE4">
      <w:pPr>
        <w:spacing w:line="360" w:lineRule="auto"/>
        <w:jc w:val="both"/>
      </w:pPr>
    </w:p>
    <w:p w14:paraId="0F58DBE5" w14:textId="77777777" w:rsidR="009A640A" w:rsidRPr="00CA654B" w:rsidRDefault="009A640A" w:rsidP="00193BE4">
      <w:pPr>
        <w:spacing w:line="360" w:lineRule="auto"/>
        <w:jc w:val="both"/>
      </w:pPr>
    </w:p>
    <w:p w14:paraId="5D215B07" w14:textId="77777777" w:rsidR="00193BE4" w:rsidRPr="00CA654B" w:rsidRDefault="00193BE4" w:rsidP="00193BE4">
      <w:pPr>
        <w:pStyle w:val="BodyofResearch"/>
        <w:rPr>
          <w:b/>
          <w:bCs/>
        </w:rPr>
      </w:pPr>
    </w:p>
    <w:p w14:paraId="72604A52" w14:textId="4CC62A79" w:rsidR="00193BE4" w:rsidRPr="00CA654B" w:rsidRDefault="00193BE4" w:rsidP="00193BE4">
      <w:pPr>
        <w:spacing w:line="360" w:lineRule="auto"/>
        <w:ind w:left="720" w:hanging="720"/>
        <w:jc w:val="both"/>
        <w:rPr>
          <w:b w:val="0"/>
          <w:bCs/>
          <w:lang w:val="en-US"/>
        </w:rPr>
      </w:pPr>
      <w:r w:rsidRPr="00CA654B">
        <w:rPr>
          <w:lang w:val="en-US"/>
        </w:rPr>
        <w:t xml:space="preserve">     Pig</w:t>
      </w:r>
      <w:r w:rsidR="00A46375" w:rsidRPr="00A46375">
        <w:t xml:space="preserve"> </w:t>
      </w:r>
      <w:r w:rsidR="00A46375">
        <w:t>History</w:t>
      </w:r>
      <w:r w:rsidRPr="00CA654B">
        <w:rPr>
          <w:lang w:val="en-US"/>
        </w:rPr>
        <w:t xml:space="preserve"> – 3NF</w:t>
      </w:r>
    </w:p>
    <w:p w14:paraId="491E7155" w14:textId="69489CB8" w:rsidR="00B97B04" w:rsidRPr="00CA654B" w:rsidRDefault="00193BE4" w:rsidP="00B97B04">
      <w:pPr>
        <w:spacing w:line="360" w:lineRule="auto"/>
        <w:jc w:val="both"/>
        <w:rPr>
          <w:b w:val="0"/>
          <w:bCs/>
        </w:rPr>
      </w:pPr>
      <w:r w:rsidRPr="00CA654B">
        <w:lastRenderedPageBreak/>
        <w:t xml:space="preserve">       </w:t>
      </w:r>
      <w:r w:rsidR="00B97B04" w:rsidRPr="00CA654B">
        <w:t xml:space="preserve"> </w:t>
      </w:r>
      <w:r w:rsidR="00B97B04" w:rsidRPr="00CA654B">
        <w:rPr>
          <w:b w:val="0"/>
          <w:bCs/>
          <w:lang w:val="en-US"/>
        </w:rPr>
        <w:t>Pig</w:t>
      </w:r>
      <w:r w:rsidR="00B97B04">
        <w:rPr>
          <w:b w:val="0"/>
          <w:bCs/>
          <w:lang w:val="en-US"/>
        </w:rPr>
        <w:t xml:space="preserve"> </w:t>
      </w:r>
      <w:r w:rsidR="00B97B04" w:rsidRPr="00A46375">
        <w:rPr>
          <w:b w:val="0"/>
          <w:bCs/>
          <w:lang w:val="en-US"/>
        </w:rPr>
        <w:t>History</w:t>
      </w:r>
    </w:p>
    <w:tbl>
      <w:tblPr>
        <w:tblStyle w:val="TableGrid"/>
        <w:tblW w:w="0" w:type="auto"/>
        <w:tblInd w:w="421" w:type="dxa"/>
        <w:tblLook w:val="04A0" w:firstRow="1" w:lastRow="0" w:firstColumn="1" w:lastColumn="0" w:noHBand="0" w:noVBand="1"/>
      </w:tblPr>
      <w:tblGrid>
        <w:gridCol w:w="2497"/>
        <w:gridCol w:w="3056"/>
        <w:gridCol w:w="1910"/>
        <w:gridCol w:w="1602"/>
        <w:gridCol w:w="1612"/>
        <w:gridCol w:w="1852"/>
      </w:tblGrid>
      <w:tr w:rsidR="00B97B04" w:rsidRPr="001D3A6A" w14:paraId="2DCCAA03" w14:textId="77777777" w:rsidTr="00916F19">
        <w:trPr>
          <w:trHeight w:val="324"/>
        </w:trPr>
        <w:tc>
          <w:tcPr>
            <w:tcW w:w="2497" w:type="dxa"/>
            <w:noWrap/>
            <w:hideMark/>
          </w:tcPr>
          <w:p w14:paraId="2FEEB781" w14:textId="77777777" w:rsidR="00B97B04" w:rsidRPr="001D3A6A" w:rsidRDefault="00B97B04" w:rsidP="00916F19">
            <w:pPr>
              <w:spacing w:line="360" w:lineRule="auto"/>
              <w:jc w:val="both"/>
              <w:rPr>
                <w:b w:val="0"/>
                <w:bCs/>
              </w:rPr>
            </w:pPr>
            <w:r w:rsidRPr="001D3A6A">
              <w:rPr>
                <w:b w:val="0"/>
                <w:bCs/>
              </w:rPr>
              <w:t>(PK)</w:t>
            </w:r>
            <w:proofErr w:type="spellStart"/>
            <w:r w:rsidRPr="001D3A6A">
              <w:rPr>
                <w:b w:val="0"/>
                <w:bCs/>
              </w:rPr>
              <w:t>pig_history_id</w:t>
            </w:r>
            <w:proofErr w:type="spellEnd"/>
          </w:p>
        </w:tc>
        <w:tc>
          <w:tcPr>
            <w:tcW w:w="3056" w:type="dxa"/>
            <w:noWrap/>
            <w:hideMark/>
          </w:tcPr>
          <w:p w14:paraId="74029060" w14:textId="77777777" w:rsidR="00B97B04" w:rsidRPr="001D3A6A" w:rsidRDefault="00B97B04" w:rsidP="00916F19">
            <w:pPr>
              <w:spacing w:line="360" w:lineRule="auto"/>
              <w:jc w:val="both"/>
              <w:rPr>
                <w:b w:val="0"/>
                <w:bCs/>
              </w:rPr>
            </w:pPr>
            <w:proofErr w:type="spellStart"/>
            <w:r w:rsidRPr="001D3A6A">
              <w:rPr>
                <w:b w:val="0"/>
                <w:bCs/>
              </w:rPr>
              <w:t>pig_tag</w:t>
            </w:r>
            <w:proofErr w:type="spellEnd"/>
          </w:p>
        </w:tc>
        <w:tc>
          <w:tcPr>
            <w:tcW w:w="1910" w:type="dxa"/>
            <w:noWrap/>
            <w:hideMark/>
          </w:tcPr>
          <w:p w14:paraId="21699BC7" w14:textId="77777777" w:rsidR="00B97B04" w:rsidRPr="001D3A6A" w:rsidRDefault="00B97B04" w:rsidP="00916F19">
            <w:pPr>
              <w:spacing w:line="360" w:lineRule="auto"/>
              <w:jc w:val="both"/>
              <w:rPr>
                <w:b w:val="0"/>
                <w:bCs/>
              </w:rPr>
            </w:pPr>
            <w:r w:rsidRPr="001D3A6A">
              <w:rPr>
                <w:b w:val="0"/>
                <w:bCs/>
              </w:rPr>
              <w:t>weight</w:t>
            </w:r>
          </w:p>
        </w:tc>
        <w:tc>
          <w:tcPr>
            <w:tcW w:w="1602" w:type="dxa"/>
            <w:noWrap/>
            <w:hideMark/>
          </w:tcPr>
          <w:p w14:paraId="6B89E028" w14:textId="77777777" w:rsidR="00B97B04" w:rsidRPr="001D3A6A" w:rsidRDefault="00B97B04" w:rsidP="00916F19">
            <w:pPr>
              <w:spacing w:line="360" w:lineRule="auto"/>
              <w:jc w:val="both"/>
              <w:rPr>
                <w:b w:val="0"/>
                <w:bCs/>
              </w:rPr>
            </w:pPr>
            <w:r w:rsidRPr="001D3A6A">
              <w:rPr>
                <w:b w:val="0"/>
                <w:bCs/>
              </w:rPr>
              <w:t>unit</w:t>
            </w:r>
          </w:p>
        </w:tc>
        <w:tc>
          <w:tcPr>
            <w:tcW w:w="1612" w:type="dxa"/>
            <w:noWrap/>
            <w:hideMark/>
          </w:tcPr>
          <w:p w14:paraId="23694795" w14:textId="77777777" w:rsidR="00B97B04" w:rsidRPr="001D3A6A" w:rsidRDefault="00B97B04" w:rsidP="00916F19">
            <w:pPr>
              <w:spacing w:line="360" w:lineRule="auto"/>
              <w:jc w:val="both"/>
              <w:rPr>
                <w:b w:val="0"/>
                <w:bCs/>
              </w:rPr>
            </w:pPr>
            <w:r w:rsidRPr="001D3A6A">
              <w:rPr>
                <w:b w:val="0"/>
                <w:bCs/>
              </w:rPr>
              <w:t>status</w:t>
            </w:r>
          </w:p>
        </w:tc>
        <w:tc>
          <w:tcPr>
            <w:tcW w:w="1852" w:type="dxa"/>
            <w:noWrap/>
            <w:hideMark/>
          </w:tcPr>
          <w:p w14:paraId="18EBEC15" w14:textId="77777777" w:rsidR="00B97B04" w:rsidRPr="001D3A6A" w:rsidRDefault="00B97B04" w:rsidP="00916F19">
            <w:pPr>
              <w:spacing w:line="360" w:lineRule="auto"/>
              <w:jc w:val="both"/>
              <w:rPr>
                <w:b w:val="0"/>
                <w:bCs/>
              </w:rPr>
            </w:pPr>
            <w:r w:rsidRPr="001D3A6A">
              <w:rPr>
                <w:b w:val="0"/>
                <w:bCs/>
              </w:rPr>
              <w:t>(PK)</w:t>
            </w:r>
            <w:proofErr w:type="spellStart"/>
            <w:r w:rsidRPr="001D3A6A">
              <w:rPr>
                <w:b w:val="0"/>
                <w:bCs/>
              </w:rPr>
              <w:t>pig_id</w:t>
            </w:r>
            <w:proofErr w:type="spellEnd"/>
          </w:p>
        </w:tc>
      </w:tr>
      <w:tr w:rsidR="00B97B04" w:rsidRPr="001D3A6A" w14:paraId="6C51332A" w14:textId="77777777" w:rsidTr="00916F19">
        <w:trPr>
          <w:trHeight w:val="324"/>
        </w:trPr>
        <w:tc>
          <w:tcPr>
            <w:tcW w:w="2497" w:type="dxa"/>
            <w:noWrap/>
            <w:hideMark/>
          </w:tcPr>
          <w:p w14:paraId="1FA2FA67" w14:textId="77777777" w:rsidR="00B97B04" w:rsidRPr="001D3A6A" w:rsidRDefault="00B97B04" w:rsidP="00916F19">
            <w:pPr>
              <w:spacing w:line="360" w:lineRule="auto"/>
              <w:jc w:val="both"/>
              <w:rPr>
                <w:b w:val="0"/>
                <w:bCs/>
              </w:rPr>
            </w:pPr>
            <w:r w:rsidRPr="001D3A6A">
              <w:rPr>
                <w:b w:val="0"/>
                <w:bCs/>
              </w:rPr>
              <w:t>1</w:t>
            </w:r>
          </w:p>
        </w:tc>
        <w:tc>
          <w:tcPr>
            <w:tcW w:w="3056" w:type="dxa"/>
            <w:noWrap/>
            <w:hideMark/>
          </w:tcPr>
          <w:p w14:paraId="4A6CF591" w14:textId="77777777" w:rsidR="00B97B04" w:rsidRPr="001D3A6A" w:rsidRDefault="00B97B04" w:rsidP="00916F19">
            <w:pPr>
              <w:spacing w:line="360" w:lineRule="auto"/>
              <w:jc w:val="both"/>
              <w:rPr>
                <w:b w:val="0"/>
                <w:bCs/>
              </w:rPr>
            </w:pPr>
            <w:r w:rsidRPr="001D3A6A">
              <w:rPr>
                <w:b w:val="0"/>
                <w:bCs/>
              </w:rPr>
              <w:t>11</w:t>
            </w:r>
          </w:p>
        </w:tc>
        <w:tc>
          <w:tcPr>
            <w:tcW w:w="1910" w:type="dxa"/>
            <w:noWrap/>
            <w:hideMark/>
          </w:tcPr>
          <w:p w14:paraId="5115A5B3" w14:textId="77777777" w:rsidR="00B97B04" w:rsidRPr="001D3A6A" w:rsidRDefault="00B97B04" w:rsidP="00916F19">
            <w:pPr>
              <w:spacing w:line="360" w:lineRule="auto"/>
              <w:jc w:val="both"/>
              <w:rPr>
                <w:b w:val="0"/>
                <w:bCs/>
              </w:rPr>
            </w:pPr>
            <w:r w:rsidRPr="001D3A6A">
              <w:rPr>
                <w:b w:val="0"/>
                <w:bCs/>
              </w:rPr>
              <w:t>40</w:t>
            </w:r>
          </w:p>
        </w:tc>
        <w:tc>
          <w:tcPr>
            <w:tcW w:w="1602" w:type="dxa"/>
            <w:noWrap/>
            <w:hideMark/>
          </w:tcPr>
          <w:p w14:paraId="46829EB1"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1C0EBDE6"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7C97F2F9" w14:textId="77777777" w:rsidR="00B97B04" w:rsidRPr="001D3A6A" w:rsidRDefault="00B97B04" w:rsidP="00916F19">
            <w:pPr>
              <w:spacing w:line="360" w:lineRule="auto"/>
              <w:jc w:val="both"/>
              <w:rPr>
                <w:b w:val="0"/>
                <w:bCs/>
              </w:rPr>
            </w:pPr>
            <w:r w:rsidRPr="001D3A6A">
              <w:rPr>
                <w:b w:val="0"/>
                <w:bCs/>
              </w:rPr>
              <w:t>1</w:t>
            </w:r>
          </w:p>
        </w:tc>
      </w:tr>
      <w:tr w:rsidR="00B97B04" w:rsidRPr="001D3A6A" w14:paraId="1913C946" w14:textId="77777777" w:rsidTr="00916F19">
        <w:trPr>
          <w:trHeight w:val="324"/>
        </w:trPr>
        <w:tc>
          <w:tcPr>
            <w:tcW w:w="2497" w:type="dxa"/>
            <w:noWrap/>
            <w:hideMark/>
          </w:tcPr>
          <w:p w14:paraId="0224C414" w14:textId="77777777" w:rsidR="00B97B04" w:rsidRPr="001D3A6A" w:rsidRDefault="00B97B04" w:rsidP="00916F19">
            <w:pPr>
              <w:spacing w:line="360" w:lineRule="auto"/>
              <w:jc w:val="both"/>
              <w:rPr>
                <w:b w:val="0"/>
                <w:bCs/>
              </w:rPr>
            </w:pPr>
            <w:r w:rsidRPr="001D3A6A">
              <w:rPr>
                <w:b w:val="0"/>
                <w:bCs/>
              </w:rPr>
              <w:t>2</w:t>
            </w:r>
          </w:p>
        </w:tc>
        <w:tc>
          <w:tcPr>
            <w:tcW w:w="3056" w:type="dxa"/>
            <w:noWrap/>
            <w:hideMark/>
          </w:tcPr>
          <w:p w14:paraId="5782E372" w14:textId="77777777" w:rsidR="00B97B04" w:rsidRPr="001D3A6A" w:rsidRDefault="00B97B04" w:rsidP="00916F19">
            <w:pPr>
              <w:spacing w:line="360" w:lineRule="auto"/>
              <w:jc w:val="both"/>
              <w:rPr>
                <w:b w:val="0"/>
                <w:bCs/>
              </w:rPr>
            </w:pPr>
            <w:r w:rsidRPr="001D3A6A">
              <w:rPr>
                <w:b w:val="0"/>
                <w:bCs/>
              </w:rPr>
              <w:t>11</w:t>
            </w:r>
          </w:p>
        </w:tc>
        <w:tc>
          <w:tcPr>
            <w:tcW w:w="1910" w:type="dxa"/>
            <w:noWrap/>
            <w:hideMark/>
          </w:tcPr>
          <w:p w14:paraId="535C5E63" w14:textId="77777777" w:rsidR="00B97B04" w:rsidRPr="001D3A6A" w:rsidRDefault="00B97B04" w:rsidP="00916F19">
            <w:pPr>
              <w:spacing w:line="360" w:lineRule="auto"/>
              <w:jc w:val="both"/>
              <w:rPr>
                <w:b w:val="0"/>
                <w:bCs/>
              </w:rPr>
            </w:pPr>
            <w:r w:rsidRPr="001D3A6A">
              <w:rPr>
                <w:b w:val="0"/>
                <w:bCs/>
              </w:rPr>
              <w:t>60</w:t>
            </w:r>
          </w:p>
        </w:tc>
        <w:tc>
          <w:tcPr>
            <w:tcW w:w="1602" w:type="dxa"/>
            <w:noWrap/>
            <w:hideMark/>
          </w:tcPr>
          <w:p w14:paraId="199DE1DF"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58EEDCAF"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5E951A03" w14:textId="77777777" w:rsidR="00B97B04" w:rsidRPr="001D3A6A" w:rsidRDefault="00B97B04" w:rsidP="00916F19">
            <w:pPr>
              <w:spacing w:line="360" w:lineRule="auto"/>
              <w:jc w:val="both"/>
              <w:rPr>
                <w:b w:val="0"/>
                <w:bCs/>
              </w:rPr>
            </w:pPr>
            <w:r w:rsidRPr="001D3A6A">
              <w:rPr>
                <w:b w:val="0"/>
                <w:bCs/>
              </w:rPr>
              <w:t>1</w:t>
            </w:r>
          </w:p>
        </w:tc>
      </w:tr>
      <w:tr w:rsidR="00B97B04" w:rsidRPr="001D3A6A" w14:paraId="0BED8052" w14:textId="77777777" w:rsidTr="00916F19">
        <w:trPr>
          <w:trHeight w:val="324"/>
        </w:trPr>
        <w:tc>
          <w:tcPr>
            <w:tcW w:w="2497" w:type="dxa"/>
            <w:noWrap/>
            <w:hideMark/>
          </w:tcPr>
          <w:p w14:paraId="271D304A" w14:textId="77777777" w:rsidR="00B97B04" w:rsidRPr="001D3A6A" w:rsidRDefault="00B97B04" w:rsidP="00916F19">
            <w:pPr>
              <w:spacing w:line="360" w:lineRule="auto"/>
              <w:jc w:val="both"/>
              <w:rPr>
                <w:b w:val="0"/>
                <w:bCs/>
              </w:rPr>
            </w:pPr>
            <w:r w:rsidRPr="001D3A6A">
              <w:rPr>
                <w:b w:val="0"/>
                <w:bCs/>
              </w:rPr>
              <w:t>3</w:t>
            </w:r>
          </w:p>
        </w:tc>
        <w:tc>
          <w:tcPr>
            <w:tcW w:w="3056" w:type="dxa"/>
            <w:noWrap/>
            <w:hideMark/>
          </w:tcPr>
          <w:p w14:paraId="25D240A8" w14:textId="77777777" w:rsidR="00B97B04" w:rsidRPr="001D3A6A" w:rsidRDefault="00B97B04" w:rsidP="00916F19">
            <w:pPr>
              <w:spacing w:line="360" w:lineRule="auto"/>
              <w:jc w:val="both"/>
              <w:rPr>
                <w:b w:val="0"/>
                <w:bCs/>
              </w:rPr>
            </w:pPr>
            <w:r w:rsidRPr="001D3A6A">
              <w:rPr>
                <w:b w:val="0"/>
                <w:bCs/>
              </w:rPr>
              <w:t>12</w:t>
            </w:r>
          </w:p>
        </w:tc>
        <w:tc>
          <w:tcPr>
            <w:tcW w:w="1910" w:type="dxa"/>
            <w:noWrap/>
            <w:hideMark/>
          </w:tcPr>
          <w:p w14:paraId="0E07223C" w14:textId="77777777" w:rsidR="00B97B04" w:rsidRPr="001D3A6A" w:rsidRDefault="00B97B04" w:rsidP="00916F19">
            <w:pPr>
              <w:spacing w:line="360" w:lineRule="auto"/>
              <w:jc w:val="both"/>
              <w:rPr>
                <w:b w:val="0"/>
                <w:bCs/>
              </w:rPr>
            </w:pPr>
            <w:r w:rsidRPr="001D3A6A">
              <w:rPr>
                <w:b w:val="0"/>
                <w:bCs/>
              </w:rPr>
              <w:t>40</w:t>
            </w:r>
          </w:p>
        </w:tc>
        <w:tc>
          <w:tcPr>
            <w:tcW w:w="1602" w:type="dxa"/>
            <w:noWrap/>
            <w:hideMark/>
          </w:tcPr>
          <w:p w14:paraId="42B909ED"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4FBE906E"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5CB7A2CD" w14:textId="77777777" w:rsidR="00B97B04" w:rsidRPr="001D3A6A" w:rsidRDefault="00B97B04" w:rsidP="00916F19">
            <w:pPr>
              <w:spacing w:line="360" w:lineRule="auto"/>
              <w:jc w:val="both"/>
              <w:rPr>
                <w:b w:val="0"/>
                <w:bCs/>
              </w:rPr>
            </w:pPr>
            <w:r w:rsidRPr="001D3A6A">
              <w:rPr>
                <w:b w:val="0"/>
                <w:bCs/>
              </w:rPr>
              <w:t>2</w:t>
            </w:r>
          </w:p>
        </w:tc>
      </w:tr>
      <w:tr w:rsidR="00B97B04" w:rsidRPr="001D3A6A" w14:paraId="5A32FA4E" w14:textId="77777777" w:rsidTr="00916F19">
        <w:trPr>
          <w:trHeight w:val="324"/>
        </w:trPr>
        <w:tc>
          <w:tcPr>
            <w:tcW w:w="2497" w:type="dxa"/>
            <w:noWrap/>
            <w:hideMark/>
          </w:tcPr>
          <w:p w14:paraId="31608835" w14:textId="77777777" w:rsidR="00B97B04" w:rsidRPr="001D3A6A" w:rsidRDefault="00B97B04" w:rsidP="00916F19">
            <w:pPr>
              <w:spacing w:line="360" w:lineRule="auto"/>
              <w:jc w:val="both"/>
              <w:rPr>
                <w:b w:val="0"/>
                <w:bCs/>
              </w:rPr>
            </w:pPr>
            <w:r w:rsidRPr="001D3A6A">
              <w:rPr>
                <w:b w:val="0"/>
                <w:bCs/>
              </w:rPr>
              <w:t>4</w:t>
            </w:r>
          </w:p>
        </w:tc>
        <w:tc>
          <w:tcPr>
            <w:tcW w:w="3056" w:type="dxa"/>
            <w:noWrap/>
            <w:hideMark/>
          </w:tcPr>
          <w:p w14:paraId="5F56187E" w14:textId="77777777" w:rsidR="00B97B04" w:rsidRPr="001D3A6A" w:rsidRDefault="00B97B04" w:rsidP="00916F19">
            <w:pPr>
              <w:spacing w:line="360" w:lineRule="auto"/>
              <w:jc w:val="both"/>
              <w:rPr>
                <w:b w:val="0"/>
                <w:bCs/>
              </w:rPr>
            </w:pPr>
            <w:r w:rsidRPr="001D3A6A">
              <w:rPr>
                <w:b w:val="0"/>
                <w:bCs/>
              </w:rPr>
              <w:t>13</w:t>
            </w:r>
          </w:p>
        </w:tc>
        <w:tc>
          <w:tcPr>
            <w:tcW w:w="1910" w:type="dxa"/>
            <w:noWrap/>
            <w:hideMark/>
          </w:tcPr>
          <w:p w14:paraId="04F67F4E" w14:textId="77777777" w:rsidR="00B97B04" w:rsidRPr="001D3A6A" w:rsidRDefault="00B97B04" w:rsidP="00916F19">
            <w:pPr>
              <w:spacing w:line="360" w:lineRule="auto"/>
              <w:jc w:val="both"/>
              <w:rPr>
                <w:b w:val="0"/>
                <w:bCs/>
              </w:rPr>
            </w:pPr>
            <w:r w:rsidRPr="001D3A6A">
              <w:rPr>
                <w:b w:val="0"/>
                <w:bCs/>
              </w:rPr>
              <w:t>40</w:t>
            </w:r>
          </w:p>
        </w:tc>
        <w:tc>
          <w:tcPr>
            <w:tcW w:w="1602" w:type="dxa"/>
            <w:noWrap/>
            <w:hideMark/>
          </w:tcPr>
          <w:p w14:paraId="7F7E8B87"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34BBC316"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22380560" w14:textId="77777777" w:rsidR="00B97B04" w:rsidRPr="001D3A6A" w:rsidRDefault="00B97B04" w:rsidP="00916F19">
            <w:pPr>
              <w:spacing w:line="360" w:lineRule="auto"/>
              <w:jc w:val="both"/>
              <w:rPr>
                <w:b w:val="0"/>
                <w:bCs/>
              </w:rPr>
            </w:pPr>
            <w:r w:rsidRPr="001D3A6A">
              <w:rPr>
                <w:b w:val="0"/>
                <w:bCs/>
              </w:rPr>
              <w:t>3</w:t>
            </w:r>
          </w:p>
        </w:tc>
      </w:tr>
      <w:tr w:rsidR="00B97B04" w:rsidRPr="001D3A6A" w14:paraId="48418212" w14:textId="77777777" w:rsidTr="00916F19">
        <w:trPr>
          <w:trHeight w:val="324"/>
        </w:trPr>
        <w:tc>
          <w:tcPr>
            <w:tcW w:w="2497" w:type="dxa"/>
            <w:noWrap/>
            <w:hideMark/>
          </w:tcPr>
          <w:p w14:paraId="70B978A5" w14:textId="77777777" w:rsidR="00B97B04" w:rsidRPr="001D3A6A" w:rsidRDefault="00B97B04" w:rsidP="00916F19">
            <w:pPr>
              <w:spacing w:line="360" w:lineRule="auto"/>
              <w:jc w:val="both"/>
              <w:rPr>
                <w:b w:val="0"/>
                <w:bCs/>
              </w:rPr>
            </w:pPr>
            <w:r w:rsidRPr="001D3A6A">
              <w:rPr>
                <w:b w:val="0"/>
                <w:bCs/>
              </w:rPr>
              <w:t>5</w:t>
            </w:r>
          </w:p>
        </w:tc>
        <w:tc>
          <w:tcPr>
            <w:tcW w:w="3056" w:type="dxa"/>
            <w:noWrap/>
            <w:hideMark/>
          </w:tcPr>
          <w:p w14:paraId="16564AE1" w14:textId="77777777" w:rsidR="00B97B04" w:rsidRPr="001D3A6A" w:rsidRDefault="00B97B04" w:rsidP="00916F19">
            <w:pPr>
              <w:spacing w:line="360" w:lineRule="auto"/>
              <w:jc w:val="both"/>
              <w:rPr>
                <w:b w:val="0"/>
                <w:bCs/>
              </w:rPr>
            </w:pPr>
            <w:r w:rsidRPr="001D3A6A">
              <w:rPr>
                <w:b w:val="0"/>
                <w:bCs/>
              </w:rPr>
              <w:t>13</w:t>
            </w:r>
          </w:p>
        </w:tc>
        <w:tc>
          <w:tcPr>
            <w:tcW w:w="1910" w:type="dxa"/>
            <w:noWrap/>
            <w:hideMark/>
          </w:tcPr>
          <w:p w14:paraId="078353D0" w14:textId="77777777" w:rsidR="00B97B04" w:rsidRPr="001D3A6A" w:rsidRDefault="00B97B04" w:rsidP="00916F19">
            <w:pPr>
              <w:spacing w:line="360" w:lineRule="auto"/>
              <w:jc w:val="both"/>
              <w:rPr>
                <w:b w:val="0"/>
                <w:bCs/>
              </w:rPr>
            </w:pPr>
            <w:r w:rsidRPr="001D3A6A">
              <w:rPr>
                <w:b w:val="0"/>
                <w:bCs/>
              </w:rPr>
              <w:t>55</w:t>
            </w:r>
          </w:p>
        </w:tc>
        <w:tc>
          <w:tcPr>
            <w:tcW w:w="1602" w:type="dxa"/>
            <w:noWrap/>
            <w:hideMark/>
          </w:tcPr>
          <w:p w14:paraId="5432FD45"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432B2E70"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6AA14784" w14:textId="77777777" w:rsidR="00B97B04" w:rsidRPr="001D3A6A" w:rsidRDefault="00B97B04" w:rsidP="00916F19">
            <w:pPr>
              <w:spacing w:line="360" w:lineRule="auto"/>
              <w:jc w:val="both"/>
              <w:rPr>
                <w:b w:val="0"/>
                <w:bCs/>
              </w:rPr>
            </w:pPr>
            <w:r w:rsidRPr="001D3A6A">
              <w:rPr>
                <w:b w:val="0"/>
                <w:bCs/>
              </w:rPr>
              <w:t>3</w:t>
            </w:r>
          </w:p>
        </w:tc>
      </w:tr>
      <w:tr w:rsidR="00B97B04" w:rsidRPr="001D3A6A" w14:paraId="25C49539" w14:textId="77777777" w:rsidTr="00916F19">
        <w:trPr>
          <w:trHeight w:val="324"/>
        </w:trPr>
        <w:tc>
          <w:tcPr>
            <w:tcW w:w="2497" w:type="dxa"/>
            <w:noWrap/>
            <w:hideMark/>
          </w:tcPr>
          <w:p w14:paraId="1427D4B1" w14:textId="77777777" w:rsidR="00B97B04" w:rsidRPr="001D3A6A" w:rsidRDefault="00B97B04" w:rsidP="00916F19">
            <w:pPr>
              <w:spacing w:line="360" w:lineRule="auto"/>
              <w:jc w:val="both"/>
              <w:rPr>
                <w:b w:val="0"/>
                <w:bCs/>
              </w:rPr>
            </w:pPr>
            <w:r w:rsidRPr="001D3A6A">
              <w:rPr>
                <w:b w:val="0"/>
                <w:bCs/>
              </w:rPr>
              <w:t>6</w:t>
            </w:r>
          </w:p>
        </w:tc>
        <w:tc>
          <w:tcPr>
            <w:tcW w:w="3056" w:type="dxa"/>
            <w:noWrap/>
            <w:hideMark/>
          </w:tcPr>
          <w:p w14:paraId="57175035" w14:textId="77777777" w:rsidR="00B97B04" w:rsidRPr="001D3A6A" w:rsidRDefault="00B97B04" w:rsidP="00916F19">
            <w:pPr>
              <w:spacing w:line="360" w:lineRule="auto"/>
              <w:jc w:val="both"/>
              <w:rPr>
                <w:b w:val="0"/>
                <w:bCs/>
              </w:rPr>
            </w:pPr>
            <w:r w:rsidRPr="001D3A6A">
              <w:rPr>
                <w:b w:val="0"/>
                <w:bCs/>
              </w:rPr>
              <w:t>14</w:t>
            </w:r>
          </w:p>
        </w:tc>
        <w:tc>
          <w:tcPr>
            <w:tcW w:w="1910" w:type="dxa"/>
            <w:noWrap/>
            <w:hideMark/>
          </w:tcPr>
          <w:p w14:paraId="346CED27" w14:textId="77777777" w:rsidR="00B97B04" w:rsidRPr="001D3A6A" w:rsidRDefault="00B97B04" w:rsidP="00916F19">
            <w:pPr>
              <w:spacing w:line="360" w:lineRule="auto"/>
              <w:jc w:val="both"/>
              <w:rPr>
                <w:b w:val="0"/>
                <w:bCs/>
              </w:rPr>
            </w:pPr>
            <w:r w:rsidRPr="001D3A6A">
              <w:rPr>
                <w:b w:val="0"/>
                <w:bCs/>
              </w:rPr>
              <w:t>40</w:t>
            </w:r>
          </w:p>
        </w:tc>
        <w:tc>
          <w:tcPr>
            <w:tcW w:w="1602" w:type="dxa"/>
            <w:noWrap/>
            <w:hideMark/>
          </w:tcPr>
          <w:p w14:paraId="51D2BA39"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1C3EFA5F"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3717C3F0" w14:textId="77777777" w:rsidR="00B97B04" w:rsidRPr="001D3A6A" w:rsidRDefault="00B97B04" w:rsidP="00916F19">
            <w:pPr>
              <w:spacing w:line="360" w:lineRule="auto"/>
              <w:jc w:val="both"/>
              <w:rPr>
                <w:b w:val="0"/>
                <w:bCs/>
              </w:rPr>
            </w:pPr>
            <w:r w:rsidRPr="001D3A6A">
              <w:rPr>
                <w:b w:val="0"/>
                <w:bCs/>
              </w:rPr>
              <w:t>4</w:t>
            </w:r>
          </w:p>
        </w:tc>
      </w:tr>
      <w:tr w:rsidR="00B97B04" w:rsidRPr="001D3A6A" w14:paraId="302C7576" w14:textId="77777777" w:rsidTr="00916F19">
        <w:trPr>
          <w:trHeight w:val="324"/>
        </w:trPr>
        <w:tc>
          <w:tcPr>
            <w:tcW w:w="2497" w:type="dxa"/>
            <w:noWrap/>
            <w:hideMark/>
          </w:tcPr>
          <w:p w14:paraId="019D66AE" w14:textId="77777777" w:rsidR="00B97B04" w:rsidRPr="001D3A6A" w:rsidRDefault="00B97B04" w:rsidP="00916F19">
            <w:pPr>
              <w:spacing w:line="360" w:lineRule="auto"/>
              <w:jc w:val="both"/>
              <w:rPr>
                <w:b w:val="0"/>
                <w:bCs/>
              </w:rPr>
            </w:pPr>
            <w:r w:rsidRPr="001D3A6A">
              <w:rPr>
                <w:b w:val="0"/>
                <w:bCs/>
              </w:rPr>
              <w:t>7</w:t>
            </w:r>
          </w:p>
        </w:tc>
        <w:tc>
          <w:tcPr>
            <w:tcW w:w="3056" w:type="dxa"/>
            <w:noWrap/>
            <w:hideMark/>
          </w:tcPr>
          <w:p w14:paraId="0E78D2D1" w14:textId="77777777" w:rsidR="00B97B04" w:rsidRPr="001D3A6A" w:rsidRDefault="00B97B04" w:rsidP="00916F19">
            <w:pPr>
              <w:spacing w:line="360" w:lineRule="auto"/>
              <w:jc w:val="both"/>
              <w:rPr>
                <w:b w:val="0"/>
                <w:bCs/>
              </w:rPr>
            </w:pPr>
            <w:r w:rsidRPr="001D3A6A">
              <w:rPr>
                <w:b w:val="0"/>
                <w:bCs/>
              </w:rPr>
              <w:t>15</w:t>
            </w:r>
          </w:p>
        </w:tc>
        <w:tc>
          <w:tcPr>
            <w:tcW w:w="1910" w:type="dxa"/>
            <w:noWrap/>
            <w:hideMark/>
          </w:tcPr>
          <w:p w14:paraId="4C3C58D8" w14:textId="77777777" w:rsidR="00B97B04" w:rsidRPr="001D3A6A" w:rsidRDefault="00B97B04" w:rsidP="00916F19">
            <w:pPr>
              <w:spacing w:line="360" w:lineRule="auto"/>
              <w:jc w:val="both"/>
              <w:rPr>
                <w:b w:val="0"/>
                <w:bCs/>
              </w:rPr>
            </w:pPr>
            <w:r w:rsidRPr="001D3A6A">
              <w:rPr>
                <w:b w:val="0"/>
                <w:bCs/>
              </w:rPr>
              <w:t>40</w:t>
            </w:r>
          </w:p>
        </w:tc>
        <w:tc>
          <w:tcPr>
            <w:tcW w:w="1602" w:type="dxa"/>
            <w:noWrap/>
            <w:hideMark/>
          </w:tcPr>
          <w:p w14:paraId="42292F4C" w14:textId="77777777" w:rsidR="00B97B04" w:rsidRPr="001D3A6A" w:rsidRDefault="00B97B04" w:rsidP="00916F19">
            <w:pPr>
              <w:spacing w:line="360" w:lineRule="auto"/>
              <w:jc w:val="both"/>
              <w:rPr>
                <w:b w:val="0"/>
                <w:bCs/>
              </w:rPr>
            </w:pPr>
            <w:r w:rsidRPr="001D3A6A">
              <w:rPr>
                <w:b w:val="0"/>
                <w:bCs/>
              </w:rPr>
              <w:t>Kilogram</w:t>
            </w:r>
          </w:p>
        </w:tc>
        <w:tc>
          <w:tcPr>
            <w:tcW w:w="1612" w:type="dxa"/>
            <w:noWrap/>
            <w:hideMark/>
          </w:tcPr>
          <w:p w14:paraId="41084A14" w14:textId="77777777" w:rsidR="00B97B04" w:rsidRPr="001D3A6A" w:rsidRDefault="00B97B04" w:rsidP="00916F19">
            <w:pPr>
              <w:spacing w:line="360" w:lineRule="auto"/>
              <w:jc w:val="both"/>
              <w:rPr>
                <w:b w:val="0"/>
                <w:bCs/>
              </w:rPr>
            </w:pPr>
            <w:r w:rsidRPr="001D3A6A">
              <w:rPr>
                <w:b w:val="0"/>
                <w:bCs/>
              </w:rPr>
              <w:t>alive</w:t>
            </w:r>
          </w:p>
        </w:tc>
        <w:tc>
          <w:tcPr>
            <w:tcW w:w="1852" w:type="dxa"/>
            <w:noWrap/>
            <w:hideMark/>
          </w:tcPr>
          <w:p w14:paraId="760EC870" w14:textId="77777777" w:rsidR="00B97B04" w:rsidRPr="001D3A6A" w:rsidRDefault="00B97B04" w:rsidP="00916F19">
            <w:pPr>
              <w:spacing w:line="360" w:lineRule="auto"/>
              <w:jc w:val="both"/>
              <w:rPr>
                <w:b w:val="0"/>
                <w:bCs/>
              </w:rPr>
            </w:pPr>
            <w:r w:rsidRPr="001D3A6A">
              <w:rPr>
                <w:b w:val="0"/>
                <w:bCs/>
              </w:rPr>
              <w:t>5</w:t>
            </w:r>
          </w:p>
        </w:tc>
      </w:tr>
    </w:tbl>
    <w:p w14:paraId="34A3049D" w14:textId="77777777" w:rsidR="00B97B04" w:rsidRPr="00CA654B" w:rsidRDefault="00B97B04" w:rsidP="00B97B04">
      <w:pPr>
        <w:spacing w:line="360" w:lineRule="auto"/>
        <w:jc w:val="both"/>
      </w:pPr>
    </w:p>
    <w:p w14:paraId="40A69809" w14:textId="6CF4BF38" w:rsidR="00193BE4" w:rsidRPr="00CA654B" w:rsidRDefault="00193BE4" w:rsidP="00B97B04">
      <w:pPr>
        <w:spacing w:line="360" w:lineRule="auto"/>
        <w:jc w:val="both"/>
      </w:pPr>
    </w:p>
    <w:p w14:paraId="52235EBF" w14:textId="2FA71F25" w:rsidR="00193BE4" w:rsidRPr="00CA654B" w:rsidRDefault="00193BE4" w:rsidP="00193BE4">
      <w:pPr>
        <w:spacing w:line="360" w:lineRule="auto"/>
        <w:ind w:left="720" w:hanging="720"/>
      </w:pPr>
      <w:r w:rsidRPr="00CA654B">
        <w:t xml:space="preserve">Table </w:t>
      </w:r>
      <w:r w:rsidR="00B97B04">
        <w:t>42</w:t>
      </w:r>
      <w:r w:rsidRPr="00CA654B">
        <w:t xml:space="preserve">. Pig </w:t>
      </w:r>
      <w:r w:rsidR="00A46375">
        <w:t>History</w:t>
      </w:r>
      <w:r w:rsidR="00A46375" w:rsidRPr="00CA654B">
        <w:t xml:space="preserve"> </w:t>
      </w:r>
      <w:r w:rsidRPr="00CA654B">
        <w:t>Table - 3NF</w:t>
      </w:r>
    </w:p>
    <w:p w14:paraId="31F6982F" w14:textId="77777777" w:rsidR="00193BE4" w:rsidRPr="00CA654B" w:rsidRDefault="00193BE4" w:rsidP="00193BE4">
      <w:pPr>
        <w:spacing w:line="360" w:lineRule="auto"/>
        <w:ind w:left="720" w:hanging="720"/>
      </w:pPr>
    </w:p>
    <w:p w14:paraId="5C3911E6" w14:textId="2D1B28DE" w:rsidR="00193BE4" w:rsidRPr="00CA654B" w:rsidRDefault="00193BE4" w:rsidP="00193BE4">
      <w:pPr>
        <w:spacing w:line="360" w:lineRule="auto"/>
        <w:ind w:left="1440"/>
        <w:jc w:val="both"/>
        <w:rPr>
          <w:b w:val="0"/>
          <w:bCs/>
        </w:rPr>
      </w:pPr>
      <w:r w:rsidRPr="00CA654B">
        <w:rPr>
          <w:b w:val="0"/>
          <w:bCs/>
        </w:rPr>
        <w:t xml:space="preserve">Table </w:t>
      </w:r>
      <w:r w:rsidR="0026795D">
        <w:rPr>
          <w:b w:val="0"/>
          <w:bCs/>
        </w:rPr>
        <w:t>42</w:t>
      </w:r>
      <w:r w:rsidRPr="00CA654B">
        <w:rPr>
          <w:b w:val="0"/>
          <w:bCs/>
        </w:rPr>
        <w:t xml:space="preserve"> </w:t>
      </w:r>
      <w:r w:rsidR="0090222F" w:rsidRPr="0090222F">
        <w:rPr>
          <w:b w:val="0"/>
          <w:bCs/>
        </w:rPr>
        <w:t xml:space="preserve">shows the third normal form of the </w:t>
      </w:r>
      <w:r w:rsidR="0090222F">
        <w:rPr>
          <w:b w:val="0"/>
          <w:bCs/>
        </w:rPr>
        <w:t>Pig History</w:t>
      </w:r>
      <w:r w:rsidR="0090222F" w:rsidRPr="0090222F">
        <w:rPr>
          <w:b w:val="0"/>
          <w:bCs/>
        </w:rPr>
        <w:t xml:space="preserve"> Table, which has no transitive dependency because the attributes only depend on the assigned Primary Key.</w:t>
      </w:r>
    </w:p>
    <w:p w14:paraId="4C5E12A3" w14:textId="147081B2" w:rsidR="00193BE4" w:rsidRDefault="00193BE4" w:rsidP="00703F13">
      <w:pPr>
        <w:spacing w:line="360" w:lineRule="auto"/>
        <w:jc w:val="both"/>
        <w:rPr>
          <w:b w:val="0"/>
          <w:bCs/>
        </w:rPr>
      </w:pPr>
    </w:p>
    <w:p w14:paraId="3B2C34AC" w14:textId="29ED8E5E" w:rsidR="00193BE4" w:rsidRDefault="00193BE4" w:rsidP="00703F13">
      <w:pPr>
        <w:spacing w:line="360" w:lineRule="auto"/>
        <w:jc w:val="both"/>
        <w:rPr>
          <w:b w:val="0"/>
          <w:bCs/>
        </w:rPr>
      </w:pPr>
    </w:p>
    <w:p w14:paraId="197B647F" w14:textId="2DCB2664" w:rsidR="00193BE4" w:rsidRDefault="00193BE4" w:rsidP="00703F13">
      <w:pPr>
        <w:spacing w:line="360" w:lineRule="auto"/>
        <w:jc w:val="both"/>
        <w:rPr>
          <w:b w:val="0"/>
          <w:bCs/>
        </w:rPr>
      </w:pPr>
    </w:p>
    <w:p w14:paraId="17FB8E0C" w14:textId="77777777" w:rsidR="00B97B04" w:rsidRPr="00CA654B" w:rsidRDefault="00B97B04" w:rsidP="00703F13">
      <w:pPr>
        <w:spacing w:line="360" w:lineRule="auto"/>
        <w:jc w:val="both"/>
        <w:rPr>
          <w:b w:val="0"/>
          <w:bCs/>
        </w:rPr>
      </w:pPr>
    </w:p>
    <w:p w14:paraId="4CAB9474" w14:textId="77777777" w:rsidR="00703F13" w:rsidRPr="00CA654B" w:rsidRDefault="00703F13" w:rsidP="00703F13">
      <w:pPr>
        <w:tabs>
          <w:tab w:val="left" w:pos="5978"/>
        </w:tabs>
        <w:spacing w:line="360" w:lineRule="auto"/>
        <w:jc w:val="both"/>
        <w:rPr>
          <w:lang w:val="en-US"/>
        </w:rPr>
      </w:pPr>
      <w:r w:rsidRPr="00CA654B">
        <w:rPr>
          <w:lang w:val="en-US"/>
        </w:rPr>
        <w:t>Inventory – 0NF</w:t>
      </w:r>
    </w:p>
    <w:p w14:paraId="6D6B15EE" w14:textId="77777777" w:rsidR="00703F13" w:rsidRPr="00CA654B" w:rsidRDefault="00703F13" w:rsidP="00703F13">
      <w:pPr>
        <w:tabs>
          <w:tab w:val="left" w:pos="5978"/>
        </w:tabs>
        <w:spacing w:line="360" w:lineRule="auto"/>
        <w:jc w:val="both"/>
        <w:rPr>
          <w:b w:val="0"/>
          <w:bCs/>
          <w:lang w:val="en-US"/>
        </w:rPr>
      </w:pPr>
      <w:r w:rsidRPr="00CA654B">
        <w:rPr>
          <w:lang w:val="en-US"/>
        </w:rPr>
        <w:lastRenderedPageBreak/>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3483"/>
        <w:gridCol w:w="3214"/>
        <w:gridCol w:w="2379"/>
        <w:gridCol w:w="2575"/>
      </w:tblGrid>
      <w:tr w:rsidR="00703F13" w:rsidRPr="00CA654B" w14:paraId="5558282A" w14:textId="77777777" w:rsidTr="008E2866">
        <w:trPr>
          <w:trHeight w:val="211"/>
        </w:trPr>
        <w:tc>
          <w:tcPr>
            <w:tcW w:w="3483" w:type="dxa"/>
            <w:noWrap/>
            <w:hideMark/>
          </w:tcPr>
          <w:p w14:paraId="40354BF7"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3214" w:type="dxa"/>
            <w:noWrap/>
            <w:hideMark/>
          </w:tcPr>
          <w:p w14:paraId="57B009FC" w14:textId="77777777" w:rsidR="00703F13" w:rsidRPr="00CA654B" w:rsidRDefault="00703F13" w:rsidP="008E2866">
            <w:pPr>
              <w:spacing w:line="360" w:lineRule="auto"/>
              <w:jc w:val="both"/>
              <w:rPr>
                <w:b w:val="0"/>
                <w:bCs/>
              </w:rPr>
            </w:pPr>
            <w:r w:rsidRPr="00CA654B">
              <w:rPr>
                <w:b w:val="0"/>
                <w:bCs/>
              </w:rPr>
              <w:t>category</w:t>
            </w:r>
          </w:p>
        </w:tc>
        <w:tc>
          <w:tcPr>
            <w:tcW w:w="2379" w:type="dxa"/>
            <w:noWrap/>
            <w:hideMark/>
          </w:tcPr>
          <w:p w14:paraId="177BFEC9"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575" w:type="dxa"/>
            <w:noWrap/>
            <w:hideMark/>
          </w:tcPr>
          <w:p w14:paraId="0AEA30A0" w14:textId="77777777" w:rsidR="00703F13" w:rsidRPr="00CA654B" w:rsidRDefault="00703F13" w:rsidP="008E2866">
            <w:pPr>
              <w:spacing w:line="360" w:lineRule="auto"/>
              <w:jc w:val="both"/>
              <w:rPr>
                <w:b w:val="0"/>
                <w:bCs/>
              </w:rPr>
            </w:pPr>
            <w:r w:rsidRPr="00CA654B">
              <w:rPr>
                <w:b w:val="0"/>
                <w:bCs/>
              </w:rPr>
              <w:t>quantity</w:t>
            </w:r>
          </w:p>
        </w:tc>
      </w:tr>
      <w:tr w:rsidR="00703F13" w:rsidRPr="00CA654B" w14:paraId="2EAB4E62" w14:textId="77777777" w:rsidTr="008E2866">
        <w:trPr>
          <w:trHeight w:val="211"/>
        </w:trPr>
        <w:tc>
          <w:tcPr>
            <w:tcW w:w="3483" w:type="dxa"/>
            <w:noWrap/>
            <w:hideMark/>
          </w:tcPr>
          <w:p w14:paraId="3209BC62"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3214" w:type="dxa"/>
            <w:noWrap/>
            <w:hideMark/>
          </w:tcPr>
          <w:p w14:paraId="3A8CCF5F" w14:textId="77777777" w:rsidR="00703F13" w:rsidRPr="00CA654B" w:rsidRDefault="00703F13" w:rsidP="008E2866">
            <w:pPr>
              <w:spacing w:line="360" w:lineRule="auto"/>
              <w:jc w:val="both"/>
              <w:rPr>
                <w:b w:val="0"/>
                <w:bCs/>
              </w:rPr>
            </w:pPr>
            <w:r w:rsidRPr="00CA654B">
              <w:rPr>
                <w:b w:val="0"/>
                <w:bCs/>
              </w:rPr>
              <w:t>Deworming</w:t>
            </w:r>
          </w:p>
        </w:tc>
        <w:tc>
          <w:tcPr>
            <w:tcW w:w="2379" w:type="dxa"/>
            <w:noWrap/>
            <w:hideMark/>
          </w:tcPr>
          <w:p w14:paraId="46FC4C33" w14:textId="77777777" w:rsidR="00703F13" w:rsidRPr="00CA654B" w:rsidRDefault="00703F13" w:rsidP="008E2866">
            <w:pPr>
              <w:spacing w:line="360" w:lineRule="auto"/>
              <w:jc w:val="both"/>
              <w:rPr>
                <w:b w:val="0"/>
                <w:bCs/>
              </w:rPr>
            </w:pPr>
            <w:r w:rsidRPr="00CA654B">
              <w:rPr>
                <w:b w:val="0"/>
                <w:bCs/>
              </w:rPr>
              <w:t>Deworming</w:t>
            </w:r>
          </w:p>
        </w:tc>
        <w:tc>
          <w:tcPr>
            <w:tcW w:w="2575" w:type="dxa"/>
            <w:noWrap/>
            <w:hideMark/>
          </w:tcPr>
          <w:p w14:paraId="58040E74" w14:textId="77777777" w:rsidR="00703F13" w:rsidRPr="00CA654B" w:rsidRDefault="00703F13" w:rsidP="008E2866">
            <w:pPr>
              <w:spacing w:line="360" w:lineRule="auto"/>
              <w:jc w:val="both"/>
              <w:rPr>
                <w:b w:val="0"/>
                <w:bCs/>
              </w:rPr>
            </w:pPr>
            <w:r w:rsidRPr="00CA654B">
              <w:rPr>
                <w:b w:val="0"/>
                <w:bCs/>
              </w:rPr>
              <w:t>50 ml</w:t>
            </w:r>
          </w:p>
        </w:tc>
      </w:tr>
      <w:tr w:rsidR="00703F13" w:rsidRPr="00CA654B" w14:paraId="30DF0CC2" w14:textId="77777777" w:rsidTr="008E2866">
        <w:trPr>
          <w:trHeight w:val="211"/>
        </w:trPr>
        <w:tc>
          <w:tcPr>
            <w:tcW w:w="3483" w:type="dxa"/>
            <w:noWrap/>
            <w:hideMark/>
          </w:tcPr>
          <w:p w14:paraId="7CEAE20F" w14:textId="77777777" w:rsidR="00703F13" w:rsidRPr="00CA654B" w:rsidRDefault="00703F13" w:rsidP="008E2866">
            <w:pPr>
              <w:spacing w:line="360" w:lineRule="auto"/>
              <w:jc w:val="both"/>
              <w:rPr>
                <w:b w:val="0"/>
                <w:bCs/>
              </w:rPr>
            </w:pPr>
            <w:r w:rsidRPr="00CA654B">
              <w:rPr>
                <w:b w:val="0"/>
                <w:bCs/>
              </w:rPr>
              <w:t>B-MEG Premium Starter</w:t>
            </w:r>
          </w:p>
        </w:tc>
        <w:tc>
          <w:tcPr>
            <w:tcW w:w="3214" w:type="dxa"/>
            <w:noWrap/>
            <w:hideMark/>
          </w:tcPr>
          <w:p w14:paraId="59EF5F32" w14:textId="77777777" w:rsidR="00703F13" w:rsidRPr="00CA654B" w:rsidRDefault="00703F13" w:rsidP="008E2866">
            <w:pPr>
              <w:spacing w:line="360" w:lineRule="auto"/>
              <w:jc w:val="both"/>
              <w:rPr>
                <w:b w:val="0"/>
                <w:bCs/>
              </w:rPr>
            </w:pPr>
            <w:r w:rsidRPr="00CA654B">
              <w:rPr>
                <w:b w:val="0"/>
                <w:bCs/>
              </w:rPr>
              <w:t>Feeds</w:t>
            </w:r>
          </w:p>
        </w:tc>
        <w:tc>
          <w:tcPr>
            <w:tcW w:w="2379" w:type="dxa"/>
            <w:noWrap/>
            <w:hideMark/>
          </w:tcPr>
          <w:p w14:paraId="4F23E3D8" w14:textId="77777777" w:rsidR="00703F13" w:rsidRPr="00CA654B" w:rsidRDefault="00703F13" w:rsidP="008E2866">
            <w:pPr>
              <w:spacing w:line="360" w:lineRule="auto"/>
              <w:jc w:val="both"/>
              <w:rPr>
                <w:b w:val="0"/>
                <w:bCs/>
              </w:rPr>
            </w:pPr>
            <w:r w:rsidRPr="00CA654B">
              <w:rPr>
                <w:b w:val="0"/>
                <w:bCs/>
              </w:rPr>
              <w:t>Feeds for piglet</w:t>
            </w:r>
          </w:p>
        </w:tc>
        <w:tc>
          <w:tcPr>
            <w:tcW w:w="2575" w:type="dxa"/>
            <w:noWrap/>
            <w:hideMark/>
          </w:tcPr>
          <w:p w14:paraId="2EE8B7C7" w14:textId="77777777" w:rsidR="00703F13" w:rsidRPr="00CA654B" w:rsidRDefault="00703F13" w:rsidP="008E2866">
            <w:pPr>
              <w:spacing w:line="360" w:lineRule="auto"/>
              <w:jc w:val="both"/>
              <w:rPr>
                <w:b w:val="0"/>
                <w:bCs/>
              </w:rPr>
            </w:pPr>
            <w:r w:rsidRPr="00CA654B">
              <w:rPr>
                <w:b w:val="0"/>
                <w:bCs/>
              </w:rPr>
              <w:t>50 kg</w:t>
            </w:r>
          </w:p>
        </w:tc>
      </w:tr>
      <w:tr w:rsidR="00703F13" w:rsidRPr="00CA654B" w14:paraId="1976924F" w14:textId="77777777" w:rsidTr="008E2866">
        <w:trPr>
          <w:trHeight w:val="211"/>
        </w:trPr>
        <w:tc>
          <w:tcPr>
            <w:tcW w:w="3483" w:type="dxa"/>
            <w:noWrap/>
            <w:hideMark/>
          </w:tcPr>
          <w:p w14:paraId="77F9428B" w14:textId="77777777" w:rsidR="00703F13" w:rsidRPr="00CA654B" w:rsidRDefault="00703F13" w:rsidP="008E2866">
            <w:pPr>
              <w:spacing w:line="360" w:lineRule="auto"/>
              <w:jc w:val="both"/>
              <w:rPr>
                <w:b w:val="0"/>
                <w:bCs/>
              </w:rPr>
            </w:pPr>
            <w:r w:rsidRPr="00CA654B">
              <w:rPr>
                <w:b w:val="0"/>
                <w:bCs/>
              </w:rPr>
              <w:t>B-MEG Premium Grower</w:t>
            </w:r>
          </w:p>
        </w:tc>
        <w:tc>
          <w:tcPr>
            <w:tcW w:w="3214" w:type="dxa"/>
            <w:noWrap/>
            <w:hideMark/>
          </w:tcPr>
          <w:p w14:paraId="307AC70F" w14:textId="77777777" w:rsidR="00703F13" w:rsidRPr="00CA654B" w:rsidRDefault="00703F13" w:rsidP="008E2866">
            <w:pPr>
              <w:spacing w:line="360" w:lineRule="auto"/>
              <w:jc w:val="both"/>
              <w:rPr>
                <w:b w:val="0"/>
                <w:bCs/>
              </w:rPr>
            </w:pPr>
            <w:r w:rsidRPr="00CA654B">
              <w:rPr>
                <w:b w:val="0"/>
                <w:bCs/>
              </w:rPr>
              <w:t>Feeds</w:t>
            </w:r>
          </w:p>
        </w:tc>
        <w:tc>
          <w:tcPr>
            <w:tcW w:w="2379" w:type="dxa"/>
            <w:noWrap/>
            <w:hideMark/>
          </w:tcPr>
          <w:p w14:paraId="713347F6" w14:textId="77777777" w:rsidR="00703F13" w:rsidRPr="00CA654B" w:rsidRDefault="00703F13" w:rsidP="008E2866">
            <w:pPr>
              <w:spacing w:line="360" w:lineRule="auto"/>
              <w:jc w:val="both"/>
              <w:rPr>
                <w:b w:val="0"/>
                <w:bCs/>
              </w:rPr>
            </w:pPr>
            <w:r w:rsidRPr="00CA654B">
              <w:rPr>
                <w:b w:val="0"/>
                <w:bCs/>
              </w:rPr>
              <w:t>Feeds for fattening</w:t>
            </w:r>
          </w:p>
        </w:tc>
        <w:tc>
          <w:tcPr>
            <w:tcW w:w="2575" w:type="dxa"/>
            <w:noWrap/>
            <w:hideMark/>
          </w:tcPr>
          <w:p w14:paraId="575CAD70" w14:textId="77777777" w:rsidR="00703F13" w:rsidRPr="00CA654B" w:rsidRDefault="00703F13" w:rsidP="008E2866">
            <w:pPr>
              <w:spacing w:line="360" w:lineRule="auto"/>
              <w:jc w:val="both"/>
              <w:rPr>
                <w:b w:val="0"/>
                <w:bCs/>
              </w:rPr>
            </w:pPr>
            <w:r w:rsidRPr="00CA654B">
              <w:rPr>
                <w:b w:val="0"/>
                <w:bCs/>
              </w:rPr>
              <w:t>50 kg</w:t>
            </w:r>
          </w:p>
        </w:tc>
      </w:tr>
      <w:tr w:rsidR="00703F13" w:rsidRPr="00CA654B" w14:paraId="173B5270" w14:textId="77777777" w:rsidTr="008E2866">
        <w:trPr>
          <w:trHeight w:val="211"/>
        </w:trPr>
        <w:tc>
          <w:tcPr>
            <w:tcW w:w="3483" w:type="dxa"/>
            <w:noWrap/>
            <w:hideMark/>
          </w:tcPr>
          <w:p w14:paraId="74D79466" w14:textId="77777777" w:rsidR="00703F13" w:rsidRPr="00CA654B" w:rsidRDefault="00703F13" w:rsidP="008E2866">
            <w:pPr>
              <w:spacing w:line="360" w:lineRule="auto"/>
              <w:jc w:val="both"/>
              <w:rPr>
                <w:b w:val="0"/>
                <w:bCs/>
              </w:rPr>
            </w:pPr>
            <w:r w:rsidRPr="00CA654B">
              <w:rPr>
                <w:b w:val="0"/>
                <w:bCs/>
              </w:rPr>
              <w:t>Iron</w:t>
            </w:r>
          </w:p>
        </w:tc>
        <w:tc>
          <w:tcPr>
            <w:tcW w:w="3214" w:type="dxa"/>
            <w:noWrap/>
            <w:hideMark/>
          </w:tcPr>
          <w:p w14:paraId="0D64F3A3" w14:textId="77777777" w:rsidR="00703F13" w:rsidRPr="00CA654B" w:rsidRDefault="00703F13" w:rsidP="008E2866">
            <w:pPr>
              <w:spacing w:line="360" w:lineRule="auto"/>
              <w:jc w:val="both"/>
              <w:rPr>
                <w:b w:val="0"/>
                <w:bCs/>
              </w:rPr>
            </w:pPr>
            <w:r w:rsidRPr="00CA654B">
              <w:rPr>
                <w:b w:val="0"/>
                <w:bCs/>
              </w:rPr>
              <w:t>Medicine</w:t>
            </w:r>
          </w:p>
        </w:tc>
        <w:tc>
          <w:tcPr>
            <w:tcW w:w="2379" w:type="dxa"/>
            <w:noWrap/>
            <w:hideMark/>
          </w:tcPr>
          <w:p w14:paraId="74E35AF3" w14:textId="77777777" w:rsidR="00703F13" w:rsidRPr="00CA654B" w:rsidRDefault="00703F13" w:rsidP="008E2866">
            <w:pPr>
              <w:spacing w:line="360" w:lineRule="auto"/>
              <w:jc w:val="both"/>
              <w:rPr>
                <w:b w:val="0"/>
                <w:bCs/>
              </w:rPr>
            </w:pPr>
            <w:r w:rsidRPr="00CA654B">
              <w:rPr>
                <w:b w:val="0"/>
                <w:bCs/>
              </w:rPr>
              <w:t>Vaccine</w:t>
            </w:r>
          </w:p>
        </w:tc>
        <w:tc>
          <w:tcPr>
            <w:tcW w:w="2575" w:type="dxa"/>
            <w:noWrap/>
            <w:hideMark/>
          </w:tcPr>
          <w:p w14:paraId="512518F5" w14:textId="77777777" w:rsidR="00703F13" w:rsidRPr="00CA654B" w:rsidRDefault="00703F13" w:rsidP="008E2866">
            <w:pPr>
              <w:spacing w:line="360" w:lineRule="auto"/>
              <w:jc w:val="both"/>
              <w:rPr>
                <w:b w:val="0"/>
                <w:bCs/>
              </w:rPr>
            </w:pPr>
            <w:r w:rsidRPr="00CA654B">
              <w:rPr>
                <w:b w:val="0"/>
                <w:bCs/>
              </w:rPr>
              <w:t>50 ml</w:t>
            </w:r>
          </w:p>
        </w:tc>
      </w:tr>
      <w:tr w:rsidR="00703F13" w:rsidRPr="00CA654B" w14:paraId="76AE7912" w14:textId="77777777" w:rsidTr="008E2866">
        <w:trPr>
          <w:trHeight w:val="211"/>
        </w:trPr>
        <w:tc>
          <w:tcPr>
            <w:tcW w:w="3483" w:type="dxa"/>
            <w:noWrap/>
            <w:hideMark/>
          </w:tcPr>
          <w:p w14:paraId="59D64796" w14:textId="77777777" w:rsidR="00703F13" w:rsidRPr="00CA654B" w:rsidRDefault="00703F13" w:rsidP="008E2866">
            <w:pPr>
              <w:spacing w:line="360" w:lineRule="auto"/>
              <w:jc w:val="both"/>
              <w:rPr>
                <w:b w:val="0"/>
                <w:bCs/>
              </w:rPr>
            </w:pPr>
            <w:r w:rsidRPr="00CA654B">
              <w:rPr>
                <w:b w:val="0"/>
                <w:bCs/>
              </w:rPr>
              <w:t>Vitamins B complex</w:t>
            </w:r>
          </w:p>
        </w:tc>
        <w:tc>
          <w:tcPr>
            <w:tcW w:w="3214" w:type="dxa"/>
            <w:noWrap/>
            <w:hideMark/>
          </w:tcPr>
          <w:p w14:paraId="0C85287A" w14:textId="77777777" w:rsidR="00703F13" w:rsidRPr="00CA654B" w:rsidRDefault="00703F13" w:rsidP="008E2866">
            <w:pPr>
              <w:spacing w:line="360" w:lineRule="auto"/>
              <w:jc w:val="both"/>
              <w:rPr>
                <w:b w:val="0"/>
                <w:bCs/>
              </w:rPr>
            </w:pPr>
            <w:r w:rsidRPr="00CA654B">
              <w:rPr>
                <w:b w:val="0"/>
                <w:bCs/>
              </w:rPr>
              <w:t>Medicine</w:t>
            </w:r>
          </w:p>
        </w:tc>
        <w:tc>
          <w:tcPr>
            <w:tcW w:w="2379" w:type="dxa"/>
            <w:noWrap/>
            <w:hideMark/>
          </w:tcPr>
          <w:p w14:paraId="6B6E81C5" w14:textId="77777777" w:rsidR="00703F13" w:rsidRPr="00CA654B" w:rsidRDefault="00703F13" w:rsidP="008E2866">
            <w:pPr>
              <w:spacing w:line="360" w:lineRule="auto"/>
              <w:jc w:val="both"/>
              <w:rPr>
                <w:b w:val="0"/>
                <w:bCs/>
              </w:rPr>
            </w:pPr>
            <w:r w:rsidRPr="00CA654B">
              <w:rPr>
                <w:b w:val="0"/>
                <w:bCs/>
              </w:rPr>
              <w:t>Vitamins for pigs</w:t>
            </w:r>
          </w:p>
        </w:tc>
        <w:tc>
          <w:tcPr>
            <w:tcW w:w="2575" w:type="dxa"/>
            <w:noWrap/>
            <w:hideMark/>
          </w:tcPr>
          <w:p w14:paraId="09755E47" w14:textId="77777777" w:rsidR="00703F13" w:rsidRPr="00CA654B" w:rsidRDefault="00703F13" w:rsidP="008E2866">
            <w:pPr>
              <w:spacing w:line="360" w:lineRule="auto"/>
              <w:jc w:val="both"/>
              <w:rPr>
                <w:b w:val="0"/>
                <w:bCs/>
              </w:rPr>
            </w:pPr>
            <w:r w:rsidRPr="00CA654B">
              <w:rPr>
                <w:b w:val="0"/>
                <w:bCs/>
              </w:rPr>
              <w:t>50 ml</w:t>
            </w:r>
          </w:p>
        </w:tc>
      </w:tr>
    </w:tbl>
    <w:p w14:paraId="1E6798FC" w14:textId="77777777" w:rsidR="00703F13" w:rsidRPr="00CA654B" w:rsidRDefault="00703F13" w:rsidP="00703F13">
      <w:pPr>
        <w:spacing w:line="360" w:lineRule="auto"/>
        <w:jc w:val="both"/>
      </w:pPr>
    </w:p>
    <w:p w14:paraId="0764AF53" w14:textId="42A7FA0D" w:rsidR="00703F13" w:rsidRPr="00CA654B" w:rsidRDefault="00703F13" w:rsidP="00703F13">
      <w:pPr>
        <w:spacing w:line="360" w:lineRule="auto"/>
        <w:ind w:left="720" w:hanging="720"/>
      </w:pPr>
      <w:r w:rsidRPr="00CA654B">
        <w:t xml:space="preserve">Table </w:t>
      </w:r>
      <w:r w:rsidR="00B97B04">
        <w:t>43</w:t>
      </w:r>
      <w:r w:rsidRPr="00CA654B">
        <w:t xml:space="preserve">. </w:t>
      </w:r>
      <w:r w:rsidRPr="00CA654B">
        <w:rPr>
          <w:lang w:val="en-US"/>
        </w:rPr>
        <w:t xml:space="preserve">Inventory </w:t>
      </w:r>
      <w:r w:rsidRPr="00CA654B">
        <w:t>Table - 0NF</w:t>
      </w:r>
    </w:p>
    <w:p w14:paraId="3CA6CA56" w14:textId="77777777" w:rsidR="00703F13" w:rsidRPr="00CA654B" w:rsidRDefault="00703F13" w:rsidP="00703F13">
      <w:pPr>
        <w:spacing w:line="360" w:lineRule="auto"/>
        <w:ind w:left="720" w:hanging="720"/>
      </w:pPr>
    </w:p>
    <w:p w14:paraId="65AD0E25" w14:textId="0A0576B1" w:rsidR="00703F13" w:rsidRPr="00CA654B" w:rsidRDefault="00703F13" w:rsidP="00703F13">
      <w:pPr>
        <w:spacing w:line="360" w:lineRule="auto"/>
        <w:ind w:left="1440"/>
        <w:jc w:val="both"/>
        <w:rPr>
          <w:b w:val="0"/>
          <w:bCs/>
        </w:rPr>
      </w:pPr>
      <w:r w:rsidRPr="00CA654B">
        <w:rPr>
          <w:b w:val="0"/>
          <w:bCs/>
        </w:rPr>
        <w:t xml:space="preserve">Table </w:t>
      </w:r>
      <w:r w:rsidR="00177BB6">
        <w:rPr>
          <w:b w:val="0"/>
          <w:bCs/>
        </w:rPr>
        <w:t>43</w:t>
      </w:r>
      <w:r w:rsidRPr="00CA654B">
        <w:rPr>
          <w:b w:val="0"/>
          <w:bCs/>
        </w:rPr>
        <w:t xml:space="preserve"> shows that the table </w:t>
      </w:r>
      <w:r w:rsidRPr="00CA654B">
        <w:rPr>
          <w:b w:val="0"/>
          <w:bCs/>
          <w:lang w:val="en-US"/>
        </w:rPr>
        <w:t>Inventory</w:t>
      </w:r>
      <w:r w:rsidRPr="00CA654B">
        <w:rPr>
          <w:b w:val="0"/>
          <w:bCs/>
        </w:rPr>
        <w:t xml:space="preserve"> </w:t>
      </w:r>
      <w:r w:rsidR="00572FC2" w:rsidRPr="00572FC2">
        <w:rPr>
          <w:b w:val="0"/>
          <w:bCs/>
        </w:rPr>
        <w:t>is not normalized because the row values on columns “</w:t>
      </w:r>
      <w:proofErr w:type="spellStart"/>
      <w:r w:rsidR="00572FC2">
        <w:rPr>
          <w:b w:val="0"/>
          <w:bCs/>
        </w:rPr>
        <w:t>item_name</w:t>
      </w:r>
      <w:proofErr w:type="spellEnd"/>
      <w:r w:rsidR="00572FC2" w:rsidRPr="00572FC2">
        <w:rPr>
          <w:b w:val="0"/>
          <w:bCs/>
        </w:rPr>
        <w:t>”, “</w:t>
      </w:r>
      <w:r w:rsidR="00572FC2">
        <w:rPr>
          <w:b w:val="0"/>
          <w:bCs/>
        </w:rPr>
        <w:t>category</w:t>
      </w:r>
      <w:r w:rsidR="00572FC2" w:rsidRPr="00572FC2">
        <w:rPr>
          <w:b w:val="0"/>
          <w:bCs/>
        </w:rPr>
        <w:t>”, and “</w:t>
      </w:r>
      <w:proofErr w:type="spellStart"/>
      <w:r w:rsidR="00572FC2">
        <w:rPr>
          <w:b w:val="0"/>
          <w:bCs/>
        </w:rPr>
        <w:t>item_description</w:t>
      </w:r>
      <w:proofErr w:type="spellEnd"/>
      <w:r w:rsidR="00572FC2" w:rsidRPr="00572FC2">
        <w:rPr>
          <w:b w:val="0"/>
          <w:bCs/>
        </w:rPr>
        <w:t>” are not unique. Thus, the column “</w:t>
      </w:r>
      <w:r w:rsidR="00572FC2">
        <w:rPr>
          <w:b w:val="0"/>
          <w:bCs/>
        </w:rPr>
        <w:t>quantity</w:t>
      </w:r>
      <w:r w:rsidR="00572FC2" w:rsidRPr="00572FC2">
        <w:rPr>
          <w:b w:val="0"/>
          <w:bCs/>
        </w:rPr>
        <w:t>” is not atomic.</w:t>
      </w:r>
      <w:r w:rsidRPr="00CA654B">
        <w:rPr>
          <w:b w:val="0"/>
          <w:bCs/>
        </w:rPr>
        <w:t xml:space="preserve"> </w:t>
      </w:r>
    </w:p>
    <w:p w14:paraId="3B049787" w14:textId="77777777" w:rsidR="00703F13" w:rsidRPr="00CA654B" w:rsidRDefault="00703F13" w:rsidP="00703F13">
      <w:pPr>
        <w:spacing w:line="360" w:lineRule="auto"/>
        <w:ind w:left="1440"/>
        <w:jc w:val="both"/>
        <w:rPr>
          <w:b w:val="0"/>
          <w:bCs/>
          <w:lang w:val="en-US"/>
        </w:rPr>
      </w:pPr>
    </w:p>
    <w:p w14:paraId="3A35FA13" w14:textId="77777777" w:rsidR="00703F13" w:rsidRPr="00CA654B" w:rsidRDefault="00703F13" w:rsidP="00703F13">
      <w:pPr>
        <w:spacing w:line="360" w:lineRule="auto"/>
        <w:ind w:left="1440"/>
        <w:jc w:val="both"/>
        <w:rPr>
          <w:b w:val="0"/>
          <w:bCs/>
          <w:lang w:val="en-US"/>
        </w:rPr>
      </w:pPr>
    </w:p>
    <w:p w14:paraId="43C7712F" w14:textId="77777777" w:rsidR="00703F13" w:rsidRPr="00CA654B" w:rsidRDefault="00703F13" w:rsidP="00703F13">
      <w:pPr>
        <w:spacing w:line="360" w:lineRule="auto"/>
        <w:ind w:left="1440"/>
        <w:jc w:val="both"/>
        <w:rPr>
          <w:b w:val="0"/>
          <w:bCs/>
          <w:lang w:val="en-US"/>
        </w:rPr>
      </w:pPr>
    </w:p>
    <w:p w14:paraId="554E0073" w14:textId="77777777" w:rsidR="00703F13" w:rsidRPr="00CA654B" w:rsidRDefault="00703F13" w:rsidP="00703F13">
      <w:pPr>
        <w:spacing w:line="360" w:lineRule="auto"/>
        <w:ind w:left="1440"/>
        <w:jc w:val="both"/>
        <w:rPr>
          <w:b w:val="0"/>
          <w:bCs/>
          <w:lang w:val="en-US"/>
        </w:rPr>
      </w:pPr>
    </w:p>
    <w:p w14:paraId="2C741698" w14:textId="77777777" w:rsidR="00703F13" w:rsidRPr="00CA654B" w:rsidRDefault="00703F13" w:rsidP="00703F13">
      <w:pPr>
        <w:spacing w:line="360" w:lineRule="auto"/>
        <w:ind w:left="1440"/>
        <w:jc w:val="both"/>
        <w:rPr>
          <w:b w:val="0"/>
          <w:bCs/>
          <w:lang w:val="en-US"/>
        </w:rPr>
      </w:pPr>
    </w:p>
    <w:p w14:paraId="7C937E63" w14:textId="77777777" w:rsidR="00703F13" w:rsidRPr="00CA654B" w:rsidRDefault="00703F13" w:rsidP="00703F13">
      <w:pPr>
        <w:spacing w:line="360" w:lineRule="auto"/>
        <w:ind w:left="1440"/>
        <w:jc w:val="both"/>
        <w:rPr>
          <w:b w:val="0"/>
          <w:bCs/>
          <w:lang w:val="en-US"/>
        </w:rPr>
      </w:pPr>
    </w:p>
    <w:p w14:paraId="41648C82" w14:textId="77777777" w:rsidR="00703F13" w:rsidRPr="00CA654B" w:rsidRDefault="00703F13" w:rsidP="00703F13">
      <w:pPr>
        <w:spacing w:line="360" w:lineRule="auto"/>
        <w:ind w:left="1440"/>
        <w:jc w:val="both"/>
        <w:rPr>
          <w:b w:val="0"/>
          <w:bCs/>
          <w:lang w:val="en-US"/>
        </w:rPr>
      </w:pPr>
    </w:p>
    <w:p w14:paraId="496F2A79" w14:textId="77777777" w:rsidR="00703F13" w:rsidRPr="00CA654B" w:rsidRDefault="00703F13" w:rsidP="00703F13">
      <w:pPr>
        <w:spacing w:line="360" w:lineRule="auto"/>
        <w:jc w:val="both"/>
        <w:rPr>
          <w:b w:val="0"/>
          <w:bCs/>
          <w:lang w:val="en-US"/>
        </w:rPr>
      </w:pPr>
    </w:p>
    <w:p w14:paraId="48BD363A" w14:textId="77777777" w:rsidR="00703F13" w:rsidRPr="00CA654B" w:rsidRDefault="00703F13" w:rsidP="00703F13">
      <w:pPr>
        <w:spacing w:line="360" w:lineRule="auto"/>
        <w:jc w:val="both"/>
        <w:rPr>
          <w:b w:val="0"/>
          <w:bCs/>
          <w:lang w:val="en-US"/>
        </w:rPr>
      </w:pPr>
    </w:p>
    <w:p w14:paraId="1DD639D8" w14:textId="77777777" w:rsidR="00703F13" w:rsidRPr="00CA654B" w:rsidRDefault="00703F13" w:rsidP="00703F13">
      <w:pPr>
        <w:tabs>
          <w:tab w:val="left" w:pos="5978"/>
        </w:tabs>
        <w:spacing w:line="360" w:lineRule="auto"/>
        <w:jc w:val="both"/>
        <w:rPr>
          <w:lang w:val="en-US"/>
        </w:rPr>
      </w:pPr>
      <w:r w:rsidRPr="00CA654B">
        <w:rPr>
          <w:lang w:val="en-US"/>
        </w:rPr>
        <w:lastRenderedPageBreak/>
        <w:t>Inventory – 1NF</w:t>
      </w:r>
    </w:p>
    <w:p w14:paraId="3E75E71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1700"/>
        <w:gridCol w:w="2917"/>
        <w:gridCol w:w="1537"/>
        <w:gridCol w:w="2492"/>
        <w:gridCol w:w="2268"/>
        <w:gridCol w:w="1615"/>
      </w:tblGrid>
      <w:tr w:rsidR="00703F13" w:rsidRPr="00CA654B" w14:paraId="5642F545" w14:textId="77777777" w:rsidTr="008E2866">
        <w:trPr>
          <w:trHeight w:val="312"/>
        </w:trPr>
        <w:tc>
          <w:tcPr>
            <w:tcW w:w="1700" w:type="dxa"/>
            <w:noWrap/>
            <w:hideMark/>
          </w:tcPr>
          <w:p w14:paraId="4C2F2C1B"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2917" w:type="dxa"/>
            <w:noWrap/>
            <w:hideMark/>
          </w:tcPr>
          <w:p w14:paraId="48BBDDFA"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1537" w:type="dxa"/>
            <w:noWrap/>
            <w:hideMark/>
          </w:tcPr>
          <w:p w14:paraId="6A3F9550" w14:textId="77777777" w:rsidR="00703F13" w:rsidRPr="00CA654B" w:rsidRDefault="00703F13" w:rsidP="008E2866">
            <w:pPr>
              <w:spacing w:line="360" w:lineRule="auto"/>
              <w:jc w:val="both"/>
              <w:rPr>
                <w:b w:val="0"/>
                <w:bCs/>
              </w:rPr>
            </w:pPr>
            <w:r w:rsidRPr="00CA654B">
              <w:rPr>
                <w:b w:val="0"/>
                <w:bCs/>
              </w:rPr>
              <w:t>category</w:t>
            </w:r>
          </w:p>
        </w:tc>
        <w:tc>
          <w:tcPr>
            <w:tcW w:w="2492" w:type="dxa"/>
            <w:noWrap/>
            <w:hideMark/>
          </w:tcPr>
          <w:p w14:paraId="24500192"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268" w:type="dxa"/>
            <w:noWrap/>
            <w:hideMark/>
          </w:tcPr>
          <w:p w14:paraId="2C58F9E9" w14:textId="77777777" w:rsidR="00703F13" w:rsidRPr="00CA654B" w:rsidRDefault="00703F13" w:rsidP="008E2866">
            <w:pPr>
              <w:spacing w:line="360" w:lineRule="auto"/>
              <w:jc w:val="both"/>
              <w:rPr>
                <w:b w:val="0"/>
                <w:bCs/>
              </w:rPr>
            </w:pPr>
            <w:proofErr w:type="spellStart"/>
            <w:r w:rsidRPr="00CA654B">
              <w:rPr>
                <w:b w:val="0"/>
                <w:bCs/>
              </w:rPr>
              <w:t>item_quantity</w:t>
            </w:r>
            <w:proofErr w:type="spellEnd"/>
          </w:p>
        </w:tc>
        <w:tc>
          <w:tcPr>
            <w:tcW w:w="1615" w:type="dxa"/>
            <w:noWrap/>
            <w:hideMark/>
          </w:tcPr>
          <w:p w14:paraId="6C781823" w14:textId="77777777" w:rsidR="00703F13" w:rsidRPr="00CA654B" w:rsidRDefault="00703F13" w:rsidP="008E2866">
            <w:pPr>
              <w:spacing w:line="360" w:lineRule="auto"/>
              <w:jc w:val="both"/>
              <w:rPr>
                <w:b w:val="0"/>
                <w:bCs/>
              </w:rPr>
            </w:pPr>
            <w:proofErr w:type="spellStart"/>
            <w:r w:rsidRPr="00CA654B">
              <w:rPr>
                <w:b w:val="0"/>
                <w:bCs/>
              </w:rPr>
              <w:t>item_unit</w:t>
            </w:r>
            <w:proofErr w:type="spellEnd"/>
          </w:p>
        </w:tc>
      </w:tr>
      <w:tr w:rsidR="00703F13" w:rsidRPr="00CA654B" w14:paraId="37DCD788" w14:textId="77777777" w:rsidTr="008E2866">
        <w:trPr>
          <w:trHeight w:val="312"/>
        </w:trPr>
        <w:tc>
          <w:tcPr>
            <w:tcW w:w="1700" w:type="dxa"/>
            <w:noWrap/>
            <w:hideMark/>
          </w:tcPr>
          <w:p w14:paraId="61C829F6" w14:textId="77777777" w:rsidR="00703F13" w:rsidRPr="00CA654B" w:rsidRDefault="00703F13" w:rsidP="008E2866">
            <w:pPr>
              <w:spacing w:line="360" w:lineRule="auto"/>
              <w:jc w:val="both"/>
              <w:rPr>
                <w:b w:val="0"/>
                <w:bCs/>
              </w:rPr>
            </w:pPr>
            <w:r w:rsidRPr="00CA654B">
              <w:rPr>
                <w:b w:val="0"/>
                <w:bCs/>
              </w:rPr>
              <w:t>1</w:t>
            </w:r>
          </w:p>
        </w:tc>
        <w:tc>
          <w:tcPr>
            <w:tcW w:w="2917" w:type="dxa"/>
            <w:noWrap/>
            <w:hideMark/>
          </w:tcPr>
          <w:p w14:paraId="56FEB0A9"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1537" w:type="dxa"/>
            <w:noWrap/>
            <w:hideMark/>
          </w:tcPr>
          <w:p w14:paraId="03CC2BA0" w14:textId="77777777" w:rsidR="00703F13" w:rsidRPr="00CA654B" w:rsidRDefault="00703F13" w:rsidP="008E2866">
            <w:pPr>
              <w:spacing w:line="360" w:lineRule="auto"/>
              <w:jc w:val="both"/>
              <w:rPr>
                <w:b w:val="0"/>
                <w:bCs/>
              </w:rPr>
            </w:pPr>
            <w:r w:rsidRPr="00CA654B">
              <w:rPr>
                <w:b w:val="0"/>
                <w:bCs/>
              </w:rPr>
              <w:t>Deworming</w:t>
            </w:r>
          </w:p>
        </w:tc>
        <w:tc>
          <w:tcPr>
            <w:tcW w:w="2492" w:type="dxa"/>
            <w:noWrap/>
            <w:hideMark/>
          </w:tcPr>
          <w:p w14:paraId="4AB23FA3" w14:textId="77777777" w:rsidR="00703F13" w:rsidRPr="00CA654B" w:rsidRDefault="00703F13" w:rsidP="008E2866">
            <w:pPr>
              <w:spacing w:line="360" w:lineRule="auto"/>
              <w:jc w:val="both"/>
              <w:rPr>
                <w:b w:val="0"/>
                <w:bCs/>
              </w:rPr>
            </w:pPr>
            <w:r w:rsidRPr="00CA654B">
              <w:rPr>
                <w:b w:val="0"/>
                <w:bCs/>
              </w:rPr>
              <w:t>Deworming</w:t>
            </w:r>
          </w:p>
        </w:tc>
        <w:tc>
          <w:tcPr>
            <w:tcW w:w="2268" w:type="dxa"/>
            <w:noWrap/>
            <w:hideMark/>
          </w:tcPr>
          <w:p w14:paraId="334037FE"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41B0D4B4" w14:textId="77777777" w:rsidR="00703F13" w:rsidRPr="00CA654B" w:rsidRDefault="00703F13" w:rsidP="008E2866">
            <w:pPr>
              <w:spacing w:line="360" w:lineRule="auto"/>
              <w:jc w:val="both"/>
              <w:rPr>
                <w:b w:val="0"/>
                <w:bCs/>
              </w:rPr>
            </w:pPr>
            <w:r w:rsidRPr="00CA654B">
              <w:rPr>
                <w:b w:val="0"/>
                <w:bCs/>
              </w:rPr>
              <w:t>milligram</w:t>
            </w:r>
          </w:p>
        </w:tc>
      </w:tr>
      <w:tr w:rsidR="00703F13" w:rsidRPr="00CA654B" w14:paraId="5237BDF0" w14:textId="77777777" w:rsidTr="008E2866">
        <w:trPr>
          <w:trHeight w:val="312"/>
        </w:trPr>
        <w:tc>
          <w:tcPr>
            <w:tcW w:w="1700" w:type="dxa"/>
            <w:noWrap/>
            <w:hideMark/>
          </w:tcPr>
          <w:p w14:paraId="2E454397" w14:textId="77777777" w:rsidR="00703F13" w:rsidRPr="00CA654B" w:rsidRDefault="00703F13" w:rsidP="008E2866">
            <w:pPr>
              <w:spacing w:line="360" w:lineRule="auto"/>
              <w:jc w:val="both"/>
              <w:rPr>
                <w:b w:val="0"/>
                <w:bCs/>
              </w:rPr>
            </w:pPr>
            <w:r w:rsidRPr="00CA654B">
              <w:rPr>
                <w:b w:val="0"/>
                <w:bCs/>
              </w:rPr>
              <w:t>2</w:t>
            </w:r>
          </w:p>
        </w:tc>
        <w:tc>
          <w:tcPr>
            <w:tcW w:w="2917" w:type="dxa"/>
            <w:noWrap/>
            <w:hideMark/>
          </w:tcPr>
          <w:p w14:paraId="323EC0C3" w14:textId="77777777" w:rsidR="00703F13" w:rsidRPr="00CA654B" w:rsidRDefault="00703F13" w:rsidP="008E2866">
            <w:pPr>
              <w:spacing w:line="360" w:lineRule="auto"/>
              <w:jc w:val="both"/>
              <w:rPr>
                <w:b w:val="0"/>
                <w:bCs/>
              </w:rPr>
            </w:pPr>
            <w:r w:rsidRPr="00CA654B">
              <w:rPr>
                <w:b w:val="0"/>
                <w:bCs/>
              </w:rPr>
              <w:t>B-MEG Premium Starter</w:t>
            </w:r>
          </w:p>
        </w:tc>
        <w:tc>
          <w:tcPr>
            <w:tcW w:w="1537" w:type="dxa"/>
            <w:noWrap/>
            <w:hideMark/>
          </w:tcPr>
          <w:p w14:paraId="2C75C891" w14:textId="77777777" w:rsidR="00703F13" w:rsidRPr="00CA654B" w:rsidRDefault="00703F13" w:rsidP="008E2866">
            <w:pPr>
              <w:spacing w:line="360" w:lineRule="auto"/>
              <w:jc w:val="both"/>
              <w:rPr>
                <w:b w:val="0"/>
                <w:bCs/>
              </w:rPr>
            </w:pPr>
            <w:r w:rsidRPr="00CA654B">
              <w:rPr>
                <w:b w:val="0"/>
                <w:bCs/>
              </w:rPr>
              <w:t>Feeds</w:t>
            </w:r>
          </w:p>
        </w:tc>
        <w:tc>
          <w:tcPr>
            <w:tcW w:w="2492" w:type="dxa"/>
            <w:noWrap/>
            <w:hideMark/>
          </w:tcPr>
          <w:p w14:paraId="3D9C2058" w14:textId="77777777" w:rsidR="00703F13" w:rsidRPr="00CA654B" w:rsidRDefault="00703F13" w:rsidP="008E2866">
            <w:pPr>
              <w:spacing w:line="360" w:lineRule="auto"/>
              <w:jc w:val="both"/>
              <w:rPr>
                <w:b w:val="0"/>
                <w:bCs/>
              </w:rPr>
            </w:pPr>
            <w:r w:rsidRPr="00CA654B">
              <w:rPr>
                <w:b w:val="0"/>
                <w:bCs/>
              </w:rPr>
              <w:t>Feeds for piglet</w:t>
            </w:r>
          </w:p>
        </w:tc>
        <w:tc>
          <w:tcPr>
            <w:tcW w:w="2268" w:type="dxa"/>
            <w:noWrap/>
            <w:hideMark/>
          </w:tcPr>
          <w:p w14:paraId="29919641"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513DFDA0" w14:textId="77777777" w:rsidR="00703F13" w:rsidRPr="00CA654B" w:rsidRDefault="00703F13" w:rsidP="008E2866">
            <w:pPr>
              <w:spacing w:line="360" w:lineRule="auto"/>
              <w:jc w:val="both"/>
              <w:rPr>
                <w:b w:val="0"/>
                <w:bCs/>
              </w:rPr>
            </w:pPr>
            <w:r w:rsidRPr="00CA654B">
              <w:rPr>
                <w:b w:val="0"/>
                <w:bCs/>
              </w:rPr>
              <w:t xml:space="preserve"> kilogram</w:t>
            </w:r>
          </w:p>
        </w:tc>
      </w:tr>
      <w:tr w:rsidR="00703F13" w:rsidRPr="00CA654B" w14:paraId="17B168C4" w14:textId="77777777" w:rsidTr="008E2866">
        <w:trPr>
          <w:trHeight w:val="312"/>
        </w:trPr>
        <w:tc>
          <w:tcPr>
            <w:tcW w:w="1700" w:type="dxa"/>
            <w:noWrap/>
            <w:hideMark/>
          </w:tcPr>
          <w:p w14:paraId="3F7E7FB9" w14:textId="77777777" w:rsidR="00703F13" w:rsidRPr="00CA654B" w:rsidRDefault="00703F13" w:rsidP="008E2866">
            <w:pPr>
              <w:spacing w:line="360" w:lineRule="auto"/>
              <w:jc w:val="both"/>
              <w:rPr>
                <w:b w:val="0"/>
                <w:bCs/>
              </w:rPr>
            </w:pPr>
            <w:r w:rsidRPr="00CA654B">
              <w:rPr>
                <w:b w:val="0"/>
                <w:bCs/>
              </w:rPr>
              <w:t>3</w:t>
            </w:r>
          </w:p>
        </w:tc>
        <w:tc>
          <w:tcPr>
            <w:tcW w:w="2917" w:type="dxa"/>
            <w:noWrap/>
            <w:hideMark/>
          </w:tcPr>
          <w:p w14:paraId="72F6A662" w14:textId="77777777" w:rsidR="00703F13" w:rsidRPr="00CA654B" w:rsidRDefault="00703F13" w:rsidP="008E2866">
            <w:pPr>
              <w:spacing w:line="360" w:lineRule="auto"/>
              <w:jc w:val="both"/>
              <w:rPr>
                <w:b w:val="0"/>
                <w:bCs/>
              </w:rPr>
            </w:pPr>
            <w:r w:rsidRPr="00CA654B">
              <w:rPr>
                <w:b w:val="0"/>
                <w:bCs/>
              </w:rPr>
              <w:t>B-MEG Premium Grower</w:t>
            </w:r>
          </w:p>
        </w:tc>
        <w:tc>
          <w:tcPr>
            <w:tcW w:w="1537" w:type="dxa"/>
            <w:noWrap/>
            <w:hideMark/>
          </w:tcPr>
          <w:p w14:paraId="7B59F70F" w14:textId="77777777" w:rsidR="00703F13" w:rsidRPr="00CA654B" w:rsidRDefault="00703F13" w:rsidP="008E2866">
            <w:pPr>
              <w:spacing w:line="360" w:lineRule="auto"/>
              <w:jc w:val="both"/>
              <w:rPr>
                <w:b w:val="0"/>
                <w:bCs/>
              </w:rPr>
            </w:pPr>
            <w:r w:rsidRPr="00CA654B">
              <w:rPr>
                <w:b w:val="0"/>
                <w:bCs/>
              </w:rPr>
              <w:t>Feeds</w:t>
            </w:r>
          </w:p>
        </w:tc>
        <w:tc>
          <w:tcPr>
            <w:tcW w:w="2492" w:type="dxa"/>
            <w:noWrap/>
            <w:hideMark/>
          </w:tcPr>
          <w:p w14:paraId="4567E539" w14:textId="77777777" w:rsidR="00703F13" w:rsidRPr="00CA654B" w:rsidRDefault="00703F13" w:rsidP="008E2866">
            <w:pPr>
              <w:spacing w:line="360" w:lineRule="auto"/>
              <w:jc w:val="both"/>
              <w:rPr>
                <w:b w:val="0"/>
                <w:bCs/>
              </w:rPr>
            </w:pPr>
            <w:r w:rsidRPr="00CA654B">
              <w:rPr>
                <w:b w:val="0"/>
                <w:bCs/>
              </w:rPr>
              <w:t>Feeds for fattening</w:t>
            </w:r>
          </w:p>
        </w:tc>
        <w:tc>
          <w:tcPr>
            <w:tcW w:w="2268" w:type="dxa"/>
            <w:noWrap/>
            <w:hideMark/>
          </w:tcPr>
          <w:p w14:paraId="3DD18F67"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2B773823" w14:textId="77777777" w:rsidR="00703F13" w:rsidRPr="00CA654B" w:rsidRDefault="00703F13" w:rsidP="008E2866">
            <w:pPr>
              <w:spacing w:line="360" w:lineRule="auto"/>
              <w:jc w:val="both"/>
              <w:rPr>
                <w:b w:val="0"/>
                <w:bCs/>
              </w:rPr>
            </w:pPr>
            <w:r w:rsidRPr="00CA654B">
              <w:rPr>
                <w:b w:val="0"/>
                <w:bCs/>
              </w:rPr>
              <w:t xml:space="preserve"> kilogram</w:t>
            </w:r>
          </w:p>
        </w:tc>
      </w:tr>
      <w:tr w:rsidR="00703F13" w:rsidRPr="00CA654B" w14:paraId="174E735A" w14:textId="77777777" w:rsidTr="008E2866">
        <w:trPr>
          <w:trHeight w:val="312"/>
        </w:trPr>
        <w:tc>
          <w:tcPr>
            <w:tcW w:w="1700" w:type="dxa"/>
            <w:noWrap/>
            <w:hideMark/>
          </w:tcPr>
          <w:p w14:paraId="0C0CD6B6" w14:textId="77777777" w:rsidR="00703F13" w:rsidRPr="00CA654B" w:rsidRDefault="00703F13" w:rsidP="008E2866">
            <w:pPr>
              <w:spacing w:line="360" w:lineRule="auto"/>
              <w:jc w:val="both"/>
              <w:rPr>
                <w:b w:val="0"/>
                <w:bCs/>
              </w:rPr>
            </w:pPr>
            <w:r w:rsidRPr="00CA654B">
              <w:rPr>
                <w:b w:val="0"/>
                <w:bCs/>
              </w:rPr>
              <w:t>4</w:t>
            </w:r>
          </w:p>
        </w:tc>
        <w:tc>
          <w:tcPr>
            <w:tcW w:w="2917" w:type="dxa"/>
            <w:noWrap/>
            <w:hideMark/>
          </w:tcPr>
          <w:p w14:paraId="6395BDBC" w14:textId="77777777" w:rsidR="00703F13" w:rsidRPr="00CA654B" w:rsidRDefault="00703F13" w:rsidP="008E2866">
            <w:pPr>
              <w:spacing w:line="360" w:lineRule="auto"/>
              <w:jc w:val="both"/>
              <w:rPr>
                <w:b w:val="0"/>
                <w:bCs/>
              </w:rPr>
            </w:pPr>
            <w:r w:rsidRPr="00CA654B">
              <w:rPr>
                <w:b w:val="0"/>
                <w:bCs/>
              </w:rPr>
              <w:t>Iron</w:t>
            </w:r>
          </w:p>
        </w:tc>
        <w:tc>
          <w:tcPr>
            <w:tcW w:w="1537" w:type="dxa"/>
            <w:noWrap/>
            <w:hideMark/>
          </w:tcPr>
          <w:p w14:paraId="029CC94A" w14:textId="77777777" w:rsidR="00703F13" w:rsidRPr="00CA654B" w:rsidRDefault="00703F13" w:rsidP="008E2866">
            <w:pPr>
              <w:spacing w:line="360" w:lineRule="auto"/>
              <w:jc w:val="both"/>
              <w:rPr>
                <w:b w:val="0"/>
                <w:bCs/>
              </w:rPr>
            </w:pPr>
            <w:r w:rsidRPr="00CA654B">
              <w:rPr>
                <w:b w:val="0"/>
                <w:bCs/>
              </w:rPr>
              <w:t>Medicine</w:t>
            </w:r>
          </w:p>
        </w:tc>
        <w:tc>
          <w:tcPr>
            <w:tcW w:w="2492" w:type="dxa"/>
            <w:noWrap/>
            <w:hideMark/>
          </w:tcPr>
          <w:p w14:paraId="53E2D640" w14:textId="77777777" w:rsidR="00703F13" w:rsidRPr="00CA654B" w:rsidRDefault="00703F13" w:rsidP="008E2866">
            <w:pPr>
              <w:spacing w:line="360" w:lineRule="auto"/>
              <w:jc w:val="both"/>
              <w:rPr>
                <w:b w:val="0"/>
                <w:bCs/>
              </w:rPr>
            </w:pPr>
            <w:r w:rsidRPr="00CA654B">
              <w:rPr>
                <w:b w:val="0"/>
                <w:bCs/>
              </w:rPr>
              <w:t>Vaccine</w:t>
            </w:r>
          </w:p>
        </w:tc>
        <w:tc>
          <w:tcPr>
            <w:tcW w:w="2268" w:type="dxa"/>
            <w:noWrap/>
            <w:hideMark/>
          </w:tcPr>
          <w:p w14:paraId="40424233"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48F26D0D" w14:textId="77777777" w:rsidR="00703F13" w:rsidRPr="00CA654B" w:rsidRDefault="00703F13" w:rsidP="008E2866">
            <w:pPr>
              <w:spacing w:line="360" w:lineRule="auto"/>
              <w:jc w:val="both"/>
              <w:rPr>
                <w:b w:val="0"/>
                <w:bCs/>
              </w:rPr>
            </w:pPr>
            <w:r w:rsidRPr="00CA654B">
              <w:rPr>
                <w:b w:val="0"/>
                <w:bCs/>
              </w:rPr>
              <w:t>milligram</w:t>
            </w:r>
          </w:p>
        </w:tc>
      </w:tr>
      <w:tr w:rsidR="00703F13" w:rsidRPr="00CA654B" w14:paraId="3FFFFBD0" w14:textId="77777777" w:rsidTr="008E2866">
        <w:trPr>
          <w:trHeight w:val="312"/>
        </w:trPr>
        <w:tc>
          <w:tcPr>
            <w:tcW w:w="1700" w:type="dxa"/>
            <w:noWrap/>
            <w:hideMark/>
          </w:tcPr>
          <w:p w14:paraId="37ABFF30" w14:textId="77777777" w:rsidR="00703F13" w:rsidRPr="00CA654B" w:rsidRDefault="00703F13" w:rsidP="008E2866">
            <w:pPr>
              <w:spacing w:line="360" w:lineRule="auto"/>
              <w:jc w:val="both"/>
              <w:rPr>
                <w:b w:val="0"/>
                <w:bCs/>
              </w:rPr>
            </w:pPr>
            <w:r w:rsidRPr="00CA654B">
              <w:rPr>
                <w:b w:val="0"/>
                <w:bCs/>
              </w:rPr>
              <w:t>5</w:t>
            </w:r>
          </w:p>
        </w:tc>
        <w:tc>
          <w:tcPr>
            <w:tcW w:w="2917" w:type="dxa"/>
            <w:noWrap/>
            <w:hideMark/>
          </w:tcPr>
          <w:p w14:paraId="5C69B6D1" w14:textId="77777777" w:rsidR="00703F13" w:rsidRPr="00CA654B" w:rsidRDefault="00703F13" w:rsidP="008E2866">
            <w:pPr>
              <w:spacing w:line="360" w:lineRule="auto"/>
              <w:jc w:val="both"/>
              <w:rPr>
                <w:b w:val="0"/>
                <w:bCs/>
              </w:rPr>
            </w:pPr>
            <w:r w:rsidRPr="00CA654B">
              <w:rPr>
                <w:b w:val="0"/>
                <w:bCs/>
              </w:rPr>
              <w:t>Vitamins B complex</w:t>
            </w:r>
          </w:p>
        </w:tc>
        <w:tc>
          <w:tcPr>
            <w:tcW w:w="1537" w:type="dxa"/>
            <w:noWrap/>
            <w:hideMark/>
          </w:tcPr>
          <w:p w14:paraId="5E975CB8" w14:textId="77777777" w:rsidR="00703F13" w:rsidRPr="00CA654B" w:rsidRDefault="00703F13" w:rsidP="008E2866">
            <w:pPr>
              <w:spacing w:line="360" w:lineRule="auto"/>
              <w:jc w:val="both"/>
              <w:rPr>
                <w:b w:val="0"/>
                <w:bCs/>
              </w:rPr>
            </w:pPr>
            <w:r w:rsidRPr="00CA654B">
              <w:rPr>
                <w:b w:val="0"/>
                <w:bCs/>
              </w:rPr>
              <w:t>Medicine</w:t>
            </w:r>
          </w:p>
        </w:tc>
        <w:tc>
          <w:tcPr>
            <w:tcW w:w="2492" w:type="dxa"/>
            <w:noWrap/>
            <w:hideMark/>
          </w:tcPr>
          <w:p w14:paraId="6FCCF527" w14:textId="77777777" w:rsidR="00703F13" w:rsidRPr="00CA654B" w:rsidRDefault="00703F13" w:rsidP="008E2866">
            <w:pPr>
              <w:spacing w:line="360" w:lineRule="auto"/>
              <w:jc w:val="both"/>
              <w:rPr>
                <w:b w:val="0"/>
                <w:bCs/>
              </w:rPr>
            </w:pPr>
            <w:r w:rsidRPr="00CA654B">
              <w:rPr>
                <w:b w:val="0"/>
                <w:bCs/>
              </w:rPr>
              <w:t>Vitamins for pigs</w:t>
            </w:r>
          </w:p>
        </w:tc>
        <w:tc>
          <w:tcPr>
            <w:tcW w:w="2268" w:type="dxa"/>
            <w:noWrap/>
            <w:hideMark/>
          </w:tcPr>
          <w:p w14:paraId="24E5D21B" w14:textId="77777777" w:rsidR="00703F13" w:rsidRPr="00CA654B" w:rsidRDefault="00703F13" w:rsidP="008E2866">
            <w:pPr>
              <w:spacing w:line="360" w:lineRule="auto"/>
              <w:jc w:val="both"/>
              <w:rPr>
                <w:b w:val="0"/>
                <w:bCs/>
              </w:rPr>
            </w:pPr>
            <w:r w:rsidRPr="00CA654B">
              <w:rPr>
                <w:b w:val="0"/>
                <w:bCs/>
              </w:rPr>
              <w:t>50</w:t>
            </w:r>
          </w:p>
        </w:tc>
        <w:tc>
          <w:tcPr>
            <w:tcW w:w="1615" w:type="dxa"/>
            <w:noWrap/>
            <w:hideMark/>
          </w:tcPr>
          <w:p w14:paraId="1FBA0FE1" w14:textId="77777777" w:rsidR="00703F13" w:rsidRPr="00CA654B" w:rsidRDefault="00703F13" w:rsidP="008E2866">
            <w:pPr>
              <w:spacing w:line="360" w:lineRule="auto"/>
              <w:jc w:val="both"/>
              <w:rPr>
                <w:b w:val="0"/>
                <w:bCs/>
              </w:rPr>
            </w:pPr>
            <w:r w:rsidRPr="00CA654B">
              <w:rPr>
                <w:b w:val="0"/>
                <w:bCs/>
              </w:rPr>
              <w:t>milligram</w:t>
            </w:r>
          </w:p>
        </w:tc>
      </w:tr>
    </w:tbl>
    <w:p w14:paraId="5A6C2291" w14:textId="77777777" w:rsidR="00703F13" w:rsidRPr="00CA654B" w:rsidRDefault="00703F13" w:rsidP="00703F13">
      <w:pPr>
        <w:spacing w:line="360" w:lineRule="auto"/>
        <w:jc w:val="both"/>
      </w:pPr>
    </w:p>
    <w:p w14:paraId="017703E0" w14:textId="031FD664" w:rsidR="00703F13" w:rsidRPr="00CA654B" w:rsidRDefault="00703F13" w:rsidP="00703F13">
      <w:pPr>
        <w:spacing w:line="360" w:lineRule="auto"/>
        <w:ind w:left="720" w:hanging="720"/>
      </w:pPr>
      <w:r w:rsidRPr="00CA654B">
        <w:t>Table 4</w:t>
      </w:r>
      <w:r w:rsidR="00B97B04">
        <w:t>4</w:t>
      </w:r>
      <w:r w:rsidRPr="00CA654B">
        <w:t xml:space="preserve">. </w:t>
      </w:r>
      <w:r w:rsidRPr="00CA654B">
        <w:rPr>
          <w:lang w:val="en-US"/>
        </w:rPr>
        <w:t xml:space="preserve">Inventory </w:t>
      </w:r>
      <w:r w:rsidRPr="00CA654B">
        <w:t>Table - 1NF</w:t>
      </w:r>
    </w:p>
    <w:p w14:paraId="4DDC4AC4" w14:textId="77777777" w:rsidR="00703F13" w:rsidRPr="00CA654B" w:rsidRDefault="00703F13" w:rsidP="00703F13">
      <w:pPr>
        <w:spacing w:line="360" w:lineRule="auto"/>
        <w:ind w:left="720" w:hanging="720"/>
      </w:pPr>
    </w:p>
    <w:p w14:paraId="172D295C" w14:textId="12984CE9" w:rsidR="00703F13" w:rsidRPr="00CA654B" w:rsidRDefault="00703F13" w:rsidP="00703F13">
      <w:pPr>
        <w:spacing w:line="360" w:lineRule="auto"/>
        <w:ind w:left="1440"/>
        <w:jc w:val="both"/>
        <w:rPr>
          <w:b w:val="0"/>
          <w:bCs/>
        </w:rPr>
      </w:pPr>
      <w:r w:rsidRPr="00CA654B">
        <w:rPr>
          <w:b w:val="0"/>
          <w:bCs/>
        </w:rPr>
        <w:t>Table 4</w:t>
      </w:r>
      <w:r w:rsidR="00DE6BE1">
        <w:rPr>
          <w:b w:val="0"/>
          <w:bCs/>
        </w:rPr>
        <w:t>4</w:t>
      </w:r>
      <w:r w:rsidRPr="00CA654B">
        <w:rPr>
          <w:b w:val="0"/>
          <w:bCs/>
        </w:rPr>
        <w:t xml:space="preserve"> shows that the table Inventory </w:t>
      </w:r>
      <w:r w:rsidR="00FE4257" w:rsidRPr="00FE4257">
        <w:rPr>
          <w:b w:val="0"/>
          <w:bCs/>
        </w:rPr>
        <w:t>is in the first normal form by assigning “</w:t>
      </w:r>
      <w:proofErr w:type="spellStart"/>
      <w:r w:rsidR="00FE4257">
        <w:rPr>
          <w:b w:val="0"/>
          <w:bCs/>
        </w:rPr>
        <w:t>item</w:t>
      </w:r>
      <w:r w:rsidR="00FE4257" w:rsidRPr="00FE4257">
        <w:rPr>
          <w:b w:val="0"/>
          <w:bCs/>
        </w:rPr>
        <w:t>_id</w:t>
      </w:r>
      <w:proofErr w:type="spellEnd"/>
      <w:r w:rsidR="00FE4257" w:rsidRPr="00FE4257">
        <w:rPr>
          <w:b w:val="0"/>
          <w:bCs/>
        </w:rPr>
        <w:t xml:space="preserve">” as the Primary Key base from Table </w:t>
      </w:r>
      <w:r w:rsidR="00FE4257">
        <w:rPr>
          <w:b w:val="0"/>
          <w:bCs/>
        </w:rPr>
        <w:t>43</w:t>
      </w:r>
      <w:r w:rsidR="00FE4257" w:rsidRPr="00FE4257">
        <w:rPr>
          <w:b w:val="0"/>
          <w:bCs/>
        </w:rPr>
        <w:t xml:space="preserve"> to uniquely identify row values on columns </w:t>
      </w:r>
      <w:r w:rsidR="00FE4257" w:rsidRPr="00572FC2">
        <w:rPr>
          <w:b w:val="0"/>
          <w:bCs/>
        </w:rPr>
        <w:t>“</w:t>
      </w:r>
      <w:proofErr w:type="spellStart"/>
      <w:r w:rsidR="00FE4257">
        <w:rPr>
          <w:b w:val="0"/>
          <w:bCs/>
        </w:rPr>
        <w:t>item_name</w:t>
      </w:r>
      <w:proofErr w:type="spellEnd"/>
      <w:r w:rsidR="00FE4257" w:rsidRPr="00572FC2">
        <w:rPr>
          <w:b w:val="0"/>
          <w:bCs/>
        </w:rPr>
        <w:t>”, “</w:t>
      </w:r>
      <w:r w:rsidR="00FE4257">
        <w:rPr>
          <w:b w:val="0"/>
          <w:bCs/>
        </w:rPr>
        <w:t>category</w:t>
      </w:r>
      <w:r w:rsidR="00FE4257" w:rsidRPr="00572FC2">
        <w:rPr>
          <w:b w:val="0"/>
          <w:bCs/>
        </w:rPr>
        <w:t>”, and “</w:t>
      </w:r>
      <w:proofErr w:type="spellStart"/>
      <w:r w:rsidR="00FE4257">
        <w:rPr>
          <w:b w:val="0"/>
          <w:bCs/>
        </w:rPr>
        <w:t>item_description</w:t>
      </w:r>
      <w:proofErr w:type="spellEnd"/>
      <w:r w:rsidR="00FE4257" w:rsidRPr="00572FC2">
        <w:rPr>
          <w:b w:val="0"/>
          <w:bCs/>
        </w:rPr>
        <w:t>”</w:t>
      </w:r>
      <w:r w:rsidR="00FE4257" w:rsidRPr="00FE4257">
        <w:rPr>
          <w:b w:val="0"/>
          <w:bCs/>
        </w:rPr>
        <w:t>. The attribute “</w:t>
      </w:r>
      <w:r w:rsidR="00FE4257">
        <w:rPr>
          <w:b w:val="0"/>
          <w:bCs/>
        </w:rPr>
        <w:t>quantity</w:t>
      </w:r>
      <w:r w:rsidR="00FE4257" w:rsidRPr="00FE4257">
        <w:rPr>
          <w:b w:val="0"/>
          <w:bCs/>
        </w:rPr>
        <w:t xml:space="preserve">” is specified as composite, </w:t>
      </w:r>
      <w:r w:rsidR="00087492" w:rsidRPr="000A70A3">
        <w:rPr>
          <w:b w:val="0"/>
          <w:bCs/>
        </w:rPr>
        <w:t>thus divided into sub-part attribute</w:t>
      </w:r>
      <w:r w:rsidR="00087492">
        <w:rPr>
          <w:b w:val="0"/>
          <w:bCs/>
        </w:rPr>
        <w:t>s “</w:t>
      </w:r>
      <w:proofErr w:type="spellStart"/>
      <w:r w:rsidR="00087492">
        <w:rPr>
          <w:b w:val="0"/>
          <w:bCs/>
        </w:rPr>
        <w:t>item_quantity</w:t>
      </w:r>
      <w:proofErr w:type="spellEnd"/>
      <w:r w:rsidR="00087492">
        <w:rPr>
          <w:b w:val="0"/>
          <w:bCs/>
        </w:rPr>
        <w:t xml:space="preserve">” and </w:t>
      </w:r>
      <w:r w:rsidR="00087492" w:rsidRPr="000A70A3">
        <w:rPr>
          <w:b w:val="0"/>
          <w:bCs/>
        </w:rPr>
        <w:t>“</w:t>
      </w:r>
      <w:proofErr w:type="spellStart"/>
      <w:r w:rsidR="00087492">
        <w:rPr>
          <w:b w:val="0"/>
          <w:bCs/>
        </w:rPr>
        <w:t>item_</w:t>
      </w:r>
      <w:r w:rsidR="00087492" w:rsidRPr="000A70A3">
        <w:rPr>
          <w:b w:val="0"/>
          <w:bCs/>
        </w:rPr>
        <w:t>unit</w:t>
      </w:r>
      <w:proofErr w:type="spellEnd"/>
      <w:r w:rsidR="00087492" w:rsidRPr="000A70A3">
        <w:rPr>
          <w:b w:val="0"/>
          <w:bCs/>
        </w:rPr>
        <w:t>”.</w:t>
      </w:r>
    </w:p>
    <w:p w14:paraId="3A98596E" w14:textId="77777777" w:rsidR="00703F13" w:rsidRPr="00CA654B" w:rsidRDefault="00703F13" w:rsidP="00703F13">
      <w:pPr>
        <w:spacing w:line="360" w:lineRule="auto"/>
        <w:ind w:left="1440"/>
        <w:jc w:val="both"/>
        <w:rPr>
          <w:b w:val="0"/>
          <w:bCs/>
          <w:lang w:val="en-US"/>
        </w:rPr>
      </w:pPr>
    </w:p>
    <w:p w14:paraId="01ABB4D8" w14:textId="77777777" w:rsidR="00703F13" w:rsidRPr="00CA654B" w:rsidRDefault="00703F13" w:rsidP="00703F13">
      <w:pPr>
        <w:spacing w:line="360" w:lineRule="auto"/>
        <w:ind w:left="1440"/>
        <w:jc w:val="both"/>
        <w:rPr>
          <w:b w:val="0"/>
          <w:bCs/>
          <w:lang w:val="en-US"/>
        </w:rPr>
      </w:pPr>
    </w:p>
    <w:p w14:paraId="33457AD1" w14:textId="77777777" w:rsidR="00703F13" w:rsidRPr="00CA654B" w:rsidRDefault="00703F13" w:rsidP="00703F13">
      <w:pPr>
        <w:spacing w:line="360" w:lineRule="auto"/>
        <w:ind w:left="1440"/>
        <w:jc w:val="both"/>
        <w:rPr>
          <w:b w:val="0"/>
          <w:bCs/>
          <w:lang w:val="en-US"/>
        </w:rPr>
      </w:pPr>
    </w:p>
    <w:p w14:paraId="0B856E30" w14:textId="77777777" w:rsidR="00703F13" w:rsidRPr="00CA654B" w:rsidRDefault="00703F13" w:rsidP="00703F13">
      <w:pPr>
        <w:spacing w:line="360" w:lineRule="auto"/>
        <w:ind w:left="1440"/>
        <w:jc w:val="both"/>
        <w:rPr>
          <w:b w:val="0"/>
          <w:bCs/>
          <w:lang w:val="en-US"/>
        </w:rPr>
      </w:pPr>
    </w:p>
    <w:p w14:paraId="18E0CBC8" w14:textId="77777777" w:rsidR="00703F13" w:rsidRPr="00CA654B" w:rsidRDefault="00703F13" w:rsidP="00703F13">
      <w:pPr>
        <w:spacing w:line="360" w:lineRule="auto"/>
        <w:ind w:left="1440"/>
        <w:jc w:val="both"/>
        <w:rPr>
          <w:b w:val="0"/>
          <w:bCs/>
          <w:lang w:val="en-US"/>
        </w:rPr>
      </w:pPr>
    </w:p>
    <w:p w14:paraId="02F66ECF" w14:textId="77777777" w:rsidR="00703F13" w:rsidRPr="00CA654B" w:rsidRDefault="00703F13" w:rsidP="00703F13">
      <w:pPr>
        <w:spacing w:line="360" w:lineRule="auto"/>
        <w:ind w:left="1440"/>
        <w:jc w:val="both"/>
        <w:rPr>
          <w:b w:val="0"/>
          <w:bCs/>
          <w:lang w:val="en-US"/>
        </w:rPr>
      </w:pPr>
    </w:p>
    <w:p w14:paraId="4305A2B0" w14:textId="77777777" w:rsidR="00703F13" w:rsidRPr="00CA654B" w:rsidRDefault="00703F13" w:rsidP="00703F13">
      <w:pPr>
        <w:spacing w:line="360" w:lineRule="auto"/>
        <w:ind w:left="1440"/>
        <w:jc w:val="both"/>
        <w:rPr>
          <w:b w:val="0"/>
          <w:bCs/>
          <w:lang w:val="en-US"/>
        </w:rPr>
      </w:pPr>
    </w:p>
    <w:p w14:paraId="4A3F0937" w14:textId="77777777" w:rsidR="00703F13" w:rsidRPr="00CA654B" w:rsidRDefault="00703F13" w:rsidP="00703F13">
      <w:pPr>
        <w:spacing w:line="360" w:lineRule="auto"/>
        <w:jc w:val="both"/>
        <w:rPr>
          <w:b w:val="0"/>
          <w:bCs/>
          <w:lang w:val="en-US"/>
        </w:rPr>
      </w:pPr>
    </w:p>
    <w:p w14:paraId="1F49E668" w14:textId="77777777" w:rsidR="00703F13" w:rsidRPr="00CA654B" w:rsidRDefault="00703F13" w:rsidP="00703F13">
      <w:pPr>
        <w:tabs>
          <w:tab w:val="left" w:pos="5978"/>
        </w:tabs>
        <w:spacing w:line="360" w:lineRule="auto"/>
        <w:jc w:val="both"/>
        <w:rPr>
          <w:lang w:val="en-US"/>
        </w:rPr>
      </w:pPr>
      <w:r w:rsidRPr="00CA654B">
        <w:rPr>
          <w:lang w:val="en-US"/>
        </w:rPr>
        <w:t>Inventory – 2NF</w:t>
      </w:r>
    </w:p>
    <w:p w14:paraId="7118F440"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0" w:type="auto"/>
        <w:tblInd w:w="421" w:type="dxa"/>
        <w:tblLook w:val="04A0" w:firstRow="1" w:lastRow="0" w:firstColumn="1" w:lastColumn="0" w:noHBand="0" w:noVBand="1"/>
      </w:tblPr>
      <w:tblGrid>
        <w:gridCol w:w="1554"/>
        <w:gridCol w:w="2944"/>
        <w:gridCol w:w="2306"/>
        <w:gridCol w:w="1984"/>
        <w:gridCol w:w="1252"/>
        <w:gridCol w:w="2489"/>
      </w:tblGrid>
      <w:tr w:rsidR="00703F13" w:rsidRPr="00CA654B" w14:paraId="2DC649DC" w14:textId="77777777" w:rsidTr="008E2866">
        <w:trPr>
          <w:trHeight w:val="312"/>
        </w:trPr>
        <w:tc>
          <w:tcPr>
            <w:tcW w:w="1554" w:type="dxa"/>
            <w:noWrap/>
            <w:hideMark/>
          </w:tcPr>
          <w:p w14:paraId="655F3E99"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2944" w:type="dxa"/>
            <w:noWrap/>
            <w:hideMark/>
          </w:tcPr>
          <w:p w14:paraId="11F15D75"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2306" w:type="dxa"/>
            <w:noWrap/>
            <w:hideMark/>
          </w:tcPr>
          <w:p w14:paraId="739B1E3A"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1984" w:type="dxa"/>
            <w:noWrap/>
            <w:hideMark/>
          </w:tcPr>
          <w:p w14:paraId="20E39746" w14:textId="77777777" w:rsidR="00703F13" w:rsidRPr="00CA654B" w:rsidRDefault="00703F13" w:rsidP="008E2866">
            <w:pPr>
              <w:spacing w:line="360" w:lineRule="auto"/>
              <w:jc w:val="both"/>
              <w:rPr>
                <w:b w:val="0"/>
                <w:bCs/>
              </w:rPr>
            </w:pPr>
            <w:proofErr w:type="spellStart"/>
            <w:r w:rsidRPr="00CA654B">
              <w:rPr>
                <w:b w:val="0"/>
                <w:bCs/>
              </w:rPr>
              <w:t>item_quantity</w:t>
            </w:r>
            <w:proofErr w:type="spellEnd"/>
          </w:p>
        </w:tc>
        <w:tc>
          <w:tcPr>
            <w:tcW w:w="1252" w:type="dxa"/>
            <w:noWrap/>
            <w:hideMark/>
          </w:tcPr>
          <w:p w14:paraId="562F2A2D" w14:textId="77777777" w:rsidR="00703F13" w:rsidRPr="00CA654B" w:rsidRDefault="00703F13" w:rsidP="008E2866">
            <w:pPr>
              <w:spacing w:line="360" w:lineRule="auto"/>
              <w:jc w:val="both"/>
              <w:rPr>
                <w:b w:val="0"/>
                <w:bCs/>
              </w:rPr>
            </w:pPr>
            <w:proofErr w:type="spellStart"/>
            <w:r w:rsidRPr="00CA654B">
              <w:rPr>
                <w:b w:val="0"/>
                <w:bCs/>
              </w:rPr>
              <w:t>item_unit</w:t>
            </w:r>
            <w:proofErr w:type="spellEnd"/>
          </w:p>
        </w:tc>
        <w:tc>
          <w:tcPr>
            <w:tcW w:w="2489" w:type="dxa"/>
            <w:noWrap/>
            <w:hideMark/>
          </w:tcPr>
          <w:p w14:paraId="6A71E0B4"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category_id</w:t>
            </w:r>
            <w:proofErr w:type="spellEnd"/>
          </w:p>
        </w:tc>
      </w:tr>
      <w:tr w:rsidR="00703F13" w:rsidRPr="00CA654B" w14:paraId="5045FEEA" w14:textId="77777777" w:rsidTr="008E2866">
        <w:trPr>
          <w:trHeight w:val="312"/>
        </w:trPr>
        <w:tc>
          <w:tcPr>
            <w:tcW w:w="1554" w:type="dxa"/>
            <w:noWrap/>
            <w:hideMark/>
          </w:tcPr>
          <w:p w14:paraId="2B0C490D" w14:textId="77777777" w:rsidR="00703F13" w:rsidRPr="00CA654B" w:rsidRDefault="00703F13" w:rsidP="008E2866">
            <w:pPr>
              <w:spacing w:line="360" w:lineRule="auto"/>
              <w:jc w:val="both"/>
              <w:rPr>
                <w:b w:val="0"/>
                <w:bCs/>
              </w:rPr>
            </w:pPr>
            <w:r w:rsidRPr="00CA654B">
              <w:rPr>
                <w:b w:val="0"/>
                <w:bCs/>
              </w:rPr>
              <w:t>1</w:t>
            </w:r>
          </w:p>
        </w:tc>
        <w:tc>
          <w:tcPr>
            <w:tcW w:w="2944" w:type="dxa"/>
            <w:noWrap/>
            <w:hideMark/>
          </w:tcPr>
          <w:p w14:paraId="115B402E"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2306" w:type="dxa"/>
            <w:noWrap/>
            <w:hideMark/>
          </w:tcPr>
          <w:p w14:paraId="74B9F0FC" w14:textId="77777777" w:rsidR="00703F13" w:rsidRPr="00CA654B" w:rsidRDefault="00703F13" w:rsidP="008E2866">
            <w:pPr>
              <w:spacing w:line="360" w:lineRule="auto"/>
              <w:jc w:val="both"/>
              <w:rPr>
                <w:b w:val="0"/>
                <w:bCs/>
              </w:rPr>
            </w:pPr>
            <w:r w:rsidRPr="00CA654B">
              <w:rPr>
                <w:b w:val="0"/>
                <w:bCs/>
              </w:rPr>
              <w:t>Deworming</w:t>
            </w:r>
          </w:p>
        </w:tc>
        <w:tc>
          <w:tcPr>
            <w:tcW w:w="1984" w:type="dxa"/>
            <w:noWrap/>
            <w:hideMark/>
          </w:tcPr>
          <w:p w14:paraId="1C5EF04E"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0135A473"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01F28787" w14:textId="77777777" w:rsidR="00703F13" w:rsidRPr="00CA654B" w:rsidRDefault="00703F13" w:rsidP="008E2866">
            <w:pPr>
              <w:spacing w:line="360" w:lineRule="auto"/>
              <w:jc w:val="both"/>
              <w:rPr>
                <w:b w:val="0"/>
                <w:bCs/>
              </w:rPr>
            </w:pPr>
            <w:r w:rsidRPr="00CA654B">
              <w:rPr>
                <w:b w:val="0"/>
                <w:bCs/>
              </w:rPr>
              <w:t>3</w:t>
            </w:r>
          </w:p>
        </w:tc>
      </w:tr>
      <w:tr w:rsidR="00703F13" w:rsidRPr="00CA654B" w14:paraId="544056D5" w14:textId="77777777" w:rsidTr="008E2866">
        <w:trPr>
          <w:trHeight w:val="312"/>
        </w:trPr>
        <w:tc>
          <w:tcPr>
            <w:tcW w:w="1554" w:type="dxa"/>
            <w:noWrap/>
            <w:hideMark/>
          </w:tcPr>
          <w:p w14:paraId="2851372D" w14:textId="77777777" w:rsidR="00703F13" w:rsidRPr="00CA654B" w:rsidRDefault="00703F13" w:rsidP="008E2866">
            <w:pPr>
              <w:spacing w:line="360" w:lineRule="auto"/>
              <w:jc w:val="both"/>
              <w:rPr>
                <w:b w:val="0"/>
                <w:bCs/>
              </w:rPr>
            </w:pPr>
            <w:r w:rsidRPr="00CA654B">
              <w:rPr>
                <w:b w:val="0"/>
                <w:bCs/>
              </w:rPr>
              <w:t>2</w:t>
            </w:r>
          </w:p>
        </w:tc>
        <w:tc>
          <w:tcPr>
            <w:tcW w:w="2944" w:type="dxa"/>
            <w:noWrap/>
            <w:hideMark/>
          </w:tcPr>
          <w:p w14:paraId="4EBE949C" w14:textId="77777777" w:rsidR="00703F13" w:rsidRPr="00CA654B" w:rsidRDefault="00703F13" w:rsidP="008E2866">
            <w:pPr>
              <w:spacing w:line="360" w:lineRule="auto"/>
              <w:jc w:val="both"/>
              <w:rPr>
                <w:b w:val="0"/>
                <w:bCs/>
              </w:rPr>
            </w:pPr>
            <w:r w:rsidRPr="00CA654B">
              <w:rPr>
                <w:b w:val="0"/>
                <w:bCs/>
              </w:rPr>
              <w:t>B-MEG Premium Starter</w:t>
            </w:r>
          </w:p>
        </w:tc>
        <w:tc>
          <w:tcPr>
            <w:tcW w:w="2306" w:type="dxa"/>
            <w:noWrap/>
            <w:hideMark/>
          </w:tcPr>
          <w:p w14:paraId="005807A8" w14:textId="77777777" w:rsidR="00703F13" w:rsidRPr="00CA654B" w:rsidRDefault="00703F13" w:rsidP="008E2866">
            <w:pPr>
              <w:spacing w:line="360" w:lineRule="auto"/>
              <w:jc w:val="both"/>
              <w:rPr>
                <w:b w:val="0"/>
                <w:bCs/>
              </w:rPr>
            </w:pPr>
            <w:r w:rsidRPr="00CA654B">
              <w:rPr>
                <w:b w:val="0"/>
                <w:bCs/>
              </w:rPr>
              <w:t>Feeds for piglet</w:t>
            </w:r>
          </w:p>
        </w:tc>
        <w:tc>
          <w:tcPr>
            <w:tcW w:w="1984" w:type="dxa"/>
            <w:noWrap/>
            <w:hideMark/>
          </w:tcPr>
          <w:p w14:paraId="4C2A697C"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121D8F65" w14:textId="77777777" w:rsidR="00703F13" w:rsidRPr="00CA654B" w:rsidRDefault="00703F13" w:rsidP="008E2866">
            <w:pPr>
              <w:spacing w:line="360" w:lineRule="auto"/>
              <w:jc w:val="both"/>
              <w:rPr>
                <w:b w:val="0"/>
                <w:bCs/>
              </w:rPr>
            </w:pPr>
            <w:r w:rsidRPr="00CA654B">
              <w:rPr>
                <w:b w:val="0"/>
                <w:bCs/>
              </w:rPr>
              <w:t xml:space="preserve"> kilogram</w:t>
            </w:r>
          </w:p>
        </w:tc>
        <w:tc>
          <w:tcPr>
            <w:tcW w:w="2489" w:type="dxa"/>
            <w:noWrap/>
            <w:hideMark/>
          </w:tcPr>
          <w:p w14:paraId="1312D349" w14:textId="77777777" w:rsidR="00703F13" w:rsidRPr="00CA654B" w:rsidRDefault="00703F13" w:rsidP="008E2866">
            <w:pPr>
              <w:spacing w:line="360" w:lineRule="auto"/>
              <w:jc w:val="both"/>
              <w:rPr>
                <w:b w:val="0"/>
                <w:bCs/>
              </w:rPr>
            </w:pPr>
            <w:r w:rsidRPr="00CA654B">
              <w:rPr>
                <w:b w:val="0"/>
                <w:bCs/>
              </w:rPr>
              <w:t>1</w:t>
            </w:r>
          </w:p>
        </w:tc>
      </w:tr>
      <w:tr w:rsidR="00703F13" w:rsidRPr="00CA654B" w14:paraId="4E92D7E0" w14:textId="77777777" w:rsidTr="008E2866">
        <w:trPr>
          <w:trHeight w:val="312"/>
        </w:trPr>
        <w:tc>
          <w:tcPr>
            <w:tcW w:w="1554" w:type="dxa"/>
            <w:noWrap/>
            <w:hideMark/>
          </w:tcPr>
          <w:p w14:paraId="435015E0" w14:textId="77777777" w:rsidR="00703F13" w:rsidRPr="00CA654B" w:rsidRDefault="00703F13" w:rsidP="008E2866">
            <w:pPr>
              <w:spacing w:line="360" w:lineRule="auto"/>
              <w:jc w:val="both"/>
              <w:rPr>
                <w:b w:val="0"/>
                <w:bCs/>
              </w:rPr>
            </w:pPr>
            <w:r w:rsidRPr="00CA654B">
              <w:rPr>
                <w:b w:val="0"/>
                <w:bCs/>
              </w:rPr>
              <w:t>3</w:t>
            </w:r>
          </w:p>
        </w:tc>
        <w:tc>
          <w:tcPr>
            <w:tcW w:w="2944" w:type="dxa"/>
            <w:noWrap/>
            <w:hideMark/>
          </w:tcPr>
          <w:p w14:paraId="72640CD0" w14:textId="77777777" w:rsidR="00703F13" w:rsidRPr="00CA654B" w:rsidRDefault="00703F13" w:rsidP="008E2866">
            <w:pPr>
              <w:spacing w:line="360" w:lineRule="auto"/>
              <w:jc w:val="both"/>
              <w:rPr>
                <w:b w:val="0"/>
                <w:bCs/>
              </w:rPr>
            </w:pPr>
            <w:r w:rsidRPr="00CA654B">
              <w:rPr>
                <w:b w:val="0"/>
                <w:bCs/>
              </w:rPr>
              <w:t>B-MEG Premium Grower</w:t>
            </w:r>
          </w:p>
        </w:tc>
        <w:tc>
          <w:tcPr>
            <w:tcW w:w="2306" w:type="dxa"/>
            <w:noWrap/>
            <w:hideMark/>
          </w:tcPr>
          <w:p w14:paraId="034C6A9F" w14:textId="77777777" w:rsidR="00703F13" w:rsidRPr="00CA654B" w:rsidRDefault="00703F13" w:rsidP="008E2866">
            <w:pPr>
              <w:spacing w:line="360" w:lineRule="auto"/>
              <w:jc w:val="both"/>
              <w:rPr>
                <w:b w:val="0"/>
                <w:bCs/>
              </w:rPr>
            </w:pPr>
            <w:r w:rsidRPr="00CA654B">
              <w:rPr>
                <w:b w:val="0"/>
                <w:bCs/>
              </w:rPr>
              <w:t>Feeds for fattening</w:t>
            </w:r>
          </w:p>
        </w:tc>
        <w:tc>
          <w:tcPr>
            <w:tcW w:w="1984" w:type="dxa"/>
            <w:noWrap/>
            <w:hideMark/>
          </w:tcPr>
          <w:p w14:paraId="25A30E56"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7B69B209" w14:textId="77777777" w:rsidR="00703F13" w:rsidRPr="00CA654B" w:rsidRDefault="00703F13" w:rsidP="008E2866">
            <w:pPr>
              <w:spacing w:line="360" w:lineRule="auto"/>
              <w:jc w:val="both"/>
              <w:rPr>
                <w:b w:val="0"/>
                <w:bCs/>
              </w:rPr>
            </w:pPr>
            <w:r w:rsidRPr="00CA654B">
              <w:rPr>
                <w:b w:val="0"/>
                <w:bCs/>
              </w:rPr>
              <w:t xml:space="preserve"> kilogram</w:t>
            </w:r>
          </w:p>
        </w:tc>
        <w:tc>
          <w:tcPr>
            <w:tcW w:w="2489" w:type="dxa"/>
            <w:noWrap/>
            <w:hideMark/>
          </w:tcPr>
          <w:p w14:paraId="20E00E57" w14:textId="77777777" w:rsidR="00703F13" w:rsidRPr="00CA654B" w:rsidRDefault="00703F13" w:rsidP="008E2866">
            <w:pPr>
              <w:spacing w:line="360" w:lineRule="auto"/>
              <w:jc w:val="both"/>
              <w:rPr>
                <w:b w:val="0"/>
                <w:bCs/>
              </w:rPr>
            </w:pPr>
            <w:r w:rsidRPr="00CA654B">
              <w:rPr>
                <w:b w:val="0"/>
                <w:bCs/>
              </w:rPr>
              <w:t>1</w:t>
            </w:r>
          </w:p>
        </w:tc>
      </w:tr>
      <w:tr w:rsidR="00703F13" w:rsidRPr="00CA654B" w14:paraId="4D2B0B93" w14:textId="77777777" w:rsidTr="008E2866">
        <w:trPr>
          <w:trHeight w:val="312"/>
        </w:trPr>
        <w:tc>
          <w:tcPr>
            <w:tcW w:w="1554" w:type="dxa"/>
            <w:noWrap/>
            <w:hideMark/>
          </w:tcPr>
          <w:p w14:paraId="72709605" w14:textId="77777777" w:rsidR="00703F13" w:rsidRPr="00CA654B" w:rsidRDefault="00703F13" w:rsidP="008E2866">
            <w:pPr>
              <w:spacing w:line="360" w:lineRule="auto"/>
              <w:jc w:val="both"/>
              <w:rPr>
                <w:b w:val="0"/>
                <w:bCs/>
              </w:rPr>
            </w:pPr>
            <w:r w:rsidRPr="00CA654B">
              <w:rPr>
                <w:b w:val="0"/>
                <w:bCs/>
              </w:rPr>
              <w:t>4</w:t>
            </w:r>
          </w:p>
        </w:tc>
        <w:tc>
          <w:tcPr>
            <w:tcW w:w="2944" w:type="dxa"/>
            <w:noWrap/>
            <w:hideMark/>
          </w:tcPr>
          <w:p w14:paraId="6438425D" w14:textId="77777777" w:rsidR="00703F13" w:rsidRPr="00CA654B" w:rsidRDefault="00703F13" w:rsidP="008E2866">
            <w:pPr>
              <w:spacing w:line="360" w:lineRule="auto"/>
              <w:jc w:val="both"/>
              <w:rPr>
                <w:b w:val="0"/>
                <w:bCs/>
              </w:rPr>
            </w:pPr>
            <w:r w:rsidRPr="00CA654B">
              <w:rPr>
                <w:b w:val="0"/>
                <w:bCs/>
              </w:rPr>
              <w:t>Iron</w:t>
            </w:r>
          </w:p>
        </w:tc>
        <w:tc>
          <w:tcPr>
            <w:tcW w:w="2306" w:type="dxa"/>
            <w:noWrap/>
            <w:hideMark/>
          </w:tcPr>
          <w:p w14:paraId="5D56D010" w14:textId="77777777" w:rsidR="00703F13" w:rsidRPr="00CA654B" w:rsidRDefault="00703F13" w:rsidP="008E2866">
            <w:pPr>
              <w:spacing w:line="360" w:lineRule="auto"/>
              <w:jc w:val="both"/>
              <w:rPr>
                <w:b w:val="0"/>
                <w:bCs/>
              </w:rPr>
            </w:pPr>
            <w:r w:rsidRPr="00CA654B">
              <w:rPr>
                <w:b w:val="0"/>
                <w:bCs/>
              </w:rPr>
              <w:t>Vaccine</w:t>
            </w:r>
          </w:p>
        </w:tc>
        <w:tc>
          <w:tcPr>
            <w:tcW w:w="1984" w:type="dxa"/>
            <w:noWrap/>
            <w:hideMark/>
          </w:tcPr>
          <w:p w14:paraId="6678CD54"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4369EF59"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52100F62" w14:textId="77777777" w:rsidR="00703F13" w:rsidRPr="00CA654B" w:rsidRDefault="00703F13" w:rsidP="008E2866">
            <w:pPr>
              <w:spacing w:line="360" w:lineRule="auto"/>
              <w:jc w:val="both"/>
              <w:rPr>
                <w:b w:val="0"/>
                <w:bCs/>
              </w:rPr>
            </w:pPr>
            <w:r w:rsidRPr="00CA654B">
              <w:rPr>
                <w:b w:val="0"/>
                <w:bCs/>
              </w:rPr>
              <w:t>2</w:t>
            </w:r>
          </w:p>
        </w:tc>
      </w:tr>
      <w:tr w:rsidR="00703F13" w:rsidRPr="00CA654B" w14:paraId="7E3C3424" w14:textId="77777777" w:rsidTr="008E2866">
        <w:trPr>
          <w:trHeight w:val="312"/>
        </w:trPr>
        <w:tc>
          <w:tcPr>
            <w:tcW w:w="1554" w:type="dxa"/>
            <w:noWrap/>
            <w:hideMark/>
          </w:tcPr>
          <w:p w14:paraId="0767F29A" w14:textId="77777777" w:rsidR="00703F13" w:rsidRPr="00CA654B" w:rsidRDefault="00703F13" w:rsidP="008E2866">
            <w:pPr>
              <w:spacing w:line="360" w:lineRule="auto"/>
              <w:jc w:val="both"/>
              <w:rPr>
                <w:b w:val="0"/>
                <w:bCs/>
              </w:rPr>
            </w:pPr>
            <w:r w:rsidRPr="00CA654B">
              <w:rPr>
                <w:b w:val="0"/>
                <w:bCs/>
              </w:rPr>
              <w:t>5</w:t>
            </w:r>
          </w:p>
        </w:tc>
        <w:tc>
          <w:tcPr>
            <w:tcW w:w="2944" w:type="dxa"/>
            <w:noWrap/>
            <w:hideMark/>
          </w:tcPr>
          <w:p w14:paraId="39D2BC83" w14:textId="77777777" w:rsidR="00703F13" w:rsidRPr="00CA654B" w:rsidRDefault="00703F13" w:rsidP="008E2866">
            <w:pPr>
              <w:spacing w:line="360" w:lineRule="auto"/>
              <w:jc w:val="both"/>
              <w:rPr>
                <w:b w:val="0"/>
                <w:bCs/>
              </w:rPr>
            </w:pPr>
            <w:r w:rsidRPr="00CA654B">
              <w:rPr>
                <w:b w:val="0"/>
                <w:bCs/>
              </w:rPr>
              <w:t>Vitamins B complex</w:t>
            </w:r>
          </w:p>
        </w:tc>
        <w:tc>
          <w:tcPr>
            <w:tcW w:w="2306" w:type="dxa"/>
            <w:noWrap/>
            <w:hideMark/>
          </w:tcPr>
          <w:p w14:paraId="6496BAC4" w14:textId="77777777" w:rsidR="00703F13" w:rsidRPr="00CA654B" w:rsidRDefault="00703F13" w:rsidP="008E2866">
            <w:pPr>
              <w:spacing w:line="360" w:lineRule="auto"/>
              <w:jc w:val="both"/>
              <w:rPr>
                <w:b w:val="0"/>
                <w:bCs/>
              </w:rPr>
            </w:pPr>
            <w:r w:rsidRPr="00CA654B">
              <w:rPr>
                <w:b w:val="0"/>
                <w:bCs/>
              </w:rPr>
              <w:t>Vitamins for pigs</w:t>
            </w:r>
          </w:p>
        </w:tc>
        <w:tc>
          <w:tcPr>
            <w:tcW w:w="1984" w:type="dxa"/>
            <w:noWrap/>
            <w:hideMark/>
          </w:tcPr>
          <w:p w14:paraId="0587CE7E" w14:textId="77777777" w:rsidR="00703F13" w:rsidRPr="00CA654B" w:rsidRDefault="00703F13" w:rsidP="008E2866">
            <w:pPr>
              <w:spacing w:line="360" w:lineRule="auto"/>
              <w:jc w:val="both"/>
              <w:rPr>
                <w:b w:val="0"/>
                <w:bCs/>
              </w:rPr>
            </w:pPr>
            <w:r w:rsidRPr="00CA654B">
              <w:rPr>
                <w:b w:val="0"/>
                <w:bCs/>
              </w:rPr>
              <w:t>50</w:t>
            </w:r>
          </w:p>
        </w:tc>
        <w:tc>
          <w:tcPr>
            <w:tcW w:w="1252" w:type="dxa"/>
            <w:noWrap/>
            <w:hideMark/>
          </w:tcPr>
          <w:p w14:paraId="460970B8" w14:textId="77777777" w:rsidR="00703F13" w:rsidRPr="00CA654B" w:rsidRDefault="00703F13" w:rsidP="008E2866">
            <w:pPr>
              <w:spacing w:line="360" w:lineRule="auto"/>
              <w:jc w:val="both"/>
              <w:rPr>
                <w:b w:val="0"/>
                <w:bCs/>
              </w:rPr>
            </w:pPr>
            <w:r w:rsidRPr="00CA654B">
              <w:rPr>
                <w:b w:val="0"/>
                <w:bCs/>
              </w:rPr>
              <w:t>milligram</w:t>
            </w:r>
          </w:p>
        </w:tc>
        <w:tc>
          <w:tcPr>
            <w:tcW w:w="2489" w:type="dxa"/>
            <w:noWrap/>
            <w:hideMark/>
          </w:tcPr>
          <w:p w14:paraId="73361E7A" w14:textId="77777777" w:rsidR="00703F13" w:rsidRPr="00CA654B" w:rsidRDefault="00703F13" w:rsidP="008E2866">
            <w:pPr>
              <w:spacing w:line="360" w:lineRule="auto"/>
              <w:jc w:val="both"/>
              <w:rPr>
                <w:b w:val="0"/>
                <w:bCs/>
              </w:rPr>
            </w:pPr>
            <w:r w:rsidRPr="00CA654B">
              <w:rPr>
                <w:b w:val="0"/>
                <w:bCs/>
              </w:rPr>
              <w:t>2</w:t>
            </w:r>
          </w:p>
        </w:tc>
      </w:tr>
    </w:tbl>
    <w:p w14:paraId="66A932CD" w14:textId="77777777" w:rsidR="00703F13" w:rsidRPr="00CA654B" w:rsidRDefault="00703F13" w:rsidP="00703F13">
      <w:pPr>
        <w:spacing w:line="360" w:lineRule="auto"/>
        <w:jc w:val="both"/>
      </w:pPr>
    </w:p>
    <w:p w14:paraId="040EC7B4" w14:textId="2F792647" w:rsidR="00703F13" w:rsidRPr="00CA654B" w:rsidRDefault="00703F13" w:rsidP="00703F13">
      <w:pPr>
        <w:spacing w:line="360" w:lineRule="auto"/>
        <w:ind w:left="720" w:hanging="720"/>
      </w:pPr>
      <w:r w:rsidRPr="00CA654B">
        <w:t>Table 4</w:t>
      </w:r>
      <w:r w:rsidR="00B97B04">
        <w:t>5</w:t>
      </w:r>
      <w:r w:rsidRPr="00CA654B">
        <w:t xml:space="preserve">. </w:t>
      </w:r>
      <w:r w:rsidRPr="00CA654B">
        <w:rPr>
          <w:lang w:val="en-US"/>
        </w:rPr>
        <w:t xml:space="preserve">Inventory </w:t>
      </w:r>
      <w:r w:rsidRPr="00CA654B">
        <w:t>Table - 2NF</w:t>
      </w:r>
    </w:p>
    <w:p w14:paraId="46100714" w14:textId="77777777" w:rsidR="00703F13" w:rsidRPr="00CA654B" w:rsidRDefault="00703F13" w:rsidP="00703F13">
      <w:pPr>
        <w:spacing w:line="360" w:lineRule="auto"/>
        <w:ind w:left="720" w:hanging="720"/>
      </w:pPr>
    </w:p>
    <w:p w14:paraId="6FEC5711" w14:textId="6E8BE8AA" w:rsidR="00703F13" w:rsidRPr="00CA654B" w:rsidRDefault="00703F13" w:rsidP="00703F13">
      <w:pPr>
        <w:spacing w:line="360" w:lineRule="auto"/>
        <w:ind w:left="1440"/>
        <w:jc w:val="both"/>
        <w:rPr>
          <w:b w:val="0"/>
          <w:bCs/>
        </w:rPr>
      </w:pPr>
      <w:r w:rsidRPr="00CA654B">
        <w:rPr>
          <w:b w:val="0"/>
          <w:bCs/>
        </w:rPr>
        <w:t>Table 4</w:t>
      </w:r>
      <w:r w:rsidR="00C21E5B">
        <w:rPr>
          <w:b w:val="0"/>
          <w:bCs/>
        </w:rPr>
        <w:t>5</w:t>
      </w:r>
      <w:r w:rsidRPr="00CA654B">
        <w:rPr>
          <w:b w:val="0"/>
          <w:bCs/>
        </w:rPr>
        <w:t xml:space="preserve"> shows the second normal form, </w:t>
      </w:r>
      <w:r w:rsidR="008C6A86" w:rsidRPr="008C6A86">
        <w:rPr>
          <w:b w:val="0"/>
          <w:bCs/>
        </w:rPr>
        <w:t>which has no partial dependency because the table has only one assigned primary key “</w:t>
      </w:r>
      <w:proofErr w:type="spellStart"/>
      <w:r w:rsidR="00675EA8">
        <w:rPr>
          <w:b w:val="0"/>
          <w:bCs/>
        </w:rPr>
        <w:t>item</w:t>
      </w:r>
      <w:r w:rsidR="008C6A86" w:rsidRPr="008C6A86">
        <w:rPr>
          <w:b w:val="0"/>
          <w:bCs/>
        </w:rPr>
        <w:t>_id</w:t>
      </w:r>
      <w:proofErr w:type="spellEnd"/>
      <w:r w:rsidR="008C6A86" w:rsidRPr="008C6A86">
        <w:rPr>
          <w:b w:val="0"/>
          <w:bCs/>
        </w:rPr>
        <w:t xml:space="preserve">”, and all non-key attributes </w:t>
      </w:r>
      <w:r w:rsidR="00675EA8" w:rsidRPr="00572FC2">
        <w:rPr>
          <w:b w:val="0"/>
          <w:bCs/>
        </w:rPr>
        <w:t>“</w:t>
      </w:r>
      <w:proofErr w:type="spellStart"/>
      <w:r w:rsidR="00675EA8">
        <w:rPr>
          <w:b w:val="0"/>
          <w:bCs/>
        </w:rPr>
        <w:t>item_name</w:t>
      </w:r>
      <w:proofErr w:type="spellEnd"/>
      <w:r w:rsidR="00675EA8" w:rsidRPr="00572FC2">
        <w:rPr>
          <w:b w:val="0"/>
          <w:bCs/>
        </w:rPr>
        <w:t>”, “</w:t>
      </w:r>
      <w:r w:rsidR="00675EA8">
        <w:rPr>
          <w:b w:val="0"/>
          <w:bCs/>
        </w:rPr>
        <w:t>category</w:t>
      </w:r>
      <w:r w:rsidR="00675EA8" w:rsidRPr="00572FC2">
        <w:rPr>
          <w:b w:val="0"/>
          <w:bCs/>
        </w:rPr>
        <w:t>”</w:t>
      </w:r>
      <w:r w:rsidR="00675EA8">
        <w:rPr>
          <w:b w:val="0"/>
          <w:bCs/>
        </w:rPr>
        <w:t>,</w:t>
      </w:r>
      <w:r w:rsidR="00675EA8" w:rsidRPr="00572FC2">
        <w:rPr>
          <w:b w:val="0"/>
          <w:bCs/>
        </w:rPr>
        <w:t xml:space="preserve"> “</w:t>
      </w:r>
      <w:proofErr w:type="spellStart"/>
      <w:r w:rsidR="00675EA8">
        <w:rPr>
          <w:b w:val="0"/>
          <w:bCs/>
        </w:rPr>
        <w:t>item_description</w:t>
      </w:r>
      <w:proofErr w:type="spellEnd"/>
      <w:r w:rsidR="008C6A86" w:rsidRPr="008C6A86">
        <w:rPr>
          <w:b w:val="0"/>
          <w:bCs/>
        </w:rPr>
        <w:t>”</w:t>
      </w:r>
      <w:r w:rsidR="00675EA8">
        <w:rPr>
          <w:b w:val="0"/>
          <w:bCs/>
        </w:rPr>
        <w:t>, “</w:t>
      </w:r>
      <w:proofErr w:type="spellStart"/>
      <w:r w:rsidR="00675EA8">
        <w:rPr>
          <w:b w:val="0"/>
          <w:bCs/>
        </w:rPr>
        <w:t>item_quantity</w:t>
      </w:r>
      <w:proofErr w:type="spellEnd"/>
      <w:r w:rsidR="00675EA8">
        <w:rPr>
          <w:b w:val="0"/>
          <w:bCs/>
        </w:rPr>
        <w:t>”</w:t>
      </w:r>
      <w:r w:rsidR="00675EA8" w:rsidRPr="00572FC2">
        <w:rPr>
          <w:b w:val="0"/>
          <w:bCs/>
        </w:rPr>
        <w:t>, and</w:t>
      </w:r>
      <w:r w:rsidR="00675EA8">
        <w:rPr>
          <w:b w:val="0"/>
          <w:bCs/>
        </w:rPr>
        <w:t xml:space="preserve"> “</w:t>
      </w:r>
      <w:proofErr w:type="spellStart"/>
      <w:r w:rsidR="00675EA8">
        <w:rPr>
          <w:b w:val="0"/>
          <w:bCs/>
        </w:rPr>
        <w:t>item_unit</w:t>
      </w:r>
      <w:proofErr w:type="spellEnd"/>
      <w:r w:rsidR="00675EA8">
        <w:rPr>
          <w:b w:val="0"/>
          <w:bCs/>
        </w:rPr>
        <w:t>”</w:t>
      </w:r>
      <w:r w:rsidR="00675EA8" w:rsidRPr="008C6A86">
        <w:rPr>
          <w:b w:val="0"/>
          <w:bCs/>
        </w:rPr>
        <w:t xml:space="preserve"> </w:t>
      </w:r>
      <w:r w:rsidR="008C6A86" w:rsidRPr="008C6A86">
        <w:rPr>
          <w:b w:val="0"/>
          <w:bCs/>
        </w:rPr>
        <w:t>are functionally dependent on the primary key</w:t>
      </w:r>
      <w:r w:rsidRPr="00CA654B">
        <w:rPr>
          <w:b w:val="0"/>
          <w:bCs/>
        </w:rPr>
        <w:t>.</w:t>
      </w:r>
    </w:p>
    <w:p w14:paraId="58D507FB" w14:textId="77777777" w:rsidR="00703F13" w:rsidRPr="00CA654B" w:rsidRDefault="00703F13" w:rsidP="00703F13">
      <w:pPr>
        <w:spacing w:line="360" w:lineRule="auto"/>
        <w:ind w:left="1440"/>
        <w:jc w:val="both"/>
        <w:rPr>
          <w:b w:val="0"/>
          <w:bCs/>
        </w:rPr>
      </w:pPr>
    </w:p>
    <w:p w14:paraId="7FA01C18" w14:textId="77777777" w:rsidR="00703F13" w:rsidRPr="00CA654B" w:rsidRDefault="00703F13" w:rsidP="00703F13">
      <w:pPr>
        <w:spacing w:line="360" w:lineRule="auto"/>
        <w:ind w:left="1440"/>
        <w:jc w:val="both"/>
        <w:rPr>
          <w:b w:val="0"/>
          <w:bCs/>
        </w:rPr>
      </w:pPr>
    </w:p>
    <w:p w14:paraId="3C62C4D9" w14:textId="77777777" w:rsidR="00703F13" w:rsidRPr="00CA654B" w:rsidRDefault="00703F13" w:rsidP="00703F13">
      <w:pPr>
        <w:spacing w:line="360" w:lineRule="auto"/>
        <w:ind w:left="1440"/>
        <w:jc w:val="both"/>
        <w:rPr>
          <w:b w:val="0"/>
          <w:bCs/>
        </w:rPr>
      </w:pPr>
    </w:p>
    <w:p w14:paraId="342683B0" w14:textId="77777777" w:rsidR="00703F13" w:rsidRPr="00CA654B" w:rsidRDefault="00703F13" w:rsidP="00703F13">
      <w:pPr>
        <w:spacing w:line="360" w:lineRule="auto"/>
        <w:ind w:left="1440"/>
        <w:jc w:val="both"/>
        <w:rPr>
          <w:b w:val="0"/>
          <w:bCs/>
        </w:rPr>
      </w:pPr>
    </w:p>
    <w:p w14:paraId="4496BC05" w14:textId="77777777" w:rsidR="00703F13" w:rsidRPr="00CA654B" w:rsidRDefault="00703F13" w:rsidP="00703F13">
      <w:pPr>
        <w:spacing w:line="360" w:lineRule="auto"/>
        <w:ind w:left="1440"/>
        <w:jc w:val="both"/>
        <w:rPr>
          <w:b w:val="0"/>
          <w:bCs/>
        </w:rPr>
      </w:pPr>
    </w:p>
    <w:p w14:paraId="65B7F7C9" w14:textId="77777777" w:rsidR="00703F13" w:rsidRPr="00CA654B" w:rsidRDefault="00703F13" w:rsidP="00703F13">
      <w:pPr>
        <w:spacing w:line="360" w:lineRule="auto"/>
        <w:ind w:left="1440"/>
        <w:jc w:val="both"/>
        <w:rPr>
          <w:b w:val="0"/>
          <w:bCs/>
        </w:rPr>
      </w:pPr>
    </w:p>
    <w:p w14:paraId="30E7A2DC" w14:textId="77777777" w:rsidR="00516128" w:rsidRDefault="00703F13" w:rsidP="00703F13">
      <w:pPr>
        <w:spacing w:line="360" w:lineRule="auto"/>
        <w:ind w:left="720" w:hanging="720"/>
        <w:jc w:val="both"/>
      </w:pPr>
      <w:r w:rsidRPr="00CA654B">
        <w:lastRenderedPageBreak/>
        <w:t xml:space="preserve">      </w:t>
      </w:r>
    </w:p>
    <w:p w14:paraId="0ADD9117" w14:textId="77777777" w:rsidR="00516128" w:rsidRDefault="00516128" w:rsidP="00703F13">
      <w:pPr>
        <w:spacing w:line="360" w:lineRule="auto"/>
        <w:ind w:left="720" w:hanging="720"/>
        <w:jc w:val="both"/>
      </w:pPr>
    </w:p>
    <w:p w14:paraId="5DA9D068" w14:textId="27FF3709" w:rsidR="00703F13" w:rsidRPr="00CA654B" w:rsidRDefault="00516128" w:rsidP="00516128">
      <w:pPr>
        <w:spacing w:line="360" w:lineRule="auto"/>
        <w:ind w:left="720" w:hanging="720"/>
        <w:jc w:val="both"/>
        <w:rPr>
          <w:b w:val="0"/>
          <w:bCs/>
        </w:rPr>
      </w:pPr>
      <w:r>
        <w:t xml:space="preserve">       </w:t>
      </w:r>
      <w:r w:rsidR="008F6A87">
        <w:tab/>
      </w:r>
      <w:r w:rsidR="008F6A87">
        <w:tab/>
      </w:r>
      <w:r w:rsidR="008F6A87">
        <w:tab/>
      </w:r>
      <w:r w:rsidR="008F6A87">
        <w:tab/>
      </w:r>
      <w:r w:rsidR="008F6A87">
        <w:tab/>
        <w:t xml:space="preserve">   </w:t>
      </w:r>
      <w:r w:rsidR="00703F13" w:rsidRPr="00CA654B">
        <w:rPr>
          <w:b w:val="0"/>
          <w:bCs/>
        </w:rPr>
        <w:t xml:space="preserve"> Category</w:t>
      </w:r>
    </w:p>
    <w:tbl>
      <w:tblPr>
        <w:tblStyle w:val="TableGrid"/>
        <w:tblW w:w="0" w:type="auto"/>
        <w:tblInd w:w="3823" w:type="dxa"/>
        <w:tblLook w:val="04A0" w:firstRow="1" w:lastRow="0" w:firstColumn="1" w:lastColumn="0" w:noHBand="0" w:noVBand="1"/>
      </w:tblPr>
      <w:tblGrid>
        <w:gridCol w:w="2705"/>
        <w:gridCol w:w="2600"/>
      </w:tblGrid>
      <w:tr w:rsidR="00703F13" w:rsidRPr="00CA654B" w14:paraId="35E8FC27" w14:textId="77777777" w:rsidTr="008F6A87">
        <w:trPr>
          <w:trHeight w:val="276"/>
        </w:trPr>
        <w:tc>
          <w:tcPr>
            <w:tcW w:w="2705" w:type="dxa"/>
            <w:noWrap/>
            <w:vAlign w:val="center"/>
            <w:hideMark/>
          </w:tcPr>
          <w:p w14:paraId="56ACFF52" w14:textId="77777777" w:rsidR="00703F13" w:rsidRPr="00CA654B" w:rsidRDefault="00703F13" w:rsidP="008E2866">
            <w:pPr>
              <w:ind w:left="720" w:hanging="720"/>
              <w:jc w:val="left"/>
              <w:rPr>
                <w:b w:val="0"/>
                <w:bCs/>
              </w:rPr>
            </w:pPr>
            <w:r w:rsidRPr="00CA654B">
              <w:rPr>
                <w:b w:val="0"/>
                <w:bCs/>
              </w:rPr>
              <w:t>(PK)</w:t>
            </w:r>
            <w:proofErr w:type="spellStart"/>
            <w:r w:rsidRPr="00CA654B">
              <w:rPr>
                <w:b w:val="0"/>
                <w:bCs/>
              </w:rPr>
              <w:t>category_id</w:t>
            </w:r>
            <w:proofErr w:type="spellEnd"/>
          </w:p>
        </w:tc>
        <w:tc>
          <w:tcPr>
            <w:tcW w:w="2600" w:type="dxa"/>
            <w:noWrap/>
            <w:vAlign w:val="center"/>
            <w:hideMark/>
          </w:tcPr>
          <w:p w14:paraId="45CBC8F3" w14:textId="77777777" w:rsidR="00703F13" w:rsidRPr="00CA654B" w:rsidRDefault="00703F13" w:rsidP="008E2866">
            <w:pPr>
              <w:ind w:left="720" w:hanging="720"/>
              <w:jc w:val="left"/>
              <w:rPr>
                <w:b w:val="0"/>
                <w:bCs/>
              </w:rPr>
            </w:pPr>
            <w:proofErr w:type="spellStart"/>
            <w:r w:rsidRPr="00CA654B">
              <w:rPr>
                <w:b w:val="0"/>
                <w:bCs/>
              </w:rPr>
              <w:t>category_name</w:t>
            </w:r>
            <w:proofErr w:type="spellEnd"/>
          </w:p>
        </w:tc>
      </w:tr>
      <w:tr w:rsidR="00703F13" w:rsidRPr="00CA654B" w14:paraId="22B65395" w14:textId="77777777" w:rsidTr="008F6A87">
        <w:trPr>
          <w:trHeight w:val="276"/>
        </w:trPr>
        <w:tc>
          <w:tcPr>
            <w:tcW w:w="2705" w:type="dxa"/>
            <w:noWrap/>
            <w:vAlign w:val="center"/>
            <w:hideMark/>
          </w:tcPr>
          <w:p w14:paraId="461E30E5" w14:textId="77777777" w:rsidR="00703F13" w:rsidRPr="00CA654B" w:rsidRDefault="00703F13" w:rsidP="008E2866">
            <w:pPr>
              <w:ind w:left="720" w:hanging="720"/>
              <w:jc w:val="left"/>
              <w:rPr>
                <w:b w:val="0"/>
                <w:bCs/>
              </w:rPr>
            </w:pPr>
            <w:r w:rsidRPr="00CA654B">
              <w:rPr>
                <w:b w:val="0"/>
                <w:bCs/>
              </w:rPr>
              <w:t>1</w:t>
            </w:r>
          </w:p>
        </w:tc>
        <w:tc>
          <w:tcPr>
            <w:tcW w:w="2600" w:type="dxa"/>
            <w:noWrap/>
            <w:vAlign w:val="center"/>
            <w:hideMark/>
          </w:tcPr>
          <w:p w14:paraId="0F469B09" w14:textId="77777777" w:rsidR="00703F13" w:rsidRPr="00CA654B" w:rsidRDefault="00703F13" w:rsidP="008E2866">
            <w:pPr>
              <w:ind w:left="720" w:hanging="720"/>
              <w:jc w:val="left"/>
              <w:rPr>
                <w:b w:val="0"/>
                <w:bCs/>
              </w:rPr>
            </w:pPr>
            <w:r w:rsidRPr="00CA654B">
              <w:rPr>
                <w:b w:val="0"/>
                <w:bCs/>
              </w:rPr>
              <w:t>Feeds</w:t>
            </w:r>
          </w:p>
        </w:tc>
      </w:tr>
      <w:tr w:rsidR="00703F13" w:rsidRPr="00CA654B" w14:paraId="2659183B" w14:textId="77777777" w:rsidTr="008F6A87">
        <w:trPr>
          <w:trHeight w:val="276"/>
        </w:trPr>
        <w:tc>
          <w:tcPr>
            <w:tcW w:w="2705" w:type="dxa"/>
            <w:noWrap/>
            <w:vAlign w:val="center"/>
            <w:hideMark/>
          </w:tcPr>
          <w:p w14:paraId="47B12E28" w14:textId="77777777" w:rsidR="00703F13" w:rsidRPr="00CA654B" w:rsidRDefault="00703F13" w:rsidP="008E2866">
            <w:pPr>
              <w:ind w:left="720" w:hanging="720"/>
              <w:jc w:val="left"/>
              <w:rPr>
                <w:b w:val="0"/>
                <w:bCs/>
              </w:rPr>
            </w:pPr>
            <w:r w:rsidRPr="00CA654B">
              <w:rPr>
                <w:b w:val="0"/>
                <w:bCs/>
              </w:rPr>
              <w:t>2</w:t>
            </w:r>
          </w:p>
        </w:tc>
        <w:tc>
          <w:tcPr>
            <w:tcW w:w="2600" w:type="dxa"/>
            <w:noWrap/>
            <w:vAlign w:val="center"/>
            <w:hideMark/>
          </w:tcPr>
          <w:p w14:paraId="734482C1" w14:textId="77777777" w:rsidR="00703F13" w:rsidRPr="00CA654B" w:rsidRDefault="00703F13" w:rsidP="008E2866">
            <w:pPr>
              <w:ind w:left="720" w:hanging="720"/>
              <w:jc w:val="left"/>
              <w:rPr>
                <w:b w:val="0"/>
                <w:bCs/>
              </w:rPr>
            </w:pPr>
            <w:r w:rsidRPr="00CA654B">
              <w:rPr>
                <w:b w:val="0"/>
                <w:bCs/>
              </w:rPr>
              <w:t>Medicine</w:t>
            </w:r>
          </w:p>
        </w:tc>
      </w:tr>
      <w:tr w:rsidR="00703F13" w:rsidRPr="00CA654B" w14:paraId="1ED8C6F5" w14:textId="77777777" w:rsidTr="008F6A87">
        <w:trPr>
          <w:trHeight w:val="276"/>
        </w:trPr>
        <w:tc>
          <w:tcPr>
            <w:tcW w:w="2705" w:type="dxa"/>
            <w:noWrap/>
            <w:vAlign w:val="center"/>
            <w:hideMark/>
          </w:tcPr>
          <w:p w14:paraId="43035B7C" w14:textId="77777777" w:rsidR="00703F13" w:rsidRPr="00CA654B" w:rsidRDefault="00703F13" w:rsidP="008E2866">
            <w:pPr>
              <w:ind w:left="720" w:hanging="720"/>
              <w:jc w:val="left"/>
              <w:rPr>
                <w:b w:val="0"/>
                <w:bCs/>
              </w:rPr>
            </w:pPr>
            <w:r w:rsidRPr="00CA654B">
              <w:rPr>
                <w:b w:val="0"/>
                <w:bCs/>
              </w:rPr>
              <w:t>3</w:t>
            </w:r>
          </w:p>
        </w:tc>
        <w:tc>
          <w:tcPr>
            <w:tcW w:w="2600" w:type="dxa"/>
            <w:noWrap/>
            <w:vAlign w:val="center"/>
            <w:hideMark/>
          </w:tcPr>
          <w:p w14:paraId="72D98BE5" w14:textId="77777777" w:rsidR="00703F13" w:rsidRPr="00CA654B" w:rsidRDefault="00703F13" w:rsidP="008E2866">
            <w:pPr>
              <w:ind w:left="720" w:hanging="720"/>
              <w:jc w:val="left"/>
              <w:rPr>
                <w:b w:val="0"/>
                <w:bCs/>
              </w:rPr>
            </w:pPr>
            <w:r w:rsidRPr="00CA654B">
              <w:rPr>
                <w:b w:val="0"/>
                <w:bCs/>
              </w:rPr>
              <w:t>Deworming</w:t>
            </w:r>
          </w:p>
        </w:tc>
      </w:tr>
    </w:tbl>
    <w:p w14:paraId="7D5554BB" w14:textId="77777777" w:rsidR="00703F13" w:rsidRPr="00CA654B" w:rsidRDefault="00703F13" w:rsidP="00703F13">
      <w:pPr>
        <w:spacing w:line="360" w:lineRule="auto"/>
        <w:ind w:left="720" w:hanging="720"/>
      </w:pPr>
    </w:p>
    <w:p w14:paraId="4DA07ED2" w14:textId="7FD89DFC" w:rsidR="00703F13" w:rsidRPr="00CA654B" w:rsidRDefault="00703F13" w:rsidP="00703F13">
      <w:pPr>
        <w:spacing w:line="360" w:lineRule="auto"/>
        <w:ind w:left="720" w:hanging="720"/>
      </w:pPr>
      <w:r w:rsidRPr="00CA654B">
        <w:t>Table 4</w:t>
      </w:r>
      <w:r w:rsidR="00B97B04">
        <w:t>6</w:t>
      </w:r>
      <w:r w:rsidRPr="00CA654B">
        <w:t xml:space="preserve">. </w:t>
      </w:r>
      <w:r w:rsidRPr="00CA654B">
        <w:rPr>
          <w:lang w:val="en-US"/>
        </w:rPr>
        <w:t xml:space="preserve">Category </w:t>
      </w:r>
      <w:r w:rsidRPr="00CA654B">
        <w:t>Table - 2NF</w:t>
      </w:r>
    </w:p>
    <w:p w14:paraId="212E25EB" w14:textId="77777777" w:rsidR="00703F13" w:rsidRPr="00CA654B" w:rsidRDefault="00703F13" w:rsidP="00703F13">
      <w:pPr>
        <w:spacing w:line="360" w:lineRule="auto"/>
        <w:ind w:left="1440"/>
        <w:jc w:val="both"/>
        <w:rPr>
          <w:b w:val="0"/>
          <w:bCs/>
        </w:rPr>
      </w:pPr>
    </w:p>
    <w:p w14:paraId="027163DE" w14:textId="27A99944" w:rsidR="00703F13" w:rsidRPr="00CA654B" w:rsidRDefault="00703F13" w:rsidP="00703F13">
      <w:pPr>
        <w:spacing w:line="360" w:lineRule="auto"/>
        <w:ind w:left="1440"/>
        <w:jc w:val="both"/>
        <w:rPr>
          <w:b w:val="0"/>
          <w:bCs/>
        </w:rPr>
      </w:pPr>
      <w:r w:rsidRPr="00CA654B">
        <w:rPr>
          <w:b w:val="0"/>
          <w:bCs/>
        </w:rPr>
        <w:t>Table 4</w:t>
      </w:r>
      <w:r w:rsidR="008F6A87">
        <w:rPr>
          <w:b w:val="0"/>
          <w:bCs/>
        </w:rPr>
        <w:t>6</w:t>
      </w:r>
      <w:r w:rsidRPr="00CA654B">
        <w:rPr>
          <w:b w:val="0"/>
          <w:bCs/>
        </w:rPr>
        <w:t xml:space="preserve"> shows the second normal form, which has no partial dependency because the table has only one assigned primary key " </w:t>
      </w:r>
      <w:proofErr w:type="spellStart"/>
      <w:r w:rsidRPr="00CA654B">
        <w:rPr>
          <w:b w:val="0"/>
          <w:bCs/>
        </w:rPr>
        <w:t>category_id</w:t>
      </w:r>
      <w:proofErr w:type="spellEnd"/>
      <w:r w:rsidRPr="00CA654B">
        <w:rPr>
          <w:b w:val="0"/>
          <w:bCs/>
        </w:rPr>
        <w:t xml:space="preserve"> ", and </w:t>
      </w:r>
      <w:r w:rsidR="00EF7EDB">
        <w:rPr>
          <w:b w:val="0"/>
          <w:bCs/>
        </w:rPr>
        <w:t>the</w:t>
      </w:r>
      <w:r w:rsidRPr="00CA654B">
        <w:rPr>
          <w:b w:val="0"/>
          <w:bCs/>
        </w:rPr>
        <w:t xml:space="preserve"> non-key attribute</w:t>
      </w:r>
      <w:r w:rsidR="00EF7EDB">
        <w:rPr>
          <w:b w:val="0"/>
          <w:bCs/>
        </w:rPr>
        <w:t xml:space="preserve"> “</w:t>
      </w:r>
      <w:proofErr w:type="spellStart"/>
      <w:r w:rsidR="00EF7EDB">
        <w:rPr>
          <w:b w:val="0"/>
          <w:bCs/>
        </w:rPr>
        <w:t>category_name</w:t>
      </w:r>
      <w:proofErr w:type="spellEnd"/>
      <w:r w:rsidR="00EF7EDB">
        <w:rPr>
          <w:b w:val="0"/>
          <w:bCs/>
        </w:rPr>
        <w:t>” is</w:t>
      </w:r>
      <w:r w:rsidRPr="00CA654B">
        <w:rPr>
          <w:b w:val="0"/>
          <w:bCs/>
        </w:rPr>
        <w:t xml:space="preserve"> functionally </w:t>
      </w:r>
      <w:r w:rsidR="0003199D" w:rsidRPr="00CA654B">
        <w:rPr>
          <w:b w:val="0"/>
          <w:bCs/>
        </w:rPr>
        <w:t>dependent</w:t>
      </w:r>
      <w:r w:rsidRPr="00CA654B">
        <w:rPr>
          <w:b w:val="0"/>
          <w:bCs/>
        </w:rPr>
        <w:t xml:space="preserve"> on the primary key.</w:t>
      </w:r>
    </w:p>
    <w:p w14:paraId="5310F7AA" w14:textId="42A2B377" w:rsidR="00703F13" w:rsidRDefault="00703F13" w:rsidP="00703F13">
      <w:pPr>
        <w:spacing w:line="360" w:lineRule="auto"/>
        <w:jc w:val="both"/>
        <w:rPr>
          <w:b w:val="0"/>
          <w:bCs/>
        </w:rPr>
      </w:pPr>
    </w:p>
    <w:p w14:paraId="76CBC008" w14:textId="0192F104" w:rsidR="0058228D" w:rsidRDefault="0058228D" w:rsidP="00703F13">
      <w:pPr>
        <w:spacing w:line="360" w:lineRule="auto"/>
        <w:jc w:val="both"/>
        <w:rPr>
          <w:b w:val="0"/>
          <w:bCs/>
        </w:rPr>
      </w:pPr>
    </w:p>
    <w:p w14:paraId="7D34CE89" w14:textId="6DE464CA" w:rsidR="0058228D" w:rsidRDefault="0058228D" w:rsidP="00703F13">
      <w:pPr>
        <w:spacing w:line="360" w:lineRule="auto"/>
        <w:jc w:val="both"/>
        <w:rPr>
          <w:b w:val="0"/>
          <w:bCs/>
        </w:rPr>
      </w:pPr>
    </w:p>
    <w:p w14:paraId="6DFB8AE6" w14:textId="660C7A96" w:rsidR="0058228D" w:rsidRDefault="0058228D" w:rsidP="00703F13">
      <w:pPr>
        <w:spacing w:line="360" w:lineRule="auto"/>
        <w:jc w:val="both"/>
        <w:rPr>
          <w:b w:val="0"/>
          <w:bCs/>
        </w:rPr>
      </w:pPr>
    </w:p>
    <w:p w14:paraId="07C7AF07" w14:textId="12924D8D" w:rsidR="0058228D" w:rsidRDefault="0058228D" w:rsidP="00703F13">
      <w:pPr>
        <w:spacing w:line="360" w:lineRule="auto"/>
        <w:jc w:val="both"/>
        <w:rPr>
          <w:b w:val="0"/>
          <w:bCs/>
        </w:rPr>
      </w:pPr>
    </w:p>
    <w:p w14:paraId="11B5E1EF" w14:textId="09A93AC9" w:rsidR="0058228D" w:rsidRDefault="0058228D" w:rsidP="00703F13">
      <w:pPr>
        <w:spacing w:line="360" w:lineRule="auto"/>
        <w:jc w:val="both"/>
        <w:rPr>
          <w:b w:val="0"/>
          <w:bCs/>
        </w:rPr>
      </w:pPr>
    </w:p>
    <w:p w14:paraId="3C40E3E5" w14:textId="2073AED8" w:rsidR="0058228D" w:rsidRDefault="0058228D" w:rsidP="00703F13">
      <w:pPr>
        <w:spacing w:line="360" w:lineRule="auto"/>
        <w:jc w:val="both"/>
        <w:rPr>
          <w:b w:val="0"/>
          <w:bCs/>
        </w:rPr>
      </w:pPr>
    </w:p>
    <w:p w14:paraId="11076877" w14:textId="6C3970DE" w:rsidR="0058228D" w:rsidRDefault="0058228D" w:rsidP="00703F13">
      <w:pPr>
        <w:spacing w:line="360" w:lineRule="auto"/>
        <w:jc w:val="both"/>
        <w:rPr>
          <w:b w:val="0"/>
          <w:bCs/>
        </w:rPr>
      </w:pPr>
    </w:p>
    <w:p w14:paraId="72ABF599" w14:textId="77777777" w:rsidR="004130EE" w:rsidRDefault="004130EE" w:rsidP="00703F13">
      <w:pPr>
        <w:spacing w:line="360" w:lineRule="auto"/>
        <w:jc w:val="both"/>
        <w:rPr>
          <w:b w:val="0"/>
          <w:bCs/>
        </w:rPr>
      </w:pPr>
    </w:p>
    <w:p w14:paraId="6F97386D" w14:textId="77777777" w:rsidR="0058228D" w:rsidRPr="00CA654B" w:rsidRDefault="0058228D" w:rsidP="00703F13">
      <w:pPr>
        <w:spacing w:line="360" w:lineRule="auto"/>
        <w:jc w:val="both"/>
        <w:rPr>
          <w:b w:val="0"/>
          <w:bCs/>
        </w:rPr>
      </w:pPr>
    </w:p>
    <w:p w14:paraId="4CFA218E" w14:textId="77777777" w:rsidR="00703F13" w:rsidRPr="00CA654B" w:rsidRDefault="00703F13" w:rsidP="00703F13">
      <w:pPr>
        <w:tabs>
          <w:tab w:val="left" w:pos="5978"/>
        </w:tabs>
        <w:spacing w:line="360" w:lineRule="auto"/>
        <w:jc w:val="both"/>
        <w:rPr>
          <w:lang w:val="en-US"/>
        </w:rPr>
      </w:pPr>
      <w:r w:rsidRPr="00CA654B">
        <w:rPr>
          <w:lang w:val="en-US"/>
        </w:rPr>
        <w:lastRenderedPageBreak/>
        <w:t>Inventory – 3NF</w:t>
      </w:r>
    </w:p>
    <w:p w14:paraId="32E62B8A"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Inventory</w:t>
      </w:r>
    </w:p>
    <w:tbl>
      <w:tblPr>
        <w:tblStyle w:val="TableGrid"/>
        <w:tblW w:w="13467" w:type="dxa"/>
        <w:tblLook w:val="04A0" w:firstRow="1" w:lastRow="0" w:firstColumn="1" w:lastColumn="0" w:noHBand="0" w:noVBand="1"/>
      </w:tblPr>
      <w:tblGrid>
        <w:gridCol w:w="1980"/>
        <w:gridCol w:w="6092"/>
        <w:gridCol w:w="2514"/>
        <w:gridCol w:w="2881"/>
      </w:tblGrid>
      <w:tr w:rsidR="00703F13" w:rsidRPr="00CA654B" w14:paraId="53BBE88B" w14:textId="77777777" w:rsidTr="008E2866">
        <w:trPr>
          <w:trHeight w:val="212"/>
        </w:trPr>
        <w:tc>
          <w:tcPr>
            <w:tcW w:w="1980" w:type="dxa"/>
            <w:noWrap/>
            <w:hideMark/>
          </w:tcPr>
          <w:p w14:paraId="432116A3"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item_id</w:t>
            </w:r>
            <w:proofErr w:type="spellEnd"/>
          </w:p>
        </w:tc>
        <w:tc>
          <w:tcPr>
            <w:tcW w:w="6092" w:type="dxa"/>
            <w:noWrap/>
            <w:hideMark/>
          </w:tcPr>
          <w:p w14:paraId="676E4C52" w14:textId="77777777" w:rsidR="00703F13" w:rsidRPr="00CA654B" w:rsidRDefault="00703F13" w:rsidP="008E2866">
            <w:pPr>
              <w:spacing w:line="360" w:lineRule="auto"/>
              <w:jc w:val="both"/>
              <w:rPr>
                <w:b w:val="0"/>
                <w:bCs/>
              </w:rPr>
            </w:pPr>
            <w:proofErr w:type="spellStart"/>
            <w:r w:rsidRPr="00CA654B">
              <w:rPr>
                <w:b w:val="0"/>
                <w:bCs/>
              </w:rPr>
              <w:t>item_name</w:t>
            </w:r>
            <w:proofErr w:type="spellEnd"/>
          </w:p>
        </w:tc>
        <w:tc>
          <w:tcPr>
            <w:tcW w:w="2514" w:type="dxa"/>
            <w:noWrap/>
            <w:hideMark/>
          </w:tcPr>
          <w:p w14:paraId="0D72CF37" w14:textId="77777777" w:rsidR="00703F13" w:rsidRPr="00CA654B" w:rsidRDefault="00703F13" w:rsidP="008E2866">
            <w:pPr>
              <w:spacing w:line="360" w:lineRule="auto"/>
              <w:jc w:val="both"/>
              <w:rPr>
                <w:b w:val="0"/>
                <w:bCs/>
              </w:rPr>
            </w:pPr>
            <w:proofErr w:type="spellStart"/>
            <w:r w:rsidRPr="00CA654B">
              <w:rPr>
                <w:b w:val="0"/>
                <w:bCs/>
              </w:rPr>
              <w:t>item_description</w:t>
            </w:r>
            <w:proofErr w:type="spellEnd"/>
          </w:p>
        </w:tc>
        <w:tc>
          <w:tcPr>
            <w:tcW w:w="2881" w:type="dxa"/>
            <w:noWrap/>
            <w:hideMark/>
          </w:tcPr>
          <w:p w14:paraId="08843A44"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category_id</w:t>
            </w:r>
            <w:proofErr w:type="spellEnd"/>
          </w:p>
        </w:tc>
      </w:tr>
      <w:tr w:rsidR="00703F13" w:rsidRPr="00CA654B" w14:paraId="61FF7E82" w14:textId="77777777" w:rsidTr="008E2866">
        <w:trPr>
          <w:trHeight w:val="212"/>
        </w:trPr>
        <w:tc>
          <w:tcPr>
            <w:tcW w:w="1980" w:type="dxa"/>
            <w:noWrap/>
            <w:hideMark/>
          </w:tcPr>
          <w:p w14:paraId="6AD4EBEB" w14:textId="77777777" w:rsidR="00703F13" w:rsidRPr="00CA654B" w:rsidRDefault="00703F13" w:rsidP="008E2866">
            <w:pPr>
              <w:spacing w:line="360" w:lineRule="auto"/>
              <w:jc w:val="both"/>
              <w:rPr>
                <w:b w:val="0"/>
                <w:bCs/>
              </w:rPr>
            </w:pPr>
            <w:r w:rsidRPr="00CA654B">
              <w:rPr>
                <w:b w:val="0"/>
                <w:bCs/>
              </w:rPr>
              <w:t>1</w:t>
            </w:r>
          </w:p>
        </w:tc>
        <w:tc>
          <w:tcPr>
            <w:tcW w:w="6092" w:type="dxa"/>
            <w:noWrap/>
            <w:hideMark/>
          </w:tcPr>
          <w:p w14:paraId="056B84E5" w14:textId="77777777" w:rsidR="00703F13" w:rsidRPr="00CA654B" w:rsidRDefault="00703F13" w:rsidP="008E2866">
            <w:pPr>
              <w:spacing w:line="360" w:lineRule="auto"/>
              <w:jc w:val="both"/>
              <w:rPr>
                <w:b w:val="0"/>
                <w:bCs/>
              </w:rPr>
            </w:pPr>
            <w:proofErr w:type="spellStart"/>
            <w:r w:rsidRPr="00CA654B">
              <w:rPr>
                <w:b w:val="0"/>
                <w:bCs/>
              </w:rPr>
              <w:t>IverMictin</w:t>
            </w:r>
            <w:proofErr w:type="spellEnd"/>
          </w:p>
        </w:tc>
        <w:tc>
          <w:tcPr>
            <w:tcW w:w="2514" w:type="dxa"/>
            <w:noWrap/>
            <w:hideMark/>
          </w:tcPr>
          <w:p w14:paraId="08D5F5AC" w14:textId="77777777" w:rsidR="00703F13" w:rsidRPr="00CA654B" w:rsidRDefault="00703F13" w:rsidP="008E2866">
            <w:pPr>
              <w:spacing w:line="360" w:lineRule="auto"/>
              <w:jc w:val="both"/>
              <w:rPr>
                <w:b w:val="0"/>
                <w:bCs/>
              </w:rPr>
            </w:pPr>
            <w:r w:rsidRPr="00CA654B">
              <w:rPr>
                <w:b w:val="0"/>
                <w:bCs/>
              </w:rPr>
              <w:t>Deworming</w:t>
            </w:r>
          </w:p>
        </w:tc>
        <w:tc>
          <w:tcPr>
            <w:tcW w:w="2881" w:type="dxa"/>
            <w:noWrap/>
            <w:hideMark/>
          </w:tcPr>
          <w:p w14:paraId="133E8EF8" w14:textId="77777777" w:rsidR="00703F13" w:rsidRPr="00CA654B" w:rsidRDefault="00703F13" w:rsidP="008E2866">
            <w:pPr>
              <w:spacing w:line="360" w:lineRule="auto"/>
              <w:jc w:val="both"/>
              <w:rPr>
                <w:b w:val="0"/>
                <w:bCs/>
              </w:rPr>
            </w:pPr>
            <w:r w:rsidRPr="00CA654B">
              <w:rPr>
                <w:b w:val="0"/>
                <w:bCs/>
              </w:rPr>
              <w:t>3</w:t>
            </w:r>
          </w:p>
        </w:tc>
      </w:tr>
      <w:tr w:rsidR="00703F13" w:rsidRPr="00CA654B" w14:paraId="19475383" w14:textId="77777777" w:rsidTr="008E2866">
        <w:trPr>
          <w:trHeight w:val="212"/>
        </w:trPr>
        <w:tc>
          <w:tcPr>
            <w:tcW w:w="1980" w:type="dxa"/>
            <w:noWrap/>
            <w:hideMark/>
          </w:tcPr>
          <w:p w14:paraId="21A526D5" w14:textId="77777777" w:rsidR="00703F13" w:rsidRPr="00CA654B" w:rsidRDefault="00703F13" w:rsidP="008E2866">
            <w:pPr>
              <w:spacing w:line="360" w:lineRule="auto"/>
              <w:jc w:val="both"/>
              <w:rPr>
                <w:b w:val="0"/>
                <w:bCs/>
              </w:rPr>
            </w:pPr>
            <w:r w:rsidRPr="00CA654B">
              <w:rPr>
                <w:b w:val="0"/>
                <w:bCs/>
              </w:rPr>
              <w:t>2</w:t>
            </w:r>
          </w:p>
        </w:tc>
        <w:tc>
          <w:tcPr>
            <w:tcW w:w="6092" w:type="dxa"/>
            <w:noWrap/>
            <w:hideMark/>
          </w:tcPr>
          <w:p w14:paraId="57CF788B" w14:textId="77777777" w:rsidR="00703F13" w:rsidRPr="00CA654B" w:rsidRDefault="00703F13" w:rsidP="008E2866">
            <w:pPr>
              <w:spacing w:line="360" w:lineRule="auto"/>
              <w:jc w:val="both"/>
              <w:rPr>
                <w:b w:val="0"/>
                <w:bCs/>
              </w:rPr>
            </w:pPr>
            <w:r w:rsidRPr="00CA654B">
              <w:rPr>
                <w:b w:val="0"/>
                <w:bCs/>
              </w:rPr>
              <w:t>B-MEG Premium Starter</w:t>
            </w:r>
          </w:p>
        </w:tc>
        <w:tc>
          <w:tcPr>
            <w:tcW w:w="2514" w:type="dxa"/>
            <w:noWrap/>
            <w:hideMark/>
          </w:tcPr>
          <w:p w14:paraId="4D504B0E" w14:textId="77777777" w:rsidR="00703F13" w:rsidRPr="00CA654B" w:rsidRDefault="00703F13" w:rsidP="008E2866">
            <w:pPr>
              <w:spacing w:line="360" w:lineRule="auto"/>
              <w:jc w:val="both"/>
              <w:rPr>
                <w:b w:val="0"/>
                <w:bCs/>
              </w:rPr>
            </w:pPr>
            <w:r w:rsidRPr="00CA654B">
              <w:rPr>
                <w:b w:val="0"/>
                <w:bCs/>
              </w:rPr>
              <w:t>Feeds for piglet</w:t>
            </w:r>
          </w:p>
        </w:tc>
        <w:tc>
          <w:tcPr>
            <w:tcW w:w="2881" w:type="dxa"/>
            <w:noWrap/>
            <w:hideMark/>
          </w:tcPr>
          <w:p w14:paraId="1C5C3AC5" w14:textId="77777777" w:rsidR="00703F13" w:rsidRPr="00CA654B" w:rsidRDefault="00703F13" w:rsidP="008E2866">
            <w:pPr>
              <w:spacing w:line="360" w:lineRule="auto"/>
              <w:jc w:val="both"/>
              <w:rPr>
                <w:b w:val="0"/>
                <w:bCs/>
              </w:rPr>
            </w:pPr>
            <w:r w:rsidRPr="00CA654B">
              <w:rPr>
                <w:b w:val="0"/>
                <w:bCs/>
              </w:rPr>
              <w:t>1</w:t>
            </w:r>
          </w:p>
        </w:tc>
      </w:tr>
      <w:tr w:rsidR="00703F13" w:rsidRPr="00CA654B" w14:paraId="61160A9D" w14:textId="77777777" w:rsidTr="008E2866">
        <w:trPr>
          <w:trHeight w:val="212"/>
        </w:trPr>
        <w:tc>
          <w:tcPr>
            <w:tcW w:w="1980" w:type="dxa"/>
            <w:noWrap/>
            <w:hideMark/>
          </w:tcPr>
          <w:p w14:paraId="605B880D" w14:textId="77777777" w:rsidR="00703F13" w:rsidRPr="00CA654B" w:rsidRDefault="00703F13" w:rsidP="008E2866">
            <w:pPr>
              <w:spacing w:line="360" w:lineRule="auto"/>
              <w:jc w:val="both"/>
              <w:rPr>
                <w:b w:val="0"/>
                <w:bCs/>
              </w:rPr>
            </w:pPr>
            <w:r w:rsidRPr="00CA654B">
              <w:rPr>
                <w:b w:val="0"/>
                <w:bCs/>
              </w:rPr>
              <w:t>3</w:t>
            </w:r>
          </w:p>
        </w:tc>
        <w:tc>
          <w:tcPr>
            <w:tcW w:w="6092" w:type="dxa"/>
            <w:noWrap/>
            <w:hideMark/>
          </w:tcPr>
          <w:p w14:paraId="327F5528" w14:textId="77777777" w:rsidR="00703F13" w:rsidRPr="00CA654B" w:rsidRDefault="00703F13" w:rsidP="008E2866">
            <w:pPr>
              <w:spacing w:line="360" w:lineRule="auto"/>
              <w:jc w:val="both"/>
              <w:rPr>
                <w:b w:val="0"/>
                <w:bCs/>
              </w:rPr>
            </w:pPr>
            <w:r w:rsidRPr="00CA654B">
              <w:rPr>
                <w:b w:val="0"/>
                <w:bCs/>
              </w:rPr>
              <w:t>B-MEG Premium Grower</w:t>
            </w:r>
          </w:p>
        </w:tc>
        <w:tc>
          <w:tcPr>
            <w:tcW w:w="2514" w:type="dxa"/>
            <w:noWrap/>
            <w:hideMark/>
          </w:tcPr>
          <w:p w14:paraId="59F2B1BA" w14:textId="77777777" w:rsidR="00703F13" w:rsidRPr="00CA654B" w:rsidRDefault="00703F13" w:rsidP="008E2866">
            <w:pPr>
              <w:spacing w:line="360" w:lineRule="auto"/>
              <w:jc w:val="both"/>
              <w:rPr>
                <w:b w:val="0"/>
                <w:bCs/>
              </w:rPr>
            </w:pPr>
            <w:r w:rsidRPr="00CA654B">
              <w:rPr>
                <w:b w:val="0"/>
                <w:bCs/>
              </w:rPr>
              <w:t>Feeds for fattening</w:t>
            </w:r>
          </w:p>
        </w:tc>
        <w:tc>
          <w:tcPr>
            <w:tcW w:w="2881" w:type="dxa"/>
            <w:noWrap/>
            <w:hideMark/>
          </w:tcPr>
          <w:p w14:paraId="4E991060" w14:textId="77777777" w:rsidR="00703F13" w:rsidRPr="00CA654B" w:rsidRDefault="00703F13" w:rsidP="008E2866">
            <w:pPr>
              <w:spacing w:line="360" w:lineRule="auto"/>
              <w:jc w:val="both"/>
              <w:rPr>
                <w:b w:val="0"/>
                <w:bCs/>
              </w:rPr>
            </w:pPr>
            <w:r w:rsidRPr="00CA654B">
              <w:rPr>
                <w:b w:val="0"/>
                <w:bCs/>
              </w:rPr>
              <w:t>1</w:t>
            </w:r>
          </w:p>
        </w:tc>
      </w:tr>
      <w:tr w:rsidR="00703F13" w:rsidRPr="00CA654B" w14:paraId="204ECD0B" w14:textId="77777777" w:rsidTr="008E2866">
        <w:trPr>
          <w:trHeight w:val="212"/>
        </w:trPr>
        <w:tc>
          <w:tcPr>
            <w:tcW w:w="1980" w:type="dxa"/>
            <w:noWrap/>
            <w:hideMark/>
          </w:tcPr>
          <w:p w14:paraId="25A21DC6" w14:textId="77777777" w:rsidR="00703F13" w:rsidRPr="00CA654B" w:rsidRDefault="00703F13" w:rsidP="008E2866">
            <w:pPr>
              <w:spacing w:line="360" w:lineRule="auto"/>
              <w:jc w:val="both"/>
              <w:rPr>
                <w:b w:val="0"/>
                <w:bCs/>
              </w:rPr>
            </w:pPr>
            <w:r w:rsidRPr="00CA654B">
              <w:rPr>
                <w:b w:val="0"/>
                <w:bCs/>
              </w:rPr>
              <w:t>4</w:t>
            </w:r>
          </w:p>
        </w:tc>
        <w:tc>
          <w:tcPr>
            <w:tcW w:w="6092" w:type="dxa"/>
            <w:noWrap/>
            <w:hideMark/>
          </w:tcPr>
          <w:p w14:paraId="575D0E9E" w14:textId="77777777" w:rsidR="00703F13" w:rsidRPr="00CA654B" w:rsidRDefault="00703F13" w:rsidP="008E2866">
            <w:pPr>
              <w:spacing w:line="360" w:lineRule="auto"/>
              <w:jc w:val="both"/>
              <w:rPr>
                <w:b w:val="0"/>
                <w:bCs/>
              </w:rPr>
            </w:pPr>
            <w:r w:rsidRPr="00CA654B">
              <w:rPr>
                <w:b w:val="0"/>
                <w:bCs/>
              </w:rPr>
              <w:t>Iron</w:t>
            </w:r>
          </w:p>
        </w:tc>
        <w:tc>
          <w:tcPr>
            <w:tcW w:w="2514" w:type="dxa"/>
            <w:noWrap/>
            <w:hideMark/>
          </w:tcPr>
          <w:p w14:paraId="2806AD80" w14:textId="77777777" w:rsidR="00703F13" w:rsidRPr="00CA654B" w:rsidRDefault="00703F13" w:rsidP="008E2866">
            <w:pPr>
              <w:spacing w:line="360" w:lineRule="auto"/>
              <w:jc w:val="both"/>
              <w:rPr>
                <w:b w:val="0"/>
                <w:bCs/>
              </w:rPr>
            </w:pPr>
            <w:r w:rsidRPr="00CA654B">
              <w:rPr>
                <w:b w:val="0"/>
                <w:bCs/>
              </w:rPr>
              <w:t>Vaccine</w:t>
            </w:r>
          </w:p>
        </w:tc>
        <w:tc>
          <w:tcPr>
            <w:tcW w:w="2881" w:type="dxa"/>
            <w:noWrap/>
            <w:hideMark/>
          </w:tcPr>
          <w:p w14:paraId="233AC2C5" w14:textId="77777777" w:rsidR="00703F13" w:rsidRPr="00CA654B" w:rsidRDefault="00703F13" w:rsidP="008E2866">
            <w:pPr>
              <w:spacing w:line="360" w:lineRule="auto"/>
              <w:jc w:val="both"/>
              <w:rPr>
                <w:b w:val="0"/>
                <w:bCs/>
              </w:rPr>
            </w:pPr>
            <w:r w:rsidRPr="00CA654B">
              <w:rPr>
                <w:b w:val="0"/>
                <w:bCs/>
              </w:rPr>
              <w:t>2</w:t>
            </w:r>
          </w:p>
        </w:tc>
      </w:tr>
      <w:tr w:rsidR="00703F13" w:rsidRPr="00CA654B" w14:paraId="30CA7ABA" w14:textId="77777777" w:rsidTr="008E2866">
        <w:trPr>
          <w:trHeight w:val="212"/>
        </w:trPr>
        <w:tc>
          <w:tcPr>
            <w:tcW w:w="1980" w:type="dxa"/>
            <w:noWrap/>
            <w:hideMark/>
          </w:tcPr>
          <w:p w14:paraId="0A1CF1CC" w14:textId="77777777" w:rsidR="00703F13" w:rsidRPr="00CA654B" w:rsidRDefault="00703F13" w:rsidP="008E2866">
            <w:pPr>
              <w:spacing w:line="360" w:lineRule="auto"/>
              <w:jc w:val="both"/>
              <w:rPr>
                <w:b w:val="0"/>
                <w:bCs/>
              </w:rPr>
            </w:pPr>
            <w:r w:rsidRPr="00CA654B">
              <w:rPr>
                <w:b w:val="0"/>
                <w:bCs/>
              </w:rPr>
              <w:t>5</w:t>
            </w:r>
          </w:p>
        </w:tc>
        <w:tc>
          <w:tcPr>
            <w:tcW w:w="6092" w:type="dxa"/>
            <w:noWrap/>
            <w:hideMark/>
          </w:tcPr>
          <w:p w14:paraId="1374C793" w14:textId="77777777" w:rsidR="00703F13" w:rsidRPr="00CA654B" w:rsidRDefault="00703F13" w:rsidP="008E2866">
            <w:pPr>
              <w:spacing w:line="360" w:lineRule="auto"/>
              <w:jc w:val="both"/>
              <w:rPr>
                <w:b w:val="0"/>
                <w:bCs/>
              </w:rPr>
            </w:pPr>
            <w:r w:rsidRPr="00CA654B">
              <w:rPr>
                <w:b w:val="0"/>
                <w:bCs/>
              </w:rPr>
              <w:t>Vitamins B complex</w:t>
            </w:r>
          </w:p>
        </w:tc>
        <w:tc>
          <w:tcPr>
            <w:tcW w:w="2514" w:type="dxa"/>
            <w:noWrap/>
            <w:hideMark/>
          </w:tcPr>
          <w:p w14:paraId="0219092E" w14:textId="77777777" w:rsidR="00703F13" w:rsidRPr="00CA654B" w:rsidRDefault="00703F13" w:rsidP="008E2866">
            <w:pPr>
              <w:spacing w:line="360" w:lineRule="auto"/>
              <w:jc w:val="both"/>
              <w:rPr>
                <w:b w:val="0"/>
                <w:bCs/>
              </w:rPr>
            </w:pPr>
            <w:r w:rsidRPr="00CA654B">
              <w:rPr>
                <w:b w:val="0"/>
                <w:bCs/>
              </w:rPr>
              <w:t>Vitamins for pigs</w:t>
            </w:r>
          </w:p>
        </w:tc>
        <w:tc>
          <w:tcPr>
            <w:tcW w:w="2881" w:type="dxa"/>
            <w:noWrap/>
            <w:hideMark/>
          </w:tcPr>
          <w:p w14:paraId="1581D4B9" w14:textId="77777777" w:rsidR="00703F13" w:rsidRPr="00CA654B" w:rsidRDefault="00703F13" w:rsidP="008E2866">
            <w:pPr>
              <w:spacing w:line="360" w:lineRule="auto"/>
              <w:jc w:val="both"/>
              <w:rPr>
                <w:b w:val="0"/>
                <w:bCs/>
              </w:rPr>
            </w:pPr>
            <w:r w:rsidRPr="00CA654B">
              <w:rPr>
                <w:b w:val="0"/>
                <w:bCs/>
              </w:rPr>
              <w:t>2</w:t>
            </w:r>
          </w:p>
        </w:tc>
      </w:tr>
    </w:tbl>
    <w:p w14:paraId="62D300EB" w14:textId="77777777" w:rsidR="00703F13" w:rsidRPr="00CA654B" w:rsidRDefault="00703F13" w:rsidP="00703F13">
      <w:pPr>
        <w:spacing w:line="360" w:lineRule="auto"/>
        <w:jc w:val="both"/>
      </w:pPr>
    </w:p>
    <w:p w14:paraId="53D71EEC" w14:textId="77999BB3" w:rsidR="00703F13" w:rsidRPr="00CA654B" w:rsidRDefault="00703F13" w:rsidP="00703F13">
      <w:pPr>
        <w:spacing w:line="360" w:lineRule="auto"/>
        <w:ind w:left="720" w:hanging="720"/>
      </w:pPr>
      <w:r w:rsidRPr="00CA654B">
        <w:t>Table 4</w:t>
      </w:r>
      <w:r w:rsidR="00B97B04">
        <w:t>7</w:t>
      </w:r>
      <w:r w:rsidRPr="00CA654B">
        <w:t xml:space="preserve">. </w:t>
      </w:r>
      <w:r w:rsidRPr="00CA654B">
        <w:rPr>
          <w:lang w:val="en-US"/>
        </w:rPr>
        <w:t xml:space="preserve">Inventory </w:t>
      </w:r>
      <w:r w:rsidRPr="00CA654B">
        <w:t>Table - 3NF</w:t>
      </w:r>
    </w:p>
    <w:p w14:paraId="7ECA1E9E" w14:textId="77777777" w:rsidR="00703F13" w:rsidRPr="00CA654B" w:rsidRDefault="00703F13" w:rsidP="00703F13">
      <w:pPr>
        <w:spacing w:line="360" w:lineRule="auto"/>
        <w:ind w:left="720" w:hanging="720"/>
      </w:pPr>
    </w:p>
    <w:p w14:paraId="2B05A044" w14:textId="0C480856" w:rsidR="00703F13" w:rsidRPr="00CA654B" w:rsidRDefault="00703F13" w:rsidP="00703F13">
      <w:pPr>
        <w:spacing w:line="360" w:lineRule="auto"/>
        <w:ind w:left="720" w:hanging="720"/>
        <w:jc w:val="both"/>
        <w:rPr>
          <w:b w:val="0"/>
          <w:bCs/>
        </w:rPr>
      </w:pPr>
      <w:r w:rsidRPr="00CA654B">
        <w:t xml:space="preserve">      </w:t>
      </w:r>
      <w:r w:rsidRPr="00CA654B">
        <w:rPr>
          <w:b w:val="0"/>
          <w:bCs/>
        </w:rPr>
        <w:t xml:space="preserve"> </w:t>
      </w:r>
      <w:r w:rsidR="00173810">
        <w:rPr>
          <w:b w:val="0"/>
          <w:bCs/>
        </w:rPr>
        <w:tab/>
      </w:r>
      <w:r w:rsidR="00173810">
        <w:rPr>
          <w:b w:val="0"/>
          <w:bCs/>
        </w:rPr>
        <w:tab/>
      </w:r>
      <w:r w:rsidR="00173810">
        <w:rPr>
          <w:b w:val="0"/>
          <w:bCs/>
        </w:rPr>
        <w:tab/>
      </w:r>
      <w:r w:rsidR="00173810">
        <w:rPr>
          <w:b w:val="0"/>
          <w:bCs/>
        </w:rPr>
        <w:tab/>
      </w:r>
      <w:r w:rsidR="00173810">
        <w:rPr>
          <w:b w:val="0"/>
          <w:bCs/>
        </w:rPr>
        <w:tab/>
        <w:t xml:space="preserve">   </w:t>
      </w:r>
      <w:r w:rsidRPr="00CA654B">
        <w:rPr>
          <w:b w:val="0"/>
          <w:bCs/>
        </w:rPr>
        <w:t>Category</w:t>
      </w:r>
    </w:p>
    <w:tbl>
      <w:tblPr>
        <w:tblStyle w:val="TableGrid"/>
        <w:tblW w:w="0" w:type="auto"/>
        <w:tblInd w:w="3823" w:type="dxa"/>
        <w:tblLook w:val="04A0" w:firstRow="1" w:lastRow="0" w:firstColumn="1" w:lastColumn="0" w:noHBand="0" w:noVBand="1"/>
      </w:tblPr>
      <w:tblGrid>
        <w:gridCol w:w="2705"/>
        <w:gridCol w:w="2600"/>
      </w:tblGrid>
      <w:tr w:rsidR="00703F13" w:rsidRPr="00CA654B" w14:paraId="15E85FE1" w14:textId="77777777" w:rsidTr="00173810">
        <w:trPr>
          <w:trHeight w:val="276"/>
        </w:trPr>
        <w:tc>
          <w:tcPr>
            <w:tcW w:w="2705" w:type="dxa"/>
            <w:noWrap/>
            <w:hideMark/>
          </w:tcPr>
          <w:p w14:paraId="11E216C4" w14:textId="77777777" w:rsidR="00703F13" w:rsidRPr="00CA654B" w:rsidRDefault="00703F13" w:rsidP="008E2866">
            <w:pPr>
              <w:ind w:left="720" w:hanging="720"/>
              <w:jc w:val="left"/>
              <w:rPr>
                <w:b w:val="0"/>
                <w:bCs/>
              </w:rPr>
            </w:pPr>
            <w:r w:rsidRPr="00CA654B">
              <w:rPr>
                <w:b w:val="0"/>
                <w:bCs/>
              </w:rPr>
              <w:t>(PK)</w:t>
            </w:r>
            <w:proofErr w:type="spellStart"/>
            <w:r w:rsidRPr="00CA654B">
              <w:rPr>
                <w:b w:val="0"/>
                <w:bCs/>
              </w:rPr>
              <w:t>category_id</w:t>
            </w:r>
            <w:proofErr w:type="spellEnd"/>
          </w:p>
        </w:tc>
        <w:tc>
          <w:tcPr>
            <w:tcW w:w="2600" w:type="dxa"/>
            <w:noWrap/>
            <w:hideMark/>
          </w:tcPr>
          <w:p w14:paraId="29900A50" w14:textId="77777777" w:rsidR="00703F13" w:rsidRPr="00CA654B" w:rsidRDefault="00703F13" w:rsidP="008E2866">
            <w:pPr>
              <w:ind w:left="720" w:hanging="720"/>
              <w:jc w:val="left"/>
              <w:rPr>
                <w:b w:val="0"/>
                <w:bCs/>
              </w:rPr>
            </w:pPr>
            <w:proofErr w:type="spellStart"/>
            <w:r w:rsidRPr="00CA654B">
              <w:rPr>
                <w:b w:val="0"/>
                <w:bCs/>
              </w:rPr>
              <w:t>category_name</w:t>
            </w:r>
            <w:proofErr w:type="spellEnd"/>
          </w:p>
        </w:tc>
      </w:tr>
      <w:tr w:rsidR="00703F13" w:rsidRPr="00CA654B" w14:paraId="0F006C64" w14:textId="77777777" w:rsidTr="00173810">
        <w:trPr>
          <w:trHeight w:val="276"/>
        </w:trPr>
        <w:tc>
          <w:tcPr>
            <w:tcW w:w="2705" w:type="dxa"/>
            <w:noWrap/>
            <w:hideMark/>
          </w:tcPr>
          <w:p w14:paraId="0EB2F2CA" w14:textId="77777777" w:rsidR="00703F13" w:rsidRPr="00CA654B" w:rsidRDefault="00703F13" w:rsidP="008E2866">
            <w:pPr>
              <w:ind w:left="720" w:hanging="720"/>
              <w:jc w:val="left"/>
              <w:rPr>
                <w:b w:val="0"/>
                <w:bCs/>
              </w:rPr>
            </w:pPr>
            <w:r w:rsidRPr="00CA654B">
              <w:rPr>
                <w:b w:val="0"/>
                <w:bCs/>
              </w:rPr>
              <w:t>1</w:t>
            </w:r>
          </w:p>
        </w:tc>
        <w:tc>
          <w:tcPr>
            <w:tcW w:w="2600" w:type="dxa"/>
            <w:noWrap/>
            <w:hideMark/>
          </w:tcPr>
          <w:p w14:paraId="0218DDC4" w14:textId="77777777" w:rsidR="00703F13" w:rsidRPr="00CA654B" w:rsidRDefault="00703F13" w:rsidP="008E2866">
            <w:pPr>
              <w:ind w:left="720" w:hanging="720"/>
              <w:jc w:val="left"/>
              <w:rPr>
                <w:b w:val="0"/>
                <w:bCs/>
              </w:rPr>
            </w:pPr>
            <w:r w:rsidRPr="00CA654B">
              <w:rPr>
                <w:b w:val="0"/>
                <w:bCs/>
              </w:rPr>
              <w:t>Feeds</w:t>
            </w:r>
          </w:p>
        </w:tc>
      </w:tr>
      <w:tr w:rsidR="00703F13" w:rsidRPr="00CA654B" w14:paraId="04254B84" w14:textId="77777777" w:rsidTr="00173810">
        <w:trPr>
          <w:trHeight w:val="276"/>
        </w:trPr>
        <w:tc>
          <w:tcPr>
            <w:tcW w:w="2705" w:type="dxa"/>
            <w:noWrap/>
            <w:hideMark/>
          </w:tcPr>
          <w:p w14:paraId="1E4AF70C" w14:textId="77777777" w:rsidR="00703F13" w:rsidRPr="00CA654B" w:rsidRDefault="00703F13" w:rsidP="008E2866">
            <w:pPr>
              <w:ind w:left="720" w:hanging="720"/>
              <w:jc w:val="left"/>
              <w:rPr>
                <w:b w:val="0"/>
                <w:bCs/>
              </w:rPr>
            </w:pPr>
            <w:r w:rsidRPr="00CA654B">
              <w:rPr>
                <w:b w:val="0"/>
                <w:bCs/>
              </w:rPr>
              <w:t>2</w:t>
            </w:r>
          </w:p>
        </w:tc>
        <w:tc>
          <w:tcPr>
            <w:tcW w:w="2600" w:type="dxa"/>
            <w:noWrap/>
            <w:hideMark/>
          </w:tcPr>
          <w:p w14:paraId="3CF4531D" w14:textId="77777777" w:rsidR="00703F13" w:rsidRPr="00CA654B" w:rsidRDefault="00703F13" w:rsidP="008E2866">
            <w:pPr>
              <w:ind w:left="720" w:hanging="720"/>
              <w:jc w:val="left"/>
              <w:rPr>
                <w:b w:val="0"/>
                <w:bCs/>
              </w:rPr>
            </w:pPr>
            <w:r w:rsidRPr="00CA654B">
              <w:rPr>
                <w:b w:val="0"/>
                <w:bCs/>
              </w:rPr>
              <w:t>Medicine</w:t>
            </w:r>
          </w:p>
        </w:tc>
      </w:tr>
      <w:tr w:rsidR="00703F13" w:rsidRPr="00CA654B" w14:paraId="60B504F6" w14:textId="77777777" w:rsidTr="00173810">
        <w:trPr>
          <w:trHeight w:val="276"/>
        </w:trPr>
        <w:tc>
          <w:tcPr>
            <w:tcW w:w="2705" w:type="dxa"/>
            <w:noWrap/>
            <w:hideMark/>
          </w:tcPr>
          <w:p w14:paraId="25CEC179" w14:textId="77777777" w:rsidR="00703F13" w:rsidRPr="00CA654B" w:rsidRDefault="00703F13" w:rsidP="008E2866">
            <w:pPr>
              <w:ind w:left="720" w:hanging="720"/>
              <w:jc w:val="left"/>
              <w:rPr>
                <w:b w:val="0"/>
                <w:bCs/>
              </w:rPr>
            </w:pPr>
            <w:r w:rsidRPr="00CA654B">
              <w:rPr>
                <w:b w:val="0"/>
                <w:bCs/>
              </w:rPr>
              <w:t>3</w:t>
            </w:r>
          </w:p>
        </w:tc>
        <w:tc>
          <w:tcPr>
            <w:tcW w:w="2600" w:type="dxa"/>
            <w:noWrap/>
            <w:hideMark/>
          </w:tcPr>
          <w:p w14:paraId="07E1137B" w14:textId="77777777" w:rsidR="00703F13" w:rsidRPr="00CA654B" w:rsidRDefault="00703F13" w:rsidP="008E2866">
            <w:pPr>
              <w:ind w:left="720" w:hanging="720"/>
              <w:jc w:val="left"/>
              <w:rPr>
                <w:b w:val="0"/>
                <w:bCs/>
              </w:rPr>
            </w:pPr>
            <w:r w:rsidRPr="00CA654B">
              <w:rPr>
                <w:b w:val="0"/>
                <w:bCs/>
              </w:rPr>
              <w:t>Deworming</w:t>
            </w:r>
          </w:p>
        </w:tc>
      </w:tr>
    </w:tbl>
    <w:p w14:paraId="1B8C42D0" w14:textId="77777777" w:rsidR="00703F13" w:rsidRPr="00CA654B" w:rsidRDefault="00703F13" w:rsidP="00703F13">
      <w:pPr>
        <w:spacing w:line="360" w:lineRule="auto"/>
        <w:ind w:left="720" w:hanging="720"/>
      </w:pPr>
    </w:p>
    <w:p w14:paraId="6EEBD930" w14:textId="427494D2" w:rsidR="00703F13" w:rsidRDefault="00703F13" w:rsidP="00703F13">
      <w:pPr>
        <w:spacing w:line="360" w:lineRule="auto"/>
        <w:ind w:left="720" w:hanging="720"/>
      </w:pPr>
      <w:r w:rsidRPr="00CA654B">
        <w:t>Table 4</w:t>
      </w:r>
      <w:r w:rsidR="00B97B04">
        <w:t>8</w:t>
      </w:r>
      <w:r w:rsidRPr="00CA654B">
        <w:t xml:space="preserve">. </w:t>
      </w:r>
      <w:r w:rsidRPr="00CA654B">
        <w:rPr>
          <w:lang w:val="en-US"/>
        </w:rPr>
        <w:t xml:space="preserve">Category </w:t>
      </w:r>
      <w:r w:rsidRPr="00CA654B">
        <w:t>Table - 3NF</w:t>
      </w:r>
    </w:p>
    <w:p w14:paraId="0D7E245E" w14:textId="3B45E917" w:rsidR="00173810" w:rsidRDefault="00173810" w:rsidP="00703F13">
      <w:pPr>
        <w:spacing w:line="360" w:lineRule="auto"/>
        <w:ind w:left="720" w:hanging="720"/>
      </w:pPr>
    </w:p>
    <w:p w14:paraId="040BE104" w14:textId="56C3F8C5" w:rsidR="00173810" w:rsidRDefault="00173810" w:rsidP="00703F13">
      <w:pPr>
        <w:spacing w:line="360" w:lineRule="auto"/>
        <w:ind w:left="720" w:hanging="720"/>
      </w:pPr>
    </w:p>
    <w:p w14:paraId="372B7EC0" w14:textId="1AAA55C8" w:rsidR="00173810" w:rsidRDefault="00173810" w:rsidP="00703F13">
      <w:pPr>
        <w:spacing w:line="360" w:lineRule="auto"/>
        <w:ind w:left="720" w:hanging="720"/>
      </w:pPr>
    </w:p>
    <w:p w14:paraId="13A99ED1" w14:textId="77777777" w:rsidR="00173810" w:rsidRPr="00CA654B" w:rsidRDefault="00173810" w:rsidP="00703F13">
      <w:pPr>
        <w:spacing w:line="360" w:lineRule="auto"/>
        <w:ind w:left="720" w:hanging="720"/>
      </w:pPr>
    </w:p>
    <w:p w14:paraId="68F7E60B" w14:textId="50A0AD4B" w:rsidR="00703F13" w:rsidRPr="00CA654B" w:rsidRDefault="00703F13" w:rsidP="00703F13">
      <w:pPr>
        <w:spacing w:line="360" w:lineRule="auto"/>
        <w:ind w:left="720" w:hanging="720"/>
        <w:jc w:val="both"/>
      </w:pPr>
      <w:r w:rsidRPr="00CA654B">
        <w:rPr>
          <w:b w:val="0"/>
          <w:bCs/>
        </w:rPr>
        <w:lastRenderedPageBreak/>
        <w:t xml:space="preserve">       </w:t>
      </w:r>
      <w:r w:rsidR="00173810">
        <w:rPr>
          <w:b w:val="0"/>
          <w:bCs/>
        </w:rPr>
        <w:tab/>
      </w:r>
      <w:r w:rsidR="00173810">
        <w:rPr>
          <w:b w:val="0"/>
          <w:bCs/>
        </w:rPr>
        <w:tab/>
      </w:r>
      <w:r w:rsidR="00173810">
        <w:rPr>
          <w:b w:val="0"/>
          <w:bCs/>
        </w:rPr>
        <w:tab/>
      </w:r>
      <w:r w:rsidRPr="00CA654B">
        <w:rPr>
          <w:b w:val="0"/>
          <w:bCs/>
        </w:rPr>
        <w:t xml:space="preserve"> Stock</w:t>
      </w:r>
    </w:p>
    <w:tbl>
      <w:tblPr>
        <w:tblStyle w:val="TableGrid"/>
        <w:tblW w:w="0" w:type="auto"/>
        <w:tblInd w:w="2227" w:type="dxa"/>
        <w:tblLook w:val="04A0" w:firstRow="1" w:lastRow="0" w:firstColumn="1" w:lastColumn="0" w:noHBand="0" w:noVBand="1"/>
      </w:tblPr>
      <w:tblGrid>
        <w:gridCol w:w="1534"/>
        <w:gridCol w:w="2316"/>
        <w:gridCol w:w="2976"/>
        <w:gridCol w:w="2816"/>
      </w:tblGrid>
      <w:tr w:rsidR="00703F13" w:rsidRPr="00CA654B" w14:paraId="518EDA88" w14:textId="77777777" w:rsidTr="00173810">
        <w:trPr>
          <w:trHeight w:val="312"/>
        </w:trPr>
        <w:tc>
          <w:tcPr>
            <w:tcW w:w="1534" w:type="dxa"/>
            <w:noWrap/>
            <w:hideMark/>
          </w:tcPr>
          <w:p w14:paraId="09412B83" w14:textId="77777777" w:rsidR="00703F13" w:rsidRPr="00CA654B" w:rsidRDefault="00703F13" w:rsidP="008E2866">
            <w:pPr>
              <w:spacing w:line="360" w:lineRule="auto"/>
              <w:ind w:left="720" w:hanging="720"/>
              <w:jc w:val="left"/>
              <w:rPr>
                <w:b w:val="0"/>
                <w:bCs/>
              </w:rPr>
            </w:pPr>
            <w:r w:rsidRPr="00CA654B">
              <w:rPr>
                <w:b w:val="0"/>
                <w:bCs/>
              </w:rPr>
              <w:t>(PK)</w:t>
            </w:r>
            <w:proofErr w:type="spellStart"/>
            <w:r w:rsidRPr="00CA654B">
              <w:rPr>
                <w:b w:val="0"/>
                <w:bCs/>
              </w:rPr>
              <w:t>stock_id</w:t>
            </w:r>
            <w:proofErr w:type="spellEnd"/>
          </w:p>
        </w:tc>
        <w:tc>
          <w:tcPr>
            <w:tcW w:w="2316" w:type="dxa"/>
            <w:noWrap/>
            <w:hideMark/>
          </w:tcPr>
          <w:p w14:paraId="242EE934" w14:textId="77777777" w:rsidR="00703F13" w:rsidRPr="00CA654B" w:rsidRDefault="00703F13" w:rsidP="008E2866">
            <w:pPr>
              <w:spacing w:line="360" w:lineRule="auto"/>
              <w:ind w:left="720" w:hanging="720"/>
              <w:jc w:val="left"/>
              <w:rPr>
                <w:b w:val="0"/>
                <w:bCs/>
              </w:rPr>
            </w:pPr>
            <w:proofErr w:type="spellStart"/>
            <w:r w:rsidRPr="00CA654B">
              <w:rPr>
                <w:b w:val="0"/>
                <w:bCs/>
              </w:rPr>
              <w:t>item_quantity</w:t>
            </w:r>
            <w:proofErr w:type="spellEnd"/>
          </w:p>
        </w:tc>
        <w:tc>
          <w:tcPr>
            <w:tcW w:w="2976" w:type="dxa"/>
            <w:noWrap/>
            <w:hideMark/>
          </w:tcPr>
          <w:p w14:paraId="36B5349A" w14:textId="77777777" w:rsidR="00703F13" w:rsidRPr="00CA654B" w:rsidRDefault="00703F13" w:rsidP="008E2866">
            <w:pPr>
              <w:spacing w:line="360" w:lineRule="auto"/>
              <w:ind w:left="720" w:hanging="720"/>
              <w:jc w:val="left"/>
              <w:rPr>
                <w:b w:val="0"/>
                <w:bCs/>
              </w:rPr>
            </w:pPr>
            <w:proofErr w:type="spellStart"/>
            <w:r w:rsidRPr="00CA654B">
              <w:rPr>
                <w:b w:val="0"/>
                <w:bCs/>
              </w:rPr>
              <w:t>item_unit</w:t>
            </w:r>
            <w:proofErr w:type="spellEnd"/>
          </w:p>
        </w:tc>
        <w:tc>
          <w:tcPr>
            <w:tcW w:w="2816" w:type="dxa"/>
            <w:noWrap/>
            <w:hideMark/>
          </w:tcPr>
          <w:p w14:paraId="60AFC113" w14:textId="77777777" w:rsidR="00703F13" w:rsidRPr="00CA654B" w:rsidRDefault="00703F13" w:rsidP="008E2866">
            <w:pPr>
              <w:spacing w:line="360" w:lineRule="auto"/>
              <w:ind w:left="720" w:hanging="720"/>
              <w:jc w:val="left"/>
              <w:rPr>
                <w:b w:val="0"/>
                <w:bCs/>
              </w:rPr>
            </w:pPr>
            <w:r w:rsidRPr="00CA654B">
              <w:rPr>
                <w:b w:val="0"/>
                <w:bCs/>
              </w:rPr>
              <w:t>(FK)</w:t>
            </w:r>
            <w:proofErr w:type="spellStart"/>
            <w:r w:rsidRPr="00CA654B">
              <w:rPr>
                <w:b w:val="0"/>
                <w:bCs/>
              </w:rPr>
              <w:t>item_id</w:t>
            </w:r>
            <w:proofErr w:type="spellEnd"/>
          </w:p>
        </w:tc>
      </w:tr>
      <w:tr w:rsidR="00703F13" w:rsidRPr="00CA654B" w14:paraId="5811DC52" w14:textId="77777777" w:rsidTr="00173810">
        <w:trPr>
          <w:trHeight w:val="312"/>
        </w:trPr>
        <w:tc>
          <w:tcPr>
            <w:tcW w:w="1534" w:type="dxa"/>
            <w:noWrap/>
            <w:hideMark/>
          </w:tcPr>
          <w:p w14:paraId="70626B12" w14:textId="77777777" w:rsidR="00703F13" w:rsidRPr="00CA654B" w:rsidRDefault="00703F13" w:rsidP="008E2866">
            <w:pPr>
              <w:spacing w:line="360" w:lineRule="auto"/>
              <w:ind w:left="720" w:hanging="720"/>
              <w:jc w:val="left"/>
              <w:rPr>
                <w:b w:val="0"/>
                <w:bCs/>
              </w:rPr>
            </w:pPr>
            <w:r w:rsidRPr="00CA654B">
              <w:rPr>
                <w:b w:val="0"/>
                <w:bCs/>
              </w:rPr>
              <w:t>1</w:t>
            </w:r>
          </w:p>
        </w:tc>
        <w:tc>
          <w:tcPr>
            <w:tcW w:w="2316" w:type="dxa"/>
            <w:noWrap/>
            <w:hideMark/>
          </w:tcPr>
          <w:p w14:paraId="0AB27F50"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7CCAD795"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0CBD5FD3" w14:textId="77777777" w:rsidR="00703F13" w:rsidRPr="00CA654B" w:rsidRDefault="00703F13" w:rsidP="008E2866">
            <w:pPr>
              <w:spacing w:line="360" w:lineRule="auto"/>
              <w:ind w:left="720" w:hanging="720"/>
              <w:jc w:val="left"/>
              <w:rPr>
                <w:b w:val="0"/>
                <w:bCs/>
              </w:rPr>
            </w:pPr>
            <w:r w:rsidRPr="00CA654B">
              <w:rPr>
                <w:b w:val="0"/>
                <w:bCs/>
              </w:rPr>
              <w:t>1</w:t>
            </w:r>
          </w:p>
        </w:tc>
      </w:tr>
      <w:tr w:rsidR="00703F13" w:rsidRPr="00CA654B" w14:paraId="622997A6" w14:textId="77777777" w:rsidTr="00173810">
        <w:trPr>
          <w:trHeight w:val="312"/>
        </w:trPr>
        <w:tc>
          <w:tcPr>
            <w:tcW w:w="1534" w:type="dxa"/>
            <w:noWrap/>
            <w:hideMark/>
          </w:tcPr>
          <w:p w14:paraId="403E183F" w14:textId="77777777" w:rsidR="00703F13" w:rsidRPr="00CA654B" w:rsidRDefault="00703F13" w:rsidP="008E2866">
            <w:pPr>
              <w:spacing w:line="360" w:lineRule="auto"/>
              <w:ind w:left="720" w:hanging="720"/>
              <w:jc w:val="left"/>
              <w:rPr>
                <w:b w:val="0"/>
                <w:bCs/>
              </w:rPr>
            </w:pPr>
            <w:r w:rsidRPr="00CA654B">
              <w:rPr>
                <w:b w:val="0"/>
                <w:bCs/>
              </w:rPr>
              <w:t>2</w:t>
            </w:r>
          </w:p>
        </w:tc>
        <w:tc>
          <w:tcPr>
            <w:tcW w:w="2316" w:type="dxa"/>
            <w:noWrap/>
            <w:hideMark/>
          </w:tcPr>
          <w:p w14:paraId="2934F64A"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6FD940B5" w14:textId="77777777" w:rsidR="00703F13" w:rsidRPr="00CA654B" w:rsidRDefault="00703F13" w:rsidP="008E2866">
            <w:pPr>
              <w:spacing w:line="360" w:lineRule="auto"/>
              <w:ind w:left="720" w:hanging="720"/>
              <w:jc w:val="left"/>
              <w:rPr>
                <w:b w:val="0"/>
                <w:bCs/>
              </w:rPr>
            </w:pPr>
            <w:r w:rsidRPr="00CA654B">
              <w:rPr>
                <w:b w:val="0"/>
                <w:bCs/>
              </w:rPr>
              <w:t xml:space="preserve"> kilogram</w:t>
            </w:r>
          </w:p>
        </w:tc>
        <w:tc>
          <w:tcPr>
            <w:tcW w:w="2816" w:type="dxa"/>
            <w:noWrap/>
            <w:hideMark/>
          </w:tcPr>
          <w:p w14:paraId="7C94590F" w14:textId="77777777" w:rsidR="00703F13" w:rsidRPr="00CA654B" w:rsidRDefault="00703F13" w:rsidP="008E2866">
            <w:pPr>
              <w:spacing w:line="360" w:lineRule="auto"/>
              <w:ind w:left="720" w:hanging="720"/>
              <w:jc w:val="left"/>
              <w:rPr>
                <w:b w:val="0"/>
                <w:bCs/>
              </w:rPr>
            </w:pPr>
            <w:r w:rsidRPr="00CA654B">
              <w:rPr>
                <w:b w:val="0"/>
                <w:bCs/>
              </w:rPr>
              <w:t>2</w:t>
            </w:r>
          </w:p>
        </w:tc>
      </w:tr>
      <w:tr w:rsidR="00703F13" w:rsidRPr="00CA654B" w14:paraId="6AAF6E02" w14:textId="77777777" w:rsidTr="00173810">
        <w:trPr>
          <w:trHeight w:val="312"/>
        </w:trPr>
        <w:tc>
          <w:tcPr>
            <w:tcW w:w="1534" w:type="dxa"/>
            <w:noWrap/>
            <w:hideMark/>
          </w:tcPr>
          <w:p w14:paraId="70AB973D" w14:textId="77777777" w:rsidR="00703F13" w:rsidRPr="00CA654B" w:rsidRDefault="00703F13" w:rsidP="008E2866">
            <w:pPr>
              <w:spacing w:line="360" w:lineRule="auto"/>
              <w:ind w:left="720" w:hanging="720"/>
              <w:jc w:val="left"/>
              <w:rPr>
                <w:b w:val="0"/>
                <w:bCs/>
              </w:rPr>
            </w:pPr>
            <w:r w:rsidRPr="00CA654B">
              <w:rPr>
                <w:b w:val="0"/>
                <w:bCs/>
              </w:rPr>
              <w:t>3</w:t>
            </w:r>
          </w:p>
        </w:tc>
        <w:tc>
          <w:tcPr>
            <w:tcW w:w="2316" w:type="dxa"/>
            <w:noWrap/>
            <w:hideMark/>
          </w:tcPr>
          <w:p w14:paraId="01D5FA7F"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08F78D04" w14:textId="77777777" w:rsidR="00703F13" w:rsidRPr="00CA654B" w:rsidRDefault="00703F13" w:rsidP="008E2866">
            <w:pPr>
              <w:spacing w:line="360" w:lineRule="auto"/>
              <w:ind w:left="720" w:hanging="720"/>
              <w:jc w:val="left"/>
              <w:rPr>
                <w:b w:val="0"/>
                <w:bCs/>
              </w:rPr>
            </w:pPr>
            <w:r w:rsidRPr="00CA654B">
              <w:rPr>
                <w:b w:val="0"/>
                <w:bCs/>
              </w:rPr>
              <w:t xml:space="preserve"> kilogram</w:t>
            </w:r>
          </w:p>
        </w:tc>
        <w:tc>
          <w:tcPr>
            <w:tcW w:w="2816" w:type="dxa"/>
            <w:noWrap/>
            <w:hideMark/>
          </w:tcPr>
          <w:p w14:paraId="1BE992BF" w14:textId="77777777" w:rsidR="00703F13" w:rsidRPr="00CA654B" w:rsidRDefault="00703F13" w:rsidP="008E2866">
            <w:pPr>
              <w:spacing w:line="360" w:lineRule="auto"/>
              <w:ind w:left="720" w:hanging="720"/>
              <w:jc w:val="left"/>
              <w:rPr>
                <w:b w:val="0"/>
                <w:bCs/>
              </w:rPr>
            </w:pPr>
            <w:r w:rsidRPr="00CA654B">
              <w:rPr>
                <w:b w:val="0"/>
                <w:bCs/>
              </w:rPr>
              <w:t>3</w:t>
            </w:r>
          </w:p>
        </w:tc>
      </w:tr>
      <w:tr w:rsidR="00703F13" w:rsidRPr="00CA654B" w14:paraId="5EB83DA2" w14:textId="77777777" w:rsidTr="00173810">
        <w:trPr>
          <w:trHeight w:val="312"/>
        </w:trPr>
        <w:tc>
          <w:tcPr>
            <w:tcW w:w="1534" w:type="dxa"/>
            <w:noWrap/>
            <w:hideMark/>
          </w:tcPr>
          <w:p w14:paraId="671C425D" w14:textId="77777777" w:rsidR="00703F13" w:rsidRPr="00CA654B" w:rsidRDefault="00703F13" w:rsidP="008E2866">
            <w:pPr>
              <w:spacing w:line="360" w:lineRule="auto"/>
              <w:ind w:left="720" w:hanging="720"/>
              <w:jc w:val="left"/>
              <w:rPr>
                <w:b w:val="0"/>
                <w:bCs/>
              </w:rPr>
            </w:pPr>
            <w:r w:rsidRPr="00CA654B">
              <w:rPr>
                <w:b w:val="0"/>
                <w:bCs/>
              </w:rPr>
              <w:t>4</w:t>
            </w:r>
          </w:p>
        </w:tc>
        <w:tc>
          <w:tcPr>
            <w:tcW w:w="2316" w:type="dxa"/>
            <w:noWrap/>
            <w:hideMark/>
          </w:tcPr>
          <w:p w14:paraId="422AE711"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02EF45A1"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304EEBC9" w14:textId="77777777" w:rsidR="00703F13" w:rsidRPr="00CA654B" w:rsidRDefault="00703F13" w:rsidP="008E2866">
            <w:pPr>
              <w:spacing w:line="360" w:lineRule="auto"/>
              <w:ind w:left="720" w:hanging="720"/>
              <w:jc w:val="left"/>
              <w:rPr>
                <w:b w:val="0"/>
                <w:bCs/>
              </w:rPr>
            </w:pPr>
            <w:r w:rsidRPr="00CA654B">
              <w:rPr>
                <w:b w:val="0"/>
                <w:bCs/>
              </w:rPr>
              <w:t>4</w:t>
            </w:r>
          </w:p>
        </w:tc>
      </w:tr>
      <w:tr w:rsidR="00703F13" w:rsidRPr="00CA654B" w14:paraId="7925A8B3" w14:textId="77777777" w:rsidTr="00173810">
        <w:trPr>
          <w:trHeight w:val="312"/>
        </w:trPr>
        <w:tc>
          <w:tcPr>
            <w:tcW w:w="1534" w:type="dxa"/>
            <w:noWrap/>
            <w:hideMark/>
          </w:tcPr>
          <w:p w14:paraId="5D2168DC" w14:textId="77777777" w:rsidR="00703F13" w:rsidRPr="00CA654B" w:rsidRDefault="00703F13" w:rsidP="008E2866">
            <w:pPr>
              <w:spacing w:line="360" w:lineRule="auto"/>
              <w:ind w:left="720" w:hanging="720"/>
              <w:jc w:val="left"/>
              <w:rPr>
                <w:b w:val="0"/>
                <w:bCs/>
              </w:rPr>
            </w:pPr>
            <w:r w:rsidRPr="00CA654B">
              <w:rPr>
                <w:b w:val="0"/>
                <w:bCs/>
              </w:rPr>
              <w:t>5</w:t>
            </w:r>
          </w:p>
        </w:tc>
        <w:tc>
          <w:tcPr>
            <w:tcW w:w="2316" w:type="dxa"/>
            <w:noWrap/>
            <w:hideMark/>
          </w:tcPr>
          <w:p w14:paraId="65C0A72C" w14:textId="77777777" w:rsidR="00703F13" w:rsidRPr="00CA654B" w:rsidRDefault="00703F13" w:rsidP="008E2866">
            <w:pPr>
              <w:spacing w:line="360" w:lineRule="auto"/>
              <w:ind w:left="720" w:hanging="720"/>
              <w:jc w:val="left"/>
              <w:rPr>
                <w:b w:val="0"/>
                <w:bCs/>
              </w:rPr>
            </w:pPr>
            <w:r w:rsidRPr="00CA654B">
              <w:rPr>
                <w:b w:val="0"/>
                <w:bCs/>
              </w:rPr>
              <w:t>50</w:t>
            </w:r>
          </w:p>
        </w:tc>
        <w:tc>
          <w:tcPr>
            <w:tcW w:w="2976" w:type="dxa"/>
            <w:noWrap/>
            <w:hideMark/>
          </w:tcPr>
          <w:p w14:paraId="2ADA285D" w14:textId="77777777" w:rsidR="00703F13" w:rsidRPr="00CA654B" w:rsidRDefault="00703F13" w:rsidP="008E2866">
            <w:pPr>
              <w:spacing w:line="360" w:lineRule="auto"/>
              <w:ind w:left="720" w:hanging="720"/>
              <w:jc w:val="left"/>
              <w:rPr>
                <w:b w:val="0"/>
                <w:bCs/>
              </w:rPr>
            </w:pPr>
            <w:r w:rsidRPr="00CA654B">
              <w:rPr>
                <w:b w:val="0"/>
                <w:bCs/>
              </w:rPr>
              <w:t>milligram</w:t>
            </w:r>
          </w:p>
        </w:tc>
        <w:tc>
          <w:tcPr>
            <w:tcW w:w="2816" w:type="dxa"/>
            <w:noWrap/>
            <w:hideMark/>
          </w:tcPr>
          <w:p w14:paraId="0E4B4869" w14:textId="77777777" w:rsidR="00703F13" w:rsidRPr="00CA654B" w:rsidRDefault="00703F13" w:rsidP="008E2866">
            <w:pPr>
              <w:spacing w:line="360" w:lineRule="auto"/>
              <w:ind w:left="720" w:hanging="720"/>
              <w:jc w:val="left"/>
              <w:rPr>
                <w:b w:val="0"/>
                <w:bCs/>
              </w:rPr>
            </w:pPr>
            <w:r w:rsidRPr="00CA654B">
              <w:rPr>
                <w:b w:val="0"/>
                <w:bCs/>
              </w:rPr>
              <w:t>5</w:t>
            </w:r>
          </w:p>
        </w:tc>
      </w:tr>
    </w:tbl>
    <w:p w14:paraId="34C5E2F3" w14:textId="77777777" w:rsidR="00703F13" w:rsidRPr="00CA654B" w:rsidRDefault="00703F13" w:rsidP="00703F13">
      <w:pPr>
        <w:spacing w:line="360" w:lineRule="auto"/>
        <w:ind w:left="720" w:hanging="720"/>
      </w:pPr>
    </w:p>
    <w:p w14:paraId="26A04AF0" w14:textId="040C0721" w:rsidR="00703F13" w:rsidRPr="00CA654B" w:rsidRDefault="00703F13" w:rsidP="00703F13">
      <w:pPr>
        <w:spacing w:line="360" w:lineRule="auto"/>
        <w:ind w:left="720" w:hanging="720"/>
      </w:pPr>
      <w:r w:rsidRPr="00CA654B">
        <w:t>Table 4</w:t>
      </w:r>
      <w:r w:rsidR="00B97B04">
        <w:t>9</w:t>
      </w:r>
      <w:r w:rsidRPr="00CA654B">
        <w:t xml:space="preserve">. </w:t>
      </w:r>
      <w:r w:rsidRPr="00CA654B">
        <w:rPr>
          <w:lang w:val="en-US"/>
        </w:rPr>
        <w:t xml:space="preserve">Category </w:t>
      </w:r>
      <w:r w:rsidRPr="00CA654B">
        <w:t>Table - 3NF</w:t>
      </w:r>
    </w:p>
    <w:p w14:paraId="6E6797AD" w14:textId="77777777" w:rsidR="00703F13" w:rsidRPr="00CA654B" w:rsidRDefault="00703F13" w:rsidP="00703F13">
      <w:pPr>
        <w:spacing w:line="360" w:lineRule="auto"/>
        <w:ind w:left="720" w:hanging="720"/>
      </w:pPr>
    </w:p>
    <w:p w14:paraId="1732B46C" w14:textId="073274BD" w:rsidR="00703F13" w:rsidRPr="00CA654B" w:rsidRDefault="00703F13" w:rsidP="00703F13">
      <w:pPr>
        <w:spacing w:line="360" w:lineRule="auto"/>
        <w:ind w:left="1440"/>
        <w:jc w:val="both"/>
        <w:rPr>
          <w:b w:val="0"/>
          <w:bCs/>
        </w:rPr>
      </w:pPr>
      <w:r w:rsidRPr="00CA654B">
        <w:rPr>
          <w:b w:val="0"/>
          <w:bCs/>
        </w:rPr>
        <w:t xml:space="preserve">Table </w:t>
      </w:r>
      <w:r w:rsidR="00173810">
        <w:rPr>
          <w:b w:val="0"/>
          <w:bCs/>
        </w:rPr>
        <w:t>45</w:t>
      </w:r>
      <w:r w:rsidRPr="00CA654B">
        <w:rPr>
          <w:b w:val="0"/>
          <w:bCs/>
        </w:rPr>
        <w:t xml:space="preserve"> has transitive dependency. To convert the table into the third normal form, the Inventory table is divided into three (3) resulting tables: Inventory (Table </w:t>
      </w:r>
      <w:r w:rsidR="00173810">
        <w:rPr>
          <w:b w:val="0"/>
          <w:bCs/>
        </w:rPr>
        <w:t>47</w:t>
      </w:r>
      <w:r w:rsidRPr="00CA654B">
        <w:rPr>
          <w:b w:val="0"/>
          <w:bCs/>
        </w:rPr>
        <w:t xml:space="preserve">), Category (Table </w:t>
      </w:r>
      <w:r w:rsidR="00173810">
        <w:rPr>
          <w:b w:val="0"/>
          <w:bCs/>
        </w:rPr>
        <w:t>48</w:t>
      </w:r>
      <w:r w:rsidRPr="00CA654B">
        <w:rPr>
          <w:b w:val="0"/>
          <w:bCs/>
        </w:rPr>
        <w:t xml:space="preserve">), and Stock (Table </w:t>
      </w:r>
      <w:r w:rsidR="00173810">
        <w:rPr>
          <w:b w:val="0"/>
          <w:bCs/>
        </w:rPr>
        <w:t>49</w:t>
      </w:r>
      <w:r w:rsidRPr="00CA654B">
        <w:rPr>
          <w:b w:val="0"/>
          <w:bCs/>
        </w:rPr>
        <w:t>).</w:t>
      </w:r>
    </w:p>
    <w:p w14:paraId="0F404E5B" w14:textId="77777777" w:rsidR="00703F13" w:rsidRPr="00CA654B" w:rsidRDefault="00703F13" w:rsidP="00703F13">
      <w:pPr>
        <w:spacing w:line="360" w:lineRule="auto"/>
        <w:ind w:left="1440"/>
        <w:jc w:val="both"/>
        <w:rPr>
          <w:b w:val="0"/>
          <w:bCs/>
        </w:rPr>
      </w:pPr>
    </w:p>
    <w:p w14:paraId="310AB899" w14:textId="1E921753" w:rsidR="00703F13" w:rsidRDefault="00703F13" w:rsidP="00703F13">
      <w:pPr>
        <w:spacing w:line="360" w:lineRule="auto"/>
        <w:ind w:left="1440"/>
        <w:jc w:val="both"/>
        <w:rPr>
          <w:b w:val="0"/>
          <w:bCs/>
        </w:rPr>
      </w:pPr>
    </w:p>
    <w:p w14:paraId="65958119" w14:textId="338693E5" w:rsidR="00E74FF5" w:rsidRDefault="00E74FF5" w:rsidP="00703F13">
      <w:pPr>
        <w:spacing w:line="360" w:lineRule="auto"/>
        <w:ind w:left="1440"/>
        <w:jc w:val="both"/>
        <w:rPr>
          <w:b w:val="0"/>
          <w:bCs/>
        </w:rPr>
      </w:pPr>
    </w:p>
    <w:p w14:paraId="4CE47CAD" w14:textId="748FD36F" w:rsidR="00E74FF5" w:rsidRDefault="00E74FF5" w:rsidP="00703F13">
      <w:pPr>
        <w:spacing w:line="360" w:lineRule="auto"/>
        <w:ind w:left="1440"/>
        <w:jc w:val="both"/>
        <w:rPr>
          <w:b w:val="0"/>
          <w:bCs/>
        </w:rPr>
      </w:pPr>
    </w:p>
    <w:p w14:paraId="4CAF3A51" w14:textId="795D0BF7" w:rsidR="00E74FF5" w:rsidRDefault="00E74FF5" w:rsidP="00703F13">
      <w:pPr>
        <w:spacing w:line="360" w:lineRule="auto"/>
        <w:ind w:left="1440"/>
        <w:jc w:val="both"/>
        <w:rPr>
          <w:b w:val="0"/>
          <w:bCs/>
        </w:rPr>
      </w:pPr>
    </w:p>
    <w:p w14:paraId="01A0FB12" w14:textId="17CC8A3A" w:rsidR="00E74FF5" w:rsidRDefault="00E74FF5" w:rsidP="00703F13">
      <w:pPr>
        <w:spacing w:line="360" w:lineRule="auto"/>
        <w:ind w:left="1440"/>
        <w:jc w:val="both"/>
        <w:rPr>
          <w:b w:val="0"/>
          <w:bCs/>
        </w:rPr>
      </w:pPr>
    </w:p>
    <w:p w14:paraId="1CDF9EC0" w14:textId="49D9FC43" w:rsidR="00E74FF5" w:rsidRDefault="00E74FF5" w:rsidP="00703F13">
      <w:pPr>
        <w:spacing w:line="360" w:lineRule="auto"/>
        <w:ind w:left="1440"/>
        <w:jc w:val="both"/>
        <w:rPr>
          <w:b w:val="0"/>
          <w:bCs/>
        </w:rPr>
      </w:pPr>
    </w:p>
    <w:p w14:paraId="4AAF63A1" w14:textId="77777777" w:rsidR="00E74FF5" w:rsidRPr="00CA654B" w:rsidRDefault="00E74FF5" w:rsidP="00703F13">
      <w:pPr>
        <w:spacing w:line="360" w:lineRule="auto"/>
        <w:ind w:left="1440"/>
        <w:jc w:val="both"/>
        <w:rPr>
          <w:b w:val="0"/>
          <w:bCs/>
        </w:rPr>
      </w:pPr>
    </w:p>
    <w:p w14:paraId="0358A0A0" w14:textId="77777777" w:rsidR="00703F13" w:rsidRPr="00CA654B" w:rsidRDefault="00703F13" w:rsidP="00703F13">
      <w:pPr>
        <w:spacing w:line="360" w:lineRule="auto"/>
        <w:jc w:val="both"/>
        <w:rPr>
          <w:b w:val="0"/>
          <w:bCs/>
        </w:rPr>
      </w:pPr>
    </w:p>
    <w:p w14:paraId="7A16C1D5" w14:textId="77777777" w:rsidR="00703F13" w:rsidRPr="00CA654B" w:rsidRDefault="00703F13" w:rsidP="00703F13">
      <w:pPr>
        <w:tabs>
          <w:tab w:val="left" w:pos="5978"/>
        </w:tabs>
        <w:spacing w:line="360" w:lineRule="auto"/>
        <w:jc w:val="both"/>
        <w:rPr>
          <w:lang w:val="en-US"/>
        </w:rPr>
      </w:pPr>
      <w:r w:rsidRPr="00CA654B">
        <w:rPr>
          <w:lang w:val="en-US"/>
        </w:rPr>
        <w:lastRenderedPageBreak/>
        <w:t>Stock Card – 0NF</w:t>
      </w:r>
    </w:p>
    <w:p w14:paraId="561712EC"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1962"/>
        <w:gridCol w:w="2176"/>
        <w:gridCol w:w="1812"/>
        <w:gridCol w:w="1084"/>
        <w:gridCol w:w="1709"/>
        <w:gridCol w:w="1970"/>
        <w:gridCol w:w="1816"/>
      </w:tblGrid>
      <w:tr w:rsidR="00703F13" w:rsidRPr="00CA654B" w14:paraId="75B56F27" w14:textId="77777777" w:rsidTr="008E2866">
        <w:trPr>
          <w:trHeight w:val="324"/>
        </w:trPr>
        <w:tc>
          <w:tcPr>
            <w:tcW w:w="1962" w:type="dxa"/>
            <w:hideMark/>
          </w:tcPr>
          <w:p w14:paraId="4E3DBC07" w14:textId="77777777" w:rsidR="00703F13" w:rsidRPr="00CA654B" w:rsidRDefault="00703F13" w:rsidP="008E2866">
            <w:pPr>
              <w:spacing w:line="360" w:lineRule="auto"/>
              <w:jc w:val="both"/>
              <w:rPr>
                <w:b w:val="0"/>
                <w:bCs/>
              </w:rPr>
            </w:pPr>
            <w:proofErr w:type="spellStart"/>
            <w:r w:rsidRPr="00CA654B">
              <w:rPr>
                <w:b w:val="0"/>
                <w:bCs/>
              </w:rPr>
              <w:t>transaction_date</w:t>
            </w:r>
            <w:proofErr w:type="spellEnd"/>
          </w:p>
        </w:tc>
        <w:tc>
          <w:tcPr>
            <w:tcW w:w="2176" w:type="dxa"/>
            <w:hideMark/>
          </w:tcPr>
          <w:p w14:paraId="31633FA5" w14:textId="77777777" w:rsidR="00703F13" w:rsidRPr="00CA654B" w:rsidRDefault="00703F13" w:rsidP="008E2866">
            <w:pPr>
              <w:spacing w:line="360" w:lineRule="auto"/>
              <w:jc w:val="both"/>
              <w:rPr>
                <w:b w:val="0"/>
                <w:bCs/>
              </w:rPr>
            </w:pPr>
            <w:proofErr w:type="spellStart"/>
            <w:r w:rsidRPr="00CA654B">
              <w:rPr>
                <w:b w:val="0"/>
                <w:bCs/>
              </w:rPr>
              <w:t>transaction_quantity</w:t>
            </w:r>
            <w:proofErr w:type="spellEnd"/>
          </w:p>
        </w:tc>
        <w:tc>
          <w:tcPr>
            <w:tcW w:w="1812" w:type="dxa"/>
            <w:hideMark/>
          </w:tcPr>
          <w:p w14:paraId="478D7462" w14:textId="77777777" w:rsidR="00703F13" w:rsidRPr="00CA654B" w:rsidRDefault="00703F13" w:rsidP="008E2866">
            <w:pPr>
              <w:spacing w:line="360" w:lineRule="auto"/>
              <w:jc w:val="both"/>
              <w:rPr>
                <w:b w:val="0"/>
                <w:bCs/>
              </w:rPr>
            </w:pPr>
            <w:proofErr w:type="spellStart"/>
            <w:r w:rsidRPr="00CA654B">
              <w:rPr>
                <w:b w:val="0"/>
                <w:bCs/>
              </w:rPr>
              <w:t>total_quantity</w:t>
            </w:r>
            <w:proofErr w:type="spellEnd"/>
          </w:p>
        </w:tc>
        <w:tc>
          <w:tcPr>
            <w:tcW w:w="1084" w:type="dxa"/>
            <w:hideMark/>
          </w:tcPr>
          <w:p w14:paraId="18B6AC78" w14:textId="77777777" w:rsidR="00703F13" w:rsidRPr="00CA654B" w:rsidRDefault="00703F13" w:rsidP="008E2866">
            <w:pPr>
              <w:spacing w:line="360" w:lineRule="auto"/>
              <w:jc w:val="both"/>
              <w:rPr>
                <w:b w:val="0"/>
                <w:bCs/>
              </w:rPr>
            </w:pPr>
            <w:r w:rsidRPr="00CA654B">
              <w:rPr>
                <w:b w:val="0"/>
                <w:bCs/>
              </w:rPr>
              <w:t>type</w:t>
            </w:r>
          </w:p>
        </w:tc>
        <w:tc>
          <w:tcPr>
            <w:tcW w:w="1709" w:type="dxa"/>
            <w:hideMark/>
          </w:tcPr>
          <w:p w14:paraId="33033B68" w14:textId="77777777" w:rsidR="00703F13" w:rsidRPr="00CA654B" w:rsidRDefault="00703F13" w:rsidP="008E2866">
            <w:pPr>
              <w:spacing w:line="360" w:lineRule="auto"/>
              <w:jc w:val="both"/>
              <w:rPr>
                <w:b w:val="0"/>
                <w:bCs/>
              </w:rPr>
            </w:pPr>
            <w:proofErr w:type="spellStart"/>
            <w:r w:rsidRPr="00CA654B">
              <w:rPr>
                <w:b w:val="0"/>
                <w:bCs/>
              </w:rPr>
              <w:t>expiration_date</w:t>
            </w:r>
            <w:proofErr w:type="spellEnd"/>
          </w:p>
        </w:tc>
        <w:tc>
          <w:tcPr>
            <w:tcW w:w="1970" w:type="dxa"/>
            <w:hideMark/>
          </w:tcPr>
          <w:p w14:paraId="1E0AC705" w14:textId="77777777" w:rsidR="00703F13" w:rsidRPr="00CA654B" w:rsidRDefault="00703F13" w:rsidP="008E2866">
            <w:pPr>
              <w:spacing w:line="360" w:lineRule="auto"/>
              <w:jc w:val="both"/>
              <w:rPr>
                <w:b w:val="0"/>
                <w:bCs/>
              </w:rPr>
            </w:pPr>
            <w:proofErr w:type="spellStart"/>
            <w:r w:rsidRPr="00CA654B">
              <w:rPr>
                <w:b w:val="0"/>
                <w:bCs/>
              </w:rPr>
              <w:t>opening_quantity</w:t>
            </w:r>
            <w:proofErr w:type="spellEnd"/>
          </w:p>
        </w:tc>
        <w:tc>
          <w:tcPr>
            <w:tcW w:w="1816" w:type="dxa"/>
            <w:hideMark/>
          </w:tcPr>
          <w:p w14:paraId="1E81D42C" w14:textId="77777777" w:rsidR="00703F13" w:rsidRPr="00CA654B" w:rsidRDefault="00703F13" w:rsidP="008E2866">
            <w:pPr>
              <w:spacing w:line="360" w:lineRule="auto"/>
              <w:jc w:val="both"/>
              <w:rPr>
                <w:b w:val="0"/>
                <w:bCs/>
              </w:rPr>
            </w:pPr>
            <w:proofErr w:type="spellStart"/>
            <w:r w:rsidRPr="00CA654B">
              <w:rPr>
                <w:b w:val="0"/>
                <w:bCs/>
              </w:rPr>
              <w:t>closing_quantity</w:t>
            </w:r>
            <w:proofErr w:type="spellEnd"/>
          </w:p>
        </w:tc>
      </w:tr>
      <w:tr w:rsidR="00703F13" w:rsidRPr="00CA654B" w14:paraId="16B7C246" w14:textId="77777777" w:rsidTr="008E2866">
        <w:trPr>
          <w:trHeight w:val="324"/>
        </w:trPr>
        <w:tc>
          <w:tcPr>
            <w:tcW w:w="1962" w:type="dxa"/>
            <w:hideMark/>
          </w:tcPr>
          <w:p w14:paraId="4C761CD5" w14:textId="77777777" w:rsidR="00703F13" w:rsidRPr="00CA654B" w:rsidRDefault="00703F13" w:rsidP="008E2866">
            <w:pPr>
              <w:spacing w:line="360" w:lineRule="auto"/>
              <w:jc w:val="both"/>
              <w:rPr>
                <w:b w:val="0"/>
                <w:bCs/>
              </w:rPr>
            </w:pPr>
            <w:r w:rsidRPr="00CA654B">
              <w:rPr>
                <w:b w:val="0"/>
                <w:bCs/>
              </w:rPr>
              <w:t>01/03/2022</w:t>
            </w:r>
          </w:p>
        </w:tc>
        <w:tc>
          <w:tcPr>
            <w:tcW w:w="2176" w:type="dxa"/>
            <w:hideMark/>
          </w:tcPr>
          <w:p w14:paraId="6A3D0658" w14:textId="77777777" w:rsidR="00703F13" w:rsidRPr="00CA654B" w:rsidRDefault="00703F13" w:rsidP="008E2866">
            <w:pPr>
              <w:spacing w:line="360" w:lineRule="auto"/>
              <w:jc w:val="both"/>
              <w:rPr>
                <w:b w:val="0"/>
                <w:bCs/>
              </w:rPr>
            </w:pPr>
            <w:r w:rsidRPr="00CA654B">
              <w:rPr>
                <w:b w:val="0"/>
                <w:bCs/>
              </w:rPr>
              <w:t>50</w:t>
            </w:r>
          </w:p>
        </w:tc>
        <w:tc>
          <w:tcPr>
            <w:tcW w:w="1812" w:type="dxa"/>
            <w:hideMark/>
          </w:tcPr>
          <w:p w14:paraId="42295E8C" w14:textId="77777777" w:rsidR="00703F13" w:rsidRPr="00CA654B" w:rsidRDefault="00703F13" w:rsidP="008E2866">
            <w:pPr>
              <w:spacing w:line="360" w:lineRule="auto"/>
              <w:jc w:val="both"/>
              <w:rPr>
                <w:b w:val="0"/>
                <w:bCs/>
              </w:rPr>
            </w:pPr>
            <w:r w:rsidRPr="00CA654B">
              <w:rPr>
                <w:b w:val="0"/>
                <w:bCs/>
              </w:rPr>
              <w:t>50</w:t>
            </w:r>
          </w:p>
        </w:tc>
        <w:tc>
          <w:tcPr>
            <w:tcW w:w="1084" w:type="dxa"/>
            <w:hideMark/>
          </w:tcPr>
          <w:p w14:paraId="481CEF02"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190A0AE0" w14:textId="77777777" w:rsidR="00703F13" w:rsidRPr="00CA654B" w:rsidRDefault="00703F13" w:rsidP="008E2866">
            <w:pPr>
              <w:spacing w:line="360" w:lineRule="auto"/>
              <w:jc w:val="both"/>
              <w:rPr>
                <w:b w:val="0"/>
                <w:bCs/>
              </w:rPr>
            </w:pPr>
            <w:r w:rsidRPr="00CA654B">
              <w:rPr>
                <w:b w:val="0"/>
                <w:bCs/>
              </w:rPr>
              <w:t>01/03/2024</w:t>
            </w:r>
          </w:p>
        </w:tc>
        <w:tc>
          <w:tcPr>
            <w:tcW w:w="1970" w:type="dxa"/>
            <w:hideMark/>
          </w:tcPr>
          <w:p w14:paraId="31500379"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65A21976" w14:textId="77777777" w:rsidR="00703F13" w:rsidRPr="00CA654B" w:rsidRDefault="00703F13" w:rsidP="008E2866">
            <w:pPr>
              <w:spacing w:line="360" w:lineRule="auto"/>
              <w:jc w:val="both"/>
              <w:rPr>
                <w:b w:val="0"/>
                <w:bCs/>
              </w:rPr>
            </w:pPr>
            <w:r w:rsidRPr="00CA654B">
              <w:rPr>
                <w:b w:val="0"/>
                <w:bCs/>
              </w:rPr>
              <w:t>100</w:t>
            </w:r>
          </w:p>
        </w:tc>
      </w:tr>
      <w:tr w:rsidR="00703F13" w:rsidRPr="00CA654B" w14:paraId="57E508CC" w14:textId="77777777" w:rsidTr="008E2866">
        <w:trPr>
          <w:trHeight w:val="324"/>
        </w:trPr>
        <w:tc>
          <w:tcPr>
            <w:tcW w:w="1962" w:type="dxa"/>
            <w:hideMark/>
          </w:tcPr>
          <w:p w14:paraId="22A4BB51" w14:textId="77777777" w:rsidR="00703F13" w:rsidRPr="00CA654B" w:rsidRDefault="00703F13" w:rsidP="008E2866">
            <w:pPr>
              <w:spacing w:line="360" w:lineRule="auto"/>
              <w:jc w:val="both"/>
              <w:rPr>
                <w:b w:val="0"/>
                <w:bCs/>
              </w:rPr>
            </w:pPr>
            <w:r w:rsidRPr="00CA654B">
              <w:rPr>
                <w:b w:val="0"/>
                <w:bCs/>
              </w:rPr>
              <w:t>05/03/2022</w:t>
            </w:r>
          </w:p>
        </w:tc>
        <w:tc>
          <w:tcPr>
            <w:tcW w:w="2176" w:type="dxa"/>
            <w:hideMark/>
          </w:tcPr>
          <w:p w14:paraId="24B2DBA2" w14:textId="77777777" w:rsidR="00703F13" w:rsidRPr="00CA654B" w:rsidRDefault="00703F13" w:rsidP="008E2866">
            <w:pPr>
              <w:spacing w:line="360" w:lineRule="auto"/>
              <w:jc w:val="both"/>
              <w:rPr>
                <w:b w:val="0"/>
                <w:bCs/>
              </w:rPr>
            </w:pPr>
            <w:r w:rsidRPr="00CA654B">
              <w:rPr>
                <w:b w:val="0"/>
                <w:bCs/>
              </w:rPr>
              <w:t>10</w:t>
            </w:r>
          </w:p>
        </w:tc>
        <w:tc>
          <w:tcPr>
            <w:tcW w:w="1812" w:type="dxa"/>
            <w:hideMark/>
          </w:tcPr>
          <w:p w14:paraId="7CA09B15" w14:textId="77777777" w:rsidR="00703F13" w:rsidRPr="00CA654B" w:rsidRDefault="00703F13" w:rsidP="008E2866">
            <w:pPr>
              <w:spacing w:line="360" w:lineRule="auto"/>
              <w:jc w:val="both"/>
              <w:rPr>
                <w:b w:val="0"/>
                <w:bCs/>
              </w:rPr>
            </w:pPr>
            <w:r w:rsidRPr="00CA654B">
              <w:rPr>
                <w:b w:val="0"/>
                <w:bCs/>
              </w:rPr>
              <w:t>10</w:t>
            </w:r>
          </w:p>
        </w:tc>
        <w:tc>
          <w:tcPr>
            <w:tcW w:w="1084" w:type="dxa"/>
            <w:hideMark/>
          </w:tcPr>
          <w:p w14:paraId="386A6E8A" w14:textId="77777777" w:rsidR="00703F13" w:rsidRPr="00CA654B" w:rsidRDefault="00703F13" w:rsidP="008E2866">
            <w:pPr>
              <w:spacing w:line="360" w:lineRule="auto"/>
              <w:jc w:val="both"/>
              <w:rPr>
                <w:b w:val="0"/>
                <w:bCs/>
              </w:rPr>
            </w:pPr>
            <w:r w:rsidRPr="00CA654B">
              <w:rPr>
                <w:b w:val="0"/>
                <w:bCs/>
              </w:rPr>
              <w:t>Out</w:t>
            </w:r>
          </w:p>
        </w:tc>
        <w:tc>
          <w:tcPr>
            <w:tcW w:w="1709" w:type="dxa"/>
            <w:hideMark/>
          </w:tcPr>
          <w:p w14:paraId="661F6BFD" w14:textId="77777777" w:rsidR="00703F13" w:rsidRPr="00CA654B" w:rsidRDefault="00703F13" w:rsidP="008E2866">
            <w:pPr>
              <w:spacing w:line="360" w:lineRule="auto"/>
              <w:jc w:val="both"/>
              <w:rPr>
                <w:b w:val="0"/>
                <w:bCs/>
              </w:rPr>
            </w:pPr>
            <w:r w:rsidRPr="00CA654B">
              <w:rPr>
                <w:b w:val="0"/>
                <w:bCs/>
              </w:rPr>
              <w:t>N/A</w:t>
            </w:r>
          </w:p>
        </w:tc>
        <w:tc>
          <w:tcPr>
            <w:tcW w:w="1970" w:type="dxa"/>
            <w:hideMark/>
          </w:tcPr>
          <w:p w14:paraId="5E7EAA2A"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3C53049E" w14:textId="77777777" w:rsidR="00703F13" w:rsidRPr="00CA654B" w:rsidRDefault="00703F13" w:rsidP="008E2866">
            <w:pPr>
              <w:spacing w:line="360" w:lineRule="auto"/>
              <w:jc w:val="both"/>
              <w:rPr>
                <w:b w:val="0"/>
                <w:bCs/>
              </w:rPr>
            </w:pPr>
            <w:r w:rsidRPr="00CA654B">
              <w:rPr>
                <w:b w:val="0"/>
                <w:bCs/>
              </w:rPr>
              <w:t>40</w:t>
            </w:r>
          </w:p>
        </w:tc>
      </w:tr>
      <w:tr w:rsidR="00703F13" w:rsidRPr="00CA654B" w14:paraId="5687A65E" w14:textId="77777777" w:rsidTr="008E2866">
        <w:trPr>
          <w:trHeight w:val="324"/>
        </w:trPr>
        <w:tc>
          <w:tcPr>
            <w:tcW w:w="1962" w:type="dxa"/>
            <w:hideMark/>
          </w:tcPr>
          <w:p w14:paraId="088F6D6D" w14:textId="77777777" w:rsidR="00703F13" w:rsidRPr="00CA654B" w:rsidRDefault="00703F13" w:rsidP="008E2866">
            <w:pPr>
              <w:spacing w:line="360" w:lineRule="auto"/>
              <w:jc w:val="both"/>
              <w:rPr>
                <w:b w:val="0"/>
                <w:bCs/>
              </w:rPr>
            </w:pPr>
            <w:r w:rsidRPr="00CA654B">
              <w:rPr>
                <w:b w:val="0"/>
                <w:bCs/>
              </w:rPr>
              <w:t>08/03/2022</w:t>
            </w:r>
          </w:p>
        </w:tc>
        <w:tc>
          <w:tcPr>
            <w:tcW w:w="2176" w:type="dxa"/>
            <w:hideMark/>
          </w:tcPr>
          <w:p w14:paraId="0165B6FC" w14:textId="77777777" w:rsidR="00703F13" w:rsidRPr="00CA654B" w:rsidRDefault="00703F13" w:rsidP="008E2866">
            <w:pPr>
              <w:spacing w:line="360" w:lineRule="auto"/>
              <w:jc w:val="both"/>
              <w:rPr>
                <w:b w:val="0"/>
                <w:bCs/>
              </w:rPr>
            </w:pPr>
            <w:r w:rsidRPr="00CA654B">
              <w:rPr>
                <w:b w:val="0"/>
                <w:bCs/>
              </w:rPr>
              <w:t>2</w:t>
            </w:r>
          </w:p>
        </w:tc>
        <w:tc>
          <w:tcPr>
            <w:tcW w:w="1812" w:type="dxa"/>
            <w:hideMark/>
          </w:tcPr>
          <w:p w14:paraId="3629807E" w14:textId="77777777" w:rsidR="00703F13" w:rsidRPr="00CA654B" w:rsidRDefault="00703F13" w:rsidP="008E2866">
            <w:pPr>
              <w:spacing w:line="360" w:lineRule="auto"/>
              <w:jc w:val="both"/>
              <w:rPr>
                <w:b w:val="0"/>
                <w:bCs/>
              </w:rPr>
            </w:pPr>
            <w:r w:rsidRPr="00CA654B">
              <w:rPr>
                <w:b w:val="0"/>
                <w:bCs/>
              </w:rPr>
              <w:t>2</w:t>
            </w:r>
          </w:p>
        </w:tc>
        <w:tc>
          <w:tcPr>
            <w:tcW w:w="1084" w:type="dxa"/>
            <w:hideMark/>
          </w:tcPr>
          <w:p w14:paraId="71333C49"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559CB202" w14:textId="77777777" w:rsidR="00703F13" w:rsidRPr="00CA654B" w:rsidRDefault="00703F13" w:rsidP="008E2866">
            <w:pPr>
              <w:spacing w:line="360" w:lineRule="auto"/>
              <w:jc w:val="both"/>
              <w:rPr>
                <w:b w:val="0"/>
                <w:bCs/>
              </w:rPr>
            </w:pPr>
            <w:r w:rsidRPr="00CA654B">
              <w:rPr>
                <w:b w:val="0"/>
                <w:bCs/>
              </w:rPr>
              <w:t>02/03/2023</w:t>
            </w:r>
          </w:p>
        </w:tc>
        <w:tc>
          <w:tcPr>
            <w:tcW w:w="1970" w:type="dxa"/>
            <w:hideMark/>
          </w:tcPr>
          <w:p w14:paraId="7765C95F"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16EB28C4" w14:textId="77777777" w:rsidR="00703F13" w:rsidRPr="00CA654B" w:rsidRDefault="00703F13" w:rsidP="008E2866">
            <w:pPr>
              <w:spacing w:line="360" w:lineRule="auto"/>
              <w:jc w:val="both"/>
              <w:rPr>
                <w:b w:val="0"/>
                <w:bCs/>
              </w:rPr>
            </w:pPr>
            <w:r w:rsidRPr="00CA654B">
              <w:rPr>
                <w:b w:val="0"/>
                <w:bCs/>
              </w:rPr>
              <w:t>52</w:t>
            </w:r>
          </w:p>
        </w:tc>
      </w:tr>
      <w:tr w:rsidR="00703F13" w:rsidRPr="00CA654B" w14:paraId="74F2C42F" w14:textId="77777777" w:rsidTr="008E2866">
        <w:trPr>
          <w:trHeight w:val="324"/>
        </w:trPr>
        <w:tc>
          <w:tcPr>
            <w:tcW w:w="1962" w:type="dxa"/>
            <w:hideMark/>
          </w:tcPr>
          <w:p w14:paraId="2D0642B6" w14:textId="77777777" w:rsidR="00703F13" w:rsidRPr="00CA654B" w:rsidRDefault="00703F13" w:rsidP="008E2866">
            <w:pPr>
              <w:spacing w:line="360" w:lineRule="auto"/>
              <w:jc w:val="both"/>
              <w:rPr>
                <w:b w:val="0"/>
                <w:bCs/>
              </w:rPr>
            </w:pPr>
            <w:r w:rsidRPr="00CA654B">
              <w:rPr>
                <w:b w:val="0"/>
                <w:bCs/>
              </w:rPr>
              <w:t>10/03/2022</w:t>
            </w:r>
          </w:p>
        </w:tc>
        <w:tc>
          <w:tcPr>
            <w:tcW w:w="2176" w:type="dxa"/>
            <w:hideMark/>
          </w:tcPr>
          <w:p w14:paraId="6439FC6F" w14:textId="77777777" w:rsidR="00703F13" w:rsidRPr="00CA654B" w:rsidRDefault="00703F13" w:rsidP="008E2866">
            <w:pPr>
              <w:spacing w:line="360" w:lineRule="auto"/>
              <w:jc w:val="both"/>
              <w:rPr>
                <w:b w:val="0"/>
                <w:bCs/>
              </w:rPr>
            </w:pPr>
            <w:r w:rsidRPr="00CA654B">
              <w:rPr>
                <w:b w:val="0"/>
                <w:bCs/>
              </w:rPr>
              <w:t>15</w:t>
            </w:r>
          </w:p>
        </w:tc>
        <w:tc>
          <w:tcPr>
            <w:tcW w:w="1812" w:type="dxa"/>
            <w:hideMark/>
          </w:tcPr>
          <w:p w14:paraId="1F9610A2" w14:textId="77777777" w:rsidR="00703F13" w:rsidRPr="00CA654B" w:rsidRDefault="00703F13" w:rsidP="008E2866">
            <w:pPr>
              <w:spacing w:line="360" w:lineRule="auto"/>
              <w:jc w:val="both"/>
              <w:rPr>
                <w:b w:val="0"/>
                <w:bCs/>
              </w:rPr>
            </w:pPr>
            <w:r w:rsidRPr="00CA654B">
              <w:rPr>
                <w:b w:val="0"/>
                <w:bCs/>
              </w:rPr>
              <w:t>15</w:t>
            </w:r>
          </w:p>
        </w:tc>
        <w:tc>
          <w:tcPr>
            <w:tcW w:w="1084" w:type="dxa"/>
            <w:hideMark/>
          </w:tcPr>
          <w:p w14:paraId="5B08D651" w14:textId="77777777" w:rsidR="00703F13" w:rsidRPr="00CA654B" w:rsidRDefault="00703F13" w:rsidP="008E2866">
            <w:pPr>
              <w:spacing w:line="360" w:lineRule="auto"/>
              <w:jc w:val="both"/>
              <w:rPr>
                <w:b w:val="0"/>
                <w:bCs/>
              </w:rPr>
            </w:pPr>
            <w:r w:rsidRPr="00CA654B">
              <w:rPr>
                <w:b w:val="0"/>
                <w:bCs/>
              </w:rPr>
              <w:t>In</w:t>
            </w:r>
          </w:p>
        </w:tc>
        <w:tc>
          <w:tcPr>
            <w:tcW w:w="1709" w:type="dxa"/>
            <w:hideMark/>
          </w:tcPr>
          <w:p w14:paraId="7D12B57E" w14:textId="77777777" w:rsidR="00703F13" w:rsidRPr="00CA654B" w:rsidRDefault="00703F13" w:rsidP="008E2866">
            <w:pPr>
              <w:spacing w:line="360" w:lineRule="auto"/>
              <w:jc w:val="both"/>
              <w:rPr>
                <w:b w:val="0"/>
                <w:bCs/>
              </w:rPr>
            </w:pPr>
            <w:r w:rsidRPr="00CA654B">
              <w:rPr>
                <w:b w:val="0"/>
                <w:bCs/>
              </w:rPr>
              <w:t>05/15/203</w:t>
            </w:r>
          </w:p>
        </w:tc>
        <w:tc>
          <w:tcPr>
            <w:tcW w:w="1970" w:type="dxa"/>
            <w:hideMark/>
          </w:tcPr>
          <w:p w14:paraId="51C99B55"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3E58EFC2" w14:textId="77777777" w:rsidR="00703F13" w:rsidRPr="00CA654B" w:rsidRDefault="00703F13" w:rsidP="008E2866">
            <w:pPr>
              <w:spacing w:line="360" w:lineRule="auto"/>
              <w:jc w:val="both"/>
              <w:rPr>
                <w:b w:val="0"/>
                <w:bCs/>
              </w:rPr>
            </w:pPr>
            <w:r w:rsidRPr="00CA654B">
              <w:rPr>
                <w:b w:val="0"/>
                <w:bCs/>
              </w:rPr>
              <w:t>65</w:t>
            </w:r>
          </w:p>
        </w:tc>
      </w:tr>
      <w:tr w:rsidR="00703F13" w:rsidRPr="00CA654B" w14:paraId="48F58761" w14:textId="77777777" w:rsidTr="008E2866">
        <w:trPr>
          <w:trHeight w:val="324"/>
        </w:trPr>
        <w:tc>
          <w:tcPr>
            <w:tcW w:w="1962" w:type="dxa"/>
            <w:hideMark/>
          </w:tcPr>
          <w:p w14:paraId="205D2FB2" w14:textId="77777777" w:rsidR="00703F13" w:rsidRPr="00CA654B" w:rsidRDefault="00703F13" w:rsidP="008E2866">
            <w:pPr>
              <w:spacing w:line="360" w:lineRule="auto"/>
              <w:jc w:val="both"/>
              <w:rPr>
                <w:b w:val="0"/>
                <w:bCs/>
              </w:rPr>
            </w:pPr>
            <w:r w:rsidRPr="00CA654B">
              <w:rPr>
                <w:b w:val="0"/>
                <w:bCs/>
              </w:rPr>
              <w:t>09/03/2023</w:t>
            </w:r>
          </w:p>
        </w:tc>
        <w:tc>
          <w:tcPr>
            <w:tcW w:w="2176" w:type="dxa"/>
            <w:hideMark/>
          </w:tcPr>
          <w:p w14:paraId="31FB7371" w14:textId="77777777" w:rsidR="00703F13" w:rsidRPr="00CA654B" w:rsidRDefault="00703F13" w:rsidP="008E2866">
            <w:pPr>
              <w:spacing w:line="360" w:lineRule="auto"/>
              <w:jc w:val="both"/>
              <w:rPr>
                <w:b w:val="0"/>
                <w:bCs/>
              </w:rPr>
            </w:pPr>
            <w:r w:rsidRPr="00CA654B">
              <w:rPr>
                <w:b w:val="0"/>
                <w:bCs/>
              </w:rPr>
              <w:t>10, 10</w:t>
            </w:r>
          </w:p>
        </w:tc>
        <w:tc>
          <w:tcPr>
            <w:tcW w:w="1812" w:type="dxa"/>
            <w:hideMark/>
          </w:tcPr>
          <w:p w14:paraId="16887D3C" w14:textId="77777777" w:rsidR="00703F13" w:rsidRPr="00CA654B" w:rsidRDefault="00703F13" w:rsidP="008E2866">
            <w:pPr>
              <w:spacing w:line="360" w:lineRule="auto"/>
              <w:jc w:val="both"/>
              <w:rPr>
                <w:b w:val="0"/>
                <w:bCs/>
              </w:rPr>
            </w:pPr>
            <w:r w:rsidRPr="00CA654B">
              <w:rPr>
                <w:b w:val="0"/>
                <w:bCs/>
              </w:rPr>
              <w:t>20</w:t>
            </w:r>
          </w:p>
        </w:tc>
        <w:tc>
          <w:tcPr>
            <w:tcW w:w="1084" w:type="dxa"/>
            <w:hideMark/>
          </w:tcPr>
          <w:p w14:paraId="0D392FB5" w14:textId="77777777" w:rsidR="00703F13" w:rsidRPr="00CA654B" w:rsidRDefault="00703F13" w:rsidP="008E2866">
            <w:pPr>
              <w:spacing w:line="360" w:lineRule="auto"/>
              <w:jc w:val="both"/>
              <w:rPr>
                <w:b w:val="0"/>
                <w:bCs/>
              </w:rPr>
            </w:pPr>
            <w:r w:rsidRPr="00CA654B">
              <w:rPr>
                <w:b w:val="0"/>
                <w:bCs/>
              </w:rPr>
              <w:t>Out</w:t>
            </w:r>
          </w:p>
        </w:tc>
        <w:tc>
          <w:tcPr>
            <w:tcW w:w="1709" w:type="dxa"/>
            <w:hideMark/>
          </w:tcPr>
          <w:p w14:paraId="65E7DC1D" w14:textId="77777777" w:rsidR="00703F13" w:rsidRPr="00CA654B" w:rsidRDefault="00703F13" w:rsidP="008E2866">
            <w:pPr>
              <w:spacing w:line="360" w:lineRule="auto"/>
              <w:jc w:val="both"/>
              <w:rPr>
                <w:b w:val="0"/>
                <w:bCs/>
              </w:rPr>
            </w:pPr>
            <w:r w:rsidRPr="00CA654B">
              <w:rPr>
                <w:b w:val="0"/>
                <w:bCs/>
              </w:rPr>
              <w:t>N/A</w:t>
            </w:r>
          </w:p>
        </w:tc>
        <w:tc>
          <w:tcPr>
            <w:tcW w:w="1970" w:type="dxa"/>
            <w:hideMark/>
          </w:tcPr>
          <w:p w14:paraId="0AF42891" w14:textId="77777777" w:rsidR="00703F13" w:rsidRPr="00CA654B" w:rsidRDefault="00703F13" w:rsidP="008E2866">
            <w:pPr>
              <w:spacing w:line="360" w:lineRule="auto"/>
              <w:jc w:val="both"/>
              <w:rPr>
                <w:b w:val="0"/>
                <w:bCs/>
              </w:rPr>
            </w:pPr>
            <w:r w:rsidRPr="00CA654B">
              <w:rPr>
                <w:b w:val="0"/>
                <w:bCs/>
              </w:rPr>
              <w:t>50</w:t>
            </w:r>
          </w:p>
        </w:tc>
        <w:tc>
          <w:tcPr>
            <w:tcW w:w="1816" w:type="dxa"/>
            <w:hideMark/>
          </w:tcPr>
          <w:p w14:paraId="53C508F5" w14:textId="77777777" w:rsidR="00703F13" w:rsidRPr="00CA654B" w:rsidRDefault="00703F13" w:rsidP="008E2866">
            <w:pPr>
              <w:spacing w:line="360" w:lineRule="auto"/>
              <w:jc w:val="both"/>
              <w:rPr>
                <w:b w:val="0"/>
                <w:bCs/>
              </w:rPr>
            </w:pPr>
            <w:r w:rsidRPr="00CA654B">
              <w:rPr>
                <w:b w:val="0"/>
                <w:bCs/>
              </w:rPr>
              <w:t>30</w:t>
            </w:r>
          </w:p>
        </w:tc>
      </w:tr>
    </w:tbl>
    <w:p w14:paraId="0E576F0E" w14:textId="77777777" w:rsidR="00703F13" w:rsidRPr="00CA654B" w:rsidRDefault="00703F13" w:rsidP="00703F13">
      <w:pPr>
        <w:spacing w:line="360" w:lineRule="auto"/>
        <w:jc w:val="both"/>
      </w:pPr>
    </w:p>
    <w:p w14:paraId="4B4C2542" w14:textId="317F7D81" w:rsidR="00703F13" w:rsidRPr="00CA654B" w:rsidRDefault="00703F13" w:rsidP="00703F13">
      <w:pPr>
        <w:spacing w:line="360" w:lineRule="auto"/>
        <w:ind w:left="720" w:hanging="720"/>
      </w:pPr>
      <w:r w:rsidRPr="00CA654B">
        <w:t xml:space="preserve">Table </w:t>
      </w:r>
      <w:r w:rsidR="00B97B04">
        <w:t>50</w:t>
      </w:r>
      <w:r w:rsidRPr="00CA654B">
        <w:t xml:space="preserve">. </w:t>
      </w:r>
      <w:r w:rsidRPr="00CA654B">
        <w:rPr>
          <w:lang w:val="en-US"/>
        </w:rPr>
        <w:t xml:space="preserve">Stock Card </w:t>
      </w:r>
      <w:r w:rsidRPr="00CA654B">
        <w:t>Table - 0NF</w:t>
      </w:r>
    </w:p>
    <w:p w14:paraId="433E1F28" w14:textId="77777777" w:rsidR="00703F13" w:rsidRPr="00CA654B" w:rsidRDefault="00703F13" w:rsidP="00703F13">
      <w:pPr>
        <w:spacing w:line="360" w:lineRule="auto"/>
        <w:ind w:left="720" w:hanging="720"/>
      </w:pPr>
    </w:p>
    <w:p w14:paraId="05AA28D4" w14:textId="6F8B3FBB" w:rsidR="00703F13" w:rsidRPr="00CA654B" w:rsidRDefault="00703F13" w:rsidP="00703F13">
      <w:pPr>
        <w:spacing w:line="360" w:lineRule="auto"/>
        <w:ind w:left="1440"/>
        <w:jc w:val="both"/>
        <w:rPr>
          <w:b w:val="0"/>
          <w:bCs/>
          <w:lang w:val="en-US"/>
        </w:rPr>
      </w:pPr>
      <w:r w:rsidRPr="00CA654B">
        <w:rPr>
          <w:b w:val="0"/>
          <w:bCs/>
        </w:rPr>
        <w:t xml:space="preserve">Table </w:t>
      </w:r>
      <w:r w:rsidR="0045507D">
        <w:rPr>
          <w:b w:val="0"/>
          <w:bCs/>
        </w:rPr>
        <w:t>50</w:t>
      </w:r>
      <w:r w:rsidRPr="00CA654B">
        <w:rPr>
          <w:b w:val="0"/>
          <w:bCs/>
        </w:rPr>
        <w:t xml:space="preserve"> shows that the table </w:t>
      </w:r>
      <w:r w:rsidRPr="00CA654B">
        <w:rPr>
          <w:b w:val="0"/>
          <w:bCs/>
          <w:lang w:val="en-US"/>
        </w:rPr>
        <w:t>Stock Card</w:t>
      </w:r>
      <w:r w:rsidRPr="00CA654B">
        <w:rPr>
          <w:b w:val="0"/>
          <w:bCs/>
        </w:rPr>
        <w:t xml:space="preserve"> </w:t>
      </w:r>
      <w:r w:rsidR="0045507D" w:rsidRPr="0045507D">
        <w:rPr>
          <w:b w:val="0"/>
          <w:bCs/>
        </w:rPr>
        <w:t>is not normalized because the row values on columns “</w:t>
      </w:r>
      <w:proofErr w:type="spellStart"/>
      <w:r w:rsidR="0045507D">
        <w:rPr>
          <w:b w:val="0"/>
          <w:bCs/>
        </w:rPr>
        <w:t>transaction_quantity</w:t>
      </w:r>
      <w:proofErr w:type="spellEnd"/>
      <w:r w:rsidR="0045507D" w:rsidRPr="0045507D">
        <w:rPr>
          <w:b w:val="0"/>
          <w:bCs/>
        </w:rPr>
        <w:t>”, “</w:t>
      </w:r>
      <w:proofErr w:type="spellStart"/>
      <w:r w:rsidR="0045507D" w:rsidRPr="0045507D">
        <w:rPr>
          <w:b w:val="0"/>
          <w:bCs/>
        </w:rPr>
        <w:t>total_quantity</w:t>
      </w:r>
      <w:proofErr w:type="spellEnd"/>
      <w:r w:rsidR="0045507D" w:rsidRPr="0045507D">
        <w:rPr>
          <w:b w:val="0"/>
          <w:bCs/>
        </w:rPr>
        <w:t xml:space="preserve">”, “type”, </w:t>
      </w:r>
      <w:r w:rsidR="0045507D">
        <w:rPr>
          <w:b w:val="0"/>
          <w:bCs/>
        </w:rPr>
        <w:t>“</w:t>
      </w:r>
      <w:proofErr w:type="spellStart"/>
      <w:r w:rsidR="0045507D" w:rsidRPr="00CA654B">
        <w:rPr>
          <w:b w:val="0"/>
          <w:bCs/>
        </w:rPr>
        <w:t>expiration_date</w:t>
      </w:r>
      <w:proofErr w:type="spellEnd"/>
      <w:r w:rsidR="0045507D">
        <w:rPr>
          <w:b w:val="0"/>
          <w:bCs/>
        </w:rPr>
        <w:t>”, “</w:t>
      </w:r>
      <w:proofErr w:type="spellStart"/>
      <w:r w:rsidR="0045507D" w:rsidRPr="00CA654B">
        <w:rPr>
          <w:b w:val="0"/>
          <w:bCs/>
        </w:rPr>
        <w:t>opening_quantity</w:t>
      </w:r>
      <w:proofErr w:type="spellEnd"/>
      <w:r w:rsidR="0045507D">
        <w:rPr>
          <w:b w:val="0"/>
          <w:bCs/>
        </w:rPr>
        <w:t>”</w:t>
      </w:r>
      <w:r w:rsidR="001672FD">
        <w:rPr>
          <w:b w:val="0"/>
          <w:bCs/>
        </w:rPr>
        <w:t>,</w:t>
      </w:r>
      <w:r w:rsidR="0045507D" w:rsidRPr="0045507D">
        <w:rPr>
          <w:b w:val="0"/>
          <w:bCs/>
        </w:rPr>
        <w:t xml:space="preserve"> and “</w:t>
      </w:r>
      <w:proofErr w:type="spellStart"/>
      <w:r w:rsidR="0045507D" w:rsidRPr="00CA654B">
        <w:rPr>
          <w:b w:val="0"/>
          <w:bCs/>
        </w:rPr>
        <w:t>closing_quantity</w:t>
      </w:r>
      <w:proofErr w:type="spellEnd"/>
      <w:r w:rsidR="0045507D" w:rsidRPr="0045507D">
        <w:rPr>
          <w:b w:val="0"/>
          <w:bCs/>
        </w:rPr>
        <w:t xml:space="preserve">” are not unique. </w:t>
      </w:r>
    </w:p>
    <w:p w14:paraId="6BECF34D" w14:textId="77777777" w:rsidR="00703F13" w:rsidRPr="00CA654B" w:rsidRDefault="00703F13" w:rsidP="00703F13">
      <w:pPr>
        <w:spacing w:line="360" w:lineRule="auto"/>
        <w:ind w:left="1440"/>
        <w:jc w:val="both"/>
        <w:rPr>
          <w:b w:val="0"/>
          <w:bCs/>
          <w:lang w:val="en-US"/>
        </w:rPr>
      </w:pPr>
    </w:p>
    <w:p w14:paraId="7C3ECA34" w14:textId="77777777" w:rsidR="00703F13" w:rsidRPr="00CA654B" w:rsidRDefault="00703F13" w:rsidP="00703F13">
      <w:pPr>
        <w:spacing w:line="360" w:lineRule="auto"/>
        <w:ind w:left="1440"/>
        <w:jc w:val="both"/>
        <w:rPr>
          <w:b w:val="0"/>
          <w:bCs/>
          <w:lang w:val="en-US"/>
        </w:rPr>
      </w:pPr>
    </w:p>
    <w:p w14:paraId="0FE02933" w14:textId="77777777" w:rsidR="00703F13" w:rsidRPr="00CA654B" w:rsidRDefault="00703F13" w:rsidP="00703F13">
      <w:pPr>
        <w:spacing w:line="360" w:lineRule="auto"/>
        <w:ind w:left="1440"/>
        <w:jc w:val="both"/>
        <w:rPr>
          <w:b w:val="0"/>
          <w:bCs/>
          <w:lang w:val="en-US"/>
        </w:rPr>
      </w:pPr>
    </w:p>
    <w:p w14:paraId="25994A31" w14:textId="77777777" w:rsidR="00703F13" w:rsidRPr="00CA654B" w:rsidRDefault="00703F13" w:rsidP="00703F13">
      <w:pPr>
        <w:spacing w:line="360" w:lineRule="auto"/>
        <w:ind w:left="1440"/>
        <w:jc w:val="both"/>
        <w:rPr>
          <w:b w:val="0"/>
          <w:bCs/>
          <w:lang w:val="en-US"/>
        </w:rPr>
      </w:pPr>
    </w:p>
    <w:p w14:paraId="04C00A47" w14:textId="77777777" w:rsidR="00703F13" w:rsidRPr="00CA654B" w:rsidRDefault="00703F13" w:rsidP="00703F13">
      <w:pPr>
        <w:spacing w:line="360" w:lineRule="auto"/>
        <w:ind w:left="1440"/>
        <w:jc w:val="both"/>
        <w:rPr>
          <w:b w:val="0"/>
          <w:bCs/>
          <w:lang w:val="en-US"/>
        </w:rPr>
      </w:pPr>
    </w:p>
    <w:p w14:paraId="5656FC6A" w14:textId="77777777" w:rsidR="00703F13" w:rsidRPr="00CA654B" w:rsidRDefault="00703F13" w:rsidP="00703F13">
      <w:pPr>
        <w:spacing w:line="360" w:lineRule="auto"/>
        <w:ind w:left="1440"/>
        <w:jc w:val="both"/>
        <w:rPr>
          <w:b w:val="0"/>
          <w:bCs/>
          <w:lang w:val="en-US"/>
        </w:rPr>
      </w:pPr>
    </w:p>
    <w:p w14:paraId="621E584E" w14:textId="36147AA5" w:rsidR="00703F13" w:rsidRDefault="00703F13" w:rsidP="00703F13">
      <w:pPr>
        <w:spacing w:line="360" w:lineRule="auto"/>
        <w:jc w:val="both"/>
        <w:rPr>
          <w:b w:val="0"/>
          <w:bCs/>
          <w:lang w:val="en-US"/>
        </w:rPr>
      </w:pPr>
    </w:p>
    <w:p w14:paraId="4AB1D0CD" w14:textId="77777777" w:rsidR="001672FD" w:rsidRPr="00CA654B" w:rsidRDefault="001672FD" w:rsidP="00703F13">
      <w:pPr>
        <w:spacing w:line="360" w:lineRule="auto"/>
        <w:jc w:val="both"/>
        <w:rPr>
          <w:b w:val="0"/>
          <w:bCs/>
          <w:lang w:val="en-US"/>
        </w:rPr>
      </w:pPr>
    </w:p>
    <w:p w14:paraId="412E9475" w14:textId="77777777" w:rsidR="00703F13" w:rsidRPr="00CA654B" w:rsidRDefault="00703F13" w:rsidP="00703F13">
      <w:pPr>
        <w:tabs>
          <w:tab w:val="left" w:pos="5978"/>
        </w:tabs>
        <w:spacing w:line="360" w:lineRule="auto"/>
        <w:jc w:val="both"/>
      </w:pPr>
      <w:r w:rsidRPr="00CA654B">
        <w:rPr>
          <w:lang w:val="en-US"/>
        </w:rPr>
        <w:lastRenderedPageBreak/>
        <w:t>Stock Card – 1NF</w:t>
      </w:r>
    </w:p>
    <w:p w14:paraId="33022A7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1738"/>
        <w:gridCol w:w="1663"/>
        <w:gridCol w:w="2008"/>
        <w:gridCol w:w="1456"/>
        <w:gridCol w:w="655"/>
        <w:gridCol w:w="1599"/>
        <w:gridCol w:w="1738"/>
        <w:gridCol w:w="1672"/>
      </w:tblGrid>
      <w:tr w:rsidR="00703F13" w:rsidRPr="00CA654B" w14:paraId="5FF75611" w14:textId="77777777" w:rsidTr="008E2866">
        <w:trPr>
          <w:trHeight w:val="324"/>
        </w:trPr>
        <w:tc>
          <w:tcPr>
            <w:tcW w:w="1586" w:type="dxa"/>
            <w:hideMark/>
          </w:tcPr>
          <w:p w14:paraId="7523E886" w14:textId="77777777" w:rsidR="00703F13" w:rsidRPr="00CA654B" w:rsidRDefault="00703F13" w:rsidP="008E2866">
            <w:pPr>
              <w:tabs>
                <w:tab w:val="left" w:pos="5978"/>
              </w:tabs>
              <w:spacing w:line="360" w:lineRule="auto"/>
              <w:jc w:val="both"/>
              <w:rPr>
                <w:b w:val="0"/>
                <w:sz w:val="20"/>
              </w:rPr>
            </w:pPr>
            <w:r w:rsidRPr="00CA654B">
              <w:rPr>
                <w:b w:val="0"/>
                <w:sz w:val="20"/>
              </w:rPr>
              <w:t>(PK)</w:t>
            </w:r>
            <w:proofErr w:type="spellStart"/>
            <w:r w:rsidRPr="00CA654B">
              <w:rPr>
                <w:b w:val="0"/>
                <w:sz w:val="20"/>
              </w:rPr>
              <w:t>transaction_id</w:t>
            </w:r>
            <w:proofErr w:type="spellEnd"/>
            <w:r w:rsidRPr="00CA654B">
              <w:rPr>
                <w:b w:val="0"/>
                <w:sz w:val="20"/>
              </w:rPr>
              <w:t xml:space="preserve"> </w:t>
            </w:r>
          </w:p>
        </w:tc>
        <w:tc>
          <w:tcPr>
            <w:tcW w:w="1687" w:type="dxa"/>
            <w:hideMark/>
          </w:tcPr>
          <w:p w14:paraId="7D9C5FF3"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transaction_date</w:t>
            </w:r>
            <w:proofErr w:type="spellEnd"/>
          </w:p>
        </w:tc>
        <w:tc>
          <w:tcPr>
            <w:tcW w:w="2035" w:type="dxa"/>
            <w:hideMark/>
          </w:tcPr>
          <w:p w14:paraId="7319F678"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transaction_quantity</w:t>
            </w:r>
            <w:proofErr w:type="spellEnd"/>
          </w:p>
        </w:tc>
        <w:tc>
          <w:tcPr>
            <w:tcW w:w="1478" w:type="dxa"/>
            <w:hideMark/>
          </w:tcPr>
          <w:p w14:paraId="461149E9"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total_quantity</w:t>
            </w:r>
            <w:proofErr w:type="spellEnd"/>
          </w:p>
        </w:tc>
        <w:tc>
          <w:tcPr>
            <w:tcW w:w="671" w:type="dxa"/>
            <w:hideMark/>
          </w:tcPr>
          <w:p w14:paraId="204D5447" w14:textId="77777777" w:rsidR="00703F13" w:rsidRPr="00CA654B" w:rsidRDefault="00703F13" w:rsidP="008E2866">
            <w:pPr>
              <w:tabs>
                <w:tab w:val="left" w:pos="5978"/>
              </w:tabs>
              <w:spacing w:line="360" w:lineRule="auto"/>
              <w:jc w:val="both"/>
              <w:rPr>
                <w:b w:val="0"/>
                <w:sz w:val="20"/>
              </w:rPr>
            </w:pPr>
            <w:r w:rsidRPr="00CA654B">
              <w:rPr>
                <w:b w:val="0"/>
                <w:sz w:val="20"/>
              </w:rPr>
              <w:t>type</w:t>
            </w:r>
          </w:p>
        </w:tc>
        <w:tc>
          <w:tcPr>
            <w:tcW w:w="1622" w:type="dxa"/>
            <w:hideMark/>
          </w:tcPr>
          <w:p w14:paraId="51A6D918"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expiration_date</w:t>
            </w:r>
            <w:proofErr w:type="spellEnd"/>
          </w:p>
        </w:tc>
        <w:tc>
          <w:tcPr>
            <w:tcW w:w="1758" w:type="dxa"/>
            <w:hideMark/>
          </w:tcPr>
          <w:p w14:paraId="08E35B7E"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opening_quantity</w:t>
            </w:r>
            <w:proofErr w:type="spellEnd"/>
          </w:p>
        </w:tc>
        <w:tc>
          <w:tcPr>
            <w:tcW w:w="1692" w:type="dxa"/>
            <w:hideMark/>
          </w:tcPr>
          <w:p w14:paraId="1539A839" w14:textId="77777777" w:rsidR="00703F13" w:rsidRPr="00CA654B" w:rsidRDefault="00703F13" w:rsidP="008E2866">
            <w:pPr>
              <w:tabs>
                <w:tab w:val="left" w:pos="5978"/>
              </w:tabs>
              <w:spacing w:line="360" w:lineRule="auto"/>
              <w:jc w:val="both"/>
              <w:rPr>
                <w:b w:val="0"/>
                <w:sz w:val="20"/>
              </w:rPr>
            </w:pPr>
            <w:proofErr w:type="spellStart"/>
            <w:r w:rsidRPr="00CA654B">
              <w:rPr>
                <w:b w:val="0"/>
                <w:sz w:val="20"/>
              </w:rPr>
              <w:t>closing_quantity</w:t>
            </w:r>
            <w:proofErr w:type="spellEnd"/>
          </w:p>
        </w:tc>
      </w:tr>
      <w:tr w:rsidR="00703F13" w:rsidRPr="00CA654B" w14:paraId="2BD1D66A" w14:textId="77777777" w:rsidTr="008E2866">
        <w:trPr>
          <w:trHeight w:val="324"/>
        </w:trPr>
        <w:tc>
          <w:tcPr>
            <w:tcW w:w="1586" w:type="dxa"/>
            <w:hideMark/>
          </w:tcPr>
          <w:p w14:paraId="2EADAF55" w14:textId="77777777" w:rsidR="00703F13" w:rsidRPr="00CA654B" w:rsidRDefault="00703F13" w:rsidP="008E2866">
            <w:pPr>
              <w:tabs>
                <w:tab w:val="left" w:pos="5978"/>
              </w:tabs>
              <w:spacing w:line="360" w:lineRule="auto"/>
              <w:jc w:val="both"/>
              <w:rPr>
                <w:b w:val="0"/>
                <w:sz w:val="20"/>
              </w:rPr>
            </w:pPr>
            <w:r w:rsidRPr="00CA654B">
              <w:rPr>
                <w:b w:val="0"/>
                <w:sz w:val="20"/>
              </w:rPr>
              <w:t>1</w:t>
            </w:r>
          </w:p>
        </w:tc>
        <w:tc>
          <w:tcPr>
            <w:tcW w:w="1687" w:type="dxa"/>
            <w:hideMark/>
          </w:tcPr>
          <w:p w14:paraId="582C0B98" w14:textId="77777777" w:rsidR="00703F13" w:rsidRPr="00CA654B" w:rsidRDefault="00703F13" w:rsidP="008E2866">
            <w:pPr>
              <w:tabs>
                <w:tab w:val="left" w:pos="5978"/>
              </w:tabs>
              <w:spacing w:line="360" w:lineRule="auto"/>
              <w:jc w:val="both"/>
              <w:rPr>
                <w:b w:val="0"/>
                <w:sz w:val="20"/>
              </w:rPr>
            </w:pPr>
            <w:r w:rsidRPr="00CA654B">
              <w:rPr>
                <w:b w:val="0"/>
                <w:sz w:val="20"/>
              </w:rPr>
              <w:t>01/03/2022</w:t>
            </w:r>
          </w:p>
        </w:tc>
        <w:tc>
          <w:tcPr>
            <w:tcW w:w="2035" w:type="dxa"/>
            <w:hideMark/>
          </w:tcPr>
          <w:p w14:paraId="2CC5BD82"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478" w:type="dxa"/>
            <w:hideMark/>
          </w:tcPr>
          <w:p w14:paraId="3903DE4C"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671" w:type="dxa"/>
            <w:hideMark/>
          </w:tcPr>
          <w:p w14:paraId="6473DAAE"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4B993394" w14:textId="77777777" w:rsidR="00703F13" w:rsidRPr="00CA654B" w:rsidRDefault="00703F13" w:rsidP="008E2866">
            <w:pPr>
              <w:tabs>
                <w:tab w:val="left" w:pos="5978"/>
              </w:tabs>
              <w:spacing w:line="360" w:lineRule="auto"/>
              <w:jc w:val="both"/>
              <w:rPr>
                <w:b w:val="0"/>
                <w:sz w:val="20"/>
              </w:rPr>
            </w:pPr>
            <w:r w:rsidRPr="00CA654B">
              <w:rPr>
                <w:b w:val="0"/>
                <w:sz w:val="20"/>
              </w:rPr>
              <w:t>01/03/2024</w:t>
            </w:r>
          </w:p>
        </w:tc>
        <w:tc>
          <w:tcPr>
            <w:tcW w:w="1758" w:type="dxa"/>
            <w:hideMark/>
          </w:tcPr>
          <w:p w14:paraId="4F5CA3F5"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300ADD20" w14:textId="77777777" w:rsidR="00703F13" w:rsidRPr="00CA654B" w:rsidRDefault="00703F13" w:rsidP="008E2866">
            <w:pPr>
              <w:tabs>
                <w:tab w:val="left" w:pos="5978"/>
              </w:tabs>
              <w:spacing w:line="360" w:lineRule="auto"/>
              <w:jc w:val="both"/>
              <w:rPr>
                <w:b w:val="0"/>
                <w:sz w:val="20"/>
              </w:rPr>
            </w:pPr>
            <w:r w:rsidRPr="00CA654B">
              <w:rPr>
                <w:b w:val="0"/>
                <w:sz w:val="20"/>
              </w:rPr>
              <w:t>100</w:t>
            </w:r>
          </w:p>
        </w:tc>
      </w:tr>
      <w:tr w:rsidR="00703F13" w:rsidRPr="00CA654B" w14:paraId="59F8082C" w14:textId="77777777" w:rsidTr="008E2866">
        <w:trPr>
          <w:trHeight w:val="324"/>
        </w:trPr>
        <w:tc>
          <w:tcPr>
            <w:tcW w:w="1586" w:type="dxa"/>
            <w:hideMark/>
          </w:tcPr>
          <w:p w14:paraId="2C1B666B"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1687" w:type="dxa"/>
            <w:hideMark/>
          </w:tcPr>
          <w:p w14:paraId="3234DC68" w14:textId="77777777" w:rsidR="00703F13" w:rsidRPr="00CA654B" w:rsidRDefault="00703F13" w:rsidP="008E2866">
            <w:pPr>
              <w:tabs>
                <w:tab w:val="left" w:pos="5978"/>
              </w:tabs>
              <w:spacing w:line="360" w:lineRule="auto"/>
              <w:jc w:val="both"/>
              <w:rPr>
                <w:b w:val="0"/>
                <w:sz w:val="20"/>
              </w:rPr>
            </w:pPr>
            <w:r w:rsidRPr="00CA654B">
              <w:rPr>
                <w:b w:val="0"/>
                <w:sz w:val="20"/>
              </w:rPr>
              <w:t>05/03/2022</w:t>
            </w:r>
          </w:p>
        </w:tc>
        <w:tc>
          <w:tcPr>
            <w:tcW w:w="2035" w:type="dxa"/>
            <w:hideMark/>
          </w:tcPr>
          <w:p w14:paraId="30F84AD6"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405BD167"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671" w:type="dxa"/>
            <w:hideMark/>
          </w:tcPr>
          <w:p w14:paraId="1D7D3835"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67E21049"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6697A1D9"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62290029" w14:textId="77777777" w:rsidR="00703F13" w:rsidRPr="00CA654B" w:rsidRDefault="00703F13" w:rsidP="008E2866">
            <w:pPr>
              <w:tabs>
                <w:tab w:val="left" w:pos="5978"/>
              </w:tabs>
              <w:spacing w:line="360" w:lineRule="auto"/>
              <w:jc w:val="both"/>
              <w:rPr>
                <w:b w:val="0"/>
                <w:sz w:val="20"/>
              </w:rPr>
            </w:pPr>
            <w:r w:rsidRPr="00CA654B">
              <w:rPr>
                <w:b w:val="0"/>
                <w:sz w:val="20"/>
              </w:rPr>
              <w:t>40</w:t>
            </w:r>
          </w:p>
        </w:tc>
      </w:tr>
      <w:tr w:rsidR="00703F13" w:rsidRPr="00CA654B" w14:paraId="5CB7FA5F" w14:textId="77777777" w:rsidTr="008E2866">
        <w:trPr>
          <w:trHeight w:val="324"/>
        </w:trPr>
        <w:tc>
          <w:tcPr>
            <w:tcW w:w="1586" w:type="dxa"/>
            <w:hideMark/>
          </w:tcPr>
          <w:p w14:paraId="1B5E73AD" w14:textId="77777777" w:rsidR="00703F13" w:rsidRPr="00CA654B" w:rsidRDefault="00703F13" w:rsidP="008E2866">
            <w:pPr>
              <w:tabs>
                <w:tab w:val="left" w:pos="5978"/>
              </w:tabs>
              <w:spacing w:line="360" w:lineRule="auto"/>
              <w:jc w:val="both"/>
              <w:rPr>
                <w:b w:val="0"/>
                <w:sz w:val="20"/>
              </w:rPr>
            </w:pPr>
            <w:r w:rsidRPr="00CA654B">
              <w:rPr>
                <w:b w:val="0"/>
                <w:sz w:val="20"/>
              </w:rPr>
              <w:t>3</w:t>
            </w:r>
          </w:p>
        </w:tc>
        <w:tc>
          <w:tcPr>
            <w:tcW w:w="1687" w:type="dxa"/>
            <w:hideMark/>
          </w:tcPr>
          <w:p w14:paraId="118878B6" w14:textId="77777777" w:rsidR="00703F13" w:rsidRPr="00CA654B" w:rsidRDefault="00703F13" w:rsidP="008E2866">
            <w:pPr>
              <w:tabs>
                <w:tab w:val="left" w:pos="5978"/>
              </w:tabs>
              <w:spacing w:line="360" w:lineRule="auto"/>
              <w:jc w:val="both"/>
              <w:rPr>
                <w:b w:val="0"/>
                <w:sz w:val="20"/>
              </w:rPr>
            </w:pPr>
            <w:r w:rsidRPr="00CA654B">
              <w:rPr>
                <w:b w:val="0"/>
                <w:sz w:val="20"/>
              </w:rPr>
              <w:t>08/03/2022</w:t>
            </w:r>
          </w:p>
        </w:tc>
        <w:tc>
          <w:tcPr>
            <w:tcW w:w="2035" w:type="dxa"/>
            <w:hideMark/>
          </w:tcPr>
          <w:p w14:paraId="3B8B8ED2"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1478" w:type="dxa"/>
            <w:hideMark/>
          </w:tcPr>
          <w:p w14:paraId="73F2EAAC" w14:textId="77777777" w:rsidR="00703F13" w:rsidRPr="00CA654B" w:rsidRDefault="00703F13" w:rsidP="008E2866">
            <w:pPr>
              <w:tabs>
                <w:tab w:val="left" w:pos="5978"/>
              </w:tabs>
              <w:spacing w:line="360" w:lineRule="auto"/>
              <w:jc w:val="both"/>
              <w:rPr>
                <w:b w:val="0"/>
                <w:sz w:val="20"/>
              </w:rPr>
            </w:pPr>
            <w:r w:rsidRPr="00CA654B">
              <w:rPr>
                <w:b w:val="0"/>
                <w:sz w:val="20"/>
              </w:rPr>
              <w:t>2</w:t>
            </w:r>
          </w:p>
        </w:tc>
        <w:tc>
          <w:tcPr>
            <w:tcW w:w="671" w:type="dxa"/>
            <w:hideMark/>
          </w:tcPr>
          <w:p w14:paraId="4921C743"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2FE63C11" w14:textId="77777777" w:rsidR="00703F13" w:rsidRPr="00CA654B" w:rsidRDefault="00703F13" w:rsidP="008E2866">
            <w:pPr>
              <w:tabs>
                <w:tab w:val="left" w:pos="5978"/>
              </w:tabs>
              <w:spacing w:line="360" w:lineRule="auto"/>
              <w:jc w:val="both"/>
              <w:rPr>
                <w:b w:val="0"/>
                <w:sz w:val="20"/>
              </w:rPr>
            </w:pPr>
            <w:r w:rsidRPr="00CA654B">
              <w:rPr>
                <w:b w:val="0"/>
                <w:sz w:val="20"/>
              </w:rPr>
              <w:t>02/03/2023</w:t>
            </w:r>
          </w:p>
        </w:tc>
        <w:tc>
          <w:tcPr>
            <w:tcW w:w="1758" w:type="dxa"/>
            <w:hideMark/>
          </w:tcPr>
          <w:p w14:paraId="2E9B3324"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1305B330" w14:textId="77777777" w:rsidR="00703F13" w:rsidRPr="00CA654B" w:rsidRDefault="00703F13" w:rsidP="008E2866">
            <w:pPr>
              <w:tabs>
                <w:tab w:val="left" w:pos="5978"/>
              </w:tabs>
              <w:spacing w:line="360" w:lineRule="auto"/>
              <w:jc w:val="both"/>
              <w:rPr>
                <w:b w:val="0"/>
                <w:sz w:val="20"/>
              </w:rPr>
            </w:pPr>
            <w:r w:rsidRPr="00CA654B">
              <w:rPr>
                <w:b w:val="0"/>
                <w:sz w:val="20"/>
              </w:rPr>
              <w:t>52</w:t>
            </w:r>
          </w:p>
        </w:tc>
      </w:tr>
      <w:tr w:rsidR="00703F13" w:rsidRPr="00CA654B" w14:paraId="5D457D8F" w14:textId="77777777" w:rsidTr="008E2866">
        <w:trPr>
          <w:trHeight w:val="324"/>
        </w:trPr>
        <w:tc>
          <w:tcPr>
            <w:tcW w:w="1586" w:type="dxa"/>
            <w:hideMark/>
          </w:tcPr>
          <w:p w14:paraId="190D08B9" w14:textId="77777777" w:rsidR="00703F13" w:rsidRPr="00CA654B" w:rsidRDefault="00703F13" w:rsidP="008E2866">
            <w:pPr>
              <w:tabs>
                <w:tab w:val="left" w:pos="5978"/>
              </w:tabs>
              <w:spacing w:line="360" w:lineRule="auto"/>
              <w:jc w:val="both"/>
              <w:rPr>
                <w:b w:val="0"/>
                <w:sz w:val="20"/>
              </w:rPr>
            </w:pPr>
            <w:r w:rsidRPr="00CA654B">
              <w:rPr>
                <w:b w:val="0"/>
                <w:sz w:val="20"/>
              </w:rPr>
              <w:t>4</w:t>
            </w:r>
          </w:p>
        </w:tc>
        <w:tc>
          <w:tcPr>
            <w:tcW w:w="1687" w:type="dxa"/>
            <w:hideMark/>
          </w:tcPr>
          <w:p w14:paraId="24145E80" w14:textId="77777777" w:rsidR="00703F13" w:rsidRPr="00CA654B" w:rsidRDefault="00703F13" w:rsidP="008E2866">
            <w:pPr>
              <w:tabs>
                <w:tab w:val="left" w:pos="5978"/>
              </w:tabs>
              <w:spacing w:line="360" w:lineRule="auto"/>
              <w:jc w:val="both"/>
              <w:rPr>
                <w:b w:val="0"/>
                <w:sz w:val="20"/>
              </w:rPr>
            </w:pPr>
            <w:r w:rsidRPr="00CA654B">
              <w:rPr>
                <w:b w:val="0"/>
                <w:sz w:val="20"/>
              </w:rPr>
              <w:t>10/03/2022</w:t>
            </w:r>
          </w:p>
        </w:tc>
        <w:tc>
          <w:tcPr>
            <w:tcW w:w="2035" w:type="dxa"/>
            <w:hideMark/>
          </w:tcPr>
          <w:p w14:paraId="3C7A1E4E" w14:textId="77777777" w:rsidR="00703F13" w:rsidRPr="00CA654B" w:rsidRDefault="00703F13" w:rsidP="008E2866">
            <w:pPr>
              <w:tabs>
                <w:tab w:val="left" w:pos="5978"/>
              </w:tabs>
              <w:spacing w:line="360" w:lineRule="auto"/>
              <w:jc w:val="both"/>
              <w:rPr>
                <w:b w:val="0"/>
                <w:sz w:val="20"/>
              </w:rPr>
            </w:pPr>
            <w:r w:rsidRPr="00CA654B">
              <w:rPr>
                <w:b w:val="0"/>
                <w:sz w:val="20"/>
              </w:rPr>
              <w:t>15</w:t>
            </w:r>
          </w:p>
        </w:tc>
        <w:tc>
          <w:tcPr>
            <w:tcW w:w="1478" w:type="dxa"/>
            <w:hideMark/>
          </w:tcPr>
          <w:p w14:paraId="33E96CF4" w14:textId="77777777" w:rsidR="00703F13" w:rsidRPr="00CA654B" w:rsidRDefault="00703F13" w:rsidP="008E2866">
            <w:pPr>
              <w:tabs>
                <w:tab w:val="left" w:pos="5978"/>
              </w:tabs>
              <w:spacing w:line="360" w:lineRule="auto"/>
              <w:jc w:val="both"/>
              <w:rPr>
                <w:b w:val="0"/>
                <w:sz w:val="20"/>
              </w:rPr>
            </w:pPr>
            <w:r w:rsidRPr="00CA654B">
              <w:rPr>
                <w:b w:val="0"/>
                <w:sz w:val="20"/>
              </w:rPr>
              <w:t>15</w:t>
            </w:r>
          </w:p>
        </w:tc>
        <w:tc>
          <w:tcPr>
            <w:tcW w:w="671" w:type="dxa"/>
            <w:hideMark/>
          </w:tcPr>
          <w:p w14:paraId="1D05A595" w14:textId="77777777" w:rsidR="00703F13" w:rsidRPr="00CA654B" w:rsidRDefault="00703F13" w:rsidP="008E2866">
            <w:pPr>
              <w:tabs>
                <w:tab w:val="left" w:pos="5978"/>
              </w:tabs>
              <w:spacing w:line="360" w:lineRule="auto"/>
              <w:jc w:val="both"/>
              <w:rPr>
                <w:b w:val="0"/>
                <w:sz w:val="20"/>
              </w:rPr>
            </w:pPr>
            <w:r w:rsidRPr="00CA654B">
              <w:rPr>
                <w:b w:val="0"/>
                <w:sz w:val="20"/>
              </w:rPr>
              <w:t>In</w:t>
            </w:r>
          </w:p>
        </w:tc>
        <w:tc>
          <w:tcPr>
            <w:tcW w:w="1622" w:type="dxa"/>
            <w:hideMark/>
          </w:tcPr>
          <w:p w14:paraId="7CAE0FE7" w14:textId="77777777" w:rsidR="00703F13" w:rsidRPr="00CA654B" w:rsidRDefault="00703F13" w:rsidP="008E2866">
            <w:pPr>
              <w:tabs>
                <w:tab w:val="left" w:pos="5978"/>
              </w:tabs>
              <w:spacing w:line="360" w:lineRule="auto"/>
              <w:jc w:val="both"/>
              <w:rPr>
                <w:b w:val="0"/>
                <w:sz w:val="20"/>
              </w:rPr>
            </w:pPr>
            <w:r w:rsidRPr="00CA654B">
              <w:rPr>
                <w:b w:val="0"/>
                <w:sz w:val="20"/>
              </w:rPr>
              <w:t>05/15/203</w:t>
            </w:r>
          </w:p>
        </w:tc>
        <w:tc>
          <w:tcPr>
            <w:tcW w:w="1758" w:type="dxa"/>
            <w:hideMark/>
          </w:tcPr>
          <w:p w14:paraId="3CA51BC3"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2526D1A5" w14:textId="77777777" w:rsidR="00703F13" w:rsidRPr="00CA654B" w:rsidRDefault="00703F13" w:rsidP="008E2866">
            <w:pPr>
              <w:tabs>
                <w:tab w:val="left" w:pos="5978"/>
              </w:tabs>
              <w:spacing w:line="360" w:lineRule="auto"/>
              <w:jc w:val="both"/>
              <w:rPr>
                <w:b w:val="0"/>
                <w:sz w:val="20"/>
              </w:rPr>
            </w:pPr>
            <w:r w:rsidRPr="00CA654B">
              <w:rPr>
                <w:b w:val="0"/>
                <w:sz w:val="20"/>
              </w:rPr>
              <w:t>65</w:t>
            </w:r>
          </w:p>
        </w:tc>
      </w:tr>
      <w:tr w:rsidR="00703F13" w:rsidRPr="00CA654B" w14:paraId="1E319DE4" w14:textId="77777777" w:rsidTr="008E2866">
        <w:trPr>
          <w:trHeight w:val="324"/>
        </w:trPr>
        <w:tc>
          <w:tcPr>
            <w:tcW w:w="1586" w:type="dxa"/>
            <w:hideMark/>
          </w:tcPr>
          <w:p w14:paraId="4DEEAFE3" w14:textId="77777777" w:rsidR="00703F13" w:rsidRPr="00CA654B" w:rsidRDefault="00703F13" w:rsidP="008E2866">
            <w:pPr>
              <w:tabs>
                <w:tab w:val="left" w:pos="5978"/>
              </w:tabs>
              <w:spacing w:line="360" w:lineRule="auto"/>
              <w:jc w:val="both"/>
              <w:rPr>
                <w:b w:val="0"/>
                <w:sz w:val="20"/>
              </w:rPr>
            </w:pPr>
            <w:r w:rsidRPr="00CA654B">
              <w:rPr>
                <w:b w:val="0"/>
                <w:sz w:val="20"/>
              </w:rPr>
              <w:t>5</w:t>
            </w:r>
          </w:p>
        </w:tc>
        <w:tc>
          <w:tcPr>
            <w:tcW w:w="1687" w:type="dxa"/>
            <w:hideMark/>
          </w:tcPr>
          <w:p w14:paraId="58DE889B" w14:textId="77777777" w:rsidR="00703F13" w:rsidRPr="00CA654B" w:rsidRDefault="00703F13" w:rsidP="008E2866">
            <w:pPr>
              <w:tabs>
                <w:tab w:val="left" w:pos="5978"/>
              </w:tabs>
              <w:spacing w:line="360" w:lineRule="auto"/>
              <w:jc w:val="both"/>
              <w:rPr>
                <w:b w:val="0"/>
                <w:sz w:val="20"/>
              </w:rPr>
            </w:pPr>
            <w:r w:rsidRPr="00CA654B">
              <w:rPr>
                <w:b w:val="0"/>
                <w:sz w:val="20"/>
              </w:rPr>
              <w:t>09/03/2023</w:t>
            </w:r>
          </w:p>
        </w:tc>
        <w:tc>
          <w:tcPr>
            <w:tcW w:w="2035" w:type="dxa"/>
            <w:hideMark/>
          </w:tcPr>
          <w:p w14:paraId="6C2B86C9"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5CDEBD1C" w14:textId="77777777" w:rsidR="00703F13" w:rsidRPr="00CA654B" w:rsidRDefault="00703F13" w:rsidP="008E2866">
            <w:pPr>
              <w:tabs>
                <w:tab w:val="left" w:pos="5978"/>
              </w:tabs>
              <w:spacing w:line="360" w:lineRule="auto"/>
              <w:jc w:val="both"/>
              <w:rPr>
                <w:b w:val="0"/>
                <w:sz w:val="20"/>
              </w:rPr>
            </w:pPr>
            <w:r w:rsidRPr="00CA654B">
              <w:rPr>
                <w:b w:val="0"/>
                <w:sz w:val="20"/>
              </w:rPr>
              <w:t>40</w:t>
            </w:r>
          </w:p>
        </w:tc>
        <w:tc>
          <w:tcPr>
            <w:tcW w:w="671" w:type="dxa"/>
            <w:hideMark/>
          </w:tcPr>
          <w:p w14:paraId="6809D12F"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5BAAD522"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43BF6A1E"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2156E8E7" w14:textId="77777777" w:rsidR="00703F13" w:rsidRPr="00CA654B" w:rsidRDefault="00703F13" w:rsidP="008E2866">
            <w:pPr>
              <w:tabs>
                <w:tab w:val="left" w:pos="5978"/>
              </w:tabs>
              <w:spacing w:line="360" w:lineRule="auto"/>
              <w:jc w:val="both"/>
              <w:rPr>
                <w:b w:val="0"/>
                <w:sz w:val="20"/>
              </w:rPr>
            </w:pPr>
            <w:r w:rsidRPr="00CA654B">
              <w:rPr>
                <w:b w:val="0"/>
                <w:sz w:val="20"/>
              </w:rPr>
              <w:t>40</w:t>
            </w:r>
          </w:p>
        </w:tc>
      </w:tr>
      <w:tr w:rsidR="00703F13" w:rsidRPr="00CA654B" w14:paraId="2A802294" w14:textId="77777777" w:rsidTr="008E2866">
        <w:trPr>
          <w:trHeight w:val="324"/>
        </w:trPr>
        <w:tc>
          <w:tcPr>
            <w:tcW w:w="1586" w:type="dxa"/>
            <w:hideMark/>
          </w:tcPr>
          <w:p w14:paraId="7083019A" w14:textId="77777777" w:rsidR="00703F13" w:rsidRPr="00CA654B" w:rsidRDefault="00703F13" w:rsidP="008E2866">
            <w:pPr>
              <w:tabs>
                <w:tab w:val="left" w:pos="5978"/>
              </w:tabs>
              <w:spacing w:line="360" w:lineRule="auto"/>
              <w:jc w:val="both"/>
              <w:rPr>
                <w:b w:val="0"/>
                <w:sz w:val="20"/>
              </w:rPr>
            </w:pPr>
            <w:r w:rsidRPr="00CA654B">
              <w:rPr>
                <w:b w:val="0"/>
                <w:sz w:val="20"/>
              </w:rPr>
              <w:t>6</w:t>
            </w:r>
          </w:p>
        </w:tc>
        <w:tc>
          <w:tcPr>
            <w:tcW w:w="1687" w:type="dxa"/>
            <w:hideMark/>
          </w:tcPr>
          <w:p w14:paraId="6CE15F9D" w14:textId="77777777" w:rsidR="00703F13" w:rsidRPr="00CA654B" w:rsidRDefault="00703F13" w:rsidP="008E2866">
            <w:pPr>
              <w:tabs>
                <w:tab w:val="left" w:pos="5978"/>
              </w:tabs>
              <w:spacing w:line="360" w:lineRule="auto"/>
              <w:jc w:val="both"/>
              <w:rPr>
                <w:b w:val="0"/>
                <w:sz w:val="20"/>
              </w:rPr>
            </w:pPr>
            <w:r w:rsidRPr="00CA654B">
              <w:rPr>
                <w:b w:val="0"/>
                <w:sz w:val="20"/>
              </w:rPr>
              <w:t>09/03/2023</w:t>
            </w:r>
          </w:p>
        </w:tc>
        <w:tc>
          <w:tcPr>
            <w:tcW w:w="2035" w:type="dxa"/>
            <w:hideMark/>
          </w:tcPr>
          <w:p w14:paraId="1D1DEED1" w14:textId="77777777" w:rsidR="00703F13" w:rsidRPr="00CA654B" w:rsidRDefault="00703F13" w:rsidP="008E2866">
            <w:pPr>
              <w:tabs>
                <w:tab w:val="left" w:pos="5978"/>
              </w:tabs>
              <w:spacing w:line="360" w:lineRule="auto"/>
              <w:jc w:val="both"/>
              <w:rPr>
                <w:b w:val="0"/>
                <w:sz w:val="20"/>
              </w:rPr>
            </w:pPr>
            <w:r w:rsidRPr="00CA654B">
              <w:rPr>
                <w:b w:val="0"/>
                <w:sz w:val="20"/>
              </w:rPr>
              <w:t>10</w:t>
            </w:r>
          </w:p>
        </w:tc>
        <w:tc>
          <w:tcPr>
            <w:tcW w:w="1478" w:type="dxa"/>
            <w:hideMark/>
          </w:tcPr>
          <w:p w14:paraId="205F873E" w14:textId="77777777" w:rsidR="00703F13" w:rsidRPr="00CA654B" w:rsidRDefault="00703F13" w:rsidP="008E2866">
            <w:pPr>
              <w:tabs>
                <w:tab w:val="left" w:pos="5978"/>
              </w:tabs>
              <w:spacing w:line="360" w:lineRule="auto"/>
              <w:jc w:val="both"/>
              <w:rPr>
                <w:b w:val="0"/>
                <w:sz w:val="20"/>
              </w:rPr>
            </w:pPr>
            <w:r w:rsidRPr="00CA654B">
              <w:rPr>
                <w:b w:val="0"/>
                <w:sz w:val="20"/>
              </w:rPr>
              <w:t>30</w:t>
            </w:r>
          </w:p>
        </w:tc>
        <w:tc>
          <w:tcPr>
            <w:tcW w:w="671" w:type="dxa"/>
            <w:hideMark/>
          </w:tcPr>
          <w:p w14:paraId="0BD41BA9" w14:textId="77777777" w:rsidR="00703F13" w:rsidRPr="00CA654B" w:rsidRDefault="00703F13" w:rsidP="008E2866">
            <w:pPr>
              <w:tabs>
                <w:tab w:val="left" w:pos="5978"/>
              </w:tabs>
              <w:spacing w:line="360" w:lineRule="auto"/>
              <w:jc w:val="both"/>
              <w:rPr>
                <w:b w:val="0"/>
                <w:sz w:val="20"/>
              </w:rPr>
            </w:pPr>
            <w:r w:rsidRPr="00CA654B">
              <w:rPr>
                <w:b w:val="0"/>
                <w:sz w:val="20"/>
              </w:rPr>
              <w:t>Out</w:t>
            </w:r>
          </w:p>
        </w:tc>
        <w:tc>
          <w:tcPr>
            <w:tcW w:w="1622" w:type="dxa"/>
            <w:hideMark/>
          </w:tcPr>
          <w:p w14:paraId="6335D678" w14:textId="77777777" w:rsidR="00703F13" w:rsidRPr="00CA654B" w:rsidRDefault="00703F13" w:rsidP="008E2866">
            <w:pPr>
              <w:tabs>
                <w:tab w:val="left" w:pos="5978"/>
              </w:tabs>
              <w:spacing w:line="360" w:lineRule="auto"/>
              <w:jc w:val="both"/>
              <w:rPr>
                <w:b w:val="0"/>
                <w:sz w:val="20"/>
              </w:rPr>
            </w:pPr>
            <w:r w:rsidRPr="00CA654B">
              <w:rPr>
                <w:b w:val="0"/>
                <w:sz w:val="20"/>
              </w:rPr>
              <w:t>N/A</w:t>
            </w:r>
          </w:p>
        </w:tc>
        <w:tc>
          <w:tcPr>
            <w:tcW w:w="1758" w:type="dxa"/>
            <w:hideMark/>
          </w:tcPr>
          <w:p w14:paraId="23719CA7" w14:textId="77777777" w:rsidR="00703F13" w:rsidRPr="00CA654B" w:rsidRDefault="00703F13" w:rsidP="008E2866">
            <w:pPr>
              <w:tabs>
                <w:tab w:val="left" w:pos="5978"/>
              </w:tabs>
              <w:spacing w:line="360" w:lineRule="auto"/>
              <w:jc w:val="both"/>
              <w:rPr>
                <w:b w:val="0"/>
                <w:sz w:val="20"/>
              </w:rPr>
            </w:pPr>
            <w:r w:rsidRPr="00CA654B">
              <w:rPr>
                <w:b w:val="0"/>
                <w:sz w:val="20"/>
              </w:rPr>
              <w:t>50</w:t>
            </w:r>
          </w:p>
        </w:tc>
        <w:tc>
          <w:tcPr>
            <w:tcW w:w="1692" w:type="dxa"/>
            <w:hideMark/>
          </w:tcPr>
          <w:p w14:paraId="58936B16" w14:textId="77777777" w:rsidR="00703F13" w:rsidRPr="00CA654B" w:rsidRDefault="00703F13" w:rsidP="008E2866">
            <w:pPr>
              <w:tabs>
                <w:tab w:val="left" w:pos="5978"/>
              </w:tabs>
              <w:spacing w:line="360" w:lineRule="auto"/>
              <w:jc w:val="both"/>
              <w:rPr>
                <w:b w:val="0"/>
                <w:sz w:val="20"/>
              </w:rPr>
            </w:pPr>
            <w:r w:rsidRPr="00CA654B">
              <w:rPr>
                <w:b w:val="0"/>
                <w:sz w:val="20"/>
              </w:rPr>
              <w:t>30</w:t>
            </w:r>
          </w:p>
        </w:tc>
      </w:tr>
    </w:tbl>
    <w:p w14:paraId="10BB5DB6" w14:textId="77777777" w:rsidR="00703F13" w:rsidRPr="00CA654B" w:rsidRDefault="00703F13" w:rsidP="00703F13">
      <w:pPr>
        <w:tabs>
          <w:tab w:val="left" w:pos="5978"/>
        </w:tabs>
        <w:spacing w:line="360" w:lineRule="auto"/>
        <w:jc w:val="both"/>
        <w:rPr>
          <w:b w:val="0"/>
          <w:bCs/>
        </w:rPr>
      </w:pPr>
    </w:p>
    <w:p w14:paraId="7F06CFB4" w14:textId="63812B83" w:rsidR="00703F13" w:rsidRPr="00CA654B" w:rsidRDefault="00703F13" w:rsidP="00703F13">
      <w:pPr>
        <w:spacing w:line="360" w:lineRule="auto"/>
        <w:ind w:left="720" w:hanging="720"/>
      </w:pPr>
      <w:r w:rsidRPr="00CA654B">
        <w:t xml:space="preserve">Table </w:t>
      </w:r>
      <w:r w:rsidR="00B97B04">
        <w:t>51</w:t>
      </w:r>
      <w:r w:rsidRPr="00CA654B">
        <w:t xml:space="preserve">. </w:t>
      </w:r>
      <w:r w:rsidRPr="00CA654B">
        <w:rPr>
          <w:lang w:val="en-US"/>
        </w:rPr>
        <w:t xml:space="preserve">Stock Card </w:t>
      </w:r>
      <w:r w:rsidRPr="00CA654B">
        <w:t>Table - 1NF</w:t>
      </w:r>
    </w:p>
    <w:p w14:paraId="435B1C42" w14:textId="77777777" w:rsidR="00703F13" w:rsidRPr="00CA654B" w:rsidRDefault="00703F13" w:rsidP="00703F13">
      <w:pPr>
        <w:tabs>
          <w:tab w:val="left" w:pos="5978"/>
        </w:tabs>
        <w:spacing w:line="360" w:lineRule="auto"/>
        <w:jc w:val="both"/>
      </w:pPr>
    </w:p>
    <w:p w14:paraId="1957F129" w14:textId="72756D47" w:rsidR="00703F13" w:rsidRPr="00CA654B" w:rsidRDefault="00703F13" w:rsidP="00703F13">
      <w:pPr>
        <w:spacing w:line="360" w:lineRule="auto"/>
        <w:ind w:left="1440"/>
        <w:jc w:val="both"/>
        <w:rPr>
          <w:b w:val="0"/>
          <w:bCs/>
        </w:rPr>
      </w:pPr>
      <w:r w:rsidRPr="00CA654B">
        <w:rPr>
          <w:b w:val="0"/>
          <w:bCs/>
        </w:rPr>
        <w:t xml:space="preserve">Table </w:t>
      </w:r>
      <w:r w:rsidR="001672FD">
        <w:rPr>
          <w:b w:val="0"/>
          <w:bCs/>
        </w:rPr>
        <w:t>51</w:t>
      </w:r>
      <w:r w:rsidRPr="00CA654B">
        <w:rPr>
          <w:b w:val="0"/>
          <w:bCs/>
        </w:rPr>
        <w:t xml:space="preserve"> shows that the table </w:t>
      </w:r>
      <w:r w:rsidRPr="00CA654B">
        <w:rPr>
          <w:b w:val="0"/>
          <w:bCs/>
          <w:lang w:val="en-US"/>
        </w:rPr>
        <w:t>Stock Card</w:t>
      </w:r>
      <w:r w:rsidRPr="00CA654B">
        <w:rPr>
          <w:b w:val="0"/>
          <w:bCs/>
        </w:rPr>
        <w:t xml:space="preserve"> </w:t>
      </w:r>
      <w:r w:rsidR="001672FD" w:rsidRPr="001672FD">
        <w:rPr>
          <w:b w:val="0"/>
          <w:bCs/>
        </w:rPr>
        <w:t>is in the first normal form by assigning “</w:t>
      </w:r>
      <w:r w:rsidR="001672FD" w:rsidRPr="00CE35A9">
        <w:rPr>
          <w:b w:val="0"/>
          <w:szCs w:val="24"/>
        </w:rPr>
        <w:t>transaction</w:t>
      </w:r>
      <w:r w:rsidR="001672FD" w:rsidRPr="001672FD">
        <w:rPr>
          <w:b w:val="0"/>
          <w:bCs/>
        </w:rPr>
        <w:t xml:space="preserve"> _id” as the Primary Key base from Table </w:t>
      </w:r>
      <w:r w:rsidR="001672FD">
        <w:rPr>
          <w:b w:val="0"/>
          <w:bCs/>
        </w:rPr>
        <w:t>50</w:t>
      </w:r>
      <w:r w:rsidR="001672FD" w:rsidRPr="001672FD">
        <w:rPr>
          <w:b w:val="0"/>
          <w:bCs/>
        </w:rPr>
        <w:t xml:space="preserve"> to uniquely identify row values on columns “</w:t>
      </w:r>
      <w:proofErr w:type="spellStart"/>
      <w:r w:rsidR="001672FD" w:rsidRPr="001672FD">
        <w:rPr>
          <w:b w:val="0"/>
          <w:bCs/>
        </w:rPr>
        <w:t>transaction_quantity</w:t>
      </w:r>
      <w:proofErr w:type="spellEnd"/>
      <w:r w:rsidR="001672FD" w:rsidRPr="001672FD">
        <w:rPr>
          <w:b w:val="0"/>
          <w:bCs/>
        </w:rPr>
        <w:t>”, “</w:t>
      </w:r>
      <w:proofErr w:type="spellStart"/>
      <w:r w:rsidR="001672FD" w:rsidRPr="001672FD">
        <w:rPr>
          <w:b w:val="0"/>
          <w:bCs/>
        </w:rPr>
        <w:t>total_quantity</w:t>
      </w:r>
      <w:proofErr w:type="spellEnd"/>
      <w:r w:rsidR="001672FD" w:rsidRPr="001672FD">
        <w:rPr>
          <w:b w:val="0"/>
          <w:bCs/>
        </w:rPr>
        <w:t>”, “type”, “</w:t>
      </w:r>
      <w:proofErr w:type="spellStart"/>
      <w:r w:rsidR="001672FD" w:rsidRPr="001672FD">
        <w:rPr>
          <w:b w:val="0"/>
          <w:bCs/>
        </w:rPr>
        <w:t>expiration_date</w:t>
      </w:r>
      <w:proofErr w:type="spellEnd"/>
      <w:r w:rsidR="001672FD" w:rsidRPr="001672FD">
        <w:rPr>
          <w:b w:val="0"/>
          <w:bCs/>
        </w:rPr>
        <w:t>”, “</w:t>
      </w:r>
      <w:proofErr w:type="spellStart"/>
      <w:r w:rsidR="001672FD" w:rsidRPr="001672FD">
        <w:rPr>
          <w:b w:val="0"/>
          <w:bCs/>
        </w:rPr>
        <w:t>opening_quantity</w:t>
      </w:r>
      <w:proofErr w:type="spellEnd"/>
      <w:r w:rsidR="001672FD" w:rsidRPr="001672FD">
        <w:rPr>
          <w:b w:val="0"/>
          <w:bCs/>
        </w:rPr>
        <w:t>”, and “</w:t>
      </w:r>
      <w:proofErr w:type="spellStart"/>
      <w:r w:rsidR="001672FD" w:rsidRPr="001672FD">
        <w:rPr>
          <w:b w:val="0"/>
          <w:bCs/>
        </w:rPr>
        <w:t>closing_quantity</w:t>
      </w:r>
      <w:proofErr w:type="spellEnd"/>
      <w:r w:rsidR="001672FD" w:rsidRPr="001672FD">
        <w:rPr>
          <w:b w:val="0"/>
          <w:bCs/>
        </w:rPr>
        <w:t xml:space="preserve">”. </w:t>
      </w:r>
    </w:p>
    <w:p w14:paraId="5DCB7BEC" w14:textId="77777777" w:rsidR="00703F13" w:rsidRPr="00CA654B" w:rsidRDefault="00703F13" w:rsidP="00703F13">
      <w:pPr>
        <w:spacing w:line="360" w:lineRule="auto"/>
        <w:ind w:left="1440"/>
        <w:jc w:val="both"/>
        <w:rPr>
          <w:b w:val="0"/>
          <w:bCs/>
          <w:lang w:val="en-US"/>
        </w:rPr>
      </w:pPr>
    </w:p>
    <w:p w14:paraId="625DF841" w14:textId="77777777" w:rsidR="00703F13" w:rsidRPr="00CA654B" w:rsidRDefault="00703F13" w:rsidP="00703F13">
      <w:pPr>
        <w:spacing w:line="360" w:lineRule="auto"/>
        <w:ind w:left="1440"/>
        <w:jc w:val="both"/>
        <w:rPr>
          <w:b w:val="0"/>
          <w:bCs/>
          <w:lang w:val="en-US"/>
        </w:rPr>
      </w:pPr>
    </w:p>
    <w:p w14:paraId="4A09C88E" w14:textId="77777777" w:rsidR="00703F13" w:rsidRPr="00CA654B" w:rsidRDefault="00703F13" w:rsidP="00703F13">
      <w:pPr>
        <w:spacing w:line="360" w:lineRule="auto"/>
        <w:ind w:left="1440"/>
        <w:jc w:val="both"/>
        <w:rPr>
          <w:b w:val="0"/>
          <w:bCs/>
          <w:lang w:val="en-US"/>
        </w:rPr>
      </w:pPr>
    </w:p>
    <w:p w14:paraId="745FBB7C" w14:textId="77777777" w:rsidR="00703F13" w:rsidRPr="00CA654B" w:rsidRDefault="00703F13" w:rsidP="00703F13">
      <w:pPr>
        <w:spacing w:line="360" w:lineRule="auto"/>
        <w:ind w:left="1440"/>
        <w:jc w:val="both"/>
        <w:rPr>
          <w:b w:val="0"/>
          <w:bCs/>
          <w:lang w:val="en-US"/>
        </w:rPr>
      </w:pPr>
    </w:p>
    <w:p w14:paraId="17A88454" w14:textId="77777777" w:rsidR="00703F13" w:rsidRPr="00CA654B" w:rsidRDefault="00703F13" w:rsidP="00703F13">
      <w:pPr>
        <w:spacing w:line="360" w:lineRule="auto"/>
        <w:jc w:val="both"/>
        <w:rPr>
          <w:b w:val="0"/>
          <w:bCs/>
          <w:lang w:val="en-US"/>
        </w:rPr>
      </w:pPr>
    </w:p>
    <w:p w14:paraId="36E93CCB" w14:textId="77777777" w:rsidR="00703F13" w:rsidRPr="00CA654B" w:rsidRDefault="00703F13" w:rsidP="00703F13">
      <w:pPr>
        <w:spacing w:line="360" w:lineRule="auto"/>
        <w:jc w:val="both"/>
        <w:rPr>
          <w:b w:val="0"/>
          <w:bCs/>
          <w:lang w:val="en-US"/>
        </w:rPr>
      </w:pPr>
    </w:p>
    <w:p w14:paraId="2CCE0D04" w14:textId="77777777" w:rsidR="00703F13" w:rsidRPr="00CA654B" w:rsidRDefault="00703F13" w:rsidP="00703F13">
      <w:pPr>
        <w:spacing w:line="360" w:lineRule="auto"/>
        <w:jc w:val="both"/>
        <w:rPr>
          <w:b w:val="0"/>
          <w:bCs/>
          <w:lang w:val="en-US"/>
        </w:rPr>
      </w:pPr>
    </w:p>
    <w:p w14:paraId="77D6210D" w14:textId="77777777" w:rsidR="00703F13" w:rsidRPr="00CA654B" w:rsidRDefault="00703F13" w:rsidP="00703F13">
      <w:pPr>
        <w:spacing w:line="360" w:lineRule="auto"/>
        <w:jc w:val="both"/>
        <w:rPr>
          <w:b w:val="0"/>
          <w:bCs/>
          <w:lang w:val="en-US"/>
        </w:rPr>
      </w:pPr>
    </w:p>
    <w:p w14:paraId="6CBEDE50" w14:textId="77777777" w:rsidR="00703F13" w:rsidRPr="00CA654B" w:rsidRDefault="00703F13" w:rsidP="00703F13">
      <w:pPr>
        <w:tabs>
          <w:tab w:val="left" w:pos="5978"/>
        </w:tabs>
        <w:spacing w:line="360" w:lineRule="auto"/>
        <w:jc w:val="both"/>
        <w:rPr>
          <w:lang w:val="en-US"/>
        </w:rPr>
      </w:pPr>
      <w:r w:rsidRPr="00CA654B">
        <w:rPr>
          <w:lang w:val="en-US"/>
        </w:rPr>
        <w:t>Stock Card – 2NF</w:t>
      </w:r>
    </w:p>
    <w:p w14:paraId="7163A729"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279" w:type="dxa"/>
        <w:tblLook w:val="04A0" w:firstRow="1" w:lastRow="0" w:firstColumn="1" w:lastColumn="0" w:noHBand="0" w:noVBand="1"/>
      </w:tblPr>
      <w:tblGrid>
        <w:gridCol w:w="2301"/>
        <w:gridCol w:w="2017"/>
        <w:gridCol w:w="2449"/>
        <w:gridCol w:w="1751"/>
        <w:gridCol w:w="724"/>
      </w:tblGrid>
      <w:tr w:rsidR="00703F13" w:rsidRPr="00CA654B" w14:paraId="6154301F" w14:textId="77777777" w:rsidTr="008E2866">
        <w:trPr>
          <w:trHeight w:val="315"/>
        </w:trPr>
        <w:tc>
          <w:tcPr>
            <w:tcW w:w="2301" w:type="dxa"/>
            <w:hideMark/>
          </w:tcPr>
          <w:p w14:paraId="1710B2B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(PK)</w:t>
            </w:r>
            <w:proofErr w:type="spellStart"/>
            <w:r w:rsidRPr="00CA654B">
              <w:rPr>
                <w:b w:val="0"/>
                <w:sz w:val="20"/>
                <w:szCs w:val="16"/>
              </w:rPr>
              <w:t>transaction_id</w:t>
            </w:r>
            <w:proofErr w:type="spellEnd"/>
            <w:r w:rsidRPr="00CA654B">
              <w:rPr>
                <w:b w:val="0"/>
                <w:sz w:val="20"/>
                <w:szCs w:val="16"/>
              </w:rPr>
              <w:t xml:space="preserve"> </w:t>
            </w:r>
          </w:p>
        </w:tc>
        <w:tc>
          <w:tcPr>
            <w:tcW w:w="2017" w:type="dxa"/>
            <w:hideMark/>
          </w:tcPr>
          <w:p w14:paraId="76A55386"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transaction_date</w:t>
            </w:r>
            <w:proofErr w:type="spellEnd"/>
          </w:p>
        </w:tc>
        <w:tc>
          <w:tcPr>
            <w:tcW w:w="2449" w:type="dxa"/>
            <w:hideMark/>
          </w:tcPr>
          <w:p w14:paraId="3F82203C"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transaction_quantity</w:t>
            </w:r>
            <w:proofErr w:type="spellEnd"/>
          </w:p>
        </w:tc>
        <w:tc>
          <w:tcPr>
            <w:tcW w:w="1751" w:type="dxa"/>
            <w:hideMark/>
          </w:tcPr>
          <w:p w14:paraId="7E1B6EA4"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total_quantity</w:t>
            </w:r>
            <w:proofErr w:type="spellEnd"/>
          </w:p>
        </w:tc>
        <w:tc>
          <w:tcPr>
            <w:tcW w:w="724" w:type="dxa"/>
            <w:hideMark/>
          </w:tcPr>
          <w:p w14:paraId="7D70896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type</w:t>
            </w:r>
          </w:p>
        </w:tc>
      </w:tr>
      <w:tr w:rsidR="00703F13" w:rsidRPr="00CA654B" w14:paraId="06D0AB2D" w14:textId="77777777" w:rsidTr="008E2866">
        <w:trPr>
          <w:trHeight w:val="315"/>
        </w:trPr>
        <w:tc>
          <w:tcPr>
            <w:tcW w:w="2301" w:type="dxa"/>
            <w:hideMark/>
          </w:tcPr>
          <w:p w14:paraId="75C7114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w:t>
            </w:r>
          </w:p>
        </w:tc>
        <w:tc>
          <w:tcPr>
            <w:tcW w:w="2017" w:type="dxa"/>
            <w:hideMark/>
          </w:tcPr>
          <w:p w14:paraId="70EE4F2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01/03/2022</w:t>
            </w:r>
          </w:p>
        </w:tc>
        <w:tc>
          <w:tcPr>
            <w:tcW w:w="2449" w:type="dxa"/>
            <w:hideMark/>
          </w:tcPr>
          <w:p w14:paraId="015F189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1751" w:type="dxa"/>
            <w:hideMark/>
          </w:tcPr>
          <w:p w14:paraId="383ED36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724" w:type="dxa"/>
            <w:hideMark/>
          </w:tcPr>
          <w:p w14:paraId="5D404CD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5042DF2A" w14:textId="77777777" w:rsidTr="008E2866">
        <w:trPr>
          <w:trHeight w:val="315"/>
        </w:trPr>
        <w:tc>
          <w:tcPr>
            <w:tcW w:w="2301" w:type="dxa"/>
            <w:hideMark/>
          </w:tcPr>
          <w:p w14:paraId="0E43936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2017" w:type="dxa"/>
            <w:hideMark/>
          </w:tcPr>
          <w:p w14:paraId="51797BE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05/03/2022</w:t>
            </w:r>
          </w:p>
        </w:tc>
        <w:tc>
          <w:tcPr>
            <w:tcW w:w="2449" w:type="dxa"/>
            <w:hideMark/>
          </w:tcPr>
          <w:p w14:paraId="3C9419D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18AF8E9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724" w:type="dxa"/>
            <w:hideMark/>
          </w:tcPr>
          <w:p w14:paraId="21FF0A82"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r w:rsidR="00703F13" w:rsidRPr="00CA654B" w14:paraId="741487A2" w14:textId="77777777" w:rsidTr="008E2866">
        <w:trPr>
          <w:trHeight w:val="315"/>
        </w:trPr>
        <w:tc>
          <w:tcPr>
            <w:tcW w:w="2301" w:type="dxa"/>
            <w:hideMark/>
          </w:tcPr>
          <w:p w14:paraId="3078221B"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w:t>
            </w:r>
          </w:p>
        </w:tc>
        <w:tc>
          <w:tcPr>
            <w:tcW w:w="2017" w:type="dxa"/>
            <w:hideMark/>
          </w:tcPr>
          <w:p w14:paraId="0BC1231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08/03/2022</w:t>
            </w:r>
          </w:p>
        </w:tc>
        <w:tc>
          <w:tcPr>
            <w:tcW w:w="2449" w:type="dxa"/>
            <w:hideMark/>
          </w:tcPr>
          <w:p w14:paraId="0B6C664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1751" w:type="dxa"/>
            <w:hideMark/>
          </w:tcPr>
          <w:p w14:paraId="589B7BD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c>
          <w:tcPr>
            <w:tcW w:w="724" w:type="dxa"/>
            <w:hideMark/>
          </w:tcPr>
          <w:p w14:paraId="5FEBCC9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43CF9410" w14:textId="77777777" w:rsidTr="008E2866">
        <w:trPr>
          <w:trHeight w:val="315"/>
        </w:trPr>
        <w:tc>
          <w:tcPr>
            <w:tcW w:w="2301" w:type="dxa"/>
            <w:hideMark/>
          </w:tcPr>
          <w:p w14:paraId="52A4365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w:t>
            </w:r>
          </w:p>
        </w:tc>
        <w:tc>
          <w:tcPr>
            <w:tcW w:w="2017" w:type="dxa"/>
            <w:hideMark/>
          </w:tcPr>
          <w:p w14:paraId="00C524B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10/03/2022</w:t>
            </w:r>
          </w:p>
        </w:tc>
        <w:tc>
          <w:tcPr>
            <w:tcW w:w="2449" w:type="dxa"/>
            <w:hideMark/>
          </w:tcPr>
          <w:p w14:paraId="261D243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15</w:t>
            </w:r>
          </w:p>
        </w:tc>
        <w:tc>
          <w:tcPr>
            <w:tcW w:w="1751" w:type="dxa"/>
            <w:hideMark/>
          </w:tcPr>
          <w:p w14:paraId="470244B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15</w:t>
            </w:r>
          </w:p>
        </w:tc>
        <w:tc>
          <w:tcPr>
            <w:tcW w:w="724" w:type="dxa"/>
            <w:hideMark/>
          </w:tcPr>
          <w:p w14:paraId="3D14034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In</w:t>
            </w:r>
          </w:p>
        </w:tc>
      </w:tr>
      <w:tr w:rsidR="00703F13" w:rsidRPr="00CA654B" w14:paraId="733FFAAF" w14:textId="77777777" w:rsidTr="008E2866">
        <w:trPr>
          <w:trHeight w:val="315"/>
        </w:trPr>
        <w:tc>
          <w:tcPr>
            <w:tcW w:w="2301" w:type="dxa"/>
            <w:hideMark/>
          </w:tcPr>
          <w:p w14:paraId="0D7003A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c>
          <w:tcPr>
            <w:tcW w:w="2017" w:type="dxa"/>
            <w:hideMark/>
          </w:tcPr>
          <w:p w14:paraId="1D48EF5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09/03/2023</w:t>
            </w:r>
          </w:p>
        </w:tc>
        <w:tc>
          <w:tcPr>
            <w:tcW w:w="2449" w:type="dxa"/>
            <w:hideMark/>
          </w:tcPr>
          <w:p w14:paraId="1212B60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72DCC5DC"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724" w:type="dxa"/>
            <w:hideMark/>
          </w:tcPr>
          <w:p w14:paraId="1A9F7B0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r w:rsidR="00703F13" w:rsidRPr="00CA654B" w14:paraId="60770E95" w14:textId="77777777" w:rsidTr="008E2866">
        <w:trPr>
          <w:trHeight w:val="315"/>
        </w:trPr>
        <w:tc>
          <w:tcPr>
            <w:tcW w:w="2301" w:type="dxa"/>
            <w:hideMark/>
          </w:tcPr>
          <w:p w14:paraId="7880F36C"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6</w:t>
            </w:r>
          </w:p>
        </w:tc>
        <w:tc>
          <w:tcPr>
            <w:tcW w:w="2017" w:type="dxa"/>
            <w:hideMark/>
          </w:tcPr>
          <w:p w14:paraId="06076D2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09/03/2023</w:t>
            </w:r>
          </w:p>
        </w:tc>
        <w:tc>
          <w:tcPr>
            <w:tcW w:w="2449" w:type="dxa"/>
            <w:hideMark/>
          </w:tcPr>
          <w:p w14:paraId="65F3087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w:t>
            </w:r>
          </w:p>
        </w:tc>
        <w:tc>
          <w:tcPr>
            <w:tcW w:w="1751" w:type="dxa"/>
            <w:hideMark/>
          </w:tcPr>
          <w:p w14:paraId="3798D03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30</w:t>
            </w:r>
          </w:p>
        </w:tc>
        <w:tc>
          <w:tcPr>
            <w:tcW w:w="724" w:type="dxa"/>
            <w:hideMark/>
          </w:tcPr>
          <w:p w14:paraId="7C799C8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Out</w:t>
            </w:r>
          </w:p>
        </w:tc>
      </w:tr>
    </w:tbl>
    <w:p w14:paraId="527749A9" w14:textId="77777777" w:rsidR="00703F13" w:rsidRPr="00CA654B" w:rsidRDefault="00703F13" w:rsidP="00703F13">
      <w:pPr>
        <w:tabs>
          <w:tab w:val="left" w:pos="5978"/>
        </w:tabs>
        <w:spacing w:line="360" w:lineRule="auto"/>
        <w:jc w:val="both"/>
        <w:rPr>
          <w:b w:val="0"/>
          <w:bCs/>
        </w:rPr>
      </w:pPr>
    </w:p>
    <w:tbl>
      <w:tblPr>
        <w:tblStyle w:val="TableGrid"/>
        <w:tblW w:w="0" w:type="auto"/>
        <w:tblInd w:w="279" w:type="dxa"/>
        <w:tblLook w:val="04A0" w:firstRow="1" w:lastRow="0" w:firstColumn="1" w:lastColumn="0" w:noHBand="0" w:noVBand="1"/>
      </w:tblPr>
      <w:tblGrid>
        <w:gridCol w:w="2368"/>
        <w:gridCol w:w="2628"/>
        <w:gridCol w:w="2517"/>
        <w:gridCol w:w="1775"/>
      </w:tblGrid>
      <w:tr w:rsidR="00703F13" w:rsidRPr="00CA654B" w14:paraId="749BDE7C" w14:textId="77777777" w:rsidTr="008E2866">
        <w:trPr>
          <w:trHeight w:val="310"/>
        </w:trPr>
        <w:tc>
          <w:tcPr>
            <w:tcW w:w="2368" w:type="dxa"/>
            <w:hideMark/>
          </w:tcPr>
          <w:p w14:paraId="4551C8F0"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expiration_date</w:t>
            </w:r>
            <w:proofErr w:type="spellEnd"/>
          </w:p>
        </w:tc>
        <w:tc>
          <w:tcPr>
            <w:tcW w:w="2628" w:type="dxa"/>
            <w:hideMark/>
          </w:tcPr>
          <w:p w14:paraId="6D967248"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opening_quantity</w:t>
            </w:r>
            <w:proofErr w:type="spellEnd"/>
          </w:p>
        </w:tc>
        <w:tc>
          <w:tcPr>
            <w:tcW w:w="2517" w:type="dxa"/>
            <w:hideMark/>
          </w:tcPr>
          <w:p w14:paraId="3FAB1EDB" w14:textId="77777777" w:rsidR="00703F13" w:rsidRPr="00CA654B" w:rsidRDefault="00703F13" w:rsidP="008E2866">
            <w:pPr>
              <w:tabs>
                <w:tab w:val="left" w:pos="5978"/>
              </w:tabs>
              <w:spacing w:line="360" w:lineRule="auto"/>
              <w:jc w:val="both"/>
              <w:rPr>
                <w:b w:val="0"/>
                <w:sz w:val="20"/>
                <w:szCs w:val="16"/>
              </w:rPr>
            </w:pPr>
            <w:proofErr w:type="spellStart"/>
            <w:r w:rsidRPr="00CA654B">
              <w:rPr>
                <w:b w:val="0"/>
                <w:sz w:val="20"/>
                <w:szCs w:val="16"/>
              </w:rPr>
              <w:t>closing_quantity</w:t>
            </w:r>
            <w:proofErr w:type="spellEnd"/>
          </w:p>
        </w:tc>
        <w:tc>
          <w:tcPr>
            <w:tcW w:w="1775" w:type="dxa"/>
            <w:noWrap/>
            <w:hideMark/>
          </w:tcPr>
          <w:p w14:paraId="22CB843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(FK)</w:t>
            </w:r>
            <w:proofErr w:type="spellStart"/>
            <w:r w:rsidRPr="00CA654B">
              <w:rPr>
                <w:b w:val="0"/>
                <w:sz w:val="20"/>
                <w:szCs w:val="16"/>
              </w:rPr>
              <w:t>Stock_id</w:t>
            </w:r>
            <w:proofErr w:type="spellEnd"/>
          </w:p>
        </w:tc>
      </w:tr>
      <w:tr w:rsidR="00703F13" w:rsidRPr="00CA654B" w14:paraId="2EDD503A" w14:textId="77777777" w:rsidTr="008E2866">
        <w:trPr>
          <w:trHeight w:val="310"/>
        </w:trPr>
        <w:tc>
          <w:tcPr>
            <w:tcW w:w="2368" w:type="dxa"/>
            <w:hideMark/>
          </w:tcPr>
          <w:p w14:paraId="1AB3373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01/03/2024</w:t>
            </w:r>
          </w:p>
        </w:tc>
        <w:tc>
          <w:tcPr>
            <w:tcW w:w="2628" w:type="dxa"/>
            <w:hideMark/>
          </w:tcPr>
          <w:p w14:paraId="68599EF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5134DBE6"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100</w:t>
            </w:r>
          </w:p>
        </w:tc>
        <w:tc>
          <w:tcPr>
            <w:tcW w:w="1775" w:type="dxa"/>
            <w:noWrap/>
            <w:hideMark/>
          </w:tcPr>
          <w:p w14:paraId="73E4E2C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1</w:t>
            </w:r>
          </w:p>
        </w:tc>
      </w:tr>
      <w:tr w:rsidR="00703F13" w:rsidRPr="00CA654B" w14:paraId="505EA093" w14:textId="77777777" w:rsidTr="008E2866">
        <w:trPr>
          <w:trHeight w:val="310"/>
        </w:trPr>
        <w:tc>
          <w:tcPr>
            <w:tcW w:w="2368" w:type="dxa"/>
            <w:hideMark/>
          </w:tcPr>
          <w:p w14:paraId="7B5B89D3"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01C34BCF"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3C3FE3E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1775" w:type="dxa"/>
            <w:noWrap/>
            <w:hideMark/>
          </w:tcPr>
          <w:p w14:paraId="7A169BA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2</w:t>
            </w:r>
          </w:p>
        </w:tc>
      </w:tr>
      <w:tr w:rsidR="00703F13" w:rsidRPr="00CA654B" w14:paraId="7E98AA0B" w14:textId="77777777" w:rsidTr="008E2866">
        <w:trPr>
          <w:trHeight w:val="310"/>
        </w:trPr>
        <w:tc>
          <w:tcPr>
            <w:tcW w:w="2368" w:type="dxa"/>
            <w:hideMark/>
          </w:tcPr>
          <w:p w14:paraId="5942FCBF"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02/03/2023</w:t>
            </w:r>
          </w:p>
        </w:tc>
        <w:tc>
          <w:tcPr>
            <w:tcW w:w="2628" w:type="dxa"/>
            <w:hideMark/>
          </w:tcPr>
          <w:p w14:paraId="79E700F4"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2E1C7B1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52</w:t>
            </w:r>
          </w:p>
        </w:tc>
        <w:tc>
          <w:tcPr>
            <w:tcW w:w="1775" w:type="dxa"/>
            <w:noWrap/>
            <w:hideMark/>
          </w:tcPr>
          <w:p w14:paraId="15ABE5B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w:t>
            </w:r>
          </w:p>
        </w:tc>
      </w:tr>
      <w:tr w:rsidR="00703F13" w:rsidRPr="00CA654B" w14:paraId="6D99E3C8" w14:textId="77777777" w:rsidTr="008E2866">
        <w:trPr>
          <w:trHeight w:val="310"/>
        </w:trPr>
        <w:tc>
          <w:tcPr>
            <w:tcW w:w="2368" w:type="dxa"/>
            <w:hideMark/>
          </w:tcPr>
          <w:p w14:paraId="41C05EE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05/15/203</w:t>
            </w:r>
          </w:p>
        </w:tc>
        <w:tc>
          <w:tcPr>
            <w:tcW w:w="2628" w:type="dxa"/>
            <w:hideMark/>
          </w:tcPr>
          <w:p w14:paraId="0C05CE5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55C89958"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65</w:t>
            </w:r>
          </w:p>
        </w:tc>
        <w:tc>
          <w:tcPr>
            <w:tcW w:w="1775" w:type="dxa"/>
            <w:noWrap/>
            <w:hideMark/>
          </w:tcPr>
          <w:p w14:paraId="0BAFAD59"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w:t>
            </w:r>
          </w:p>
        </w:tc>
      </w:tr>
      <w:tr w:rsidR="00703F13" w:rsidRPr="00CA654B" w14:paraId="3F92A8A1" w14:textId="77777777" w:rsidTr="008E2866">
        <w:trPr>
          <w:trHeight w:val="310"/>
        </w:trPr>
        <w:tc>
          <w:tcPr>
            <w:tcW w:w="2368" w:type="dxa"/>
            <w:hideMark/>
          </w:tcPr>
          <w:p w14:paraId="43C44F3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5D1ED50E"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02E05427"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40</w:t>
            </w:r>
          </w:p>
        </w:tc>
        <w:tc>
          <w:tcPr>
            <w:tcW w:w="1775" w:type="dxa"/>
            <w:noWrap/>
            <w:hideMark/>
          </w:tcPr>
          <w:p w14:paraId="73091C61"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r>
      <w:tr w:rsidR="00703F13" w:rsidRPr="00CA654B" w14:paraId="72FF0AEB" w14:textId="77777777" w:rsidTr="008E2866">
        <w:trPr>
          <w:trHeight w:val="310"/>
        </w:trPr>
        <w:tc>
          <w:tcPr>
            <w:tcW w:w="2368" w:type="dxa"/>
            <w:hideMark/>
          </w:tcPr>
          <w:p w14:paraId="785C0EEA"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N/A</w:t>
            </w:r>
          </w:p>
        </w:tc>
        <w:tc>
          <w:tcPr>
            <w:tcW w:w="2628" w:type="dxa"/>
            <w:hideMark/>
          </w:tcPr>
          <w:p w14:paraId="7EB50C75"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50</w:t>
            </w:r>
          </w:p>
        </w:tc>
        <w:tc>
          <w:tcPr>
            <w:tcW w:w="2517" w:type="dxa"/>
            <w:hideMark/>
          </w:tcPr>
          <w:p w14:paraId="02ABE29D"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30</w:t>
            </w:r>
          </w:p>
        </w:tc>
        <w:tc>
          <w:tcPr>
            <w:tcW w:w="1775" w:type="dxa"/>
            <w:noWrap/>
            <w:hideMark/>
          </w:tcPr>
          <w:p w14:paraId="17214920" w14:textId="77777777" w:rsidR="00703F13" w:rsidRPr="00CA654B" w:rsidRDefault="00703F13" w:rsidP="008E2866">
            <w:pPr>
              <w:tabs>
                <w:tab w:val="left" w:pos="5978"/>
              </w:tabs>
              <w:spacing w:line="360" w:lineRule="auto"/>
              <w:jc w:val="both"/>
              <w:rPr>
                <w:b w:val="0"/>
                <w:sz w:val="20"/>
                <w:szCs w:val="16"/>
              </w:rPr>
            </w:pPr>
            <w:r w:rsidRPr="00CA654B">
              <w:rPr>
                <w:b w:val="0"/>
                <w:sz w:val="20"/>
                <w:szCs w:val="16"/>
              </w:rPr>
              <w:t>5</w:t>
            </w:r>
          </w:p>
        </w:tc>
      </w:tr>
    </w:tbl>
    <w:p w14:paraId="3D52D65A" w14:textId="77777777" w:rsidR="00703F13" w:rsidRPr="00CA654B" w:rsidRDefault="00703F13" w:rsidP="00703F13">
      <w:pPr>
        <w:tabs>
          <w:tab w:val="left" w:pos="5978"/>
        </w:tabs>
        <w:spacing w:line="360" w:lineRule="auto"/>
        <w:jc w:val="both"/>
        <w:rPr>
          <w:b w:val="0"/>
          <w:bCs/>
        </w:rPr>
      </w:pPr>
    </w:p>
    <w:p w14:paraId="2DF613A3" w14:textId="7EE122E1" w:rsidR="00703F13" w:rsidRPr="00CA654B" w:rsidRDefault="00703F13" w:rsidP="00703F13">
      <w:pPr>
        <w:spacing w:line="360" w:lineRule="auto"/>
        <w:ind w:left="720" w:hanging="720"/>
      </w:pPr>
      <w:r w:rsidRPr="00CA654B">
        <w:t xml:space="preserve">Table </w:t>
      </w:r>
      <w:r w:rsidR="00B97B04">
        <w:t>52</w:t>
      </w:r>
      <w:r w:rsidRPr="00CA654B">
        <w:t xml:space="preserve">. </w:t>
      </w:r>
      <w:r w:rsidRPr="00CA654B">
        <w:rPr>
          <w:lang w:val="en-US"/>
        </w:rPr>
        <w:t xml:space="preserve">Stock Card </w:t>
      </w:r>
      <w:r w:rsidRPr="00CA654B">
        <w:t>Table - 2NF</w:t>
      </w:r>
    </w:p>
    <w:p w14:paraId="545C1EFE" w14:textId="77777777" w:rsidR="00703F13" w:rsidRPr="00CA654B" w:rsidRDefault="00703F13" w:rsidP="00703F13">
      <w:pPr>
        <w:spacing w:line="360" w:lineRule="auto"/>
        <w:ind w:left="720" w:hanging="720"/>
        <w:jc w:val="both"/>
      </w:pPr>
    </w:p>
    <w:p w14:paraId="6D1DDAC0" w14:textId="2E58DF20" w:rsidR="00703F13" w:rsidRPr="00CA654B" w:rsidRDefault="00703F13" w:rsidP="00703F13">
      <w:pPr>
        <w:spacing w:line="360" w:lineRule="auto"/>
        <w:ind w:left="1440"/>
        <w:jc w:val="both"/>
        <w:rPr>
          <w:b w:val="0"/>
          <w:bCs/>
          <w:szCs w:val="24"/>
        </w:rPr>
      </w:pPr>
      <w:r w:rsidRPr="00CA654B">
        <w:rPr>
          <w:b w:val="0"/>
          <w:bCs/>
          <w:szCs w:val="24"/>
        </w:rPr>
        <w:lastRenderedPageBreak/>
        <w:t xml:space="preserve">Table </w:t>
      </w:r>
      <w:r w:rsidR="000C29F8">
        <w:rPr>
          <w:b w:val="0"/>
          <w:bCs/>
          <w:szCs w:val="24"/>
        </w:rPr>
        <w:t>52</w:t>
      </w:r>
      <w:r w:rsidRPr="00CA654B">
        <w:rPr>
          <w:b w:val="0"/>
          <w:bCs/>
          <w:szCs w:val="24"/>
        </w:rPr>
        <w:t xml:space="preserve"> shows the second normal form, </w:t>
      </w:r>
      <w:r w:rsidR="00CE35A9" w:rsidRPr="00CE35A9">
        <w:rPr>
          <w:b w:val="0"/>
          <w:bCs/>
          <w:szCs w:val="24"/>
        </w:rPr>
        <w:t>which has no partial dependency because the table has only one assigned primary key “</w:t>
      </w:r>
      <w:proofErr w:type="spellStart"/>
      <w:r w:rsidR="00CE35A9">
        <w:rPr>
          <w:b w:val="0"/>
          <w:bCs/>
          <w:szCs w:val="24"/>
        </w:rPr>
        <w:t>transaction</w:t>
      </w:r>
      <w:r w:rsidR="00CE35A9" w:rsidRPr="00CE35A9">
        <w:rPr>
          <w:b w:val="0"/>
          <w:bCs/>
          <w:szCs w:val="24"/>
        </w:rPr>
        <w:t>_id</w:t>
      </w:r>
      <w:proofErr w:type="spellEnd"/>
      <w:r w:rsidR="00CE35A9" w:rsidRPr="00CE35A9">
        <w:rPr>
          <w:b w:val="0"/>
          <w:bCs/>
          <w:szCs w:val="24"/>
        </w:rPr>
        <w:t>”, and all non-key attributes “</w:t>
      </w:r>
      <w:proofErr w:type="spellStart"/>
      <w:r w:rsidR="00CE35A9" w:rsidRPr="00CE35A9">
        <w:rPr>
          <w:b w:val="0"/>
          <w:bCs/>
          <w:szCs w:val="24"/>
        </w:rPr>
        <w:t>transaction_quantity</w:t>
      </w:r>
      <w:proofErr w:type="spellEnd"/>
      <w:r w:rsidR="00CE35A9" w:rsidRPr="00CE35A9">
        <w:rPr>
          <w:b w:val="0"/>
          <w:bCs/>
          <w:szCs w:val="24"/>
        </w:rPr>
        <w:t>”, “</w:t>
      </w:r>
      <w:proofErr w:type="spellStart"/>
      <w:r w:rsidR="00CE35A9" w:rsidRPr="00CE35A9">
        <w:rPr>
          <w:b w:val="0"/>
          <w:bCs/>
          <w:szCs w:val="24"/>
        </w:rPr>
        <w:t>total_quantity</w:t>
      </w:r>
      <w:proofErr w:type="spellEnd"/>
      <w:r w:rsidR="00CE35A9" w:rsidRPr="00CE35A9">
        <w:rPr>
          <w:b w:val="0"/>
          <w:bCs/>
          <w:szCs w:val="24"/>
        </w:rPr>
        <w:t>”, “type”, “</w:t>
      </w:r>
      <w:proofErr w:type="spellStart"/>
      <w:r w:rsidR="00CE35A9" w:rsidRPr="00CE35A9">
        <w:rPr>
          <w:b w:val="0"/>
          <w:bCs/>
          <w:szCs w:val="24"/>
        </w:rPr>
        <w:t>expiration_date</w:t>
      </w:r>
      <w:proofErr w:type="spellEnd"/>
      <w:r w:rsidR="00CE35A9" w:rsidRPr="00CE35A9">
        <w:rPr>
          <w:b w:val="0"/>
          <w:bCs/>
          <w:szCs w:val="24"/>
        </w:rPr>
        <w:t>”, “</w:t>
      </w:r>
      <w:proofErr w:type="spellStart"/>
      <w:r w:rsidR="00CE35A9" w:rsidRPr="00CE35A9">
        <w:rPr>
          <w:b w:val="0"/>
          <w:bCs/>
          <w:szCs w:val="24"/>
        </w:rPr>
        <w:t>opening_quantity</w:t>
      </w:r>
      <w:proofErr w:type="spellEnd"/>
      <w:r w:rsidR="00CE35A9" w:rsidRPr="00CE35A9">
        <w:rPr>
          <w:b w:val="0"/>
          <w:bCs/>
          <w:szCs w:val="24"/>
        </w:rPr>
        <w:t>”, and “</w:t>
      </w:r>
      <w:proofErr w:type="spellStart"/>
      <w:r w:rsidR="00CE35A9" w:rsidRPr="00CE35A9">
        <w:rPr>
          <w:b w:val="0"/>
          <w:bCs/>
          <w:szCs w:val="24"/>
        </w:rPr>
        <w:t>closing_quantity</w:t>
      </w:r>
      <w:proofErr w:type="spellEnd"/>
      <w:r w:rsidR="00CE35A9" w:rsidRPr="00CE35A9">
        <w:rPr>
          <w:b w:val="0"/>
          <w:bCs/>
          <w:szCs w:val="24"/>
        </w:rPr>
        <w:t>”.  are functionally dependent on the primary key.</w:t>
      </w:r>
    </w:p>
    <w:p w14:paraId="2D5DE7D8" w14:textId="77777777" w:rsidR="00703F13" w:rsidRPr="00CA654B" w:rsidRDefault="00703F13" w:rsidP="00703F13">
      <w:pPr>
        <w:spacing w:line="360" w:lineRule="auto"/>
        <w:jc w:val="both"/>
        <w:rPr>
          <w:b w:val="0"/>
          <w:bCs/>
        </w:rPr>
      </w:pPr>
    </w:p>
    <w:p w14:paraId="0694191F" w14:textId="77777777" w:rsidR="00703F13" w:rsidRPr="00CA654B" w:rsidRDefault="00703F13" w:rsidP="00703F13">
      <w:pPr>
        <w:tabs>
          <w:tab w:val="left" w:pos="5978"/>
        </w:tabs>
        <w:spacing w:line="360" w:lineRule="auto"/>
        <w:jc w:val="both"/>
        <w:rPr>
          <w:lang w:val="en-US"/>
        </w:rPr>
      </w:pPr>
      <w:r w:rsidRPr="00CA654B">
        <w:rPr>
          <w:lang w:val="en-US"/>
        </w:rPr>
        <w:t>Stock Card – 3NF</w:t>
      </w:r>
    </w:p>
    <w:p w14:paraId="7A9470F5"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Stock Card</w:t>
      </w:r>
    </w:p>
    <w:tbl>
      <w:tblPr>
        <w:tblStyle w:val="TableGrid"/>
        <w:tblW w:w="0" w:type="auto"/>
        <w:tblInd w:w="421" w:type="dxa"/>
        <w:tblLook w:val="04A0" w:firstRow="1" w:lastRow="0" w:firstColumn="1" w:lastColumn="0" w:noHBand="0" w:noVBand="1"/>
      </w:tblPr>
      <w:tblGrid>
        <w:gridCol w:w="3378"/>
        <w:gridCol w:w="2226"/>
        <w:gridCol w:w="2503"/>
        <w:gridCol w:w="2140"/>
        <w:gridCol w:w="1829"/>
      </w:tblGrid>
      <w:tr w:rsidR="00703F13" w:rsidRPr="00CA654B" w14:paraId="0FC96DB7" w14:textId="77777777" w:rsidTr="008E2866">
        <w:trPr>
          <w:trHeight w:val="834"/>
        </w:trPr>
        <w:tc>
          <w:tcPr>
            <w:tcW w:w="3378" w:type="dxa"/>
            <w:hideMark/>
          </w:tcPr>
          <w:p w14:paraId="2BBE57C6"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stock_card_id</w:t>
            </w:r>
            <w:proofErr w:type="spellEnd"/>
          </w:p>
        </w:tc>
        <w:tc>
          <w:tcPr>
            <w:tcW w:w="2226" w:type="dxa"/>
            <w:hideMark/>
          </w:tcPr>
          <w:p w14:paraId="403A08A4" w14:textId="77777777" w:rsidR="00703F13" w:rsidRPr="00CA654B" w:rsidRDefault="00703F13" w:rsidP="008E2866">
            <w:pPr>
              <w:spacing w:line="360" w:lineRule="auto"/>
              <w:jc w:val="both"/>
              <w:rPr>
                <w:b w:val="0"/>
                <w:bCs/>
              </w:rPr>
            </w:pPr>
            <w:proofErr w:type="spellStart"/>
            <w:r w:rsidRPr="00CA654B">
              <w:rPr>
                <w:b w:val="0"/>
                <w:bCs/>
              </w:rPr>
              <w:t>transaction_date</w:t>
            </w:r>
            <w:proofErr w:type="spellEnd"/>
          </w:p>
        </w:tc>
        <w:tc>
          <w:tcPr>
            <w:tcW w:w="2503" w:type="dxa"/>
            <w:hideMark/>
          </w:tcPr>
          <w:p w14:paraId="0D6A60E2" w14:textId="77777777" w:rsidR="00703F13" w:rsidRPr="00CA654B" w:rsidRDefault="00703F13" w:rsidP="008E2866">
            <w:pPr>
              <w:spacing w:line="360" w:lineRule="auto"/>
              <w:jc w:val="both"/>
              <w:rPr>
                <w:b w:val="0"/>
                <w:bCs/>
              </w:rPr>
            </w:pPr>
            <w:proofErr w:type="spellStart"/>
            <w:r w:rsidRPr="00CA654B">
              <w:rPr>
                <w:b w:val="0"/>
                <w:bCs/>
              </w:rPr>
              <w:t>opening_quantity</w:t>
            </w:r>
            <w:proofErr w:type="spellEnd"/>
          </w:p>
        </w:tc>
        <w:tc>
          <w:tcPr>
            <w:tcW w:w="2140" w:type="dxa"/>
            <w:hideMark/>
          </w:tcPr>
          <w:p w14:paraId="451387C2" w14:textId="77777777" w:rsidR="00703F13" w:rsidRPr="00CA654B" w:rsidRDefault="00703F13" w:rsidP="008E2866">
            <w:pPr>
              <w:spacing w:line="360" w:lineRule="auto"/>
              <w:jc w:val="both"/>
              <w:rPr>
                <w:b w:val="0"/>
                <w:bCs/>
              </w:rPr>
            </w:pPr>
            <w:proofErr w:type="spellStart"/>
            <w:r w:rsidRPr="00CA654B">
              <w:rPr>
                <w:b w:val="0"/>
                <w:bCs/>
              </w:rPr>
              <w:t>closing_quantity</w:t>
            </w:r>
            <w:proofErr w:type="spellEnd"/>
          </w:p>
        </w:tc>
        <w:tc>
          <w:tcPr>
            <w:tcW w:w="1829" w:type="dxa"/>
            <w:noWrap/>
            <w:hideMark/>
          </w:tcPr>
          <w:p w14:paraId="194BE629"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stock_id</w:t>
            </w:r>
            <w:proofErr w:type="spellEnd"/>
          </w:p>
        </w:tc>
      </w:tr>
      <w:tr w:rsidR="00703F13" w:rsidRPr="00CA654B" w14:paraId="5AF7C6A9" w14:textId="77777777" w:rsidTr="008E2866">
        <w:trPr>
          <w:trHeight w:val="321"/>
        </w:trPr>
        <w:tc>
          <w:tcPr>
            <w:tcW w:w="3378" w:type="dxa"/>
            <w:noWrap/>
            <w:hideMark/>
          </w:tcPr>
          <w:p w14:paraId="3D82CF83" w14:textId="77777777" w:rsidR="00703F13" w:rsidRPr="00CA654B" w:rsidRDefault="00703F13" w:rsidP="008E2866">
            <w:pPr>
              <w:spacing w:line="360" w:lineRule="auto"/>
              <w:jc w:val="both"/>
              <w:rPr>
                <w:b w:val="0"/>
                <w:bCs/>
              </w:rPr>
            </w:pPr>
            <w:r w:rsidRPr="00CA654B">
              <w:rPr>
                <w:b w:val="0"/>
                <w:bCs/>
              </w:rPr>
              <w:t>1</w:t>
            </w:r>
          </w:p>
        </w:tc>
        <w:tc>
          <w:tcPr>
            <w:tcW w:w="2226" w:type="dxa"/>
            <w:hideMark/>
          </w:tcPr>
          <w:p w14:paraId="5E5F99BF" w14:textId="77777777" w:rsidR="00703F13" w:rsidRPr="00CA654B" w:rsidRDefault="00703F13" w:rsidP="008E2866">
            <w:pPr>
              <w:spacing w:line="360" w:lineRule="auto"/>
              <w:jc w:val="both"/>
              <w:rPr>
                <w:b w:val="0"/>
                <w:bCs/>
              </w:rPr>
            </w:pPr>
            <w:r w:rsidRPr="00CA654B">
              <w:rPr>
                <w:b w:val="0"/>
                <w:bCs/>
              </w:rPr>
              <w:t>01/03/2022</w:t>
            </w:r>
          </w:p>
        </w:tc>
        <w:tc>
          <w:tcPr>
            <w:tcW w:w="2503" w:type="dxa"/>
            <w:hideMark/>
          </w:tcPr>
          <w:p w14:paraId="149A2754"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78E38D6A" w14:textId="77777777" w:rsidR="00703F13" w:rsidRPr="00CA654B" w:rsidRDefault="00703F13" w:rsidP="008E2866">
            <w:pPr>
              <w:spacing w:line="360" w:lineRule="auto"/>
              <w:jc w:val="both"/>
              <w:rPr>
                <w:b w:val="0"/>
                <w:bCs/>
              </w:rPr>
            </w:pPr>
            <w:r w:rsidRPr="00CA654B">
              <w:rPr>
                <w:b w:val="0"/>
                <w:bCs/>
              </w:rPr>
              <w:t>100</w:t>
            </w:r>
          </w:p>
        </w:tc>
        <w:tc>
          <w:tcPr>
            <w:tcW w:w="1829" w:type="dxa"/>
            <w:hideMark/>
          </w:tcPr>
          <w:p w14:paraId="4CB51BC9" w14:textId="77777777" w:rsidR="00703F13" w:rsidRPr="00CA654B" w:rsidRDefault="00703F13" w:rsidP="008E2866">
            <w:pPr>
              <w:spacing w:line="360" w:lineRule="auto"/>
              <w:jc w:val="both"/>
              <w:rPr>
                <w:b w:val="0"/>
                <w:bCs/>
              </w:rPr>
            </w:pPr>
            <w:r w:rsidRPr="00CA654B">
              <w:rPr>
                <w:b w:val="0"/>
                <w:bCs/>
              </w:rPr>
              <w:t>1</w:t>
            </w:r>
          </w:p>
        </w:tc>
      </w:tr>
      <w:tr w:rsidR="00703F13" w:rsidRPr="00CA654B" w14:paraId="57B49A76" w14:textId="77777777" w:rsidTr="008E2866">
        <w:trPr>
          <w:trHeight w:val="321"/>
        </w:trPr>
        <w:tc>
          <w:tcPr>
            <w:tcW w:w="3378" w:type="dxa"/>
            <w:noWrap/>
            <w:hideMark/>
          </w:tcPr>
          <w:p w14:paraId="6E8D16A9" w14:textId="77777777" w:rsidR="00703F13" w:rsidRPr="00CA654B" w:rsidRDefault="00703F13" w:rsidP="008E2866">
            <w:pPr>
              <w:spacing w:line="360" w:lineRule="auto"/>
              <w:jc w:val="both"/>
              <w:rPr>
                <w:b w:val="0"/>
                <w:bCs/>
              </w:rPr>
            </w:pPr>
            <w:r w:rsidRPr="00CA654B">
              <w:rPr>
                <w:b w:val="0"/>
                <w:bCs/>
              </w:rPr>
              <w:t>2</w:t>
            </w:r>
          </w:p>
        </w:tc>
        <w:tc>
          <w:tcPr>
            <w:tcW w:w="2226" w:type="dxa"/>
            <w:hideMark/>
          </w:tcPr>
          <w:p w14:paraId="35AB465C" w14:textId="77777777" w:rsidR="00703F13" w:rsidRPr="00CA654B" w:rsidRDefault="00703F13" w:rsidP="008E2866">
            <w:pPr>
              <w:spacing w:line="360" w:lineRule="auto"/>
              <w:jc w:val="both"/>
              <w:rPr>
                <w:b w:val="0"/>
                <w:bCs/>
              </w:rPr>
            </w:pPr>
            <w:r w:rsidRPr="00CA654B">
              <w:rPr>
                <w:b w:val="0"/>
                <w:bCs/>
              </w:rPr>
              <w:t>05/03/2022</w:t>
            </w:r>
          </w:p>
        </w:tc>
        <w:tc>
          <w:tcPr>
            <w:tcW w:w="2503" w:type="dxa"/>
            <w:hideMark/>
          </w:tcPr>
          <w:p w14:paraId="06B6FFBB"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357D6746" w14:textId="77777777" w:rsidR="00703F13" w:rsidRPr="00CA654B" w:rsidRDefault="00703F13" w:rsidP="008E2866">
            <w:pPr>
              <w:spacing w:line="360" w:lineRule="auto"/>
              <w:jc w:val="both"/>
              <w:rPr>
                <w:b w:val="0"/>
                <w:bCs/>
              </w:rPr>
            </w:pPr>
            <w:r w:rsidRPr="00CA654B">
              <w:rPr>
                <w:b w:val="0"/>
                <w:bCs/>
              </w:rPr>
              <w:t>40</w:t>
            </w:r>
          </w:p>
        </w:tc>
        <w:tc>
          <w:tcPr>
            <w:tcW w:w="1829" w:type="dxa"/>
            <w:hideMark/>
          </w:tcPr>
          <w:p w14:paraId="26EFC711" w14:textId="77777777" w:rsidR="00703F13" w:rsidRPr="00CA654B" w:rsidRDefault="00703F13" w:rsidP="008E2866">
            <w:pPr>
              <w:spacing w:line="360" w:lineRule="auto"/>
              <w:jc w:val="both"/>
              <w:rPr>
                <w:b w:val="0"/>
                <w:bCs/>
              </w:rPr>
            </w:pPr>
            <w:r w:rsidRPr="00CA654B">
              <w:rPr>
                <w:b w:val="0"/>
                <w:bCs/>
              </w:rPr>
              <w:t>2</w:t>
            </w:r>
          </w:p>
        </w:tc>
      </w:tr>
      <w:tr w:rsidR="00703F13" w:rsidRPr="00CA654B" w14:paraId="7BFF62E2" w14:textId="77777777" w:rsidTr="008E2866">
        <w:trPr>
          <w:trHeight w:val="321"/>
        </w:trPr>
        <w:tc>
          <w:tcPr>
            <w:tcW w:w="3378" w:type="dxa"/>
            <w:noWrap/>
            <w:hideMark/>
          </w:tcPr>
          <w:p w14:paraId="46967F0D" w14:textId="77777777" w:rsidR="00703F13" w:rsidRPr="00CA654B" w:rsidRDefault="00703F13" w:rsidP="008E2866">
            <w:pPr>
              <w:spacing w:line="360" w:lineRule="auto"/>
              <w:jc w:val="both"/>
              <w:rPr>
                <w:b w:val="0"/>
                <w:bCs/>
              </w:rPr>
            </w:pPr>
            <w:r w:rsidRPr="00CA654B">
              <w:rPr>
                <w:b w:val="0"/>
                <w:bCs/>
              </w:rPr>
              <w:t>3</w:t>
            </w:r>
          </w:p>
        </w:tc>
        <w:tc>
          <w:tcPr>
            <w:tcW w:w="2226" w:type="dxa"/>
            <w:hideMark/>
          </w:tcPr>
          <w:p w14:paraId="1694FBED" w14:textId="77777777" w:rsidR="00703F13" w:rsidRPr="00CA654B" w:rsidRDefault="00703F13" w:rsidP="008E2866">
            <w:pPr>
              <w:spacing w:line="360" w:lineRule="auto"/>
              <w:jc w:val="both"/>
              <w:rPr>
                <w:b w:val="0"/>
                <w:bCs/>
              </w:rPr>
            </w:pPr>
            <w:r w:rsidRPr="00CA654B">
              <w:rPr>
                <w:b w:val="0"/>
                <w:bCs/>
              </w:rPr>
              <w:t>08/03/2022</w:t>
            </w:r>
          </w:p>
        </w:tc>
        <w:tc>
          <w:tcPr>
            <w:tcW w:w="2503" w:type="dxa"/>
            <w:hideMark/>
          </w:tcPr>
          <w:p w14:paraId="6C9183A5"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257434E6" w14:textId="77777777" w:rsidR="00703F13" w:rsidRPr="00CA654B" w:rsidRDefault="00703F13" w:rsidP="008E2866">
            <w:pPr>
              <w:spacing w:line="360" w:lineRule="auto"/>
              <w:jc w:val="both"/>
              <w:rPr>
                <w:b w:val="0"/>
                <w:bCs/>
              </w:rPr>
            </w:pPr>
            <w:r w:rsidRPr="00CA654B">
              <w:rPr>
                <w:b w:val="0"/>
                <w:bCs/>
              </w:rPr>
              <w:t>52</w:t>
            </w:r>
          </w:p>
        </w:tc>
        <w:tc>
          <w:tcPr>
            <w:tcW w:w="1829" w:type="dxa"/>
            <w:hideMark/>
          </w:tcPr>
          <w:p w14:paraId="761E1B04" w14:textId="77777777" w:rsidR="00703F13" w:rsidRPr="00CA654B" w:rsidRDefault="00703F13" w:rsidP="008E2866">
            <w:pPr>
              <w:spacing w:line="360" w:lineRule="auto"/>
              <w:jc w:val="both"/>
              <w:rPr>
                <w:b w:val="0"/>
                <w:bCs/>
              </w:rPr>
            </w:pPr>
            <w:r w:rsidRPr="00CA654B">
              <w:rPr>
                <w:b w:val="0"/>
                <w:bCs/>
              </w:rPr>
              <w:t>3</w:t>
            </w:r>
          </w:p>
        </w:tc>
      </w:tr>
      <w:tr w:rsidR="00703F13" w:rsidRPr="00CA654B" w14:paraId="7AD125B8" w14:textId="77777777" w:rsidTr="008E2866">
        <w:trPr>
          <w:trHeight w:val="443"/>
        </w:trPr>
        <w:tc>
          <w:tcPr>
            <w:tcW w:w="3378" w:type="dxa"/>
            <w:noWrap/>
            <w:hideMark/>
          </w:tcPr>
          <w:p w14:paraId="0F8170D0" w14:textId="77777777" w:rsidR="00703F13" w:rsidRPr="00CA654B" w:rsidRDefault="00703F13" w:rsidP="008E2866">
            <w:pPr>
              <w:spacing w:line="360" w:lineRule="auto"/>
              <w:jc w:val="both"/>
              <w:rPr>
                <w:b w:val="0"/>
                <w:bCs/>
              </w:rPr>
            </w:pPr>
            <w:r w:rsidRPr="00CA654B">
              <w:rPr>
                <w:b w:val="0"/>
                <w:bCs/>
              </w:rPr>
              <w:t>4</w:t>
            </w:r>
          </w:p>
        </w:tc>
        <w:tc>
          <w:tcPr>
            <w:tcW w:w="2226" w:type="dxa"/>
            <w:hideMark/>
          </w:tcPr>
          <w:p w14:paraId="73D1A703" w14:textId="77777777" w:rsidR="00703F13" w:rsidRPr="00CA654B" w:rsidRDefault="00703F13" w:rsidP="008E2866">
            <w:pPr>
              <w:spacing w:line="360" w:lineRule="auto"/>
              <w:jc w:val="both"/>
              <w:rPr>
                <w:b w:val="0"/>
                <w:bCs/>
              </w:rPr>
            </w:pPr>
            <w:r w:rsidRPr="00CA654B">
              <w:rPr>
                <w:b w:val="0"/>
                <w:bCs/>
              </w:rPr>
              <w:t>10/03/2022</w:t>
            </w:r>
          </w:p>
        </w:tc>
        <w:tc>
          <w:tcPr>
            <w:tcW w:w="2503" w:type="dxa"/>
            <w:hideMark/>
          </w:tcPr>
          <w:p w14:paraId="4D011AEB"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3E729AE3" w14:textId="77777777" w:rsidR="00703F13" w:rsidRPr="00CA654B" w:rsidRDefault="00703F13" w:rsidP="008E2866">
            <w:pPr>
              <w:spacing w:line="360" w:lineRule="auto"/>
              <w:jc w:val="both"/>
              <w:rPr>
                <w:b w:val="0"/>
                <w:bCs/>
              </w:rPr>
            </w:pPr>
            <w:r w:rsidRPr="00CA654B">
              <w:rPr>
                <w:b w:val="0"/>
                <w:bCs/>
              </w:rPr>
              <w:t>65</w:t>
            </w:r>
          </w:p>
        </w:tc>
        <w:tc>
          <w:tcPr>
            <w:tcW w:w="1829" w:type="dxa"/>
            <w:hideMark/>
          </w:tcPr>
          <w:p w14:paraId="4DACD76C" w14:textId="77777777" w:rsidR="00703F13" w:rsidRPr="00CA654B" w:rsidRDefault="00703F13" w:rsidP="008E2866">
            <w:pPr>
              <w:spacing w:line="360" w:lineRule="auto"/>
              <w:jc w:val="both"/>
              <w:rPr>
                <w:b w:val="0"/>
                <w:bCs/>
              </w:rPr>
            </w:pPr>
            <w:r w:rsidRPr="00CA654B">
              <w:rPr>
                <w:b w:val="0"/>
                <w:bCs/>
              </w:rPr>
              <w:t>4</w:t>
            </w:r>
          </w:p>
        </w:tc>
      </w:tr>
      <w:tr w:rsidR="00703F13" w:rsidRPr="00CA654B" w14:paraId="69C3556E" w14:textId="77777777" w:rsidTr="008E2866">
        <w:trPr>
          <w:trHeight w:val="321"/>
        </w:trPr>
        <w:tc>
          <w:tcPr>
            <w:tcW w:w="3378" w:type="dxa"/>
            <w:noWrap/>
            <w:hideMark/>
          </w:tcPr>
          <w:p w14:paraId="44A0FBBB" w14:textId="77777777" w:rsidR="00703F13" w:rsidRPr="00CA654B" w:rsidRDefault="00703F13" w:rsidP="008E2866">
            <w:pPr>
              <w:spacing w:line="360" w:lineRule="auto"/>
              <w:jc w:val="both"/>
              <w:rPr>
                <w:b w:val="0"/>
                <w:bCs/>
              </w:rPr>
            </w:pPr>
            <w:r w:rsidRPr="00CA654B">
              <w:rPr>
                <w:b w:val="0"/>
                <w:bCs/>
              </w:rPr>
              <w:t>5</w:t>
            </w:r>
          </w:p>
        </w:tc>
        <w:tc>
          <w:tcPr>
            <w:tcW w:w="2226" w:type="dxa"/>
            <w:hideMark/>
          </w:tcPr>
          <w:p w14:paraId="6EE60062" w14:textId="77777777" w:rsidR="00703F13" w:rsidRPr="00CA654B" w:rsidRDefault="00703F13" w:rsidP="008E2866">
            <w:pPr>
              <w:spacing w:line="360" w:lineRule="auto"/>
              <w:jc w:val="both"/>
              <w:rPr>
                <w:b w:val="0"/>
                <w:bCs/>
              </w:rPr>
            </w:pPr>
            <w:r w:rsidRPr="00CA654B">
              <w:rPr>
                <w:b w:val="0"/>
                <w:bCs/>
              </w:rPr>
              <w:t>09/03/2023</w:t>
            </w:r>
          </w:p>
        </w:tc>
        <w:tc>
          <w:tcPr>
            <w:tcW w:w="2503" w:type="dxa"/>
            <w:hideMark/>
          </w:tcPr>
          <w:p w14:paraId="08A9AC70" w14:textId="77777777" w:rsidR="00703F13" w:rsidRPr="00CA654B" w:rsidRDefault="00703F13" w:rsidP="008E2866">
            <w:pPr>
              <w:spacing w:line="360" w:lineRule="auto"/>
              <w:jc w:val="both"/>
              <w:rPr>
                <w:b w:val="0"/>
                <w:bCs/>
              </w:rPr>
            </w:pPr>
            <w:r w:rsidRPr="00CA654B">
              <w:rPr>
                <w:b w:val="0"/>
                <w:bCs/>
              </w:rPr>
              <w:t>50</w:t>
            </w:r>
          </w:p>
        </w:tc>
        <w:tc>
          <w:tcPr>
            <w:tcW w:w="2140" w:type="dxa"/>
            <w:hideMark/>
          </w:tcPr>
          <w:p w14:paraId="7048E97A" w14:textId="77777777" w:rsidR="00703F13" w:rsidRPr="00CA654B" w:rsidRDefault="00703F13" w:rsidP="008E2866">
            <w:pPr>
              <w:spacing w:line="360" w:lineRule="auto"/>
              <w:jc w:val="both"/>
              <w:rPr>
                <w:b w:val="0"/>
                <w:bCs/>
              </w:rPr>
            </w:pPr>
            <w:r w:rsidRPr="00CA654B">
              <w:rPr>
                <w:b w:val="0"/>
                <w:bCs/>
              </w:rPr>
              <w:t>30</w:t>
            </w:r>
          </w:p>
        </w:tc>
        <w:tc>
          <w:tcPr>
            <w:tcW w:w="1829" w:type="dxa"/>
            <w:hideMark/>
          </w:tcPr>
          <w:p w14:paraId="3831CE47" w14:textId="77777777" w:rsidR="00703F13" w:rsidRPr="00CA654B" w:rsidRDefault="00703F13" w:rsidP="008E2866">
            <w:pPr>
              <w:spacing w:line="360" w:lineRule="auto"/>
              <w:jc w:val="both"/>
              <w:rPr>
                <w:b w:val="0"/>
                <w:bCs/>
              </w:rPr>
            </w:pPr>
            <w:r w:rsidRPr="00CA654B">
              <w:rPr>
                <w:b w:val="0"/>
                <w:bCs/>
              </w:rPr>
              <w:t>5</w:t>
            </w:r>
          </w:p>
        </w:tc>
      </w:tr>
    </w:tbl>
    <w:p w14:paraId="05B13C6C" w14:textId="77777777" w:rsidR="00703F13" w:rsidRPr="00CA654B" w:rsidRDefault="00703F13" w:rsidP="00703F13">
      <w:pPr>
        <w:spacing w:line="360" w:lineRule="auto"/>
        <w:jc w:val="both"/>
      </w:pPr>
    </w:p>
    <w:p w14:paraId="7B67BE71" w14:textId="238A9C30" w:rsidR="00703F13" w:rsidRPr="00CA654B" w:rsidRDefault="00703F13" w:rsidP="00703F13">
      <w:pPr>
        <w:spacing w:line="360" w:lineRule="auto"/>
        <w:ind w:left="720" w:hanging="720"/>
      </w:pPr>
      <w:r w:rsidRPr="00CA654B">
        <w:t xml:space="preserve">Table </w:t>
      </w:r>
      <w:r w:rsidR="00B97B04">
        <w:t>53</w:t>
      </w:r>
      <w:r w:rsidRPr="00CA654B">
        <w:t xml:space="preserve">. </w:t>
      </w:r>
      <w:r w:rsidRPr="00CA654B">
        <w:rPr>
          <w:lang w:val="en-US"/>
        </w:rPr>
        <w:t xml:space="preserve">Stock Card </w:t>
      </w:r>
      <w:r w:rsidRPr="00CA654B">
        <w:t>Table - 3NF</w:t>
      </w:r>
    </w:p>
    <w:p w14:paraId="5601F2A1" w14:textId="77777777" w:rsidR="00703F13" w:rsidRPr="00CA654B" w:rsidRDefault="00703F13" w:rsidP="00703F13">
      <w:pPr>
        <w:spacing w:line="360" w:lineRule="auto"/>
        <w:ind w:left="720" w:hanging="720"/>
      </w:pPr>
    </w:p>
    <w:p w14:paraId="23C5F4D0" w14:textId="77777777" w:rsidR="00703F13" w:rsidRPr="00CA654B" w:rsidRDefault="00703F13" w:rsidP="00703F13">
      <w:pPr>
        <w:spacing w:line="360" w:lineRule="auto"/>
        <w:ind w:left="720" w:hanging="720"/>
      </w:pPr>
    </w:p>
    <w:p w14:paraId="7C4D9FBB" w14:textId="77777777" w:rsidR="00703F13" w:rsidRPr="00CA654B" w:rsidRDefault="00703F13" w:rsidP="00703F13">
      <w:pPr>
        <w:spacing w:line="360" w:lineRule="auto"/>
        <w:ind w:left="720" w:hanging="720"/>
      </w:pPr>
    </w:p>
    <w:p w14:paraId="48F5D6C6" w14:textId="77777777" w:rsidR="00703F13" w:rsidRPr="00CA654B" w:rsidRDefault="00703F13" w:rsidP="00703F13">
      <w:pPr>
        <w:spacing w:line="360" w:lineRule="auto"/>
        <w:ind w:left="720" w:hanging="720"/>
      </w:pPr>
    </w:p>
    <w:p w14:paraId="00BB46E7" w14:textId="77777777" w:rsidR="00703F13" w:rsidRPr="00CA654B" w:rsidRDefault="00703F13" w:rsidP="00703F13">
      <w:pPr>
        <w:spacing w:line="360" w:lineRule="auto"/>
        <w:jc w:val="both"/>
      </w:pPr>
    </w:p>
    <w:p w14:paraId="2B9BBB6D" w14:textId="77777777" w:rsidR="00703F13" w:rsidRPr="00CA654B" w:rsidRDefault="00703F13" w:rsidP="00703F13">
      <w:pPr>
        <w:spacing w:line="360" w:lineRule="auto"/>
        <w:jc w:val="both"/>
        <w:rPr>
          <w:b w:val="0"/>
          <w:bCs/>
        </w:rPr>
      </w:pPr>
      <w:r w:rsidRPr="00CA654B">
        <w:lastRenderedPageBreak/>
        <w:t xml:space="preserve">      </w:t>
      </w:r>
      <w:r w:rsidRPr="00CA654B">
        <w:rPr>
          <w:b w:val="0"/>
          <w:bCs/>
        </w:rPr>
        <w:t>Stock Card Details</w:t>
      </w:r>
    </w:p>
    <w:tbl>
      <w:tblPr>
        <w:tblStyle w:val="TableGrid"/>
        <w:tblW w:w="0" w:type="auto"/>
        <w:tblInd w:w="421" w:type="dxa"/>
        <w:tblLook w:val="04A0" w:firstRow="1" w:lastRow="0" w:firstColumn="1" w:lastColumn="0" w:noHBand="0" w:noVBand="1"/>
      </w:tblPr>
      <w:tblGrid>
        <w:gridCol w:w="3167"/>
        <w:gridCol w:w="2363"/>
        <w:gridCol w:w="1699"/>
        <w:gridCol w:w="992"/>
        <w:gridCol w:w="2158"/>
        <w:gridCol w:w="2150"/>
      </w:tblGrid>
      <w:tr w:rsidR="00703F13" w:rsidRPr="00CA654B" w14:paraId="712A37D8" w14:textId="77777777" w:rsidTr="008E2866">
        <w:trPr>
          <w:trHeight w:val="324"/>
        </w:trPr>
        <w:tc>
          <w:tcPr>
            <w:tcW w:w="3167" w:type="dxa"/>
            <w:noWrap/>
            <w:hideMark/>
          </w:tcPr>
          <w:p w14:paraId="1071FE39"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transaction_details_id</w:t>
            </w:r>
            <w:proofErr w:type="spellEnd"/>
          </w:p>
        </w:tc>
        <w:tc>
          <w:tcPr>
            <w:tcW w:w="2363" w:type="dxa"/>
            <w:hideMark/>
          </w:tcPr>
          <w:p w14:paraId="0032837A" w14:textId="77777777" w:rsidR="00703F13" w:rsidRPr="00CA654B" w:rsidRDefault="00703F13" w:rsidP="008E2866">
            <w:pPr>
              <w:spacing w:line="360" w:lineRule="auto"/>
              <w:jc w:val="both"/>
              <w:rPr>
                <w:b w:val="0"/>
                <w:bCs/>
              </w:rPr>
            </w:pPr>
            <w:proofErr w:type="spellStart"/>
            <w:r w:rsidRPr="00CA654B">
              <w:rPr>
                <w:b w:val="0"/>
                <w:bCs/>
              </w:rPr>
              <w:t>transaction_quantity</w:t>
            </w:r>
            <w:proofErr w:type="spellEnd"/>
          </w:p>
        </w:tc>
        <w:tc>
          <w:tcPr>
            <w:tcW w:w="1699" w:type="dxa"/>
            <w:hideMark/>
          </w:tcPr>
          <w:p w14:paraId="2CEA81FA" w14:textId="77777777" w:rsidR="00703F13" w:rsidRPr="00CA654B" w:rsidRDefault="00703F13" w:rsidP="008E2866">
            <w:pPr>
              <w:spacing w:line="360" w:lineRule="auto"/>
              <w:jc w:val="both"/>
              <w:rPr>
                <w:b w:val="0"/>
                <w:bCs/>
              </w:rPr>
            </w:pPr>
            <w:proofErr w:type="spellStart"/>
            <w:r w:rsidRPr="00CA654B">
              <w:rPr>
                <w:b w:val="0"/>
                <w:bCs/>
              </w:rPr>
              <w:t>total_quantity</w:t>
            </w:r>
            <w:proofErr w:type="spellEnd"/>
          </w:p>
        </w:tc>
        <w:tc>
          <w:tcPr>
            <w:tcW w:w="992" w:type="dxa"/>
            <w:hideMark/>
          </w:tcPr>
          <w:p w14:paraId="3B891AD1" w14:textId="77777777" w:rsidR="00703F13" w:rsidRPr="00CA654B" w:rsidRDefault="00703F13" w:rsidP="008E2866">
            <w:pPr>
              <w:spacing w:line="360" w:lineRule="auto"/>
              <w:jc w:val="both"/>
              <w:rPr>
                <w:b w:val="0"/>
                <w:bCs/>
              </w:rPr>
            </w:pPr>
            <w:r w:rsidRPr="00CA654B">
              <w:rPr>
                <w:b w:val="0"/>
                <w:bCs/>
              </w:rPr>
              <w:t>type</w:t>
            </w:r>
          </w:p>
        </w:tc>
        <w:tc>
          <w:tcPr>
            <w:tcW w:w="2158" w:type="dxa"/>
            <w:hideMark/>
          </w:tcPr>
          <w:p w14:paraId="15D69CFB" w14:textId="77777777" w:rsidR="00703F13" w:rsidRPr="00CA654B" w:rsidRDefault="00703F13" w:rsidP="008E2866">
            <w:pPr>
              <w:spacing w:line="360" w:lineRule="auto"/>
              <w:jc w:val="both"/>
              <w:rPr>
                <w:b w:val="0"/>
                <w:bCs/>
              </w:rPr>
            </w:pPr>
            <w:proofErr w:type="spellStart"/>
            <w:r w:rsidRPr="00CA654B">
              <w:rPr>
                <w:b w:val="0"/>
                <w:bCs/>
              </w:rPr>
              <w:t>expiration_date</w:t>
            </w:r>
            <w:proofErr w:type="spellEnd"/>
          </w:p>
        </w:tc>
        <w:tc>
          <w:tcPr>
            <w:tcW w:w="2150" w:type="dxa"/>
            <w:hideMark/>
          </w:tcPr>
          <w:p w14:paraId="65510B45"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stock_card_id</w:t>
            </w:r>
            <w:proofErr w:type="spellEnd"/>
          </w:p>
        </w:tc>
      </w:tr>
      <w:tr w:rsidR="00703F13" w:rsidRPr="00CA654B" w14:paraId="5E500499" w14:textId="77777777" w:rsidTr="008E2866">
        <w:trPr>
          <w:trHeight w:val="324"/>
        </w:trPr>
        <w:tc>
          <w:tcPr>
            <w:tcW w:w="3167" w:type="dxa"/>
            <w:hideMark/>
          </w:tcPr>
          <w:p w14:paraId="7BAD5B3E" w14:textId="77777777" w:rsidR="00703F13" w:rsidRPr="00CA654B" w:rsidRDefault="00703F13" w:rsidP="008E2866">
            <w:pPr>
              <w:spacing w:line="360" w:lineRule="auto"/>
              <w:jc w:val="both"/>
              <w:rPr>
                <w:b w:val="0"/>
                <w:bCs/>
              </w:rPr>
            </w:pPr>
            <w:r w:rsidRPr="00CA654B">
              <w:rPr>
                <w:b w:val="0"/>
                <w:bCs/>
              </w:rPr>
              <w:t>1</w:t>
            </w:r>
          </w:p>
        </w:tc>
        <w:tc>
          <w:tcPr>
            <w:tcW w:w="2363" w:type="dxa"/>
            <w:hideMark/>
          </w:tcPr>
          <w:p w14:paraId="44924A71" w14:textId="77777777" w:rsidR="00703F13" w:rsidRPr="00CA654B" w:rsidRDefault="00703F13" w:rsidP="008E2866">
            <w:pPr>
              <w:spacing w:line="360" w:lineRule="auto"/>
              <w:jc w:val="both"/>
              <w:rPr>
                <w:b w:val="0"/>
                <w:bCs/>
              </w:rPr>
            </w:pPr>
            <w:r w:rsidRPr="00CA654B">
              <w:rPr>
                <w:b w:val="0"/>
                <w:bCs/>
              </w:rPr>
              <w:t>50</w:t>
            </w:r>
          </w:p>
        </w:tc>
        <w:tc>
          <w:tcPr>
            <w:tcW w:w="1699" w:type="dxa"/>
            <w:hideMark/>
          </w:tcPr>
          <w:p w14:paraId="3B3EA0B3" w14:textId="77777777" w:rsidR="00703F13" w:rsidRPr="00CA654B" w:rsidRDefault="00703F13" w:rsidP="008E2866">
            <w:pPr>
              <w:spacing w:line="360" w:lineRule="auto"/>
              <w:jc w:val="both"/>
              <w:rPr>
                <w:b w:val="0"/>
                <w:bCs/>
              </w:rPr>
            </w:pPr>
            <w:r w:rsidRPr="00CA654B">
              <w:rPr>
                <w:b w:val="0"/>
                <w:bCs/>
              </w:rPr>
              <w:t>50</w:t>
            </w:r>
          </w:p>
        </w:tc>
        <w:tc>
          <w:tcPr>
            <w:tcW w:w="992" w:type="dxa"/>
            <w:hideMark/>
          </w:tcPr>
          <w:p w14:paraId="6CA7D016"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CE6CCC2" w14:textId="77777777" w:rsidR="00703F13" w:rsidRPr="00CA654B" w:rsidRDefault="00703F13" w:rsidP="008E2866">
            <w:pPr>
              <w:spacing w:line="360" w:lineRule="auto"/>
              <w:jc w:val="both"/>
              <w:rPr>
                <w:b w:val="0"/>
                <w:bCs/>
              </w:rPr>
            </w:pPr>
            <w:r w:rsidRPr="00CA654B">
              <w:rPr>
                <w:b w:val="0"/>
                <w:bCs/>
              </w:rPr>
              <w:t>01/03/2024</w:t>
            </w:r>
          </w:p>
        </w:tc>
        <w:tc>
          <w:tcPr>
            <w:tcW w:w="2150" w:type="dxa"/>
            <w:noWrap/>
            <w:hideMark/>
          </w:tcPr>
          <w:p w14:paraId="3D4A168D" w14:textId="77777777" w:rsidR="00703F13" w:rsidRPr="00CA654B" w:rsidRDefault="00703F13" w:rsidP="008E2866">
            <w:pPr>
              <w:spacing w:line="360" w:lineRule="auto"/>
              <w:jc w:val="both"/>
              <w:rPr>
                <w:b w:val="0"/>
                <w:bCs/>
              </w:rPr>
            </w:pPr>
            <w:r w:rsidRPr="00CA654B">
              <w:rPr>
                <w:b w:val="0"/>
                <w:bCs/>
              </w:rPr>
              <w:t>1</w:t>
            </w:r>
          </w:p>
        </w:tc>
      </w:tr>
      <w:tr w:rsidR="00703F13" w:rsidRPr="00CA654B" w14:paraId="03C991E1" w14:textId="77777777" w:rsidTr="008E2866">
        <w:trPr>
          <w:trHeight w:val="324"/>
        </w:trPr>
        <w:tc>
          <w:tcPr>
            <w:tcW w:w="3167" w:type="dxa"/>
            <w:hideMark/>
          </w:tcPr>
          <w:p w14:paraId="3ECD5892" w14:textId="77777777" w:rsidR="00703F13" w:rsidRPr="00CA654B" w:rsidRDefault="00703F13" w:rsidP="008E2866">
            <w:pPr>
              <w:spacing w:line="360" w:lineRule="auto"/>
              <w:jc w:val="both"/>
              <w:rPr>
                <w:b w:val="0"/>
                <w:bCs/>
              </w:rPr>
            </w:pPr>
            <w:r w:rsidRPr="00CA654B">
              <w:rPr>
                <w:b w:val="0"/>
                <w:bCs/>
              </w:rPr>
              <w:t>2</w:t>
            </w:r>
          </w:p>
        </w:tc>
        <w:tc>
          <w:tcPr>
            <w:tcW w:w="2363" w:type="dxa"/>
            <w:hideMark/>
          </w:tcPr>
          <w:p w14:paraId="66CB9D99"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2C69D824" w14:textId="77777777" w:rsidR="00703F13" w:rsidRPr="00CA654B" w:rsidRDefault="00703F13" w:rsidP="008E2866">
            <w:pPr>
              <w:spacing w:line="360" w:lineRule="auto"/>
              <w:jc w:val="both"/>
              <w:rPr>
                <w:b w:val="0"/>
                <w:bCs/>
              </w:rPr>
            </w:pPr>
            <w:r w:rsidRPr="00CA654B">
              <w:rPr>
                <w:b w:val="0"/>
                <w:bCs/>
              </w:rPr>
              <w:t>10</w:t>
            </w:r>
          </w:p>
        </w:tc>
        <w:tc>
          <w:tcPr>
            <w:tcW w:w="992" w:type="dxa"/>
            <w:hideMark/>
          </w:tcPr>
          <w:p w14:paraId="7395A395"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4EB18869"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0BCAF299" w14:textId="77777777" w:rsidR="00703F13" w:rsidRPr="00CA654B" w:rsidRDefault="00703F13" w:rsidP="008E2866">
            <w:pPr>
              <w:spacing w:line="360" w:lineRule="auto"/>
              <w:jc w:val="both"/>
              <w:rPr>
                <w:b w:val="0"/>
                <w:bCs/>
              </w:rPr>
            </w:pPr>
            <w:r w:rsidRPr="00CA654B">
              <w:rPr>
                <w:b w:val="0"/>
                <w:bCs/>
              </w:rPr>
              <w:t>2</w:t>
            </w:r>
          </w:p>
        </w:tc>
      </w:tr>
      <w:tr w:rsidR="00703F13" w:rsidRPr="00CA654B" w14:paraId="78778E95" w14:textId="77777777" w:rsidTr="008E2866">
        <w:trPr>
          <w:trHeight w:val="324"/>
        </w:trPr>
        <w:tc>
          <w:tcPr>
            <w:tcW w:w="3167" w:type="dxa"/>
            <w:hideMark/>
          </w:tcPr>
          <w:p w14:paraId="66EE245A" w14:textId="77777777" w:rsidR="00703F13" w:rsidRPr="00CA654B" w:rsidRDefault="00703F13" w:rsidP="008E2866">
            <w:pPr>
              <w:spacing w:line="360" w:lineRule="auto"/>
              <w:jc w:val="both"/>
              <w:rPr>
                <w:b w:val="0"/>
                <w:bCs/>
              </w:rPr>
            </w:pPr>
            <w:r w:rsidRPr="00CA654B">
              <w:rPr>
                <w:b w:val="0"/>
                <w:bCs/>
              </w:rPr>
              <w:t>3</w:t>
            </w:r>
          </w:p>
        </w:tc>
        <w:tc>
          <w:tcPr>
            <w:tcW w:w="2363" w:type="dxa"/>
            <w:hideMark/>
          </w:tcPr>
          <w:p w14:paraId="58F572B3" w14:textId="77777777" w:rsidR="00703F13" w:rsidRPr="00CA654B" w:rsidRDefault="00703F13" w:rsidP="008E2866">
            <w:pPr>
              <w:spacing w:line="360" w:lineRule="auto"/>
              <w:jc w:val="both"/>
              <w:rPr>
                <w:b w:val="0"/>
                <w:bCs/>
              </w:rPr>
            </w:pPr>
            <w:r w:rsidRPr="00CA654B">
              <w:rPr>
                <w:b w:val="0"/>
                <w:bCs/>
              </w:rPr>
              <w:t>2</w:t>
            </w:r>
          </w:p>
        </w:tc>
        <w:tc>
          <w:tcPr>
            <w:tcW w:w="1699" w:type="dxa"/>
            <w:hideMark/>
          </w:tcPr>
          <w:p w14:paraId="5B3E2D58" w14:textId="77777777" w:rsidR="00703F13" w:rsidRPr="00CA654B" w:rsidRDefault="00703F13" w:rsidP="008E2866">
            <w:pPr>
              <w:spacing w:line="360" w:lineRule="auto"/>
              <w:jc w:val="both"/>
              <w:rPr>
                <w:b w:val="0"/>
                <w:bCs/>
              </w:rPr>
            </w:pPr>
            <w:r w:rsidRPr="00CA654B">
              <w:rPr>
                <w:b w:val="0"/>
                <w:bCs/>
              </w:rPr>
              <w:t>2</w:t>
            </w:r>
          </w:p>
        </w:tc>
        <w:tc>
          <w:tcPr>
            <w:tcW w:w="992" w:type="dxa"/>
            <w:hideMark/>
          </w:tcPr>
          <w:p w14:paraId="7B5E6D85"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09C7E60" w14:textId="77777777" w:rsidR="00703F13" w:rsidRPr="00CA654B" w:rsidRDefault="00703F13" w:rsidP="008E2866">
            <w:pPr>
              <w:spacing w:line="360" w:lineRule="auto"/>
              <w:jc w:val="both"/>
              <w:rPr>
                <w:b w:val="0"/>
                <w:bCs/>
              </w:rPr>
            </w:pPr>
            <w:r w:rsidRPr="00CA654B">
              <w:rPr>
                <w:b w:val="0"/>
                <w:bCs/>
              </w:rPr>
              <w:t>02/03/2023</w:t>
            </w:r>
          </w:p>
        </w:tc>
        <w:tc>
          <w:tcPr>
            <w:tcW w:w="2150" w:type="dxa"/>
            <w:noWrap/>
            <w:hideMark/>
          </w:tcPr>
          <w:p w14:paraId="3EA91AD7" w14:textId="77777777" w:rsidR="00703F13" w:rsidRPr="00CA654B" w:rsidRDefault="00703F13" w:rsidP="008E2866">
            <w:pPr>
              <w:spacing w:line="360" w:lineRule="auto"/>
              <w:jc w:val="both"/>
              <w:rPr>
                <w:b w:val="0"/>
                <w:bCs/>
              </w:rPr>
            </w:pPr>
            <w:r w:rsidRPr="00CA654B">
              <w:rPr>
                <w:b w:val="0"/>
                <w:bCs/>
              </w:rPr>
              <w:t>3</w:t>
            </w:r>
          </w:p>
        </w:tc>
      </w:tr>
      <w:tr w:rsidR="00703F13" w:rsidRPr="00CA654B" w14:paraId="7006A3C8" w14:textId="77777777" w:rsidTr="008E2866">
        <w:trPr>
          <w:trHeight w:val="324"/>
        </w:trPr>
        <w:tc>
          <w:tcPr>
            <w:tcW w:w="3167" w:type="dxa"/>
            <w:hideMark/>
          </w:tcPr>
          <w:p w14:paraId="1DA5DA39" w14:textId="77777777" w:rsidR="00703F13" w:rsidRPr="00CA654B" w:rsidRDefault="00703F13" w:rsidP="008E2866">
            <w:pPr>
              <w:spacing w:line="360" w:lineRule="auto"/>
              <w:jc w:val="both"/>
              <w:rPr>
                <w:b w:val="0"/>
                <w:bCs/>
              </w:rPr>
            </w:pPr>
            <w:r w:rsidRPr="00CA654B">
              <w:rPr>
                <w:b w:val="0"/>
                <w:bCs/>
              </w:rPr>
              <w:t>4</w:t>
            </w:r>
          </w:p>
        </w:tc>
        <w:tc>
          <w:tcPr>
            <w:tcW w:w="2363" w:type="dxa"/>
            <w:hideMark/>
          </w:tcPr>
          <w:p w14:paraId="7EB18C5A" w14:textId="77777777" w:rsidR="00703F13" w:rsidRPr="00CA654B" w:rsidRDefault="00703F13" w:rsidP="008E2866">
            <w:pPr>
              <w:spacing w:line="360" w:lineRule="auto"/>
              <w:jc w:val="both"/>
              <w:rPr>
                <w:b w:val="0"/>
                <w:bCs/>
              </w:rPr>
            </w:pPr>
            <w:r w:rsidRPr="00CA654B">
              <w:rPr>
                <w:b w:val="0"/>
                <w:bCs/>
              </w:rPr>
              <w:t>15</w:t>
            </w:r>
          </w:p>
        </w:tc>
        <w:tc>
          <w:tcPr>
            <w:tcW w:w="1699" w:type="dxa"/>
            <w:hideMark/>
          </w:tcPr>
          <w:p w14:paraId="7C625C1E" w14:textId="77777777" w:rsidR="00703F13" w:rsidRPr="00CA654B" w:rsidRDefault="00703F13" w:rsidP="008E2866">
            <w:pPr>
              <w:spacing w:line="360" w:lineRule="auto"/>
              <w:jc w:val="both"/>
              <w:rPr>
                <w:b w:val="0"/>
                <w:bCs/>
              </w:rPr>
            </w:pPr>
            <w:r w:rsidRPr="00CA654B">
              <w:rPr>
                <w:b w:val="0"/>
                <w:bCs/>
              </w:rPr>
              <w:t>15</w:t>
            </w:r>
          </w:p>
        </w:tc>
        <w:tc>
          <w:tcPr>
            <w:tcW w:w="992" w:type="dxa"/>
            <w:hideMark/>
          </w:tcPr>
          <w:p w14:paraId="6474DBD0" w14:textId="77777777" w:rsidR="00703F13" w:rsidRPr="00CA654B" w:rsidRDefault="00703F13" w:rsidP="008E2866">
            <w:pPr>
              <w:spacing w:line="360" w:lineRule="auto"/>
              <w:jc w:val="both"/>
              <w:rPr>
                <w:b w:val="0"/>
                <w:bCs/>
              </w:rPr>
            </w:pPr>
            <w:r w:rsidRPr="00CA654B">
              <w:rPr>
                <w:b w:val="0"/>
                <w:bCs/>
              </w:rPr>
              <w:t>In</w:t>
            </w:r>
          </w:p>
        </w:tc>
        <w:tc>
          <w:tcPr>
            <w:tcW w:w="2158" w:type="dxa"/>
            <w:hideMark/>
          </w:tcPr>
          <w:p w14:paraId="7221B092" w14:textId="77777777" w:rsidR="00703F13" w:rsidRPr="00CA654B" w:rsidRDefault="00703F13" w:rsidP="008E2866">
            <w:pPr>
              <w:spacing w:line="360" w:lineRule="auto"/>
              <w:jc w:val="both"/>
              <w:rPr>
                <w:b w:val="0"/>
                <w:bCs/>
              </w:rPr>
            </w:pPr>
            <w:r w:rsidRPr="00CA654B">
              <w:rPr>
                <w:b w:val="0"/>
                <w:bCs/>
              </w:rPr>
              <w:t>05/15/203</w:t>
            </w:r>
          </w:p>
        </w:tc>
        <w:tc>
          <w:tcPr>
            <w:tcW w:w="2150" w:type="dxa"/>
            <w:noWrap/>
            <w:hideMark/>
          </w:tcPr>
          <w:p w14:paraId="117FD477" w14:textId="77777777" w:rsidR="00703F13" w:rsidRPr="00CA654B" w:rsidRDefault="00703F13" w:rsidP="008E2866">
            <w:pPr>
              <w:spacing w:line="360" w:lineRule="auto"/>
              <w:jc w:val="both"/>
              <w:rPr>
                <w:b w:val="0"/>
                <w:bCs/>
              </w:rPr>
            </w:pPr>
            <w:r w:rsidRPr="00CA654B">
              <w:rPr>
                <w:b w:val="0"/>
                <w:bCs/>
              </w:rPr>
              <w:t>4</w:t>
            </w:r>
          </w:p>
        </w:tc>
      </w:tr>
      <w:tr w:rsidR="00703F13" w:rsidRPr="00CA654B" w14:paraId="470E2562" w14:textId="77777777" w:rsidTr="008E2866">
        <w:trPr>
          <w:trHeight w:val="324"/>
        </w:trPr>
        <w:tc>
          <w:tcPr>
            <w:tcW w:w="3167" w:type="dxa"/>
            <w:hideMark/>
          </w:tcPr>
          <w:p w14:paraId="49C62598" w14:textId="77777777" w:rsidR="00703F13" w:rsidRPr="00CA654B" w:rsidRDefault="00703F13" w:rsidP="008E2866">
            <w:pPr>
              <w:spacing w:line="360" w:lineRule="auto"/>
              <w:jc w:val="both"/>
              <w:rPr>
                <w:b w:val="0"/>
                <w:bCs/>
              </w:rPr>
            </w:pPr>
            <w:r w:rsidRPr="00CA654B">
              <w:rPr>
                <w:b w:val="0"/>
                <w:bCs/>
              </w:rPr>
              <w:t>5</w:t>
            </w:r>
          </w:p>
        </w:tc>
        <w:tc>
          <w:tcPr>
            <w:tcW w:w="2363" w:type="dxa"/>
            <w:hideMark/>
          </w:tcPr>
          <w:p w14:paraId="519D0E76"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1140A155" w14:textId="77777777" w:rsidR="00703F13" w:rsidRPr="00CA654B" w:rsidRDefault="00703F13" w:rsidP="008E2866">
            <w:pPr>
              <w:spacing w:line="360" w:lineRule="auto"/>
              <w:jc w:val="both"/>
              <w:rPr>
                <w:b w:val="0"/>
                <w:bCs/>
              </w:rPr>
            </w:pPr>
            <w:r w:rsidRPr="00CA654B">
              <w:rPr>
                <w:b w:val="0"/>
                <w:bCs/>
              </w:rPr>
              <w:t>40</w:t>
            </w:r>
          </w:p>
        </w:tc>
        <w:tc>
          <w:tcPr>
            <w:tcW w:w="992" w:type="dxa"/>
            <w:hideMark/>
          </w:tcPr>
          <w:p w14:paraId="7779F2E5"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1C68442A"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670BB43B" w14:textId="77777777" w:rsidR="00703F13" w:rsidRPr="00CA654B" w:rsidRDefault="00703F13" w:rsidP="008E2866">
            <w:pPr>
              <w:spacing w:line="360" w:lineRule="auto"/>
              <w:jc w:val="both"/>
              <w:rPr>
                <w:b w:val="0"/>
                <w:bCs/>
              </w:rPr>
            </w:pPr>
            <w:r w:rsidRPr="00CA654B">
              <w:rPr>
                <w:b w:val="0"/>
                <w:bCs/>
              </w:rPr>
              <w:t>5</w:t>
            </w:r>
          </w:p>
        </w:tc>
      </w:tr>
      <w:tr w:rsidR="00703F13" w:rsidRPr="00CA654B" w14:paraId="69D2C09D" w14:textId="77777777" w:rsidTr="008E2866">
        <w:trPr>
          <w:trHeight w:val="324"/>
        </w:trPr>
        <w:tc>
          <w:tcPr>
            <w:tcW w:w="3167" w:type="dxa"/>
            <w:hideMark/>
          </w:tcPr>
          <w:p w14:paraId="04BCF44D" w14:textId="77777777" w:rsidR="00703F13" w:rsidRPr="00CA654B" w:rsidRDefault="00703F13" w:rsidP="008E2866">
            <w:pPr>
              <w:spacing w:line="360" w:lineRule="auto"/>
              <w:jc w:val="both"/>
              <w:rPr>
                <w:b w:val="0"/>
                <w:bCs/>
              </w:rPr>
            </w:pPr>
            <w:r w:rsidRPr="00CA654B">
              <w:rPr>
                <w:b w:val="0"/>
                <w:bCs/>
              </w:rPr>
              <w:t>6</w:t>
            </w:r>
          </w:p>
        </w:tc>
        <w:tc>
          <w:tcPr>
            <w:tcW w:w="2363" w:type="dxa"/>
            <w:hideMark/>
          </w:tcPr>
          <w:p w14:paraId="5FF4DD53" w14:textId="77777777" w:rsidR="00703F13" w:rsidRPr="00CA654B" w:rsidRDefault="00703F13" w:rsidP="008E2866">
            <w:pPr>
              <w:spacing w:line="360" w:lineRule="auto"/>
              <w:jc w:val="both"/>
              <w:rPr>
                <w:b w:val="0"/>
                <w:bCs/>
              </w:rPr>
            </w:pPr>
            <w:r w:rsidRPr="00CA654B">
              <w:rPr>
                <w:b w:val="0"/>
                <w:bCs/>
              </w:rPr>
              <w:t>10</w:t>
            </w:r>
          </w:p>
        </w:tc>
        <w:tc>
          <w:tcPr>
            <w:tcW w:w="1699" w:type="dxa"/>
            <w:hideMark/>
          </w:tcPr>
          <w:p w14:paraId="4FDBB190" w14:textId="77777777" w:rsidR="00703F13" w:rsidRPr="00CA654B" w:rsidRDefault="00703F13" w:rsidP="008E2866">
            <w:pPr>
              <w:spacing w:line="360" w:lineRule="auto"/>
              <w:jc w:val="both"/>
              <w:rPr>
                <w:b w:val="0"/>
                <w:bCs/>
              </w:rPr>
            </w:pPr>
            <w:r w:rsidRPr="00CA654B">
              <w:rPr>
                <w:b w:val="0"/>
                <w:bCs/>
              </w:rPr>
              <w:t>30</w:t>
            </w:r>
          </w:p>
        </w:tc>
        <w:tc>
          <w:tcPr>
            <w:tcW w:w="992" w:type="dxa"/>
            <w:hideMark/>
          </w:tcPr>
          <w:p w14:paraId="3A37B72E" w14:textId="77777777" w:rsidR="00703F13" w:rsidRPr="00CA654B" w:rsidRDefault="00703F13" w:rsidP="008E2866">
            <w:pPr>
              <w:spacing w:line="360" w:lineRule="auto"/>
              <w:jc w:val="both"/>
              <w:rPr>
                <w:b w:val="0"/>
                <w:bCs/>
              </w:rPr>
            </w:pPr>
            <w:r w:rsidRPr="00CA654B">
              <w:rPr>
                <w:b w:val="0"/>
                <w:bCs/>
              </w:rPr>
              <w:t>Out</w:t>
            </w:r>
          </w:p>
        </w:tc>
        <w:tc>
          <w:tcPr>
            <w:tcW w:w="2158" w:type="dxa"/>
            <w:hideMark/>
          </w:tcPr>
          <w:p w14:paraId="067B3FB3" w14:textId="77777777" w:rsidR="00703F13" w:rsidRPr="00CA654B" w:rsidRDefault="00703F13" w:rsidP="008E2866">
            <w:pPr>
              <w:spacing w:line="360" w:lineRule="auto"/>
              <w:jc w:val="both"/>
              <w:rPr>
                <w:b w:val="0"/>
                <w:bCs/>
              </w:rPr>
            </w:pPr>
            <w:r w:rsidRPr="00CA654B">
              <w:rPr>
                <w:b w:val="0"/>
                <w:bCs/>
              </w:rPr>
              <w:t>N/A</w:t>
            </w:r>
          </w:p>
        </w:tc>
        <w:tc>
          <w:tcPr>
            <w:tcW w:w="2150" w:type="dxa"/>
            <w:noWrap/>
            <w:hideMark/>
          </w:tcPr>
          <w:p w14:paraId="41475D4A" w14:textId="77777777" w:rsidR="00703F13" w:rsidRPr="00CA654B" w:rsidRDefault="00703F13" w:rsidP="008E2866">
            <w:pPr>
              <w:spacing w:line="360" w:lineRule="auto"/>
              <w:jc w:val="both"/>
              <w:rPr>
                <w:b w:val="0"/>
                <w:bCs/>
              </w:rPr>
            </w:pPr>
            <w:r w:rsidRPr="00CA654B">
              <w:rPr>
                <w:b w:val="0"/>
                <w:bCs/>
              </w:rPr>
              <w:t>5</w:t>
            </w:r>
          </w:p>
        </w:tc>
      </w:tr>
    </w:tbl>
    <w:p w14:paraId="553433FB" w14:textId="77777777" w:rsidR="00703F13" w:rsidRPr="00CA654B" w:rsidRDefault="00703F13" w:rsidP="00703F13">
      <w:pPr>
        <w:spacing w:line="360" w:lineRule="auto"/>
        <w:jc w:val="both"/>
      </w:pPr>
    </w:p>
    <w:p w14:paraId="4EBB0211" w14:textId="7CEFDEAC" w:rsidR="00703F13" w:rsidRPr="00CA654B" w:rsidRDefault="00703F13" w:rsidP="00703F13">
      <w:pPr>
        <w:spacing w:line="360" w:lineRule="auto"/>
        <w:ind w:left="720" w:hanging="720"/>
      </w:pPr>
      <w:r w:rsidRPr="00CA654B">
        <w:t xml:space="preserve">Table </w:t>
      </w:r>
      <w:r w:rsidR="00B97B04">
        <w:t>54</w:t>
      </w:r>
      <w:r w:rsidRPr="00CA654B">
        <w:t xml:space="preserve">. </w:t>
      </w:r>
      <w:r w:rsidRPr="00CA654B">
        <w:rPr>
          <w:lang w:val="en-US"/>
        </w:rPr>
        <w:t xml:space="preserve">Stock Card Details </w:t>
      </w:r>
      <w:r w:rsidRPr="00CA654B">
        <w:t>Table - 3NF</w:t>
      </w:r>
    </w:p>
    <w:p w14:paraId="774B36DD" w14:textId="77777777" w:rsidR="00703F13" w:rsidRPr="00CA654B" w:rsidRDefault="00703F13" w:rsidP="00703F13">
      <w:pPr>
        <w:spacing w:line="360" w:lineRule="auto"/>
        <w:ind w:left="720" w:hanging="720"/>
      </w:pPr>
    </w:p>
    <w:p w14:paraId="1B84C3AF" w14:textId="539C6408" w:rsidR="00703F13" w:rsidRPr="00CA654B" w:rsidRDefault="00703F13" w:rsidP="00703F13">
      <w:pPr>
        <w:spacing w:line="360" w:lineRule="auto"/>
        <w:ind w:left="1440"/>
        <w:jc w:val="both"/>
        <w:rPr>
          <w:b w:val="0"/>
          <w:bCs/>
        </w:rPr>
      </w:pPr>
      <w:r w:rsidRPr="00CA654B">
        <w:rPr>
          <w:b w:val="0"/>
          <w:bCs/>
        </w:rPr>
        <w:t xml:space="preserve">Table </w:t>
      </w:r>
      <w:r w:rsidR="000C29F8">
        <w:rPr>
          <w:b w:val="0"/>
          <w:bCs/>
        </w:rPr>
        <w:t>52</w:t>
      </w:r>
      <w:r w:rsidRPr="00CA654B">
        <w:rPr>
          <w:b w:val="0"/>
          <w:bCs/>
        </w:rPr>
        <w:t xml:space="preserve"> has transitive dependency. To convert the table into the third normal form, the Inventory table is divided into </w:t>
      </w:r>
      <w:r w:rsidR="00516128" w:rsidRPr="00CA654B">
        <w:rPr>
          <w:b w:val="0"/>
          <w:bCs/>
        </w:rPr>
        <w:t>two (</w:t>
      </w:r>
      <w:r w:rsidRPr="00CA654B">
        <w:rPr>
          <w:b w:val="0"/>
          <w:bCs/>
        </w:rPr>
        <w:t xml:space="preserve">2) resulting tables:  Stock Card (Table </w:t>
      </w:r>
      <w:r w:rsidR="000C29F8">
        <w:rPr>
          <w:b w:val="0"/>
          <w:bCs/>
        </w:rPr>
        <w:t>53</w:t>
      </w:r>
      <w:r w:rsidRPr="00CA654B">
        <w:rPr>
          <w:b w:val="0"/>
          <w:bCs/>
        </w:rPr>
        <w:t>) and Stock Card Details (Table 5</w:t>
      </w:r>
      <w:r w:rsidR="000C29F8">
        <w:rPr>
          <w:b w:val="0"/>
          <w:bCs/>
        </w:rPr>
        <w:t>4</w:t>
      </w:r>
      <w:r w:rsidRPr="00CA654B">
        <w:rPr>
          <w:b w:val="0"/>
          <w:bCs/>
        </w:rPr>
        <w:t>).</w:t>
      </w:r>
    </w:p>
    <w:p w14:paraId="4F53CCBE" w14:textId="77777777" w:rsidR="00703F13" w:rsidRPr="00CA654B" w:rsidRDefault="00703F13" w:rsidP="00703F13">
      <w:pPr>
        <w:spacing w:line="360" w:lineRule="auto"/>
        <w:ind w:left="720"/>
        <w:jc w:val="both"/>
        <w:rPr>
          <w:b w:val="0"/>
          <w:bCs/>
        </w:rPr>
      </w:pPr>
    </w:p>
    <w:p w14:paraId="5CE26964" w14:textId="77777777" w:rsidR="00703F13" w:rsidRPr="00CA654B" w:rsidRDefault="00703F13" w:rsidP="00703F13">
      <w:pPr>
        <w:spacing w:line="360" w:lineRule="auto"/>
        <w:ind w:left="1440"/>
        <w:jc w:val="both"/>
        <w:rPr>
          <w:b w:val="0"/>
          <w:bCs/>
        </w:rPr>
      </w:pPr>
    </w:p>
    <w:p w14:paraId="74F20F65" w14:textId="77777777" w:rsidR="00703F13" w:rsidRPr="00CA654B" w:rsidRDefault="00703F13" w:rsidP="00703F13">
      <w:pPr>
        <w:spacing w:line="360" w:lineRule="auto"/>
        <w:ind w:left="1440"/>
        <w:jc w:val="both"/>
        <w:rPr>
          <w:b w:val="0"/>
          <w:bCs/>
        </w:rPr>
      </w:pPr>
    </w:p>
    <w:p w14:paraId="05458F61" w14:textId="77777777" w:rsidR="00703F13" w:rsidRPr="00CA654B" w:rsidRDefault="00703F13" w:rsidP="00703F13">
      <w:pPr>
        <w:spacing w:line="360" w:lineRule="auto"/>
        <w:ind w:left="1440"/>
        <w:jc w:val="both"/>
        <w:rPr>
          <w:b w:val="0"/>
          <w:bCs/>
        </w:rPr>
      </w:pPr>
    </w:p>
    <w:p w14:paraId="589A2F1D" w14:textId="77777777" w:rsidR="00703F13" w:rsidRPr="00CA654B" w:rsidRDefault="00703F13" w:rsidP="00703F13">
      <w:pPr>
        <w:spacing w:line="360" w:lineRule="auto"/>
        <w:ind w:left="1440"/>
        <w:jc w:val="both"/>
        <w:rPr>
          <w:b w:val="0"/>
          <w:bCs/>
        </w:rPr>
      </w:pPr>
    </w:p>
    <w:p w14:paraId="2E0E5230" w14:textId="77777777" w:rsidR="00703F13" w:rsidRPr="00CA654B" w:rsidRDefault="00703F13" w:rsidP="00703F13">
      <w:pPr>
        <w:spacing w:line="360" w:lineRule="auto"/>
        <w:ind w:left="1440"/>
        <w:jc w:val="both"/>
        <w:rPr>
          <w:b w:val="0"/>
          <w:bCs/>
          <w:lang w:val="en-US"/>
        </w:rPr>
      </w:pPr>
    </w:p>
    <w:p w14:paraId="7673CF6E" w14:textId="77777777" w:rsidR="00703F13" w:rsidRPr="00CA654B" w:rsidRDefault="00703F13" w:rsidP="00703F13">
      <w:pPr>
        <w:spacing w:line="360" w:lineRule="auto"/>
        <w:ind w:left="1440"/>
        <w:jc w:val="both"/>
        <w:rPr>
          <w:b w:val="0"/>
          <w:bCs/>
          <w:lang w:val="en-US"/>
        </w:rPr>
      </w:pPr>
    </w:p>
    <w:p w14:paraId="53E9A08D" w14:textId="77777777" w:rsidR="00703F13" w:rsidRPr="00CA654B" w:rsidRDefault="00703F13" w:rsidP="00703F13">
      <w:pPr>
        <w:spacing w:line="360" w:lineRule="auto"/>
        <w:ind w:left="1440"/>
        <w:jc w:val="both"/>
        <w:rPr>
          <w:b w:val="0"/>
          <w:bCs/>
          <w:lang w:val="en-US"/>
        </w:rPr>
      </w:pPr>
    </w:p>
    <w:p w14:paraId="44C12926" w14:textId="77777777" w:rsidR="00703F13" w:rsidRPr="00CA654B" w:rsidRDefault="00703F13" w:rsidP="00703F13">
      <w:pPr>
        <w:spacing w:line="360" w:lineRule="auto"/>
        <w:jc w:val="both"/>
        <w:rPr>
          <w:b w:val="0"/>
          <w:bCs/>
          <w:lang w:val="en-US"/>
        </w:rPr>
      </w:pPr>
    </w:p>
    <w:p w14:paraId="41546E2C" w14:textId="77777777" w:rsidR="00703F13" w:rsidRPr="00CA654B" w:rsidRDefault="00703F13" w:rsidP="00703F13">
      <w:pPr>
        <w:tabs>
          <w:tab w:val="left" w:pos="5978"/>
        </w:tabs>
        <w:spacing w:line="360" w:lineRule="auto"/>
        <w:jc w:val="both"/>
        <w:rPr>
          <w:lang w:val="en-US"/>
        </w:rPr>
      </w:pPr>
      <w:r w:rsidRPr="00CA654B">
        <w:rPr>
          <w:lang w:val="en-US"/>
        </w:rPr>
        <w:t>Operation – 0NF</w:t>
      </w:r>
    </w:p>
    <w:p w14:paraId="5F135FE1" w14:textId="0E757EA0"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E309E9">
        <w:rPr>
          <w:lang w:val="en-US"/>
        </w:rPr>
        <w:t xml:space="preserve">                                                                       </w:t>
      </w:r>
      <w:r w:rsidRPr="00CA654B">
        <w:rPr>
          <w:b w:val="0"/>
          <w:bCs/>
          <w:lang w:val="en-US"/>
        </w:rPr>
        <w:t>Operation</w:t>
      </w:r>
    </w:p>
    <w:tbl>
      <w:tblPr>
        <w:tblStyle w:val="TableGrid"/>
        <w:tblW w:w="0" w:type="auto"/>
        <w:tblInd w:w="4637" w:type="dxa"/>
        <w:tblLook w:val="04A0" w:firstRow="1" w:lastRow="0" w:firstColumn="1" w:lastColumn="0" w:noHBand="0" w:noVBand="1"/>
      </w:tblPr>
      <w:tblGrid>
        <w:gridCol w:w="1564"/>
        <w:gridCol w:w="2117"/>
      </w:tblGrid>
      <w:tr w:rsidR="00703F13" w:rsidRPr="00CA654B" w14:paraId="73FAE53A" w14:textId="77777777" w:rsidTr="00E309E9">
        <w:trPr>
          <w:trHeight w:val="288"/>
        </w:trPr>
        <w:tc>
          <w:tcPr>
            <w:tcW w:w="1564" w:type="dxa"/>
            <w:noWrap/>
            <w:hideMark/>
          </w:tcPr>
          <w:p w14:paraId="05522909"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operation</w:t>
            </w:r>
          </w:p>
        </w:tc>
        <w:tc>
          <w:tcPr>
            <w:tcW w:w="2117" w:type="dxa"/>
            <w:noWrap/>
            <w:hideMark/>
          </w:tcPr>
          <w:p w14:paraId="3BFD0022" w14:textId="77777777" w:rsidR="00703F13" w:rsidRPr="00CA654B" w:rsidRDefault="00703F13" w:rsidP="008E2866">
            <w:pPr>
              <w:tabs>
                <w:tab w:val="left" w:pos="5978"/>
              </w:tabs>
              <w:spacing w:line="360" w:lineRule="auto"/>
              <w:jc w:val="both"/>
              <w:rPr>
                <w:b w:val="0"/>
                <w:sz w:val="22"/>
                <w:szCs w:val="22"/>
              </w:rPr>
            </w:pPr>
            <w:proofErr w:type="spellStart"/>
            <w:r w:rsidRPr="00CA654B">
              <w:rPr>
                <w:b w:val="0"/>
                <w:sz w:val="22"/>
                <w:szCs w:val="22"/>
              </w:rPr>
              <w:t>operation_date</w:t>
            </w:r>
            <w:proofErr w:type="spellEnd"/>
          </w:p>
        </w:tc>
      </w:tr>
      <w:tr w:rsidR="00703F13" w:rsidRPr="00CA654B" w14:paraId="571DEB6C" w14:textId="77777777" w:rsidTr="00E309E9">
        <w:trPr>
          <w:trHeight w:val="288"/>
        </w:trPr>
        <w:tc>
          <w:tcPr>
            <w:tcW w:w="1564" w:type="dxa"/>
            <w:noWrap/>
            <w:hideMark/>
          </w:tcPr>
          <w:p w14:paraId="7B38C9D8"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Deworming</w:t>
            </w:r>
          </w:p>
        </w:tc>
        <w:tc>
          <w:tcPr>
            <w:tcW w:w="2117" w:type="dxa"/>
            <w:noWrap/>
            <w:hideMark/>
          </w:tcPr>
          <w:p w14:paraId="4CA45356"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10/20/2022</w:t>
            </w:r>
          </w:p>
        </w:tc>
      </w:tr>
      <w:tr w:rsidR="00703F13" w:rsidRPr="00CA654B" w14:paraId="2078CBE2" w14:textId="77777777" w:rsidTr="00E309E9">
        <w:trPr>
          <w:trHeight w:val="288"/>
        </w:trPr>
        <w:tc>
          <w:tcPr>
            <w:tcW w:w="1564" w:type="dxa"/>
            <w:noWrap/>
            <w:hideMark/>
          </w:tcPr>
          <w:p w14:paraId="31DD7EA1"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Deworming</w:t>
            </w:r>
          </w:p>
        </w:tc>
        <w:tc>
          <w:tcPr>
            <w:tcW w:w="2117" w:type="dxa"/>
            <w:noWrap/>
            <w:hideMark/>
          </w:tcPr>
          <w:p w14:paraId="194FABA6"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10/25/2022</w:t>
            </w:r>
          </w:p>
        </w:tc>
      </w:tr>
      <w:tr w:rsidR="00703F13" w:rsidRPr="00CA654B" w14:paraId="4FE9ED6F" w14:textId="77777777" w:rsidTr="00E309E9">
        <w:trPr>
          <w:trHeight w:val="288"/>
        </w:trPr>
        <w:tc>
          <w:tcPr>
            <w:tcW w:w="1564" w:type="dxa"/>
            <w:noWrap/>
            <w:hideMark/>
          </w:tcPr>
          <w:p w14:paraId="55326901"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Vaccination</w:t>
            </w:r>
          </w:p>
        </w:tc>
        <w:tc>
          <w:tcPr>
            <w:tcW w:w="2117" w:type="dxa"/>
            <w:noWrap/>
            <w:hideMark/>
          </w:tcPr>
          <w:p w14:paraId="09F32548"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12/20/2022</w:t>
            </w:r>
          </w:p>
        </w:tc>
      </w:tr>
      <w:tr w:rsidR="00703F13" w:rsidRPr="00CA654B" w14:paraId="3AEE7185" w14:textId="77777777" w:rsidTr="00E309E9">
        <w:trPr>
          <w:trHeight w:val="288"/>
        </w:trPr>
        <w:tc>
          <w:tcPr>
            <w:tcW w:w="1564" w:type="dxa"/>
            <w:noWrap/>
            <w:hideMark/>
          </w:tcPr>
          <w:p w14:paraId="5C469097"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Vaccination</w:t>
            </w:r>
          </w:p>
        </w:tc>
        <w:tc>
          <w:tcPr>
            <w:tcW w:w="2117" w:type="dxa"/>
            <w:noWrap/>
            <w:hideMark/>
          </w:tcPr>
          <w:p w14:paraId="1A25E5D2"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01/21/2023</w:t>
            </w:r>
          </w:p>
        </w:tc>
      </w:tr>
      <w:tr w:rsidR="00703F13" w:rsidRPr="00CA654B" w14:paraId="6C6CF398" w14:textId="77777777" w:rsidTr="00E309E9">
        <w:trPr>
          <w:trHeight w:val="288"/>
        </w:trPr>
        <w:tc>
          <w:tcPr>
            <w:tcW w:w="1564" w:type="dxa"/>
            <w:noWrap/>
            <w:hideMark/>
          </w:tcPr>
          <w:p w14:paraId="6885D90D"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Medicine Administration</w:t>
            </w:r>
          </w:p>
        </w:tc>
        <w:tc>
          <w:tcPr>
            <w:tcW w:w="2117" w:type="dxa"/>
            <w:noWrap/>
            <w:hideMark/>
          </w:tcPr>
          <w:p w14:paraId="71E4AA7A" w14:textId="77777777" w:rsidR="00703F13" w:rsidRPr="00CA654B" w:rsidRDefault="00703F13" w:rsidP="008E2866">
            <w:pPr>
              <w:tabs>
                <w:tab w:val="left" w:pos="5978"/>
              </w:tabs>
              <w:spacing w:line="360" w:lineRule="auto"/>
              <w:jc w:val="both"/>
              <w:rPr>
                <w:b w:val="0"/>
                <w:sz w:val="22"/>
                <w:szCs w:val="22"/>
              </w:rPr>
            </w:pPr>
            <w:r w:rsidRPr="00CA654B">
              <w:rPr>
                <w:b w:val="0"/>
                <w:sz w:val="22"/>
                <w:szCs w:val="22"/>
              </w:rPr>
              <w:t>01/20/2023</w:t>
            </w:r>
          </w:p>
        </w:tc>
      </w:tr>
    </w:tbl>
    <w:p w14:paraId="2AC9F000" w14:textId="77777777" w:rsidR="00703F13" w:rsidRPr="00CA654B" w:rsidRDefault="00703F13" w:rsidP="00703F13">
      <w:pPr>
        <w:spacing w:line="360" w:lineRule="auto"/>
        <w:jc w:val="both"/>
      </w:pPr>
    </w:p>
    <w:p w14:paraId="20090B7D" w14:textId="43DC4651" w:rsidR="00703F13" w:rsidRPr="00CA654B" w:rsidRDefault="00703F13" w:rsidP="00703F13">
      <w:pPr>
        <w:spacing w:line="360" w:lineRule="auto"/>
        <w:ind w:left="720" w:hanging="720"/>
      </w:pPr>
      <w:r w:rsidRPr="00CA654B">
        <w:t xml:space="preserve">Table </w:t>
      </w:r>
      <w:r w:rsidR="00B97B04">
        <w:t>55</w:t>
      </w:r>
      <w:r w:rsidRPr="00CA654B">
        <w:t xml:space="preserve">. </w:t>
      </w:r>
      <w:r w:rsidRPr="00CA654B">
        <w:rPr>
          <w:lang w:val="en-US"/>
        </w:rPr>
        <w:t xml:space="preserve">Operation </w:t>
      </w:r>
      <w:r w:rsidRPr="00CA654B">
        <w:t>Table - 0NF</w:t>
      </w:r>
    </w:p>
    <w:p w14:paraId="160A8BEF" w14:textId="77777777" w:rsidR="00703F13" w:rsidRPr="00CA654B" w:rsidRDefault="00703F13" w:rsidP="00703F13">
      <w:pPr>
        <w:spacing w:line="360" w:lineRule="auto"/>
        <w:ind w:left="720" w:hanging="720"/>
      </w:pPr>
    </w:p>
    <w:p w14:paraId="7ECE4942" w14:textId="3994A98E" w:rsidR="00703F13" w:rsidRPr="00CA654B" w:rsidRDefault="00703F13" w:rsidP="00703F13">
      <w:pPr>
        <w:spacing w:line="360" w:lineRule="auto"/>
        <w:ind w:left="1440"/>
        <w:jc w:val="both"/>
        <w:rPr>
          <w:b w:val="0"/>
          <w:bCs/>
        </w:rPr>
      </w:pPr>
      <w:r w:rsidRPr="00CA654B">
        <w:rPr>
          <w:b w:val="0"/>
          <w:bCs/>
        </w:rPr>
        <w:t xml:space="preserve">Table 51 shows that the table </w:t>
      </w:r>
      <w:r w:rsidRPr="00CA654B">
        <w:rPr>
          <w:b w:val="0"/>
          <w:bCs/>
          <w:lang w:val="en-US"/>
        </w:rPr>
        <w:t>Operation</w:t>
      </w:r>
      <w:r w:rsidRPr="00CA654B">
        <w:rPr>
          <w:b w:val="0"/>
          <w:bCs/>
        </w:rPr>
        <w:t xml:space="preserve"> </w:t>
      </w:r>
      <w:r w:rsidR="001158E0" w:rsidRPr="001158E0">
        <w:rPr>
          <w:b w:val="0"/>
          <w:bCs/>
        </w:rPr>
        <w:t>is not normalized because the row values on columns “</w:t>
      </w:r>
      <w:r w:rsidR="001158E0">
        <w:rPr>
          <w:b w:val="0"/>
          <w:bCs/>
        </w:rPr>
        <w:t xml:space="preserve">operation” </w:t>
      </w:r>
      <w:r w:rsidR="001158E0" w:rsidRPr="001158E0">
        <w:rPr>
          <w:b w:val="0"/>
          <w:bCs/>
        </w:rPr>
        <w:t>and “</w:t>
      </w:r>
      <w:proofErr w:type="spellStart"/>
      <w:r w:rsidR="001158E0" w:rsidRPr="001158E0">
        <w:rPr>
          <w:b w:val="0"/>
          <w:bCs/>
        </w:rPr>
        <w:t>operation_date</w:t>
      </w:r>
      <w:proofErr w:type="spellEnd"/>
      <w:r w:rsidR="001158E0" w:rsidRPr="001158E0">
        <w:rPr>
          <w:b w:val="0"/>
          <w:bCs/>
        </w:rPr>
        <w:t xml:space="preserve">” are not unique. </w:t>
      </w:r>
    </w:p>
    <w:p w14:paraId="4ADD5A58" w14:textId="77777777" w:rsidR="00703F13" w:rsidRPr="00CA654B" w:rsidRDefault="00703F13" w:rsidP="00703F13">
      <w:pPr>
        <w:spacing w:line="360" w:lineRule="auto"/>
        <w:ind w:left="1440"/>
        <w:jc w:val="both"/>
        <w:rPr>
          <w:b w:val="0"/>
          <w:bCs/>
        </w:rPr>
      </w:pPr>
    </w:p>
    <w:p w14:paraId="28DFB511" w14:textId="77777777" w:rsidR="00703F13" w:rsidRPr="00CA654B" w:rsidRDefault="00703F13" w:rsidP="00703F13">
      <w:pPr>
        <w:spacing w:line="360" w:lineRule="auto"/>
        <w:ind w:left="1440"/>
        <w:jc w:val="both"/>
        <w:rPr>
          <w:b w:val="0"/>
          <w:bCs/>
        </w:rPr>
      </w:pPr>
    </w:p>
    <w:p w14:paraId="29321183" w14:textId="77777777" w:rsidR="00703F13" w:rsidRPr="00CA654B" w:rsidRDefault="00703F13" w:rsidP="00703F13">
      <w:pPr>
        <w:spacing w:line="360" w:lineRule="auto"/>
        <w:ind w:left="1440"/>
        <w:jc w:val="both"/>
        <w:rPr>
          <w:b w:val="0"/>
          <w:bCs/>
        </w:rPr>
      </w:pPr>
    </w:p>
    <w:p w14:paraId="00D69B3F" w14:textId="77777777" w:rsidR="00703F13" w:rsidRPr="00CA654B" w:rsidRDefault="00703F13" w:rsidP="00703F13">
      <w:pPr>
        <w:spacing w:line="360" w:lineRule="auto"/>
        <w:ind w:left="1440"/>
        <w:jc w:val="both"/>
        <w:rPr>
          <w:b w:val="0"/>
          <w:bCs/>
        </w:rPr>
      </w:pPr>
    </w:p>
    <w:p w14:paraId="440E6C65" w14:textId="20FF8884" w:rsidR="00703F13" w:rsidRDefault="00703F13" w:rsidP="00703F13">
      <w:pPr>
        <w:spacing w:line="360" w:lineRule="auto"/>
        <w:ind w:left="1440"/>
        <w:jc w:val="both"/>
        <w:rPr>
          <w:b w:val="0"/>
          <w:bCs/>
        </w:rPr>
      </w:pPr>
    </w:p>
    <w:p w14:paraId="0624FBDC" w14:textId="77777777" w:rsidR="001158E0" w:rsidRPr="00CA654B" w:rsidRDefault="001158E0" w:rsidP="00703F13">
      <w:pPr>
        <w:spacing w:line="360" w:lineRule="auto"/>
        <w:ind w:left="1440"/>
        <w:jc w:val="both"/>
        <w:rPr>
          <w:b w:val="0"/>
          <w:bCs/>
        </w:rPr>
      </w:pPr>
    </w:p>
    <w:p w14:paraId="7861347B" w14:textId="77777777" w:rsidR="00703F13" w:rsidRPr="00CA654B" w:rsidRDefault="00703F13" w:rsidP="00703F13">
      <w:pPr>
        <w:tabs>
          <w:tab w:val="left" w:pos="5978"/>
        </w:tabs>
        <w:spacing w:line="360" w:lineRule="auto"/>
        <w:jc w:val="both"/>
      </w:pPr>
      <w:r w:rsidRPr="00CA654B">
        <w:rPr>
          <w:lang w:val="en-US"/>
        </w:rPr>
        <w:lastRenderedPageBreak/>
        <w:t>Operation – 1NF</w:t>
      </w:r>
    </w:p>
    <w:p w14:paraId="44275D87" w14:textId="5DAE0264"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B675A3">
        <w:rPr>
          <w:lang w:val="en-US"/>
        </w:rPr>
        <w:t xml:space="preserve">                                           </w:t>
      </w:r>
      <w:r w:rsidRPr="00CA654B">
        <w:rPr>
          <w:lang w:val="en-US"/>
        </w:rPr>
        <w:t xml:space="preserve"> </w:t>
      </w:r>
      <w:r w:rsidRPr="00CA654B">
        <w:rPr>
          <w:b w:val="0"/>
          <w:bCs/>
          <w:lang w:val="en-US"/>
        </w:rPr>
        <w:t>Operation</w:t>
      </w:r>
    </w:p>
    <w:tbl>
      <w:tblPr>
        <w:tblStyle w:val="TableGrid"/>
        <w:tblW w:w="0" w:type="auto"/>
        <w:tblInd w:w="2946" w:type="dxa"/>
        <w:tblLook w:val="04A0" w:firstRow="1" w:lastRow="0" w:firstColumn="1" w:lastColumn="0" w:noHBand="0" w:noVBand="1"/>
      </w:tblPr>
      <w:tblGrid>
        <w:gridCol w:w="2027"/>
        <w:gridCol w:w="3013"/>
        <w:gridCol w:w="2015"/>
      </w:tblGrid>
      <w:tr w:rsidR="00703F13" w:rsidRPr="00CA654B" w14:paraId="5D2C159F" w14:textId="77777777" w:rsidTr="00B675A3">
        <w:trPr>
          <w:trHeight w:val="269"/>
        </w:trPr>
        <w:tc>
          <w:tcPr>
            <w:tcW w:w="2027" w:type="dxa"/>
            <w:noWrap/>
            <w:hideMark/>
          </w:tcPr>
          <w:p w14:paraId="353BCDD9"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operation_id</w:t>
            </w:r>
            <w:proofErr w:type="spellEnd"/>
          </w:p>
        </w:tc>
        <w:tc>
          <w:tcPr>
            <w:tcW w:w="3013" w:type="dxa"/>
            <w:noWrap/>
            <w:hideMark/>
          </w:tcPr>
          <w:p w14:paraId="5254D473" w14:textId="77777777" w:rsidR="00703F13" w:rsidRPr="00CA654B" w:rsidRDefault="00703F13" w:rsidP="008E2866">
            <w:pPr>
              <w:tabs>
                <w:tab w:val="left" w:pos="5978"/>
              </w:tabs>
              <w:spacing w:line="360" w:lineRule="auto"/>
              <w:jc w:val="both"/>
              <w:rPr>
                <w:b w:val="0"/>
              </w:rPr>
            </w:pPr>
            <w:proofErr w:type="spellStart"/>
            <w:r w:rsidRPr="00CA654B">
              <w:rPr>
                <w:b w:val="0"/>
              </w:rPr>
              <w:t>operation_type</w:t>
            </w:r>
            <w:proofErr w:type="spellEnd"/>
          </w:p>
        </w:tc>
        <w:tc>
          <w:tcPr>
            <w:tcW w:w="2015" w:type="dxa"/>
            <w:noWrap/>
            <w:hideMark/>
          </w:tcPr>
          <w:p w14:paraId="1B6718B8" w14:textId="77777777" w:rsidR="00703F13" w:rsidRPr="00CA654B" w:rsidRDefault="00703F13" w:rsidP="008E2866">
            <w:pPr>
              <w:tabs>
                <w:tab w:val="left" w:pos="5978"/>
              </w:tabs>
              <w:spacing w:line="360" w:lineRule="auto"/>
              <w:jc w:val="both"/>
              <w:rPr>
                <w:b w:val="0"/>
              </w:rPr>
            </w:pPr>
            <w:proofErr w:type="spellStart"/>
            <w:r w:rsidRPr="00CA654B">
              <w:rPr>
                <w:b w:val="0"/>
              </w:rPr>
              <w:t>operation_date</w:t>
            </w:r>
            <w:proofErr w:type="spellEnd"/>
          </w:p>
        </w:tc>
      </w:tr>
      <w:tr w:rsidR="00703F13" w:rsidRPr="00CA654B" w14:paraId="15379167" w14:textId="77777777" w:rsidTr="00B675A3">
        <w:trPr>
          <w:trHeight w:val="269"/>
        </w:trPr>
        <w:tc>
          <w:tcPr>
            <w:tcW w:w="2027" w:type="dxa"/>
            <w:noWrap/>
            <w:hideMark/>
          </w:tcPr>
          <w:p w14:paraId="7F46593D" w14:textId="77777777" w:rsidR="00703F13" w:rsidRPr="00CA654B" w:rsidRDefault="00703F13" w:rsidP="008E2866">
            <w:pPr>
              <w:tabs>
                <w:tab w:val="left" w:pos="5978"/>
              </w:tabs>
              <w:spacing w:line="360" w:lineRule="auto"/>
              <w:jc w:val="both"/>
              <w:rPr>
                <w:b w:val="0"/>
              </w:rPr>
            </w:pPr>
            <w:r w:rsidRPr="00CA654B">
              <w:rPr>
                <w:b w:val="0"/>
              </w:rPr>
              <w:t>1</w:t>
            </w:r>
          </w:p>
        </w:tc>
        <w:tc>
          <w:tcPr>
            <w:tcW w:w="3013" w:type="dxa"/>
            <w:noWrap/>
            <w:hideMark/>
          </w:tcPr>
          <w:p w14:paraId="48DA6941" w14:textId="77777777" w:rsidR="00703F13" w:rsidRPr="00CA654B" w:rsidRDefault="00703F13" w:rsidP="008E2866">
            <w:pPr>
              <w:tabs>
                <w:tab w:val="left" w:pos="5978"/>
              </w:tabs>
              <w:spacing w:line="360" w:lineRule="auto"/>
              <w:jc w:val="both"/>
              <w:rPr>
                <w:b w:val="0"/>
              </w:rPr>
            </w:pPr>
            <w:r w:rsidRPr="00CA654B">
              <w:rPr>
                <w:b w:val="0"/>
              </w:rPr>
              <w:t>Deworming</w:t>
            </w:r>
          </w:p>
        </w:tc>
        <w:tc>
          <w:tcPr>
            <w:tcW w:w="2015" w:type="dxa"/>
            <w:noWrap/>
            <w:hideMark/>
          </w:tcPr>
          <w:p w14:paraId="7E04B242" w14:textId="77777777" w:rsidR="00703F13" w:rsidRPr="00CA654B" w:rsidRDefault="00703F13" w:rsidP="008E2866">
            <w:pPr>
              <w:tabs>
                <w:tab w:val="left" w:pos="5978"/>
              </w:tabs>
              <w:spacing w:line="360" w:lineRule="auto"/>
              <w:jc w:val="both"/>
              <w:rPr>
                <w:b w:val="0"/>
              </w:rPr>
            </w:pPr>
            <w:r w:rsidRPr="00CA654B">
              <w:rPr>
                <w:b w:val="0"/>
              </w:rPr>
              <w:t>10/20/2022</w:t>
            </w:r>
          </w:p>
        </w:tc>
      </w:tr>
      <w:tr w:rsidR="00703F13" w:rsidRPr="00CA654B" w14:paraId="1D40B188" w14:textId="77777777" w:rsidTr="00B675A3">
        <w:trPr>
          <w:trHeight w:val="269"/>
        </w:trPr>
        <w:tc>
          <w:tcPr>
            <w:tcW w:w="2027" w:type="dxa"/>
            <w:noWrap/>
            <w:hideMark/>
          </w:tcPr>
          <w:p w14:paraId="0FD1E6FA" w14:textId="77777777" w:rsidR="00703F13" w:rsidRPr="00CA654B" w:rsidRDefault="00703F13" w:rsidP="008E2866">
            <w:pPr>
              <w:tabs>
                <w:tab w:val="left" w:pos="5978"/>
              </w:tabs>
              <w:spacing w:line="360" w:lineRule="auto"/>
              <w:jc w:val="both"/>
              <w:rPr>
                <w:b w:val="0"/>
              </w:rPr>
            </w:pPr>
            <w:r w:rsidRPr="00CA654B">
              <w:rPr>
                <w:b w:val="0"/>
              </w:rPr>
              <w:t>2</w:t>
            </w:r>
          </w:p>
        </w:tc>
        <w:tc>
          <w:tcPr>
            <w:tcW w:w="3013" w:type="dxa"/>
            <w:noWrap/>
            <w:hideMark/>
          </w:tcPr>
          <w:p w14:paraId="0296AE09" w14:textId="77777777" w:rsidR="00703F13" w:rsidRPr="00CA654B" w:rsidRDefault="00703F13" w:rsidP="008E2866">
            <w:pPr>
              <w:tabs>
                <w:tab w:val="left" w:pos="5978"/>
              </w:tabs>
              <w:spacing w:line="360" w:lineRule="auto"/>
              <w:jc w:val="both"/>
              <w:rPr>
                <w:b w:val="0"/>
              </w:rPr>
            </w:pPr>
            <w:r w:rsidRPr="00CA654B">
              <w:rPr>
                <w:b w:val="0"/>
              </w:rPr>
              <w:t>Deworming</w:t>
            </w:r>
          </w:p>
        </w:tc>
        <w:tc>
          <w:tcPr>
            <w:tcW w:w="2015" w:type="dxa"/>
            <w:noWrap/>
            <w:hideMark/>
          </w:tcPr>
          <w:p w14:paraId="699F3EFF" w14:textId="77777777" w:rsidR="00703F13" w:rsidRPr="00CA654B" w:rsidRDefault="00703F13" w:rsidP="008E2866">
            <w:pPr>
              <w:tabs>
                <w:tab w:val="left" w:pos="5978"/>
              </w:tabs>
              <w:spacing w:line="360" w:lineRule="auto"/>
              <w:jc w:val="both"/>
              <w:rPr>
                <w:b w:val="0"/>
              </w:rPr>
            </w:pPr>
            <w:r w:rsidRPr="00CA654B">
              <w:rPr>
                <w:b w:val="0"/>
              </w:rPr>
              <w:t>10/25/2022</w:t>
            </w:r>
          </w:p>
        </w:tc>
      </w:tr>
      <w:tr w:rsidR="00703F13" w:rsidRPr="00CA654B" w14:paraId="482E20C2" w14:textId="77777777" w:rsidTr="00B675A3">
        <w:trPr>
          <w:trHeight w:val="269"/>
        </w:trPr>
        <w:tc>
          <w:tcPr>
            <w:tcW w:w="2027" w:type="dxa"/>
            <w:noWrap/>
            <w:hideMark/>
          </w:tcPr>
          <w:p w14:paraId="55E7604F" w14:textId="77777777" w:rsidR="00703F13" w:rsidRPr="00CA654B" w:rsidRDefault="00703F13" w:rsidP="008E2866">
            <w:pPr>
              <w:tabs>
                <w:tab w:val="left" w:pos="5978"/>
              </w:tabs>
              <w:spacing w:line="360" w:lineRule="auto"/>
              <w:jc w:val="both"/>
              <w:rPr>
                <w:b w:val="0"/>
              </w:rPr>
            </w:pPr>
            <w:r w:rsidRPr="00CA654B">
              <w:rPr>
                <w:b w:val="0"/>
              </w:rPr>
              <w:t>3</w:t>
            </w:r>
          </w:p>
        </w:tc>
        <w:tc>
          <w:tcPr>
            <w:tcW w:w="3013" w:type="dxa"/>
            <w:noWrap/>
            <w:hideMark/>
          </w:tcPr>
          <w:p w14:paraId="28668F7E" w14:textId="77777777" w:rsidR="00703F13" w:rsidRPr="00CA654B" w:rsidRDefault="00703F13" w:rsidP="008E2866">
            <w:pPr>
              <w:tabs>
                <w:tab w:val="left" w:pos="5978"/>
              </w:tabs>
              <w:spacing w:line="360" w:lineRule="auto"/>
              <w:jc w:val="both"/>
              <w:rPr>
                <w:b w:val="0"/>
              </w:rPr>
            </w:pPr>
            <w:r w:rsidRPr="00CA654B">
              <w:rPr>
                <w:b w:val="0"/>
              </w:rPr>
              <w:t>Vaccination</w:t>
            </w:r>
          </w:p>
        </w:tc>
        <w:tc>
          <w:tcPr>
            <w:tcW w:w="2015" w:type="dxa"/>
            <w:noWrap/>
            <w:hideMark/>
          </w:tcPr>
          <w:p w14:paraId="019B919F" w14:textId="77777777" w:rsidR="00703F13" w:rsidRPr="00CA654B" w:rsidRDefault="00703F13" w:rsidP="008E2866">
            <w:pPr>
              <w:tabs>
                <w:tab w:val="left" w:pos="5978"/>
              </w:tabs>
              <w:spacing w:line="360" w:lineRule="auto"/>
              <w:jc w:val="both"/>
              <w:rPr>
                <w:b w:val="0"/>
              </w:rPr>
            </w:pPr>
            <w:r w:rsidRPr="00CA654B">
              <w:rPr>
                <w:b w:val="0"/>
              </w:rPr>
              <w:t>12/20/2022</w:t>
            </w:r>
          </w:p>
        </w:tc>
      </w:tr>
      <w:tr w:rsidR="00703F13" w:rsidRPr="00CA654B" w14:paraId="2FEC0CD5" w14:textId="77777777" w:rsidTr="00B675A3">
        <w:trPr>
          <w:trHeight w:val="269"/>
        </w:trPr>
        <w:tc>
          <w:tcPr>
            <w:tcW w:w="2027" w:type="dxa"/>
            <w:noWrap/>
            <w:hideMark/>
          </w:tcPr>
          <w:p w14:paraId="2CAB7B76" w14:textId="77777777" w:rsidR="00703F13" w:rsidRPr="00CA654B" w:rsidRDefault="00703F13" w:rsidP="008E2866">
            <w:pPr>
              <w:tabs>
                <w:tab w:val="left" w:pos="5978"/>
              </w:tabs>
              <w:spacing w:line="360" w:lineRule="auto"/>
              <w:jc w:val="both"/>
              <w:rPr>
                <w:b w:val="0"/>
              </w:rPr>
            </w:pPr>
            <w:r w:rsidRPr="00CA654B">
              <w:rPr>
                <w:b w:val="0"/>
              </w:rPr>
              <w:t>4</w:t>
            </w:r>
          </w:p>
        </w:tc>
        <w:tc>
          <w:tcPr>
            <w:tcW w:w="3013" w:type="dxa"/>
            <w:noWrap/>
            <w:hideMark/>
          </w:tcPr>
          <w:p w14:paraId="49AC19A9" w14:textId="77777777" w:rsidR="00703F13" w:rsidRPr="00CA654B" w:rsidRDefault="00703F13" w:rsidP="008E2866">
            <w:pPr>
              <w:tabs>
                <w:tab w:val="left" w:pos="5978"/>
              </w:tabs>
              <w:spacing w:line="360" w:lineRule="auto"/>
              <w:jc w:val="both"/>
              <w:rPr>
                <w:b w:val="0"/>
              </w:rPr>
            </w:pPr>
            <w:r w:rsidRPr="00CA654B">
              <w:rPr>
                <w:b w:val="0"/>
              </w:rPr>
              <w:t>Vaccination</w:t>
            </w:r>
          </w:p>
        </w:tc>
        <w:tc>
          <w:tcPr>
            <w:tcW w:w="2015" w:type="dxa"/>
            <w:noWrap/>
            <w:hideMark/>
          </w:tcPr>
          <w:p w14:paraId="6A614048" w14:textId="77777777" w:rsidR="00703F13" w:rsidRPr="00CA654B" w:rsidRDefault="00703F13" w:rsidP="008E2866">
            <w:pPr>
              <w:tabs>
                <w:tab w:val="left" w:pos="5978"/>
              </w:tabs>
              <w:spacing w:line="360" w:lineRule="auto"/>
              <w:jc w:val="both"/>
              <w:rPr>
                <w:b w:val="0"/>
              </w:rPr>
            </w:pPr>
            <w:r w:rsidRPr="00CA654B">
              <w:rPr>
                <w:b w:val="0"/>
              </w:rPr>
              <w:t>01/21/2023</w:t>
            </w:r>
          </w:p>
        </w:tc>
      </w:tr>
      <w:tr w:rsidR="00703F13" w:rsidRPr="00CA654B" w14:paraId="2C6F8B0F" w14:textId="77777777" w:rsidTr="00B675A3">
        <w:trPr>
          <w:trHeight w:val="269"/>
        </w:trPr>
        <w:tc>
          <w:tcPr>
            <w:tcW w:w="2027" w:type="dxa"/>
            <w:noWrap/>
            <w:hideMark/>
          </w:tcPr>
          <w:p w14:paraId="0DB518D4" w14:textId="77777777" w:rsidR="00703F13" w:rsidRPr="00CA654B" w:rsidRDefault="00703F13" w:rsidP="008E2866">
            <w:pPr>
              <w:tabs>
                <w:tab w:val="left" w:pos="5978"/>
              </w:tabs>
              <w:spacing w:line="360" w:lineRule="auto"/>
              <w:jc w:val="both"/>
              <w:rPr>
                <w:b w:val="0"/>
              </w:rPr>
            </w:pPr>
            <w:r w:rsidRPr="00CA654B">
              <w:rPr>
                <w:b w:val="0"/>
              </w:rPr>
              <w:t>5</w:t>
            </w:r>
          </w:p>
        </w:tc>
        <w:tc>
          <w:tcPr>
            <w:tcW w:w="3013" w:type="dxa"/>
            <w:noWrap/>
            <w:hideMark/>
          </w:tcPr>
          <w:p w14:paraId="7786417F" w14:textId="77777777" w:rsidR="00703F13" w:rsidRPr="00CA654B" w:rsidRDefault="00703F13" w:rsidP="008E2866">
            <w:pPr>
              <w:tabs>
                <w:tab w:val="left" w:pos="5978"/>
              </w:tabs>
              <w:spacing w:line="360" w:lineRule="auto"/>
              <w:jc w:val="both"/>
              <w:rPr>
                <w:b w:val="0"/>
              </w:rPr>
            </w:pPr>
            <w:r w:rsidRPr="00CA654B">
              <w:rPr>
                <w:b w:val="0"/>
              </w:rPr>
              <w:t>Medicine Administration</w:t>
            </w:r>
          </w:p>
        </w:tc>
        <w:tc>
          <w:tcPr>
            <w:tcW w:w="2015" w:type="dxa"/>
            <w:noWrap/>
            <w:hideMark/>
          </w:tcPr>
          <w:p w14:paraId="748BA616" w14:textId="77777777" w:rsidR="00703F13" w:rsidRPr="00CA654B" w:rsidRDefault="00703F13" w:rsidP="008E2866">
            <w:pPr>
              <w:tabs>
                <w:tab w:val="left" w:pos="5978"/>
              </w:tabs>
              <w:spacing w:line="360" w:lineRule="auto"/>
              <w:jc w:val="both"/>
              <w:rPr>
                <w:b w:val="0"/>
              </w:rPr>
            </w:pPr>
            <w:r w:rsidRPr="00CA654B">
              <w:rPr>
                <w:b w:val="0"/>
              </w:rPr>
              <w:t>01/20/2023</w:t>
            </w:r>
          </w:p>
        </w:tc>
      </w:tr>
    </w:tbl>
    <w:p w14:paraId="4E369C09" w14:textId="77777777" w:rsidR="00703F13" w:rsidRPr="00CA654B" w:rsidRDefault="00703F13" w:rsidP="00703F13">
      <w:pPr>
        <w:spacing w:line="360" w:lineRule="auto"/>
        <w:jc w:val="both"/>
        <w:rPr>
          <w:b w:val="0"/>
          <w:bCs/>
        </w:rPr>
      </w:pPr>
    </w:p>
    <w:p w14:paraId="200CDA17" w14:textId="4F51748E" w:rsidR="00703F13" w:rsidRPr="00CA654B" w:rsidRDefault="00703F13" w:rsidP="00703F13">
      <w:pPr>
        <w:spacing w:line="360" w:lineRule="auto"/>
        <w:ind w:left="720" w:hanging="720"/>
      </w:pPr>
      <w:r w:rsidRPr="00CA654B">
        <w:t xml:space="preserve">Table </w:t>
      </w:r>
      <w:r w:rsidR="00B97B04">
        <w:t>56</w:t>
      </w:r>
      <w:r w:rsidRPr="00CA654B">
        <w:t xml:space="preserve">. </w:t>
      </w:r>
      <w:r w:rsidRPr="00CA654B">
        <w:rPr>
          <w:lang w:val="en-US"/>
        </w:rPr>
        <w:t xml:space="preserve">Operation </w:t>
      </w:r>
      <w:r w:rsidRPr="00CA654B">
        <w:t>Table - 1NF</w:t>
      </w:r>
    </w:p>
    <w:p w14:paraId="28176F83" w14:textId="77777777" w:rsidR="00703F13" w:rsidRPr="00CA654B" w:rsidRDefault="00703F13" w:rsidP="00703F13">
      <w:pPr>
        <w:tabs>
          <w:tab w:val="left" w:pos="5978"/>
        </w:tabs>
        <w:spacing w:line="360" w:lineRule="auto"/>
        <w:jc w:val="both"/>
      </w:pPr>
    </w:p>
    <w:p w14:paraId="261DAF30" w14:textId="2C1EBF92" w:rsidR="00703F13" w:rsidRPr="00CA654B" w:rsidRDefault="00703F13" w:rsidP="00703F13">
      <w:pPr>
        <w:spacing w:line="360" w:lineRule="auto"/>
        <w:ind w:left="1440"/>
        <w:jc w:val="both"/>
        <w:rPr>
          <w:b w:val="0"/>
          <w:bCs/>
        </w:rPr>
      </w:pPr>
      <w:bookmarkStart w:id="82" w:name="_Hlk129553353"/>
      <w:r w:rsidRPr="00CA654B">
        <w:rPr>
          <w:b w:val="0"/>
          <w:bCs/>
        </w:rPr>
        <w:t>Table 5</w:t>
      </w:r>
      <w:r w:rsidR="00B87074">
        <w:rPr>
          <w:b w:val="0"/>
          <w:bCs/>
        </w:rPr>
        <w:t>6</w:t>
      </w:r>
      <w:r w:rsidRPr="00CA654B">
        <w:rPr>
          <w:b w:val="0"/>
          <w:bCs/>
        </w:rPr>
        <w:t xml:space="preserve"> shows that the table </w:t>
      </w:r>
      <w:r w:rsidRPr="00CA654B">
        <w:rPr>
          <w:b w:val="0"/>
          <w:bCs/>
          <w:lang w:val="en-US"/>
        </w:rPr>
        <w:t>Operation</w:t>
      </w:r>
      <w:r w:rsidRPr="00CA654B">
        <w:rPr>
          <w:b w:val="0"/>
          <w:bCs/>
        </w:rPr>
        <w:t xml:space="preserve"> </w:t>
      </w:r>
      <w:r w:rsidR="00B87074" w:rsidRPr="00B87074">
        <w:rPr>
          <w:b w:val="0"/>
          <w:bCs/>
        </w:rPr>
        <w:t>is in the first normal form by assigning “</w:t>
      </w:r>
      <w:proofErr w:type="spellStart"/>
      <w:r w:rsidR="00B87074">
        <w:rPr>
          <w:b w:val="0"/>
          <w:bCs/>
        </w:rPr>
        <w:t>operation</w:t>
      </w:r>
      <w:r w:rsidR="00B87074" w:rsidRPr="00B87074">
        <w:rPr>
          <w:b w:val="0"/>
          <w:bCs/>
        </w:rPr>
        <w:t>_id</w:t>
      </w:r>
      <w:proofErr w:type="spellEnd"/>
      <w:r w:rsidR="00B87074" w:rsidRPr="00B87074">
        <w:rPr>
          <w:b w:val="0"/>
          <w:bCs/>
        </w:rPr>
        <w:t xml:space="preserve">” as the Primary Key base from Table </w:t>
      </w:r>
      <w:r w:rsidR="00B87074">
        <w:rPr>
          <w:b w:val="0"/>
          <w:bCs/>
        </w:rPr>
        <w:t>55</w:t>
      </w:r>
      <w:r w:rsidR="00B87074" w:rsidRPr="00B87074">
        <w:rPr>
          <w:b w:val="0"/>
          <w:bCs/>
        </w:rPr>
        <w:t xml:space="preserve"> to uniquely identify row values on columns “</w:t>
      </w:r>
      <w:proofErr w:type="spellStart"/>
      <w:r w:rsidR="00B87074" w:rsidRPr="00CA654B">
        <w:rPr>
          <w:b w:val="0"/>
        </w:rPr>
        <w:t>operation_type</w:t>
      </w:r>
      <w:proofErr w:type="spellEnd"/>
      <w:r w:rsidR="00B87074" w:rsidRPr="00B87074">
        <w:rPr>
          <w:b w:val="0"/>
          <w:bCs/>
        </w:rPr>
        <w:t>” and “</w:t>
      </w:r>
      <w:proofErr w:type="spellStart"/>
      <w:r w:rsidR="00B87074" w:rsidRPr="00CA654B">
        <w:rPr>
          <w:b w:val="0"/>
        </w:rPr>
        <w:t>operation_date</w:t>
      </w:r>
      <w:proofErr w:type="spellEnd"/>
      <w:r w:rsidR="00B87074" w:rsidRPr="00B87074">
        <w:rPr>
          <w:b w:val="0"/>
          <w:bCs/>
        </w:rPr>
        <w:t xml:space="preserve">”. </w:t>
      </w:r>
    </w:p>
    <w:bookmarkEnd w:id="82"/>
    <w:p w14:paraId="5BD6798F" w14:textId="77777777" w:rsidR="00703F13" w:rsidRPr="00CA654B" w:rsidRDefault="00703F13" w:rsidP="00703F13">
      <w:pPr>
        <w:spacing w:line="360" w:lineRule="auto"/>
        <w:ind w:left="1440"/>
        <w:jc w:val="both"/>
        <w:rPr>
          <w:b w:val="0"/>
          <w:bCs/>
          <w:lang w:val="en-US"/>
        </w:rPr>
      </w:pPr>
    </w:p>
    <w:p w14:paraId="4E025AD5" w14:textId="77777777" w:rsidR="00703F13" w:rsidRPr="00CA654B" w:rsidRDefault="00703F13" w:rsidP="00703F13">
      <w:pPr>
        <w:spacing w:line="360" w:lineRule="auto"/>
        <w:ind w:left="1440"/>
        <w:jc w:val="both"/>
        <w:rPr>
          <w:b w:val="0"/>
          <w:bCs/>
          <w:lang w:val="en-US"/>
        </w:rPr>
      </w:pPr>
    </w:p>
    <w:p w14:paraId="4B638F32" w14:textId="77777777" w:rsidR="00703F13" w:rsidRPr="00CA654B" w:rsidRDefault="00703F13" w:rsidP="00703F13">
      <w:pPr>
        <w:spacing w:line="360" w:lineRule="auto"/>
        <w:ind w:left="1440"/>
        <w:jc w:val="both"/>
        <w:rPr>
          <w:b w:val="0"/>
          <w:bCs/>
          <w:lang w:val="en-US"/>
        </w:rPr>
      </w:pPr>
    </w:p>
    <w:p w14:paraId="457947A2" w14:textId="77777777" w:rsidR="00703F13" w:rsidRPr="00CA654B" w:rsidRDefault="00703F13" w:rsidP="00703F13">
      <w:pPr>
        <w:spacing w:line="360" w:lineRule="auto"/>
        <w:ind w:left="1440"/>
        <w:jc w:val="both"/>
        <w:rPr>
          <w:b w:val="0"/>
          <w:bCs/>
          <w:lang w:val="en-US"/>
        </w:rPr>
      </w:pPr>
    </w:p>
    <w:p w14:paraId="58BDDCDB" w14:textId="77777777" w:rsidR="00703F13" w:rsidRPr="00CA654B" w:rsidRDefault="00703F13" w:rsidP="00703F13">
      <w:pPr>
        <w:spacing w:line="360" w:lineRule="auto"/>
        <w:ind w:left="1440"/>
        <w:jc w:val="both"/>
        <w:rPr>
          <w:b w:val="0"/>
          <w:bCs/>
          <w:lang w:val="en-US"/>
        </w:rPr>
      </w:pPr>
    </w:p>
    <w:p w14:paraId="06CE9095" w14:textId="77777777" w:rsidR="00703F13" w:rsidRPr="00CA654B" w:rsidRDefault="00703F13" w:rsidP="00703F13">
      <w:pPr>
        <w:spacing w:line="360" w:lineRule="auto"/>
        <w:ind w:left="1440"/>
        <w:jc w:val="both"/>
        <w:rPr>
          <w:b w:val="0"/>
          <w:bCs/>
          <w:lang w:val="en-US"/>
        </w:rPr>
      </w:pPr>
    </w:p>
    <w:p w14:paraId="3D8D617F" w14:textId="77777777" w:rsidR="00703F13" w:rsidRPr="00CA654B" w:rsidRDefault="00703F13" w:rsidP="00703F13">
      <w:pPr>
        <w:spacing w:line="360" w:lineRule="auto"/>
        <w:ind w:left="1440"/>
        <w:jc w:val="both"/>
        <w:rPr>
          <w:b w:val="0"/>
          <w:bCs/>
          <w:lang w:val="en-US"/>
        </w:rPr>
      </w:pPr>
    </w:p>
    <w:p w14:paraId="73E215E8" w14:textId="77777777" w:rsidR="00703F13" w:rsidRPr="00CA654B" w:rsidRDefault="00703F13" w:rsidP="00703F13">
      <w:pPr>
        <w:spacing w:line="360" w:lineRule="auto"/>
        <w:ind w:left="1440"/>
        <w:jc w:val="both"/>
        <w:rPr>
          <w:b w:val="0"/>
          <w:bCs/>
          <w:lang w:val="en-US"/>
        </w:rPr>
      </w:pPr>
    </w:p>
    <w:p w14:paraId="436F5E24" w14:textId="77777777" w:rsidR="00703F13" w:rsidRPr="00CA654B" w:rsidRDefault="00703F13" w:rsidP="00703F13">
      <w:pPr>
        <w:tabs>
          <w:tab w:val="left" w:pos="5978"/>
        </w:tabs>
        <w:spacing w:line="360" w:lineRule="auto"/>
        <w:jc w:val="both"/>
      </w:pPr>
      <w:r w:rsidRPr="00CA654B">
        <w:rPr>
          <w:lang w:val="en-US"/>
        </w:rPr>
        <w:lastRenderedPageBreak/>
        <w:t>Operation – 2NF</w:t>
      </w:r>
    </w:p>
    <w:p w14:paraId="227B6478"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Operation</w:t>
      </w:r>
    </w:p>
    <w:tbl>
      <w:tblPr>
        <w:tblStyle w:val="TableGrid"/>
        <w:tblW w:w="0" w:type="auto"/>
        <w:tblInd w:w="421" w:type="dxa"/>
        <w:tblLook w:val="04A0" w:firstRow="1" w:lastRow="0" w:firstColumn="1" w:lastColumn="0" w:noHBand="0" w:noVBand="1"/>
      </w:tblPr>
      <w:tblGrid>
        <w:gridCol w:w="1896"/>
        <w:gridCol w:w="3685"/>
        <w:gridCol w:w="2126"/>
        <w:gridCol w:w="2268"/>
        <w:gridCol w:w="2306"/>
      </w:tblGrid>
      <w:tr w:rsidR="00703F13" w:rsidRPr="00CA654B" w14:paraId="1EC5A279" w14:textId="77777777" w:rsidTr="008E2866">
        <w:trPr>
          <w:trHeight w:val="232"/>
        </w:trPr>
        <w:tc>
          <w:tcPr>
            <w:tcW w:w="1701" w:type="dxa"/>
            <w:noWrap/>
            <w:hideMark/>
          </w:tcPr>
          <w:p w14:paraId="72CA1DD1"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operation_id</w:t>
            </w:r>
            <w:proofErr w:type="spellEnd"/>
          </w:p>
        </w:tc>
        <w:tc>
          <w:tcPr>
            <w:tcW w:w="3685" w:type="dxa"/>
            <w:noWrap/>
            <w:hideMark/>
          </w:tcPr>
          <w:p w14:paraId="4EE6CD0A" w14:textId="77777777" w:rsidR="00703F13" w:rsidRPr="00CA654B" w:rsidRDefault="00703F13" w:rsidP="008E2866">
            <w:pPr>
              <w:spacing w:line="360" w:lineRule="auto"/>
              <w:jc w:val="both"/>
              <w:rPr>
                <w:b w:val="0"/>
                <w:bCs/>
              </w:rPr>
            </w:pPr>
            <w:proofErr w:type="spellStart"/>
            <w:r w:rsidRPr="00CA654B">
              <w:rPr>
                <w:b w:val="0"/>
                <w:bCs/>
              </w:rPr>
              <w:t>operation_type</w:t>
            </w:r>
            <w:proofErr w:type="spellEnd"/>
          </w:p>
        </w:tc>
        <w:tc>
          <w:tcPr>
            <w:tcW w:w="2126" w:type="dxa"/>
            <w:noWrap/>
            <w:hideMark/>
          </w:tcPr>
          <w:p w14:paraId="0754EB0D" w14:textId="77777777" w:rsidR="00703F13" w:rsidRPr="00CA654B" w:rsidRDefault="00703F13" w:rsidP="008E2866">
            <w:pPr>
              <w:spacing w:line="360" w:lineRule="auto"/>
              <w:jc w:val="both"/>
              <w:rPr>
                <w:b w:val="0"/>
                <w:bCs/>
              </w:rPr>
            </w:pPr>
            <w:proofErr w:type="spellStart"/>
            <w:r w:rsidRPr="00CA654B">
              <w:rPr>
                <w:b w:val="0"/>
                <w:bCs/>
              </w:rPr>
              <w:t>operation_date</w:t>
            </w:r>
            <w:proofErr w:type="spellEnd"/>
          </w:p>
        </w:tc>
        <w:tc>
          <w:tcPr>
            <w:tcW w:w="2268" w:type="dxa"/>
            <w:noWrap/>
            <w:hideMark/>
          </w:tcPr>
          <w:p w14:paraId="5FCA1335"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item_id</w:t>
            </w:r>
            <w:proofErr w:type="spellEnd"/>
          </w:p>
        </w:tc>
        <w:tc>
          <w:tcPr>
            <w:tcW w:w="2306" w:type="dxa"/>
            <w:noWrap/>
            <w:hideMark/>
          </w:tcPr>
          <w:p w14:paraId="664FCF03"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pig_id</w:t>
            </w:r>
            <w:proofErr w:type="spellEnd"/>
          </w:p>
        </w:tc>
      </w:tr>
      <w:tr w:rsidR="00703F13" w:rsidRPr="00CA654B" w14:paraId="56585795" w14:textId="77777777" w:rsidTr="008E2866">
        <w:trPr>
          <w:trHeight w:val="232"/>
        </w:trPr>
        <w:tc>
          <w:tcPr>
            <w:tcW w:w="1701" w:type="dxa"/>
            <w:noWrap/>
            <w:hideMark/>
          </w:tcPr>
          <w:p w14:paraId="1EF6C384" w14:textId="77777777" w:rsidR="00703F13" w:rsidRPr="00CA654B" w:rsidRDefault="00703F13" w:rsidP="008E2866">
            <w:pPr>
              <w:spacing w:line="360" w:lineRule="auto"/>
              <w:jc w:val="both"/>
              <w:rPr>
                <w:b w:val="0"/>
                <w:bCs/>
              </w:rPr>
            </w:pPr>
            <w:r w:rsidRPr="00CA654B">
              <w:rPr>
                <w:b w:val="0"/>
                <w:bCs/>
              </w:rPr>
              <w:t>1</w:t>
            </w:r>
          </w:p>
        </w:tc>
        <w:tc>
          <w:tcPr>
            <w:tcW w:w="3685" w:type="dxa"/>
            <w:noWrap/>
            <w:hideMark/>
          </w:tcPr>
          <w:p w14:paraId="7BB76455" w14:textId="77777777" w:rsidR="00703F13" w:rsidRPr="00CA654B" w:rsidRDefault="00703F13" w:rsidP="008E2866">
            <w:pPr>
              <w:spacing w:line="360" w:lineRule="auto"/>
              <w:jc w:val="both"/>
              <w:rPr>
                <w:b w:val="0"/>
                <w:bCs/>
              </w:rPr>
            </w:pPr>
            <w:r w:rsidRPr="00CA654B">
              <w:rPr>
                <w:b w:val="0"/>
                <w:bCs/>
              </w:rPr>
              <w:t>Deworming</w:t>
            </w:r>
          </w:p>
        </w:tc>
        <w:tc>
          <w:tcPr>
            <w:tcW w:w="2126" w:type="dxa"/>
            <w:noWrap/>
            <w:hideMark/>
          </w:tcPr>
          <w:p w14:paraId="459118B9" w14:textId="77777777" w:rsidR="00703F13" w:rsidRPr="00CA654B" w:rsidRDefault="00703F13" w:rsidP="008E2866">
            <w:pPr>
              <w:spacing w:line="360" w:lineRule="auto"/>
              <w:jc w:val="both"/>
              <w:rPr>
                <w:b w:val="0"/>
                <w:bCs/>
              </w:rPr>
            </w:pPr>
            <w:r w:rsidRPr="00CA654B">
              <w:rPr>
                <w:b w:val="0"/>
                <w:bCs/>
              </w:rPr>
              <w:t>10/20/2022</w:t>
            </w:r>
          </w:p>
        </w:tc>
        <w:tc>
          <w:tcPr>
            <w:tcW w:w="2268" w:type="dxa"/>
            <w:noWrap/>
            <w:hideMark/>
          </w:tcPr>
          <w:p w14:paraId="6A6E572F" w14:textId="77777777" w:rsidR="00703F13" w:rsidRPr="00CA654B" w:rsidRDefault="00703F13" w:rsidP="008E2866">
            <w:pPr>
              <w:spacing w:line="360" w:lineRule="auto"/>
              <w:jc w:val="both"/>
              <w:rPr>
                <w:b w:val="0"/>
                <w:bCs/>
              </w:rPr>
            </w:pPr>
            <w:r w:rsidRPr="00CA654B">
              <w:rPr>
                <w:b w:val="0"/>
                <w:bCs/>
              </w:rPr>
              <w:t>1</w:t>
            </w:r>
          </w:p>
        </w:tc>
        <w:tc>
          <w:tcPr>
            <w:tcW w:w="2306" w:type="dxa"/>
            <w:noWrap/>
            <w:hideMark/>
          </w:tcPr>
          <w:p w14:paraId="26138815" w14:textId="77777777" w:rsidR="00703F13" w:rsidRPr="00CA654B" w:rsidRDefault="00703F13" w:rsidP="008E2866">
            <w:pPr>
              <w:spacing w:line="360" w:lineRule="auto"/>
              <w:jc w:val="both"/>
              <w:rPr>
                <w:b w:val="0"/>
                <w:bCs/>
              </w:rPr>
            </w:pPr>
            <w:r w:rsidRPr="00CA654B">
              <w:rPr>
                <w:b w:val="0"/>
                <w:bCs/>
              </w:rPr>
              <w:t>1</w:t>
            </w:r>
          </w:p>
        </w:tc>
      </w:tr>
      <w:tr w:rsidR="00703F13" w:rsidRPr="00CA654B" w14:paraId="62AF8238" w14:textId="77777777" w:rsidTr="008E2866">
        <w:trPr>
          <w:trHeight w:val="232"/>
        </w:trPr>
        <w:tc>
          <w:tcPr>
            <w:tcW w:w="1701" w:type="dxa"/>
            <w:noWrap/>
            <w:hideMark/>
          </w:tcPr>
          <w:p w14:paraId="1624D3B0" w14:textId="77777777" w:rsidR="00703F13" w:rsidRPr="00CA654B" w:rsidRDefault="00703F13" w:rsidP="008E2866">
            <w:pPr>
              <w:spacing w:line="360" w:lineRule="auto"/>
              <w:jc w:val="both"/>
              <w:rPr>
                <w:b w:val="0"/>
                <w:bCs/>
              </w:rPr>
            </w:pPr>
            <w:r w:rsidRPr="00CA654B">
              <w:rPr>
                <w:b w:val="0"/>
                <w:bCs/>
              </w:rPr>
              <w:t>2</w:t>
            </w:r>
          </w:p>
        </w:tc>
        <w:tc>
          <w:tcPr>
            <w:tcW w:w="3685" w:type="dxa"/>
            <w:noWrap/>
            <w:hideMark/>
          </w:tcPr>
          <w:p w14:paraId="1DD9B146" w14:textId="77777777" w:rsidR="00703F13" w:rsidRPr="00CA654B" w:rsidRDefault="00703F13" w:rsidP="008E2866">
            <w:pPr>
              <w:spacing w:line="360" w:lineRule="auto"/>
              <w:jc w:val="both"/>
              <w:rPr>
                <w:b w:val="0"/>
                <w:bCs/>
              </w:rPr>
            </w:pPr>
            <w:r w:rsidRPr="00CA654B">
              <w:rPr>
                <w:b w:val="0"/>
                <w:bCs/>
              </w:rPr>
              <w:t>Deworming</w:t>
            </w:r>
          </w:p>
        </w:tc>
        <w:tc>
          <w:tcPr>
            <w:tcW w:w="2126" w:type="dxa"/>
            <w:noWrap/>
            <w:hideMark/>
          </w:tcPr>
          <w:p w14:paraId="437295F5" w14:textId="77777777" w:rsidR="00703F13" w:rsidRPr="00CA654B" w:rsidRDefault="00703F13" w:rsidP="008E2866">
            <w:pPr>
              <w:spacing w:line="360" w:lineRule="auto"/>
              <w:jc w:val="both"/>
              <w:rPr>
                <w:b w:val="0"/>
                <w:bCs/>
              </w:rPr>
            </w:pPr>
            <w:r w:rsidRPr="00CA654B">
              <w:rPr>
                <w:b w:val="0"/>
                <w:bCs/>
              </w:rPr>
              <w:t>10/25/2022</w:t>
            </w:r>
          </w:p>
        </w:tc>
        <w:tc>
          <w:tcPr>
            <w:tcW w:w="2268" w:type="dxa"/>
            <w:noWrap/>
            <w:hideMark/>
          </w:tcPr>
          <w:p w14:paraId="1DEFB571" w14:textId="77777777" w:rsidR="00703F13" w:rsidRPr="00CA654B" w:rsidRDefault="00703F13" w:rsidP="008E2866">
            <w:pPr>
              <w:spacing w:line="360" w:lineRule="auto"/>
              <w:jc w:val="both"/>
              <w:rPr>
                <w:b w:val="0"/>
                <w:bCs/>
              </w:rPr>
            </w:pPr>
            <w:r w:rsidRPr="00CA654B">
              <w:rPr>
                <w:b w:val="0"/>
                <w:bCs/>
              </w:rPr>
              <w:t>1</w:t>
            </w:r>
          </w:p>
        </w:tc>
        <w:tc>
          <w:tcPr>
            <w:tcW w:w="2306" w:type="dxa"/>
            <w:noWrap/>
            <w:hideMark/>
          </w:tcPr>
          <w:p w14:paraId="101076F0" w14:textId="77777777" w:rsidR="00703F13" w:rsidRPr="00CA654B" w:rsidRDefault="00703F13" w:rsidP="008E2866">
            <w:pPr>
              <w:spacing w:line="360" w:lineRule="auto"/>
              <w:jc w:val="both"/>
              <w:rPr>
                <w:b w:val="0"/>
                <w:bCs/>
              </w:rPr>
            </w:pPr>
            <w:r w:rsidRPr="00CA654B">
              <w:rPr>
                <w:b w:val="0"/>
                <w:bCs/>
              </w:rPr>
              <w:t>2</w:t>
            </w:r>
          </w:p>
        </w:tc>
      </w:tr>
      <w:tr w:rsidR="00703F13" w:rsidRPr="00CA654B" w14:paraId="4BCBF012" w14:textId="77777777" w:rsidTr="008E2866">
        <w:trPr>
          <w:trHeight w:val="232"/>
        </w:trPr>
        <w:tc>
          <w:tcPr>
            <w:tcW w:w="1701" w:type="dxa"/>
            <w:noWrap/>
            <w:hideMark/>
          </w:tcPr>
          <w:p w14:paraId="02237E8E" w14:textId="77777777" w:rsidR="00703F13" w:rsidRPr="00CA654B" w:rsidRDefault="00703F13" w:rsidP="008E2866">
            <w:pPr>
              <w:spacing w:line="360" w:lineRule="auto"/>
              <w:jc w:val="both"/>
              <w:rPr>
                <w:b w:val="0"/>
                <w:bCs/>
              </w:rPr>
            </w:pPr>
            <w:r w:rsidRPr="00CA654B">
              <w:rPr>
                <w:b w:val="0"/>
                <w:bCs/>
              </w:rPr>
              <w:t>3</w:t>
            </w:r>
          </w:p>
        </w:tc>
        <w:tc>
          <w:tcPr>
            <w:tcW w:w="3685" w:type="dxa"/>
            <w:noWrap/>
            <w:hideMark/>
          </w:tcPr>
          <w:p w14:paraId="26BAC9C1" w14:textId="77777777" w:rsidR="00703F13" w:rsidRPr="00CA654B" w:rsidRDefault="00703F13" w:rsidP="008E2866">
            <w:pPr>
              <w:spacing w:line="360" w:lineRule="auto"/>
              <w:jc w:val="both"/>
              <w:rPr>
                <w:b w:val="0"/>
                <w:bCs/>
              </w:rPr>
            </w:pPr>
            <w:r w:rsidRPr="00CA654B">
              <w:rPr>
                <w:b w:val="0"/>
                <w:bCs/>
              </w:rPr>
              <w:t>Vaccination</w:t>
            </w:r>
          </w:p>
        </w:tc>
        <w:tc>
          <w:tcPr>
            <w:tcW w:w="2126" w:type="dxa"/>
            <w:noWrap/>
            <w:hideMark/>
          </w:tcPr>
          <w:p w14:paraId="66DAC57C" w14:textId="77777777" w:rsidR="00703F13" w:rsidRPr="00CA654B" w:rsidRDefault="00703F13" w:rsidP="008E2866">
            <w:pPr>
              <w:spacing w:line="360" w:lineRule="auto"/>
              <w:jc w:val="both"/>
              <w:rPr>
                <w:b w:val="0"/>
                <w:bCs/>
              </w:rPr>
            </w:pPr>
            <w:r w:rsidRPr="00CA654B">
              <w:rPr>
                <w:b w:val="0"/>
                <w:bCs/>
              </w:rPr>
              <w:t>12/20/2022</w:t>
            </w:r>
          </w:p>
        </w:tc>
        <w:tc>
          <w:tcPr>
            <w:tcW w:w="2268" w:type="dxa"/>
            <w:noWrap/>
            <w:hideMark/>
          </w:tcPr>
          <w:p w14:paraId="71D704C1" w14:textId="77777777" w:rsidR="00703F13" w:rsidRPr="00CA654B" w:rsidRDefault="00703F13" w:rsidP="008E2866">
            <w:pPr>
              <w:spacing w:line="360" w:lineRule="auto"/>
              <w:jc w:val="both"/>
              <w:rPr>
                <w:b w:val="0"/>
                <w:bCs/>
              </w:rPr>
            </w:pPr>
            <w:r w:rsidRPr="00CA654B">
              <w:rPr>
                <w:b w:val="0"/>
                <w:bCs/>
              </w:rPr>
              <w:t>4</w:t>
            </w:r>
          </w:p>
        </w:tc>
        <w:tc>
          <w:tcPr>
            <w:tcW w:w="2306" w:type="dxa"/>
            <w:noWrap/>
            <w:hideMark/>
          </w:tcPr>
          <w:p w14:paraId="60DE50BB" w14:textId="77777777" w:rsidR="00703F13" w:rsidRPr="00CA654B" w:rsidRDefault="00703F13" w:rsidP="008E2866">
            <w:pPr>
              <w:spacing w:line="360" w:lineRule="auto"/>
              <w:jc w:val="both"/>
              <w:rPr>
                <w:b w:val="0"/>
                <w:bCs/>
              </w:rPr>
            </w:pPr>
            <w:r w:rsidRPr="00CA654B">
              <w:rPr>
                <w:b w:val="0"/>
                <w:bCs/>
              </w:rPr>
              <w:t>3</w:t>
            </w:r>
          </w:p>
        </w:tc>
      </w:tr>
      <w:tr w:rsidR="00703F13" w:rsidRPr="00CA654B" w14:paraId="0BBF5334" w14:textId="77777777" w:rsidTr="008E2866">
        <w:trPr>
          <w:trHeight w:val="232"/>
        </w:trPr>
        <w:tc>
          <w:tcPr>
            <w:tcW w:w="1701" w:type="dxa"/>
            <w:noWrap/>
            <w:hideMark/>
          </w:tcPr>
          <w:p w14:paraId="69C5D015" w14:textId="77777777" w:rsidR="00703F13" w:rsidRPr="00CA654B" w:rsidRDefault="00703F13" w:rsidP="008E2866">
            <w:pPr>
              <w:spacing w:line="360" w:lineRule="auto"/>
              <w:jc w:val="both"/>
              <w:rPr>
                <w:b w:val="0"/>
                <w:bCs/>
              </w:rPr>
            </w:pPr>
            <w:r w:rsidRPr="00CA654B">
              <w:rPr>
                <w:b w:val="0"/>
                <w:bCs/>
              </w:rPr>
              <w:t>4</w:t>
            </w:r>
          </w:p>
        </w:tc>
        <w:tc>
          <w:tcPr>
            <w:tcW w:w="3685" w:type="dxa"/>
            <w:noWrap/>
            <w:hideMark/>
          </w:tcPr>
          <w:p w14:paraId="64CCA4E5" w14:textId="77777777" w:rsidR="00703F13" w:rsidRPr="00CA654B" w:rsidRDefault="00703F13" w:rsidP="008E2866">
            <w:pPr>
              <w:spacing w:line="360" w:lineRule="auto"/>
              <w:jc w:val="both"/>
              <w:rPr>
                <w:b w:val="0"/>
                <w:bCs/>
              </w:rPr>
            </w:pPr>
            <w:r w:rsidRPr="00CA654B">
              <w:rPr>
                <w:b w:val="0"/>
                <w:bCs/>
              </w:rPr>
              <w:t>Vaccination</w:t>
            </w:r>
          </w:p>
        </w:tc>
        <w:tc>
          <w:tcPr>
            <w:tcW w:w="2126" w:type="dxa"/>
            <w:noWrap/>
            <w:hideMark/>
          </w:tcPr>
          <w:p w14:paraId="19DEDB48" w14:textId="77777777" w:rsidR="00703F13" w:rsidRPr="00CA654B" w:rsidRDefault="00703F13" w:rsidP="008E2866">
            <w:pPr>
              <w:spacing w:line="360" w:lineRule="auto"/>
              <w:jc w:val="both"/>
              <w:rPr>
                <w:b w:val="0"/>
                <w:bCs/>
              </w:rPr>
            </w:pPr>
            <w:r w:rsidRPr="00CA654B">
              <w:rPr>
                <w:b w:val="0"/>
                <w:bCs/>
              </w:rPr>
              <w:t>01/21/2023</w:t>
            </w:r>
          </w:p>
        </w:tc>
        <w:tc>
          <w:tcPr>
            <w:tcW w:w="2268" w:type="dxa"/>
            <w:noWrap/>
            <w:hideMark/>
          </w:tcPr>
          <w:p w14:paraId="158F16D3" w14:textId="77777777" w:rsidR="00703F13" w:rsidRPr="00CA654B" w:rsidRDefault="00703F13" w:rsidP="008E2866">
            <w:pPr>
              <w:spacing w:line="360" w:lineRule="auto"/>
              <w:jc w:val="both"/>
              <w:rPr>
                <w:b w:val="0"/>
                <w:bCs/>
              </w:rPr>
            </w:pPr>
            <w:r w:rsidRPr="00CA654B">
              <w:rPr>
                <w:b w:val="0"/>
                <w:bCs/>
              </w:rPr>
              <w:t>4</w:t>
            </w:r>
          </w:p>
        </w:tc>
        <w:tc>
          <w:tcPr>
            <w:tcW w:w="2306" w:type="dxa"/>
            <w:noWrap/>
            <w:hideMark/>
          </w:tcPr>
          <w:p w14:paraId="2D6B62F0" w14:textId="77777777" w:rsidR="00703F13" w:rsidRPr="00CA654B" w:rsidRDefault="00703F13" w:rsidP="008E2866">
            <w:pPr>
              <w:spacing w:line="360" w:lineRule="auto"/>
              <w:jc w:val="both"/>
              <w:rPr>
                <w:b w:val="0"/>
                <w:bCs/>
              </w:rPr>
            </w:pPr>
            <w:r w:rsidRPr="00CA654B">
              <w:rPr>
                <w:b w:val="0"/>
                <w:bCs/>
              </w:rPr>
              <w:t>4</w:t>
            </w:r>
          </w:p>
        </w:tc>
      </w:tr>
      <w:tr w:rsidR="00703F13" w:rsidRPr="00CA654B" w14:paraId="23567AD0" w14:textId="77777777" w:rsidTr="008E2866">
        <w:trPr>
          <w:trHeight w:val="232"/>
        </w:trPr>
        <w:tc>
          <w:tcPr>
            <w:tcW w:w="1701" w:type="dxa"/>
            <w:noWrap/>
            <w:hideMark/>
          </w:tcPr>
          <w:p w14:paraId="45E7A657" w14:textId="77777777" w:rsidR="00703F13" w:rsidRPr="00CA654B" w:rsidRDefault="00703F13" w:rsidP="008E2866">
            <w:pPr>
              <w:spacing w:line="360" w:lineRule="auto"/>
              <w:jc w:val="both"/>
              <w:rPr>
                <w:b w:val="0"/>
                <w:bCs/>
              </w:rPr>
            </w:pPr>
            <w:r w:rsidRPr="00CA654B">
              <w:rPr>
                <w:b w:val="0"/>
                <w:bCs/>
              </w:rPr>
              <w:t>5</w:t>
            </w:r>
          </w:p>
        </w:tc>
        <w:tc>
          <w:tcPr>
            <w:tcW w:w="3685" w:type="dxa"/>
            <w:noWrap/>
            <w:hideMark/>
          </w:tcPr>
          <w:p w14:paraId="62E53723" w14:textId="77777777" w:rsidR="00703F13" w:rsidRPr="00CA654B" w:rsidRDefault="00703F13" w:rsidP="008E2866">
            <w:pPr>
              <w:spacing w:line="360" w:lineRule="auto"/>
              <w:jc w:val="both"/>
              <w:rPr>
                <w:b w:val="0"/>
                <w:bCs/>
              </w:rPr>
            </w:pPr>
            <w:r w:rsidRPr="00CA654B">
              <w:rPr>
                <w:b w:val="0"/>
                <w:bCs/>
              </w:rPr>
              <w:t>Medicine Administration</w:t>
            </w:r>
          </w:p>
        </w:tc>
        <w:tc>
          <w:tcPr>
            <w:tcW w:w="2126" w:type="dxa"/>
            <w:noWrap/>
            <w:hideMark/>
          </w:tcPr>
          <w:p w14:paraId="0E812A43" w14:textId="77777777" w:rsidR="00703F13" w:rsidRPr="00CA654B" w:rsidRDefault="00703F13" w:rsidP="008E2866">
            <w:pPr>
              <w:spacing w:line="360" w:lineRule="auto"/>
              <w:jc w:val="both"/>
              <w:rPr>
                <w:b w:val="0"/>
                <w:bCs/>
              </w:rPr>
            </w:pPr>
            <w:r w:rsidRPr="00CA654B">
              <w:rPr>
                <w:b w:val="0"/>
                <w:bCs/>
              </w:rPr>
              <w:t>01/20/2023</w:t>
            </w:r>
          </w:p>
        </w:tc>
        <w:tc>
          <w:tcPr>
            <w:tcW w:w="2268" w:type="dxa"/>
            <w:noWrap/>
            <w:hideMark/>
          </w:tcPr>
          <w:p w14:paraId="0C3EF913" w14:textId="77777777" w:rsidR="00703F13" w:rsidRPr="00CA654B" w:rsidRDefault="00703F13" w:rsidP="008E2866">
            <w:pPr>
              <w:spacing w:line="360" w:lineRule="auto"/>
              <w:jc w:val="both"/>
              <w:rPr>
                <w:b w:val="0"/>
                <w:bCs/>
              </w:rPr>
            </w:pPr>
            <w:r w:rsidRPr="00CA654B">
              <w:rPr>
                <w:b w:val="0"/>
                <w:bCs/>
              </w:rPr>
              <w:t>5</w:t>
            </w:r>
          </w:p>
        </w:tc>
        <w:tc>
          <w:tcPr>
            <w:tcW w:w="2306" w:type="dxa"/>
            <w:noWrap/>
            <w:hideMark/>
          </w:tcPr>
          <w:p w14:paraId="66E6123C" w14:textId="77777777" w:rsidR="00703F13" w:rsidRPr="00CA654B" w:rsidRDefault="00703F13" w:rsidP="008E2866">
            <w:pPr>
              <w:spacing w:line="360" w:lineRule="auto"/>
              <w:jc w:val="both"/>
              <w:rPr>
                <w:b w:val="0"/>
                <w:bCs/>
              </w:rPr>
            </w:pPr>
            <w:r w:rsidRPr="00CA654B">
              <w:rPr>
                <w:b w:val="0"/>
                <w:bCs/>
              </w:rPr>
              <w:t>5</w:t>
            </w:r>
          </w:p>
        </w:tc>
      </w:tr>
    </w:tbl>
    <w:p w14:paraId="47B2506F" w14:textId="77777777" w:rsidR="00703F13" w:rsidRPr="00CA654B" w:rsidRDefault="00703F13" w:rsidP="00703F13">
      <w:pPr>
        <w:spacing w:line="360" w:lineRule="auto"/>
        <w:jc w:val="both"/>
      </w:pPr>
    </w:p>
    <w:p w14:paraId="1EC4881F" w14:textId="175E43D2" w:rsidR="00703F13" w:rsidRPr="00CA654B" w:rsidRDefault="00703F13" w:rsidP="00703F13">
      <w:pPr>
        <w:spacing w:line="360" w:lineRule="auto"/>
        <w:ind w:left="720" w:hanging="720"/>
      </w:pPr>
      <w:r w:rsidRPr="00CA654B">
        <w:t xml:space="preserve">Table </w:t>
      </w:r>
      <w:r w:rsidR="00B97B04">
        <w:t>57</w:t>
      </w:r>
      <w:r w:rsidRPr="00CA654B">
        <w:t xml:space="preserve">. </w:t>
      </w:r>
      <w:r w:rsidRPr="00CA654B">
        <w:rPr>
          <w:lang w:val="en-US"/>
        </w:rPr>
        <w:t xml:space="preserve">Operation </w:t>
      </w:r>
      <w:r w:rsidRPr="00CA654B">
        <w:t>Table - 2NF</w:t>
      </w:r>
    </w:p>
    <w:p w14:paraId="74A6BFE9" w14:textId="77777777" w:rsidR="00703F13" w:rsidRPr="00CA654B" w:rsidRDefault="00703F13" w:rsidP="00703F13">
      <w:pPr>
        <w:spacing w:line="360" w:lineRule="auto"/>
        <w:ind w:left="720" w:hanging="720"/>
      </w:pPr>
    </w:p>
    <w:p w14:paraId="3C1D45C1" w14:textId="61A78662" w:rsidR="00703F13" w:rsidRPr="00CA654B" w:rsidRDefault="00703F13" w:rsidP="00703F13">
      <w:pPr>
        <w:spacing w:line="360" w:lineRule="auto"/>
        <w:ind w:left="1440"/>
        <w:jc w:val="both"/>
        <w:rPr>
          <w:b w:val="0"/>
          <w:bCs/>
        </w:rPr>
      </w:pPr>
      <w:r w:rsidRPr="00CA654B">
        <w:rPr>
          <w:b w:val="0"/>
          <w:bCs/>
        </w:rPr>
        <w:t>Table 5</w:t>
      </w:r>
      <w:r w:rsidR="001F1117">
        <w:rPr>
          <w:b w:val="0"/>
          <w:bCs/>
        </w:rPr>
        <w:t>7</w:t>
      </w:r>
      <w:r w:rsidRPr="00CA654B">
        <w:rPr>
          <w:b w:val="0"/>
          <w:bCs/>
        </w:rPr>
        <w:t xml:space="preserve"> shows the second normal form, </w:t>
      </w:r>
      <w:r w:rsidR="001F1117" w:rsidRPr="001F1117">
        <w:rPr>
          <w:b w:val="0"/>
          <w:bCs/>
        </w:rPr>
        <w:t>which has no partial dependency because the table has only one assigned primary key “</w:t>
      </w:r>
      <w:proofErr w:type="spellStart"/>
      <w:r w:rsidR="001F1117">
        <w:rPr>
          <w:b w:val="0"/>
          <w:bCs/>
        </w:rPr>
        <w:t>operation</w:t>
      </w:r>
      <w:r w:rsidR="001F1117" w:rsidRPr="001F1117">
        <w:rPr>
          <w:b w:val="0"/>
          <w:bCs/>
        </w:rPr>
        <w:t>_id</w:t>
      </w:r>
      <w:proofErr w:type="spellEnd"/>
      <w:r w:rsidR="001F1117" w:rsidRPr="001F1117">
        <w:rPr>
          <w:b w:val="0"/>
          <w:bCs/>
        </w:rPr>
        <w:t>”, and all non-key attributes “</w:t>
      </w:r>
      <w:proofErr w:type="spellStart"/>
      <w:r w:rsidR="001F1117" w:rsidRPr="00CA654B">
        <w:rPr>
          <w:b w:val="0"/>
        </w:rPr>
        <w:t>operation_type</w:t>
      </w:r>
      <w:proofErr w:type="spellEnd"/>
      <w:r w:rsidR="001F1117" w:rsidRPr="00B87074">
        <w:rPr>
          <w:b w:val="0"/>
          <w:bCs/>
        </w:rPr>
        <w:t>” and “</w:t>
      </w:r>
      <w:proofErr w:type="spellStart"/>
      <w:r w:rsidR="001F1117" w:rsidRPr="00CA654B">
        <w:rPr>
          <w:b w:val="0"/>
        </w:rPr>
        <w:t>operation_date</w:t>
      </w:r>
      <w:proofErr w:type="spellEnd"/>
      <w:r w:rsidR="001F1117" w:rsidRPr="00B87074">
        <w:rPr>
          <w:b w:val="0"/>
          <w:bCs/>
        </w:rPr>
        <w:t>”</w:t>
      </w:r>
      <w:r w:rsidR="001F1117" w:rsidRPr="001F1117">
        <w:rPr>
          <w:b w:val="0"/>
          <w:bCs/>
        </w:rPr>
        <w:t xml:space="preserve"> are functionally dependent on the primary key.</w:t>
      </w:r>
    </w:p>
    <w:p w14:paraId="4A09DD8C" w14:textId="77777777" w:rsidR="00703F13" w:rsidRPr="00CA654B" w:rsidRDefault="00703F13" w:rsidP="00703F13">
      <w:pPr>
        <w:spacing w:line="360" w:lineRule="auto"/>
        <w:ind w:left="1440"/>
        <w:jc w:val="both"/>
        <w:rPr>
          <w:b w:val="0"/>
          <w:bCs/>
        </w:rPr>
      </w:pPr>
    </w:p>
    <w:p w14:paraId="778514EE" w14:textId="77777777" w:rsidR="00703F13" w:rsidRPr="00CA654B" w:rsidRDefault="00703F13" w:rsidP="00703F13">
      <w:pPr>
        <w:spacing w:line="360" w:lineRule="auto"/>
        <w:ind w:left="1440"/>
        <w:jc w:val="both"/>
        <w:rPr>
          <w:b w:val="0"/>
          <w:bCs/>
        </w:rPr>
      </w:pPr>
    </w:p>
    <w:p w14:paraId="4780DCD5" w14:textId="77777777" w:rsidR="00703F13" w:rsidRPr="00CA654B" w:rsidRDefault="00703F13" w:rsidP="00703F13">
      <w:pPr>
        <w:spacing w:line="360" w:lineRule="auto"/>
        <w:ind w:left="1440"/>
        <w:jc w:val="both"/>
        <w:rPr>
          <w:b w:val="0"/>
          <w:bCs/>
        </w:rPr>
      </w:pPr>
    </w:p>
    <w:p w14:paraId="35A4A049" w14:textId="77777777" w:rsidR="00703F13" w:rsidRPr="00CA654B" w:rsidRDefault="00703F13" w:rsidP="00703F13">
      <w:pPr>
        <w:spacing w:line="360" w:lineRule="auto"/>
        <w:ind w:left="1440"/>
        <w:jc w:val="both"/>
        <w:rPr>
          <w:b w:val="0"/>
          <w:bCs/>
        </w:rPr>
      </w:pPr>
    </w:p>
    <w:p w14:paraId="07A5E03F" w14:textId="77777777" w:rsidR="00703F13" w:rsidRPr="00CA654B" w:rsidRDefault="00703F13" w:rsidP="00703F13">
      <w:pPr>
        <w:spacing w:line="360" w:lineRule="auto"/>
        <w:ind w:left="1440"/>
        <w:jc w:val="both"/>
        <w:rPr>
          <w:b w:val="0"/>
          <w:bCs/>
        </w:rPr>
      </w:pPr>
    </w:p>
    <w:p w14:paraId="01988E8F" w14:textId="77777777" w:rsidR="00703F13" w:rsidRPr="00CA654B" w:rsidRDefault="00703F13" w:rsidP="00703F13">
      <w:pPr>
        <w:spacing w:line="360" w:lineRule="auto"/>
        <w:ind w:left="1440"/>
        <w:jc w:val="both"/>
        <w:rPr>
          <w:b w:val="0"/>
          <w:bCs/>
        </w:rPr>
      </w:pPr>
    </w:p>
    <w:p w14:paraId="54A1A3DE" w14:textId="77777777" w:rsidR="00703F13" w:rsidRPr="00CA654B" w:rsidRDefault="00703F13" w:rsidP="00703F13">
      <w:pPr>
        <w:spacing w:line="360" w:lineRule="auto"/>
        <w:ind w:left="1440"/>
        <w:jc w:val="both"/>
        <w:rPr>
          <w:b w:val="0"/>
          <w:bCs/>
        </w:rPr>
      </w:pPr>
    </w:p>
    <w:p w14:paraId="58186406" w14:textId="77777777" w:rsidR="00703F13" w:rsidRPr="00CA654B" w:rsidRDefault="00703F13" w:rsidP="00703F13">
      <w:pPr>
        <w:spacing w:line="360" w:lineRule="auto"/>
        <w:ind w:left="1440"/>
        <w:jc w:val="both"/>
        <w:rPr>
          <w:b w:val="0"/>
          <w:bCs/>
        </w:rPr>
      </w:pPr>
    </w:p>
    <w:p w14:paraId="3AC22075" w14:textId="77777777" w:rsidR="00703F13" w:rsidRPr="00CA654B" w:rsidRDefault="00703F13" w:rsidP="00703F13">
      <w:pPr>
        <w:tabs>
          <w:tab w:val="left" w:pos="5978"/>
        </w:tabs>
        <w:spacing w:line="360" w:lineRule="auto"/>
        <w:jc w:val="both"/>
      </w:pPr>
      <w:r w:rsidRPr="00CA654B">
        <w:rPr>
          <w:lang w:val="en-US"/>
        </w:rPr>
        <w:t>Operation – 3NF</w:t>
      </w:r>
    </w:p>
    <w:p w14:paraId="44640005" w14:textId="292CC8D8"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2074AE">
        <w:rPr>
          <w:lang w:val="en-US"/>
        </w:rPr>
        <w:t xml:space="preserve">                                           </w:t>
      </w:r>
      <w:r w:rsidRPr="00CA654B">
        <w:rPr>
          <w:b w:val="0"/>
          <w:bCs/>
          <w:lang w:val="en-US"/>
        </w:rPr>
        <w:t>Operation</w:t>
      </w:r>
    </w:p>
    <w:tbl>
      <w:tblPr>
        <w:tblStyle w:val="TableGrid"/>
        <w:tblW w:w="0" w:type="auto"/>
        <w:tblInd w:w="2973" w:type="dxa"/>
        <w:tblLook w:val="04A0" w:firstRow="1" w:lastRow="0" w:firstColumn="1" w:lastColumn="0" w:noHBand="0" w:noVBand="1"/>
      </w:tblPr>
      <w:tblGrid>
        <w:gridCol w:w="1896"/>
        <w:gridCol w:w="2536"/>
        <w:gridCol w:w="2576"/>
      </w:tblGrid>
      <w:tr w:rsidR="00703F13" w:rsidRPr="00CA654B" w14:paraId="1C718C2E" w14:textId="77777777" w:rsidTr="002074AE">
        <w:trPr>
          <w:trHeight w:val="288"/>
        </w:trPr>
        <w:tc>
          <w:tcPr>
            <w:tcW w:w="1896" w:type="dxa"/>
            <w:noWrap/>
            <w:hideMark/>
          </w:tcPr>
          <w:p w14:paraId="4B619FA6" w14:textId="77777777" w:rsidR="00703F13" w:rsidRPr="00CA654B" w:rsidRDefault="00703F13" w:rsidP="008E2866">
            <w:pPr>
              <w:spacing w:line="360" w:lineRule="auto"/>
              <w:jc w:val="both"/>
              <w:rPr>
                <w:b w:val="0"/>
                <w:bCs/>
              </w:rPr>
            </w:pPr>
            <w:r w:rsidRPr="00CA654B">
              <w:rPr>
                <w:b w:val="0"/>
                <w:bCs/>
              </w:rPr>
              <w:t>(PK)</w:t>
            </w:r>
            <w:proofErr w:type="spellStart"/>
            <w:r w:rsidRPr="00CA654B">
              <w:rPr>
                <w:b w:val="0"/>
                <w:bCs/>
              </w:rPr>
              <w:t>operation_id</w:t>
            </w:r>
            <w:proofErr w:type="spellEnd"/>
          </w:p>
        </w:tc>
        <w:tc>
          <w:tcPr>
            <w:tcW w:w="2536" w:type="dxa"/>
            <w:noWrap/>
            <w:hideMark/>
          </w:tcPr>
          <w:p w14:paraId="7B36895B" w14:textId="77777777" w:rsidR="00703F13" w:rsidRPr="00CA654B" w:rsidRDefault="00703F13" w:rsidP="008E2866">
            <w:pPr>
              <w:spacing w:line="360" w:lineRule="auto"/>
              <w:jc w:val="both"/>
              <w:rPr>
                <w:b w:val="0"/>
                <w:bCs/>
              </w:rPr>
            </w:pPr>
            <w:proofErr w:type="spellStart"/>
            <w:r w:rsidRPr="00CA654B">
              <w:rPr>
                <w:b w:val="0"/>
                <w:bCs/>
              </w:rPr>
              <w:t>operation_date</w:t>
            </w:r>
            <w:proofErr w:type="spellEnd"/>
          </w:p>
        </w:tc>
        <w:tc>
          <w:tcPr>
            <w:tcW w:w="2576" w:type="dxa"/>
            <w:noWrap/>
            <w:hideMark/>
          </w:tcPr>
          <w:p w14:paraId="76405108" w14:textId="77777777" w:rsidR="00703F13" w:rsidRPr="00CA654B" w:rsidRDefault="00703F13" w:rsidP="008E2866">
            <w:pPr>
              <w:spacing w:line="360" w:lineRule="auto"/>
              <w:jc w:val="both"/>
              <w:rPr>
                <w:b w:val="0"/>
                <w:bCs/>
              </w:rPr>
            </w:pPr>
            <w:r w:rsidRPr="00CA654B">
              <w:rPr>
                <w:b w:val="0"/>
                <w:bCs/>
              </w:rPr>
              <w:t>(FK)</w:t>
            </w:r>
            <w:proofErr w:type="spellStart"/>
            <w:r w:rsidRPr="00CA654B">
              <w:rPr>
                <w:b w:val="0"/>
                <w:bCs/>
              </w:rPr>
              <w:t>operation_type_id</w:t>
            </w:r>
            <w:proofErr w:type="spellEnd"/>
          </w:p>
        </w:tc>
      </w:tr>
      <w:tr w:rsidR="00703F13" w:rsidRPr="00CA654B" w14:paraId="622FD1AE" w14:textId="77777777" w:rsidTr="002074AE">
        <w:trPr>
          <w:trHeight w:val="288"/>
        </w:trPr>
        <w:tc>
          <w:tcPr>
            <w:tcW w:w="1896" w:type="dxa"/>
            <w:noWrap/>
            <w:hideMark/>
          </w:tcPr>
          <w:p w14:paraId="4B1B8652" w14:textId="77777777" w:rsidR="00703F13" w:rsidRPr="00CA654B" w:rsidRDefault="00703F13" w:rsidP="008E2866">
            <w:pPr>
              <w:spacing w:line="360" w:lineRule="auto"/>
              <w:jc w:val="both"/>
              <w:rPr>
                <w:b w:val="0"/>
                <w:bCs/>
              </w:rPr>
            </w:pPr>
            <w:r w:rsidRPr="00CA654B">
              <w:rPr>
                <w:b w:val="0"/>
                <w:bCs/>
              </w:rPr>
              <w:t>1</w:t>
            </w:r>
          </w:p>
        </w:tc>
        <w:tc>
          <w:tcPr>
            <w:tcW w:w="2536" w:type="dxa"/>
            <w:noWrap/>
            <w:hideMark/>
          </w:tcPr>
          <w:p w14:paraId="79FCC7CF" w14:textId="77777777" w:rsidR="00703F13" w:rsidRPr="00CA654B" w:rsidRDefault="00703F13" w:rsidP="008E2866">
            <w:pPr>
              <w:spacing w:line="360" w:lineRule="auto"/>
              <w:jc w:val="both"/>
              <w:rPr>
                <w:b w:val="0"/>
                <w:bCs/>
              </w:rPr>
            </w:pPr>
            <w:r w:rsidRPr="00CA654B">
              <w:rPr>
                <w:b w:val="0"/>
                <w:bCs/>
              </w:rPr>
              <w:t>10/20/2022</w:t>
            </w:r>
          </w:p>
        </w:tc>
        <w:tc>
          <w:tcPr>
            <w:tcW w:w="2576" w:type="dxa"/>
            <w:noWrap/>
            <w:hideMark/>
          </w:tcPr>
          <w:p w14:paraId="718A5019" w14:textId="77777777" w:rsidR="00703F13" w:rsidRPr="00CA654B" w:rsidRDefault="00703F13" w:rsidP="008E2866">
            <w:pPr>
              <w:spacing w:line="360" w:lineRule="auto"/>
              <w:jc w:val="both"/>
              <w:rPr>
                <w:b w:val="0"/>
                <w:bCs/>
              </w:rPr>
            </w:pPr>
            <w:r w:rsidRPr="00CA654B">
              <w:rPr>
                <w:b w:val="0"/>
                <w:bCs/>
              </w:rPr>
              <w:t>1</w:t>
            </w:r>
          </w:p>
        </w:tc>
      </w:tr>
      <w:tr w:rsidR="00703F13" w:rsidRPr="00CA654B" w14:paraId="42CA244E" w14:textId="77777777" w:rsidTr="002074AE">
        <w:trPr>
          <w:trHeight w:val="288"/>
        </w:trPr>
        <w:tc>
          <w:tcPr>
            <w:tcW w:w="1896" w:type="dxa"/>
            <w:noWrap/>
            <w:hideMark/>
          </w:tcPr>
          <w:p w14:paraId="5F8BF120" w14:textId="77777777" w:rsidR="00703F13" w:rsidRPr="00CA654B" w:rsidRDefault="00703F13" w:rsidP="008E2866">
            <w:pPr>
              <w:spacing w:line="360" w:lineRule="auto"/>
              <w:jc w:val="both"/>
              <w:rPr>
                <w:b w:val="0"/>
                <w:bCs/>
              </w:rPr>
            </w:pPr>
            <w:r w:rsidRPr="00CA654B">
              <w:rPr>
                <w:b w:val="0"/>
                <w:bCs/>
              </w:rPr>
              <w:t>2</w:t>
            </w:r>
          </w:p>
        </w:tc>
        <w:tc>
          <w:tcPr>
            <w:tcW w:w="2536" w:type="dxa"/>
            <w:noWrap/>
            <w:hideMark/>
          </w:tcPr>
          <w:p w14:paraId="16AE4E91" w14:textId="77777777" w:rsidR="00703F13" w:rsidRPr="00CA654B" w:rsidRDefault="00703F13" w:rsidP="008E2866">
            <w:pPr>
              <w:spacing w:line="360" w:lineRule="auto"/>
              <w:jc w:val="both"/>
              <w:rPr>
                <w:b w:val="0"/>
                <w:bCs/>
              </w:rPr>
            </w:pPr>
            <w:r w:rsidRPr="00CA654B">
              <w:rPr>
                <w:b w:val="0"/>
                <w:bCs/>
              </w:rPr>
              <w:t>10/25/2022</w:t>
            </w:r>
          </w:p>
        </w:tc>
        <w:tc>
          <w:tcPr>
            <w:tcW w:w="2576" w:type="dxa"/>
            <w:noWrap/>
            <w:hideMark/>
          </w:tcPr>
          <w:p w14:paraId="3808C068" w14:textId="77777777" w:rsidR="00703F13" w:rsidRPr="00CA654B" w:rsidRDefault="00703F13" w:rsidP="008E2866">
            <w:pPr>
              <w:spacing w:line="360" w:lineRule="auto"/>
              <w:jc w:val="both"/>
              <w:rPr>
                <w:b w:val="0"/>
                <w:bCs/>
              </w:rPr>
            </w:pPr>
            <w:r w:rsidRPr="00CA654B">
              <w:rPr>
                <w:b w:val="0"/>
                <w:bCs/>
              </w:rPr>
              <w:t>1</w:t>
            </w:r>
          </w:p>
        </w:tc>
      </w:tr>
      <w:tr w:rsidR="00703F13" w:rsidRPr="00CA654B" w14:paraId="430F1FCA" w14:textId="77777777" w:rsidTr="002074AE">
        <w:trPr>
          <w:trHeight w:val="288"/>
        </w:trPr>
        <w:tc>
          <w:tcPr>
            <w:tcW w:w="1896" w:type="dxa"/>
            <w:noWrap/>
            <w:hideMark/>
          </w:tcPr>
          <w:p w14:paraId="5FDFABF6" w14:textId="77777777" w:rsidR="00703F13" w:rsidRPr="00CA654B" w:rsidRDefault="00703F13" w:rsidP="008E2866">
            <w:pPr>
              <w:spacing w:line="360" w:lineRule="auto"/>
              <w:jc w:val="both"/>
              <w:rPr>
                <w:b w:val="0"/>
                <w:bCs/>
              </w:rPr>
            </w:pPr>
            <w:r w:rsidRPr="00CA654B">
              <w:rPr>
                <w:b w:val="0"/>
                <w:bCs/>
              </w:rPr>
              <w:t>3</w:t>
            </w:r>
          </w:p>
        </w:tc>
        <w:tc>
          <w:tcPr>
            <w:tcW w:w="2536" w:type="dxa"/>
            <w:noWrap/>
            <w:hideMark/>
          </w:tcPr>
          <w:p w14:paraId="22D4DE3A" w14:textId="77777777" w:rsidR="00703F13" w:rsidRPr="00CA654B" w:rsidRDefault="00703F13" w:rsidP="008E2866">
            <w:pPr>
              <w:spacing w:line="360" w:lineRule="auto"/>
              <w:jc w:val="both"/>
              <w:rPr>
                <w:b w:val="0"/>
                <w:bCs/>
              </w:rPr>
            </w:pPr>
            <w:r w:rsidRPr="00CA654B">
              <w:rPr>
                <w:b w:val="0"/>
                <w:bCs/>
              </w:rPr>
              <w:t>12/20/2022</w:t>
            </w:r>
          </w:p>
        </w:tc>
        <w:tc>
          <w:tcPr>
            <w:tcW w:w="2576" w:type="dxa"/>
            <w:noWrap/>
            <w:hideMark/>
          </w:tcPr>
          <w:p w14:paraId="5B5E1316" w14:textId="77777777" w:rsidR="00703F13" w:rsidRPr="00CA654B" w:rsidRDefault="00703F13" w:rsidP="008E2866">
            <w:pPr>
              <w:spacing w:line="360" w:lineRule="auto"/>
              <w:jc w:val="both"/>
              <w:rPr>
                <w:b w:val="0"/>
                <w:bCs/>
              </w:rPr>
            </w:pPr>
            <w:r w:rsidRPr="00CA654B">
              <w:rPr>
                <w:b w:val="0"/>
                <w:bCs/>
              </w:rPr>
              <w:t>2</w:t>
            </w:r>
          </w:p>
        </w:tc>
      </w:tr>
      <w:tr w:rsidR="00703F13" w:rsidRPr="00CA654B" w14:paraId="77DC53F2" w14:textId="77777777" w:rsidTr="002074AE">
        <w:trPr>
          <w:trHeight w:val="288"/>
        </w:trPr>
        <w:tc>
          <w:tcPr>
            <w:tcW w:w="1896" w:type="dxa"/>
            <w:noWrap/>
            <w:hideMark/>
          </w:tcPr>
          <w:p w14:paraId="36435855" w14:textId="77777777" w:rsidR="00703F13" w:rsidRPr="00CA654B" w:rsidRDefault="00703F13" w:rsidP="008E2866">
            <w:pPr>
              <w:spacing w:line="360" w:lineRule="auto"/>
              <w:jc w:val="both"/>
              <w:rPr>
                <w:b w:val="0"/>
                <w:bCs/>
              </w:rPr>
            </w:pPr>
            <w:r w:rsidRPr="00CA654B">
              <w:rPr>
                <w:b w:val="0"/>
                <w:bCs/>
              </w:rPr>
              <w:t>4</w:t>
            </w:r>
          </w:p>
        </w:tc>
        <w:tc>
          <w:tcPr>
            <w:tcW w:w="2536" w:type="dxa"/>
            <w:noWrap/>
            <w:hideMark/>
          </w:tcPr>
          <w:p w14:paraId="50A08773" w14:textId="77777777" w:rsidR="00703F13" w:rsidRPr="00CA654B" w:rsidRDefault="00703F13" w:rsidP="008E2866">
            <w:pPr>
              <w:spacing w:line="360" w:lineRule="auto"/>
              <w:jc w:val="both"/>
              <w:rPr>
                <w:b w:val="0"/>
                <w:bCs/>
              </w:rPr>
            </w:pPr>
            <w:r w:rsidRPr="00CA654B">
              <w:rPr>
                <w:b w:val="0"/>
                <w:bCs/>
              </w:rPr>
              <w:t>01/21/2023</w:t>
            </w:r>
          </w:p>
        </w:tc>
        <w:tc>
          <w:tcPr>
            <w:tcW w:w="2576" w:type="dxa"/>
            <w:noWrap/>
            <w:hideMark/>
          </w:tcPr>
          <w:p w14:paraId="39792710" w14:textId="77777777" w:rsidR="00703F13" w:rsidRPr="00CA654B" w:rsidRDefault="00703F13" w:rsidP="008E2866">
            <w:pPr>
              <w:spacing w:line="360" w:lineRule="auto"/>
              <w:jc w:val="both"/>
              <w:rPr>
                <w:b w:val="0"/>
                <w:bCs/>
              </w:rPr>
            </w:pPr>
            <w:r w:rsidRPr="00CA654B">
              <w:rPr>
                <w:b w:val="0"/>
                <w:bCs/>
              </w:rPr>
              <w:t>2</w:t>
            </w:r>
          </w:p>
        </w:tc>
      </w:tr>
      <w:tr w:rsidR="00703F13" w:rsidRPr="00CA654B" w14:paraId="10781347" w14:textId="77777777" w:rsidTr="002074AE">
        <w:trPr>
          <w:trHeight w:val="288"/>
        </w:trPr>
        <w:tc>
          <w:tcPr>
            <w:tcW w:w="1896" w:type="dxa"/>
            <w:noWrap/>
            <w:hideMark/>
          </w:tcPr>
          <w:p w14:paraId="5A8D6186" w14:textId="77777777" w:rsidR="00703F13" w:rsidRPr="00CA654B" w:rsidRDefault="00703F13" w:rsidP="008E2866">
            <w:pPr>
              <w:spacing w:line="360" w:lineRule="auto"/>
              <w:jc w:val="both"/>
              <w:rPr>
                <w:b w:val="0"/>
                <w:bCs/>
              </w:rPr>
            </w:pPr>
            <w:r w:rsidRPr="00CA654B">
              <w:rPr>
                <w:b w:val="0"/>
                <w:bCs/>
              </w:rPr>
              <w:t>5</w:t>
            </w:r>
          </w:p>
        </w:tc>
        <w:tc>
          <w:tcPr>
            <w:tcW w:w="2536" w:type="dxa"/>
            <w:noWrap/>
            <w:hideMark/>
          </w:tcPr>
          <w:p w14:paraId="7CE34032" w14:textId="77777777" w:rsidR="00703F13" w:rsidRPr="00CA654B" w:rsidRDefault="00703F13" w:rsidP="008E2866">
            <w:pPr>
              <w:spacing w:line="360" w:lineRule="auto"/>
              <w:jc w:val="both"/>
              <w:rPr>
                <w:b w:val="0"/>
                <w:bCs/>
              </w:rPr>
            </w:pPr>
            <w:r w:rsidRPr="00CA654B">
              <w:rPr>
                <w:b w:val="0"/>
                <w:bCs/>
              </w:rPr>
              <w:t>01/20/2023</w:t>
            </w:r>
          </w:p>
        </w:tc>
        <w:tc>
          <w:tcPr>
            <w:tcW w:w="2576" w:type="dxa"/>
            <w:noWrap/>
            <w:hideMark/>
          </w:tcPr>
          <w:p w14:paraId="3522BB4C" w14:textId="77777777" w:rsidR="00703F13" w:rsidRPr="00CA654B" w:rsidRDefault="00703F13" w:rsidP="008E2866">
            <w:pPr>
              <w:spacing w:line="360" w:lineRule="auto"/>
              <w:jc w:val="both"/>
              <w:rPr>
                <w:b w:val="0"/>
                <w:bCs/>
              </w:rPr>
            </w:pPr>
            <w:r w:rsidRPr="00CA654B">
              <w:rPr>
                <w:b w:val="0"/>
                <w:bCs/>
              </w:rPr>
              <w:t>3</w:t>
            </w:r>
          </w:p>
        </w:tc>
      </w:tr>
    </w:tbl>
    <w:p w14:paraId="698834E7" w14:textId="77777777" w:rsidR="00703F13" w:rsidRPr="00CA654B" w:rsidRDefault="00703F13" w:rsidP="00703F13">
      <w:pPr>
        <w:spacing w:line="360" w:lineRule="auto"/>
        <w:jc w:val="both"/>
      </w:pPr>
    </w:p>
    <w:p w14:paraId="29625EE8" w14:textId="73EFDED2" w:rsidR="00703F13" w:rsidRPr="00CA654B" w:rsidRDefault="00703F13" w:rsidP="00703F13">
      <w:pPr>
        <w:spacing w:line="360" w:lineRule="auto"/>
        <w:ind w:left="720" w:hanging="720"/>
      </w:pPr>
      <w:r w:rsidRPr="00CA654B">
        <w:t xml:space="preserve">Table </w:t>
      </w:r>
      <w:r w:rsidR="00B97B04">
        <w:t>58</w:t>
      </w:r>
      <w:r w:rsidRPr="00CA654B">
        <w:t xml:space="preserve">. </w:t>
      </w:r>
      <w:r w:rsidRPr="00CA654B">
        <w:rPr>
          <w:lang w:val="en-US"/>
        </w:rPr>
        <w:t xml:space="preserve">Operation </w:t>
      </w:r>
      <w:r w:rsidRPr="00CA654B">
        <w:t>Table - 3NF</w:t>
      </w:r>
    </w:p>
    <w:p w14:paraId="3DDFADB8" w14:textId="77777777" w:rsidR="00703F13" w:rsidRPr="00CA654B" w:rsidRDefault="00703F13" w:rsidP="00703F13">
      <w:pPr>
        <w:spacing w:line="360" w:lineRule="auto"/>
        <w:jc w:val="both"/>
      </w:pPr>
    </w:p>
    <w:p w14:paraId="4918319A" w14:textId="16E38A99" w:rsidR="00703F13" w:rsidRPr="00CA654B" w:rsidRDefault="00703F13" w:rsidP="00703F13">
      <w:pPr>
        <w:spacing w:line="360" w:lineRule="auto"/>
        <w:ind w:left="720" w:hanging="720"/>
        <w:jc w:val="both"/>
        <w:rPr>
          <w:b w:val="0"/>
          <w:bCs/>
        </w:rPr>
      </w:pPr>
      <w:r w:rsidRPr="00CA654B">
        <w:t xml:space="preserve">     </w:t>
      </w:r>
      <w:r w:rsidR="002074AE">
        <w:t xml:space="preserve">                                                         </w:t>
      </w:r>
      <w:r w:rsidRPr="00CA654B">
        <w:t xml:space="preserve"> </w:t>
      </w:r>
      <w:r w:rsidRPr="00CA654B">
        <w:rPr>
          <w:b w:val="0"/>
          <w:bCs/>
        </w:rPr>
        <w:t>Operation Type</w:t>
      </w:r>
    </w:p>
    <w:tbl>
      <w:tblPr>
        <w:tblStyle w:val="TableGrid"/>
        <w:tblW w:w="0" w:type="auto"/>
        <w:tblInd w:w="3775" w:type="dxa"/>
        <w:tblLook w:val="04A0" w:firstRow="1" w:lastRow="0" w:firstColumn="1" w:lastColumn="0" w:noHBand="0" w:noVBand="1"/>
      </w:tblPr>
      <w:tblGrid>
        <w:gridCol w:w="2429"/>
        <w:gridCol w:w="2971"/>
      </w:tblGrid>
      <w:tr w:rsidR="00703F13" w:rsidRPr="00CA654B" w14:paraId="697059AD" w14:textId="77777777" w:rsidTr="002074AE">
        <w:trPr>
          <w:trHeight w:val="288"/>
        </w:trPr>
        <w:tc>
          <w:tcPr>
            <w:tcW w:w="2429" w:type="dxa"/>
            <w:noWrap/>
            <w:vAlign w:val="center"/>
            <w:hideMark/>
          </w:tcPr>
          <w:p w14:paraId="4033BEE8" w14:textId="77777777" w:rsidR="00703F13" w:rsidRPr="00CA654B" w:rsidRDefault="00703F13" w:rsidP="008E2866">
            <w:pPr>
              <w:spacing w:line="360" w:lineRule="auto"/>
              <w:ind w:left="720" w:hanging="720"/>
              <w:jc w:val="left"/>
              <w:rPr>
                <w:b w:val="0"/>
                <w:bCs/>
              </w:rPr>
            </w:pPr>
            <w:r w:rsidRPr="00CA654B">
              <w:rPr>
                <w:b w:val="0"/>
                <w:bCs/>
              </w:rPr>
              <w:t>(PK)</w:t>
            </w:r>
            <w:proofErr w:type="spellStart"/>
            <w:r w:rsidRPr="00CA654B">
              <w:rPr>
                <w:b w:val="0"/>
                <w:bCs/>
              </w:rPr>
              <w:t>operation_type_id</w:t>
            </w:r>
            <w:proofErr w:type="spellEnd"/>
          </w:p>
        </w:tc>
        <w:tc>
          <w:tcPr>
            <w:tcW w:w="2971" w:type="dxa"/>
            <w:noWrap/>
            <w:vAlign w:val="center"/>
            <w:hideMark/>
          </w:tcPr>
          <w:p w14:paraId="1C2F9B95" w14:textId="77777777" w:rsidR="00703F13" w:rsidRPr="00CA654B" w:rsidRDefault="00703F13" w:rsidP="008E2866">
            <w:pPr>
              <w:spacing w:line="360" w:lineRule="auto"/>
              <w:ind w:left="720" w:hanging="720"/>
              <w:jc w:val="left"/>
              <w:rPr>
                <w:b w:val="0"/>
                <w:bCs/>
              </w:rPr>
            </w:pPr>
            <w:proofErr w:type="spellStart"/>
            <w:r w:rsidRPr="00CA654B">
              <w:rPr>
                <w:b w:val="0"/>
                <w:bCs/>
              </w:rPr>
              <w:t>operation_name</w:t>
            </w:r>
            <w:proofErr w:type="spellEnd"/>
          </w:p>
        </w:tc>
      </w:tr>
      <w:tr w:rsidR="00703F13" w:rsidRPr="00CA654B" w14:paraId="5601DCF1" w14:textId="77777777" w:rsidTr="002074AE">
        <w:trPr>
          <w:trHeight w:val="288"/>
        </w:trPr>
        <w:tc>
          <w:tcPr>
            <w:tcW w:w="2429" w:type="dxa"/>
            <w:noWrap/>
            <w:vAlign w:val="center"/>
            <w:hideMark/>
          </w:tcPr>
          <w:p w14:paraId="162D24AE" w14:textId="77777777" w:rsidR="00703F13" w:rsidRPr="00CA654B" w:rsidRDefault="00703F13" w:rsidP="008E2866">
            <w:pPr>
              <w:spacing w:line="360" w:lineRule="auto"/>
              <w:ind w:left="720" w:hanging="720"/>
              <w:jc w:val="left"/>
              <w:rPr>
                <w:b w:val="0"/>
                <w:bCs/>
              </w:rPr>
            </w:pPr>
            <w:r w:rsidRPr="00CA654B">
              <w:rPr>
                <w:b w:val="0"/>
                <w:bCs/>
              </w:rPr>
              <w:t>1</w:t>
            </w:r>
          </w:p>
        </w:tc>
        <w:tc>
          <w:tcPr>
            <w:tcW w:w="2971" w:type="dxa"/>
            <w:noWrap/>
            <w:vAlign w:val="center"/>
            <w:hideMark/>
          </w:tcPr>
          <w:p w14:paraId="5CE4F117" w14:textId="77777777" w:rsidR="00703F13" w:rsidRPr="00CA654B" w:rsidRDefault="00703F13" w:rsidP="008E2866">
            <w:pPr>
              <w:spacing w:line="360" w:lineRule="auto"/>
              <w:ind w:left="720" w:hanging="720"/>
              <w:jc w:val="left"/>
              <w:rPr>
                <w:b w:val="0"/>
                <w:bCs/>
              </w:rPr>
            </w:pPr>
            <w:r w:rsidRPr="00CA654B">
              <w:rPr>
                <w:b w:val="0"/>
                <w:bCs/>
              </w:rPr>
              <w:t>Deworming</w:t>
            </w:r>
          </w:p>
        </w:tc>
      </w:tr>
      <w:tr w:rsidR="00703F13" w:rsidRPr="00CA654B" w14:paraId="770333B6" w14:textId="77777777" w:rsidTr="002074AE">
        <w:trPr>
          <w:trHeight w:val="288"/>
        </w:trPr>
        <w:tc>
          <w:tcPr>
            <w:tcW w:w="2429" w:type="dxa"/>
            <w:noWrap/>
            <w:vAlign w:val="center"/>
            <w:hideMark/>
          </w:tcPr>
          <w:p w14:paraId="2085DE5F" w14:textId="77777777" w:rsidR="00703F13" w:rsidRPr="00CA654B" w:rsidRDefault="00703F13" w:rsidP="008E2866">
            <w:pPr>
              <w:spacing w:line="360" w:lineRule="auto"/>
              <w:ind w:left="720" w:hanging="720"/>
              <w:jc w:val="left"/>
              <w:rPr>
                <w:b w:val="0"/>
                <w:bCs/>
              </w:rPr>
            </w:pPr>
            <w:r w:rsidRPr="00CA654B">
              <w:rPr>
                <w:b w:val="0"/>
                <w:bCs/>
              </w:rPr>
              <w:t>2</w:t>
            </w:r>
          </w:p>
        </w:tc>
        <w:tc>
          <w:tcPr>
            <w:tcW w:w="2971" w:type="dxa"/>
            <w:noWrap/>
            <w:vAlign w:val="center"/>
            <w:hideMark/>
          </w:tcPr>
          <w:p w14:paraId="4AB0ADAA" w14:textId="77777777" w:rsidR="00703F13" w:rsidRPr="00CA654B" w:rsidRDefault="00703F13" w:rsidP="008E2866">
            <w:pPr>
              <w:spacing w:line="360" w:lineRule="auto"/>
              <w:ind w:left="720" w:hanging="720"/>
              <w:jc w:val="left"/>
              <w:rPr>
                <w:b w:val="0"/>
                <w:bCs/>
              </w:rPr>
            </w:pPr>
            <w:r w:rsidRPr="00CA654B">
              <w:rPr>
                <w:b w:val="0"/>
                <w:bCs/>
              </w:rPr>
              <w:t>Vaccination</w:t>
            </w:r>
          </w:p>
        </w:tc>
      </w:tr>
      <w:tr w:rsidR="00703F13" w:rsidRPr="00CA654B" w14:paraId="4B8445B9" w14:textId="77777777" w:rsidTr="002074AE">
        <w:trPr>
          <w:trHeight w:val="288"/>
        </w:trPr>
        <w:tc>
          <w:tcPr>
            <w:tcW w:w="2429" w:type="dxa"/>
            <w:noWrap/>
            <w:vAlign w:val="center"/>
            <w:hideMark/>
          </w:tcPr>
          <w:p w14:paraId="50E3CEF8" w14:textId="77777777" w:rsidR="00703F13" w:rsidRPr="00CA654B" w:rsidRDefault="00703F13" w:rsidP="008E2866">
            <w:pPr>
              <w:spacing w:line="360" w:lineRule="auto"/>
              <w:ind w:left="720" w:hanging="720"/>
              <w:jc w:val="left"/>
              <w:rPr>
                <w:b w:val="0"/>
                <w:bCs/>
              </w:rPr>
            </w:pPr>
            <w:r w:rsidRPr="00CA654B">
              <w:rPr>
                <w:b w:val="0"/>
                <w:bCs/>
              </w:rPr>
              <w:t>3</w:t>
            </w:r>
          </w:p>
        </w:tc>
        <w:tc>
          <w:tcPr>
            <w:tcW w:w="2971" w:type="dxa"/>
            <w:noWrap/>
            <w:vAlign w:val="center"/>
            <w:hideMark/>
          </w:tcPr>
          <w:p w14:paraId="4E87D1B1" w14:textId="77777777" w:rsidR="00703F13" w:rsidRPr="00CA654B" w:rsidRDefault="00703F13" w:rsidP="008E2866">
            <w:pPr>
              <w:spacing w:line="360" w:lineRule="auto"/>
              <w:ind w:left="720" w:hanging="720"/>
              <w:jc w:val="left"/>
              <w:rPr>
                <w:b w:val="0"/>
                <w:bCs/>
              </w:rPr>
            </w:pPr>
            <w:r w:rsidRPr="00CA654B">
              <w:rPr>
                <w:b w:val="0"/>
                <w:bCs/>
              </w:rPr>
              <w:t>Medicine Administration</w:t>
            </w:r>
          </w:p>
        </w:tc>
      </w:tr>
      <w:tr w:rsidR="00703F13" w:rsidRPr="00CA654B" w14:paraId="2A2FD93B" w14:textId="77777777" w:rsidTr="002074AE">
        <w:trPr>
          <w:trHeight w:val="288"/>
        </w:trPr>
        <w:tc>
          <w:tcPr>
            <w:tcW w:w="2429" w:type="dxa"/>
            <w:noWrap/>
            <w:vAlign w:val="center"/>
            <w:hideMark/>
          </w:tcPr>
          <w:p w14:paraId="2C739C8E" w14:textId="77777777" w:rsidR="00703F13" w:rsidRPr="00CA654B" w:rsidRDefault="00703F13" w:rsidP="008E2866">
            <w:pPr>
              <w:spacing w:line="360" w:lineRule="auto"/>
              <w:ind w:left="720" w:hanging="720"/>
              <w:jc w:val="left"/>
              <w:rPr>
                <w:b w:val="0"/>
                <w:bCs/>
              </w:rPr>
            </w:pPr>
            <w:r w:rsidRPr="00CA654B">
              <w:rPr>
                <w:b w:val="0"/>
                <w:bCs/>
              </w:rPr>
              <w:t>4</w:t>
            </w:r>
          </w:p>
        </w:tc>
        <w:tc>
          <w:tcPr>
            <w:tcW w:w="2971" w:type="dxa"/>
            <w:noWrap/>
            <w:vAlign w:val="center"/>
            <w:hideMark/>
          </w:tcPr>
          <w:p w14:paraId="6A49BEF6" w14:textId="77777777" w:rsidR="00703F13" w:rsidRPr="00CA654B" w:rsidRDefault="00703F13" w:rsidP="008E2866">
            <w:pPr>
              <w:spacing w:line="360" w:lineRule="auto"/>
              <w:ind w:left="720" w:hanging="720"/>
              <w:jc w:val="left"/>
              <w:rPr>
                <w:b w:val="0"/>
                <w:bCs/>
              </w:rPr>
            </w:pPr>
            <w:r w:rsidRPr="00CA654B">
              <w:rPr>
                <w:b w:val="0"/>
                <w:bCs/>
              </w:rPr>
              <w:t>Feeding</w:t>
            </w:r>
          </w:p>
        </w:tc>
      </w:tr>
    </w:tbl>
    <w:p w14:paraId="08AD7B90" w14:textId="77777777" w:rsidR="00703F13" w:rsidRPr="00CA654B" w:rsidRDefault="00703F13" w:rsidP="00703F13">
      <w:pPr>
        <w:spacing w:line="360" w:lineRule="auto"/>
        <w:jc w:val="both"/>
      </w:pPr>
    </w:p>
    <w:p w14:paraId="0269EF99" w14:textId="0FCA32D4" w:rsidR="00703F13" w:rsidRPr="00CA654B" w:rsidRDefault="00703F13" w:rsidP="00703F13">
      <w:pPr>
        <w:spacing w:line="360" w:lineRule="auto"/>
        <w:ind w:left="720" w:hanging="720"/>
      </w:pPr>
      <w:r w:rsidRPr="00CA654B">
        <w:t xml:space="preserve">Table </w:t>
      </w:r>
      <w:r w:rsidR="00B97B04">
        <w:t>59</w:t>
      </w:r>
      <w:r w:rsidRPr="00CA654B">
        <w:t xml:space="preserve">. </w:t>
      </w:r>
      <w:r w:rsidRPr="00CA654B">
        <w:rPr>
          <w:lang w:val="en-US"/>
        </w:rPr>
        <w:t xml:space="preserve">Operation Type </w:t>
      </w:r>
      <w:r w:rsidRPr="00CA654B">
        <w:t>Table - 3NF</w:t>
      </w:r>
    </w:p>
    <w:p w14:paraId="35198179" w14:textId="77777777" w:rsidR="00703F13" w:rsidRPr="00CA654B" w:rsidRDefault="00703F13" w:rsidP="00703F13">
      <w:pPr>
        <w:spacing w:line="360" w:lineRule="auto"/>
        <w:ind w:left="720" w:hanging="720"/>
      </w:pPr>
    </w:p>
    <w:p w14:paraId="2E88BDFA" w14:textId="5D406EC9" w:rsidR="00703F13" w:rsidRPr="00CA654B" w:rsidRDefault="00703F13" w:rsidP="00703F13">
      <w:pPr>
        <w:spacing w:line="360" w:lineRule="auto"/>
        <w:ind w:left="720" w:hanging="720"/>
        <w:jc w:val="both"/>
        <w:rPr>
          <w:b w:val="0"/>
          <w:bCs/>
        </w:rPr>
      </w:pPr>
      <w:r w:rsidRPr="00CA654B">
        <w:t xml:space="preserve">     </w:t>
      </w:r>
      <w:r w:rsidR="002074AE">
        <w:t xml:space="preserve">                                            </w:t>
      </w:r>
      <w:r w:rsidRPr="00CA654B">
        <w:rPr>
          <w:b w:val="0"/>
          <w:bCs/>
        </w:rPr>
        <w:t>Operation Pig Details</w:t>
      </w:r>
    </w:p>
    <w:tbl>
      <w:tblPr>
        <w:tblStyle w:val="TableGrid"/>
        <w:tblpPr w:leftFromText="180" w:rightFromText="180" w:vertAnchor="text" w:horzAnchor="margin" w:tblpXSpec="center" w:tblpY="-84"/>
        <w:tblW w:w="0" w:type="auto"/>
        <w:tblLook w:val="04A0" w:firstRow="1" w:lastRow="0" w:firstColumn="1" w:lastColumn="0" w:noHBand="0" w:noVBand="1"/>
      </w:tblPr>
      <w:tblGrid>
        <w:gridCol w:w="2440"/>
        <w:gridCol w:w="2660"/>
        <w:gridCol w:w="1960"/>
      </w:tblGrid>
      <w:tr w:rsidR="00703F13" w:rsidRPr="00CA654B" w14:paraId="7C5E6177" w14:textId="77777777" w:rsidTr="002074AE">
        <w:trPr>
          <w:trHeight w:val="288"/>
        </w:trPr>
        <w:tc>
          <w:tcPr>
            <w:tcW w:w="2440" w:type="dxa"/>
            <w:noWrap/>
            <w:hideMark/>
          </w:tcPr>
          <w:p w14:paraId="4EECE115" w14:textId="77777777" w:rsidR="00703F13" w:rsidRPr="00CA654B" w:rsidRDefault="00703F13" w:rsidP="002074AE">
            <w:pPr>
              <w:spacing w:line="360" w:lineRule="auto"/>
              <w:ind w:left="720" w:hanging="720"/>
              <w:rPr>
                <w:b w:val="0"/>
                <w:bCs/>
                <w:sz w:val="22"/>
                <w:szCs w:val="22"/>
              </w:rPr>
            </w:pPr>
            <w:r w:rsidRPr="00CA654B">
              <w:rPr>
                <w:b w:val="0"/>
                <w:bCs/>
                <w:sz w:val="22"/>
                <w:szCs w:val="22"/>
              </w:rPr>
              <w:t>(PK)</w:t>
            </w:r>
            <w:proofErr w:type="spellStart"/>
            <w:r w:rsidRPr="00CA654B">
              <w:rPr>
                <w:b w:val="0"/>
                <w:bCs/>
                <w:sz w:val="22"/>
                <w:szCs w:val="22"/>
              </w:rPr>
              <w:t>operation_details_id</w:t>
            </w:r>
            <w:proofErr w:type="spellEnd"/>
          </w:p>
        </w:tc>
        <w:tc>
          <w:tcPr>
            <w:tcW w:w="2660" w:type="dxa"/>
            <w:noWrap/>
            <w:hideMark/>
          </w:tcPr>
          <w:p w14:paraId="7083C47C" w14:textId="77777777" w:rsidR="00703F13" w:rsidRPr="00CA654B" w:rsidRDefault="00703F13" w:rsidP="002074AE">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operation_id</w:t>
            </w:r>
            <w:proofErr w:type="spellEnd"/>
          </w:p>
        </w:tc>
        <w:tc>
          <w:tcPr>
            <w:tcW w:w="1960" w:type="dxa"/>
            <w:noWrap/>
            <w:hideMark/>
          </w:tcPr>
          <w:p w14:paraId="0A15AB6E" w14:textId="77777777" w:rsidR="00703F13" w:rsidRPr="00CA654B" w:rsidRDefault="00703F13" w:rsidP="002074AE">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pig_id</w:t>
            </w:r>
            <w:proofErr w:type="spellEnd"/>
          </w:p>
        </w:tc>
      </w:tr>
      <w:tr w:rsidR="00703F13" w:rsidRPr="00CA654B" w14:paraId="347717DC" w14:textId="77777777" w:rsidTr="002074AE">
        <w:trPr>
          <w:trHeight w:val="288"/>
        </w:trPr>
        <w:tc>
          <w:tcPr>
            <w:tcW w:w="2440" w:type="dxa"/>
            <w:noWrap/>
            <w:hideMark/>
          </w:tcPr>
          <w:p w14:paraId="4BCE0F83" w14:textId="77777777" w:rsidR="00703F13" w:rsidRPr="00CA654B" w:rsidRDefault="00703F13" w:rsidP="002074AE">
            <w:pPr>
              <w:spacing w:line="360" w:lineRule="auto"/>
              <w:ind w:left="720" w:hanging="720"/>
              <w:rPr>
                <w:b w:val="0"/>
                <w:bCs/>
                <w:sz w:val="22"/>
                <w:szCs w:val="22"/>
              </w:rPr>
            </w:pPr>
            <w:r w:rsidRPr="00CA654B">
              <w:rPr>
                <w:b w:val="0"/>
                <w:bCs/>
                <w:sz w:val="22"/>
                <w:szCs w:val="22"/>
              </w:rPr>
              <w:t>1</w:t>
            </w:r>
          </w:p>
        </w:tc>
        <w:tc>
          <w:tcPr>
            <w:tcW w:w="2660" w:type="dxa"/>
            <w:noWrap/>
            <w:hideMark/>
          </w:tcPr>
          <w:p w14:paraId="3B35E30A" w14:textId="77777777" w:rsidR="00703F13" w:rsidRPr="00CA654B" w:rsidRDefault="00703F13" w:rsidP="002074AE">
            <w:pPr>
              <w:spacing w:line="360" w:lineRule="auto"/>
              <w:ind w:left="720" w:hanging="720"/>
              <w:rPr>
                <w:b w:val="0"/>
                <w:bCs/>
                <w:sz w:val="22"/>
                <w:szCs w:val="22"/>
              </w:rPr>
            </w:pPr>
            <w:r w:rsidRPr="00CA654B">
              <w:rPr>
                <w:b w:val="0"/>
                <w:bCs/>
                <w:sz w:val="22"/>
                <w:szCs w:val="22"/>
              </w:rPr>
              <w:t>1</w:t>
            </w:r>
          </w:p>
        </w:tc>
        <w:tc>
          <w:tcPr>
            <w:tcW w:w="1960" w:type="dxa"/>
            <w:noWrap/>
            <w:hideMark/>
          </w:tcPr>
          <w:p w14:paraId="1D53D74B" w14:textId="77777777" w:rsidR="00703F13" w:rsidRPr="00CA654B" w:rsidRDefault="00703F13" w:rsidP="002074AE">
            <w:pPr>
              <w:spacing w:line="360" w:lineRule="auto"/>
              <w:ind w:left="720" w:hanging="720"/>
              <w:rPr>
                <w:b w:val="0"/>
                <w:bCs/>
                <w:sz w:val="22"/>
                <w:szCs w:val="22"/>
              </w:rPr>
            </w:pPr>
            <w:r w:rsidRPr="00CA654B">
              <w:rPr>
                <w:b w:val="0"/>
                <w:bCs/>
                <w:sz w:val="22"/>
                <w:szCs w:val="22"/>
              </w:rPr>
              <w:t>1</w:t>
            </w:r>
          </w:p>
        </w:tc>
      </w:tr>
      <w:tr w:rsidR="00703F13" w:rsidRPr="00CA654B" w14:paraId="38A49983" w14:textId="77777777" w:rsidTr="002074AE">
        <w:trPr>
          <w:trHeight w:val="288"/>
        </w:trPr>
        <w:tc>
          <w:tcPr>
            <w:tcW w:w="2440" w:type="dxa"/>
            <w:noWrap/>
            <w:hideMark/>
          </w:tcPr>
          <w:p w14:paraId="57DB34ED" w14:textId="77777777" w:rsidR="00703F13" w:rsidRPr="00CA654B" w:rsidRDefault="00703F13" w:rsidP="002074AE">
            <w:pPr>
              <w:spacing w:line="360" w:lineRule="auto"/>
              <w:ind w:left="720" w:hanging="720"/>
              <w:rPr>
                <w:b w:val="0"/>
                <w:bCs/>
                <w:sz w:val="22"/>
                <w:szCs w:val="22"/>
              </w:rPr>
            </w:pPr>
            <w:r w:rsidRPr="00CA654B">
              <w:rPr>
                <w:b w:val="0"/>
                <w:bCs/>
                <w:sz w:val="22"/>
                <w:szCs w:val="22"/>
              </w:rPr>
              <w:t>2</w:t>
            </w:r>
          </w:p>
        </w:tc>
        <w:tc>
          <w:tcPr>
            <w:tcW w:w="2660" w:type="dxa"/>
            <w:noWrap/>
            <w:hideMark/>
          </w:tcPr>
          <w:p w14:paraId="0F8A586B" w14:textId="77777777" w:rsidR="00703F13" w:rsidRPr="00CA654B" w:rsidRDefault="00703F13" w:rsidP="002074AE">
            <w:pPr>
              <w:spacing w:line="360" w:lineRule="auto"/>
              <w:ind w:left="720" w:hanging="720"/>
              <w:rPr>
                <w:b w:val="0"/>
                <w:bCs/>
                <w:sz w:val="22"/>
                <w:szCs w:val="22"/>
              </w:rPr>
            </w:pPr>
            <w:r w:rsidRPr="00CA654B">
              <w:rPr>
                <w:b w:val="0"/>
                <w:bCs/>
                <w:sz w:val="22"/>
                <w:szCs w:val="22"/>
              </w:rPr>
              <w:t>2</w:t>
            </w:r>
          </w:p>
        </w:tc>
        <w:tc>
          <w:tcPr>
            <w:tcW w:w="1960" w:type="dxa"/>
            <w:noWrap/>
            <w:hideMark/>
          </w:tcPr>
          <w:p w14:paraId="496EBF10" w14:textId="77777777" w:rsidR="00703F13" w:rsidRPr="00CA654B" w:rsidRDefault="00703F13" w:rsidP="002074AE">
            <w:pPr>
              <w:spacing w:line="360" w:lineRule="auto"/>
              <w:ind w:left="720" w:hanging="720"/>
              <w:rPr>
                <w:b w:val="0"/>
                <w:bCs/>
                <w:sz w:val="22"/>
                <w:szCs w:val="22"/>
              </w:rPr>
            </w:pPr>
            <w:r w:rsidRPr="00CA654B">
              <w:rPr>
                <w:b w:val="0"/>
                <w:bCs/>
                <w:sz w:val="22"/>
                <w:szCs w:val="22"/>
              </w:rPr>
              <w:t>2</w:t>
            </w:r>
          </w:p>
        </w:tc>
      </w:tr>
      <w:tr w:rsidR="00703F13" w:rsidRPr="00CA654B" w14:paraId="43E7A72C" w14:textId="77777777" w:rsidTr="002074AE">
        <w:trPr>
          <w:trHeight w:val="288"/>
        </w:trPr>
        <w:tc>
          <w:tcPr>
            <w:tcW w:w="2440" w:type="dxa"/>
            <w:noWrap/>
            <w:hideMark/>
          </w:tcPr>
          <w:p w14:paraId="1DA2021F" w14:textId="77777777" w:rsidR="00703F13" w:rsidRPr="00CA654B" w:rsidRDefault="00703F13" w:rsidP="002074AE">
            <w:pPr>
              <w:spacing w:line="360" w:lineRule="auto"/>
              <w:ind w:left="720" w:hanging="720"/>
              <w:rPr>
                <w:b w:val="0"/>
                <w:bCs/>
                <w:sz w:val="22"/>
                <w:szCs w:val="22"/>
              </w:rPr>
            </w:pPr>
            <w:r w:rsidRPr="00CA654B">
              <w:rPr>
                <w:b w:val="0"/>
                <w:bCs/>
                <w:sz w:val="22"/>
                <w:szCs w:val="22"/>
              </w:rPr>
              <w:t>3</w:t>
            </w:r>
          </w:p>
        </w:tc>
        <w:tc>
          <w:tcPr>
            <w:tcW w:w="2660" w:type="dxa"/>
            <w:noWrap/>
            <w:hideMark/>
          </w:tcPr>
          <w:p w14:paraId="6B381655" w14:textId="77777777" w:rsidR="00703F13" w:rsidRPr="00CA654B" w:rsidRDefault="00703F13" w:rsidP="002074AE">
            <w:pPr>
              <w:spacing w:line="360" w:lineRule="auto"/>
              <w:ind w:left="720" w:hanging="720"/>
              <w:rPr>
                <w:b w:val="0"/>
                <w:bCs/>
                <w:sz w:val="22"/>
                <w:szCs w:val="22"/>
              </w:rPr>
            </w:pPr>
            <w:r w:rsidRPr="00CA654B">
              <w:rPr>
                <w:b w:val="0"/>
                <w:bCs/>
                <w:sz w:val="22"/>
                <w:szCs w:val="22"/>
              </w:rPr>
              <w:t>3</w:t>
            </w:r>
          </w:p>
        </w:tc>
        <w:tc>
          <w:tcPr>
            <w:tcW w:w="1960" w:type="dxa"/>
            <w:noWrap/>
            <w:hideMark/>
          </w:tcPr>
          <w:p w14:paraId="61BDA81F" w14:textId="77777777" w:rsidR="00703F13" w:rsidRPr="00CA654B" w:rsidRDefault="00703F13" w:rsidP="002074AE">
            <w:pPr>
              <w:spacing w:line="360" w:lineRule="auto"/>
              <w:ind w:left="720" w:hanging="720"/>
              <w:rPr>
                <w:b w:val="0"/>
                <w:bCs/>
                <w:sz w:val="22"/>
                <w:szCs w:val="22"/>
              </w:rPr>
            </w:pPr>
            <w:r w:rsidRPr="00CA654B">
              <w:rPr>
                <w:b w:val="0"/>
                <w:bCs/>
                <w:sz w:val="22"/>
                <w:szCs w:val="22"/>
              </w:rPr>
              <w:t>3</w:t>
            </w:r>
          </w:p>
        </w:tc>
      </w:tr>
      <w:tr w:rsidR="00703F13" w:rsidRPr="00CA654B" w14:paraId="2CDD22DB" w14:textId="77777777" w:rsidTr="002074AE">
        <w:trPr>
          <w:trHeight w:val="288"/>
        </w:trPr>
        <w:tc>
          <w:tcPr>
            <w:tcW w:w="2440" w:type="dxa"/>
            <w:noWrap/>
            <w:hideMark/>
          </w:tcPr>
          <w:p w14:paraId="29050AC4" w14:textId="77777777" w:rsidR="00703F13" w:rsidRPr="00CA654B" w:rsidRDefault="00703F13" w:rsidP="002074AE">
            <w:pPr>
              <w:spacing w:line="360" w:lineRule="auto"/>
              <w:ind w:left="720" w:hanging="720"/>
              <w:rPr>
                <w:b w:val="0"/>
                <w:bCs/>
                <w:sz w:val="22"/>
                <w:szCs w:val="22"/>
              </w:rPr>
            </w:pPr>
            <w:r w:rsidRPr="00CA654B">
              <w:rPr>
                <w:b w:val="0"/>
                <w:bCs/>
                <w:sz w:val="22"/>
                <w:szCs w:val="22"/>
              </w:rPr>
              <w:t>4</w:t>
            </w:r>
          </w:p>
        </w:tc>
        <w:tc>
          <w:tcPr>
            <w:tcW w:w="2660" w:type="dxa"/>
            <w:noWrap/>
            <w:hideMark/>
          </w:tcPr>
          <w:p w14:paraId="417ADB7E" w14:textId="77777777" w:rsidR="00703F13" w:rsidRPr="00CA654B" w:rsidRDefault="00703F13" w:rsidP="002074AE">
            <w:pPr>
              <w:spacing w:line="360" w:lineRule="auto"/>
              <w:ind w:left="720" w:hanging="720"/>
              <w:rPr>
                <w:b w:val="0"/>
                <w:bCs/>
                <w:sz w:val="22"/>
                <w:szCs w:val="22"/>
              </w:rPr>
            </w:pPr>
            <w:r w:rsidRPr="00CA654B">
              <w:rPr>
                <w:b w:val="0"/>
                <w:bCs/>
                <w:sz w:val="22"/>
                <w:szCs w:val="22"/>
              </w:rPr>
              <w:t>4</w:t>
            </w:r>
          </w:p>
        </w:tc>
        <w:tc>
          <w:tcPr>
            <w:tcW w:w="1960" w:type="dxa"/>
            <w:noWrap/>
            <w:hideMark/>
          </w:tcPr>
          <w:p w14:paraId="214345E5" w14:textId="77777777" w:rsidR="00703F13" w:rsidRPr="00CA654B" w:rsidRDefault="00703F13" w:rsidP="002074AE">
            <w:pPr>
              <w:spacing w:line="360" w:lineRule="auto"/>
              <w:ind w:left="720" w:hanging="720"/>
              <w:rPr>
                <w:b w:val="0"/>
                <w:bCs/>
                <w:sz w:val="22"/>
                <w:szCs w:val="22"/>
              </w:rPr>
            </w:pPr>
            <w:r w:rsidRPr="00CA654B">
              <w:rPr>
                <w:b w:val="0"/>
                <w:bCs/>
                <w:sz w:val="22"/>
                <w:szCs w:val="22"/>
              </w:rPr>
              <w:t>4</w:t>
            </w:r>
          </w:p>
        </w:tc>
      </w:tr>
      <w:tr w:rsidR="00703F13" w:rsidRPr="00CA654B" w14:paraId="55FEDD3F" w14:textId="77777777" w:rsidTr="002074AE">
        <w:trPr>
          <w:trHeight w:val="288"/>
        </w:trPr>
        <w:tc>
          <w:tcPr>
            <w:tcW w:w="2440" w:type="dxa"/>
            <w:noWrap/>
            <w:hideMark/>
          </w:tcPr>
          <w:p w14:paraId="3A8EFC08" w14:textId="77777777" w:rsidR="00703F13" w:rsidRPr="00CA654B" w:rsidRDefault="00703F13" w:rsidP="002074AE">
            <w:pPr>
              <w:spacing w:line="360" w:lineRule="auto"/>
              <w:ind w:left="720" w:hanging="720"/>
              <w:rPr>
                <w:b w:val="0"/>
                <w:bCs/>
                <w:sz w:val="22"/>
                <w:szCs w:val="22"/>
              </w:rPr>
            </w:pPr>
            <w:r w:rsidRPr="00CA654B">
              <w:rPr>
                <w:b w:val="0"/>
                <w:bCs/>
                <w:sz w:val="22"/>
                <w:szCs w:val="22"/>
              </w:rPr>
              <w:t>5</w:t>
            </w:r>
          </w:p>
        </w:tc>
        <w:tc>
          <w:tcPr>
            <w:tcW w:w="2660" w:type="dxa"/>
            <w:noWrap/>
            <w:hideMark/>
          </w:tcPr>
          <w:p w14:paraId="1A679BE5" w14:textId="77777777" w:rsidR="00703F13" w:rsidRPr="00CA654B" w:rsidRDefault="00703F13" w:rsidP="002074AE">
            <w:pPr>
              <w:spacing w:line="360" w:lineRule="auto"/>
              <w:ind w:left="720" w:hanging="720"/>
              <w:rPr>
                <w:b w:val="0"/>
                <w:bCs/>
                <w:sz w:val="22"/>
                <w:szCs w:val="22"/>
              </w:rPr>
            </w:pPr>
            <w:r w:rsidRPr="00CA654B">
              <w:rPr>
                <w:b w:val="0"/>
                <w:bCs/>
                <w:sz w:val="22"/>
                <w:szCs w:val="22"/>
              </w:rPr>
              <w:t>5</w:t>
            </w:r>
          </w:p>
        </w:tc>
        <w:tc>
          <w:tcPr>
            <w:tcW w:w="1960" w:type="dxa"/>
            <w:noWrap/>
            <w:hideMark/>
          </w:tcPr>
          <w:p w14:paraId="13D463A1" w14:textId="77777777" w:rsidR="00703F13" w:rsidRPr="00CA654B" w:rsidRDefault="00703F13" w:rsidP="002074AE">
            <w:pPr>
              <w:spacing w:line="360" w:lineRule="auto"/>
              <w:ind w:left="720" w:hanging="720"/>
              <w:rPr>
                <w:b w:val="0"/>
                <w:bCs/>
                <w:sz w:val="22"/>
                <w:szCs w:val="22"/>
              </w:rPr>
            </w:pPr>
            <w:r w:rsidRPr="00CA654B">
              <w:rPr>
                <w:b w:val="0"/>
                <w:bCs/>
                <w:sz w:val="22"/>
                <w:szCs w:val="22"/>
              </w:rPr>
              <w:t>5</w:t>
            </w:r>
          </w:p>
        </w:tc>
      </w:tr>
    </w:tbl>
    <w:p w14:paraId="2D7A97D9" w14:textId="77777777" w:rsidR="00703F13" w:rsidRPr="00CA654B" w:rsidRDefault="00703F13" w:rsidP="00703F13">
      <w:pPr>
        <w:spacing w:line="360" w:lineRule="auto"/>
        <w:jc w:val="both"/>
      </w:pPr>
    </w:p>
    <w:p w14:paraId="53203121" w14:textId="77777777" w:rsidR="00703F13" w:rsidRPr="00CA654B" w:rsidRDefault="00703F13" w:rsidP="00703F13">
      <w:pPr>
        <w:spacing w:line="360" w:lineRule="auto"/>
        <w:ind w:left="720" w:hanging="720"/>
      </w:pPr>
    </w:p>
    <w:p w14:paraId="15099BE7" w14:textId="77777777" w:rsidR="00703F13" w:rsidRPr="00CA654B" w:rsidRDefault="00703F13" w:rsidP="00703F13">
      <w:pPr>
        <w:spacing w:line="360" w:lineRule="auto"/>
        <w:ind w:left="720" w:hanging="720"/>
      </w:pPr>
    </w:p>
    <w:p w14:paraId="2CAEA963" w14:textId="77777777" w:rsidR="00703F13" w:rsidRPr="00CA654B" w:rsidRDefault="00703F13" w:rsidP="00703F13">
      <w:pPr>
        <w:spacing w:line="360" w:lineRule="auto"/>
        <w:ind w:left="720" w:hanging="720"/>
      </w:pPr>
    </w:p>
    <w:p w14:paraId="43A504D8" w14:textId="77777777" w:rsidR="00703F13" w:rsidRPr="00CA654B" w:rsidRDefault="00703F13" w:rsidP="00703F13">
      <w:pPr>
        <w:spacing w:line="360" w:lineRule="auto"/>
        <w:ind w:left="720" w:hanging="720"/>
      </w:pPr>
    </w:p>
    <w:p w14:paraId="2CB7B00E" w14:textId="77777777" w:rsidR="00703F13" w:rsidRPr="00CA654B" w:rsidRDefault="00703F13" w:rsidP="00703F13">
      <w:pPr>
        <w:spacing w:line="360" w:lineRule="auto"/>
        <w:ind w:left="720" w:hanging="720"/>
      </w:pPr>
    </w:p>
    <w:p w14:paraId="1DE9DDE8" w14:textId="77777777" w:rsidR="00703F13" w:rsidRPr="00CA654B" w:rsidRDefault="00703F13" w:rsidP="00703F13">
      <w:pPr>
        <w:spacing w:line="360" w:lineRule="auto"/>
        <w:jc w:val="both"/>
      </w:pPr>
    </w:p>
    <w:p w14:paraId="2FF2D870" w14:textId="502F7581" w:rsidR="00703F13" w:rsidRPr="00CA654B" w:rsidRDefault="00703F13" w:rsidP="00703F13">
      <w:pPr>
        <w:spacing w:line="360" w:lineRule="auto"/>
        <w:ind w:left="720" w:hanging="720"/>
      </w:pPr>
      <w:r w:rsidRPr="00CA654B">
        <w:t xml:space="preserve">Table </w:t>
      </w:r>
      <w:r w:rsidR="00B97B04">
        <w:t>60</w:t>
      </w:r>
      <w:r w:rsidRPr="00CA654B">
        <w:t xml:space="preserve">. </w:t>
      </w:r>
      <w:r w:rsidRPr="00CA654B">
        <w:rPr>
          <w:lang w:val="en-US"/>
        </w:rPr>
        <w:t xml:space="preserve">Operation Pig Details </w:t>
      </w:r>
      <w:r w:rsidRPr="00CA654B">
        <w:t>Table - 3NF</w:t>
      </w:r>
    </w:p>
    <w:p w14:paraId="1265FB49" w14:textId="77777777" w:rsidR="00703F13" w:rsidRPr="00CA654B" w:rsidRDefault="00703F13" w:rsidP="00703F13">
      <w:pPr>
        <w:spacing w:line="360" w:lineRule="auto"/>
        <w:jc w:val="both"/>
      </w:pPr>
    </w:p>
    <w:p w14:paraId="6D65D4A4" w14:textId="77777777" w:rsidR="00703F13" w:rsidRPr="00CA654B" w:rsidRDefault="00703F13" w:rsidP="00703F13">
      <w:pPr>
        <w:spacing w:line="360" w:lineRule="auto"/>
        <w:jc w:val="both"/>
      </w:pPr>
    </w:p>
    <w:p w14:paraId="769B8F76" w14:textId="77777777" w:rsidR="00703F13" w:rsidRPr="00CA654B" w:rsidRDefault="00703F13" w:rsidP="00703F13">
      <w:pPr>
        <w:spacing w:line="360" w:lineRule="auto"/>
        <w:jc w:val="both"/>
      </w:pPr>
    </w:p>
    <w:p w14:paraId="48DB93AF" w14:textId="77777777" w:rsidR="00703F13" w:rsidRPr="00CA654B" w:rsidRDefault="00703F13" w:rsidP="00703F13">
      <w:pPr>
        <w:spacing w:line="360" w:lineRule="auto"/>
        <w:jc w:val="both"/>
      </w:pPr>
    </w:p>
    <w:p w14:paraId="2ABD771E" w14:textId="77777777" w:rsidR="00703F13" w:rsidRPr="00CA654B" w:rsidRDefault="00703F13" w:rsidP="00703F13">
      <w:pPr>
        <w:spacing w:line="360" w:lineRule="auto"/>
        <w:jc w:val="both"/>
      </w:pPr>
    </w:p>
    <w:p w14:paraId="418F8BDF" w14:textId="77777777" w:rsidR="00703F13" w:rsidRPr="00CA654B" w:rsidRDefault="00703F13" w:rsidP="00703F13">
      <w:pPr>
        <w:spacing w:line="360" w:lineRule="auto"/>
        <w:jc w:val="both"/>
      </w:pPr>
    </w:p>
    <w:p w14:paraId="3AF5B8E9" w14:textId="77777777" w:rsidR="00703F13" w:rsidRPr="00CA654B" w:rsidRDefault="00703F13" w:rsidP="00703F13">
      <w:pPr>
        <w:spacing w:line="360" w:lineRule="auto"/>
        <w:jc w:val="both"/>
      </w:pPr>
    </w:p>
    <w:p w14:paraId="7FC3A6BF" w14:textId="77777777" w:rsidR="00703F13" w:rsidRPr="00CA654B" w:rsidRDefault="00703F13" w:rsidP="00703F13">
      <w:pPr>
        <w:spacing w:line="360" w:lineRule="auto"/>
        <w:jc w:val="both"/>
      </w:pPr>
    </w:p>
    <w:p w14:paraId="0FE0E101" w14:textId="77777777" w:rsidR="00703F13" w:rsidRPr="00CA654B" w:rsidRDefault="00703F13" w:rsidP="00703F13">
      <w:pPr>
        <w:spacing w:line="360" w:lineRule="auto"/>
        <w:jc w:val="both"/>
      </w:pPr>
    </w:p>
    <w:p w14:paraId="4124A154" w14:textId="77777777" w:rsidR="00703F13" w:rsidRPr="00CA654B" w:rsidRDefault="00703F13" w:rsidP="00703F13">
      <w:pPr>
        <w:spacing w:line="360" w:lineRule="auto"/>
        <w:jc w:val="both"/>
      </w:pPr>
    </w:p>
    <w:p w14:paraId="0AD69F61" w14:textId="77777777" w:rsidR="00703F13" w:rsidRPr="00CA654B" w:rsidRDefault="00703F13" w:rsidP="00703F13">
      <w:pPr>
        <w:spacing w:line="360" w:lineRule="auto"/>
        <w:jc w:val="both"/>
      </w:pPr>
    </w:p>
    <w:p w14:paraId="66AD022F" w14:textId="1FB8AE80" w:rsidR="00703F13" w:rsidRPr="00CA654B" w:rsidRDefault="00703F13" w:rsidP="00703F13">
      <w:pPr>
        <w:spacing w:line="360" w:lineRule="auto"/>
        <w:ind w:left="720" w:hanging="720"/>
        <w:jc w:val="both"/>
      </w:pPr>
      <w:r w:rsidRPr="00CA654B">
        <w:rPr>
          <w:b w:val="0"/>
          <w:bCs/>
        </w:rPr>
        <w:lastRenderedPageBreak/>
        <w:t xml:space="preserve">     </w:t>
      </w:r>
      <w:r w:rsidR="002074AE">
        <w:rPr>
          <w:b w:val="0"/>
          <w:bCs/>
        </w:rPr>
        <w:t xml:space="preserve">                                       </w:t>
      </w:r>
      <w:r w:rsidRPr="00CA654B">
        <w:rPr>
          <w:b w:val="0"/>
          <w:bCs/>
        </w:rPr>
        <w:t xml:space="preserve"> Operation Item Details</w:t>
      </w:r>
    </w:p>
    <w:tbl>
      <w:tblPr>
        <w:tblStyle w:val="TableGrid"/>
        <w:tblW w:w="0" w:type="auto"/>
        <w:tblInd w:w="2695" w:type="dxa"/>
        <w:tblLook w:val="04A0" w:firstRow="1" w:lastRow="0" w:firstColumn="1" w:lastColumn="0" w:noHBand="0" w:noVBand="1"/>
      </w:tblPr>
      <w:tblGrid>
        <w:gridCol w:w="2941"/>
        <w:gridCol w:w="2660"/>
        <w:gridCol w:w="1960"/>
      </w:tblGrid>
      <w:tr w:rsidR="00703F13" w:rsidRPr="00CA654B" w14:paraId="638F7746" w14:textId="77777777" w:rsidTr="002074AE">
        <w:trPr>
          <w:trHeight w:val="288"/>
        </w:trPr>
        <w:tc>
          <w:tcPr>
            <w:tcW w:w="2941" w:type="dxa"/>
            <w:noWrap/>
            <w:hideMark/>
          </w:tcPr>
          <w:p w14:paraId="1639BCE3" w14:textId="77777777" w:rsidR="00703F13" w:rsidRPr="00CA654B" w:rsidRDefault="00703F13" w:rsidP="008E2866">
            <w:pPr>
              <w:spacing w:line="360" w:lineRule="auto"/>
              <w:ind w:left="720" w:hanging="720"/>
              <w:rPr>
                <w:b w:val="0"/>
                <w:bCs/>
                <w:sz w:val="22"/>
                <w:szCs w:val="22"/>
              </w:rPr>
            </w:pPr>
            <w:r w:rsidRPr="00CA654B">
              <w:rPr>
                <w:b w:val="0"/>
                <w:bCs/>
                <w:sz w:val="22"/>
                <w:szCs w:val="22"/>
              </w:rPr>
              <w:t>(PK)</w:t>
            </w:r>
            <w:proofErr w:type="spellStart"/>
            <w:r w:rsidRPr="00CA654B">
              <w:rPr>
                <w:b w:val="0"/>
                <w:bCs/>
                <w:sz w:val="22"/>
                <w:szCs w:val="22"/>
              </w:rPr>
              <w:t>operation_item_details_id</w:t>
            </w:r>
            <w:proofErr w:type="spellEnd"/>
          </w:p>
        </w:tc>
        <w:tc>
          <w:tcPr>
            <w:tcW w:w="2660" w:type="dxa"/>
            <w:noWrap/>
            <w:hideMark/>
          </w:tcPr>
          <w:p w14:paraId="401014F3"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operation_id</w:t>
            </w:r>
            <w:proofErr w:type="spellEnd"/>
          </w:p>
        </w:tc>
        <w:tc>
          <w:tcPr>
            <w:tcW w:w="1960" w:type="dxa"/>
            <w:noWrap/>
            <w:hideMark/>
          </w:tcPr>
          <w:p w14:paraId="440088DE" w14:textId="77777777" w:rsidR="00703F13" w:rsidRPr="00CA654B" w:rsidRDefault="00703F13" w:rsidP="008E2866">
            <w:pPr>
              <w:spacing w:line="360" w:lineRule="auto"/>
              <w:ind w:left="720" w:hanging="720"/>
              <w:rPr>
                <w:b w:val="0"/>
                <w:bCs/>
                <w:sz w:val="22"/>
                <w:szCs w:val="22"/>
              </w:rPr>
            </w:pPr>
            <w:r w:rsidRPr="00CA654B">
              <w:rPr>
                <w:b w:val="0"/>
                <w:bCs/>
                <w:sz w:val="22"/>
                <w:szCs w:val="22"/>
              </w:rPr>
              <w:t>(FK)</w:t>
            </w:r>
            <w:proofErr w:type="spellStart"/>
            <w:r w:rsidRPr="00CA654B">
              <w:rPr>
                <w:b w:val="0"/>
                <w:bCs/>
                <w:sz w:val="22"/>
                <w:szCs w:val="22"/>
              </w:rPr>
              <w:t>item_id</w:t>
            </w:r>
            <w:proofErr w:type="spellEnd"/>
          </w:p>
        </w:tc>
      </w:tr>
      <w:tr w:rsidR="00703F13" w:rsidRPr="00CA654B" w14:paraId="2C329DD8" w14:textId="77777777" w:rsidTr="002074AE">
        <w:trPr>
          <w:trHeight w:val="288"/>
        </w:trPr>
        <w:tc>
          <w:tcPr>
            <w:tcW w:w="2941" w:type="dxa"/>
            <w:noWrap/>
            <w:hideMark/>
          </w:tcPr>
          <w:p w14:paraId="11DFB557"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2660" w:type="dxa"/>
            <w:noWrap/>
            <w:hideMark/>
          </w:tcPr>
          <w:p w14:paraId="4E3C7637"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008FEAE2"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56CB1655" w14:textId="77777777" w:rsidTr="002074AE">
        <w:trPr>
          <w:trHeight w:val="288"/>
        </w:trPr>
        <w:tc>
          <w:tcPr>
            <w:tcW w:w="2941" w:type="dxa"/>
            <w:noWrap/>
            <w:hideMark/>
          </w:tcPr>
          <w:p w14:paraId="2CDE34B9" w14:textId="77777777" w:rsidR="00703F13" w:rsidRPr="00CA654B" w:rsidRDefault="00703F13" w:rsidP="008E2866">
            <w:pPr>
              <w:spacing w:line="360" w:lineRule="auto"/>
              <w:ind w:left="720" w:hanging="720"/>
              <w:rPr>
                <w:b w:val="0"/>
                <w:bCs/>
                <w:sz w:val="22"/>
                <w:szCs w:val="22"/>
              </w:rPr>
            </w:pPr>
            <w:r w:rsidRPr="00CA654B">
              <w:rPr>
                <w:b w:val="0"/>
                <w:bCs/>
                <w:sz w:val="22"/>
                <w:szCs w:val="22"/>
              </w:rPr>
              <w:t>2</w:t>
            </w:r>
          </w:p>
        </w:tc>
        <w:tc>
          <w:tcPr>
            <w:tcW w:w="2660" w:type="dxa"/>
            <w:noWrap/>
            <w:hideMark/>
          </w:tcPr>
          <w:p w14:paraId="63996699"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0F01E56C"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r>
      <w:tr w:rsidR="00703F13" w:rsidRPr="00CA654B" w14:paraId="7ACB1232" w14:textId="77777777" w:rsidTr="002074AE">
        <w:trPr>
          <w:trHeight w:val="288"/>
        </w:trPr>
        <w:tc>
          <w:tcPr>
            <w:tcW w:w="2941" w:type="dxa"/>
            <w:noWrap/>
            <w:hideMark/>
          </w:tcPr>
          <w:p w14:paraId="48249A43" w14:textId="77777777" w:rsidR="00703F13" w:rsidRPr="00CA654B" w:rsidRDefault="00703F13" w:rsidP="008E2866">
            <w:pPr>
              <w:spacing w:line="360" w:lineRule="auto"/>
              <w:ind w:left="720" w:hanging="720"/>
              <w:rPr>
                <w:b w:val="0"/>
                <w:bCs/>
                <w:sz w:val="22"/>
                <w:szCs w:val="22"/>
              </w:rPr>
            </w:pPr>
            <w:r w:rsidRPr="00CA654B">
              <w:rPr>
                <w:b w:val="0"/>
                <w:bCs/>
                <w:sz w:val="22"/>
                <w:szCs w:val="22"/>
              </w:rPr>
              <w:t>3</w:t>
            </w:r>
          </w:p>
        </w:tc>
        <w:tc>
          <w:tcPr>
            <w:tcW w:w="2660" w:type="dxa"/>
            <w:noWrap/>
            <w:hideMark/>
          </w:tcPr>
          <w:p w14:paraId="3F3EDEF2"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69FBC540"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03A38EB4" w14:textId="77777777" w:rsidTr="002074AE">
        <w:trPr>
          <w:trHeight w:val="288"/>
        </w:trPr>
        <w:tc>
          <w:tcPr>
            <w:tcW w:w="2941" w:type="dxa"/>
            <w:noWrap/>
            <w:hideMark/>
          </w:tcPr>
          <w:p w14:paraId="5B860239"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c>
          <w:tcPr>
            <w:tcW w:w="2660" w:type="dxa"/>
            <w:noWrap/>
            <w:hideMark/>
          </w:tcPr>
          <w:p w14:paraId="3F101A80"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67D57983" w14:textId="77777777" w:rsidR="00703F13" w:rsidRPr="00CA654B" w:rsidRDefault="00703F13" w:rsidP="008E2866">
            <w:pPr>
              <w:spacing w:line="360" w:lineRule="auto"/>
              <w:ind w:left="720" w:hanging="720"/>
              <w:rPr>
                <w:b w:val="0"/>
                <w:bCs/>
                <w:sz w:val="22"/>
                <w:szCs w:val="22"/>
              </w:rPr>
            </w:pPr>
            <w:r w:rsidRPr="00CA654B">
              <w:rPr>
                <w:b w:val="0"/>
                <w:bCs/>
                <w:sz w:val="22"/>
                <w:szCs w:val="22"/>
              </w:rPr>
              <w:t>4</w:t>
            </w:r>
          </w:p>
        </w:tc>
      </w:tr>
      <w:tr w:rsidR="00703F13" w:rsidRPr="00CA654B" w14:paraId="65933B93" w14:textId="77777777" w:rsidTr="002074AE">
        <w:trPr>
          <w:trHeight w:val="288"/>
        </w:trPr>
        <w:tc>
          <w:tcPr>
            <w:tcW w:w="2941" w:type="dxa"/>
            <w:noWrap/>
            <w:hideMark/>
          </w:tcPr>
          <w:p w14:paraId="34A64963"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c>
          <w:tcPr>
            <w:tcW w:w="2660" w:type="dxa"/>
            <w:noWrap/>
            <w:hideMark/>
          </w:tcPr>
          <w:p w14:paraId="6A5A2511" w14:textId="77777777" w:rsidR="00703F13" w:rsidRPr="00CA654B" w:rsidRDefault="00703F13" w:rsidP="008E2866">
            <w:pPr>
              <w:spacing w:line="360" w:lineRule="auto"/>
              <w:ind w:left="720" w:hanging="720"/>
              <w:rPr>
                <w:b w:val="0"/>
                <w:bCs/>
                <w:sz w:val="22"/>
                <w:szCs w:val="22"/>
              </w:rPr>
            </w:pPr>
            <w:r w:rsidRPr="00CA654B">
              <w:rPr>
                <w:b w:val="0"/>
                <w:bCs/>
                <w:sz w:val="22"/>
                <w:szCs w:val="22"/>
              </w:rPr>
              <w:t>1</w:t>
            </w:r>
          </w:p>
        </w:tc>
        <w:tc>
          <w:tcPr>
            <w:tcW w:w="1960" w:type="dxa"/>
            <w:noWrap/>
            <w:hideMark/>
          </w:tcPr>
          <w:p w14:paraId="1F4CEFAB" w14:textId="77777777" w:rsidR="00703F13" w:rsidRPr="00CA654B" w:rsidRDefault="00703F13" w:rsidP="008E2866">
            <w:pPr>
              <w:spacing w:line="360" w:lineRule="auto"/>
              <w:ind w:left="720" w:hanging="720"/>
              <w:rPr>
                <w:b w:val="0"/>
                <w:bCs/>
                <w:sz w:val="22"/>
                <w:szCs w:val="22"/>
              </w:rPr>
            </w:pPr>
            <w:r w:rsidRPr="00CA654B">
              <w:rPr>
                <w:b w:val="0"/>
                <w:bCs/>
                <w:sz w:val="22"/>
                <w:szCs w:val="22"/>
              </w:rPr>
              <w:t>5</w:t>
            </w:r>
          </w:p>
        </w:tc>
      </w:tr>
    </w:tbl>
    <w:p w14:paraId="5C61690B" w14:textId="77777777" w:rsidR="00703F13" w:rsidRPr="00CA654B" w:rsidRDefault="00703F13" w:rsidP="00703F13">
      <w:pPr>
        <w:spacing w:line="360" w:lineRule="auto"/>
        <w:ind w:left="720" w:hanging="720"/>
      </w:pPr>
    </w:p>
    <w:p w14:paraId="2007A164" w14:textId="20B14CBA" w:rsidR="00703F13" w:rsidRPr="00CA654B" w:rsidRDefault="00703F13" w:rsidP="00703F13">
      <w:pPr>
        <w:spacing w:line="360" w:lineRule="auto"/>
        <w:ind w:left="720" w:hanging="720"/>
      </w:pPr>
      <w:r w:rsidRPr="00CA654B">
        <w:t xml:space="preserve">Table </w:t>
      </w:r>
      <w:r w:rsidR="00B97B04">
        <w:t>61</w:t>
      </w:r>
      <w:r w:rsidRPr="00CA654B">
        <w:t xml:space="preserve">. </w:t>
      </w:r>
      <w:r w:rsidRPr="00CA654B">
        <w:rPr>
          <w:lang w:val="en-US"/>
        </w:rPr>
        <w:t xml:space="preserve">Operation Item Details </w:t>
      </w:r>
      <w:r w:rsidRPr="00CA654B">
        <w:t>Table - 3NF</w:t>
      </w:r>
    </w:p>
    <w:p w14:paraId="5FC73D5D" w14:textId="77777777" w:rsidR="00703F13" w:rsidRPr="00CA654B" w:rsidRDefault="00703F13" w:rsidP="00703F13">
      <w:pPr>
        <w:spacing w:line="360" w:lineRule="auto"/>
        <w:ind w:left="1440"/>
        <w:jc w:val="both"/>
        <w:rPr>
          <w:b w:val="0"/>
          <w:bCs/>
        </w:rPr>
      </w:pPr>
    </w:p>
    <w:p w14:paraId="7989EFEC" w14:textId="445D877D" w:rsidR="00703F13" w:rsidRPr="00CA654B" w:rsidRDefault="00703F13" w:rsidP="00703F13">
      <w:pPr>
        <w:spacing w:line="360" w:lineRule="auto"/>
        <w:ind w:left="1440"/>
        <w:jc w:val="both"/>
        <w:rPr>
          <w:b w:val="0"/>
          <w:bCs/>
          <w:lang w:val="en-US"/>
        </w:rPr>
      </w:pPr>
      <w:r w:rsidRPr="00CA654B">
        <w:rPr>
          <w:b w:val="0"/>
          <w:bCs/>
          <w:lang w:val="en-US"/>
        </w:rPr>
        <w:t xml:space="preserve">Table </w:t>
      </w:r>
      <w:r w:rsidR="00D4206A">
        <w:rPr>
          <w:b w:val="0"/>
          <w:bCs/>
          <w:lang w:val="en-US"/>
        </w:rPr>
        <w:t>57</w:t>
      </w:r>
      <w:r w:rsidRPr="00CA654B">
        <w:rPr>
          <w:b w:val="0"/>
          <w:bCs/>
          <w:lang w:val="en-US"/>
        </w:rPr>
        <w:t xml:space="preserve"> has transitive dependency. To convert the table into the third normal form, the </w:t>
      </w:r>
      <w:r w:rsidR="00516128" w:rsidRPr="00CA654B">
        <w:rPr>
          <w:b w:val="0"/>
          <w:bCs/>
          <w:lang w:val="en-US"/>
        </w:rPr>
        <w:t>operation</w:t>
      </w:r>
      <w:r w:rsidRPr="00CA654B">
        <w:rPr>
          <w:b w:val="0"/>
          <w:bCs/>
          <w:lang w:val="en-US"/>
        </w:rPr>
        <w:t xml:space="preserve"> table is divided into four (4) resulting tables: Operation (Table 5</w:t>
      </w:r>
      <w:r w:rsidR="00D4206A">
        <w:rPr>
          <w:b w:val="0"/>
          <w:bCs/>
          <w:lang w:val="en-US"/>
        </w:rPr>
        <w:t>8</w:t>
      </w:r>
      <w:r w:rsidRPr="00CA654B">
        <w:rPr>
          <w:b w:val="0"/>
          <w:bCs/>
          <w:lang w:val="en-US"/>
        </w:rPr>
        <w:t>), Operation Type (Table 5</w:t>
      </w:r>
      <w:r w:rsidR="00D4206A">
        <w:rPr>
          <w:b w:val="0"/>
          <w:bCs/>
          <w:lang w:val="en-US"/>
        </w:rPr>
        <w:t>9</w:t>
      </w:r>
      <w:r w:rsidRPr="00CA654B">
        <w:rPr>
          <w:b w:val="0"/>
          <w:bCs/>
          <w:lang w:val="en-US"/>
        </w:rPr>
        <w:t xml:space="preserve">), Operation Pig Details (Table </w:t>
      </w:r>
      <w:r w:rsidR="00D4206A">
        <w:rPr>
          <w:b w:val="0"/>
          <w:bCs/>
          <w:lang w:val="en-US"/>
        </w:rPr>
        <w:t>60</w:t>
      </w:r>
      <w:r w:rsidRPr="00CA654B">
        <w:rPr>
          <w:b w:val="0"/>
          <w:bCs/>
          <w:lang w:val="en-US"/>
        </w:rPr>
        <w:t xml:space="preserve">) and Operation Item Details (Table </w:t>
      </w:r>
      <w:r w:rsidR="00D4206A">
        <w:rPr>
          <w:b w:val="0"/>
          <w:bCs/>
          <w:lang w:val="en-US"/>
        </w:rPr>
        <w:t>61</w:t>
      </w:r>
      <w:r w:rsidRPr="00CA654B">
        <w:rPr>
          <w:b w:val="0"/>
          <w:bCs/>
          <w:lang w:val="en-US"/>
        </w:rPr>
        <w:t>)</w:t>
      </w:r>
      <w:r w:rsidRPr="00CA654B">
        <w:rPr>
          <w:b w:val="0"/>
          <w:bCs/>
        </w:rPr>
        <w:t>.</w:t>
      </w:r>
    </w:p>
    <w:p w14:paraId="3BC63A74" w14:textId="77777777" w:rsidR="00703F13" w:rsidRPr="00CA654B" w:rsidRDefault="00703F13" w:rsidP="00703F13">
      <w:pPr>
        <w:spacing w:line="360" w:lineRule="auto"/>
        <w:ind w:left="1440"/>
        <w:jc w:val="both"/>
        <w:rPr>
          <w:b w:val="0"/>
          <w:bCs/>
          <w:lang w:val="en-US"/>
        </w:rPr>
      </w:pPr>
    </w:p>
    <w:p w14:paraId="3EBD4896" w14:textId="77777777" w:rsidR="00703F13" w:rsidRPr="00CA654B" w:rsidRDefault="00703F13" w:rsidP="00703F13">
      <w:pPr>
        <w:spacing w:line="360" w:lineRule="auto"/>
        <w:ind w:left="1440"/>
        <w:jc w:val="both"/>
        <w:rPr>
          <w:b w:val="0"/>
          <w:bCs/>
          <w:lang w:val="en-US"/>
        </w:rPr>
      </w:pPr>
    </w:p>
    <w:p w14:paraId="7E96712A" w14:textId="77777777" w:rsidR="00703F13" w:rsidRPr="00CA654B" w:rsidRDefault="00703F13" w:rsidP="00703F13">
      <w:pPr>
        <w:spacing w:line="360" w:lineRule="auto"/>
        <w:ind w:left="1440"/>
        <w:jc w:val="both"/>
        <w:rPr>
          <w:b w:val="0"/>
          <w:bCs/>
          <w:lang w:val="en-US"/>
        </w:rPr>
      </w:pPr>
    </w:p>
    <w:p w14:paraId="6C804DD1" w14:textId="77777777" w:rsidR="00703F13" w:rsidRPr="00CA654B" w:rsidRDefault="00703F13" w:rsidP="00703F13">
      <w:pPr>
        <w:spacing w:line="360" w:lineRule="auto"/>
        <w:ind w:left="1440"/>
        <w:jc w:val="both"/>
        <w:rPr>
          <w:b w:val="0"/>
          <w:bCs/>
          <w:lang w:val="en-US"/>
        </w:rPr>
      </w:pPr>
    </w:p>
    <w:p w14:paraId="11364AFB" w14:textId="77777777" w:rsidR="00703F13" w:rsidRPr="00CA654B" w:rsidRDefault="00703F13" w:rsidP="00703F13">
      <w:pPr>
        <w:spacing w:line="360" w:lineRule="auto"/>
        <w:ind w:left="1440"/>
        <w:jc w:val="both"/>
        <w:rPr>
          <w:b w:val="0"/>
          <w:bCs/>
          <w:lang w:val="en-US"/>
        </w:rPr>
      </w:pPr>
    </w:p>
    <w:p w14:paraId="6AE742FE" w14:textId="77777777" w:rsidR="00703F13" w:rsidRPr="00CA654B" w:rsidRDefault="00703F13" w:rsidP="00703F13">
      <w:pPr>
        <w:spacing w:line="360" w:lineRule="auto"/>
        <w:ind w:left="1440"/>
        <w:jc w:val="both"/>
        <w:rPr>
          <w:b w:val="0"/>
          <w:bCs/>
          <w:lang w:val="en-US"/>
        </w:rPr>
      </w:pPr>
    </w:p>
    <w:p w14:paraId="088C8D1C" w14:textId="375307E7" w:rsidR="00703F13" w:rsidRDefault="00703F13" w:rsidP="00406E39">
      <w:pPr>
        <w:spacing w:line="360" w:lineRule="auto"/>
        <w:jc w:val="both"/>
        <w:rPr>
          <w:b w:val="0"/>
          <w:bCs/>
          <w:lang w:val="en-US"/>
        </w:rPr>
      </w:pPr>
    </w:p>
    <w:p w14:paraId="0763036F" w14:textId="77777777" w:rsidR="00AE0652" w:rsidRPr="00CA654B" w:rsidRDefault="00AE0652" w:rsidP="00406E39">
      <w:pPr>
        <w:spacing w:line="360" w:lineRule="auto"/>
        <w:jc w:val="both"/>
        <w:rPr>
          <w:b w:val="0"/>
          <w:bCs/>
          <w:lang w:val="en-US"/>
        </w:rPr>
      </w:pPr>
    </w:p>
    <w:p w14:paraId="130E1044"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0NF</w:t>
      </w:r>
    </w:p>
    <w:p w14:paraId="1D92B0C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3280"/>
        <w:gridCol w:w="3100"/>
        <w:gridCol w:w="3117"/>
        <w:gridCol w:w="3032"/>
      </w:tblGrid>
      <w:tr w:rsidR="00703F13" w:rsidRPr="00CA654B" w14:paraId="65C8C8CC" w14:textId="77777777" w:rsidTr="008E2866">
        <w:trPr>
          <w:trHeight w:val="288"/>
        </w:trPr>
        <w:tc>
          <w:tcPr>
            <w:tcW w:w="3280" w:type="dxa"/>
            <w:noWrap/>
            <w:hideMark/>
          </w:tcPr>
          <w:p w14:paraId="1F95C034" w14:textId="77777777" w:rsidR="00703F13" w:rsidRPr="00CA654B" w:rsidRDefault="00703F13" w:rsidP="008E2866">
            <w:pPr>
              <w:spacing w:line="360" w:lineRule="auto"/>
              <w:jc w:val="both"/>
              <w:rPr>
                <w:b w:val="0"/>
                <w:bCs/>
              </w:rPr>
            </w:pPr>
            <w:proofErr w:type="spellStart"/>
            <w:r w:rsidRPr="00CA654B">
              <w:rPr>
                <w:b w:val="0"/>
                <w:bCs/>
              </w:rPr>
              <w:t>quarantine_date</w:t>
            </w:r>
            <w:proofErr w:type="spellEnd"/>
          </w:p>
        </w:tc>
        <w:tc>
          <w:tcPr>
            <w:tcW w:w="3100" w:type="dxa"/>
            <w:noWrap/>
            <w:hideMark/>
          </w:tcPr>
          <w:p w14:paraId="4EFB5DE9" w14:textId="77777777" w:rsidR="00703F13" w:rsidRPr="00CA654B" w:rsidRDefault="00703F13" w:rsidP="008E2866">
            <w:pPr>
              <w:spacing w:line="360" w:lineRule="auto"/>
              <w:jc w:val="both"/>
              <w:rPr>
                <w:b w:val="0"/>
                <w:bCs/>
              </w:rPr>
            </w:pPr>
            <w:proofErr w:type="spellStart"/>
            <w:r w:rsidRPr="00CA654B">
              <w:rPr>
                <w:b w:val="0"/>
                <w:bCs/>
              </w:rPr>
              <w:t>quarantine_cage_no</w:t>
            </w:r>
            <w:proofErr w:type="spellEnd"/>
          </w:p>
        </w:tc>
        <w:tc>
          <w:tcPr>
            <w:tcW w:w="3117" w:type="dxa"/>
            <w:noWrap/>
            <w:hideMark/>
          </w:tcPr>
          <w:p w14:paraId="1C4E9760" w14:textId="77777777" w:rsidR="00703F13" w:rsidRPr="00CA654B" w:rsidRDefault="00703F13" w:rsidP="008E2866">
            <w:pPr>
              <w:spacing w:line="360" w:lineRule="auto"/>
              <w:jc w:val="both"/>
              <w:rPr>
                <w:b w:val="0"/>
                <w:bCs/>
              </w:rPr>
            </w:pPr>
            <w:proofErr w:type="spellStart"/>
            <w:r w:rsidRPr="00CA654B">
              <w:rPr>
                <w:b w:val="0"/>
                <w:bCs/>
              </w:rPr>
              <w:t>quarantine_cage_capacity</w:t>
            </w:r>
            <w:proofErr w:type="spellEnd"/>
          </w:p>
        </w:tc>
        <w:tc>
          <w:tcPr>
            <w:tcW w:w="3032" w:type="dxa"/>
            <w:noWrap/>
            <w:hideMark/>
          </w:tcPr>
          <w:p w14:paraId="0E120EA7" w14:textId="77777777" w:rsidR="00703F13" w:rsidRPr="00CA654B" w:rsidRDefault="00703F13" w:rsidP="008E2866">
            <w:pPr>
              <w:spacing w:line="360" w:lineRule="auto"/>
              <w:jc w:val="both"/>
              <w:rPr>
                <w:b w:val="0"/>
                <w:bCs/>
              </w:rPr>
            </w:pPr>
            <w:r w:rsidRPr="00CA654B">
              <w:rPr>
                <w:b w:val="0"/>
                <w:bCs/>
              </w:rPr>
              <w:t>remarks</w:t>
            </w:r>
          </w:p>
        </w:tc>
      </w:tr>
      <w:tr w:rsidR="00703F13" w:rsidRPr="00CA654B" w14:paraId="3820366E" w14:textId="77777777" w:rsidTr="008E2866">
        <w:trPr>
          <w:trHeight w:val="288"/>
        </w:trPr>
        <w:tc>
          <w:tcPr>
            <w:tcW w:w="3280" w:type="dxa"/>
            <w:noWrap/>
            <w:hideMark/>
          </w:tcPr>
          <w:p w14:paraId="62CC39C9" w14:textId="77777777" w:rsidR="00703F13" w:rsidRPr="00CA654B" w:rsidRDefault="00703F13" w:rsidP="008E2866">
            <w:pPr>
              <w:spacing w:line="360" w:lineRule="auto"/>
              <w:jc w:val="both"/>
              <w:rPr>
                <w:b w:val="0"/>
                <w:bCs/>
              </w:rPr>
            </w:pPr>
            <w:r w:rsidRPr="00CA654B">
              <w:rPr>
                <w:b w:val="0"/>
                <w:bCs/>
              </w:rPr>
              <w:t>09/08/2021</w:t>
            </w:r>
          </w:p>
        </w:tc>
        <w:tc>
          <w:tcPr>
            <w:tcW w:w="3100" w:type="dxa"/>
            <w:noWrap/>
            <w:hideMark/>
          </w:tcPr>
          <w:p w14:paraId="4FD1C1A4" w14:textId="77777777" w:rsidR="00703F13" w:rsidRPr="00CA654B" w:rsidRDefault="00703F13" w:rsidP="008E2866">
            <w:pPr>
              <w:spacing w:line="360" w:lineRule="auto"/>
              <w:jc w:val="both"/>
              <w:rPr>
                <w:b w:val="0"/>
                <w:bCs/>
              </w:rPr>
            </w:pPr>
            <w:r w:rsidRPr="00CA654B">
              <w:rPr>
                <w:b w:val="0"/>
                <w:bCs/>
              </w:rPr>
              <w:t>cage6</w:t>
            </w:r>
          </w:p>
        </w:tc>
        <w:tc>
          <w:tcPr>
            <w:tcW w:w="3117" w:type="dxa"/>
            <w:noWrap/>
            <w:hideMark/>
          </w:tcPr>
          <w:p w14:paraId="3CFE8074"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0A92ADBF" w14:textId="77777777" w:rsidR="00703F13" w:rsidRPr="00CA654B" w:rsidRDefault="00703F13" w:rsidP="008E2866">
            <w:pPr>
              <w:spacing w:line="360" w:lineRule="auto"/>
              <w:jc w:val="both"/>
              <w:rPr>
                <w:b w:val="0"/>
                <w:bCs/>
              </w:rPr>
            </w:pPr>
            <w:r w:rsidRPr="00CA654B">
              <w:rPr>
                <w:b w:val="0"/>
                <w:bCs/>
              </w:rPr>
              <w:t>Mild Cough</w:t>
            </w:r>
          </w:p>
        </w:tc>
      </w:tr>
      <w:tr w:rsidR="00703F13" w:rsidRPr="00CA654B" w14:paraId="40E69648" w14:textId="77777777" w:rsidTr="008E2866">
        <w:trPr>
          <w:trHeight w:val="288"/>
        </w:trPr>
        <w:tc>
          <w:tcPr>
            <w:tcW w:w="3280" w:type="dxa"/>
            <w:noWrap/>
            <w:hideMark/>
          </w:tcPr>
          <w:p w14:paraId="46D4DCB9" w14:textId="77777777" w:rsidR="00703F13" w:rsidRPr="00CA654B" w:rsidRDefault="00703F13" w:rsidP="008E2866">
            <w:pPr>
              <w:spacing w:line="360" w:lineRule="auto"/>
              <w:jc w:val="both"/>
              <w:rPr>
                <w:b w:val="0"/>
                <w:bCs/>
              </w:rPr>
            </w:pPr>
            <w:r w:rsidRPr="00CA654B">
              <w:rPr>
                <w:b w:val="0"/>
                <w:bCs/>
              </w:rPr>
              <w:t>09/08/2021</w:t>
            </w:r>
          </w:p>
        </w:tc>
        <w:tc>
          <w:tcPr>
            <w:tcW w:w="3100" w:type="dxa"/>
            <w:noWrap/>
            <w:hideMark/>
          </w:tcPr>
          <w:p w14:paraId="6F2478F9" w14:textId="77777777" w:rsidR="00703F13" w:rsidRPr="00CA654B" w:rsidRDefault="00703F13" w:rsidP="008E2866">
            <w:pPr>
              <w:spacing w:line="360" w:lineRule="auto"/>
              <w:jc w:val="both"/>
              <w:rPr>
                <w:b w:val="0"/>
                <w:bCs/>
              </w:rPr>
            </w:pPr>
            <w:r w:rsidRPr="00CA654B">
              <w:rPr>
                <w:b w:val="0"/>
                <w:bCs/>
              </w:rPr>
              <w:t>cage6</w:t>
            </w:r>
          </w:p>
        </w:tc>
        <w:tc>
          <w:tcPr>
            <w:tcW w:w="3117" w:type="dxa"/>
            <w:noWrap/>
            <w:hideMark/>
          </w:tcPr>
          <w:p w14:paraId="6541EB81"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2CF4A83A" w14:textId="77777777" w:rsidR="00703F13" w:rsidRPr="00CA654B" w:rsidRDefault="00703F13" w:rsidP="008E2866">
            <w:pPr>
              <w:spacing w:line="360" w:lineRule="auto"/>
              <w:jc w:val="both"/>
              <w:rPr>
                <w:b w:val="0"/>
                <w:bCs/>
              </w:rPr>
            </w:pPr>
            <w:r w:rsidRPr="00CA654B">
              <w:rPr>
                <w:b w:val="0"/>
                <w:bCs/>
              </w:rPr>
              <w:t>Mild Cough</w:t>
            </w:r>
          </w:p>
        </w:tc>
      </w:tr>
      <w:tr w:rsidR="00703F13" w:rsidRPr="00CA654B" w14:paraId="040CD581" w14:textId="77777777" w:rsidTr="008E2866">
        <w:trPr>
          <w:trHeight w:val="288"/>
        </w:trPr>
        <w:tc>
          <w:tcPr>
            <w:tcW w:w="3280" w:type="dxa"/>
            <w:noWrap/>
            <w:hideMark/>
          </w:tcPr>
          <w:p w14:paraId="6920207F" w14:textId="77777777" w:rsidR="00703F13" w:rsidRPr="00CA654B" w:rsidRDefault="00703F13" w:rsidP="008E2866">
            <w:pPr>
              <w:spacing w:line="360" w:lineRule="auto"/>
              <w:jc w:val="both"/>
              <w:rPr>
                <w:b w:val="0"/>
                <w:bCs/>
              </w:rPr>
            </w:pPr>
            <w:r w:rsidRPr="00CA654B">
              <w:rPr>
                <w:b w:val="0"/>
                <w:bCs/>
              </w:rPr>
              <w:t>01/01/2023</w:t>
            </w:r>
          </w:p>
        </w:tc>
        <w:tc>
          <w:tcPr>
            <w:tcW w:w="3100" w:type="dxa"/>
            <w:noWrap/>
            <w:hideMark/>
          </w:tcPr>
          <w:p w14:paraId="108B87E6" w14:textId="77777777" w:rsidR="00703F13" w:rsidRPr="00CA654B" w:rsidRDefault="00703F13" w:rsidP="008E2866">
            <w:pPr>
              <w:spacing w:line="360" w:lineRule="auto"/>
              <w:jc w:val="both"/>
              <w:rPr>
                <w:b w:val="0"/>
                <w:bCs/>
              </w:rPr>
            </w:pPr>
            <w:r w:rsidRPr="00CA654B">
              <w:rPr>
                <w:b w:val="0"/>
                <w:bCs/>
              </w:rPr>
              <w:t>cage7</w:t>
            </w:r>
          </w:p>
        </w:tc>
        <w:tc>
          <w:tcPr>
            <w:tcW w:w="3117" w:type="dxa"/>
            <w:noWrap/>
            <w:hideMark/>
          </w:tcPr>
          <w:p w14:paraId="53E93B46"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3593D987" w14:textId="77777777" w:rsidR="00703F13" w:rsidRPr="00CA654B" w:rsidRDefault="00703F13" w:rsidP="008E2866">
            <w:pPr>
              <w:spacing w:line="360" w:lineRule="auto"/>
              <w:jc w:val="both"/>
              <w:rPr>
                <w:b w:val="0"/>
                <w:bCs/>
              </w:rPr>
            </w:pPr>
            <w:r w:rsidRPr="00CA654B">
              <w:rPr>
                <w:b w:val="0"/>
                <w:bCs/>
              </w:rPr>
              <w:t>Ring Worm Infection</w:t>
            </w:r>
          </w:p>
        </w:tc>
      </w:tr>
      <w:tr w:rsidR="00703F13" w:rsidRPr="00CA654B" w14:paraId="744DC691" w14:textId="77777777" w:rsidTr="008E2866">
        <w:trPr>
          <w:trHeight w:val="288"/>
        </w:trPr>
        <w:tc>
          <w:tcPr>
            <w:tcW w:w="3280" w:type="dxa"/>
            <w:noWrap/>
            <w:hideMark/>
          </w:tcPr>
          <w:p w14:paraId="7B6777F2" w14:textId="77777777" w:rsidR="00703F13" w:rsidRPr="00CA654B" w:rsidRDefault="00703F13" w:rsidP="008E2866">
            <w:pPr>
              <w:spacing w:line="360" w:lineRule="auto"/>
              <w:jc w:val="both"/>
              <w:rPr>
                <w:b w:val="0"/>
                <w:bCs/>
              </w:rPr>
            </w:pPr>
            <w:r w:rsidRPr="00CA654B">
              <w:rPr>
                <w:b w:val="0"/>
                <w:bCs/>
              </w:rPr>
              <w:t>01/01/2023</w:t>
            </w:r>
          </w:p>
        </w:tc>
        <w:tc>
          <w:tcPr>
            <w:tcW w:w="3100" w:type="dxa"/>
            <w:noWrap/>
            <w:hideMark/>
          </w:tcPr>
          <w:p w14:paraId="4B71870F" w14:textId="77777777" w:rsidR="00703F13" w:rsidRPr="00CA654B" w:rsidRDefault="00703F13" w:rsidP="008E2866">
            <w:pPr>
              <w:spacing w:line="360" w:lineRule="auto"/>
              <w:jc w:val="both"/>
              <w:rPr>
                <w:b w:val="0"/>
                <w:bCs/>
              </w:rPr>
            </w:pPr>
            <w:r w:rsidRPr="00CA654B">
              <w:rPr>
                <w:b w:val="0"/>
                <w:bCs/>
              </w:rPr>
              <w:t>cage7</w:t>
            </w:r>
          </w:p>
        </w:tc>
        <w:tc>
          <w:tcPr>
            <w:tcW w:w="3117" w:type="dxa"/>
            <w:noWrap/>
            <w:hideMark/>
          </w:tcPr>
          <w:p w14:paraId="5D5725EF"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735739B5" w14:textId="77777777" w:rsidR="00703F13" w:rsidRPr="00CA654B" w:rsidRDefault="00703F13" w:rsidP="008E2866">
            <w:pPr>
              <w:spacing w:line="360" w:lineRule="auto"/>
              <w:jc w:val="both"/>
              <w:rPr>
                <w:b w:val="0"/>
                <w:bCs/>
              </w:rPr>
            </w:pPr>
            <w:r w:rsidRPr="00CA654B">
              <w:rPr>
                <w:b w:val="0"/>
                <w:bCs/>
              </w:rPr>
              <w:t>Ring Worm Infection</w:t>
            </w:r>
          </w:p>
        </w:tc>
      </w:tr>
      <w:tr w:rsidR="00703F13" w:rsidRPr="00CA654B" w14:paraId="628F015B" w14:textId="77777777" w:rsidTr="008E2866">
        <w:trPr>
          <w:trHeight w:val="288"/>
        </w:trPr>
        <w:tc>
          <w:tcPr>
            <w:tcW w:w="3280" w:type="dxa"/>
            <w:noWrap/>
            <w:hideMark/>
          </w:tcPr>
          <w:p w14:paraId="66C7A594" w14:textId="77777777" w:rsidR="00703F13" w:rsidRPr="00CA654B" w:rsidRDefault="00703F13" w:rsidP="008E2866">
            <w:pPr>
              <w:spacing w:line="360" w:lineRule="auto"/>
              <w:jc w:val="both"/>
              <w:rPr>
                <w:b w:val="0"/>
                <w:bCs/>
              </w:rPr>
            </w:pPr>
            <w:r w:rsidRPr="00CA654B">
              <w:rPr>
                <w:b w:val="0"/>
                <w:bCs/>
              </w:rPr>
              <w:t>03/07/2021</w:t>
            </w:r>
          </w:p>
        </w:tc>
        <w:tc>
          <w:tcPr>
            <w:tcW w:w="3100" w:type="dxa"/>
            <w:noWrap/>
            <w:hideMark/>
          </w:tcPr>
          <w:p w14:paraId="1428172E" w14:textId="77777777" w:rsidR="00703F13" w:rsidRPr="00CA654B" w:rsidRDefault="00703F13" w:rsidP="008E2866">
            <w:pPr>
              <w:spacing w:line="360" w:lineRule="auto"/>
              <w:jc w:val="both"/>
              <w:rPr>
                <w:b w:val="0"/>
                <w:bCs/>
              </w:rPr>
            </w:pPr>
            <w:r w:rsidRPr="00CA654B">
              <w:rPr>
                <w:b w:val="0"/>
                <w:bCs/>
              </w:rPr>
              <w:t>cage8</w:t>
            </w:r>
          </w:p>
        </w:tc>
        <w:tc>
          <w:tcPr>
            <w:tcW w:w="3117" w:type="dxa"/>
            <w:noWrap/>
            <w:hideMark/>
          </w:tcPr>
          <w:p w14:paraId="610DEF37" w14:textId="77777777" w:rsidR="00703F13" w:rsidRPr="00CA654B" w:rsidRDefault="00703F13" w:rsidP="008E2866">
            <w:pPr>
              <w:spacing w:line="360" w:lineRule="auto"/>
              <w:jc w:val="both"/>
              <w:rPr>
                <w:b w:val="0"/>
                <w:bCs/>
              </w:rPr>
            </w:pPr>
            <w:r w:rsidRPr="00CA654B">
              <w:rPr>
                <w:b w:val="0"/>
                <w:bCs/>
              </w:rPr>
              <w:t>10</w:t>
            </w:r>
          </w:p>
        </w:tc>
        <w:tc>
          <w:tcPr>
            <w:tcW w:w="3032" w:type="dxa"/>
            <w:noWrap/>
            <w:hideMark/>
          </w:tcPr>
          <w:p w14:paraId="6E9EF0F6" w14:textId="77777777" w:rsidR="00703F13" w:rsidRPr="00CA654B" w:rsidRDefault="00703F13" w:rsidP="008E2866">
            <w:pPr>
              <w:spacing w:line="360" w:lineRule="auto"/>
              <w:jc w:val="both"/>
              <w:rPr>
                <w:b w:val="0"/>
                <w:bCs/>
              </w:rPr>
            </w:pPr>
            <w:r w:rsidRPr="00CA654B">
              <w:rPr>
                <w:b w:val="0"/>
                <w:bCs/>
              </w:rPr>
              <w:t>High Fever</w:t>
            </w:r>
          </w:p>
        </w:tc>
      </w:tr>
    </w:tbl>
    <w:p w14:paraId="2333E0CB" w14:textId="77777777" w:rsidR="00703F13" w:rsidRPr="00CA654B" w:rsidRDefault="00703F13" w:rsidP="00703F13">
      <w:pPr>
        <w:spacing w:line="360" w:lineRule="auto"/>
        <w:jc w:val="both"/>
      </w:pPr>
    </w:p>
    <w:p w14:paraId="18439255" w14:textId="06FFF9D6" w:rsidR="00703F13" w:rsidRPr="00CA654B" w:rsidRDefault="00703F13" w:rsidP="00703F13">
      <w:pPr>
        <w:spacing w:line="360" w:lineRule="auto"/>
        <w:ind w:left="720" w:hanging="720"/>
      </w:pPr>
      <w:r w:rsidRPr="00CA654B">
        <w:t xml:space="preserve">Table </w:t>
      </w:r>
      <w:r w:rsidR="00B97B04">
        <w:t>62</w:t>
      </w:r>
      <w:r w:rsidRPr="00CA654B">
        <w:t xml:space="preserve">. </w:t>
      </w:r>
      <w:r w:rsidRPr="00CA654B">
        <w:rPr>
          <w:lang w:val="en-US"/>
        </w:rPr>
        <w:t xml:space="preserve">Quarantine </w:t>
      </w:r>
      <w:r w:rsidRPr="00CA654B">
        <w:t>Table - 0NF</w:t>
      </w:r>
    </w:p>
    <w:p w14:paraId="73517E66" w14:textId="77777777" w:rsidR="00703F13" w:rsidRPr="00CA654B" w:rsidRDefault="00703F13" w:rsidP="00703F13">
      <w:pPr>
        <w:spacing w:line="360" w:lineRule="auto"/>
        <w:ind w:left="720" w:hanging="720"/>
      </w:pPr>
    </w:p>
    <w:p w14:paraId="186AFFC0" w14:textId="113FBE5E" w:rsidR="00703F13" w:rsidRPr="00CA654B" w:rsidRDefault="00703F13" w:rsidP="00703F13">
      <w:pPr>
        <w:spacing w:line="360" w:lineRule="auto"/>
        <w:ind w:left="1440"/>
        <w:jc w:val="both"/>
        <w:rPr>
          <w:b w:val="0"/>
          <w:bCs/>
        </w:rPr>
      </w:pPr>
      <w:r w:rsidRPr="00CA654B">
        <w:rPr>
          <w:b w:val="0"/>
          <w:bCs/>
        </w:rPr>
        <w:t xml:space="preserve">Table </w:t>
      </w:r>
      <w:r w:rsidR="00531D2E">
        <w:rPr>
          <w:b w:val="0"/>
          <w:bCs/>
        </w:rPr>
        <w:t>62</w:t>
      </w:r>
      <w:r w:rsidRPr="00CA654B">
        <w:rPr>
          <w:b w:val="0"/>
          <w:bCs/>
        </w:rPr>
        <w:t xml:space="preserve"> shows that the table </w:t>
      </w:r>
      <w:r w:rsidRPr="00CA654B">
        <w:rPr>
          <w:b w:val="0"/>
          <w:bCs/>
          <w:lang w:val="en-US"/>
        </w:rPr>
        <w:t>Quarantine</w:t>
      </w:r>
      <w:r w:rsidRPr="00CA654B">
        <w:rPr>
          <w:lang w:val="en-US"/>
        </w:rPr>
        <w:t xml:space="preserve"> </w:t>
      </w:r>
      <w:r w:rsidR="002D0014" w:rsidRPr="002D0014">
        <w:rPr>
          <w:b w:val="0"/>
          <w:bCs/>
        </w:rPr>
        <w:t>is not normalized because the row values on columns “</w:t>
      </w:r>
      <w:proofErr w:type="spellStart"/>
      <w:r w:rsidR="002D0014" w:rsidRPr="00CA654B">
        <w:rPr>
          <w:b w:val="0"/>
          <w:bCs/>
        </w:rPr>
        <w:t>quarantine_date</w:t>
      </w:r>
      <w:proofErr w:type="spellEnd"/>
      <w:r w:rsidR="002D0014" w:rsidRPr="002D0014">
        <w:rPr>
          <w:b w:val="0"/>
          <w:bCs/>
        </w:rPr>
        <w:t>”, “</w:t>
      </w:r>
      <w:proofErr w:type="spellStart"/>
      <w:r w:rsidR="002D0014" w:rsidRPr="00CA654B">
        <w:rPr>
          <w:b w:val="0"/>
          <w:bCs/>
        </w:rPr>
        <w:t>quarantine_cage_no</w:t>
      </w:r>
      <w:proofErr w:type="spellEnd"/>
      <w:r w:rsidR="002D0014" w:rsidRPr="002D0014">
        <w:rPr>
          <w:b w:val="0"/>
          <w:bCs/>
        </w:rPr>
        <w:t>”, “</w:t>
      </w:r>
      <w:proofErr w:type="spellStart"/>
      <w:r w:rsidR="002D0014" w:rsidRPr="00CA654B">
        <w:rPr>
          <w:b w:val="0"/>
          <w:bCs/>
        </w:rPr>
        <w:t>quarantine_cage_capacity</w:t>
      </w:r>
      <w:proofErr w:type="spellEnd"/>
      <w:r w:rsidR="002D0014" w:rsidRPr="002D0014">
        <w:rPr>
          <w:b w:val="0"/>
          <w:bCs/>
        </w:rPr>
        <w:t>”, and “</w:t>
      </w:r>
      <w:r w:rsidR="002D0014" w:rsidRPr="00CA654B">
        <w:rPr>
          <w:b w:val="0"/>
          <w:bCs/>
        </w:rPr>
        <w:t>remarks</w:t>
      </w:r>
      <w:r w:rsidR="002D0014" w:rsidRPr="002D0014">
        <w:rPr>
          <w:b w:val="0"/>
          <w:bCs/>
        </w:rPr>
        <w:t>” are not unique</w:t>
      </w:r>
      <w:r w:rsidR="002D0014">
        <w:rPr>
          <w:b w:val="0"/>
          <w:bCs/>
        </w:rPr>
        <w:t>.</w:t>
      </w:r>
    </w:p>
    <w:p w14:paraId="5BE2236B" w14:textId="77777777" w:rsidR="00703F13" w:rsidRPr="00CA654B" w:rsidRDefault="00703F13" w:rsidP="00703F13">
      <w:pPr>
        <w:spacing w:line="360" w:lineRule="auto"/>
        <w:ind w:left="1440"/>
        <w:jc w:val="both"/>
        <w:rPr>
          <w:b w:val="0"/>
          <w:bCs/>
        </w:rPr>
      </w:pPr>
    </w:p>
    <w:p w14:paraId="0D75A255" w14:textId="77777777" w:rsidR="00703F13" w:rsidRPr="00CA654B" w:rsidRDefault="00703F13" w:rsidP="00703F13">
      <w:pPr>
        <w:spacing w:line="360" w:lineRule="auto"/>
        <w:ind w:left="1440"/>
        <w:jc w:val="both"/>
        <w:rPr>
          <w:b w:val="0"/>
          <w:bCs/>
        </w:rPr>
      </w:pPr>
    </w:p>
    <w:p w14:paraId="74E13DEA" w14:textId="584D820E" w:rsidR="00703F13" w:rsidRDefault="00703F13" w:rsidP="00703F13">
      <w:pPr>
        <w:spacing w:line="360" w:lineRule="auto"/>
        <w:ind w:left="1440"/>
        <w:jc w:val="both"/>
        <w:rPr>
          <w:b w:val="0"/>
          <w:bCs/>
        </w:rPr>
      </w:pPr>
    </w:p>
    <w:p w14:paraId="308346B4" w14:textId="77777777" w:rsidR="00EA56A6" w:rsidRPr="00CA654B" w:rsidRDefault="00EA56A6" w:rsidP="00703F13">
      <w:pPr>
        <w:spacing w:line="360" w:lineRule="auto"/>
        <w:ind w:left="1440"/>
        <w:jc w:val="both"/>
        <w:rPr>
          <w:b w:val="0"/>
          <w:bCs/>
        </w:rPr>
      </w:pPr>
    </w:p>
    <w:p w14:paraId="00112C34" w14:textId="77777777" w:rsidR="00703F13" w:rsidRPr="00CA654B" w:rsidRDefault="00703F13" w:rsidP="00703F13">
      <w:pPr>
        <w:spacing w:line="360" w:lineRule="auto"/>
        <w:ind w:left="1440"/>
        <w:jc w:val="both"/>
        <w:rPr>
          <w:b w:val="0"/>
          <w:bCs/>
        </w:rPr>
      </w:pPr>
    </w:p>
    <w:p w14:paraId="2DD97379" w14:textId="77777777" w:rsidR="00703F13" w:rsidRPr="00CA654B" w:rsidRDefault="00703F13" w:rsidP="00703F13">
      <w:pPr>
        <w:spacing w:line="360" w:lineRule="auto"/>
        <w:ind w:left="1440"/>
        <w:jc w:val="both"/>
        <w:rPr>
          <w:b w:val="0"/>
          <w:bCs/>
        </w:rPr>
      </w:pPr>
    </w:p>
    <w:p w14:paraId="0A2FC5B9" w14:textId="77777777" w:rsidR="00703F13" w:rsidRPr="00CA654B" w:rsidRDefault="00703F13" w:rsidP="00703F13">
      <w:pPr>
        <w:spacing w:line="360" w:lineRule="auto"/>
        <w:ind w:left="1440"/>
        <w:jc w:val="both"/>
        <w:rPr>
          <w:b w:val="0"/>
          <w:bCs/>
        </w:rPr>
      </w:pPr>
    </w:p>
    <w:p w14:paraId="65C1065F" w14:textId="77777777" w:rsidR="00703F13" w:rsidRPr="00CA654B" w:rsidRDefault="00703F13" w:rsidP="00703F13">
      <w:pPr>
        <w:spacing w:line="360" w:lineRule="auto"/>
        <w:ind w:left="1440"/>
        <w:jc w:val="both"/>
        <w:rPr>
          <w:b w:val="0"/>
          <w:bCs/>
        </w:rPr>
      </w:pPr>
    </w:p>
    <w:p w14:paraId="391E653F"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1NF</w:t>
      </w:r>
    </w:p>
    <w:p w14:paraId="5E1EE997"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2256"/>
        <w:gridCol w:w="2133"/>
        <w:gridCol w:w="2265"/>
        <w:gridCol w:w="2843"/>
        <w:gridCol w:w="3032"/>
      </w:tblGrid>
      <w:tr w:rsidR="00703F13" w:rsidRPr="00CA654B" w14:paraId="2F67F7FA" w14:textId="77777777" w:rsidTr="008E2866">
        <w:trPr>
          <w:trHeight w:val="288"/>
        </w:trPr>
        <w:tc>
          <w:tcPr>
            <w:tcW w:w="2256" w:type="dxa"/>
            <w:noWrap/>
            <w:hideMark/>
          </w:tcPr>
          <w:p w14:paraId="62F43F8A"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quarantine_id</w:t>
            </w:r>
            <w:proofErr w:type="spellEnd"/>
          </w:p>
        </w:tc>
        <w:tc>
          <w:tcPr>
            <w:tcW w:w="2133" w:type="dxa"/>
            <w:noWrap/>
            <w:hideMark/>
          </w:tcPr>
          <w:p w14:paraId="4F366A5F" w14:textId="77777777" w:rsidR="00703F13" w:rsidRPr="00CA654B" w:rsidRDefault="00703F13" w:rsidP="008E2866">
            <w:pPr>
              <w:tabs>
                <w:tab w:val="left" w:pos="5978"/>
              </w:tabs>
              <w:spacing w:line="360" w:lineRule="auto"/>
              <w:jc w:val="both"/>
              <w:rPr>
                <w:b w:val="0"/>
              </w:rPr>
            </w:pPr>
            <w:proofErr w:type="spellStart"/>
            <w:r w:rsidRPr="00CA654B">
              <w:rPr>
                <w:b w:val="0"/>
              </w:rPr>
              <w:t>quarantine_date</w:t>
            </w:r>
            <w:proofErr w:type="spellEnd"/>
          </w:p>
        </w:tc>
        <w:tc>
          <w:tcPr>
            <w:tcW w:w="2265" w:type="dxa"/>
            <w:noWrap/>
            <w:hideMark/>
          </w:tcPr>
          <w:p w14:paraId="759BA529" w14:textId="77777777" w:rsidR="00703F13" w:rsidRPr="00CA654B" w:rsidRDefault="00703F13" w:rsidP="008E2866">
            <w:pPr>
              <w:tabs>
                <w:tab w:val="left" w:pos="5978"/>
              </w:tabs>
              <w:spacing w:line="360" w:lineRule="auto"/>
              <w:jc w:val="both"/>
              <w:rPr>
                <w:b w:val="0"/>
              </w:rPr>
            </w:pPr>
            <w:proofErr w:type="spellStart"/>
            <w:r w:rsidRPr="00CA654B">
              <w:rPr>
                <w:b w:val="0"/>
              </w:rPr>
              <w:t>quarantine_cage_no</w:t>
            </w:r>
            <w:proofErr w:type="spellEnd"/>
          </w:p>
        </w:tc>
        <w:tc>
          <w:tcPr>
            <w:tcW w:w="2843" w:type="dxa"/>
            <w:noWrap/>
            <w:hideMark/>
          </w:tcPr>
          <w:p w14:paraId="6F1C1040" w14:textId="77777777" w:rsidR="00703F13" w:rsidRPr="00CA654B" w:rsidRDefault="00703F13" w:rsidP="008E2866">
            <w:pPr>
              <w:tabs>
                <w:tab w:val="left" w:pos="5978"/>
              </w:tabs>
              <w:spacing w:line="360" w:lineRule="auto"/>
              <w:jc w:val="both"/>
              <w:rPr>
                <w:b w:val="0"/>
              </w:rPr>
            </w:pPr>
            <w:proofErr w:type="spellStart"/>
            <w:r w:rsidRPr="00CA654B">
              <w:rPr>
                <w:b w:val="0"/>
              </w:rPr>
              <w:t>quarantine_cage_capacity</w:t>
            </w:r>
            <w:proofErr w:type="spellEnd"/>
          </w:p>
        </w:tc>
        <w:tc>
          <w:tcPr>
            <w:tcW w:w="3032" w:type="dxa"/>
            <w:noWrap/>
            <w:hideMark/>
          </w:tcPr>
          <w:p w14:paraId="22A858EB" w14:textId="77777777" w:rsidR="00703F13" w:rsidRPr="00CA654B" w:rsidRDefault="00703F13" w:rsidP="008E2866">
            <w:pPr>
              <w:tabs>
                <w:tab w:val="left" w:pos="5978"/>
              </w:tabs>
              <w:spacing w:line="360" w:lineRule="auto"/>
              <w:jc w:val="both"/>
              <w:rPr>
                <w:b w:val="0"/>
              </w:rPr>
            </w:pPr>
            <w:r w:rsidRPr="00CA654B">
              <w:rPr>
                <w:b w:val="0"/>
              </w:rPr>
              <w:t>remarks</w:t>
            </w:r>
          </w:p>
        </w:tc>
      </w:tr>
      <w:tr w:rsidR="00703F13" w:rsidRPr="00CA654B" w14:paraId="10E12AFF" w14:textId="77777777" w:rsidTr="008E2866">
        <w:trPr>
          <w:trHeight w:val="288"/>
        </w:trPr>
        <w:tc>
          <w:tcPr>
            <w:tcW w:w="2256" w:type="dxa"/>
            <w:noWrap/>
            <w:hideMark/>
          </w:tcPr>
          <w:p w14:paraId="42A10C09" w14:textId="77777777" w:rsidR="00703F13" w:rsidRPr="00CA654B" w:rsidRDefault="00703F13" w:rsidP="008E2866">
            <w:pPr>
              <w:tabs>
                <w:tab w:val="left" w:pos="5978"/>
              </w:tabs>
              <w:spacing w:line="360" w:lineRule="auto"/>
              <w:jc w:val="both"/>
              <w:rPr>
                <w:b w:val="0"/>
              </w:rPr>
            </w:pPr>
            <w:r w:rsidRPr="00CA654B">
              <w:rPr>
                <w:b w:val="0"/>
              </w:rPr>
              <w:t>1</w:t>
            </w:r>
          </w:p>
        </w:tc>
        <w:tc>
          <w:tcPr>
            <w:tcW w:w="2133" w:type="dxa"/>
            <w:noWrap/>
            <w:hideMark/>
          </w:tcPr>
          <w:p w14:paraId="3757836C" w14:textId="77777777" w:rsidR="00703F13" w:rsidRPr="00CA654B" w:rsidRDefault="00703F13" w:rsidP="008E2866">
            <w:pPr>
              <w:tabs>
                <w:tab w:val="left" w:pos="5978"/>
              </w:tabs>
              <w:spacing w:line="360" w:lineRule="auto"/>
              <w:jc w:val="both"/>
              <w:rPr>
                <w:b w:val="0"/>
              </w:rPr>
            </w:pPr>
            <w:r w:rsidRPr="00CA654B">
              <w:rPr>
                <w:b w:val="0"/>
              </w:rPr>
              <w:t>09/08/2021</w:t>
            </w:r>
          </w:p>
        </w:tc>
        <w:tc>
          <w:tcPr>
            <w:tcW w:w="2265" w:type="dxa"/>
            <w:noWrap/>
            <w:hideMark/>
          </w:tcPr>
          <w:p w14:paraId="33598B05" w14:textId="77777777" w:rsidR="00703F13" w:rsidRPr="00CA654B" w:rsidRDefault="00703F13" w:rsidP="008E2866">
            <w:pPr>
              <w:tabs>
                <w:tab w:val="left" w:pos="5978"/>
              </w:tabs>
              <w:spacing w:line="360" w:lineRule="auto"/>
              <w:jc w:val="both"/>
              <w:rPr>
                <w:b w:val="0"/>
              </w:rPr>
            </w:pPr>
            <w:r w:rsidRPr="00CA654B">
              <w:rPr>
                <w:b w:val="0"/>
              </w:rPr>
              <w:t>cage6</w:t>
            </w:r>
          </w:p>
        </w:tc>
        <w:tc>
          <w:tcPr>
            <w:tcW w:w="2843" w:type="dxa"/>
            <w:noWrap/>
            <w:hideMark/>
          </w:tcPr>
          <w:p w14:paraId="0D370EEB"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14440785" w14:textId="77777777" w:rsidR="00703F13" w:rsidRPr="00CA654B" w:rsidRDefault="00703F13" w:rsidP="008E2866">
            <w:pPr>
              <w:tabs>
                <w:tab w:val="left" w:pos="5978"/>
              </w:tabs>
              <w:spacing w:line="360" w:lineRule="auto"/>
              <w:jc w:val="both"/>
              <w:rPr>
                <w:b w:val="0"/>
              </w:rPr>
            </w:pPr>
            <w:r w:rsidRPr="00CA654B">
              <w:rPr>
                <w:b w:val="0"/>
              </w:rPr>
              <w:t>Mild Cough</w:t>
            </w:r>
          </w:p>
        </w:tc>
      </w:tr>
      <w:tr w:rsidR="00703F13" w:rsidRPr="00CA654B" w14:paraId="45BA545D" w14:textId="77777777" w:rsidTr="008E2866">
        <w:trPr>
          <w:trHeight w:val="288"/>
        </w:trPr>
        <w:tc>
          <w:tcPr>
            <w:tcW w:w="2256" w:type="dxa"/>
            <w:noWrap/>
            <w:hideMark/>
          </w:tcPr>
          <w:p w14:paraId="293B3C86" w14:textId="77777777" w:rsidR="00703F13" w:rsidRPr="00CA654B" w:rsidRDefault="00703F13" w:rsidP="008E2866">
            <w:pPr>
              <w:tabs>
                <w:tab w:val="left" w:pos="5978"/>
              </w:tabs>
              <w:spacing w:line="360" w:lineRule="auto"/>
              <w:jc w:val="both"/>
              <w:rPr>
                <w:b w:val="0"/>
              </w:rPr>
            </w:pPr>
            <w:r w:rsidRPr="00CA654B">
              <w:rPr>
                <w:b w:val="0"/>
              </w:rPr>
              <w:t>2</w:t>
            </w:r>
          </w:p>
        </w:tc>
        <w:tc>
          <w:tcPr>
            <w:tcW w:w="2133" w:type="dxa"/>
            <w:noWrap/>
            <w:hideMark/>
          </w:tcPr>
          <w:p w14:paraId="608DA9E2" w14:textId="77777777" w:rsidR="00703F13" w:rsidRPr="00CA654B" w:rsidRDefault="00703F13" w:rsidP="008E2866">
            <w:pPr>
              <w:tabs>
                <w:tab w:val="left" w:pos="5978"/>
              </w:tabs>
              <w:spacing w:line="360" w:lineRule="auto"/>
              <w:jc w:val="both"/>
              <w:rPr>
                <w:b w:val="0"/>
              </w:rPr>
            </w:pPr>
            <w:r w:rsidRPr="00CA654B">
              <w:rPr>
                <w:b w:val="0"/>
              </w:rPr>
              <w:t>09/08/2021</w:t>
            </w:r>
          </w:p>
        </w:tc>
        <w:tc>
          <w:tcPr>
            <w:tcW w:w="2265" w:type="dxa"/>
            <w:noWrap/>
            <w:hideMark/>
          </w:tcPr>
          <w:p w14:paraId="35BB2EB3" w14:textId="77777777" w:rsidR="00703F13" w:rsidRPr="00CA654B" w:rsidRDefault="00703F13" w:rsidP="008E2866">
            <w:pPr>
              <w:tabs>
                <w:tab w:val="left" w:pos="5978"/>
              </w:tabs>
              <w:spacing w:line="360" w:lineRule="auto"/>
              <w:jc w:val="both"/>
              <w:rPr>
                <w:b w:val="0"/>
              </w:rPr>
            </w:pPr>
            <w:r w:rsidRPr="00CA654B">
              <w:rPr>
                <w:b w:val="0"/>
              </w:rPr>
              <w:t>cage6</w:t>
            </w:r>
          </w:p>
        </w:tc>
        <w:tc>
          <w:tcPr>
            <w:tcW w:w="2843" w:type="dxa"/>
            <w:noWrap/>
            <w:hideMark/>
          </w:tcPr>
          <w:p w14:paraId="68FB5C92"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0E1B3B30" w14:textId="77777777" w:rsidR="00703F13" w:rsidRPr="00CA654B" w:rsidRDefault="00703F13" w:rsidP="008E2866">
            <w:pPr>
              <w:tabs>
                <w:tab w:val="left" w:pos="5978"/>
              </w:tabs>
              <w:spacing w:line="360" w:lineRule="auto"/>
              <w:jc w:val="both"/>
              <w:rPr>
                <w:b w:val="0"/>
              </w:rPr>
            </w:pPr>
            <w:r w:rsidRPr="00CA654B">
              <w:rPr>
                <w:b w:val="0"/>
              </w:rPr>
              <w:t>Mild Cough</w:t>
            </w:r>
          </w:p>
        </w:tc>
      </w:tr>
      <w:tr w:rsidR="00703F13" w:rsidRPr="00CA654B" w14:paraId="5244BAE5" w14:textId="77777777" w:rsidTr="008E2866">
        <w:trPr>
          <w:trHeight w:val="288"/>
        </w:trPr>
        <w:tc>
          <w:tcPr>
            <w:tcW w:w="2256" w:type="dxa"/>
            <w:noWrap/>
            <w:hideMark/>
          </w:tcPr>
          <w:p w14:paraId="184348E8" w14:textId="77777777" w:rsidR="00703F13" w:rsidRPr="00CA654B" w:rsidRDefault="00703F13" w:rsidP="008E2866">
            <w:pPr>
              <w:tabs>
                <w:tab w:val="left" w:pos="5978"/>
              </w:tabs>
              <w:spacing w:line="360" w:lineRule="auto"/>
              <w:jc w:val="both"/>
              <w:rPr>
                <w:b w:val="0"/>
              </w:rPr>
            </w:pPr>
            <w:r w:rsidRPr="00CA654B">
              <w:rPr>
                <w:b w:val="0"/>
              </w:rPr>
              <w:t>3</w:t>
            </w:r>
          </w:p>
        </w:tc>
        <w:tc>
          <w:tcPr>
            <w:tcW w:w="2133" w:type="dxa"/>
            <w:noWrap/>
            <w:hideMark/>
          </w:tcPr>
          <w:p w14:paraId="6850ACF1" w14:textId="77777777" w:rsidR="00703F13" w:rsidRPr="00CA654B" w:rsidRDefault="00703F13" w:rsidP="008E2866">
            <w:pPr>
              <w:tabs>
                <w:tab w:val="left" w:pos="5978"/>
              </w:tabs>
              <w:spacing w:line="360" w:lineRule="auto"/>
              <w:jc w:val="both"/>
              <w:rPr>
                <w:b w:val="0"/>
              </w:rPr>
            </w:pPr>
            <w:r w:rsidRPr="00CA654B">
              <w:rPr>
                <w:b w:val="0"/>
              </w:rPr>
              <w:t>01/01/2023</w:t>
            </w:r>
          </w:p>
        </w:tc>
        <w:tc>
          <w:tcPr>
            <w:tcW w:w="2265" w:type="dxa"/>
            <w:noWrap/>
            <w:hideMark/>
          </w:tcPr>
          <w:p w14:paraId="7A079062" w14:textId="77777777" w:rsidR="00703F13" w:rsidRPr="00CA654B" w:rsidRDefault="00703F13" w:rsidP="008E2866">
            <w:pPr>
              <w:tabs>
                <w:tab w:val="left" w:pos="5978"/>
              </w:tabs>
              <w:spacing w:line="360" w:lineRule="auto"/>
              <w:jc w:val="both"/>
              <w:rPr>
                <w:b w:val="0"/>
              </w:rPr>
            </w:pPr>
            <w:r w:rsidRPr="00CA654B">
              <w:rPr>
                <w:b w:val="0"/>
              </w:rPr>
              <w:t>cage7</w:t>
            </w:r>
          </w:p>
        </w:tc>
        <w:tc>
          <w:tcPr>
            <w:tcW w:w="2843" w:type="dxa"/>
            <w:noWrap/>
            <w:hideMark/>
          </w:tcPr>
          <w:p w14:paraId="0F3B02F4"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65ED0E26" w14:textId="77777777" w:rsidR="00703F13" w:rsidRPr="00CA654B" w:rsidRDefault="00703F13" w:rsidP="008E2866">
            <w:pPr>
              <w:tabs>
                <w:tab w:val="left" w:pos="5978"/>
              </w:tabs>
              <w:spacing w:line="360" w:lineRule="auto"/>
              <w:jc w:val="both"/>
              <w:rPr>
                <w:b w:val="0"/>
              </w:rPr>
            </w:pPr>
            <w:r w:rsidRPr="00CA654B">
              <w:rPr>
                <w:b w:val="0"/>
              </w:rPr>
              <w:t>Ring Worm Infection</w:t>
            </w:r>
          </w:p>
        </w:tc>
      </w:tr>
      <w:tr w:rsidR="00703F13" w:rsidRPr="00CA654B" w14:paraId="74E6D568" w14:textId="77777777" w:rsidTr="008E2866">
        <w:trPr>
          <w:trHeight w:val="288"/>
        </w:trPr>
        <w:tc>
          <w:tcPr>
            <w:tcW w:w="2256" w:type="dxa"/>
            <w:noWrap/>
            <w:hideMark/>
          </w:tcPr>
          <w:p w14:paraId="31C2BD08" w14:textId="77777777" w:rsidR="00703F13" w:rsidRPr="00CA654B" w:rsidRDefault="00703F13" w:rsidP="008E2866">
            <w:pPr>
              <w:tabs>
                <w:tab w:val="left" w:pos="5978"/>
              </w:tabs>
              <w:spacing w:line="360" w:lineRule="auto"/>
              <w:jc w:val="both"/>
              <w:rPr>
                <w:b w:val="0"/>
              </w:rPr>
            </w:pPr>
            <w:r w:rsidRPr="00CA654B">
              <w:rPr>
                <w:b w:val="0"/>
              </w:rPr>
              <w:t>4</w:t>
            </w:r>
          </w:p>
        </w:tc>
        <w:tc>
          <w:tcPr>
            <w:tcW w:w="2133" w:type="dxa"/>
            <w:noWrap/>
            <w:hideMark/>
          </w:tcPr>
          <w:p w14:paraId="16DAAD95" w14:textId="77777777" w:rsidR="00703F13" w:rsidRPr="00CA654B" w:rsidRDefault="00703F13" w:rsidP="008E2866">
            <w:pPr>
              <w:tabs>
                <w:tab w:val="left" w:pos="5978"/>
              </w:tabs>
              <w:spacing w:line="360" w:lineRule="auto"/>
              <w:jc w:val="both"/>
              <w:rPr>
                <w:b w:val="0"/>
              </w:rPr>
            </w:pPr>
            <w:r w:rsidRPr="00CA654B">
              <w:rPr>
                <w:b w:val="0"/>
              </w:rPr>
              <w:t>01/01/2023</w:t>
            </w:r>
          </w:p>
        </w:tc>
        <w:tc>
          <w:tcPr>
            <w:tcW w:w="2265" w:type="dxa"/>
            <w:noWrap/>
            <w:hideMark/>
          </w:tcPr>
          <w:p w14:paraId="5E41E027" w14:textId="77777777" w:rsidR="00703F13" w:rsidRPr="00CA654B" w:rsidRDefault="00703F13" w:rsidP="008E2866">
            <w:pPr>
              <w:tabs>
                <w:tab w:val="left" w:pos="5978"/>
              </w:tabs>
              <w:spacing w:line="360" w:lineRule="auto"/>
              <w:jc w:val="both"/>
              <w:rPr>
                <w:b w:val="0"/>
              </w:rPr>
            </w:pPr>
            <w:r w:rsidRPr="00CA654B">
              <w:rPr>
                <w:b w:val="0"/>
              </w:rPr>
              <w:t>cage7</w:t>
            </w:r>
          </w:p>
        </w:tc>
        <w:tc>
          <w:tcPr>
            <w:tcW w:w="2843" w:type="dxa"/>
            <w:noWrap/>
            <w:hideMark/>
          </w:tcPr>
          <w:p w14:paraId="20412CC2"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7F5EDA3A" w14:textId="77777777" w:rsidR="00703F13" w:rsidRPr="00CA654B" w:rsidRDefault="00703F13" w:rsidP="008E2866">
            <w:pPr>
              <w:tabs>
                <w:tab w:val="left" w:pos="5978"/>
              </w:tabs>
              <w:spacing w:line="360" w:lineRule="auto"/>
              <w:jc w:val="both"/>
              <w:rPr>
                <w:b w:val="0"/>
              </w:rPr>
            </w:pPr>
            <w:r w:rsidRPr="00CA654B">
              <w:rPr>
                <w:b w:val="0"/>
              </w:rPr>
              <w:t>Ring Worm Infection</w:t>
            </w:r>
          </w:p>
        </w:tc>
      </w:tr>
      <w:tr w:rsidR="00703F13" w:rsidRPr="00CA654B" w14:paraId="2FD49AB1" w14:textId="77777777" w:rsidTr="008E2866">
        <w:trPr>
          <w:trHeight w:val="288"/>
        </w:trPr>
        <w:tc>
          <w:tcPr>
            <w:tcW w:w="2256" w:type="dxa"/>
            <w:noWrap/>
            <w:hideMark/>
          </w:tcPr>
          <w:p w14:paraId="5695FE2D" w14:textId="77777777" w:rsidR="00703F13" w:rsidRPr="00CA654B" w:rsidRDefault="00703F13" w:rsidP="008E2866">
            <w:pPr>
              <w:tabs>
                <w:tab w:val="left" w:pos="5978"/>
              </w:tabs>
              <w:spacing w:line="360" w:lineRule="auto"/>
              <w:jc w:val="both"/>
              <w:rPr>
                <w:b w:val="0"/>
              </w:rPr>
            </w:pPr>
            <w:r w:rsidRPr="00CA654B">
              <w:rPr>
                <w:b w:val="0"/>
              </w:rPr>
              <w:t>5</w:t>
            </w:r>
          </w:p>
        </w:tc>
        <w:tc>
          <w:tcPr>
            <w:tcW w:w="2133" w:type="dxa"/>
            <w:noWrap/>
            <w:hideMark/>
          </w:tcPr>
          <w:p w14:paraId="5344E6E1" w14:textId="77777777" w:rsidR="00703F13" w:rsidRPr="00CA654B" w:rsidRDefault="00703F13" w:rsidP="008E2866">
            <w:pPr>
              <w:tabs>
                <w:tab w:val="left" w:pos="5978"/>
              </w:tabs>
              <w:spacing w:line="360" w:lineRule="auto"/>
              <w:jc w:val="both"/>
              <w:rPr>
                <w:b w:val="0"/>
              </w:rPr>
            </w:pPr>
            <w:r w:rsidRPr="00CA654B">
              <w:rPr>
                <w:b w:val="0"/>
              </w:rPr>
              <w:t>03/07/2021</w:t>
            </w:r>
          </w:p>
        </w:tc>
        <w:tc>
          <w:tcPr>
            <w:tcW w:w="2265" w:type="dxa"/>
            <w:noWrap/>
            <w:hideMark/>
          </w:tcPr>
          <w:p w14:paraId="155A1A1C" w14:textId="77777777" w:rsidR="00703F13" w:rsidRPr="00CA654B" w:rsidRDefault="00703F13" w:rsidP="008E2866">
            <w:pPr>
              <w:tabs>
                <w:tab w:val="left" w:pos="5978"/>
              </w:tabs>
              <w:spacing w:line="360" w:lineRule="auto"/>
              <w:jc w:val="both"/>
              <w:rPr>
                <w:b w:val="0"/>
              </w:rPr>
            </w:pPr>
            <w:r w:rsidRPr="00CA654B">
              <w:rPr>
                <w:b w:val="0"/>
              </w:rPr>
              <w:t>cage8</w:t>
            </w:r>
          </w:p>
        </w:tc>
        <w:tc>
          <w:tcPr>
            <w:tcW w:w="2843" w:type="dxa"/>
            <w:noWrap/>
            <w:hideMark/>
          </w:tcPr>
          <w:p w14:paraId="3CA86BE1" w14:textId="77777777" w:rsidR="00703F13" w:rsidRPr="00CA654B" w:rsidRDefault="00703F13" w:rsidP="008E2866">
            <w:pPr>
              <w:tabs>
                <w:tab w:val="left" w:pos="5978"/>
              </w:tabs>
              <w:spacing w:line="360" w:lineRule="auto"/>
              <w:jc w:val="both"/>
              <w:rPr>
                <w:b w:val="0"/>
              </w:rPr>
            </w:pPr>
            <w:r w:rsidRPr="00CA654B">
              <w:rPr>
                <w:b w:val="0"/>
              </w:rPr>
              <w:t>10</w:t>
            </w:r>
          </w:p>
        </w:tc>
        <w:tc>
          <w:tcPr>
            <w:tcW w:w="3032" w:type="dxa"/>
            <w:noWrap/>
            <w:hideMark/>
          </w:tcPr>
          <w:p w14:paraId="243F6A10" w14:textId="77777777" w:rsidR="00703F13" w:rsidRPr="00CA654B" w:rsidRDefault="00703F13" w:rsidP="008E2866">
            <w:pPr>
              <w:tabs>
                <w:tab w:val="left" w:pos="5978"/>
              </w:tabs>
              <w:spacing w:line="360" w:lineRule="auto"/>
              <w:jc w:val="both"/>
              <w:rPr>
                <w:b w:val="0"/>
              </w:rPr>
            </w:pPr>
            <w:r w:rsidRPr="00CA654B">
              <w:rPr>
                <w:b w:val="0"/>
              </w:rPr>
              <w:t>High Fever</w:t>
            </w:r>
          </w:p>
        </w:tc>
      </w:tr>
    </w:tbl>
    <w:p w14:paraId="0A3F3898" w14:textId="77777777" w:rsidR="00703F13" w:rsidRPr="00CA654B" w:rsidRDefault="00703F13" w:rsidP="00703F13">
      <w:pPr>
        <w:spacing w:line="360" w:lineRule="auto"/>
        <w:jc w:val="both"/>
        <w:rPr>
          <w:b w:val="0"/>
          <w:bCs/>
          <w:lang w:val="en-US"/>
        </w:rPr>
      </w:pPr>
    </w:p>
    <w:p w14:paraId="366ACCDA" w14:textId="5E3BD875" w:rsidR="00703F13" w:rsidRPr="00CA654B" w:rsidRDefault="00703F13" w:rsidP="00703F13">
      <w:pPr>
        <w:spacing w:line="360" w:lineRule="auto"/>
        <w:ind w:left="720" w:hanging="720"/>
      </w:pPr>
      <w:r w:rsidRPr="00CA654B">
        <w:t xml:space="preserve">Table </w:t>
      </w:r>
      <w:r w:rsidR="00B97B04">
        <w:t>63</w:t>
      </w:r>
      <w:r w:rsidRPr="00CA654B">
        <w:t xml:space="preserve"> </w:t>
      </w:r>
      <w:r w:rsidRPr="00CA654B">
        <w:rPr>
          <w:lang w:val="en-US"/>
        </w:rPr>
        <w:t xml:space="preserve">Quarantine </w:t>
      </w:r>
      <w:r w:rsidRPr="00CA654B">
        <w:t>Table - 1NF</w:t>
      </w:r>
    </w:p>
    <w:p w14:paraId="3A41926D" w14:textId="77777777" w:rsidR="00703F13" w:rsidRPr="00CA654B" w:rsidRDefault="00703F13" w:rsidP="00703F13">
      <w:pPr>
        <w:tabs>
          <w:tab w:val="left" w:pos="5978"/>
        </w:tabs>
        <w:spacing w:line="360" w:lineRule="auto"/>
        <w:jc w:val="both"/>
      </w:pPr>
    </w:p>
    <w:p w14:paraId="009B212A" w14:textId="2D45AD96" w:rsidR="00703F13" w:rsidRPr="00CA654B" w:rsidRDefault="00703F13" w:rsidP="00703F13">
      <w:pPr>
        <w:spacing w:line="360" w:lineRule="auto"/>
        <w:ind w:left="1440"/>
        <w:jc w:val="both"/>
        <w:rPr>
          <w:b w:val="0"/>
          <w:bCs/>
        </w:rPr>
      </w:pPr>
      <w:r w:rsidRPr="00CA654B">
        <w:rPr>
          <w:b w:val="0"/>
          <w:bCs/>
        </w:rPr>
        <w:t xml:space="preserve">Table </w:t>
      </w:r>
      <w:r w:rsidR="00EA56A6">
        <w:rPr>
          <w:b w:val="0"/>
          <w:bCs/>
        </w:rPr>
        <w:t>63</w:t>
      </w:r>
      <w:r w:rsidRPr="00CA654B">
        <w:rPr>
          <w:b w:val="0"/>
          <w:bCs/>
        </w:rPr>
        <w:t xml:space="preserve"> shows that the table Quarantine </w:t>
      </w:r>
      <w:r w:rsidR="00EA56A6" w:rsidRPr="00EA56A6">
        <w:rPr>
          <w:b w:val="0"/>
          <w:bCs/>
        </w:rPr>
        <w:t>is in the first normal form by assigning “</w:t>
      </w:r>
      <w:r w:rsidR="00EA56A6" w:rsidRPr="00CA654B">
        <w:rPr>
          <w:b w:val="0"/>
        </w:rPr>
        <w:t>quarantine</w:t>
      </w:r>
      <w:r w:rsidR="00EA56A6" w:rsidRPr="00EA56A6">
        <w:rPr>
          <w:b w:val="0"/>
          <w:bCs/>
        </w:rPr>
        <w:t xml:space="preserve"> _id” as the Primary Key base from Table </w:t>
      </w:r>
      <w:r w:rsidR="00EA56A6">
        <w:rPr>
          <w:b w:val="0"/>
          <w:bCs/>
        </w:rPr>
        <w:t>62</w:t>
      </w:r>
      <w:r w:rsidR="00EA56A6" w:rsidRPr="00EA56A6">
        <w:rPr>
          <w:b w:val="0"/>
          <w:bCs/>
        </w:rPr>
        <w:t xml:space="preserve"> to uniquely identify row values on columns “</w:t>
      </w:r>
      <w:proofErr w:type="spellStart"/>
      <w:r w:rsidR="00EA56A6" w:rsidRPr="00CA654B">
        <w:rPr>
          <w:b w:val="0"/>
        </w:rPr>
        <w:t>quarantine_date</w:t>
      </w:r>
      <w:proofErr w:type="spellEnd"/>
      <w:r w:rsidR="00EA56A6" w:rsidRPr="00EA56A6">
        <w:rPr>
          <w:b w:val="0"/>
          <w:bCs/>
        </w:rPr>
        <w:t>”, “</w:t>
      </w:r>
      <w:proofErr w:type="spellStart"/>
      <w:r w:rsidR="00EA56A6" w:rsidRPr="00CA654B">
        <w:rPr>
          <w:b w:val="0"/>
        </w:rPr>
        <w:t>quarantine_cage_no</w:t>
      </w:r>
      <w:proofErr w:type="spellEnd"/>
      <w:r w:rsidR="00EA56A6" w:rsidRPr="00EA56A6">
        <w:rPr>
          <w:b w:val="0"/>
          <w:bCs/>
        </w:rPr>
        <w:t>”, “</w:t>
      </w:r>
      <w:proofErr w:type="spellStart"/>
      <w:r w:rsidR="00EA56A6" w:rsidRPr="00CA654B">
        <w:rPr>
          <w:b w:val="0"/>
        </w:rPr>
        <w:t>quarantine_cage_capacity</w:t>
      </w:r>
      <w:proofErr w:type="spellEnd"/>
      <w:r w:rsidR="00EA56A6" w:rsidRPr="00EA56A6">
        <w:rPr>
          <w:b w:val="0"/>
          <w:bCs/>
        </w:rPr>
        <w:t>”, and “</w:t>
      </w:r>
      <w:r w:rsidR="00EA56A6" w:rsidRPr="00CA654B">
        <w:rPr>
          <w:b w:val="0"/>
        </w:rPr>
        <w:t>remarks</w:t>
      </w:r>
      <w:r w:rsidR="00EA56A6" w:rsidRPr="00EA56A6">
        <w:rPr>
          <w:b w:val="0"/>
          <w:bCs/>
        </w:rPr>
        <w:t xml:space="preserve">”. </w:t>
      </w:r>
    </w:p>
    <w:p w14:paraId="5A53F942" w14:textId="77777777" w:rsidR="00703F13" w:rsidRPr="00CA654B" w:rsidRDefault="00703F13" w:rsidP="00703F13">
      <w:pPr>
        <w:spacing w:line="360" w:lineRule="auto"/>
        <w:ind w:left="1440"/>
        <w:jc w:val="both"/>
        <w:rPr>
          <w:b w:val="0"/>
          <w:bCs/>
          <w:lang w:val="en-US"/>
        </w:rPr>
      </w:pPr>
    </w:p>
    <w:p w14:paraId="628E513C" w14:textId="77777777" w:rsidR="00703F13" w:rsidRPr="00CA654B" w:rsidRDefault="00703F13" w:rsidP="00703F13">
      <w:pPr>
        <w:spacing w:line="360" w:lineRule="auto"/>
        <w:ind w:left="1440"/>
        <w:jc w:val="both"/>
        <w:rPr>
          <w:b w:val="0"/>
          <w:bCs/>
          <w:lang w:val="en-US"/>
        </w:rPr>
      </w:pPr>
    </w:p>
    <w:p w14:paraId="08CF648F" w14:textId="77777777" w:rsidR="00703F13" w:rsidRPr="00CA654B" w:rsidRDefault="00703F13" w:rsidP="00703F13">
      <w:pPr>
        <w:spacing w:line="360" w:lineRule="auto"/>
        <w:ind w:left="1440"/>
        <w:jc w:val="both"/>
        <w:rPr>
          <w:b w:val="0"/>
          <w:bCs/>
          <w:lang w:val="en-US"/>
        </w:rPr>
      </w:pPr>
    </w:p>
    <w:p w14:paraId="17517BCC" w14:textId="77777777" w:rsidR="00703F13" w:rsidRPr="00CA654B" w:rsidRDefault="00703F13" w:rsidP="00703F13">
      <w:pPr>
        <w:spacing w:line="360" w:lineRule="auto"/>
        <w:ind w:left="1440"/>
        <w:jc w:val="both"/>
        <w:rPr>
          <w:b w:val="0"/>
          <w:bCs/>
          <w:lang w:val="en-US"/>
        </w:rPr>
      </w:pPr>
    </w:p>
    <w:p w14:paraId="2C06FD47" w14:textId="77777777" w:rsidR="00703F13" w:rsidRPr="00CA654B" w:rsidRDefault="00703F13" w:rsidP="00703F13">
      <w:pPr>
        <w:spacing w:line="360" w:lineRule="auto"/>
        <w:ind w:left="1440"/>
        <w:jc w:val="both"/>
        <w:rPr>
          <w:b w:val="0"/>
          <w:bCs/>
          <w:lang w:val="en-US"/>
        </w:rPr>
      </w:pPr>
    </w:p>
    <w:p w14:paraId="232F612A" w14:textId="77777777" w:rsidR="00703F13" w:rsidRPr="00CA654B" w:rsidRDefault="00703F13" w:rsidP="00703F13">
      <w:pPr>
        <w:spacing w:line="360" w:lineRule="auto"/>
        <w:ind w:left="1440"/>
        <w:jc w:val="both"/>
        <w:rPr>
          <w:b w:val="0"/>
          <w:bCs/>
          <w:lang w:val="en-US"/>
        </w:rPr>
      </w:pPr>
    </w:p>
    <w:p w14:paraId="4D0BEDF6" w14:textId="77777777" w:rsidR="00703F13" w:rsidRPr="00CA654B" w:rsidRDefault="00703F13" w:rsidP="005B5E0F">
      <w:pPr>
        <w:spacing w:line="360" w:lineRule="auto"/>
        <w:jc w:val="both"/>
        <w:rPr>
          <w:b w:val="0"/>
          <w:bCs/>
          <w:lang w:val="en-US"/>
        </w:rPr>
      </w:pPr>
    </w:p>
    <w:p w14:paraId="5DB4DD04"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2NF</w:t>
      </w:r>
    </w:p>
    <w:p w14:paraId="7E8FDCCF"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Quarantine</w:t>
      </w:r>
    </w:p>
    <w:tbl>
      <w:tblPr>
        <w:tblStyle w:val="TableGrid"/>
        <w:tblW w:w="0" w:type="auto"/>
        <w:tblInd w:w="421" w:type="dxa"/>
        <w:tblLook w:val="04A0" w:firstRow="1" w:lastRow="0" w:firstColumn="1" w:lastColumn="0" w:noHBand="0" w:noVBand="1"/>
      </w:tblPr>
      <w:tblGrid>
        <w:gridCol w:w="2678"/>
        <w:gridCol w:w="2605"/>
        <w:gridCol w:w="2297"/>
        <w:gridCol w:w="2760"/>
        <w:gridCol w:w="2189"/>
      </w:tblGrid>
      <w:tr w:rsidR="00703F13" w:rsidRPr="00CA654B" w14:paraId="144A6ECF" w14:textId="77777777" w:rsidTr="008E2866">
        <w:trPr>
          <w:trHeight w:val="288"/>
        </w:trPr>
        <w:tc>
          <w:tcPr>
            <w:tcW w:w="2678" w:type="dxa"/>
            <w:noWrap/>
            <w:hideMark/>
          </w:tcPr>
          <w:p w14:paraId="7016E2CA" w14:textId="77777777" w:rsidR="00703F13" w:rsidRPr="00CA654B" w:rsidRDefault="00703F13" w:rsidP="008E2866">
            <w:pPr>
              <w:tabs>
                <w:tab w:val="left" w:pos="5978"/>
              </w:tabs>
              <w:spacing w:line="360" w:lineRule="auto"/>
              <w:jc w:val="both"/>
              <w:rPr>
                <w:b w:val="0"/>
              </w:rPr>
            </w:pPr>
            <w:r w:rsidRPr="00CA654B">
              <w:rPr>
                <w:b w:val="0"/>
              </w:rPr>
              <w:t>(PK)</w:t>
            </w:r>
            <w:proofErr w:type="spellStart"/>
            <w:r w:rsidRPr="00CA654B">
              <w:rPr>
                <w:b w:val="0"/>
              </w:rPr>
              <w:t>quarantine_id</w:t>
            </w:r>
            <w:proofErr w:type="spellEnd"/>
          </w:p>
        </w:tc>
        <w:tc>
          <w:tcPr>
            <w:tcW w:w="2605" w:type="dxa"/>
            <w:noWrap/>
            <w:hideMark/>
          </w:tcPr>
          <w:p w14:paraId="3907474F" w14:textId="77777777" w:rsidR="00703F13" w:rsidRPr="00CA654B" w:rsidRDefault="00703F13" w:rsidP="008E2866">
            <w:pPr>
              <w:tabs>
                <w:tab w:val="left" w:pos="5978"/>
              </w:tabs>
              <w:spacing w:line="360" w:lineRule="auto"/>
              <w:jc w:val="both"/>
              <w:rPr>
                <w:b w:val="0"/>
              </w:rPr>
            </w:pPr>
            <w:r w:rsidRPr="00CA654B">
              <w:rPr>
                <w:b w:val="0"/>
              </w:rPr>
              <w:t>remarks</w:t>
            </w:r>
          </w:p>
        </w:tc>
        <w:tc>
          <w:tcPr>
            <w:tcW w:w="2297" w:type="dxa"/>
            <w:noWrap/>
            <w:hideMark/>
          </w:tcPr>
          <w:p w14:paraId="67477923" w14:textId="77777777" w:rsidR="00703F13" w:rsidRPr="00CA654B" w:rsidRDefault="00703F13" w:rsidP="008E2866">
            <w:pPr>
              <w:tabs>
                <w:tab w:val="left" w:pos="5978"/>
              </w:tabs>
              <w:spacing w:line="360" w:lineRule="auto"/>
              <w:jc w:val="both"/>
              <w:rPr>
                <w:b w:val="0"/>
              </w:rPr>
            </w:pPr>
            <w:proofErr w:type="spellStart"/>
            <w:r w:rsidRPr="00CA654B">
              <w:rPr>
                <w:b w:val="0"/>
              </w:rPr>
              <w:t>quarantine_date</w:t>
            </w:r>
            <w:proofErr w:type="spellEnd"/>
          </w:p>
        </w:tc>
        <w:tc>
          <w:tcPr>
            <w:tcW w:w="2760" w:type="dxa"/>
            <w:noWrap/>
            <w:hideMark/>
          </w:tcPr>
          <w:p w14:paraId="3BFF32F2"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cage_id</w:t>
            </w:r>
            <w:proofErr w:type="spellEnd"/>
          </w:p>
        </w:tc>
        <w:tc>
          <w:tcPr>
            <w:tcW w:w="2189" w:type="dxa"/>
            <w:noWrap/>
            <w:hideMark/>
          </w:tcPr>
          <w:p w14:paraId="485231B9" w14:textId="77777777" w:rsidR="00703F13" w:rsidRPr="00CA654B" w:rsidRDefault="00703F13" w:rsidP="008E2866">
            <w:pPr>
              <w:tabs>
                <w:tab w:val="left" w:pos="5978"/>
              </w:tabs>
              <w:spacing w:line="360" w:lineRule="auto"/>
              <w:jc w:val="both"/>
              <w:rPr>
                <w:b w:val="0"/>
              </w:rPr>
            </w:pPr>
            <w:r w:rsidRPr="00CA654B">
              <w:rPr>
                <w:b w:val="0"/>
              </w:rPr>
              <w:t>(FK)</w:t>
            </w:r>
            <w:proofErr w:type="spellStart"/>
            <w:r w:rsidRPr="00CA654B">
              <w:rPr>
                <w:b w:val="0"/>
              </w:rPr>
              <w:t>pig_id</w:t>
            </w:r>
            <w:proofErr w:type="spellEnd"/>
          </w:p>
        </w:tc>
      </w:tr>
      <w:tr w:rsidR="00703F13" w:rsidRPr="00CA654B" w14:paraId="309A71BD" w14:textId="77777777" w:rsidTr="008E2866">
        <w:trPr>
          <w:trHeight w:val="288"/>
        </w:trPr>
        <w:tc>
          <w:tcPr>
            <w:tcW w:w="2678" w:type="dxa"/>
            <w:noWrap/>
            <w:hideMark/>
          </w:tcPr>
          <w:p w14:paraId="0689C48F" w14:textId="77777777" w:rsidR="00703F13" w:rsidRPr="00CA654B" w:rsidRDefault="00703F13" w:rsidP="008E2866">
            <w:pPr>
              <w:tabs>
                <w:tab w:val="left" w:pos="5978"/>
              </w:tabs>
              <w:spacing w:line="360" w:lineRule="auto"/>
              <w:jc w:val="both"/>
              <w:rPr>
                <w:b w:val="0"/>
              </w:rPr>
            </w:pPr>
            <w:r w:rsidRPr="00CA654B">
              <w:rPr>
                <w:b w:val="0"/>
              </w:rPr>
              <w:t>1</w:t>
            </w:r>
          </w:p>
        </w:tc>
        <w:tc>
          <w:tcPr>
            <w:tcW w:w="2605" w:type="dxa"/>
            <w:noWrap/>
            <w:hideMark/>
          </w:tcPr>
          <w:p w14:paraId="6E464EC1" w14:textId="77777777" w:rsidR="00703F13" w:rsidRPr="00CA654B" w:rsidRDefault="00703F13" w:rsidP="008E2866">
            <w:pPr>
              <w:tabs>
                <w:tab w:val="left" w:pos="5978"/>
              </w:tabs>
              <w:spacing w:line="360" w:lineRule="auto"/>
              <w:jc w:val="both"/>
              <w:rPr>
                <w:b w:val="0"/>
              </w:rPr>
            </w:pPr>
            <w:r w:rsidRPr="00CA654B">
              <w:rPr>
                <w:b w:val="0"/>
              </w:rPr>
              <w:t>Mild Cough</w:t>
            </w:r>
          </w:p>
        </w:tc>
        <w:tc>
          <w:tcPr>
            <w:tcW w:w="2297" w:type="dxa"/>
            <w:noWrap/>
            <w:hideMark/>
          </w:tcPr>
          <w:p w14:paraId="1A4833C8" w14:textId="77777777" w:rsidR="00703F13" w:rsidRPr="00CA654B" w:rsidRDefault="00703F13" w:rsidP="008E2866">
            <w:pPr>
              <w:tabs>
                <w:tab w:val="left" w:pos="5978"/>
              </w:tabs>
              <w:spacing w:line="360" w:lineRule="auto"/>
              <w:jc w:val="both"/>
              <w:rPr>
                <w:b w:val="0"/>
              </w:rPr>
            </w:pPr>
            <w:r w:rsidRPr="00CA654B">
              <w:rPr>
                <w:b w:val="0"/>
              </w:rPr>
              <w:t>09/08/2021</w:t>
            </w:r>
          </w:p>
        </w:tc>
        <w:tc>
          <w:tcPr>
            <w:tcW w:w="2760" w:type="dxa"/>
            <w:noWrap/>
            <w:hideMark/>
          </w:tcPr>
          <w:p w14:paraId="5EF74843" w14:textId="77777777" w:rsidR="00703F13" w:rsidRPr="00CA654B" w:rsidRDefault="00703F13" w:rsidP="008E2866">
            <w:pPr>
              <w:tabs>
                <w:tab w:val="left" w:pos="5978"/>
              </w:tabs>
              <w:spacing w:line="360" w:lineRule="auto"/>
              <w:jc w:val="both"/>
              <w:rPr>
                <w:b w:val="0"/>
              </w:rPr>
            </w:pPr>
            <w:r w:rsidRPr="00CA654B">
              <w:rPr>
                <w:b w:val="0"/>
              </w:rPr>
              <w:t>6</w:t>
            </w:r>
          </w:p>
        </w:tc>
        <w:tc>
          <w:tcPr>
            <w:tcW w:w="2189" w:type="dxa"/>
            <w:noWrap/>
            <w:hideMark/>
          </w:tcPr>
          <w:p w14:paraId="4F9C0C8E" w14:textId="77777777" w:rsidR="00703F13" w:rsidRPr="00CA654B" w:rsidRDefault="00703F13" w:rsidP="008E2866">
            <w:pPr>
              <w:tabs>
                <w:tab w:val="left" w:pos="5978"/>
              </w:tabs>
              <w:spacing w:line="360" w:lineRule="auto"/>
              <w:jc w:val="both"/>
              <w:rPr>
                <w:b w:val="0"/>
              </w:rPr>
            </w:pPr>
            <w:r w:rsidRPr="00CA654B">
              <w:rPr>
                <w:b w:val="0"/>
              </w:rPr>
              <w:t>1</w:t>
            </w:r>
          </w:p>
        </w:tc>
      </w:tr>
      <w:tr w:rsidR="00703F13" w:rsidRPr="00CA654B" w14:paraId="75D09FAA" w14:textId="77777777" w:rsidTr="008E2866">
        <w:trPr>
          <w:trHeight w:val="288"/>
        </w:trPr>
        <w:tc>
          <w:tcPr>
            <w:tcW w:w="2678" w:type="dxa"/>
            <w:noWrap/>
            <w:hideMark/>
          </w:tcPr>
          <w:p w14:paraId="300A2472" w14:textId="77777777" w:rsidR="00703F13" w:rsidRPr="00CA654B" w:rsidRDefault="00703F13" w:rsidP="008E2866">
            <w:pPr>
              <w:tabs>
                <w:tab w:val="left" w:pos="5978"/>
              </w:tabs>
              <w:spacing w:line="360" w:lineRule="auto"/>
              <w:jc w:val="both"/>
              <w:rPr>
                <w:b w:val="0"/>
              </w:rPr>
            </w:pPr>
            <w:r w:rsidRPr="00CA654B">
              <w:rPr>
                <w:b w:val="0"/>
              </w:rPr>
              <w:t>2</w:t>
            </w:r>
          </w:p>
        </w:tc>
        <w:tc>
          <w:tcPr>
            <w:tcW w:w="2605" w:type="dxa"/>
            <w:noWrap/>
            <w:hideMark/>
          </w:tcPr>
          <w:p w14:paraId="1024F984" w14:textId="77777777" w:rsidR="00703F13" w:rsidRPr="00CA654B" w:rsidRDefault="00703F13" w:rsidP="008E2866">
            <w:pPr>
              <w:tabs>
                <w:tab w:val="left" w:pos="5978"/>
              </w:tabs>
              <w:spacing w:line="360" w:lineRule="auto"/>
              <w:jc w:val="both"/>
              <w:rPr>
                <w:b w:val="0"/>
              </w:rPr>
            </w:pPr>
            <w:r w:rsidRPr="00CA654B">
              <w:rPr>
                <w:b w:val="0"/>
              </w:rPr>
              <w:t>Mild Cough</w:t>
            </w:r>
          </w:p>
        </w:tc>
        <w:tc>
          <w:tcPr>
            <w:tcW w:w="2297" w:type="dxa"/>
            <w:noWrap/>
            <w:hideMark/>
          </w:tcPr>
          <w:p w14:paraId="7584F718" w14:textId="77777777" w:rsidR="00703F13" w:rsidRPr="00CA654B" w:rsidRDefault="00703F13" w:rsidP="008E2866">
            <w:pPr>
              <w:tabs>
                <w:tab w:val="left" w:pos="5978"/>
              </w:tabs>
              <w:spacing w:line="360" w:lineRule="auto"/>
              <w:jc w:val="both"/>
              <w:rPr>
                <w:b w:val="0"/>
              </w:rPr>
            </w:pPr>
            <w:r w:rsidRPr="00CA654B">
              <w:rPr>
                <w:b w:val="0"/>
              </w:rPr>
              <w:t>09/08/2021</w:t>
            </w:r>
          </w:p>
        </w:tc>
        <w:tc>
          <w:tcPr>
            <w:tcW w:w="2760" w:type="dxa"/>
            <w:noWrap/>
            <w:hideMark/>
          </w:tcPr>
          <w:p w14:paraId="09085220" w14:textId="77777777" w:rsidR="00703F13" w:rsidRPr="00CA654B" w:rsidRDefault="00703F13" w:rsidP="008E2866">
            <w:pPr>
              <w:tabs>
                <w:tab w:val="left" w:pos="5978"/>
              </w:tabs>
              <w:spacing w:line="360" w:lineRule="auto"/>
              <w:jc w:val="both"/>
              <w:rPr>
                <w:b w:val="0"/>
              </w:rPr>
            </w:pPr>
            <w:r w:rsidRPr="00CA654B">
              <w:rPr>
                <w:b w:val="0"/>
              </w:rPr>
              <w:t>6</w:t>
            </w:r>
          </w:p>
        </w:tc>
        <w:tc>
          <w:tcPr>
            <w:tcW w:w="2189" w:type="dxa"/>
            <w:noWrap/>
            <w:hideMark/>
          </w:tcPr>
          <w:p w14:paraId="1F435996" w14:textId="77777777" w:rsidR="00703F13" w:rsidRPr="00CA654B" w:rsidRDefault="00703F13" w:rsidP="008E2866">
            <w:pPr>
              <w:tabs>
                <w:tab w:val="left" w:pos="5978"/>
              </w:tabs>
              <w:spacing w:line="360" w:lineRule="auto"/>
              <w:jc w:val="both"/>
              <w:rPr>
                <w:b w:val="0"/>
              </w:rPr>
            </w:pPr>
            <w:r w:rsidRPr="00CA654B">
              <w:rPr>
                <w:b w:val="0"/>
              </w:rPr>
              <w:t>2</w:t>
            </w:r>
          </w:p>
        </w:tc>
      </w:tr>
      <w:tr w:rsidR="00703F13" w:rsidRPr="00CA654B" w14:paraId="6D1DA4FD" w14:textId="77777777" w:rsidTr="008E2866">
        <w:trPr>
          <w:trHeight w:val="288"/>
        </w:trPr>
        <w:tc>
          <w:tcPr>
            <w:tcW w:w="2678" w:type="dxa"/>
            <w:noWrap/>
            <w:hideMark/>
          </w:tcPr>
          <w:p w14:paraId="5F8A243B" w14:textId="77777777" w:rsidR="00703F13" w:rsidRPr="00CA654B" w:rsidRDefault="00703F13" w:rsidP="008E2866">
            <w:pPr>
              <w:tabs>
                <w:tab w:val="left" w:pos="5978"/>
              </w:tabs>
              <w:spacing w:line="360" w:lineRule="auto"/>
              <w:jc w:val="both"/>
              <w:rPr>
                <w:b w:val="0"/>
              </w:rPr>
            </w:pPr>
            <w:r w:rsidRPr="00CA654B">
              <w:rPr>
                <w:b w:val="0"/>
              </w:rPr>
              <w:t>3</w:t>
            </w:r>
          </w:p>
        </w:tc>
        <w:tc>
          <w:tcPr>
            <w:tcW w:w="2605" w:type="dxa"/>
            <w:noWrap/>
            <w:hideMark/>
          </w:tcPr>
          <w:p w14:paraId="519CE5CA" w14:textId="77777777" w:rsidR="00703F13" w:rsidRPr="00CA654B" w:rsidRDefault="00703F13" w:rsidP="008E2866">
            <w:pPr>
              <w:tabs>
                <w:tab w:val="left" w:pos="5978"/>
              </w:tabs>
              <w:spacing w:line="360" w:lineRule="auto"/>
              <w:jc w:val="both"/>
              <w:rPr>
                <w:b w:val="0"/>
              </w:rPr>
            </w:pPr>
            <w:r w:rsidRPr="00CA654B">
              <w:rPr>
                <w:b w:val="0"/>
              </w:rPr>
              <w:t>Ring Worm Infection</w:t>
            </w:r>
          </w:p>
        </w:tc>
        <w:tc>
          <w:tcPr>
            <w:tcW w:w="2297" w:type="dxa"/>
            <w:noWrap/>
            <w:hideMark/>
          </w:tcPr>
          <w:p w14:paraId="0B2867FA" w14:textId="77777777" w:rsidR="00703F13" w:rsidRPr="00CA654B" w:rsidRDefault="00703F13" w:rsidP="008E2866">
            <w:pPr>
              <w:tabs>
                <w:tab w:val="left" w:pos="5978"/>
              </w:tabs>
              <w:spacing w:line="360" w:lineRule="auto"/>
              <w:jc w:val="both"/>
              <w:rPr>
                <w:b w:val="0"/>
              </w:rPr>
            </w:pPr>
            <w:r w:rsidRPr="00CA654B">
              <w:rPr>
                <w:b w:val="0"/>
              </w:rPr>
              <w:t>01/01/2023</w:t>
            </w:r>
          </w:p>
        </w:tc>
        <w:tc>
          <w:tcPr>
            <w:tcW w:w="2760" w:type="dxa"/>
            <w:noWrap/>
            <w:hideMark/>
          </w:tcPr>
          <w:p w14:paraId="2829A362" w14:textId="77777777" w:rsidR="00703F13" w:rsidRPr="00CA654B" w:rsidRDefault="00703F13" w:rsidP="008E2866">
            <w:pPr>
              <w:tabs>
                <w:tab w:val="left" w:pos="5978"/>
              </w:tabs>
              <w:spacing w:line="360" w:lineRule="auto"/>
              <w:jc w:val="both"/>
              <w:rPr>
                <w:b w:val="0"/>
              </w:rPr>
            </w:pPr>
            <w:r w:rsidRPr="00CA654B">
              <w:rPr>
                <w:b w:val="0"/>
              </w:rPr>
              <w:t>7</w:t>
            </w:r>
          </w:p>
        </w:tc>
        <w:tc>
          <w:tcPr>
            <w:tcW w:w="2189" w:type="dxa"/>
            <w:noWrap/>
            <w:hideMark/>
          </w:tcPr>
          <w:p w14:paraId="606DBDF7" w14:textId="77777777" w:rsidR="00703F13" w:rsidRPr="00CA654B" w:rsidRDefault="00703F13" w:rsidP="008E2866">
            <w:pPr>
              <w:tabs>
                <w:tab w:val="left" w:pos="5978"/>
              </w:tabs>
              <w:spacing w:line="360" w:lineRule="auto"/>
              <w:jc w:val="both"/>
              <w:rPr>
                <w:b w:val="0"/>
              </w:rPr>
            </w:pPr>
            <w:r w:rsidRPr="00CA654B">
              <w:rPr>
                <w:b w:val="0"/>
              </w:rPr>
              <w:t>3</w:t>
            </w:r>
          </w:p>
        </w:tc>
      </w:tr>
      <w:tr w:rsidR="00703F13" w:rsidRPr="00CA654B" w14:paraId="225B5EFF" w14:textId="77777777" w:rsidTr="008E2866">
        <w:trPr>
          <w:trHeight w:val="288"/>
        </w:trPr>
        <w:tc>
          <w:tcPr>
            <w:tcW w:w="2678" w:type="dxa"/>
            <w:noWrap/>
            <w:hideMark/>
          </w:tcPr>
          <w:p w14:paraId="254F6C35" w14:textId="77777777" w:rsidR="00703F13" w:rsidRPr="00CA654B" w:rsidRDefault="00703F13" w:rsidP="008E2866">
            <w:pPr>
              <w:tabs>
                <w:tab w:val="left" w:pos="5978"/>
              </w:tabs>
              <w:spacing w:line="360" w:lineRule="auto"/>
              <w:jc w:val="both"/>
              <w:rPr>
                <w:b w:val="0"/>
              </w:rPr>
            </w:pPr>
            <w:r w:rsidRPr="00CA654B">
              <w:rPr>
                <w:b w:val="0"/>
              </w:rPr>
              <w:t>4</w:t>
            </w:r>
          </w:p>
        </w:tc>
        <w:tc>
          <w:tcPr>
            <w:tcW w:w="2605" w:type="dxa"/>
            <w:noWrap/>
            <w:hideMark/>
          </w:tcPr>
          <w:p w14:paraId="72F6EF1D" w14:textId="77777777" w:rsidR="00703F13" w:rsidRPr="00CA654B" w:rsidRDefault="00703F13" w:rsidP="008E2866">
            <w:pPr>
              <w:tabs>
                <w:tab w:val="left" w:pos="5978"/>
              </w:tabs>
              <w:spacing w:line="360" w:lineRule="auto"/>
              <w:jc w:val="both"/>
              <w:rPr>
                <w:b w:val="0"/>
              </w:rPr>
            </w:pPr>
            <w:r w:rsidRPr="00CA654B">
              <w:rPr>
                <w:b w:val="0"/>
              </w:rPr>
              <w:t>Ring Worm Infection</w:t>
            </w:r>
          </w:p>
        </w:tc>
        <w:tc>
          <w:tcPr>
            <w:tcW w:w="2297" w:type="dxa"/>
            <w:noWrap/>
            <w:hideMark/>
          </w:tcPr>
          <w:p w14:paraId="06401EC7" w14:textId="77777777" w:rsidR="00703F13" w:rsidRPr="00CA654B" w:rsidRDefault="00703F13" w:rsidP="008E2866">
            <w:pPr>
              <w:tabs>
                <w:tab w:val="left" w:pos="5978"/>
              </w:tabs>
              <w:spacing w:line="360" w:lineRule="auto"/>
              <w:jc w:val="both"/>
              <w:rPr>
                <w:b w:val="0"/>
              </w:rPr>
            </w:pPr>
            <w:r w:rsidRPr="00CA654B">
              <w:rPr>
                <w:b w:val="0"/>
              </w:rPr>
              <w:t>01/01/2023</w:t>
            </w:r>
          </w:p>
        </w:tc>
        <w:tc>
          <w:tcPr>
            <w:tcW w:w="2760" w:type="dxa"/>
            <w:noWrap/>
            <w:hideMark/>
          </w:tcPr>
          <w:p w14:paraId="64E979DA" w14:textId="77777777" w:rsidR="00703F13" w:rsidRPr="00CA654B" w:rsidRDefault="00703F13" w:rsidP="008E2866">
            <w:pPr>
              <w:tabs>
                <w:tab w:val="left" w:pos="5978"/>
              </w:tabs>
              <w:spacing w:line="360" w:lineRule="auto"/>
              <w:jc w:val="both"/>
              <w:rPr>
                <w:b w:val="0"/>
              </w:rPr>
            </w:pPr>
            <w:r w:rsidRPr="00CA654B">
              <w:rPr>
                <w:b w:val="0"/>
              </w:rPr>
              <w:t>7</w:t>
            </w:r>
          </w:p>
        </w:tc>
        <w:tc>
          <w:tcPr>
            <w:tcW w:w="2189" w:type="dxa"/>
            <w:noWrap/>
            <w:hideMark/>
          </w:tcPr>
          <w:p w14:paraId="6BF49DEC" w14:textId="77777777" w:rsidR="00703F13" w:rsidRPr="00CA654B" w:rsidRDefault="00703F13" w:rsidP="008E2866">
            <w:pPr>
              <w:tabs>
                <w:tab w:val="left" w:pos="5978"/>
              </w:tabs>
              <w:spacing w:line="360" w:lineRule="auto"/>
              <w:jc w:val="both"/>
              <w:rPr>
                <w:b w:val="0"/>
              </w:rPr>
            </w:pPr>
            <w:r w:rsidRPr="00CA654B">
              <w:rPr>
                <w:b w:val="0"/>
              </w:rPr>
              <w:t>4</w:t>
            </w:r>
          </w:p>
        </w:tc>
      </w:tr>
      <w:tr w:rsidR="00703F13" w:rsidRPr="00CA654B" w14:paraId="56E1C837" w14:textId="77777777" w:rsidTr="008E2866">
        <w:trPr>
          <w:trHeight w:val="288"/>
        </w:trPr>
        <w:tc>
          <w:tcPr>
            <w:tcW w:w="2678" w:type="dxa"/>
            <w:noWrap/>
            <w:hideMark/>
          </w:tcPr>
          <w:p w14:paraId="265824A5" w14:textId="77777777" w:rsidR="00703F13" w:rsidRPr="00CA654B" w:rsidRDefault="00703F13" w:rsidP="008E2866">
            <w:pPr>
              <w:tabs>
                <w:tab w:val="left" w:pos="5978"/>
              </w:tabs>
              <w:spacing w:line="360" w:lineRule="auto"/>
              <w:jc w:val="both"/>
              <w:rPr>
                <w:b w:val="0"/>
              </w:rPr>
            </w:pPr>
            <w:r w:rsidRPr="00CA654B">
              <w:rPr>
                <w:b w:val="0"/>
              </w:rPr>
              <w:t>5</w:t>
            </w:r>
          </w:p>
        </w:tc>
        <w:tc>
          <w:tcPr>
            <w:tcW w:w="2605" w:type="dxa"/>
            <w:noWrap/>
            <w:hideMark/>
          </w:tcPr>
          <w:p w14:paraId="1E8296C6" w14:textId="77777777" w:rsidR="00703F13" w:rsidRPr="00CA654B" w:rsidRDefault="00703F13" w:rsidP="008E2866">
            <w:pPr>
              <w:tabs>
                <w:tab w:val="left" w:pos="5978"/>
              </w:tabs>
              <w:spacing w:line="360" w:lineRule="auto"/>
              <w:jc w:val="both"/>
              <w:rPr>
                <w:b w:val="0"/>
              </w:rPr>
            </w:pPr>
            <w:r w:rsidRPr="00CA654B">
              <w:rPr>
                <w:b w:val="0"/>
              </w:rPr>
              <w:t>High Fever</w:t>
            </w:r>
          </w:p>
        </w:tc>
        <w:tc>
          <w:tcPr>
            <w:tcW w:w="2297" w:type="dxa"/>
            <w:noWrap/>
            <w:hideMark/>
          </w:tcPr>
          <w:p w14:paraId="12DEF2B0" w14:textId="77777777" w:rsidR="00703F13" w:rsidRPr="00CA654B" w:rsidRDefault="00703F13" w:rsidP="008E2866">
            <w:pPr>
              <w:tabs>
                <w:tab w:val="left" w:pos="5978"/>
              </w:tabs>
              <w:spacing w:line="360" w:lineRule="auto"/>
              <w:jc w:val="both"/>
              <w:rPr>
                <w:b w:val="0"/>
              </w:rPr>
            </w:pPr>
            <w:r w:rsidRPr="00CA654B">
              <w:rPr>
                <w:b w:val="0"/>
              </w:rPr>
              <w:t>03/07/2021</w:t>
            </w:r>
          </w:p>
        </w:tc>
        <w:tc>
          <w:tcPr>
            <w:tcW w:w="2760" w:type="dxa"/>
            <w:noWrap/>
            <w:hideMark/>
          </w:tcPr>
          <w:p w14:paraId="0E110BBA" w14:textId="77777777" w:rsidR="00703F13" w:rsidRPr="00CA654B" w:rsidRDefault="00703F13" w:rsidP="008E2866">
            <w:pPr>
              <w:tabs>
                <w:tab w:val="left" w:pos="5978"/>
              </w:tabs>
              <w:spacing w:line="360" w:lineRule="auto"/>
              <w:jc w:val="both"/>
              <w:rPr>
                <w:b w:val="0"/>
              </w:rPr>
            </w:pPr>
            <w:r w:rsidRPr="00CA654B">
              <w:rPr>
                <w:b w:val="0"/>
              </w:rPr>
              <w:t>8</w:t>
            </w:r>
          </w:p>
        </w:tc>
        <w:tc>
          <w:tcPr>
            <w:tcW w:w="2189" w:type="dxa"/>
            <w:noWrap/>
            <w:hideMark/>
          </w:tcPr>
          <w:p w14:paraId="3EFBA47B" w14:textId="77777777" w:rsidR="00703F13" w:rsidRPr="00CA654B" w:rsidRDefault="00703F13" w:rsidP="008E2866">
            <w:pPr>
              <w:tabs>
                <w:tab w:val="left" w:pos="5978"/>
              </w:tabs>
              <w:spacing w:line="360" w:lineRule="auto"/>
              <w:jc w:val="both"/>
              <w:rPr>
                <w:b w:val="0"/>
              </w:rPr>
            </w:pPr>
            <w:r w:rsidRPr="00CA654B">
              <w:rPr>
                <w:b w:val="0"/>
              </w:rPr>
              <w:t>5</w:t>
            </w:r>
          </w:p>
        </w:tc>
      </w:tr>
    </w:tbl>
    <w:p w14:paraId="2ECAD566" w14:textId="77777777" w:rsidR="00703F13" w:rsidRPr="00CA654B" w:rsidRDefault="00703F13" w:rsidP="00703F13">
      <w:pPr>
        <w:spacing w:line="360" w:lineRule="auto"/>
        <w:jc w:val="both"/>
      </w:pPr>
    </w:p>
    <w:p w14:paraId="366987B7" w14:textId="421742FC" w:rsidR="00703F13" w:rsidRPr="00CA654B" w:rsidRDefault="00703F13" w:rsidP="00703F13">
      <w:pPr>
        <w:spacing w:line="360" w:lineRule="auto"/>
        <w:ind w:left="720" w:hanging="720"/>
      </w:pPr>
      <w:r w:rsidRPr="00CA654B">
        <w:t xml:space="preserve">Table </w:t>
      </w:r>
      <w:r w:rsidR="00B97B04">
        <w:t>64</w:t>
      </w:r>
      <w:r w:rsidRPr="00CA654B">
        <w:t xml:space="preserve">. </w:t>
      </w:r>
      <w:r w:rsidRPr="00CA654B">
        <w:rPr>
          <w:lang w:val="en-US"/>
        </w:rPr>
        <w:t xml:space="preserve">Quarantine </w:t>
      </w:r>
      <w:r w:rsidRPr="00CA654B">
        <w:t>Table - 2NF</w:t>
      </w:r>
    </w:p>
    <w:p w14:paraId="09885345" w14:textId="77777777" w:rsidR="00703F13" w:rsidRPr="00CA654B" w:rsidRDefault="00703F13" w:rsidP="00703F13">
      <w:pPr>
        <w:tabs>
          <w:tab w:val="left" w:pos="5978"/>
        </w:tabs>
        <w:spacing w:line="360" w:lineRule="auto"/>
        <w:jc w:val="both"/>
      </w:pPr>
      <w:r w:rsidRPr="00CA654B">
        <w:rPr>
          <w:lang w:val="en-US"/>
        </w:rPr>
        <w:t xml:space="preserve">    </w:t>
      </w:r>
    </w:p>
    <w:p w14:paraId="4DEF4519" w14:textId="033108E4" w:rsidR="00703F13" w:rsidRPr="00CA654B" w:rsidRDefault="00703F13" w:rsidP="00703F13">
      <w:pPr>
        <w:spacing w:line="360" w:lineRule="auto"/>
        <w:ind w:left="1440"/>
        <w:jc w:val="both"/>
        <w:rPr>
          <w:b w:val="0"/>
          <w:bCs/>
        </w:rPr>
      </w:pPr>
      <w:r w:rsidRPr="00CA654B">
        <w:rPr>
          <w:b w:val="0"/>
          <w:bCs/>
        </w:rPr>
        <w:t>Table 6</w:t>
      </w:r>
      <w:r w:rsidR="0091621A">
        <w:rPr>
          <w:b w:val="0"/>
          <w:bCs/>
        </w:rPr>
        <w:t>4</w:t>
      </w:r>
      <w:r w:rsidRPr="00CA654B">
        <w:rPr>
          <w:b w:val="0"/>
          <w:bCs/>
        </w:rPr>
        <w:t xml:space="preserve"> shows the second normal form, </w:t>
      </w:r>
      <w:r w:rsidR="0059506E" w:rsidRPr="0059506E">
        <w:rPr>
          <w:b w:val="0"/>
          <w:bCs/>
        </w:rPr>
        <w:t>which has no partial dependency because the table has only one assigned primary key “</w:t>
      </w:r>
      <w:proofErr w:type="spellStart"/>
      <w:r w:rsidR="0059506E" w:rsidRPr="00CA654B">
        <w:rPr>
          <w:b w:val="0"/>
        </w:rPr>
        <w:t>quarantine</w:t>
      </w:r>
      <w:r w:rsidR="0059506E" w:rsidRPr="0059506E">
        <w:rPr>
          <w:b w:val="0"/>
          <w:bCs/>
        </w:rPr>
        <w:t>_id</w:t>
      </w:r>
      <w:proofErr w:type="spellEnd"/>
      <w:r w:rsidR="0059506E" w:rsidRPr="0059506E">
        <w:rPr>
          <w:b w:val="0"/>
          <w:bCs/>
        </w:rPr>
        <w:t xml:space="preserve">”, and all non-key attributes </w:t>
      </w:r>
      <w:r w:rsidR="00111040" w:rsidRPr="00EA56A6">
        <w:rPr>
          <w:b w:val="0"/>
          <w:bCs/>
        </w:rPr>
        <w:t>“</w:t>
      </w:r>
      <w:r w:rsidR="00D27839">
        <w:rPr>
          <w:b w:val="0"/>
        </w:rPr>
        <w:t>remarks</w:t>
      </w:r>
      <w:r w:rsidR="00111040" w:rsidRPr="00EA56A6">
        <w:rPr>
          <w:b w:val="0"/>
          <w:bCs/>
        </w:rPr>
        <w:t>”</w:t>
      </w:r>
      <w:r w:rsidR="00D27839">
        <w:rPr>
          <w:b w:val="0"/>
          <w:bCs/>
        </w:rPr>
        <w:t xml:space="preserve"> and</w:t>
      </w:r>
      <w:r w:rsidR="00111040" w:rsidRPr="00EA56A6">
        <w:rPr>
          <w:b w:val="0"/>
          <w:bCs/>
        </w:rPr>
        <w:t xml:space="preserve"> “</w:t>
      </w:r>
      <w:proofErr w:type="spellStart"/>
      <w:r w:rsidR="00D27839" w:rsidRPr="00CA654B">
        <w:rPr>
          <w:b w:val="0"/>
        </w:rPr>
        <w:t>quarantine_date</w:t>
      </w:r>
      <w:proofErr w:type="spellEnd"/>
      <w:r w:rsidR="00111040" w:rsidRPr="00EA56A6">
        <w:rPr>
          <w:b w:val="0"/>
          <w:bCs/>
        </w:rPr>
        <w:t>”</w:t>
      </w:r>
      <w:r w:rsidR="00D27839">
        <w:rPr>
          <w:b w:val="0"/>
          <w:bCs/>
        </w:rPr>
        <w:t xml:space="preserve"> </w:t>
      </w:r>
      <w:r w:rsidR="0059506E" w:rsidRPr="0059506E">
        <w:rPr>
          <w:b w:val="0"/>
          <w:bCs/>
        </w:rPr>
        <w:t>are functionally dependent on the primary key.</w:t>
      </w:r>
    </w:p>
    <w:p w14:paraId="6F3AB169" w14:textId="77777777" w:rsidR="00703F13" w:rsidRPr="00CA654B" w:rsidRDefault="00703F13" w:rsidP="00703F13">
      <w:pPr>
        <w:spacing w:line="360" w:lineRule="auto"/>
        <w:ind w:left="1440"/>
        <w:jc w:val="both"/>
        <w:rPr>
          <w:b w:val="0"/>
          <w:bCs/>
        </w:rPr>
      </w:pPr>
    </w:p>
    <w:p w14:paraId="39B50779" w14:textId="77777777" w:rsidR="00703F13" w:rsidRPr="00CA654B" w:rsidRDefault="00703F13" w:rsidP="00703F13">
      <w:pPr>
        <w:spacing w:line="360" w:lineRule="auto"/>
        <w:ind w:left="1440"/>
        <w:jc w:val="both"/>
        <w:rPr>
          <w:b w:val="0"/>
          <w:bCs/>
        </w:rPr>
      </w:pPr>
    </w:p>
    <w:p w14:paraId="70EC9062" w14:textId="77777777" w:rsidR="00703F13" w:rsidRPr="00CA654B" w:rsidRDefault="00703F13" w:rsidP="00703F13">
      <w:pPr>
        <w:spacing w:line="360" w:lineRule="auto"/>
        <w:ind w:left="1440"/>
        <w:jc w:val="both"/>
        <w:rPr>
          <w:b w:val="0"/>
          <w:bCs/>
        </w:rPr>
      </w:pPr>
    </w:p>
    <w:p w14:paraId="0822F243" w14:textId="25E70EE5" w:rsidR="00703F13" w:rsidRDefault="00703F13" w:rsidP="00C30446">
      <w:pPr>
        <w:spacing w:line="360" w:lineRule="auto"/>
        <w:jc w:val="both"/>
        <w:rPr>
          <w:b w:val="0"/>
          <w:bCs/>
        </w:rPr>
      </w:pPr>
    </w:p>
    <w:p w14:paraId="2C333BC9" w14:textId="44896AA2" w:rsidR="002B4952" w:rsidRDefault="002B4952" w:rsidP="00C30446">
      <w:pPr>
        <w:spacing w:line="360" w:lineRule="auto"/>
        <w:jc w:val="both"/>
        <w:rPr>
          <w:b w:val="0"/>
          <w:bCs/>
        </w:rPr>
      </w:pPr>
    </w:p>
    <w:p w14:paraId="66CC8FCE" w14:textId="77777777" w:rsidR="002B4952" w:rsidRDefault="002B4952" w:rsidP="00C30446">
      <w:pPr>
        <w:spacing w:line="360" w:lineRule="auto"/>
        <w:jc w:val="both"/>
        <w:rPr>
          <w:b w:val="0"/>
          <w:bCs/>
        </w:rPr>
      </w:pPr>
    </w:p>
    <w:p w14:paraId="6BA9EFEB" w14:textId="77777777" w:rsidR="00C30446" w:rsidRPr="00CA654B" w:rsidRDefault="00C30446" w:rsidP="00C30446">
      <w:pPr>
        <w:spacing w:line="360" w:lineRule="auto"/>
        <w:jc w:val="both"/>
        <w:rPr>
          <w:b w:val="0"/>
          <w:bCs/>
        </w:rPr>
      </w:pPr>
    </w:p>
    <w:p w14:paraId="3FB4A44B" w14:textId="77777777" w:rsidR="00703F13" w:rsidRPr="00CA654B" w:rsidRDefault="00703F13" w:rsidP="00703F13">
      <w:pPr>
        <w:tabs>
          <w:tab w:val="left" w:pos="5978"/>
        </w:tabs>
        <w:spacing w:line="360" w:lineRule="auto"/>
        <w:jc w:val="both"/>
        <w:rPr>
          <w:lang w:val="en-US"/>
        </w:rPr>
      </w:pPr>
      <w:r w:rsidRPr="00CA654B">
        <w:rPr>
          <w:lang w:val="en-US"/>
        </w:rPr>
        <w:lastRenderedPageBreak/>
        <w:t>Quarantine – 3NF</w:t>
      </w:r>
    </w:p>
    <w:p w14:paraId="100FB4AE" w14:textId="72F915F2"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2074AE">
        <w:rPr>
          <w:lang w:val="en-US"/>
        </w:rPr>
        <w:t xml:space="preserve">                                 </w:t>
      </w:r>
      <w:r w:rsidRPr="00CA654B">
        <w:rPr>
          <w:b w:val="0"/>
          <w:bCs/>
          <w:lang w:val="en-US"/>
        </w:rPr>
        <w:t>Quarantine</w:t>
      </w:r>
    </w:p>
    <w:tbl>
      <w:tblPr>
        <w:tblStyle w:val="TableGrid"/>
        <w:tblW w:w="0" w:type="auto"/>
        <w:tblInd w:w="2335" w:type="dxa"/>
        <w:tblLook w:val="04A0" w:firstRow="1" w:lastRow="0" w:firstColumn="1" w:lastColumn="0" w:noHBand="0" w:noVBand="1"/>
      </w:tblPr>
      <w:tblGrid>
        <w:gridCol w:w="2880"/>
        <w:gridCol w:w="3060"/>
        <w:gridCol w:w="2340"/>
      </w:tblGrid>
      <w:tr w:rsidR="00703F13" w:rsidRPr="00CA654B" w14:paraId="592084E4" w14:textId="77777777" w:rsidTr="002074AE">
        <w:trPr>
          <w:trHeight w:val="288"/>
        </w:trPr>
        <w:tc>
          <w:tcPr>
            <w:tcW w:w="2880" w:type="dxa"/>
            <w:noWrap/>
            <w:hideMark/>
          </w:tcPr>
          <w:p w14:paraId="45932C1C" w14:textId="77777777" w:rsidR="00703F13" w:rsidRPr="00CA654B" w:rsidRDefault="00703F13" w:rsidP="008E2866">
            <w:pPr>
              <w:spacing w:line="360" w:lineRule="auto"/>
              <w:jc w:val="both"/>
              <w:rPr>
                <w:b w:val="0"/>
              </w:rPr>
            </w:pPr>
            <w:r w:rsidRPr="00CA654B">
              <w:rPr>
                <w:b w:val="0"/>
              </w:rPr>
              <w:t>(PK)</w:t>
            </w:r>
            <w:proofErr w:type="spellStart"/>
            <w:r w:rsidRPr="00CA654B">
              <w:rPr>
                <w:b w:val="0"/>
              </w:rPr>
              <w:t>quarantine_id</w:t>
            </w:r>
            <w:proofErr w:type="spellEnd"/>
          </w:p>
        </w:tc>
        <w:tc>
          <w:tcPr>
            <w:tcW w:w="3060" w:type="dxa"/>
            <w:noWrap/>
            <w:hideMark/>
          </w:tcPr>
          <w:p w14:paraId="3A101127" w14:textId="77777777" w:rsidR="00703F13" w:rsidRPr="00CA654B" w:rsidRDefault="00703F13" w:rsidP="008E2866">
            <w:pPr>
              <w:spacing w:line="360" w:lineRule="auto"/>
              <w:jc w:val="both"/>
              <w:rPr>
                <w:b w:val="0"/>
              </w:rPr>
            </w:pPr>
            <w:r w:rsidRPr="00CA654B">
              <w:rPr>
                <w:b w:val="0"/>
              </w:rPr>
              <w:t>remarks</w:t>
            </w:r>
          </w:p>
        </w:tc>
        <w:tc>
          <w:tcPr>
            <w:tcW w:w="2340" w:type="dxa"/>
            <w:noWrap/>
            <w:hideMark/>
          </w:tcPr>
          <w:p w14:paraId="156EDCFD" w14:textId="77777777" w:rsidR="00703F13" w:rsidRPr="00CA654B" w:rsidRDefault="00703F13" w:rsidP="008E2866">
            <w:pPr>
              <w:spacing w:line="360" w:lineRule="auto"/>
              <w:jc w:val="both"/>
              <w:rPr>
                <w:b w:val="0"/>
              </w:rPr>
            </w:pPr>
            <w:proofErr w:type="spellStart"/>
            <w:r w:rsidRPr="00CA654B">
              <w:rPr>
                <w:b w:val="0"/>
              </w:rPr>
              <w:t>quarantine_date</w:t>
            </w:r>
            <w:proofErr w:type="spellEnd"/>
          </w:p>
        </w:tc>
      </w:tr>
      <w:tr w:rsidR="00703F13" w:rsidRPr="00CA654B" w14:paraId="1358D363" w14:textId="77777777" w:rsidTr="002074AE">
        <w:trPr>
          <w:trHeight w:val="288"/>
        </w:trPr>
        <w:tc>
          <w:tcPr>
            <w:tcW w:w="2880" w:type="dxa"/>
            <w:noWrap/>
            <w:hideMark/>
          </w:tcPr>
          <w:p w14:paraId="4F96F465" w14:textId="77777777" w:rsidR="00703F13" w:rsidRPr="00CA654B" w:rsidRDefault="00703F13" w:rsidP="008E2866">
            <w:pPr>
              <w:spacing w:line="360" w:lineRule="auto"/>
              <w:ind w:left="1440"/>
              <w:jc w:val="both"/>
              <w:rPr>
                <w:b w:val="0"/>
              </w:rPr>
            </w:pPr>
            <w:r w:rsidRPr="00CA654B">
              <w:rPr>
                <w:b w:val="0"/>
              </w:rPr>
              <w:t>1</w:t>
            </w:r>
          </w:p>
        </w:tc>
        <w:tc>
          <w:tcPr>
            <w:tcW w:w="3060" w:type="dxa"/>
            <w:noWrap/>
            <w:hideMark/>
          </w:tcPr>
          <w:p w14:paraId="6D2AB129" w14:textId="77777777" w:rsidR="00703F13" w:rsidRPr="00CA654B" w:rsidRDefault="00703F13" w:rsidP="008E2866">
            <w:pPr>
              <w:spacing w:line="360" w:lineRule="auto"/>
              <w:jc w:val="both"/>
              <w:rPr>
                <w:b w:val="0"/>
              </w:rPr>
            </w:pPr>
            <w:r w:rsidRPr="00CA654B">
              <w:rPr>
                <w:b w:val="0"/>
              </w:rPr>
              <w:t>Mild Cough</w:t>
            </w:r>
          </w:p>
        </w:tc>
        <w:tc>
          <w:tcPr>
            <w:tcW w:w="2340" w:type="dxa"/>
            <w:noWrap/>
            <w:hideMark/>
          </w:tcPr>
          <w:p w14:paraId="19DB765F" w14:textId="77777777" w:rsidR="00703F13" w:rsidRPr="00CA654B" w:rsidRDefault="00703F13" w:rsidP="008E2866">
            <w:pPr>
              <w:spacing w:line="360" w:lineRule="auto"/>
              <w:jc w:val="both"/>
              <w:rPr>
                <w:b w:val="0"/>
              </w:rPr>
            </w:pPr>
            <w:r w:rsidRPr="00CA654B">
              <w:rPr>
                <w:b w:val="0"/>
              </w:rPr>
              <w:t>09/08/2021</w:t>
            </w:r>
          </w:p>
        </w:tc>
      </w:tr>
      <w:tr w:rsidR="00703F13" w:rsidRPr="00CA654B" w14:paraId="7A11D7D0" w14:textId="77777777" w:rsidTr="002074AE">
        <w:trPr>
          <w:trHeight w:val="288"/>
        </w:trPr>
        <w:tc>
          <w:tcPr>
            <w:tcW w:w="2880" w:type="dxa"/>
            <w:noWrap/>
            <w:hideMark/>
          </w:tcPr>
          <w:p w14:paraId="51B22B45" w14:textId="77777777" w:rsidR="00703F13" w:rsidRPr="00CA654B" w:rsidRDefault="00703F13" w:rsidP="008E2866">
            <w:pPr>
              <w:spacing w:line="360" w:lineRule="auto"/>
              <w:ind w:left="1440"/>
              <w:jc w:val="both"/>
              <w:rPr>
                <w:b w:val="0"/>
              </w:rPr>
            </w:pPr>
            <w:r w:rsidRPr="00CA654B">
              <w:rPr>
                <w:b w:val="0"/>
              </w:rPr>
              <w:t>2</w:t>
            </w:r>
          </w:p>
        </w:tc>
        <w:tc>
          <w:tcPr>
            <w:tcW w:w="3060" w:type="dxa"/>
            <w:noWrap/>
            <w:hideMark/>
          </w:tcPr>
          <w:p w14:paraId="3B32D9A6" w14:textId="77777777" w:rsidR="00703F13" w:rsidRPr="00CA654B" w:rsidRDefault="00703F13" w:rsidP="008E2866">
            <w:pPr>
              <w:spacing w:line="360" w:lineRule="auto"/>
              <w:jc w:val="both"/>
              <w:rPr>
                <w:b w:val="0"/>
              </w:rPr>
            </w:pPr>
            <w:r w:rsidRPr="00CA654B">
              <w:rPr>
                <w:b w:val="0"/>
              </w:rPr>
              <w:t>Ring Worm Infection</w:t>
            </w:r>
          </w:p>
        </w:tc>
        <w:tc>
          <w:tcPr>
            <w:tcW w:w="2340" w:type="dxa"/>
            <w:noWrap/>
            <w:hideMark/>
          </w:tcPr>
          <w:p w14:paraId="28D47824" w14:textId="77777777" w:rsidR="00703F13" w:rsidRPr="00CA654B" w:rsidRDefault="00703F13" w:rsidP="008E2866">
            <w:pPr>
              <w:spacing w:line="360" w:lineRule="auto"/>
              <w:jc w:val="both"/>
              <w:rPr>
                <w:b w:val="0"/>
              </w:rPr>
            </w:pPr>
            <w:r w:rsidRPr="00CA654B">
              <w:rPr>
                <w:b w:val="0"/>
              </w:rPr>
              <w:t>01/01/2023</w:t>
            </w:r>
          </w:p>
        </w:tc>
      </w:tr>
      <w:tr w:rsidR="00703F13" w:rsidRPr="00CA654B" w14:paraId="7D543DE9" w14:textId="77777777" w:rsidTr="002074AE">
        <w:trPr>
          <w:trHeight w:val="288"/>
        </w:trPr>
        <w:tc>
          <w:tcPr>
            <w:tcW w:w="2880" w:type="dxa"/>
            <w:noWrap/>
            <w:hideMark/>
          </w:tcPr>
          <w:p w14:paraId="1991457E" w14:textId="77777777" w:rsidR="00703F13" w:rsidRPr="00CA654B" w:rsidRDefault="00703F13" w:rsidP="008E2866">
            <w:pPr>
              <w:spacing w:line="360" w:lineRule="auto"/>
              <w:ind w:left="1440"/>
              <w:jc w:val="both"/>
              <w:rPr>
                <w:b w:val="0"/>
              </w:rPr>
            </w:pPr>
            <w:r w:rsidRPr="00CA654B">
              <w:rPr>
                <w:b w:val="0"/>
              </w:rPr>
              <w:t>3</w:t>
            </w:r>
          </w:p>
        </w:tc>
        <w:tc>
          <w:tcPr>
            <w:tcW w:w="3060" w:type="dxa"/>
            <w:noWrap/>
            <w:hideMark/>
          </w:tcPr>
          <w:p w14:paraId="7523C138" w14:textId="77777777" w:rsidR="00703F13" w:rsidRPr="00CA654B" w:rsidRDefault="00703F13" w:rsidP="008E2866">
            <w:pPr>
              <w:spacing w:line="360" w:lineRule="auto"/>
              <w:jc w:val="both"/>
              <w:rPr>
                <w:b w:val="0"/>
              </w:rPr>
            </w:pPr>
            <w:r w:rsidRPr="00CA654B">
              <w:rPr>
                <w:b w:val="0"/>
              </w:rPr>
              <w:t>High Fever</w:t>
            </w:r>
          </w:p>
        </w:tc>
        <w:tc>
          <w:tcPr>
            <w:tcW w:w="2340" w:type="dxa"/>
            <w:noWrap/>
            <w:hideMark/>
          </w:tcPr>
          <w:p w14:paraId="77B8885D" w14:textId="77777777" w:rsidR="00703F13" w:rsidRPr="00CA654B" w:rsidRDefault="00703F13" w:rsidP="008E2866">
            <w:pPr>
              <w:spacing w:line="360" w:lineRule="auto"/>
              <w:jc w:val="both"/>
              <w:rPr>
                <w:b w:val="0"/>
              </w:rPr>
            </w:pPr>
            <w:r w:rsidRPr="00CA654B">
              <w:rPr>
                <w:b w:val="0"/>
              </w:rPr>
              <w:t>03/07/2021</w:t>
            </w:r>
          </w:p>
        </w:tc>
      </w:tr>
    </w:tbl>
    <w:p w14:paraId="23D803AA" w14:textId="77777777" w:rsidR="00703F13" w:rsidRPr="00CA654B" w:rsidRDefault="00703F13" w:rsidP="00703F13">
      <w:pPr>
        <w:spacing w:line="360" w:lineRule="auto"/>
        <w:ind w:left="720" w:hanging="720"/>
      </w:pPr>
    </w:p>
    <w:p w14:paraId="31115984" w14:textId="36D2CE8F" w:rsidR="00703F13" w:rsidRPr="00CA654B" w:rsidRDefault="00703F13" w:rsidP="00703F13">
      <w:pPr>
        <w:spacing w:line="360" w:lineRule="auto"/>
        <w:ind w:left="720" w:hanging="720"/>
      </w:pPr>
      <w:r w:rsidRPr="00CA654B">
        <w:t xml:space="preserve">Table </w:t>
      </w:r>
      <w:r w:rsidR="00B97B04">
        <w:t>65</w:t>
      </w:r>
      <w:r w:rsidRPr="00CA654B">
        <w:t xml:space="preserve">. </w:t>
      </w:r>
      <w:r w:rsidRPr="00CA654B">
        <w:rPr>
          <w:lang w:val="en-US"/>
        </w:rPr>
        <w:t xml:space="preserve">Quarantine </w:t>
      </w:r>
      <w:r w:rsidRPr="00CA654B">
        <w:t>Table - 3NF</w:t>
      </w:r>
    </w:p>
    <w:p w14:paraId="01A3DEBF" w14:textId="3C1BD3B3"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2074AE">
        <w:rPr>
          <w:lang w:val="en-US"/>
        </w:rPr>
        <w:t xml:space="preserve">                                  </w:t>
      </w:r>
      <w:r w:rsidRPr="00CA654B">
        <w:rPr>
          <w:b w:val="0"/>
          <w:bCs/>
          <w:lang w:val="en-US"/>
        </w:rPr>
        <w:t>Quarantine Details</w:t>
      </w:r>
    </w:p>
    <w:tbl>
      <w:tblPr>
        <w:tblStyle w:val="TableGrid"/>
        <w:tblW w:w="0" w:type="auto"/>
        <w:tblInd w:w="2302" w:type="dxa"/>
        <w:tblLook w:val="04A0" w:firstRow="1" w:lastRow="0" w:firstColumn="1" w:lastColumn="0" w:noHBand="0" w:noVBand="1"/>
      </w:tblPr>
      <w:tblGrid>
        <w:gridCol w:w="2643"/>
        <w:gridCol w:w="2163"/>
        <w:gridCol w:w="1483"/>
        <w:gridCol w:w="2060"/>
      </w:tblGrid>
      <w:tr w:rsidR="00703F13" w:rsidRPr="00CA654B" w14:paraId="647C7B66" w14:textId="77777777" w:rsidTr="002074AE">
        <w:trPr>
          <w:trHeight w:val="288"/>
        </w:trPr>
        <w:tc>
          <w:tcPr>
            <w:tcW w:w="2643" w:type="dxa"/>
            <w:noWrap/>
            <w:hideMark/>
          </w:tcPr>
          <w:p w14:paraId="06A4E4EF" w14:textId="77777777" w:rsidR="00703F13" w:rsidRPr="00CA654B" w:rsidRDefault="00703F13" w:rsidP="008E2866">
            <w:pPr>
              <w:spacing w:line="360" w:lineRule="auto"/>
              <w:ind w:left="720" w:hanging="720"/>
              <w:rPr>
                <w:b w:val="0"/>
                <w:bCs/>
              </w:rPr>
            </w:pPr>
            <w:r w:rsidRPr="00CA654B">
              <w:rPr>
                <w:b w:val="0"/>
                <w:bCs/>
              </w:rPr>
              <w:t>(PK)</w:t>
            </w:r>
            <w:proofErr w:type="spellStart"/>
            <w:r w:rsidRPr="00CA654B">
              <w:rPr>
                <w:b w:val="0"/>
                <w:bCs/>
              </w:rPr>
              <w:t>qurantine_details_id</w:t>
            </w:r>
            <w:proofErr w:type="spellEnd"/>
          </w:p>
        </w:tc>
        <w:tc>
          <w:tcPr>
            <w:tcW w:w="2163" w:type="dxa"/>
            <w:noWrap/>
            <w:hideMark/>
          </w:tcPr>
          <w:p w14:paraId="7EEF6A5B" w14:textId="77777777" w:rsidR="00703F13" w:rsidRPr="00CA654B" w:rsidRDefault="00703F13" w:rsidP="008E2866">
            <w:pPr>
              <w:spacing w:line="360" w:lineRule="auto"/>
              <w:ind w:left="720" w:hanging="720"/>
              <w:rPr>
                <w:b w:val="0"/>
                <w:bCs/>
              </w:rPr>
            </w:pPr>
            <w:r w:rsidRPr="00CA654B">
              <w:rPr>
                <w:b w:val="0"/>
                <w:bCs/>
              </w:rPr>
              <w:t>(FK)</w:t>
            </w:r>
            <w:proofErr w:type="spellStart"/>
            <w:r w:rsidRPr="00CA654B">
              <w:rPr>
                <w:b w:val="0"/>
                <w:bCs/>
              </w:rPr>
              <w:t>quarantine_id</w:t>
            </w:r>
            <w:proofErr w:type="spellEnd"/>
          </w:p>
        </w:tc>
        <w:tc>
          <w:tcPr>
            <w:tcW w:w="1483" w:type="dxa"/>
            <w:noWrap/>
            <w:hideMark/>
          </w:tcPr>
          <w:p w14:paraId="41D01FF9" w14:textId="77777777" w:rsidR="00703F13" w:rsidRPr="00CA654B" w:rsidRDefault="00703F13" w:rsidP="008E2866">
            <w:pPr>
              <w:spacing w:line="360" w:lineRule="auto"/>
              <w:ind w:left="720" w:hanging="720"/>
              <w:rPr>
                <w:b w:val="0"/>
                <w:bCs/>
              </w:rPr>
            </w:pPr>
            <w:proofErr w:type="spellStart"/>
            <w:r w:rsidRPr="00CA654B">
              <w:rPr>
                <w:b w:val="0"/>
                <w:bCs/>
              </w:rPr>
              <w:t>cage_</w:t>
            </w:r>
            <w:proofErr w:type="gramStart"/>
            <w:r w:rsidRPr="00CA654B">
              <w:rPr>
                <w:b w:val="0"/>
                <w:bCs/>
              </w:rPr>
              <w:t>id</w:t>
            </w:r>
            <w:proofErr w:type="spellEnd"/>
            <w:r w:rsidRPr="00CA654B">
              <w:rPr>
                <w:b w:val="0"/>
                <w:bCs/>
              </w:rPr>
              <w:t>(</w:t>
            </w:r>
            <w:proofErr w:type="gramEnd"/>
            <w:r w:rsidRPr="00CA654B">
              <w:rPr>
                <w:b w:val="0"/>
                <w:bCs/>
              </w:rPr>
              <w:t>FK)</w:t>
            </w:r>
          </w:p>
        </w:tc>
        <w:tc>
          <w:tcPr>
            <w:tcW w:w="2060" w:type="dxa"/>
            <w:noWrap/>
            <w:hideMark/>
          </w:tcPr>
          <w:p w14:paraId="6867783C" w14:textId="77777777" w:rsidR="00703F13" w:rsidRPr="00CA654B" w:rsidRDefault="00703F13" w:rsidP="008E2866">
            <w:pPr>
              <w:spacing w:line="360" w:lineRule="auto"/>
              <w:ind w:left="720" w:hanging="720"/>
              <w:rPr>
                <w:b w:val="0"/>
                <w:bCs/>
              </w:rPr>
            </w:pPr>
            <w:proofErr w:type="spellStart"/>
            <w:r w:rsidRPr="00CA654B">
              <w:rPr>
                <w:b w:val="0"/>
                <w:bCs/>
              </w:rPr>
              <w:t>pig_</w:t>
            </w:r>
            <w:proofErr w:type="gramStart"/>
            <w:r w:rsidRPr="00CA654B">
              <w:rPr>
                <w:b w:val="0"/>
                <w:bCs/>
              </w:rPr>
              <w:t>id</w:t>
            </w:r>
            <w:proofErr w:type="spellEnd"/>
            <w:r w:rsidRPr="00CA654B">
              <w:rPr>
                <w:b w:val="0"/>
                <w:bCs/>
              </w:rPr>
              <w:t>(</w:t>
            </w:r>
            <w:proofErr w:type="gramEnd"/>
            <w:r w:rsidRPr="00CA654B">
              <w:rPr>
                <w:b w:val="0"/>
                <w:bCs/>
              </w:rPr>
              <w:t>FK)</w:t>
            </w:r>
          </w:p>
        </w:tc>
      </w:tr>
      <w:tr w:rsidR="00703F13" w:rsidRPr="00CA654B" w14:paraId="710C0B37" w14:textId="77777777" w:rsidTr="002074AE">
        <w:trPr>
          <w:trHeight w:val="288"/>
        </w:trPr>
        <w:tc>
          <w:tcPr>
            <w:tcW w:w="2643" w:type="dxa"/>
            <w:noWrap/>
            <w:hideMark/>
          </w:tcPr>
          <w:p w14:paraId="1696DD96" w14:textId="77777777" w:rsidR="00703F13" w:rsidRPr="00CA654B" w:rsidRDefault="00703F13" w:rsidP="008E2866">
            <w:pPr>
              <w:spacing w:line="360" w:lineRule="auto"/>
              <w:ind w:left="720" w:hanging="720"/>
              <w:rPr>
                <w:b w:val="0"/>
                <w:bCs/>
              </w:rPr>
            </w:pPr>
            <w:r w:rsidRPr="00CA654B">
              <w:rPr>
                <w:b w:val="0"/>
                <w:bCs/>
              </w:rPr>
              <w:t>1</w:t>
            </w:r>
          </w:p>
        </w:tc>
        <w:tc>
          <w:tcPr>
            <w:tcW w:w="2163" w:type="dxa"/>
            <w:noWrap/>
            <w:hideMark/>
          </w:tcPr>
          <w:p w14:paraId="34BF7BB0" w14:textId="77777777" w:rsidR="00703F13" w:rsidRPr="00CA654B" w:rsidRDefault="00703F13" w:rsidP="008E2866">
            <w:pPr>
              <w:spacing w:line="360" w:lineRule="auto"/>
              <w:ind w:left="720" w:hanging="720"/>
              <w:rPr>
                <w:b w:val="0"/>
                <w:bCs/>
              </w:rPr>
            </w:pPr>
            <w:r w:rsidRPr="00CA654B">
              <w:rPr>
                <w:b w:val="0"/>
                <w:bCs/>
              </w:rPr>
              <w:t>1</w:t>
            </w:r>
          </w:p>
        </w:tc>
        <w:tc>
          <w:tcPr>
            <w:tcW w:w="1483" w:type="dxa"/>
            <w:noWrap/>
            <w:hideMark/>
          </w:tcPr>
          <w:p w14:paraId="30F8F19F" w14:textId="77777777" w:rsidR="00703F13" w:rsidRPr="00CA654B" w:rsidRDefault="00703F13" w:rsidP="008E2866">
            <w:pPr>
              <w:spacing w:line="360" w:lineRule="auto"/>
              <w:ind w:left="720" w:hanging="720"/>
              <w:rPr>
                <w:b w:val="0"/>
                <w:bCs/>
              </w:rPr>
            </w:pPr>
            <w:r w:rsidRPr="00CA654B">
              <w:rPr>
                <w:b w:val="0"/>
                <w:bCs/>
              </w:rPr>
              <w:t>6</w:t>
            </w:r>
          </w:p>
        </w:tc>
        <w:tc>
          <w:tcPr>
            <w:tcW w:w="2060" w:type="dxa"/>
            <w:noWrap/>
            <w:hideMark/>
          </w:tcPr>
          <w:p w14:paraId="595A1CB4" w14:textId="77777777" w:rsidR="00703F13" w:rsidRPr="00CA654B" w:rsidRDefault="00703F13" w:rsidP="008E2866">
            <w:pPr>
              <w:spacing w:line="360" w:lineRule="auto"/>
              <w:ind w:left="720" w:hanging="720"/>
              <w:rPr>
                <w:b w:val="0"/>
                <w:bCs/>
              </w:rPr>
            </w:pPr>
            <w:r w:rsidRPr="00CA654B">
              <w:rPr>
                <w:b w:val="0"/>
                <w:bCs/>
              </w:rPr>
              <w:t>1</w:t>
            </w:r>
          </w:p>
        </w:tc>
      </w:tr>
      <w:tr w:rsidR="00703F13" w:rsidRPr="00CA654B" w14:paraId="7ECC4DD2" w14:textId="77777777" w:rsidTr="002074AE">
        <w:trPr>
          <w:trHeight w:val="288"/>
        </w:trPr>
        <w:tc>
          <w:tcPr>
            <w:tcW w:w="2643" w:type="dxa"/>
            <w:noWrap/>
            <w:hideMark/>
          </w:tcPr>
          <w:p w14:paraId="76173769" w14:textId="77777777" w:rsidR="00703F13" w:rsidRPr="00CA654B" w:rsidRDefault="00703F13" w:rsidP="008E2866">
            <w:pPr>
              <w:spacing w:line="360" w:lineRule="auto"/>
              <w:ind w:left="720" w:hanging="720"/>
              <w:rPr>
                <w:b w:val="0"/>
                <w:bCs/>
              </w:rPr>
            </w:pPr>
            <w:r w:rsidRPr="00CA654B">
              <w:rPr>
                <w:b w:val="0"/>
                <w:bCs/>
              </w:rPr>
              <w:t>2</w:t>
            </w:r>
          </w:p>
        </w:tc>
        <w:tc>
          <w:tcPr>
            <w:tcW w:w="2163" w:type="dxa"/>
            <w:noWrap/>
            <w:hideMark/>
          </w:tcPr>
          <w:p w14:paraId="73B5AFDA" w14:textId="77777777" w:rsidR="00703F13" w:rsidRPr="00CA654B" w:rsidRDefault="00703F13" w:rsidP="008E2866">
            <w:pPr>
              <w:spacing w:line="360" w:lineRule="auto"/>
              <w:ind w:left="720" w:hanging="720"/>
              <w:rPr>
                <w:b w:val="0"/>
                <w:bCs/>
              </w:rPr>
            </w:pPr>
            <w:r w:rsidRPr="00CA654B">
              <w:rPr>
                <w:b w:val="0"/>
                <w:bCs/>
              </w:rPr>
              <w:t>1</w:t>
            </w:r>
          </w:p>
        </w:tc>
        <w:tc>
          <w:tcPr>
            <w:tcW w:w="1483" w:type="dxa"/>
            <w:noWrap/>
            <w:hideMark/>
          </w:tcPr>
          <w:p w14:paraId="1C283004" w14:textId="77777777" w:rsidR="00703F13" w:rsidRPr="00CA654B" w:rsidRDefault="00703F13" w:rsidP="008E2866">
            <w:pPr>
              <w:spacing w:line="360" w:lineRule="auto"/>
              <w:ind w:left="720" w:hanging="720"/>
              <w:rPr>
                <w:b w:val="0"/>
                <w:bCs/>
              </w:rPr>
            </w:pPr>
            <w:r w:rsidRPr="00CA654B">
              <w:rPr>
                <w:b w:val="0"/>
                <w:bCs/>
              </w:rPr>
              <w:t>6</w:t>
            </w:r>
          </w:p>
        </w:tc>
        <w:tc>
          <w:tcPr>
            <w:tcW w:w="2060" w:type="dxa"/>
            <w:noWrap/>
            <w:hideMark/>
          </w:tcPr>
          <w:p w14:paraId="4CC6B9A2" w14:textId="77777777" w:rsidR="00703F13" w:rsidRPr="00CA654B" w:rsidRDefault="00703F13" w:rsidP="008E2866">
            <w:pPr>
              <w:spacing w:line="360" w:lineRule="auto"/>
              <w:ind w:left="720" w:hanging="720"/>
              <w:rPr>
                <w:b w:val="0"/>
                <w:bCs/>
              </w:rPr>
            </w:pPr>
            <w:r w:rsidRPr="00CA654B">
              <w:rPr>
                <w:b w:val="0"/>
                <w:bCs/>
              </w:rPr>
              <w:t>2</w:t>
            </w:r>
          </w:p>
        </w:tc>
      </w:tr>
      <w:tr w:rsidR="00703F13" w:rsidRPr="00CA654B" w14:paraId="3E648EC9" w14:textId="77777777" w:rsidTr="002074AE">
        <w:trPr>
          <w:trHeight w:val="288"/>
        </w:trPr>
        <w:tc>
          <w:tcPr>
            <w:tcW w:w="2643" w:type="dxa"/>
            <w:noWrap/>
            <w:hideMark/>
          </w:tcPr>
          <w:p w14:paraId="7ED2668C" w14:textId="77777777" w:rsidR="00703F13" w:rsidRPr="00CA654B" w:rsidRDefault="00703F13" w:rsidP="008E2866">
            <w:pPr>
              <w:spacing w:line="360" w:lineRule="auto"/>
              <w:ind w:left="720" w:hanging="720"/>
              <w:rPr>
                <w:b w:val="0"/>
                <w:bCs/>
              </w:rPr>
            </w:pPr>
            <w:r w:rsidRPr="00CA654B">
              <w:rPr>
                <w:b w:val="0"/>
                <w:bCs/>
              </w:rPr>
              <w:t>3</w:t>
            </w:r>
          </w:p>
        </w:tc>
        <w:tc>
          <w:tcPr>
            <w:tcW w:w="2163" w:type="dxa"/>
            <w:noWrap/>
            <w:hideMark/>
          </w:tcPr>
          <w:p w14:paraId="68B51366" w14:textId="77777777" w:rsidR="00703F13" w:rsidRPr="00CA654B" w:rsidRDefault="00703F13" w:rsidP="008E2866">
            <w:pPr>
              <w:spacing w:line="360" w:lineRule="auto"/>
              <w:ind w:left="720" w:hanging="720"/>
              <w:rPr>
                <w:b w:val="0"/>
                <w:bCs/>
              </w:rPr>
            </w:pPr>
            <w:r w:rsidRPr="00CA654B">
              <w:rPr>
                <w:b w:val="0"/>
                <w:bCs/>
              </w:rPr>
              <w:t>2</w:t>
            </w:r>
          </w:p>
        </w:tc>
        <w:tc>
          <w:tcPr>
            <w:tcW w:w="1483" w:type="dxa"/>
            <w:noWrap/>
            <w:hideMark/>
          </w:tcPr>
          <w:p w14:paraId="05B62AB7" w14:textId="77777777" w:rsidR="00703F13" w:rsidRPr="00CA654B" w:rsidRDefault="00703F13" w:rsidP="008E2866">
            <w:pPr>
              <w:spacing w:line="360" w:lineRule="auto"/>
              <w:ind w:left="720" w:hanging="720"/>
              <w:rPr>
                <w:b w:val="0"/>
                <w:bCs/>
              </w:rPr>
            </w:pPr>
            <w:r w:rsidRPr="00CA654B">
              <w:rPr>
                <w:b w:val="0"/>
                <w:bCs/>
              </w:rPr>
              <w:t>7</w:t>
            </w:r>
          </w:p>
        </w:tc>
        <w:tc>
          <w:tcPr>
            <w:tcW w:w="2060" w:type="dxa"/>
            <w:noWrap/>
            <w:hideMark/>
          </w:tcPr>
          <w:p w14:paraId="38916F38" w14:textId="77777777" w:rsidR="00703F13" w:rsidRPr="00CA654B" w:rsidRDefault="00703F13" w:rsidP="008E2866">
            <w:pPr>
              <w:spacing w:line="360" w:lineRule="auto"/>
              <w:ind w:left="720" w:hanging="720"/>
              <w:rPr>
                <w:b w:val="0"/>
                <w:bCs/>
              </w:rPr>
            </w:pPr>
            <w:r w:rsidRPr="00CA654B">
              <w:rPr>
                <w:b w:val="0"/>
                <w:bCs/>
              </w:rPr>
              <w:t>3</w:t>
            </w:r>
          </w:p>
        </w:tc>
      </w:tr>
      <w:tr w:rsidR="00703F13" w:rsidRPr="00CA654B" w14:paraId="0B3E8484" w14:textId="77777777" w:rsidTr="002074AE">
        <w:trPr>
          <w:trHeight w:val="288"/>
        </w:trPr>
        <w:tc>
          <w:tcPr>
            <w:tcW w:w="2643" w:type="dxa"/>
            <w:noWrap/>
            <w:hideMark/>
          </w:tcPr>
          <w:p w14:paraId="32C68DE3" w14:textId="77777777" w:rsidR="00703F13" w:rsidRPr="00CA654B" w:rsidRDefault="00703F13" w:rsidP="008E2866">
            <w:pPr>
              <w:spacing w:line="360" w:lineRule="auto"/>
              <w:ind w:left="720" w:hanging="720"/>
              <w:rPr>
                <w:b w:val="0"/>
                <w:bCs/>
              </w:rPr>
            </w:pPr>
            <w:r w:rsidRPr="00CA654B">
              <w:rPr>
                <w:b w:val="0"/>
                <w:bCs/>
              </w:rPr>
              <w:t>4</w:t>
            </w:r>
          </w:p>
        </w:tc>
        <w:tc>
          <w:tcPr>
            <w:tcW w:w="2163" w:type="dxa"/>
            <w:noWrap/>
            <w:hideMark/>
          </w:tcPr>
          <w:p w14:paraId="063E0147" w14:textId="77777777" w:rsidR="00703F13" w:rsidRPr="00CA654B" w:rsidRDefault="00703F13" w:rsidP="008E2866">
            <w:pPr>
              <w:spacing w:line="360" w:lineRule="auto"/>
              <w:ind w:left="720" w:hanging="720"/>
              <w:rPr>
                <w:b w:val="0"/>
                <w:bCs/>
              </w:rPr>
            </w:pPr>
            <w:r w:rsidRPr="00CA654B">
              <w:rPr>
                <w:b w:val="0"/>
                <w:bCs/>
              </w:rPr>
              <w:t>2</w:t>
            </w:r>
          </w:p>
        </w:tc>
        <w:tc>
          <w:tcPr>
            <w:tcW w:w="1483" w:type="dxa"/>
            <w:noWrap/>
            <w:hideMark/>
          </w:tcPr>
          <w:p w14:paraId="13C3C308" w14:textId="77777777" w:rsidR="00703F13" w:rsidRPr="00CA654B" w:rsidRDefault="00703F13" w:rsidP="008E2866">
            <w:pPr>
              <w:spacing w:line="360" w:lineRule="auto"/>
              <w:ind w:left="720" w:hanging="720"/>
              <w:rPr>
                <w:b w:val="0"/>
                <w:bCs/>
              </w:rPr>
            </w:pPr>
            <w:r w:rsidRPr="00CA654B">
              <w:rPr>
                <w:b w:val="0"/>
                <w:bCs/>
              </w:rPr>
              <w:t>7</w:t>
            </w:r>
          </w:p>
        </w:tc>
        <w:tc>
          <w:tcPr>
            <w:tcW w:w="2060" w:type="dxa"/>
            <w:noWrap/>
            <w:hideMark/>
          </w:tcPr>
          <w:p w14:paraId="581DD343" w14:textId="77777777" w:rsidR="00703F13" w:rsidRPr="00CA654B" w:rsidRDefault="00703F13" w:rsidP="008E2866">
            <w:pPr>
              <w:spacing w:line="360" w:lineRule="auto"/>
              <w:ind w:left="720" w:hanging="720"/>
              <w:rPr>
                <w:b w:val="0"/>
                <w:bCs/>
              </w:rPr>
            </w:pPr>
            <w:r w:rsidRPr="00CA654B">
              <w:rPr>
                <w:b w:val="0"/>
                <w:bCs/>
              </w:rPr>
              <w:t>4</w:t>
            </w:r>
          </w:p>
        </w:tc>
      </w:tr>
      <w:tr w:rsidR="00703F13" w:rsidRPr="00CA654B" w14:paraId="502F53EB" w14:textId="77777777" w:rsidTr="002074AE">
        <w:trPr>
          <w:trHeight w:val="288"/>
        </w:trPr>
        <w:tc>
          <w:tcPr>
            <w:tcW w:w="2643" w:type="dxa"/>
            <w:noWrap/>
            <w:hideMark/>
          </w:tcPr>
          <w:p w14:paraId="786E60E4" w14:textId="77777777" w:rsidR="00703F13" w:rsidRPr="00CA654B" w:rsidRDefault="00703F13" w:rsidP="008E2866">
            <w:pPr>
              <w:spacing w:line="360" w:lineRule="auto"/>
              <w:ind w:left="720" w:hanging="720"/>
              <w:rPr>
                <w:b w:val="0"/>
                <w:bCs/>
              </w:rPr>
            </w:pPr>
            <w:r w:rsidRPr="00CA654B">
              <w:rPr>
                <w:b w:val="0"/>
                <w:bCs/>
              </w:rPr>
              <w:t>5</w:t>
            </w:r>
          </w:p>
        </w:tc>
        <w:tc>
          <w:tcPr>
            <w:tcW w:w="2163" w:type="dxa"/>
            <w:noWrap/>
            <w:hideMark/>
          </w:tcPr>
          <w:p w14:paraId="3D87F9B9" w14:textId="77777777" w:rsidR="00703F13" w:rsidRPr="00CA654B" w:rsidRDefault="00703F13" w:rsidP="008E2866">
            <w:pPr>
              <w:spacing w:line="360" w:lineRule="auto"/>
              <w:ind w:left="720" w:hanging="720"/>
              <w:rPr>
                <w:b w:val="0"/>
                <w:bCs/>
              </w:rPr>
            </w:pPr>
            <w:r w:rsidRPr="00CA654B">
              <w:rPr>
                <w:b w:val="0"/>
                <w:bCs/>
              </w:rPr>
              <w:t>3</w:t>
            </w:r>
          </w:p>
        </w:tc>
        <w:tc>
          <w:tcPr>
            <w:tcW w:w="1483" w:type="dxa"/>
            <w:noWrap/>
            <w:hideMark/>
          </w:tcPr>
          <w:p w14:paraId="24840174" w14:textId="77777777" w:rsidR="00703F13" w:rsidRPr="00CA654B" w:rsidRDefault="00703F13" w:rsidP="008E2866">
            <w:pPr>
              <w:spacing w:line="360" w:lineRule="auto"/>
              <w:ind w:left="720" w:hanging="720"/>
              <w:rPr>
                <w:b w:val="0"/>
                <w:bCs/>
              </w:rPr>
            </w:pPr>
            <w:r w:rsidRPr="00CA654B">
              <w:rPr>
                <w:b w:val="0"/>
                <w:bCs/>
              </w:rPr>
              <w:t>8</w:t>
            </w:r>
          </w:p>
        </w:tc>
        <w:tc>
          <w:tcPr>
            <w:tcW w:w="2060" w:type="dxa"/>
            <w:noWrap/>
            <w:hideMark/>
          </w:tcPr>
          <w:p w14:paraId="77389169" w14:textId="77777777" w:rsidR="00703F13" w:rsidRPr="00CA654B" w:rsidRDefault="00703F13" w:rsidP="008E2866">
            <w:pPr>
              <w:spacing w:line="360" w:lineRule="auto"/>
              <w:ind w:left="720" w:hanging="720"/>
              <w:rPr>
                <w:b w:val="0"/>
                <w:bCs/>
              </w:rPr>
            </w:pPr>
            <w:r w:rsidRPr="00CA654B">
              <w:rPr>
                <w:b w:val="0"/>
                <w:bCs/>
              </w:rPr>
              <w:t>5</w:t>
            </w:r>
          </w:p>
        </w:tc>
      </w:tr>
    </w:tbl>
    <w:p w14:paraId="42B33211" w14:textId="77777777" w:rsidR="00703F13" w:rsidRPr="00CA654B" w:rsidRDefault="00703F13" w:rsidP="00703F13">
      <w:pPr>
        <w:spacing w:line="360" w:lineRule="auto"/>
        <w:ind w:left="720" w:hanging="720"/>
      </w:pPr>
    </w:p>
    <w:p w14:paraId="6F948BE4" w14:textId="6DC37B31" w:rsidR="00703F13" w:rsidRPr="00CA654B" w:rsidRDefault="00703F13" w:rsidP="00703F13">
      <w:pPr>
        <w:spacing w:line="360" w:lineRule="auto"/>
        <w:ind w:left="720" w:hanging="720"/>
      </w:pPr>
      <w:r w:rsidRPr="00CA654B">
        <w:t xml:space="preserve">Table </w:t>
      </w:r>
      <w:r w:rsidR="00B97B04">
        <w:t>66</w:t>
      </w:r>
      <w:r w:rsidRPr="00CA654B">
        <w:t xml:space="preserve">. </w:t>
      </w:r>
      <w:r w:rsidRPr="00CA654B">
        <w:rPr>
          <w:lang w:val="en-US"/>
        </w:rPr>
        <w:t xml:space="preserve">Quarantine Details </w:t>
      </w:r>
      <w:r w:rsidRPr="00CA654B">
        <w:t>Table - 3NF</w:t>
      </w:r>
    </w:p>
    <w:p w14:paraId="30C7A23D" w14:textId="77777777" w:rsidR="00703F13" w:rsidRPr="00CA654B" w:rsidRDefault="00703F13" w:rsidP="00703F13">
      <w:pPr>
        <w:spacing w:line="360" w:lineRule="auto"/>
        <w:ind w:left="720" w:hanging="720"/>
      </w:pPr>
    </w:p>
    <w:p w14:paraId="4280D066" w14:textId="4DB9C8D6" w:rsidR="00703F13" w:rsidRPr="00547124" w:rsidRDefault="00703F13" w:rsidP="00547124">
      <w:pPr>
        <w:spacing w:line="360" w:lineRule="auto"/>
        <w:ind w:left="1440"/>
        <w:jc w:val="both"/>
        <w:rPr>
          <w:b w:val="0"/>
          <w:bCs/>
        </w:rPr>
      </w:pPr>
      <w:r w:rsidRPr="00CA654B">
        <w:rPr>
          <w:b w:val="0"/>
          <w:bCs/>
        </w:rPr>
        <w:t>Table 6</w:t>
      </w:r>
      <w:r w:rsidR="00A61F06">
        <w:rPr>
          <w:b w:val="0"/>
          <w:bCs/>
        </w:rPr>
        <w:t>4</w:t>
      </w:r>
      <w:r w:rsidRPr="00CA654B">
        <w:rPr>
          <w:b w:val="0"/>
          <w:bCs/>
        </w:rPr>
        <w:t xml:space="preserve"> has transitive dependency. To convert the table into the third normal form, the Quarantine table is divided into two (2) resulting tables: Quarantine (Table 6</w:t>
      </w:r>
      <w:r w:rsidR="00094B83">
        <w:rPr>
          <w:b w:val="0"/>
          <w:bCs/>
        </w:rPr>
        <w:t>5</w:t>
      </w:r>
      <w:r w:rsidRPr="00CA654B">
        <w:rPr>
          <w:b w:val="0"/>
          <w:bCs/>
        </w:rPr>
        <w:t>) and Quarantine Details (Table 6</w:t>
      </w:r>
      <w:r w:rsidR="00094B83">
        <w:rPr>
          <w:b w:val="0"/>
          <w:bCs/>
        </w:rPr>
        <w:t>6</w:t>
      </w:r>
      <w:r w:rsidRPr="00CA654B">
        <w:rPr>
          <w:b w:val="0"/>
          <w:bCs/>
        </w:rPr>
        <w:t>).</w:t>
      </w:r>
    </w:p>
    <w:p w14:paraId="62C7A2B5" w14:textId="77777777" w:rsidR="00703F13" w:rsidRPr="00CA654B" w:rsidRDefault="00703F13" w:rsidP="00703F13">
      <w:pPr>
        <w:tabs>
          <w:tab w:val="left" w:pos="5978"/>
        </w:tabs>
        <w:spacing w:line="360" w:lineRule="auto"/>
        <w:jc w:val="both"/>
        <w:rPr>
          <w:lang w:val="en-US"/>
        </w:rPr>
      </w:pPr>
      <w:r w:rsidRPr="00CA654B">
        <w:rPr>
          <w:lang w:val="en-US"/>
        </w:rPr>
        <w:lastRenderedPageBreak/>
        <w:t>Plan – 0NF</w:t>
      </w:r>
    </w:p>
    <w:p w14:paraId="1FB9E8CD" w14:textId="5B887166" w:rsidR="00703F13" w:rsidRPr="00CA654B" w:rsidRDefault="00703F13" w:rsidP="00703F13">
      <w:pPr>
        <w:tabs>
          <w:tab w:val="left" w:pos="5978"/>
        </w:tabs>
        <w:spacing w:line="360" w:lineRule="auto"/>
        <w:jc w:val="both"/>
        <w:rPr>
          <w:b w:val="0"/>
          <w:bCs/>
          <w:lang w:val="en-US"/>
        </w:rPr>
      </w:pPr>
      <w:r w:rsidRPr="00CA654B">
        <w:rPr>
          <w:lang w:val="en-US"/>
        </w:rPr>
        <w:t xml:space="preserve">      </w:t>
      </w:r>
      <w:r w:rsidR="002B4952">
        <w:rPr>
          <w:lang w:val="en-US"/>
        </w:rPr>
        <w:t xml:space="preserve">                                 </w:t>
      </w:r>
      <w:r w:rsidRPr="00CA654B">
        <w:rPr>
          <w:b w:val="0"/>
          <w:bCs/>
          <w:lang w:val="en-US"/>
        </w:rPr>
        <w:t>Plan</w:t>
      </w:r>
    </w:p>
    <w:tbl>
      <w:tblPr>
        <w:tblStyle w:val="TableGrid"/>
        <w:tblW w:w="8328" w:type="dxa"/>
        <w:tblInd w:w="2400" w:type="dxa"/>
        <w:tblLook w:val="04A0" w:firstRow="1" w:lastRow="0" w:firstColumn="1" w:lastColumn="0" w:noHBand="0" w:noVBand="1"/>
      </w:tblPr>
      <w:tblGrid>
        <w:gridCol w:w="2131"/>
        <w:gridCol w:w="2268"/>
        <w:gridCol w:w="3929"/>
      </w:tblGrid>
      <w:tr w:rsidR="00547124" w:rsidRPr="00CA654B" w14:paraId="1DFA4B38" w14:textId="77777777" w:rsidTr="00465D69">
        <w:trPr>
          <w:trHeight w:val="226"/>
        </w:trPr>
        <w:tc>
          <w:tcPr>
            <w:tcW w:w="2131" w:type="dxa"/>
            <w:noWrap/>
            <w:hideMark/>
          </w:tcPr>
          <w:p w14:paraId="3A24BB4B" w14:textId="77777777" w:rsidR="00547124" w:rsidRPr="00CA654B" w:rsidRDefault="00547124" w:rsidP="00547124">
            <w:pPr>
              <w:tabs>
                <w:tab w:val="left" w:pos="5978"/>
              </w:tabs>
              <w:spacing w:line="360" w:lineRule="auto"/>
              <w:jc w:val="both"/>
              <w:rPr>
                <w:b w:val="0"/>
              </w:rPr>
            </w:pPr>
            <w:proofErr w:type="spellStart"/>
            <w:r w:rsidRPr="00CA654B">
              <w:rPr>
                <w:b w:val="0"/>
              </w:rPr>
              <w:t>plan_name</w:t>
            </w:r>
            <w:proofErr w:type="spellEnd"/>
          </w:p>
        </w:tc>
        <w:tc>
          <w:tcPr>
            <w:tcW w:w="2268" w:type="dxa"/>
            <w:noWrap/>
            <w:vAlign w:val="center"/>
            <w:hideMark/>
          </w:tcPr>
          <w:p w14:paraId="2E31F647" w14:textId="5D4D2763" w:rsidR="00547124" w:rsidRPr="00547124" w:rsidRDefault="00547124" w:rsidP="00547124">
            <w:pPr>
              <w:tabs>
                <w:tab w:val="left" w:pos="5978"/>
              </w:tabs>
              <w:spacing w:line="360" w:lineRule="auto"/>
              <w:jc w:val="both"/>
              <w:rPr>
                <w:b w:val="0"/>
                <w:bCs/>
              </w:rPr>
            </w:pPr>
            <w:r w:rsidRPr="00547124">
              <w:rPr>
                <w:b w:val="0"/>
                <w:bCs/>
                <w:color w:val="000000"/>
              </w:rPr>
              <w:t>day</w:t>
            </w:r>
          </w:p>
        </w:tc>
        <w:tc>
          <w:tcPr>
            <w:tcW w:w="3929" w:type="dxa"/>
            <w:noWrap/>
            <w:hideMark/>
          </w:tcPr>
          <w:p w14:paraId="4DC1C6F4" w14:textId="77777777" w:rsidR="00547124" w:rsidRPr="00CA654B" w:rsidRDefault="00547124" w:rsidP="00547124">
            <w:pPr>
              <w:tabs>
                <w:tab w:val="left" w:pos="5978"/>
              </w:tabs>
              <w:spacing w:line="360" w:lineRule="auto"/>
              <w:jc w:val="both"/>
              <w:rPr>
                <w:b w:val="0"/>
              </w:rPr>
            </w:pPr>
            <w:r w:rsidRPr="00CA654B">
              <w:rPr>
                <w:b w:val="0"/>
              </w:rPr>
              <w:t>objectives</w:t>
            </w:r>
          </w:p>
        </w:tc>
      </w:tr>
      <w:tr w:rsidR="00547124" w:rsidRPr="00CA654B" w14:paraId="12FB1FCF" w14:textId="77777777" w:rsidTr="00465D69">
        <w:trPr>
          <w:trHeight w:val="226"/>
        </w:trPr>
        <w:tc>
          <w:tcPr>
            <w:tcW w:w="2131" w:type="dxa"/>
            <w:noWrap/>
            <w:hideMark/>
          </w:tcPr>
          <w:p w14:paraId="26246F3F" w14:textId="77777777" w:rsidR="00547124" w:rsidRPr="00CA654B" w:rsidRDefault="00547124" w:rsidP="00547124">
            <w:pPr>
              <w:tabs>
                <w:tab w:val="left" w:pos="5978"/>
              </w:tabs>
              <w:spacing w:line="360" w:lineRule="auto"/>
              <w:jc w:val="both"/>
              <w:rPr>
                <w:b w:val="0"/>
              </w:rPr>
            </w:pPr>
            <w:r w:rsidRPr="00CA654B">
              <w:rPr>
                <w:b w:val="0"/>
              </w:rPr>
              <w:t>Farrowing Period</w:t>
            </w:r>
          </w:p>
        </w:tc>
        <w:tc>
          <w:tcPr>
            <w:tcW w:w="2268" w:type="dxa"/>
            <w:noWrap/>
            <w:vAlign w:val="center"/>
            <w:hideMark/>
          </w:tcPr>
          <w:p w14:paraId="5ECC9DCD" w14:textId="654A2C30" w:rsidR="00547124" w:rsidRPr="00547124" w:rsidRDefault="00547124" w:rsidP="00547124">
            <w:pPr>
              <w:tabs>
                <w:tab w:val="left" w:pos="5978"/>
              </w:tabs>
              <w:spacing w:line="360" w:lineRule="auto"/>
              <w:jc w:val="both"/>
              <w:rPr>
                <w:b w:val="0"/>
                <w:bCs/>
              </w:rPr>
            </w:pPr>
            <w:r w:rsidRPr="00547124">
              <w:rPr>
                <w:b w:val="0"/>
                <w:bCs/>
                <w:color w:val="000000"/>
              </w:rPr>
              <w:t>03/02/22 - 03/06/22</w:t>
            </w:r>
          </w:p>
        </w:tc>
        <w:tc>
          <w:tcPr>
            <w:tcW w:w="3929" w:type="dxa"/>
            <w:noWrap/>
            <w:hideMark/>
          </w:tcPr>
          <w:p w14:paraId="6ACE9A1C" w14:textId="77777777" w:rsidR="00547124" w:rsidRPr="00CA654B" w:rsidRDefault="00547124" w:rsidP="00547124">
            <w:pPr>
              <w:tabs>
                <w:tab w:val="left" w:pos="5978"/>
              </w:tabs>
              <w:spacing w:line="360" w:lineRule="auto"/>
              <w:jc w:val="both"/>
              <w:rPr>
                <w:b w:val="0"/>
              </w:rPr>
            </w:pPr>
            <w:r w:rsidRPr="00CA654B">
              <w:rPr>
                <w:b w:val="0"/>
              </w:rPr>
              <w:t>Inject Iron 1st Dose :(Iron) 1ml</w:t>
            </w:r>
          </w:p>
        </w:tc>
      </w:tr>
      <w:tr w:rsidR="00547124" w:rsidRPr="00CA654B" w14:paraId="5944EFF8" w14:textId="77777777" w:rsidTr="00465D69">
        <w:trPr>
          <w:trHeight w:val="226"/>
        </w:trPr>
        <w:tc>
          <w:tcPr>
            <w:tcW w:w="2131" w:type="dxa"/>
            <w:noWrap/>
            <w:hideMark/>
          </w:tcPr>
          <w:p w14:paraId="46FFF096" w14:textId="77777777" w:rsidR="00547124" w:rsidRPr="00CA654B" w:rsidRDefault="00547124" w:rsidP="00547124">
            <w:pPr>
              <w:tabs>
                <w:tab w:val="left" w:pos="5978"/>
              </w:tabs>
              <w:spacing w:line="360" w:lineRule="auto"/>
              <w:jc w:val="both"/>
              <w:rPr>
                <w:b w:val="0"/>
              </w:rPr>
            </w:pPr>
            <w:r w:rsidRPr="00CA654B">
              <w:rPr>
                <w:b w:val="0"/>
              </w:rPr>
              <w:t>Farrowing Period</w:t>
            </w:r>
          </w:p>
        </w:tc>
        <w:tc>
          <w:tcPr>
            <w:tcW w:w="2268" w:type="dxa"/>
            <w:noWrap/>
            <w:vAlign w:val="center"/>
            <w:hideMark/>
          </w:tcPr>
          <w:p w14:paraId="63BD80A8" w14:textId="0DC1C688" w:rsidR="00547124" w:rsidRPr="00547124" w:rsidRDefault="00547124" w:rsidP="00547124">
            <w:pPr>
              <w:tabs>
                <w:tab w:val="left" w:pos="5978"/>
              </w:tabs>
              <w:spacing w:line="360" w:lineRule="auto"/>
              <w:jc w:val="both"/>
              <w:rPr>
                <w:b w:val="0"/>
                <w:bCs/>
              </w:rPr>
            </w:pPr>
            <w:r w:rsidRPr="00547124">
              <w:rPr>
                <w:b w:val="0"/>
                <w:bCs/>
                <w:color w:val="000000"/>
              </w:rPr>
              <w:t>03/06/</w:t>
            </w:r>
            <w:proofErr w:type="gramStart"/>
            <w:r w:rsidRPr="00547124">
              <w:rPr>
                <w:b w:val="0"/>
                <w:bCs/>
                <w:color w:val="000000"/>
              </w:rPr>
              <w:t>22  -</w:t>
            </w:r>
            <w:proofErr w:type="gramEnd"/>
            <w:r w:rsidRPr="00547124">
              <w:rPr>
                <w:b w:val="0"/>
                <w:bCs/>
                <w:color w:val="000000"/>
              </w:rPr>
              <w:t xml:space="preserve"> 03/26/22</w:t>
            </w:r>
          </w:p>
        </w:tc>
        <w:tc>
          <w:tcPr>
            <w:tcW w:w="3929" w:type="dxa"/>
            <w:noWrap/>
            <w:hideMark/>
          </w:tcPr>
          <w:p w14:paraId="77FDA8E2" w14:textId="295F6F0F" w:rsidR="00547124" w:rsidRPr="00CA654B" w:rsidRDefault="00547124" w:rsidP="00547124">
            <w:pPr>
              <w:tabs>
                <w:tab w:val="left" w:pos="5978"/>
              </w:tabs>
              <w:spacing w:line="360" w:lineRule="auto"/>
              <w:jc w:val="both"/>
              <w:rPr>
                <w:b w:val="0"/>
              </w:rPr>
            </w:pPr>
            <w:r w:rsidRPr="00CA654B">
              <w:rPr>
                <w:b w:val="0"/>
              </w:rPr>
              <w:t>Inject Iron 2nd Dose: (Iron) 1ml</w:t>
            </w:r>
          </w:p>
        </w:tc>
      </w:tr>
      <w:tr w:rsidR="00547124" w:rsidRPr="00CA654B" w14:paraId="520A3CFA" w14:textId="77777777" w:rsidTr="00465D69">
        <w:trPr>
          <w:trHeight w:val="226"/>
        </w:trPr>
        <w:tc>
          <w:tcPr>
            <w:tcW w:w="2131" w:type="dxa"/>
            <w:noWrap/>
            <w:hideMark/>
          </w:tcPr>
          <w:p w14:paraId="44B6DF53" w14:textId="77777777" w:rsidR="00547124" w:rsidRPr="00CA654B" w:rsidRDefault="00547124" w:rsidP="00547124">
            <w:pPr>
              <w:tabs>
                <w:tab w:val="left" w:pos="5978"/>
              </w:tabs>
              <w:spacing w:line="360" w:lineRule="auto"/>
              <w:jc w:val="both"/>
              <w:rPr>
                <w:b w:val="0"/>
              </w:rPr>
            </w:pPr>
            <w:r w:rsidRPr="00CA654B">
              <w:rPr>
                <w:b w:val="0"/>
              </w:rPr>
              <w:t>Fattening Period</w:t>
            </w:r>
          </w:p>
        </w:tc>
        <w:tc>
          <w:tcPr>
            <w:tcW w:w="2268" w:type="dxa"/>
            <w:noWrap/>
            <w:vAlign w:val="center"/>
            <w:hideMark/>
          </w:tcPr>
          <w:p w14:paraId="36A25203" w14:textId="74B432D3" w:rsidR="00547124" w:rsidRPr="00547124" w:rsidRDefault="00547124" w:rsidP="00547124">
            <w:pPr>
              <w:tabs>
                <w:tab w:val="left" w:pos="5978"/>
              </w:tabs>
              <w:spacing w:line="360" w:lineRule="auto"/>
              <w:jc w:val="both"/>
              <w:rPr>
                <w:b w:val="0"/>
                <w:bCs/>
              </w:rPr>
            </w:pPr>
            <w:r w:rsidRPr="00547124">
              <w:rPr>
                <w:b w:val="0"/>
                <w:bCs/>
                <w:color w:val="000000"/>
              </w:rPr>
              <w:t>05/15/</w:t>
            </w:r>
            <w:proofErr w:type="gramStart"/>
            <w:r w:rsidRPr="00547124">
              <w:rPr>
                <w:b w:val="0"/>
                <w:bCs/>
                <w:color w:val="000000"/>
              </w:rPr>
              <w:t>22  -</w:t>
            </w:r>
            <w:proofErr w:type="gramEnd"/>
            <w:r w:rsidRPr="00547124">
              <w:rPr>
                <w:b w:val="0"/>
                <w:bCs/>
                <w:color w:val="000000"/>
              </w:rPr>
              <w:t xml:space="preserve"> 06/24/22</w:t>
            </w:r>
          </w:p>
        </w:tc>
        <w:tc>
          <w:tcPr>
            <w:tcW w:w="3929" w:type="dxa"/>
            <w:noWrap/>
            <w:hideMark/>
          </w:tcPr>
          <w:p w14:paraId="0C311549" w14:textId="77777777" w:rsidR="00547124" w:rsidRPr="00CA654B" w:rsidRDefault="00547124" w:rsidP="00547124">
            <w:pPr>
              <w:tabs>
                <w:tab w:val="left" w:pos="5978"/>
              </w:tabs>
              <w:spacing w:line="360" w:lineRule="auto"/>
              <w:jc w:val="both"/>
              <w:rPr>
                <w:b w:val="0"/>
              </w:rPr>
            </w:pPr>
            <w:r w:rsidRPr="00CA654B">
              <w:rPr>
                <w:b w:val="0"/>
              </w:rPr>
              <w:t>Deworm Weaned piglets: (</w:t>
            </w:r>
            <w:proofErr w:type="spellStart"/>
            <w:r w:rsidRPr="00CA654B">
              <w:rPr>
                <w:b w:val="0"/>
              </w:rPr>
              <w:t>IverMictin</w:t>
            </w:r>
            <w:proofErr w:type="spellEnd"/>
            <w:r w:rsidRPr="00CA654B">
              <w:rPr>
                <w:b w:val="0"/>
              </w:rPr>
              <w:t>) 1ml</w:t>
            </w:r>
          </w:p>
        </w:tc>
      </w:tr>
      <w:tr w:rsidR="00547124" w:rsidRPr="00CA654B" w14:paraId="7EA4F723" w14:textId="77777777" w:rsidTr="00465D69">
        <w:trPr>
          <w:trHeight w:val="226"/>
        </w:trPr>
        <w:tc>
          <w:tcPr>
            <w:tcW w:w="2131" w:type="dxa"/>
            <w:noWrap/>
            <w:hideMark/>
          </w:tcPr>
          <w:p w14:paraId="6DD22A25" w14:textId="77777777" w:rsidR="00547124" w:rsidRPr="00CA654B" w:rsidRDefault="00547124" w:rsidP="00547124">
            <w:pPr>
              <w:tabs>
                <w:tab w:val="left" w:pos="5978"/>
              </w:tabs>
              <w:spacing w:line="360" w:lineRule="auto"/>
              <w:jc w:val="both"/>
              <w:rPr>
                <w:b w:val="0"/>
              </w:rPr>
            </w:pPr>
            <w:r w:rsidRPr="00CA654B">
              <w:rPr>
                <w:b w:val="0"/>
              </w:rPr>
              <w:t>Gestating Period</w:t>
            </w:r>
          </w:p>
        </w:tc>
        <w:tc>
          <w:tcPr>
            <w:tcW w:w="2268" w:type="dxa"/>
            <w:noWrap/>
            <w:vAlign w:val="center"/>
            <w:hideMark/>
          </w:tcPr>
          <w:p w14:paraId="32A7B9CA" w14:textId="0F67EBE6" w:rsidR="00547124" w:rsidRPr="00547124" w:rsidRDefault="00547124" w:rsidP="00547124">
            <w:pPr>
              <w:tabs>
                <w:tab w:val="left" w:pos="5978"/>
              </w:tabs>
              <w:spacing w:line="360" w:lineRule="auto"/>
              <w:jc w:val="both"/>
              <w:rPr>
                <w:b w:val="0"/>
                <w:bCs/>
              </w:rPr>
            </w:pPr>
            <w:r w:rsidRPr="00547124">
              <w:rPr>
                <w:b w:val="0"/>
                <w:bCs/>
                <w:color w:val="000000"/>
              </w:rPr>
              <w:t>03/06/22 - 06/04/22</w:t>
            </w:r>
            <w:r w:rsidRPr="00547124">
              <w:rPr>
                <w:b w:val="0"/>
                <w:bCs/>
                <w:color w:val="000000"/>
              </w:rPr>
              <w:br/>
            </w:r>
            <w:r w:rsidRPr="00547124">
              <w:rPr>
                <w:b w:val="0"/>
                <w:bCs/>
                <w:color w:val="000000"/>
              </w:rPr>
              <w:br/>
            </w:r>
            <w:r w:rsidRPr="00547124">
              <w:rPr>
                <w:b w:val="0"/>
                <w:bCs/>
                <w:color w:val="000000"/>
              </w:rPr>
              <w:br/>
            </w:r>
          </w:p>
        </w:tc>
        <w:tc>
          <w:tcPr>
            <w:tcW w:w="3929" w:type="dxa"/>
            <w:noWrap/>
            <w:hideMark/>
          </w:tcPr>
          <w:p w14:paraId="678F4708" w14:textId="6E732CD4" w:rsidR="00547124" w:rsidRPr="00CA654B" w:rsidRDefault="00547124" w:rsidP="00547124">
            <w:pPr>
              <w:tabs>
                <w:tab w:val="left" w:pos="5978"/>
              </w:tabs>
              <w:spacing w:line="360" w:lineRule="auto"/>
              <w:jc w:val="both"/>
              <w:rPr>
                <w:b w:val="0"/>
              </w:rPr>
            </w:pPr>
            <w:r w:rsidRPr="00CA654B">
              <w:rPr>
                <w:b w:val="0"/>
              </w:rPr>
              <w:t>Inject Iron (Iron): 3-5ml</w:t>
            </w:r>
          </w:p>
        </w:tc>
      </w:tr>
      <w:tr w:rsidR="00547124" w:rsidRPr="00CA654B" w14:paraId="5E9D3421" w14:textId="77777777" w:rsidTr="00465D69">
        <w:trPr>
          <w:trHeight w:val="226"/>
        </w:trPr>
        <w:tc>
          <w:tcPr>
            <w:tcW w:w="2131" w:type="dxa"/>
            <w:noWrap/>
            <w:hideMark/>
          </w:tcPr>
          <w:p w14:paraId="19A9F5E0" w14:textId="77777777" w:rsidR="00547124" w:rsidRPr="00CA654B" w:rsidRDefault="00547124" w:rsidP="00547124">
            <w:pPr>
              <w:tabs>
                <w:tab w:val="left" w:pos="5978"/>
              </w:tabs>
              <w:spacing w:line="360" w:lineRule="auto"/>
              <w:jc w:val="both"/>
              <w:rPr>
                <w:b w:val="0"/>
              </w:rPr>
            </w:pPr>
            <w:r w:rsidRPr="00CA654B">
              <w:rPr>
                <w:b w:val="0"/>
              </w:rPr>
              <w:t>Gestating Period</w:t>
            </w:r>
          </w:p>
        </w:tc>
        <w:tc>
          <w:tcPr>
            <w:tcW w:w="2268" w:type="dxa"/>
            <w:noWrap/>
            <w:vAlign w:val="center"/>
            <w:hideMark/>
          </w:tcPr>
          <w:p w14:paraId="284A451A" w14:textId="230AB6AC" w:rsidR="00547124" w:rsidRPr="00547124" w:rsidRDefault="00547124" w:rsidP="00547124">
            <w:pPr>
              <w:tabs>
                <w:tab w:val="left" w:pos="5978"/>
              </w:tabs>
              <w:spacing w:line="360" w:lineRule="auto"/>
              <w:jc w:val="both"/>
              <w:rPr>
                <w:b w:val="0"/>
                <w:bCs/>
              </w:rPr>
            </w:pPr>
            <w:r w:rsidRPr="00547124">
              <w:rPr>
                <w:b w:val="0"/>
                <w:bCs/>
                <w:color w:val="000000"/>
              </w:rPr>
              <w:t>03/06/22 - 06/24/22</w:t>
            </w:r>
          </w:p>
        </w:tc>
        <w:tc>
          <w:tcPr>
            <w:tcW w:w="3929" w:type="dxa"/>
            <w:noWrap/>
            <w:hideMark/>
          </w:tcPr>
          <w:p w14:paraId="4449CF29" w14:textId="77777777" w:rsidR="00547124" w:rsidRPr="00CA654B" w:rsidRDefault="00547124" w:rsidP="00547124">
            <w:pPr>
              <w:tabs>
                <w:tab w:val="left" w:pos="5978"/>
              </w:tabs>
              <w:spacing w:line="360" w:lineRule="auto"/>
              <w:jc w:val="both"/>
              <w:rPr>
                <w:b w:val="0"/>
              </w:rPr>
            </w:pPr>
            <w:r w:rsidRPr="00CA654B">
              <w:rPr>
                <w:b w:val="0"/>
              </w:rPr>
              <w:t>Inject Vitamins B-complex (10ml)</w:t>
            </w:r>
          </w:p>
        </w:tc>
      </w:tr>
    </w:tbl>
    <w:p w14:paraId="4FE5C6D4" w14:textId="77777777" w:rsidR="00703F13" w:rsidRPr="00CA654B" w:rsidRDefault="00703F13" w:rsidP="00703F13">
      <w:pPr>
        <w:spacing w:line="360" w:lineRule="auto"/>
        <w:jc w:val="both"/>
      </w:pPr>
    </w:p>
    <w:p w14:paraId="3D09A1FC" w14:textId="5058020B" w:rsidR="00703F13" w:rsidRPr="00CA654B" w:rsidRDefault="00703F13" w:rsidP="00703F13">
      <w:pPr>
        <w:spacing w:line="360" w:lineRule="auto"/>
        <w:ind w:left="720" w:hanging="720"/>
      </w:pPr>
      <w:r w:rsidRPr="00CA654B">
        <w:t xml:space="preserve">Table </w:t>
      </w:r>
      <w:r w:rsidR="00B97B04">
        <w:t>67</w:t>
      </w:r>
      <w:r w:rsidRPr="00CA654B">
        <w:t xml:space="preserve">. </w:t>
      </w:r>
      <w:r w:rsidRPr="00CA654B">
        <w:rPr>
          <w:lang w:val="en-US"/>
        </w:rPr>
        <w:t xml:space="preserve">Plan </w:t>
      </w:r>
      <w:r w:rsidRPr="00CA654B">
        <w:t>Table - 0NF</w:t>
      </w:r>
    </w:p>
    <w:p w14:paraId="35981AC3" w14:textId="77777777" w:rsidR="00703F13" w:rsidRPr="00CA654B" w:rsidRDefault="00703F13" w:rsidP="00703F13">
      <w:pPr>
        <w:spacing w:line="360" w:lineRule="auto"/>
        <w:ind w:left="720" w:hanging="720"/>
      </w:pPr>
    </w:p>
    <w:p w14:paraId="274778FE" w14:textId="7D180FFA" w:rsidR="00703F13" w:rsidRPr="00CA654B" w:rsidRDefault="00703F13" w:rsidP="00703F13">
      <w:pPr>
        <w:spacing w:line="360" w:lineRule="auto"/>
        <w:ind w:left="1440"/>
        <w:jc w:val="both"/>
        <w:rPr>
          <w:b w:val="0"/>
          <w:bCs/>
        </w:rPr>
      </w:pPr>
      <w:r w:rsidRPr="00CA654B">
        <w:rPr>
          <w:b w:val="0"/>
          <w:bCs/>
        </w:rPr>
        <w:t>Table 6</w:t>
      </w:r>
      <w:r w:rsidR="00DF05BE">
        <w:rPr>
          <w:b w:val="0"/>
          <w:bCs/>
        </w:rPr>
        <w:t>7</w:t>
      </w:r>
      <w:r w:rsidRPr="00CA654B">
        <w:rPr>
          <w:b w:val="0"/>
          <w:bCs/>
        </w:rPr>
        <w:t xml:space="preserve"> shows that the table </w:t>
      </w:r>
      <w:r w:rsidRPr="00CA654B">
        <w:rPr>
          <w:b w:val="0"/>
          <w:bCs/>
          <w:lang w:val="en-US"/>
        </w:rPr>
        <w:t>Plan</w:t>
      </w:r>
      <w:r w:rsidRPr="00CA654B">
        <w:rPr>
          <w:lang w:val="en-US"/>
        </w:rPr>
        <w:t xml:space="preserve"> </w:t>
      </w:r>
      <w:r w:rsidR="002074AE" w:rsidRPr="002074AE">
        <w:rPr>
          <w:b w:val="0"/>
          <w:bCs/>
        </w:rPr>
        <w:t>is not normalized because the row values on columns “</w:t>
      </w:r>
      <w:proofErr w:type="spellStart"/>
      <w:r w:rsidR="002B4952">
        <w:rPr>
          <w:b w:val="0"/>
          <w:bCs/>
        </w:rPr>
        <w:t>plan_</w:t>
      </w:r>
      <w:proofErr w:type="gramStart"/>
      <w:r w:rsidR="002B4952">
        <w:rPr>
          <w:b w:val="0"/>
          <w:bCs/>
        </w:rPr>
        <w:t>name</w:t>
      </w:r>
      <w:proofErr w:type="spellEnd"/>
      <w:r w:rsidR="002B4952">
        <w:rPr>
          <w:b w:val="0"/>
          <w:bCs/>
        </w:rPr>
        <w:t>”</w:t>
      </w:r>
      <w:r w:rsidR="002074AE" w:rsidRPr="002074AE">
        <w:rPr>
          <w:b w:val="0"/>
          <w:bCs/>
        </w:rPr>
        <w:t xml:space="preserve">  </w:t>
      </w:r>
      <w:r w:rsidR="00606608">
        <w:rPr>
          <w:b w:val="0"/>
          <w:bCs/>
        </w:rPr>
        <w:t>is</w:t>
      </w:r>
      <w:proofErr w:type="gramEnd"/>
      <w:r w:rsidR="002074AE" w:rsidRPr="002074AE">
        <w:rPr>
          <w:b w:val="0"/>
          <w:bCs/>
        </w:rPr>
        <w:t xml:space="preserve"> not unique. Thus, the column “</w:t>
      </w:r>
      <w:r w:rsidR="00F45C40">
        <w:rPr>
          <w:b w:val="0"/>
          <w:bCs/>
        </w:rPr>
        <w:t>objectives</w:t>
      </w:r>
      <w:r w:rsidR="002074AE" w:rsidRPr="002074AE">
        <w:rPr>
          <w:b w:val="0"/>
          <w:bCs/>
        </w:rPr>
        <w:t xml:space="preserve">” </w:t>
      </w:r>
      <w:r w:rsidR="00606608">
        <w:rPr>
          <w:b w:val="0"/>
          <w:bCs/>
        </w:rPr>
        <w:t>and “day” are</w:t>
      </w:r>
      <w:r w:rsidR="002074AE" w:rsidRPr="002074AE">
        <w:rPr>
          <w:b w:val="0"/>
          <w:bCs/>
        </w:rPr>
        <w:t xml:space="preserve"> not atomic.</w:t>
      </w:r>
    </w:p>
    <w:p w14:paraId="7BF96D0E" w14:textId="77777777" w:rsidR="00703F13" w:rsidRPr="00CA654B" w:rsidRDefault="00703F13" w:rsidP="00703F13">
      <w:pPr>
        <w:spacing w:line="360" w:lineRule="auto"/>
        <w:ind w:left="1440"/>
        <w:jc w:val="both"/>
        <w:rPr>
          <w:b w:val="0"/>
          <w:bCs/>
        </w:rPr>
      </w:pPr>
    </w:p>
    <w:p w14:paraId="2AD9A88D" w14:textId="066B2371" w:rsidR="00703F13" w:rsidRDefault="00703F13" w:rsidP="00703F13">
      <w:pPr>
        <w:spacing w:line="360" w:lineRule="auto"/>
        <w:ind w:left="1440"/>
        <w:jc w:val="both"/>
        <w:rPr>
          <w:b w:val="0"/>
          <w:bCs/>
        </w:rPr>
      </w:pPr>
    </w:p>
    <w:p w14:paraId="573B4E10" w14:textId="0B27A1E3" w:rsidR="00606608" w:rsidRDefault="00606608" w:rsidP="00703F13">
      <w:pPr>
        <w:spacing w:line="360" w:lineRule="auto"/>
        <w:ind w:left="1440"/>
        <w:jc w:val="both"/>
        <w:rPr>
          <w:b w:val="0"/>
          <w:bCs/>
        </w:rPr>
      </w:pPr>
    </w:p>
    <w:p w14:paraId="0A7A41E8" w14:textId="77777777" w:rsidR="00606608" w:rsidRPr="00CA654B" w:rsidRDefault="00606608" w:rsidP="00703F13">
      <w:pPr>
        <w:spacing w:line="360" w:lineRule="auto"/>
        <w:ind w:left="1440"/>
        <w:jc w:val="both"/>
        <w:rPr>
          <w:b w:val="0"/>
          <w:bCs/>
        </w:rPr>
      </w:pPr>
    </w:p>
    <w:p w14:paraId="6C3B3693" w14:textId="77777777" w:rsidR="00703F13" w:rsidRPr="00CA654B" w:rsidRDefault="00703F13" w:rsidP="00547124">
      <w:pPr>
        <w:spacing w:line="360" w:lineRule="auto"/>
        <w:jc w:val="both"/>
        <w:rPr>
          <w:b w:val="0"/>
          <w:bCs/>
        </w:rPr>
      </w:pPr>
    </w:p>
    <w:p w14:paraId="1C46000B" w14:textId="77777777" w:rsidR="00703F13" w:rsidRPr="00CA654B" w:rsidRDefault="00703F13" w:rsidP="00703F13">
      <w:pPr>
        <w:tabs>
          <w:tab w:val="left" w:pos="5978"/>
        </w:tabs>
        <w:spacing w:line="360" w:lineRule="auto"/>
        <w:jc w:val="both"/>
        <w:rPr>
          <w:lang w:val="en-US"/>
        </w:rPr>
      </w:pPr>
      <w:r w:rsidRPr="00CA654B">
        <w:rPr>
          <w:lang w:val="en-US"/>
        </w:rPr>
        <w:lastRenderedPageBreak/>
        <w:t>Plan – 1NF</w:t>
      </w:r>
    </w:p>
    <w:p w14:paraId="447C6769"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469"/>
        <w:gridCol w:w="1957"/>
        <w:gridCol w:w="1503"/>
        <w:gridCol w:w="1875"/>
        <w:gridCol w:w="2377"/>
        <w:gridCol w:w="2003"/>
        <w:gridCol w:w="1345"/>
      </w:tblGrid>
      <w:tr w:rsidR="002A0E69" w:rsidRPr="00CA654B" w14:paraId="05445667" w14:textId="77777777" w:rsidTr="002A0E69">
        <w:trPr>
          <w:trHeight w:val="312"/>
        </w:trPr>
        <w:tc>
          <w:tcPr>
            <w:tcW w:w="1469" w:type="dxa"/>
            <w:noWrap/>
            <w:hideMark/>
          </w:tcPr>
          <w:p w14:paraId="7397F092" w14:textId="77777777" w:rsidR="002A0E69" w:rsidRPr="00CA654B" w:rsidRDefault="002A0E69" w:rsidP="002A0E69">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1957" w:type="dxa"/>
            <w:noWrap/>
            <w:hideMark/>
          </w:tcPr>
          <w:p w14:paraId="26F5118B" w14:textId="77777777" w:rsidR="002A0E69" w:rsidRPr="00CA654B" w:rsidRDefault="002A0E69" w:rsidP="002A0E69">
            <w:pPr>
              <w:tabs>
                <w:tab w:val="left" w:pos="5978"/>
              </w:tabs>
              <w:spacing w:line="360" w:lineRule="auto"/>
              <w:jc w:val="both"/>
              <w:rPr>
                <w:b w:val="0"/>
              </w:rPr>
            </w:pPr>
            <w:proofErr w:type="spellStart"/>
            <w:r w:rsidRPr="00CA654B">
              <w:rPr>
                <w:b w:val="0"/>
              </w:rPr>
              <w:t>plan_name</w:t>
            </w:r>
            <w:proofErr w:type="spellEnd"/>
          </w:p>
        </w:tc>
        <w:tc>
          <w:tcPr>
            <w:tcW w:w="1535" w:type="dxa"/>
            <w:vAlign w:val="center"/>
          </w:tcPr>
          <w:p w14:paraId="61698D85" w14:textId="78DBFC87" w:rsidR="002A0E69" w:rsidRPr="002A0E69" w:rsidRDefault="002A0E69" w:rsidP="002A0E69">
            <w:pPr>
              <w:tabs>
                <w:tab w:val="left" w:pos="5978"/>
              </w:tabs>
              <w:spacing w:line="360" w:lineRule="auto"/>
              <w:jc w:val="both"/>
              <w:rPr>
                <w:b w:val="0"/>
                <w:bCs/>
              </w:rPr>
            </w:pPr>
            <w:proofErr w:type="spellStart"/>
            <w:r w:rsidRPr="002A0E69">
              <w:rPr>
                <w:b w:val="0"/>
                <w:bCs/>
                <w:color w:val="000000"/>
              </w:rPr>
              <w:t>start_date</w:t>
            </w:r>
            <w:proofErr w:type="spellEnd"/>
          </w:p>
        </w:tc>
        <w:tc>
          <w:tcPr>
            <w:tcW w:w="1875" w:type="dxa"/>
            <w:noWrap/>
            <w:vAlign w:val="center"/>
            <w:hideMark/>
          </w:tcPr>
          <w:p w14:paraId="22AEC8C1" w14:textId="3481E6B9" w:rsidR="002A0E69" w:rsidRPr="002A0E69" w:rsidRDefault="002A0E69" w:rsidP="002A0E69">
            <w:pPr>
              <w:tabs>
                <w:tab w:val="left" w:pos="5978"/>
              </w:tabs>
              <w:spacing w:line="360" w:lineRule="auto"/>
              <w:jc w:val="both"/>
              <w:rPr>
                <w:b w:val="0"/>
                <w:bCs/>
              </w:rPr>
            </w:pPr>
            <w:proofErr w:type="spellStart"/>
            <w:r w:rsidRPr="002A0E69">
              <w:rPr>
                <w:b w:val="0"/>
                <w:bCs/>
                <w:color w:val="000000"/>
              </w:rPr>
              <w:t>end_date</w:t>
            </w:r>
            <w:proofErr w:type="spellEnd"/>
          </w:p>
        </w:tc>
        <w:tc>
          <w:tcPr>
            <w:tcW w:w="2377" w:type="dxa"/>
            <w:noWrap/>
            <w:hideMark/>
          </w:tcPr>
          <w:p w14:paraId="265863FD" w14:textId="77777777" w:rsidR="002A0E69" w:rsidRPr="00CA654B" w:rsidRDefault="002A0E69" w:rsidP="002A0E69">
            <w:pPr>
              <w:tabs>
                <w:tab w:val="left" w:pos="5978"/>
              </w:tabs>
              <w:spacing w:line="360" w:lineRule="auto"/>
              <w:jc w:val="both"/>
              <w:rPr>
                <w:b w:val="0"/>
              </w:rPr>
            </w:pPr>
            <w:proofErr w:type="spellStart"/>
            <w:r w:rsidRPr="00CA654B">
              <w:rPr>
                <w:b w:val="0"/>
              </w:rPr>
              <w:t>item_objective</w:t>
            </w:r>
            <w:proofErr w:type="spellEnd"/>
          </w:p>
        </w:tc>
        <w:tc>
          <w:tcPr>
            <w:tcW w:w="1971" w:type="dxa"/>
            <w:noWrap/>
            <w:hideMark/>
          </w:tcPr>
          <w:p w14:paraId="2800AC84" w14:textId="77777777" w:rsidR="002A0E69" w:rsidRPr="00CA654B" w:rsidRDefault="002A0E69" w:rsidP="002A0E69">
            <w:pPr>
              <w:tabs>
                <w:tab w:val="left" w:pos="5978"/>
              </w:tabs>
              <w:spacing w:line="360" w:lineRule="auto"/>
              <w:jc w:val="both"/>
              <w:rPr>
                <w:b w:val="0"/>
              </w:rPr>
            </w:pPr>
            <w:proofErr w:type="spellStart"/>
            <w:r w:rsidRPr="00CA654B">
              <w:rPr>
                <w:b w:val="0"/>
              </w:rPr>
              <w:t>quantity_objective</w:t>
            </w:r>
            <w:proofErr w:type="spellEnd"/>
          </w:p>
        </w:tc>
        <w:tc>
          <w:tcPr>
            <w:tcW w:w="1345" w:type="dxa"/>
            <w:noWrap/>
            <w:hideMark/>
          </w:tcPr>
          <w:p w14:paraId="3CE701FF" w14:textId="77777777" w:rsidR="002A0E69" w:rsidRPr="00CA654B" w:rsidRDefault="002A0E69" w:rsidP="002A0E69">
            <w:pPr>
              <w:tabs>
                <w:tab w:val="left" w:pos="5978"/>
              </w:tabs>
              <w:spacing w:line="360" w:lineRule="auto"/>
              <w:jc w:val="both"/>
              <w:rPr>
                <w:b w:val="0"/>
              </w:rPr>
            </w:pPr>
            <w:r w:rsidRPr="00CA654B">
              <w:rPr>
                <w:b w:val="0"/>
              </w:rPr>
              <w:t>unit</w:t>
            </w:r>
          </w:p>
        </w:tc>
      </w:tr>
      <w:tr w:rsidR="002A0E69" w:rsidRPr="00CA654B" w14:paraId="5E79C219" w14:textId="77777777" w:rsidTr="002A0E69">
        <w:trPr>
          <w:trHeight w:val="312"/>
        </w:trPr>
        <w:tc>
          <w:tcPr>
            <w:tcW w:w="1469" w:type="dxa"/>
            <w:noWrap/>
            <w:hideMark/>
          </w:tcPr>
          <w:p w14:paraId="29B35AD4" w14:textId="77777777" w:rsidR="002A0E69" w:rsidRPr="00CA654B" w:rsidRDefault="002A0E69" w:rsidP="002A0E69">
            <w:pPr>
              <w:tabs>
                <w:tab w:val="left" w:pos="5978"/>
              </w:tabs>
              <w:spacing w:line="360" w:lineRule="auto"/>
              <w:jc w:val="both"/>
              <w:rPr>
                <w:b w:val="0"/>
              </w:rPr>
            </w:pPr>
            <w:r w:rsidRPr="00CA654B">
              <w:rPr>
                <w:b w:val="0"/>
              </w:rPr>
              <w:t>1</w:t>
            </w:r>
          </w:p>
        </w:tc>
        <w:tc>
          <w:tcPr>
            <w:tcW w:w="1957" w:type="dxa"/>
            <w:noWrap/>
            <w:hideMark/>
          </w:tcPr>
          <w:p w14:paraId="60B02D56" w14:textId="77777777" w:rsidR="002A0E69" w:rsidRPr="00CA654B" w:rsidRDefault="002A0E69" w:rsidP="002A0E69">
            <w:pPr>
              <w:tabs>
                <w:tab w:val="left" w:pos="5978"/>
              </w:tabs>
              <w:spacing w:line="360" w:lineRule="auto"/>
              <w:jc w:val="both"/>
              <w:rPr>
                <w:b w:val="0"/>
              </w:rPr>
            </w:pPr>
            <w:r w:rsidRPr="00CA654B">
              <w:rPr>
                <w:b w:val="0"/>
              </w:rPr>
              <w:t>Farrowing Period</w:t>
            </w:r>
          </w:p>
        </w:tc>
        <w:tc>
          <w:tcPr>
            <w:tcW w:w="1535" w:type="dxa"/>
            <w:vAlign w:val="center"/>
          </w:tcPr>
          <w:p w14:paraId="7386C074" w14:textId="767D216B" w:rsidR="002A0E69" w:rsidRPr="002A0E69" w:rsidRDefault="002A0E69" w:rsidP="002A0E69">
            <w:pPr>
              <w:tabs>
                <w:tab w:val="left" w:pos="5978"/>
              </w:tabs>
              <w:spacing w:line="360" w:lineRule="auto"/>
              <w:jc w:val="both"/>
              <w:rPr>
                <w:b w:val="0"/>
                <w:bCs/>
              </w:rPr>
            </w:pPr>
            <w:r w:rsidRPr="002A0E69">
              <w:rPr>
                <w:b w:val="0"/>
                <w:bCs/>
                <w:color w:val="000000"/>
              </w:rPr>
              <w:t>03/02/22</w:t>
            </w:r>
          </w:p>
        </w:tc>
        <w:tc>
          <w:tcPr>
            <w:tcW w:w="1875" w:type="dxa"/>
            <w:noWrap/>
            <w:vAlign w:val="bottom"/>
            <w:hideMark/>
          </w:tcPr>
          <w:p w14:paraId="61C83087" w14:textId="4ACD6CD3" w:rsidR="002A0E69" w:rsidRPr="002A0E69" w:rsidRDefault="002A0E69" w:rsidP="002A0E69">
            <w:pPr>
              <w:tabs>
                <w:tab w:val="left" w:pos="5978"/>
              </w:tabs>
              <w:spacing w:line="360" w:lineRule="auto"/>
              <w:jc w:val="both"/>
              <w:rPr>
                <w:b w:val="0"/>
                <w:bCs/>
              </w:rPr>
            </w:pPr>
            <w:r w:rsidRPr="002A0E69">
              <w:rPr>
                <w:b w:val="0"/>
                <w:bCs/>
                <w:color w:val="000000"/>
              </w:rPr>
              <w:t>03/06/22</w:t>
            </w:r>
          </w:p>
        </w:tc>
        <w:tc>
          <w:tcPr>
            <w:tcW w:w="2377" w:type="dxa"/>
            <w:noWrap/>
            <w:hideMark/>
          </w:tcPr>
          <w:p w14:paraId="57FAA7A6" w14:textId="77777777" w:rsidR="002A0E69" w:rsidRPr="00CA654B" w:rsidRDefault="002A0E69" w:rsidP="002A0E69">
            <w:pPr>
              <w:tabs>
                <w:tab w:val="left" w:pos="5978"/>
              </w:tabs>
              <w:spacing w:line="360" w:lineRule="auto"/>
              <w:jc w:val="both"/>
              <w:rPr>
                <w:b w:val="0"/>
              </w:rPr>
            </w:pPr>
            <w:r w:rsidRPr="00CA654B">
              <w:rPr>
                <w:b w:val="0"/>
              </w:rPr>
              <w:t>Iron</w:t>
            </w:r>
          </w:p>
        </w:tc>
        <w:tc>
          <w:tcPr>
            <w:tcW w:w="1971" w:type="dxa"/>
            <w:noWrap/>
            <w:hideMark/>
          </w:tcPr>
          <w:p w14:paraId="45FE67C4" w14:textId="77777777" w:rsidR="002A0E69" w:rsidRPr="00CA654B" w:rsidRDefault="002A0E69" w:rsidP="002A0E69">
            <w:pPr>
              <w:tabs>
                <w:tab w:val="left" w:pos="5978"/>
              </w:tabs>
              <w:spacing w:line="360" w:lineRule="auto"/>
              <w:jc w:val="both"/>
              <w:rPr>
                <w:b w:val="0"/>
              </w:rPr>
            </w:pPr>
            <w:r w:rsidRPr="00CA654B">
              <w:rPr>
                <w:b w:val="0"/>
              </w:rPr>
              <w:t>1</w:t>
            </w:r>
          </w:p>
        </w:tc>
        <w:tc>
          <w:tcPr>
            <w:tcW w:w="1345" w:type="dxa"/>
            <w:noWrap/>
            <w:hideMark/>
          </w:tcPr>
          <w:p w14:paraId="4BDFA996" w14:textId="77777777" w:rsidR="002A0E69" w:rsidRPr="00CA654B" w:rsidRDefault="002A0E69" w:rsidP="002A0E69">
            <w:pPr>
              <w:tabs>
                <w:tab w:val="left" w:pos="5978"/>
              </w:tabs>
              <w:spacing w:line="360" w:lineRule="auto"/>
              <w:jc w:val="both"/>
              <w:rPr>
                <w:b w:val="0"/>
              </w:rPr>
            </w:pPr>
            <w:r w:rsidRPr="00CA654B">
              <w:rPr>
                <w:b w:val="0"/>
              </w:rPr>
              <w:t>milligram</w:t>
            </w:r>
          </w:p>
        </w:tc>
      </w:tr>
      <w:tr w:rsidR="002A0E69" w:rsidRPr="00CA654B" w14:paraId="1808A94A" w14:textId="77777777" w:rsidTr="002A0E69">
        <w:trPr>
          <w:trHeight w:val="312"/>
        </w:trPr>
        <w:tc>
          <w:tcPr>
            <w:tcW w:w="1469" w:type="dxa"/>
            <w:noWrap/>
            <w:hideMark/>
          </w:tcPr>
          <w:p w14:paraId="0018146D" w14:textId="77777777" w:rsidR="002A0E69" w:rsidRPr="00CA654B" w:rsidRDefault="002A0E69" w:rsidP="002A0E69">
            <w:pPr>
              <w:tabs>
                <w:tab w:val="left" w:pos="5978"/>
              </w:tabs>
              <w:spacing w:line="360" w:lineRule="auto"/>
              <w:jc w:val="both"/>
              <w:rPr>
                <w:b w:val="0"/>
              </w:rPr>
            </w:pPr>
            <w:r w:rsidRPr="00CA654B">
              <w:rPr>
                <w:b w:val="0"/>
              </w:rPr>
              <w:t>2</w:t>
            </w:r>
          </w:p>
        </w:tc>
        <w:tc>
          <w:tcPr>
            <w:tcW w:w="1957" w:type="dxa"/>
            <w:noWrap/>
            <w:hideMark/>
          </w:tcPr>
          <w:p w14:paraId="36D436D2" w14:textId="77777777" w:rsidR="002A0E69" w:rsidRPr="00CA654B" w:rsidRDefault="002A0E69" w:rsidP="002A0E69">
            <w:pPr>
              <w:tabs>
                <w:tab w:val="left" w:pos="5978"/>
              </w:tabs>
              <w:spacing w:line="360" w:lineRule="auto"/>
              <w:jc w:val="both"/>
              <w:rPr>
                <w:b w:val="0"/>
              </w:rPr>
            </w:pPr>
            <w:r w:rsidRPr="00CA654B">
              <w:rPr>
                <w:b w:val="0"/>
              </w:rPr>
              <w:t>Farrowing Period</w:t>
            </w:r>
          </w:p>
        </w:tc>
        <w:tc>
          <w:tcPr>
            <w:tcW w:w="1535" w:type="dxa"/>
            <w:vAlign w:val="center"/>
          </w:tcPr>
          <w:p w14:paraId="6733E79D" w14:textId="45D4B1B8" w:rsidR="002A0E69" w:rsidRPr="002A0E69" w:rsidRDefault="002A0E69" w:rsidP="002A0E69">
            <w:pPr>
              <w:tabs>
                <w:tab w:val="left" w:pos="5978"/>
              </w:tabs>
              <w:spacing w:line="360" w:lineRule="auto"/>
              <w:jc w:val="both"/>
              <w:rPr>
                <w:b w:val="0"/>
                <w:bCs/>
              </w:rPr>
            </w:pPr>
            <w:r w:rsidRPr="002A0E69">
              <w:rPr>
                <w:b w:val="0"/>
                <w:bCs/>
                <w:color w:val="000000"/>
              </w:rPr>
              <w:t>03/06/22</w:t>
            </w:r>
          </w:p>
        </w:tc>
        <w:tc>
          <w:tcPr>
            <w:tcW w:w="1875" w:type="dxa"/>
            <w:noWrap/>
            <w:vAlign w:val="bottom"/>
            <w:hideMark/>
          </w:tcPr>
          <w:p w14:paraId="0647E9FD" w14:textId="62EBFBD9" w:rsidR="002A0E69" w:rsidRPr="002A0E69" w:rsidRDefault="002A0E69" w:rsidP="002A0E69">
            <w:pPr>
              <w:tabs>
                <w:tab w:val="left" w:pos="5978"/>
              </w:tabs>
              <w:spacing w:line="360" w:lineRule="auto"/>
              <w:jc w:val="both"/>
              <w:rPr>
                <w:b w:val="0"/>
                <w:bCs/>
              </w:rPr>
            </w:pPr>
            <w:r w:rsidRPr="002A0E69">
              <w:rPr>
                <w:b w:val="0"/>
                <w:bCs/>
                <w:color w:val="000000"/>
              </w:rPr>
              <w:t>03/26/22</w:t>
            </w:r>
          </w:p>
        </w:tc>
        <w:tc>
          <w:tcPr>
            <w:tcW w:w="2377" w:type="dxa"/>
            <w:noWrap/>
            <w:hideMark/>
          </w:tcPr>
          <w:p w14:paraId="0FE84BE8" w14:textId="77777777" w:rsidR="002A0E69" w:rsidRPr="00CA654B" w:rsidRDefault="002A0E69" w:rsidP="002A0E69">
            <w:pPr>
              <w:tabs>
                <w:tab w:val="left" w:pos="5978"/>
              </w:tabs>
              <w:spacing w:line="360" w:lineRule="auto"/>
              <w:jc w:val="both"/>
              <w:rPr>
                <w:b w:val="0"/>
              </w:rPr>
            </w:pPr>
            <w:r w:rsidRPr="00CA654B">
              <w:rPr>
                <w:b w:val="0"/>
              </w:rPr>
              <w:t>Iron</w:t>
            </w:r>
          </w:p>
        </w:tc>
        <w:tc>
          <w:tcPr>
            <w:tcW w:w="1971" w:type="dxa"/>
            <w:noWrap/>
            <w:hideMark/>
          </w:tcPr>
          <w:p w14:paraId="5DB4B136" w14:textId="77777777" w:rsidR="002A0E69" w:rsidRPr="00CA654B" w:rsidRDefault="002A0E69" w:rsidP="002A0E69">
            <w:pPr>
              <w:tabs>
                <w:tab w:val="left" w:pos="5978"/>
              </w:tabs>
              <w:spacing w:line="360" w:lineRule="auto"/>
              <w:jc w:val="both"/>
              <w:rPr>
                <w:b w:val="0"/>
              </w:rPr>
            </w:pPr>
            <w:r w:rsidRPr="00CA654B">
              <w:rPr>
                <w:b w:val="0"/>
              </w:rPr>
              <w:t>1</w:t>
            </w:r>
          </w:p>
        </w:tc>
        <w:tc>
          <w:tcPr>
            <w:tcW w:w="1345" w:type="dxa"/>
            <w:noWrap/>
            <w:hideMark/>
          </w:tcPr>
          <w:p w14:paraId="77FF4BB7" w14:textId="77777777" w:rsidR="002A0E69" w:rsidRPr="00CA654B" w:rsidRDefault="002A0E69" w:rsidP="002A0E69">
            <w:pPr>
              <w:tabs>
                <w:tab w:val="left" w:pos="5978"/>
              </w:tabs>
              <w:spacing w:line="360" w:lineRule="auto"/>
              <w:jc w:val="both"/>
              <w:rPr>
                <w:b w:val="0"/>
              </w:rPr>
            </w:pPr>
            <w:r w:rsidRPr="00CA654B">
              <w:rPr>
                <w:b w:val="0"/>
              </w:rPr>
              <w:t>milligram</w:t>
            </w:r>
          </w:p>
        </w:tc>
      </w:tr>
      <w:tr w:rsidR="002A0E69" w:rsidRPr="00CA654B" w14:paraId="77406660" w14:textId="77777777" w:rsidTr="002A0E69">
        <w:trPr>
          <w:trHeight w:val="312"/>
        </w:trPr>
        <w:tc>
          <w:tcPr>
            <w:tcW w:w="1469" w:type="dxa"/>
            <w:noWrap/>
            <w:hideMark/>
          </w:tcPr>
          <w:p w14:paraId="1F532E76" w14:textId="77777777" w:rsidR="002A0E69" w:rsidRPr="00CA654B" w:rsidRDefault="002A0E69" w:rsidP="002A0E69">
            <w:pPr>
              <w:tabs>
                <w:tab w:val="left" w:pos="5978"/>
              </w:tabs>
              <w:spacing w:line="360" w:lineRule="auto"/>
              <w:jc w:val="both"/>
              <w:rPr>
                <w:b w:val="0"/>
              </w:rPr>
            </w:pPr>
            <w:r w:rsidRPr="00CA654B">
              <w:rPr>
                <w:b w:val="0"/>
              </w:rPr>
              <w:t>3</w:t>
            </w:r>
          </w:p>
        </w:tc>
        <w:tc>
          <w:tcPr>
            <w:tcW w:w="1957" w:type="dxa"/>
            <w:noWrap/>
            <w:hideMark/>
          </w:tcPr>
          <w:p w14:paraId="552A2FA5" w14:textId="77777777" w:rsidR="002A0E69" w:rsidRPr="00CA654B" w:rsidRDefault="002A0E69" w:rsidP="002A0E69">
            <w:pPr>
              <w:tabs>
                <w:tab w:val="left" w:pos="5978"/>
              </w:tabs>
              <w:spacing w:line="360" w:lineRule="auto"/>
              <w:jc w:val="both"/>
              <w:rPr>
                <w:b w:val="0"/>
              </w:rPr>
            </w:pPr>
            <w:r w:rsidRPr="00CA654B">
              <w:rPr>
                <w:b w:val="0"/>
              </w:rPr>
              <w:t>Fattening Period</w:t>
            </w:r>
          </w:p>
        </w:tc>
        <w:tc>
          <w:tcPr>
            <w:tcW w:w="1535" w:type="dxa"/>
            <w:vAlign w:val="center"/>
          </w:tcPr>
          <w:p w14:paraId="103E3E8F" w14:textId="12299A90" w:rsidR="002A0E69" w:rsidRPr="002A0E69" w:rsidRDefault="002A0E69" w:rsidP="002A0E69">
            <w:pPr>
              <w:tabs>
                <w:tab w:val="left" w:pos="5978"/>
              </w:tabs>
              <w:spacing w:line="360" w:lineRule="auto"/>
              <w:jc w:val="both"/>
              <w:rPr>
                <w:b w:val="0"/>
                <w:bCs/>
              </w:rPr>
            </w:pPr>
            <w:r w:rsidRPr="002A0E69">
              <w:rPr>
                <w:b w:val="0"/>
                <w:bCs/>
                <w:color w:val="000000"/>
              </w:rPr>
              <w:t>05/15/22</w:t>
            </w:r>
          </w:p>
        </w:tc>
        <w:tc>
          <w:tcPr>
            <w:tcW w:w="1875" w:type="dxa"/>
            <w:noWrap/>
            <w:vAlign w:val="bottom"/>
            <w:hideMark/>
          </w:tcPr>
          <w:p w14:paraId="4E72B16B" w14:textId="6CAFEA1D" w:rsidR="002A0E69" w:rsidRPr="002A0E69" w:rsidRDefault="002A0E69" w:rsidP="002A0E69">
            <w:pPr>
              <w:tabs>
                <w:tab w:val="left" w:pos="5978"/>
              </w:tabs>
              <w:spacing w:line="360" w:lineRule="auto"/>
              <w:jc w:val="both"/>
              <w:rPr>
                <w:b w:val="0"/>
                <w:bCs/>
              </w:rPr>
            </w:pPr>
            <w:r w:rsidRPr="002A0E69">
              <w:rPr>
                <w:b w:val="0"/>
                <w:bCs/>
                <w:color w:val="000000"/>
              </w:rPr>
              <w:t>06/24/22</w:t>
            </w:r>
          </w:p>
        </w:tc>
        <w:tc>
          <w:tcPr>
            <w:tcW w:w="2377" w:type="dxa"/>
            <w:noWrap/>
            <w:hideMark/>
          </w:tcPr>
          <w:p w14:paraId="210D45F7" w14:textId="77777777" w:rsidR="002A0E69" w:rsidRPr="00CA654B" w:rsidRDefault="002A0E69" w:rsidP="002A0E69">
            <w:pPr>
              <w:tabs>
                <w:tab w:val="left" w:pos="5978"/>
              </w:tabs>
              <w:spacing w:line="360" w:lineRule="auto"/>
              <w:jc w:val="both"/>
              <w:rPr>
                <w:b w:val="0"/>
              </w:rPr>
            </w:pPr>
            <w:proofErr w:type="spellStart"/>
            <w:r w:rsidRPr="00CA654B">
              <w:rPr>
                <w:b w:val="0"/>
              </w:rPr>
              <w:t>IverMictin</w:t>
            </w:r>
            <w:proofErr w:type="spellEnd"/>
          </w:p>
        </w:tc>
        <w:tc>
          <w:tcPr>
            <w:tcW w:w="1971" w:type="dxa"/>
            <w:noWrap/>
            <w:hideMark/>
          </w:tcPr>
          <w:p w14:paraId="1541E462" w14:textId="77777777" w:rsidR="002A0E69" w:rsidRPr="00CA654B" w:rsidRDefault="002A0E69" w:rsidP="002A0E69">
            <w:pPr>
              <w:tabs>
                <w:tab w:val="left" w:pos="5978"/>
              </w:tabs>
              <w:spacing w:line="360" w:lineRule="auto"/>
              <w:jc w:val="both"/>
              <w:rPr>
                <w:b w:val="0"/>
              </w:rPr>
            </w:pPr>
            <w:r w:rsidRPr="00CA654B">
              <w:rPr>
                <w:b w:val="0"/>
              </w:rPr>
              <w:t>1</w:t>
            </w:r>
          </w:p>
        </w:tc>
        <w:tc>
          <w:tcPr>
            <w:tcW w:w="1345" w:type="dxa"/>
            <w:noWrap/>
            <w:hideMark/>
          </w:tcPr>
          <w:p w14:paraId="1BE33A4D" w14:textId="77777777" w:rsidR="002A0E69" w:rsidRPr="00CA654B" w:rsidRDefault="002A0E69" w:rsidP="002A0E69">
            <w:pPr>
              <w:tabs>
                <w:tab w:val="left" w:pos="5978"/>
              </w:tabs>
              <w:spacing w:line="360" w:lineRule="auto"/>
              <w:jc w:val="both"/>
              <w:rPr>
                <w:b w:val="0"/>
              </w:rPr>
            </w:pPr>
            <w:r w:rsidRPr="00CA654B">
              <w:rPr>
                <w:b w:val="0"/>
              </w:rPr>
              <w:t>milligram</w:t>
            </w:r>
          </w:p>
        </w:tc>
      </w:tr>
      <w:tr w:rsidR="002A0E69" w:rsidRPr="00CA654B" w14:paraId="5E98B8AD" w14:textId="77777777" w:rsidTr="002A0E69">
        <w:trPr>
          <w:trHeight w:val="456"/>
        </w:trPr>
        <w:tc>
          <w:tcPr>
            <w:tcW w:w="1469" w:type="dxa"/>
            <w:noWrap/>
            <w:hideMark/>
          </w:tcPr>
          <w:p w14:paraId="7CA458DF" w14:textId="77777777" w:rsidR="002A0E69" w:rsidRPr="00CA654B" w:rsidRDefault="002A0E69" w:rsidP="002A0E69">
            <w:pPr>
              <w:tabs>
                <w:tab w:val="left" w:pos="5978"/>
              </w:tabs>
              <w:spacing w:line="360" w:lineRule="auto"/>
              <w:jc w:val="both"/>
              <w:rPr>
                <w:b w:val="0"/>
              </w:rPr>
            </w:pPr>
            <w:r w:rsidRPr="00CA654B">
              <w:rPr>
                <w:b w:val="0"/>
              </w:rPr>
              <w:t>4</w:t>
            </w:r>
          </w:p>
        </w:tc>
        <w:tc>
          <w:tcPr>
            <w:tcW w:w="1957" w:type="dxa"/>
            <w:noWrap/>
            <w:hideMark/>
          </w:tcPr>
          <w:p w14:paraId="47F267B6" w14:textId="77777777" w:rsidR="002A0E69" w:rsidRPr="00CA654B" w:rsidRDefault="002A0E69" w:rsidP="002A0E69">
            <w:pPr>
              <w:tabs>
                <w:tab w:val="left" w:pos="5978"/>
              </w:tabs>
              <w:spacing w:line="360" w:lineRule="auto"/>
              <w:jc w:val="both"/>
              <w:rPr>
                <w:b w:val="0"/>
              </w:rPr>
            </w:pPr>
            <w:r w:rsidRPr="00CA654B">
              <w:rPr>
                <w:b w:val="0"/>
              </w:rPr>
              <w:t>Gestating Period</w:t>
            </w:r>
          </w:p>
        </w:tc>
        <w:tc>
          <w:tcPr>
            <w:tcW w:w="1535" w:type="dxa"/>
          </w:tcPr>
          <w:p w14:paraId="7E8F2C72" w14:textId="2D86F3E2" w:rsidR="002A0E69" w:rsidRPr="002A0E69" w:rsidRDefault="002A0E69" w:rsidP="002A0E69">
            <w:pPr>
              <w:tabs>
                <w:tab w:val="left" w:pos="5978"/>
              </w:tabs>
              <w:spacing w:line="360" w:lineRule="auto"/>
              <w:jc w:val="left"/>
              <w:rPr>
                <w:b w:val="0"/>
                <w:bCs/>
              </w:rPr>
            </w:pPr>
            <w:r w:rsidRPr="002A0E69">
              <w:rPr>
                <w:b w:val="0"/>
                <w:bCs/>
                <w:color w:val="000000"/>
              </w:rPr>
              <w:t>03/06/22</w:t>
            </w:r>
          </w:p>
        </w:tc>
        <w:tc>
          <w:tcPr>
            <w:tcW w:w="1875" w:type="dxa"/>
            <w:noWrap/>
            <w:hideMark/>
          </w:tcPr>
          <w:p w14:paraId="39817EF8" w14:textId="4D7B6125" w:rsidR="002A0E69" w:rsidRPr="002A0E69" w:rsidRDefault="002A0E69" w:rsidP="002A0E69">
            <w:pPr>
              <w:tabs>
                <w:tab w:val="left" w:pos="5978"/>
              </w:tabs>
              <w:spacing w:line="360" w:lineRule="auto"/>
              <w:jc w:val="left"/>
              <w:rPr>
                <w:b w:val="0"/>
                <w:bCs/>
              </w:rPr>
            </w:pPr>
            <w:r w:rsidRPr="002A0E69">
              <w:rPr>
                <w:b w:val="0"/>
                <w:bCs/>
                <w:color w:val="000000"/>
              </w:rPr>
              <w:t>06/04/22</w:t>
            </w:r>
          </w:p>
        </w:tc>
        <w:tc>
          <w:tcPr>
            <w:tcW w:w="2377" w:type="dxa"/>
            <w:noWrap/>
            <w:hideMark/>
          </w:tcPr>
          <w:p w14:paraId="37F0BF5E" w14:textId="77777777" w:rsidR="002A0E69" w:rsidRPr="00CA654B" w:rsidRDefault="002A0E69" w:rsidP="002A0E69">
            <w:pPr>
              <w:tabs>
                <w:tab w:val="left" w:pos="5978"/>
              </w:tabs>
              <w:spacing w:line="360" w:lineRule="auto"/>
              <w:jc w:val="both"/>
              <w:rPr>
                <w:b w:val="0"/>
              </w:rPr>
            </w:pPr>
            <w:r w:rsidRPr="00CA654B">
              <w:rPr>
                <w:b w:val="0"/>
              </w:rPr>
              <w:t>Iron</w:t>
            </w:r>
          </w:p>
        </w:tc>
        <w:tc>
          <w:tcPr>
            <w:tcW w:w="1971" w:type="dxa"/>
            <w:noWrap/>
            <w:hideMark/>
          </w:tcPr>
          <w:p w14:paraId="29EA59BC" w14:textId="77777777" w:rsidR="002A0E69" w:rsidRPr="00CA654B" w:rsidRDefault="002A0E69" w:rsidP="002A0E69">
            <w:pPr>
              <w:tabs>
                <w:tab w:val="left" w:pos="5978"/>
              </w:tabs>
              <w:spacing w:line="360" w:lineRule="auto"/>
              <w:jc w:val="both"/>
              <w:rPr>
                <w:b w:val="0"/>
              </w:rPr>
            </w:pPr>
            <w:r w:rsidRPr="00CA654B">
              <w:rPr>
                <w:b w:val="0"/>
              </w:rPr>
              <w:t>5</w:t>
            </w:r>
          </w:p>
        </w:tc>
        <w:tc>
          <w:tcPr>
            <w:tcW w:w="1345" w:type="dxa"/>
            <w:noWrap/>
            <w:hideMark/>
          </w:tcPr>
          <w:p w14:paraId="1E8139F2" w14:textId="77777777" w:rsidR="002A0E69" w:rsidRPr="00CA654B" w:rsidRDefault="002A0E69" w:rsidP="002A0E69">
            <w:pPr>
              <w:tabs>
                <w:tab w:val="left" w:pos="5978"/>
              </w:tabs>
              <w:spacing w:line="360" w:lineRule="auto"/>
              <w:jc w:val="both"/>
              <w:rPr>
                <w:b w:val="0"/>
              </w:rPr>
            </w:pPr>
            <w:r w:rsidRPr="00CA654B">
              <w:rPr>
                <w:b w:val="0"/>
              </w:rPr>
              <w:t>milligram</w:t>
            </w:r>
          </w:p>
        </w:tc>
      </w:tr>
      <w:tr w:rsidR="002A0E69" w:rsidRPr="00CA654B" w14:paraId="05B3F501" w14:textId="77777777" w:rsidTr="002A0E69">
        <w:trPr>
          <w:trHeight w:val="312"/>
        </w:trPr>
        <w:tc>
          <w:tcPr>
            <w:tcW w:w="1469" w:type="dxa"/>
            <w:noWrap/>
            <w:hideMark/>
          </w:tcPr>
          <w:p w14:paraId="23F1B4CB" w14:textId="77777777" w:rsidR="002A0E69" w:rsidRPr="00CA654B" w:rsidRDefault="002A0E69" w:rsidP="002A0E69">
            <w:pPr>
              <w:tabs>
                <w:tab w:val="left" w:pos="5978"/>
              </w:tabs>
              <w:spacing w:line="360" w:lineRule="auto"/>
              <w:jc w:val="both"/>
              <w:rPr>
                <w:b w:val="0"/>
              </w:rPr>
            </w:pPr>
            <w:r w:rsidRPr="00CA654B">
              <w:rPr>
                <w:b w:val="0"/>
              </w:rPr>
              <w:t>5</w:t>
            </w:r>
          </w:p>
        </w:tc>
        <w:tc>
          <w:tcPr>
            <w:tcW w:w="1957" w:type="dxa"/>
            <w:noWrap/>
            <w:hideMark/>
          </w:tcPr>
          <w:p w14:paraId="0AB19176" w14:textId="77777777" w:rsidR="002A0E69" w:rsidRPr="00CA654B" w:rsidRDefault="002A0E69" w:rsidP="002A0E69">
            <w:pPr>
              <w:tabs>
                <w:tab w:val="left" w:pos="5978"/>
              </w:tabs>
              <w:spacing w:line="360" w:lineRule="auto"/>
              <w:jc w:val="both"/>
              <w:rPr>
                <w:b w:val="0"/>
              </w:rPr>
            </w:pPr>
            <w:r w:rsidRPr="00CA654B">
              <w:rPr>
                <w:b w:val="0"/>
              </w:rPr>
              <w:t>Gestating Period</w:t>
            </w:r>
          </w:p>
        </w:tc>
        <w:tc>
          <w:tcPr>
            <w:tcW w:w="1535" w:type="dxa"/>
          </w:tcPr>
          <w:p w14:paraId="52F8C201" w14:textId="114AB89D" w:rsidR="002A0E69" w:rsidRPr="002A0E69" w:rsidRDefault="002A0E69" w:rsidP="002A0E69">
            <w:pPr>
              <w:tabs>
                <w:tab w:val="left" w:pos="5978"/>
              </w:tabs>
              <w:spacing w:line="360" w:lineRule="auto"/>
              <w:jc w:val="left"/>
              <w:rPr>
                <w:b w:val="0"/>
                <w:bCs/>
              </w:rPr>
            </w:pPr>
            <w:r w:rsidRPr="002A0E69">
              <w:rPr>
                <w:b w:val="0"/>
                <w:bCs/>
                <w:color w:val="000000"/>
              </w:rPr>
              <w:t>03/06/22</w:t>
            </w:r>
          </w:p>
        </w:tc>
        <w:tc>
          <w:tcPr>
            <w:tcW w:w="1875" w:type="dxa"/>
            <w:noWrap/>
            <w:hideMark/>
          </w:tcPr>
          <w:p w14:paraId="59261ACE" w14:textId="5CEC62D2" w:rsidR="002A0E69" w:rsidRPr="002A0E69" w:rsidRDefault="002A0E69" w:rsidP="002A0E69">
            <w:pPr>
              <w:tabs>
                <w:tab w:val="left" w:pos="5978"/>
              </w:tabs>
              <w:spacing w:line="360" w:lineRule="auto"/>
              <w:jc w:val="left"/>
              <w:rPr>
                <w:b w:val="0"/>
                <w:bCs/>
              </w:rPr>
            </w:pPr>
            <w:r w:rsidRPr="002A0E69">
              <w:rPr>
                <w:b w:val="0"/>
                <w:bCs/>
                <w:color w:val="000000"/>
              </w:rPr>
              <w:t>06/24/22</w:t>
            </w:r>
          </w:p>
        </w:tc>
        <w:tc>
          <w:tcPr>
            <w:tcW w:w="2377" w:type="dxa"/>
            <w:noWrap/>
            <w:hideMark/>
          </w:tcPr>
          <w:p w14:paraId="25DF40DB" w14:textId="77777777" w:rsidR="002A0E69" w:rsidRPr="00CA654B" w:rsidRDefault="002A0E69" w:rsidP="002A0E69">
            <w:pPr>
              <w:tabs>
                <w:tab w:val="left" w:pos="5978"/>
              </w:tabs>
              <w:spacing w:line="360" w:lineRule="auto"/>
              <w:jc w:val="both"/>
              <w:rPr>
                <w:b w:val="0"/>
              </w:rPr>
            </w:pPr>
            <w:r w:rsidRPr="00CA654B">
              <w:rPr>
                <w:b w:val="0"/>
              </w:rPr>
              <w:t>Vitamins B complex</w:t>
            </w:r>
          </w:p>
        </w:tc>
        <w:tc>
          <w:tcPr>
            <w:tcW w:w="1971" w:type="dxa"/>
            <w:noWrap/>
            <w:hideMark/>
          </w:tcPr>
          <w:p w14:paraId="00C7DA3E" w14:textId="77777777" w:rsidR="002A0E69" w:rsidRPr="00CA654B" w:rsidRDefault="002A0E69" w:rsidP="002A0E69">
            <w:pPr>
              <w:tabs>
                <w:tab w:val="left" w:pos="5978"/>
              </w:tabs>
              <w:spacing w:line="360" w:lineRule="auto"/>
              <w:jc w:val="both"/>
              <w:rPr>
                <w:b w:val="0"/>
              </w:rPr>
            </w:pPr>
            <w:r w:rsidRPr="00CA654B">
              <w:rPr>
                <w:b w:val="0"/>
              </w:rPr>
              <w:t>10</w:t>
            </w:r>
          </w:p>
        </w:tc>
        <w:tc>
          <w:tcPr>
            <w:tcW w:w="1345" w:type="dxa"/>
            <w:noWrap/>
            <w:hideMark/>
          </w:tcPr>
          <w:p w14:paraId="0E0C3758" w14:textId="77777777" w:rsidR="002A0E69" w:rsidRPr="00CA654B" w:rsidRDefault="002A0E69" w:rsidP="002A0E69">
            <w:pPr>
              <w:tabs>
                <w:tab w:val="left" w:pos="5978"/>
              </w:tabs>
              <w:spacing w:line="360" w:lineRule="auto"/>
              <w:jc w:val="both"/>
              <w:rPr>
                <w:b w:val="0"/>
              </w:rPr>
            </w:pPr>
            <w:r w:rsidRPr="00CA654B">
              <w:rPr>
                <w:b w:val="0"/>
              </w:rPr>
              <w:t>milligram</w:t>
            </w:r>
          </w:p>
        </w:tc>
      </w:tr>
    </w:tbl>
    <w:p w14:paraId="63CAD1A9" w14:textId="77777777" w:rsidR="00703F13" w:rsidRPr="00CA654B" w:rsidRDefault="00703F13" w:rsidP="00703F13">
      <w:pPr>
        <w:spacing w:line="360" w:lineRule="auto"/>
        <w:jc w:val="both"/>
        <w:rPr>
          <w:b w:val="0"/>
          <w:bCs/>
          <w:lang w:val="en-US"/>
        </w:rPr>
      </w:pPr>
    </w:p>
    <w:p w14:paraId="76DA1B9E" w14:textId="4CDB48E0" w:rsidR="00703F13" w:rsidRPr="00CA654B" w:rsidRDefault="00703F13" w:rsidP="00703F13">
      <w:pPr>
        <w:spacing w:line="360" w:lineRule="auto"/>
        <w:ind w:left="720" w:hanging="720"/>
      </w:pPr>
      <w:r w:rsidRPr="00CA654B">
        <w:t xml:space="preserve">Table </w:t>
      </w:r>
      <w:r w:rsidR="00B97B04">
        <w:t>68</w:t>
      </w:r>
      <w:r w:rsidRPr="00CA654B">
        <w:t xml:space="preserve"> </w:t>
      </w:r>
      <w:r w:rsidRPr="00CA654B">
        <w:rPr>
          <w:lang w:val="en-US"/>
        </w:rPr>
        <w:t xml:space="preserve">Plan </w:t>
      </w:r>
      <w:r w:rsidRPr="00CA654B">
        <w:t>Table - 1NF</w:t>
      </w:r>
    </w:p>
    <w:p w14:paraId="28626F0A" w14:textId="77777777" w:rsidR="00703F13" w:rsidRPr="00CA654B" w:rsidRDefault="00703F13" w:rsidP="00703F13">
      <w:pPr>
        <w:tabs>
          <w:tab w:val="left" w:pos="5978"/>
        </w:tabs>
        <w:spacing w:line="360" w:lineRule="auto"/>
        <w:jc w:val="both"/>
      </w:pPr>
    </w:p>
    <w:p w14:paraId="634AA92C" w14:textId="0BADB041" w:rsidR="00703F13" w:rsidRPr="00CA654B" w:rsidRDefault="00703F13" w:rsidP="00703F13">
      <w:pPr>
        <w:spacing w:line="360" w:lineRule="auto"/>
        <w:ind w:left="1440"/>
        <w:jc w:val="both"/>
        <w:rPr>
          <w:b w:val="0"/>
          <w:bCs/>
        </w:rPr>
      </w:pPr>
      <w:r w:rsidRPr="00CA654B">
        <w:rPr>
          <w:b w:val="0"/>
          <w:bCs/>
        </w:rPr>
        <w:t>Table 6</w:t>
      </w:r>
      <w:r w:rsidR="00FF7EE0">
        <w:rPr>
          <w:b w:val="0"/>
          <w:bCs/>
        </w:rPr>
        <w:t>8</w:t>
      </w:r>
      <w:r w:rsidRPr="00CA654B">
        <w:rPr>
          <w:b w:val="0"/>
          <w:bCs/>
        </w:rPr>
        <w:t xml:space="preserve"> shows that the table Plan </w:t>
      </w:r>
      <w:r w:rsidR="000A70A3" w:rsidRPr="000A70A3">
        <w:rPr>
          <w:b w:val="0"/>
          <w:bCs/>
        </w:rPr>
        <w:t>is in the first normal form by assigning “</w:t>
      </w:r>
      <w:proofErr w:type="spellStart"/>
      <w:r w:rsidR="000A70A3">
        <w:rPr>
          <w:b w:val="0"/>
          <w:bCs/>
        </w:rPr>
        <w:t>plan</w:t>
      </w:r>
      <w:r w:rsidR="000A70A3" w:rsidRPr="000A70A3">
        <w:rPr>
          <w:b w:val="0"/>
          <w:bCs/>
        </w:rPr>
        <w:t>_id</w:t>
      </w:r>
      <w:proofErr w:type="spellEnd"/>
      <w:r w:rsidR="000A70A3" w:rsidRPr="000A70A3">
        <w:rPr>
          <w:b w:val="0"/>
          <w:bCs/>
        </w:rPr>
        <w:t xml:space="preserve">” as the Primary Key base from Table </w:t>
      </w:r>
      <w:r w:rsidR="000A70A3">
        <w:rPr>
          <w:b w:val="0"/>
          <w:bCs/>
        </w:rPr>
        <w:t>67</w:t>
      </w:r>
      <w:r w:rsidR="000A70A3" w:rsidRPr="000A70A3">
        <w:rPr>
          <w:b w:val="0"/>
          <w:bCs/>
        </w:rPr>
        <w:t xml:space="preserve"> to uniquely identify row values on columns “</w:t>
      </w:r>
      <w:proofErr w:type="spellStart"/>
      <w:r w:rsidR="000A70A3" w:rsidRPr="00CA654B">
        <w:rPr>
          <w:b w:val="0"/>
        </w:rPr>
        <w:t>plan_name</w:t>
      </w:r>
      <w:r w:rsidR="000A70A3" w:rsidRPr="000A70A3">
        <w:rPr>
          <w:b w:val="0"/>
          <w:bCs/>
        </w:rPr>
        <w:t>”</w:t>
      </w:r>
      <w:r w:rsidR="00E61587">
        <w:rPr>
          <w:b w:val="0"/>
          <w:bCs/>
        </w:rPr>
        <w:t>.</w:t>
      </w:r>
      <w:r w:rsidR="000A70A3" w:rsidRPr="000A70A3">
        <w:rPr>
          <w:b w:val="0"/>
          <w:bCs/>
        </w:rPr>
        <w:t>The</w:t>
      </w:r>
      <w:proofErr w:type="spellEnd"/>
      <w:r w:rsidR="000A70A3" w:rsidRPr="000A70A3">
        <w:rPr>
          <w:b w:val="0"/>
          <w:bCs/>
        </w:rPr>
        <w:t xml:space="preserve"> attribute “</w:t>
      </w:r>
      <w:r w:rsidR="005A5D63">
        <w:rPr>
          <w:b w:val="0"/>
          <w:bCs/>
        </w:rPr>
        <w:t>objective</w:t>
      </w:r>
      <w:r w:rsidR="000A70A3" w:rsidRPr="000A70A3">
        <w:rPr>
          <w:b w:val="0"/>
          <w:bCs/>
        </w:rPr>
        <w:t>”</w:t>
      </w:r>
      <w:r w:rsidR="00E61587">
        <w:rPr>
          <w:b w:val="0"/>
          <w:bCs/>
        </w:rPr>
        <w:t xml:space="preserve"> and “day”</w:t>
      </w:r>
      <w:r w:rsidR="000A70A3" w:rsidRPr="000A70A3">
        <w:rPr>
          <w:b w:val="0"/>
          <w:bCs/>
        </w:rPr>
        <w:t xml:space="preserve"> </w:t>
      </w:r>
      <w:r w:rsidR="00E61587">
        <w:rPr>
          <w:b w:val="0"/>
          <w:bCs/>
        </w:rPr>
        <w:t>are</w:t>
      </w:r>
      <w:r w:rsidR="000A70A3" w:rsidRPr="000A70A3">
        <w:rPr>
          <w:b w:val="0"/>
          <w:bCs/>
        </w:rPr>
        <w:t xml:space="preserve"> specified as composite, </w:t>
      </w:r>
      <w:r w:rsidR="00D469D5" w:rsidRPr="000A70A3">
        <w:rPr>
          <w:b w:val="0"/>
          <w:bCs/>
        </w:rPr>
        <w:t>thus divided into sub-part attribute</w:t>
      </w:r>
      <w:r w:rsidR="00D469D5">
        <w:rPr>
          <w:b w:val="0"/>
          <w:bCs/>
        </w:rPr>
        <w:t>s “</w:t>
      </w:r>
      <w:proofErr w:type="spellStart"/>
      <w:r w:rsidR="00D469D5">
        <w:rPr>
          <w:b w:val="0"/>
          <w:bCs/>
        </w:rPr>
        <w:t>item_objective</w:t>
      </w:r>
      <w:proofErr w:type="spellEnd"/>
      <w:r w:rsidR="00D469D5">
        <w:rPr>
          <w:b w:val="0"/>
          <w:bCs/>
        </w:rPr>
        <w:t>”, “</w:t>
      </w:r>
      <w:proofErr w:type="spellStart"/>
      <w:r w:rsidR="00D469D5">
        <w:rPr>
          <w:b w:val="0"/>
          <w:bCs/>
        </w:rPr>
        <w:t>quantity_objective</w:t>
      </w:r>
      <w:proofErr w:type="spellEnd"/>
      <w:r w:rsidR="00D469D5">
        <w:rPr>
          <w:b w:val="0"/>
          <w:bCs/>
        </w:rPr>
        <w:t>”</w:t>
      </w:r>
      <w:r w:rsidR="00E61587">
        <w:rPr>
          <w:b w:val="0"/>
          <w:bCs/>
        </w:rPr>
        <w:t>,</w:t>
      </w:r>
      <w:r w:rsidR="00E61587" w:rsidRPr="00E61587">
        <w:rPr>
          <w:b w:val="0"/>
          <w:bCs/>
        </w:rPr>
        <w:t xml:space="preserve"> </w:t>
      </w:r>
      <w:r w:rsidR="00E61587" w:rsidRPr="000A70A3">
        <w:rPr>
          <w:b w:val="0"/>
          <w:bCs/>
        </w:rPr>
        <w:t>“unit</w:t>
      </w:r>
      <w:r w:rsidR="00E61587">
        <w:rPr>
          <w:b w:val="0"/>
          <w:bCs/>
        </w:rPr>
        <w:t>”, “</w:t>
      </w:r>
      <w:proofErr w:type="spellStart"/>
      <w:r w:rsidR="00E61587">
        <w:rPr>
          <w:b w:val="0"/>
          <w:bCs/>
        </w:rPr>
        <w:t>start_date</w:t>
      </w:r>
      <w:proofErr w:type="spellEnd"/>
      <w:r w:rsidR="00E61587">
        <w:rPr>
          <w:b w:val="0"/>
          <w:bCs/>
        </w:rPr>
        <w:t>”, and “</w:t>
      </w:r>
      <w:proofErr w:type="spellStart"/>
      <w:r w:rsidR="00E61587">
        <w:rPr>
          <w:b w:val="0"/>
          <w:bCs/>
        </w:rPr>
        <w:t>end_date</w:t>
      </w:r>
      <w:proofErr w:type="spellEnd"/>
      <w:r w:rsidR="00E61587">
        <w:rPr>
          <w:b w:val="0"/>
          <w:bCs/>
        </w:rPr>
        <w:t>”.</w:t>
      </w:r>
    </w:p>
    <w:p w14:paraId="4248F552" w14:textId="77777777" w:rsidR="00703F13" w:rsidRPr="00CA654B" w:rsidRDefault="00703F13" w:rsidP="00703F13">
      <w:pPr>
        <w:spacing w:line="360" w:lineRule="auto"/>
        <w:ind w:left="1440"/>
        <w:jc w:val="both"/>
        <w:rPr>
          <w:b w:val="0"/>
          <w:bCs/>
          <w:lang w:val="en-US"/>
        </w:rPr>
      </w:pPr>
    </w:p>
    <w:p w14:paraId="03F819B1" w14:textId="77777777" w:rsidR="00703F13" w:rsidRPr="00CA654B" w:rsidRDefault="00703F13" w:rsidP="00703F13">
      <w:pPr>
        <w:spacing w:line="360" w:lineRule="auto"/>
        <w:ind w:left="1440"/>
        <w:jc w:val="both"/>
        <w:rPr>
          <w:b w:val="0"/>
          <w:bCs/>
          <w:lang w:val="en-US"/>
        </w:rPr>
      </w:pPr>
    </w:p>
    <w:p w14:paraId="5FFE590A" w14:textId="538BBBF9" w:rsidR="00703F13" w:rsidRDefault="00703F13" w:rsidP="00703F13">
      <w:pPr>
        <w:spacing w:line="360" w:lineRule="auto"/>
        <w:jc w:val="both"/>
        <w:rPr>
          <w:b w:val="0"/>
          <w:bCs/>
          <w:lang w:val="en-US"/>
        </w:rPr>
      </w:pPr>
    </w:p>
    <w:p w14:paraId="32B71C25" w14:textId="35BF855E" w:rsidR="00516128" w:rsidRDefault="00516128" w:rsidP="00703F13">
      <w:pPr>
        <w:spacing w:line="360" w:lineRule="auto"/>
        <w:jc w:val="both"/>
        <w:rPr>
          <w:b w:val="0"/>
          <w:bCs/>
          <w:lang w:val="en-US"/>
        </w:rPr>
      </w:pPr>
    </w:p>
    <w:p w14:paraId="0F6C3D65" w14:textId="77777777" w:rsidR="00516128" w:rsidRPr="00CA654B" w:rsidRDefault="00516128" w:rsidP="00703F13">
      <w:pPr>
        <w:spacing w:line="360" w:lineRule="auto"/>
        <w:jc w:val="both"/>
        <w:rPr>
          <w:b w:val="0"/>
          <w:bCs/>
          <w:lang w:val="en-US"/>
        </w:rPr>
      </w:pPr>
    </w:p>
    <w:p w14:paraId="3BAAC83F" w14:textId="6B5A9347" w:rsidR="00703F13" w:rsidRDefault="00703F13" w:rsidP="00703F13">
      <w:pPr>
        <w:spacing w:line="360" w:lineRule="auto"/>
        <w:jc w:val="both"/>
        <w:rPr>
          <w:b w:val="0"/>
          <w:bCs/>
          <w:lang w:val="en-US"/>
        </w:rPr>
      </w:pPr>
    </w:p>
    <w:p w14:paraId="0CD10D52" w14:textId="77777777" w:rsidR="00547124" w:rsidRPr="00CA654B" w:rsidRDefault="00547124" w:rsidP="00703F13">
      <w:pPr>
        <w:spacing w:line="360" w:lineRule="auto"/>
        <w:jc w:val="both"/>
        <w:rPr>
          <w:b w:val="0"/>
          <w:bCs/>
          <w:lang w:val="en-US"/>
        </w:rPr>
      </w:pPr>
    </w:p>
    <w:p w14:paraId="21D0FD25" w14:textId="77777777" w:rsidR="00703F13" w:rsidRPr="00CA654B" w:rsidRDefault="00703F13" w:rsidP="00703F13">
      <w:pPr>
        <w:tabs>
          <w:tab w:val="left" w:pos="5978"/>
        </w:tabs>
        <w:spacing w:line="360" w:lineRule="auto"/>
        <w:jc w:val="both"/>
        <w:rPr>
          <w:lang w:val="en-US"/>
        </w:rPr>
      </w:pPr>
      <w:r w:rsidRPr="00CA654B">
        <w:rPr>
          <w:lang w:val="en-US"/>
        </w:rPr>
        <w:t>Plan – 2NF</w:t>
      </w:r>
    </w:p>
    <w:p w14:paraId="698C2943"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842"/>
        <w:gridCol w:w="2694"/>
        <w:gridCol w:w="2070"/>
        <w:gridCol w:w="2070"/>
        <w:gridCol w:w="2163"/>
      </w:tblGrid>
      <w:tr w:rsidR="00E61587" w:rsidRPr="00CA654B" w14:paraId="655831E1" w14:textId="77777777" w:rsidTr="00E61587">
        <w:trPr>
          <w:trHeight w:val="240"/>
        </w:trPr>
        <w:tc>
          <w:tcPr>
            <w:tcW w:w="1842" w:type="dxa"/>
            <w:noWrap/>
            <w:hideMark/>
          </w:tcPr>
          <w:p w14:paraId="4117F1B7" w14:textId="77777777" w:rsidR="00E61587" w:rsidRPr="00CA654B" w:rsidRDefault="00E61587" w:rsidP="00E61587">
            <w:pPr>
              <w:tabs>
                <w:tab w:val="left" w:pos="5978"/>
              </w:tabs>
              <w:spacing w:line="360" w:lineRule="auto"/>
              <w:jc w:val="both"/>
              <w:rPr>
                <w:b w:val="0"/>
              </w:rPr>
            </w:pPr>
            <w:r w:rsidRPr="00CA654B">
              <w:rPr>
                <w:b w:val="0"/>
              </w:rPr>
              <w:t xml:space="preserve">(PK) </w:t>
            </w:r>
            <w:proofErr w:type="spellStart"/>
            <w:r w:rsidRPr="00CA654B">
              <w:rPr>
                <w:b w:val="0"/>
              </w:rPr>
              <w:t>plan_id</w:t>
            </w:r>
            <w:proofErr w:type="spellEnd"/>
          </w:p>
        </w:tc>
        <w:tc>
          <w:tcPr>
            <w:tcW w:w="2694" w:type="dxa"/>
            <w:noWrap/>
            <w:hideMark/>
          </w:tcPr>
          <w:p w14:paraId="4EA0D56B" w14:textId="77777777" w:rsidR="00E61587" w:rsidRPr="00CA654B" w:rsidRDefault="00E61587" w:rsidP="00E61587">
            <w:pPr>
              <w:tabs>
                <w:tab w:val="left" w:pos="5978"/>
              </w:tabs>
              <w:spacing w:line="360" w:lineRule="auto"/>
              <w:jc w:val="both"/>
              <w:rPr>
                <w:b w:val="0"/>
              </w:rPr>
            </w:pPr>
            <w:proofErr w:type="spellStart"/>
            <w:r w:rsidRPr="00CA654B">
              <w:rPr>
                <w:b w:val="0"/>
              </w:rPr>
              <w:t>plan_name</w:t>
            </w:r>
            <w:proofErr w:type="spellEnd"/>
          </w:p>
        </w:tc>
        <w:tc>
          <w:tcPr>
            <w:tcW w:w="2070" w:type="dxa"/>
          </w:tcPr>
          <w:p w14:paraId="5E56DD8D" w14:textId="43FCF54D" w:rsidR="00E61587" w:rsidRPr="00E61587" w:rsidRDefault="00E61587" w:rsidP="00E61587">
            <w:pPr>
              <w:tabs>
                <w:tab w:val="left" w:pos="5978"/>
              </w:tabs>
              <w:spacing w:line="360" w:lineRule="auto"/>
              <w:jc w:val="left"/>
              <w:rPr>
                <w:b w:val="0"/>
                <w:bCs/>
              </w:rPr>
            </w:pPr>
            <w:proofErr w:type="spellStart"/>
            <w:r w:rsidRPr="00E61587">
              <w:rPr>
                <w:b w:val="0"/>
                <w:bCs/>
                <w:color w:val="000000"/>
              </w:rPr>
              <w:t>start_date</w:t>
            </w:r>
            <w:proofErr w:type="spellEnd"/>
          </w:p>
        </w:tc>
        <w:tc>
          <w:tcPr>
            <w:tcW w:w="2070" w:type="dxa"/>
            <w:noWrap/>
            <w:hideMark/>
          </w:tcPr>
          <w:p w14:paraId="0B283ED8" w14:textId="7C998F5D" w:rsidR="00E61587" w:rsidRPr="00E61587" w:rsidRDefault="00E61587" w:rsidP="00E61587">
            <w:pPr>
              <w:tabs>
                <w:tab w:val="left" w:pos="5978"/>
              </w:tabs>
              <w:spacing w:line="360" w:lineRule="auto"/>
              <w:jc w:val="left"/>
              <w:rPr>
                <w:b w:val="0"/>
                <w:bCs/>
              </w:rPr>
            </w:pPr>
            <w:proofErr w:type="spellStart"/>
            <w:r w:rsidRPr="00E61587">
              <w:rPr>
                <w:b w:val="0"/>
                <w:bCs/>
                <w:color w:val="000000"/>
              </w:rPr>
              <w:t>end_date</w:t>
            </w:r>
            <w:proofErr w:type="spellEnd"/>
          </w:p>
        </w:tc>
        <w:tc>
          <w:tcPr>
            <w:tcW w:w="2163" w:type="dxa"/>
            <w:noWrap/>
            <w:hideMark/>
          </w:tcPr>
          <w:p w14:paraId="21FF9733" w14:textId="77777777" w:rsidR="00E61587" w:rsidRPr="00CA654B" w:rsidRDefault="00E61587" w:rsidP="00E61587">
            <w:pPr>
              <w:tabs>
                <w:tab w:val="left" w:pos="5978"/>
              </w:tabs>
              <w:spacing w:line="360" w:lineRule="auto"/>
              <w:jc w:val="both"/>
              <w:rPr>
                <w:b w:val="0"/>
              </w:rPr>
            </w:pPr>
            <w:r w:rsidRPr="00CA654B">
              <w:rPr>
                <w:b w:val="0"/>
              </w:rPr>
              <w:t>(FK)</w:t>
            </w:r>
            <w:proofErr w:type="spellStart"/>
            <w:r w:rsidRPr="00CA654B">
              <w:rPr>
                <w:b w:val="0"/>
              </w:rPr>
              <w:t>item_id</w:t>
            </w:r>
            <w:proofErr w:type="spellEnd"/>
          </w:p>
        </w:tc>
      </w:tr>
      <w:tr w:rsidR="00E61587" w:rsidRPr="00CA654B" w14:paraId="2327FD56" w14:textId="77777777" w:rsidTr="00E61587">
        <w:trPr>
          <w:trHeight w:val="240"/>
        </w:trPr>
        <w:tc>
          <w:tcPr>
            <w:tcW w:w="1842" w:type="dxa"/>
            <w:noWrap/>
            <w:hideMark/>
          </w:tcPr>
          <w:p w14:paraId="037E60FB" w14:textId="77777777" w:rsidR="00E61587" w:rsidRPr="00CA654B" w:rsidRDefault="00E61587" w:rsidP="00E61587">
            <w:pPr>
              <w:tabs>
                <w:tab w:val="left" w:pos="5978"/>
              </w:tabs>
              <w:spacing w:line="360" w:lineRule="auto"/>
              <w:jc w:val="both"/>
              <w:rPr>
                <w:b w:val="0"/>
              </w:rPr>
            </w:pPr>
            <w:r w:rsidRPr="00CA654B">
              <w:rPr>
                <w:b w:val="0"/>
              </w:rPr>
              <w:t>1</w:t>
            </w:r>
          </w:p>
        </w:tc>
        <w:tc>
          <w:tcPr>
            <w:tcW w:w="2694" w:type="dxa"/>
            <w:noWrap/>
            <w:hideMark/>
          </w:tcPr>
          <w:p w14:paraId="225B214D" w14:textId="77777777" w:rsidR="00E61587" w:rsidRPr="00CA654B" w:rsidRDefault="00E61587" w:rsidP="00E61587">
            <w:pPr>
              <w:tabs>
                <w:tab w:val="left" w:pos="5978"/>
              </w:tabs>
              <w:spacing w:line="360" w:lineRule="auto"/>
              <w:jc w:val="both"/>
              <w:rPr>
                <w:b w:val="0"/>
              </w:rPr>
            </w:pPr>
            <w:r w:rsidRPr="00CA654B">
              <w:rPr>
                <w:b w:val="0"/>
              </w:rPr>
              <w:t>Farrowing Period</w:t>
            </w:r>
          </w:p>
        </w:tc>
        <w:tc>
          <w:tcPr>
            <w:tcW w:w="2070" w:type="dxa"/>
          </w:tcPr>
          <w:p w14:paraId="1BC3206C" w14:textId="2A1DE3AA" w:rsidR="00E61587" w:rsidRPr="00E61587" w:rsidRDefault="00E61587" w:rsidP="00E61587">
            <w:pPr>
              <w:tabs>
                <w:tab w:val="left" w:pos="5978"/>
              </w:tabs>
              <w:spacing w:line="360" w:lineRule="auto"/>
              <w:jc w:val="left"/>
              <w:rPr>
                <w:b w:val="0"/>
                <w:bCs/>
              </w:rPr>
            </w:pPr>
            <w:r w:rsidRPr="00E61587">
              <w:rPr>
                <w:b w:val="0"/>
                <w:bCs/>
                <w:color w:val="000000"/>
              </w:rPr>
              <w:t>03/02/22</w:t>
            </w:r>
          </w:p>
        </w:tc>
        <w:tc>
          <w:tcPr>
            <w:tcW w:w="2070" w:type="dxa"/>
            <w:noWrap/>
            <w:hideMark/>
          </w:tcPr>
          <w:p w14:paraId="1D194F95" w14:textId="241D4789" w:rsidR="00E61587" w:rsidRPr="00E61587" w:rsidRDefault="00E61587" w:rsidP="00E61587">
            <w:pPr>
              <w:tabs>
                <w:tab w:val="left" w:pos="5978"/>
              </w:tabs>
              <w:spacing w:line="360" w:lineRule="auto"/>
              <w:jc w:val="left"/>
              <w:rPr>
                <w:b w:val="0"/>
                <w:bCs/>
              </w:rPr>
            </w:pPr>
            <w:r w:rsidRPr="00E61587">
              <w:rPr>
                <w:b w:val="0"/>
                <w:bCs/>
                <w:color w:val="000000"/>
              </w:rPr>
              <w:t>03/06/22</w:t>
            </w:r>
          </w:p>
        </w:tc>
        <w:tc>
          <w:tcPr>
            <w:tcW w:w="2163" w:type="dxa"/>
            <w:noWrap/>
            <w:hideMark/>
          </w:tcPr>
          <w:p w14:paraId="6F0EBAFA" w14:textId="77777777" w:rsidR="00E61587" w:rsidRPr="00CA654B" w:rsidRDefault="00E61587" w:rsidP="00E61587">
            <w:pPr>
              <w:tabs>
                <w:tab w:val="left" w:pos="5978"/>
              </w:tabs>
              <w:spacing w:line="360" w:lineRule="auto"/>
              <w:jc w:val="both"/>
              <w:rPr>
                <w:b w:val="0"/>
              </w:rPr>
            </w:pPr>
            <w:r w:rsidRPr="00CA654B">
              <w:rPr>
                <w:b w:val="0"/>
              </w:rPr>
              <w:t>4</w:t>
            </w:r>
          </w:p>
        </w:tc>
      </w:tr>
      <w:tr w:rsidR="00E61587" w:rsidRPr="00CA654B" w14:paraId="6070C986" w14:textId="77777777" w:rsidTr="00E61587">
        <w:trPr>
          <w:trHeight w:val="240"/>
        </w:trPr>
        <w:tc>
          <w:tcPr>
            <w:tcW w:w="1842" w:type="dxa"/>
            <w:noWrap/>
            <w:hideMark/>
          </w:tcPr>
          <w:p w14:paraId="502E911A" w14:textId="77777777" w:rsidR="00E61587" w:rsidRPr="00CA654B" w:rsidRDefault="00E61587" w:rsidP="00E61587">
            <w:pPr>
              <w:tabs>
                <w:tab w:val="left" w:pos="5978"/>
              </w:tabs>
              <w:spacing w:line="360" w:lineRule="auto"/>
              <w:jc w:val="both"/>
              <w:rPr>
                <w:b w:val="0"/>
              </w:rPr>
            </w:pPr>
            <w:r w:rsidRPr="00CA654B">
              <w:rPr>
                <w:b w:val="0"/>
              </w:rPr>
              <w:t>2</w:t>
            </w:r>
          </w:p>
        </w:tc>
        <w:tc>
          <w:tcPr>
            <w:tcW w:w="2694" w:type="dxa"/>
            <w:noWrap/>
            <w:hideMark/>
          </w:tcPr>
          <w:p w14:paraId="25816984" w14:textId="77777777" w:rsidR="00E61587" w:rsidRPr="00CA654B" w:rsidRDefault="00E61587" w:rsidP="00E61587">
            <w:pPr>
              <w:tabs>
                <w:tab w:val="left" w:pos="5978"/>
              </w:tabs>
              <w:spacing w:line="360" w:lineRule="auto"/>
              <w:jc w:val="both"/>
              <w:rPr>
                <w:b w:val="0"/>
              </w:rPr>
            </w:pPr>
            <w:r w:rsidRPr="00CA654B">
              <w:rPr>
                <w:b w:val="0"/>
              </w:rPr>
              <w:t>Farrowing Period</w:t>
            </w:r>
          </w:p>
        </w:tc>
        <w:tc>
          <w:tcPr>
            <w:tcW w:w="2070" w:type="dxa"/>
          </w:tcPr>
          <w:p w14:paraId="7A45636E" w14:textId="124E245F" w:rsidR="00E61587" w:rsidRPr="00E61587" w:rsidRDefault="00E61587" w:rsidP="00E61587">
            <w:pPr>
              <w:tabs>
                <w:tab w:val="left" w:pos="5978"/>
              </w:tabs>
              <w:spacing w:line="360" w:lineRule="auto"/>
              <w:jc w:val="left"/>
              <w:rPr>
                <w:b w:val="0"/>
                <w:bCs/>
              </w:rPr>
            </w:pPr>
            <w:r w:rsidRPr="00E61587">
              <w:rPr>
                <w:b w:val="0"/>
                <w:bCs/>
                <w:color w:val="000000"/>
              </w:rPr>
              <w:t>03/06/22</w:t>
            </w:r>
          </w:p>
        </w:tc>
        <w:tc>
          <w:tcPr>
            <w:tcW w:w="2070" w:type="dxa"/>
            <w:noWrap/>
            <w:hideMark/>
          </w:tcPr>
          <w:p w14:paraId="70B9A2F9" w14:textId="5E473F62" w:rsidR="00E61587" w:rsidRPr="00E61587" w:rsidRDefault="00E61587" w:rsidP="00E61587">
            <w:pPr>
              <w:tabs>
                <w:tab w:val="left" w:pos="5978"/>
              </w:tabs>
              <w:spacing w:line="360" w:lineRule="auto"/>
              <w:jc w:val="left"/>
              <w:rPr>
                <w:b w:val="0"/>
                <w:bCs/>
              </w:rPr>
            </w:pPr>
            <w:r w:rsidRPr="00E61587">
              <w:rPr>
                <w:b w:val="0"/>
                <w:bCs/>
                <w:color w:val="000000"/>
              </w:rPr>
              <w:t>03/26/22</w:t>
            </w:r>
          </w:p>
        </w:tc>
        <w:tc>
          <w:tcPr>
            <w:tcW w:w="2163" w:type="dxa"/>
            <w:noWrap/>
            <w:hideMark/>
          </w:tcPr>
          <w:p w14:paraId="1CAE293D" w14:textId="77777777" w:rsidR="00E61587" w:rsidRPr="00CA654B" w:rsidRDefault="00E61587" w:rsidP="00E61587">
            <w:pPr>
              <w:tabs>
                <w:tab w:val="left" w:pos="5978"/>
              </w:tabs>
              <w:spacing w:line="360" w:lineRule="auto"/>
              <w:jc w:val="both"/>
              <w:rPr>
                <w:b w:val="0"/>
              </w:rPr>
            </w:pPr>
            <w:r w:rsidRPr="00CA654B">
              <w:rPr>
                <w:b w:val="0"/>
              </w:rPr>
              <w:t>4</w:t>
            </w:r>
          </w:p>
        </w:tc>
      </w:tr>
      <w:tr w:rsidR="00E61587" w:rsidRPr="00CA654B" w14:paraId="2EC13FD1" w14:textId="77777777" w:rsidTr="00E61587">
        <w:trPr>
          <w:trHeight w:val="240"/>
        </w:trPr>
        <w:tc>
          <w:tcPr>
            <w:tcW w:w="1842" w:type="dxa"/>
            <w:noWrap/>
            <w:hideMark/>
          </w:tcPr>
          <w:p w14:paraId="61EFF4A4" w14:textId="77777777" w:rsidR="00E61587" w:rsidRPr="00CA654B" w:rsidRDefault="00E61587" w:rsidP="00E61587">
            <w:pPr>
              <w:tabs>
                <w:tab w:val="left" w:pos="5978"/>
              </w:tabs>
              <w:spacing w:line="360" w:lineRule="auto"/>
              <w:jc w:val="both"/>
              <w:rPr>
                <w:b w:val="0"/>
              </w:rPr>
            </w:pPr>
            <w:r w:rsidRPr="00CA654B">
              <w:rPr>
                <w:b w:val="0"/>
              </w:rPr>
              <w:t>3</w:t>
            </w:r>
          </w:p>
        </w:tc>
        <w:tc>
          <w:tcPr>
            <w:tcW w:w="2694" w:type="dxa"/>
            <w:noWrap/>
            <w:hideMark/>
          </w:tcPr>
          <w:p w14:paraId="4D89250C" w14:textId="77777777" w:rsidR="00E61587" w:rsidRPr="00CA654B" w:rsidRDefault="00E61587" w:rsidP="00E61587">
            <w:pPr>
              <w:tabs>
                <w:tab w:val="left" w:pos="5978"/>
              </w:tabs>
              <w:spacing w:line="360" w:lineRule="auto"/>
              <w:jc w:val="both"/>
              <w:rPr>
                <w:b w:val="0"/>
              </w:rPr>
            </w:pPr>
            <w:r w:rsidRPr="00CA654B">
              <w:rPr>
                <w:b w:val="0"/>
              </w:rPr>
              <w:t>Fattening Period</w:t>
            </w:r>
          </w:p>
        </w:tc>
        <w:tc>
          <w:tcPr>
            <w:tcW w:w="2070" w:type="dxa"/>
          </w:tcPr>
          <w:p w14:paraId="6D21BFA9" w14:textId="6E578457" w:rsidR="00E61587" w:rsidRPr="00E61587" w:rsidRDefault="00E61587" w:rsidP="00E61587">
            <w:pPr>
              <w:tabs>
                <w:tab w:val="left" w:pos="5978"/>
              </w:tabs>
              <w:spacing w:line="360" w:lineRule="auto"/>
              <w:jc w:val="left"/>
              <w:rPr>
                <w:b w:val="0"/>
                <w:bCs/>
              </w:rPr>
            </w:pPr>
            <w:r w:rsidRPr="00E61587">
              <w:rPr>
                <w:b w:val="0"/>
                <w:bCs/>
                <w:color w:val="000000"/>
              </w:rPr>
              <w:t>05/15/22</w:t>
            </w:r>
          </w:p>
        </w:tc>
        <w:tc>
          <w:tcPr>
            <w:tcW w:w="2070" w:type="dxa"/>
            <w:noWrap/>
            <w:hideMark/>
          </w:tcPr>
          <w:p w14:paraId="215F25A9" w14:textId="0A9511CC" w:rsidR="00E61587" w:rsidRPr="00E61587" w:rsidRDefault="00E61587" w:rsidP="00E61587">
            <w:pPr>
              <w:tabs>
                <w:tab w:val="left" w:pos="5978"/>
              </w:tabs>
              <w:spacing w:line="360" w:lineRule="auto"/>
              <w:jc w:val="left"/>
              <w:rPr>
                <w:b w:val="0"/>
                <w:bCs/>
              </w:rPr>
            </w:pPr>
            <w:r w:rsidRPr="00E61587">
              <w:rPr>
                <w:b w:val="0"/>
                <w:bCs/>
                <w:color w:val="000000"/>
              </w:rPr>
              <w:t>06/24/22</w:t>
            </w:r>
          </w:p>
        </w:tc>
        <w:tc>
          <w:tcPr>
            <w:tcW w:w="2163" w:type="dxa"/>
            <w:noWrap/>
            <w:hideMark/>
          </w:tcPr>
          <w:p w14:paraId="5A34983D" w14:textId="77777777" w:rsidR="00E61587" w:rsidRPr="00CA654B" w:rsidRDefault="00E61587" w:rsidP="00E61587">
            <w:pPr>
              <w:tabs>
                <w:tab w:val="left" w:pos="5978"/>
              </w:tabs>
              <w:spacing w:line="360" w:lineRule="auto"/>
              <w:jc w:val="both"/>
              <w:rPr>
                <w:b w:val="0"/>
              </w:rPr>
            </w:pPr>
            <w:r w:rsidRPr="00CA654B">
              <w:rPr>
                <w:b w:val="0"/>
              </w:rPr>
              <w:t>3</w:t>
            </w:r>
          </w:p>
        </w:tc>
      </w:tr>
      <w:tr w:rsidR="00E61587" w:rsidRPr="00CA654B" w14:paraId="4A372FC0" w14:textId="77777777" w:rsidTr="00E61587">
        <w:trPr>
          <w:trHeight w:val="463"/>
        </w:trPr>
        <w:tc>
          <w:tcPr>
            <w:tcW w:w="1842" w:type="dxa"/>
            <w:noWrap/>
            <w:hideMark/>
          </w:tcPr>
          <w:p w14:paraId="46B9FEBB" w14:textId="77777777" w:rsidR="00E61587" w:rsidRPr="00CA654B" w:rsidRDefault="00E61587" w:rsidP="00E61587">
            <w:pPr>
              <w:tabs>
                <w:tab w:val="left" w:pos="5978"/>
              </w:tabs>
              <w:spacing w:line="360" w:lineRule="auto"/>
              <w:jc w:val="both"/>
              <w:rPr>
                <w:b w:val="0"/>
              </w:rPr>
            </w:pPr>
            <w:r w:rsidRPr="00CA654B">
              <w:rPr>
                <w:b w:val="0"/>
              </w:rPr>
              <w:t>4</w:t>
            </w:r>
          </w:p>
        </w:tc>
        <w:tc>
          <w:tcPr>
            <w:tcW w:w="2694" w:type="dxa"/>
            <w:noWrap/>
            <w:hideMark/>
          </w:tcPr>
          <w:p w14:paraId="686E228C" w14:textId="77777777" w:rsidR="00E61587" w:rsidRPr="00CA654B" w:rsidRDefault="00E61587" w:rsidP="00E61587">
            <w:pPr>
              <w:tabs>
                <w:tab w:val="left" w:pos="5978"/>
              </w:tabs>
              <w:spacing w:line="360" w:lineRule="auto"/>
              <w:jc w:val="both"/>
              <w:rPr>
                <w:b w:val="0"/>
              </w:rPr>
            </w:pPr>
            <w:r w:rsidRPr="00CA654B">
              <w:rPr>
                <w:b w:val="0"/>
              </w:rPr>
              <w:t>Gestating Period</w:t>
            </w:r>
          </w:p>
        </w:tc>
        <w:tc>
          <w:tcPr>
            <w:tcW w:w="2070" w:type="dxa"/>
          </w:tcPr>
          <w:p w14:paraId="3FB0A243" w14:textId="38ACB2E6" w:rsidR="00E61587" w:rsidRPr="00E61587" w:rsidRDefault="00E61587" w:rsidP="00E61587">
            <w:pPr>
              <w:tabs>
                <w:tab w:val="left" w:pos="5978"/>
              </w:tabs>
              <w:spacing w:line="360" w:lineRule="auto"/>
              <w:jc w:val="left"/>
              <w:rPr>
                <w:b w:val="0"/>
                <w:bCs/>
              </w:rPr>
            </w:pPr>
            <w:r w:rsidRPr="00E61587">
              <w:rPr>
                <w:b w:val="0"/>
                <w:bCs/>
                <w:color w:val="000000"/>
              </w:rPr>
              <w:t>03/06/22</w:t>
            </w:r>
          </w:p>
        </w:tc>
        <w:tc>
          <w:tcPr>
            <w:tcW w:w="2070" w:type="dxa"/>
            <w:noWrap/>
            <w:hideMark/>
          </w:tcPr>
          <w:p w14:paraId="64305429" w14:textId="587604F9" w:rsidR="00E61587" w:rsidRPr="00E61587" w:rsidRDefault="00E61587" w:rsidP="00E61587">
            <w:pPr>
              <w:tabs>
                <w:tab w:val="left" w:pos="5978"/>
              </w:tabs>
              <w:spacing w:line="360" w:lineRule="auto"/>
              <w:jc w:val="left"/>
              <w:rPr>
                <w:b w:val="0"/>
                <w:bCs/>
              </w:rPr>
            </w:pPr>
            <w:r w:rsidRPr="00E61587">
              <w:rPr>
                <w:b w:val="0"/>
                <w:bCs/>
                <w:color w:val="000000"/>
              </w:rPr>
              <w:t>06/04/22</w:t>
            </w:r>
          </w:p>
        </w:tc>
        <w:tc>
          <w:tcPr>
            <w:tcW w:w="2163" w:type="dxa"/>
            <w:noWrap/>
            <w:hideMark/>
          </w:tcPr>
          <w:p w14:paraId="2D199A0A" w14:textId="77777777" w:rsidR="00E61587" w:rsidRPr="00CA654B" w:rsidRDefault="00E61587" w:rsidP="00E61587">
            <w:pPr>
              <w:tabs>
                <w:tab w:val="left" w:pos="5978"/>
              </w:tabs>
              <w:spacing w:line="360" w:lineRule="auto"/>
              <w:jc w:val="both"/>
              <w:rPr>
                <w:b w:val="0"/>
              </w:rPr>
            </w:pPr>
            <w:r w:rsidRPr="00CA654B">
              <w:rPr>
                <w:b w:val="0"/>
              </w:rPr>
              <w:t>4</w:t>
            </w:r>
          </w:p>
        </w:tc>
      </w:tr>
      <w:tr w:rsidR="00E61587" w:rsidRPr="00CA654B" w14:paraId="0F6AFCA5" w14:textId="77777777" w:rsidTr="00E61587">
        <w:trPr>
          <w:trHeight w:val="240"/>
        </w:trPr>
        <w:tc>
          <w:tcPr>
            <w:tcW w:w="1842" w:type="dxa"/>
            <w:noWrap/>
            <w:hideMark/>
          </w:tcPr>
          <w:p w14:paraId="422FA27B" w14:textId="77777777" w:rsidR="00E61587" w:rsidRPr="00CA654B" w:rsidRDefault="00E61587" w:rsidP="00E61587">
            <w:pPr>
              <w:tabs>
                <w:tab w:val="left" w:pos="5978"/>
              </w:tabs>
              <w:spacing w:line="360" w:lineRule="auto"/>
              <w:jc w:val="both"/>
              <w:rPr>
                <w:b w:val="0"/>
              </w:rPr>
            </w:pPr>
            <w:r w:rsidRPr="00CA654B">
              <w:rPr>
                <w:b w:val="0"/>
              </w:rPr>
              <w:t>5</w:t>
            </w:r>
          </w:p>
        </w:tc>
        <w:tc>
          <w:tcPr>
            <w:tcW w:w="2694" w:type="dxa"/>
            <w:noWrap/>
            <w:hideMark/>
          </w:tcPr>
          <w:p w14:paraId="38791855" w14:textId="77777777" w:rsidR="00E61587" w:rsidRPr="00CA654B" w:rsidRDefault="00E61587" w:rsidP="00E61587">
            <w:pPr>
              <w:tabs>
                <w:tab w:val="left" w:pos="5978"/>
              </w:tabs>
              <w:spacing w:line="360" w:lineRule="auto"/>
              <w:jc w:val="both"/>
              <w:rPr>
                <w:b w:val="0"/>
              </w:rPr>
            </w:pPr>
            <w:r w:rsidRPr="00CA654B">
              <w:rPr>
                <w:b w:val="0"/>
              </w:rPr>
              <w:t>Gestating Period</w:t>
            </w:r>
          </w:p>
        </w:tc>
        <w:tc>
          <w:tcPr>
            <w:tcW w:w="2070" w:type="dxa"/>
          </w:tcPr>
          <w:p w14:paraId="1F54DE95" w14:textId="42A9B812" w:rsidR="00E61587" w:rsidRPr="00E61587" w:rsidRDefault="00E61587" w:rsidP="00E61587">
            <w:pPr>
              <w:tabs>
                <w:tab w:val="left" w:pos="5978"/>
              </w:tabs>
              <w:spacing w:line="360" w:lineRule="auto"/>
              <w:jc w:val="left"/>
              <w:rPr>
                <w:b w:val="0"/>
                <w:bCs/>
              </w:rPr>
            </w:pPr>
            <w:r w:rsidRPr="00E61587">
              <w:rPr>
                <w:b w:val="0"/>
                <w:bCs/>
                <w:color w:val="000000"/>
              </w:rPr>
              <w:t>03/06/22</w:t>
            </w:r>
          </w:p>
        </w:tc>
        <w:tc>
          <w:tcPr>
            <w:tcW w:w="2070" w:type="dxa"/>
            <w:noWrap/>
            <w:hideMark/>
          </w:tcPr>
          <w:p w14:paraId="18A751F1" w14:textId="2C323CEF" w:rsidR="00E61587" w:rsidRPr="00E61587" w:rsidRDefault="00E61587" w:rsidP="00E61587">
            <w:pPr>
              <w:tabs>
                <w:tab w:val="left" w:pos="5978"/>
              </w:tabs>
              <w:spacing w:line="360" w:lineRule="auto"/>
              <w:jc w:val="left"/>
              <w:rPr>
                <w:b w:val="0"/>
                <w:bCs/>
              </w:rPr>
            </w:pPr>
            <w:r w:rsidRPr="00E61587">
              <w:rPr>
                <w:b w:val="0"/>
                <w:bCs/>
                <w:color w:val="000000"/>
              </w:rPr>
              <w:t>06/24/22</w:t>
            </w:r>
          </w:p>
        </w:tc>
        <w:tc>
          <w:tcPr>
            <w:tcW w:w="2163" w:type="dxa"/>
            <w:noWrap/>
            <w:hideMark/>
          </w:tcPr>
          <w:p w14:paraId="65FF54F4" w14:textId="77777777" w:rsidR="00E61587" w:rsidRPr="00CA654B" w:rsidRDefault="00E61587" w:rsidP="00E61587">
            <w:pPr>
              <w:tabs>
                <w:tab w:val="left" w:pos="5978"/>
              </w:tabs>
              <w:spacing w:line="360" w:lineRule="auto"/>
              <w:jc w:val="both"/>
              <w:rPr>
                <w:b w:val="0"/>
              </w:rPr>
            </w:pPr>
            <w:r w:rsidRPr="00CA654B">
              <w:rPr>
                <w:b w:val="0"/>
              </w:rPr>
              <w:t>5</w:t>
            </w:r>
          </w:p>
        </w:tc>
      </w:tr>
    </w:tbl>
    <w:p w14:paraId="166AFDEA" w14:textId="77777777" w:rsidR="00703F13" w:rsidRPr="00CA654B" w:rsidRDefault="00703F13" w:rsidP="00703F13">
      <w:pPr>
        <w:spacing w:line="360" w:lineRule="auto"/>
        <w:jc w:val="both"/>
      </w:pPr>
    </w:p>
    <w:p w14:paraId="219BC7C9" w14:textId="6E9BD9F0" w:rsidR="00703F13" w:rsidRPr="00CA654B" w:rsidRDefault="00703F13" w:rsidP="00703F13">
      <w:pPr>
        <w:spacing w:line="360" w:lineRule="auto"/>
        <w:ind w:left="720" w:hanging="720"/>
      </w:pPr>
      <w:r w:rsidRPr="00CA654B">
        <w:t xml:space="preserve">Table </w:t>
      </w:r>
      <w:r w:rsidR="00B97B04">
        <w:t>69</w:t>
      </w:r>
      <w:r w:rsidRPr="00CA654B">
        <w:t xml:space="preserve">. </w:t>
      </w:r>
      <w:r w:rsidRPr="00CA654B">
        <w:rPr>
          <w:lang w:val="en-US"/>
        </w:rPr>
        <w:t xml:space="preserve">Plan </w:t>
      </w:r>
      <w:r w:rsidRPr="00CA654B">
        <w:t>Table - 2NF</w:t>
      </w:r>
    </w:p>
    <w:p w14:paraId="704C3253" w14:textId="77777777" w:rsidR="00703F13" w:rsidRPr="00CA654B" w:rsidRDefault="00703F13" w:rsidP="00703F13">
      <w:pPr>
        <w:tabs>
          <w:tab w:val="left" w:pos="5978"/>
        </w:tabs>
        <w:spacing w:line="360" w:lineRule="auto"/>
        <w:jc w:val="both"/>
      </w:pPr>
      <w:r w:rsidRPr="00CA654B">
        <w:rPr>
          <w:lang w:val="en-US"/>
        </w:rPr>
        <w:t xml:space="preserve">    </w:t>
      </w:r>
    </w:p>
    <w:p w14:paraId="36337EDB" w14:textId="2C17BFB2" w:rsidR="00703F13" w:rsidRPr="00CA654B" w:rsidRDefault="00703F13" w:rsidP="00703F13">
      <w:pPr>
        <w:spacing w:line="360" w:lineRule="auto"/>
        <w:ind w:left="1440"/>
        <w:jc w:val="both"/>
        <w:rPr>
          <w:b w:val="0"/>
          <w:bCs/>
        </w:rPr>
      </w:pPr>
      <w:r w:rsidRPr="00CA654B">
        <w:rPr>
          <w:b w:val="0"/>
          <w:bCs/>
        </w:rPr>
        <w:t>Table 6</w:t>
      </w:r>
      <w:r w:rsidR="00D55B7B">
        <w:rPr>
          <w:b w:val="0"/>
          <w:bCs/>
        </w:rPr>
        <w:t>9</w:t>
      </w:r>
      <w:r w:rsidRPr="00CA654B">
        <w:rPr>
          <w:b w:val="0"/>
          <w:bCs/>
        </w:rPr>
        <w:t xml:space="preserve"> shows the second normal form, </w:t>
      </w:r>
      <w:r w:rsidR="00D55B7B" w:rsidRPr="00D55B7B">
        <w:rPr>
          <w:b w:val="0"/>
          <w:bCs/>
        </w:rPr>
        <w:t>which has no partial dependency because the table has only one assigned primary key “</w:t>
      </w:r>
      <w:proofErr w:type="spellStart"/>
      <w:r w:rsidR="003E7D20">
        <w:rPr>
          <w:b w:val="0"/>
          <w:bCs/>
        </w:rPr>
        <w:t>plan</w:t>
      </w:r>
      <w:r w:rsidR="00D55B7B" w:rsidRPr="00D55B7B">
        <w:rPr>
          <w:b w:val="0"/>
          <w:bCs/>
        </w:rPr>
        <w:t>_id</w:t>
      </w:r>
      <w:proofErr w:type="spellEnd"/>
      <w:r w:rsidR="00D55B7B" w:rsidRPr="00D55B7B">
        <w:rPr>
          <w:b w:val="0"/>
          <w:bCs/>
        </w:rPr>
        <w:t>”, and all non-key attributes “</w:t>
      </w:r>
      <w:proofErr w:type="spellStart"/>
      <w:r w:rsidR="003E7D20">
        <w:rPr>
          <w:b w:val="0"/>
          <w:bCs/>
        </w:rPr>
        <w:t>plan_name</w:t>
      </w:r>
      <w:proofErr w:type="spellEnd"/>
      <w:r w:rsidR="003E7D20">
        <w:rPr>
          <w:b w:val="0"/>
          <w:bCs/>
        </w:rPr>
        <w:t>”</w:t>
      </w:r>
      <w:r w:rsidR="003769FB">
        <w:rPr>
          <w:b w:val="0"/>
          <w:bCs/>
        </w:rPr>
        <w:t>, “</w:t>
      </w:r>
      <w:proofErr w:type="spellStart"/>
      <w:r w:rsidR="003769FB">
        <w:rPr>
          <w:b w:val="0"/>
          <w:bCs/>
        </w:rPr>
        <w:t>start_date</w:t>
      </w:r>
      <w:proofErr w:type="spellEnd"/>
      <w:r w:rsidR="003769FB">
        <w:rPr>
          <w:b w:val="0"/>
          <w:bCs/>
        </w:rPr>
        <w:t xml:space="preserve">”, </w:t>
      </w:r>
      <w:r w:rsidR="003E7D20">
        <w:rPr>
          <w:b w:val="0"/>
          <w:bCs/>
        </w:rPr>
        <w:t xml:space="preserve">and </w:t>
      </w:r>
      <w:r w:rsidR="00D55B7B" w:rsidRPr="00D55B7B">
        <w:rPr>
          <w:b w:val="0"/>
          <w:bCs/>
        </w:rPr>
        <w:t>“</w:t>
      </w:r>
      <w:proofErr w:type="spellStart"/>
      <w:r w:rsidR="003769FB">
        <w:rPr>
          <w:b w:val="0"/>
          <w:bCs/>
        </w:rPr>
        <w:t>end_date</w:t>
      </w:r>
      <w:proofErr w:type="spellEnd"/>
      <w:r w:rsidR="00D55B7B" w:rsidRPr="00D55B7B">
        <w:rPr>
          <w:b w:val="0"/>
          <w:bCs/>
        </w:rPr>
        <w:t>” are functionally dependent on the primary key.</w:t>
      </w:r>
    </w:p>
    <w:p w14:paraId="70967631" w14:textId="77777777" w:rsidR="00703F13" w:rsidRPr="00CA654B" w:rsidRDefault="00703F13" w:rsidP="00703F13">
      <w:pPr>
        <w:spacing w:line="360" w:lineRule="auto"/>
        <w:ind w:left="1440"/>
        <w:jc w:val="both"/>
        <w:rPr>
          <w:b w:val="0"/>
          <w:bCs/>
        </w:rPr>
      </w:pPr>
    </w:p>
    <w:p w14:paraId="07499886" w14:textId="68539FD0" w:rsidR="00703F13" w:rsidRDefault="00703F13" w:rsidP="00703F13">
      <w:pPr>
        <w:spacing w:line="360" w:lineRule="auto"/>
        <w:jc w:val="both"/>
        <w:rPr>
          <w:b w:val="0"/>
          <w:bCs/>
        </w:rPr>
      </w:pPr>
    </w:p>
    <w:p w14:paraId="6B26E1BA" w14:textId="77777777" w:rsidR="00252030" w:rsidRPr="00CA654B" w:rsidRDefault="00252030" w:rsidP="00703F13">
      <w:pPr>
        <w:spacing w:line="360" w:lineRule="auto"/>
        <w:jc w:val="both"/>
        <w:rPr>
          <w:b w:val="0"/>
          <w:bCs/>
        </w:rPr>
      </w:pPr>
    </w:p>
    <w:p w14:paraId="67965611" w14:textId="77777777" w:rsidR="00703F13" w:rsidRPr="00CA654B" w:rsidRDefault="00703F13" w:rsidP="00703F13">
      <w:pPr>
        <w:spacing w:line="360" w:lineRule="auto"/>
        <w:jc w:val="both"/>
        <w:rPr>
          <w:b w:val="0"/>
          <w:bCs/>
        </w:rPr>
      </w:pPr>
    </w:p>
    <w:p w14:paraId="0D70C7AF" w14:textId="77777777" w:rsidR="00703F13" w:rsidRPr="00CA654B" w:rsidRDefault="00703F13" w:rsidP="00703F13">
      <w:pPr>
        <w:tabs>
          <w:tab w:val="left" w:pos="5978"/>
        </w:tabs>
        <w:spacing w:line="360" w:lineRule="auto"/>
        <w:jc w:val="both"/>
        <w:rPr>
          <w:lang w:val="en-US"/>
        </w:rPr>
      </w:pPr>
      <w:r w:rsidRPr="00CA654B">
        <w:rPr>
          <w:lang w:val="en-US"/>
        </w:rPr>
        <w:lastRenderedPageBreak/>
        <w:t>Plan – 3NF</w:t>
      </w:r>
    </w:p>
    <w:p w14:paraId="3AA94191" w14:textId="77777777" w:rsidR="00703F13" w:rsidRPr="00CA654B" w:rsidRDefault="00703F13" w:rsidP="00703F13">
      <w:pPr>
        <w:tabs>
          <w:tab w:val="left" w:pos="5978"/>
        </w:tabs>
        <w:spacing w:line="360" w:lineRule="auto"/>
        <w:jc w:val="both"/>
        <w:rPr>
          <w:b w:val="0"/>
          <w:bCs/>
          <w:lang w:val="en-US"/>
        </w:rPr>
      </w:pPr>
      <w:r w:rsidRPr="00CA654B">
        <w:rPr>
          <w:lang w:val="en-US"/>
        </w:rPr>
        <w:t xml:space="preserve">      </w:t>
      </w:r>
      <w:r w:rsidRPr="00CA654B">
        <w:rPr>
          <w:b w:val="0"/>
          <w:bCs/>
          <w:lang w:val="en-US"/>
        </w:rPr>
        <w:t>Plan</w:t>
      </w:r>
    </w:p>
    <w:tbl>
      <w:tblPr>
        <w:tblStyle w:val="TableGrid"/>
        <w:tblW w:w="0" w:type="auto"/>
        <w:tblInd w:w="421" w:type="dxa"/>
        <w:tblLook w:val="04A0" w:firstRow="1" w:lastRow="0" w:firstColumn="1" w:lastColumn="0" w:noHBand="0" w:noVBand="1"/>
      </w:tblPr>
      <w:tblGrid>
        <w:gridCol w:w="1842"/>
        <w:gridCol w:w="2694"/>
        <w:gridCol w:w="2694"/>
        <w:gridCol w:w="2694"/>
      </w:tblGrid>
      <w:tr w:rsidR="00252030" w:rsidRPr="00310EA8" w14:paraId="41BF9628" w14:textId="6E74FEF8" w:rsidTr="0051163B">
        <w:trPr>
          <w:trHeight w:val="240"/>
        </w:trPr>
        <w:tc>
          <w:tcPr>
            <w:tcW w:w="1842" w:type="dxa"/>
            <w:noWrap/>
            <w:hideMark/>
          </w:tcPr>
          <w:p w14:paraId="0A452BF9" w14:textId="77777777" w:rsidR="00252030" w:rsidRPr="00310EA8" w:rsidRDefault="00252030" w:rsidP="00252030">
            <w:pPr>
              <w:tabs>
                <w:tab w:val="left" w:pos="5978"/>
              </w:tabs>
              <w:spacing w:line="360" w:lineRule="auto"/>
              <w:jc w:val="both"/>
              <w:rPr>
                <w:b w:val="0"/>
                <w:sz w:val="20"/>
              </w:rPr>
            </w:pPr>
            <w:r w:rsidRPr="00310EA8">
              <w:rPr>
                <w:b w:val="0"/>
                <w:sz w:val="20"/>
              </w:rPr>
              <w:t xml:space="preserve">(PK) </w:t>
            </w:r>
            <w:proofErr w:type="spellStart"/>
            <w:r w:rsidRPr="00310EA8">
              <w:rPr>
                <w:b w:val="0"/>
                <w:sz w:val="20"/>
              </w:rPr>
              <w:t>plan_id</w:t>
            </w:r>
            <w:proofErr w:type="spellEnd"/>
          </w:p>
        </w:tc>
        <w:tc>
          <w:tcPr>
            <w:tcW w:w="2694" w:type="dxa"/>
            <w:noWrap/>
            <w:hideMark/>
          </w:tcPr>
          <w:p w14:paraId="1AB4B033" w14:textId="77777777" w:rsidR="00252030" w:rsidRPr="00310EA8" w:rsidRDefault="00252030" w:rsidP="00252030">
            <w:pPr>
              <w:tabs>
                <w:tab w:val="left" w:pos="5978"/>
              </w:tabs>
              <w:spacing w:line="360" w:lineRule="auto"/>
              <w:jc w:val="both"/>
              <w:rPr>
                <w:b w:val="0"/>
                <w:sz w:val="20"/>
              </w:rPr>
            </w:pPr>
            <w:proofErr w:type="spellStart"/>
            <w:r w:rsidRPr="00310EA8">
              <w:rPr>
                <w:b w:val="0"/>
                <w:sz w:val="20"/>
              </w:rPr>
              <w:t>plan_name</w:t>
            </w:r>
            <w:proofErr w:type="spellEnd"/>
          </w:p>
        </w:tc>
        <w:tc>
          <w:tcPr>
            <w:tcW w:w="2694" w:type="dxa"/>
            <w:vAlign w:val="center"/>
          </w:tcPr>
          <w:p w14:paraId="615AE9FA" w14:textId="0E847D3A" w:rsidR="00252030" w:rsidRPr="00252030" w:rsidRDefault="00252030" w:rsidP="00252030">
            <w:pPr>
              <w:tabs>
                <w:tab w:val="left" w:pos="5978"/>
              </w:tabs>
              <w:spacing w:line="360" w:lineRule="auto"/>
              <w:jc w:val="both"/>
              <w:rPr>
                <w:b w:val="0"/>
                <w:bCs/>
                <w:sz w:val="20"/>
              </w:rPr>
            </w:pPr>
            <w:proofErr w:type="spellStart"/>
            <w:r w:rsidRPr="00252030">
              <w:rPr>
                <w:b w:val="0"/>
                <w:bCs/>
                <w:color w:val="000000"/>
                <w:sz w:val="20"/>
              </w:rPr>
              <w:t>start_date</w:t>
            </w:r>
            <w:proofErr w:type="spellEnd"/>
          </w:p>
        </w:tc>
        <w:tc>
          <w:tcPr>
            <w:tcW w:w="2694" w:type="dxa"/>
            <w:vAlign w:val="center"/>
          </w:tcPr>
          <w:p w14:paraId="1966674F" w14:textId="0BC4D112" w:rsidR="00252030" w:rsidRPr="00252030" w:rsidRDefault="00252030" w:rsidP="00252030">
            <w:pPr>
              <w:tabs>
                <w:tab w:val="left" w:pos="5978"/>
              </w:tabs>
              <w:spacing w:line="360" w:lineRule="auto"/>
              <w:jc w:val="both"/>
              <w:rPr>
                <w:b w:val="0"/>
                <w:bCs/>
                <w:sz w:val="20"/>
              </w:rPr>
            </w:pPr>
            <w:proofErr w:type="spellStart"/>
            <w:r w:rsidRPr="00252030">
              <w:rPr>
                <w:b w:val="0"/>
                <w:bCs/>
                <w:color w:val="000000"/>
                <w:sz w:val="20"/>
              </w:rPr>
              <w:t>end_date</w:t>
            </w:r>
            <w:proofErr w:type="spellEnd"/>
          </w:p>
        </w:tc>
      </w:tr>
      <w:tr w:rsidR="00252030" w:rsidRPr="00310EA8" w14:paraId="7FB730D6" w14:textId="0895F4E1" w:rsidTr="00252030">
        <w:trPr>
          <w:trHeight w:val="240"/>
        </w:trPr>
        <w:tc>
          <w:tcPr>
            <w:tcW w:w="1842" w:type="dxa"/>
            <w:noWrap/>
            <w:hideMark/>
          </w:tcPr>
          <w:p w14:paraId="6DF06521" w14:textId="77777777" w:rsidR="00252030" w:rsidRPr="00310EA8" w:rsidRDefault="00252030" w:rsidP="00252030">
            <w:pPr>
              <w:tabs>
                <w:tab w:val="left" w:pos="5978"/>
              </w:tabs>
              <w:spacing w:line="360" w:lineRule="auto"/>
              <w:jc w:val="both"/>
              <w:rPr>
                <w:b w:val="0"/>
                <w:sz w:val="20"/>
              </w:rPr>
            </w:pPr>
            <w:r w:rsidRPr="00310EA8">
              <w:rPr>
                <w:b w:val="0"/>
                <w:sz w:val="20"/>
              </w:rPr>
              <w:t>1</w:t>
            </w:r>
          </w:p>
        </w:tc>
        <w:tc>
          <w:tcPr>
            <w:tcW w:w="2694" w:type="dxa"/>
            <w:noWrap/>
            <w:hideMark/>
          </w:tcPr>
          <w:p w14:paraId="3A6492B5" w14:textId="77777777" w:rsidR="00252030" w:rsidRPr="00310EA8" w:rsidRDefault="00252030" w:rsidP="00252030">
            <w:pPr>
              <w:tabs>
                <w:tab w:val="left" w:pos="5978"/>
              </w:tabs>
              <w:spacing w:line="360" w:lineRule="auto"/>
              <w:jc w:val="both"/>
              <w:rPr>
                <w:b w:val="0"/>
                <w:sz w:val="20"/>
              </w:rPr>
            </w:pPr>
            <w:r w:rsidRPr="00310EA8">
              <w:rPr>
                <w:b w:val="0"/>
                <w:sz w:val="20"/>
              </w:rPr>
              <w:t>Farrowing Period</w:t>
            </w:r>
          </w:p>
        </w:tc>
        <w:tc>
          <w:tcPr>
            <w:tcW w:w="2694" w:type="dxa"/>
          </w:tcPr>
          <w:p w14:paraId="59BBC5AD" w14:textId="18955F75" w:rsidR="00252030" w:rsidRPr="00252030" w:rsidRDefault="00252030" w:rsidP="00252030">
            <w:pPr>
              <w:tabs>
                <w:tab w:val="left" w:pos="5978"/>
              </w:tabs>
              <w:spacing w:line="360" w:lineRule="auto"/>
              <w:jc w:val="left"/>
              <w:rPr>
                <w:b w:val="0"/>
                <w:bCs/>
                <w:sz w:val="20"/>
              </w:rPr>
            </w:pPr>
            <w:r w:rsidRPr="00252030">
              <w:rPr>
                <w:b w:val="0"/>
                <w:bCs/>
                <w:color w:val="000000"/>
                <w:sz w:val="20"/>
              </w:rPr>
              <w:t>03/02/22</w:t>
            </w:r>
          </w:p>
        </w:tc>
        <w:tc>
          <w:tcPr>
            <w:tcW w:w="2694" w:type="dxa"/>
          </w:tcPr>
          <w:p w14:paraId="7BE01189" w14:textId="357BBCA8" w:rsidR="00252030" w:rsidRPr="00252030" w:rsidRDefault="00252030" w:rsidP="00252030">
            <w:pPr>
              <w:tabs>
                <w:tab w:val="left" w:pos="5978"/>
              </w:tabs>
              <w:spacing w:line="360" w:lineRule="auto"/>
              <w:jc w:val="left"/>
              <w:rPr>
                <w:b w:val="0"/>
                <w:bCs/>
                <w:sz w:val="20"/>
              </w:rPr>
            </w:pPr>
            <w:r w:rsidRPr="00252030">
              <w:rPr>
                <w:b w:val="0"/>
                <w:bCs/>
                <w:color w:val="000000"/>
                <w:sz w:val="20"/>
              </w:rPr>
              <w:t>03/06/22</w:t>
            </w:r>
          </w:p>
        </w:tc>
      </w:tr>
      <w:tr w:rsidR="00252030" w:rsidRPr="00310EA8" w14:paraId="21371737" w14:textId="5E0D9EA4" w:rsidTr="00252030">
        <w:trPr>
          <w:trHeight w:val="240"/>
        </w:trPr>
        <w:tc>
          <w:tcPr>
            <w:tcW w:w="1842" w:type="dxa"/>
            <w:noWrap/>
            <w:hideMark/>
          </w:tcPr>
          <w:p w14:paraId="31D97BCD" w14:textId="77777777" w:rsidR="00252030" w:rsidRPr="00310EA8" w:rsidRDefault="00252030" w:rsidP="00252030">
            <w:pPr>
              <w:tabs>
                <w:tab w:val="left" w:pos="5978"/>
              </w:tabs>
              <w:spacing w:line="360" w:lineRule="auto"/>
              <w:jc w:val="both"/>
              <w:rPr>
                <w:b w:val="0"/>
                <w:sz w:val="20"/>
              </w:rPr>
            </w:pPr>
            <w:r w:rsidRPr="00310EA8">
              <w:rPr>
                <w:b w:val="0"/>
                <w:sz w:val="20"/>
              </w:rPr>
              <w:t>2</w:t>
            </w:r>
          </w:p>
        </w:tc>
        <w:tc>
          <w:tcPr>
            <w:tcW w:w="2694" w:type="dxa"/>
            <w:noWrap/>
            <w:hideMark/>
          </w:tcPr>
          <w:p w14:paraId="7F6F3D43" w14:textId="77777777" w:rsidR="00252030" w:rsidRPr="00310EA8" w:rsidRDefault="00252030" w:rsidP="00252030">
            <w:pPr>
              <w:tabs>
                <w:tab w:val="left" w:pos="5978"/>
              </w:tabs>
              <w:spacing w:line="360" w:lineRule="auto"/>
              <w:jc w:val="both"/>
              <w:rPr>
                <w:b w:val="0"/>
                <w:sz w:val="20"/>
              </w:rPr>
            </w:pPr>
            <w:r w:rsidRPr="00310EA8">
              <w:rPr>
                <w:b w:val="0"/>
                <w:sz w:val="20"/>
              </w:rPr>
              <w:t>Farrowing Period</w:t>
            </w:r>
          </w:p>
        </w:tc>
        <w:tc>
          <w:tcPr>
            <w:tcW w:w="2694" w:type="dxa"/>
          </w:tcPr>
          <w:p w14:paraId="4D56E061" w14:textId="670158DD" w:rsidR="00252030" w:rsidRPr="00252030" w:rsidRDefault="00252030" w:rsidP="00252030">
            <w:pPr>
              <w:tabs>
                <w:tab w:val="left" w:pos="5978"/>
              </w:tabs>
              <w:spacing w:line="360" w:lineRule="auto"/>
              <w:jc w:val="left"/>
              <w:rPr>
                <w:b w:val="0"/>
                <w:bCs/>
                <w:sz w:val="20"/>
              </w:rPr>
            </w:pPr>
            <w:r w:rsidRPr="00252030">
              <w:rPr>
                <w:b w:val="0"/>
                <w:bCs/>
                <w:color w:val="000000"/>
                <w:sz w:val="20"/>
              </w:rPr>
              <w:t>03/06/22</w:t>
            </w:r>
          </w:p>
        </w:tc>
        <w:tc>
          <w:tcPr>
            <w:tcW w:w="2694" w:type="dxa"/>
          </w:tcPr>
          <w:p w14:paraId="4B8BECBE" w14:textId="39BAFC57" w:rsidR="00252030" w:rsidRPr="00252030" w:rsidRDefault="00252030" w:rsidP="00252030">
            <w:pPr>
              <w:tabs>
                <w:tab w:val="left" w:pos="5978"/>
              </w:tabs>
              <w:spacing w:line="360" w:lineRule="auto"/>
              <w:jc w:val="left"/>
              <w:rPr>
                <w:b w:val="0"/>
                <w:bCs/>
                <w:sz w:val="20"/>
              </w:rPr>
            </w:pPr>
            <w:r w:rsidRPr="00252030">
              <w:rPr>
                <w:b w:val="0"/>
                <w:bCs/>
                <w:color w:val="000000"/>
                <w:sz w:val="20"/>
              </w:rPr>
              <w:t>03/26/22</w:t>
            </w:r>
          </w:p>
        </w:tc>
      </w:tr>
      <w:tr w:rsidR="00252030" w:rsidRPr="00310EA8" w14:paraId="3358BE87" w14:textId="520615D4" w:rsidTr="00252030">
        <w:trPr>
          <w:trHeight w:val="240"/>
        </w:trPr>
        <w:tc>
          <w:tcPr>
            <w:tcW w:w="1842" w:type="dxa"/>
            <w:noWrap/>
            <w:hideMark/>
          </w:tcPr>
          <w:p w14:paraId="59826315" w14:textId="77777777" w:rsidR="00252030" w:rsidRPr="00310EA8" w:rsidRDefault="00252030" w:rsidP="00252030">
            <w:pPr>
              <w:tabs>
                <w:tab w:val="left" w:pos="5978"/>
              </w:tabs>
              <w:spacing w:line="360" w:lineRule="auto"/>
              <w:jc w:val="both"/>
              <w:rPr>
                <w:b w:val="0"/>
                <w:sz w:val="20"/>
              </w:rPr>
            </w:pPr>
            <w:r w:rsidRPr="00310EA8">
              <w:rPr>
                <w:b w:val="0"/>
                <w:sz w:val="20"/>
              </w:rPr>
              <w:t>3</w:t>
            </w:r>
          </w:p>
        </w:tc>
        <w:tc>
          <w:tcPr>
            <w:tcW w:w="2694" w:type="dxa"/>
            <w:noWrap/>
            <w:hideMark/>
          </w:tcPr>
          <w:p w14:paraId="7A200F1E" w14:textId="77777777" w:rsidR="00252030" w:rsidRPr="00310EA8" w:rsidRDefault="00252030" w:rsidP="00252030">
            <w:pPr>
              <w:tabs>
                <w:tab w:val="left" w:pos="5978"/>
              </w:tabs>
              <w:spacing w:line="360" w:lineRule="auto"/>
              <w:jc w:val="both"/>
              <w:rPr>
                <w:b w:val="0"/>
                <w:sz w:val="20"/>
              </w:rPr>
            </w:pPr>
            <w:r w:rsidRPr="00310EA8">
              <w:rPr>
                <w:b w:val="0"/>
                <w:sz w:val="20"/>
              </w:rPr>
              <w:t>Fattening Period</w:t>
            </w:r>
          </w:p>
        </w:tc>
        <w:tc>
          <w:tcPr>
            <w:tcW w:w="2694" w:type="dxa"/>
          </w:tcPr>
          <w:p w14:paraId="02BA9763" w14:textId="556F5837" w:rsidR="00252030" w:rsidRPr="00252030" w:rsidRDefault="00252030" w:rsidP="00252030">
            <w:pPr>
              <w:tabs>
                <w:tab w:val="left" w:pos="5978"/>
              </w:tabs>
              <w:spacing w:line="360" w:lineRule="auto"/>
              <w:jc w:val="left"/>
              <w:rPr>
                <w:b w:val="0"/>
                <w:bCs/>
                <w:sz w:val="20"/>
              </w:rPr>
            </w:pPr>
            <w:r w:rsidRPr="00252030">
              <w:rPr>
                <w:b w:val="0"/>
                <w:bCs/>
                <w:color w:val="000000"/>
                <w:sz w:val="20"/>
              </w:rPr>
              <w:t>05/15/22</w:t>
            </w:r>
          </w:p>
        </w:tc>
        <w:tc>
          <w:tcPr>
            <w:tcW w:w="2694" w:type="dxa"/>
          </w:tcPr>
          <w:p w14:paraId="4E8059EE" w14:textId="2B98222E" w:rsidR="00252030" w:rsidRPr="00252030" w:rsidRDefault="00252030" w:rsidP="00252030">
            <w:pPr>
              <w:tabs>
                <w:tab w:val="left" w:pos="5978"/>
              </w:tabs>
              <w:spacing w:line="360" w:lineRule="auto"/>
              <w:jc w:val="left"/>
              <w:rPr>
                <w:b w:val="0"/>
                <w:bCs/>
                <w:sz w:val="20"/>
              </w:rPr>
            </w:pPr>
            <w:r w:rsidRPr="00252030">
              <w:rPr>
                <w:b w:val="0"/>
                <w:bCs/>
                <w:color w:val="000000"/>
                <w:sz w:val="20"/>
              </w:rPr>
              <w:t>06/24/22</w:t>
            </w:r>
          </w:p>
        </w:tc>
      </w:tr>
      <w:tr w:rsidR="00252030" w:rsidRPr="00310EA8" w14:paraId="364CF97B" w14:textId="2D06D93A" w:rsidTr="00252030">
        <w:trPr>
          <w:trHeight w:val="240"/>
        </w:trPr>
        <w:tc>
          <w:tcPr>
            <w:tcW w:w="1842" w:type="dxa"/>
            <w:noWrap/>
            <w:hideMark/>
          </w:tcPr>
          <w:p w14:paraId="6E9200F4" w14:textId="77777777" w:rsidR="00252030" w:rsidRPr="00310EA8" w:rsidRDefault="00252030" w:rsidP="00252030">
            <w:pPr>
              <w:tabs>
                <w:tab w:val="left" w:pos="5978"/>
              </w:tabs>
              <w:spacing w:line="360" w:lineRule="auto"/>
              <w:jc w:val="both"/>
              <w:rPr>
                <w:b w:val="0"/>
                <w:sz w:val="20"/>
              </w:rPr>
            </w:pPr>
            <w:r w:rsidRPr="00310EA8">
              <w:rPr>
                <w:b w:val="0"/>
                <w:sz w:val="20"/>
              </w:rPr>
              <w:t>4</w:t>
            </w:r>
          </w:p>
        </w:tc>
        <w:tc>
          <w:tcPr>
            <w:tcW w:w="2694" w:type="dxa"/>
            <w:noWrap/>
            <w:hideMark/>
          </w:tcPr>
          <w:p w14:paraId="723B8E84" w14:textId="77777777" w:rsidR="00252030" w:rsidRPr="00310EA8" w:rsidRDefault="00252030" w:rsidP="00252030">
            <w:pPr>
              <w:tabs>
                <w:tab w:val="left" w:pos="5978"/>
              </w:tabs>
              <w:spacing w:line="360" w:lineRule="auto"/>
              <w:jc w:val="both"/>
              <w:rPr>
                <w:b w:val="0"/>
                <w:sz w:val="20"/>
              </w:rPr>
            </w:pPr>
            <w:r w:rsidRPr="00310EA8">
              <w:rPr>
                <w:b w:val="0"/>
                <w:sz w:val="20"/>
              </w:rPr>
              <w:t>Gestating Period</w:t>
            </w:r>
          </w:p>
        </w:tc>
        <w:tc>
          <w:tcPr>
            <w:tcW w:w="2694" w:type="dxa"/>
          </w:tcPr>
          <w:p w14:paraId="1ACEC4F3" w14:textId="53CBC76C" w:rsidR="00252030" w:rsidRPr="00252030" w:rsidRDefault="00252030" w:rsidP="00252030">
            <w:pPr>
              <w:tabs>
                <w:tab w:val="left" w:pos="5978"/>
              </w:tabs>
              <w:spacing w:line="360" w:lineRule="auto"/>
              <w:jc w:val="left"/>
              <w:rPr>
                <w:b w:val="0"/>
                <w:bCs/>
                <w:sz w:val="20"/>
              </w:rPr>
            </w:pPr>
            <w:r w:rsidRPr="00252030">
              <w:rPr>
                <w:b w:val="0"/>
                <w:bCs/>
                <w:color w:val="000000"/>
                <w:sz w:val="20"/>
              </w:rPr>
              <w:t>03/06/22</w:t>
            </w:r>
          </w:p>
        </w:tc>
        <w:tc>
          <w:tcPr>
            <w:tcW w:w="2694" w:type="dxa"/>
          </w:tcPr>
          <w:p w14:paraId="7AC850C5" w14:textId="44F859F8" w:rsidR="00252030" w:rsidRPr="00252030" w:rsidRDefault="00252030" w:rsidP="00252030">
            <w:pPr>
              <w:tabs>
                <w:tab w:val="left" w:pos="5978"/>
              </w:tabs>
              <w:spacing w:line="360" w:lineRule="auto"/>
              <w:jc w:val="left"/>
              <w:rPr>
                <w:b w:val="0"/>
                <w:bCs/>
                <w:sz w:val="20"/>
              </w:rPr>
            </w:pPr>
            <w:r w:rsidRPr="00252030">
              <w:rPr>
                <w:b w:val="0"/>
                <w:bCs/>
                <w:color w:val="000000"/>
                <w:sz w:val="20"/>
              </w:rPr>
              <w:t>06/04/22</w:t>
            </w:r>
          </w:p>
        </w:tc>
      </w:tr>
      <w:tr w:rsidR="00252030" w:rsidRPr="00310EA8" w14:paraId="61AB22F7" w14:textId="71CF9970" w:rsidTr="0051163B">
        <w:trPr>
          <w:trHeight w:val="240"/>
        </w:trPr>
        <w:tc>
          <w:tcPr>
            <w:tcW w:w="1842" w:type="dxa"/>
            <w:noWrap/>
            <w:hideMark/>
          </w:tcPr>
          <w:p w14:paraId="420BAC70" w14:textId="77777777" w:rsidR="00252030" w:rsidRPr="00310EA8" w:rsidRDefault="00252030" w:rsidP="00252030">
            <w:pPr>
              <w:tabs>
                <w:tab w:val="left" w:pos="5978"/>
              </w:tabs>
              <w:spacing w:line="360" w:lineRule="auto"/>
              <w:jc w:val="both"/>
              <w:rPr>
                <w:b w:val="0"/>
                <w:sz w:val="20"/>
              </w:rPr>
            </w:pPr>
            <w:r w:rsidRPr="00310EA8">
              <w:rPr>
                <w:b w:val="0"/>
                <w:sz w:val="20"/>
              </w:rPr>
              <w:t>5</w:t>
            </w:r>
          </w:p>
        </w:tc>
        <w:tc>
          <w:tcPr>
            <w:tcW w:w="2694" w:type="dxa"/>
            <w:noWrap/>
            <w:hideMark/>
          </w:tcPr>
          <w:p w14:paraId="54E32CD6" w14:textId="77777777" w:rsidR="00252030" w:rsidRPr="00310EA8" w:rsidRDefault="00252030" w:rsidP="00252030">
            <w:pPr>
              <w:tabs>
                <w:tab w:val="left" w:pos="5978"/>
              </w:tabs>
              <w:spacing w:line="360" w:lineRule="auto"/>
              <w:jc w:val="both"/>
              <w:rPr>
                <w:b w:val="0"/>
                <w:sz w:val="20"/>
              </w:rPr>
            </w:pPr>
            <w:r w:rsidRPr="00310EA8">
              <w:rPr>
                <w:b w:val="0"/>
                <w:sz w:val="20"/>
              </w:rPr>
              <w:t>Gestating Period</w:t>
            </w:r>
          </w:p>
        </w:tc>
        <w:tc>
          <w:tcPr>
            <w:tcW w:w="2694" w:type="dxa"/>
            <w:vAlign w:val="center"/>
          </w:tcPr>
          <w:p w14:paraId="38212AD8" w14:textId="06A05C62" w:rsidR="00252030" w:rsidRPr="00252030" w:rsidRDefault="00252030" w:rsidP="00252030">
            <w:pPr>
              <w:tabs>
                <w:tab w:val="left" w:pos="5978"/>
              </w:tabs>
              <w:spacing w:line="360" w:lineRule="auto"/>
              <w:jc w:val="both"/>
              <w:rPr>
                <w:b w:val="0"/>
                <w:bCs/>
                <w:sz w:val="20"/>
              </w:rPr>
            </w:pPr>
            <w:r w:rsidRPr="00252030">
              <w:rPr>
                <w:b w:val="0"/>
                <w:bCs/>
                <w:color w:val="000000"/>
                <w:sz w:val="20"/>
              </w:rPr>
              <w:t>03/06/22</w:t>
            </w:r>
          </w:p>
        </w:tc>
        <w:tc>
          <w:tcPr>
            <w:tcW w:w="2694" w:type="dxa"/>
            <w:vAlign w:val="bottom"/>
          </w:tcPr>
          <w:p w14:paraId="443E51E7" w14:textId="5104D48C" w:rsidR="00252030" w:rsidRPr="00252030" w:rsidRDefault="00252030" w:rsidP="00252030">
            <w:pPr>
              <w:tabs>
                <w:tab w:val="left" w:pos="5978"/>
              </w:tabs>
              <w:spacing w:line="360" w:lineRule="auto"/>
              <w:jc w:val="both"/>
              <w:rPr>
                <w:b w:val="0"/>
                <w:bCs/>
                <w:sz w:val="20"/>
              </w:rPr>
            </w:pPr>
            <w:r w:rsidRPr="00252030">
              <w:rPr>
                <w:b w:val="0"/>
                <w:bCs/>
                <w:color w:val="000000"/>
                <w:sz w:val="20"/>
              </w:rPr>
              <w:t>06/24/22</w:t>
            </w:r>
          </w:p>
        </w:tc>
      </w:tr>
    </w:tbl>
    <w:p w14:paraId="7D693B63" w14:textId="77777777" w:rsidR="00703F13" w:rsidRPr="00CA654B" w:rsidRDefault="00703F13" w:rsidP="00703F13">
      <w:pPr>
        <w:spacing w:line="360" w:lineRule="auto"/>
        <w:ind w:left="720" w:hanging="720"/>
      </w:pPr>
    </w:p>
    <w:p w14:paraId="4918471D" w14:textId="672935A3" w:rsidR="00703F13" w:rsidRPr="00CA654B" w:rsidRDefault="00703F13" w:rsidP="00703F13">
      <w:pPr>
        <w:spacing w:line="360" w:lineRule="auto"/>
        <w:ind w:left="720" w:hanging="720"/>
      </w:pPr>
      <w:commentRangeStart w:id="83"/>
      <w:r w:rsidRPr="00CA654B">
        <w:t xml:space="preserve">Table </w:t>
      </w:r>
      <w:r w:rsidR="00B97B04">
        <w:t>70</w:t>
      </w:r>
      <w:r w:rsidRPr="00CA654B">
        <w:t xml:space="preserve">. </w:t>
      </w:r>
      <w:r w:rsidRPr="00CA654B">
        <w:rPr>
          <w:lang w:val="en-US"/>
        </w:rPr>
        <w:t xml:space="preserve">Plan </w:t>
      </w:r>
      <w:r w:rsidRPr="00CA654B">
        <w:t>Table - 3NF</w:t>
      </w:r>
      <w:commentRangeEnd w:id="83"/>
      <w:r w:rsidR="00D23065">
        <w:rPr>
          <w:rStyle w:val="CommentReference"/>
        </w:rPr>
        <w:commentReference w:id="83"/>
      </w:r>
    </w:p>
    <w:p w14:paraId="436D1101" w14:textId="715AB9BE" w:rsidR="00703F13" w:rsidRDefault="00703F13" w:rsidP="00FA2097">
      <w:pPr>
        <w:spacing w:line="360" w:lineRule="auto"/>
        <w:ind w:left="720" w:hanging="720"/>
        <w:jc w:val="both"/>
      </w:pPr>
    </w:p>
    <w:p w14:paraId="4094955A" w14:textId="3E4F9AE6" w:rsidR="00FA2097" w:rsidRPr="00FA2097" w:rsidRDefault="00FA2097" w:rsidP="00FA2097">
      <w:pPr>
        <w:spacing w:line="360" w:lineRule="auto"/>
        <w:ind w:left="720" w:hanging="720"/>
        <w:jc w:val="both"/>
        <w:rPr>
          <w:b w:val="0"/>
          <w:bCs/>
        </w:rPr>
      </w:pPr>
      <w:r>
        <w:t xml:space="preserve">        </w:t>
      </w:r>
      <w:r w:rsidRPr="00FA2097">
        <w:rPr>
          <w:b w:val="0"/>
          <w:bCs/>
        </w:rPr>
        <w:t>Plan Details</w:t>
      </w:r>
    </w:p>
    <w:tbl>
      <w:tblPr>
        <w:tblStyle w:val="TableGrid"/>
        <w:tblW w:w="0" w:type="auto"/>
        <w:tblInd w:w="421" w:type="dxa"/>
        <w:tblLook w:val="04A0" w:firstRow="1" w:lastRow="0" w:firstColumn="1" w:lastColumn="0" w:noHBand="0" w:noVBand="1"/>
      </w:tblPr>
      <w:tblGrid>
        <w:gridCol w:w="2565"/>
        <w:gridCol w:w="2166"/>
        <w:gridCol w:w="2958"/>
      </w:tblGrid>
      <w:tr w:rsidR="00252030" w:rsidRPr="00310EA8" w14:paraId="29EB64D5" w14:textId="77777777" w:rsidTr="00310EA8">
        <w:trPr>
          <w:trHeight w:val="250"/>
        </w:trPr>
        <w:tc>
          <w:tcPr>
            <w:tcW w:w="2565" w:type="dxa"/>
            <w:noWrap/>
            <w:hideMark/>
          </w:tcPr>
          <w:p w14:paraId="295B1C5D" w14:textId="766EA593" w:rsidR="00252030" w:rsidRPr="00252030" w:rsidRDefault="00252030" w:rsidP="00252030">
            <w:pPr>
              <w:spacing w:line="360" w:lineRule="auto"/>
              <w:ind w:left="720" w:hanging="720"/>
              <w:rPr>
                <w:b w:val="0"/>
                <w:bCs/>
                <w:sz w:val="20"/>
              </w:rPr>
            </w:pPr>
            <w:r w:rsidRPr="00252030">
              <w:rPr>
                <w:b w:val="0"/>
                <w:bCs/>
                <w:sz w:val="20"/>
              </w:rPr>
              <w:t xml:space="preserve">(PK) </w:t>
            </w:r>
            <w:proofErr w:type="spellStart"/>
            <w:r w:rsidRPr="00252030">
              <w:rPr>
                <w:b w:val="0"/>
                <w:bCs/>
                <w:sz w:val="20"/>
              </w:rPr>
              <w:t>plan_details_id</w:t>
            </w:r>
            <w:proofErr w:type="spellEnd"/>
          </w:p>
        </w:tc>
        <w:tc>
          <w:tcPr>
            <w:tcW w:w="2166" w:type="dxa"/>
            <w:noWrap/>
            <w:hideMark/>
          </w:tcPr>
          <w:p w14:paraId="275BE2D2" w14:textId="170505B6" w:rsidR="00252030" w:rsidRPr="00252030" w:rsidRDefault="00252030" w:rsidP="00252030">
            <w:pPr>
              <w:spacing w:line="360" w:lineRule="auto"/>
              <w:ind w:left="720" w:hanging="720"/>
              <w:rPr>
                <w:b w:val="0"/>
                <w:bCs/>
                <w:sz w:val="20"/>
              </w:rPr>
            </w:pPr>
            <w:r w:rsidRPr="00252030">
              <w:rPr>
                <w:b w:val="0"/>
                <w:bCs/>
                <w:sz w:val="20"/>
              </w:rPr>
              <w:t>(FK)</w:t>
            </w:r>
            <w:proofErr w:type="spellStart"/>
            <w:r w:rsidRPr="00252030">
              <w:rPr>
                <w:b w:val="0"/>
                <w:bCs/>
                <w:sz w:val="20"/>
              </w:rPr>
              <w:t>item_id</w:t>
            </w:r>
            <w:proofErr w:type="spellEnd"/>
          </w:p>
        </w:tc>
        <w:tc>
          <w:tcPr>
            <w:tcW w:w="2958" w:type="dxa"/>
            <w:noWrap/>
            <w:hideMark/>
          </w:tcPr>
          <w:p w14:paraId="0B194D43" w14:textId="6E740A85" w:rsidR="00252030" w:rsidRPr="00252030" w:rsidRDefault="00252030" w:rsidP="00252030">
            <w:pPr>
              <w:spacing w:line="360" w:lineRule="auto"/>
              <w:ind w:left="720" w:hanging="720"/>
              <w:rPr>
                <w:b w:val="0"/>
                <w:bCs/>
                <w:sz w:val="20"/>
              </w:rPr>
            </w:pPr>
            <w:r w:rsidRPr="00252030">
              <w:rPr>
                <w:b w:val="0"/>
                <w:bCs/>
                <w:sz w:val="20"/>
              </w:rPr>
              <w:t xml:space="preserve">(FK) </w:t>
            </w:r>
            <w:proofErr w:type="spellStart"/>
            <w:r w:rsidRPr="00252030">
              <w:rPr>
                <w:b w:val="0"/>
                <w:bCs/>
                <w:sz w:val="20"/>
              </w:rPr>
              <w:t>plan_id</w:t>
            </w:r>
            <w:proofErr w:type="spellEnd"/>
          </w:p>
        </w:tc>
      </w:tr>
      <w:tr w:rsidR="00252030" w:rsidRPr="00310EA8" w14:paraId="27AFAE8A" w14:textId="77777777" w:rsidTr="00310EA8">
        <w:trPr>
          <w:trHeight w:val="250"/>
        </w:trPr>
        <w:tc>
          <w:tcPr>
            <w:tcW w:w="2565" w:type="dxa"/>
            <w:noWrap/>
            <w:hideMark/>
          </w:tcPr>
          <w:p w14:paraId="46880CB4" w14:textId="77777777" w:rsidR="00252030" w:rsidRPr="00252030" w:rsidRDefault="00252030" w:rsidP="00252030">
            <w:pPr>
              <w:spacing w:line="360" w:lineRule="auto"/>
              <w:ind w:left="720" w:hanging="720"/>
              <w:rPr>
                <w:b w:val="0"/>
                <w:bCs/>
                <w:sz w:val="20"/>
              </w:rPr>
            </w:pPr>
            <w:r w:rsidRPr="00252030">
              <w:rPr>
                <w:b w:val="0"/>
                <w:bCs/>
                <w:sz w:val="20"/>
              </w:rPr>
              <w:t>1</w:t>
            </w:r>
          </w:p>
        </w:tc>
        <w:tc>
          <w:tcPr>
            <w:tcW w:w="2166" w:type="dxa"/>
            <w:noWrap/>
            <w:hideMark/>
          </w:tcPr>
          <w:p w14:paraId="6C5C409C" w14:textId="32D51C7B" w:rsidR="00252030" w:rsidRPr="00252030" w:rsidRDefault="00252030" w:rsidP="00252030">
            <w:pPr>
              <w:spacing w:line="360" w:lineRule="auto"/>
              <w:ind w:left="720" w:hanging="720"/>
              <w:rPr>
                <w:b w:val="0"/>
                <w:bCs/>
                <w:sz w:val="20"/>
              </w:rPr>
            </w:pPr>
            <w:r w:rsidRPr="00252030">
              <w:rPr>
                <w:b w:val="0"/>
                <w:bCs/>
                <w:sz w:val="20"/>
              </w:rPr>
              <w:t>4</w:t>
            </w:r>
          </w:p>
        </w:tc>
        <w:tc>
          <w:tcPr>
            <w:tcW w:w="2958" w:type="dxa"/>
            <w:noWrap/>
            <w:hideMark/>
          </w:tcPr>
          <w:p w14:paraId="2A279E1A" w14:textId="3A362C7F" w:rsidR="00252030" w:rsidRPr="00252030" w:rsidRDefault="00252030" w:rsidP="00252030">
            <w:pPr>
              <w:spacing w:line="360" w:lineRule="auto"/>
              <w:ind w:left="720" w:hanging="720"/>
              <w:rPr>
                <w:b w:val="0"/>
                <w:bCs/>
                <w:sz w:val="20"/>
              </w:rPr>
            </w:pPr>
            <w:r w:rsidRPr="00252030">
              <w:rPr>
                <w:b w:val="0"/>
                <w:bCs/>
                <w:sz w:val="20"/>
              </w:rPr>
              <w:t>1</w:t>
            </w:r>
          </w:p>
        </w:tc>
      </w:tr>
      <w:tr w:rsidR="00252030" w:rsidRPr="00310EA8" w14:paraId="76BB01EF" w14:textId="77777777" w:rsidTr="00310EA8">
        <w:trPr>
          <w:trHeight w:val="250"/>
        </w:trPr>
        <w:tc>
          <w:tcPr>
            <w:tcW w:w="2565" w:type="dxa"/>
            <w:noWrap/>
            <w:hideMark/>
          </w:tcPr>
          <w:p w14:paraId="19C79C42" w14:textId="77777777" w:rsidR="00252030" w:rsidRPr="00252030" w:rsidRDefault="00252030" w:rsidP="00252030">
            <w:pPr>
              <w:spacing w:line="360" w:lineRule="auto"/>
              <w:ind w:left="720" w:hanging="720"/>
              <w:rPr>
                <w:b w:val="0"/>
                <w:bCs/>
                <w:sz w:val="20"/>
              </w:rPr>
            </w:pPr>
            <w:r w:rsidRPr="00252030">
              <w:rPr>
                <w:b w:val="0"/>
                <w:bCs/>
                <w:sz w:val="20"/>
              </w:rPr>
              <w:t>2</w:t>
            </w:r>
          </w:p>
        </w:tc>
        <w:tc>
          <w:tcPr>
            <w:tcW w:w="2166" w:type="dxa"/>
            <w:noWrap/>
            <w:hideMark/>
          </w:tcPr>
          <w:p w14:paraId="19C24554" w14:textId="34717CB0" w:rsidR="00252030" w:rsidRPr="00252030" w:rsidRDefault="00252030" w:rsidP="00252030">
            <w:pPr>
              <w:spacing w:line="360" w:lineRule="auto"/>
              <w:ind w:left="720" w:hanging="720"/>
              <w:rPr>
                <w:b w:val="0"/>
                <w:bCs/>
                <w:sz w:val="20"/>
              </w:rPr>
            </w:pPr>
            <w:r w:rsidRPr="00252030">
              <w:rPr>
                <w:b w:val="0"/>
                <w:bCs/>
                <w:sz w:val="20"/>
              </w:rPr>
              <w:t>4</w:t>
            </w:r>
          </w:p>
        </w:tc>
        <w:tc>
          <w:tcPr>
            <w:tcW w:w="2958" w:type="dxa"/>
            <w:noWrap/>
            <w:hideMark/>
          </w:tcPr>
          <w:p w14:paraId="4CEA6794" w14:textId="43C33DC2" w:rsidR="00252030" w:rsidRPr="00252030" w:rsidRDefault="00252030" w:rsidP="00252030">
            <w:pPr>
              <w:spacing w:line="360" w:lineRule="auto"/>
              <w:ind w:left="720" w:hanging="720"/>
              <w:rPr>
                <w:b w:val="0"/>
                <w:bCs/>
                <w:sz w:val="20"/>
              </w:rPr>
            </w:pPr>
            <w:r w:rsidRPr="00252030">
              <w:rPr>
                <w:b w:val="0"/>
                <w:bCs/>
                <w:sz w:val="20"/>
              </w:rPr>
              <w:t>2</w:t>
            </w:r>
          </w:p>
        </w:tc>
      </w:tr>
      <w:tr w:rsidR="00252030" w:rsidRPr="00310EA8" w14:paraId="58CDEB36" w14:textId="77777777" w:rsidTr="00310EA8">
        <w:trPr>
          <w:trHeight w:val="250"/>
        </w:trPr>
        <w:tc>
          <w:tcPr>
            <w:tcW w:w="2565" w:type="dxa"/>
            <w:noWrap/>
            <w:hideMark/>
          </w:tcPr>
          <w:p w14:paraId="7F46149F" w14:textId="77777777" w:rsidR="00252030" w:rsidRPr="00252030" w:rsidRDefault="00252030" w:rsidP="00252030">
            <w:pPr>
              <w:spacing w:line="360" w:lineRule="auto"/>
              <w:ind w:left="720" w:hanging="720"/>
              <w:rPr>
                <w:b w:val="0"/>
                <w:bCs/>
                <w:sz w:val="20"/>
              </w:rPr>
            </w:pPr>
            <w:r w:rsidRPr="00252030">
              <w:rPr>
                <w:b w:val="0"/>
                <w:bCs/>
                <w:sz w:val="20"/>
              </w:rPr>
              <w:t>3</w:t>
            </w:r>
          </w:p>
        </w:tc>
        <w:tc>
          <w:tcPr>
            <w:tcW w:w="2166" w:type="dxa"/>
            <w:noWrap/>
            <w:hideMark/>
          </w:tcPr>
          <w:p w14:paraId="3E92200F" w14:textId="0F5ECE2B" w:rsidR="00252030" w:rsidRPr="00252030" w:rsidRDefault="00252030" w:rsidP="00252030">
            <w:pPr>
              <w:spacing w:line="360" w:lineRule="auto"/>
              <w:ind w:left="720" w:hanging="720"/>
              <w:rPr>
                <w:b w:val="0"/>
                <w:bCs/>
                <w:sz w:val="20"/>
              </w:rPr>
            </w:pPr>
            <w:r w:rsidRPr="00252030">
              <w:rPr>
                <w:b w:val="0"/>
                <w:bCs/>
                <w:sz w:val="20"/>
              </w:rPr>
              <w:t>3</w:t>
            </w:r>
          </w:p>
        </w:tc>
        <w:tc>
          <w:tcPr>
            <w:tcW w:w="2958" w:type="dxa"/>
            <w:noWrap/>
            <w:hideMark/>
          </w:tcPr>
          <w:p w14:paraId="06E4A284" w14:textId="081D35DF" w:rsidR="00252030" w:rsidRPr="00252030" w:rsidRDefault="00252030" w:rsidP="00252030">
            <w:pPr>
              <w:spacing w:line="360" w:lineRule="auto"/>
              <w:ind w:left="720" w:hanging="720"/>
              <w:rPr>
                <w:b w:val="0"/>
                <w:bCs/>
                <w:sz w:val="20"/>
              </w:rPr>
            </w:pPr>
            <w:r w:rsidRPr="00252030">
              <w:rPr>
                <w:b w:val="0"/>
                <w:bCs/>
                <w:sz w:val="20"/>
              </w:rPr>
              <w:t>3</w:t>
            </w:r>
          </w:p>
        </w:tc>
      </w:tr>
      <w:tr w:rsidR="00252030" w:rsidRPr="00310EA8" w14:paraId="4A8A47E5" w14:textId="77777777" w:rsidTr="00310EA8">
        <w:trPr>
          <w:trHeight w:val="250"/>
        </w:trPr>
        <w:tc>
          <w:tcPr>
            <w:tcW w:w="2565" w:type="dxa"/>
            <w:noWrap/>
            <w:hideMark/>
          </w:tcPr>
          <w:p w14:paraId="6EC56C67" w14:textId="77777777" w:rsidR="00252030" w:rsidRPr="00252030" w:rsidRDefault="00252030" w:rsidP="00252030">
            <w:pPr>
              <w:spacing w:line="360" w:lineRule="auto"/>
              <w:ind w:left="720" w:hanging="720"/>
              <w:rPr>
                <w:b w:val="0"/>
                <w:bCs/>
                <w:sz w:val="20"/>
              </w:rPr>
            </w:pPr>
            <w:r w:rsidRPr="00252030">
              <w:rPr>
                <w:b w:val="0"/>
                <w:bCs/>
                <w:sz w:val="20"/>
              </w:rPr>
              <w:t>4</w:t>
            </w:r>
          </w:p>
        </w:tc>
        <w:tc>
          <w:tcPr>
            <w:tcW w:w="2166" w:type="dxa"/>
            <w:noWrap/>
            <w:hideMark/>
          </w:tcPr>
          <w:p w14:paraId="26DC99F0" w14:textId="4F72186A" w:rsidR="00252030" w:rsidRPr="00252030" w:rsidRDefault="00252030" w:rsidP="00252030">
            <w:pPr>
              <w:spacing w:line="360" w:lineRule="auto"/>
              <w:ind w:left="720" w:hanging="720"/>
              <w:rPr>
                <w:b w:val="0"/>
                <w:bCs/>
                <w:sz w:val="20"/>
              </w:rPr>
            </w:pPr>
            <w:r w:rsidRPr="00252030">
              <w:rPr>
                <w:b w:val="0"/>
                <w:bCs/>
                <w:sz w:val="20"/>
              </w:rPr>
              <w:t>4</w:t>
            </w:r>
          </w:p>
        </w:tc>
        <w:tc>
          <w:tcPr>
            <w:tcW w:w="2958" w:type="dxa"/>
            <w:noWrap/>
            <w:hideMark/>
          </w:tcPr>
          <w:p w14:paraId="780A6307" w14:textId="3EA51626" w:rsidR="00252030" w:rsidRPr="00252030" w:rsidRDefault="00252030" w:rsidP="00252030">
            <w:pPr>
              <w:spacing w:line="360" w:lineRule="auto"/>
              <w:ind w:left="720" w:hanging="720"/>
              <w:rPr>
                <w:b w:val="0"/>
                <w:bCs/>
                <w:sz w:val="20"/>
              </w:rPr>
            </w:pPr>
            <w:r w:rsidRPr="00252030">
              <w:rPr>
                <w:b w:val="0"/>
                <w:bCs/>
                <w:sz w:val="20"/>
              </w:rPr>
              <w:t>4</w:t>
            </w:r>
          </w:p>
        </w:tc>
      </w:tr>
      <w:tr w:rsidR="00252030" w:rsidRPr="00310EA8" w14:paraId="612035F1" w14:textId="77777777" w:rsidTr="00310EA8">
        <w:trPr>
          <w:trHeight w:val="250"/>
        </w:trPr>
        <w:tc>
          <w:tcPr>
            <w:tcW w:w="2565" w:type="dxa"/>
            <w:noWrap/>
            <w:hideMark/>
          </w:tcPr>
          <w:p w14:paraId="35F4E95E" w14:textId="77777777" w:rsidR="00252030" w:rsidRPr="00252030" w:rsidRDefault="00252030" w:rsidP="00252030">
            <w:pPr>
              <w:spacing w:line="360" w:lineRule="auto"/>
              <w:ind w:left="720" w:hanging="720"/>
              <w:rPr>
                <w:b w:val="0"/>
                <w:bCs/>
                <w:sz w:val="20"/>
              </w:rPr>
            </w:pPr>
            <w:r w:rsidRPr="00252030">
              <w:rPr>
                <w:b w:val="0"/>
                <w:bCs/>
                <w:sz w:val="20"/>
              </w:rPr>
              <w:t>5</w:t>
            </w:r>
          </w:p>
        </w:tc>
        <w:tc>
          <w:tcPr>
            <w:tcW w:w="2166" w:type="dxa"/>
            <w:noWrap/>
            <w:hideMark/>
          </w:tcPr>
          <w:p w14:paraId="0FA99870" w14:textId="2B6BFB9C" w:rsidR="00252030" w:rsidRPr="00252030" w:rsidRDefault="00252030" w:rsidP="00252030">
            <w:pPr>
              <w:spacing w:line="360" w:lineRule="auto"/>
              <w:ind w:left="720" w:hanging="720"/>
              <w:rPr>
                <w:b w:val="0"/>
                <w:bCs/>
                <w:sz w:val="20"/>
              </w:rPr>
            </w:pPr>
            <w:r w:rsidRPr="00252030">
              <w:rPr>
                <w:b w:val="0"/>
                <w:bCs/>
                <w:sz w:val="20"/>
              </w:rPr>
              <w:t>5</w:t>
            </w:r>
          </w:p>
        </w:tc>
        <w:tc>
          <w:tcPr>
            <w:tcW w:w="2958" w:type="dxa"/>
            <w:noWrap/>
            <w:hideMark/>
          </w:tcPr>
          <w:p w14:paraId="7849B9A1" w14:textId="67EC3296" w:rsidR="00252030" w:rsidRPr="00252030" w:rsidRDefault="00252030" w:rsidP="00252030">
            <w:pPr>
              <w:spacing w:line="360" w:lineRule="auto"/>
              <w:ind w:left="720" w:hanging="720"/>
              <w:rPr>
                <w:b w:val="0"/>
                <w:bCs/>
                <w:sz w:val="20"/>
              </w:rPr>
            </w:pPr>
            <w:r w:rsidRPr="00252030">
              <w:rPr>
                <w:b w:val="0"/>
                <w:bCs/>
                <w:sz w:val="20"/>
              </w:rPr>
              <w:t>5</w:t>
            </w:r>
          </w:p>
        </w:tc>
      </w:tr>
    </w:tbl>
    <w:p w14:paraId="032E8B67" w14:textId="2BA68E90" w:rsidR="00D319BA" w:rsidRDefault="00D319BA" w:rsidP="00703F13">
      <w:pPr>
        <w:spacing w:line="360" w:lineRule="auto"/>
        <w:ind w:left="720" w:hanging="720"/>
      </w:pPr>
    </w:p>
    <w:p w14:paraId="6B685D17" w14:textId="01CA50E3" w:rsidR="00310EA8" w:rsidRPr="00CA654B" w:rsidRDefault="001006D0" w:rsidP="00310EA8">
      <w:pPr>
        <w:spacing w:line="360" w:lineRule="auto"/>
        <w:ind w:left="720" w:hanging="720"/>
      </w:pPr>
      <w:r w:rsidRPr="00CA654B">
        <w:t xml:space="preserve">Table </w:t>
      </w:r>
      <w:r>
        <w:t>71</w:t>
      </w:r>
      <w:r w:rsidRPr="00CA654B">
        <w:t xml:space="preserve">. </w:t>
      </w:r>
      <w:r w:rsidRPr="00CA654B">
        <w:rPr>
          <w:lang w:val="en-US"/>
        </w:rPr>
        <w:t xml:space="preserve">Plan </w:t>
      </w:r>
      <w:r>
        <w:rPr>
          <w:lang w:val="en-US"/>
        </w:rPr>
        <w:t xml:space="preserve">Details </w:t>
      </w:r>
      <w:r w:rsidRPr="00CA654B">
        <w:t>Table - 3NF</w:t>
      </w:r>
    </w:p>
    <w:p w14:paraId="58B6FF1A" w14:textId="1EB21E83" w:rsidR="0036439A" w:rsidRPr="00DF6C3D" w:rsidRDefault="001006D0" w:rsidP="00DF6C3D">
      <w:pPr>
        <w:spacing w:line="360" w:lineRule="auto"/>
        <w:ind w:left="1440"/>
        <w:jc w:val="both"/>
        <w:rPr>
          <w:b w:val="0"/>
          <w:bCs/>
          <w:lang w:val="en-US"/>
        </w:rPr>
      </w:pPr>
      <w:r w:rsidRPr="001006D0">
        <w:rPr>
          <w:b w:val="0"/>
          <w:bCs/>
        </w:rPr>
        <w:t xml:space="preserve">Table </w:t>
      </w:r>
      <w:r>
        <w:rPr>
          <w:b w:val="0"/>
          <w:bCs/>
        </w:rPr>
        <w:t>69</w:t>
      </w:r>
      <w:r w:rsidRPr="001006D0">
        <w:rPr>
          <w:b w:val="0"/>
          <w:bCs/>
        </w:rPr>
        <w:t xml:space="preserve"> has transitive dependency. To convert the table into the third normal form, the </w:t>
      </w:r>
      <w:r>
        <w:rPr>
          <w:b w:val="0"/>
          <w:bCs/>
        </w:rPr>
        <w:t>Plan</w:t>
      </w:r>
      <w:r w:rsidRPr="001006D0">
        <w:rPr>
          <w:b w:val="0"/>
          <w:bCs/>
        </w:rPr>
        <w:t xml:space="preserve"> table is divided into two (2) resulting tables: </w:t>
      </w:r>
      <w:r>
        <w:rPr>
          <w:b w:val="0"/>
          <w:bCs/>
        </w:rPr>
        <w:t>Plan</w:t>
      </w:r>
      <w:r w:rsidRPr="001006D0">
        <w:rPr>
          <w:b w:val="0"/>
          <w:bCs/>
        </w:rPr>
        <w:t xml:space="preserve"> (Table </w:t>
      </w:r>
      <w:r>
        <w:rPr>
          <w:b w:val="0"/>
          <w:bCs/>
        </w:rPr>
        <w:t>70</w:t>
      </w:r>
      <w:r w:rsidRPr="001006D0">
        <w:rPr>
          <w:b w:val="0"/>
          <w:bCs/>
        </w:rPr>
        <w:t xml:space="preserve">) and </w:t>
      </w:r>
      <w:r>
        <w:rPr>
          <w:b w:val="0"/>
          <w:bCs/>
        </w:rPr>
        <w:t>Plan</w:t>
      </w:r>
      <w:r w:rsidRPr="001006D0">
        <w:rPr>
          <w:b w:val="0"/>
          <w:bCs/>
        </w:rPr>
        <w:t xml:space="preserve"> Details (Table </w:t>
      </w:r>
      <w:r>
        <w:rPr>
          <w:b w:val="0"/>
          <w:bCs/>
        </w:rPr>
        <w:t>71</w:t>
      </w:r>
      <w:r w:rsidRPr="001006D0">
        <w:rPr>
          <w:b w:val="0"/>
          <w:bCs/>
        </w:rPr>
        <w:t>).</w:t>
      </w:r>
    </w:p>
    <w:p w14:paraId="6ED1A3B1" w14:textId="5BEC187D" w:rsidR="0036439A" w:rsidRPr="00BC7554" w:rsidRDefault="00516128" w:rsidP="00BC7554">
      <w:pPr>
        <w:pStyle w:val="Heading4"/>
        <w:jc w:val="left"/>
        <w:rPr>
          <w:rFonts w:ascii="Times New Roman" w:hAnsi="Times New Roman" w:cs="Times New Roman"/>
          <w:i w:val="0"/>
          <w:iCs w:val="0"/>
          <w:color w:val="auto"/>
          <w:lang w:eastAsia="en-PH"/>
        </w:rPr>
      </w:pPr>
      <w:bookmarkStart w:id="84" w:name="_Toc131886473"/>
      <w:r w:rsidRPr="00BC7554">
        <w:rPr>
          <w:rFonts w:ascii="Times New Roman" w:hAnsi="Times New Roman" w:cs="Times New Roman"/>
          <w:i w:val="0"/>
          <w:iCs w:val="0"/>
          <w:color w:val="auto"/>
          <w:lang w:eastAsia="en-PH"/>
        </w:rPr>
        <w:lastRenderedPageBreak/>
        <w:t>Physical Database Design</w:t>
      </w:r>
      <w:bookmarkEnd w:id="84"/>
    </w:p>
    <w:p w14:paraId="36D20357" w14:textId="7D304A89" w:rsidR="0036439A" w:rsidRDefault="0036439A" w:rsidP="0036439A">
      <w:pPr>
        <w:rPr>
          <w:rFonts w:cs="Times New Roman"/>
          <w:bCs/>
          <w:szCs w:val="24"/>
          <w:lang w:eastAsia="en-PH"/>
        </w:rPr>
      </w:pPr>
    </w:p>
    <w:p w14:paraId="2021AFC7" w14:textId="40A87523" w:rsidR="0036439A" w:rsidRDefault="007D12A4" w:rsidP="0036439A">
      <w:pPr>
        <w:rPr>
          <w:rFonts w:cs="Times New Roman"/>
          <w:bCs/>
          <w:szCs w:val="24"/>
          <w:lang w:eastAsia="en-PH"/>
        </w:rPr>
      </w:pPr>
      <w:r>
        <w:rPr>
          <w:rFonts w:cs="Times New Roman"/>
          <w:bCs/>
          <w:noProof/>
          <w:szCs w:val="24"/>
          <w:lang w:eastAsia="en-PH"/>
        </w:rPr>
        <w:drawing>
          <wp:anchor distT="0" distB="0" distL="114300" distR="114300" simplePos="0" relativeHeight="252144128" behindDoc="0" locked="0" layoutInCell="1" allowOverlap="1" wp14:anchorId="4DA615AF" wp14:editId="1FE2C9D5">
            <wp:simplePos x="0" y="0"/>
            <wp:positionH relativeFrom="column">
              <wp:posOffset>3726180</wp:posOffset>
            </wp:positionH>
            <wp:positionV relativeFrom="paragraph">
              <wp:posOffset>99548</wp:posOffset>
            </wp:positionV>
            <wp:extent cx="4618990" cy="3892061"/>
            <wp:effectExtent l="0" t="0" r="0" b="0"/>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618990" cy="3892061"/>
                    </a:xfrm>
                    <a:prstGeom prst="rect">
                      <a:avLst/>
                    </a:prstGeom>
                  </pic:spPr>
                </pic:pic>
              </a:graphicData>
            </a:graphic>
            <wp14:sizeRelH relativeFrom="page">
              <wp14:pctWidth>0</wp14:pctWidth>
            </wp14:sizeRelH>
            <wp14:sizeRelV relativeFrom="page">
              <wp14:pctHeight>0</wp14:pctHeight>
            </wp14:sizeRelV>
          </wp:anchor>
        </w:drawing>
      </w:r>
      <w:r>
        <w:rPr>
          <w:rFonts w:cs="Times New Roman"/>
          <w:bCs/>
          <w:noProof/>
          <w:szCs w:val="24"/>
          <w:lang w:eastAsia="en-PH"/>
        </w:rPr>
        <w:drawing>
          <wp:anchor distT="0" distB="0" distL="114300" distR="114300" simplePos="0" relativeHeight="252143104" behindDoc="0" locked="0" layoutInCell="1" allowOverlap="1" wp14:anchorId="05A92642" wp14:editId="65BA2155">
            <wp:simplePos x="0" y="0"/>
            <wp:positionH relativeFrom="column">
              <wp:posOffset>-149225</wp:posOffset>
            </wp:positionH>
            <wp:positionV relativeFrom="paragraph">
              <wp:posOffset>114391</wp:posOffset>
            </wp:positionV>
            <wp:extent cx="4019550" cy="3842385"/>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1">
                      <a:extLst>
                        <a:ext uri="{28A0092B-C50C-407E-A947-70E740481C1C}">
                          <a14:useLocalDpi xmlns:a14="http://schemas.microsoft.com/office/drawing/2010/main" val="0"/>
                        </a:ext>
                      </a:extLst>
                    </a:blip>
                    <a:stretch>
                      <a:fillRect/>
                    </a:stretch>
                  </pic:blipFill>
                  <pic:spPr>
                    <a:xfrm>
                      <a:off x="0" y="0"/>
                      <a:ext cx="4019550" cy="3842385"/>
                    </a:xfrm>
                    <a:prstGeom prst="rect">
                      <a:avLst/>
                    </a:prstGeom>
                  </pic:spPr>
                </pic:pic>
              </a:graphicData>
            </a:graphic>
            <wp14:sizeRelH relativeFrom="page">
              <wp14:pctWidth>0</wp14:pctWidth>
            </wp14:sizeRelH>
            <wp14:sizeRelV relativeFrom="page">
              <wp14:pctHeight>0</wp14:pctHeight>
            </wp14:sizeRelV>
          </wp:anchor>
        </w:drawing>
      </w:r>
    </w:p>
    <w:p w14:paraId="7475BE6C" w14:textId="32157EAB" w:rsidR="0036439A" w:rsidRDefault="0036439A" w:rsidP="0036439A">
      <w:pPr>
        <w:rPr>
          <w:rFonts w:cs="Times New Roman"/>
          <w:bCs/>
          <w:szCs w:val="24"/>
          <w:lang w:eastAsia="en-PH"/>
        </w:rPr>
      </w:pPr>
    </w:p>
    <w:p w14:paraId="698C59E1" w14:textId="2A5855CE" w:rsidR="0036439A" w:rsidRDefault="0036439A" w:rsidP="0036439A">
      <w:pPr>
        <w:rPr>
          <w:rFonts w:cs="Times New Roman"/>
          <w:bCs/>
          <w:szCs w:val="24"/>
          <w:lang w:eastAsia="en-PH"/>
        </w:rPr>
      </w:pPr>
    </w:p>
    <w:p w14:paraId="4D8AF31C" w14:textId="0969E642" w:rsidR="0036439A" w:rsidRDefault="0036439A" w:rsidP="0036439A">
      <w:pPr>
        <w:rPr>
          <w:rFonts w:cs="Times New Roman"/>
          <w:bCs/>
          <w:szCs w:val="24"/>
          <w:lang w:eastAsia="en-PH"/>
        </w:rPr>
      </w:pPr>
    </w:p>
    <w:p w14:paraId="3FA2A7F0" w14:textId="69205AE1" w:rsidR="0036439A" w:rsidRDefault="0036439A" w:rsidP="0036439A">
      <w:pPr>
        <w:rPr>
          <w:rFonts w:cs="Times New Roman"/>
          <w:bCs/>
          <w:szCs w:val="24"/>
          <w:lang w:eastAsia="en-PH"/>
        </w:rPr>
      </w:pPr>
    </w:p>
    <w:p w14:paraId="6125FAD3" w14:textId="5E24840F" w:rsidR="0036439A" w:rsidRDefault="00516128" w:rsidP="00516128">
      <w:pPr>
        <w:tabs>
          <w:tab w:val="left" w:pos="9706"/>
        </w:tabs>
        <w:jc w:val="left"/>
        <w:rPr>
          <w:rFonts w:cs="Times New Roman"/>
          <w:bCs/>
          <w:szCs w:val="24"/>
          <w:lang w:eastAsia="en-PH"/>
        </w:rPr>
      </w:pPr>
      <w:r>
        <w:rPr>
          <w:rFonts w:cs="Times New Roman"/>
          <w:bCs/>
          <w:szCs w:val="24"/>
          <w:lang w:eastAsia="en-PH"/>
        </w:rPr>
        <w:tab/>
      </w:r>
    </w:p>
    <w:p w14:paraId="6BA867DD" w14:textId="58C9C0B5" w:rsidR="0036439A" w:rsidRDefault="0036439A" w:rsidP="0036439A">
      <w:pPr>
        <w:rPr>
          <w:rFonts w:cs="Times New Roman"/>
          <w:bCs/>
          <w:szCs w:val="24"/>
          <w:lang w:eastAsia="en-PH"/>
        </w:rPr>
      </w:pPr>
    </w:p>
    <w:p w14:paraId="05EC0581" w14:textId="77777777" w:rsidR="0036439A" w:rsidRDefault="0036439A" w:rsidP="0036439A">
      <w:pPr>
        <w:rPr>
          <w:rFonts w:cs="Times New Roman"/>
          <w:bCs/>
          <w:szCs w:val="24"/>
          <w:lang w:eastAsia="en-PH"/>
        </w:rPr>
      </w:pPr>
    </w:p>
    <w:p w14:paraId="59FBB89C" w14:textId="11EADEE2" w:rsidR="0036439A" w:rsidRDefault="0036439A" w:rsidP="0036439A">
      <w:pPr>
        <w:rPr>
          <w:rFonts w:cs="Times New Roman"/>
          <w:bCs/>
          <w:szCs w:val="24"/>
          <w:lang w:eastAsia="en-PH"/>
        </w:rPr>
      </w:pPr>
    </w:p>
    <w:p w14:paraId="7CCF78E1" w14:textId="3E5D5676" w:rsidR="00904500" w:rsidRDefault="00904500" w:rsidP="0036439A">
      <w:pPr>
        <w:rPr>
          <w:rFonts w:cs="Times New Roman"/>
          <w:bCs/>
          <w:szCs w:val="24"/>
          <w:lang w:eastAsia="en-PH"/>
        </w:rPr>
      </w:pPr>
    </w:p>
    <w:p w14:paraId="1DCAB720" w14:textId="251D0135" w:rsidR="00904500" w:rsidRDefault="00904500" w:rsidP="0036439A">
      <w:pPr>
        <w:rPr>
          <w:rFonts w:cs="Times New Roman"/>
          <w:bCs/>
          <w:szCs w:val="24"/>
          <w:lang w:eastAsia="en-PH"/>
        </w:rPr>
      </w:pPr>
    </w:p>
    <w:p w14:paraId="1F9328BB" w14:textId="6703F8EA" w:rsidR="00904500" w:rsidRDefault="00904500" w:rsidP="0036439A">
      <w:pPr>
        <w:rPr>
          <w:rFonts w:cs="Times New Roman"/>
          <w:bCs/>
          <w:szCs w:val="24"/>
          <w:lang w:eastAsia="en-PH"/>
        </w:rPr>
      </w:pPr>
    </w:p>
    <w:p w14:paraId="4F445EB7" w14:textId="77777777" w:rsidR="00904500" w:rsidRDefault="00904500" w:rsidP="0036439A">
      <w:pPr>
        <w:rPr>
          <w:rFonts w:cs="Times New Roman"/>
          <w:bCs/>
          <w:szCs w:val="24"/>
          <w:lang w:eastAsia="en-PH"/>
        </w:rPr>
      </w:pPr>
    </w:p>
    <w:p w14:paraId="5DD2C689" w14:textId="77777777" w:rsidR="00516128" w:rsidRDefault="00516128" w:rsidP="0036439A">
      <w:pPr>
        <w:rPr>
          <w:rFonts w:cs="Times New Roman"/>
          <w:bCs/>
          <w:szCs w:val="24"/>
          <w:lang w:eastAsia="en-PH"/>
        </w:rPr>
      </w:pPr>
    </w:p>
    <w:p w14:paraId="6DBFE989" w14:textId="77777777" w:rsidR="00516128" w:rsidRDefault="00516128" w:rsidP="0036439A">
      <w:pPr>
        <w:rPr>
          <w:rFonts w:cs="Times New Roman"/>
          <w:bCs/>
          <w:szCs w:val="24"/>
          <w:lang w:eastAsia="en-PH"/>
        </w:rPr>
      </w:pPr>
    </w:p>
    <w:p w14:paraId="2181E531" w14:textId="77777777" w:rsidR="00516128" w:rsidRDefault="00516128" w:rsidP="0036439A">
      <w:pPr>
        <w:rPr>
          <w:rFonts w:cs="Times New Roman"/>
          <w:bCs/>
          <w:szCs w:val="24"/>
          <w:lang w:eastAsia="en-PH"/>
        </w:rPr>
      </w:pPr>
    </w:p>
    <w:p w14:paraId="7AE70346" w14:textId="77777777" w:rsidR="00516128" w:rsidRDefault="00516128" w:rsidP="0036439A">
      <w:pPr>
        <w:rPr>
          <w:rFonts w:cs="Times New Roman"/>
          <w:bCs/>
          <w:szCs w:val="24"/>
          <w:lang w:eastAsia="en-PH"/>
        </w:rPr>
      </w:pPr>
    </w:p>
    <w:p w14:paraId="35E87E39" w14:textId="77777777" w:rsidR="00516128" w:rsidRDefault="00516128" w:rsidP="0036439A">
      <w:pPr>
        <w:rPr>
          <w:rFonts w:cs="Times New Roman"/>
          <w:bCs/>
          <w:szCs w:val="24"/>
          <w:lang w:eastAsia="en-PH"/>
        </w:rPr>
      </w:pPr>
    </w:p>
    <w:p w14:paraId="19E2A7F0" w14:textId="023D7CF8" w:rsidR="00516128" w:rsidRDefault="00516128" w:rsidP="0036439A">
      <w:pPr>
        <w:rPr>
          <w:rFonts w:cs="Times New Roman"/>
          <w:bCs/>
          <w:szCs w:val="24"/>
          <w:lang w:eastAsia="en-PH"/>
        </w:rPr>
      </w:pPr>
    </w:p>
    <w:p w14:paraId="793E6AAC" w14:textId="77777777" w:rsidR="00516128" w:rsidRDefault="00516128" w:rsidP="0036439A">
      <w:pPr>
        <w:rPr>
          <w:rFonts w:cs="Times New Roman"/>
          <w:bCs/>
          <w:szCs w:val="24"/>
          <w:lang w:eastAsia="en-PH"/>
        </w:rPr>
      </w:pPr>
    </w:p>
    <w:p w14:paraId="159C7CFF" w14:textId="77777777" w:rsidR="00516128" w:rsidRDefault="00516128" w:rsidP="0036439A">
      <w:pPr>
        <w:rPr>
          <w:rFonts w:cs="Times New Roman"/>
          <w:bCs/>
          <w:szCs w:val="24"/>
          <w:lang w:eastAsia="en-PH"/>
        </w:rPr>
      </w:pPr>
    </w:p>
    <w:p w14:paraId="0EEC25C1" w14:textId="77777777" w:rsidR="00516128" w:rsidRDefault="00516128" w:rsidP="0036439A">
      <w:pPr>
        <w:rPr>
          <w:rFonts w:cs="Times New Roman"/>
          <w:bCs/>
          <w:szCs w:val="24"/>
          <w:lang w:eastAsia="en-PH"/>
        </w:rPr>
      </w:pPr>
    </w:p>
    <w:p w14:paraId="5048A605" w14:textId="77777777" w:rsidR="00516128" w:rsidRDefault="00516128" w:rsidP="0036439A">
      <w:pPr>
        <w:rPr>
          <w:rFonts w:cs="Times New Roman"/>
          <w:bCs/>
          <w:szCs w:val="24"/>
          <w:lang w:eastAsia="en-PH"/>
        </w:rPr>
      </w:pPr>
    </w:p>
    <w:p w14:paraId="04C2696F" w14:textId="77777777" w:rsidR="00516128" w:rsidRDefault="00516128" w:rsidP="002A311E">
      <w:pPr>
        <w:jc w:val="both"/>
        <w:rPr>
          <w:rFonts w:cs="Times New Roman"/>
          <w:bCs/>
          <w:szCs w:val="24"/>
          <w:lang w:eastAsia="en-PH"/>
        </w:rPr>
      </w:pPr>
    </w:p>
    <w:p w14:paraId="2B14CFCE" w14:textId="713E795A" w:rsidR="0036439A" w:rsidRDefault="0036439A" w:rsidP="0036439A">
      <w:pPr>
        <w:rPr>
          <w:rFonts w:cs="Times New Roman"/>
          <w:bCs/>
          <w:szCs w:val="24"/>
          <w:lang w:eastAsia="en-PH"/>
        </w:rPr>
      </w:pPr>
      <w:r>
        <w:rPr>
          <w:rFonts w:cs="Times New Roman"/>
          <w:bCs/>
          <w:szCs w:val="24"/>
          <w:lang w:eastAsia="en-PH"/>
        </w:rPr>
        <w:t>Figure 89: Physical Database Model of Web-Based Piggery Management System</w:t>
      </w:r>
    </w:p>
    <w:p w14:paraId="5874DB57" w14:textId="77777777" w:rsidR="0036439A" w:rsidRPr="00AE65B9" w:rsidRDefault="0036439A" w:rsidP="0036439A">
      <w:pPr>
        <w:rPr>
          <w:rFonts w:cs="Times New Roman"/>
          <w:szCs w:val="24"/>
          <w:lang w:eastAsia="en-PH"/>
        </w:rPr>
      </w:pPr>
    </w:p>
    <w:p w14:paraId="12587B5D" w14:textId="5A35A31B" w:rsidR="0036439A" w:rsidRPr="00695AF0" w:rsidRDefault="0036439A" w:rsidP="00892ACE">
      <w:pPr>
        <w:spacing w:line="360" w:lineRule="auto"/>
        <w:ind w:left="1440"/>
        <w:jc w:val="both"/>
        <w:rPr>
          <w:b w:val="0"/>
          <w:bCs/>
          <w:lang w:val="en-US"/>
        </w:rPr>
        <w:sectPr w:rsidR="0036439A" w:rsidRPr="00695AF0" w:rsidSect="002A311E">
          <w:footerReference w:type="default" r:id="rId162"/>
          <w:pgSz w:w="15840" w:h="12240" w:orient="landscape" w:code="1"/>
          <w:pgMar w:top="2160" w:right="1440" w:bottom="1440" w:left="1440" w:header="720" w:footer="289" w:gutter="0"/>
          <w:cols w:space="720"/>
          <w:docGrid w:linePitch="360"/>
        </w:sectPr>
      </w:pPr>
    </w:p>
    <w:p w14:paraId="6FE96383" w14:textId="72976DB1" w:rsidR="00516128" w:rsidRPr="000A1110" w:rsidRDefault="00516128" w:rsidP="000A1110">
      <w:pPr>
        <w:pStyle w:val="Heading4"/>
        <w:jc w:val="left"/>
        <w:rPr>
          <w:rFonts w:ascii="Times New Roman" w:hAnsi="Times New Roman" w:cs="Times New Roman"/>
          <w:i w:val="0"/>
          <w:iCs w:val="0"/>
          <w:color w:val="auto"/>
        </w:rPr>
      </w:pPr>
      <w:bookmarkStart w:id="85" w:name="_Toc131886474"/>
      <w:r w:rsidRPr="000A1110">
        <w:rPr>
          <w:rFonts w:ascii="Times New Roman" w:hAnsi="Times New Roman" w:cs="Times New Roman"/>
          <w:i w:val="0"/>
          <w:iCs w:val="0"/>
          <w:color w:val="auto"/>
        </w:rPr>
        <w:lastRenderedPageBreak/>
        <w:t>Final Relations</w:t>
      </w:r>
      <w:bookmarkEnd w:id="85"/>
    </w:p>
    <w:p w14:paraId="535362C2" w14:textId="72976DB1" w:rsidR="00516128" w:rsidRPr="00CA654B" w:rsidRDefault="00516128" w:rsidP="00516128">
      <w:pPr>
        <w:spacing w:line="360" w:lineRule="auto"/>
        <w:ind w:left="720"/>
        <w:jc w:val="both"/>
        <w:rPr>
          <w:b w:val="0"/>
          <w:bCs/>
        </w:rPr>
      </w:pPr>
      <w:r w:rsidRPr="00CA654B">
        <w:rPr>
          <w:b w:val="0"/>
          <w:bCs/>
        </w:rPr>
        <w:t>This section contains list of tables with their attributes. The table below represent the final relations of Web-Based Piggery Management System with Mobile-Based QR Code Scanner.</w:t>
      </w:r>
    </w:p>
    <w:tbl>
      <w:tblPr>
        <w:tblStyle w:val="TableGrid"/>
        <w:tblW w:w="7915" w:type="dxa"/>
        <w:tblInd w:w="715" w:type="dxa"/>
        <w:tblLook w:val="04A0" w:firstRow="1" w:lastRow="0" w:firstColumn="1" w:lastColumn="0" w:noHBand="0" w:noVBand="1"/>
      </w:tblPr>
      <w:tblGrid>
        <w:gridCol w:w="3260"/>
        <w:gridCol w:w="4655"/>
      </w:tblGrid>
      <w:tr w:rsidR="00516128" w:rsidRPr="00426F32" w14:paraId="4B1B967B" w14:textId="77777777" w:rsidTr="008E2866">
        <w:trPr>
          <w:trHeight w:val="495"/>
        </w:trPr>
        <w:tc>
          <w:tcPr>
            <w:tcW w:w="3260" w:type="dxa"/>
          </w:tcPr>
          <w:p w14:paraId="41007D66" w14:textId="36581457" w:rsidR="00516128" w:rsidRPr="00426F32" w:rsidRDefault="00516128" w:rsidP="008E2866">
            <w:pPr>
              <w:jc w:val="left"/>
              <w:rPr>
                <w:szCs w:val="24"/>
              </w:rPr>
            </w:pPr>
            <w:r w:rsidRPr="00426F32">
              <w:rPr>
                <w:szCs w:val="24"/>
              </w:rPr>
              <w:t>TABLE NAME</w:t>
            </w:r>
          </w:p>
        </w:tc>
        <w:tc>
          <w:tcPr>
            <w:tcW w:w="4655" w:type="dxa"/>
          </w:tcPr>
          <w:p w14:paraId="4AD7927D" w14:textId="77777777" w:rsidR="00516128" w:rsidRPr="00426F32" w:rsidRDefault="00516128" w:rsidP="008E2866">
            <w:pPr>
              <w:jc w:val="left"/>
              <w:rPr>
                <w:szCs w:val="24"/>
              </w:rPr>
            </w:pPr>
            <w:r w:rsidRPr="00426F32">
              <w:rPr>
                <w:szCs w:val="24"/>
              </w:rPr>
              <w:t>ATTRIBUTES</w:t>
            </w:r>
          </w:p>
        </w:tc>
      </w:tr>
      <w:tr w:rsidR="00516128" w:rsidRPr="00426F32" w14:paraId="2200B021" w14:textId="77777777" w:rsidTr="008E2866">
        <w:trPr>
          <w:trHeight w:val="495"/>
        </w:trPr>
        <w:tc>
          <w:tcPr>
            <w:tcW w:w="3260" w:type="dxa"/>
          </w:tcPr>
          <w:p w14:paraId="7C68DB0D" w14:textId="77777777" w:rsidR="00516128" w:rsidRPr="00426F32" w:rsidRDefault="00516128" w:rsidP="008E2866">
            <w:pPr>
              <w:jc w:val="left"/>
              <w:rPr>
                <w:b w:val="0"/>
                <w:bCs/>
                <w:szCs w:val="24"/>
              </w:rPr>
            </w:pPr>
            <w:proofErr w:type="spellStart"/>
            <w:r w:rsidRPr="00426F32">
              <w:rPr>
                <w:b w:val="0"/>
                <w:bCs/>
                <w:szCs w:val="24"/>
              </w:rPr>
              <w:t>tbl_user</w:t>
            </w:r>
            <w:proofErr w:type="spellEnd"/>
          </w:p>
        </w:tc>
        <w:tc>
          <w:tcPr>
            <w:tcW w:w="4655" w:type="dxa"/>
          </w:tcPr>
          <w:p w14:paraId="5DA870EA" w14:textId="77777777" w:rsidR="00516128" w:rsidRPr="00426F32" w:rsidRDefault="00516128" w:rsidP="008E2866">
            <w:pPr>
              <w:jc w:val="left"/>
              <w:rPr>
                <w:b w:val="0"/>
                <w:bCs/>
                <w:szCs w:val="24"/>
              </w:rPr>
            </w:pPr>
            <w:proofErr w:type="spellStart"/>
            <w:r w:rsidRPr="00426F32">
              <w:rPr>
                <w:b w:val="0"/>
                <w:bCs/>
                <w:szCs w:val="24"/>
                <w:u w:val="single"/>
              </w:rPr>
              <w:t>user_id</w:t>
            </w:r>
            <w:proofErr w:type="spellEnd"/>
            <w:r w:rsidRPr="00426F32">
              <w:rPr>
                <w:b w:val="0"/>
                <w:bCs/>
                <w:szCs w:val="24"/>
              </w:rPr>
              <w:t xml:space="preserve">, username, password, </w:t>
            </w:r>
            <w:proofErr w:type="spellStart"/>
            <w:r w:rsidRPr="00426F32">
              <w:rPr>
                <w:b w:val="0"/>
                <w:bCs/>
                <w:szCs w:val="24"/>
              </w:rPr>
              <w:t>first_name</w:t>
            </w:r>
            <w:proofErr w:type="spellEnd"/>
            <w:r w:rsidRPr="00426F32">
              <w:rPr>
                <w:b w:val="0"/>
                <w:bCs/>
                <w:szCs w:val="24"/>
              </w:rPr>
              <w:t xml:space="preserve">, </w:t>
            </w:r>
            <w:proofErr w:type="spellStart"/>
            <w:r w:rsidRPr="00426F32">
              <w:rPr>
                <w:b w:val="0"/>
                <w:bCs/>
                <w:szCs w:val="24"/>
              </w:rPr>
              <w:t>middle_name</w:t>
            </w:r>
            <w:proofErr w:type="spellEnd"/>
            <w:r w:rsidRPr="00426F32">
              <w:rPr>
                <w:b w:val="0"/>
                <w:bCs/>
                <w:szCs w:val="24"/>
              </w:rPr>
              <w:t xml:space="preserve">, </w:t>
            </w:r>
            <w:proofErr w:type="spellStart"/>
            <w:r w:rsidRPr="00426F32">
              <w:rPr>
                <w:b w:val="0"/>
                <w:bCs/>
                <w:szCs w:val="24"/>
              </w:rPr>
              <w:t>last_name</w:t>
            </w:r>
            <w:proofErr w:type="spellEnd"/>
            <w:r w:rsidRPr="00426F32">
              <w:rPr>
                <w:b w:val="0"/>
                <w:bCs/>
                <w:szCs w:val="24"/>
              </w:rPr>
              <w:t xml:space="preserve">, phone, job, </w:t>
            </w:r>
            <w:proofErr w:type="spellStart"/>
            <w:r w:rsidRPr="00426F32">
              <w:rPr>
                <w:b w:val="0"/>
                <w:bCs/>
                <w:szCs w:val="24"/>
              </w:rPr>
              <w:t>is_exist</w:t>
            </w:r>
            <w:proofErr w:type="spellEnd"/>
          </w:p>
        </w:tc>
      </w:tr>
      <w:tr w:rsidR="00516128" w:rsidRPr="00426F32" w14:paraId="6EADC36C" w14:textId="77777777" w:rsidTr="00516128">
        <w:trPr>
          <w:trHeight w:val="397"/>
        </w:trPr>
        <w:tc>
          <w:tcPr>
            <w:tcW w:w="3260" w:type="dxa"/>
          </w:tcPr>
          <w:p w14:paraId="0F71A3C7" w14:textId="77777777" w:rsidR="00516128" w:rsidRPr="00426F32" w:rsidRDefault="00516128" w:rsidP="008E2866">
            <w:pPr>
              <w:jc w:val="left"/>
              <w:rPr>
                <w:b w:val="0"/>
                <w:bCs/>
                <w:szCs w:val="24"/>
              </w:rPr>
            </w:pPr>
            <w:proofErr w:type="spellStart"/>
            <w:r w:rsidRPr="00426F32">
              <w:rPr>
                <w:b w:val="0"/>
                <w:bCs/>
                <w:szCs w:val="24"/>
              </w:rPr>
              <w:t>tbl_batch</w:t>
            </w:r>
            <w:proofErr w:type="spellEnd"/>
          </w:p>
        </w:tc>
        <w:tc>
          <w:tcPr>
            <w:tcW w:w="4655" w:type="dxa"/>
          </w:tcPr>
          <w:p w14:paraId="15A4CF34" w14:textId="77777777" w:rsidR="00516128" w:rsidRPr="00426F32" w:rsidRDefault="00516128" w:rsidP="008E2866">
            <w:pPr>
              <w:jc w:val="left"/>
              <w:rPr>
                <w:b w:val="0"/>
                <w:bCs/>
                <w:szCs w:val="24"/>
              </w:rPr>
            </w:pPr>
            <w:proofErr w:type="spellStart"/>
            <w:r w:rsidRPr="00426F32">
              <w:rPr>
                <w:b w:val="0"/>
                <w:bCs/>
                <w:szCs w:val="24"/>
                <w:u w:val="single"/>
              </w:rPr>
              <w:t>batch_id</w:t>
            </w:r>
            <w:proofErr w:type="spellEnd"/>
            <w:r w:rsidRPr="00426F32">
              <w:rPr>
                <w:b w:val="0"/>
                <w:bCs/>
                <w:szCs w:val="24"/>
              </w:rPr>
              <w:t xml:space="preserve">, </w:t>
            </w:r>
            <w:proofErr w:type="spellStart"/>
            <w:r w:rsidRPr="00426F32">
              <w:rPr>
                <w:b w:val="0"/>
                <w:bCs/>
                <w:szCs w:val="24"/>
              </w:rPr>
              <w:t>batch_name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577832C" w14:textId="77777777" w:rsidTr="00516128">
        <w:trPr>
          <w:trHeight w:val="402"/>
        </w:trPr>
        <w:tc>
          <w:tcPr>
            <w:tcW w:w="3260" w:type="dxa"/>
          </w:tcPr>
          <w:p w14:paraId="1B2EF5A8" w14:textId="77777777" w:rsidR="00516128" w:rsidRPr="00426F32" w:rsidRDefault="00516128" w:rsidP="008E2866">
            <w:pPr>
              <w:jc w:val="left"/>
              <w:rPr>
                <w:b w:val="0"/>
                <w:bCs/>
                <w:szCs w:val="24"/>
              </w:rPr>
            </w:pPr>
            <w:proofErr w:type="spellStart"/>
            <w:r w:rsidRPr="00426F32">
              <w:rPr>
                <w:b w:val="0"/>
                <w:bCs/>
                <w:szCs w:val="24"/>
              </w:rPr>
              <w:t>tbl_breed</w:t>
            </w:r>
            <w:proofErr w:type="spellEnd"/>
          </w:p>
        </w:tc>
        <w:tc>
          <w:tcPr>
            <w:tcW w:w="4655" w:type="dxa"/>
          </w:tcPr>
          <w:p w14:paraId="7392E567" w14:textId="77777777" w:rsidR="00516128" w:rsidRPr="00426F32" w:rsidRDefault="00516128" w:rsidP="008E2866">
            <w:pPr>
              <w:jc w:val="left"/>
              <w:rPr>
                <w:b w:val="0"/>
                <w:bCs/>
                <w:szCs w:val="24"/>
              </w:rPr>
            </w:pPr>
            <w:proofErr w:type="spellStart"/>
            <w:r w:rsidRPr="00426F32">
              <w:rPr>
                <w:b w:val="0"/>
                <w:bCs/>
                <w:szCs w:val="24"/>
                <w:u w:val="single"/>
              </w:rPr>
              <w:t>breed_id</w:t>
            </w:r>
            <w:proofErr w:type="spellEnd"/>
            <w:r w:rsidRPr="00426F32">
              <w:rPr>
                <w:b w:val="0"/>
                <w:bCs/>
                <w:szCs w:val="24"/>
              </w:rPr>
              <w:t xml:space="preserve">, </w:t>
            </w:r>
            <w:proofErr w:type="spellStart"/>
            <w:r w:rsidRPr="00426F32">
              <w:rPr>
                <w:b w:val="0"/>
                <w:bCs/>
                <w:szCs w:val="24"/>
              </w:rPr>
              <w:t>breed_name</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A724ACC" w14:textId="77777777" w:rsidTr="008E2866">
        <w:trPr>
          <w:trHeight w:val="495"/>
        </w:trPr>
        <w:tc>
          <w:tcPr>
            <w:tcW w:w="3260" w:type="dxa"/>
          </w:tcPr>
          <w:p w14:paraId="34F01869" w14:textId="77777777" w:rsidR="00516128" w:rsidRPr="00426F32" w:rsidRDefault="00516128" w:rsidP="008E2866">
            <w:pPr>
              <w:jc w:val="left"/>
              <w:rPr>
                <w:b w:val="0"/>
                <w:bCs/>
                <w:szCs w:val="24"/>
              </w:rPr>
            </w:pPr>
            <w:proofErr w:type="spellStart"/>
            <w:r w:rsidRPr="00426F32">
              <w:rPr>
                <w:b w:val="0"/>
                <w:bCs/>
                <w:szCs w:val="24"/>
              </w:rPr>
              <w:t>tbl_cage</w:t>
            </w:r>
            <w:proofErr w:type="spellEnd"/>
          </w:p>
        </w:tc>
        <w:tc>
          <w:tcPr>
            <w:tcW w:w="4655" w:type="dxa"/>
          </w:tcPr>
          <w:p w14:paraId="79E53D6C" w14:textId="77777777" w:rsidR="00516128" w:rsidRPr="00426F32" w:rsidRDefault="00516128" w:rsidP="008E2866">
            <w:pPr>
              <w:jc w:val="left"/>
              <w:rPr>
                <w:b w:val="0"/>
                <w:bCs/>
                <w:szCs w:val="24"/>
              </w:rPr>
            </w:pPr>
            <w:proofErr w:type="spellStart"/>
            <w:r w:rsidRPr="00426F32">
              <w:rPr>
                <w:b w:val="0"/>
                <w:bCs/>
                <w:szCs w:val="24"/>
                <w:u w:val="single"/>
              </w:rPr>
              <w:t>cade_id</w:t>
            </w:r>
            <w:proofErr w:type="spellEnd"/>
            <w:r w:rsidRPr="00426F32">
              <w:rPr>
                <w:b w:val="0"/>
                <w:bCs/>
                <w:szCs w:val="24"/>
              </w:rPr>
              <w:t xml:space="preserve">, </w:t>
            </w:r>
            <w:proofErr w:type="spellStart"/>
            <w:r w:rsidRPr="00426F32">
              <w:rPr>
                <w:b w:val="0"/>
                <w:bCs/>
                <w:szCs w:val="24"/>
              </w:rPr>
              <w:t>cage_name</w:t>
            </w:r>
            <w:proofErr w:type="spellEnd"/>
            <w:r w:rsidRPr="00426F32">
              <w:rPr>
                <w:b w:val="0"/>
                <w:bCs/>
                <w:szCs w:val="24"/>
              </w:rPr>
              <w:t xml:space="preserve">, </w:t>
            </w:r>
            <w:proofErr w:type="spellStart"/>
            <w:r w:rsidRPr="00426F32">
              <w:rPr>
                <w:b w:val="0"/>
                <w:bCs/>
                <w:szCs w:val="24"/>
              </w:rPr>
              <w:t>cage_type</w:t>
            </w:r>
            <w:proofErr w:type="spellEnd"/>
            <w:r w:rsidRPr="00426F32">
              <w:rPr>
                <w:b w:val="0"/>
                <w:bCs/>
                <w:szCs w:val="24"/>
              </w:rPr>
              <w:t xml:space="preserve">, </w:t>
            </w:r>
            <w:proofErr w:type="spellStart"/>
            <w:r w:rsidRPr="00426F32">
              <w:rPr>
                <w:b w:val="0"/>
                <w:bCs/>
                <w:szCs w:val="24"/>
              </w:rPr>
              <w:t>cage_capacity</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79D5DAC6" w14:textId="77777777" w:rsidTr="008E2866">
        <w:trPr>
          <w:trHeight w:val="495"/>
        </w:trPr>
        <w:tc>
          <w:tcPr>
            <w:tcW w:w="3260" w:type="dxa"/>
          </w:tcPr>
          <w:p w14:paraId="3DAC69F9" w14:textId="77777777" w:rsidR="00516128" w:rsidRPr="00426F32" w:rsidRDefault="00516128" w:rsidP="008E2866">
            <w:pPr>
              <w:jc w:val="left"/>
              <w:rPr>
                <w:b w:val="0"/>
                <w:bCs/>
                <w:szCs w:val="24"/>
              </w:rPr>
            </w:pPr>
            <w:proofErr w:type="spellStart"/>
            <w:r w:rsidRPr="00426F32">
              <w:rPr>
                <w:b w:val="0"/>
                <w:bCs/>
                <w:szCs w:val="24"/>
              </w:rPr>
              <w:t>tbl_pig</w:t>
            </w:r>
            <w:proofErr w:type="spellEnd"/>
          </w:p>
        </w:tc>
        <w:tc>
          <w:tcPr>
            <w:tcW w:w="4655" w:type="dxa"/>
          </w:tcPr>
          <w:p w14:paraId="1A6A4495" w14:textId="77777777" w:rsidR="00516128" w:rsidRPr="00426F32" w:rsidRDefault="00516128" w:rsidP="008E2866">
            <w:pPr>
              <w:jc w:val="left"/>
              <w:rPr>
                <w:b w:val="0"/>
                <w:bCs/>
                <w:szCs w:val="24"/>
              </w:rPr>
            </w:pPr>
            <w:proofErr w:type="spellStart"/>
            <w:r w:rsidRPr="00426F32">
              <w:rPr>
                <w:b w:val="0"/>
                <w:bCs/>
                <w:szCs w:val="24"/>
                <w:u w:val="single"/>
              </w:rPr>
              <w:t>pig_id</w:t>
            </w:r>
            <w:proofErr w:type="spellEnd"/>
            <w:r w:rsidRPr="00426F32">
              <w:rPr>
                <w:b w:val="0"/>
                <w:bCs/>
                <w:szCs w:val="24"/>
              </w:rPr>
              <w:t xml:space="preserve">, </w:t>
            </w:r>
            <w:proofErr w:type="spellStart"/>
            <w:r w:rsidRPr="00426F32">
              <w:rPr>
                <w:b w:val="0"/>
                <w:bCs/>
                <w:szCs w:val="24"/>
              </w:rPr>
              <w:t>pig_tag</w:t>
            </w:r>
            <w:proofErr w:type="spellEnd"/>
            <w:r w:rsidRPr="00426F32">
              <w:rPr>
                <w:b w:val="0"/>
                <w:bCs/>
                <w:szCs w:val="24"/>
              </w:rPr>
              <w:t xml:space="preserve">, </w:t>
            </w:r>
            <w:proofErr w:type="spellStart"/>
            <w:r w:rsidRPr="00426F32">
              <w:rPr>
                <w:b w:val="0"/>
                <w:bCs/>
                <w:szCs w:val="24"/>
              </w:rPr>
              <w:t>pig_type</w:t>
            </w:r>
            <w:proofErr w:type="spellEnd"/>
            <w:r w:rsidRPr="00426F32">
              <w:rPr>
                <w:b w:val="0"/>
                <w:bCs/>
                <w:szCs w:val="24"/>
              </w:rPr>
              <w:t xml:space="preserve">, birthdate, weight, unit, status, </w:t>
            </w:r>
            <w:proofErr w:type="spellStart"/>
            <w:r w:rsidRPr="00426F32">
              <w:rPr>
                <w:b w:val="0"/>
                <w:bCs/>
                <w:szCs w:val="24"/>
              </w:rPr>
              <w:t>cage_id</w:t>
            </w:r>
            <w:proofErr w:type="spellEnd"/>
            <w:r w:rsidRPr="00426F32">
              <w:rPr>
                <w:b w:val="0"/>
                <w:bCs/>
                <w:szCs w:val="24"/>
              </w:rPr>
              <w:t xml:space="preserve">, </w:t>
            </w:r>
            <w:proofErr w:type="spellStart"/>
            <w:r w:rsidRPr="00426F32">
              <w:rPr>
                <w:b w:val="0"/>
                <w:bCs/>
                <w:szCs w:val="24"/>
              </w:rPr>
              <w:t>batch_id</w:t>
            </w:r>
            <w:proofErr w:type="spellEnd"/>
            <w:r w:rsidRPr="00426F32">
              <w:rPr>
                <w:b w:val="0"/>
                <w:bCs/>
                <w:szCs w:val="24"/>
              </w:rPr>
              <w:t xml:space="preserve">, </w:t>
            </w:r>
            <w:proofErr w:type="spellStart"/>
            <w:r w:rsidRPr="00426F32">
              <w:rPr>
                <w:b w:val="0"/>
                <w:bCs/>
                <w:szCs w:val="24"/>
              </w:rPr>
              <w:t>breed_id</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6F32DB" w:rsidRPr="00426F32" w14:paraId="23ADFC73" w14:textId="77777777" w:rsidTr="008E2866">
        <w:trPr>
          <w:trHeight w:val="495"/>
        </w:trPr>
        <w:tc>
          <w:tcPr>
            <w:tcW w:w="3260" w:type="dxa"/>
          </w:tcPr>
          <w:p w14:paraId="161D3F95" w14:textId="057AFA15" w:rsidR="006F32DB" w:rsidRPr="00426F32" w:rsidRDefault="006F32DB" w:rsidP="008E2866">
            <w:pPr>
              <w:jc w:val="left"/>
              <w:rPr>
                <w:b w:val="0"/>
                <w:bCs/>
                <w:szCs w:val="24"/>
              </w:rPr>
            </w:pPr>
            <w:proofErr w:type="spellStart"/>
            <w:r>
              <w:rPr>
                <w:b w:val="0"/>
                <w:bCs/>
                <w:szCs w:val="24"/>
              </w:rPr>
              <w:t>tbl_pig_history</w:t>
            </w:r>
            <w:proofErr w:type="spellEnd"/>
          </w:p>
        </w:tc>
        <w:tc>
          <w:tcPr>
            <w:tcW w:w="4655" w:type="dxa"/>
          </w:tcPr>
          <w:p w14:paraId="7B1D074D" w14:textId="288F2ED1" w:rsidR="006F32DB" w:rsidRPr="00426F32" w:rsidRDefault="006F32DB" w:rsidP="008E2866">
            <w:pPr>
              <w:jc w:val="left"/>
              <w:rPr>
                <w:b w:val="0"/>
                <w:bCs/>
                <w:szCs w:val="24"/>
                <w:u w:val="single"/>
              </w:rPr>
            </w:pPr>
            <w:proofErr w:type="spellStart"/>
            <w:r>
              <w:rPr>
                <w:b w:val="0"/>
                <w:bCs/>
                <w:szCs w:val="24"/>
                <w:u w:val="single"/>
              </w:rPr>
              <w:t>pig_history_id</w:t>
            </w:r>
            <w:proofErr w:type="spellEnd"/>
            <w:r>
              <w:rPr>
                <w:b w:val="0"/>
                <w:bCs/>
                <w:szCs w:val="24"/>
                <w:u w:val="single"/>
              </w:rPr>
              <w:t xml:space="preserve">, </w:t>
            </w:r>
            <w:proofErr w:type="spellStart"/>
            <w:r w:rsidRPr="006F32DB">
              <w:rPr>
                <w:b w:val="0"/>
                <w:bCs/>
                <w:szCs w:val="24"/>
              </w:rPr>
              <w:t>pig_tag</w:t>
            </w:r>
            <w:proofErr w:type="spellEnd"/>
            <w:r w:rsidRPr="006F32DB">
              <w:rPr>
                <w:b w:val="0"/>
                <w:bCs/>
                <w:szCs w:val="24"/>
              </w:rPr>
              <w:t xml:space="preserve">, weight, unit, status, </w:t>
            </w:r>
            <w:proofErr w:type="spellStart"/>
            <w:r w:rsidRPr="006F32DB">
              <w:rPr>
                <w:b w:val="0"/>
                <w:bCs/>
                <w:szCs w:val="24"/>
              </w:rPr>
              <w:t>pig_id</w:t>
            </w:r>
            <w:proofErr w:type="spellEnd"/>
            <w:r w:rsidR="00491E61">
              <w:rPr>
                <w:b w:val="0"/>
                <w:bCs/>
                <w:szCs w:val="24"/>
              </w:rPr>
              <w:t xml:space="preserve">, </w:t>
            </w:r>
            <w:proofErr w:type="spellStart"/>
            <w:r w:rsidR="00491E61">
              <w:rPr>
                <w:b w:val="0"/>
                <w:bCs/>
                <w:szCs w:val="24"/>
              </w:rPr>
              <w:t>is_exist</w:t>
            </w:r>
            <w:proofErr w:type="spellEnd"/>
          </w:p>
        </w:tc>
      </w:tr>
      <w:tr w:rsidR="00516128" w:rsidRPr="00426F32" w14:paraId="72B411B8" w14:textId="77777777" w:rsidTr="008E2866">
        <w:trPr>
          <w:trHeight w:val="495"/>
        </w:trPr>
        <w:tc>
          <w:tcPr>
            <w:tcW w:w="3260" w:type="dxa"/>
          </w:tcPr>
          <w:p w14:paraId="1C36C52F" w14:textId="77777777" w:rsidR="00516128" w:rsidRPr="00426F32" w:rsidRDefault="00516128" w:rsidP="008E2866">
            <w:pPr>
              <w:jc w:val="left"/>
              <w:rPr>
                <w:b w:val="0"/>
                <w:bCs/>
                <w:szCs w:val="24"/>
              </w:rPr>
            </w:pPr>
            <w:proofErr w:type="spellStart"/>
            <w:r w:rsidRPr="00426F32">
              <w:rPr>
                <w:b w:val="0"/>
                <w:bCs/>
                <w:szCs w:val="24"/>
              </w:rPr>
              <w:t>tbl_quarantine_details</w:t>
            </w:r>
            <w:proofErr w:type="spellEnd"/>
          </w:p>
        </w:tc>
        <w:tc>
          <w:tcPr>
            <w:tcW w:w="4655" w:type="dxa"/>
          </w:tcPr>
          <w:p w14:paraId="7C375B3C" w14:textId="77777777" w:rsidR="00516128" w:rsidRPr="00426F32" w:rsidRDefault="00516128" w:rsidP="008E2866">
            <w:pPr>
              <w:jc w:val="left"/>
              <w:rPr>
                <w:b w:val="0"/>
                <w:bCs/>
                <w:szCs w:val="24"/>
              </w:rPr>
            </w:pPr>
            <w:proofErr w:type="spellStart"/>
            <w:r w:rsidRPr="00426F32">
              <w:rPr>
                <w:b w:val="0"/>
                <w:bCs/>
                <w:szCs w:val="24"/>
                <w:u w:val="single"/>
              </w:rPr>
              <w:t>quarantine_details_id</w:t>
            </w:r>
            <w:proofErr w:type="spellEnd"/>
            <w:r w:rsidRPr="00426F32">
              <w:rPr>
                <w:b w:val="0"/>
                <w:bCs/>
                <w:szCs w:val="24"/>
              </w:rPr>
              <w:t xml:space="preserve">, </w:t>
            </w:r>
            <w:proofErr w:type="spellStart"/>
            <w:r w:rsidRPr="00426F32">
              <w:rPr>
                <w:b w:val="0"/>
                <w:bCs/>
                <w:szCs w:val="24"/>
              </w:rPr>
              <w:t>quarantine_id</w:t>
            </w:r>
            <w:proofErr w:type="spellEnd"/>
            <w:r w:rsidRPr="00426F32">
              <w:rPr>
                <w:b w:val="0"/>
                <w:bCs/>
                <w:szCs w:val="24"/>
              </w:rPr>
              <w:t xml:space="preserve">, </w:t>
            </w:r>
            <w:proofErr w:type="spellStart"/>
            <w:r w:rsidRPr="00426F32">
              <w:rPr>
                <w:b w:val="0"/>
                <w:bCs/>
                <w:szCs w:val="24"/>
              </w:rPr>
              <w:t>cage_id</w:t>
            </w:r>
            <w:proofErr w:type="spellEnd"/>
            <w:r w:rsidRPr="00426F32">
              <w:rPr>
                <w:b w:val="0"/>
                <w:bCs/>
                <w:szCs w:val="24"/>
              </w:rPr>
              <w:t xml:space="preserve">, </w:t>
            </w:r>
            <w:proofErr w:type="spellStart"/>
            <w:r w:rsidRPr="00426F32">
              <w:rPr>
                <w:b w:val="0"/>
                <w:bCs/>
                <w:szCs w:val="24"/>
              </w:rPr>
              <w:t>pig_id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2130ED08" w14:textId="77777777" w:rsidTr="008E2866">
        <w:trPr>
          <w:trHeight w:val="495"/>
        </w:trPr>
        <w:tc>
          <w:tcPr>
            <w:tcW w:w="3260" w:type="dxa"/>
          </w:tcPr>
          <w:p w14:paraId="0118A2AE" w14:textId="77777777" w:rsidR="00516128" w:rsidRPr="00426F32" w:rsidRDefault="00516128" w:rsidP="008E2866">
            <w:pPr>
              <w:jc w:val="left"/>
              <w:rPr>
                <w:b w:val="0"/>
                <w:bCs/>
                <w:szCs w:val="24"/>
              </w:rPr>
            </w:pPr>
            <w:proofErr w:type="spellStart"/>
            <w:r w:rsidRPr="00426F32">
              <w:rPr>
                <w:b w:val="0"/>
                <w:bCs/>
                <w:szCs w:val="24"/>
              </w:rPr>
              <w:t>tbl_quarantine</w:t>
            </w:r>
            <w:proofErr w:type="spellEnd"/>
          </w:p>
        </w:tc>
        <w:tc>
          <w:tcPr>
            <w:tcW w:w="4655" w:type="dxa"/>
          </w:tcPr>
          <w:p w14:paraId="292590CE" w14:textId="77777777" w:rsidR="00516128" w:rsidRPr="00426F32" w:rsidRDefault="00516128" w:rsidP="008E2866">
            <w:pPr>
              <w:jc w:val="left"/>
              <w:rPr>
                <w:b w:val="0"/>
                <w:bCs/>
                <w:szCs w:val="24"/>
                <w:u w:val="single"/>
              </w:rPr>
            </w:pPr>
            <w:proofErr w:type="spellStart"/>
            <w:r w:rsidRPr="00426F32">
              <w:rPr>
                <w:b w:val="0"/>
                <w:bCs/>
                <w:szCs w:val="24"/>
                <w:u w:val="single"/>
              </w:rPr>
              <w:t>quarantine_id</w:t>
            </w:r>
            <w:proofErr w:type="spellEnd"/>
            <w:r w:rsidRPr="00426F32">
              <w:rPr>
                <w:b w:val="0"/>
                <w:bCs/>
                <w:szCs w:val="24"/>
              </w:rPr>
              <w:t xml:space="preserve">, remarks, </w:t>
            </w:r>
            <w:proofErr w:type="spellStart"/>
            <w:r w:rsidRPr="00426F32">
              <w:rPr>
                <w:b w:val="0"/>
                <w:bCs/>
                <w:szCs w:val="24"/>
              </w:rPr>
              <w:t>quarantine_date</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BB97269" w14:textId="77777777" w:rsidTr="008E2866">
        <w:trPr>
          <w:trHeight w:val="495"/>
        </w:trPr>
        <w:tc>
          <w:tcPr>
            <w:tcW w:w="3260" w:type="dxa"/>
          </w:tcPr>
          <w:p w14:paraId="6D0201BD" w14:textId="77777777" w:rsidR="00516128" w:rsidRPr="00426F32" w:rsidRDefault="00516128" w:rsidP="008E2866">
            <w:pPr>
              <w:jc w:val="left"/>
              <w:rPr>
                <w:b w:val="0"/>
                <w:bCs/>
                <w:szCs w:val="24"/>
              </w:rPr>
            </w:pPr>
            <w:proofErr w:type="spellStart"/>
            <w:r w:rsidRPr="00426F32">
              <w:rPr>
                <w:b w:val="0"/>
                <w:bCs/>
                <w:szCs w:val="24"/>
              </w:rPr>
              <w:t>tbl_inventory</w:t>
            </w:r>
            <w:proofErr w:type="spellEnd"/>
          </w:p>
        </w:tc>
        <w:tc>
          <w:tcPr>
            <w:tcW w:w="4655" w:type="dxa"/>
          </w:tcPr>
          <w:p w14:paraId="0109B034" w14:textId="77777777" w:rsidR="00516128" w:rsidRPr="00426F32" w:rsidRDefault="00516128" w:rsidP="008E2866">
            <w:pPr>
              <w:jc w:val="left"/>
              <w:rPr>
                <w:b w:val="0"/>
                <w:bCs/>
                <w:szCs w:val="24"/>
              </w:rPr>
            </w:pPr>
            <w:proofErr w:type="spellStart"/>
            <w:r w:rsidRPr="00426F32">
              <w:rPr>
                <w:b w:val="0"/>
                <w:bCs/>
                <w:szCs w:val="24"/>
                <w:u w:val="single"/>
              </w:rPr>
              <w:t>item_id</w:t>
            </w:r>
            <w:proofErr w:type="spellEnd"/>
            <w:r w:rsidRPr="00426F32">
              <w:rPr>
                <w:b w:val="0"/>
                <w:bCs/>
                <w:szCs w:val="24"/>
              </w:rPr>
              <w:t xml:space="preserve">, </w:t>
            </w:r>
            <w:proofErr w:type="spellStart"/>
            <w:r w:rsidRPr="00426F32">
              <w:rPr>
                <w:b w:val="0"/>
                <w:bCs/>
                <w:szCs w:val="24"/>
              </w:rPr>
              <w:t>item_name</w:t>
            </w:r>
            <w:proofErr w:type="spellEnd"/>
            <w:r w:rsidRPr="00426F32">
              <w:rPr>
                <w:b w:val="0"/>
                <w:bCs/>
                <w:szCs w:val="24"/>
              </w:rPr>
              <w:t xml:space="preserve">, </w:t>
            </w:r>
            <w:proofErr w:type="spellStart"/>
            <w:r w:rsidRPr="00426F32">
              <w:rPr>
                <w:b w:val="0"/>
                <w:bCs/>
                <w:szCs w:val="24"/>
              </w:rPr>
              <w:t>item_description</w:t>
            </w:r>
            <w:proofErr w:type="spellEnd"/>
            <w:r w:rsidRPr="00426F32">
              <w:rPr>
                <w:b w:val="0"/>
                <w:bCs/>
                <w:szCs w:val="24"/>
              </w:rPr>
              <w:t xml:space="preserve">, </w:t>
            </w:r>
            <w:proofErr w:type="spellStart"/>
            <w:r w:rsidRPr="00426F32">
              <w:rPr>
                <w:b w:val="0"/>
                <w:bCs/>
                <w:szCs w:val="24"/>
              </w:rPr>
              <w:t>category_id</w:t>
            </w:r>
            <w:proofErr w:type="spellEnd"/>
            <w:r w:rsidRPr="00426F32">
              <w:rPr>
                <w:b w:val="0"/>
                <w:bCs/>
                <w:szCs w:val="24"/>
              </w:rPr>
              <w:t xml:space="preserve">,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62536A78" w14:textId="77777777" w:rsidTr="00516128">
        <w:trPr>
          <w:trHeight w:val="311"/>
        </w:trPr>
        <w:tc>
          <w:tcPr>
            <w:tcW w:w="3260" w:type="dxa"/>
          </w:tcPr>
          <w:p w14:paraId="446716D7" w14:textId="77777777" w:rsidR="00516128" w:rsidRPr="00426F32" w:rsidRDefault="00516128" w:rsidP="008E2866">
            <w:pPr>
              <w:jc w:val="left"/>
              <w:rPr>
                <w:b w:val="0"/>
                <w:bCs/>
                <w:szCs w:val="24"/>
              </w:rPr>
            </w:pPr>
            <w:proofErr w:type="spellStart"/>
            <w:r w:rsidRPr="00426F32">
              <w:rPr>
                <w:b w:val="0"/>
                <w:bCs/>
                <w:szCs w:val="24"/>
              </w:rPr>
              <w:t>tbl_category</w:t>
            </w:r>
            <w:proofErr w:type="spellEnd"/>
          </w:p>
        </w:tc>
        <w:tc>
          <w:tcPr>
            <w:tcW w:w="4655" w:type="dxa"/>
          </w:tcPr>
          <w:p w14:paraId="41E3FC50" w14:textId="77777777" w:rsidR="00516128" w:rsidRPr="00426F32" w:rsidRDefault="00516128" w:rsidP="008E2866">
            <w:pPr>
              <w:jc w:val="left"/>
              <w:rPr>
                <w:b w:val="0"/>
                <w:bCs/>
                <w:szCs w:val="24"/>
              </w:rPr>
            </w:pPr>
            <w:proofErr w:type="spellStart"/>
            <w:r w:rsidRPr="00426F32">
              <w:rPr>
                <w:b w:val="0"/>
                <w:bCs/>
                <w:szCs w:val="24"/>
                <w:u w:val="single"/>
              </w:rPr>
              <w:t>category_id</w:t>
            </w:r>
            <w:proofErr w:type="spellEnd"/>
            <w:r w:rsidRPr="00426F32">
              <w:rPr>
                <w:b w:val="0"/>
                <w:bCs/>
                <w:szCs w:val="24"/>
              </w:rPr>
              <w:t xml:space="preserve">, </w:t>
            </w:r>
            <w:proofErr w:type="spellStart"/>
            <w:r w:rsidRPr="00426F32">
              <w:rPr>
                <w:b w:val="0"/>
                <w:bCs/>
                <w:szCs w:val="24"/>
              </w:rPr>
              <w:t>category_name</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0C934698" w14:textId="77777777" w:rsidTr="008E2866">
        <w:trPr>
          <w:trHeight w:val="495"/>
        </w:trPr>
        <w:tc>
          <w:tcPr>
            <w:tcW w:w="3260" w:type="dxa"/>
          </w:tcPr>
          <w:p w14:paraId="35285C87" w14:textId="77777777" w:rsidR="00516128" w:rsidRPr="00426F32" w:rsidRDefault="00516128" w:rsidP="008E2866">
            <w:pPr>
              <w:jc w:val="left"/>
              <w:rPr>
                <w:b w:val="0"/>
                <w:bCs/>
                <w:szCs w:val="24"/>
              </w:rPr>
            </w:pPr>
            <w:proofErr w:type="spellStart"/>
            <w:r w:rsidRPr="00426F32">
              <w:rPr>
                <w:b w:val="0"/>
                <w:bCs/>
                <w:szCs w:val="24"/>
              </w:rPr>
              <w:t>tbl_stock_card</w:t>
            </w:r>
            <w:proofErr w:type="spellEnd"/>
          </w:p>
        </w:tc>
        <w:tc>
          <w:tcPr>
            <w:tcW w:w="4655" w:type="dxa"/>
          </w:tcPr>
          <w:p w14:paraId="68728633" w14:textId="77777777" w:rsidR="00516128" w:rsidRPr="00426F32" w:rsidRDefault="00516128" w:rsidP="008E2866">
            <w:pPr>
              <w:jc w:val="left"/>
              <w:rPr>
                <w:b w:val="0"/>
                <w:bCs/>
                <w:szCs w:val="24"/>
              </w:rPr>
            </w:pPr>
            <w:proofErr w:type="spellStart"/>
            <w:r w:rsidRPr="00426F32">
              <w:rPr>
                <w:b w:val="0"/>
                <w:bCs/>
                <w:szCs w:val="24"/>
                <w:u w:val="single"/>
              </w:rPr>
              <w:t>stock_card_id</w:t>
            </w:r>
            <w:proofErr w:type="spellEnd"/>
            <w:r w:rsidRPr="00426F32">
              <w:rPr>
                <w:b w:val="0"/>
                <w:bCs/>
                <w:szCs w:val="24"/>
              </w:rPr>
              <w:t xml:space="preserve">, </w:t>
            </w:r>
            <w:proofErr w:type="spellStart"/>
            <w:r w:rsidRPr="00426F32">
              <w:rPr>
                <w:b w:val="0"/>
                <w:bCs/>
                <w:szCs w:val="24"/>
              </w:rPr>
              <w:t>transaction_id</w:t>
            </w:r>
            <w:proofErr w:type="spellEnd"/>
            <w:r w:rsidRPr="00426F32">
              <w:rPr>
                <w:b w:val="0"/>
                <w:bCs/>
                <w:szCs w:val="24"/>
              </w:rPr>
              <w:t xml:space="preserve">, </w:t>
            </w:r>
            <w:proofErr w:type="spellStart"/>
            <w:r w:rsidRPr="00426F32">
              <w:rPr>
                <w:b w:val="0"/>
                <w:bCs/>
                <w:szCs w:val="24"/>
              </w:rPr>
              <w:t>opening_quantity</w:t>
            </w:r>
            <w:proofErr w:type="spellEnd"/>
            <w:r w:rsidRPr="00426F32">
              <w:rPr>
                <w:b w:val="0"/>
                <w:bCs/>
                <w:szCs w:val="24"/>
              </w:rPr>
              <w:t xml:space="preserve">, </w:t>
            </w:r>
            <w:proofErr w:type="spellStart"/>
            <w:r w:rsidRPr="00426F32">
              <w:rPr>
                <w:b w:val="0"/>
                <w:bCs/>
                <w:szCs w:val="24"/>
              </w:rPr>
              <w:t>closing_quantity</w:t>
            </w:r>
            <w:proofErr w:type="spellEnd"/>
            <w:r w:rsidRPr="00426F32">
              <w:rPr>
                <w:b w:val="0"/>
                <w:bCs/>
                <w:szCs w:val="24"/>
              </w:rPr>
              <w:t xml:space="preserve">, </w:t>
            </w:r>
            <w:proofErr w:type="spellStart"/>
            <w:r w:rsidRPr="00426F32">
              <w:rPr>
                <w:b w:val="0"/>
                <w:bCs/>
                <w:szCs w:val="24"/>
              </w:rPr>
              <w:t>stock_id</w:t>
            </w:r>
            <w:proofErr w:type="spellEnd"/>
          </w:p>
        </w:tc>
      </w:tr>
      <w:tr w:rsidR="00516128" w:rsidRPr="00426F32" w14:paraId="0B863068" w14:textId="77777777" w:rsidTr="00516128">
        <w:trPr>
          <w:trHeight w:val="281"/>
        </w:trPr>
        <w:tc>
          <w:tcPr>
            <w:tcW w:w="3260" w:type="dxa"/>
          </w:tcPr>
          <w:p w14:paraId="0907F68F" w14:textId="77777777" w:rsidR="00516128" w:rsidRPr="00426F32" w:rsidRDefault="00516128" w:rsidP="008E2866">
            <w:pPr>
              <w:jc w:val="left"/>
              <w:rPr>
                <w:b w:val="0"/>
                <w:bCs/>
                <w:szCs w:val="24"/>
              </w:rPr>
            </w:pPr>
            <w:proofErr w:type="spellStart"/>
            <w:r w:rsidRPr="00426F32">
              <w:rPr>
                <w:b w:val="0"/>
                <w:bCs/>
                <w:szCs w:val="24"/>
              </w:rPr>
              <w:t>tbl_stock</w:t>
            </w:r>
            <w:proofErr w:type="spellEnd"/>
          </w:p>
        </w:tc>
        <w:tc>
          <w:tcPr>
            <w:tcW w:w="4655" w:type="dxa"/>
          </w:tcPr>
          <w:p w14:paraId="118A8E6A" w14:textId="77777777" w:rsidR="00516128" w:rsidRPr="00426F32" w:rsidRDefault="00516128" w:rsidP="008E2866">
            <w:pPr>
              <w:jc w:val="left"/>
              <w:rPr>
                <w:b w:val="0"/>
                <w:bCs/>
                <w:szCs w:val="24"/>
              </w:rPr>
            </w:pPr>
            <w:proofErr w:type="spellStart"/>
            <w:r w:rsidRPr="00426F32">
              <w:rPr>
                <w:b w:val="0"/>
                <w:bCs/>
                <w:szCs w:val="24"/>
                <w:u w:val="single"/>
              </w:rPr>
              <w:t>stock_id</w:t>
            </w:r>
            <w:proofErr w:type="spellEnd"/>
            <w:r w:rsidRPr="00426F32">
              <w:rPr>
                <w:b w:val="0"/>
                <w:bCs/>
                <w:szCs w:val="24"/>
              </w:rPr>
              <w:t xml:space="preserve">, </w:t>
            </w:r>
            <w:proofErr w:type="spellStart"/>
            <w:r w:rsidRPr="00426F32">
              <w:rPr>
                <w:b w:val="0"/>
                <w:bCs/>
                <w:szCs w:val="24"/>
              </w:rPr>
              <w:t>item_quantity</w:t>
            </w:r>
            <w:proofErr w:type="spellEnd"/>
            <w:r w:rsidRPr="00426F32">
              <w:rPr>
                <w:b w:val="0"/>
                <w:bCs/>
                <w:szCs w:val="24"/>
              </w:rPr>
              <w:t xml:space="preserve">, </w:t>
            </w:r>
            <w:proofErr w:type="spellStart"/>
            <w:r w:rsidRPr="00426F32">
              <w:rPr>
                <w:b w:val="0"/>
                <w:bCs/>
                <w:szCs w:val="24"/>
              </w:rPr>
              <w:t>item_unit</w:t>
            </w:r>
            <w:proofErr w:type="spellEnd"/>
            <w:r w:rsidRPr="00426F32">
              <w:rPr>
                <w:b w:val="0"/>
                <w:bCs/>
                <w:szCs w:val="24"/>
              </w:rPr>
              <w:t xml:space="preserve">, </w:t>
            </w:r>
            <w:proofErr w:type="spellStart"/>
            <w:r w:rsidRPr="00426F32">
              <w:rPr>
                <w:b w:val="0"/>
                <w:bCs/>
                <w:szCs w:val="24"/>
              </w:rPr>
              <w:t>item_id</w:t>
            </w:r>
            <w:proofErr w:type="spellEnd"/>
          </w:p>
        </w:tc>
      </w:tr>
      <w:tr w:rsidR="00516128" w:rsidRPr="00426F32" w14:paraId="3573737C" w14:textId="77777777" w:rsidTr="008E2866">
        <w:trPr>
          <w:trHeight w:val="495"/>
        </w:trPr>
        <w:tc>
          <w:tcPr>
            <w:tcW w:w="3260" w:type="dxa"/>
          </w:tcPr>
          <w:p w14:paraId="35FBCC97" w14:textId="77777777" w:rsidR="00516128" w:rsidRPr="00426F32" w:rsidRDefault="00516128" w:rsidP="008E2866">
            <w:pPr>
              <w:jc w:val="left"/>
              <w:rPr>
                <w:b w:val="0"/>
                <w:bCs/>
                <w:szCs w:val="24"/>
              </w:rPr>
            </w:pPr>
            <w:proofErr w:type="spellStart"/>
            <w:r w:rsidRPr="00426F32">
              <w:rPr>
                <w:b w:val="0"/>
                <w:bCs/>
                <w:szCs w:val="24"/>
              </w:rPr>
              <w:t>tbl_stock_card_details</w:t>
            </w:r>
            <w:proofErr w:type="spellEnd"/>
          </w:p>
        </w:tc>
        <w:tc>
          <w:tcPr>
            <w:tcW w:w="4655" w:type="dxa"/>
          </w:tcPr>
          <w:p w14:paraId="17E48949" w14:textId="77777777" w:rsidR="00516128" w:rsidRPr="00426F32" w:rsidRDefault="00516128" w:rsidP="008E2866">
            <w:pPr>
              <w:jc w:val="left"/>
              <w:rPr>
                <w:b w:val="0"/>
                <w:bCs/>
                <w:szCs w:val="24"/>
              </w:rPr>
            </w:pPr>
            <w:proofErr w:type="spellStart"/>
            <w:r w:rsidRPr="00426F32">
              <w:rPr>
                <w:b w:val="0"/>
                <w:bCs/>
                <w:szCs w:val="24"/>
                <w:u w:val="single"/>
              </w:rPr>
              <w:t>transaction_details_id</w:t>
            </w:r>
            <w:proofErr w:type="spellEnd"/>
            <w:r w:rsidRPr="00426F32">
              <w:rPr>
                <w:b w:val="0"/>
                <w:bCs/>
                <w:szCs w:val="24"/>
              </w:rPr>
              <w:t xml:space="preserve">, </w:t>
            </w:r>
            <w:proofErr w:type="spellStart"/>
            <w:r w:rsidRPr="00426F32">
              <w:rPr>
                <w:b w:val="0"/>
                <w:bCs/>
                <w:szCs w:val="24"/>
              </w:rPr>
              <w:t>transaction_quantity</w:t>
            </w:r>
            <w:proofErr w:type="spellEnd"/>
            <w:r w:rsidRPr="00426F32">
              <w:rPr>
                <w:b w:val="0"/>
                <w:bCs/>
                <w:szCs w:val="24"/>
              </w:rPr>
              <w:t xml:space="preserve">, </w:t>
            </w:r>
            <w:proofErr w:type="spellStart"/>
            <w:r w:rsidRPr="00426F32">
              <w:rPr>
                <w:b w:val="0"/>
                <w:bCs/>
                <w:szCs w:val="24"/>
              </w:rPr>
              <w:t>total_quantity</w:t>
            </w:r>
            <w:proofErr w:type="spellEnd"/>
            <w:r w:rsidRPr="00426F32">
              <w:rPr>
                <w:b w:val="0"/>
                <w:bCs/>
                <w:szCs w:val="24"/>
              </w:rPr>
              <w:t xml:space="preserve">, type, </w:t>
            </w:r>
            <w:proofErr w:type="spellStart"/>
            <w:r w:rsidRPr="00426F32">
              <w:rPr>
                <w:b w:val="0"/>
                <w:bCs/>
                <w:szCs w:val="24"/>
              </w:rPr>
              <w:t>expiration_date</w:t>
            </w:r>
            <w:proofErr w:type="spellEnd"/>
            <w:r w:rsidRPr="00426F32">
              <w:rPr>
                <w:b w:val="0"/>
                <w:bCs/>
                <w:szCs w:val="24"/>
              </w:rPr>
              <w:t xml:space="preserve">, </w:t>
            </w:r>
            <w:proofErr w:type="spellStart"/>
            <w:r w:rsidRPr="00426F32">
              <w:rPr>
                <w:b w:val="0"/>
                <w:bCs/>
                <w:szCs w:val="24"/>
              </w:rPr>
              <w:t>stock_card_id</w:t>
            </w:r>
            <w:proofErr w:type="spellEnd"/>
          </w:p>
        </w:tc>
      </w:tr>
      <w:tr w:rsidR="00516128" w:rsidRPr="00426F32" w14:paraId="575E5CF8" w14:textId="77777777" w:rsidTr="00516128">
        <w:trPr>
          <w:trHeight w:val="357"/>
        </w:trPr>
        <w:tc>
          <w:tcPr>
            <w:tcW w:w="3260" w:type="dxa"/>
          </w:tcPr>
          <w:p w14:paraId="29223E34" w14:textId="77777777" w:rsidR="00516128" w:rsidRPr="00426F32" w:rsidRDefault="00516128" w:rsidP="008E2866">
            <w:pPr>
              <w:jc w:val="left"/>
              <w:rPr>
                <w:b w:val="0"/>
                <w:bCs/>
                <w:szCs w:val="24"/>
              </w:rPr>
            </w:pPr>
            <w:proofErr w:type="spellStart"/>
            <w:r w:rsidRPr="00426F32">
              <w:rPr>
                <w:b w:val="0"/>
                <w:bCs/>
                <w:szCs w:val="24"/>
              </w:rPr>
              <w:t>tbl_plan</w:t>
            </w:r>
            <w:proofErr w:type="spellEnd"/>
          </w:p>
        </w:tc>
        <w:tc>
          <w:tcPr>
            <w:tcW w:w="4655" w:type="dxa"/>
          </w:tcPr>
          <w:p w14:paraId="21B928C9" w14:textId="6EEB8A1D" w:rsidR="00516128" w:rsidRPr="00426F32" w:rsidRDefault="00516128" w:rsidP="008E2866">
            <w:pPr>
              <w:jc w:val="left"/>
              <w:rPr>
                <w:b w:val="0"/>
                <w:bCs/>
                <w:szCs w:val="24"/>
              </w:rPr>
            </w:pPr>
            <w:proofErr w:type="spellStart"/>
            <w:r w:rsidRPr="00426F32">
              <w:rPr>
                <w:b w:val="0"/>
                <w:bCs/>
                <w:szCs w:val="24"/>
                <w:u w:val="single"/>
              </w:rPr>
              <w:t>plan_id</w:t>
            </w:r>
            <w:proofErr w:type="spellEnd"/>
            <w:r w:rsidRPr="00426F32">
              <w:rPr>
                <w:b w:val="0"/>
                <w:bCs/>
                <w:szCs w:val="24"/>
              </w:rPr>
              <w:t xml:space="preserve">, </w:t>
            </w:r>
            <w:proofErr w:type="spellStart"/>
            <w:r w:rsidR="00D23065">
              <w:rPr>
                <w:b w:val="0"/>
                <w:bCs/>
                <w:szCs w:val="24"/>
              </w:rPr>
              <w:t>start_date</w:t>
            </w:r>
            <w:proofErr w:type="spellEnd"/>
            <w:r w:rsidR="00D23065">
              <w:rPr>
                <w:b w:val="0"/>
                <w:bCs/>
                <w:szCs w:val="24"/>
              </w:rPr>
              <w:t xml:space="preserve">, </w:t>
            </w:r>
            <w:proofErr w:type="spellStart"/>
            <w:r w:rsidR="00D23065">
              <w:rPr>
                <w:b w:val="0"/>
                <w:bCs/>
                <w:szCs w:val="24"/>
              </w:rPr>
              <w:t>end_date</w:t>
            </w:r>
            <w:proofErr w:type="spellEnd"/>
          </w:p>
        </w:tc>
      </w:tr>
      <w:tr w:rsidR="00D23065" w:rsidRPr="00426F32" w14:paraId="47BB781C" w14:textId="77777777" w:rsidTr="00516128">
        <w:trPr>
          <w:trHeight w:val="357"/>
        </w:trPr>
        <w:tc>
          <w:tcPr>
            <w:tcW w:w="3260" w:type="dxa"/>
          </w:tcPr>
          <w:p w14:paraId="48259CA2" w14:textId="1A32320E" w:rsidR="00D23065" w:rsidRPr="00426F32" w:rsidRDefault="00D23065" w:rsidP="008E2866">
            <w:pPr>
              <w:jc w:val="left"/>
              <w:rPr>
                <w:b w:val="0"/>
                <w:bCs/>
                <w:szCs w:val="24"/>
              </w:rPr>
            </w:pPr>
            <w:commentRangeStart w:id="86"/>
            <w:proofErr w:type="spellStart"/>
            <w:r w:rsidRPr="00426F32">
              <w:rPr>
                <w:b w:val="0"/>
                <w:bCs/>
                <w:szCs w:val="24"/>
              </w:rPr>
              <w:t>tbl_plan</w:t>
            </w:r>
            <w:r w:rsidR="00214B86">
              <w:rPr>
                <w:b w:val="0"/>
                <w:bCs/>
                <w:szCs w:val="24"/>
              </w:rPr>
              <w:t>_details</w:t>
            </w:r>
            <w:proofErr w:type="spellEnd"/>
          </w:p>
        </w:tc>
        <w:tc>
          <w:tcPr>
            <w:tcW w:w="4655" w:type="dxa"/>
          </w:tcPr>
          <w:p w14:paraId="65F6CA4A" w14:textId="6568298E" w:rsidR="00D23065" w:rsidRPr="00426F32" w:rsidRDefault="00D23065" w:rsidP="008E2866">
            <w:pPr>
              <w:jc w:val="left"/>
              <w:rPr>
                <w:b w:val="0"/>
                <w:bCs/>
                <w:szCs w:val="24"/>
                <w:u w:val="single"/>
              </w:rPr>
            </w:pPr>
            <w:proofErr w:type="spellStart"/>
            <w:r w:rsidRPr="00426F32">
              <w:rPr>
                <w:b w:val="0"/>
                <w:bCs/>
                <w:szCs w:val="24"/>
                <w:u w:val="single"/>
              </w:rPr>
              <w:t>plan_</w:t>
            </w:r>
            <w:r>
              <w:rPr>
                <w:b w:val="0"/>
                <w:bCs/>
                <w:szCs w:val="24"/>
                <w:u w:val="single"/>
              </w:rPr>
              <w:t>details_</w:t>
            </w:r>
            <w:r w:rsidRPr="00426F32">
              <w:rPr>
                <w:b w:val="0"/>
                <w:bCs/>
                <w:szCs w:val="24"/>
                <w:u w:val="single"/>
              </w:rPr>
              <w:t>id</w:t>
            </w:r>
            <w:proofErr w:type="spellEnd"/>
            <w:r w:rsidRPr="00426F32">
              <w:rPr>
                <w:b w:val="0"/>
                <w:bCs/>
                <w:szCs w:val="24"/>
              </w:rPr>
              <w:t xml:space="preserve">, </w:t>
            </w:r>
            <w:proofErr w:type="spellStart"/>
            <w:r>
              <w:rPr>
                <w:b w:val="0"/>
                <w:bCs/>
                <w:szCs w:val="24"/>
              </w:rPr>
              <w:t>item</w:t>
            </w:r>
            <w:r w:rsidRPr="00426F32">
              <w:rPr>
                <w:b w:val="0"/>
                <w:bCs/>
                <w:szCs w:val="24"/>
              </w:rPr>
              <w:t>_</w:t>
            </w:r>
            <w:r>
              <w:rPr>
                <w:b w:val="0"/>
                <w:bCs/>
                <w:szCs w:val="24"/>
              </w:rPr>
              <w:t>id</w:t>
            </w:r>
            <w:proofErr w:type="spellEnd"/>
            <w:r w:rsidRPr="00426F32">
              <w:rPr>
                <w:b w:val="0"/>
                <w:bCs/>
                <w:szCs w:val="24"/>
              </w:rPr>
              <w:t xml:space="preserve">, </w:t>
            </w:r>
            <w:proofErr w:type="spellStart"/>
            <w:r>
              <w:rPr>
                <w:b w:val="0"/>
                <w:bCs/>
                <w:szCs w:val="24"/>
              </w:rPr>
              <w:t>plan_id</w:t>
            </w:r>
            <w:commentRangeEnd w:id="86"/>
            <w:proofErr w:type="spellEnd"/>
            <w:r>
              <w:rPr>
                <w:rStyle w:val="CommentReference"/>
                <w:rFonts w:eastAsiaTheme="minorHAnsi" w:cstheme="minorBidi"/>
                <w:lang w:eastAsia="en-US"/>
              </w:rPr>
              <w:commentReference w:id="86"/>
            </w:r>
          </w:p>
        </w:tc>
      </w:tr>
      <w:tr w:rsidR="00516128" w:rsidRPr="00426F32" w14:paraId="393B8EC6" w14:textId="77777777" w:rsidTr="008E2866">
        <w:trPr>
          <w:trHeight w:val="495"/>
        </w:trPr>
        <w:tc>
          <w:tcPr>
            <w:tcW w:w="3260" w:type="dxa"/>
          </w:tcPr>
          <w:p w14:paraId="5A21678A" w14:textId="77777777" w:rsidR="00516128" w:rsidRPr="00426F32" w:rsidRDefault="00516128" w:rsidP="008E2866">
            <w:pPr>
              <w:jc w:val="left"/>
              <w:rPr>
                <w:b w:val="0"/>
                <w:bCs/>
                <w:szCs w:val="24"/>
              </w:rPr>
            </w:pPr>
            <w:proofErr w:type="spellStart"/>
            <w:r w:rsidRPr="00426F32">
              <w:rPr>
                <w:b w:val="0"/>
                <w:bCs/>
                <w:szCs w:val="24"/>
              </w:rPr>
              <w:t>tbl_operation_item_details</w:t>
            </w:r>
            <w:proofErr w:type="spellEnd"/>
          </w:p>
        </w:tc>
        <w:tc>
          <w:tcPr>
            <w:tcW w:w="4655" w:type="dxa"/>
          </w:tcPr>
          <w:p w14:paraId="4E8E03FB" w14:textId="77777777" w:rsidR="00516128" w:rsidRPr="00426F32" w:rsidRDefault="00516128" w:rsidP="008E2866">
            <w:pPr>
              <w:jc w:val="left"/>
              <w:rPr>
                <w:b w:val="0"/>
                <w:bCs/>
                <w:szCs w:val="24"/>
              </w:rPr>
            </w:pPr>
            <w:proofErr w:type="spellStart"/>
            <w:r w:rsidRPr="00426F32">
              <w:rPr>
                <w:b w:val="0"/>
                <w:bCs/>
                <w:szCs w:val="24"/>
                <w:u w:val="single"/>
              </w:rPr>
              <w:t>operation_item_details_id</w:t>
            </w:r>
            <w:proofErr w:type="spellEnd"/>
            <w:r w:rsidRPr="00426F32">
              <w:rPr>
                <w:b w:val="0"/>
                <w:bCs/>
                <w:szCs w:val="24"/>
              </w:rPr>
              <w:t xml:space="preserve">, </w:t>
            </w:r>
            <w:proofErr w:type="spellStart"/>
            <w:r w:rsidRPr="00426F32">
              <w:rPr>
                <w:b w:val="0"/>
                <w:bCs/>
                <w:szCs w:val="24"/>
              </w:rPr>
              <w:t>operation_id</w:t>
            </w:r>
            <w:proofErr w:type="spellEnd"/>
            <w:r w:rsidRPr="00426F32">
              <w:rPr>
                <w:b w:val="0"/>
                <w:bCs/>
                <w:szCs w:val="24"/>
              </w:rPr>
              <w:t xml:space="preserve">, </w:t>
            </w:r>
            <w:proofErr w:type="spellStart"/>
            <w:r w:rsidRPr="00426F32">
              <w:rPr>
                <w:b w:val="0"/>
                <w:bCs/>
                <w:szCs w:val="24"/>
              </w:rPr>
              <w:t>item_id</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7338D3BE" w14:textId="77777777" w:rsidTr="008E2866">
        <w:trPr>
          <w:trHeight w:val="495"/>
        </w:trPr>
        <w:tc>
          <w:tcPr>
            <w:tcW w:w="3260" w:type="dxa"/>
          </w:tcPr>
          <w:p w14:paraId="3CE10C8F" w14:textId="77777777" w:rsidR="00516128" w:rsidRPr="00426F32" w:rsidRDefault="00516128" w:rsidP="008E2866">
            <w:pPr>
              <w:jc w:val="left"/>
              <w:rPr>
                <w:b w:val="0"/>
                <w:bCs/>
                <w:szCs w:val="24"/>
              </w:rPr>
            </w:pPr>
            <w:proofErr w:type="spellStart"/>
            <w:r w:rsidRPr="00426F32">
              <w:rPr>
                <w:b w:val="0"/>
                <w:bCs/>
                <w:szCs w:val="24"/>
              </w:rPr>
              <w:t>tbl_operation</w:t>
            </w:r>
            <w:proofErr w:type="spellEnd"/>
            <w:r w:rsidRPr="00426F32">
              <w:rPr>
                <w:b w:val="0"/>
                <w:bCs/>
                <w:szCs w:val="24"/>
              </w:rPr>
              <w:t xml:space="preserve"> </w:t>
            </w:r>
          </w:p>
        </w:tc>
        <w:tc>
          <w:tcPr>
            <w:tcW w:w="4655" w:type="dxa"/>
          </w:tcPr>
          <w:p w14:paraId="20ABA07E" w14:textId="77777777" w:rsidR="00516128" w:rsidRPr="00426F32" w:rsidRDefault="00516128" w:rsidP="008E2866">
            <w:pPr>
              <w:jc w:val="left"/>
              <w:rPr>
                <w:b w:val="0"/>
                <w:bCs/>
                <w:szCs w:val="24"/>
              </w:rPr>
            </w:pPr>
            <w:proofErr w:type="spellStart"/>
            <w:r w:rsidRPr="00426F32">
              <w:rPr>
                <w:b w:val="0"/>
                <w:bCs/>
                <w:szCs w:val="24"/>
                <w:u w:val="single"/>
              </w:rPr>
              <w:t>operation_id</w:t>
            </w:r>
            <w:proofErr w:type="spellEnd"/>
            <w:r w:rsidRPr="00426F32">
              <w:rPr>
                <w:b w:val="0"/>
                <w:bCs/>
                <w:szCs w:val="24"/>
              </w:rPr>
              <w:t xml:space="preserve">, </w:t>
            </w:r>
            <w:proofErr w:type="spellStart"/>
            <w:r w:rsidRPr="00426F32">
              <w:rPr>
                <w:b w:val="0"/>
                <w:bCs/>
                <w:szCs w:val="24"/>
              </w:rPr>
              <w:t>operation_date</w:t>
            </w:r>
            <w:proofErr w:type="spellEnd"/>
            <w:r w:rsidRPr="00426F32">
              <w:rPr>
                <w:b w:val="0"/>
                <w:bCs/>
                <w:szCs w:val="24"/>
              </w:rPr>
              <w:t xml:space="preserve">, </w:t>
            </w:r>
            <w:proofErr w:type="spellStart"/>
            <w:r w:rsidRPr="00426F32">
              <w:rPr>
                <w:b w:val="0"/>
                <w:bCs/>
                <w:szCs w:val="24"/>
              </w:rPr>
              <w:t>operation_type</w:t>
            </w:r>
            <w:proofErr w:type="spellEnd"/>
            <w:r w:rsidRPr="00426F32">
              <w:rPr>
                <w:b w:val="0"/>
                <w:bCs/>
                <w:szCs w:val="24"/>
              </w:rPr>
              <w:t xml:space="preserve">, status, </w:t>
            </w:r>
            <w:proofErr w:type="spellStart"/>
            <w:r w:rsidRPr="00426F32">
              <w:rPr>
                <w:b w:val="0"/>
                <w:bCs/>
                <w:szCs w:val="24"/>
              </w:rPr>
              <w:t>is_exist</w:t>
            </w:r>
            <w:proofErr w:type="spellEnd"/>
            <w:r w:rsidRPr="00426F32">
              <w:rPr>
                <w:b w:val="0"/>
                <w:bCs/>
                <w:szCs w:val="24"/>
              </w:rPr>
              <w:t xml:space="preserve">, </w:t>
            </w:r>
            <w:proofErr w:type="spellStart"/>
            <w:r w:rsidRPr="00426F32">
              <w:rPr>
                <w:b w:val="0"/>
                <w:bCs/>
                <w:szCs w:val="24"/>
              </w:rPr>
              <w:t>user_id</w:t>
            </w:r>
            <w:proofErr w:type="spellEnd"/>
          </w:p>
        </w:tc>
      </w:tr>
      <w:tr w:rsidR="00516128" w:rsidRPr="00426F32" w14:paraId="05F92840" w14:textId="77777777" w:rsidTr="00516128">
        <w:trPr>
          <w:trHeight w:val="279"/>
        </w:trPr>
        <w:tc>
          <w:tcPr>
            <w:tcW w:w="3260" w:type="dxa"/>
          </w:tcPr>
          <w:p w14:paraId="66201549" w14:textId="77777777" w:rsidR="00516128" w:rsidRPr="00426F32" w:rsidRDefault="00516128" w:rsidP="008E2866">
            <w:pPr>
              <w:jc w:val="left"/>
              <w:rPr>
                <w:b w:val="0"/>
                <w:bCs/>
                <w:szCs w:val="24"/>
              </w:rPr>
            </w:pPr>
            <w:proofErr w:type="spellStart"/>
            <w:r w:rsidRPr="00426F32">
              <w:rPr>
                <w:b w:val="0"/>
                <w:bCs/>
                <w:szCs w:val="24"/>
              </w:rPr>
              <w:t>tbl_operation_type</w:t>
            </w:r>
            <w:proofErr w:type="spellEnd"/>
          </w:p>
        </w:tc>
        <w:tc>
          <w:tcPr>
            <w:tcW w:w="4655" w:type="dxa"/>
          </w:tcPr>
          <w:p w14:paraId="77DD75B2" w14:textId="77777777" w:rsidR="00516128" w:rsidRPr="00426F32" w:rsidRDefault="00516128" w:rsidP="008E2866">
            <w:pPr>
              <w:jc w:val="left"/>
              <w:rPr>
                <w:b w:val="0"/>
                <w:bCs/>
                <w:szCs w:val="24"/>
                <w:u w:val="single"/>
              </w:rPr>
            </w:pPr>
            <w:proofErr w:type="spellStart"/>
            <w:r w:rsidRPr="00426F32">
              <w:rPr>
                <w:b w:val="0"/>
                <w:bCs/>
                <w:szCs w:val="24"/>
                <w:u w:val="single"/>
              </w:rPr>
              <w:t>operation_type_id</w:t>
            </w:r>
            <w:proofErr w:type="spellEnd"/>
            <w:r w:rsidRPr="00426F32">
              <w:rPr>
                <w:b w:val="0"/>
                <w:bCs/>
                <w:szCs w:val="24"/>
              </w:rPr>
              <w:t xml:space="preserve">, </w:t>
            </w:r>
            <w:proofErr w:type="spellStart"/>
            <w:r w:rsidRPr="00426F32">
              <w:rPr>
                <w:b w:val="0"/>
                <w:bCs/>
                <w:szCs w:val="24"/>
              </w:rPr>
              <w:t>operation_name</w:t>
            </w:r>
            <w:proofErr w:type="spellEnd"/>
            <w:r w:rsidRPr="00426F32">
              <w:rPr>
                <w:b w:val="0"/>
                <w:bCs/>
                <w:szCs w:val="24"/>
              </w:rPr>
              <w:t xml:space="preserve">, </w:t>
            </w:r>
            <w:proofErr w:type="spellStart"/>
            <w:r w:rsidRPr="00426F32">
              <w:rPr>
                <w:b w:val="0"/>
                <w:bCs/>
                <w:szCs w:val="24"/>
              </w:rPr>
              <w:t>is_exist</w:t>
            </w:r>
            <w:proofErr w:type="spellEnd"/>
          </w:p>
        </w:tc>
      </w:tr>
      <w:tr w:rsidR="00516128" w:rsidRPr="00426F32" w14:paraId="5E7F11BA" w14:textId="77777777" w:rsidTr="008E2866">
        <w:trPr>
          <w:trHeight w:val="495"/>
        </w:trPr>
        <w:tc>
          <w:tcPr>
            <w:tcW w:w="3260" w:type="dxa"/>
          </w:tcPr>
          <w:p w14:paraId="4289D905" w14:textId="77777777" w:rsidR="00516128" w:rsidRPr="00426F32" w:rsidRDefault="00516128" w:rsidP="008E2866">
            <w:pPr>
              <w:jc w:val="left"/>
              <w:rPr>
                <w:b w:val="0"/>
                <w:bCs/>
                <w:szCs w:val="24"/>
              </w:rPr>
            </w:pPr>
            <w:proofErr w:type="spellStart"/>
            <w:r w:rsidRPr="00426F32">
              <w:rPr>
                <w:b w:val="0"/>
                <w:bCs/>
                <w:szCs w:val="24"/>
              </w:rPr>
              <w:t>tbl_operation_pig_details</w:t>
            </w:r>
            <w:proofErr w:type="spellEnd"/>
          </w:p>
        </w:tc>
        <w:tc>
          <w:tcPr>
            <w:tcW w:w="4655" w:type="dxa"/>
          </w:tcPr>
          <w:p w14:paraId="3D577061" w14:textId="77777777" w:rsidR="00516128" w:rsidRPr="00426F32" w:rsidRDefault="00516128" w:rsidP="008E2866">
            <w:pPr>
              <w:jc w:val="left"/>
              <w:rPr>
                <w:b w:val="0"/>
                <w:bCs/>
                <w:szCs w:val="24"/>
                <w:u w:val="single"/>
              </w:rPr>
            </w:pPr>
            <w:proofErr w:type="spellStart"/>
            <w:r w:rsidRPr="00426F32">
              <w:rPr>
                <w:b w:val="0"/>
                <w:bCs/>
                <w:szCs w:val="24"/>
                <w:u w:val="single"/>
              </w:rPr>
              <w:t>operation_details_id</w:t>
            </w:r>
            <w:proofErr w:type="spellEnd"/>
            <w:r w:rsidRPr="00426F32">
              <w:rPr>
                <w:b w:val="0"/>
                <w:bCs/>
                <w:szCs w:val="24"/>
              </w:rPr>
              <w:t xml:space="preserve">, </w:t>
            </w:r>
            <w:proofErr w:type="spellStart"/>
            <w:r w:rsidRPr="00426F32">
              <w:rPr>
                <w:b w:val="0"/>
                <w:bCs/>
                <w:szCs w:val="24"/>
              </w:rPr>
              <w:t>operation_id</w:t>
            </w:r>
            <w:proofErr w:type="spellEnd"/>
            <w:r w:rsidRPr="00426F32">
              <w:rPr>
                <w:b w:val="0"/>
                <w:bCs/>
                <w:szCs w:val="24"/>
              </w:rPr>
              <w:t xml:space="preserve">, </w:t>
            </w:r>
            <w:proofErr w:type="spellStart"/>
            <w:r w:rsidRPr="00426F32">
              <w:rPr>
                <w:b w:val="0"/>
                <w:bCs/>
                <w:szCs w:val="24"/>
              </w:rPr>
              <w:t>pig_id</w:t>
            </w:r>
            <w:proofErr w:type="spellEnd"/>
            <w:r w:rsidRPr="00426F32">
              <w:rPr>
                <w:b w:val="0"/>
                <w:bCs/>
                <w:szCs w:val="24"/>
              </w:rPr>
              <w:t xml:space="preserve">, </w:t>
            </w:r>
            <w:proofErr w:type="spellStart"/>
            <w:r w:rsidRPr="00426F32">
              <w:rPr>
                <w:b w:val="0"/>
                <w:bCs/>
                <w:szCs w:val="24"/>
              </w:rPr>
              <w:t>is_exist</w:t>
            </w:r>
            <w:proofErr w:type="spellEnd"/>
          </w:p>
        </w:tc>
      </w:tr>
    </w:tbl>
    <w:p w14:paraId="4F0BD9BC" w14:textId="77777777" w:rsidR="006663A9" w:rsidRDefault="006663A9" w:rsidP="006663A9">
      <w:pPr>
        <w:jc w:val="both"/>
      </w:pPr>
    </w:p>
    <w:p w14:paraId="3377DF3A" w14:textId="77A1806E" w:rsidR="00610EE2" w:rsidRDefault="00516128" w:rsidP="006663A9">
      <w:r w:rsidRPr="00CA654B">
        <w:t xml:space="preserve">Table </w:t>
      </w:r>
      <w:r w:rsidR="0071695F">
        <w:t>71</w:t>
      </w:r>
      <w:r w:rsidRPr="00CA654B">
        <w:t>. Final Relations Web-Based Piggery Management System with Mobile-Based QR Code Scanner.</w:t>
      </w:r>
    </w:p>
    <w:p w14:paraId="2523A673" w14:textId="798132FF" w:rsidR="00662413" w:rsidRPr="00662413" w:rsidRDefault="00662413" w:rsidP="00662413">
      <w:pPr>
        <w:spacing w:line="360" w:lineRule="auto"/>
        <w:ind w:left="720"/>
        <w:jc w:val="both"/>
        <w:rPr>
          <w:b w:val="0"/>
          <w:bCs/>
        </w:rPr>
        <w:sectPr w:rsidR="00662413" w:rsidRPr="00662413" w:rsidSect="002A311E">
          <w:footerReference w:type="default" r:id="rId163"/>
          <w:pgSz w:w="12240" w:h="15840" w:code="1"/>
          <w:pgMar w:top="1440" w:right="1440" w:bottom="1440" w:left="2160" w:header="720" w:footer="289" w:gutter="0"/>
          <w:cols w:space="720"/>
          <w:docGrid w:linePitch="360"/>
        </w:sectPr>
      </w:pPr>
    </w:p>
    <w:p w14:paraId="7108EAA9" w14:textId="77777777" w:rsidR="00204A63" w:rsidRPr="007836B1" w:rsidRDefault="00204A63" w:rsidP="007836B1">
      <w:pPr>
        <w:pStyle w:val="Heading4"/>
        <w:jc w:val="left"/>
        <w:rPr>
          <w:rFonts w:ascii="Times New Roman" w:hAnsi="Times New Roman" w:cs="Times New Roman"/>
          <w:i w:val="0"/>
          <w:iCs w:val="0"/>
          <w:color w:val="auto"/>
        </w:rPr>
      </w:pPr>
      <w:bookmarkStart w:id="87" w:name="_Toc131886475"/>
      <w:r w:rsidRPr="007836B1">
        <w:rPr>
          <w:rFonts w:ascii="Times New Roman" w:hAnsi="Times New Roman" w:cs="Times New Roman"/>
          <w:i w:val="0"/>
          <w:iCs w:val="0"/>
          <w:color w:val="auto"/>
        </w:rPr>
        <w:lastRenderedPageBreak/>
        <w:t>Data Dictionary</w:t>
      </w:r>
      <w:bookmarkEnd w:id="87"/>
    </w:p>
    <w:p w14:paraId="7E1F4928" w14:textId="77777777" w:rsidR="00204A63" w:rsidRDefault="00204A63" w:rsidP="00204A63">
      <w:pPr>
        <w:tabs>
          <w:tab w:val="left" w:pos="387"/>
          <w:tab w:val="center" w:pos="4320"/>
        </w:tabs>
        <w:jc w:val="left"/>
      </w:pPr>
    </w:p>
    <w:tbl>
      <w:tblPr>
        <w:tblStyle w:val="TableGrid"/>
        <w:tblW w:w="12978" w:type="dxa"/>
        <w:tblInd w:w="-5" w:type="dxa"/>
        <w:tblLayout w:type="fixed"/>
        <w:tblLook w:val="04A0" w:firstRow="1" w:lastRow="0" w:firstColumn="1" w:lastColumn="0" w:noHBand="0" w:noVBand="1"/>
      </w:tblPr>
      <w:tblGrid>
        <w:gridCol w:w="1685"/>
        <w:gridCol w:w="1859"/>
        <w:gridCol w:w="1134"/>
        <w:gridCol w:w="1559"/>
        <w:gridCol w:w="1346"/>
        <w:gridCol w:w="1327"/>
        <w:gridCol w:w="1193"/>
        <w:gridCol w:w="959"/>
        <w:gridCol w:w="1916"/>
      </w:tblGrid>
      <w:tr w:rsidR="00204A63" w:rsidRPr="00D37C47" w14:paraId="4B91B7B1" w14:textId="77777777" w:rsidTr="00666B5B">
        <w:trPr>
          <w:trHeight w:val="330"/>
        </w:trPr>
        <w:tc>
          <w:tcPr>
            <w:tcW w:w="1685" w:type="dxa"/>
          </w:tcPr>
          <w:p w14:paraId="114675CD" w14:textId="77777777" w:rsidR="00204A63" w:rsidRPr="00D37C47" w:rsidRDefault="00204A63" w:rsidP="00666B5B">
            <w:pPr>
              <w:rPr>
                <w:sz w:val="20"/>
              </w:rPr>
            </w:pPr>
            <w:r w:rsidRPr="00D37C47">
              <w:rPr>
                <w:sz w:val="20"/>
              </w:rPr>
              <w:t>Table Name</w:t>
            </w:r>
          </w:p>
        </w:tc>
        <w:tc>
          <w:tcPr>
            <w:tcW w:w="11293" w:type="dxa"/>
            <w:gridSpan w:val="8"/>
          </w:tcPr>
          <w:p w14:paraId="5721ED19" w14:textId="77777777" w:rsidR="00204A63" w:rsidRPr="00D37C47" w:rsidRDefault="00204A63" w:rsidP="00666B5B">
            <w:pPr>
              <w:rPr>
                <w:sz w:val="20"/>
              </w:rPr>
            </w:pPr>
            <w:proofErr w:type="spellStart"/>
            <w:r w:rsidRPr="00D37C47">
              <w:rPr>
                <w:sz w:val="20"/>
              </w:rPr>
              <w:t>tbl_users</w:t>
            </w:r>
            <w:proofErr w:type="spellEnd"/>
          </w:p>
        </w:tc>
      </w:tr>
      <w:tr w:rsidR="00204A63" w:rsidRPr="00D37C47" w14:paraId="567E34D2" w14:textId="77777777" w:rsidTr="00666B5B">
        <w:trPr>
          <w:trHeight w:val="386"/>
        </w:trPr>
        <w:tc>
          <w:tcPr>
            <w:tcW w:w="1685" w:type="dxa"/>
          </w:tcPr>
          <w:p w14:paraId="3040D273" w14:textId="77777777" w:rsidR="00204A63" w:rsidRPr="00D37C47" w:rsidRDefault="00204A63" w:rsidP="00666B5B">
            <w:pPr>
              <w:rPr>
                <w:sz w:val="20"/>
              </w:rPr>
            </w:pPr>
            <w:r w:rsidRPr="00D37C47">
              <w:rPr>
                <w:sz w:val="20"/>
              </w:rPr>
              <w:t>Description</w:t>
            </w:r>
          </w:p>
        </w:tc>
        <w:tc>
          <w:tcPr>
            <w:tcW w:w="11293" w:type="dxa"/>
            <w:gridSpan w:val="8"/>
          </w:tcPr>
          <w:p w14:paraId="41D654C1" w14:textId="77777777" w:rsidR="00204A63" w:rsidRPr="00D37C47" w:rsidRDefault="00204A63" w:rsidP="00666B5B">
            <w:pPr>
              <w:rPr>
                <w:sz w:val="20"/>
              </w:rPr>
            </w:pPr>
            <w:r w:rsidRPr="00D37C47">
              <w:rPr>
                <w:sz w:val="20"/>
              </w:rPr>
              <w:t>This table records the user information.</w:t>
            </w:r>
          </w:p>
        </w:tc>
      </w:tr>
      <w:tr w:rsidR="00204A63" w:rsidRPr="00D37C47" w14:paraId="7276F42F" w14:textId="77777777" w:rsidTr="00666B5B">
        <w:trPr>
          <w:trHeight w:val="455"/>
        </w:trPr>
        <w:tc>
          <w:tcPr>
            <w:tcW w:w="1685" w:type="dxa"/>
          </w:tcPr>
          <w:p w14:paraId="42BD4BC8" w14:textId="77777777" w:rsidR="00204A63" w:rsidRPr="00D37C47" w:rsidRDefault="00204A63" w:rsidP="00666B5B">
            <w:pPr>
              <w:rPr>
                <w:sz w:val="20"/>
              </w:rPr>
            </w:pPr>
            <w:r w:rsidRPr="00D37C47">
              <w:rPr>
                <w:sz w:val="20"/>
              </w:rPr>
              <w:t>Alias</w:t>
            </w:r>
          </w:p>
        </w:tc>
        <w:tc>
          <w:tcPr>
            <w:tcW w:w="11293" w:type="dxa"/>
            <w:gridSpan w:val="8"/>
          </w:tcPr>
          <w:p w14:paraId="73111C48" w14:textId="77777777" w:rsidR="00204A63" w:rsidRPr="00D37C47" w:rsidRDefault="00204A63" w:rsidP="00666B5B">
            <w:pPr>
              <w:rPr>
                <w:sz w:val="20"/>
              </w:rPr>
            </w:pPr>
            <w:r w:rsidRPr="00D37C47">
              <w:rPr>
                <w:sz w:val="20"/>
              </w:rPr>
              <w:t>None</w:t>
            </w:r>
          </w:p>
        </w:tc>
      </w:tr>
      <w:tr w:rsidR="00204A63" w:rsidRPr="00D37C47" w14:paraId="11B7E7ED" w14:textId="77777777" w:rsidTr="00D56918">
        <w:trPr>
          <w:trHeight w:val="732"/>
        </w:trPr>
        <w:tc>
          <w:tcPr>
            <w:tcW w:w="1685" w:type="dxa"/>
          </w:tcPr>
          <w:p w14:paraId="58829CFE" w14:textId="77777777" w:rsidR="00204A63" w:rsidRPr="00D37C47" w:rsidRDefault="00204A63" w:rsidP="00666B5B">
            <w:pPr>
              <w:rPr>
                <w:sz w:val="20"/>
              </w:rPr>
            </w:pPr>
            <w:r w:rsidRPr="00D37C47">
              <w:rPr>
                <w:sz w:val="20"/>
              </w:rPr>
              <w:t>Attribute Name</w:t>
            </w:r>
          </w:p>
        </w:tc>
        <w:tc>
          <w:tcPr>
            <w:tcW w:w="1859" w:type="dxa"/>
          </w:tcPr>
          <w:p w14:paraId="25CDA819" w14:textId="77777777" w:rsidR="00204A63" w:rsidRPr="00D37C47" w:rsidRDefault="00204A63" w:rsidP="00666B5B">
            <w:pPr>
              <w:rPr>
                <w:sz w:val="20"/>
              </w:rPr>
            </w:pPr>
            <w:r w:rsidRPr="00D37C47">
              <w:rPr>
                <w:sz w:val="20"/>
              </w:rPr>
              <w:t>Description</w:t>
            </w:r>
          </w:p>
        </w:tc>
        <w:tc>
          <w:tcPr>
            <w:tcW w:w="1134" w:type="dxa"/>
          </w:tcPr>
          <w:p w14:paraId="5DB6892B" w14:textId="77777777" w:rsidR="00204A63" w:rsidRPr="00D37C47" w:rsidRDefault="00204A63" w:rsidP="00666B5B">
            <w:pPr>
              <w:rPr>
                <w:sz w:val="20"/>
              </w:rPr>
            </w:pPr>
            <w:r w:rsidRPr="00D37C47">
              <w:rPr>
                <w:sz w:val="20"/>
              </w:rPr>
              <w:t>Data Type</w:t>
            </w:r>
          </w:p>
        </w:tc>
        <w:tc>
          <w:tcPr>
            <w:tcW w:w="1559" w:type="dxa"/>
          </w:tcPr>
          <w:p w14:paraId="3EB91867" w14:textId="77777777" w:rsidR="00204A63" w:rsidRPr="00D37C47" w:rsidRDefault="00204A63" w:rsidP="00666B5B">
            <w:pPr>
              <w:rPr>
                <w:sz w:val="20"/>
              </w:rPr>
            </w:pPr>
            <w:r w:rsidRPr="00D37C47">
              <w:rPr>
                <w:sz w:val="20"/>
              </w:rPr>
              <w:t>Default Value</w:t>
            </w:r>
          </w:p>
        </w:tc>
        <w:tc>
          <w:tcPr>
            <w:tcW w:w="1346" w:type="dxa"/>
          </w:tcPr>
          <w:p w14:paraId="5DEA02D4" w14:textId="77777777" w:rsidR="00204A63" w:rsidRPr="00D37C47" w:rsidRDefault="00204A63" w:rsidP="00666B5B">
            <w:pPr>
              <w:rPr>
                <w:sz w:val="20"/>
              </w:rPr>
            </w:pPr>
            <w:r w:rsidRPr="00D37C47">
              <w:rPr>
                <w:sz w:val="20"/>
              </w:rPr>
              <w:t>Primary Key</w:t>
            </w:r>
          </w:p>
        </w:tc>
        <w:tc>
          <w:tcPr>
            <w:tcW w:w="1327" w:type="dxa"/>
          </w:tcPr>
          <w:p w14:paraId="757B6FEE" w14:textId="77777777" w:rsidR="00204A63" w:rsidRPr="00D37C47" w:rsidRDefault="00204A63" w:rsidP="00666B5B">
            <w:pPr>
              <w:rPr>
                <w:sz w:val="20"/>
              </w:rPr>
            </w:pPr>
            <w:r w:rsidRPr="00D37C47">
              <w:rPr>
                <w:sz w:val="20"/>
              </w:rPr>
              <w:t>Example</w:t>
            </w:r>
          </w:p>
        </w:tc>
        <w:tc>
          <w:tcPr>
            <w:tcW w:w="1193" w:type="dxa"/>
          </w:tcPr>
          <w:p w14:paraId="1B81F367" w14:textId="77777777" w:rsidR="00204A63" w:rsidRPr="00D37C47" w:rsidRDefault="00204A63" w:rsidP="00666B5B">
            <w:pPr>
              <w:rPr>
                <w:sz w:val="20"/>
              </w:rPr>
            </w:pPr>
            <w:r>
              <w:rPr>
                <w:sz w:val="20"/>
              </w:rPr>
              <w:t>Null</w:t>
            </w:r>
            <w:r w:rsidRPr="00D37C47">
              <w:rPr>
                <w:sz w:val="20"/>
              </w:rPr>
              <w:t xml:space="preserve"> Allowed? (Y/N)</w:t>
            </w:r>
          </w:p>
        </w:tc>
        <w:tc>
          <w:tcPr>
            <w:tcW w:w="959" w:type="dxa"/>
          </w:tcPr>
          <w:p w14:paraId="6363664C" w14:textId="77777777" w:rsidR="00204A63" w:rsidRPr="00D37C47" w:rsidRDefault="00204A63" w:rsidP="00666B5B">
            <w:pPr>
              <w:rPr>
                <w:sz w:val="20"/>
              </w:rPr>
            </w:pPr>
            <w:r w:rsidRPr="00D37C47">
              <w:rPr>
                <w:sz w:val="20"/>
              </w:rPr>
              <w:t>Length</w:t>
            </w:r>
          </w:p>
        </w:tc>
        <w:tc>
          <w:tcPr>
            <w:tcW w:w="1916" w:type="dxa"/>
          </w:tcPr>
          <w:p w14:paraId="77584E11" w14:textId="77777777" w:rsidR="00204A63" w:rsidRPr="00D37C47" w:rsidRDefault="00204A63" w:rsidP="00666B5B">
            <w:pPr>
              <w:rPr>
                <w:sz w:val="20"/>
              </w:rPr>
            </w:pPr>
            <w:r w:rsidRPr="00D37C47">
              <w:rPr>
                <w:sz w:val="20"/>
              </w:rPr>
              <w:t>Validation Rules</w:t>
            </w:r>
          </w:p>
        </w:tc>
      </w:tr>
      <w:tr w:rsidR="00204A63" w:rsidRPr="00D37C47" w14:paraId="66427E4B" w14:textId="77777777" w:rsidTr="00D56918">
        <w:trPr>
          <w:trHeight w:val="626"/>
        </w:trPr>
        <w:tc>
          <w:tcPr>
            <w:tcW w:w="1685" w:type="dxa"/>
          </w:tcPr>
          <w:p w14:paraId="57492B6A" w14:textId="77777777" w:rsidR="00204A63" w:rsidRPr="00D37C47" w:rsidRDefault="00204A63" w:rsidP="00666B5B">
            <w:pPr>
              <w:rPr>
                <w:b w:val="0"/>
                <w:bCs/>
                <w:sz w:val="20"/>
              </w:rPr>
            </w:pPr>
            <w:proofErr w:type="spellStart"/>
            <w:r w:rsidRPr="00D37C47">
              <w:rPr>
                <w:b w:val="0"/>
                <w:bCs/>
                <w:sz w:val="20"/>
              </w:rPr>
              <w:t>user_id</w:t>
            </w:r>
            <w:proofErr w:type="spellEnd"/>
          </w:p>
        </w:tc>
        <w:tc>
          <w:tcPr>
            <w:tcW w:w="1859" w:type="dxa"/>
          </w:tcPr>
          <w:p w14:paraId="2D1363D1" w14:textId="77777777" w:rsidR="00204A63" w:rsidRPr="00D37C47" w:rsidRDefault="00204A63" w:rsidP="00666B5B">
            <w:pPr>
              <w:rPr>
                <w:b w:val="0"/>
                <w:bCs/>
                <w:sz w:val="20"/>
              </w:rPr>
            </w:pPr>
            <w:r w:rsidRPr="00D37C47">
              <w:rPr>
                <w:b w:val="0"/>
                <w:bCs/>
                <w:sz w:val="20"/>
              </w:rPr>
              <w:t>Unique Identified ID for user</w:t>
            </w:r>
          </w:p>
        </w:tc>
        <w:tc>
          <w:tcPr>
            <w:tcW w:w="1134" w:type="dxa"/>
          </w:tcPr>
          <w:p w14:paraId="5BE90863" w14:textId="77777777" w:rsidR="00204A63" w:rsidRPr="00D37C47" w:rsidRDefault="00204A63" w:rsidP="00666B5B">
            <w:pPr>
              <w:rPr>
                <w:b w:val="0"/>
                <w:bCs/>
                <w:sz w:val="20"/>
              </w:rPr>
            </w:pPr>
            <w:r w:rsidRPr="00D37C47">
              <w:rPr>
                <w:b w:val="0"/>
                <w:bCs/>
                <w:sz w:val="20"/>
              </w:rPr>
              <w:t>int</w:t>
            </w:r>
          </w:p>
        </w:tc>
        <w:tc>
          <w:tcPr>
            <w:tcW w:w="1559" w:type="dxa"/>
          </w:tcPr>
          <w:p w14:paraId="15F3B867" w14:textId="77777777" w:rsidR="00204A63" w:rsidRPr="00D37C47" w:rsidRDefault="00204A63" w:rsidP="00666B5B">
            <w:pPr>
              <w:rPr>
                <w:b w:val="0"/>
                <w:bCs/>
                <w:sz w:val="20"/>
              </w:rPr>
            </w:pPr>
            <w:r w:rsidRPr="00D37C47">
              <w:rPr>
                <w:b w:val="0"/>
                <w:bCs/>
                <w:sz w:val="20"/>
              </w:rPr>
              <w:t>None</w:t>
            </w:r>
          </w:p>
        </w:tc>
        <w:tc>
          <w:tcPr>
            <w:tcW w:w="1346" w:type="dxa"/>
          </w:tcPr>
          <w:p w14:paraId="41F5F340" w14:textId="77777777" w:rsidR="00204A63" w:rsidRPr="00D37C47" w:rsidRDefault="00204A63" w:rsidP="00666B5B">
            <w:pPr>
              <w:rPr>
                <w:b w:val="0"/>
                <w:bCs/>
                <w:sz w:val="20"/>
              </w:rPr>
            </w:pPr>
            <w:r w:rsidRPr="00D37C47">
              <w:rPr>
                <w:b w:val="0"/>
                <w:bCs/>
                <w:sz w:val="20"/>
              </w:rPr>
              <w:t>true</w:t>
            </w:r>
          </w:p>
        </w:tc>
        <w:tc>
          <w:tcPr>
            <w:tcW w:w="1327" w:type="dxa"/>
          </w:tcPr>
          <w:p w14:paraId="1381C20F" w14:textId="77777777" w:rsidR="00204A63" w:rsidRPr="00D37C47" w:rsidRDefault="00204A63" w:rsidP="00666B5B">
            <w:pPr>
              <w:rPr>
                <w:b w:val="0"/>
                <w:bCs/>
                <w:sz w:val="20"/>
              </w:rPr>
            </w:pPr>
            <w:r w:rsidRPr="00D37C47">
              <w:rPr>
                <w:b w:val="0"/>
                <w:bCs/>
                <w:sz w:val="20"/>
              </w:rPr>
              <w:t>1</w:t>
            </w:r>
          </w:p>
        </w:tc>
        <w:tc>
          <w:tcPr>
            <w:tcW w:w="1193" w:type="dxa"/>
          </w:tcPr>
          <w:p w14:paraId="73FE6AD3" w14:textId="77777777" w:rsidR="00204A63" w:rsidRPr="00D37C47" w:rsidRDefault="00204A63" w:rsidP="00666B5B">
            <w:pPr>
              <w:rPr>
                <w:b w:val="0"/>
                <w:bCs/>
                <w:sz w:val="20"/>
              </w:rPr>
            </w:pPr>
            <w:r w:rsidRPr="00D37C47">
              <w:rPr>
                <w:b w:val="0"/>
                <w:bCs/>
                <w:sz w:val="20"/>
              </w:rPr>
              <w:t>N</w:t>
            </w:r>
          </w:p>
        </w:tc>
        <w:tc>
          <w:tcPr>
            <w:tcW w:w="959" w:type="dxa"/>
          </w:tcPr>
          <w:p w14:paraId="02551565" w14:textId="77777777" w:rsidR="00204A63" w:rsidRPr="00D37C47" w:rsidRDefault="00204A63" w:rsidP="00666B5B">
            <w:pPr>
              <w:rPr>
                <w:b w:val="0"/>
                <w:bCs/>
                <w:sz w:val="20"/>
              </w:rPr>
            </w:pPr>
            <w:r w:rsidRPr="00D37C47">
              <w:rPr>
                <w:b w:val="0"/>
                <w:bCs/>
                <w:sz w:val="20"/>
              </w:rPr>
              <w:t>11</w:t>
            </w:r>
          </w:p>
        </w:tc>
        <w:tc>
          <w:tcPr>
            <w:tcW w:w="1916" w:type="dxa"/>
          </w:tcPr>
          <w:p w14:paraId="1522772C" w14:textId="77777777" w:rsidR="00204A63" w:rsidRPr="00D37C47" w:rsidRDefault="00204A63" w:rsidP="00666B5B">
            <w:pPr>
              <w:rPr>
                <w:b w:val="0"/>
                <w:bCs/>
                <w:sz w:val="20"/>
              </w:rPr>
            </w:pPr>
            <w:r w:rsidRPr="00D37C47">
              <w:rPr>
                <w:b w:val="0"/>
                <w:bCs/>
                <w:sz w:val="20"/>
              </w:rPr>
              <w:t>[0-9]</w:t>
            </w:r>
          </w:p>
        </w:tc>
      </w:tr>
      <w:tr w:rsidR="00204A63" w:rsidRPr="00D37C47" w14:paraId="24988F12" w14:textId="77777777" w:rsidTr="00D56918">
        <w:trPr>
          <w:trHeight w:val="770"/>
        </w:trPr>
        <w:tc>
          <w:tcPr>
            <w:tcW w:w="1685" w:type="dxa"/>
          </w:tcPr>
          <w:p w14:paraId="1FF3F3A4" w14:textId="77777777" w:rsidR="00204A63" w:rsidRPr="00D37C47" w:rsidRDefault="00204A63" w:rsidP="00666B5B">
            <w:pPr>
              <w:rPr>
                <w:b w:val="0"/>
                <w:bCs/>
                <w:sz w:val="20"/>
              </w:rPr>
            </w:pPr>
            <w:r w:rsidRPr="00D37C47">
              <w:rPr>
                <w:b w:val="0"/>
                <w:bCs/>
                <w:sz w:val="20"/>
              </w:rPr>
              <w:t>username</w:t>
            </w:r>
          </w:p>
        </w:tc>
        <w:tc>
          <w:tcPr>
            <w:tcW w:w="1859" w:type="dxa"/>
          </w:tcPr>
          <w:p w14:paraId="6CD69FBC" w14:textId="77777777" w:rsidR="00204A63" w:rsidRPr="00D37C47" w:rsidRDefault="00204A63" w:rsidP="00666B5B">
            <w:pPr>
              <w:rPr>
                <w:b w:val="0"/>
                <w:bCs/>
                <w:sz w:val="20"/>
              </w:rPr>
            </w:pPr>
            <w:r w:rsidRPr="00D37C47">
              <w:rPr>
                <w:b w:val="0"/>
                <w:bCs/>
                <w:sz w:val="20"/>
              </w:rPr>
              <w:t>Unique Identified username for user</w:t>
            </w:r>
          </w:p>
        </w:tc>
        <w:tc>
          <w:tcPr>
            <w:tcW w:w="1134" w:type="dxa"/>
          </w:tcPr>
          <w:p w14:paraId="00BAE23E" w14:textId="77777777" w:rsidR="00204A63" w:rsidRPr="00D37C47" w:rsidRDefault="00204A63" w:rsidP="00666B5B">
            <w:pPr>
              <w:rPr>
                <w:b w:val="0"/>
                <w:bCs/>
                <w:sz w:val="20"/>
              </w:rPr>
            </w:pPr>
            <w:r>
              <w:rPr>
                <w:b w:val="0"/>
                <w:bCs/>
                <w:sz w:val="20"/>
              </w:rPr>
              <w:t>text</w:t>
            </w:r>
          </w:p>
        </w:tc>
        <w:tc>
          <w:tcPr>
            <w:tcW w:w="1559" w:type="dxa"/>
          </w:tcPr>
          <w:p w14:paraId="1C860A37" w14:textId="77777777" w:rsidR="00204A63" w:rsidRPr="00D37C47" w:rsidRDefault="00204A63" w:rsidP="00666B5B">
            <w:pPr>
              <w:rPr>
                <w:b w:val="0"/>
                <w:bCs/>
                <w:sz w:val="20"/>
              </w:rPr>
            </w:pPr>
            <w:r w:rsidRPr="00D37C47">
              <w:rPr>
                <w:b w:val="0"/>
                <w:bCs/>
                <w:sz w:val="20"/>
              </w:rPr>
              <w:t>None</w:t>
            </w:r>
          </w:p>
        </w:tc>
        <w:tc>
          <w:tcPr>
            <w:tcW w:w="1346" w:type="dxa"/>
          </w:tcPr>
          <w:p w14:paraId="5D42A178" w14:textId="77777777" w:rsidR="00204A63" w:rsidRPr="00D37C47" w:rsidRDefault="00204A63" w:rsidP="00666B5B">
            <w:pPr>
              <w:rPr>
                <w:b w:val="0"/>
                <w:bCs/>
                <w:sz w:val="20"/>
              </w:rPr>
            </w:pPr>
            <w:r w:rsidRPr="00D37C47">
              <w:rPr>
                <w:b w:val="0"/>
                <w:bCs/>
                <w:sz w:val="20"/>
              </w:rPr>
              <w:t>false</w:t>
            </w:r>
          </w:p>
        </w:tc>
        <w:tc>
          <w:tcPr>
            <w:tcW w:w="1327" w:type="dxa"/>
          </w:tcPr>
          <w:p w14:paraId="6039547E" w14:textId="77777777" w:rsidR="00204A63" w:rsidRPr="00D37C47" w:rsidRDefault="00204A63" w:rsidP="00666B5B">
            <w:pPr>
              <w:rPr>
                <w:b w:val="0"/>
                <w:bCs/>
                <w:sz w:val="20"/>
              </w:rPr>
            </w:pPr>
            <w:r w:rsidRPr="00D37C47">
              <w:rPr>
                <w:b w:val="0"/>
                <w:bCs/>
                <w:sz w:val="20"/>
              </w:rPr>
              <w:t>admin</w:t>
            </w:r>
          </w:p>
        </w:tc>
        <w:tc>
          <w:tcPr>
            <w:tcW w:w="1193" w:type="dxa"/>
          </w:tcPr>
          <w:p w14:paraId="126B4A7B" w14:textId="77777777" w:rsidR="00204A63" w:rsidRPr="00663C11" w:rsidRDefault="00204A63" w:rsidP="00666B5B">
            <w:pPr>
              <w:rPr>
                <w:b w:val="0"/>
                <w:bCs/>
                <w:sz w:val="20"/>
              </w:rPr>
            </w:pPr>
            <w:r w:rsidRPr="00663C11">
              <w:rPr>
                <w:b w:val="0"/>
                <w:bCs/>
                <w:sz w:val="20"/>
              </w:rPr>
              <w:t>Y</w:t>
            </w:r>
          </w:p>
        </w:tc>
        <w:tc>
          <w:tcPr>
            <w:tcW w:w="959" w:type="dxa"/>
          </w:tcPr>
          <w:p w14:paraId="391508F5" w14:textId="77777777" w:rsidR="00204A63" w:rsidRPr="00D37C47" w:rsidRDefault="00204A63" w:rsidP="00666B5B">
            <w:pPr>
              <w:rPr>
                <w:b w:val="0"/>
                <w:bCs/>
                <w:sz w:val="20"/>
              </w:rPr>
            </w:pPr>
            <w:r w:rsidRPr="00D37C47">
              <w:rPr>
                <w:b w:val="0"/>
                <w:bCs/>
                <w:sz w:val="20"/>
              </w:rPr>
              <w:t>255</w:t>
            </w:r>
          </w:p>
        </w:tc>
        <w:tc>
          <w:tcPr>
            <w:tcW w:w="1916" w:type="dxa"/>
          </w:tcPr>
          <w:p w14:paraId="77056249"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5724EA1E" w14:textId="77777777" w:rsidTr="00D56918">
        <w:trPr>
          <w:trHeight w:val="753"/>
        </w:trPr>
        <w:tc>
          <w:tcPr>
            <w:tcW w:w="1685" w:type="dxa"/>
          </w:tcPr>
          <w:p w14:paraId="0BB56575" w14:textId="77777777" w:rsidR="00204A63" w:rsidRPr="00D37C47" w:rsidRDefault="00204A63" w:rsidP="00666B5B">
            <w:pPr>
              <w:rPr>
                <w:b w:val="0"/>
                <w:bCs/>
                <w:sz w:val="20"/>
              </w:rPr>
            </w:pPr>
            <w:r w:rsidRPr="00D37C47">
              <w:rPr>
                <w:b w:val="0"/>
                <w:bCs/>
                <w:sz w:val="20"/>
              </w:rPr>
              <w:t>password</w:t>
            </w:r>
          </w:p>
        </w:tc>
        <w:tc>
          <w:tcPr>
            <w:tcW w:w="1859" w:type="dxa"/>
          </w:tcPr>
          <w:p w14:paraId="4901EAA8" w14:textId="77777777" w:rsidR="00204A63" w:rsidRPr="00D37C47" w:rsidRDefault="00204A63" w:rsidP="00666B5B">
            <w:pPr>
              <w:rPr>
                <w:b w:val="0"/>
                <w:bCs/>
                <w:sz w:val="20"/>
              </w:rPr>
            </w:pPr>
            <w:r w:rsidRPr="00D37C47">
              <w:rPr>
                <w:b w:val="0"/>
                <w:bCs/>
                <w:sz w:val="20"/>
              </w:rPr>
              <w:t xml:space="preserve"> Unique password for user</w:t>
            </w:r>
          </w:p>
        </w:tc>
        <w:tc>
          <w:tcPr>
            <w:tcW w:w="1134" w:type="dxa"/>
          </w:tcPr>
          <w:p w14:paraId="69940EDD" w14:textId="77777777" w:rsidR="00204A63" w:rsidRPr="00D37C47" w:rsidRDefault="00204A63" w:rsidP="00666B5B">
            <w:pPr>
              <w:rPr>
                <w:b w:val="0"/>
                <w:bCs/>
                <w:sz w:val="20"/>
              </w:rPr>
            </w:pPr>
            <w:r>
              <w:rPr>
                <w:b w:val="0"/>
                <w:bCs/>
                <w:sz w:val="20"/>
              </w:rPr>
              <w:t>text</w:t>
            </w:r>
          </w:p>
        </w:tc>
        <w:tc>
          <w:tcPr>
            <w:tcW w:w="1559" w:type="dxa"/>
          </w:tcPr>
          <w:p w14:paraId="700B1A56" w14:textId="77777777" w:rsidR="00204A63" w:rsidRPr="00D37C47" w:rsidRDefault="00204A63" w:rsidP="00666B5B">
            <w:pPr>
              <w:rPr>
                <w:b w:val="0"/>
                <w:bCs/>
                <w:sz w:val="20"/>
              </w:rPr>
            </w:pPr>
            <w:r w:rsidRPr="00D37C47">
              <w:rPr>
                <w:b w:val="0"/>
                <w:bCs/>
                <w:sz w:val="20"/>
              </w:rPr>
              <w:t>None</w:t>
            </w:r>
          </w:p>
        </w:tc>
        <w:tc>
          <w:tcPr>
            <w:tcW w:w="1346" w:type="dxa"/>
          </w:tcPr>
          <w:p w14:paraId="74FE3E37" w14:textId="77777777" w:rsidR="00204A63" w:rsidRPr="00D37C47" w:rsidRDefault="00204A63" w:rsidP="00666B5B">
            <w:pPr>
              <w:rPr>
                <w:b w:val="0"/>
                <w:bCs/>
                <w:sz w:val="20"/>
              </w:rPr>
            </w:pPr>
            <w:r w:rsidRPr="00D37C47">
              <w:rPr>
                <w:b w:val="0"/>
                <w:bCs/>
                <w:sz w:val="20"/>
              </w:rPr>
              <w:t>false</w:t>
            </w:r>
          </w:p>
        </w:tc>
        <w:tc>
          <w:tcPr>
            <w:tcW w:w="1327" w:type="dxa"/>
          </w:tcPr>
          <w:p w14:paraId="58A5B040" w14:textId="77777777" w:rsidR="00204A63" w:rsidRPr="00D37C47" w:rsidRDefault="00204A63" w:rsidP="00666B5B">
            <w:pPr>
              <w:rPr>
                <w:b w:val="0"/>
                <w:bCs/>
                <w:sz w:val="20"/>
              </w:rPr>
            </w:pPr>
            <w:r w:rsidRPr="00D37C47">
              <w:rPr>
                <w:b w:val="0"/>
                <w:bCs/>
                <w:sz w:val="20"/>
              </w:rPr>
              <w:t>Admin123</w:t>
            </w:r>
          </w:p>
        </w:tc>
        <w:tc>
          <w:tcPr>
            <w:tcW w:w="1193" w:type="dxa"/>
          </w:tcPr>
          <w:p w14:paraId="67677338" w14:textId="77777777" w:rsidR="00204A63" w:rsidRPr="00D37C47" w:rsidRDefault="00204A63" w:rsidP="00666B5B">
            <w:pPr>
              <w:rPr>
                <w:b w:val="0"/>
                <w:bCs/>
                <w:sz w:val="20"/>
              </w:rPr>
            </w:pPr>
            <w:r w:rsidRPr="00D37C47">
              <w:rPr>
                <w:b w:val="0"/>
                <w:bCs/>
                <w:sz w:val="20"/>
              </w:rPr>
              <w:t>Y</w:t>
            </w:r>
          </w:p>
        </w:tc>
        <w:tc>
          <w:tcPr>
            <w:tcW w:w="959" w:type="dxa"/>
          </w:tcPr>
          <w:p w14:paraId="06BC21BC" w14:textId="77777777" w:rsidR="00204A63" w:rsidRPr="00D37C47" w:rsidRDefault="00204A63" w:rsidP="00666B5B">
            <w:pPr>
              <w:rPr>
                <w:b w:val="0"/>
                <w:bCs/>
                <w:sz w:val="20"/>
              </w:rPr>
            </w:pPr>
            <w:r w:rsidRPr="00D37C47">
              <w:rPr>
                <w:b w:val="0"/>
                <w:bCs/>
                <w:sz w:val="20"/>
              </w:rPr>
              <w:t>255</w:t>
            </w:r>
          </w:p>
        </w:tc>
        <w:tc>
          <w:tcPr>
            <w:tcW w:w="1916" w:type="dxa"/>
          </w:tcPr>
          <w:p w14:paraId="7A66DC78"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257D5006" w14:textId="77777777" w:rsidTr="00D56918">
        <w:trPr>
          <w:trHeight w:val="483"/>
        </w:trPr>
        <w:tc>
          <w:tcPr>
            <w:tcW w:w="1685" w:type="dxa"/>
          </w:tcPr>
          <w:p w14:paraId="3E366AEC" w14:textId="77777777" w:rsidR="00204A63" w:rsidRPr="00D37C47" w:rsidRDefault="00204A63" w:rsidP="00666B5B">
            <w:pPr>
              <w:rPr>
                <w:b w:val="0"/>
                <w:bCs/>
                <w:sz w:val="20"/>
              </w:rPr>
            </w:pPr>
            <w:proofErr w:type="spellStart"/>
            <w:r w:rsidRPr="00D37C47">
              <w:rPr>
                <w:b w:val="0"/>
                <w:bCs/>
                <w:sz w:val="20"/>
              </w:rPr>
              <w:t>first_name</w:t>
            </w:r>
            <w:proofErr w:type="spellEnd"/>
          </w:p>
        </w:tc>
        <w:tc>
          <w:tcPr>
            <w:tcW w:w="1859" w:type="dxa"/>
          </w:tcPr>
          <w:p w14:paraId="48B0BA66" w14:textId="77777777" w:rsidR="00204A63" w:rsidRPr="00D37C47" w:rsidRDefault="00204A63" w:rsidP="00666B5B">
            <w:pPr>
              <w:rPr>
                <w:b w:val="0"/>
                <w:bCs/>
                <w:sz w:val="20"/>
              </w:rPr>
            </w:pPr>
            <w:r w:rsidRPr="00D37C47">
              <w:rPr>
                <w:b w:val="0"/>
                <w:bCs/>
                <w:sz w:val="20"/>
              </w:rPr>
              <w:t>User’s first name</w:t>
            </w:r>
          </w:p>
        </w:tc>
        <w:tc>
          <w:tcPr>
            <w:tcW w:w="1134" w:type="dxa"/>
          </w:tcPr>
          <w:p w14:paraId="3EEBACA7" w14:textId="77777777" w:rsidR="00204A63" w:rsidRPr="00D37C47" w:rsidRDefault="00204A63" w:rsidP="00666B5B">
            <w:pPr>
              <w:rPr>
                <w:b w:val="0"/>
                <w:bCs/>
                <w:sz w:val="20"/>
              </w:rPr>
            </w:pPr>
            <w:r>
              <w:rPr>
                <w:b w:val="0"/>
                <w:bCs/>
                <w:sz w:val="20"/>
              </w:rPr>
              <w:t>text</w:t>
            </w:r>
          </w:p>
        </w:tc>
        <w:tc>
          <w:tcPr>
            <w:tcW w:w="1559" w:type="dxa"/>
          </w:tcPr>
          <w:p w14:paraId="724B5516" w14:textId="77777777" w:rsidR="00204A63" w:rsidRPr="00D37C47" w:rsidRDefault="00204A63" w:rsidP="00666B5B">
            <w:pPr>
              <w:rPr>
                <w:b w:val="0"/>
                <w:bCs/>
                <w:sz w:val="20"/>
              </w:rPr>
            </w:pPr>
            <w:r w:rsidRPr="00D37C47">
              <w:rPr>
                <w:b w:val="0"/>
                <w:bCs/>
                <w:sz w:val="20"/>
              </w:rPr>
              <w:t>None</w:t>
            </w:r>
          </w:p>
        </w:tc>
        <w:tc>
          <w:tcPr>
            <w:tcW w:w="1346" w:type="dxa"/>
          </w:tcPr>
          <w:p w14:paraId="4F0C25B3" w14:textId="77777777" w:rsidR="00204A63" w:rsidRPr="00D37C47" w:rsidRDefault="00204A63" w:rsidP="00666B5B">
            <w:pPr>
              <w:rPr>
                <w:b w:val="0"/>
                <w:bCs/>
                <w:sz w:val="20"/>
              </w:rPr>
            </w:pPr>
            <w:r w:rsidRPr="00D37C47">
              <w:rPr>
                <w:b w:val="0"/>
                <w:bCs/>
                <w:sz w:val="20"/>
              </w:rPr>
              <w:t>false</w:t>
            </w:r>
          </w:p>
        </w:tc>
        <w:tc>
          <w:tcPr>
            <w:tcW w:w="1327" w:type="dxa"/>
          </w:tcPr>
          <w:p w14:paraId="200F35D8" w14:textId="77777777" w:rsidR="00204A63" w:rsidRPr="00D37C47" w:rsidRDefault="00204A63" w:rsidP="00666B5B">
            <w:pPr>
              <w:rPr>
                <w:b w:val="0"/>
                <w:bCs/>
                <w:sz w:val="20"/>
              </w:rPr>
            </w:pPr>
            <w:r w:rsidRPr="00D37C47">
              <w:rPr>
                <w:b w:val="0"/>
                <w:bCs/>
                <w:sz w:val="20"/>
              </w:rPr>
              <w:t>April</w:t>
            </w:r>
          </w:p>
        </w:tc>
        <w:tc>
          <w:tcPr>
            <w:tcW w:w="1193" w:type="dxa"/>
          </w:tcPr>
          <w:p w14:paraId="029175F1" w14:textId="77777777" w:rsidR="00204A63" w:rsidRPr="00D37C47" w:rsidRDefault="00204A63" w:rsidP="00666B5B">
            <w:pPr>
              <w:rPr>
                <w:b w:val="0"/>
                <w:bCs/>
                <w:sz w:val="20"/>
              </w:rPr>
            </w:pPr>
            <w:r w:rsidRPr="00D37C47">
              <w:rPr>
                <w:b w:val="0"/>
                <w:bCs/>
                <w:sz w:val="20"/>
              </w:rPr>
              <w:t>Y</w:t>
            </w:r>
          </w:p>
        </w:tc>
        <w:tc>
          <w:tcPr>
            <w:tcW w:w="959" w:type="dxa"/>
          </w:tcPr>
          <w:p w14:paraId="21664331" w14:textId="77777777" w:rsidR="00204A63" w:rsidRPr="00D37C47" w:rsidRDefault="00204A63" w:rsidP="00666B5B">
            <w:pPr>
              <w:rPr>
                <w:b w:val="0"/>
                <w:bCs/>
                <w:sz w:val="20"/>
              </w:rPr>
            </w:pPr>
            <w:r w:rsidRPr="00D37C47">
              <w:rPr>
                <w:b w:val="0"/>
                <w:bCs/>
                <w:sz w:val="20"/>
              </w:rPr>
              <w:t>255</w:t>
            </w:r>
          </w:p>
        </w:tc>
        <w:tc>
          <w:tcPr>
            <w:tcW w:w="1916" w:type="dxa"/>
          </w:tcPr>
          <w:p w14:paraId="6B2C81D2"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125B96EA" w14:textId="77777777" w:rsidTr="00D56918">
        <w:trPr>
          <w:trHeight w:val="562"/>
        </w:trPr>
        <w:tc>
          <w:tcPr>
            <w:tcW w:w="1685" w:type="dxa"/>
          </w:tcPr>
          <w:p w14:paraId="5373BE09" w14:textId="77777777" w:rsidR="00204A63" w:rsidRPr="00D37C47" w:rsidRDefault="00204A63" w:rsidP="00666B5B">
            <w:pPr>
              <w:rPr>
                <w:b w:val="0"/>
                <w:bCs/>
                <w:sz w:val="20"/>
              </w:rPr>
            </w:pPr>
            <w:proofErr w:type="spellStart"/>
            <w:r w:rsidRPr="00D37C47">
              <w:rPr>
                <w:b w:val="0"/>
                <w:bCs/>
                <w:sz w:val="20"/>
              </w:rPr>
              <w:t>middle_name</w:t>
            </w:r>
            <w:proofErr w:type="spellEnd"/>
          </w:p>
        </w:tc>
        <w:tc>
          <w:tcPr>
            <w:tcW w:w="1859" w:type="dxa"/>
          </w:tcPr>
          <w:p w14:paraId="1A4E4087" w14:textId="77777777" w:rsidR="00204A63" w:rsidRPr="00D37C47" w:rsidRDefault="00204A63" w:rsidP="00666B5B">
            <w:pPr>
              <w:rPr>
                <w:b w:val="0"/>
                <w:bCs/>
                <w:sz w:val="20"/>
              </w:rPr>
            </w:pPr>
            <w:r w:rsidRPr="00D37C47">
              <w:rPr>
                <w:b w:val="0"/>
                <w:bCs/>
                <w:sz w:val="20"/>
              </w:rPr>
              <w:t>User’s middle name</w:t>
            </w:r>
          </w:p>
        </w:tc>
        <w:tc>
          <w:tcPr>
            <w:tcW w:w="1134" w:type="dxa"/>
          </w:tcPr>
          <w:p w14:paraId="470E4C0A" w14:textId="77777777" w:rsidR="00204A63" w:rsidRPr="00D37C47" w:rsidRDefault="00204A63" w:rsidP="00666B5B">
            <w:pPr>
              <w:rPr>
                <w:b w:val="0"/>
                <w:bCs/>
                <w:sz w:val="20"/>
              </w:rPr>
            </w:pPr>
            <w:r>
              <w:rPr>
                <w:b w:val="0"/>
                <w:bCs/>
                <w:sz w:val="20"/>
              </w:rPr>
              <w:t>text</w:t>
            </w:r>
          </w:p>
        </w:tc>
        <w:tc>
          <w:tcPr>
            <w:tcW w:w="1559" w:type="dxa"/>
          </w:tcPr>
          <w:p w14:paraId="0A88030A" w14:textId="77777777" w:rsidR="00204A63" w:rsidRPr="00D37C47" w:rsidRDefault="00204A63" w:rsidP="00666B5B">
            <w:pPr>
              <w:rPr>
                <w:b w:val="0"/>
                <w:bCs/>
                <w:sz w:val="20"/>
              </w:rPr>
            </w:pPr>
            <w:r w:rsidRPr="00D37C47">
              <w:rPr>
                <w:b w:val="0"/>
                <w:bCs/>
                <w:sz w:val="20"/>
              </w:rPr>
              <w:t>None</w:t>
            </w:r>
          </w:p>
        </w:tc>
        <w:tc>
          <w:tcPr>
            <w:tcW w:w="1346" w:type="dxa"/>
          </w:tcPr>
          <w:p w14:paraId="1EE93D39" w14:textId="77777777" w:rsidR="00204A63" w:rsidRPr="00D37C47" w:rsidRDefault="00204A63" w:rsidP="00666B5B">
            <w:pPr>
              <w:rPr>
                <w:b w:val="0"/>
                <w:bCs/>
                <w:sz w:val="20"/>
              </w:rPr>
            </w:pPr>
            <w:r w:rsidRPr="00D37C47">
              <w:rPr>
                <w:b w:val="0"/>
                <w:bCs/>
                <w:sz w:val="20"/>
              </w:rPr>
              <w:t>false</w:t>
            </w:r>
          </w:p>
        </w:tc>
        <w:tc>
          <w:tcPr>
            <w:tcW w:w="1327" w:type="dxa"/>
          </w:tcPr>
          <w:p w14:paraId="74DE7C16" w14:textId="77777777" w:rsidR="00204A63" w:rsidRPr="00D37C47" w:rsidRDefault="00204A63" w:rsidP="00666B5B">
            <w:pPr>
              <w:rPr>
                <w:b w:val="0"/>
                <w:bCs/>
                <w:sz w:val="20"/>
              </w:rPr>
            </w:pPr>
            <w:proofErr w:type="spellStart"/>
            <w:r w:rsidRPr="00D37C47">
              <w:rPr>
                <w:b w:val="0"/>
                <w:bCs/>
                <w:sz w:val="20"/>
              </w:rPr>
              <w:t>Dapulang</w:t>
            </w:r>
            <w:proofErr w:type="spellEnd"/>
          </w:p>
        </w:tc>
        <w:tc>
          <w:tcPr>
            <w:tcW w:w="1193" w:type="dxa"/>
          </w:tcPr>
          <w:p w14:paraId="164B43AB" w14:textId="77777777" w:rsidR="00204A63" w:rsidRPr="00D37C47" w:rsidRDefault="00204A63" w:rsidP="00666B5B">
            <w:pPr>
              <w:rPr>
                <w:b w:val="0"/>
                <w:bCs/>
                <w:sz w:val="20"/>
              </w:rPr>
            </w:pPr>
            <w:r w:rsidRPr="00D37C47">
              <w:rPr>
                <w:b w:val="0"/>
                <w:bCs/>
                <w:sz w:val="20"/>
              </w:rPr>
              <w:t>Y</w:t>
            </w:r>
          </w:p>
        </w:tc>
        <w:tc>
          <w:tcPr>
            <w:tcW w:w="959" w:type="dxa"/>
          </w:tcPr>
          <w:p w14:paraId="606FAB58" w14:textId="77777777" w:rsidR="00204A63" w:rsidRPr="00D37C47" w:rsidRDefault="00204A63" w:rsidP="00666B5B">
            <w:pPr>
              <w:rPr>
                <w:b w:val="0"/>
                <w:bCs/>
                <w:sz w:val="20"/>
              </w:rPr>
            </w:pPr>
            <w:r w:rsidRPr="00D37C47">
              <w:rPr>
                <w:b w:val="0"/>
                <w:bCs/>
                <w:sz w:val="20"/>
              </w:rPr>
              <w:t>255</w:t>
            </w:r>
          </w:p>
        </w:tc>
        <w:tc>
          <w:tcPr>
            <w:tcW w:w="1916" w:type="dxa"/>
          </w:tcPr>
          <w:p w14:paraId="370D3FF6"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5FDCC995" w14:textId="77777777" w:rsidTr="00D56918">
        <w:trPr>
          <w:trHeight w:val="355"/>
        </w:trPr>
        <w:tc>
          <w:tcPr>
            <w:tcW w:w="1685" w:type="dxa"/>
          </w:tcPr>
          <w:p w14:paraId="5EB93A9D" w14:textId="77777777" w:rsidR="00204A63" w:rsidRPr="00D37C47" w:rsidRDefault="00204A63" w:rsidP="00666B5B">
            <w:pPr>
              <w:rPr>
                <w:b w:val="0"/>
                <w:bCs/>
                <w:sz w:val="20"/>
              </w:rPr>
            </w:pPr>
            <w:proofErr w:type="spellStart"/>
            <w:r w:rsidRPr="00D37C47">
              <w:rPr>
                <w:b w:val="0"/>
                <w:bCs/>
                <w:sz w:val="20"/>
              </w:rPr>
              <w:t>last_name</w:t>
            </w:r>
            <w:proofErr w:type="spellEnd"/>
          </w:p>
        </w:tc>
        <w:tc>
          <w:tcPr>
            <w:tcW w:w="1859" w:type="dxa"/>
          </w:tcPr>
          <w:p w14:paraId="030A8E4D" w14:textId="77777777" w:rsidR="00204A63" w:rsidRPr="00D37C47" w:rsidRDefault="00204A63" w:rsidP="00666B5B">
            <w:pPr>
              <w:rPr>
                <w:b w:val="0"/>
                <w:bCs/>
                <w:sz w:val="20"/>
              </w:rPr>
            </w:pPr>
            <w:r w:rsidRPr="00D37C47">
              <w:rPr>
                <w:b w:val="0"/>
                <w:bCs/>
                <w:sz w:val="20"/>
              </w:rPr>
              <w:t>User’s last name</w:t>
            </w:r>
          </w:p>
        </w:tc>
        <w:tc>
          <w:tcPr>
            <w:tcW w:w="1134" w:type="dxa"/>
          </w:tcPr>
          <w:p w14:paraId="4701DDB7" w14:textId="77777777" w:rsidR="00204A63" w:rsidRPr="00D37C47" w:rsidRDefault="00204A63" w:rsidP="00666B5B">
            <w:pPr>
              <w:rPr>
                <w:b w:val="0"/>
                <w:bCs/>
                <w:sz w:val="20"/>
              </w:rPr>
            </w:pPr>
            <w:r>
              <w:rPr>
                <w:b w:val="0"/>
                <w:bCs/>
                <w:sz w:val="20"/>
              </w:rPr>
              <w:t>text</w:t>
            </w:r>
          </w:p>
        </w:tc>
        <w:tc>
          <w:tcPr>
            <w:tcW w:w="1559" w:type="dxa"/>
          </w:tcPr>
          <w:p w14:paraId="2DA382BC" w14:textId="77777777" w:rsidR="00204A63" w:rsidRPr="00D37C47" w:rsidRDefault="00204A63" w:rsidP="00666B5B">
            <w:pPr>
              <w:rPr>
                <w:b w:val="0"/>
                <w:bCs/>
                <w:sz w:val="20"/>
              </w:rPr>
            </w:pPr>
            <w:r w:rsidRPr="00D37C47">
              <w:rPr>
                <w:b w:val="0"/>
                <w:bCs/>
                <w:sz w:val="20"/>
              </w:rPr>
              <w:t>None</w:t>
            </w:r>
          </w:p>
        </w:tc>
        <w:tc>
          <w:tcPr>
            <w:tcW w:w="1346" w:type="dxa"/>
          </w:tcPr>
          <w:p w14:paraId="74DB3B30" w14:textId="77777777" w:rsidR="00204A63" w:rsidRPr="00D37C47" w:rsidRDefault="00204A63" w:rsidP="00666B5B">
            <w:pPr>
              <w:rPr>
                <w:b w:val="0"/>
                <w:bCs/>
                <w:sz w:val="20"/>
              </w:rPr>
            </w:pPr>
            <w:r w:rsidRPr="00D37C47">
              <w:rPr>
                <w:b w:val="0"/>
                <w:bCs/>
                <w:sz w:val="20"/>
              </w:rPr>
              <w:t>false</w:t>
            </w:r>
          </w:p>
        </w:tc>
        <w:tc>
          <w:tcPr>
            <w:tcW w:w="1327" w:type="dxa"/>
          </w:tcPr>
          <w:p w14:paraId="197A98ED" w14:textId="77777777" w:rsidR="00204A63" w:rsidRPr="00D37C47" w:rsidRDefault="00204A63" w:rsidP="00666B5B">
            <w:pPr>
              <w:rPr>
                <w:b w:val="0"/>
                <w:bCs/>
                <w:sz w:val="20"/>
              </w:rPr>
            </w:pPr>
            <w:proofErr w:type="spellStart"/>
            <w:r w:rsidRPr="00D37C47">
              <w:rPr>
                <w:b w:val="0"/>
                <w:bCs/>
                <w:sz w:val="20"/>
              </w:rPr>
              <w:t>Provido</w:t>
            </w:r>
            <w:proofErr w:type="spellEnd"/>
          </w:p>
        </w:tc>
        <w:tc>
          <w:tcPr>
            <w:tcW w:w="1193" w:type="dxa"/>
          </w:tcPr>
          <w:p w14:paraId="0F497293" w14:textId="77777777" w:rsidR="00204A63" w:rsidRPr="00D37C47" w:rsidRDefault="00204A63" w:rsidP="00666B5B">
            <w:pPr>
              <w:rPr>
                <w:b w:val="0"/>
                <w:bCs/>
                <w:sz w:val="20"/>
              </w:rPr>
            </w:pPr>
            <w:r w:rsidRPr="00D37C47">
              <w:rPr>
                <w:b w:val="0"/>
                <w:bCs/>
                <w:sz w:val="20"/>
              </w:rPr>
              <w:t>Y</w:t>
            </w:r>
          </w:p>
        </w:tc>
        <w:tc>
          <w:tcPr>
            <w:tcW w:w="959" w:type="dxa"/>
          </w:tcPr>
          <w:p w14:paraId="0FBD26E8" w14:textId="77777777" w:rsidR="00204A63" w:rsidRPr="00D37C47" w:rsidRDefault="00204A63" w:rsidP="00666B5B">
            <w:pPr>
              <w:rPr>
                <w:b w:val="0"/>
                <w:bCs/>
                <w:sz w:val="20"/>
              </w:rPr>
            </w:pPr>
            <w:r w:rsidRPr="00D37C47">
              <w:rPr>
                <w:b w:val="0"/>
                <w:bCs/>
                <w:sz w:val="20"/>
              </w:rPr>
              <w:t>255</w:t>
            </w:r>
          </w:p>
        </w:tc>
        <w:tc>
          <w:tcPr>
            <w:tcW w:w="1916" w:type="dxa"/>
          </w:tcPr>
          <w:p w14:paraId="668A39EB"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440E1232" w14:textId="77777777" w:rsidTr="00D56918">
        <w:trPr>
          <w:trHeight w:val="365"/>
        </w:trPr>
        <w:tc>
          <w:tcPr>
            <w:tcW w:w="1685" w:type="dxa"/>
          </w:tcPr>
          <w:p w14:paraId="342E3178" w14:textId="77777777" w:rsidR="00204A63" w:rsidRPr="00D37C47" w:rsidRDefault="00204A63" w:rsidP="00666B5B">
            <w:pPr>
              <w:rPr>
                <w:b w:val="0"/>
                <w:bCs/>
                <w:sz w:val="20"/>
              </w:rPr>
            </w:pPr>
            <w:r w:rsidRPr="00D37C47">
              <w:rPr>
                <w:b w:val="0"/>
                <w:bCs/>
                <w:sz w:val="20"/>
              </w:rPr>
              <w:t>phone</w:t>
            </w:r>
          </w:p>
        </w:tc>
        <w:tc>
          <w:tcPr>
            <w:tcW w:w="1859" w:type="dxa"/>
          </w:tcPr>
          <w:p w14:paraId="6B2CA85A" w14:textId="77777777" w:rsidR="00204A63" w:rsidRPr="00D37C47" w:rsidRDefault="00204A63" w:rsidP="00666B5B">
            <w:pPr>
              <w:rPr>
                <w:b w:val="0"/>
                <w:bCs/>
                <w:sz w:val="20"/>
              </w:rPr>
            </w:pPr>
            <w:r w:rsidRPr="00D37C47">
              <w:rPr>
                <w:b w:val="0"/>
                <w:bCs/>
                <w:sz w:val="20"/>
              </w:rPr>
              <w:t>User’s phone number</w:t>
            </w:r>
          </w:p>
        </w:tc>
        <w:tc>
          <w:tcPr>
            <w:tcW w:w="1134" w:type="dxa"/>
          </w:tcPr>
          <w:p w14:paraId="2B4363C8" w14:textId="77777777" w:rsidR="00204A63" w:rsidRPr="00D37C47" w:rsidRDefault="00204A63" w:rsidP="00666B5B">
            <w:pPr>
              <w:rPr>
                <w:b w:val="0"/>
                <w:bCs/>
                <w:sz w:val="20"/>
              </w:rPr>
            </w:pPr>
            <w:r>
              <w:rPr>
                <w:b w:val="0"/>
                <w:bCs/>
                <w:sz w:val="20"/>
              </w:rPr>
              <w:t>text</w:t>
            </w:r>
          </w:p>
        </w:tc>
        <w:tc>
          <w:tcPr>
            <w:tcW w:w="1559" w:type="dxa"/>
          </w:tcPr>
          <w:p w14:paraId="5357B676" w14:textId="77777777" w:rsidR="00204A63" w:rsidRPr="00D37C47" w:rsidRDefault="00204A63" w:rsidP="00666B5B">
            <w:pPr>
              <w:rPr>
                <w:b w:val="0"/>
                <w:bCs/>
                <w:sz w:val="20"/>
              </w:rPr>
            </w:pPr>
            <w:r w:rsidRPr="00D37C47">
              <w:rPr>
                <w:b w:val="0"/>
                <w:bCs/>
                <w:sz w:val="20"/>
              </w:rPr>
              <w:t>None</w:t>
            </w:r>
          </w:p>
        </w:tc>
        <w:tc>
          <w:tcPr>
            <w:tcW w:w="1346" w:type="dxa"/>
          </w:tcPr>
          <w:p w14:paraId="66FFBFA8" w14:textId="77777777" w:rsidR="00204A63" w:rsidRPr="00D37C47" w:rsidRDefault="00204A63" w:rsidP="00666B5B">
            <w:pPr>
              <w:rPr>
                <w:b w:val="0"/>
                <w:bCs/>
                <w:sz w:val="20"/>
              </w:rPr>
            </w:pPr>
            <w:r w:rsidRPr="00D37C47">
              <w:rPr>
                <w:b w:val="0"/>
                <w:bCs/>
                <w:sz w:val="20"/>
              </w:rPr>
              <w:t>false</w:t>
            </w:r>
          </w:p>
        </w:tc>
        <w:tc>
          <w:tcPr>
            <w:tcW w:w="1327" w:type="dxa"/>
          </w:tcPr>
          <w:p w14:paraId="7C68745B" w14:textId="77777777" w:rsidR="00204A63" w:rsidRPr="00D37C47" w:rsidRDefault="00204A63" w:rsidP="00666B5B">
            <w:pPr>
              <w:rPr>
                <w:b w:val="0"/>
                <w:bCs/>
                <w:sz w:val="20"/>
              </w:rPr>
            </w:pPr>
            <w:r w:rsidRPr="00D37C47">
              <w:rPr>
                <w:b w:val="0"/>
                <w:bCs/>
                <w:sz w:val="20"/>
              </w:rPr>
              <w:t>09123456789</w:t>
            </w:r>
          </w:p>
        </w:tc>
        <w:tc>
          <w:tcPr>
            <w:tcW w:w="1193" w:type="dxa"/>
          </w:tcPr>
          <w:p w14:paraId="4E44CF94" w14:textId="77777777" w:rsidR="00204A63" w:rsidRPr="00D37C47" w:rsidRDefault="00204A63" w:rsidP="00666B5B">
            <w:pPr>
              <w:rPr>
                <w:b w:val="0"/>
                <w:bCs/>
                <w:sz w:val="20"/>
              </w:rPr>
            </w:pPr>
            <w:r w:rsidRPr="00D37C47">
              <w:rPr>
                <w:b w:val="0"/>
                <w:bCs/>
                <w:sz w:val="20"/>
              </w:rPr>
              <w:t>Y</w:t>
            </w:r>
          </w:p>
        </w:tc>
        <w:tc>
          <w:tcPr>
            <w:tcW w:w="959" w:type="dxa"/>
          </w:tcPr>
          <w:p w14:paraId="40DC38CF" w14:textId="77777777" w:rsidR="00204A63" w:rsidRPr="00D37C47" w:rsidRDefault="00204A63" w:rsidP="00666B5B">
            <w:pPr>
              <w:rPr>
                <w:b w:val="0"/>
                <w:bCs/>
                <w:sz w:val="20"/>
              </w:rPr>
            </w:pPr>
            <w:r w:rsidRPr="00D37C47">
              <w:rPr>
                <w:b w:val="0"/>
                <w:bCs/>
                <w:sz w:val="20"/>
              </w:rPr>
              <w:t>255</w:t>
            </w:r>
          </w:p>
        </w:tc>
        <w:tc>
          <w:tcPr>
            <w:tcW w:w="1916" w:type="dxa"/>
          </w:tcPr>
          <w:p w14:paraId="5B7C2115"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6F8040C2" w14:textId="77777777" w:rsidTr="00D56918">
        <w:trPr>
          <w:trHeight w:val="542"/>
        </w:trPr>
        <w:tc>
          <w:tcPr>
            <w:tcW w:w="1685" w:type="dxa"/>
          </w:tcPr>
          <w:p w14:paraId="6ADCF3C2" w14:textId="77777777" w:rsidR="00204A63" w:rsidRPr="00D37C47" w:rsidRDefault="00204A63" w:rsidP="00666B5B">
            <w:pPr>
              <w:rPr>
                <w:b w:val="0"/>
                <w:bCs/>
                <w:sz w:val="20"/>
              </w:rPr>
            </w:pPr>
            <w:r w:rsidRPr="00D37C47">
              <w:rPr>
                <w:b w:val="0"/>
                <w:bCs/>
                <w:sz w:val="20"/>
              </w:rPr>
              <w:t>job</w:t>
            </w:r>
          </w:p>
        </w:tc>
        <w:tc>
          <w:tcPr>
            <w:tcW w:w="1859" w:type="dxa"/>
          </w:tcPr>
          <w:p w14:paraId="39805363" w14:textId="77777777" w:rsidR="00204A63" w:rsidRPr="00D37C47" w:rsidRDefault="00204A63" w:rsidP="00666B5B">
            <w:pPr>
              <w:rPr>
                <w:b w:val="0"/>
                <w:bCs/>
                <w:sz w:val="20"/>
              </w:rPr>
            </w:pPr>
            <w:r w:rsidRPr="00D37C47">
              <w:rPr>
                <w:b w:val="0"/>
                <w:bCs/>
                <w:sz w:val="20"/>
              </w:rPr>
              <w:t xml:space="preserve">User’s job </w:t>
            </w:r>
            <w:proofErr w:type="spellStart"/>
            <w:r w:rsidRPr="00D37C47">
              <w:rPr>
                <w:b w:val="0"/>
                <w:bCs/>
                <w:sz w:val="20"/>
              </w:rPr>
              <w:t>desription</w:t>
            </w:r>
            <w:proofErr w:type="spellEnd"/>
          </w:p>
        </w:tc>
        <w:tc>
          <w:tcPr>
            <w:tcW w:w="1134" w:type="dxa"/>
          </w:tcPr>
          <w:p w14:paraId="0B0BC4D3" w14:textId="77777777" w:rsidR="00204A63" w:rsidRPr="00D37C47" w:rsidRDefault="00204A63" w:rsidP="00666B5B">
            <w:pPr>
              <w:rPr>
                <w:b w:val="0"/>
                <w:bCs/>
                <w:sz w:val="20"/>
              </w:rPr>
            </w:pPr>
            <w:r>
              <w:rPr>
                <w:b w:val="0"/>
                <w:bCs/>
                <w:sz w:val="20"/>
              </w:rPr>
              <w:t>text</w:t>
            </w:r>
          </w:p>
        </w:tc>
        <w:tc>
          <w:tcPr>
            <w:tcW w:w="1559" w:type="dxa"/>
          </w:tcPr>
          <w:p w14:paraId="5D8A8D8B" w14:textId="77777777" w:rsidR="00204A63" w:rsidRPr="00D37C47" w:rsidRDefault="00204A63" w:rsidP="00666B5B">
            <w:pPr>
              <w:rPr>
                <w:b w:val="0"/>
                <w:bCs/>
                <w:sz w:val="20"/>
              </w:rPr>
            </w:pPr>
            <w:r w:rsidRPr="00D37C47">
              <w:rPr>
                <w:b w:val="0"/>
                <w:bCs/>
                <w:sz w:val="20"/>
              </w:rPr>
              <w:t>None</w:t>
            </w:r>
          </w:p>
        </w:tc>
        <w:tc>
          <w:tcPr>
            <w:tcW w:w="1346" w:type="dxa"/>
          </w:tcPr>
          <w:p w14:paraId="276504DC" w14:textId="77777777" w:rsidR="00204A63" w:rsidRPr="00D37C47" w:rsidRDefault="00204A63" w:rsidP="00666B5B">
            <w:pPr>
              <w:rPr>
                <w:b w:val="0"/>
                <w:bCs/>
                <w:sz w:val="20"/>
              </w:rPr>
            </w:pPr>
            <w:r w:rsidRPr="00D37C47">
              <w:rPr>
                <w:b w:val="0"/>
                <w:bCs/>
                <w:sz w:val="20"/>
              </w:rPr>
              <w:t>false</w:t>
            </w:r>
          </w:p>
        </w:tc>
        <w:tc>
          <w:tcPr>
            <w:tcW w:w="1327" w:type="dxa"/>
          </w:tcPr>
          <w:p w14:paraId="69782CF5" w14:textId="77777777" w:rsidR="00204A63" w:rsidRPr="00D37C47" w:rsidRDefault="00204A63" w:rsidP="00666B5B">
            <w:pPr>
              <w:rPr>
                <w:b w:val="0"/>
                <w:bCs/>
                <w:sz w:val="20"/>
              </w:rPr>
            </w:pPr>
            <w:r>
              <w:rPr>
                <w:b w:val="0"/>
                <w:bCs/>
                <w:sz w:val="20"/>
              </w:rPr>
              <w:t>worker</w:t>
            </w:r>
          </w:p>
        </w:tc>
        <w:tc>
          <w:tcPr>
            <w:tcW w:w="1193" w:type="dxa"/>
          </w:tcPr>
          <w:p w14:paraId="4261A652" w14:textId="77777777" w:rsidR="00204A63" w:rsidRPr="00D37C47" w:rsidRDefault="00204A63" w:rsidP="00666B5B">
            <w:pPr>
              <w:rPr>
                <w:b w:val="0"/>
                <w:bCs/>
                <w:sz w:val="20"/>
              </w:rPr>
            </w:pPr>
            <w:r w:rsidRPr="00D37C47">
              <w:rPr>
                <w:b w:val="0"/>
                <w:bCs/>
                <w:sz w:val="20"/>
              </w:rPr>
              <w:t>Y</w:t>
            </w:r>
          </w:p>
        </w:tc>
        <w:tc>
          <w:tcPr>
            <w:tcW w:w="959" w:type="dxa"/>
          </w:tcPr>
          <w:p w14:paraId="3736602C" w14:textId="77777777" w:rsidR="00204A63" w:rsidRPr="00D37C47" w:rsidRDefault="00204A63" w:rsidP="00666B5B">
            <w:pPr>
              <w:rPr>
                <w:b w:val="0"/>
                <w:bCs/>
                <w:sz w:val="20"/>
              </w:rPr>
            </w:pPr>
            <w:r w:rsidRPr="00D37C47">
              <w:rPr>
                <w:b w:val="0"/>
                <w:bCs/>
                <w:sz w:val="20"/>
              </w:rPr>
              <w:t>255</w:t>
            </w:r>
          </w:p>
        </w:tc>
        <w:tc>
          <w:tcPr>
            <w:tcW w:w="1916" w:type="dxa"/>
          </w:tcPr>
          <w:p w14:paraId="3C143D4B" w14:textId="77777777" w:rsidR="00204A63" w:rsidRPr="00D37C47" w:rsidRDefault="00204A63" w:rsidP="00666B5B">
            <w:pPr>
              <w:rPr>
                <w:b w:val="0"/>
                <w:bCs/>
                <w:sz w:val="20"/>
              </w:rPr>
            </w:pPr>
            <w:r w:rsidRPr="00D37C47">
              <w:rPr>
                <w:b w:val="0"/>
                <w:bCs/>
                <w:sz w:val="20"/>
              </w:rPr>
              <w:t>[A-Z, a-z,0-</w:t>
            </w:r>
            <w:proofErr w:type="gramStart"/>
            <w:r w:rsidRPr="00D37C47">
              <w:rPr>
                <w:b w:val="0"/>
                <w:bCs/>
                <w:sz w:val="20"/>
              </w:rPr>
              <w:t>9</w:t>
            </w:r>
            <w:r>
              <w:rPr>
                <w:b w:val="0"/>
                <w:bCs/>
                <w:sz w:val="20"/>
              </w:rPr>
              <w:t>,@</w:t>
            </w:r>
            <w:proofErr w:type="gramEnd"/>
            <w:r w:rsidRPr="00D37C47">
              <w:rPr>
                <w:b w:val="0"/>
                <w:bCs/>
                <w:sz w:val="20"/>
              </w:rPr>
              <w:t>]</w:t>
            </w:r>
          </w:p>
        </w:tc>
      </w:tr>
      <w:tr w:rsidR="00204A63" w:rsidRPr="00D37C47" w14:paraId="06E036CF" w14:textId="77777777" w:rsidTr="00D56918">
        <w:trPr>
          <w:trHeight w:val="699"/>
        </w:trPr>
        <w:tc>
          <w:tcPr>
            <w:tcW w:w="1685" w:type="dxa"/>
          </w:tcPr>
          <w:p w14:paraId="26413C81" w14:textId="77777777" w:rsidR="00204A63" w:rsidRPr="00D37C47" w:rsidRDefault="00204A63" w:rsidP="00666B5B">
            <w:pPr>
              <w:rPr>
                <w:b w:val="0"/>
                <w:bCs/>
                <w:sz w:val="20"/>
              </w:rPr>
            </w:pPr>
            <w:proofErr w:type="spellStart"/>
            <w:r w:rsidRPr="00D37C47">
              <w:rPr>
                <w:b w:val="0"/>
                <w:bCs/>
                <w:sz w:val="20"/>
              </w:rPr>
              <w:t>is_exist</w:t>
            </w:r>
            <w:proofErr w:type="spellEnd"/>
          </w:p>
        </w:tc>
        <w:tc>
          <w:tcPr>
            <w:tcW w:w="1859" w:type="dxa"/>
          </w:tcPr>
          <w:p w14:paraId="2FBAD53D" w14:textId="77777777" w:rsidR="00204A63" w:rsidRPr="00D37C47" w:rsidRDefault="00204A63" w:rsidP="00666B5B">
            <w:pPr>
              <w:rPr>
                <w:b w:val="0"/>
                <w:bCs/>
                <w:sz w:val="20"/>
              </w:rPr>
            </w:pPr>
            <w:r w:rsidRPr="00D37C47">
              <w:rPr>
                <w:b w:val="0"/>
                <w:bCs/>
                <w:sz w:val="20"/>
              </w:rPr>
              <w:t>Determines user existing record</w:t>
            </w:r>
          </w:p>
        </w:tc>
        <w:tc>
          <w:tcPr>
            <w:tcW w:w="1134" w:type="dxa"/>
          </w:tcPr>
          <w:p w14:paraId="2D935DBA" w14:textId="77777777" w:rsidR="00204A63" w:rsidRPr="00D37C47" w:rsidRDefault="00204A63" w:rsidP="00666B5B">
            <w:pPr>
              <w:rPr>
                <w:b w:val="0"/>
                <w:bCs/>
                <w:sz w:val="20"/>
              </w:rPr>
            </w:pPr>
            <w:r>
              <w:rPr>
                <w:b w:val="0"/>
                <w:bCs/>
                <w:sz w:val="20"/>
              </w:rPr>
              <w:t>text</w:t>
            </w:r>
          </w:p>
        </w:tc>
        <w:tc>
          <w:tcPr>
            <w:tcW w:w="1559" w:type="dxa"/>
          </w:tcPr>
          <w:p w14:paraId="097F76E0" w14:textId="77777777" w:rsidR="00204A63" w:rsidRPr="00D37C47" w:rsidRDefault="00204A63" w:rsidP="00666B5B">
            <w:pPr>
              <w:rPr>
                <w:b w:val="0"/>
                <w:bCs/>
                <w:sz w:val="20"/>
              </w:rPr>
            </w:pPr>
            <w:r w:rsidRPr="00D37C47">
              <w:rPr>
                <w:b w:val="0"/>
                <w:bCs/>
                <w:sz w:val="20"/>
              </w:rPr>
              <w:t>None</w:t>
            </w:r>
          </w:p>
        </w:tc>
        <w:tc>
          <w:tcPr>
            <w:tcW w:w="1346" w:type="dxa"/>
          </w:tcPr>
          <w:p w14:paraId="7A001BBB" w14:textId="77777777" w:rsidR="00204A63" w:rsidRPr="00D37C47" w:rsidRDefault="00204A63" w:rsidP="00666B5B">
            <w:pPr>
              <w:rPr>
                <w:b w:val="0"/>
                <w:bCs/>
                <w:sz w:val="20"/>
              </w:rPr>
            </w:pPr>
            <w:r w:rsidRPr="00D37C47">
              <w:rPr>
                <w:b w:val="0"/>
                <w:bCs/>
                <w:sz w:val="20"/>
              </w:rPr>
              <w:t>false</w:t>
            </w:r>
          </w:p>
        </w:tc>
        <w:tc>
          <w:tcPr>
            <w:tcW w:w="1327" w:type="dxa"/>
          </w:tcPr>
          <w:p w14:paraId="7134C327" w14:textId="77777777" w:rsidR="00204A63" w:rsidRPr="00D37C47" w:rsidRDefault="00204A63" w:rsidP="00666B5B">
            <w:pPr>
              <w:rPr>
                <w:b w:val="0"/>
                <w:bCs/>
                <w:sz w:val="20"/>
              </w:rPr>
            </w:pPr>
            <w:r>
              <w:rPr>
                <w:b w:val="0"/>
                <w:bCs/>
                <w:sz w:val="20"/>
              </w:rPr>
              <w:t>true</w:t>
            </w:r>
          </w:p>
        </w:tc>
        <w:tc>
          <w:tcPr>
            <w:tcW w:w="1193" w:type="dxa"/>
          </w:tcPr>
          <w:p w14:paraId="102F9081" w14:textId="77777777" w:rsidR="00204A63" w:rsidRPr="00D37C47" w:rsidRDefault="00204A63" w:rsidP="00666B5B">
            <w:pPr>
              <w:rPr>
                <w:b w:val="0"/>
                <w:bCs/>
                <w:sz w:val="20"/>
              </w:rPr>
            </w:pPr>
            <w:r w:rsidRPr="00D37C47">
              <w:rPr>
                <w:b w:val="0"/>
                <w:bCs/>
                <w:sz w:val="20"/>
              </w:rPr>
              <w:t>Y</w:t>
            </w:r>
          </w:p>
        </w:tc>
        <w:tc>
          <w:tcPr>
            <w:tcW w:w="959" w:type="dxa"/>
          </w:tcPr>
          <w:p w14:paraId="0BC7568B" w14:textId="77777777" w:rsidR="00204A63" w:rsidRPr="00D37C47" w:rsidRDefault="00204A63" w:rsidP="00666B5B">
            <w:pPr>
              <w:rPr>
                <w:b w:val="0"/>
                <w:bCs/>
                <w:sz w:val="20"/>
              </w:rPr>
            </w:pPr>
            <w:r w:rsidRPr="00D37C47">
              <w:rPr>
                <w:b w:val="0"/>
                <w:bCs/>
                <w:sz w:val="20"/>
              </w:rPr>
              <w:t>255</w:t>
            </w:r>
          </w:p>
        </w:tc>
        <w:tc>
          <w:tcPr>
            <w:tcW w:w="1916" w:type="dxa"/>
          </w:tcPr>
          <w:p w14:paraId="794FD661" w14:textId="77777777" w:rsidR="00204A63" w:rsidRPr="00D37C47" w:rsidRDefault="00204A63" w:rsidP="00666B5B">
            <w:pPr>
              <w:rPr>
                <w:b w:val="0"/>
                <w:bCs/>
                <w:sz w:val="20"/>
              </w:rPr>
            </w:pPr>
            <w:r w:rsidRPr="00D37C47">
              <w:rPr>
                <w:b w:val="0"/>
                <w:bCs/>
                <w:sz w:val="20"/>
              </w:rPr>
              <w:t>[A-Z, a-z,0-9</w:t>
            </w:r>
            <w:r>
              <w:rPr>
                <w:b w:val="0"/>
                <w:bCs/>
                <w:sz w:val="20"/>
              </w:rPr>
              <w:t>, @</w:t>
            </w:r>
            <w:r w:rsidRPr="00D37C47">
              <w:rPr>
                <w:b w:val="0"/>
                <w:bCs/>
                <w:sz w:val="20"/>
              </w:rPr>
              <w:t>]</w:t>
            </w:r>
          </w:p>
        </w:tc>
      </w:tr>
    </w:tbl>
    <w:p w14:paraId="31ED1DBE" w14:textId="469C2D9D" w:rsidR="00204A63" w:rsidRDefault="0071695F" w:rsidP="00D56918">
      <w:pPr>
        <w:spacing w:line="360" w:lineRule="auto"/>
        <w:rPr>
          <w:rFonts w:cs="Times New Roman"/>
          <w:szCs w:val="24"/>
        </w:rPr>
      </w:pPr>
      <w:r>
        <w:rPr>
          <w:rFonts w:cs="Times New Roman"/>
          <w:szCs w:val="24"/>
        </w:rPr>
        <w:t>Table 72</w:t>
      </w:r>
      <w:r w:rsidR="00204A63" w:rsidRPr="00D954EF">
        <w:rPr>
          <w:rFonts w:cs="Times New Roman"/>
          <w:szCs w:val="24"/>
        </w:rPr>
        <w:t>. Data Dictionary of User Table</w:t>
      </w:r>
    </w:p>
    <w:p w14:paraId="4576B861" w14:textId="77777777" w:rsidR="00685F0D" w:rsidRPr="00D954EF" w:rsidRDefault="00685F0D" w:rsidP="00F72034">
      <w:pPr>
        <w:spacing w:line="360" w:lineRule="auto"/>
        <w:jc w:val="both"/>
        <w:rPr>
          <w:rFonts w:cs="Times New Roman"/>
          <w:szCs w:val="24"/>
        </w:rPr>
      </w:pPr>
    </w:p>
    <w:p w14:paraId="7C9EA53C" w14:textId="77777777" w:rsidR="00204A63" w:rsidRDefault="00204A63" w:rsidP="00575A26">
      <w:pPr>
        <w:jc w:val="both"/>
      </w:pPr>
    </w:p>
    <w:tbl>
      <w:tblPr>
        <w:tblStyle w:val="TableGrid"/>
        <w:tblW w:w="12955" w:type="dxa"/>
        <w:tblLook w:val="04A0" w:firstRow="1" w:lastRow="0" w:firstColumn="1" w:lastColumn="0" w:noHBand="0" w:noVBand="1"/>
      </w:tblPr>
      <w:tblGrid>
        <w:gridCol w:w="1834"/>
        <w:gridCol w:w="1691"/>
        <w:gridCol w:w="1273"/>
        <w:gridCol w:w="1444"/>
        <w:gridCol w:w="1363"/>
        <w:gridCol w:w="1385"/>
        <w:gridCol w:w="1448"/>
        <w:gridCol w:w="828"/>
        <w:gridCol w:w="1689"/>
      </w:tblGrid>
      <w:tr w:rsidR="00204A63" w:rsidRPr="00CC7892" w14:paraId="31EE67A1" w14:textId="77777777" w:rsidTr="00666B5B">
        <w:trPr>
          <w:trHeight w:val="672"/>
        </w:trPr>
        <w:tc>
          <w:tcPr>
            <w:tcW w:w="1834" w:type="dxa"/>
          </w:tcPr>
          <w:p w14:paraId="6D35E6E8" w14:textId="77777777" w:rsidR="00204A63" w:rsidRPr="00CC7892" w:rsidRDefault="00204A63" w:rsidP="00666B5B">
            <w:pPr>
              <w:rPr>
                <w:sz w:val="20"/>
              </w:rPr>
            </w:pPr>
            <w:r w:rsidRPr="00CC7892">
              <w:rPr>
                <w:sz w:val="20"/>
              </w:rPr>
              <w:t>Table Name</w:t>
            </w:r>
          </w:p>
        </w:tc>
        <w:tc>
          <w:tcPr>
            <w:tcW w:w="11121" w:type="dxa"/>
            <w:gridSpan w:val="8"/>
          </w:tcPr>
          <w:p w14:paraId="47E832B7" w14:textId="77777777" w:rsidR="00204A63" w:rsidRPr="00CC7892" w:rsidRDefault="00204A63" w:rsidP="00666B5B">
            <w:pPr>
              <w:rPr>
                <w:sz w:val="20"/>
              </w:rPr>
            </w:pPr>
            <w:proofErr w:type="spellStart"/>
            <w:r w:rsidRPr="00CC7892">
              <w:rPr>
                <w:sz w:val="20"/>
              </w:rPr>
              <w:t>tbl_batch</w:t>
            </w:r>
            <w:proofErr w:type="spellEnd"/>
          </w:p>
        </w:tc>
      </w:tr>
      <w:tr w:rsidR="00204A63" w:rsidRPr="00CC7892" w14:paraId="049725AF" w14:textId="77777777" w:rsidTr="00666B5B">
        <w:trPr>
          <w:trHeight w:val="354"/>
        </w:trPr>
        <w:tc>
          <w:tcPr>
            <w:tcW w:w="1834" w:type="dxa"/>
          </w:tcPr>
          <w:p w14:paraId="220A5A77" w14:textId="77777777" w:rsidR="00204A63" w:rsidRPr="00CC7892" w:rsidRDefault="00204A63" w:rsidP="00666B5B">
            <w:pPr>
              <w:rPr>
                <w:sz w:val="20"/>
              </w:rPr>
            </w:pPr>
            <w:r w:rsidRPr="00CC7892">
              <w:rPr>
                <w:sz w:val="20"/>
              </w:rPr>
              <w:t>Description</w:t>
            </w:r>
          </w:p>
        </w:tc>
        <w:tc>
          <w:tcPr>
            <w:tcW w:w="11121" w:type="dxa"/>
            <w:gridSpan w:val="8"/>
          </w:tcPr>
          <w:p w14:paraId="023D4BF2" w14:textId="77777777" w:rsidR="00204A63" w:rsidRPr="00CC7892" w:rsidRDefault="00204A63" w:rsidP="00666B5B">
            <w:pPr>
              <w:rPr>
                <w:sz w:val="20"/>
              </w:rPr>
            </w:pPr>
            <w:r w:rsidRPr="00CC7892">
              <w:rPr>
                <w:sz w:val="20"/>
              </w:rPr>
              <w:t>This table records the batch information of the pig.</w:t>
            </w:r>
          </w:p>
        </w:tc>
      </w:tr>
      <w:tr w:rsidR="00204A63" w:rsidRPr="00CC7892" w14:paraId="3803AA9F" w14:textId="77777777" w:rsidTr="00666B5B">
        <w:trPr>
          <w:trHeight w:val="560"/>
        </w:trPr>
        <w:tc>
          <w:tcPr>
            <w:tcW w:w="1834" w:type="dxa"/>
          </w:tcPr>
          <w:p w14:paraId="358D68D8" w14:textId="77777777" w:rsidR="00204A63" w:rsidRPr="00CC7892" w:rsidRDefault="00204A63" w:rsidP="00666B5B">
            <w:pPr>
              <w:rPr>
                <w:sz w:val="20"/>
              </w:rPr>
            </w:pPr>
            <w:r w:rsidRPr="00CC7892">
              <w:rPr>
                <w:sz w:val="20"/>
              </w:rPr>
              <w:t>Alias</w:t>
            </w:r>
          </w:p>
        </w:tc>
        <w:tc>
          <w:tcPr>
            <w:tcW w:w="11121" w:type="dxa"/>
            <w:gridSpan w:val="8"/>
          </w:tcPr>
          <w:p w14:paraId="0CFBEEC5" w14:textId="77777777" w:rsidR="00204A63" w:rsidRPr="00CC7892" w:rsidRDefault="00204A63" w:rsidP="00666B5B">
            <w:pPr>
              <w:rPr>
                <w:sz w:val="20"/>
              </w:rPr>
            </w:pPr>
            <w:r w:rsidRPr="00CC7892">
              <w:rPr>
                <w:sz w:val="20"/>
              </w:rPr>
              <w:t>None</w:t>
            </w:r>
          </w:p>
        </w:tc>
      </w:tr>
      <w:tr w:rsidR="00204A63" w:rsidRPr="00CC7892" w14:paraId="29341E23" w14:textId="77777777" w:rsidTr="00666B5B">
        <w:trPr>
          <w:trHeight w:val="672"/>
        </w:trPr>
        <w:tc>
          <w:tcPr>
            <w:tcW w:w="1834" w:type="dxa"/>
          </w:tcPr>
          <w:p w14:paraId="7FB5724B" w14:textId="77777777" w:rsidR="00204A63" w:rsidRPr="00CC7892" w:rsidRDefault="00204A63" w:rsidP="00666B5B">
            <w:pPr>
              <w:rPr>
                <w:sz w:val="20"/>
              </w:rPr>
            </w:pPr>
            <w:r w:rsidRPr="00CC7892">
              <w:rPr>
                <w:sz w:val="20"/>
              </w:rPr>
              <w:t>Attribute Name</w:t>
            </w:r>
          </w:p>
        </w:tc>
        <w:tc>
          <w:tcPr>
            <w:tcW w:w="1691" w:type="dxa"/>
          </w:tcPr>
          <w:p w14:paraId="6EEEB3F5" w14:textId="77777777" w:rsidR="00204A63" w:rsidRPr="00CC7892" w:rsidRDefault="00204A63" w:rsidP="00666B5B">
            <w:pPr>
              <w:rPr>
                <w:sz w:val="20"/>
              </w:rPr>
            </w:pPr>
            <w:r w:rsidRPr="00CC7892">
              <w:rPr>
                <w:sz w:val="20"/>
              </w:rPr>
              <w:t>Description</w:t>
            </w:r>
          </w:p>
        </w:tc>
        <w:tc>
          <w:tcPr>
            <w:tcW w:w="1273" w:type="dxa"/>
          </w:tcPr>
          <w:p w14:paraId="567AC300" w14:textId="77777777" w:rsidR="00204A63" w:rsidRPr="00CC7892" w:rsidRDefault="00204A63" w:rsidP="00666B5B">
            <w:pPr>
              <w:rPr>
                <w:sz w:val="20"/>
              </w:rPr>
            </w:pPr>
            <w:r w:rsidRPr="00CC7892">
              <w:rPr>
                <w:sz w:val="20"/>
              </w:rPr>
              <w:t>Data Type</w:t>
            </w:r>
          </w:p>
        </w:tc>
        <w:tc>
          <w:tcPr>
            <w:tcW w:w="1444" w:type="dxa"/>
          </w:tcPr>
          <w:p w14:paraId="3E97C0B9" w14:textId="77777777" w:rsidR="00204A63" w:rsidRPr="00CC7892" w:rsidRDefault="00204A63" w:rsidP="00666B5B">
            <w:pPr>
              <w:rPr>
                <w:sz w:val="20"/>
              </w:rPr>
            </w:pPr>
            <w:r w:rsidRPr="00CC7892">
              <w:rPr>
                <w:sz w:val="20"/>
              </w:rPr>
              <w:t>Default Value</w:t>
            </w:r>
          </w:p>
        </w:tc>
        <w:tc>
          <w:tcPr>
            <w:tcW w:w="1363" w:type="dxa"/>
          </w:tcPr>
          <w:p w14:paraId="5EC95E5C" w14:textId="77777777" w:rsidR="00204A63" w:rsidRPr="00CC7892" w:rsidRDefault="00204A63" w:rsidP="00666B5B">
            <w:pPr>
              <w:rPr>
                <w:sz w:val="20"/>
              </w:rPr>
            </w:pPr>
            <w:r w:rsidRPr="00CC7892">
              <w:rPr>
                <w:sz w:val="20"/>
              </w:rPr>
              <w:t>Primary Key</w:t>
            </w:r>
          </w:p>
        </w:tc>
        <w:tc>
          <w:tcPr>
            <w:tcW w:w="1385" w:type="dxa"/>
          </w:tcPr>
          <w:p w14:paraId="6E35D180" w14:textId="77777777" w:rsidR="00204A63" w:rsidRPr="00CC7892" w:rsidRDefault="00204A63" w:rsidP="00666B5B">
            <w:pPr>
              <w:rPr>
                <w:sz w:val="20"/>
              </w:rPr>
            </w:pPr>
            <w:r w:rsidRPr="00CC7892">
              <w:rPr>
                <w:sz w:val="20"/>
              </w:rPr>
              <w:t>Example</w:t>
            </w:r>
          </w:p>
        </w:tc>
        <w:tc>
          <w:tcPr>
            <w:tcW w:w="1448" w:type="dxa"/>
          </w:tcPr>
          <w:p w14:paraId="21B312CA" w14:textId="77777777" w:rsidR="00204A63" w:rsidRPr="00CC7892" w:rsidRDefault="00204A63" w:rsidP="00666B5B">
            <w:pPr>
              <w:rPr>
                <w:sz w:val="20"/>
              </w:rPr>
            </w:pPr>
            <w:r w:rsidRPr="00CC7892">
              <w:rPr>
                <w:sz w:val="20"/>
              </w:rPr>
              <w:t>Null Allowed? (Y/N)</w:t>
            </w:r>
          </w:p>
        </w:tc>
        <w:tc>
          <w:tcPr>
            <w:tcW w:w="828" w:type="dxa"/>
          </w:tcPr>
          <w:p w14:paraId="6DE48973" w14:textId="77777777" w:rsidR="00204A63" w:rsidRPr="00CC7892" w:rsidRDefault="00204A63" w:rsidP="00666B5B">
            <w:pPr>
              <w:rPr>
                <w:sz w:val="20"/>
              </w:rPr>
            </w:pPr>
            <w:r w:rsidRPr="00CC7892">
              <w:rPr>
                <w:sz w:val="20"/>
              </w:rPr>
              <w:t>Length</w:t>
            </w:r>
          </w:p>
        </w:tc>
        <w:tc>
          <w:tcPr>
            <w:tcW w:w="1689" w:type="dxa"/>
          </w:tcPr>
          <w:p w14:paraId="7379F836" w14:textId="77777777" w:rsidR="00204A63" w:rsidRPr="00CC7892" w:rsidRDefault="00204A63" w:rsidP="00666B5B">
            <w:pPr>
              <w:rPr>
                <w:sz w:val="20"/>
              </w:rPr>
            </w:pPr>
            <w:r w:rsidRPr="00CC7892">
              <w:rPr>
                <w:sz w:val="20"/>
              </w:rPr>
              <w:t>Validation Rules</w:t>
            </w:r>
          </w:p>
        </w:tc>
      </w:tr>
      <w:tr w:rsidR="00204A63" w:rsidRPr="00CC7892" w14:paraId="563D9D66" w14:textId="77777777" w:rsidTr="00666B5B">
        <w:trPr>
          <w:trHeight w:val="1029"/>
        </w:trPr>
        <w:tc>
          <w:tcPr>
            <w:tcW w:w="1834" w:type="dxa"/>
          </w:tcPr>
          <w:p w14:paraId="4F74FB8E" w14:textId="77777777" w:rsidR="00204A63" w:rsidRPr="00CC7892" w:rsidRDefault="00204A63" w:rsidP="00666B5B">
            <w:pPr>
              <w:rPr>
                <w:b w:val="0"/>
                <w:bCs/>
                <w:sz w:val="20"/>
              </w:rPr>
            </w:pPr>
            <w:proofErr w:type="spellStart"/>
            <w:r w:rsidRPr="00CC7892">
              <w:rPr>
                <w:b w:val="0"/>
                <w:bCs/>
                <w:sz w:val="20"/>
              </w:rPr>
              <w:t>batch_id</w:t>
            </w:r>
            <w:proofErr w:type="spellEnd"/>
          </w:p>
        </w:tc>
        <w:tc>
          <w:tcPr>
            <w:tcW w:w="1691" w:type="dxa"/>
          </w:tcPr>
          <w:p w14:paraId="55E3646E" w14:textId="77777777" w:rsidR="00204A63" w:rsidRPr="00CC7892" w:rsidRDefault="00204A63" w:rsidP="00666B5B">
            <w:pPr>
              <w:rPr>
                <w:b w:val="0"/>
                <w:bCs/>
                <w:sz w:val="20"/>
              </w:rPr>
            </w:pPr>
            <w:r w:rsidRPr="00CC7892">
              <w:rPr>
                <w:b w:val="0"/>
                <w:bCs/>
                <w:sz w:val="20"/>
              </w:rPr>
              <w:t>Unique Identified ID for batch</w:t>
            </w:r>
          </w:p>
        </w:tc>
        <w:tc>
          <w:tcPr>
            <w:tcW w:w="1273" w:type="dxa"/>
          </w:tcPr>
          <w:p w14:paraId="0F90B4BE" w14:textId="77777777" w:rsidR="00204A63" w:rsidRPr="00CC7892" w:rsidRDefault="00204A63" w:rsidP="00666B5B">
            <w:pPr>
              <w:rPr>
                <w:b w:val="0"/>
                <w:bCs/>
                <w:sz w:val="20"/>
              </w:rPr>
            </w:pPr>
            <w:r w:rsidRPr="00CC7892">
              <w:rPr>
                <w:b w:val="0"/>
                <w:bCs/>
                <w:sz w:val="20"/>
              </w:rPr>
              <w:t>int</w:t>
            </w:r>
          </w:p>
        </w:tc>
        <w:tc>
          <w:tcPr>
            <w:tcW w:w="1444" w:type="dxa"/>
          </w:tcPr>
          <w:p w14:paraId="3D729C43" w14:textId="77777777" w:rsidR="00204A63" w:rsidRPr="00CC7892" w:rsidRDefault="00204A63" w:rsidP="00666B5B">
            <w:pPr>
              <w:rPr>
                <w:b w:val="0"/>
                <w:bCs/>
                <w:sz w:val="20"/>
              </w:rPr>
            </w:pPr>
            <w:r w:rsidRPr="00CC7892">
              <w:rPr>
                <w:b w:val="0"/>
                <w:bCs/>
                <w:sz w:val="20"/>
              </w:rPr>
              <w:t>None</w:t>
            </w:r>
          </w:p>
        </w:tc>
        <w:tc>
          <w:tcPr>
            <w:tcW w:w="1363" w:type="dxa"/>
          </w:tcPr>
          <w:p w14:paraId="70E19BDD" w14:textId="77777777" w:rsidR="00204A63" w:rsidRPr="00CC7892" w:rsidRDefault="00204A63" w:rsidP="00666B5B">
            <w:pPr>
              <w:rPr>
                <w:b w:val="0"/>
                <w:bCs/>
                <w:sz w:val="20"/>
              </w:rPr>
            </w:pPr>
            <w:r w:rsidRPr="00CC7892">
              <w:rPr>
                <w:b w:val="0"/>
                <w:bCs/>
                <w:sz w:val="20"/>
              </w:rPr>
              <w:t>true</w:t>
            </w:r>
          </w:p>
        </w:tc>
        <w:tc>
          <w:tcPr>
            <w:tcW w:w="1385" w:type="dxa"/>
          </w:tcPr>
          <w:p w14:paraId="1A257236" w14:textId="77777777" w:rsidR="00204A63" w:rsidRPr="00CC7892" w:rsidRDefault="00204A63" w:rsidP="00666B5B">
            <w:pPr>
              <w:rPr>
                <w:b w:val="0"/>
                <w:bCs/>
                <w:sz w:val="20"/>
              </w:rPr>
            </w:pPr>
            <w:r w:rsidRPr="00CC7892">
              <w:rPr>
                <w:b w:val="0"/>
                <w:bCs/>
                <w:sz w:val="20"/>
              </w:rPr>
              <w:t>1</w:t>
            </w:r>
          </w:p>
        </w:tc>
        <w:tc>
          <w:tcPr>
            <w:tcW w:w="1448" w:type="dxa"/>
          </w:tcPr>
          <w:p w14:paraId="299B3E16" w14:textId="77777777" w:rsidR="00204A63" w:rsidRPr="00CC7892" w:rsidRDefault="00204A63" w:rsidP="00666B5B">
            <w:pPr>
              <w:rPr>
                <w:b w:val="0"/>
                <w:bCs/>
                <w:sz w:val="20"/>
              </w:rPr>
            </w:pPr>
            <w:r w:rsidRPr="00CC7892">
              <w:rPr>
                <w:b w:val="0"/>
                <w:bCs/>
                <w:sz w:val="20"/>
              </w:rPr>
              <w:t>N</w:t>
            </w:r>
          </w:p>
        </w:tc>
        <w:tc>
          <w:tcPr>
            <w:tcW w:w="828" w:type="dxa"/>
          </w:tcPr>
          <w:p w14:paraId="43A99BDF" w14:textId="77777777" w:rsidR="00204A63" w:rsidRPr="00CC7892" w:rsidRDefault="00204A63" w:rsidP="00666B5B">
            <w:pPr>
              <w:rPr>
                <w:b w:val="0"/>
                <w:bCs/>
                <w:sz w:val="20"/>
              </w:rPr>
            </w:pPr>
            <w:r w:rsidRPr="00CC7892">
              <w:rPr>
                <w:b w:val="0"/>
                <w:bCs/>
                <w:sz w:val="20"/>
              </w:rPr>
              <w:t>11</w:t>
            </w:r>
          </w:p>
        </w:tc>
        <w:tc>
          <w:tcPr>
            <w:tcW w:w="1689" w:type="dxa"/>
          </w:tcPr>
          <w:p w14:paraId="5CCD9799" w14:textId="77777777" w:rsidR="00204A63" w:rsidRPr="00CC7892" w:rsidRDefault="00204A63" w:rsidP="00666B5B">
            <w:pPr>
              <w:rPr>
                <w:b w:val="0"/>
                <w:bCs/>
                <w:sz w:val="20"/>
              </w:rPr>
            </w:pPr>
            <w:r w:rsidRPr="00CC7892">
              <w:rPr>
                <w:b w:val="0"/>
                <w:bCs/>
                <w:sz w:val="20"/>
              </w:rPr>
              <w:t>[0-9]</w:t>
            </w:r>
          </w:p>
        </w:tc>
      </w:tr>
      <w:tr w:rsidR="00204A63" w:rsidRPr="00CC7892" w14:paraId="19DBE1E1" w14:textId="77777777" w:rsidTr="00666B5B">
        <w:trPr>
          <w:trHeight w:val="672"/>
        </w:trPr>
        <w:tc>
          <w:tcPr>
            <w:tcW w:w="1834" w:type="dxa"/>
          </w:tcPr>
          <w:p w14:paraId="14CC4393" w14:textId="77777777" w:rsidR="00204A63" w:rsidRPr="00CC7892" w:rsidRDefault="00204A63" w:rsidP="00666B5B">
            <w:pPr>
              <w:rPr>
                <w:b w:val="0"/>
                <w:bCs/>
                <w:sz w:val="20"/>
              </w:rPr>
            </w:pPr>
            <w:proofErr w:type="spellStart"/>
            <w:r w:rsidRPr="00CC7892">
              <w:rPr>
                <w:b w:val="0"/>
                <w:bCs/>
                <w:sz w:val="20"/>
              </w:rPr>
              <w:t>batch_name</w:t>
            </w:r>
            <w:proofErr w:type="spellEnd"/>
          </w:p>
        </w:tc>
        <w:tc>
          <w:tcPr>
            <w:tcW w:w="1691" w:type="dxa"/>
          </w:tcPr>
          <w:p w14:paraId="7B4918FE" w14:textId="77777777" w:rsidR="00204A63" w:rsidRPr="00CC7892" w:rsidRDefault="00204A63" w:rsidP="00666B5B">
            <w:pPr>
              <w:rPr>
                <w:b w:val="0"/>
                <w:bCs/>
                <w:sz w:val="20"/>
              </w:rPr>
            </w:pPr>
            <w:r w:rsidRPr="00CC7892">
              <w:rPr>
                <w:b w:val="0"/>
                <w:bCs/>
                <w:sz w:val="20"/>
              </w:rPr>
              <w:t>id of the sow pig</w:t>
            </w:r>
          </w:p>
        </w:tc>
        <w:tc>
          <w:tcPr>
            <w:tcW w:w="1273" w:type="dxa"/>
          </w:tcPr>
          <w:p w14:paraId="3E50CA20" w14:textId="77777777" w:rsidR="00204A63" w:rsidRPr="00CC7892" w:rsidRDefault="00204A63" w:rsidP="00666B5B">
            <w:pPr>
              <w:rPr>
                <w:b w:val="0"/>
                <w:bCs/>
                <w:sz w:val="20"/>
              </w:rPr>
            </w:pPr>
            <w:r w:rsidRPr="00CC7892">
              <w:rPr>
                <w:b w:val="0"/>
                <w:bCs/>
                <w:sz w:val="20"/>
              </w:rPr>
              <w:t>varchar</w:t>
            </w:r>
          </w:p>
        </w:tc>
        <w:tc>
          <w:tcPr>
            <w:tcW w:w="1444" w:type="dxa"/>
          </w:tcPr>
          <w:p w14:paraId="3C66FF39" w14:textId="77777777" w:rsidR="00204A63" w:rsidRPr="00CC7892" w:rsidRDefault="00204A63" w:rsidP="00666B5B">
            <w:pPr>
              <w:rPr>
                <w:b w:val="0"/>
                <w:bCs/>
                <w:sz w:val="20"/>
              </w:rPr>
            </w:pPr>
            <w:r w:rsidRPr="00CC7892">
              <w:rPr>
                <w:b w:val="0"/>
                <w:bCs/>
                <w:sz w:val="20"/>
              </w:rPr>
              <w:t>None</w:t>
            </w:r>
          </w:p>
        </w:tc>
        <w:tc>
          <w:tcPr>
            <w:tcW w:w="1363" w:type="dxa"/>
          </w:tcPr>
          <w:p w14:paraId="565A0021" w14:textId="77777777" w:rsidR="00204A63" w:rsidRPr="00CC7892" w:rsidRDefault="00204A63" w:rsidP="00666B5B">
            <w:pPr>
              <w:rPr>
                <w:b w:val="0"/>
                <w:bCs/>
                <w:sz w:val="20"/>
              </w:rPr>
            </w:pPr>
            <w:r w:rsidRPr="00CC7892">
              <w:rPr>
                <w:b w:val="0"/>
                <w:bCs/>
                <w:sz w:val="20"/>
              </w:rPr>
              <w:t>false</w:t>
            </w:r>
          </w:p>
        </w:tc>
        <w:tc>
          <w:tcPr>
            <w:tcW w:w="1385" w:type="dxa"/>
          </w:tcPr>
          <w:p w14:paraId="55C3C455" w14:textId="77777777" w:rsidR="00204A63" w:rsidRPr="00CC7892" w:rsidRDefault="00204A63" w:rsidP="00666B5B">
            <w:pPr>
              <w:rPr>
                <w:b w:val="0"/>
                <w:bCs/>
                <w:sz w:val="20"/>
              </w:rPr>
            </w:pPr>
            <w:r w:rsidRPr="00CC7892">
              <w:rPr>
                <w:b w:val="0"/>
                <w:bCs/>
                <w:sz w:val="20"/>
              </w:rPr>
              <w:t>Batch1</w:t>
            </w:r>
          </w:p>
        </w:tc>
        <w:tc>
          <w:tcPr>
            <w:tcW w:w="1448" w:type="dxa"/>
          </w:tcPr>
          <w:p w14:paraId="524FE29F" w14:textId="77777777" w:rsidR="00204A63" w:rsidRPr="00CC7892" w:rsidRDefault="00204A63" w:rsidP="00666B5B">
            <w:pPr>
              <w:rPr>
                <w:b w:val="0"/>
                <w:bCs/>
                <w:sz w:val="20"/>
              </w:rPr>
            </w:pPr>
            <w:r w:rsidRPr="00CC7892">
              <w:rPr>
                <w:b w:val="0"/>
                <w:bCs/>
                <w:sz w:val="20"/>
              </w:rPr>
              <w:t>Y</w:t>
            </w:r>
          </w:p>
        </w:tc>
        <w:tc>
          <w:tcPr>
            <w:tcW w:w="828" w:type="dxa"/>
          </w:tcPr>
          <w:p w14:paraId="5DB5BD42" w14:textId="77777777" w:rsidR="00204A63" w:rsidRPr="00CC7892" w:rsidRDefault="00204A63" w:rsidP="00666B5B">
            <w:pPr>
              <w:rPr>
                <w:b w:val="0"/>
                <w:bCs/>
                <w:sz w:val="20"/>
              </w:rPr>
            </w:pPr>
            <w:r w:rsidRPr="00CC7892">
              <w:rPr>
                <w:b w:val="0"/>
                <w:bCs/>
                <w:sz w:val="20"/>
              </w:rPr>
              <w:t>50</w:t>
            </w:r>
          </w:p>
        </w:tc>
        <w:tc>
          <w:tcPr>
            <w:tcW w:w="1689" w:type="dxa"/>
          </w:tcPr>
          <w:p w14:paraId="202A8277" w14:textId="77777777" w:rsidR="00204A63" w:rsidRPr="00CC7892" w:rsidRDefault="00204A63" w:rsidP="00666B5B">
            <w:pPr>
              <w:rPr>
                <w:b w:val="0"/>
                <w:bCs/>
                <w:sz w:val="20"/>
              </w:rPr>
            </w:pPr>
            <w:r w:rsidRPr="00CC7892">
              <w:rPr>
                <w:b w:val="0"/>
                <w:bCs/>
                <w:sz w:val="20"/>
              </w:rPr>
              <w:t>[A-Z, a-z,0-9, @]</w:t>
            </w:r>
          </w:p>
        </w:tc>
      </w:tr>
      <w:tr w:rsidR="00204A63" w:rsidRPr="00CC7892" w14:paraId="438098A1" w14:textId="77777777" w:rsidTr="00666B5B">
        <w:trPr>
          <w:trHeight w:val="691"/>
        </w:trPr>
        <w:tc>
          <w:tcPr>
            <w:tcW w:w="1834" w:type="dxa"/>
          </w:tcPr>
          <w:p w14:paraId="237535A1" w14:textId="77777777" w:rsidR="00204A63" w:rsidRPr="00CC7892" w:rsidRDefault="00204A63" w:rsidP="00666B5B">
            <w:pPr>
              <w:rPr>
                <w:b w:val="0"/>
                <w:bCs/>
                <w:sz w:val="20"/>
              </w:rPr>
            </w:pPr>
            <w:proofErr w:type="spellStart"/>
            <w:r w:rsidRPr="00CC7892">
              <w:rPr>
                <w:b w:val="0"/>
                <w:bCs/>
                <w:sz w:val="20"/>
              </w:rPr>
              <w:t>is_exist</w:t>
            </w:r>
            <w:proofErr w:type="spellEnd"/>
          </w:p>
        </w:tc>
        <w:tc>
          <w:tcPr>
            <w:tcW w:w="1691" w:type="dxa"/>
          </w:tcPr>
          <w:p w14:paraId="62972080" w14:textId="77777777" w:rsidR="00204A63" w:rsidRPr="00CC7892" w:rsidRDefault="00204A63" w:rsidP="00666B5B">
            <w:pPr>
              <w:rPr>
                <w:b w:val="0"/>
                <w:bCs/>
                <w:sz w:val="20"/>
              </w:rPr>
            </w:pPr>
            <w:r w:rsidRPr="00CC7892">
              <w:rPr>
                <w:b w:val="0"/>
                <w:bCs/>
                <w:sz w:val="20"/>
              </w:rPr>
              <w:t>Determines batch existing record</w:t>
            </w:r>
          </w:p>
        </w:tc>
        <w:tc>
          <w:tcPr>
            <w:tcW w:w="1273" w:type="dxa"/>
          </w:tcPr>
          <w:p w14:paraId="5AC6C57C" w14:textId="77777777" w:rsidR="00204A63" w:rsidRPr="00CC7892" w:rsidRDefault="00204A63" w:rsidP="00666B5B">
            <w:pPr>
              <w:rPr>
                <w:b w:val="0"/>
                <w:bCs/>
                <w:sz w:val="20"/>
              </w:rPr>
            </w:pPr>
            <w:r w:rsidRPr="00CC7892">
              <w:rPr>
                <w:b w:val="0"/>
                <w:bCs/>
                <w:sz w:val="20"/>
              </w:rPr>
              <w:t>varchar</w:t>
            </w:r>
          </w:p>
        </w:tc>
        <w:tc>
          <w:tcPr>
            <w:tcW w:w="1444" w:type="dxa"/>
          </w:tcPr>
          <w:p w14:paraId="169310F9" w14:textId="77777777" w:rsidR="00204A63" w:rsidRPr="00CC7892" w:rsidRDefault="00204A63" w:rsidP="00666B5B">
            <w:pPr>
              <w:rPr>
                <w:b w:val="0"/>
                <w:bCs/>
                <w:sz w:val="20"/>
              </w:rPr>
            </w:pPr>
            <w:r w:rsidRPr="00CC7892">
              <w:rPr>
                <w:b w:val="0"/>
                <w:bCs/>
                <w:sz w:val="20"/>
              </w:rPr>
              <w:t>None</w:t>
            </w:r>
          </w:p>
        </w:tc>
        <w:tc>
          <w:tcPr>
            <w:tcW w:w="1363" w:type="dxa"/>
          </w:tcPr>
          <w:p w14:paraId="22FEDBA7" w14:textId="77777777" w:rsidR="00204A63" w:rsidRPr="00CC7892" w:rsidRDefault="00204A63" w:rsidP="00666B5B">
            <w:pPr>
              <w:rPr>
                <w:b w:val="0"/>
                <w:bCs/>
                <w:sz w:val="20"/>
              </w:rPr>
            </w:pPr>
            <w:r w:rsidRPr="00CC7892">
              <w:rPr>
                <w:b w:val="0"/>
                <w:bCs/>
                <w:sz w:val="20"/>
              </w:rPr>
              <w:t>false</w:t>
            </w:r>
          </w:p>
        </w:tc>
        <w:tc>
          <w:tcPr>
            <w:tcW w:w="1385" w:type="dxa"/>
          </w:tcPr>
          <w:p w14:paraId="263D5C2D" w14:textId="77777777" w:rsidR="00204A63" w:rsidRPr="00CC7892" w:rsidRDefault="00204A63" w:rsidP="00666B5B">
            <w:pPr>
              <w:rPr>
                <w:b w:val="0"/>
                <w:bCs/>
                <w:sz w:val="20"/>
              </w:rPr>
            </w:pPr>
            <w:r w:rsidRPr="00CC7892">
              <w:rPr>
                <w:b w:val="0"/>
                <w:bCs/>
                <w:sz w:val="20"/>
              </w:rPr>
              <w:t>true</w:t>
            </w:r>
          </w:p>
        </w:tc>
        <w:tc>
          <w:tcPr>
            <w:tcW w:w="1448" w:type="dxa"/>
          </w:tcPr>
          <w:p w14:paraId="1B060144" w14:textId="77777777" w:rsidR="00204A63" w:rsidRPr="00CC7892" w:rsidRDefault="00204A63" w:rsidP="00666B5B">
            <w:pPr>
              <w:rPr>
                <w:b w:val="0"/>
                <w:bCs/>
                <w:sz w:val="20"/>
              </w:rPr>
            </w:pPr>
            <w:r w:rsidRPr="00CC7892">
              <w:rPr>
                <w:b w:val="0"/>
                <w:bCs/>
                <w:sz w:val="20"/>
              </w:rPr>
              <w:t>Y</w:t>
            </w:r>
          </w:p>
        </w:tc>
        <w:tc>
          <w:tcPr>
            <w:tcW w:w="828" w:type="dxa"/>
          </w:tcPr>
          <w:p w14:paraId="506B5C27" w14:textId="77777777" w:rsidR="00204A63" w:rsidRPr="00CC7892" w:rsidRDefault="00204A63" w:rsidP="00666B5B">
            <w:pPr>
              <w:rPr>
                <w:b w:val="0"/>
                <w:bCs/>
                <w:sz w:val="20"/>
              </w:rPr>
            </w:pPr>
            <w:r w:rsidRPr="00CC7892">
              <w:rPr>
                <w:b w:val="0"/>
                <w:bCs/>
                <w:sz w:val="20"/>
              </w:rPr>
              <w:t>50</w:t>
            </w:r>
          </w:p>
        </w:tc>
        <w:tc>
          <w:tcPr>
            <w:tcW w:w="1689" w:type="dxa"/>
          </w:tcPr>
          <w:p w14:paraId="41BB24D3" w14:textId="77777777" w:rsidR="00204A63" w:rsidRPr="00CC7892" w:rsidRDefault="00204A63" w:rsidP="00666B5B">
            <w:pPr>
              <w:rPr>
                <w:b w:val="0"/>
                <w:bCs/>
                <w:sz w:val="20"/>
              </w:rPr>
            </w:pPr>
            <w:r w:rsidRPr="00CC7892">
              <w:rPr>
                <w:b w:val="0"/>
                <w:bCs/>
                <w:sz w:val="20"/>
              </w:rPr>
              <w:t>[A-Z, a-z,0-9, @]</w:t>
            </w:r>
          </w:p>
        </w:tc>
      </w:tr>
      <w:tr w:rsidR="00204A63" w:rsidRPr="00CC7892" w14:paraId="39968B2A" w14:textId="77777777" w:rsidTr="00666B5B">
        <w:trPr>
          <w:trHeight w:val="936"/>
        </w:trPr>
        <w:tc>
          <w:tcPr>
            <w:tcW w:w="1834" w:type="dxa"/>
          </w:tcPr>
          <w:p w14:paraId="376C3A7F" w14:textId="77777777" w:rsidR="00204A63" w:rsidRPr="00CC7892" w:rsidRDefault="00204A63" w:rsidP="00666B5B">
            <w:pPr>
              <w:rPr>
                <w:b w:val="0"/>
                <w:bCs/>
                <w:sz w:val="20"/>
              </w:rPr>
            </w:pPr>
            <w:proofErr w:type="spellStart"/>
            <w:r w:rsidRPr="00CC7892">
              <w:rPr>
                <w:b w:val="0"/>
                <w:bCs/>
                <w:sz w:val="20"/>
              </w:rPr>
              <w:t>user_id</w:t>
            </w:r>
            <w:proofErr w:type="spellEnd"/>
          </w:p>
        </w:tc>
        <w:tc>
          <w:tcPr>
            <w:tcW w:w="1691" w:type="dxa"/>
          </w:tcPr>
          <w:p w14:paraId="4E0CE417" w14:textId="77777777" w:rsidR="00204A63" w:rsidRPr="00CC7892" w:rsidRDefault="00204A63" w:rsidP="00666B5B">
            <w:pPr>
              <w:rPr>
                <w:b w:val="0"/>
                <w:bCs/>
                <w:sz w:val="20"/>
              </w:rPr>
            </w:pPr>
            <w:r w:rsidRPr="00CC7892">
              <w:rPr>
                <w:b w:val="0"/>
                <w:bCs/>
                <w:sz w:val="20"/>
              </w:rPr>
              <w:t>Unique Identified ID for user</w:t>
            </w:r>
          </w:p>
        </w:tc>
        <w:tc>
          <w:tcPr>
            <w:tcW w:w="1273" w:type="dxa"/>
          </w:tcPr>
          <w:p w14:paraId="5F972AE8" w14:textId="77777777" w:rsidR="00204A63" w:rsidRPr="00CC7892" w:rsidRDefault="00204A63" w:rsidP="00666B5B">
            <w:pPr>
              <w:rPr>
                <w:b w:val="0"/>
                <w:bCs/>
                <w:sz w:val="20"/>
              </w:rPr>
            </w:pPr>
            <w:r w:rsidRPr="00CC7892">
              <w:rPr>
                <w:b w:val="0"/>
                <w:bCs/>
                <w:sz w:val="20"/>
              </w:rPr>
              <w:t>int</w:t>
            </w:r>
          </w:p>
        </w:tc>
        <w:tc>
          <w:tcPr>
            <w:tcW w:w="1444" w:type="dxa"/>
          </w:tcPr>
          <w:p w14:paraId="4555FD58" w14:textId="77777777" w:rsidR="00204A63" w:rsidRPr="00CC7892" w:rsidRDefault="00204A63" w:rsidP="00666B5B">
            <w:pPr>
              <w:rPr>
                <w:b w:val="0"/>
                <w:bCs/>
                <w:sz w:val="20"/>
              </w:rPr>
            </w:pPr>
            <w:r w:rsidRPr="00CC7892">
              <w:rPr>
                <w:b w:val="0"/>
                <w:bCs/>
                <w:sz w:val="20"/>
              </w:rPr>
              <w:t>None</w:t>
            </w:r>
          </w:p>
        </w:tc>
        <w:tc>
          <w:tcPr>
            <w:tcW w:w="1363" w:type="dxa"/>
          </w:tcPr>
          <w:p w14:paraId="0EE4E480" w14:textId="77777777" w:rsidR="00204A63" w:rsidRPr="00CC7892" w:rsidRDefault="00204A63" w:rsidP="00666B5B">
            <w:pPr>
              <w:rPr>
                <w:b w:val="0"/>
                <w:bCs/>
                <w:sz w:val="20"/>
              </w:rPr>
            </w:pPr>
            <w:r w:rsidRPr="00CC7892">
              <w:rPr>
                <w:b w:val="0"/>
                <w:bCs/>
                <w:sz w:val="20"/>
              </w:rPr>
              <w:t>false</w:t>
            </w:r>
          </w:p>
        </w:tc>
        <w:tc>
          <w:tcPr>
            <w:tcW w:w="1385" w:type="dxa"/>
          </w:tcPr>
          <w:p w14:paraId="7E1EB992" w14:textId="77777777" w:rsidR="00204A63" w:rsidRPr="00CC7892" w:rsidRDefault="00204A63" w:rsidP="00666B5B">
            <w:pPr>
              <w:rPr>
                <w:b w:val="0"/>
                <w:bCs/>
                <w:sz w:val="20"/>
              </w:rPr>
            </w:pPr>
            <w:r w:rsidRPr="00CC7892">
              <w:rPr>
                <w:b w:val="0"/>
                <w:bCs/>
                <w:sz w:val="20"/>
              </w:rPr>
              <w:t>1</w:t>
            </w:r>
          </w:p>
        </w:tc>
        <w:tc>
          <w:tcPr>
            <w:tcW w:w="1448" w:type="dxa"/>
          </w:tcPr>
          <w:p w14:paraId="7BC20348" w14:textId="77777777" w:rsidR="00204A63" w:rsidRPr="00CC7892" w:rsidRDefault="00204A63" w:rsidP="00666B5B">
            <w:pPr>
              <w:rPr>
                <w:b w:val="0"/>
                <w:bCs/>
                <w:sz w:val="20"/>
              </w:rPr>
            </w:pPr>
            <w:r w:rsidRPr="00CC7892">
              <w:rPr>
                <w:b w:val="0"/>
                <w:bCs/>
                <w:sz w:val="20"/>
              </w:rPr>
              <w:t>Y</w:t>
            </w:r>
          </w:p>
        </w:tc>
        <w:tc>
          <w:tcPr>
            <w:tcW w:w="828" w:type="dxa"/>
          </w:tcPr>
          <w:p w14:paraId="5D04DB10" w14:textId="77777777" w:rsidR="00204A63" w:rsidRPr="00CC7892" w:rsidRDefault="00204A63" w:rsidP="00666B5B">
            <w:pPr>
              <w:rPr>
                <w:b w:val="0"/>
                <w:bCs/>
                <w:sz w:val="20"/>
              </w:rPr>
            </w:pPr>
            <w:r w:rsidRPr="00CC7892">
              <w:rPr>
                <w:b w:val="0"/>
                <w:bCs/>
                <w:sz w:val="20"/>
              </w:rPr>
              <w:t>11</w:t>
            </w:r>
          </w:p>
        </w:tc>
        <w:tc>
          <w:tcPr>
            <w:tcW w:w="1689" w:type="dxa"/>
          </w:tcPr>
          <w:p w14:paraId="1E54E309" w14:textId="77777777" w:rsidR="00204A63" w:rsidRPr="00CC7892" w:rsidRDefault="00204A63" w:rsidP="00666B5B">
            <w:pPr>
              <w:rPr>
                <w:b w:val="0"/>
                <w:bCs/>
                <w:sz w:val="20"/>
              </w:rPr>
            </w:pPr>
            <w:r w:rsidRPr="00CC7892">
              <w:rPr>
                <w:b w:val="0"/>
                <w:bCs/>
                <w:sz w:val="20"/>
              </w:rPr>
              <w:t>[0-9]</w:t>
            </w:r>
          </w:p>
        </w:tc>
      </w:tr>
    </w:tbl>
    <w:p w14:paraId="5F659B41" w14:textId="77777777" w:rsidR="00204A63" w:rsidRDefault="00204A63" w:rsidP="00204A63">
      <w:pPr>
        <w:tabs>
          <w:tab w:val="left" w:pos="387"/>
          <w:tab w:val="center" w:pos="4320"/>
        </w:tabs>
        <w:jc w:val="left"/>
      </w:pPr>
    </w:p>
    <w:p w14:paraId="02A31DD5" w14:textId="5C588576" w:rsidR="00204A63" w:rsidRDefault="0071695F" w:rsidP="00575A26">
      <w:pPr>
        <w:spacing w:line="360" w:lineRule="auto"/>
        <w:rPr>
          <w:rFonts w:cs="Times New Roman"/>
          <w:szCs w:val="24"/>
        </w:rPr>
      </w:pPr>
      <w:r>
        <w:rPr>
          <w:rFonts w:cs="Times New Roman"/>
          <w:szCs w:val="24"/>
        </w:rPr>
        <w:t>Table 73</w:t>
      </w:r>
      <w:r w:rsidR="00204A63" w:rsidRPr="00D954EF">
        <w:rPr>
          <w:rFonts w:cs="Times New Roman"/>
          <w:szCs w:val="24"/>
        </w:rPr>
        <w:t xml:space="preserve">. Data Dictionary of </w:t>
      </w:r>
      <w:r w:rsidR="00204A63">
        <w:rPr>
          <w:rFonts w:cs="Times New Roman"/>
          <w:szCs w:val="24"/>
        </w:rPr>
        <w:t>Batch</w:t>
      </w:r>
      <w:r w:rsidR="00204A63" w:rsidRPr="00D954EF">
        <w:rPr>
          <w:rFonts w:cs="Times New Roman"/>
          <w:szCs w:val="24"/>
        </w:rPr>
        <w:t xml:space="preserve"> Table</w:t>
      </w:r>
    </w:p>
    <w:p w14:paraId="76299E86" w14:textId="35B36FA5" w:rsidR="005D4A62" w:rsidRDefault="005D4A62" w:rsidP="00575A26">
      <w:pPr>
        <w:spacing w:line="360" w:lineRule="auto"/>
        <w:rPr>
          <w:rFonts w:cs="Times New Roman"/>
          <w:szCs w:val="24"/>
        </w:rPr>
      </w:pPr>
    </w:p>
    <w:p w14:paraId="3FCED53F" w14:textId="7CD7B696" w:rsidR="005D4A62" w:rsidRDefault="005D4A62" w:rsidP="00575A26">
      <w:pPr>
        <w:spacing w:line="360" w:lineRule="auto"/>
        <w:rPr>
          <w:rFonts w:cs="Times New Roman"/>
          <w:szCs w:val="24"/>
        </w:rPr>
      </w:pPr>
    </w:p>
    <w:p w14:paraId="7A849D7D" w14:textId="4C9AAE22" w:rsidR="005D4A62" w:rsidRDefault="005D4A62" w:rsidP="00575A26">
      <w:pPr>
        <w:spacing w:line="360" w:lineRule="auto"/>
        <w:rPr>
          <w:rFonts w:cs="Times New Roman"/>
          <w:szCs w:val="24"/>
        </w:rPr>
      </w:pPr>
    </w:p>
    <w:p w14:paraId="65173394" w14:textId="77777777" w:rsidR="005D4A62" w:rsidRPr="00575A26" w:rsidRDefault="005D4A62" w:rsidP="00575A26">
      <w:pPr>
        <w:spacing w:line="360" w:lineRule="auto"/>
        <w:rPr>
          <w:rFonts w:cs="Times New Roman"/>
          <w:szCs w:val="24"/>
        </w:rPr>
      </w:pPr>
    </w:p>
    <w:p w14:paraId="46BC2070" w14:textId="77777777" w:rsidR="00204A63" w:rsidRDefault="00204A63" w:rsidP="00204A63">
      <w:pPr>
        <w:tabs>
          <w:tab w:val="left" w:pos="387"/>
          <w:tab w:val="center" w:pos="4320"/>
        </w:tabs>
        <w:jc w:val="left"/>
      </w:pPr>
    </w:p>
    <w:tbl>
      <w:tblPr>
        <w:tblStyle w:val="TableGrid"/>
        <w:tblW w:w="12978" w:type="dxa"/>
        <w:tblInd w:w="-5" w:type="dxa"/>
        <w:tblLayout w:type="fixed"/>
        <w:tblLook w:val="04A0" w:firstRow="1" w:lastRow="0" w:firstColumn="1" w:lastColumn="0" w:noHBand="0" w:noVBand="1"/>
      </w:tblPr>
      <w:tblGrid>
        <w:gridCol w:w="1685"/>
        <w:gridCol w:w="1517"/>
        <w:gridCol w:w="1326"/>
        <w:gridCol w:w="1538"/>
        <w:gridCol w:w="1517"/>
        <w:gridCol w:w="1327"/>
        <w:gridCol w:w="1193"/>
        <w:gridCol w:w="959"/>
        <w:gridCol w:w="1916"/>
      </w:tblGrid>
      <w:tr w:rsidR="00204A63" w:rsidRPr="00CC7892" w14:paraId="116D8F1B" w14:textId="77777777" w:rsidTr="00666B5B">
        <w:trPr>
          <w:trHeight w:val="345"/>
        </w:trPr>
        <w:tc>
          <w:tcPr>
            <w:tcW w:w="1685" w:type="dxa"/>
          </w:tcPr>
          <w:p w14:paraId="3A353B09" w14:textId="77777777" w:rsidR="00204A63" w:rsidRPr="00CC7892" w:rsidRDefault="00204A63" w:rsidP="00666B5B">
            <w:pPr>
              <w:rPr>
                <w:sz w:val="20"/>
              </w:rPr>
            </w:pPr>
            <w:r w:rsidRPr="00CC7892">
              <w:rPr>
                <w:sz w:val="20"/>
              </w:rPr>
              <w:lastRenderedPageBreak/>
              <w:t>Table Name</w:t>
            </w:r>
          </w:p>
        </w:tc>
        <w:tc>
          <w:tcPr>
            <w:tcW w:w="11293" w:type="dxa"/>
            <w:gridSpan w:val="8"/>
          </w:tcPr>
          <w:p w14:paraId="2726AAA7" w14:textId="77777777" w:rsidR="00204A63" w:rsidRPr="00CC7892" w:rsidRDefault="00204A63" w:rsidP="00666B5B">
            <w:pPr>
              <w:rPr>
                <w:sz w:val="20"/>
              </w:rPr>
            </w:pPr>
            <w:proofErr w:type="spellStart"/>
            <w:r w:rsidRPr="00CC7892">
              <w:rPr>
                <w:sz w:val="20"/>
              </w:rPr>
              <w:t>tbl_cage</w:t>
            </w:r>
            <w:proofErr w:type="spellEnd"/>
          </w:p>
        </w:tc>
      </w:tr>
      <w:tr w:rsidR="00204A63" w:rsidRPr="00CC7892" w14:paraId="0737D3A0" w14:textId="77777777" w:rsidTr="00666B5B">
        <w:trPr>
          <w:trHeight w:val="404"/>
        </w:trPr>
        <w:tc>
          <w:tcPr>
            <w:tcW w:w="1685" w:type="dxa"/>
          </w:tcPr>
          <w:p w14:paraId="3317A865" w14:textId="77777777" w:rsidR="00204A63" w:rsidRPr="00CC7892" w:rsidRDefault="00204A63" w:rsidP="00666B5B">
            <w:pPr>
              <w:rPr>
                <w:sz w:val="20"/>
              </w:rPr>
            </w:pPr>
            <w:r w:rsidRPr="00CC7892">
              <w:rPr>
                <w:sz w:val="20"/>
              </w:rPr>
              <w:t>Description</w:t>
            </w:r>
          </w:p>
        </w:tc>
        <w:tc>
          <w:tcPr>
            <w:tcW w:w="11293" w:type="dxa"/>
            <w:gridSpan w:val="8"/>
          </w:tcPr>
          <w:p w14:paraId="2DA3FD44" w14:textId="77777777" w:rsidR="00204A63" w:rsidRPr="00CC7892" w:rsidRDefault="00204A63" w:rsidP="00666B5B">
            <w:pPr>
              <w:rPr>
                <w:sz w:val="20"/>
              </w:rPr>
            </w:pPr>
            <w:r w:rsidRPr="00CC7892">
              <w:rPr>
                <w:sz w:val="20"/>
              </w:rPr>
              <w:t>This table records the cage information.</w:t>
            </w:r>
          </w:p>
        </w:tc>
      </w:tr>
      <w:tr w:rsidR="00204A63" w:rsidRPr="00CC7892" w14:paraId="731D1EEF" w14:textId="77777777" w:rsidTr="00666B5B">
        <w:trPr>
          <w:trHeight w:val="476"/>
        </w:trPr>
        <w:tc>
          <w:tcPr>
            <w:tcW w:w="1685" w:type="dxa"/>
          </w:tcPr>
          <w:p w14:paraId="03BE6444" w14:textId="77777777" w:rsidR="00204A63" w:rsidRPr="00CC7892" w:rsidRDefault="00204A63" w:rsidP="00666B5B">
            <w:pPr>
              <w:rPr>
                <w:sz w:val="20"/>
              </w:rPr>
            </w:pPr>
            <w:r w:rsidRPr="00CC7892">
              <w:rPr>
                <w:sz w:val="20"/>
              </w:rPr>
              <w:t>Alias</w:t>
            </w:r>
          </w:p>
        </w:tc>
        <w:tc>
          <w:tcPr>
            <w:tcW w:w="11293" w:type="dxa"/>
            <w:gridSpan w:val="8"/>
          </w:tcPr>
          <w:p w14:paraId="3A192E97" w14:textId="77777777" w:rsidR="00204A63" w:rsidRPr="00CC7892" w:rsidRDefault="00204A63" w:rsidP="00666B5B">
            <w:pPr>
              <w:rPr>
                <w:sz w:val="20"/>
              </w:rPr>
            </w:pPr>
            <w:r w:rsidRPr="00CC7892">
              <w:rPr>
                <w:sz w:val="20"/>
              </w:rPr>
              <w:t>None</w:t>
            </w:r>
          </w:p>
        </w:tc>
      </w:tr>
      <w:tr w:rsidR="00204A63" w:rsidRPr="00CC7892" w14:paraId="3E5B990F" w14:textId="77777777" w:rsidTr="00666B5B">
        <w:trPr>
          <w:trHeight w:val="766"/>
        </w:trPr>
        <w:tc>
          <w:tcPr>
            <w:tcW w:w="1685" w:type="dxa"/>
          </w:tcPr>
          <w:p w14:paraId="3F38ACFD" w14:textId="77777777" w:rsidR="00204A63" w:rsidRPr="00CC7892" w:rsidRDefault="00204A63" w:rsidP="00666B5B">
            <w:pPr>
              <w:rPr>
                <w:sz w:val="20"/>
              </w:rPr>
            </w:pPr>
            <w:r w:rsidRPr="00CC7892">
              <w:rPr>
                <w:sz w:val="20"/>
              </w:rPr>
              <w:t>Attribute Name</w:t>
            </w:r>
          </w:p>
        </w:tc>
        <w:tc>
          <w:tcPr>
            <w:tcW w:w="1517" w:type="dxa"/>
          </w:tcPr>
          <w:p w14:paraId="7C512A9E" w14:textId="77777777" w:rsidR="00204A63" w:rsidRPr="00CC7892" w:rsidRDefault="00204A63" w:rsidP="00666B5B">
            <w:pPr>
              <w:rPr>
                <w:sz w:val="20"/>
              </w:rPr>
            </w:pPr>
            <w:r w:rsidRPr="00CC7892">
              <w:rPr>
                <w:sz w:val="20"/>
              </w:rPr>
              <w:t>Description</w:t>
            </w:r>
          </w:p>
        </w:tc>
        <w:tc>
          <w:tcPr>
            <w:tcW w:w="1326" w:type="dxa"/>
          </w:tcPr>
          <w:p w14:paraId="50DCDEE4" w14:textId="77777777" w:rsidR="00204A63" w:rsidRPr="00CC7892" w:rsidRDefault="00204A63" w:rsidP="00666B5B">
            <w:pPr>
              <w:rPr>
                <w:sz w:val="20"/>
              </w:rPr>
            </w:pPr>
            <w:r w:rsidRPr="00CC7892">
              <w:rPr>
                <w:sz w:val="20"/>
              </w:rPr>
              <w:t>Data Type</w:t>
            </w:r>
          </w:p>
        </w:tc>
        <w:tc>
          <w:tcPr>
            <w:tcW w:w="1538" w:type="dxa"/>
          </w:tcPr>
          <w:p w14:paraId="445FB575" w14:textId="77777777" w:rsidR="00204A63" w:rsidRPr="00CC7892" w:rsidRDefault="00204A63" w:rsidP="00666B5B">
            <w:pPr>
              <w:rPr>
                <w:sz w:val="20"/>
              </w:rPr>
            </w:pPr>
            <w:r w:rsidRPr="00CC7892">
              <w:rPr>
                <w:sz w:val="20"/>
              </w:rPr>
              <w:t>Default Value</w:t>
            </w:r>
          </w:p>
        </w:tc>
        <w:tc>
          <w:tcPr>
            <w:tcW w:w="1517" w:type="dxa"/>
          </w:tcPr>
          <w:p w14:paraId="26C1212C" w14:textId="77777777" w:rsidR="00204A63" w:rsidRPr="00CC7892" w:rsidRDefault="00204A63" w:rsidP="00666B5B">
            <w:pPr>
              <w:rPr>
                <w:sz w:val="20"/>
              </w:rPr>
            </w:pPr>
            <w:r w:rsidRPr="00CC7892">
              <w:rPr>
                <w:sz w:val="20"/>
              </w:rPr>
              <w:t>Primary Key</w:t>
            </w:r>
          </w:p>
        </w:tc>
        <w:tc>
          <w:tcPr>
            <w:tcW w:w="1327" w:type="dxa"/>
          </w:tcPr>
          <w:p w14:paraId="5A225C64" w14:textId="77777777" w:rsidR="00204A63" w:rsidRPr="00CC7892" w:rsidRDefault="00204A63" w:rsidP="00666B5B">
            <w:pPr>
              <w:rPr>
                <w:sz w:val="20"/>
              </w:rPr>
            </w:pPr>
            <w:r w:rsidRPr="00CC7892">
              <w:rPr>
                <w:sz w:val="20"/>
              </w:rPr>
              <w:t>Example</w:t>
            </w:r>
          </w:p>
        </w:tc>
        <w:tc>
          <w:tcPr>
            <w:tcW w:w="1193" w:type="dxa"/>
          </w:tcPr>
          <w:p w14:paraId="733F4623" w14:textId="77777777" w:rsidR="00204A63" w:rsidRPr="00CC7892" w:rsidRDefault="00204A63" w:rsidP="00666B5B">
            <w:pPr>
              <w:rPr>
                <w:sz w:val="20"/>
              </w:rPr>
            </w:pPr>
            <w:r w:rsidRPr="00CC7892">
              <w:rPr>
                <w:sz w:val="20"/>
              </w:rPr>
              <w:t>Null Allowed? (Y/N)</w:t>
            </w:r>
          </w:p>
        </w:tc>
        <w:tc>
          <w:tcPr>
            <w:tcW w:w="959" w:type="dxa"/>
          </w:tcPr>
          <w:p w14:paraId="5D729670" w14:textId="77777777" w:rsidR="00204A63" w:rsidRPr="00CC7892" w:rsidRDefault="00204A63" w:rsidP="00666B5B">
            <w:pPr>
              <w:rPr>
                <w:sz w:val="20"/>
              </w:rPr>
            </w:pPr>
            <w:r w:rsidRPr="00CC7892">
              <w:rPr>
                <w:sz w:val="20"/>
              </w:rPr>
              <w:t>Length</w:t>
            </w:r>
          </w:p>
        </w:tc>
        <w:tc>
          <w:tcPr>
            <w:tcW w:w="1916" w:type="dxa"/>
          </w:tcPr>
          <w:p w14:paraId="10022BEB" w14:textId="77777777" w:rsidR="00204A63" w:rsidRPr="00CC7892" w:rsidRDefault="00204A63" w:rsidP="00666B5B">
            <w:pPr>
              <w:rPr>
                <w:sz w:val="20"/>
              </w:rPr>
            </w:pPr>
            <w:r w:rsidRPr="00CC7892">
              <w:rPr>
                <w:sz w:val="20"/>
              </w:rPr>
              <w:t>Validation Rules</w:t>
            </w:r>
          </w:p>
        </w:tc>
      </w:tr>
      <w:tr w:rsidR="00204A63" w:rsidRPr="00CC7892" w14:paraId="7263E9F9" w14:textId="77777777" w:rsidTr="00666B5B">
        <w:trPr>
          <w:trHeight w:val="655"/>
        </w:trPr>
        <w:tc>
          <w:tcPr>
            <w:tcW w:w="1685" w:type="dxa"/>
          </w:tcPr>
          <w:p w14:paraId="5B0BA140" w14:textId="77777777" w:rsidR="00204A63" w:rsidRPr="00CC7892" w:rsidRDefault="00204A63" w:rsidP="00666B5B">
            <w:pPr>
              <w:rPr>
                <w:b w:val="0"/>
                <w:bCs/>
                <w:sz w:val="20"/>
              </w:rPr>
            </w:pPr>
            <w:proofErr w:type="spellStart"/>
            <w:r w:rsidRPr="00CC7892">
              <w:rPr>
                <w:b w:val="0"/>
                <w:bCs/>
                <w:sz w:val="20"/>
              </w:rPr>
              <w:t>cage_id</w:t>
            </w:r>
            <w:proofErr w:type="spellEnd"/>
          </w:p>
        </w:tc>
        <w:tc>
          <w:tcPr>
            <w:tcW w:w="1517" w:type="dxa"/>
          </w:tcPr>
          <w:p w14:paraId="6835F50E" w14:textId="77777777" w:rsidR="00204A63" w:rsidRPr="00CC7892" w:rsidRDefault="00204A63" w:rsidP="00666B5B">
            <w:pPr>
              <w:rPr>
                <w:b w:val="0"/>
                <w:bCs/>
                <w:sz w:val="20"/>
              </w:rPr>
            </w:pPr>
            <w:r w:rsidRPr="00CC7892">
              <w:rPr>
                <w:b w:val="0"/>
                <w:bCs/>
                <w:sz w:val="20"/>
              </w:rPr>
              <w:t>Unique Identified ID for cage</w:t>
            </w:r>
          </w:p>
        </w:tc>
        <w:tc>
          <w:tcPr>
            <w:tcW w:w="1326" w:type="dxa"/>
          </w:tcPr>
          <w:p w14:paraId="79070DFF" w14:textId="77777777" w:rsidR="00204A63" w:rsidRPr="00CC7892" w:rsidRDefault="00204A63" w:rsidP="00666B5B">
            <w:pPr>
              <w:rPr>
                <w:b w:val="0"/>
                <w:bCs/>
                <w:sz w:val="20"/>
              </w:rPr>
            </w:pPr>
            <w:r w:rsidRPr="00CC7892">
              <w:rPr>
                <w:b w:val="0"/>
                <w:bCs/>
                <w:sz w:val="20"/>
              </w:rPr>
              <w:t>int</w:t>
            </w:r>
          </w:p>
        </w:tc>
        <w:tc>
          <w:tcPr>
            <w:tcW w:w="1538" w:type="dxa"/>
          </w:tcPr>
          <w:p w14:paraId="1EB0EFC4" w14:textId="77777777" w:rsidR="00204A63" w:rsidRPr="00CC7892" w:rsidRDefault="00204A63" w:rsidP="00666B5B">
            <w:pPr>
              <w:rPr>
                <w:b w:val="0"/>
                <w:bCs/>
                <w:sz w:val="20"/>
              </w:rPr>
            </w:pPr>
            <w:r w:rsidRPr="00CC7892">
              <w:rPr>
                <w:b w:val="0"/>
                <w:bCs/>
                <w:sz w:val="20"/>
              </w:rPr>
              <w:t>None</w:t>
            </w:r>
          </w:p>
        </w:tc>
        <w:tc>
          <w:tcPr>
            <w:tcW w:w="1517" w:type="dxa"/>
          </w:tcPr>
          <w:p w14:paraId="04EAFD0F" w14:textId="77777777" w:rsidR="00204A63" w:rsidRPr="00CC7892" w:rsidRDefault="00204A63" w:rsidP="00666B5B">
            <w:pPr>
              <w:rPr>
                <w:b w:val="0"/>
                <w:bCs/>
                <w:sz w:val="20"/>
              </w:rPr>
            </w:pPr>
            <w:r w:rsidRPr="00CC7892">
              <w:rPr>
                <w:b w:val="0"/>
                <w:bCs/>
                <w:sz w:val="20"/>
              </w:rPr>
              <w:t>true</w:t>
            </w:r>
          </w:p>
        </w:tc>
        <w:tc>
          <w:tcPr>
            <w:tcW w:w="1327" w:type="dxa"/>
          </w:tcPr>
          <w:p w14:paraId="45FAED88" w14:textId="77777777" w:rsidR="00204A63" w:rsidRPr="00CC7892" w:rsidRDefault="00204A63" w:rsidP="00666B5B">
            <w:pPr>
              <w:rPr>
                <w:b w:val="0"/>
                <w:bCs/>
                <w:sz w:val="20"/>
              </w:rPr>
            </w:pPr>
            <w:r w:rsidRPr="00CC7892">
              <w:rPr>
                <w:b w:val="0"/>
                <w:bCs/>
                <w:sz w:val="20"/>
              </w:rPr>
              <w:t>1</w:t>
            </w:r>
          </w:p>
        </w:tc>
        <w:tc>
          <w:tcPr>
            <w:tcW w:w="1193" w:type="dxa"/>
          </w:tcPr>
          <w:p w14:paraId="46776661" w14:textId="77777777" w:rsidR="00204A63" w:rsidRPr="00CC7892" w:rsidRDefault="00204A63" w:rsidP="00666B5B">
            <w:pPr>
              <w:rPr>
                <w:b w:val="0"/>
                <w:bCs/>
                <w:sz w:val="20"/>
              </w:rPr>
            </w:pPr>
            <w:r w:rsidRPr="00CC7892">
              <w:rPr>
                <w:b w:val="0"/>
                <w:bCs/>
                <w:sz w:val="20"/>
              </w:rPr>
              <w:t>N</w:t>
            </w:r>
          </w:p>
        </w:tc>
        <w:tc>
          <w:tcPr>
            <w:tcW w:w="959" w:type="dxa"/>
          </w:tcPr>
          <w:p w14:paraId="6D9F6742" w14:textId="77777777" w:rsidR="00204A63" w:rsidRPr="00CC7892" w:rsidRDefault="00204A63" w:rsidP="00666B5B">
            <w:pPr>
              <w:rPr>
                <w:b w:val="0"/>
                <w:bCs/>
                <w:sz w:val="20"/>
              </w:rPr>
            </w:pPr>
            <w:r w:rsidRPr="00CC7892">
              <w:rPr>
                <w:b w:val="0"/>
                <w:bCs/>
                <w:sz w:val="20"/>
              </w:rPr>
              <w:t>11</w:t>
            </w:r>
          </w:p>
        </w:tc>
        <w:tc>
          <w:tcPr>
            <w:tcW w:w="1916" w:type="dxa"/>
          </w:tcPr>
          <w:p w14:paraId="17494EE2" w14:textId="77777777" w:rsidR="00204A63" w:rsidRPr="00CC7892" w:rsidRDefault="00204A63" w:rsidP="00666B5B">
            <w:pPr>
              <w:rPr>
                <w:b w:val="0"/>
                <w:bCs/>
                <w:sz w:val="20"/>
              </w:rPr>
            </w:pPr>
            <w:r w:rsidRPr="00CC7892">
              <w:rPr>
                <w:b w:val="0"/>
                <w:bCs/>
                <w:sz w:val="20"/>
              </w:rPr>
              <w:t>[0-9]</w:t>
            </w:r>
          </w:p>
        </w:tc>
      </w:tr>
      <w:tr w:rsidR="00204A63" w:rsidRPr="00CC7892" w14:paraId="3F078981" w14:textId="77777777" w:rsidTr="00666B5B">
        <w:trPr>
          <w:trHeight w:val="806"/>
        </w:trPr>
        <w:tc>
          <w:tcPr>
            <w:tcW w:w="1685" w:type="dxa"/>
          </w:tcPr>
          <w:p w14:paraId="7E13E64C" w14:textId="77777777" w:rsidR="00204A63" w:rsidRPr="00CC7892" w:rsidRDefault="00204A63" w:rsidP="00666B5B">
            <w:pPr>
              <w:rPr>
                <w:b w:val="0"/>
                <w:bCs/>
                <w:sz w:val="20"/>
              </w:rPr>
            </w:pPr>
            <w:proofErr w:type="spellStart"/>
            <w:r w:rsidRPr="00CC7892">
              <w:rPr>
                <w:b w:val="0"/>
                <w:bCs/>
                <w:sz w:val="20"/>
              </w:rPr>
              <w:t>cage_name</w:t>
            </w:r>
            <w:proofErr w:type="spellEnd"/>
          </w:p>
        </w:tc>
        <w:tc>
          <w:tcPr>
            <w:tcW w:w="1517" w:type="dxa"/>
          </w:tcPr>
          <w:p w14:paraId="5C76E0BA" w14:textId="77777777" w:rsidR="00204A63" w:rsidRPr="00CC7892" w:rsidRDefault="00204A63" w:rsidP="00666B5B">
            <w:pPr>
              <w:rPr>
                <w:b w:val="0"/>
                <w:bCs/>
                <w:sz w:val="20"/>
              </w:rPr>
            </w:pPr>
            <w:r w:rsidRPr="00CC7892">
              <w:rPr>
                <w:b w:val="0"/>
                <w:bCs/>
                <w:sz w:val="20"/>
              </w:rPr>
              <w:t>Name of Cage</w:t>
            </w:r>
          </w:p>
        </w:tc>
        <w:tc>
          <w:tcPr>
            <w:tcW w:w="1326" w:type="dxa"/>
          </w:tcPr>
          <w:p w14:paraId="579827CB" w14:textId="77777777" w:rsidR="00204A63" w:rsidRPr="00CC7892" w:rsidRDefault="00204A63" w:rsidP="00666B5B">
            <w:pPr>
              <w:rPr>
                <w:b w:val="0"/>
                <w:bCs/>
                <w:sz w:val="20"/>
              </w:rPr>
            </w:pPr>
            <w:r w:rsidRPr="00CC7892">
              <w:rPr>
                <w:b w:val="0"/>
                <w:bCs/>
                <w:sz w:val="20"/>
              </w:rPr>
              <w:t>varchar</w:t>
            </w:r>
          </w:p>
        </w:tc>
        <w:tc>
          <w:tcPr>
            <w:tcW w:w="1538" w:type="dxa"/>
          </w:tcPr>
          <w:p w14:paraId="033B89FD" w14:textId="77777777" w:rsidR="00204A63" w:rsidRPr="00CC7892" w:rsidRDefault="00204A63" w:rsidP="00666B5B">
            <w:pPr>
              <w:rPr>
                <w:b w:val="0"/>
                <w:bCs/>
                <w:sz w:val="20"/>
              </w:rPr>
            </w:pPr>
            <w:r w:rsidRPr="00CC7892">
              <w:rPr>
                <w:b w:val="0"/>
                <w:bCs/>
                <w:sz w:val="20"/>
              </w:rPr>
              <w:t>None</w:t>
            </w:r>
          </w:p>
        </w:tc>
        <w:tc>
          <w:tcPr>
            <w:tcW w:w="1517" w:type="dxa"/>
          </w:tcPr>
          <w:p w14:paraId="1E297053" w14:textId="77777777" w:rsidR="00204A63" w:rsidRPr="00CC7892" w:rsidRDefault="00204A63" w:rsidP="00666B5B">
            <w:pPr>
              <w:rPr>
                <w:b w:val="0"/>
                <w:bCs/>
                <w:sz w:val="20"/>
              </w:rPr>
            </w:pPr>
            <w:r w:rsidRPr="00CC7892">
              <w:rPr>
                <w:b w:val="0"/>
                <w:bCs/>
                <w:sz w:val="20"/>
              </w:rPr>
              <w:t>false</w:t>
            </w:r>
          </w:p>
        </w:tc>
        <w:tc>
          <w:tcPr>
            <w:tcW w:w="1327" w:type="dxa"/>
          </w:tcPr>
          <w:p w14:paraId="36C6E996" w14:textId="77777777" w:rsidR="00204A63" w:rsidRPr="00CC7892" w:rsidRDefault="00204A63" w:rsidP="00666B5B">
            <w:pPr>
              <w:rPr>
                <w:b w:val="0"/>
                <w:bCs/>
                <w:sz w:val="20"/>
              </w:rPr>
            </w:pPr>
            <w:r w:rsidRPr="00CC7892">
              <w:rPr>
                <w:b w:val="0"/>
                <w:bCs/>
                <w:sz w:val="20"/>
              </w:rPr>
              <w:t>Cage1</w:t>
            </w:r>
          </w:p>
        </w:tc>
        <w:tc>
          <w:tcPr>
            <w:tcW w:w="1193" w:type="dxa"/>
          </w:tcPr>
          <w:p w14:paraId="07FBEA46" w14:textId="77777777" w:rsidR="00204A63" w:rsidRPr="00CC7892" w:rsidRDefault="00204A63" w:rsidP="00666B5B">
            <w:pPr>
              <w:rPr>
                <w:b w:val="0"/>
                <w:bCs/>
                <w:sz w:val="20"/>
              </w:rPr>
            </w:pPr>
            <w:r w:rsidRPr="00CC7892">
              <w:rPr>
                <w:b w:val="0"/>
                <w:bCs/>
                <w:sz w:val="20"/>
              </w:rPr>
              <w:t>Y</w:t>
            </w:r>
          </w:p>
        </w:tc>
        <w:tc>
          <w:tcPr>
            <w:tcW w:w="959" w:type="dxa"/>
          </w:tcPr>
          <w:p w14:paraId="66573D8B" w14:textId="77777777" w:rsidR="00204A63" w:rsidRPr="00CC7892" w:rsidRDefault="00204A63" w:rsidP="00666B5B">
            <w:pPr>
              <w:rPr>
                <w:b w:val="0"/>
                <w:bCs/>
                <w:sz w:val="20"/>
              </w:rPr>
            </w:pPr>
            <w:r w:rsidRPr="00CC7892">
              <w:rPr>
                <w:b w:val="0"/>
                <w:bCs/>
                <w:sz w:val="20"/>
              </w:rPr>
              <w:t>50</w:t>
            </w:r>
          </w:p>
        </w:tc>
        <w:tc>
          <w:tcPr>
            <w:tcW w:w="1916" w:type="dxa"/>
          </w:tcPr>
          <w:p w14:paraId="3BE0ED97" w14:textId="77777777" w:rsidR="00204A63" w:rsidRPr="00CC7892" w:rsidRDefault="00204A63" w:rsidP="00666B5B">
            <w:pPr>
              <w:rPr>
                <w:b w:val="0"/>
                <w:bCs/>
                <w:sz w:val="20"/>
              </w:rPr>
            </w:pPr>
            <w:r w:rsidRPr="00CC7892">
              <w:rPr>
                <w:b w:val="0"/>
                <w:bCs/>
                <w:sz w:val="20"/>
              </w:rPr>
              <w:t>[A-Z, a-z,0-9, @]</w:t>
            </w:r>
          </w:p>
        </w:tc>
      </w:tr>
      <w:tr w:rsidR="00204A63" w:rsidRPr="00CC7892" w14:paraId="497788B2" w14:textId="77777777" w:rsidTr="00666B5B">
        <w:trPr>
          <w:trHeight w:val="788"/>
        </w:trPr>
        <w:tc>
          <w:tcPr>
            <w:tcW w:w="1685" w:type="dxa"/>
          </w:tcPr>
          <w:p w14:paraId="1F32F6ED" w14:textId="77777777" w:rsidR="00204A63" w:rsidRPr="00CC7892" w:rsidRDefault="00204A63" w:rsidP="00666B5B">
            <w:pPr>
              <w:rPr>
                <w:b w:val="0"/>
                <w:bCs/>
                <w:sz w:val="20"/>
              </w:rPr>
            </w:pPr>
            <w:proofErr w:type="spellStart"/>
            <w:r w:rsidRPr="00CC7892">
              <w:rPr>
                <w:b w:val="0"/>
                <w:bCs/>
                <w:sz w:val="20"/>
              </w:rPr>
              <w:t>cage_type</w:t>
            </w:r>
            <w:proofErr w:type="spellEnd"/>
          </w:p>
        </w:tc>
        <w:tc>
          <w:tcPr>
            <w:tcW w:w="1517" w:type="dxa"/>
          </w:tcPr>
          <w:p w14:paraId="0137AC81" w14:textId="77777777" w:rsidR="00204A63" w:rsidRPr="00CC7892" w:rsidRDefault="00204A63" w:rsidP="00666B5B">
            <w:pPr>
              <w:rPr>
                <w:b w:val="0"/>
                <w:bCs/>
                <w:sz w:val="20"/>
              </w:rPr>
            </w:pPr>
            <w:r w:rsidRPr="00CC7892">
              <w:rPr>
                <w:b w:val="0"/>
                <w:bCs/>
                <w:sz w:val="20"/>
              </w:rPr>
              <w:t>Classification of Cage</w:t>
            </w:r>
          </w:p>
        </w:tc>
        <w:tc>
          <w:tcPr>
            <w:tcW w:w="1326" w:type="dxa"/>
          </w:tcPr>
          <w:p w14:paraId="4FE19280" w14:textId="77777777" w:rsidR="00204A63" w:rsidRPr="00CC7892" w:rsidRDefault="00204A63" w:rsidP="00666B5B">
            <w:pPr>
              <w:rPr>
                <w:b w:val="0"/>
                <w:bCs/>
                <w:sz w:val="20"/>
              </w:rPr>
            </w:pPr>
            <w:r w:rsidRPr="00CC7892">
              <w:rPr>
                <w:b w:val="0"/>
                <w:bCs/>
                <w:sz w:val="20"/>
              </w:rPr>
              <w:t>varchar</w:t>
            </w:r>
          </w:p>
        </w:tc>
        <w:tc>
          <w:tcPr>
            <w:tcW w:w="1538" w:type="dxa"/>
          </w:tcPr>
          <w:p w14:paraId="1BBE16D7" w14:textId="77777777" w:rsidR="00204A63" w:rsidRPr="00CC7892" w:rsidRDefault="00204A63" w:rsidP="00666B5B">
            <w:pPr>
              <w:rPr>
                <w:b w:val="0"/>
                <w:bCs/>
                <w:sz w:val="20"/>
              </w:rPr>
            </w:pPr>
            <w:r w:rsidRPr="00CC7892">
              <w:rPr>
                <w:b w:val="0"/>
                <w:bCs/>
                <w:sz w:val="20"/>
              </w:rPr>
              <w:t>None</w:t>
            </w:r>
          </w:p>
        </w:tc>
        <w:tc>
          <w:tcPr>
            <w:tcW w:w="1517" w:type="dxa"/>
          </w:tcPr>
          <w:p w14:paraId="667EE8FB" w14:textId="77777777" w:rsidR="00204A63" w:rsidRPr="00CC7892" w:rsidRDefault="00204A63" w:rsidP="00666B5B">
            <w:pPr>
              <w:rPr>
                <w:b w:val="0"/>
                <w:bCs/>
                <w:sz w:val="20"/>
              </w:rPr>
            </w:pPr>
            <w:r w:rsidRPr="00CC7892">
              <w:rPr>
                <w:b w:val="0"/>
                <w:bCs/>
                <w:sz w:val="20"/>
              </w:rPr>
              <w:t>false</w:t>
            </w:r>
          </w:p>
        </w:tc>
        <w:tc>
          <w:tcPr>
            <w:tcW w:w="1327" w:type="dxa"/>
          </w:tcPr>
          <w:p w14:paraId="2DBCCBD6" w14:textId="77777777" w:rsidR="00204A63" w:rsidRPr="00CC7892" w:rsidRDefault="00204A63" w:rsidP="00666B5B">
            <w:pPr>
              <w:rPr>
                <w:b w:val="0"/>
                <w:bCs/>
                <w:sz w:val="20"/>
              </w:rPr>
            </w:pPr>
            <w:r w:rsidRPr="00CC7892">
              <w:rPr>
                <w:b w:val="0"/>
                <w:bCs/>
                <w:sz w:val="20"/>
              </w:rPr>
              <w:t>Fattening</w:t>
            </w:r>
          </w:p>
        </w:tc>
        <w:tc>
          <w:tcPr>
            <w:tcW w:w="1193" w:type="dxa"/>
          </w:tcPr>
          <w:p w14:paraId="3EE4A4BD" w14:textId="77777777" w:rsidR="00204A63" w:rsidRPr="00CC7892" w:rsidRDefault="00204A63" w:rsidP="00666B5B">
            <w:pPr>
              <w:rPr>
                <w:b w:val="0"/>
                <w:bCs/>
                <w:sz w:val="20"/>
              </w:rPr>
            </w:pPr>
            <w:r w:rsidRPr="00CC7892">
              <w:rPr>
                <w:b w:val="0"/>
                <w:bCs/>
                <w:sz w:val="20"/>
              </w:rPr>
              <w:t>Y</w:t>
            </w:r>
          </w:p>
        </w:tc>
        <w:tc>
          <w:tcPr>
            <w:tcW w:w="959" w:type="dxa"/>
          </w:tcPr>
          <w:p w14:paraId="6490B1E3" w14:textId="77777777" w:rsidR="00204A63" w:rsidRPr="00CC7892" w:rsidRDefault="00204A63" w:rsidP="00666B5B">
            <w:pPr>
              <w:rPr>
                <w:b w:val="0"/>
                <w:bCs/>
                <w:sz w:val="20"/>
              </w:rPr>
            </w:pPr>
            <w:r w:rsidRPr="00CC7892">
              <w:rPr>
                <w:b w:val="0"/>
                <w:bCs/>
                <w:sz w:val="20"/>
              </w:rPr>
              <w:t>50</w:t>
            </w:r>
          </w:p>
        </w:tc>
        <w:tc>
          <w:tcPr>
            <w:tcW w:w="1916" w:type="dxa"/>
          </w:tcPr>
          <w:p w14:paraId="1E053965" w14:textId="77777777" w:rsidR="00204A63" w:rsidRPr="00CC7892" w:rsidRDefault="00204A63" w:rsidP="00666B5B">
            <w:pPr>
              <w:rPr>
                <w:b w:val="0"/>
                <w:bCs/>
                <w:sz w:val="20"/>
              </w:rPr>
            </w:pPr>
            <w:r w:rsidRPr="00CC7892">
              <w:rPr>
                <w:b w:val="0"/>
                <w:bCs/>
                <w:sz w:val="20"/>
              </w:rPr>
              <w:t>[A-Z, a-z,0-9, @]</w:t>
            </w:r>
          </w:p>
        </w:tc>
      </w:tr>
      <w:tr w:rsidR="00204A63" w:rsidRPr="00CC7892" w14:paraId="597B3D28" w14:textId="77777777" w:rsidTr="00666B5B">
        <w:trPr>
          <w:trHeight w:val="788"/>
        </w:trPr>
        <w:tc>
          <w:tcPr>
            <w:tcW w:w="1685" w:type="dxa"/>
          </w:tcPr>
          <w:p w14:paraId="09C3E690" w14:textId="77777777" w:rsidR="00204A63" w:rsidRPr="00CC7892" w:rsidRDefault="00204A63" w:rsidP="00666B5B">
            <w:pPr>
              <w:rPr>
                <w:b w:val="0"/>
                <w:bCs/>
                <w:sz w:val="20"/>
              </w:rPr>
            </w:pPr>
            <w:proofErr w:type="spellStart"/>
            <w:r w:rsidRPr="00CC7892">
              <w:rPr>
                <w:b w:val="0"/>
                <w:bCs/>
                <w:sz w:val="20"/>
              </w:rPr>
              <w:t>cage_capacity</w:t>
            </w:r>
            <w:proofErr w:type="spellEnd"/>
          </w:p>
        </w:tc>
        <w:tc>
          <w:tcPr>
            <w:tcW w:w="1517" w:type="dxa"/>
          </w:tcPr>
          <w:p w14:paraId="3B70EA3F" w14:textId="77777777" w:rsidR="00204A63" w:rsidRPr="00CC7892" w:rsidRDefault="00204A63" w:rsidP="00666B5B">
            <w:pPr>
              <w:rPr>
                <w:b w:val="0"/>
                <w:bCs/>
                <w:sz w:val="20"/>
              </w:rPr>
            </w:pPr>
            <w:r w:rsidRPr="00CC7892">
              <w:rPr>
                <w:b w:val="0"/>
                <w:bCs/>
                <w:sz w:val="20"/>
              </w:rPr>
              <w:t>Capacity of Cage</w:t>
            </w:r>
          </w:p>
        </w:tc>
        <w:tc>
          <w:tcPr>
            <w:tcW w:w="1326" w:type="dxa"/>
          </w:tcPr>
          <w:p w14:paraId="75D734BF" w14:textId="77777777" w:rsidR="00204A63" w:rsidRPr="00CC7892" w:rsidRDefault="00204A63" w:rsidP="00666B5B">
            <w:pPr>
              <w:rPr>
                <w:b w:val="0"/>
                <w:bCs/>
                <w:sz w:val="20"/>
              </w:rPr>
            </w:pPr>
            <w:r w:rsidRPr="00CC7892">
              <w:rPr>
                <w:b w:val="0"/>
                <w:bCs/>
                <w:sz w:val="20"/>
              </w:rPr>
              <w:t>int</w:t>
            </w:r>
          </w:p>
        </w:tc>
        <w:tc>
          <w:tcPr>
            <w:tcW w:w="1538" w:type="dxa"/>
          </w:tcPr>
          <w:p w14:paraId="5C0F76A0" w14:textId="77777777" w:rsidR="00204A63" w:rsidRPr="00CC7892" w:rsidRDefault="00204A63" w:rsidP="00666B5B">
            <w:pPr>
              <w:rPr>
                <w:b w:val="0"/>
                <w:bCs/>
                <w:sz w:val="20"/>
              </w:rPr>
            </w:pPr>
            <w:r w:rsidRPr="00CC7892">
              <w:rPr>
                <w:b w:val="0"/>
                <w:bCs/>
                <w:sz w:val="20"/>
              </w:rPr>
              <w:t>None</w:t>
            </w:r>
          </w:p>
        </w:tc>
        <w:tc>
          <w:tcPr>
            <w:tcW w:w="1517" w:type="dxa"/>
          </w:tcPr>
          <w:p w14:paraId="5846C00D" w14:textId="77777777" w:rsidR="00204A63" w:rsidRPr="00CC7892" w:rsidRDefault="00204A63" w:rsidP="00666B5B">
            <w:pPr>
              <w:rPr>
                <w:b w:val="0"/>
                <w:bCs/>
                <w:sz w:val="20"/>
              </w:rPr>
            </w:pPr>
            <w:r w:rsidRPr="00CC7892">
              <w:rPr>
                <w:b w:val="0"/>
                <w:bCs/>
                <w:sz w:val="20"/>
              </w:rPr>
              <w:t>false</w:t>
            </w:r>
          </w:p>
        </w:tc>
        <w:tc>
          <w:tcPr>
            <w:tcW w:w="1327" w:type="dxa"/>
          </w:tcPr>
          <w:p w14:paraId="2D428A17" w14:textId="77777777" w:rsidR="00204A63" w:rsidRPr="00CC7892" w:rsidRDefault="00204A63" w:rsidP="00666B5B">
            <w:pPr>
              <w:rPr>
                <w:b w:val="0"/>
                <w:bCs/>
                <w:sz w:val="20"/>
              </w:rPr>
            </w:pPr>
            <w:r w:rsidRPr="00CC7892">
              <w:rPr>
                <w:b w:val="0"/>
                <w:bCs/>
                <w:sz w:val="20"/>
              </w:rPr>
              <w:t>10</w:t>
            </w:r>
          </w:p>
        </w:tc>
        <w:tc>
          <w:tcPr>
            <w:tcW w:w="1193" w:type="dxa"/>
          </w:tcPr>
          <w:p w14:paraId="6CB86640" w14:textId="77777777" w:rsidR="00204A63" w:rsidRPr="00CC7892" w:rsidRDefault="00204A63" w:rsidP="00666B5B">
            <w:pPr>
              <w:rPr>
                <w:b w:val="0"/>
                <w:bCs/>
                <w:sz w:val="20"/>
              </w:rPr>
            </w:pPr>
            <w:r w:rsidRPr="00CC7892">
              <w:rPr>
                <w:b w:val="0"/>
                <w:bCs/>
                <w:sz w:val="20"/>
              </w:rPr>
              <w:t>Y</w:t>
            </w:r>
          </w:p>
        </w:tc>
        <w:tc>
          <w:tcPr>
            <w:tcW w:w="959" w:type="dxa"/>
          </w:tcPr>
          <w:p w14:paraId="7937938B" w14:textId="77777777" w:rsidR="00204A63" w:rsidRPr="00CC7892" w:rsidRDefault="00204A63" w:rsidP="00666B5B">
            <w:pPr>
              <w:rPr>
                <w:b w:val="0"/>
                <w:bCs/>
                <w:sz w:val="20"/>
              </w:rPr>
            </w:pPr>
            <w:r w:rsidRPr="00CC7892">
              <w:rPr>
                <w:b w:val="0"/>
                <w:bCs/>
                <w:sz w:val="20"/>
              </w:rPr>
              <w:t>11</w:t>
            </w:r>
          </w:p>
        </w:tc>
        <w:tc>
          <w:tcPr>
            <w:tcW w:w="1916" w:type="dxa"/>
          </w:tcPr>
          <w:p w14:paraId="642423B8" w14:textId="77777777" w:rsidR="00204A63" w:rsidRPr="00CC7892" w:rsidRDefault="00204A63" w:rsidP="00666B5B">
            <w:pPr>
              <w:rPr>
                <w:b w:val="0"/>
                <w:bCs/>
                <w:sz w:val="20"/>
              </w:rPr>
            </w:pPr>
            <w:r w:rsidRPr="00CC7892">
              <w:rPr>
                <w:b w:val="0"/>
                <w:bCs/>
                <w:sz w:val="20"/>
              </w:rPr>
              <w:t>[0-9]</w:t>
            </w:r>
          </w:p>
        </w:tc>
      </w:tr>
      <w:tr w:rsidR="00204A63" w:rsidRPr="00CC7892" w14:paraId="061B47B0" w14:textId="77777777" w:rsidTr="00666B5B">
        <w:trPr>
          <w:trHeight w:val="788"/>
        </w:trPr>
        <w:tc>
          <w:tcPr>
            <w:tcW w:w="1685" w:type="dxa"/>
          </w:tcPr>
          <w:p w14:paraId="67E61646" w14:textId="77777777" w:rsidR="00204A63" w:rsidRPr="00CC7892" w:rsidRDefault="00204A63" w:rsidP="00666B5B">
            <w:pPr>
              <w:rPr>
                <w:b w:val="0"/>
                <w:bCs/>
                <w:sz w:val="20"/>
              </w:rPr>
            </w:pPr>
            <w:proofErr w:type="spellStart"/>
            <w:r w:rsidRPr="00CC7892">
              <w:rPr>
                <w:b w:val="0"/>
                <w:bCs/>
                <w:sz w:val="20"/>
              </w:rPr>
              <w:t>is_exist</w:t>
            </w:r>
            <w:proofErr w:type="spellEnd"/>
          </w:p>
        </w:tc>
        <w:tc>
          <w:tcPr>
            <w:tcW w:w="1517" w:type="dxa"/>
          </w:tcPr>
          <w:p w14:paraId="00F1671B" w14:textId="77777777" w:rsidR="00204A63" w:rsidRPr="00CC7892" w:rsidRDefault="00204A63" w:rsidP="00666B5B">
            <w:pPr>
              <w:rPr>
                <w:b w:val="0"/>
                <w:bCs/>
                <w:sz w:val="20"/>
              </w:rPr>
            </w:pPr>
            <w:r w:rsidRPr="00CC7892">
              <w:rPr>
                <w:b w:val="0"/>
                <w:bCs/>
                <w:sz w:val="20"/>
              </w:rPr>
              <w:t>Determines cage existing record</w:t>
            </w:r>
          </w:p>
        </w:tc>
        <w:tc>
          <w:tcPr>
            <w:tcW w:w="1326" w:type="dxa"/>
          </w:tcPr>
          <w:p w14:paraId="480D2AF5" w14:textId="77777777" w:rsidR="00204A63" w:rsidRPr="00CC7892" w:rsidRDefault="00204A63" w:rsidP="00666B5B">
            <w:pPr>
              <w:rPr>
                <w:b w:val="0"/>
                <w:bCs/>
                <w:sz w:val="20"/>
              </w:rPr>
            </w:pPr>
            <w:r w:rsidRPr="00CC7892">
              <w:rPr>
                <w:b w:val="0"/>
                <w:bCs/>
                <w:sz w:val="20"/>
              </w:rPr>
              <w:t>varchar</w:t>
            </w:r>
          </w:p>
        </w:tc>
        <w:tc>
          <w:tcPr>
            <w:tcW w:w="1538" w:type="dxa"/>
          </w:tcPr>
          <w:p w14:paraId="3C35E307" w14:textId="77777777" w:rsidR="00204A63" w:rsidRPr="00CC7892" w:rsidRDefault="00204A63" w:rsidP="00666B5B">
            <w:pPr>
              <w:rPr>
                <w:b w:val="0"/>
                <w:bCs/>
                <w:sz w:val="20"/>
              </w:rPr>
            </w:pPr>
            <w:r w:rsidRPr="00CC7892">
              <w:rPr>
                <w:b w:val="0"/>
                <w:bCs/>
                <w:sz w:val="20"/>
              </w:rPr>
              <w:t>None</w:t>
            </w:r>
          </w:p>
        </w:tc>
        <w:tc>
          <w:tcPr>
            <w:tcW w:w="1517" w:type="dxa"/>
          </w:tcPr>
          <w:p w14:paraId="7A5369AB" w14:textId="77777777" w:rsidR="00204A63" w:rsidRPr="00CC7892" w:rsidRDefault="00204A63" w:rsidP="00666B5B">
            <w:pPr>
              <w:rPr>
                <w:b w:val="0"/>
                <w:bCs/>
                <w:sz w:val="20"/>
              </w:rPr>
            </w:pPr>
            <w:r w:rsidRPr="00CC7892">
              <w:rPr>
                <w:b w:val="0"/>
                <w:bCs/>
                <w:sz w:val="20"/>
              </w:rPr>
              <w:t>false</w:t>
            </w:r>
          </w:p>
        </w:tc>
        <w:tc>
          <w:tcPr>
            <w:tcW w:w="1327" w:type="dxa"/>
          </w:tcPr>
          <w:p w14:paraId="6D09B510" w14:textId="77777777" w:rsidR="00204A63" w:rsidRPr="00CC7892" w:rsidRDefault="00204A63" w:rsidP="00666B5B">
            <w:pPr>
              <w:rPr>
                <w:b w:val="0"/>
                <w:bCs/>
                <w:sz w:val="20"/>
              </w:rPr>
            </w:pPr>
            <w:r w:rsidRPr="00CC7892">
              <w:rPr>
                <w:b w:val="0"/>
                <w:bCs/>
                <w:sz w:val="20"/>
              </w:rPr>
              <w:t>true</w:t>
            </w:r>
          </w:p>
        </w:tc>
        <w:tc>
          <w:tcPr>
            <w:tcW w:w="1193" w:type="dxa"/>
          </w:tcPr>
          <w:p w14:paraId="28740F0A" w14:textId="77777777" w:rsidR="00204A63" w:rsidRPr="00CC7892" w:rsidRDefault="00204A63" w:rsidP="00666B5B">
            <w:pPr>
              <w:rPr>
                <w:b w:val="0"/>
                <w:bCs/>
                <w:sz w:val="20"/>
              </w:rPr>
            </w:pPr>
            <w:r w:rsidRPr="00CC7892">
              <w:rPr>
                <w:b w:val="0"/>
                <w:bCs/>
                <w:sz w:val="20"/>
              </w:rPr>
              <w:t>Y</w:t>
            </w:r>
          </w:p>
        </w:tc>
        <w:tc>
          <w:tcPr>
            <w:tcW w:w="959" w:type="dxa"/>
          </w:tcPr>
          <w:p w14:paraId="0771BF97" w14:textId="77777777" w:rsidR="00204A63" w:rsidRPr="00CC7892" w:rsidRDefault="00204A63" w:rsidP="00666B5B">
            <w:pPr>
              <w:rPr>
                <w:b w:val="0"/>
                <w:bCs/>
                <w:sz w:val="20"/>
              </w:rPr>
            </w:pPr>
            <w:r w:rsidRPr="00CC7892">
              <w:rPr>
                <w:b w:val="0"/>
                <w:bCs/>
                <w:sz w:val="20"/>
              </w:rPr>
              <w:t>50</w:t>
            </w:r>
          </w:p>
        </w:tc>
        <w:tc>
          <w:tcPr>
            <w:tcW w:w="1916" w:type="dxa"/>
          </w:tcPr>
          <w:p w14:paraId="31CFA5E0" w14:textId="77777777" w:rsidR="00204A63" w:rsidRPr="00CC7892" w:rsidRDefault="00204A63" w:rsidP="00666B5B">
            <w:pPr>
              <w:rPr>
                <w:b w:val="0"/>
                <w:bCs/>
                <w:sz w:val="20"/>
              </w:rPr>
            </w:pPr>
            <w:r w:rsidRPr="00CC7892">
              <w:rPr>
                <w:b w:val="0"/>
                <w:bCs/>
                <w:sz w:val="20"/>
              </w:rPr>
              <w:t>[A-Z, a-z,0-9, @]</w:t>
            </w:r>
          </w:p>
        </w:tc>
      </w:tr>
      <w:tr w:rsidR="00204A63" w:rsidRPr="00CC7892" w14:paraId="4FA3E2A5" w14:textId="77777777" w:rsidTr="00666B5B">
        <w:trPr>
          <w:trHeight w:val="788"/>
        </w:trPr>
        <w:tc>
          <w:tcPr>
            <w:tcW w:w="1685" w:type="dxa"/>
          </w:tcPr>
          <w:p w14:paraId="5F99DF16" w14:textId="77777777" w:rsidR="00204A63" w:rsidRPr="00CC7892" w:rsidRDefault="00204A63" w:rsidP="00666B5B">
            <w:pPr>
              <w:rPr>
                <w:b w:val="0"/>
                <w:bCs/>
                <w:sz w:val="20"/>
              </w:rPr>
            </w:pPr>
            <w:proofErr w:type="spellStart"/>
            <w:r w:rsidRPr="00CC7892">
              <w:rPr>
                <w:b w:val="0"/>
                <w:bCs/>
                <w:sz w:val="20"/>
              </w:rPr>
              <w:t>user_id</w:t>
            </w:r>
            <w:proofErr w:type="spellEnd"/>
          </w:p>
        </w:tc>
        <w:tc>
          <w:tcPr>
            <w:tcW w:w="1517" w:type="dxa"/>
          </w:tcPr>
          <w:p w14:paraId="2D103904" w14:textId="77777777" w:rsidR="00204A63" w:rsidRPr="00CC7892" w:rsidRDefault="00204A63" w:rsidP="00666B5B">
            <w:pPr>
              <w:rPr>
                <w:b w:val="0"/>
                <w:bCs/>
                <w:sz w:val="20"/>
              </w:rPr>
            </w:pPr>
            <w:r w:rsidRPr="00CC7892">
              <w:rPr>
                <w:b w:val="0"/>
                <w:bCs/>
                <w:sz w:val="20"/>
              </w:rPr>
              <w:t>Unique Identified ID for user</w:t>
            </w:r>
          </w:p>
        </w:tc>
        <w:tc>
          <w:tcPr>
            <w:tcW w:w="1326" w:type="dxa"/>
          </w:tcPr>
          <w:p w14:paraId="6268291D" w14:textId="77777777" w:rsidR="00204A63" w:rsidRPr="00CC7892" w:rsidRDefault="00204A63" w:rsidP="00666B5B">
            <w:pPr>
              <w:rPr>
                <w:b w:val="0"/>
                <w:bCs/>
                <w:sz w:val="20"/>
              </w:rPr>
            </w:pPr>
            <w:r w:rsidRPr="00CC7892">
              <w:rPr>
                <w:b w:val="0"/>
                <w:bCs/>
                <w:sz w:val="20"/>
              </w:rPr>
              <w:t>int</w:t>
            </w:r>
          </w:p>
        </w:tc>
        <w:tc>
          <w:tcPr>
            <w:tcW w:w="1538" w:type="dxa"/>
          </w:tcPr>
          <w:p w14:paraId="50FE357F" w14:textId="77777777" w:rsidR="00204A63" w:rsidRPr="00CC7892" w:rsidRDefault="00204A63" w:rsidP="00666B5B">
            <w:pPr>
              <w:rPr>
                <w:b w:val="0"/>
                <w:bCs/>
                <w:sz w:val="20"/>
              </w:rPr>
            </w:pPr>
            <w:r w:rsidRPr="00CC7892">
              <w:rPr>
                <w:b w:val="0"/>
                <w:bCs/>
                <w:sz w:val="20"/>
              </w:rPr>
              <w:t>None</w:t>
            </w:r>
          </w:p>
        </w:tc>
        <w:tc>
          <w:tcPr>
            <w:tcW w:w="1517" w:type="dxa"/>
          </w:tcPr>
          <w:p w14:paraId="43571B8F" w14:textId="77777777" w:rsidR="00204A63" w:rsidRPr="00CC7892" w:rsidRDefault="00204A63" w:rsidP="00666B5B">
            <w:pPr>
              <w:rPr>
                <w:b w:val="0"/>
                <w:bCs/>
                <w:sz w:val="20"/>
              </w:rPr>
            </w:pPr>
            <w:r w:rsidRPr="00CC7892">
              <w:rPr>
                <w:b w:val="0"/>
                <w:bCs/>
                <w:sz w:val="20"/>
              </w:rPr>
              <w:t>false</w:t>
            </w:r>
          </w:p>
        </w:tc>
        <w:tc>
          <w:tcPr>
            <w:tcW w:w="1327" w:type="dxa"/>
          </w:tcPr>
          <w:p w14:paraId="7FC90F4B" w14:textId="77777777" w:rsidR="00204A63" w:rsidRPr="00CC7892" w:rsidRDefault="00204A63" w:rsidP="00666B5B">
            <w:pPr>
              <w:rPr>
                <w:b w:val="0"/>
                <w:bCs/>
                <w:sz w:val="20"/>
              </w:rPr>
            </w:pPr>
            <w:r w:rsidRPr="00CC7892">
              <w:rPr>
                <w:b w:val="0"/>
                <w:bCs/>
                <w:sz w:val="20"/>
              </w:rPr>
              <w:t>1</w:t>
            </w:r>
          </w:p>
        </w:tc>
        <w:tc>
          <w:tcPr>
            <w:tcW w:w="1193" w:type="dxa"/>
          </w:tcPr>
          <w:p w14:paraId="5F5CA1FC" w14:textId="77777777" w:rsidR="00204A63" w:rsidRPr="00CC7892" w:rsidRDefault="00204A63" w:rsidP="00666B5B">
            <w:pPr>
              <w:rPr>
                <w:b w:val="0"/>
                <w:bCs/>
                <w:sz w:val="20"/>
              </w:rPr>
            </w:pPr>
            <w:r w:rsidRPr="00CC7892">
              <w:rPr>
                <w:b w:val="0"/>
                <w:bCs/>
                <w:sz w:val="20"/>
              </w:rPr>
              <w:t>Y</w:t>
            </w:r>
          </w:p>
        </w:tc>
        <w:tc>
          <w:tcPr>
            <w:tcW w:w="959" w:type="dxa"/>
          </w:tcPr>
          <w:p w14:paraId="7FBF368E" w14:textId="77777777" w:rsidR="00204A63" w:rsidRPr="00CC7892" w:rsidRDefault="00204A63" w:rsidP="00666B5B">
            <w:pPr>
              <w:rPr>
                <w:b w:val="0"/>
                <w:bCs/>
                <w:sz w:val="20"/>
              </w:rPr>
            </w:pPr>
            <w:r w:rsidRPr="00CC7892">
              <w:rPr>
                <w:b w:val="0"/>
                <w:bCs/>
                <w:sz w:val="20"/>
              </w:rPr>
              <w:t>11</w:t>
            </w:r>
          </w:p>
        </w:tc>
        <w:tc>
          <w:tcPr>
            <w:tcW w:w="1916" w:type="dxa"/>
          </w:tcPr>
          <w:p w14:paraId="659CE902" w14:textId="77777777" w:rsidR="00204A63" w:rsidRPr="00CC7892" w:rsidRDefault="00204A63" w:rsidP="00666B5B">
            <w:pPr>
              <w:rPr>
                <w:b w:val="0"/>
                <w:bCs/>
                <w:sz w:val="20"/>
              </w:rPr>
            </w:pPr>
            <w:r w:rsidRPr="00CC7892">
              <w:rPr>
                <w:b w:val="0"/>
                <w:bCs/>
                <w:sz w:val="20"/>
              </w:rPr>
              <w:t>[0-9]</w:t>
            </w:r>
          </w:p>
        </w:tc>
      </w:tr>
    </w:tbl>
    <w:p w14:paraId="5D3AA384" w14:textId="77777777" w:rsidR="00204A63" w:rsidRDefault="00204A63" w:rsidP="00204A63">
      <w:pPr>
        <w:jc w:val="both"/>
      </w:pPr>
    </w:p>
    <w:p w14:paraId="2D9FD50C" w14:textId="77777777" w:rsidR="00204A63" w:rsidRDefault="00204A63" w:rsidP="00204A63"/>
    <w:p w14:paraId="67BCFBE2" w14:textId="40703569" w:rsidR="00204A63" w:rsidRPr="00D954EF" w:rsidRDefault="0071695F" w:rsidP="00204A63">
      <w:pPr>
        <w:spacing w:line="360" w:lineRule="auto"/>
        <w:rPr>
          <w:rFonts w:cs="Times New Roman"/>
          <w:szCs w:val="24"/>
        </w:rPr>
      </w:pPr>
      <w:r>
        <w:rPr>
          <w:rFonts w:cs="Times New Roman"/>
          <w:szCs w:val="24"/>
        </w:rPr>
        <w:t>Table 74</w:t>
      </w:r>
      <w:r w:rsidR="00204A63" w:rsidRPr="00D954EF">
        <w:rPr>
          <w:rFonts w:cs="Times New Roman"/>
          <w:szCs w:val="24"/>
        </w:rPr>
        <w:t xml:space="preserve">. Data Dictionary of </w:t>
      </w:r>
      <w:r w:rsidR="00204A63">
        <w:rPr>
          <w:rFonts w:cs="Times New Roman"/>
          <w:szCs w:val="24"/>
        </w:rPr>
        <w:t>Cage</w:t>
      </w:r>
      <w:r w:rsidR="00204A63" w:rsidRPr="00D954EF">
        <w:rPr>
          <w:rFonts w:cs="Times New Roman"/>
          <w:szCs w:val="24"/>
        </w:rPr>
        <w:t xml:space="preserve"> Table</w:t>
      </w:r>
    </w:p>
    <w:p w14:paraId="5817F4BA" w14:textId="77777777" w:rsidR="00204A63" w:rsidRDefault="00204A63" w:rsidP="00204A63"/>
    <w:p w14:paraId="78EEC806" w14:textId="77777777" w:rsidR="00204A63" w:rsidRDefault="00204A63" w:rsidP="00575A26">
      <w:pPr>
        <w:jc w:val="both"/>
      </w:pPr>
    </w:p>
    <w:tbl>
      <w:tblPr>
        <w:tblStyle w:val="TableGrid"/>
        <w:tblW w:w="12960" w:type="dxa"/>
        <w:tblInd w:w="-5" w:type="dxa"/>
        <w:tblLayout w:type="fixed"/>
        <w:tblLook w:val="04A0" w:firstRow="1" w:lastRow="0" w:firstColumn="1" w:lastColumn="0" w:noHBand="0" w:noVBand="1"/>
      </w:tblPr>
      <w:tblGrid>
        <w:gridCol w:w="1980"/>
        <w:gridCol w:w="1800"/>
        <w:gridCol w:w="1418"/>
        <w:gridCol w:w="1181"/>
        <w:gridCol w:w="992"/>
        <w:gridCol w:w="1276"/>
        <w:gridCol w:w="1418"/>
        <w:gridCol w:w="1134"/>
        <w:gridCol w:w="1761"/>
      </w:tblGrid>
      <w:tr w:rsidR="00204A63" w:rsidRPr="00CC7892" w14:paraId="41AA9FC3" w14:textId="77777777" w:rsidTr="00666B5B">
        <w:trPr>
          <w:trHeight w:val="381"/>
        </w:trPr>
        <w:tc>
          <w:tcPr>
            <w:tcW w:w="1980" w:type="dxa"/>
          </w:tcPr>
          <w:p w14:paraId="7B7C84CA" w14:textId="77777777" w:rsidR="00204A63" w:rsidRPr="00CC7892" w:rsidRDefault="00204A63" w:rsidP="00666B5B">
            <w:pPr>
              <w:rPr>
                <w:sz w:val="20"/>
              </w:rPr>
            </w:pPr>
            <w:r w:rsidRPr="00CC7892">
              <w:rPr>
                <w:sz w:val="20"/>
              </w:rPr>
              <w:lastRenderedPageBreak/>
              <w:t>Table Name</w:t>
            </w:r>
          </w:p>
        </w:tc>
        <w:tc>
          <w:tcPr>
            <w:tcW w:w="10980" w:type="dxa"/>
            <w:gridSpan w:val="8"/>
          </w:tcPr>
          <w:p w14:paraId="72FF27E6" w14:textId="77777777" w:rsidR="00204A63" w:rsidRPr="00CC7892" w:rsidRDefault="00204A63" w:rsidP="00666B5B">
            <w:pPr>
              <w:rPr>
                <w:sz w:val="20"/>
              </w:rPr>
            </w:pPr>
            <w:proofErr w:type="spellStart"/>
            <w:r w:rsidRPr="00CC7892">
              <w:rPr>
                <w:sz w:val="20"/>
              </w:rPr>
              <w:t>tbl_breed</w:t>
            </w:r>
            <w:proofErr w:type="spellEnd"/>
          </w:p>
        </w:tc>
      </w:tr>
      <w:tr w:rsidR="00204A63" w:rsidRPr="00CC7892" w14:paraId="15E9DB2C" w14:textId="77777777" w:rsidTr="00666B5B">
        <w:trPr>
          <w:trHeight w:val="381"/>
        </w:trPr>
        <w:tc>
          <w:tcPr>
            <w:tcW w:w="1980" w:type="dxa"/>
          </w:tcPr>
          <w:p w14:paraId="49BFC365" w14:textId="77777777" w:rsidR="00204A63" w:rsidRPr="00CC7892" w:rsidRDefault="00204A63" w:rsidP="00666B5B">
            <w:pPr>
              <w:rPr>
                <w:sz w:val="20"/>
              </w:rPr>
            </w:pPr>
            <w:r w:rsidRPr="00CC7892">
              <w:rPr>
                <w:sz w:val="20"/>
              </w:rPr>
              <w:t>Description</w:t>
            </w:r>
          </w:p>
        </w:tc>
        <w:tc>
          <w:tcPr>
            <w:tcW w:w="10980" w:type="dxa"/>
            <w:gridSpan w:val="8"/>
          </w:tcPr>
          <w:p w14:paraId="5CB7E570" w14:textId="77777777" w:rsidR="00204A63" w:rsidRPr="00CC7892" w:rsidRDefault="00204A63" w:rsidP="00666B5B">
            <w:pPr>
              <w:rPr>
                <w:sz w:val="20"/>
              </w:rPr>
            </w:pPr>
            <w:r w:rsidRPr="00CC7892">
              <w:rPr>
                <w:sz w:val="20"/>
              </w:rPr>
              <w:t>This table records the breeds information in the hog farm.</w:t>
            </w:r>
          </w:p>
        </w:tc>
      </w:tr>
      <w:tr w:rsidR="00204A63" w:rsidRPr="00CC7892" w14:paraId="6DACC9EB" w14:textId="77777777" w:rsidTr="00666B5B">
        <w:trPr>
          <w:trHeight w:val="465"/>
        </w:trPr>
        <w:tc>
          <w:tcPr>
            <w:tcW w:w="1980" w:type="dxa"/>
          </w:tcPr>
          <w:p w14:paraId="4789E686" w14:textId="77777777" w:rsidR="00204A63" w:rsidRPr="00CC7892" w:rsidRDefault="00204A63" w:rsidP="00666B5B">
            <w:pPr>
              <w:rPr>
                <w:sz w:val="20"/>
              </w:rPr>
            </w:pPr>
            <w:r w:rsidRPr="00CC7892">
              <w:rPr>
                <w:sz w:val="20"/>
              </w:rPr>
              <w:t>Alias</w:t>
            </w:r>
          </w:p>
        </w:tc>
        <w:tc>
          <w:tcPr>
            <w:tcW w:w="10980" w:type="dxa"/>
            <w:gridSpan w:val="8"/>
          </w:tcPr>
          <w:p w14:paraId="105D7DB9" w14:textId="77777777" w:rsidR="00204A63" w:rsidRPr="00CC7892" w:rsidRDefault="00204A63" w:rsidP="00666B5B">
            <w:pPr>
              <w:rPr>
                <w:sz w:val="20"/>
              </w:rPr>
            </w:pPr>
            <w:r w:rsidRPr="00CC7892">
              <w:rPr>
                <w:sz w:val="20"/>
              </w:rPr>
              <w:t>None</w:t>
            </w:r>
          </w:p>
        </w:tc>
      </w:tr>
      <w:tr w:rsidR="00204A63" w:rsidRPr="00CC7892" w14:paraId="6E235C72" w14:textId="77777777" w:rsidTr="00666B5B">
        <w:trPr>
          <w:trHeight w:val="782"/>
        </w:trPr>
        <w:tc>
          <w:tcPr>
            <w:tcW w:w="1980" w:type="dxa"/>
          </w:tcPr>
          <w:p w14:paraId="18CB208E" w14:textId="77777777" w:rsidR="00204A63" w:rsidRPr="00CC7892" w:rsidRDefault="00204A63" w:rsidP="00666B5B">
            <w:pPr>
              <w:rPr>
                <w:sz w:val="20"/>
              </w:rPr>
            </w:pPr>
            <w:r w:rsidRPr="00CC7892">
              <w:rPr>
                <w:sz w:val="20"/>
              </w:rPr>
              <w:t>Attribute Name</w:t>
            </w:r>
          </w:p>
        </w:tc>
        <w:tc>
          <w:tcPr>
            <w:tcW w:w="1800" w:type="dxa"/>
          </w:tcPr>
          <w:p w14:paraId="43AC9584" w14:textId="77777777" w:rsidR="00204A63" w:rsidRPr="00CC7892" w:rsidRDefault="00204A63" w:rsidP="00666B5B">
            <w:pPr>
              <w:rPr>
                <w:sz w:val="20"/>
              </w:rPr>
            </w:pPr>
            <w:r w:rsidRPr="00CC7892">
              <w:rPr>
                <w:sz w:val="20"/>
              </w:rPr>
              <w:t>Description</w:t>
            </w:r>
          </w:p>
        </w:tc>
        <w:tc>
          <w:tcPr>
            <w:tcW w:w="1418" w:type="dxa"/>
          </w:tcPr>
          <w:p w14:paraId="4EF0D00E" w14:textId="77777777" w:rsidR="00204A63" w:rsidRPr="00CC7892" w:rsidRDefault="00204A63" w:rsidP="00666B5B">
            <w:pPr>
              <w:rPr>
                <w:sz w:val="20"/>
              </w:rPr>
            </w:pPr>
            <w:r w:rsidRPr="00CC7892">
              <w:rPr>
                <w:sz w:val="20"/>
              </w:rPr>
              <w:t>Data Type</w:t>
            </w:r>
          </w:p>
        </w:tc>
        <w:tc>
          <w:tcPr>
            <w:tcW w:w="1181" w:type="dxa"/>
          </w:tcPr>
          <w:p w14:paraId="076A8088" w14:textId="77777777" w:rsidR="00204A63" w:rsidRPr="00CC7892" w:rsidRDefault="00204A63" w:rsidP="00666B5B">
            <w:pPr>
              <w:rPr>
                <w:sz w:val="20"/>
              </w:rPr>
            </w:pPr>
            <w:r w:rsidRPr="00CC7892">
              <w:rPr>
                <w:sz w:val="20"/>
              </w:rPr>
              <w:t>Default Value</w:t>
            </w:r>
          </w:p>
        </w:tc>
        <w:tc>
          <w:tcPr>
            <w:tcW w:w="992" w:type="dxa"/>
          </w:tcPr>
          <w:p w14:paraId="1BD193E9" w14:textId="77777777" w:rsidR="00204A63" w:rsidRPr="00CC7892" w:rsidRDefault="00204A63" w:rsidP="00666B5B">
            <w:pPr>
              <w:rPr>
                <w:sz w:val="20"/>
              </w:rPr>
            </w:pPr>
            <w:r w:rsidRPr="00CC7892">
              <w:rPr>
                <w:sz w:val="20"/>
              </w:rPr>
              <w:t>Primary Key</w:t>
            </w:r>
          </w:p>
        </w:tc>
        <w:tc>
          <w:tcPr>
            <w:tcW w:w="1276" w:type="dxa"/>
          </w:tcPr>
          <w:p w14:paraId="52241574" w14:textId="77777777" w:rsidR="00204A63" w:rsidRPr="00CC7892" w:rsidRDefault="00204A63" w:rsidP="00666B5B">
            <w:pPr>
              <w:rPr>
                <w:sz w:val="20"/>
              </w:rPr>
            </w:pPr>
            <w:r w:rsidRPr="00CC7892">
              <w:rPr>
                <w:sz w:val="20"/>
              </w:rPr>
              <w:t>Example</w:t>
            </w:r>
          </w:p>
        </w:tc>
        <w:tc>
          <w:tcPr>
            <w:tcW w:w="1418" w:type="dxa"/>
          </w:tcPr>
          <w:p w14:paraId="4D57EBBD" w14:textId="77777777" w:rsidR="00204A63" w:rsidRPr="00CC7892" w:rsidRDefault="00204A63" w:rsidP="00666B5B">
            <w:pPr>
              <w:rPr>
                <w:sz w:val="20"/>
              </w:rPr>
            </w:pPr>
            <w:r w:rsidRPr="00CC7892">
              <w:rPr>
                <w:sz w:val="20"/>
              </w:rPr>
              <w:t>Null Allowed? (Y/N)</w:t>
            </w:r>
          </w:p>
        </w:tc>
        <w:tc>
          <w:tcPr>
            <w:tcW w:w="1134" w:type="dxa"/>
          </w:tcPr>
          <w:p w14:paraId="40FBA161" w14:textId="77777777" w:rsidR="00204A63" w:rsidRPr="00CC7892" w:rsidRDefault="00204A63" w:rsidP="00666B5B">
            <w:pPr>
              <w:rPr>
                <w:sz w:val="20"/>
              </w:rPr>
            </w:pPr>
            <w:r w:rsidRPr="00CC7892">
              <w:rPr>
                <w:sz w:val="20"/>
              </w:rPr>
              <w:t>Length</w:t>
            </w:r>
          </w:p>
        </w:tc>
        <w:tc>
          <w:tcPr>
            <w:tcW w:w="1761" w:type="dxa"/>
          </w:tcPr>
          <w:p w14:paraId="106AD969" w14:textId="77777777" w:rsidR="00204A63" w:rsidRPr="00CC7892" w:rsidRDefault="00204A63" w:rsidP="00666B5B">
            <w:pPr>
              <w:rPr>
                <w:sz w:val="20"/>
              </w:rPr>
            </w:pPr>
            <w:r w:rsidRPr="00CC7892">
              <w:rPr>
                <w:sz w:val="20"/>
              </w:rPr>
              <w:t>Validation Rules</w:t>
            </w:r>
          </w:p>
        </w:tc>
      </w:tr>
      <w:tr w:rsidR="00204A63" w:rsidRPr="00CC7892" w14:paraId="1C6DED02" w14:textId="77777777" w:rsidTr="00666B5B">
        <w:trPr>
          <w:trHeight w:val="870"/>
        </w:trPr>
        <w:tc>
          <w:tcPr>
            <w:tcW w:w="1980" w:type="dxa"/>
          </w:tcPr>
          <w:p w14:paraId="5D9E704E" w14:textId="77777777" w:rsidR="00204A63" w:rsidRPr="00CC7892" w:rsidRDefault="00204A63" w:rsidP="00666B5B">
            <w:pPr>
              <w:rPr>
                <w:b w:val="0"/>
                <w:bCs/>
                <w:sz w:val="20"/>
              </w:rPr>
            </w:pPr>
            <w:proofErr w:type="spellStart"/>
            <w:r w:rsidRPr="00CC7892">
              <w:rPr>
                <w:b w:val="0"/>
                <w:bCs/>
                <w:sz w:val="20"/>
              </w:rPr>
              <w:t>breed_id</w:t>
            </w:r>
            <w:proofErr w:type="spellEnd"/>
          </w:p>
        </w:tc>
        <w:tc>
          <w:tcPr>
            <w:tcW w:w="1800" w:type="dxa"/>
          </w:tcPr>
          <w:p w14:paraId="224759F2" w14:textId="77777777" w:rsidR="00204A63" w:rsidRPr="00CC7892" w:rsidRDefault="00204A63" w:rsidP="00666B5B">
            <w:pPr>
              <w:rPr>
                <w:b w:val="0"/>
                <w:bCs/>
                <w:sz w:val="20"/>
              </w:rPr>
            </w:pPr>
            <w:r w:rsidRPr="00CC7892">
              <w:rPr>
                <w:b w:val="0"/>
                <w:bCs/>
                <w:sz w:val="20"/>
              </w:rPr>
              <w:t>Unique Identified ID for batch</w:t>
            </w:r>
          </w:p>
        </w:tc>
        <w:tc>
          <w:tcPr>
            <w:tcW w:w="1418" w:type="dxa"/>
          </w:tcPr>
          <w:p w14:paraId="26526B30" w14:textId="77777777" w:rsidR="00204A63" w:rsidRPr="00CC7892" w:rsidRDefault="00204A63" w:rsidP="00666B5B">
            <w:pPr>
              <w:rPr>
                <w:b w:val="0"/>
                <w:bCs/>
                <w:sz w:val="20"/>
              </w:rPr>
            </w:pPr>
            <w:r w:rsidRPr="00CC7892">
              <w:rPr>
                <w:b w:val="0"/>
                <w:bCs/>
                <w:sz w:val="20"/>
              </w:rPr>
              <w:t>int</w:t>
            </w:r>
          </w:p>
        </w:tc>
        <w:tc>
          <w:tcPr>
            <w:tcW w:w="1181" w:type="dxa"/>
          </w:tcPr>
          <w:p w14:paraId="42E6D4D9" w14:textId="77777777" w:rsidR="00204A63" w:rsidRPr="00CC7892" w:rsidRDefault="00204A63" w:rsidP="00666B5B">
            <w:pPr>
              <w:rPr>
                <w:b w:val="0"/>
                <w:bCs/>
                <w:sz w:val="20"/>
              </w:rPr>
            </w:pPr>
            <w:r w:rsidRPr="00CC7892">
              <w:rPr>
                <w:b w:val="0"/>
                <w:bCs/>
                <w:sz w:val="20"/>
              </w:rPr>
              <w:t>None</w:t>
            </w:r>
          </w:p>
        </w:tc>
        <w:tc>
          <w:tcPr>
            <w:tcW w:w="992" w:type="dxa"/>
          </w:tcPr>
          <w:p w14:paraId="2C805C74" w14:textId="77777777" w:rsidR="00204A63" w:rsidRPr="00CC7892" w:rsidRDefault="00204A63" w:rsidP="00666B5B">
            <w:pPr>
              <w:rPr>
                <w:b w:val="0"/>
                <w:bCs/>
                <w:sz w:val="20"/>
              </w:rPr>
            </w:pPr>
            <w:r w:rsidRPr="00CC7892">
              <w:rPr>
                <w:b w:val="0"/>
                <w:bCs/>
                <w:sz w:val="20"/>
              </w:rPr>
              <w:t>true</w:t>
            </w:r>
          </w:p>
        </w:tc>
        <w:tc>
          <w:tcPr>
            <w:tcW w:w="1276" w:type="dxa"/>
          </w:tcPr>
          <w:p w14:paraId="53679CE4" w14:textId="77777777" w:rsidR="00204A63" w:rsidRPr="00CC7892" w:rsidRDefault="00204A63" w:rsidP="00666B5B">
            <w:pPr>
              <w:rPr>
                <w:b w:val="0"/>
                <w:bCs/>
                <w:sz w:val="20"/>
              </w:rPr>
            </w:pPr>
            <w:r w:rsidRPr="00CC7892">
              <w:rPr>
                <w:b w:val="0"/>
                <w:bCs/>
                <w:sz w:val="20"/>
              </w:rPr>
              <w:t>1</w:t>
            </w:r>
          </w:p>
        </w:tc>
        <w:tc>
          <w:tcPr>
            <w:tcW w:w="1418" w:type="dxa"/>
          </w:tcPr>
          <w:p w14:paraId="48FAACFF" w14:textId="77777777" w:rsidR="00204A63" w:rsidRPr="00CC7892" w:rsidRDefault="00204A63" w:rsidP="00666B5B">
            <w:pPr>
              <w:rPr>
                <w:b w:val="0"/>
                <w:bCs/>
                <w:sz w:val="20"/>
              </w:rPr>
            </w:pPr>
            <w:r w:rsidRPr="00CC7892">
              <w:rPr>
                <w:b w:val="0"/>
                <w:bCs/>
                <w:sz w:val="20"/>
              </w:rPr>
              <w:t>N</w:t>
            </w:r>
          </w:p>
        </w:tc>
        <w:tc>
          <w:tcPr>
            <w:tcW w:w="1134" w:type="dxa"/>
          </w:tcPr>
          <w:p w14:paraId="53CB8821" w14:textId="77777777" w:rsidR="00204A63" w:rsidRPr="00CC7892" w:rsidRDefault="00204A63" w:rsidP="00666B5B">
            <w:pPr>
              <w:rPr>
                <w:b w:val="0"/>
                <w:bCs/>
                <w:sz w:val="20"/>
              </w:rPr>
            </w:pPr>
            <w:r w:rsidRPr="00CC7892">
              <w:rPr>
                <w:b w:val="0"/>
                <w:bCs/>
                <w:sz w:val="20"/>
              </w:rPr>
              <w:t>11</w:t>
            </w:r>
          </w:p>
        </w:tc>
        <w:tc>
          <w:tcPr>
            <w:tcW w:w="1761" w:type="dxa"/>
          </w:tcPr>
          <w:p w14:paraId="42323D7E" w14:textId="77777777" w:rsidR="00204A63" w:rsidRPr="00CC7892" w:rsidRDefault="00204A63" w:rsidP="00666B5B">
            <w:pPr>
              <w:rPr>
                <w:b w:val="0"/>
                <w:bCs/>
                <w:sz w:val="20"/>
              </w:rPr>
            </w:pPr>
            <w:r w:rsidRPr="00CC7892">
              <w:rPr>
                <w:b w:val="0"/>
                <w:bCs/>
                <w:sz w:val="20"/>
              </w:rPr>
              <w:t>[0-9]</w:t>
            </w:r>
          </w:p>
        </w:tc>
      </w:tr>
      <w:tr w:rsidR="00204A63" w:rsidRPr="00CC7892" w14:paraId="2B12B3B8" w14:textId="77777777" w:rsidTr="00666B5B">
        <w:trPr>
          <w:trHeight w:val="762"/>
        </w:trPr>
        <w:tc>
          <w:tcPr>
            <w:tcW w:w="1980" w:type="dxa"/>
          </w:tcPr>
          <w:p w14:paraId="402A1E39" w14:textId="77777777" w:rsidR="00204A63" w:rsidRPr="00CC7892" w:rsidRDefault="00204A63" w:rsidP="00666B5B">
            <w:pPr>
              <w:rPr>
                <w:b w:val="0"/>
                <w:bCs/>
                <w:sz w:val="20"/>
              </w:rPr>
            </w:pPr>
            <w:proofErr w:type="spellStart"/>
            <w:r w:rsidRPr="00CC7892">
              <w:rPr>
                <w:b w:val="0"/>
                <w:bCs/>
                <w:sz w:val="20"/>
              </w:rPr>
              <w:t>breed_name</w:t>
            </w:r>
            <w:proofErr w:type="spellEnd"/>
          </w:p>
        </w:tc>
        <w:tc>
          <w:tcPr>
            <w:tcW w:w="1800" w:type="dxa"/>
          </w:tcPr>
          <w:p w14:paraId="2AD648E6" w14:textId="77777777" w:rsidR="00204A63" w:rsidRPr="00CC7892" w:rsidRDefault="00204A63" w:rsidP="00666B5B">
            <w:pPr>
              <w:rPr>
                <w:b w:val="0"/>
                <w:bCs/>
                <w:sz w:val="20"/>
              </w:rPr>
            </w:pPr>
            <w:r w:rsidRPr="00CC7892">
              <w:rPr>
                <w:b w:val="0"/>
                <w:bCs/>
                <w:sz w:val="20"/>
              </w:rPr>
              <w:t>Breed Description</w:t>
            </w:r>
          </w:p>
        </w:tc>
        <w:tc>
          <w:tcPr>
            <w:tcW w:w="1418" w:type="dxa"/>
          </w:tcPr>
          <w:p w14:paraId="79B77160" w14:textId="77777777" w:rsidR="00204A63" w:rsidRPr="00CC7892" w:rsidRDefault="00204A63" w:rsidP="00666B5B">
            <w:pPr>
              <w:rPr>
                <w:b w:val="0"/>
                <w:bCs/>
                <w:sz w:val="20"/>
              </w:rPr>
            </w:pPr>
            <w:r w:rsidRPr="00CC7892">
              <w:rPr>
                <w:b w:val="0"/>
                <w:bCs/>
                <w:sz w:val="20"/>
              </w:rPr>
              <w:t>varchar</w:t>
            </w:r>
          </w:p>
        </w:tc>
        <w:tc>
          <w:tcPr>
            <w:tcW w:w="1181" w:type="dxa"/>
          </w:tcPr>
          <w:p w14:paraId="0D855734" w14:textId="77777777" w:rsidR="00204A63" w:rsidRPr="00CC7892" w:rsidRDefault="00204A63" w:rsidP="00666B5B">
            <w:pPr>
              <w:rPr>
                <w:b w:val="0"/>
                <w:bCs/>
                <w:sz w:val="20"/>
              </w:rPr>
            </w:pPr>
            <w:r w:rsidRPr="00CC7892">
              <w:rPr>
                <w:b w:val="0"/>
                <w:bCs/>
                <w:sz w:val="20"/>
              </w:rPr>
              <w:t>None</w:t>
            </w:r>
          </w:p>
        </w:tc>
        <w:tc>
          <w:tcPr>
            <w:tcW w:w="992" w:type="dxa"/>
          </w:tcPr>
          <w:p w14:paraId="4F6F2BF3" w14:textId="77777777" w:rsidR="00204A63" w:rsidRPr="00CC7892" w:rsidRDefault="00204A63" w:rsidP="00666B5B">
            <w:pPr>
              <w:rPr>
                <w:b w:val="0"/>
                <w:bCs/>
                <w:sz w:val="20"/>
              </w:rPr>
            </w:pPr>
            <w:r w:rsidRPr="00CC7892">
              <w:rPr>
                <w:b w:val="0"/>
                <w:bCs/>
                <w:sz w:val="20"/>
              </w:rPr>
              <w:t>false</w:t>
            </w:r>
          </w:p>
        </w:tc>
        <w:tc>
          <w:tcPr>
            <w:tcW w:w="1276" w:type="dxa"/>
          </w:tcPr>
          <w:p w14:paraId="76F5DCBF" w14:textId="77777777" w:rsidR="00204A63" w:rsidRPr="00CC7892" w:rsidRDefault="00204A63" w:rsidP="00666B5B">
            <w:pPr>
              <w:rPr>
                <w:b w:val="0"/>
                <w:bCs/>
                <w:sz w:val="20"/>
              </w:rPr>
            </w:pPr>
            <w:r w:rsidRPr="00CC7892">
              <w:rPr>
                <w:b w:val="0"/>
                <w:bCs/>
                <w:sz w:val="20"/>
              </w:rPr>
              <w:t>Large White</w:t>
            </w:r>
          </w:p>
        </w:tc>
        <w:tc>
          <w:tcPr>
            <w:tcW w:w="1418" w:type="dxa"/>
          </w:tcPr>
          <w:p w14:paraId="51227290" w14:textId="77777777" w:rsidR="00204A63" w:rsidRPr="00CC7892" w:rsidRDefault="00204A63" w:rsidP="00666B5B">
            <w:pPr>
              <w:rPr>
                <w:b w:val="0"/>
                <w:bCs/>
                <w:sz w:val="20"/>
              </w:rPr>
            </w:pPr>
            <w:r w:rsidRPr="00CC7892">
              <w:rPr>
                <w:b w:val="0"/>
                <w:bCs/>
                <w:sz w:val="20"/>
              </w:rPr>
              <w:t>Y</w:t>
            </w:r>
          </w:p>
        </w:tc>
        <w:tc>
          <w:tcPr>
            <w:tcW w:w="1134" w:type="dxa"/>
          </w:tcPr>
          <w:p w14:paraId="3191DCCC" w14:textId="77777777" w:rsidR="00204A63" w:rsidRPr="00CC7892" w:rsidRDefault="00204A63" w:rsidP="00666B5B">
            <w:pPr>
              <w:rPr>
                <w:b w:val="0"/>
                <w:bCs/>
                <w:sz w:val="20"/>
              </w:rPr>
            </w:pPr>
            <w:r w:rsidRPr="00CC7892">
              <w:rPr>
                <w:b w:val="0"/>
                <w:bCs/>
                <w:sz w:val="20"/>
              </w:rPr>
              <w:t>50</w:t>
            </w:r>
          </w:p>
        </w:tc>
        <w:tc>
          <w:tcPr>
            <w:tcW w:w="1761" w:type="dxa"/>
          </w:tcPr>
          <w:p w14:paraId="43D059D2" w14:textId="77777777" w:rsidR="00204A63" w:rsidRPr="00CC7892" w:rsidRDefault="00204A63" w:rsidP="00666B5B">
            <w:pPr>
              <w:rPr>
                <w:b w:val="0"/>
                <w:bCs/>
                <w:sz w:val="20"/>
              </w:rPr>
            </w:pPr>
            <w:r w:rsidRPr="00CC7892">
              <w:rPr>
                <w:b w:val="0"/>
                <w:bCs/>
                <w:sz w:val="20"/>
              </w:rPr>
              <w:t>[A-Z, a-z,0-9, @]</w:t>
            </w:r>
          </w:p>
        </w:tc>
      </w:tr>
      <w:tr w:rsidR="00204A63" w:rsidRPr="00CC7892" w14:paraId="39CB4D7F" w14:textId="77777777" w:rsidTr="00666B5B">
        <w:trPr>
          <w:trHeight w:val="1102"/>
        </w:trPr>
        <w:tc>
          <w:tcPr>
            <w:tcW w:w="1980" w:type="dxa"/>
          </w:tcPr>
          <w:p w14:paraId="078558F0" w14:textId="77777777" w:rsidR="00204A63" w:rsidRPr="00CC7892" w:rsidRDefault="00204A63" w:rsidP="00666B5B">
            <w:pPr>
              <w:rPr>
                <w:b w:val="0"/>
                <w:bCs/>
                <w:sz w:val="20"/>
              </w:rPr>
            </w:pPr>
            <w:proofErr w:type="spellStart"/>
            <w:r w:rsidRPr="00CC7892">
              <w:rPr>
                <w:b w:val="0"/>
                <w:bCs/>
                <w:sz w:val="20"/>
              </w:rPr>
              <w:t>is_exist</w:t>
            </w:r>
            <w:proofErr w:type="spellEnd"/>
          </w:p>
        </w:tc>
        <w:tc>
          <w:tcPr>
            <w:tcW w:w="1800" w:type="dxa"/>
          </w:tcPr>
          <w:p w14:paraId="21B1A06B" w14:textId="77777777" w:rsidR="00204A63" w:rsidRPr="00CC7892" w:rsidRDefault="00204A63" w:rsidP="00666B5B">
            <w:pPr>
              <w:rPr>
                <w:b w:val="0"/>
                <w:bCs/>
                <w:sz w:val="20"/>
              </w:rPr>
            </w:pPr>
            <w:r w:rsidRPr="00CC7892">
              <w:rPr>
                <w:b w:val="0"/>
                <w:bCs/>
                <w:sz w:val="20"/>
              </w:rPr>
              <w:t>Determines breed existing record</w:t>
            </w:r>
          </w:p>
        </w:tc>
        <w:tc>
          <w:tcPr>
            <w:tcW w:w="1418" w:type="dxa"/>
          </w:tcPr>
          <w:p w14:paraId="3663E94F" w14:textId="77777777" w:rsidR="00204A63" w:rsidRPr="00CC7892" w:rsidRDefault="00204A63" w:rsidP="00666B5B">
            <w:pPr>
              <w:rPr>
                <w:b w:val="0"/>
                <w:bCs/>
                <w:sz w:val="20"/>
              </w:rPr>
            </w:pPr>
            <w:r w:rsidRPr="00CC7892">
              <w:rPr>
                <w:b w:val="0"/>
                <w:bCs/>
                <w:sz w:val="20"/>
              </w:rPr>
              <w:t>varchar</w:t>
            </w:r>
          </w:p>
        </w:tc>
        <w:tc>
          <w:tcPr>
            <w:tcW w:w="1181" w:type="dxa"/>
          </w:tcPr>
          <w:p w14:paraId="31FA5DA2" w14:textId="77777777" w:rsidR="00204A63" w:rsidRPr="00CC7892" w:rsidRDefault="00204A63" w:rsidP="00666B5B">
            <w:pPr>
              <w:rPr>
                <w:b w:val="0"/>
                <w:bCs/>
                <w:sz w:val="20"/>
              </w:rPr>
            </w:pPr>
            <w:r w:rsidRPr="00CC7892">
              <w:rPr>
                <w:b w:val="0"/>
                <w:bCs/>
                <w:sz w:val="20"/>
              </w:rPr>
              <w:t>None</w:t>
            </w:r>
          </w:p>
        </w:tc>
        <w:tc>
          <w:tcPr>
            <w:tcW w:w="992" w:type="dxa"/>
          </w:tcPr>
          <w:p w14:paraId="6CE6D2D6" w14:textId="77777777" w:rsidR="00204A63" w:rsidRPr="00CC7892" w:rsidRDefault="00204A63" w:rsidP="00666B5B">
            <w:pPr>
              <w:rPr>
                <w:b w:val="0"/>
                <w:bCs/>
                <w:sz w:val="20"/>
              </w:rPr>
            </w:pPr>
            <w:r w:rsidRPr="00CC7892">
              <w:rPr>
                <w:b w:val="0"/>
                <w:bCs/>
                <w:sz w:val="20"/>
              </w:rPr>
              <w:t>false</w:t>
            </w:r>
          </w:p>
        </w:tc>
        <w:tc>
          <w:tcPr>
            <w:tcW w:w="1276" w:type="dxa"/>
          </w:tcPr>
          <w:p w14:paraId="6E33446A" w14:textId="77777777" w:rsidR="00204A63" w:rsidRPr="00CC7892" w:rsidRDefault="00204A63" w:rsidP="00666B5B">
            <w:pPr>
              <w:rPr>
                <w:b w:val="0"/>
                <w:bCs/>
                <w:sz w:val="20"/>
              </w:rPr>
            </w:pPr>
            <w:r w:rsidRPr="00CC7892">
              <w:rPr>
                <w:b w:val="0"/>
                <w:bCs/>
                <w:sz w:val="20"/>
              </w:rPr>
              <w:t>true</w:t>
            </w:r>
          </w:p>
        </w:tc>
        <w:tc>
          <w:tcPr>
            <w:tcW w:w="1418" w:type="dxa"/>
          </w:tcPr>
          <w:p w14:paraId="3FD48D45" w14:textId="77777777" w:rsidR="00204A63" w:rsidRPr="00CC7892" w:rsidRDefault="00204A63" w:rsidP="00666B5B">
            <w:pPr>
              <w:rPr>
                <w:b w:val="0"/>
                <w:bCs/>
                <w:sz w:val="20"/>
              </w:rPr>
            </w:pPr>
            <w:r w:rsidRPr="00CC7892">
              <w:rPr>
                <w:b w:val="0"/>
                <w:bCs/>
                <w:sz w:val="20"/>
              </w:rPr>
              <w:t>Y</w:t>
            </w:r>
          </w:p>
        </w:tc>
        <w:tc>
          <w:tcPr>
            <w:tcW w:w="1134" w:type="dxa"/>
          </w:tcPr>
          <w:p w14:paraId="583C6628" w14:textId="77777777" w:rsidR="00204A63" w:rsidRPr="00CC7892" w:rsidRDefault="00204A63" w:rsidP="00666B5B">
            <w:pPr>
              <w:rPr>
                <w:b w:val="0"/>
                <w:bCs/>
                <w:sz w:val="20"/>
              </w:rPr>
            </w:pPr>
            <w:r w:rsidRPr="00CC7892">
              <w:rPr>
                <w:b w:val="0"/>
                <w:bCs/>
                <w:sz w:val="20"/>
              </w:rPr>
              <w:t>50</w:t>
            </w:r>
          </w:p>
        </w:tc>
        <w:tc>
          <w:tcPr>
            <w:tcW w:w="1761" w:type="dxa"/>
          </w:tcPr>
          <w:p w14:paraId="2028016C" w14:textId="77777777" w:rsidR="00204A63" w:rsidRPr="00CC7892" w:rsidRDefault="00204A63" w:rsidP="00666B5B">
            <w:pPr>
              <w:rPr>
                <w:b w:val="0"/>
                <w:bCs/>
                <w:sz w:val="20"/>
              </w:rPr>
            </w:pPr>
            <w:r w:rsidRPr="00CC7892">
              <w:rPr>
                <w:b w:val="0"/>
                <w:bCs/>
                <w:sz w:val="20"/>
              </w:rPr>
              <w:t>[A-Z, a-z,0-9, @]</w:t>
            </w:r>
          </w:p>
        </w:tc>
      </w:tr>
      <w:tr w:rsidR="00204A63" w:rsidRPr="00CC7892" w14:paraId="197227C4" w14:textId="77777777" w:rsidTr="00666B5B">
        <w:trPr>
          <w:trHeight w:val="974"/>
        </w:trPr>
        <w:tc>
          <w:tcPr>
            <w:tcW w:w="1980" w:type="dxa"/>
          </w:tcPr>
          <w:p w14:paraId="4768E2FE" w14:textId="77777777" w:rsidR="00204A63" w:rsidRPr="00CC7892" w:rsidRDefault="00204A63" w:rsidP="00666B5B">
            <w:pPr>
              <w:rPr>
                <w:b w:val="0"/>
                <w:bCs/>
                <w:sz w:val="20"/>
              </w:rPr>
            </w:pPr>
            <w:proofErr w:type="spellStart"/>
            <w:r w:rsidRPr="00CC7892">
              <w:rPr>
                <w:b w:val="0"/>
                <w:bCs/>
                <w:sz w:val="20"/>
              </w:rPr>
              <w:t>user_id</w:t>
            </w:r>
            <w:proofErr w:type="spellEnd"/>
          </w:p>
        </w:tc>
        <w:tc>
          <w:tcPr>
            <w:tcW w:w="1800" w:type="dxa"/>
          </w:tcPr>
          <w:p w14:paraId="1DD90CA8" w14:textId="77777777" w:rsidR="00204A63" w:rsidRPr="00CC7892" w:rsidRDefault="00204A63" w:rsidP="00666B5B">
            <w:pPr>
              <w:rPr>
                <w:b w:val="0"/>
                <w:bCs/>
                <w:sz w:val="20"/>
              </w:rPr>
            </w:pPr>
            <w:r w:rsidRPr="00CC7892">
              <w:rPr>
                <w:b w:val="0"/>
                <w:bCs/>
                <w:sz w:val="20"/>
              </w:rPr>
              <w:t>Unique Identified ID for user</w:t>
            </w:r>
          </w:p>
        </w:tc>
        <w:tc>
          <w:tcPr>
            <w:tcW w:w="1418" w:type="dxa"/>
          </w:tcPr>
          <w:p w14:paraId="2AC74F77" w14:textId="77777777" w:rsidR="00204A63" w:rsidRPr="00CC7892" w:rsidRDefault="00204A63" w:rsidP="00666B5B">
            <w:pPr>
              <w:rPr>
                <w:b w:val="0"/>
                <w:bCs/>
                <w:sz w:val="20"/>
              </w:rPr>
            </w:pPr>
            <w:r w:rsidRPr="00CC7892">
              <w:rPr>
                <w:b w:val="0"/>
                <w:bCs/>
                <w:sz w:val="20"/>
              </w:rPr>
              <w:t>int</w:t>
            </w:r>
          </w:p>
        </w:tc>
        <w:tc>
          <w:tcPr>
            <w:tcW w:w="1181" w:type="dxa"/>
          </w:tcPr>
          <w:p w14:paraId="3B40582E" w14:textId="77777777" w:rsidR="00204A63" w:rsidRPr="00CC7892" w:rsidRDefault="00204A63" w:rsidP="00666B5B">
            <w:pPr>
              <w:rPr>
                <w:b w:val="0"/>
                <w:bCs/>
                <w:sz w:val="20"/>
              </w:rPr>
            </w:pPr>
            <w:r w:rsidRPr="00CC7892">
              <w:rPr>
                <w:b w:val="0"/>
                <w:bCs/>
                <w:sz w:val="20"/>
              </w:rPr>
              <w:t>None</w:t>
            </w:r>
          </w:p>
        </w:tc>
        <w:tc>
          <w:tcPr>
            <w:tcW w:w="992" w:type="dxa"/>
          </w:tcPr>
          <w:p w14:paraId="2E83AF49" w14:textId="77777777" w:rsidR="00204A63" w:rsidRPr="00CC7892" w:rsidRDefault="00204A63" w:rsidP="00666B5B">
            <w:pPr>
              <w:rPr>
                <w:b w:val="0"/>
                <w:bCs/>
                <w:sz w:val="20"/>
              </w:rPr>
            </w:pPr>
            <w:r w:rsidRPr="00CC7892">
              <w:rPr>
                <w:b w:val="0"/>
                <w:bCs/>
                <w:sz w:val="20"/>
              </w:rPr>
              <w:t>false</w:t>
            </w:r>
          </w:p>
        </w:tc>
        <w:tc>
          <w:tcPr>
            <w:tcW w:w="1276" w:type="dxa"/>
          </w:tcPr>
          <w:p w14:paraId="0CE83D71" w14:textId="77777777" w:rsidR="00204A63" w:rsidRPr="00CC7892" w:rsidRDefault="00204A63" w:rsidP="00666B5B">
            <w:pPr>
              <w:rPr>
                <w:b w:val="0"/>
                <w:bCs/>
                <w:sz w:val="20"/>
              </w:rPr>
            </w:pPr>
            <w:r w:rsidRPr="00CC7892">
              <w:rPr>
                <w:b w:val="0"/>
                <w:bCs/>
                <w:sz w:val="20"/>
              </w:rPr>
              <w:t>1</w:t>
            </w:r>
          </w:p>
        </w:tc>
        <w:tc>
          <w:tcPr>
            <w:tcW w:w="1418" w:type="dxa"/>
          </w:tcPr>
          <w:p w14:paraId="4489DB30" w14:textId="77777777" w:rsidR="00204A63" w:rsidRPr="00CC7892" w:rsidRDefault="00204A63" w:rsidP="00666B5B">
            <w:pPr>
              <w:rPr>
                <w:b w:val="0"/>
                <w:bCs/>
                <w:sz w:val="20"/>
              </w:rPr>
            </w:pPr>
            <w:r w:rsidRPr="00CC7892">
              <w:rPr>
                <w:b w:val="0"/>
                <w:bCs/>
                <w:sz w:val="20"/>
              </w:rPr>
              <w:t>Y</w:t>
            </w:r>
          </w:p>
        </w:tc>
        <w:tc>
          <w:tcPr>
            <w:tcW w:w="1134" w:type="dxa"/>
          </w:tcPr>
          <w:p w14:paraId="77AA90AF" w14:textId="77777777" w:rsidR="00204A63" w:rsidRPr="00CC7892" w:rsidRDefault="00204A63" w:rsidP="00666B5B">
            <w:pPr>
              <w:rPr>
                <w:b w:val="0"/>
                <w:bCs/>
                <w:sz w:val="20"/>
              </w:rPr>
            </w:pPr>
            <w:r w:rsidRPr="00CC7892">
              <w:rPr>
                <w:b w:val="0"/>
                <w:bCs/>
                <w:sz w:val="20"/>
              </w:rPr>
              <w:t>11</w:t>
            </w:r>
          </w:p>
        </w:tc>
        <w:tc>
          <w:tcPr>
            <w:tcW w:w="1761" w:type="dxa"/>
          </w:tcPr>
          <w:p w14:paraId="657D7804" w14:textId="77777777" w:rsidR="00204A63" w:rsidRPr="00CC7892" w:rsidRDefault="00204A63" w:rsidP="00666B5B">
            <w:pPr>
              <w:rPr>
                <w:b w:val="0"/>
                <w:bCs/>
                <w:sz w:val="20"/>
              </w:rPr>
            </w:pPr>
            <w:r w:rsidRPr="00CC7892">
              <w:rPr>
                <w:b w:val="0"/>
                <w:bCs/>
                <w:sz w:val="20"/>
              </w:rPr>
              <w:t>[0-9]</w:t>
            </w:r>
          </w:p>
        </w:tc>
      </w:tr>
    </w:tbl>
    <w:p w14:paraId="4B6C5CC6" w14:textId="77777777" w:rsidR="00204A63" w:rsidRDefault="00204A63" w:rsidP="00204A63"/>
    <w:p w14:paraId="172FF837" w14:textId="3B1FC1CD" w:rsidR="00204A63" w:rsidRPr="00D954EF" w:rsidRDefault="0071695F" w:rsidP="00204A63">
      <w:pPr>
        <w:spacing w:line="360" w:lineRule="auto"/>
        <w:rPr>
          <w:rFonts w:cs="Times New Roman"/>
          <w:szCs w:val="24"/>
        </w:rPr>
      </w:pPr>
      <w:r>
        <w:rPr>
          <w:rFonts w:cs="Times New Roman"/>
          <w:szCs w:val="24"/>
        </w:rPr>
        <w:t>Table 75</w:t>
      </w:r>
      <w:r w:rsidR="00204A63" w:rsidRPr="00D954EF">
        <w:rPr>
          <w:rFonts w:cs="Times New Roman"/>
          <w:szCs w:val="24"/>
        </w:rPr>
        <w:t xml:space="preserve">. Data Dictionary of </w:t>
      </w:r>
      <w:r w:rsidR="00204A63">
        <w:rPr>
          <w:rFonts w:cs="Times New Roman"/>
          <w:szCs w:val="24"/>
        </w:rPr>
        <w:t>Breed</w:t>
      </w:r>
      <w:r w:rsidR="00204A63" w:rsidRPr="00D954EF">
        <w:rPr>
          <w:rFonts w:cs="Times New Roman"/>
          <w:szCs w:val="24"/>
        </w:rPr>
        <w:t xml:space="preserve"> Table</w:t>
      </w:r>
    </w:p>
    <w:p w14:paraId="2652191E" w14:textId="77777777" w:rsidR="00204A63" w:rsidRDefault="00204A63" w:rsidP="00204A63"/>
    <w:p w14:paraId="369A6426" w14:textId="77777777" w:rsidR="00204A63" w:rsidRDefault="00204A63" w:rsidP="00204A63"/>
    <w:p w14:paraId="5C00CDE2" w14:textId="77777777" w:rsidR="00204A63" w:rsidRDefault="00204A63" w:rsidP="00204A63"/>
    <w:p w14:paraId="25E74D44" w14:textId="77777777" w:rsidR="00204A63" w:rsidRDefault="00204A63" w:rsidP="00204A63"/>
    <w:p w14:paraId="358BEE57" w14:textId="77777777" w:rsidR="00204A63" w:rsidRDefault="00204A63" w:rsidP="00204A63"/>
    <w:p w14:paraId="544341C4" w14:textId="77777777" w:rsidR="00204A63" w:rsidRDefault="00204A63" w:rsidP="00204A63">
      <w:pPr>
        <w:jc w:val="both"/>
      </w:pPr>
    </w:p>
    <w:p w14:paraId="333EE4F4" w14:textId="77777777" w:rsidR="00204A63" w:rsidRDefault="00204A63" w:rsidP="00204A63">
      <w:pPr>
        <w:jc w:val="both"/>
      </w:pPr>
    </w:p>
    <w:tbl>
      <w:tblPr>
        <w:tblStyle w:val="TableGrid"/>
        <w:tblW w:w="12960" w:type="dxa"/>
        <w:tblInd w:w="-5" w:type="dxa"/>
        <w:tblLayout w:type="fixed"/>
        <w:tblLook w:val="04A0" w:firstRow="1" w:lastRow="0" w:firstColumn="1" w:lastColumn="0" w:noHBand="0" w:noVBand="1"/>
      </w:tblPr>
      <w:tblGrid>
        <w:gridCol w:w="1701"/>
        <w:gridCol w:w="1843"/>
        <w:gridCol w:w="1469"/>
        <w:gridCol w:w="1508"/>
        <w:gridCol w:w="1417"/>
        <w:gridCol w:w="1134"/>
        <w:gridCol w:w="1134"/>
        <w:gridCol w:w="857"/>
        <w:gridCol w:w="1897"/>
      </w:tblGrid>
      <w:tr w:rsidR="00204A63" w:rsidRPr="00AA1CB3" w14:paraId="6D035A2A" w14:textId="77777777" w:rsidTr="00666B5B">
        <w:trPr>
          <w:trHeight w:val="343"/>
        </w:trPr>
        <w:tc>
          <w:tcPr>
            <w:tcW w:w="1701" w:type="dxa"/>
          </w:tcPr>
          <w:p w14:paraId="0EE23BEF" w14:textId="77777777" w:rsidR="00204A63" w:rsidRPr="00AA1CB3" w:rsidRDefault="00204A63" w:rsidP="00666B5B">
            <w:pPr>
              <w:rPr>
                <w:sz w:val="20"/>
              </w:rPr>
            </w:pPr>
            <w:r w:rsidRPr="00AA1CB3">
              <w:rPr>
                <w:sz w:val="20"/>
              </w:rPr>
              <w:lastRenderedPageBreak/>
              <w:t>Table Name</w:t>
            </w:r>
          </w:p>
        </w:tc>
        <w:tc>
          <w:tcPr>
            <w:tcW w:w="11259" w:type="dxa"/>
            <w:gridSpan w:val="8"/>
          </w:tcPr>
          <w:p w14:paraId="18220AC1" w14:textId="77777777" w:rsidR="00204A63" w:rsidRPr="00AA1CB3" w:rsidRDefault="00204A63" w:rsidP="00666B5B">
            <w:pPr>
              <w:rPr>
                <w:sz w:val="20"/>
              </w:rPr>
            </w:pPr>
            <w:proofErr w:type="spellStart"/>
            <w:r w:rsidRPr="00AA1CB3">
              <w:rPr>
                <w:sz w:val="20"/>
              </w:rPr>
              <w:t>tbl_pig</w:t>
            </w:r>
            <w:proofErr w:type="spellEnd"/>
          </w:p>
        </w:tc>
      </w:tr>
      <w:tr w:rsidR="00204A63" w:rsidRPr="00AA1CB3" w14:paraId="5FBCFDCC" w14:textId="77777777" w:rsidTr="00666B5B">
        <w:trPr>
          <w:trHeight w:val="343"/>
        </w:trPr>
        <w:tc>
          <w:tcPr>
            <w:tcW w:w="1701" w:type="dxa"/>
          </w:tcPr>
          <w:p w14:paraId="34A6E51C" w14:textId="77777777" w:rsidR="00204A63" w:rsidRPr="00AA1CB3" w:rsidRDefault="00204A63" w:rsidP="00666B5B">
            <w:pPr>
              <w:rPr>
                <w:sz w:val="20"/>
              </w:rPr>
            </w:pPr>
            <w:r w:rsidRPr="00AA1CB3">
              <w:rPr>
                <w:sz w:val="20"/>
              </w:rPr>
              <w:t>Description</w:t>
            </w:r>
          </w:p>
        </w:tc>
        <w:tc>
          <w:tcPr>
            <w:tcW w:w="11259" w:type="dxa"/>
            <w:gridSpan w:val="8"/>
          </w:tcPr>
          <w:p w14:paraId="01B033B9" w14:textId="3E180749" w:rsidR="00204A63" w:rsidRPr="00AA1CB3" w:rsidRDefault="00204A63" w:rsidP="00666B5B">
            <w:pPr>
              <w:rPr>
                <w:sz w:val="20"/>
              </w:rPr>
            </w:pPr>
            <w:r w:rsidRPr="00AA1CB3">
              <w:rPr>
                <w:sz w:val="20"/>
              </w:rPr>
              <w:t xml:space="preserve">This table records the </w:t>
            </w:r>
            <w:r w:rsidR="00BA7D9C">
              <w:rPr>
                <w:sz w:val="20"/>
              </w:rPr>
              <w:t>pig</w:t>
            </w:r>
            <w:r w:rsidRPr="00AA1CB3">
              <w:rPr>
                <w:sz w:val="20"/>
              </w:rPr>
              <w:t xml:space="preserve"> information in the hog farm</w:t>
            </w:r>
            <w:r w:rsidR="00BA7D9C">
              <w:rPr>
                <w:sz w:val="20"/>
              </w:rPr>
              <w:t>.</w:t>
            </w:r>
          </w:p>
        </w:tc>
      </w:tr>
      <w:tr w:rsidR="00204A63" w:rsidRPr="00AA1CB3" w14:paraId="212C79C4" w14:textId="77777777" w:rsidTr="00666B5B">
        <w:trPr>
          <w:trHeight w:val="549"/>
        </w:trPr>
        <w:tc>
          <w:tcPr>
            <w:tcW w:w="1701" w:type="dxa"/>
          </w:tcPr>
          <w:p w14:paraId="706160C9" w14:textId="77777777" w:rsidR="00204A63" w:rsidRPr="00AA1CB3" w:rsidRDefault="00204A63" w:rsidP="00666B5B">
            <w:pPr>
              <w:rPr>
                <w:sz w:val="20"/>
              </w:rPr>
            </w:pPr>
            <w:r w:rsidRPr="00AA1CB3">
              <w:rPr>
                <w:sz w:val="20"/>
              </w:rPr>
              <w:t>Alias</w:t>
            </w:r>
          </w:p>
        </w:tc>
        <w:tc>
          <w:tcPr>
            <w:tcW w:w="11259" w:type="dxa"/>
            <w:gridSpan w:val="8"/>
          </w:tcPr>
          <w:p w14:paraId="62CB0284" w14:textId="77777777" w:rsidR="00204A63" w:rsidRPr="00AA1CB3" w:rsidRDefault="00204A63" w:rsidP="00666B5B">
            <w:pPr>
              <w:rPr>
                <w:sz w:val="20"/>
              </w:rPr>
            </w:pPr>
            <w:r w:rsidRPr="00AA1CB3">
              <w:rPr>
                <w:sz w:val="20"/>
              </w:rPr>
              <w:t>None</w:t>
            </w:r>
          </w:p>
        </w:tc>
      </w:tr>
      <w:tr w:rsidR="00204A63" w:rsidRPr="00AA1CB3" w14:paraId="391FF776" w14:textId="77777777" w:rsidTr="00666B5B">
        <w:trPr>
          <w:trHeight w:val="1052"/>
        </w:trPr>
        <w:tc>
          <w:tcPr>
            <w:tcW w:w="1701" w:type="dxa"/>
          </w:tcPr>
          <w:p w14:paraId="424818B0" w14:textId="77777777" w:rsidR="00204A63" w:rsidRPr="00AA1CB3" w:rsidRDefault="00204A63" w:rsidP="00666B5B">
            <w:pPr>
              <w:rPr>
                <w:sz w:val="20"/>
              </w:rPr>
            </w:pPr>
            <w:r w:rsidRPr="00AA1CB3">
              <w:rPr>
                <w:sz w:val="20"/>
              </w:rPr>
              <w:t>Attribute Name</w:t>
            </w:r>
          </w:p>
        </w:tc>
        <w:tc>
          <w:tcPr>
            <w:tcW w:w="1843" w:type="dxa"/>
          </w:tcPr>
          <w:p w14:paraId="62E7F286" w14:textId="77777777" w:rsidR="00204A63" w:rsidRPr="00AA1CB3" w:rsidRDefault="00204A63" w:rsidP="00666B5B">
            <w:pPr>
              <w:rPr>
                <w:sz w:val="20"/>
              </w:rPr>
            </w:pPr>
            <w:r w:rsidRPr="00AA1CB3">
              <w:rPr>
                <w:sz w:val="20"/>
              </w:rPr>
              <w:t>Description</w:t>
            </w:r>
          </w:p>
        </w:tc>
        <w:tc>
          <w:tcPr>
            <w:tcW w:w="1469" w:type="dxa"/>
          </w:tcPr>
          <w:p w14:paraId="774FEFAB" w14:textId="77777777" w:rsidR="00204A63" w:rsidRPr="00AA1CB3" w:rsidRDefault="00204A63" w:rsidP="00666B5B">
            <w:pPr>
              <w:rPr>
                <w:sz w:val="20"/>
              </w:rPr>
            </w:pPr>
            <w:r w:rsidRPr="00AA1CB3">
              <w:rPr>
                <w:sz w:val="20"/>
              </w:rPr>
              <w:t>Data Type</w:t>
            </w:r>
          </w:p>
        </w:tc>
        <w:tc>
          <w:tcPr>
            <w:tcW w:w="1508" w:type="dxa"/>
          </w:tcPr>
          <w:p w14:paraId="50AA7007" w14:textId="77777777" w:rsidR="00204A63" w:rsidRPr="00AA1CB3" w:rsidRDefault="00204A63" w:rsidP="00666B5B">
            <w:pPr>
              <w:rPr>
                <w:sz w:val="20"/>
              </w:rPr>
            </w:pPr>
            <w:r w:rsidRPr="00AA1CB3">
              <w:rPr>
                <w:sz w:val="20"/>
              </w:rPr>
              <w:t>Default Value</w:t>
            </w:r>
          </w:p>
        </w:tc>
        <w:tc>
          <w:tcPr>
            <w:tcW w:w="1417" w:type="dxa"/>
          </w:tcPr>
          <w:p w14:paraId="35988E97" w14:textId="77777777" w:rsidR="00204A63" w:rsidRPr="00AA1CB3" w:rsidRDefault="00204A63" w:rsidP="00666B5B">
            <w:pPr>
              <w:rPr>
                <w:sz w:val="20"/>
              </w:rPr>
            </w:pPr>
            <w:r w:rsidRPr="00AA1CB3">
              <w:rPr>
                <w:sz w:val="20"/>
              </w:rPr>
              <w:t>Primary Key</w:t>
            </w:r>
          </w:p>
        </w:tc>
        <w:tc>
          <w:tcPr>
            <w:tcW w:w="1134" w:type="dxa"/>
          </w:tcPr>
          <w:p w14:paraId="38A30CB9" w14:textId="77777777" w:rsidR="00204A63" w:rsidRPr="00AA1CB3" w:rsidRDefault="00204A63" w:rsidP="00666B5B">
            <w:pPr>
              <w:rPr>
                <w:sz w:val="20"/>
              </w:rPr>
            </w:pPr>
            <w:r w:rsidRPr="00AA1CB3">
              <w:rPr>
                <w:sz w:val="20"/>
              </w:rPr>
              <w:t>Example</w:t>
            </w:r>
          </w:p>
        </w:tc>
        <w:tc>
          <w:tcPr>
            <w:tcW w:w="1134" w:type="dxa"/>
          </w:tcPr>
          <w:p w14:paraId="622BF530" w14:textId="77777777" w:rsidR="00204A63" w:rsidRPr="00AA1CB3" w:rsidRDefault="00204A63" w:rsidP="00666B5B">
            <w:pPr>
              <w:rPr>
                <w:sz w:val="20"/>
              </w:rPr>
            </w:pPr>
            <w:r w:rsidRPr="00AA1CB3">
              <w:rPr>
                <w:sz w:val="20"/>
              </w:rPr>
              <w:t>Not Allowed? (Y/N)</w:t>
            </w:r>
          </w:p>
        </w:tc>
        <w:tc>
          <w:tcPr>
            <w:tcW w:w="857" w:type="dxa"/>
          </w:tcPr>
          <w:p w14:paraId="4B6A266D" w14:textId="77777777" w:rsidR="00204A63" w:rsidRPr="00AA1CB3" w:rsidRDefault="00204A63" w:rsidP="00666B5B">
            <w:pPr>
              <w:rPr>
                <w:sz w:val="20"/>
              </w:rPr>
            </w:pPr>
            <w:r w:rsidRPr="00AA1CB3">
              <w:rPr>
                <w:sz w:val="20"/>
              </w:rPr>
              <w:t>Length</w:t>
            </w:r>
          </w:p>
        </w:tc>
        <w:tc>
          <w:tcPr>
            <w:tcW w:w="1897" w:type="dxa"/>
          </w:tcPr>
          <w:p w14:paraId="42510455" w14:textId="77777777" w:rsidR="00204A63" w:rsidRPr="00AA1CB3" w:rsidRDefault="00204A63" w:rsidP="00666B5B">
            <w:pPr>
              <w:rPr>
                <w:sz w:val="20"/>
              </w:rPr>
            </w:pPr>
            <w:r w:rsidRPr="00AA1CB3">
              <w:rPr>
                <w:sz w:val="20"/>
              </w:rPr>
              <w:t>Validation Rules</w:t>
            </w:r>
          </w:p>
        </w:tc>
      </w:tr>
      <w:tr w:rsidR="00204A63" w:rsidRPr="00AA1CB3" w14:paraId="4648D519" w14:textId="77777777" w:rsidTr="00F72034">
        <w:trPr>
          <w:trHeight w:val="632"/>
        </w:trPr>
        <w:tc>
          <w:tcPr>
            <w:tcW w:w="1701" w:type="dxa"/>
          </w:tcPr>
          <w:p w14:paraId="1A6547C1" w14:textId="77777777" w:rsidR="00204A63" w:rsidRPr="00AA1CB3" w:rsidRDefault="00204A63" w:rsidP="00666B5B">
            <w:pPr>
              <w:rPr>
                <w:b w:val="0"/>
                <w:bCs/>
                <w:sz w:val="20"/>
              </w:rPr>
            </w:pPr>
            <w:proofErr w:type="spellStart"/>
            <w:r w:rsidRPr="00AA1CB3">
              <w:rPr>
                <w:b w:val="0"/>
                <w:bCs/>
                <w:sz w:val="20"/>
              </w:rPr>
              <w:t>pig_id</w:t>
            </w:r>
            <w:proofErr w:type="spellEnd"/>
          </w:p>
        </w:tc>
        <w:tc>
          <w:tcPr>
            <w:tcW w:w="1843" w:type="dxa"/>
          </w:tcPr>
          <w:p w14:paraId="3A7E8171" w14:textId="77777777" w:rsidR="00204A63" w:rsidRPr="00AA1CB3" w:rsidRDefault="00204A63" w:rsidP="00666B5B">
            <w:pPr>
              <w:rPr>
                <w:b w:val="0"/>
                <w:bCs/>
                <w:sz w:val="20"/>
              </w:rPr>
            </w:pPr>
            <w:r w:rsidRPr="00AA1CB3">
              <w:rPr>
                <w:b w:val="0"/>
                <w:bCs/>
                <w:sz w:val="20"/>
              </w:rPr>
              <w:t>Unique Identified ID for pig</w:t>
            </w:r>
          </w:p>
        </w:tc>
        <w:tc>
          <w:tcPr>
            <w:tcW w:w="1469" w:type="dxa"/>
          </w:tcPr>
          <w:p w14:paraId="2238AD16" w14:textId="77777777" w:rsidR="00204A63" w:rsidRPr="00AA1CB3" w:rsidRDefault="00204A63" w:rsidP="00666B5B">
            <w:pPr>
              <w:rPr>
                <w:b w:val="0"/>
                <w:bCs/>
                <w:sz w:val="20"/>
              </w:rPr>
            </w:pPr>
            <w:r w:rsidRPr="00AA1CB3">
              <w:rPr>
                <w:b w:val="0"/>
                <w:bCs/>
                <w:sz w:val="20"/>
              </w:rPr>
              <w:t>int</w:t>
            </w:r>
          </w:p>
        </w:tc>
        <w:tc>
          <w:tcPr>
            <w:tcW w:w="1508" w:type="dxa"/>
          </w:tcPr>
          <w:p w14:paraId="7354E115" w14:textId="77777777" w:rsidR="00204A63" w:rsidRPr="00AA1CB3" w:rsidRDefault="00204A63" w:rsidP="00666B5B">
            <w:pPr>
              <w:rPr>
                <w:b w:val="0"/>
                <w:bCs/>
                <w:sz w:val="20"/>
              </w:rPr>
            </w:pPr>
            <w:r w:rsidRPr="00AA1CB3">
              <w:rPr>
                <w:b w:val="0"/>
                <w:bCs/>
                <w:sz w:val="20"/>
              </w:rPr>
              <w:t>None</w:t>
            </w:r>
          </w:p>
        </w:tc>
        <w:tc>
          <w:tcPr>
            <w:tcW w:w="1417" w:type="dxa"/>
          </w:tcPr>
          <w:p w14:paraId="1A4BD665" w14:textId="77777777" w:rsidR="00204A63" w:rsidRPr="00AA1CB3" w:rsidRDefault="00204A63" w:rsidP="00666B5B">
            <w:pPr>
              <w:rPr>
                <w:b w:val="0"/>
                <w:bCs/>
                <w:sz w:val="20"/>
              </w:rPr>
            </w:pPr>
            <w:r w:rsidRPr="00AA1CB3">
              <w:rPr>
                <w:b w:val="0"/>
                <w:bCs/>
                <w:sz w:val="20"/>
              </w:rPr>
              <w:t>true</w:t>
            </w:r>
          </w:p>
        </w:tc>
        <w:tc>
          <w:tcPr>
            <w:tcW w:w="1134" w:type="dxa"/>
          </w:tcPr>
          <w:p w14:paraId="6A6CAC97" w14:textId="77777777" w:rsidR="00204A63" w:rsidRPr="00AA1CB3" w:rsidRDefault="00204A63" w:rsidP="00666B5B">
            <w:pPr>
              <w:rPr>
                <w:b w:val="0"/>
                <w:bCs/>
                <w:sz w:val="20"/>
              </w:rPr>
            </w:pPr>
            <w:r w:rsidRPr="00AA1CB3">
              <w:rPr>
                <w:b w:val="0"/>
                <w:bCs/>
                <w:sz w:val="20"/>
              </w:rPr>
              <w:t>1</w:t>
            </w:r>
          </w:p>
        </w:tc>
        <w:tc>
          <w:tcPr>
            <w:tcW w:w="1134" w:type="dxa"/>
          </w:tcPr>
          <w:p w14:paraId="66261D21" w14:textId="77777777" w:rsidR="00204A63" w:rsidRPr="00AA1CB3" w:rsidRDefault="00204A63" w:rsidP="00666B5B">
            <w:pPr>
              <w:rPr>
                <w:b w:val="0"/>
                <w:bCs/>
                <w:sz w:val="20"/>
              </w:rPr>
            </w:pPr>
            <w:r w:rsidRPr="00AA1CB3">
              <w:rPr>
                <w:b w:val="0"/>
                <w:bCs/>
                <w:sz w:val="20"/>
              </w:rPr>
              <w:t>N</w:t>
            </w:r>
          </w:p>
        </w:tc>
        <w:tc>
          <w:tcPr>
            <w:tcW w:w="857" w:type="dxa"/>
          </w:tcPr>
          <w:p w14:paraId="5F3879FD" w14:textId="77777777" w:rsidR="00204A63" w:rsidRPr="00AA1CB3" w:rsidRDefault="00204A63" w:rsidP="00666B5B">
            <w:pPr>
              <w:rPr>
                <w:b w:val="0"/>
                <w:bCs/>
                <w:sz w:val="20"/>
              </w:rPr>
            </w:pPr>
            <w:r w:rsidRPr="00AA1CB3">
              <w:rPr>
                <w:b w:val="0"/>
                <w:bCs/>
                <w:sz w:val="20"/>
              </w:rPr>
              <w:t>11</w:t>
            </w:r>
          </w:p>
        </w:tc>
        <w:tc>
          <w:tcPr>
            <w:tcW w:w="1897" w:type="dxa"/>
          </w:tcPr>
          <w:p w14:paraId="14ACDA8B" w14:textId="77777777" w:rsidR="00204A63" w:rsidRPr="00AA1CB3" w:rsidRDefault="00204A63" w:rsidP="00666B5B">
            <w:pPr>
              <w:rPr>
                <w:b w:val="0"/>
                <w:bCs/>
                <w:sz w:val="20"/>
              </w:rPr>
            </w:pPr>
            <w:r w:rsidRPr="00AA1CB3">
              <w:rPr>
                <w:b w:val="0"/>
                <w:bCs/>
                <w:sz w:val="20"/>
              </w:rPr>
              <w:t>[0-9]</w:t>
            </w:r>
          </w:p>
        </w:tc>
      </w:tr>
      <w:tr w:rsidR="00204A63" w:rsidRPr="00AA1CB3" w14:paraId="5D82761C" w14:textId="77777777" w:rsidTr="00666B5B">
        <w:trPr>
          <w:trHeight w:val="694"/>
        </w:trPr>
        <w:tc>
          <w:tcPr>
            <w:tcW w:w="1701" w:type="dxa"/>
          </w:tcPr>
          <w:p w14:paraId="7323E84F" w14:textId="77777777" w:rsidR="00204A63" w:rsidRPr="00AA1CB3" w:rsidRDefault="00204A63" w:rsidP="00666B5B">
            <w:pPr>
              <w:rPr>
                <w:b w:val="0"/>
                <w:bCs/>
                <w:sz w:val="20"/>
              </w:rPr>
            </w:pPr>
            <w:proofErr w:type="spellStart"/>
            <w:r w:rsidRPr="00AA1CB3">
              <w:rPr>
                <w:b w:val="0"/>
                <w:bCs/>
                <w:sz w:val="20"/>
              </w:rPr>
              <w:t>pig_tag</w:t>
            </w:r>
            <w:proofErr w:type="spellEnd"/>
          </w:p>
        </w:tc>
        <w:tc>
          <w:tcPr>
            <w:tcW w:w="1843" w:type="dxa"/>
          </w:tcPr>
          <w:p w14:paraId="439422CC" w14:textId="77777777" w:rsidR="00204A63" w:rsidRPr="00AA1CB3" w:rsidRDefault="00204A63" w:rsidP="00666B5B">
            <w:pPr>
              <w:rPr>
                <w:b w:val="0"/>
                <w:bCs/>
                <w:sz w:val="20"/>
              </w:rPr>
            </w:pPr>
            <w:r w:rsidRPr="00AA1CB3">
              <w:rPr>
                <w:b w:val="0"/>
                <w:bCs/>
                <w:sz w:val="20"/>
              </w:rPr>
              <w:t>Identifier of pig in the farm</w:t>
            </w:r>
          </w:p>
        </w:tc>
        <w:tc>
          <w:tcPr>
            <w:tcW w:w="1469" w:type="dxa"/>
          </w:tcPr>
          <w:p w14:paraId="2507CEF1" w14:textId="77777777" w:rsidR="00204A63" w:rsidRPr="00AA1CB3" w:rsidRDefault="00204A63" w:rsidP="00666B5B">
            <w:pPr>
              <w:rPr>
                <w:b w:val="0"/>
                <w:bCs/>
                <w:sz w:val="20"/>
              </w:rPr>
            </w:pPr>
            <w:r w:rsidRPr="00AA1CB3">
              <w:rPr>
                <w:b w:val="0"/>
                <w:bCs/>
                <w:sz w:val="20"/>
              </w:rPr>
              <w:t>int</w:t>
            </w:r>
          </w:p>
        </w:tc>
        <w:tc>
          <w:tcPr>
            <w:tcW w:w="1508" w:type="dxa"/>
          </w:tcPr>
          <w:p w14:paraId="379ABD6E" w14:textId="77777777" w:rsidR="00204A63" w:rsidRPr="00AA1CB3" w:rsidRDefault="00204A63" w:rsidP="00666B5B">
            <w:pPr>
              <w:rPr>
                <w:b w:val="0"/>
                <w:bCs/>
                <w:sz w:val="20"/>
              </w:rPr>
            </w:pPr>
            <w:r w:rsidRPr="00AA1CB3">
              <w:rPr>
                <w:b w:val="0"/>
                <w:bCs/>
                <w:sz w:val="20"/>
              </w:rPr>
              <w:t>None</w:t>
            </w:r>
          </w:p>
        </w:tc>
        <w:tc>
          <w:tcPr>
            <w:tcW w:w="1417" w:type="dxa"/>
          </w:tcPr>
          <w:p w14:paraId="4662028C" w14:textId="77777777" w:rsidR="00204A63" w:rsidRPr="00AA1CB3" w:rsidRDefault="00204A63" w:rsidP="00666B5B">
            <w:pPr>
              <w:rPr>
                <w:b w:val="0"/>
                <w:bCs/>
                <w:sz w:val="20"/>
              </w:rPr>
            </w:pPr>
            <w:r w:rsidRPr="00AA1CB3">
              <w:rPr>
                <w:b w:val="0"/>
                <w:bCs/>
                <w:sz w:val="20"/>
              </w:rPr>
              <w:t>false</w:t>
            </w:r>
          </w:p>
        </w:tc>
        <w:tc>
          <w:tcPr>
            <w:tcW w:w="1134" w:type="dxa"/>
          </w:tcPr>
          <w:p w14:paraId="390889AE" w14:textId="77777777" w:rsidR="00204A63" w:rsidRPr="00AA1CB3" w:rsidRDefault="00204A63" w:rsidP="00666B5B">
            <w:pPr>
              <w:rPr>
                <w:b w:val="0"/>
                <w:bCs/>
                <w:sz w:val="20"/>
              </w:rPr>
            </w:pPr>
            <w:r w:rsidRPr="00AA1CB3">
              <w:rPr>
                <w:b w:val="0"/>
                <w:bCs/>
                <w:sz w:val="20"/>
              </w:rPr>
              <w:t>1</w:t>
            </w:r>
          </w:p>
        </w:tc>
        <w:tc>
          <w:tcPr>
            <w:tcW w:w="1134" w:type="dxa"/>
          </w:tcPr>
          <w:p w14:paraId="1796A35E" w14:textId="77777777" w:rsidR="00204A63" w:rsidRPr="00AA1CB3" w:rsidRDefault="00204A63" w:rsidP="00666B5B">
            <w:pPr>
              <w:rPr>
                <w:b w:val="0"/>
                <w:bCs/>
                <w:sz w:val="20"/>
              </w:rPr>
            </w:pPr>
            <w:r w:rsidRPr="00AA1CB3">
              <w:rPr>
                <w:b w:val="0"/>
                <w:bCs/>
                <w:sz w:val="20"/>
              </w:rPr>
              <w:t>Y</w:t>
            </w:r>
          </w:p>
        </w:tc>
        <w:tc>
          <w:tcPr>
            <w:tcW w:w="857" w:type="dxa"/>
          </w:tcPr>
          <w:p w14:paraId="090607BF" w14:textId="77777777" w:rsidR="00204A63" w:rsidRPr="00AA1CB3" w:rsidRDefault="00204A63" w:rsidP="00666B5B">
            <w:pPr>
              <w:rPr>
                <w:b w:val="0"/>
                <w:bCs/>
                <w:sz w:val="20"/>
              </w:rPr>
            </w:pPr>
            <w:r w:rsidRPr="00AA1CB3">
              <w:rPr>
                <w:b w:val="0"/>
                <w:bCs/>
                <w:sz w:val="20"/>
              </w:rPr>
              <w:t>50</w:t>
            </w:r>
          </w:p>
        </w:tc>
        <w:tc>
          <w:tcPr>
            <w:tcW w:w="1897" w:type="dxa"/>
          </w:tcPr>
          <w:p w14:paraId="4763DF83" w14:textId="77777777" w:rsidR="00204A63" w:rsidRPr="00AA1CB3" w:rsidRDefault="00204A63" w:rsidP="00666B5B">
            <w:pPr>
              <w:rPr>
                <w:b w:val="0"/>
                <w:bCs/>
                <w:sz w:val="20"/>
              </w:rPr>
            </w:pPr>
            <w:r w:rsidRPr="00AA1CB3">
              <w:rPr>
                <w:b w:val="0"/>
                <w:bCs/>
                <w:sz w:val="20"/>
              </w:rPr>
              <w:t xml:space="preserve">[0-9]  </w:t>
            </w:r>
          </w:p>
        </w:tc>
      </w:tr>
      <w:tr w:rsidR="00204A63" w:rsidRPr="00AA1CB3" w14:paraId="7C5C6F9B" w14:textId="77777777" w:rsidTr="00666B5B">
        <w:trPr>
          <w:trHeight w:val="694"/>
        </w:trPr>
        <w:tc>
          <w:tcPr>
            <w:tcW w:w="1701" w:type="dxa"/>
          </w:tcPr>
          <w:p w14:paraId="70FA01FC" w14:textId="77777777" w:rsidR="00204A63" w:rsidRPr="00AA1CB3" w:rsidRDefault="00204A63" w:rsidP="00666B5B">
            <w:pPr>
              <w:rPr>
                <w:b w:val="0"/>
                <w:bCs/>
                <w:sz w:val="20"/>
              </w:rPr>
            </w:pPr>
            <w:proofErr w:type="spellStart"/>
            <w:r w:rsidRPr="00AA1CB3">
              <w:rPr>
                <w:b w:val="0"/>
                <w:bCs/>
                <w:sz w:val="20"/>
              </w:rPr>
              <w:t>pig_type</w:t>
            </w:r>
            <w:proofErr w:type="spellEnd"/>
          </w:p>
        </w:tc>
        <w:tc>
          <w:tcPr>
            <w:tcW w:w="1843" w:type="dxa"/>
          </w:tcPr>
          <w:p w14:paraId="422B1D61" w14:textId="77777777" w:rsidR="00204A63" w:rsidRPr="00AA1CB3" w:rsidRDefault="00204A63" w:rsidP="00666B5B">
            <w:pPr>
              <w:rPr>
                <w:b w:val="0"/>
                <w:bCs/>
                <w:sz w:val="20"/>
              </w:rPr>
            </w:pPr>
            <w:r w:rsidRPr="00AA1CB3">
              <w:rPr>
                <w:b w:val="0"/>
                <w:bCs/>
                <w:sz w:val="20"/>
              </w:rPr>
              <w:t>Types of pig in the farm</w:t>
            </w:r>
          </w:p>
        </w:tc>
        <w:tc>
          <w:tcPr>
            <w:tcW w:w="1469" w:type="dxa"/>
          </w:tcPr>
          <w:p w14:paraId="0B12DD65" w14:textId="77777777" w:rsidR="00204A63" w:rsidRPr="00AA1CB3" w:rsidRDefault="00204A63" w:rsidP="00666B5B">
            <w:pPr>
              <w:rPr>
                <w:b w:val="0"/>
                <w:bCs/>
                <w:sz w:val="20"/>
              </w:rPr>
            </w:pPr>
            <w:r w:rsidRPr="00AA1CB3">
              <w:rPr>
                <w:b w:val="0"/>
                <w:bCs/>
                <w:sz w:val="20"/>
              </w:rPr>
              <w:t>varchar</w:t>
            </w:r>
          </w:p>
        </w:tc>
        <w:tc>
          <w:tcPr>
            <w:tcW w:w="1508" w:type="dxa"/>
          </w:tcPr>
          <w:p w14:paraId="6DC42648" w14:textId="77777777" w:rsidR="00204A63" w:rsidRPr="00AA1CB3" w:rsidRDefault="00204A63" w:rsidP="00666B5B">
            <w:pPr>
              <w:rPr>
                <w:b w:val="0"/>
                <w:bCs/>
                <w:sz w:val="20"/>
              </w:rPr>
            </w:pPr>
            <w:r w:rsidRPr="00AA1CB3">
              <w:rPr>
                <w:b w:val="0"/>
                <w:bCs/>
                <w:sz w:val="20"/>
              </w:rPr>
              <w:t>None</w:t>
            </w:r>
          </w:p>
        </w:tc>
        <w:tc>
          <w:tcPr>
            <w:tcW w:w="1417" w:type="dxa"/>
          </w:tcPr>
          <w:p w14:paraId="18FD9A02" w14:textId="77777777" w:rsidR="00204A63" w:rsidRPr="00AA1CB3" w:rsidRDefault="00204A63" w:rsidP="00666B5B">
            <w:pPr>
              <w:rPr>
                <w:b w:val="0"/>
                <w:bCs/>
                <w:sz w:val="20"/>
              </w:rPr>
            </w:pPr>
            <w:r w:rsidRPr="00AA1CB3">
              <w:rPr>
                <w:b w:val="0"/>
                <w:bCs/>
                <w:sz w:val="20"/>
              </w:rPr>
              <w:t>false</w:t>
            </w:r>
          </w:p>
        </w:tc>
        <w:tc>
          <w:tcPr>
            <w:tcW w:w="1134" w:type="dxa"/>
          </w:tcPr>
          <w:p w14:paraId="540A1053" w14:textId="77777777" w:rsidR="00204A63" w:rsidRPr="00AA1CB3" w:rsidRDefault="00204A63" w:rsidP="00666B5B">
            <w:pPr>
              <w:rPr>
                <w:b w:val="0"/>
                <w:bCs/>
                <w:sz w:val="20"/>
              </w:rPr>
            </w:pPr>
          </w:p>
          <w:p w14:paraId="21211293" w14:textId="77777777" w:rsidR="00204A63" w:rsidRPr="00AA1CB3" w:rsidRDefault="00204A63" w:rsidP="00666B5B">
            <w:pPr>
              <w:rPr>
                <w:b w:val="0"/>
                <w:bCs/>
                <w:sz w:val="20"/>
              </w:rPr>
            </w:pPr>
            <w:r w:rsidRPr="00AA1CB3">
              <w:rPr>
                <w:b w:val="0"/>
                <w:bCs/>
                <w:sz w:val="20"/>
              </w:rPr>
              <w:t>Sow</w:t>
            </w:r>
          </w:p>
        </w:tc>
        <w:tc>
          <w:tcPr>
            <w:tcW w:w="1134" w:type="dxa"/>
          </w:tcPr>
          <w:p w14:paraId="0CD263C1" w14:textId="77777777" w:rsidR="00204A63" w:rsidRPr="00AA1CB3" w:rsidRDefault="00204A63" w:rsidP="00666B5B">
            <w:pPr>
              <w:rPr>
                <w:b w:val="0"/>
                <w:bCs/>
                <w:sz w:val="20"/>
              </w:rPr>
            </w:pPr>
            <w:r w:rsidRPr="00AA1CB3">
              <w:rPr>
                <w:b w:val="0"/>
                <w:bCs/>
                <w:sz w:val="20"/>
              </w:rPr>
              <w:t>Y</w:t>
            </w:r>
          </w:p>
        </w:tc>
        <w:tc>
          <w:tcPr>
            <w:tcW w:w="857" w:type="dxa"/>
          </w:tcPr>
          <w:p w14:paraId="7E498820" w14:textId="77777777" w:rsidR="00204A63" w:rsidRPr="00AA1CB3" w:rsidRDefault="00204A63" w:rsidP="00666B5B">
            <w:pPr>
              <w:rPr>
                <w:b w:val="0"/>
                <w:bCs/>
                <w:sz w:val="20"/>
              </w:rPr>
            </w:pPr>
            <w:r w:rsidRPr="00AA1CB3">
              <w:rPr>
                <w:b w:val="0"/>
                <w:bCs/>
                <w:sz w:val="20"/>
              </w:rPr>
              <w:t>50</w:t>
            </w:r>
          </w:p>
        </w:tc>
        <w:tc>
          <w:tcPr>
            <w:tcW w:w="1897" w:type="dxa"/>
          </w:tcPr>
          <w:p w14:paraId="65F8297C" w14:textId="77777777" w:rsidR="00204A63" w:rsidRPr="00AA1CB3" w:rsidRDefault="00204A63" w:rsidP="00666B5B">
            <w:pPr>
              <w:rPr>
                <w:b w:val="0"/>
                <w:bCs/>
                <w:sz w:val="20"/>
              </w:rPr>
            </w:pPr>
            <w:r w:rsidRPr="00CC7892">
              <w:rPr>
                <w:b w:val="0"/>
                <w:bCs/>
                <w:sz w:val="20"/>
              </w:rPr>
              <w:t>[A-Z, a-z,0-9, @]</w:t>
            </w:r>
          </w:p>
        </w:tc>
      </w:tr>
      <w:tr w:rsidR="00204A63" w:rsidRPr="00AA1CB3" w14:paraId="77AB6C48" w14:textId="77777777" w:rsidTr="00F72034">
        <w:trPr>
          <w:trHeight w:val="607"/>
        </w:trPr>
        <w:tc>
          <w:tcPr>
            <w:tcW w:w="1701" w:type="dxa"/>
          </w:tcPr>
          <w:p w14:paraId="01328D4A" w14:textId="77777777" w:rsidR="00204A63" w:rsidRPr="00AA1CB3" w:rsidRDefault="00204A63" w:rsidP="00666B5B">
            <w:pPr>
              <w:rPr>
                <w:b w:val="0"/>
                <w:bCs/>
                <w:sz w:val="20"/>
              </w:rPr>
            </w:pPr>
            <w:r w:rsidRPr="00AA1CB3">
              <w:rPr>
                <w:b w:val="0"/>
                <w:bCs/>
                <w:sz w:val="20"/>
              </w:rPr>
              <w:t>birthdate</w:t>
            </w:r>
          </w:p>
        </w:tc>
        <w:tc>
          <w:tcPr>
            <w:tcW w:w="1843" w:type="dxa"/>
          </w:tcPr>
          <w:p w14:paraId="0B630CA7" w14:textId="77777777" w:rsidR="00204A63" w:rsidRPr="00AA1CB3" w:rsidRDefault="00204A63" w:rsidP="00666B5B">
            <w:pPr>
              <w:rPr>
                <w:b w:val="0"/>
                <w:bCs/>
                <w:sz w:val="20"/>
              </w:rPr>
            </w:pPr>
            <w:r w:rsidRPr="00AA1CB3">
              <w:rPr>
                <w:b w:val="0"/>
                <w:bCs/>
                <w:sz w:val="20"/>
              </w:rPr>
              <w:t>Day that the pig is born</w:t>
            </w:r>
          </w:p>
        </w:tc>
        <w:tc>
          <w:tcPr>
            <w:tcW w:w="1469" w:type="dxa"/>
          </w:tcPr>
          <w:p w14:paraId="71E9220E" w14:textId="77777777" w:rsidR="00204A63" w:rsidRPr="00AA1CB3" w:rsidRDefault="00204A63" w:rsidP="00666B5B">
            <w:pPr>
              <w:rPr>
                <w:b w:val="0"/>
                <w:bCs/>
                <w:sz w:val="20"/>
              </w:rPr>
            </w:pPr>
            <w:r w:rsidRPr="00AA1CB3">
              <w:rPr>
                <w:b w:val="0"/>
                <w:bCs/>
                <w:sz w:val="20"/>
              </w:rPr>
              <w:t>double</w:t>
            </w:r>
          </w:p>
        </w:tc>
        <w:tc>
          <w:tcPr>
            <w:tcW w:w="1508" w:type="dxa"/>
          </w:tcPr>
          <w:p w14:paraId="17CC720E" w14:textId="77777777" w:rsidR="00204A63" w:rsidRPr="00AA1CB3" w:rsidRDefault="00204A63" w:rsidP="00666B5B">
            <w:pPr>
              <w:rPr>
                <w:b w:val="0"/>
                <w:bCs/>
                <w:sz w:val="20"/>
              </w:rPr>
            </w:pPr>
            <w:r w:rsidRPr="00AA1CB3">
              <w:rPr>
                <w:b w:val="0"/>
                <w:bCs/>
                <w:sz w:val="20"/>
              </w:rPr>
              <w:t>None</w:t>
            </w:r>
          </w:p>
        </w:tc>
        <w:tc>
          <w:tcPr>
            <w:tcW w:w="1417" w:type="dxa"/>
          </w:tcPr>
          <w:p w14:paraId="194041CE" w14:textId="77777777" w:rsidR="00204A63" w:rsidRPr="00AA1CB3" w:rsidRDefault="00204A63" w:rsidP="00666B5B">
            <w:pPr>
              <w:rPr>
                <w:b w:val="0"/>
                <w:bCs/>
                <w:sz w:val="20"/>
              </w:rPr>
            </w:pPr>
            <w:r w:rsidRPr="00AA1CB3">
              <w:rPr>
                <w:b w:val="0"/>
                <w:bCs/>
                <w:sz w:val="20"/>
              </w:rPr>
              <w:t>false</w:t>
            </w:r>
          </w:p>
        </w:tc>
        <w:tc>
          <w:tcPr>
            <w:tcW w:w="1134" w:type="dxa"/>
          </w:tcPr>
          <w:p w14:paraId="51293096" w14:textId="77777777" w:rsidR="00204A63" w:rsidRPr="00AA1CB3" w:rsidRDefault="00204A63" w:rsidP="00666B5B">
            <w:pPr>
              <w:rPr>
                <w:b w:val="0"/>
                <w:bCs/>
                <w:sz w:val="20"/>
              </w:rPr>
            </w:pPr>
            <w:r w:rsidRPr="00AA1CB3">
              <w:rPr>
                <w:b w:val="0"/>
                <w:bCs/>
                <w:sz w:val="20"/>
              </w:rPr>
              <w:t>25</w:t>
            </w:r>
          </w:p>
        </w:tc>
        <w:tc>
          <w:tcPr>
            <w:tcW w:w="1134" w:type="dxa"/>
          </w:tcPr>
          <w:p w14:paraId="3439BF89" w14:textId="77777777" w:rsidR="00204A63" w:rsidRPr="00AA1CB3" w:rsidRDefault="00204A63" w:rsidP="00666B5B">
            <w:pPr>
              <w:rPr>
                <w:b w:val="0"/>
                <w:bCs/>
                <w:sz w:val="20"/>
              </w:rPr>
            </w:pPr>
            <w:r w:rsidRPr="00AA1CB3">
              <w:rPr>
                <w:b w:val="0"/>
                <w:bCs/>
                <w:sz w:val="20"/>
              </w:rPr>
              <w:t>Y</w:t>
            </w:r>
          </w:p>
        </w:tc>
        <w:tc>
          <w:tcPr>
            <w:tcW w:w="857" w:type="dxa"/>
          </w:tcPr>
          <w:p w14:paraId="2675CAD4" w14:textId="77777777" w:rsidR="00204A63" w:rsidRPr="00924C3B" w:rsidRDefault="00204A63" w:rsidP="00666B5B">
            <w:pPr>
              <w:rPr>
                <w:b w:val="0"/>
                <w:bCs/>
                <w:sz w:val="20"/>
              </w:rPr>
            </w:pPr>
            <w:r w:rsidRPr="00924C3B">
              <w:rPr>
                <w:b w:val="0"/>
                <w:bCs/>
                <w:kern w:val="24"/>
                <w:sz w:val="20"/>
              </w:rPr>
              <w:t>9999-12-31</w:t>
            </w:r>
          </w:p>
        </w:tc>
        <w:tc>
          <w:tcPr>
            <w:tcW w:w="1897" w:type="dxa"/>
          </w:tcPr>
          <w:p w14:paraId="0FF2FB9D" w14:textId="77777777" w:rsidR="00204A63" w:rsidRPr="00924C3B" w:rsidRDefault="00204A63" w:rsidP="00666B5B">
            <w:pPr>
              <w:rPr>
                <w:b w:val="0"/>
                <w:bCs/>
                <w:sz w:val="20"/>
              </w:rPr>
            </w:pPr>
            <w:r w:rsidRPr="00924C3B">
              <w:rPr>
                <w:b w:val="0"/>
                <w:bCs/>
                <w:sz w:val="20"/>
              </w:rPr>
              <w:t>YYYY-MM-DD</w:t>
            </w:r>
          </w:p>
        </w:tc>
      </w:tr>
      <w:tr w:rsidR="00204A63" w:rsidRPr="00AA1CB3" w14:paraId="37FBBD89" w14:textId="77777777" w:rsidTr="00F72034">
        <w:trPr>
          <w:trHeight w:val="460"/>
        </w:trPr>
        <w:tc>
          <w:tcPr>
            <w:tcW w:w="1701" w:type="dxa"/>
          </w:tcPr>
          <w:p w14:paraId="0665F37B" w14:textId="77777777" w:rsidR="00204A63" w:rsidRPr="00AA1CB3" w:rsidRDefault="00204A63" w:rsidP="00666B5B">
            <w:pPr>
              <w:rPr>
                <w:b w:val="0"/>
                <w:bCs/>
                <w:sz w:val="20"/>
              </w:rPr>
            </w:pPr>
            <w:r w:rsidRPr="00AA1CB3">
              <w:rPr>
                <w:b w:val="0"/>
                <w:bCs/>
                <w:sz w:val="20"/>
              </w:rPr>
              <w:t>weight</w:t>
            </w:r>
          </w:p>
        </w:tc>
        <w:tc>
          <w:tcPr>
            <w:tcW w:w="1843" w:type="dxa"/>
          </w:tcPr>
          <w:p w14:paraId="103A69C3" w14:textId="77777777" w:rsidR="00204A63" w:rsidRPr="00AA1CB3" w:rsidRDefault="00204A63" w:rsidP="00666B5B">
            <w:pPr>
              <w:rPr>
                <w:b w:val="0"/>
                <w:bCs/>
                <w:sz w:val="20"/>
              </w:rPr>
            </w:pPr>
            <w:r w:rsidRPr="00AA1CB3">
              <w:rPr>
                <w:b w:val="0"/>
                <w:bCs/>
                <w:sz w:val="20"/>
              </w:rPr>
              <w:t>Weight of the pig</w:t>
            </w:r>
          </w:p>
        </w:tc>
        <w:tc>
          <w:tcPr>
            <w:tcW w:w="1469" w:type="dxa"/>
          </w:tcPr>
          <w:p w14:paraId="2BF81A89" w14:textId="77777777" w:rsidR="00204A63" w:rsidRPr="00AA1CB3" w:rsidRDefault="00204A63" w:rsidP="00666B5B">
            <w:pPr>
              <w:rPr>
                <w:b w:val="0"/>
                <w:bCs/>
                <w:sz w:val="20"/>
              </w:rPr>
            </w:pPr>
            <w:r w:rsidRPr="00AA1CB3">
              <w:rPr>
                <w:b w:val="0"/>
                <w:bCs/>
                <w:sz w:val="20"/>
              </w:rPr>
              <w:t>int</w:t>
            </w:r>
          </w:p>
        </w:tc>
        <w:tc>
          <w:tcPr>
            <w:tcW w:w="1508" w:type="dxa"/>
          </w:tcPr>
          <w:p w14:paraId="681EB230" w14:textId="77777777" w:rsidR="00204A63" w:rsidRPr="00AA1CB3" w:rsidRDefault="00204A63" w:rsidP="00666B5B">
            <w:pPr>
              <w:rPr>
                <w:b w:val="0"/>
                <w:bCs/>
                <w:sz w:val="20"/>
              </w:rPr>
            </w:pPr>
            <w:r w:rsidRPr="00AA1CB3">
              <w:rPr>
                <w:b w:val="0"/>
                <w:bCs/>
                <w:sz w:val="20"/>
              </w:rPr>
              <w:t>None</w:t>
            </w:r>
          </w:p>
        </w:tc>
        <w:tc>
          <w:tcPr>
            <w:tcW w:w="1417" w:type="dxa"/>
          </w:tcPr>
          <w:p w14:paraId="7CA6D305" w14:textId="77777777" w:rsidR="00204A63" w:rsidRPr="00AA1CB3" w:rsidRDefault="00204A63" w:rsidP="00666B5B">
            <w:pPr>
              <w:rPr>
                <w:b w:val="0"/>
                <w:bCs/>
                <w:sz w:val="20"/>
              </w:rPr>
            </w:pPr>
            <w:r w:rsidRPr="00AA1CB3">
              <w:rPr>
                <w:b w:val="0"/>
                <w:bCs/>
                <w:sz w:val="20"/>
              </w:rPr>
              <w:t>false</w:t>
            </w:r>
          </w:p>
        </w:tc>
        <w:tc>
          <w:tcPr>
            <w:tcW w:w="1134" w:type="dxa"/>
          </w:tcPr>
          <w:p w14:paraId="26FA6320" w14:textId="77777777" w:rsidR="00204A63" w:rsidRPr="00AA1CB3" w:rsidRDefault="00204A63" w:rsidP="00666B5B">
            <w:pPr>
              <w:rPr>
                <w:b w:val="0"/>
                <w:bCs/>
                <w:sz w:val="20"/>
              </w:rPr>
            </w:pPr>
            <w:r w:rsidRPr="00AA1CB3">
              <w:rPr>
                <w:b w:val="0"/>
                <w:bCs/>
                <w:sz w:val="20"/>
              </w:rPr>
              <w:t>40</w:t>
            </w:r>
          </w:p>
        </w:tc>
        <w:tc>
          <w:tcPr>
            <w:tcW w:w="1134" w:type="dxa"/>
          </w:tcPr>
          <w:p w14:paraId="6EB98349" w14:textId="77777777" w:rsidR="00204A63" w:rsidRPr="00AA1CB3" w:rsidRDefault="00204A63" w:rsidP="00666B5B">
            <w:pPr>
              <w:rPr>
                <w:b w:val="0"/>
                <w:bCs/>
                <w:sz w:val="20"/>
              </w:rPr>
            </w:pPr>
            <w:r w:rsidRPr="00AA1CB3">
              <w:rPr>
                <w:b w:val="0"/>
                <w:bCs/>
                <w:sz w:val="20"/>
              </w:rPr>
              <w:t>Y</w:t>
            </w:r>
          </w:p>
        </w:tc>
        <w:tc>
          <w:tcPr>
            <w:tcW w:w="857" w:type="dxa"/>
          </w:tcPr>
          <w:p w14:paraId="5DEE7E5B" w14:textId="77777777" w:rsidR="00204A63" w:rsidRPr="00AA1CB3" w:rsidRDefault="00204A63" w:rsidP="00666B5B">
            <w:pPr>
              <w:rPr>
                <w:b w:val="0"/>
                <w:bCs/>
                <w:sz w:val="20"/>
              </w:rPr>
            </w:pPr>
            <w:r w:rsidRPr="00AA1CB3">
              <w:rPr>
                <w:b w:val="0"/>
                <w:bCs/>
                <w:sz w:val="20"/>
              </w:rPr>
              <w:t>11</w:t>
            </w:r>
          </w:p>
        </w:tc>
        <w:tc>
          <w:tcPr>
            <w:tcW w:w="1897" w:type="dxa"/>
          </w:tcPr>
          <w:p w14:paraId="21724632" w14:textId="77777777" w:rsidR="00204A63" w:rsidRPr="00AA1CB3" w:rsidRDefault="00204A63" w:rsidP="00666B5B">
            <w:pPr>
              <w:rPr>
                <w:b w:val="0"/>
                <w:bCs/>
                <w:sz w:val="20"/>
              </w:rPr>
            </w:pPr>
            <w:r w:rsidRPr="00AA1CB3">
              <w:rPr>
                <w:b w:val="0"/>
                <w:bCs/>
                <w:sz w:val="20"/>
              </w:rPr>
              <w:t>[0-9]</w:t>
            </w:r>
          </w:p>
        </w:tc>
      </w:tr>
      <w:tr w:rsidR="00204A63" w:rsidRPr="00AA1CB3" w14:paraId="612D50C5" w14:textId="77777777" w:rsidTr="00F72034">
        <w:trPr>
          <w:trHeight w:val="425"/>
        </w:trPr>
        <w:tc>
          <w:tcPr>
            <w:tcW w:w="1701" w:type="dxa"/>
          </w:tcPr>
          <w:p w14:paraId="4FA314A6" w14:textId="77777777" w:rsidR="00204A63" w:rsidRPr="00AA1CB3" w:rsidRDefault="00204A63" w:rsidP="00666B5B">
            <w:pPr>
              <w:rPr>
                <w:b w:val="0"/>
                <w:bCs/>
                <w:sz w:val="20"/>
              </w:rPr>
            </w:pPr>
            <w:r w:rsidRPr="00AA1CB3">
              <w:rPr>
                <w:b w:val="0"/>
                <w:bCs/>
                <w:sz w:val="20"/>
              </w:rPr>
              <w:t>status</w:t>
            </w:r>
          </w:p>
        </w:tc>
        <w:tc>
          <w:tcPr>
            <w:tcW w:w="1843" w:type="dxa"/>
          </w:tcPr>
          <w:p w14:paraId="3E5C0304" w14:textId="77777777" w:rsidR="00204A63" w:rsidRPr="00AA1CB3" w:rsidRDefault="00204A63" w:rsidP="00666B5B">
            <w:pPr>
              <w:rPr>
                <w:b w:val="0"/>
                <w:bCs/>
                <w:sz w:val="20"/>
              </w:rPr>
            </w:pPr>
            <w:r w:rsidRPr="00AA1CB3">
              <w:rPr>
                <w:b w:val="0"/>
                <w:bCs/>
                <w:sz w:val="20"/>
              </w:rPr>
              <w:t>Status of the pig</w:t>
            </w:r>
          </w:p>
        </w:tc>
        <w:tc>
          <w:tcPr>
            <w:tcW w:w="1469" w:type="dxa"/>
          </w:tcPr>
          <w:p w14:paraId="6AEC7AB4" w14:textId="77777777" w:rsidR="00204A63" w:rsidRPr="00AA1CB3" w:rsidRDefault="00204A63" w:rsidP="00666B5B">
            <w:pPr>
              <w:rPr>
                <w:b w:val="0"/>
                <w:bCs/>
                <w:sz w:val="20"/>
              </w:rPr>
            </w:pPr>
            <w:r w:rsidRPr="00AA1CB3">
              <w:rPr>
                <w:b w:val="0"/>
                <w:bCs/>
                <w:sz w:val="20"/>
              </w:rPr>
              <w:t>varchar</w:t>
            </w:r>
          </w:p>
        </w:tc>
        <w:tc>
          <w:tcPr>
            <w:tcW w:w="1508" w:type="dxa"/>
          </w:tcPr>
          <w:p w14:paraId="0D2C4BD2" w14:textId="77777777" w:rsidR="00204A63" w:rsidRPr="00AA1CB3" w:rsidRDefault="00204A63" w:rsidP="00666B5B">
            <w:pPr>
              <w:rPr>
                <w:b w:val="0"/>
                <w:bCs/>
                <w:sz w:val="20"/>
              </w:rPr>
            </w:pPr>
            <w:r w:rsidRPr="00AA1CB3">
              <w:rPr>
                <w:b w:val="0"/>
                <w:bCs/>
                <w:sz w:val="20"/>
              </w:rPr>
              <w:t>None</w:t>
            </w:r>
          </w:p>
        </w:tc>
        <w:tc>
          <w:tcPr>
            <w:tcW w:w="1417" w:type="dxa"/>
          </w:tcPr>
          <w:p w14:paraId="776577A6" w14:textId="77777777" w:rsidR="00204A63" w:rsidRPr="00AA1CB3" w:rsidRDefault="00204A63" w:rsidP="00666B5B">
            <w:pPr>
              <w:rPr>
                <w:b w:val="0"/>
                <w:bCs/>
                <w:sz w:val="20"/>
              </w:rPr>
            </w:pPr>
            <w:r w:rsidRPr="00AA1CB3">
              <w:rPr>
                <w:b w:val="0"/>
                <w:bCs/>
                <w:sz w:val="20"/>
              </w:rPr>
              <w:t>false</w:t>
            </w:r>
          </w:p>
        </w:tc>
        <w:tc>
          <w:tcPr>
            <w:tcW w:w="1134" w:type="dxa"/>
          </w:tcPr>
          <w:p w14:paraId="0AAC1CA2" w14:textId="77777777" w:rsidR="00204A63" w:rsidRPr="00AA1CB3" w:rsidRDefault="00204A63" w:rsidP="00666B5B">
            <w:pPr>
              <w:rPr>
                <w:b w:val="0"/>
                <w:bCs/>
                <w:sz w:val="20"/>
              </w:rPr>
            </w:pPr>
            <w:r w:rsidRPr="00AA1CB3">
              <w:rPr>
                <w:b w:val="0"/>
                <w:bCs/>
                <w:sz w:val="20"/>
              </w:rPr>
              <w:t>sold</w:t>
            </w:r>
          </w:p>
        </w:tc>
        <w:tc>
          <w:tcPr>
            <w:tcW w:w="1134" w:type="dxa"/>
          </w:tcPr>
          <w:p w14:paraId="07D33A1D" w14:textId="77777777" w:rsidR="00204A63" w:rsidRPr="00AA1CB3" w:rsidRDefault="00204A63" w:rsidP="00666B5B">
            <w:pPr>
              <w:rPr>
                <w:b w:val="0"/>
                <w:bCs/>
                <w:sz w:val="20"/>
              </w:rPr>
            </w:pPr>
            <w:r w:rsidRPr="00AA1CB3">
              <w:rPr>
                <w:b w:val="0"/>
                <w:bCs/>
                <w:sz w:val="20"/>
              </w:rPr>
              <w:t>Y</w:t>
            </w:r>
          </w:p>
        </w:tc>
        <w:tc>
          <w:tcPr>
            <w:tcW w:w="857" w:type="dxa"/>
          </w:tcPr>
          <w:p w14:paraId="4D69140C" w14:textId="77777777" w:rsidR="00204A63" w:rsidRPr="00AA1CB3" w:rsidRDefault="00204A63" w:rsidP="00666B5B">
            <w:pPr>
              <w:rPr>
                <w:b w:val="0"/>
                <w:bCs/>
                <w:sz w:val="20"/>
              </w:rPr>
            </w:pPr>
            <w:r w:rsidRPr="00AA1CB3">
              <w:rPr>
                <w:b w:val="0"/>
                <w:bCs/>
                <w:sz w:val="20"/>
              </w:rPr>
              <w:t>50</w:t>
            </w:r>
          </w:p>
        </w:tc>
        <w:tc>
          <w:tcPr>
            <w:tcW w:w="1897" w:type="dxa"/>
          </w:tcPr>
          <w:p w14:paraId="5332DBF6" w14:textId="77777777" w:rsidR="00204A63" w:rsidRPr="00AA1CB3" w:rsidRDefault="00204A63" w:rsidP="00666B5B">
            <w:pPr>
              <w:rPr>
                <w:b w:val="0"/>
                <w:bCs/>
                <w:sz w:val="20"/>
              </w:rPr>
            </w:pPr>
            <w:r w:rsidRPr="00CC7892">
              <w:rPr>
                <w:b w:val="0"/>
                <w:bCs/>
                <w:sz w:val="20"/>
              </w:rPr>
              <w:t>[A-Z, a-z,0-9, @]</w:t>
            </w:r>
          </w:p>
        </w:tc>
      </w:tr>
      <w:tr w:rsidR="00204A63" w:rsidRPr="00AA1CB3" w14:paraId="49DFD555" w14:textId="77777777" w:rsidTr="00F72034">
        <w:trPr>
          <w:trHeight w:val="433"/>
        </w:trPr>
        <w:tc>
          <w:tcPr>
            <w:tcW w:w="1701" w:type="dxa"/>
          </w:tcPr>
          <w:p w14:paraId="22807EB1" w14:textId="77777777" w:rsidR="00204A63" w:rsidRPr="00AA1CB3" w:rsidRDefault="00204A63" w:rsidP="00666B5B">
            <w:pPr>
              <w:rPr>
                <w:b w:val="0"/>
                <w:bCs/>
                <w:sz w:val="20"/>
              </w:rPr>
            </w:pPr>
            <w:proofErr w:type="spellStart"/>
            <w:r w:rsidRPr="00AA1CB3">
              <w:rPr>
                <w:b w:val="0"/>
                <w:bCs/>
                <w:sz w:val="20"/>
              </w:rPr>
              <w:t>cage_id</w:t>
            </w:r>
            <w:proofErr w:type="spellEnd"/>
          </w:p>
        </w:tc>
        <w:tc>
          <w:tcPr>
            <w:tcW w:w="1843" w:type="dxa"/>
          </w:tcPr>
          <w:p w14:paraId="36892012" w14:textId="77777777" w:rsidR="00204A63" w:rsidRPr="00AA1CB3" w:rsidRDefault="00204A63" w:rsidP="00666B5B">
            <w:pPr>
              <w:rPr>
                <w:b w:val="0"/>
                <w:bCs/>
                <w:sz w:val="20"/>
              </w:rPr>
            </w:pPr>
            <w:r w:rsidRPr="00AA1CB3">
              <w:rPr>
                <w:b w:val="0"/>
                <w:bCs/>
                <w:sz w:val="20"/>
              </w:rPr>
              <w:t>Cage identifier</w:t>
            </w:r>
          </w:p>
        </w:tc>
        <w:tc>
          <w:tcPr>
            <w:tcW w:w="1469" w:type="dxa"/>
          </w:tcPr>
          <w:p w14:paraId="45A02F3A" w14:textId="77777777" w:rsidR="00204A63" w:rsidRPr="00AA1CB3" w:rsidRDefault="00204A63" w:rsidP="00666B5B">
            <w:pPr>
              <w:rPr>
                <w:b w:val="0"/>
                <w:bCs/>
                <w:sz w:val="20"/>
              </w:rPr>
            </w:pPr>
            <w:r w:rsidRPr="00AA1CB3">
              <w:rPr>
                <w:b w:val="0"/>
                <w:bCs/>
                <w:sz w:val="20"/>
              </w:rPr>
              <w:t>int</w:t>
            </w:r>
          </w:p>
        </w:tc>
        <w:tc>
          <w:tcPr>
            <w:tcW w:w="1508" w:type="dxa"/>
          </w:tcPr>
          <w:p w14:paraId="2D4091FF" w14:textId="77777777" w:rsidR="00204A63" w:rsidRPr="00AA1CB3" w:rsidRDefault="00204A63" w:rsidP="00666B5B">
            <w:pPr>
              <w:rPr>
                <w:b w:val="0"/>
                <w:bCs/>
                <w:sz w:val="20"/>
              </w:rPr>
            </w:pPr>
            <w:r w:rsidRPr="00AA1CB3">
              <w:rPr>
                <w:b w:val="0"/>
                <w:bCs/>
                <w:sz w:val="20"/>
              </w:rPr>
              <w:t>true</w:t>
            </w:r>
          </w:p>
        </w:tc>
        <w:tc>
          <w:tcPr>
            <w:tcW w:w="1417" w:type="dxa"/>
          </w:tcPr>
          <w:p w14:paraId="212DB9E2" w14:textId="77777777" w:rsidR="00204A63" w:rsidRPr="00AA1CB3" w:rsidRDefault="00204A63" w:rsidP="00666B5B">
            <w:pPr>
              <w:rPr>
                <w:b w:val="0"/>
                <w:bCs/>
                <w:sz w:val="20"/>
              </w:rPr>
            </w:pPr>
            <w:r w:rsidRPr="00AA1CB3">
              <w:rPr>
                <w:b w:val="0"/>
                <w:bCs/>
                <w:sz w:val="20"/>
              </w:rPr>
              <w:t>false</w:t>
            </w:r>
          </w:p>
        </w:tc>
        <w:tc>
          <w:tcPr>
            <w:tcW w:w="1134" w:type="dxa"/>
          </w:tcPr>
          <w:p w14:paraId="7240C932" w14:textId="77777777" w:rsidR="00204A63" w:rsidRPr="00AA1CB3" w:rsidRDefault="00204A63" w:rsidP="00666B5B">
            <w:pPr>
              <w:rPr>
                <w:b w:val="0"/>
                <w:bCs/>
                <w:sz w:val="20"/>
              </w:rPr>
            </w:pPr>
            <w:r w:rsidRPr="00AA1CB3">
              <w:rPr>
                <w:b w:val="0"/>
                <w:bCs/>
                <w:sz w:val="20"/>
              </w:rPr>
              <w:t>1</w:t>
            </w:r>
          </w:p>
        </w:tc>
        <w:tc>
          <w:tcPr>
            <w:tcW w:w="1134" w:type="dxa"/>
          </w:tcPr>
          <w:p w14:paraId="3A7388E9" w14:textId="77777777" w:rsidR="00204A63" w:rsidRPr="00AA1CB3" w:rsidRDefault="00204A63" w:rsidP="00666B5B">
            <w:pPr>
              <w:rPr>
                <w:b w:val="0"/>
                <w:bCs/>
                <w:sz w:val="20"/>
              </w:rPr>
            </w:pPr>
            <w:r w:rsidRPr="00AA1CB3">
              <w:rPr>
                <w:b w:val="0"/>
                <w:bCs/>
                <w:sz w:val="20"/>
              </w:rPr>
              <w:t>Y</w:t>
            </w:r>
          </w:p>
        </w:tc>
        <w:tc>
          <w:tcPr>
            <w:tcW w:w="857" w:type="dxa"/>
          </w:tcPr>
          <w:p w14:paraId="7D583552" w14:textId="77777777" w:rsidR="00204A63" w:rsidRPr="00AA1CB3" w:rsidRDefault="00204A63" w:rsidP="00666B5B">
            <w:pPr>
              <w:rPr>
                <w:b w:val="0"/>
                <w:bCs/>
                <w:sz w:val="20"/>
              </w:rPr>
            </w:pPr>
            <w:r w:rsidRPr="00AA1CB3">
              <w:rPr>
                <w:b w:val="0"/>
                <w:bCs/>
                <w:sz w:val="20"/>
              </w:rPr>
              <w:t>11</w:t>
            </w:r>
          </w:p>
        </w:tc>
        <w:tc>
          <w:tcPr>
            <w:tcW w:w="1897" w:type="dxa"/>
          </w:tcPr>
          <w:p w14:paraId="3C029375" w14:textId="77777777" w:rsidR="00204A63" w:rsidRPr="00AA1CB3" w:rsidRDefault="00204A63" w:rsidP="00666B5B">
            <w:pPr>
              <w:rPr>
                <w:b w:val="0"/>
                <w:bCs/>
                <w:sz w:val="20"/>
              </w:rPr>
            </w:pPr>
            <w:r w:rsidRPr="00AA1CB3">
              <w:rPr>
                <w:b w:val="0"/>
                <w:bCs/>
                <w:sz w:val="20"/>
              </w:rPr>
              <w:t>[0-9]</w:t>
            </w:r>
          </w:p>
        </w:tc>
      </w:tr>
      <w:tr w:rsidR="00204A63" w:rsidRPr="00AA1CB3" w14:paraId="09E308EB" w14:textId="77777777" w:rsidTr="00666B5B">
        <w:trPr>
          <w:trHeight w:val="461"/>
        </w:trPr>
        <w:tc>
          <w:tcPr>
            <w:tcW w:w="1701" w:type="dxa"/>
          </w:tcPr>
          <w:p w14:paraId="2B07F1F3" w14:textId="77777777" w:rsidR="00204A63" w:rsidRPr="00AA1CB3" w:rsidRDefault="00204A63" w:rsidP="00666B5B">
            <w:pPr>
              <w:rPr>
                <w:b w:val="0"/>
                <w:bCs/>
                <w:sz w:val="20"/>
              </w:rPr>
            </w:pPr>
            <w:proofErr w:type="spellStart"/>
            <w:r w:rsidRPr="00AA1CB3">
              <w:rPr>
                <w:b w:val="0"/>
                <w:bCs/>
                <w:sz w:val="20"/>
              </w:rPr>
              <w:t>batch_id</w:t>
            </w:r>
            <w:proofErr w:type="spellEnd"/>
          </w:p>
        </w:tc>
        <w:tc>
          <w:tcPr>
            <w:tcW w:w="1843" w:type="dxa"/>
          </w:tcPr>
          <w:p w14:paraId="6AD9C979" w14:textId="77777777" w:rsidR="00204A63" w:rsidRPr="00AA1CB3" w:rsidRDefault="00204A63" w:rsidP="00666B5B">
            <w:pPr>
              <w:rPr>
                <w:b w:val="0"/>
                <w:bCs/>
                <w:sz w:val="20"/>
              </w:rPr>
            </w:pPr>
            <w:r w:rsidRPr="00AA1CB3">
              <w:rPr>
                <w:b w:val="0"/>
                <w:bCs/>
                <w:sz w:val="20"/>
              </w:rPr>
              <w:t>Batch identifier</w:t>
            </w:r>
          </w:p>
        </w:tc>
        <w:tc>
          <w:tcPr>
            <w:tcW w:w="1469" w:type="dxa"/>
          </w:tcPr>
          <w:p w14:paraId="40130AC3" w14:textId="77777777" w:rsidR="00204A63" w:rsidRPr="00AA1CB3" w:rsidRDefault="00204A63" w:rsidP="00666B5B">
            <w:pPr>
              <w:rPr>
                <w:b w:val="0"/>
                <w:bCs/>
                <w:sz w:val="20"/>
              </w:rPr>
            </w:pPr>
            <w:r w:rsidRPr="00AA1CB3">
              <w:rPr>
                <w:b w:val="0"/>
                <w:bCs/>
                <w:sz w:val="20"/>
              </w:rPr>
              <w:t>int</w:t>
            </w:r>
          </w:p>
        </w:tc>
        <w:tc>
          <w:tcPr>
            <w:tcW w:w="1508" w:type="dxa"/>
          </w:tcPr>
          <w:p w14:paraId="3590B295" w14:textId="77777777" w:rsidR="00204A63" w:rsidRPr="00AA1CB3" w:rsidRDefault="00204A63" w:rsidP="00666B5B">
            <w:pPr>
              <w:rPr>
                <w:b w:val="0"/>
                <w:bCs/>
                <w:sz w:val="20"/>
              </w:rPr>
            </w:pPr>
            <w:r w:rsidRPr="00AA1CB3">
              <w:rPr>
                <w:b w:val="0"/>
                <w:bCs/>
                <w:sz w:val="20"/>
              </w:rPr>
              <w:t>None</w:t>
            </w:r>
          </w:p>
        </w:tc>
        <w:tc>
          <w:tcPr>
            <w:tcW w:w="1417" w:type="dxa"/>
          </w:tcPr>
          <w:p w14:paraId="0B1FCC82" w14:textId="77777777" w:rsidR="00204A63" w:rsidRPr="00AA1CB3" w:rsidRDefault="00204A63" w:rsidP="00666B5B">
            <w:pPr>
              <w:rPr>
                <w:b w:val="0"/>
                <w:bCs/>
                <w:sz w:val="20"/>
              </w:rPr>
            </w:pPr>
            <w:r w:rsidRPr="00AA1CB3">
              <w:rPr>
                <w:b w:val="0"/>
                <w:bCs/>
                <w:sz w:val="20"/>
              </w:rPr>
              <w:t>false</w:t>
            </w:r>
          </w:p>
        </w:tc>
        <w:tc>
          <w:tcPr>
            <w:tcW w:w="1134" w:type="dxa"/>
          </w:tcPr>
          <w:p w14:paraId="5DF54A8D" w14:textId="77777777" w:rsidR="00204A63" w:rsidRPr="00AA1CB3" w:rsidRDefault="00204A63" w:rsidP="00666B5B">
            <w:pPr>
              <w:rPr>
                <w:b w:val="0"/>
                <w:bCs/>
                <w:sz w:val="20"/>
              </w:rPr>
            </w:pPr>
            <w:r w:rsidRPr="00AA1CB3">
              <w:rPr>
                <w:b w:val="0"/>
                <w:bCs/>
                <w:sz w:val="20"/>
              </w:rPr>
              <w:t>1</w:t>
            </w:r>
          </w:p>
        </w:tc>
        <w:tc>
          <w:tcPr>
            <w:tcW w:w="1134" w:type="dxa"/>
          </w:tcPr>
          <w:p w14:paraId="2639ED53" w14:textId="77777777" w:rsidR="00204A63" w:rsidRPr="00AA1CB3" w:rsidRDefault="00204A63" w:rsidP="00666B5B">
            <w:pPr>
              <w:rPr>
                <w:b w:val="0"/>
                <w:bCs/>
                <w:sz w:val="20"/>
              </w:rPr>
            </w:pPr>
            <w:r w:rsidRPr="00AA1CB3">
              <w:rPr>
                <w:b w:val="0"/>
                <w:bCs/>
                <w:sz w:val="20"/>
              </w:rPr>
              <w:t>Y</w:t>
            </w:r>
          </w:p>
        </w:tc>
        <w:tc>
          <w:tcPr>
            <w:tcW w:w="857" w:type="dxa"/>
          </w:tcPr>
          <w:p w14:paraId="1752446C" w14:textId="77777777" w:rsidR="00204A63" w:rsidRPr="00AA1CB3" w:rsidRDefault="00204A63" w:rsidP="00666B5B">
            <w:pPr>
              <w:rPr>
                <w:b w:val="0"/>
                <w:bCs/>
                <w:sz w:val="20"/>
              </w:rPr>
            </w:pPr>
            <w:r w:rsidRPr="00AA1CB3">
              <w:rPr>
                <w:b w:val="0"/>
                <w:bCs/>
                <w:sz w:val="20"/>
              </w:rPr>
              <w:t>11</w:t>
            </w:r>
          </w:p>
        </w:tc>
        <w:tc>
          <w:tcPr>
            <w:tcW w:w="1897" w:type="dxa"/>
          </w:tcPr>
          <w:p w14:paraId="4A17B0B6" w14:textId="77777777" w:rsidR="00204A63" w:rsidRPr="00AA1CB3" w:rsidRDefault="00204A63" w:rsidP="00666B5B">
            <w:pPr>
              <w:rPr>
                <w:b w:val="0"/>
                <w:bCs/>
                <w:sz w:val="20"/>
              </w:rPr>
            </w:pPr>
            <w:r w:rsidRPr="00AA1CB3">
              <w:rPr>
                <w:b w:val="0"/>
                <w:bCs/>
                <w:sz w:val="20"/>
              </w:rPr>
              <w:t>[0-9]</w:t>
            </w:r>
          </w:p>
        </w:tc>
      </w:tr>
      <w:tr w:rsidR="00204A63" w:rsidRPr="00AA1CB3" w14:paraId="20B1370F" w14:textId="77777777" w:rsidTr="00666B5B">
        <w:trPr>
          <w:trHeight w:val="410"/>
        </w:trPr>
        <w:tc>
          <w:tcPr>
            <w:tcW w:w="1701" w:type="dxa"/>
          </w:tcPr>
          <w:p w14:paraId="65D9C7D5" w14:textId="77777777" w:rsidR="00204A63" w:rsidRPr="00AA1CB3" w:rsidRDefault="00204A63" w:rsidP="00666B5B">
            <w:pPr>
              <w:rPr>
                <w:b w:val="0"/>
                <w:bCs/>
                <w:sz w:val="20"/>
              </w:rPr>
            </w:pPr>
            <w:proofErr w:type="spellStart"/>
            <w:r w:rsidRPr="00AA1CB3">
              <w:rPr>
                <w:b w:val="0"/>
                <w:bCs/>
                <w:sz w:val="20"/>
              </w:rPr>
              <w:t>breed_id</w:t>
            </w:r>
            <w:proofErr w:type="spellEnd"/>
          </w:p>
        </w:tc>
        <w:tc>
          <w:tcPr>
            <w:tcW w:w="1843" w:type="dxa"/>
          </w:tcPr>
          <w:p w14:paraId="6ED41383" w14:textId="77777777" w:rsidR="00204A63" w:rsidRPr="00AA1CB3" w:rsidRDefault="00204A63" w:rsidP="00666B5B">
            <w:pPr>
              <w:rPr>
                <w:b w:val="0"/>
                <w:bCs/>
                <w:sz w:val="20"/>
              </w:rPr>
            </w:pPr>
            <w:r w:rsidRPr="00AA1CB3">
              <w:rPr>
                <w:b w:val="0"/>
                <w:bCs/>
                <w:sz w:val="20"/>
              </w:rPr>
              <w:t>Breed identifier</w:t>
            </w:r>
          </w:p>
        </w:tc>
        <w:tc>
          <w:tcPr>
            <w:tcW w:w="1469" w:type="dxa"/>
          </w:tcPr>
          <w:p w14:paraId="58FD8053" w14:textId="77777777" w:rsidR="00204A63" w:rsidRPr="00AA1CB3" w:rsidRDefault="00204A63" w:rsidP="00666B5B">
            <w:pPr>
              <w:rPr>
                <w:b w:val="0"/>
                <w:bCs/>
                <w:sz w:val="20"/>
              </w:rPr>
            </w:pPr>
            <w:r w:rsidRPr="00AA1CB3">
              <w:rPr>
                <w:b w:val="0"/>
                <w:bCs/>
                <w:sz w:val="20"/>
              </w:rPr>
              <w:t>int</w:t>
            </w:r>
          </w:p>
        </w:tc>
        <w:tc>
          <w:tcPr>
            <w:tcW w:w="1508" w:type="dxa"/>
          </w:tcPr>
          <w:p w14:paraId="1030D42F" w14:textId="77777777" w:rsidR="00204A63" w:rsidRPr="00AA1CB3" w:rsidRDefault="00204A63" w:rsidP="00666B5B">
            <w:pPr>
              <w:rPr>
                <w:b w:val="0"/>
                <w:bCs/>
                <w:sz w:val="20"/>
              </w:rPr>
            </w:pPr>
            <w:r w:rsidRPr="00AA1CB3">
              <w:rPr>
                <w:b w:val="0"/>
                <w:bCs/>
                <w:sz w:val="20"/>
              </w:rPr>
              <w:t xml:space="preserve">None </w:t>
            </w:r>
          </w:p>
        </w:tc>
        <w:tc>
          <w:tcPr>
            <w:tcW w:w="1417" w:type="dxa"/>
          </w:tcPr>
          <w:p w14:paraId="3C48D55C" w14:textId="77777777" w:rsidR="00204A63" w:rsidRPr="00AA1CB3" w:rsidRDefault="00204A63" w:rsidP="00666B5B">
            <w:pPr>
              <w:rPr>
                <w:b w:val="0"/>
                <w:bCs/>
                <w:sz w:val="20"/>
              </w:rPr>
            </w:pPr>
            <w:r w:rsidRPr="00AA1CB3">
              <w:rPr>
                <w:b w:val="0"/>
                <w:bCs/>
                <w:sz w:val="20"/>
              </w:rPr>
              <w:t>false</w:t>
            </w:r>
          </w:p>
        </w:tc>
        <w:tc>
          <w:tcPr>
            <w:tcW w:w="1134" w:type="dxa"/>
          </w:tcPr>
          <w:p w14:paraId="512DEC6F" w14:textId="77777777" w:rsidR="00204A63" w:rsidRPr="00AA1CB3" w:rsidRDefault="00204A63" w:rsidP="00666B5B">
            <w:pPr>
              <w:rPr>
                <w:b w:val="0"/>
                <w:bCs/>
                <w:sz w:val="20"/>
              </w:rPr>
            </w:pPr>
            <w:r w:rsidRPr="00AA1CB3">
              <w:rPr>
                <w:b w:val="0"/>
                <w:bCs/>
                <w:sz w:val="20"/>
              </w:rPr>
              <w:t>1</w:t>
            </w:r>
          </w:p>
        </w:tc>
        <w:tc>
          <w:tcPr>
            <w:tcW w:w="1134" w:type="dxa"/>
          </w:tcPr>
          <w:p w14:paraId="69D43923" w14:textId="77777777" w:rsidR="00204A63" w:rsidRPr="00AA1CB3" w:rsidRDefault="00204A63" w:rsidP="00666B5B">
            <w:pPr>
              <w:rPr>
                <w:b w:val="0"/>
                <w:bCs/>
                <w:sz w:val="20"/>
              </w:rPr>
            </w:pPr>
            <w:r w:rsidRPr="00AA1CB3">
              <w:rPr>
                <w:b w:val="0"/>
                <w:bCs/>
                <w:sz w:val="20"/>
              </w:rPr>
              <w:t>Y</w:t>
            </w:r>
          </w:p>
        </w:tc>
        <w:tc>
          <w:tcPr>
            <w:tcW w:w="857" w:type="dxa"/>
          </w:tcPr>
          <w:p w14:paraId="0DA0D340" w14:textId="77777777" w:rsidR="00204A63" w:rsidRPr="00AA1CB3" w:rsidRDefault="00204A63" w:rsidP="00666B5B">
            <w:pPr>
              <w:rPr>
                <w:b w:val="0"/>
                <w:bCs/>
                <w:sz w:val="20"/>
              </w:rPr>
            </w:pPr>
            <w:r w:rsidRPr="00AA1CB3">
              <w:rPr>
                <w:b w:val="0"/>
                <w:bCs/>
                <w:sz w:val="20"/>
              </w:rPr>
              <w:t>11</w:t>
            </w:r>
          </w:p>
        </w:tc>
        <w:tc>
          <w:tcPr>
            <w:tcW w:w="1897" w:type="dxa"/>
          </w:tcPr>
          <w:p w14:paraId="6DD5086D" w14:textId="77777777" w:rsidR="00204A63" w:rsidRPr="00AA1CB3" w:rsidRDefault="00204A63" w:rsidP="00666B5B">
            <w:pPr>
              <w:rPr>
                <w:b w:val="0"/>
                <w:bCs/>
                <w:sz w:val="20"/>
              </w:rPr>
            </w:pPr>
            <w:r w:rsidRPr="00AA1CB3">
              <w:rPr>
                <w:b w:val="0"/>
                <w:bCs/>
                <w:sz w:val="20"/>
              </w:rPr>
              <w:t>[0-9]</w:t>
            </w:r>
          </w:p>
        </w:tc>
      </w:tr>
      <w:tr w:rsidR="00204A63" w:rsidRPr="00AA1CB3" w14:paraId="1B85BCD8" w14:textId="77777777" w:rsidTr="00666B5B">
        <w:trPr>
          <w:trHeight w:val="449"/>
        </w:trPr>
        <w:tc>
          <w:tcPr>
            <w:tcW w:w="1701" w:type="dxa"/>
          </w:tcPr>
          <w:p w14:paraId="4999FEDC" w14:textId="77777777" w:rsidR="00204A63" w:rsidRPr="00AA1CB3" w:rsidRDefault="00204A63" w:rsidP="00666B5B">
            <w:pPr>
              <w:rPr>
                <w:b w:val="0"/>
                <w:bCs/>
                <w:sz w:val="20"/>
              </w:rPr>
            </w:pPr>
            <w:proofErr w:type="spellStart"/>
            <w:r w:rsidRPr="00AA1CB3">
              <w:rPr>
                <w:b w:val="0"/>
                <w:bCs/>
                <w:sz w:val="20"/>
              </w:rPr>
              <w:t>is_exist</w:t>
            </w:r>
            <w:proofErr w:type="spellEnd"/>
          </w:p>
        </w:tc>
        <w:tc>
          <w:tcPr>
            <w:tcW w:w="1843" w:type="dxa"/>
          </w:tcPr>
          <w:p w14:paraId="33D3118B" w14:textId="77777777" w:rsidR="00204A63" w:rsidRPr="00AA1CB3" w:rsidRDefault="00204A63" w:rsidP="00666B5B">
            <w:pPr>
              <w:rPr>
                <w:b w:val="0"/>
                <w:bCs/>
                <w:sz w:val="20"/>
              </w:rPr>
            </w:pPr>
            <w:r w:rsidRPr="00AA1CB3">
              <w:rPr>
                <w:b w:val="0"/>
                <w:bCs/>
                <w:sz w:val="20"/>
              </w:rPr>
              <w:t>Determines pig existing record</w:t>
            </w:r>
          </w:p>
        </w:tc>
        <w:tc>
          <w:tcPr>
            <w:tcW w:w="1469" w:type="dxa"/>
          </w:tcPr>
          <w:p w14:paraId="4354D03F" w14:textId="77777777" w:rsidR="00204A63" w:rsidRPr="00AA1CB3" w:rsidRDefault="00204A63" w:rsidP="00666B5B">
            <w:pPr>
              <w:rPr>
                <w:b w:val="0"/>
                <w:bCs/>
                <w:sz w:val="20"/>
              </w:rPr>
            </w:pPr>
            <w:r w:rsidRPr="00AA1CB3">
              <w:rPr>
                <w:b w:val="0"/>
                <w:bCs/>
                <w:sz w:val="20"/>
              </w:rPr>
              <w:t>varchar</w:t>
            </w:r>
          </w:p>
        </w:tc>
        <w:tc>
          <w:tcPr>
            <w:tcW w:w="1508" w:type="dxa"/>
          </w:tcPr>
          <w:p w14:paraId="27C5D70E" w14:textId="77777777" w:rsidR="00204A63" w:rsidRPr="00AA1CB3" w:rsidRDefault="00204A63" w:rsidP="00666B5B">
            <w:pPr>
              <w:rPr>
                <w:b w:val="0"/>
                <w:bCs/>
                <w:sz w:val="20"/>
              </w:rPr>
            </w:pPr>
            <w:r w:rsidRPr="00AA1CB3">
              <w:rPr>
                <w:b w:val="0"/>
                <w:bCs/>
                <w:sz w:val="20"/>
              </w:rPr>
              <w:t>None</w:t>
            </w:r>
          </w:p>
        </w:tc>
        <w:tc>
          <w:tcPr>
            <w:tcW w:w="1417" w:type="dxa"/>
          </w:tcPr>
          <w:p w14:paraId="6BD80994" w14:textId="77777777" w:rsidR="00204A63" w:rsidRPr="00AA1CB3" w:rsidRDefault="00204A63" w:rsidP="00666B5B">
            <w:pPr>
              <w:rPr>
                <w:b w:val="0"/>
                <w:bCs/>
                <w:sz w:val="20"/>
              </w:rPr>
            </w:pPr>
            <w:r w:rsidRPr="00AA1CB3">
              <w:rPr>
                <w:b w:val="0"/>
                <w:bCs/>
                <w:sz w:val="20"/>
              </w:rPr>
              <w:t>false</w:t>
            </w:r>
          </w:p>
        </w:tc>
        <w:tc>
          <w:tcPr>
            <w:tcW w:w="1134" w:type="dxa"/>
          </w:tcPr>
          <w:p w14:paraId="59F45645" w14:textId="77777777" w:rsidR="00204A63" w:rsidRPr="00AA1CB3" w:rsidRDefault="00204A63" w:rsidP="00666B5B">
            <w:pPr>
              <w:rPr>
                <w:b w:val="0"/>
                <w:bCs/>
                <w:sz w:val="20"/>
              </w:rPr>
            </w:pPr>
            <w:r w:rsidRPr="00AA1CB3">
              <w:rPr>
                <w:b w:val="0"/>
                <w:bCs/>
                <w:sz w:val="20"/>
              </w:rPr>
              <w:t>true</w:t>
            </w:r>
          </w:p>
        </w:tc>
        <w:tc>
          <w:tcPr>
            <w:tcW w:w="1134" w:type="dxa"/>
          </w:tcPr>
          <w:p w14:paraId="0D9E774D" w14:textId="77777777" w:rsidR="00204A63" w:rsidRPr="00AA1CB3" w:rsidRDefault="00204A63" w:rsidP="00666B5B">
            <w:pPr>
              <w:rPr>
                <w:b w:val="0"/>
                <w:bCs/>
                <w:sz w:val="20"/>
              </w:rPr>
            </w:pPr>
            <w:r w:rsidRPr="00AA1CB3">
              <w:rPr>
                <w:b w:val="0"/>
                <w:bCs/>
                <w:sz w:val="20"/>
              </w:rPr>
              <w:t>Y</w:t>
            </w:r>
          </w:p>
        </w:tc>
        <w:tc>
          <w:tcPr>
            <w:tcW w:w="857" w:type="dxa"/>
          </w:tcPr>
          <w:p w14:paraId="13537D79" w14:textId="77777777" w:rsidR="00204A63" w:rsidRPr="00AA1CB3" w:rsidRDefault="00204A63" w:rsidP="00666B5B">
            <w:pPr>
              <w:rPr>
                <w:b w:val="0"/>
                <w:bCs/>
                <w:sz w:val="20"/>
              </w:rPr>
            </w:pPr>
            <w:r w:rsidRPr="00AA1CB3">
              <w:rPr>
                <w:b w:val="0"/>
                <w:bCs/>
                <w:sz w:val="20"/>
              </w:rPr>
              <w:t>50</w:t>
            </w:r>
          </w:p>
        </w:tc>
        <w:tc>
          <w:tcPr>
            <w:tcW w:w="1897" w:type="dxa"/>
          </w:tcPr>
          <w:p w14:paraId="05013CCA" w14:textId="77777777" w:rsidR="00204A63" w:rsidRPr="00AA1CB3" w:rsidRDefault="00204A63" w:rsidP="00666B5B">
            <w:pPr>
              <w:rPr>
                <w:b w:val="0"/>
                <w:bCs/>
                <w:sz w:val="20"/>
              </w:rPr>
            </w:pPr>
            <w:r w:rsidRPr="00AA1CB3">
              <w:rPr>
                <w:b w:val="0"/>
                <w:bCs/>
                <w:sz w:val="20"/>
              </w:rPr>
              <w:t>[A-Z, a-z,0-9, @]</w:t>
            </w:r>
          </w:p>
        </w:tc>
      </w:tr>
      <w:tr w:rsidR="00204A63" w:rsidRPr="00AA1CB3" w14:paraId="7AA70342" w14:textId="77777777" w:rsidTr="00666B5B">
        <w:trPr>
          <w:trHeight w:val="554"/>
        </w:trPr>
        <w:tc>
          <w:tcPr>
            <w:tcW w:w="1701" w:type="dxa"/>
          </w:tcPr>
          <w:p w14:paraId="74AA6B6E" w14:textId="77777777" w:rsidR="00204A63" w:rsidRPr="00AA1CB3" w:rsidRDefault="00204A63" w:rsidP="00666B5B">
            <w:pPr>
              <w:rPr>
                <w:b w:val="0"/>
                <w:bCs/>
                <w:sz w:val="20"/>
              </w:rPr>
            </w:pPr>
            <w:proofErr w:type="spellStart"/>
            <w:r w:rsidRPr="00AA1CB3">
              <w:rPr>
                <w:b w:val="0"/>
                <w:bCs/>
                <w:sz w:val="20"/>
              </w:rPr>
              <w:t>user_id</w:t>
            </w:r>
            <w:proofErr w:type="spellEnd"/>
          </w:p>
        </w:tc>
        <w:tc>
          <w:tcPr>
            <w:tcW w:w="1843" w:type="dxa"/>
          </w:tcPr>
          <w:p w14:paraId="48E8474F" w14:textId="77777777" w:rsidR="00204A63" w:rsidRPr="00AA1CB3" w:rsidRDefault="00204A63" w:rsidP="00666B5B">
            <w:pPr>
              <w:rPr>
                <w:b w:val="0"/>
                <w:bCs/>
                <w:sz w:val="20"/>
              </w:rPr>
            </w:pPr>
            <w:r w:rsidRPr="00AA1CB3">
              <w:rPr>
                <w:b w:val="0"/>
                <w:bCs/>
                <w:sz w:val="20"/>
              </w:rPr>
              <w:t>Unique Identified ID for user</w:t>
            </w:r>
          </w:p>
        </w:tc>
        <w:tc>
          <w:tcPr>
            <w:tcW w:w="1469" w:type="dxa"/>
          </w:tcPr>
          <w:p w14:paraId="12046E5B" w14:textId="77777777" w:rsidR="00204A63" w:rsidRPr="00AA1CB3" w:rsidRDefault="00204A63" w:rsidP="00666B5B">
            <w:pPr>
              <w:rPr>
                <w:b w:val="0"/>
                <w:bCs/>
                <w:sz w:val="20"/>
              </w:rPr>
            </w:pPr>
            <w:r w:rsidRPr="00AA1CB3">
              <w:rPr>
                <w:b w:val="0"/>
                <w:bCs/>
                <w:sz w:val="20"/>
              </w:rPr>
              <w:t>int</w:t>
            </w:r>
          </w:p>
        </w:tc>
        <w:tc>
          <w:tcPr>
            <w:tcW w:w="1508" w:type="dxa"/>
          </w:tcPr>
          <w:p w14:paraId="4F0A4591" w14:textId="77777777" w:rsidR="00204A63" w:rsidRPr="00AA1CB3" w:rsidRDefault="00204A63" w:rsidP="00666B5B">
            <w:pPr>
              <w:rPr>
                <w:b w:val="0"/>
                <w:bCs/>
                <w:sz w:val="20"/>
              </w:rPr>
            </w:pPr>
            <w:r w:rsidRPr="00AA1CB3">
              <w:rPr>
                <w:b w:val="0"/>
                <w:bCs/>
                <w:sz w:val="20"/>
              </w:rPr>
              <w:t>None</w:t>
            </w:r>
          </w:p>
        </w:tc>
        <w:tc>
          <w:tcPr>
            <w:tcW w:w="1417" w:type="dxa"/>
          </w:tcPr>
          <w:p w14:paraId="581BA178" w14:textId="77777777" w:rsidR="00204A63" w:rsidRPr="00AA1CB3" w:rsidRDefault="00204A63" w:rsidP="00666B5B">
            <w:pPr>
              <w:rPr>
                <w:b w:val="0"/>
                <w:bCs/>
                <w:sz w:val="20"/>
              </w:rPr>
            </w:pPr>
            <w:r w:rsidRPr="00AA1CB3">
              <w:rPr>
                <w:b w:val="0"/>
                <w:bCs/>
                <w:sz w:val="20"/>
              </w:rPr>
              <w:t>false</w:t>
            </w:r>
          </w:p>
        </w:tc>
        <w:tc>
          <w:tcPr>
            <w:tcW w:w="1134" w:type="dxa"/>
          </w:tcPr>
          <w:p w14:paraId="370E519C" w14:textId="77777777" w:rsidR="00204A63" w:rsidRPr="00AA1CB3" w:rsidRDefault="00204A63" w:rsidP="00666B5B">
            <w:pPr>
              <w:rPr>
                <w:b w:val="0"/>
                <w:bCs/>
                <w:sz w:val="20"/>
              </w:rPr>
            </w:pPr>
            <w:r w:rsidRPr="00AA1CB3">
              <w:rPr>
                <w:b w:val="0"/>
                <w:bCs/>
                <w:sz w:val="20"/>
              </w:rPr>
              <w:t>1</w:t>
            </w:r>
          </w:p>
        </w:tc>
        <w:tc>
          <w:tcPr>
            <w:tcW w:w="1134" w:type="dxa"/>
          </w:tcPr>
          <w:p w14:paraId="3B5D9F6B" w14:textId="77777777" w:rsidR="00204A63" w:rsidRPr="00AA1CB3" w:rsidRDefault="00204A63" w:rsidP="00666B5B">
            <w:pPr>
              <w:rPr>
                <w:b w:val="0"/>
                <w:bCs/>
                <w:sz w:val="20"/>
              </w:rPr>
            </w:pPr>
            <w:r w:rsidRPr="00AA1CB3">
              <w:rPr>
                <w:b w:val="0"/>
                <w:bCs/>
                <w:sz w:val="20"/>
              </w:rPr>
              <w:t>Y</w:t>
            </w:r>
          </w:p>
        </w:tc>
        <w:tc>
          <w:tcPr>
            <w:tcW w:w="857" w:type="dxa"/>
          </w:tcPr>
          <w:p w14:paraId="11B9AC3B" w14:textId="77777777" w:rsidR="00204A63" w:rsidRPr="00AA1CB3" w:rsidRDefault="00204A63" w:rsidP="00666B5B">
            <w:pPr>
              <w:rPr>
                <w:b w:val="0"/>
                <w:bCs/>
                <w:sz w:val="20"/>
              </w:rPr>
            </w:pPr>
            <w:r w:rsidRPr="00AA1CB3">
              <w:rPr>
                <w:b w:val="0"/>
                <w:bCs/>
                <w:sz w:val="20"/>
              </w:rPr>
              <w:t>11</w:t>
            </w:r>
          </w:p>
        </w:tc>
        <w:tc>
          <w:tcPr>
            <w:tcW w:w="1897" w:type="dxa"/>
          </w:tcPr>
          <w:p w14:paraId="1B111D8A" w14:textId="77777777" w:rsidR="00204A63" w:rsidRPr="00AA1CB3" w:rsidRDefault="00204A63" w:rsidP="00666B5B">
            <w:pPr>
              <w:rPr>
                <w:b w:val="0"/>
                <w:bCs/>
                <w:sz w:val="20"/>
              </w:rPr>
            </w:pPr>
            <w:r w:rsidRPr="00AA1CB3">
              <w:rPr>
                <w:b w:val="0"/>
                <w:bCs/>
                <w:sz w:val="20"/>
              </w:rPr>
              <w:t>[0-9]</w:t>
            </w:r>
          </w:p>
        </w:tc>
      </w:tr>
    </w:tbl>
    <w:p w14:paraId="57496507" w14:textId="7F60C319" w:rsidR="00BA7D9C" w:rsidRDefault="0071695F" w:rsidP="00F72034">
      <w:pPr>
        <w:spacing w:line="360" w:lineRule="auto"/>
        <w:rPr>
          <w:rFonts w:cs="Times New Roman"/>
          <w:szCs w:val="24"/>
        </w:rPr>
      </w:pPr>
      <w:r>
        <w:rPr>
          <w:rFonts w:cs="Times New Roman"/>
          <w:szCs w:val="24"/>
        </w:rPr>
        <w:t>Table 76</w:t>
      </w:r>
      <w:r w:rsidR="00683194" w:rsidRPr="00D954EF">
        <w:rPr>
          <w:rFonts w:cs="Times New Roman"/>
          <w:szCs w:val="24"/>
        </w:rPr>
        <w:t xml:space="preserve">. Data Dictionary of </w:t>
      </w:r>
      <w:r w:rsidR="00683194">
        <w:rPr>
          <w:rFonts w:cs="Times New Roman"/>
          <w:szCs w:val="24"/>
        </w:rPr>
        <w:t>Pig</w:t>
      </w:r>
      <w:r w:rsidR="00683194" w:rsidRPr="00D954EF">
        <w:rPr>
          <w:rFonts w:cs="Times New Roman"/>
          <w:szCs w:val="24"/>
        </w:rPr>
        <w:t xml:space="preserve"> Table</w:t>
      </w:r>
    </w:p>
    <w:tbl>
      <w:tblPr>
        <w:tblStyle w:val="TableGrid"/>
        <w:tblW w:w="12960" w:type="dxa"/>
        <w:tblInd w:w="-5" w:type="dxa"/>
        <w:tblLayout w:type="fixed"/>
        <w:tblLook w:val="04A0" w:firstRow="1" w:lastRow="0" w:firstColumn="1" w:lastColumn="0" w:noHBand="0" w:noVBand="1"/>
      </w:tblPr>
      <w:tblGrid>
        <w:gridCol w:w="1701"/>
        <w:gridCol w:w="1843"/>
        <w:gridCol w:w="1469"/>
        <w:gridCol w:w="1508"/>
        <w:gridCol w:w="1417"/>
        <w:gridCol w:w="1134"/>
        <w:gridCol w:w="1134"/>
        <w:gridCol w:w="857"/>
        <w:gridCol w:w="1897"/>
      </w:tblGrid>
      <w:tr w:rsidR="00BA7D9C" w:rsidRPr="00AA1CB3" w14:paraId="5D38BB37" w14:textId="77777777" w:rsidTr="00916F19">
        <w:trPr>
          <w:trHeight w:val="343"/>
        </w:trPr>
        <w:tc>
          <w:tcPr>
            <w:tcW w:w="1701" w:type="dxa"/>
          </w:tcPr>
          <w:p w14:paraId="0889D1FC" w14:textId="77777777" w:rsidR="00BA7D9C" w:rsidRPr="00AA1CB3" w:rsidRDefault="00BA7D9C" w:rsidP="00916F19">
            <w:pPr>
              <w:rPr>
                <w:sz w:val="20"/>
              </w:rPr>
            </w:pPr>
            <w:r w:rsidRPr="00AA1CB3">
              <w:rPr>
                <w:sz w:val="20"/>
              </w:rPr>
              <w:lastRenderedPageBreak/>
              <w:t>Table Name</w:t>
            </w:r>
          </w:p>
        </w:tc>
        <w:tc>
          <w:tcPr>
            <w:tcW w:w="11259" w:type="dxa"/>
            <w:gridSpan w:val="8"/>
          </w:tcPr>
          <w:p w14:paraId="2A496873" w14:textId="3CB5EABC" w:rsidR="00BA7D9C" w:rsidRPr="00AA1CB3" w:rsidRDefault="00BA7D9C" w:rsidP="00916F19">
            <w:pPr>
              <w:rPr>
                <w:sz w:val="20"/>
              </w:rPr>
            </w:pPr>
            <w:proofErr w:type="spellStart"/>
            <w:r w:rsidRPr="00AA1CB3">
              <w:rPr>
                <w:sz w:val="20"/>
              </w:rPr>
              <w:t>tbl_pig</w:t>
            </w:r>
            <w:r>
              <w:rPr>
                <w:sz w:val="20"/>
              </w:rPr>
              <w:t>_history</w:t>
            </w:r>
            <w:proofErr w:type="spellEnd"/>
          </w:p>
        </w:tc>
      </w:tr>
      <w:tr w:rsidR="00BA7D9C" w:rsidRPr="00AA1CB3" w14:paraId="7A3105E4" w14:textId="77777777" w:rsidTr="00916F19">
        <w:trPr>
          <w:trHeight w:val="343"/>
        </w:trPr>
        <w:tc>
          <w:tcPr>
            <w:tcW w:w="1701" w:type="dxa"/>
          </w:tcPr>
          <w:p w14:paraId="64730774" w14:textId="77777777" w:rsidR="00BA7D9C" w:rsidRPr="00AA1CB3" w:rsidRDefault="00BA7D9C" w:rsidP="00916F19">
            <w:pPr>
              <w:rPr>
                <w:sz w:val="20"/>
              </w:rPr>
            </w:pPr>
            <w:r w:rsidRPr="00AA1CB3">
              <w:rPr>
                <w:sz w:val="20"/>
              </w:rPr>
              <w:t>Description</w:t>
            </w:r>
          </w:p>
        </w:tc>
        <w:tc>
          <w:tcPr>
            <w:tcW w:w="11259" w:type="dxa"/>
            <w:gridSpan w:val="8"/>
          </w:tcPr>
          <w:p w14:paraId="2BF1E6D3" w14:textId="0B629871" w:rsidR="00BA7D9C" w:rsidRPr="00AA1CB3" w:rsidRDefault="00BA7D9C" w:rsidP="00916F19">
            <w:pPr>
              <w:rPr>
                <w:sz w:val="20"/>
              </w:rPr>
            </w:pPr>
            <w:r w:rsidRPr="00AA1CB3">
              <w:rPr>
                <w:sz w:val="20"/>
              </w:rPr>
              <w:t xml:space="preserve">This table records the </w:t>
            </w:r>
            <w:r w:rsidR="0092638F">
              <w:rPr>
                <w:sz w:val="20"/>
              </w:rPr>
              <w:t>pig history</w:t>
            </w:r>
            <w:r w:rsidRPr="00AA1CB3">
              <w:rPr>
                <w:sz w:val="20"/>
              </w:rPr>
              <w:t xml:space="preserve"> in the hog farm</w:t>
            </w:r>
          </w:p>
        </w:tc>
      </w:tr>
      <w:tr w:rsidR="00BA7D9C" w:rsidRPr="00AA1CB3" w14:paraId="2DB20A2F" w14:textId="77777777" w:rsidTr="00916F19">
        <w:trPr>
          <w:trHeight w:val="549"/>
        </w:trPr>
        <w:tc>
          <w:tcPr>
            <w:tcW w:w="1701" w:type="dxa"/>
          </w:tcPr>
          <w:p w14:paraId="45BBE27B" w14:textId="77777777" w:rsidR="00BA7D9C" w:rsidRPr="00AA1CB3" w:rsidRDefault="00BA7D9C" w:rsidP="00916F19">
            <w:pPr>
              <w:rPr>
                <w:sz w:val="20"/>
              </w:rPr>
            </w:pPr>
            <w:r w:rsidRPr="00AA1CB3">
              <w:rPr>
                <w:sz w:val="20"/>
              </w:rPr>
              <w:t>Alias</w:t>
            </w:r>
          </w:p>
        </w:tc>
        <w:tc>
          <w:tcPr>
            <w:tcW w:w="11259" w:type="dxa"/>
            <w:gridSpan w:val="8"/>
          </w:tcPr>
          <w:p w14:paraId="53EC5CD4" w14:textId="77777777" w:rsidR="00BA7D9C" w:rsidRPr="00AA1CB3" w:rsidRDefault="00BA7D9C" w:rsidP="00916F19">
            <w:pPr>
              <w:rPr>
                <w:sz w:val="20"/>
              </w:rPr>
            </w:pPr>
            <w:r w:rsidRPr="00AA1CB3">
              <w:rPr>
                <w:sz w:val="20"/>
              </w:rPr>
              <w:t>None</w:t>
            </w:r>
          </w:p>
        </w:tc>
      </w:tr>
      <w:tr w:rsidR="00BA7D9C" w:rsidRPr="00AA1CB3" w14:paraId="49FE046B" w14:textId="77777777" w:rsidTr="00916F19">
        <w:trPr>
          <w:trHeight w:val="1052"/>
        </w:trPr>
        <w:tc>
          <w:tcPr>
            <w:tcW w:w="1701" w:type="dxa"/>
          </w:tcPr>
          <w:p w14:paraId="223D6666" w14:textId="77777777" w:rsidR="00BA7D9C" w:rsidRPr="00AA1CB3" w:rsidRDefault="00BA7D9C" w:rsidP="00916F19">
            <w:pPr>
              <w:rPr>
                <w:sz w:val="20"/>
              </w:rPr>
            </w:pPr>
            <w:r w:rsidRPr="00AA1CB3">
              <w:rPr>
                <w:sz w:val="20"/>
              </w:rPr>
              <w:t>Attribute Name</w:t>
            </w:r>
          </w:p>
        </w:tc>
        <w:tc>
          <w:tcPr>
            <w:tcW w:w="1843" w:type="dxa"/>
          </w:tcPr>
          <w:p w14:paraId="288E08CF" w14:textId="77777777" w:rsidR="00BA7D9C" w:rsidRPr="00AA1CB3" w:rsidRDefault="00BA7D9C" w:rsidP="00916F19">
            <w:pPr>
              <w:rPr>
                <w:sz w:val="20"/>
              </w:rPr>
            </w:pPr>
            <w:r w:rsidRPr="00AA1CB3">
              <w:rPr>
                <w:sz w:val="20"/>
              </w:rPr>
              <w:t>Description</w:t>
            </w:r>
          </w:p>
        </w:tc>
        <w:tc>
          <w:tcPr>
            <w:tcW w:w="1469" w:type="dxa"/>
          </w:tcPr>
          <w:p w14:paraId="6BF4B80D" w14:textId="77777777" w:rsidR="00BA7D9C" w:rsidRPr="00AA1CB3" w:rsidRDefault="00BA7D9C" w:rsidP="00916F19">
            <w:pPr>
              <w:rPr>
                <w:sz w:val="20"/>
              </w:rPr>
            </w:pPr>
            <w:r w:rsidRPr="00AA1CB3">
              <w:rPr>
                <w:sz w:val="20"/>
              </w:rPr>
              <w:t>Data Type</w:t>
            </w:r>
          </w:p>
        </w:tc>
        <w:tc>
          <w:tcPr>
            <w:tcW w:w="1508" w:type="dxa"/>
          </w:tcPr>
          <w:p w14:paraId="2645B62C" w14:textId="77777777" w:rsidR="00BA7D9C" w:rsidRPr="00AA1CB3" w:rsidRDefault="00BA7D9C" w:rsidP="00916F19">
            <w:pPr>
              <w:rPr>
                <w:sz w:val="20"/>
              </w:rPr>
            </w:pPr>
            <w:r w:rsidRPr="00AA1CB3">
              <w:rPr>
                <w:sz w:val="20"/>
              </w:rPr>
              <w:t>Default Value</w:t>
            </w:r>
          </w:p>
        </w:tc>
        <w:tc>
          <w:tcPr>
            <w:tcW w:w="1417" w:type="dxa"/>
          </w:tcPr>
          <w:p w14:paraId="5B6A7BBE" w14:textId="77777777" w:rsidR="00BA7D9C" w:rsidRPr="00AA1CB3" w:rsidRDefault="00BA7D9C" w:rsidP="00916F19">
            <w:pPr>
              <w:rPr>
                <w:sz w:val="20"/>
              </w:rPr>
            </w:pPr>
            <w:r w:rsidRPr="00AA1CB3">
              <w:rPr>
                <w:sz w:val="20"/>
              </w:rPr>
              <w:t>Primary Key</w:t>
            </w:r>
          </w:p>
        </w:tc>
        <w:tc>
          <w:tcPr>
            <w:tcW w:w="1134" w:type="dxa"/>
          </w:tcPr>
          <w:p w14:paraId="1F1A05FC" w14:textId="77777777" w:rsidR="00BA7D9C" w:rsidRPr="00AA1CB3" w:rsidRDefault="00BA7D9C" w:rsidP="00916F19">
            <w:pPr>
              <w:rPr>
                <w:sz w:val="20"/>
              </w:rPr>
            </w:pPr>
            <w:r w:rsidRPr="00AA1CB3">
              <w:rPr>
                <w:sz w:val="20"/>
              </w:rPr>
              <w:t>Example</w:t>
            </w:r>
          </w:p>
        </w:tc>
        <w:tc>
          <w:tcPr>
            <w:tcW w:w="1134" w:type="dxa"/>
          </w:tcPr>
          <w:p w14:paraId="446465D8" w14:textId="77777777" w:rsidR="00BA7D9C" w:rsidRPr="00AA1CB3" w:rsidRDefault="00BA7D9C" w:rsidP="00916F19">
            <w:pPr>
              <w:rPr>
                <w:sz w:val="20"/>
              </w:rPr>
            </w:pPr>
            <w:r w:rsidRPr="00AA1CB3">
              <w:rPr>
                <w:sz w:val="20"/>
              </w:rPr>
              <w:t>Not Allowed? (Y/N)</w:t>
            </w:r>
          </w:p>
        </w:tc>
        <w:tc>
          <w:tcPr>
            <w:tcW w:w="857" w:type="dxa"/>
          </w:tcPr>
          <w:p w14:paraId="5AA3EC61" w14:textId="77777777" w:rsidR="00BA7D9C" w:rsidRPr="00AA1CB3" w:rsidRDefault="00BA7D9C" w:rsidP="00916F19">
            <w:pPr>
              <w:rPr>
                <w:sz w:val="20"/>
              </w:rPr>
            </w:pPr>
            <w:r w:rsidRPr="00AA1CB3">
              <w:rPr>
                <w:sz w:val="20"/>
              </w:rPr>
              <w:t>Length</w:t>
            </w:r>
          </w:p>
        </w:tc>
        <w:tc>
          <w:tcPr>
            <w:tcW w:w="1897" w:type="dxa"/>
          </w:tcPr>
          <w:p w14:paraId="5DB02811" w14:textId="77777777" w:rsidR="00BA7D9C" w:rsidRPr="00AA1CB3" w:rsidRDefault="00BA7D9C" w:rsidP="00916F19">
            <w:pPr>
              <w:rPr>
                <w:sz w:val="20"/>
              </w:rPr>
            </w:pPr>
            <w:r w:rsidRPr="00AA1CB3">
              <w:rPr>
                <w:sz w:val="20"/>
              </w:rPr>
              <w:t>Validation Rules</w:t>
            </w:r>
          </w:p>
        </w:tc>
      </w:tr>
      <w:tr w:rsidR="00BA7D9C" w:rsidRPr="00AA1CB3" w14:paraId="3610AB50" w14:textId="77777777" w:rsidTr="00916F19">
        <w:trPr>
          <w:trHeight w:val="740"/>
        </w:trPr>
        <w:tc>
          <w:tcPr>
            <w:tcW w:w="1701" w:type="dxa"/>
          </w:tcPr>
          <w:p w14:paraId="30FC5A75" w14:textId="18DC3621" w:rsidR="00BA7D9C" w:rsidRPr="00AA1CB3" w:rsidRDefault="0092638F" w:rsidP="00916F19">
            <w:pPr>
              <w:rPr>
                <w:b w:val="0"/>
                <w:bCs/>
                <w:sz w:val="20"/>
              </w:rPr>
            </w:pPr>
            <w:proofErr w:type="spellStart"/>
            <w:r w:rsidRPr="00AA1CB3">
              <w:rPr>
                <w:b w:val="0"/>
                <w:bCs/>
                <w:sz w:val="20"/>
              </w:rPr>
              <w:t>P</w:t>
            </w:r>
            <w:r w:rsidR="00BA7D9C" w:rsidRPr="00AA1CB3">
              <w:rPr>
                <w:b w:val="0"/>
                <w:bCs/>
                <w:sz w:val="20"/>
              </w:rPr>
              <w:t>ig</w:t>
            </w:r>
            <w:r>
              <w:rPr>
                <w:b w:val="0"/>
                <w:bCs/>
                <w:sz w:val="20"/>
              </w:rPr>
              <w:t>_history</w:t>
            </w:r>
            <w:r w:rsidR="00BA7D9C" w:rsidRPr="00AA1CB3">
              <w:rPr>
                <w:b w:val="0"/>
                <w:bCs/>
                <w:sz w:val="20"/>
              </w:rPr>
              <w:t>_id</w:t>
            </w:r>
            <w:proofErr w:type="spellEnd"/>
          </w:p>
        </w:tc>
        <w:tc>
          <w:tcPr>
            <w:tcW w:w="1843" w:type="dxa"/>
          </w:tcPr>
          <w:p w14:paraId="5C270F52" w14:textId="6D96E439" w:rsidR="00BA7D9C" w:rsidRPr="00AA1CB3" w:rsidRDefault="00BA7D9C" w:rsidP="00916F19">
            <w:pPr>
              <w:rPr>
                <w:b w:val="0"/>
                <w:bCs/>
                <w:sz w:val="20"/>
              </w:rPr>
            </w:pPr>
            <w:r w:rsidRPr="00AA1CB3">
              <w:rPr>
                <w:b w:val="0"/>
                <w:bCs/>
                <w:sz w:val="20"/>
              </w:rPr>
              <w:t>Unique Identified ID for pig</w:t>
            </w:r>
            <w:r w:rsidR="0092638F">
              <w:rPr>
                <w:b w:val="0"/>
                <w:bCs/>
                <w:sz w:val="20"/>
              </w:rPr>
              <w:t xml:space="preserve"> history</w:t>
            </w:r>
          </w:p>
        </w:tc>
        <w:tc>
          <w:tcPr>
            <w:tcW w:w="1469" w:type="dxa"/>
          </w:tcPr>
          <w:p w14:paraId="6183AE4E" w14:textId="77777777" w:rsidR="00BA7D9C" w:rsidRPr="00AA1CB3" w:rsidRDefault="00BA7D9C" w:rsidP="00916F19">
            <w:pPr>
              <w:rPr>
                <w:b w:val="0"/>
                <w:bCs/>
                <w:sz w:val="20"/>
              </w:rPr>
            </w:pPr>
            <w:r w:rsidRPr="00AA1CB3">
              <w:rPr>
                <w:b w:val="0"/>
                <w:bCs/>
                <w:sz w:val="20"/>
              </w:rPr>
              <w:t>int</w:t>
            </w:r>
          </w:p>
        </w:tc>
        <w:tc>
          <w:tcPr>
            <w:tcW w:w="1508" w:type="dxa"/>
          </w:tcPr>
          <w:p w14:paraId="13C2C74C" w14:textId="77777777" w:rsidR="00BA7D9C" w:rsidRPr="00AA1CB3" w:rsidRDefault="00BA7D9C" w:rsidP="00916F19">
            <w:pPr>
              <w:rPr>
                <w:b w:val="0"/>
                <w:bCs/>
                <w:sz w:val="20"/>
              </w:rPr>
            </w:pPr>
            <w:r w:rsidRPr="00AA1CB3">
              <w:rPr>
                <w:b w:val="0"/>
                <w:bCs/>
                <w:sz w:val="20"/>
              </w:rPr>
              <w:t>None</w:t>
            </w:r>
          </w:p>
        </w:tc>
        <w:tc>
          <w:tcPr>
            <w:tcW w:w="1417" w:type="dxa"/>
          </w:tcPr>
          <w:p w14:paraId="326463BC" w14:textId="77777777" w:rsidR="00BA7D9C" w:rsidRPr="00AA1CB3" w:rsidRDefault="00BA7D9C" w:rsidP="00916F19">
            <w:pPr>
              <w:rPr>
                <w:b w:val="0"/>
                <w:bCs/>
                <w:sz w:val="20"/>
              </w:rPr>
            </w:pPr>
            <w:r w:rsidRPr="00AA1CB3">
              <w:rPr>
                <w:b w:val="0"/>
                <w:bCs/>
                <w:sz w:val="20"/>
              </w:rPr>
              <w:t>true</w:t>
            </w:r>
          </w:p>
        </w:tc>
        <w:tc>
          <w:tcPr>
            <w:tcW w:w="1134" w:type="dxa"/>
          </w:tcPr>
          <w:p w14:paraId="5052F4D1" w14:textId="77777777" w:rsidR="00BA7D9C" w:rsidRPr="00AA1CB3" w:rsidRDefault="00BA7D9C" w:rsidP="00916F19">
            <w:pPr>
              <w:rPr>
                <w:b w:val="0"/>
                <w:bCs/>
                <w:sz w:val="20"/>
              </w:rPr>
            </w:pPr>
            <w:r w:rsidRPr="00AA1CB3">
              <w:rPr>
                <w:b w:val="0"/>
                <w:bCs/>
                <w:sz w:val="20"/>
              </w:rPr>
              <w:t>1</w:t>
            </w:r>
          </w:p>
        </w:tc>
        <w:tc>
          <w:tcPr>
            <w:tcW w:w="1134" w:type="dxa"/>
          </w:tcPr>
          <w:p w14:paraId="1986E7BF" w14:textId="77777777" w:rsidR="00BA7D9C" w:rsidRPr="00AA1CB3" w:rsidRDefault="00BA7D9C" w:rsidP="00916F19">
            <w:pPr>
              <w:rPr>
                <w:b w:val="0"/>
                <w:bCs/>
                <w:sz w:val="20"/>
              </w:rPr>
            </w:pPr>
            <w:r w:rsidRPr="00AA1CB3">
              <w:rPr>
                <w:b w:val="0"/>
                <w:bCs/>
                <w:sz w:val="20"/>
              </w:rPr>
              <w:t>N</w:t>
            </w:r>
          </w:p>
        </w:tc>
        <w:tc>
          <w:tcPr>
            <w:tcW w:w="857" w:type="dxa"/>
          </w:tcPr>
          <w:p w14:paraId="67753A7D" w14:textId="77777777" w:rsidR="00BA7D9C" w:rsidRPr="00AA1CB3" w:rsidRDefault="00BA7D9C" w:rsidP="00916F19">
            <w:pPr>
              <w:rPr>
                <w:b w:val="0"/>
                <w:bCs/>
                <w:sz w:val="20"/>
              </w:rPr>
            </w:pPr>
            <w:r w:rsidRPr="00AA1CB3">
              <w:rPr>
                <w:b w:val="0"/>
                <w:bCs/>
                <w:sz w:val="20"/>
              </w:rPr>
              <w:t>11</w:t>
            </w:r>
          </w:p>
        </w:tc>
        <w:tc>
          <w:tcPr>
            <w:tcW w:w="1897" w:type="dxa"/>
          </w:tcPr>
          <w:p w14:paraId="1751BEC8" w14:textId="77777777" w:rsidR="00BA7D9C" w:rsidRPr="00AA1CB3" w:rsidRDefault="00BA7D9C" w:rsidP="00916F19">
            <w:pPr>
              <w:rPr>
                <w:b w:val="0"/>
                <w:bCs/>
                <w:sz w:val="20"/>
              </w:rPr>
            </w:pPr>
            <w:r w:rsidRPr="00AA1CB3">
              <w:rPr>
                <w:b w:val="0"/>
                <w:bCs/>
                <w:sz w:val="20"/>
              </w:rPr>
              <w:t>[0-9]</w:t>
            </w:r>
          </w:p>
        </w:tc>
      </w:tr>
      <w:tr w:rsidR="00BA7D9C" w:rsidRPr="00AA1CB3" w14:paraId="0096BD62" w14:textId="77777777" w:rsidTr="00916F19">
        <w:trPr>
          <w:trHeight w:val="694"/>
        </w:trPr>
        <w:tc>
          <w:tcPr>
            <w:tcW w:w="1701" w:type="dxa"/>
          </w:tcPr>
          <w:p w14:paraId="3888FFCB" w14:textId="77777777" w:rsidR="00BA7D9C" w:rsidRPr="00AA1CB3" w:rsidRDefault="00BA7D9C" w:rsidP="00916F19">
            <w:pPr>
              <w:rPr>
                <w:b w:val="0"/>
                <w:bCs/>
                <w:sz w:val="20"/>
              </w:rPr>
            </w:pPr>
            <w:proofErr w:type="spellStart"/>
            <w:r w:rsidRPr="00AA1CB3">
              <w:rPr>
                <w:b w:val="0"/>
                <w:bCs/>
                <w:sz w:val="20"/>
              </w:rPr>
              <w:t>pig_tag</w:t>
            </w:r>
            <w:proofErr w:type="spellEnd"/>
          </w:p>
        </w:tc>
        <w:tc>
          <w:tcPr>
            <w:tcW w:w="1843" w:type="dxa"/>
          </w:tcPr>
          <w:p w14:paraId="7AC9DF84" w14:textId="77777777" w:rsidR="00BA7D9C" w:rsidRPr="00AA1CB3" w:rsidRDefault="00BA7D9C" w:rsidP="00916F19">
            <w:pPr>
              <w:rPr>
                <w:b w:val="0"/>
                <w:bCs/>
                <w:sz w:val="20"/>
              </w:rPr>
            </w:pPr>
            <w:r w:rsidRPr="00AA1CB3">
              <w:rPr>
                <w:b w:val="0"/>
                <w:bCs/>
                <w:sz w:val="20"/>
              </w:rPr>
              <w:t>Identifier of pig in the farm</w:t>
            </w:r>
          </w:p>
        </w:tc>
        <w:tc>
          <w:tcPr>
            <w:tcW w:w="1469" w:type="dxa"/>
          </w:tcPr>
          <w:p w14:paraId="2D90C3D0" w14:textId="77777777" w:rsidR="00BA7D9C" w:rsidRPr="00AA1CB3" w:rsidRDefault="00BA7D9C" w:rsidP="00916F19">
            <w:pPr>
              <w:rPr>
                <w:b w:val="0"/>
                <w:bCs/>
                <w:sz w:val="20"/>
              </w:rPr>
            </w:pPr>
            <w:r w:rsidRPr="00AA1CB3">
              <w:rPr>
                <w:b w:val="0"/>
                <w:bCs/>
                <w:sz w:val="20"/>
              </w:rPr>
              <w:t>int</w:t>
            </w:r>
          </w:p>
        </w:tc>
        <w:tc>
          <w:tcPr>
            <w:tcW w:w="1508" w:type="dxa"/>
          </w:tcPr>
          <w:p w14:paraId="25B4DBF4" w14:textId="77777777" w:rsidR="00BA7D9C" w:rsidRPr="00AA1CB3" w:rsidRDefault="00BA7D9C" w:rsidP="00916F19">
            <w:pPr>
              <w:rPr>
                <w:b w:val="0"/>
                <w:bCs/>
                <w:sz w:val="20"/>
              </w:rPr>
            </w:pPr>
            <w:r w:rsidRPr="00AA1CB3">
              <w:rPr>
                <w:b w:val="0"/>
                <w:bCs/>
                <w:sz w:val="20"/>
              </w:rPr>
              <w:t>None</w:t>
            </w:r>
          </w:p>
        </w:tc>
        <w:tc>
          <w:tcPr>
            <w:tcW w:w="1417" w:type="dxa"/>
          </w:tcPr>
          <w:p w14:paraId="2666EDDE" w14:textId="77777777" w:rsidR="00BA7D9C" w:rsidRPr="00AA1CB3" w:rsidRDefault="00BA7D9C" w:rsidP="00916F19">
            <w:pPr>
              <w:rPr>
                <w:b w:val="0"/>
                <w:bCs/>
                <w:sz w:val="20"/>
              </w:rPr>
            </w:pPr>
            <w:r w:rsidRPr="00AA1CB3">
              <w:rPr>
                <w:b w:val="0"/>
                <w:bCs/>
                <w:sz w:val="20"/>
              </w:rPr>
              <w:t>false</w:t>
            </w:r>
          </w:p>
        </w:tc>
        <w:tc>
          <w:tcPr>
            <w:tcW w:w="1134" w:type="dxa"/>
          </w:tcPr>
          <w:p w14:paraId="55C02966" w14:textId="77777777" w:rsidR="00BA7D9C" w:rsidRPr="00AA1CB3" w:rsidRDefault="00BA7D9C" w:rsidP="00916F19">
            <w:pPr>
              <w:rPr>
                <w:b w:val="0"/>
                <w:bCs/>
                <w:sz w:val="20"/>
              </w:rPr>
            </w:pPr>
            <w:r w:rsidRPr="00AA1CB3">
              <w:rPr>
                <w:b w:val="0"/>
                <w:bCs/>
                <w:sz w:val="20"/>
              </w:rPr>
              <w:t>1</w:t>
            </w:r>
          </w:p>
        </w:tc>
        <w:tc>
          <w:tcPr>
            <w:tcW w:w="1134" w:type="dxa"/>
          </w:tcPr>
          <w:p w14:paraId="48012065" w14:textId="77777777" w:rsidR="00BA7D9C" w:rsidRPr="00AA1CB3" w:rsidRDefault="00BA7D9C" w:rsidP="00916F19">
            <w:pPr>
              <w:rPr>
                <w:b w:val="0"/>
                <w:bCs/>
                <w:sz w:val="20"/>
              </w:rPr>
            </w:pPr>
            <w:r w:rsidRPr="00AA1CB3">
              <w:rPr>
                <w:b w:val="0"/>
                <w:bCs/>
                <w:sz w:val="20"/>
              </w:rPr>
              <w:t>Y</w:t>
            </w:r>
          </w:p>
        </w:tc>
        <w:tc>
          <w:tcPr>
            <w:tcW w:w="857" w:type="dxa"/>
          </w:tcPr>
          <w:p w14:paraId="6E44A392" w14:textId="77777777" w:rsidR="00BA7D9C" w:rsidRPr="00AA1CB3" w:rsidRDefault="00BA7D9C" w:rsidP="00916F19">
            <w:pPr>
              <w:rPr>
                <w:b w:val="0"/>
                <w:bCs/>
                <w:sz w:val="20"/>
              </w:rPr>
            </w:pPr>
            <w:r w:rsidRPr="00AA1CB3">
              <w:rPr>
                <w:b w:val="0"/>
                <w:bCs/>
                <w:sz w:val="20"/>
              </w:rPr>
              <w:t>50</w:t>
            </w:r>
          </w:p>
        </w:tc>
        <w:tc>
          <w:tcPr>
            <w:tcW w:w="1897" w:type="dxa"/>
          </w:tcPr>
          <w:p w14:paraId="5A4412EC" w14:textId="77777777" w:rsidR="00BA7D9C" w:rsidRPr="00AA1CB3" w:rsidRDefault="00BA7D9C" w:rsidP="00916F19">
            <w:pPr>
              <w:rPr>
                <w:b w:val="0"/>
                <w:bCs/>
                <w:sz w:val="20"/>
              </w:rPr>
            </w:pPr>
            <w:r w:rsidRPr="00AA1CB3">
              <w:rPr>
                <w:b w:val="0"/>
                <w:bCs/>
                <w:sz w:val="20"/>
              </w:rPr>
              <w:t xml:space="preserve">[0-9]  </w:t>
            </w:r>
          </w:p>
        </w:tc>
      </w:tr>
      <w:tr w:rsidR="00BA7D9C" w:rsidRPr="00AA1CB3" w14:paraId="6AE153DE" w14:textId="77777777" w:rsidTr="00916F19">
        <w:trPr>
          <w:trHeight w:val="846"/>
        </w:trPr>
        <w:tc>
          <w:tcPr>
            <w:tcW w:w="1701" w:type="dxa"/>
          </w:tcPr>
          <w:p w14:paraId="2E72959C" w14:textId="77777777" w:rsidR="00BA7D9C" w:rsidRPr="00AA1CB3" w:rsidRDefault="00BA7D9C" w:rsidP="00916F19">
            <w:pPr>
              <w:rPr>
                <w:b w:val="0"/>
                <w:bCs/>
                <w:sz w:val="20"/>
              </w:rPr>
            </w:pPr>
            <w:r w:rsidRPr="00AA1CB3">
              <w:rPr>
                <w:b w:val="0"/>
                <w:bCs/>
                <w:sz w:val="20"/>
              </w:rPr>
              <w:t>weight</w:t>
            </w:r>
          </w:p>
        </w:tc>
        <w:tc>
          <w:tcPr>
            <w:tcW w:w="1843" w:type="dxa"/>
          </w:tcPr>
          <w:p w14:paraId="7CE251EB" w14:textId="77777777" w:rsidR="00BA7D9C" w:rsidRPr="00AA1CB3" w:rsidRDefault="00BA7D9C" w:rsidP="00916F19">
            <w:pPr>
              <w:rPr>
                <w:b w:val="0"/>
                <w:bCs/>
                <w:sz w:val="20"/>
              </w:rPr>
            </w:pPr>
            <w:r w:rsidRPr="00AA1CB3">
              <w:rPr>
                <w:b w:val="0"/>
                <w:bCs/>
                <w:sz w:val="20"/>
              </w:rPr>
              <w:t>Weight of the pig</w:t>
            </w:r>
          </w:p>
        </w:tc>
        <w:tc>
          <w:tcPr>
            <w:tcW w:w="1469" w:type="dxa"/>
          </w:tcPr>
          <w:p w14:paraId="116D92D2" w14:textId="77777777" w:rsidR="00BA7D9C" w:rsidRPr="00AA1CB3" w:rsidRDefault="00BA7D9C" w:rsidP="00916F19">
            <w:pPr>
              <w:rPr>
                <w:b w:val="0"/>
                <w:bCs/>
                <w:sz w:val="20"/>
              </w:rPr>
            </w:pPr>
            <w:r w:rsidRPr="00AA1CB3">
              <w:rPr>
                <w:b w:val="0"/>
                <w:bCs/>
                <w:sz w:val="20"/>
              </w:rPr>
              <w:t>int</w:t>
            </w:r>
          </w:p>
        </w:tc>
        <w:tc>
          <w:tcPr>
            <w:tcW w:w="1508" w:type="dxa"/>
          </w:tcPr>
          <w:p w14:paraId="33A62BE0" w14:textId="77777777" w:rsidR="00BA7D9C" w:rsidRPr="00AA1CB3" w:rsidRDefault="00BA7D9C" w:rsidP="00916F19">
            <w:pPr>
              <w:rPr>
                <w:b w:val="0"/>
                <w:bCs/>
                <w:sz w:val="20"/>
              </w:rPr>
            </w:pPr>
            <w:r w:rsidRPr="00AA1CB3">
              <w:rPr>
                <w:b w:val="0"/>
                <w:bCs/>
                <w:sz w:val="20"/>
              </w:rPr>
              <w:t>None</w:t>
            </w:r>
          </w:p>
        </w:tc>
        <w:tc>
          <w:tcPr>
            <w:tcW w:w="1417" w:type="dxa"/>
          </w:tcPr>
          <w:p w14:paraId="08EE02F3" w14:textId="77777777" w:rsidR="00BA7D9C" w:rsidRPr="00AA1CB3" w:rsidRDefault="00BA7D9C" w:rsidP="00916F19">
            <w:pPr>
              <w:rPr>
                <w:b w:val="0"/>
                <w:bCs/>
                <w:sz w:val="20"/>
              </w:rPr>
            </w:pPr>
            <w:r w:rsidRPr="00AA1CB3">
              <w:rPr>
                <w:b w:val="0"/>
                <w:bCs/>
                <w:sz w:val="20"/>
              </w:rPr>
              <w:t>false</w:t>
            </w:r>
          </w:p>
        </w:tc>
        <w:tc>
          <w:tcPr>
            <w:tcW w:w="1134" w:type="dxa"/>
          </w:tcPr>
          <w:p w14:paraId="2DF3DE33" w14:textId="77777777" w:rsidR="00BA7D9C" w:rsidRPr="00AA1CB3" w:rsidRDefault="00BA7D9C" w:rsidP="00916F19">
            <w:pPr>
              <w:rPr>
                <w:b w:val="0"/>
                <w:bCs/>
                <w:sz w:val="20"/>
              </w:rPr>
            </w:pPr>
            <w:r w:rsidRPr="00AA1CB3">
              <w:rPr>
                <w:b w:val="0"/>
                <w:bCs/>
                <w:sz w:val="20"/>
              </w:rPr>
              <w:t>40</w:t>
            </w:r>
          </w:p>
        </w:tc>
        <w:tc>
          <w:tcPr>
            <w:tcW w:w="1134" w:type="dxa"/>
          </w:tcPr>
          <w:p w14:paraId="7FA00DA9" w14:textId="77777777" w:rsidR="00BA7D9C" w:rsidRPr="00AA1CB3" w:rsidRDefault="00BA7D9C" w:rsidP="00916F19">
            <w:pPr>
              <w:rPr>
                <w:b w:val="0"/>
                <w:bCs/>
                <w:sz w:val="20"/>
              </w:rPr>
            </w:pPr>
            <w:r w:rsidRPr="00AA1CB3">
              <w:rPr>
                <w:b w:val="0"/>
                <w:bCs/>
                <w:sz w:val="20"/>
              </w:rPr>
              <w:t>Y</w:t>
            </w:r>
          </w:p>
        </w:tc>
        <w:tc>
          <w:tcPr>
            <w:tcW w:w="857" w:type="dxa"/>
          </w:tcPr>
          <w:p w14:paraId="3A390302" w14:textId="77777777" w:rsidR="00BA7D9C" w:rsidRPr="00AA1CB3" w:rsidRDefault="00BA7D9C" w:rsidP="00916F19">
            <w:pPr>
              <w:rPr>
                <w:b w:val="0"/>
                <w:bCs/>
                <w:sz w:val="20"/>
              </w:rPr>
            </w:pPr>
            <w:r w:rsidRPr="00AA1CB3">
              <w:rPr>
                <w:b w:val="0"/>
                <w:bCs/>
                <w:sz w:val="20"/>
              </w:rPr>
              <w:t>11</w:t>
            </w:r>
          </w:p>
        </w:tc>
        <w:tc>
          <w:tcPr>
            <w:tcW w:w="1897" w:type="dxa"/>
          </w:tcPr>
          <w:p w14:paraId="38352BE2" w14:textId="77777777" w:rsidR="00BA7D9C" w:rsidRPr="00AA1CB3" w:rsidRDefault="00BA7D9C" w:rsidP="00916F19">
            <w:pPr>
              <w:rPr>
                <w:b w:val="0"/>
                <w:bCs/>
                <w:sz w:val="20"/>
              </w:rPr>
            </w:pPr>
            <w:r w:rsidRPr="00AA1CB3">
              <w:rPr>
                <w:b w:val="0"/>
                <w:bCs/>
                <w:sz w:val="20"/>
              </w:rPr>
              <w:t>[0-9]</w:t>
            </w:r>
          </w:p>
        </w:tc>
      </w:tr>
      <w:tr w:rsidR="00BA7D9C" w:rsidRPr="00AA1CB3" w14:paraId="531EAB6F" w14:textId="77777777" w:rsidTr="00916F19">
        <w:trPr>
          <w:trHeight w:val="551"/>
        </w:trPr>
        <w:tc>
          <w:tcPr>
            <w:tcW w:w="1701" w:type="dxa"/>
          </w:tcPr>
          <w:p w14:paraId="615B5286" w14:textId="77777777" w:rsidR="00BA7D9C" w:rsidRPr="00AA1CB3" w:rsidRDefault="00BA7D9C" w:rsidP="00916F19">
            <w:pPr>
              <w:rPr>
                <w:b w:val="0"/>
                <w:bCs/>
                <w:sz w:val="20"/>
              </w:rPr>
            </w:pPr>
            <w:r w:rsidRPr="00AA1CB3">
              <w:rPr>
                <w:b w:val="0"/>
                <w:bCs/>
                <w:sz w:val="20"/>
              </w:rPr>
              <w:t>status</w:t>
            </w:r>
          </w:p>
        </w:tc>
        <w:tc>
          <w:tcPr>
            <w:tcW w:w="1843" w:type="dxa"/>
          </w:tcPr>
          <w:p w14:paraId="0779C7A8" w14:textId="77777777" w:rsidR="00BA7D9C" w:rsidRPr="00AA1CB3" w:rsidRDefault="00BA7D9C" w:rsidP="00916F19">
            <w:pPr>
              <w:rPr>
                <w:b w:val="0"/>
                <w:bCs/>
                <w:sz w:val="20"/>
              </w:rPr>
            </w:pPr>
            <w:r w:rsidRPr="00AA1CB3">
              <w:rPr>
                <w:b w:val="0"/>
                <w:bCs/>
                <w:sz w:val="20"/>
              </w:rPr>
              <w:t>Status of the pig</w:t>
            </w:r>
          </w:p>
        </w:tc>
        <w:tc>
          <w:tcPr>
            <w:tcW w:w="1469" w:type="dxa"/>
          </w:tcPr>
          <w:p w14:paraId="65ED3DDD" w14:textId="77777777" w:rsidR="00BA7D9C" w:rsidRPr="00AA1CB3" w:rsidRDefault="00BA7D9C" w:rsidP="00916F19">
            <w:pPr>
              <w:rPr>
                <w:b w:val="0"/>
                <w:bCs/>
                <w:sz w:val="20"/>
              </w:rPr>
            </w:pPr>
            <w:r w:rsidRPr="00AA1CB3">
              <w:rPr>
                <w:b w:val="0"/>
                <w:bCs/>
                <w:sz w:val="20"/>
              </w:rPr>
              <w:t>varchar</w:t>
            </w:r>
          </w:p>
        </w:tc>
        <w:tc>
          <w:tcPr>
            <w:tcW w:w="1508" w:type="dxa"/>
          </w:tcPr>
          <w:p w14:paraId="596B2C36" w14:textId="77777777" w:rsidR="00BA7D9C" w:rsidRPr="00AA1CB3" w:rsidRDefault="00BA7D9C" w:rsidP="00916F19">
            <w:pPr>
              <w:rPr>
                <w:b w:val="0"/>
                <w:bCs/>
                <w:sz w:val="20"/>
              </w:rPr>
            </w:pPr>
            <w:r w:rsidRPr="00AA1CB3">
              <w:rPr>
                <w:b w:val="0"/>
                <w:bCs/>
                <w:sz w:val="20"/>
              </w:rPr>
              <w:t>None</w:t>
            </w:r>
          </w:p>
        </w:tc>
        <w:tc>
          <w:tcPr>
            <w:tcW w:w="1417" w:type="dxa"/>
          </w:tcPr>
          <w:p w14:paraId="7F8C0727" w14:textId="77777777" w:rsidR="00BA7D9C" w:rsidRPr="00AA1CB3" w:rsidRDefault="00BA7D9C" w:rsidP="00916F19">
            <w:pPr>
              <w:rPr>
                <w:b w:val="0"/>
                <w:bCs/>
                <w:sz w:val="20"/>
              </w:rPr>
            </w:pPr>
            <w:r w:rsidRPr="00AA1CB3">
              <w:rPr>
                <w:b w:val="0"/>
                <w:bCs/>
                <w:sz w:val="20"/>
              </w:rPr>
              <w:t>false</w:t>
            </w:r>
          </w:p>
        </w:tc>
        <w:tc>
          <w:tcPr>
            <w:tcW w:w="1134" w:type="dxa"/>
          </w:tcPr>
          <w:p w14:paraId="39FB66D1" w14:textId="77777777" w:rsidR="00BA7D9C" w:rsidRPr="00AA1CB3" w:rsidRDefault="00BA7D9C" w:rsidP="00916F19">
            <w:pPr>
              <w:rPr>
                <w:b w:val="0"/>
                <w:bCs/>
                <w:sz w:val="20"/>
              </w:rPr>
            </w:pPr>
            <w:r w:rsidRPr="00AA1CB3">
              <w:rPr>
                <w:b w:val="0"/>
                <w:bCs/>
                <w:sz w:val="20"/>
              </w:rPr>
              <w:t>sold</w:t>
            </w:r>
          </w:p>
        </w:tc>
        <w:tc>
          <w:tcPr>
            <w:tcW w:w="1134" w:type="dxa"/>
          </w:tcPr>
          <w:p w14:paraId="7CA43F4E" w14:textId="77777777" w:rsidR="00BA7D9C" w:rsidRPr="00AA1CB3" w:rsidRDefault="00BA7D9C" w:rsidP="00916F19">
            <w:pPr>
              <w:rPr>
                <w:b w:val="0"/>
                <w:bCs/>
                <w:sz w:val="20"/>
              </w:rPr>
            </w:pPr>
            <w:r w:rsidRPr="00AA1CB3">
              <w:rPr>
                <w:b w:val="0"/>
                <w:bCs/>
                <w:sz w:val="20"/>
              </w:rPr>
              <w:t>Y</w:t>
            </w:r>
          </w:p>
        </w:tc>
        <w:tc>
          <w:tcPr>
            <w:tcW w:w="857" w:type="dxa"/>
          </w:tcPr>
          <w:p w14:paraId="441D9C4E" w14:textId="77777777" w:rsidR="00BA7D9C" w:rsidRPr="00AA1CB3" w:rsidRDefault="00BA7D9C" w:rsidP="00916F19">
            <w:pPr>
              <w:rPr>
                <w:b w:val="0"/>
                <w:bCs/>
                <w:sz w:val="20"/>
              </w:rPr>
            </w:pPr>
            <w:r w:rsidRPr="00AA1CB3">
              <w:rPr>
                <w:b w:val="0"/>
                <w:bCs/>
                <w:sz w:val="20"/>
              </w:rPr>
              <w:t>50</w:t>
            </w:r>
          </w:p>
        </w:tc>
        <w:tc>
          <w:tcPr>
            <w:tcW w:w="1897" w:type="dxa"/>
          </w:tcPr>
          <w:p w14:paraId="3F0237AD" w14:textId="77777777" w:rsidR="00BA7D9C" w:rsidRPr="00AA1CB3" w:rsidRDefault="00BA7D9C" w:rsidP="00916F19">
            <w:pPr>
              <w:rPr>
                <w:b w:val="0"/>
                <w:bCs/>
                <w:sz w:val="20"/>
              </w:rPr>
            </w:pPr>
            <w:r w:rsidRPr="00CC7892">
              <w:rPr>
                <w:b w:val="0"/>
                <w:bCs/>
                <w:sz w:val="20"/>
              </w:rPr>
              <w:t>[A-Z, a-z,0-9, @]</w:t>
            </w:r>
          </w:p>
        </w:tc>
      </w:tr>
      <w:tr w:rsidR="00BA7D9C" w:rsidRPr="00AA1CB3" w14:paraId="6CC4A981" w14:textId="77777777" w:rsidTr="00916F19">
        <w:trPr>
          <w:trHeight w:val="449"/>
        </w:trPr>
        <w:tc>
          <w:tcPr>
            <w:tcW w:w="1701" w:type="dxa"/>
          </w:tcPr>
          <w:p w14:paraId="53F35764" w14:textId="77777777" w:rsidR="00BA7D9C" w:rsidRPr="00AA1CB3" w:rsidRDefault="00BA7D9C" w:rsidP="00916F19">
            <w:pPr>
              <w:rPr>
                <w:b w:val="0"/>
                <w:bCs/>
                <w:sz w:val="20"/>
              </w:rPr>
            </w:pPr>
            <w:proofErr w:type="spellStart"/>
            <w:r w:rsidRPr="00AA1CB3">
              <w:rPr>
                <w:b w:val="0"/>
                <w:bCs/>
                <w:sz w:val="20"/>
              </w:rPr>
              <w:t>is_exist</w:t>
            </w:r>
            <w:proofErr w:type="spellEnd"/>
          </w:p>
        </w:tc>
        <w:tc>
          <w:tcPr>
            <w:tcW w:w="1843" w:type="dxa"/>
          </w:tcPr>
          <w:p w14:paraId="396C7238" w14:textId="77777777" w:rsidR="00BA7D9C" w:rsidRPr="00AA1CB3" w:rsidRDefault="00BA7D9C" w:rsidP="00916F19">
            <w:pPr>
              <w:rPr>
                <w:b w:val="0"/>
                <w:bCs/>
                <w:sz w:val="20"/>
              </w:rPr>
            </w:pPr>
            <w:r w:rsidRPr="00AA1CB3">
              <w:rPr>
                <w:b w:val="0"/>
                <w:bCs/>
                <w:sz w:val="20"/>
              </w:rPr>
              <w:t>Determines pig existing record</w:t>
            </w:r>
          </w:p>
        </w:tc>
        <w:tc>
          <w:tcPr>
            <w:tcW w:w="1469" w:type="dxa"/>
          </w:tcPr>
          <w:p w14:paraId="10668E7C" w14:textId="77777777" w:rsidR="00BA7D9C" w:rsidRPr="00AA1CB3" w:rsidRDefault="00BA7D9C" w:rsidP="00916F19">
            <w:pPr>
              <w:rPr>
                <w:b w:val="0"/>
                <w:bCs/>
                <w:sz w:val="20"/>
              </w:rPr>
            </w:pPr>
            <w:r w:rsidRPr="00AA1CB3">
              <w:rPr>
                <w:b w:val="0"/>
                <w:bCs/>
                <w:sz w:val="20"/>
              </w:rPr>
              <w:t>varchar</w:t>
            </w:r>
          </w:p>
        </w:tc>
        <w:tc>
          <w:tcPr>
            <w:tcW w:w="1508" w:type="dxa"/>
          </w:tcPr>
          <w:p w14:paraId="4974F11B" w14:textId="77777777" w:rsidR="00BA7D9C" w:rsidRPr="00AA1CB3" w:rsidRDefault="00BA7D9C" w:rsidP="00916F19">
            <w:pPr>
              <w:rPr>
                <w:b w:val="0"/>
                <w:bCs/>
                <w:sz w:val="20"/>
              </w:rPr>
            </w:pPr>
            <w:r w:rsidRPr="00AA1CB3">
              <w:rPr>
                <w:b w:val="0"/>
                <w:bCs/>
                <w:sz w:val="20"/>
              </w:rPr>
              <w:t>None</w:t>
            </w:r>
          </w:p>
        </w:tc>
        <w:tc>
          <w:tcPr>
            <w:tcW w:w="1417" w:type="dxa"/>
          </w:tcPr>
          <w:p w14:paraId="26526C48" w14:textId="77777777" w:rsidR="00BA7D9C" w:rsidRPr="00AA1CB3" w:rsidRDefault="00BA7D9C" w:rsidP="00916F19">
            <w:pPr>
              <w:rPr>
                <w:b w:val="0"/>
                <w:bCs/>
                <w:sz w:val="20"/>
              </w:rPr>
            </w:pPr>
            <w:r w:rsidRPr="00AA1CB3">
              <w:rPr>
                <w:b w:val="0"/>
                <w:bCs/>
                <w:sz w:val="20"/>
              </w:rPr>
              <w:t>false</w:t>
            </w:r>
          </w:p>
        </w:tc>
        <w:tc>
          <w:tcPr>
            <w:tcW w:w="1134" w:type="dxa"/>
          </w:tcPr>
          <w:p w14:paraId="4310C6F8" w14:textId="77777777" w:rsidR="00BA7D9C" w:rsidRPr="00AA1CB3" w:rsidRDefault="00BA7D9C" w:rsidP="00916F19">
            <w:pPr>
              <w:rPr>
                <w:b w:val="0"/>
                <w:bCs/>
                <w:sz w:val="20"/>
              </w:rPr>
            </w:pPr>
            <w:r w:rsidRPr="00AA1CB3">
              <w:rPr>
                <w:b w:val="0"/>
                <w:bCs/>
                <w:sz w:val="20"/>
              </w:rPr>
              <w:t>true</w:t>
            </w:r>
          </w:p>
        </w:tc>
        <w:tc>
          <w:tcPr>
            <w:tcW w:w="1134" w:type="dxa"/>
          </w:tcPr>
          <w:p w14:paraId="75ADF680" w14:textId="77777777" w:rsidR="00BA7D9C" w:rsidRPr="00AA1CB3" w:rsidRDefault="00BA7D9C" w:rsidP="00916F19">
            <w:pPr>
              <w:rPr>
                <w:b w:val="0"/>
                <w:bCs/>
                <w:sz w:val="20"/>
              </w:rPr>
            </w:pPr>
            <w:r w:rsidRPr="00AA1CB3">
              <w:rPr>
                <w:b w:val="0"/>
                <w:bCs/>
                <w:sz w:val="20"/>
              </w:rPr>
              <w:t>Y</w:t>
            </w:r>
          </w:p>
        </w:tc>
        <w:tc>
          <w:tcPr>
            <w:tcW w:w="857" w:type="dxa"/>
          </w:tcPr>
          <w:p w14:paraId="2DD6879C" w14:textId="77777777" w:rsidR="00BA7D9C" w:rsidRPr="00AA1CB3" w:rsidRDefault="00BA7D9C" w:rsidP="00916F19">
            <w:pPr>
              <w:rPr>
                <w:b w:val="0"/>
                <w:bCs/>
                <w:sz w:val="20"/>
              </w:rPr>
            </w:pPr>
            <w:r w:rsidRPr="00AA1CB3">
              <w:rPr>
                <w:b w:val="0"/>
                <w:bCs/>
                <w:sz w:val="20"/>
              </w:rPr>
              <w:t>50</w:t>
            </w:r>
          </w:p>
        </w:tc>
        <w:tc>
          <w:tcPr>
            <w:tcW w:w="1897" w:type="dxa"/>
          </w:tcPr>
          <w:p w14:paraId="1A1D2FEF" w14:textId="77777777" w:rsidR="00BA7D9C" w:rsidRPr="00AA1CB3" w:rsidRDefault="00BA7D9C" w:rsidP="00916F19">
            <w:pPr>
              <w:rPr>
                <w:b w:val="0"/>
                <w:bCs/>
                <w:sz w:val="20"/>
              </w:rPr>
            </w:pPr>
            <w:r w:rsidRPr="00AA1CB3">
              <w:rPr>
                <w:b w:val="0"/>
                <w:bCs/>
                <w:sz w:val="20"/>
              </w:rPr>
              <w:t>[A-Z, a-z,0-9, @]</w:t>
            </w:r>
          </w:p>
        </w:tc>
      </w:tr>
      <w:tr w:rsidR="00BA7D9C" w:rsidRPr="00AA1CB3" w14:paraId="0C1C159E" w14:textId="77777777" w:rsidTr="00916F19">
        <w:trPr>
          <w:trHeight w:val="554"/>
        </w:trPr>
        <w:tc>
          <w:tcPr>
            <w:tcW w:w="1701" w:type="dxa"/>
          </w:tcPr>
          <w:p w14:paraId="4FA7B738" w14:textId="77777777" w:rsidR="00BA7D9C" w:rsidRPr="00AA1CB3" w:rsidRDefault="00BA7D9C" w:rsidP="00916F19">
            <w:pPr>
              <w:rPr>
                <w:b w:val="0"/>
                <w:bCs/>
                <w:sz w:val="20"/>
              </w:rPr>
            </w:pPr>
            <w:proofErr w:type="spellStart"/>
            <w:r w:rsidRPr="00AA1CB3">
              <w:rPr>
                <w:b w:val="0"/>
                <w:bCs/>
                <w:sz w:val="20"/>
              </w:rPr>
              <w:t>user_id</w:t>
            </w:r>
            <w:proofErr w:type="spellEnd"/>
          </w:p>
        </w:tc>
        <w:tc>
          <w:tcPr>
            <w:tcW w:w="1843" w:type="dxa"/>
          </w:tcPr>
          <w:p w14:paraId="702CB4D6" w14:textId="77777777" w:rsidR="00BA7D9C" w:rsidRPr="00AA1CB3" w:rsidRDefault="00BA7D9C" w:rsidP="00916F19">
            <w:pPr>
              <w:rPr>
                <w:b w:val="0"/>
                <w:bCs/>
                <w:sz w:val="20"/>
              </w:rPr>
            </w:pPr>
            <w:r w:rsidRPr="00AA1CB3">
              <w:rPr>
                <w:b w:val="0"/>
                <w:bCs/>
                <w:sz w:val="20"/>
              </w:rPr>
              <w:t>Unique Identified ID for user</w:t>
            </w:r>
          </w:p>
        </w:tc>
        <w:tc>
          <w:tcPr>
            <w:tcW w:w="1469" w:type="dxa"/>
          </w:tcPr>
          <w:p w14:paraId="7E22593E" w14:textId="77777777" w:rsidR="00BA7D9C" w:rsidRPr="00AA1CB3" w:rsidRDefault="00BA7D9C" w:rsidP="00916F19">
            <w:pPr>
              <w:rPr>
                <w:b w:val="0"/>
                <w:bCs/>
                <w:sz w:val="20"/>
              </w:rPr>
            </w:pPr>
            <w:r w:rsidRPr="00AA1CB3">
              <w:rPr>
                <w:b w:val="0"/>
                <w:bCs/>
                <w:sz w:val="20"/>
              </w:rPr>
              <w:t>int</w:t>
            </w:r>
          </w:p>
        </w:tc>
        <w:tc>
          <w:tcPr>
            <w:tcW w:w="1508" w:type="dxa"/>
          </w:tcPr>
          <w:p w14:paraId="06C6A81F" w14:textId="77777777" w:rsidR="00BA7D9C" w:rsidRPr="00AA1CB3" w:rsidRDefault="00BA7D9C" w:rsidP="00916F19">
            <w:pPr>
              <w:rPr>
                <w:b w:val="0"/>
                <w:bCs/>
                <w:sz w:val="20"/>
              </w:rPr>
            </w:pPr>
            <w:r w:rsidRPr="00AA1CB3">
              <w:rPr>
                <w:b w:val="0"/>
                <w:bCs/>
                <w:sz w:val="20"/>
              </w:rPr>
              <w:t>None</w:t>
            </w:r>
          </w:p>
        </w:tc>
        <w:tc>
          <w:tcPr>
            <w:tcW w:w="1417" w:type="dxa"/>
          </w:tcPr>
          <w:p w14:paraId="0E2C65D6" w14:textId="77777777" w:rsidR="00BA7D9C" w:rsidRPr="00AA1CB3" w:rsidRDefault="00BA7D9C" w:rsidP="00916F19">
            <w:pPr>
              <w:rPr>
                <w:b w:val="0"/>
                <w:bCs/>
                <w:sz w:val="20"/>
              </w:rPr>
            </w:pPr>
            <w:r w:rsidRPr="00AA1CB3">
              <w:rPr>
                <w:b w:val="0"/>
                <w:bCs/>
                <w:sz w:val="20"/>
              </w:rPr>
              <w:t>false</w:t>
            </w:r>
          </w:p>
        </w:tc>
        <w:tc>
          <w:tcPr>
            <w:tcW w:w="1134" w:type="dxa"/>
          </w:tcPr>
          <w:p w14:paraId="584B7B89" w14:textId="77777777" w:rsidR="00BA7D9C" w:rsidRPr="00AA1CB3" w:rsidRDefault="00BA7D9C" w:rsidP="00916F19">
            <w:pPr>
              <w:rPr>
                <w:b w:val="0"/>
                <w:bCs/>
                <w:sz w:val="20"/>
              </w:rPr>
            </w:pPr>
            <w:r w:rsidRPr="00AA1CB3">
              <w:rPr>
                <w:b w:val="0"/>
                <w:bCs/>
                <w:sz w:val="20"/>
              </w:rPr>
              <w:t>1</w:t>
            </w:r>
          </w:p>
        </w:tc>
        <w:tc>
          <w:tcPr>
            <w:tcW w:w="1134" w:type="dxa"/>
          </w:tcPr>
          <w:p w14:paraId="62CF2AD5" w14:textId="77777777" w:rsidR="00BA7D9C" w:rsidRPr="00AA1CB3" w:rsidRDefault="00BA7D9C" w:rsidP="00916F19">
            <w:pPr>
              <w:rPr>
                <w:b w:val="0"/>
                <w:bCs/>
                <w:sz w:val="20"/>
              </w:rPr>
            </w:pPr>
            <w:r w:rsidRPr="00AA1CB3">
              <w:rPr>
                <w:b w:val="0"/>
                <w:bCs/>
                <w:sz w:val="20"/>
              </w:rPr>
              <w:t>Y</w:t>
            </w:r>
          </w:p>
        </w:tc>
        <w:tc>
          <w:tcPr>
            <w:tcW w:w="857" w:type="dxa"/>
          </w:tcPr>
          <w:p w14:paraId="40AB1514" w14:textId="77777777" w:rsidR="00BA7D9C" w:rsidRPr="00AA1CB3" w:rsidRDefault="00BA7D9C" w:rsidP="00916F19">
            <w:pPr>
              <w:rPr>
                <w:b w:val="0"/>
                <w:bCs/>
                <w:sz w:val="20"/>
              </w:rPr>
            </w:pPr>
            <w:r w:rsidRPr="00AA1CB3">
              <w:rPr>
                <w:b w:val="0"/>
                <w:bCs/>
                <w:sz w:val="20"/>
              </w:rPr>
              <w:t>11</w:t>
            </w:r>
          </w:p>
        </w:tc>
        <w:tc>
          <w:tcPr>
            <w:tcW w:w="1897" w:type="dxa"/>
          </w:tcPr>
          <w:p w14:paraId="7E548916" w14:textId="77777777" w:rsidR="00BA7D9C" w:rsidRPr="00AA1CB3" w:rsidRDefault="00BA7D9C" w:rsidP="00916F19">
            <w:pPr>
              <w:rPr>
                <w:b w:val="0"/>
                <w:bCs/>
                <w:sz w:val="20"/>
              </w:rPr>
            </w:pPr>
            <w:r w:rsidRPr="00AA1CB3">
              <w:rPr>
                <w:b w:val="0"/>
                <w:bCs/>
                <w:sz w:val="20"/>
              </w:rPr>
              <w:t>[0-9]</w:t>
            </w:r>
          </w:p>
        </w:tc>
      </w:tr>
    </w:tbl>
    <w:p w14:paraId="12551E16" w14:textId="666FF859" w:rsidR="00BA7D9C" w:rsidRDefault="00BA7D9C" w:rsidP="00204A63">
      <w:pPr>
        <w:spacing w:line="360" w:lineRule="auto"/>
        <w:rPr>
          <w:rFonts w:cs="Times New Roman"/>
          <w:szCs w:val="24"/>
        </w:rPr>
      </w:pPr>
    </w:p>
    <w:p w14:paraId="01D9B0AD" w14:textId="63B95CB1" w:rsidR="00683194" w:rsidRDefault="0071695F" w:rsidP="00683194">
      <w:pPr>
        <w:spacing w:line="360" w:lineRule="auto"/>
        <w:rPr>
          <w:rFonts w:cs="Times New Roman"/>
          <w:szCs w:val="24"/>
        </w:rPr>
      </w:pPr>
      <w:r>
        <w:rPr>
          <w:rFonts w:cs="Times New Roman"/>
          <w:szCs w:val="24"/>
        </w:rPr>
        <w:t>Table 77</w:t>
      </w:r>
      <w:r w:rsidR="00683194" w:rsidRPr="00D954EF">
        <w:rPr>
          <w:rFonts w:cs="Times New Roman"/>
          <w:szCs w:val="24"/>
        </w:rPr>
        <w:t xml:space="preserve">. Data Dictionary of </w:t>
      </w:r>
      <w:r w:rsidR="00683194">
        <w:rPr>
          <w:rFonts w:cs="Times New Roman"/>
          <w:szCs w:val="24"/>
        </w:rPr>
        <w:t>Pig</w:t>
      </w:r>
      <w:r w:rsidR="0092638F">
        <w:rPr>
          <w:rFonts w:cs="Times New Roman"/>
          <w:szCs w:val="24"/>
        </w:rPr>
        <w:t xml:space="preserve"> History</w:t>
      </w:r>
      <w:r w:rsidR="00683194" w:rsidRPr="00D954EF">
        <w:rPr>
          <w:rFonts w:cs="Times New Roman"/>
          <w:szCs w:val="24"/>
        </w:rPr>
        <w:t xml:space="preserve"> Table</w:t>
      </w:r>
    </w:p>
    <w:p w14:paraId="42A96A1E" w14:textId="7858CE99" w:rsidR="00BA7D9C" w:rsidRDefault="00BA7D9C" w:rsidP="00683194">
      <w:pPr>
        <w:spacing w:line="360" w:lineRule="auto"/>
        <w:rPr>
          <w:rFonts w:cs="Times New Roman"/>
          <w:szCs w:val="24"/>
        </w:rPr>
      </w:pPr>
    </w:p>
    <w:p w14:paraId="01FAAB49" w14:textId="77777777" w:rsidR="00BA7D9C" w:rsidRDefault="00BA7D9C" w:rsidP="00204A63">
      <w:pPr>
        <w:spacing w:line="360" w:lineRule="auto"/>
        <w:rPr>
          <w:rFonts w:cs="Times New Roman"/>
          <w:szCs w:val="24"/>
        </w:rPr>
      </w:pPr>
    </w:p>
    <w:p w14:paraId="5D84DC82" w14:textId="4D0C44BD" w:rsidR="005D4A62" w:rsidRDefault="005D4A62" w:rsidP="00204A63">
      <w:pPr>
        <w:spacing w:line="360" w:lineRule="auto"/>
        <w:rPr>
          <w:rFonts w:cs="Times New Roman"/>
          <w:szCs w:val="24"/>
        </w:rPr>
      </w:pPr>
    </w:p>
    <w:p w14:paraId="32C4CBDD" w14:textId="77777777" w:rsidR="005D4A62" w:rsidRPr="00D954EF" w:rsidRDefault="005D4A62" w:rsidP="006834E6">
      <w:pPr>
        <w:spacing w:line="360" w:lineRule="auto"/>
        <w:jc w:val="both"/>
        <w:rPr>
          <w:rFonts w:cs="Times New Roman"/>
          <w:szCs w:val="24"/>
        </w:rPr>
      </w:pPr>
    </w:p>
    <w:p w14:paraId="2CFA0376" w14:textId="77777777" w:rsidR="00204A63" w:rsidRDefault="00204A63" w:rsidP="00204A63">
      <w:pPr>
        <w:jc w:val="both"/>
      </w:pPr>
    </w:p>
    <w:tbl>
      <w:tblPr>
        <w:tblStyle w:val="TableGrid"/>
        <w:tblW w:w="12955" w:type="dxa"/>
        <w:tblLook w:val="04A0" w:firstRow="1" w:lastRow="0" w:firstColumn="1" w:lastColumn="0" w:noHBand="0" w:noVBand="1"/>
      </w:tblPr>
      <w:tblGrid>
        <w:gridCol w:w="2283"/>
        <w:gridCol w:w="1403"/>
        <w:gridCol w:w="1227"/>
        <w:gridCol w:w="1561"/>
        <w:gridCol w:w="1405"/>
        <w:gridCol w:w="1310"/>
        <w:gridCol w:w="1154"/>
        <w:gridCol w:w="851"/>
        <w:gridCol w:w="1761"/>
      </w:tblGrid>
      <w:tr w:rsidR="00204A63" w:rsidRPr="00797909" w14:paraId="0D346DBE" w14:textId="77777777" w:rsidTr="00666B5B">
        <w:trPr>
          <w:trHeight w:val="322"/>
        </w:trPr>
        <w:tc>
          <w:tcPr>
            <w:tcW w:w="2283" w:type="dxa"/>
          </w:tcPr>
          <w:p w14:paraId="0E63A34E" w14:textId="77777777" w:rsidR="00204A63" w:rsidRPr="00797909" w:rsidRDefault="00204A63" w:rsidP="00666B5B">
            <w:pPr>
              <w:rPr>
                <w:sz w:val="20"/>
              </w:rPr>
            </w:pPr>
            <w:r w:rsidRPr="00797909">
              <w:rPr>
                <w:sz w:val="20"/>
              </w:rPr>
              <w:t>Table Name</w:t>
            </w:r>
          </w:p>
        </w:tc>
        <w:tc>
          <w:tcPr>
            <w:tcW w:w="10672" w:type="dxa"/>
            <w:gridSpan w:val="8"/>
          </w:tcPr>
          <w:p w14:paraId="1F7CAE38" w14:textId="77777777" w:rsidR="00204A63" w:rsidRPr="00797909" w:rsidRDefault="00204A63" w:rsidP="00666B5B">
            <w:pPr>
              <w:rPr>
                <w:sz w:val="20"/>
              </w:rPr>
            </w:pPr>
            <w:proofErr w:type="spellStart"/>
            <w:r w:rsidRPr="00797909">
              <w:rPr>
                <w:sz w:val="20"/>
              </w:rPr>
              <w:t>tbl_quarantine_details</w:t>
            </w:r>
            <w:proofErr w:type="spellEnd"/>
          </w:p>
        </w:tc>
      </w:tr>
      <w:tr w:rsidR="00204A63" w:rsidRPr="00797909" w14:paraId="6E124714" w14:textId="77777777" w:rsidTr="00666B5B">
        <w:trPr>
          <w:trHeight w:val="322"/>
        </w:trPr>
        <w:tc>
          <w:tcPr>
            <w:tcW w:w="2283" w:type="dxa"/>
          </w:tcPr>
          <w:p w14:paraId="2F62CBDF" w14:textId="77777777" w:rsidR="00204A63" w:rsidRPr="00797909" w:rsidRDefault="00204A63" w:rsidP="00666B5B">
            <w:pPr>
              <w:rPr>
                <w:sz w:val="20"/>
              </w:rPr>
            </w:pPr>
            <w:r w:rsidRPr="00797909">
              <w:rPr>
                <w:sz w:val="20"/>
              </w:rPr>
              <w:t>Description</w:t>
            </w:r>
          </w:p>
        </w:tc>
        <w:tc>
          <w:tcPr>
            <w:tcW w:w="10672" w:type="dxa"/>
            <w:gridSpan w:val="8"/>
          </w:tcPr>
          <w:p w14:paraId="7C33E62D" w14:textId="77777777" w:rsidR="00204A63" w:rsidRPr="00797909" w:rsidRDefault="00204A63" w:rsidP="00666B5B">
            <w:pPr>
              <w:rPr>
                <w:sz w:val="20"/>
              </w:rPr>
            </w:pPr>
            <w:r w:rsidRPr="00797909">
              <w:rPr>
                <w:sz w:val="20"/>
              </w:rPr>
              <w:t xml:space="preserve">This table records the quarantine details. </w:t>
            </w:r>
          </w:p>
        </w:tc>
      </w:tr>
      <w:tr w:rsidR="00204A63" w:rsidRPr="00797909" w14:paraId="685AB734" w14:textId="77777777" w:rsidTr="00666B5B">
        <w:trPr>
          <w:trHeight w:val="308"/>
        </w:trPr>
        <w:tc>
          <w:tcPr>
            <w:tcW w:w="2283" w:type="dxa"/>
          </w:tcPr>
          <w:p w14:paraId="4E3DB87C" w14:textId="77777777" w:rsidR="00204A63" w:rsidRPr="00797909" w:rsidRDefault="00204A63" w:rsidP="00666B5B">
            <w:pPr>
              <w:rPr>
                <w:sz w:val="20"/>
              </w:rPr>
            </w:pPr>
            <w:r w:rsidRPr="00797909">
              <w:rPr>
                <w:sz w:val="20"/>
              </w:rPr>
              <w:t>Alias</w:t>
            </w:r>
          </w:p>
        </w:tc>
        <w:tc>
          <w:tcPr>
            <w:tcW w:w="10672" w:type="dxa"/>
            <w:gridSpan w:val="8"/>
          </w:tcPr>
          <w:p w14:paraId="30DB4E61" w14:textId="77777777" w:rsidR="00204A63" w:rsidRPr="00797909" w:rsidRDefault="00204A63" w:rsidP="00666B5B">
            <w:pPr>
              <w:rPr>
                <w:sz w:val="20"/>
              </w:rPr>
            </w:pPr>
            <w:r w:rsidRPr="00797909">
              <w:rPr>
                <w:sz w:val="20"/>
              </w:rPr>
              <w:t>None</w:t>
            </w:r>
          </w:p>
        </w:tc>
      </w:tr>
      <w:tr w:rsidR="00204A63" w:rsidRPr="00797909" w14:paraId="1E783F0B" w14:textId="77777777" w:rsidTr="00666B5B">
        <w:trPr>
          <w:trHeight w:val="968"/>
        </w:trPr>
        <w:tc>
          <w:tcPr>
            <w:tcW w:w="2283" w:type="dxa"/>
          </w:tcPr>
          <w:p w14:paraId="7B33292B" w14:textId="77777777" w:rsidR="00204A63" w:rsidRPr="00797909" w:rsidRDefault="00204A63" w:rsidP="00666B5B">
            <w:pPr>
              <w:rPr>
                <w:sz w:val="20"/>
              </w:rPr>
            </w:pPr>
            <w:r w:rsidRPr="00797909">
              <w:rPr>
                <w:sz w:val="20"/>
              </w:rPr>
              <w:t>Attribute Name</w:t>
            </w:r>
          </w:p>
        </w:tc>
        <w:tc>
          <w:tcPr>
            <w:tcW w:w="1403" w:type="dxa"/>
          </w:tcPr>
          <w:p w14:paraId="74BF4A4F" w14:textId="77777777" w:rsidR="00204A63" w:rsidRPr="00797909" w:rsidRDefault="00204A63" w:rsidP="00666B5B">
            <w:pPr>
              <w:rPr>
                <w:sz w:val="20"/>
              </w:rPr>
            </w:pPr>
            <w:r w:rsidRPr="00797909">
              <w:rPr>
                <w:sz w:val="20"/>
              </w:rPr>
              <w:t>Description</w:t>
            </w:r>
          </w:p>
        </w:tc>
        <w:tc>
          <w:tcPr>
            <w:tcW w:w="1227" w:type="dxa"/>
          </w:tcPr>
          <w:p w14:paraId="6992A3EB" w14:textId="77777777" w:rsidR="00204A63" w:rsidRPr="00797909" w:rsidRDefault="00204A63" w:rsidP="00666B5B">
            <w:pPr>
              <w:rPr>
                <w:sz w:val="20"/>
              </w:rPr>
            </w:pPr>
            <w:r w:rsidRPr="00797909">
              <w:rPr>
                <w:sz w:val="20"/>
              </w:rPr>
              <w:t>Data Type</w:t>
            </w:r>
          </w:p>
        </w:tc>
        <w:tc>
          <w:tcPr>
            <w:tcW w:w="1561" w:type="dxa"/>
          </w:tcPr>
          <w:p w14:paraId="39A76BE0" w14:textId="77777777" w:rsidR="00204A63" w:rsidRPr="00797909" w:rsidRDefault="00204A63" w:rsidP="00666B5B">
            <w:pPr>
              <w:rPr>
                <w:sz w:val="20"/>
              </w:rPr>
            </w:pPr>
            <w:r w:rsidRPr="00797909">
              <w:rPr>
                <w:sz w:val="20"/>
              </w:rPr>
              <w:t>Default Value</w:t>
            </w:r>
          </w:p>
        </w:tc>
        <w:tc>
          <w:tcPr>
            <w:tcW w:w="1405" w:type="dxa"/>
          </w:tcPr>
          <w:p w14:paraId="66E253BA" w14:textId="77777777" w:rsidR="00204A63" w:rsidRPr="00797909" w:rsidRDefault="00204A63" w:rsidP="00666B5B">
            <w:pPr>
              <w:rPr>
                <w:sz w:val="20"/>
              </w:rPr>
            </w:pPr>
            <w:r w:rsidRPr="00797909">
              <w:rPr>
                <w:sz w:val="20"/>
              </w:rPr>
              <w:t>Primary Key</w:t>
            </w:r>
          </w:p>
        </w:tc>
        <w:tc>
          <w:tcPr>
            <w:tcW w:w="1310" w:type="dxa"/>
          </w:tcPr>
          <w:p w14:paraId="13B3013B" w14:textId="77777777" w:rsidR="00204A63" w:rsidRPr="00797909" w:rsidRDefault="00204A63" w:rsidP="00666B5B">
            <w:pPr>
              <w:rPr>
                <w:sz w:val="20"/>
              </w:rPr>
            </w:pPr>
            <w:r w:rsidRPr="00797909">
              <w:rPr>
                <w:sz w:val="20"/>
              </w:rPr>
              <w:t>Example</w:t>
            </w:r>
          </w:p>
        </w:tc>
        <w:tc>
          <w:tcPr>
            <w:tcW w:w="1154" w:type="dxa"/>
          </w:tcPr>
          <w:p w14:paraId="5542F52C" w14:textId="77777777" w:rsidR="00204A63" w:rsidRPr="00797909" w:rsidRDefault="00204A63" w:rsidP="00666B5B">
            <w:pPr>
              <w:rPr>
                <w:sz w:val="20"/>
              </w:rPr>
            </w:pPr>
            <w:r w:rsidRPr="00797909">
              <w:rPr>
                <w:sz w:val="20"/>
              </w:rPr>
              <w:t>Not Allowed? (Y/N)</w:t>
            </w:r>
          </w:p>
        </w:tc>
        <w:tc>
          <w:tcPr>
            <w:tcW w:w="851" w:type="dxa"/>
          </w:tcPr>
          <w:p w14:paraId="04C4706E" w14:textId="77777777" w:rsidR="00204A63" w:rsidRPr="00797909" w:rsidRDefault="00204A63" w:rsidP="00666B5B">
            <w:pPr>
              <w:rPr>
                <w:sz w:val="20"/>
              </w:rPr>
            </w:pPr>
            <w:r w:rsidRPr="00797909">
              <w:rPr>
                <w:sz w:val="20"/>
              </w:rPr>
              <w:t>Length</w:t>
            </w:r>
          </w:p>
        </w:tc>
        <w:tc>
          <w:tcPr>
            <w:tcW w:w="1761" w:type="dxa"/>
          </w:tcPr>
          <w:p w14:paraId="7F19DE76" w14:textId="77777777" w:rsidR="00204A63" w:rsidRPr="00797909" w:rsidRDefault="00204A63" w:rsidP="00666B5B">
            <w:pPr>
              <w:rPr>
                <w:sz w:val="20"/>
              </w:rPr>
            </w:pPr>
            <w:r w:rsidRPr="00797909">
              <w:rPr>
                <w:sz w:val="20"/>
              </w:rPr>
              <w:t>Validation Rules</w:t>
            </w:r>
          </w:p>
        </w:tc>
      </w:tr>
      <w:tr w:rsidR="00204A63" w:rsidRPr="00797909" w14:paraId="1451D9E4" w14:textId="77777777" w:rsidTr="00F72034">
        <w:trPr>
          <w:trHeight w:val="1156"/>
        </w:trPr>
        <w:tc>
          <w:tcPr>
            <w:tcW w:w="2283" w:type="dxa"/>
          </w:tcPr>
          <w:p w14:paraId="06174B50" w14:textId="77777777" w:rsidR="00204A63" w:rsidRPr="00797909" w:rsidRDefault="00204A63" w:rsidP="00666B5B">
            <w:pPr>
              <w:rPr>
                <w:b w:val="0"/>
                <w:bCs/>
                <w:sz w:val="20"/>
              </w:rPr>
            </w:pPr>
            <w:proofErr w:type="spellStart"/>
            <w:r w:rsidRPr="00797909">
              <w:rPr>
                <w:b w:val="0"/>
                <w:bCs/>
                <w:sz w:val="20"/>
              </w:rPr>
              <w:t>quarantine_details_id</w:t>
            </w:r>
            <w:proofErr w:type="spellEnd"/>
          </w:p>
        </w:tc>
        <w:tc>
          <w:tcPr>
            <w:tcW w:w="1403" w:type="dxa"/>
          </w:tcPr>
          <w:p w14:paraId="46B0E606" w14:textId="77777777" w:rsidR="00204A63" w:rsidRPr="00797909" w:rsidRDefault="00204A63" w:rsidP="00666B5B">
            <w:pPr>
              <w:rPr>
                <w:b w:val="0"/>
                <w:bCs/>
                <w:sz w:val="20"/>
              </w:rPr>
            </w:pPr>
            <w:r w:rsidRPr="00797909">
              <w:rPr>
                <w:b w:val="0"/>
                <w:bCs/>
                <w:sz w:val="20"/>
              </w:rPr>
              <w:t>Unique Identified ID for quarantine details</w:t>
            </w:r>
          </w:p>
        </w:tc>
        <w:tc>
          <w:tcPr>
            <w:tcW w:w="1227" w:type="dxa"/>
          </w:tcPr>
          <w:p w14:paraId="0B75433C" w14:textId="77777777" w:rsidR="00204A63" w:rsidRPr="00797909" w:rsidRDefault="00204A63" w:rsidP="00666B5B">
            <w:pPr>
              <w:rPr>
                <w:b w:val="0"/>
                <w:bCs/>
                <w:sz w:val="20"/>
              </w:rPr>
            </w:pPr>
            <w:r w:rsidRPr="00797909">
              <w:rPr>
                <w:b w:val="0"/>
                <w:bCs/>
                <w:sz w:val="20"/>
              </w:rPr>
              <w:t>int</w:t>
            </w:r>
          </w:p>
        </w:tc>
        <w:tc>
          <w:tcPr>
            <w:tcW w:w="1561" w:type="dxa"/>
          </w:tcPr>
          <w:p w14:paraId="2CA0FA1D" w14:textId="77777777" w:rsidR="00204A63" w:rsidRPr="00797909" w:rsidRDefault="00204A63" w:rsidP="00666B5B">
            <w:pPr>
              <w:rPr>
                <w:b w:val="0"/>
                <w:bCs/>
                <w:sz w:val="20"/>
              </w:rPr>
            </w:pPr>
            <w:r w:rsidRPr="00797909">
              <w:rPr>
                <w:b w:val="0"/>
                <w:bCs/>
                <w:sz w:val="20"/>
              </w:rPr>
              <w:t>None</w:t>
            </w:r>
          </w:p>
        </w:tc>
        <w:tc>
          <w:tcPr>
            <w:tcW w:w="1405" w:type="dxa"/>
          </w:tcPr>
          <w:p w14:paraId="36A7EF8C" w14:textId="77777777" w:rsidR="00204A63" w:rsidRPr="00797909" w:rsidRDefault="00204A63" w:rsidP="00666B5B">
            <w:pPr>
              <w:rPr>
                <w:b w:val="0"/>
                <w:bCs/>
                <w:sz w:val="20"/>
              </w:rPr>
            </w:pPr>
            <w:r w:rsidRPr="00797909">
              <w:rPr>
                <w:b w:val="0"/>
                <w:bCs/>
                <w:sz w:val="20"/>
              </w:rPr>
              <w:t>true</w:t>
            </w:r>
          </w:p>
        </w:tc>
        <w:tc>
          <w:tcPr>
            <w:tcW w:w="1310" w:type="dxa"/>
          </w:tcPr>
          <w:p w14:paraId="639D8C7F" w14:textId="77777777" w:rsidR="00204A63" w:rsidRPr="00797909" w:rsidRDefault="00204A63" w:rsidP="00666B5B">
            <w:pPr>
              <w:rPr>
                <w:b w:val="0"/>
                <w:bCs/>
                <w:sz w:val="20"/>
              </w:rPr>
            </w:pPr>
            <w:r w:rsidRPr="00797909">
              <w:rPr>
                <w:b w:val="0"/>
                <w:bCs/>
                <w:sz w:val="20"/>
              </w:rPr>
              <w:t>1</w:t>
            </w:r>
          </w:p>
        </w:tc>
        <w:tc>
          <w:tcPr>
            <w:tcW w:w="1154" w:type="dxa"/>
          </w:tcPr>
          <w:p w14:paraId="2E23DEA5" w14:textId="77777777" w:rsidR="00204A63" w:rsidRPr="00797909" w:rsidRDefault="00204A63" w:rsidP="00666B5B">
            <w:pPr>
              <w:rPr>
                <w:b w:val="0"/>
                <w:bCs/>
                <w:sz w:val="20"/>
              </w:rPr>
            </w:pPr>
            <w:r w:rsidRPr="00797909">
              <w:rPr>
                <w:b w:val="0"/>
                <w:bCs/>
                <w:sz w:val="20"/>
              </w:rPr>
              <w:t>N</w:t>
            </w:r>
          </w:p>
        </w:tc>
        <w:tc>
          <w:tcPr>
            <w:tcW w:w="851" w:type="dxa"/>
          </w:tcPr>
          <w:p w14:paraId="3121391B" w14:textId="77777777" w:rsidR="00204A63" w:rsidRPr="00797909" w:rsidRDefault="00204A63" w:rsidP="00666B5B">
            <w:pPr>
              <w:rPr>
                <w:b w:val="0"/>
                <w:bCs/>
                <w:sz w:val="20"/>
              </w:rPr>
            </w:pPr>
            <w:r w:rsidRPr="00797909">
              <w:rPr>
                <w:b w:val="0"/>
                <w:bCs/>
                <w:sz w:val="20"/>
              </w:rPr>
              <w:t>11</w:t>
            </w:r>
          </w:p>
        </w:tc>
        <w:tc>
          <w:tcPr>
            <w:tcW w:w="1761" w:type="dxa"/>
          </w:tcPr>
          <w:p w14:paraId="6298A07E" w14:textId="77777777" w:rsidR="00204A63" w:rsidRPr="00797909" w:rsidRDefault="00204A63" w:rsidP="00666B5B">
            <w:pPr>
              <w:rPr>
                <w:b w:val="0"/>
                <w:bCs/>
                <w:sz w:val="20"/>
              </w:rPr>
            </w:pPr>
            <w:r w:rsidRPr="00797909">
              <w:rPr>
                <w:b w:val="0"/>
                <w:bCs/>
                <w:sz w:val="20"/>
              </w:rPr>
              <w:t>[0-9]</w:t>
            </w:r>
          </w:p>
        </w:tc>
      </w:tr>
      <w:tr w:rsidR="00204A63" w:rsidRPr="00797909" w14:paraId="06E5C651" w14:textId="77777777" w:rsidTr="00666B5B">
        <w:trPr>
          <w:trHeight w:val="968"/>
        </w:trPr>
        <w:tc>
          <w:tcPr>
            <w:tcW w:w="2283" w:type="dxa"/>
          </w:tcPr>
          <w:p w14:paraId="2320CAAF" w14:textId="77777777" w:rsidR="00204A63" w:rsidRPr="00797909" w:rsidRDefault="00204A63" w:rsidP="00666B5B">
            <w:pPr>
              <w:rPr>
                <w:b w:val="0"/>
                <w:bCs/>
                <w:sz w:val="20"/>
              </w:rPr>
            </w:pPr>
            <w:proofErr w:type="spellStart"/>
            <w:r w:rsidRPr="00797909">
              <w:rPr>
                <w:b w:val="0"/>
                <w:bCs/>
                <w:sz w:val="20"/>
              </w:rPr>
              <w:t>quarantine_id</w:t>
            </w:r>
            <w:proofErr w:type="spellEnd"/>
          </w:p>
        </w:tc>
        <w:tc>
          <w:tcPr>
            <w:tcW w:w="1403" w:type="dxa"/>
          </w:tcPr>
          <w:p w14:paraId="3C0C60A9" w14:textId="77777777" w:rsidR="00204A63" w:rsidRPr="00797909" w:rsidRDefault="00204A63" w:rsidP="00666B5B">
            <w:pPr>
              <w:rPr>
                <w:b w:val="0"/>
                <w:bCs/>
                <w:sz w:val="20"/>
              </w:rPr>
            </w:pPr>
            <w:r w:rsidRPr="00797909">
              <w:rPr>
                <w:b w:val="0"/>
                <w:bCs/>
                <w:sz w:val="20"/>
              </w:rPr>
              <w:t xml:space="preserve">Unique Identified ID for quarantine </w:t>
            </w:r>
          </w:p>
        </w:tc>
        <w:tc>
          <w:tcPr>
            <w:tcW w:w="1227" w:type="dxa"/>
          </w:tcPr>
          <w:p w14:paraId="41E4F901" w14:textId="77777777" w:rsidR="00204A63" w:rsidRPr="00797909" w:rsidRDefault="00204A63" w:rsidP="00666B5B">
            <w:pPr>
              <w:rPr>
                <w:b w:val="0"/>
                <w:bCs/>
                <w:sz w:val="20"/>
              </w:rPr>
            </w:pPr>
            <w:r w:rsidRPr="00797909">
              <w:rPr>
                <w:b w:val="0"/>
                <w:bCs/>
                <w:sz w:val="20"/>
              </w:rPr>
              <w:t>int</w:t>
            </w:r>
          </w:p>
        </w:tc>
        <w:tc>
          <w:tcPr>
            <w:tcW w:w="1561" w:type="dxa"/>
          </w:tcPr>
          <w:p w14:paraId="08316B64" w14:textId="77777777" w:rsidR="00204A63" w:rsidRPr="00797909" w:rsidRDefault="00204A63" w:rsidP="00666B5B">
            <w:pPr>
              <w:rPr>
                <w:b w:val="0"/>
                <w:bCs/>
                <w:sz w:val="20"/>
              </w:rPr>
            </w:pPr>
            <w:r w:rsidRPr="00797909">
              <w:rPr>
                <w:b w:val="0"/>
                <w:bCs/>
                <w:sz w:val="20"/>
              </w:rPr>
              <w:t>None</w:t>
            </w:r>
          </w:p>
        </w:tc>
        <w:tc>
          <w:tcPr>
            <w:tcW w:w="1405" w:type="dxa"/>
          </w:tcPr>
          <w:p w14:paraId="6AF18E80" w14:textId="77777777" w:rsidR="00204A63" w:rsidRPr="00797909" w:rsidRDefault="00204A63" w:rsidP="00666B5B">
            <w:pPr>
              <w:rPr>
                <w:b w:val="0"/>
                <w:bCs/>
                <w:sz w:val="20"/>
              </w:rPr>
            </w:pPr>
            <w:r w:rsidRPr="00797909">
              <w:rPr>
                <w:b w:val="0"/>
                <w:bCs/>
                <w:sz w:val="20"/>
              </w:rPr>
              <w:t>false</w:t>
            </w:r>
          </w:p>
        </w:tc>
        <w:tc>
          <w:tcPr>
            <w:tcW w:w="1310" w:type="dxa"/>
          </w:tcPr>
          <w:p w14:paraId="4FF4C706" w14:textId="77777777" w:rsidR="00204A63" w:rsidRPr="00797909" w:rsidRDefault="00204A63" w:rsidP="00666B5B">
            <w:pPr>
              <w:rPr>
                <w:b w:val="0"/>
                <w:bCs/>
                <w:sz w:val="20"/>
              </w:rPr>
            </w:pPr>
            <w:r w:rsidRPr="00797909">
              <w:rPr>
                <w:b w:val="0"/>
                <w:bCs/>
                <w:sz w:val="20"/>
              </w:rPr>
              <w:t>2</w:t>
            </w:r>
          </w:p>
        </w:tc>
        <w:tc>
          <w:tcPr>
            <w:tcW w:w="1154" w:type="dxa"/>
          </w:tcPr>
          <w:p w14:paraId="7C841B33" w14:textId="77777777" w:rsidR="00204A63" w:rsidRPr="00797909" w:rsidRDefault="00204A63" w:rsidP="00666B5B">
            <w:pPr>
              <w:rPr>
                <w:b w:val="0"/>
                <w:bCs/>
                <w:sz w:val="20"/>
              </w:rPr>
            </w:pPr>
            <w:r w:rsidRPr="00797909">
              <w:rPr>
                <w:b w:val="0"/>
                <w:bCs/>
                <w:sz w:val="20"/>
              </w:rPr>
              <w:t>N</w:t>
            </w:r>
          </w:p>
        </w:tc>
        <w:tc>
          <w:tcPr>
            <w:tcW w:w="851" w:type="dxa"/>
          </w:tcPr>
          <w:p w14:paraId="7314748D" w14:textId="77777777" w:rsidR="00204A63" w:rsidRPr="00797909" w:rsidRDefault="00204A63" w:rsidP="00666B5B">
            <w:pPr>
              <w:rPr>
                <w:b w:val="0"/>
                <w:bCs/>
                <w:sz w:val="20"/>
              </w:rPr>
            </w:pPr>
            <w:r w:rsidRPr="00797909">
              <w:rPr>
                <w:b w:val="0"/>
                <w:bCs/>
                <w:sz w:val="20"/>
              </w:rPr>
              <w:t>11</w:t>
            </w:r>
          </w:p>
        </w:tc>
        <w:tc>
          <w:tcPr>
            <w:tcW w:w="1761" w:type="dxa"/>
          </w:tcPr>
          <w:p w14:paraId="72C83D54" w14:textId="77777777" w:rsidR="00204A63" w:rsidRPr="00797909" w:rsidRDefault="00204A63" w:rsidP="00666B5B">
            <w:pPr>
              <w:rPr>
                <w:b w:val="0"/>
                <w:bCs/>
                <w:sz w:val="20"/>
              </w:rPr>
            </w:pPr>
            <w:r w:rsidRPr="00797909">
              <w:rPr>
                <w:b w:val="0"/>
                <w:bCs/>
                <w:sz w:val="20"/>
              </w:rPr>
              <w:t>[0-9]</w:t>
            </w:r>
          </w:p>
        </w:tc>
      </w:tr>
      <w:tr w:rsidR="00204A63" w:rsidRPr="00797909" w14:paraId="409CFA52" w14:textId="77777777" w:rsidTr="00F72034">
        <w:trPr>
          <w:trHeight w:val="719"/>
        </w:trPr>
        <w:tc>
          <w:tcPr>
            <w:tcW w:w="2283" w:type="dxa"/>
          </w:tcPr>
          <w:p w14:paraId="37F5BC36" w14:textId="77777777" w:rsidR="00204A63" w:rsidRPr="00797909" w:rsidRDefault="00204A63" w:rsidP="00666B5B">
            <w:pPr>
              <w:rPr>
                <w:b w:val="0"/>
                <w:bCs/>
                <w:sz w:val="20"/>
              </w:rPr>
            </w:pPr>
            <w:proofErr w:type="spellStart"/>
            <w:r w:rsidRPr="00797909">
              <w:rPr>
                <w:b w:val="0"/>
                <w:bCs/>
                <w:sz w:val="20"/>
              </w:rPr>
              <w:t>cage_id</w:t>
            </w:r>
            <w:proofErr w:type="spellEnd"/>
          </w:p>
        </w:tc>
        <w:tc>
          <w:tcPr>
            <w:tcW w:w="1403" w:type="dxa"/>
          </w:tcPr>
          <w:p w14:paraId="69423297" w14:textId="77777777" w:rsidR="00204A63" w:rsidRPr="00797909" w:rsidRDefault="00204A63" w:rsidP="00666B5B">
            <w:pPr>
              <w:rPr>
                <w:b w:val="0"/>
                <w:bCs/>
                <w:sz w:val="20"/>
              </w:rPr>
            </w:pPr>
            <w:r w:rsidRPr="00797909">
              <w:rPr>
                <w:b w:val="0"/>
                <w:bCs/>
                <w:sz w:val="20"/>
              </w:rPr>
              <w:t>Cage identifier</w:t>
            </w:r>
          </w:p>
        </w:tc>
        <w:tc>
          <w:tcPr>
            <w:tcW w:w="1227" w:type="dxa"/>
          </w:tcPr>
          <w:p w14:paraId="2B9BB5EE" w14:textId="77777777" w:rsidR="00204A63" w:rsidRPr="00797909" w:rsidRDefault="00204A63" w:rsidP="00666B5B">
            <w:pPr>
              <w:rPr>
                <w:b w:val="0"/>
                <w:bCs/>
                <w:sz w:val="20"/>
              </w:rPr>
            </w:pPr>
            <w:r w:rsidRPr="00797909">
              <w:rPr>
                <w:b w:val="0"/>
                <w:bCs/>
                <w:sz w:val="20"/>
              </w:rPr>
              <w:t>int</w:t>
            </w:r>
          </w:p>
        </w:tc>
        <w:tc>
          <w:tcPr>
            <w:tcW w:w="1561" w:type="dxa"/>
          </w:tcPr>
          <w:p w14:paraId="0F9F3498" w14:textId="77777777" w:rsidR="00204A63" w:rsidRPr="00797909" w:rsidRDefault="00204A63" w:rsidP="00666B5B">
            <w:pPr>
              <w:rPr>
                <w:b w:val="0"/>
                <w:bCs/>
                <w:sz w:val="20"/>
              </w:rPr>
            </w:pPr>
            <w:r w:rsidRPr="00797909">
              <w:rPr>
                <w:b w:val="0"/>
                <w:bCs/>
                <w:sz w:val="20"/>
              </w:rPr>
              <w:t>true</w:t>
            </w:r>
          </w:p>
        </w:tc>
        <w:tc>
          <w:tcPr>
            <w:tcW w:w="1405" w:type="dxa"/>
          </w:tcPr>
          <w:p w14:paraId="69B1697B" w14:textId="77777777" w:rsidR="00204A63" w:rsidRPr="00797909" w:rsidRDefault="00204A63" w:rsidP="00666B5B">
            <w:pPr>
              <w:rPr>
                <w:b w:val="0"/>
                <w:bCs/>
                <w:sz w:val="20"/>
              </w:rPr>
            </w:pPr>
            <w:r w:rsidRPr="00797909">
              <w:rPr>
                <w:b w:val="0"/>
                <w:bCs/>
                <w:sz w:val="20"/>
              </w:rPr>
              <w:t>false</w:t>
            </w:r>
          </w:p>
        </w:tc>
        <w:tc>
          <w:tcPr>
            <w:tcW w:w="1310" w:type="dxa"/>
          </w:tcPr>
          <w:p w14:paraId="562891B6" w14:textId="77777777" w:rsidR="00204A63" w:rsidRPr="00797909" w:rsidRDefault="00204A63" w:rsidP="00666B5B">
            <w:pPr>
              <w:rPr>
                <w:b w:val="0"/>
                <w:bCs/>
                <w:sz w:val="20"/>
              </w:rPr>
            </w:pPr>
            <w:r w:rsidRPr="00797909">
              <w:rPr>
                <w:b w:val="0"/>
                <w:bCs/>
                <w:sz w:val="20"/>
              </w:rPr>
              <w:t>Cage1</w:t>
            </w:r>
          </w:p>
        </w:tc>
        <w:tc>
          <w:tcPr>
            <w:tcW w:w="1154" w:type="dxa"/>
          </w:tcPr>
          <w:p w14:paraId="6D6AE0E2" w14:textId="77777777" w:rsidR="00204A63" w:rsidRPr="00797909" w:rsidRDefault="00204A63" w:rsidP="00666B5B">
            <w:pPr>
              <w:rPr>
                <w:b w:val="0"/>
                <w:bCs/>
                <w:sz w:val="20"/>
              </w:rPr>
            </w:pPr>
            <w:r w:rsidRPr="00797909">
              <w:rPr>
                <w:b w:val="0"/>
                <w:bCs/>
                <w:sz w:val="20"/>
              </w:rPr>
              <w:t>Y</w:t>
            </w:r>
          </w:p>
        </w:tc>
        <w:tc>
          <w:tcPr>
            <w:tcW w:w="851" w:type="dxa"/>
          </w:tcPr>
          <w:p w14:paraId="38424247" w14:textId="77777777" w:rsidR="00204A63" w:rsidRPr="00797909" w:rsidRDefault="00204A63" w:rsidP="00666B5B">
            <w:pPr>
              <w:rPr>
                <w:b w:val="0"/>
                <w:bCs/>
                <w:sz w:val="20"/>
              </w:rPr>
            </w:pPr>
            <w:r w:rsidRPr="00797909">
              <w:rPr>
                <w:b w:val="0"/>
                <w:bCs/>
                <w:sz w:val="20"/>
              </w:rPr>
              <w:t>11</w:t>
            </w:r>
          </w:p>
        </w:tc>
        <w:tc>
          <w:tcPr>
            <w:tcW w:w="1761" w:type="dxa"/>
          </w:tcPr>
          <w:p w14:paraId="60F56127" w14:textId="77777777" w:rsidR="00204A63" w:rsidRPr="00797909" w:rsidRDefault="00204A63" w:rsidP="00666B5B">
            <w:pPr>
              <w:rPr>
                <w:b w:val="0"/>
                <w:bCs/>
                <w:sz w:val="20"/>
              </w:rPr>
            </w:pPr>
            <w:r w:rsidRPr="00797909">
              <w:rPr>
                <w:b w:val="0"/>
                <w:bCs/>
                <w:sz w:val="20"/>
              </w:rPr>
              <w:t>[a-z, A-Z,0-9]</w:t>
            </w:r>
          </w:p>
        </w:tc>
      </w:tr>
      <w:tr w:rsidR="00204A63" w:rsidRPr="00797909" w14:paraId="50FA8FF4" w14:textId="77777777" w:rsidTr="00F72034">
        <w:trPr>
          <w:trHeight w:val="828"/>
        </w:trPr>
        <w:tc>
          <w:tcPr>
            <w:tcW w:w="2283" w:type="dxa"/>
          </w:tcPr>
          <w:p w14:paraId="613BFDDE" w14:textId="77777777" w:rsidR="00204A63" w:rsidRPr="00797909" w:rsidRDefault="00204A63" w:rsidP="00666B5B">
            <w:pPr>
              <w:rPr>
                <w:b w:val="0"/>
                <w:bCs/>
                <w:sz w:val="20"/>
              </w:rPr>
            </w:pPr>
            <w:proofErr w:type="spellStart"/>
            <w:r w:rsidRPr="00797909">
              <w:rPr>
                <w:b w:val="0"/>
                <w:bCs/>
                <w:sz w:val="20"/>
              </w:rPr>
              <w:t>pig_id</w:t>
            </w:r>
            <w:proofErr w:type="spellEnd"/>
          </w:p>
        </w:tc>
        <w:tc>
          <w:tcPr>
            <w:tcW w:w="1403" w:type="dxa"/>
          </w:tcPr>
          <w:p w14:paraId="558724EF" w14:textId="77777777" w:rsidR="00204A63" w:rsidRPr="00797909" w:rsidRDefault="00204A63" w:rsidP="00666B5B">
            <w:pPr>
              <w:rPr>
                <w:b w:val="0"/>
                <w:bCs/>
                <w:sz w:val="20"/>
              </w:rPr>
            </w:pPr>
            <w:r w:rsidRPr="00797909">
              <w:rPr>
                <w:b w:val="0"/>
                <w:bCs/>
                <w:sz w:val="20"/>
              </w:rPr>
              <w:t>Unique Identified ID for pig</w:t>
            </w:r>
          </w:p>
        </w:tc>
        <w:tc>
          <w:tcPr>
            <w:tcW w:w="1227" w:type="dxa"/>
          </w:tcPr>
          <w:p w14:paraId="3CA0C542" w14:textId="77777777" w:rsidR="00204A63" w:rsidRPr="00797909" w:rsidRDefault="00204A63" w:rsidP="00666B5B">
            <w:pPr>
              <w:rPr>
                <w:b w:val="0"/>
                <w:bCs/>
                <w:sz w:val="20"/>
              </w:rPr>
            </w:pPr>
            <w:r w:rsidRPr="00797909">
              <w:rPr>
                <w:b w:val="0"/>
                <w:bCs/>
                <w:sz w:val="20"/>
              </w:rPr>
              <w:t>int</w:t>
            </w:r>
          </w:p>
        </w:tc>
        <w:tc>
          <w:tcPr>
            <w:tcW w:w="1561" w:type="dxa"/>
          </w:tcPr>
          <w:p w14:paraId="7EBC460C" w14:textId="77777777" w:rsidR="00204A63" w:rsidRPr="00797909" w:rsidRDefault="00204A63" w:rsidP="00666B5B">
            <w:pPr>
              <w:rPr>
                <w:b w:val="0"/>
                <w:bCs/>
                <w:sz w:val="20"/>
              </w:rPr>
            </w:pPr>
            <w:r w:rsidRPr="00797909">
              <w:rPr>
                <w:b w:val="0"/>
                <w:bCs/>
                <w:sz w:val="20"/>
              </w:rPr>
              <w:t>None</w:t>
            </w:r>
          </w:p>
        </w:tc>
        <w:tc>
          <w:tcPr>
            <w:tcW w:w="1405" w:type="dxa"/>
          </w:tcPr>
          <w:p w14:paraId="17D828BB" w14:textId="77777777" w:rsidR="00204A63" w:rsidRPr="00797909" w:rsidRDefault="00204A63" w:rsidP="00666B5B">
            <w:pPr>
              <w:rPr>
                <w:b w:val="0"/>
                <w:bCs/>
                <w:sz w:val="20"/>
              </w:rPr>
            </w:pPr>
            <w:r w:rsidRPr="00797909">
              <w:rPr>
                <w:b w:val="0"/>
                <w:bCs/>
                <w:sz w:val="20"/>
              </w:rPr>
              <w:t>true</w:t>
            </w:r>
          </w:p>
        </w:tc>
        <w:tc>
          <w:tcPr>
            <w:tcW w:w="1310" w:type="dxa"/>
          </w:tcPr>
          <w:p w14:paraId="5A9F56D6" w14:textId="77777777" w:rsidR="00204A63" w:rsidRPr="00797909" w:rsidRDefault="00204A63" w:rsidP="00666B5B">
            <w:pPr>
              <w:rPr>
                <w:b w:val="0"/>
                <w:bCs/>
                <w:sz w:val="20"/>
              </w:rPr>
            </w:pPr>
            <w:r w:rsidRPr="00797909">
              <w:rPr>
                <w:b w:val="0"/>
                <w:bCs/>
                <w:sz w:val="20"/>
              </w:rPr>
              <w:t>1</w:t>
            </w:r>
          </w:p>
        </w:tc>
        <w:tc>
          <w:tcPr>
            <w:tcW w:w="1154" w:type="dxa"/>
          </w:tcPr>
          <w:p w14:paraId="2DD345D5" w14:textId="77777777" w:rsidR="00204A63" w:rsidRPr="00797909" w:rsidRDefault="00204A63" w:rsidP="00666B5B">
            <w:pPr>
              <w:rPr>
                <w:b w:val="0"/>
                <w:bCs/>
                <w:sz w:val="20"/>
              </w:rPr>
            </w:pPr>
            <w:r w:rsidRPr="00797909">
              <w:rPr>
                <w:b w:val="0"/>
                <w:bCs/>
                <w:sz w:val="20"/>
              </w:rPr>
              <w:t>N</w:t>
            </w:r>
          </w:p>
        </w:tc>
        <w:tc>
          <w:tcPr>
            <w:tcW w:w="851" w:type="dxa"/>
          </w:tcPr>
          <w:p w14:paraId="1D2ABA0C" w14:textId="77777777" w:rsidR="00204A63" w:rsidRPr="00797909" w:rsidRDefault="00204A63" w:rsidP="00666B5B">
            <w:pPr>
              <w:rPr>
                <w:b w:val="0"/>
                <w:bCs/>
                <w:sz w:val="20"/>
              </w:rPr>
            </w:pPr>
            <w:r w:rsidRPr="00797909">
              <w:rPr>
                <w:b w:val="0"/>
                <w:bCs/>
                <w:sz w:val="20"/>
              </w:rPr>
              <w:t>50</w:t>
            </w:r>
          </w:p>
        </w:tc>
        <w:tc>
          <w:tcPr>
            <w:tcW w:w="1761" w:type="dxa"/>
          </w:tcPr>
          <w:p w14:paraId="0B3024A5" w14:textId="77777777" w:rsidR="00204A63" w:rsidRPr="00797909" w:rsidRDefault="00204A63" w:rsidP="00666B5B">
            <w:pPr>
              <w:rPr>
                <w:b w:val="0"/>
                <w:bCs/>
                <w:sz w:val="20"/>
              </w:rPr>
            </w:pPr>
            <w:r w:rsidRPr="00797909">
              <w:rPr>
                <w:b w:val="0"/>
                <w:bCs/>
                <w:sz w:val="20"/>
              </w:rPr>
              <w:t>[0-9]</w:t>
            </w:r>
          </w:p>
        </w:tc>
      </w:tr>
      <w:tr w:rsidR="00204A63" w:rsidRPr="00797909" w14:paraId="65AC63EA" w14:textId="77777777" w:rsidTr="00F72034">
        <w:trPr>
          <w:trHeight w:val="1265"/>
        </w:trPr>
        <w:tc>
          <w:tcPr>
            <w:tcW w:w="2283" w:type="dxa"/>
          </w:tcPr>
          <w:p w14:paraId="37715E74" w14:textId="77777777" w:rsidR="00204A63" w:rsidRPr="00797909" w:rsidRDefault="00204A63" w:rsidP="00666B5B">
            <w:pPr>
              <w:rPr>
                <w:b w:val="0"/>
                <w:bCs/>
                <w:sz w:val="20"/>
              </w:rPr>
            </w:pPr>
            <w:proofErr w:type="spellStart"/>
            <w:r w:rsidRPr="00797909">
              <w:rPr>
                <w:b w:val="0"/>
                <w:bCs/>
                <w:sz w:val="20"/>
              </w:rPr>
              <w:t>is_exist</w:t>
            </w:r>
            <w:proofErr w:type="spellEnd"/>
          </w:p>
        </w:tc>
        <w:tc>
          <w:tcPr>
            <w:tcW w:w="1403" w:type="dxa"/>
          </w:tcPr>
          <w:p w14:paraId="134167AD" w14:textId="77777777" w:rsidR="00204A63" w:rsidRPr="00797909" w:rsidRDefault="00204A63" w:rsidP="00666B5B">
            <w:pPr>
              <w:rPr>
                <w:b w:val="0"/>
                <w:bCs/>
                <w:sz w:val="20"/>
              </w:rPr>
            </w:pPr>
            <w:r w:rsidRPr="00797909">
              <w:rPr>
                <w:b w:val="0"/>
                <w:bCs/>
                <w:sz w:val="20"/>
              </w:rPr>
              <w:t>Determines quarantine details existing record</w:t>
            </w:r>
          </w:p>
        </w:tc>
        <w:tc>
          <w:tcPr>
            <w:tcW w:w="1227" w:type="dxa"/>
          </w:tcPr>
          <w:p w14:paraId="4F332207" w14:textId="77777777" w:rsidR="00204A63" w:rsidRPr="00797909" w:rsidRDefault="00204A63" w:rsidP="00666B5B">
            <w:pPr>
              <w:rPr>
                <w:b w:val="0"/>
                <w:bCs/>
                <w:sz w:val="20"/>
              </w:rPr>
            </w:pPr>
            <w:r w:rsidRPr="00797909">
              <w:rPr>
                <w:b w:val="0"/>
                <w:bCs/>
                <w:sz w:val="20"/>
              </w:rPr>
              <w:t>varchar</w:t>
            </w:r>
          </w:p>
        </w:tc>
        <w:tc>
          <w:tcPr>
            <w:tcW w:w="1561" w:type="dxa"/>
          </w:tcPr>
          <w:p w14:paraId="77AD39A3" w14:textId="77777777" w:rsidR="00204A63" w:rsidRPr="00797909" w:rsidRDefault="00204A63" w:rsidP="00666B5B">
            <w:pPr>
              <w:rPr>
                <w:b w:val="0"/>
                <w:bCs/>
                <w:sz w:val="20"/>
              </w:rPr>
            </w:pPr>
            <w:r w:rsidRPr="00797909">
              <w:rPr>
                <w:b w:val="0"/>
                <w:bCs/>
                <w:sz w:val="20"/>
              </w:rPr>
              <w:t>None</w:t>
            </w:r>
          </w:p>
        </w:tc>
        <w:tc>
          <w:tcPr>
            <w:tcW w:w="1405" w:type="dxa"/>
          </w:tcPr>
          <w:p w14:paraId="4B890CEA" w14:textId="77777777" w:rsidR="00204A63" w:rsidRPr="00797909" w:rsidRDefault="00204A63" w:rsidP="00666B5B">
            <w:pPr>
              <w:rPr>
                <w:b w:val="0"/>
                <w:bCs/>
                <w:sz w:val="20"/>
              </w:rPr>
            </w:pPr>
            <w:r w:rsidRPr="00797909">
              <w:rPr>
                <w:b w:val="0"/>
                <w:bCs/>
                <w:sz w:val="20"/>
              </w:rPr>
              <w:t>false</w:t>
            </w:r>
          </w:p>
        </w:tc>
        <w:tc>
          <w:tcPr>
            <w:tcW w:w="1310" w:type="dxa"/>
          </w:tcPr>
          <w:p w14:paraId="63C139A8" w14:textId="77777777" w:rsidR="00204A63" w:rsidRPr="00797909" w:rsidRDefault="00204A63" w:rsidP="00666B5B">
            <w:pPr>
              <w:rPr>
                <w:b w:val="0"/>
                <w:bCs/>
                <w:sz w:val="20"/>
              </w:rPr>
            </w:pPr>
            <w:r w:rsidRPr="00797909">
              <w:rPr>
                <w:b w:val="0"/>
                <w:bCs/>
                <w:sz w:val="20"/>
              </w:rPr>
              <w:t>true</w:t>
            </w:r>
          </w:p>
        </w:tc>
        <w:tc>
          <w:tcPr>
            <w:tcW w:w="1154" w:type="dxa"/>
          </w:tcPr>
          <w:p w14:paraId="06CDDB45" w14:textId="77777777" w:rsidR="00204A63" w:rsidRPr="00797909" w:rsidRDefault="00204A63" w:rsidP="00666B5B">
            <w:pPr>
              <w:rPr>
                <w:b w:val="0"/>
                <w:bCs/>
                <w:sz w:val="20"/>
              </w:rPr>
            </w:pPr>
            <w:r w:rsidRPr="00797909">
              <w:rPr>
                <w:b w:val="0"/>
                <w:bCs/>
                <w:sz w:val="20"/>
              </w:rPr>
              <w:t>Y</w:t>
            </w:r>
          </w:p>
        </w:tc>
        <w:tc>
          <w:tcPr>
            <w:tcW w:w="851" w:type="dxa"/>
          </w:tcPr>
          <w:p w14:paraId="22619580" w14:textId="77777777" w:rsidR="00204A63" w:rsidRPr="00797909" w:rsidRDefault="00204A63" w:rsidP="00666B5B">
            <w:pPr>
              <w:rPr>
                <w:b w:val="0"/>
                <w:bCs/>
                <w:sz w:val="20"/>
              </w:rPr>
            </w:pPr>
            <w:r w:rsidRPr="00797909">
              <w:rPr>
                <w:b w:val="0"/>
                <w:bCs/>
                <w:sz w:val="20"/>
              </w:rPr>
              <w:t>50</w:t>
            </w:r>
          </w:p>
        </w:tc>
        <w:tc>
          <w:tcPr>
            <w:tcW w:w="1761" w:type="dxa"/>
          </w:tcPr>
          <w:p w14:paraId="14B10228" w14:textId="77777777" w:rsidR="00204A63" w:rsidRPr="00797909" w:rsidRDefault="00204A63" w:rsidP="00666B5B">
            <w:pPr>
              <w:rPr>
                <w:b w:val="0"/>
                <w:bCs/>
                <w:sz w:val="20"/>
              </w:rPr>
            </w:pPr>
            <w:r w:rsidRPr="00797909">
              <w:rPr>
                <w:b w:val="0"/>
                <w:bCs/>
                <w:sz w:val="20"/>
              </w:rPr>
              <w:t>[A-Z, a-z,0-9, @]</w:t>
            </w:r>
          </w:p>
        </w:tc>
      </w:tr>
    </w:tbl>
    <w:p w14:paraId="2181E85E" w14:textId="77777777" w:rsidR="00204A63" w:rsidRDefault="00204A63" w:rsidP="00204A63"/>
    <w:p w14:paraId="0FBC2841" w14:textId="77777777" w:rsidR="00204A63" w:rsidRDefault="00204A63" w:rsidP="00204A63"/>
    <w:p w14:paraId="30487113" w14:textId="2AB6D1FC" w:rsidR="005D4A62" w:rsidRPr="00F72034" w:rsidRDefault="0071695F" w:rsidP="00F72034">
      <w:pPr>
        <w:spacing w:line="360" w:lineRule="auto"/>
        <w:rPr>
          <w:rFonts w:cs="Times New Roman"/>
          <w:szCs w:val="24"/>
        </w:rPr>
      </w:pPr>
      <w:r>
        <w:rPr>
          <w:rFonts w:cs="Times New Roman"/>
          <w:szCs w:val="24"/>
        </w:rPr>
        <w:t>Table 78</w:t>
      </w:r>
      <w:r w:rsidR="00204A63" w:rsidRPr="00D954EF">
        <w:rPr>
          <w:rFonts w:cs="Times New Roman"/>
          <w:szCs w:val="24"/>
        </w:rPr>
        <w:t xml:space="preserve">. Data Dictionary of </w:t>
      </w:r>
      <w:r w:rsidR="00204A63">
        <w:rPr>
          <w:rFonts w:cs="Times New Roman"/>
          <w:szCs w:val="24"/>
        </w:rPr>
        <w:t>Quarantine Details</w:t>
      </w:r>
      <w:r w:rsidR="00204A63" w:rsidRPr="00D954EF">
        <w:rPr>
          <w:rFonts w:cs="Times New Roman"/>
          <w:szCs w:val="24"/>
        </w:rPr>
        <w:t xml:space="preserve"> Table</w:t>
      </w:r>
    </w:p>
    <w:p w14:paraId="34C64AE1" w14:textId="68B9914D" w:rsidR="00204A63" w:rsidRDefault="00204A63" w:rsidP="00204A63">
      <w:pPr>
        <w:jc w:val="both"/>
      </w:pPr>
    </w:p>
    <w:p w14:paraId="320824D2" w14:textId="77777777" w:rsidR="00575A26" w:rsidRDefault="00575A26" w:rsidP="00204A63">
      <w:pPr>
        <w:jc w:val="both"/>
      </w:pPr>
    </w:p>
    <w:tbl>
      <w:tblPr>
        <w:tblStyle w:val="TableGrid"/>
        <w:tblW w:w="12955" w:type="dxa"/>
        <w:tblLook w:val="04A0" w:firstRow="1" w:lastRow="0" w:firstColumn="1" w:lastColumn="0" w:noHBand="0" w:noVBand="1"/>
      </w:tblPr>
      <w:tblGrid>
        <w:gridCol w:w="2121"/>
        <w:gridCol w:w="1403"/>
        <w:gridCol w:w="1269"/>
        <w:gridCol w:w="1630"/>
        <w:gridCol w:w="1443"/>
        <w:gridCol w:w="1282"/>
        <w:gridCol w:w="1053"/>
        <w:gridCol w:w="993"/>
        <w:gridCol w:w="1761"/>
      </w:tblGrid>
      <w:tr w:rsidR="00204A63" w:rsidRPr="001F2701" w14:paraId="21E42F8E" w14:textId="77777777" w:rsidTr="00666B5B">
        <w:trPr>
          <w:trHeight w:val="322"/>
        </w:trPr>
        <w:tc>
          <w:tcPr>
            <w:tcW w:w="2121" w:type="dxa"/>
          </w:tcPr>
          <w:p w14:paraId="3633621F" w14:textId="77777777" w:rsidR="00204A63" w:rsidRPr="001F2701" w:rsidRDefault="00204A63" w:rsidP="00666B5B">
            <w:pPr>
              <w:rPr>
                <w:sz w:val="20"/>
              </w:rPr>
            </w:pPr>
            <w:bookmarkStart w:id="88" w:name="_Hlk114445150"/>
            <w:r w:rsidRPr="001F2701">
              <w:rPr>
                <w:sz w:val="20"/>
              </w:rPr>
              <w:t>Table Name</w:t>
            </w:r>
          </w:p>
        </w:tc>
        <w:tc>
          <w:tcPr>
            <w:tcW w:w="10834" w:type="dxa"/>
            <w:gridSpan w:val="8"/>
          </w:tcPr>
          <w:p w14:paraId="6C480491" w14:textId="77777777" w:rsidR="00204A63" w:rsidRPr="001F2701" w:rsidRDefault="00204A63" w:rsidP="00666B5B">
            <w:pPr>
              <w:rPr>
                <w:sz w:val="20"/>
              </w:rPr>
            </w:pPr>
            <w:proofErr w:type="spellStart"/>
            <w:r w:rsidRPr="001F2701">
              <w:rPr>
                <w:sz w:val="20"/>
              </w:rPr>
              <w:t>tbl_quarantine</w:t>
            </w:r>
            <w:proofErr w:type="spellEnd"/>
          </w:p>
        </w:tc>
      </w:tr>
      <w:tr w:rsidR="00204A63" w:rsidRPr="001F2701" w14:paraId="1163BFD3" w14:textId="77777777" w:rsidTr="00666B5B">
        <w:trPr>
          <w:trHeight w:val="322"/>
        </w:trPr>
        <w:tc>
          <w:tcPr>
            <w:tcW w:w="2121" w:type="dxa"/>
          </w:tcPr>
          <w:p w14:paraId="4A011E3F" w14:textId="77777777" w:rsidR="00204A63" w:rsidRPr="001F2701" w:rsidRDefault="00204A63" w:rsidP="00666B5B">
            <w:pPr>
              <w:rPr>
                <w:sz w:val="20"/>
              </w:rPr>
            </w:pPr>
            <w:r w:rsidRPr="001F2701">
              <w:rPr>
                <w:sz w:val="20"/>
              </w:rPr>
              <w:t>Description</w:t>
            </w:r>
          </w:p>
        </w:tc>
        <w:tc>
          <w:tcPr>
            <w:tcW w:w="10834" w:type="dxa"/>
            <w:gridSpan w:val="8"/>
          </w:tcPr>
          <w:p w14:paraId="27F2318D" w14:textId="77777777" w:rsidR="00204A63" w:rsidRPr="001F2701" w:rsidRDefault="00204A63" w:rsidP="00666B5B">
            <w:pPr>
              <w:rPr>
                <w:sz w:val="20"/>
              </w:rPr>
            </w:pPr>
            <w:r w:rsidRPr="001F2701">
              <w:rPr>
                <w:sz w:val="20"/>
              </w:rPr>
              <w:t>This table records the quarantine details.</w:t>
            </w:r>
          </w:p>
        </w:tc>
      </w:tr>
      <w:tr w:rsidR="00204A63" w:rsidRPr="001F2701" w14:paraId="5BD22D9B" w14:textId="77777777" w:rsidTr="00666B5B">
        <w:trPr>
          <w:trHeight w:val="308"/>
        </w:trPr>
        <w:tc>
          <w:tcPr>
            <w:tcW w:w="2121" w:type="dxa"/>
          </w:tcPr>
          <w:p w14:paraId="3AC2ADB6" w14:textId="77777777" w:rsidR="00204A63" w:rsidRPr="001F2701" w:rsidRDefault="00204A63" w:rsidP="00666B5B">
            <w:pPr>
              <w:rPr>
                <w:sz w:val="20"/>
              </w:rPr>
            </w:pPr>
            <w:r w:rsidRPr="001F2701">
              <w:rPr>
                <w:sz w:val="20"/>
              </w:rPr>
              <w:t>Alias</w:t>
            </w:r>
          </w:p>
        </w:tc>
        <w:tc>
          <w:tcPr>
            <w:tcW w:w="10834" w:type="dxa"/>
            <w:gridSpan w:val="8"/>
          </w:tcPr>
          <w:p w14:paraId="598EF176" w14:textId="77777777" w:rsidR="00204A63" w:rsidRPr="001F2701" w:rsidRDefault="00204A63" w:rsidP="00666B5B">
            <w:pPr>
              <w:rPr>
                <w:sz w:val="20"/>
              </w:rPr>
            </w:pPr>
            <w:r w:rsidRPr="001F2701">
              <w:rPr>
                <w:sz w:val="20"/>
              </w:rPr>
              <w:t>None</w:t>
            </w:r>
          </w:p>
        </w:tc>
      </w:tr>
      <w:tr w:rsidR="00204A63" w:rsidRPr="001F2701" w14:paraId="0FDCEA0A" w14:textId="77777777" w:rsidTr="00666B5B">
        <w:trPr>
          <w:trHeight w:val="968"/>
        </w:trPr>
        <w:tc>
          <w:tcPr>
            <w:tcW w:w="2121" w:type="dxa"/>
          </w:tcPr>
          <w:p w14:paraId="292C892C" w14:textId="77777777" w:rsidR="00204A63" w:rsidRPr="001F2701" w:rsidRDefault="00204A63" w:rsidP="00666B5B">
            <w:pPr>
              <w:rPr>
                <w:sz w:val="20"/>
              </w:rPr>
            </w:pPr>
            <w:r w:rsidRPr="001F2701">
              <w:rPr>
                <w:sz w:val="20"/>
              </w:rPr>
              <w:t>Attribute Name</w:t>
            </w:r>
          </w:p>
        </w:tc>
        <w:tc>
          <w:tcPr>
            <w:tcW w:w="1403" w:type="dxa"/>
          </w:tcPr>
          <w:p w14:paraId="2C972C1C" w14:textId="77777777" w:rsidR="00204A63" w:rsidRPr="001F2701" w:rsidRDefault="00204A63" w:rsidP="00666B5B">
            <w:pPr>
              <w:rPr>
                <w:sz w:val="20"/>
              </w:rPr>
            </w:pPr>
            <w:r w:rsidRPr="001F2701">
              <w:rPr>
                <w:sz w:val="20"/>
              </w:rPr>
              <w:t>Description</w:t>
            </w:r>
          </w:p>
        </w:tc>
        <w:tc>
          <w:tcPr>
            <w:tcW w:w="1269" w:type="dxa"/>
          </w:tcPr>
          <w:p w14:paraId="3E8400D1" w14:textId="77777777" w:rsidR="00204A63" w:rsidRPr="001F2701" w:rsidRDefault="00204A63" w:rsidP="00666B5B">
            <w:pPr>
              <w:rPr>
                <w:sz w:val="20"/>
              </w:rPr>
            </w:pPr>
            <w:r w:rsidRPr="001F2701">
              <w:rPr>
                <w:sz w:val="20"/>
              </w:rPr>
              <w:t>Data Type</w:t>
            </w:r>
          </w:p>
        </w:tc>
        <w:tc>
          <w:tcPr>
            <w:tcW w:w="1630" w:type="dxa"/>
          </w:tcPr>
          <w:p w14:paraId="6920392D" w14:textId="77777777" w:rsidR="00204A63" w:rsidRPr="001F2701" w:rsidRDefault="00204A63" w:rsidP="00666B5B">
            <w:pPr>
              <w:rPr>
                <w:sz w:val="20"/>
              </w:rPr>
            </w:pPr>
            <w:r w:rsidRPr="001F2701">
              <w:rPr>
                <w:sz w:val="20"/>
              </w:rPr>
              <w:t>Default Value</w:t>
            </w:r>
          </w:p>
        </w:tc>
        <w:tc>
          <w:tcPr>
            <w:tcW w:w="1443" w:type="dxa"/>
          </w:tcPr>
          <w:p w14:paraId="143E58BB" w14:textId="77777777" w:rsidR="00204A63" w:rsidRPr="001F2701" w:rsidRDefault="00204A63" w:rsidP="00666B5B">
            <w:pPr>
              <w:rPr>
                <w:sz w:val="20"/>
              </w:rPr>
            </w:pPr>
            <w:r w:rsidRPr="001F2701">
              <w:rPr>
                <w:sz w:val="20"/>
              </w:rPr>
              <w:t>Primary Key</w:t>
            </w:r>
          </w:p>
        </w:tc>
        <w:tc>
          <w:tcPr>
            <w:tcW w:w="1282" w:type="dxa"/>
          </w:tcPr>
          <w:p w14:paraId="36DEA832" w14:textId="77777777" w:rsidR="00204A63" w:rsidRPr="001F2701" w:rsidRDefault="00204A63" w:rsidP="00666B5B">
            <w:pPr>
              <w:rPr>
                <w:sz w:val="20"/>
              </w:rPr>
            </w:pPr>
            <w:r w:rsidRPr="001F2701">
              <w:rPr>
                <w:sz w:val="20"/>
              </w:rPr>
              <w:t>Example</w:t>
            </w:r>
          </w:p>
        </w:tc>
        <w:tc>
          <w:tcPr>
            <w:tcW w:w="1053" w:type="dxa"/>
          </w:tcPr>
          <w:p w14:paraId="16E74ABA" w14:textId="77777777" w:rsidR="00204A63" w:rsidRPr="001F2701" w:rsidRDefault="00204A63" w:rsidP="00666B5B">
            <w:pPr>
              <w:rPr>
                <w:sz w:val="20"/>
              </w:rPr>
            </w:pPr>
            <w:r w:rsidRPr="001F2701">
              <w:rPr>
                <w:sz w:val="20"/>
              </w:rPr>
              <w:t>Not Allowed? (Y/N)</w:t>
            </w:r>
          </w:p>
        </w:tc>
        <w:tc>
          <w:tcPr>
            <w:tcW w:w="993" w:type="dxa"/>
          </w:tcPr>
          <w:p w14:paraId="422A7CC4" w14:textId="77777777" w:rsidR="00204A63" w:rsidRPr="001F2701" w:rsidRDefault="00204A63" w:rsidP="00666B5B">
            <w:pPr>
              <w:rPr>
                <w:sz w:val="20"/>
              </w:rPr>
            </w:pPr>
            <w:r w:rsidRPr="001F2701">
              <w:rPr>
                <w:sz w:val="20"/>
              </w:rPr>
              <w:t>Length</w:t>
            </w:r>
          </w:p>
        </w:tc>
        <w:tc>
          <w:tcPr>
            <w:tcW w:w="1761" w:type="dxa"/>
          </w:tcPr>
          <w:p w14:paraId="730131B5" w14:textId="77777777" w:rsidR="00204A63" w:rsidRPr="001F2701" w:rsidRDefault="00204A63" w:rsidP="00666B5B">
            <w:pPr>
              <w:rPr>
                <w:sz w:val="20"/>
              </w:rPr>
            </w:pPr>
            <w:r w:rsidRPr="001F2701">
              <w:rPr>
                <w:sz w:val="20"/>
              </w:rPr>
              <w:t>Validation Rules</w:t>
            </w:r>
          </w:p>
        </w:tc>
      </w:tr>
      <w:tr w:rsidR="00204A63" w:rsidRPr="001F2701" w14:paraId="6ED27B15" w14:textId="77777777" w:rsidTr="00666B5B">
        <w:trPr>
          <w:trHeight w:val="1613"/>
        </w:trPr>
        <w:tc>
          <w:tcPr>
            <w:tcW w:w="2121" w:type="dxa"/>
          </w:tcPr>
          <w:p w14:paraId="290B29B9" w14:textId="77777777" w:rsidR="00204A63" w:rsidRPr="001F2701" w:rsidRDefault="00204A63" w:rsidP="00666B5B">
            <w:pPr>
              <w:rPr>
                <w:b w:val="0"/>
                <w:bCs/>
                <w:sz w:val="20"/>
              </w:rPr>
            </w:pPr>
            <w:proofErr w:type="spellStart"/>
            <w:r w:rsidRPr="001F2701">
              <w:rPr>
                <w:b w:val="0"/>
                <w:bCs/>
                <w:sz w:val="20"/>
              </w:rPr>
              <w:t>quarantine_id</w:t>
            </w:r>
            <w:proofErr w:type="spellEnd"/>
          </w:p>
        </w:tc>
        <w:tc>
          <w:tcPr>
            <w:tcW w:w="1403" w:type="dxa"/>
          </w:tcPr>
          <w:p w14:paraId="2C4C5881" w14:textId="77777777" w:rsidR="00204A63" w:rsidRPr="001F2701" w:rsidRDefault="00204A63" w:rsidP="00666B5B">
            <w:pPr>
              <w:rPr>
                <w:b w:val="0"/>
                <w:bCs/>
                <w:sz w:val="20"/>
              </w:rPr>
            </w:pPr>
            <w:r w:rsidRPr="001F2701">
              <w:rPr>
                <w:b w:val="0"/>
                <w:bCs/>
                <w:sz w:val="20"/>
              </w:rPr>
              <w:t>Unique Identified ID for quarantine</w:t>
            </w:r>
          </w:p>
        </w:tc>
        <w:tc>
          <w:tcPr>
            <w:tcW w:w="1269" w:type="dxa"/>
          </w:tcPr>
          <w:p w14:paraId="07EC0C7B" w14:textId="77777777" w:rsidR="00204A63" w:rsidRPr="001F2701" w:rsidRDefault="00204A63" w:rsidP="00666B5B">
            <w:pPr>
              <w:rPr>
                <w:b w:val="0"/>
                <w:bCs/>
                <w:sz w:val="20"/>
              </w:rPr>
            </w:pPr>
            <w:r w:rsidRPr="001F2701">
              <w:rPr>
                <w:b w:val="0"/>
                <w:bCs/>
                <w:sz w:val="20"/>
              </w:rPr>
              <w:t>int</w:t>
            </w:r>
          </w:p>
        </w:tc>
        <w:tc>
          <w:tcPr>
            <w:tcW w:w="1630" w:type="dxa"/>
          </w:tcPr>
          <w:p w14:paraId="05A78655" w14:textId="77777777" w:rsidR="00204A63" w:rsidRPr="001F2701" w:rsidRDefault="00204A63" w:rsidP="00666B5B">
            <w:pPr>
              <w:rPr>
                <w:b w:val="0"/>
                <w:bCs/>
                <w:sz w:val="20"/>
              </w:rPr>
            </w:pPr>
            <w:r w:rsidRPr="001F2701">
              <w:rPr>
                <w:b w:val="0"/>
                <w:bCs/>
                <w:sz w:val="20"/>
              </w:rPr>
              <w:t>None</w:t>
            </w:r>
          </w:p>
        </w:tc>
        <w:tc>
          <w:tcPr>
            <w:tcW w:w="1443" w:type="dxa"/>
          </w:tcPr>
          <w:p w14:paraId="06D90E79" w14:textId="77777777" w:rsidR="00204A63" w:rsidRPr="001F2701" w:rsidRDefault="00204A63" w:rsidP="00666B5B">
            <w:pPr>
              <w:rPr>
                <w:b w:val="0"/>
                <w:bCs/>
                <w:sz w:val="20"/>
              </w:rPr>
            </w:pPr>
            <w:r w:rsidRPr="001F2701">
              <w:rPr>
                <w:b w:val="0"/>
                <w:bCs/>
                <w:sz w:val="20"/>
              </w:rPr>
              <w:t>true</w:t>
            </w:r>
          </w:p>
        </w:tc>
        <w:tc>
          <w:tcPr>
            <w:tcW w:w="1282" w:type="dxa"/>
          </w:tcPr>
          <w:p w14:paraId="500CF626" w14:textId="77777777" w:rsidR="00204A63" w:rsidRPr="001F2701" w:rsidRDefault="00204A63" w:rsidP="00666B5B">
            <w:pPr>
              <w:rPr>
                <w:b w:val="0"/>
                <w:bCs/>
                <w:sz w:val="20"/>
              </w:rPr>
            </w:pPr>
            <w:r w:rsidRPr="001F2701">
              <w:rPr>
                <w:b w:val="0"/>
                <w:bCs/>
                <w:sz w:val="20"/>
              </w:rPr>
              <w:t>1</w:t>
            </w:r>
          </w:p>
        </w:tc>
        <w:tc>
          <w:tcPr>
            <w:tcW w:w="1053" w:type="dxa"/>
          </w:tcPr>
          <w:p w14:paraId="1C4BE081" w14:textId="77777777" w:rsidR="00204A63" w:rsidRPr="001F2701" w:rsidRDefault="00204A63" w:rsidP="00666B5B">
            <w:pPr>
              <w:rPr>
                <w:b w:val="0"/>
                <w:bCs/>
                <w:sz w:val="20"/>
              </w:rPr>
            </w:pPr>
            <w:r w:rsidRPr="001F2701">
              <w:rPr>
                <w:b w:val="0"/>
                <w:bCs/>
                <w:sz w:val="20"/>
              </w:rPr>
              <w:t>N</w:t>
            </w:r>
          </w:p>
        </w:tc>
        <w:tc>
          <w:tcPr>
            <w:tcW w:w="993" w:type="dxa"/>
          </w:tcPr>
          <w:p w14:paraId="25F08065" w14:textId="77777777" w:rsidR="00204A63" w:rsidRPr="001F2701" w:rsidRDefault="00204A63" w:rsidP="00666B5B">
            <w:pPr>
              <w:rPr>
                <w:b w:val="0"/>
                <w:bCs/>
                <w:sz w:val="20"/>
              </w:rPr>
            </w:pPr>
            <w:r w:rsidRPr="001F2701">
              <w:rPr>
                <w:b w:val="0"/>
                <w:bCs/>
                <w:sz w:val="20"/>
              </w:rPr>
              <w:t>11</w:t>
            </w:r>
          </w:p>
        </w:tc>
        <w:tc>
          <w:tcPr>
            <w:tcW w:w="1761" w:type="dxa"/>
          </w:tcPr>
          <w:p w14:paraId="167A59C4" w14:textId="77777777" w:rsidR="00204A63" w:rsidRPr="001F2701" w:rsidRDefault="00204A63" w:rsidP="00666B5B">
            <w:pPr>
              <w:rPr>
                <w:b w:val="0"/>
                <w:bCs/>
                <w:sz w:val="20"/>
              </w:rPr>
            </w:pPr>
            <w:r w:rsidRPr="001F2701">
              <w:rPr>
                <w:b w:val="0"/>
                <w:bCs/>
                <w:sz w:val="20"/>
              </w:rPr>
              <w:t>[0-9]</w:t>
            </w:r>
          </w:p>
        </w:tc>
      </w:tr>
      <w:tr w:rsidR="00204A63" w:rsidRPr="001F2701" w14:paraId="79B3D94C" w14:textId="77777777" w:rsidTr="00666B5B">
        <w:trPr>
          <w:trHeight w:val="968"/>
        </w:trPr>
        <w:tc>
          <w:tcPr>
            <w:tcW w:w="2121" w:type="dxa"/>
          </w:tcPr>
          <w:p w14:paraId="1BC8CE64" w14:textId="77777777" w:rsidR="00204A63" w:rsidRPr="001F2701" w:rsidRDefault="00204A63" w:rsidP="00666B5B">
            <w:pPr>
              <w:rPr>
                <w:b w:val="0"/>
                <w:bCs/>
                <w:sz w:val="20"/>
              </w:rPr>
            </w:pPr>
            <w:r w:rsidRPr="001F2701">
              <w:rPr>
                <w:b w:val="0"/>
                <w:bCs/>
                <w:sz w:val="20"/>
              </w:rPr>
              <w:t>remarks</w:t>
            </w:r>
          </w:p>
        </w:tc>
        <w:tc>
          <w:tcPr>
            <w:tcW w:w="1403" w:type="dxa"/>
          </w:tcPr>
          <w:p w14:paraId="01A28C40" w14:textId="77777777" w:rsidR="00204A63" w:rsidRPr="001F2701" w:rsidRDefault="00204A63" w:rsidP="00666B5B">
            <w:pPr>
              <w:rPr>
                <w:b w:val="0"/>
                <w:bCs/>
                <w:sz w:val="20"/>
              </w:rPr>
            </w:pPr>
            <w:r w:rsidRPr="001F2701">
              <w:rPr>
                <w:b w:val="0"/>
                <w:bCs/>
                <w:sz w:val="20"/>
              </w:rPr>
              <w:t>The date the request is added</w:t>
            </w:r>
          </w:p>
        </w:tc>
        <w:tc>
          <w:tcPr>
            <w:tcW w:w="1269" w:type="dxa"/>
          </w:tcPr>
          <w:p w14:paraId="53EB3663" w14:textId="77777777" w:rsidR="00204A63" w:rsidRPr="001F2701" w:rsidRDefault="00204A63" w:rsidP="00666B5B">
            <w:pPr>
              <w:rPr>
                <w:b w:val="0"/>
                <w:bCs/>
                <w:sz w:val="20"/>
              </w:rPr>
            </w:pPr>
            <w:r w:rsidRPr="001F2701">
              <w:rPr>
                <w:b w:val="0"/>
                <w:bCs/>
                <w:sz w:val="20"/>
              </w:rPr>
              <w:t>Varchar</w:t>
            </w:r>
          </w:p>
        </w:tc>
        <w:tc>
          <w:tcPr>
            <w:tcW w:w="1630" w:type="dxa"/>
          </w:tcPr>
          <w:p w14:paraId="01924438" w14:textId="77777777" w:rsidR="00204A63" w:rsidRPr="001F2701" w:rsidRDefault="00204A63" w:rsidP="00666B5B">
            <w:pPr>
              <w:rPr>
                <w:b w:val="0"/>
                <w:bCs/>
                <w:sz w:val="20"/>
              </w:rPr>
            </w:pPr>
            <w:r w:rsidRPr="001F2701">
              <w:rPr>
                <w:b w:val="0"/>
                <w:bCs/>
                <w:sz w:val="20"/>
              </w:rPr>
              <w:t>None</w:t>
            </w:r>
          </w:p>
        </w:tc>
        <w:tc>
          <w:tcPr>
            <w:tcW w:w="1443" w:type="dxa"/>
          </w:tcPr>
          <w:p w14:paraId="634FC586" w14:textId="77777777" w:rsidR="00204A63" w:rsidRPr="001F2701" w:rsidRDefault="00204A63" w:rsidP="00666B5B">
            <w:pPr>
              <w:rPr>
                <w:b w:val="0"/>
                <w:bCs/>
                <w:sz w:val="20"/>
              </w:rPr>
            </w:pPr>
            <w:r w:rsidRPr="001F2701">
              <w:rPr>
                <w:b w:val="0"/>
                <w:bCs/>
                <w:sz w:val="20"/>
              </w:rPr>
              <w:t>false</w:t>
            </w:r>
          </w:p>
        </w:tc>
        <w:tc>
          <w:tcPr>
            <w:tcW w:w="1282" w:type="dxa"/>
          </w:tcPr>
          <w:p w14:paraId="065993D4" w14:textId="77777777" w:rsidR="00204A63" w:rsidRPr="001F2701" w:rsidRDefault="00204A63" w:rsidP="00666B5B">
            <w:pPr>
              <w:rPr>
                <w:b w:val="0"/>
                <w:bCs/>
                <w:sz w:val="20"/>
              </w:rPr>
            </w:pPr>
            <w:r w:rsidRPr="001F2701">
              <w:rPr>
                <w:b w:val="0"/>
                <w:bCs/>
                <w:sz w:val="20"/>
              </w:rPr>
              <w:t>Sick</w:t>
            </w:r>
          </w:p>
        </w:tc>
        <w:tc>
          <w:tcPr>
            <w:tcW w:w="1053" w:type="dxa"/>
          </w:tcPr>
          <w:p w14:paraId="3588EB68" w14:textId="77777777" w:rsidR="00204A63" w:rsidRPr="001F2701" w:rsidRDefault="00204A63" w:rsidP="00666B5B">
            <w:pPr>
              <w:rPr>
                <w:b w:val="0"/>
                <w:bCs/>
                <w:sz w:val="20"/>
              </w:rPr>
            </w:pPr>
            <w:r w:rsidRPr="001F2701">
              <w:rPr>
                <w:b w:val="0"/>
                <w:bCs/>
                <w:sz w:val="20"/>
              </w:rPr>
              <w:t>Y</w:t>
            </w:r>
          </w:p>
        </w:tc>
        <w:tc>
          <w:tcPr>
            <w:tcW w:w="993" w:type="dxa"/>
          </w:tcPr>
          <w:p w14:paraId="60BBC1E1" w14:textId="77777777" w:rsidR="00204A63" w:rsidRPr="001F2701" w:rsidRDefault="00204A63" w:rsidP="00666B5B">
            <w:pPr>
              <w:rPr>
                <w:b w:val="0"/>
                <w:bCs/>
                <w:sz w:val="20"/>
              </w:rPr>
            </w:pPr>
            <w:r w:rsidRPr="001F2701">
              <w:rPr>
                <w:b w:val="0"/>
                <w:bCs/>
                <w:sz w:val="20"/>
              </w:rPr>
              <w:t>50</w:t>
            </w:r>
          </w:p>
        </w:tc>
        <w:tc>
          <w:tcPr>
            <w:tcW w:w="1761" w:type="dxa"/>
          </w:tcPr>
          <w:p w14:paraId="1E09D16C" w14:textId="77777777" w:rsidR="00204A63" w:rsidRPr="001F2701" w:rsidRDefault="00204A63" w:rsidP="00666B5B">
            <w:pPr>
              <w:rPr>
                <w:b w:val="0"/>
                <w:bCs/>
                <w:sz w:val="20"/>
              </w:rPr>
            </w:pPr>
            <w:r w:rsidRPr="00CC7892">
              <w:rPr>
                <w:b w:val="0"/>
                <w:bCs/>
                <w:sz w:val="20"/>
              </w:rPr>
              <w:t>[A-Z, a-z,0-9, @]</w:t>
            </w:r>
          </w:p>
        </w:tc>
      </w:tr>
      <w:tr w:rsidR="00204A63" w:rsidRPr="001F2701" w14:paraId="2E066ABD" w14:textId="77777777" w:rsidTr="00666B5B">
        <w:trPr>
          <w:trHeight w:val="1613"/>
        </w:trPr>
        <w:tc>
          <w:tcPr>
            <w:tcW w:w="2121" w:type="dxa"/>
          </w:tcPr>
          <w:p w14:paraId="03A43A3D" w14:textId="77777777" w:rsidR="00204A63" w:rsidRPr="001F2701" w:rsidRDefault="00204A63" w:rsidP="00666B5B">
            <w:pPr>
              <w:rPr>
                <w:b w:val="0"/>
                <w:bCs/>
                <w:sz w:val="20"/>
              </w:rPr>
            </w:pPr>
            <w:proofErr w:type="spellStart"/>
            <w:r w:rsidRPr="001F2701">
              <w:rPr>
                <w:b w:val="0"/>
                <w:bCs/>
                <w:sz w:val="20"/>
              </w:rPr>
              <w:t>quarantine_date</w:t>
            </w:r>
            <w:proofErr w:type="spellEnd"/>
          </w:p>
        </w:tc>
        <w:tc>
          <w:tcPr>
            <w:tcW w:w="1403" w:type="dxa"/>
          </w:tcPr>
          <w:p w14:paraId="4E5AF2ED" w14:textId="77777777" w:rsidR="00204A63" w:rsidRPr="001F2701" w:rsidRDefault="00204A63" w:rsidP="00666B5B">
            <w:pPr>
              <w:rPr>
                <w:b w:val="0"/>
                <w:bCs/>
                <w:sz w:val="20"/>
              </w:rPr>
            </w:pPr>
            <w:r w:rsidRPr="001F2701">
              <w:rPr>
                <w:b w:val="0"/>
                <w:bCs/>
                <w:sz w:val="20"/>
              </w:rPr>
              <w:t>Identify if the data should be shown to users</w:t>
            </w:r>
          </w:p>
        </w:tc>
        <w:tc>
          <w:tcPr>
            <w:tcW w:w="1269" w:type="dxa"/>
          </w:tcPr>
          <w:p w14:paraId="122653DA" w14:textId="77777777" w:rsidR="00204A63" w:rsidRPr="001F2701" w:rsidRDefault="00204A63" w:rsidP="00666B5B">
            <w:pPr>
              <w:rPr>
                <w:b w:val="0"/>
                <w:bCs/>
                <w:sz w:val="20"/>
              </w:rPr>
            </w:pPr>
            <w:r w:rsidRPr="001F2701">
              <w:rPr>
                <w:b w:val="0"/>
                <w:bCs/>
                <w:sz w:val="20"/>
              </w:rPr>
              <w:t>Date</w:t>
            </w:r>
          </w:p>
        </w:tc>
        <w:tc>
          <w:tcPr>
            <w:tcW w:w="1630" w:type="dxa"/>
          </w:tcPr>
          <w:p w14:paraId="636B9F4B" w14:textId="77777777" w:rsidR="00204A63" w:rsidRPr="001F2701" w:rsidRDefault="00204A63" w:rsidP="00666B5B">
            <w:pPr>
              <w:rPr>
                <w:b w:val="0"/>
                <w:bCs/>
                <w:sz w:val="20"/>
              </w:rPr>
            </w:pPr>
            <w:r w:rsidRPr="001F2701">
              <w:rPr>
                <w:b w:val="0"/>
                <w:bCs/>
                <w:sz w:val="20"/>
              </w:rPr>
              <w:t>true</w:t>
            </w:r>
          </w:p>
        </w:tc>
        <w:tc>
          <w:tcPr>
            <w:tcW w:w="1443" w:type="dxa"/>
          </w:tcPr>
          <w:p w14:paraId="32CAFCEE" w14:textId="77777777" w:rsidR="00204A63" w:rsidRPr="001F2701" w:rsidRDefault="00204A63" w:rsidP="00666B5B">
            <w:pPr>
              <w:rPr>
                <w:b w:val="0"/>
                <w:bCs/>
                <w:sz w:val="20"/>
              </w:rPr>
            </w:pPr>
            <w:r w:rsidRPr="001F2701">
              <w:rPr>
                <w:b w:val="0"/>
                <w:bCs/>
                <w:sz w:val="20"/>
              </w:rPr>
              <w:t>false</w:t>
            </w:r>
          </w:p>
        </w:tc>
        <w:tc>
          <w:tcPr>
            <w:tcW w:w="1282" w:type="dxa"/>
          </w:tcPr>
          <w:p w14:paraId="3055F387" w14:textId="77777777" w:rsidR="00204A63" w:rsidRPr="001F2701" w:rsidRDefault="00204A63" w:rsidP="00666B5B">
            <w:pPr>
              <w:rPr>
                <w:b w:val="0"/>
                <w:bCs/>
                <w:sz w:val="20"/>
              </w:rPr>
            </w:pPr>
            <w:r w:rsidRPr="001F2701">
              <w:rPr>
                <w:b w:val="0"/>
                <w:bCs/>
                <w:sz w:val="20"/>
              </w:rPr>
              <w:t>true</w:t>
            </w:r>
          </w:p>
        </w:tc>
        <w:tc>
          <w:tcPr>
            <w:tcW w:w="1053" w:type="dxa"/>
          </w:tcPr>
          <w:p w14:paraId="6C6C5D4E" w14:textId="77777777" w:rsidR="00204A63" w:rsidRPr="001F2701" w:rsidRDefault="00204A63" w:rsidP="00666B5B">
            <w:pPr>
              <w:rPr>
                <w:b w:val="0"/>
                <w:bCs/>
                <w:sz w:val="20"/>
              </w:rPr>
            </w:pPr>
            <w:r w:rsidRPr="001F2701">
              <w:rPr>
                <w:b w:val="0"/>
                <w:bCs/>
                <w:sz w:val="20"/>
              </w:rPr>
              <w:t>Y</w:t>
            </w:r>
          </w:p>
        </w:tc>
        <w:tc>
          <w:tcPr>
            <w:tcW w:w="993" w:type="dxa"/>
          </w:tcPr>
          <w:p w14:paraId="14445C52" w14:textId="77777777" w:rsidR="00204A63" w:rsidRPr="00232D47" w:rsidRDefault="00204A63" w:rsidP="00666B5B">
            <w:pPr>
              <w:rPr>
                <w:b w:val="0"/>
                <w:bCs/>
                <w:sz w:val="20"/>
                <w:szCs w:val="18"/>
              </w:rPr>
            </w:pPr>
            <w:r w:rsidRPr="00232D47">
              <w:rPr>
                <w:b w:val="0"/>
                <w:bCs/>
                <w:kern w:val="24"/>
                <w:sz w:val="20"/>
                <w:szCs w:val="18"/>
              </w:rPr>
              <w:t>9999-12-31</w:t>
            </w:r>
          </w:p>
        </w:tc>
        <w:tc>
          <w:tcPr>
            <w:tcW w:w="1761" w:type="dxa"/>
          </w:tcPr>
          <w:p w14:paraId="1D966752" w14:textId="77777777" w:rsidR="00204A63" w:rsidRPr="00232D47" w:rsidRDefault="00204A63" w:rsidP="00666B5B">
            <w:pPr>
              <w:rPr>
                <w:b w:val="0"/>
                <w:bCs/>
                <w:sz w:val="20"/>
                <w:szCs w:val="18"/>
              </w:rPr>
            </w:pPr>
            <w:r w:rsidRPr="00232D47">
              <w:rPr>
                <w:b w:val="0"/>
                <w:bCs/>
                <w:sz w:val="20"/>
                <w:szCs w:val="18"/>
              </w:rPr>
              <w:t>YYYY-MM-DD</w:t>
            </w:r>
          </w:p>
        </w:tc>
      </w:tr>
      <w:tr w:rsidR="00204A63" w:rsidRPr="001F2701" w14:paraId="643B13EE" w14:textId="77777777" w:rsidTr="00666B5B">
        <w:trPr>
          <w:trHeight w:val="617"/>
        </w:trPr>
        <w:tc>
          <w:tcPr>
            <w:tcW w:w="2121" w:type="dxa"/>
          </w:tcPr>
          <w:p w14:paraId="4739A61B" w14:textId="77777777" w:rsidR="00204A63" w:rsidRPr="001F2701" w:rsidRDefault="00204A63" w:rsidP="00666B5B">
            <w:pPr>
              <w:rPr>
                <w:b w:val="0"/>
                <w:bCs/>
                <w:sz w:val="20"/>
              </w:rPr>
            </w:pPr>
            <w:proofErr w:type="spellStart"/>
            <w:r w:rsidRPr="001F2701">
              <w:rPr>
                <w:b w:val="0"/>
                <w:bCs/>
                <w:sz w:val="20"/>
              </w:rPr>
              <w:t>is_exist</w:t>
            </w:r>
            <w:proofErr w:type="spellEnd"/>
          </w:p>
        </w:tc>
        <w:tc>
          <w:tcPr>
            <w:tcW w:w="1403" w:type="dxa"/>
          </w:tcPr>
          <w:p w14:paraId="09A644A9" w14:textId="77777777" w:rsidR="00204A63" w:rsidRPr="001F2701" w:rsidRDefault="00204A63" w:rsidP="00666B5B">
            <w:pPr>
              <w:rPr>
                <w:b w:val="0"/>
                <w:bCs/>
                <w:sz w:val="20"/>
              </w:rPr>
            </w:pPr>
            <w:r w:rsidRPr="001F2701">
              <w:rPr>
                <w:b w:val="0"/>
                <w:bCs/>
                <w:sz w:val="20"/>
              </w:rPr>
              <w:t>Determines quarantine existing record</w:t>
            </w:r>
          </w:p>
        </w:tc>
        <w:tc>
          <w:tcPr>
            <w:tcW w:w="1269" w:type="dxa"/>
          </w:tcPr>
          <w:p w14:paraId="4AA4BB9F" w14:textId="77777777" w:rsidR="00204A63" w:rsidRPr="001F2701" w:rsidRDefault="00204A63" w:rsidP="00666B5B">
            <w:pPr>
              <w:rPr>
                <w:b w:val="0"/>
                <w:bCs/>
                <w:sz w:val="20"/>
              </w:rPr>
            </w:pPr>
            <w:r w:rsidRPr="001F2701">
              <w:rPr>
                <w:b w:val="0"/>
                <w:bCs/>
                <w:sz w:val="20"/>
              </w:rPr>
              <w:t>varchar</w:t>
            </w:r>
          </w:p>
        </w:tc>
        <w:tc>
          <w:tcPr>
            <w:tcW w:w="1630" w:type="dxa"/>
          </w:tcPr>
          <w:p w14:paraId="2CBE8D64" w14:textId="77777777" w:rsidR="00204A63" w:rsidRPr="001F2701" w:rsidRDefault="00204A63" w:rsidP="00666B5B">
            <w:pPr>
              <w:rPr>
                <w:b w:val="0"/>
                <w:bCs/>
                <w:sz w:val="20"/>
              </w:rPr>
            </w:pPr>
            <w:r w:rsidRPr="001F2701">
              <w:rPr>
                <w:b w:val="0"/>
                <w:bCs/>
                <w:sz w:val="20"/>
              </w:rPr>
              <w:t>None</w:t>
            </w:r>
          </w:p>
        </w:tc>
        <w:tc>
          <w:tcPr>
            <w:tcW w:w="1443" w:type="dxa"/>
          </w:tcPr>
          <w:p w14:paraId="25430BDF" w14:textId="77777777" w:rsidR="00204A63" w:rsidRPr="001F2701" w:rsidRDefault="00204A63" w:rsidP="00666B5B">
            <w:pPr>
              <w:rPr>
                <w:b w:val="0"/>
                <w:bCs/>
                <w:sz w:val="20"/>
              </w:rPr>
            </w:pPr>
            <w:r w:rsidRPr="001F2701">
              <w:rPr>
                <w:b w:val="0"/>
                <w:bCs/>
                <w:sz w:val="20"/>
              </w:rPr>
              <w:t>false</w:t>
            </w:r>
          </w:p>
        </w:tc>
        <w:tc>
          <w:tcPr>
            <w:tcW w:w="1282" w:type="dxa"/>
          </w:tcPr>
          <w:p w14:paraId="182B3BFC" w14:textId="77777777" w:rsidR="00204A63" w:rsidRPr="001F2701" w:rsidRDefault="00204A63" w:rsidP="00666B5B">
            <w:pPr>
              <w:rPr>
                <w:b w:val="0"/>
                <w:bCs/>
                <w:sz w:val="20"/>
              </w:rPr>
            </w:pPr>
            <w:r w:rsidRPr="001F2701">
              <w:rPr>
                <w:b w:val="0"/>
                <w:bCs/>
                <w:sz w:val="20"/>
              </w:rPr>
              <w:t>true</w:t>
            </w:r>
          </w:p>
        </w:tc>
        <w:tc>
          <w:tcPr>
            <w:tcW w:w="1053" w:type="dxa"/>
          </w:tcPr>
          <w:p w14:paraId="4DA90172" w14:textId="77777777" w:rsidR="00204A63" w:rsidRPr="001F2701" w:rsidRDefault="00204A63" w:rsidP="00666B5B">
            <w:pPr>
              <w:rPr>
                <w:b w:val="0"/>
                <w:bCs/>
                <w:sz w:val="20"/>
              </w:rPr>
            </w:pPr>
            <w:r w:rsidRPr="001F2701">
              <w:rPr>
                <w:b w:val="0"/>
                <w:bCs/>
                <w:sz w:val="20"/>
              </w:rPr>
              <w:t>Y</w:t>
            </w:r>
          </w:p>
        </w:tc>
        <w:tc>
          <w:tcPr>
            <w:tcW w:w="993" w:type="dxa"/>
          </w:tcPr>
          <w:p w14:paraId="67A95684" w14:textId="77777777" w:rsidR="00204A63" w:rsidRPr="001F2701" w:rsidRDefault="00204A63" w:rsidP="00666B5B">
            <w:pPr>
              <w:rPr>
                <w:b w:val="0"/>
                <w:bCs/>
                <w:sz w:val="20"/>
              </w:rPr>
            </w:pPr>
            <w:r w:rsidRPr="001F2701">
              <w:rPr>
                <w:b w:val="0"/>
                <w:bCs/>
                <w:sz w:val="20"/>
              </w:rPr>
              <w:t>50</w:t>
            </w:r>
          </w:p>
        </w:tc>
        <w:tc>
          <w:tcPr>
            <w:tcW w:w="1761" w:type="dxa"/>
          </w:tcPr>
          <w:p w14:paraId="6668F991" w14:textId="77777777" w:rsidR="00204A63" w:rsidRPr="001F2701" w:rsidRDefault="00204A63" w:rsidP="00666B5B">
            <w:pPr>
              <w:rPr>
                <w:b w:val="0"/>
                <w:bCs/>
                <w:sz w:val="20"/>
              </w:rPr>
            </w:pPr>
            <w:r w:rsidRPr="001F2701">
              <w:rPr>
                <w:b w:val="0"/>
                <w:bCs/>
                <w:sz w:val="20"/>
              </w:rPr>
              <w:t>[A-Z, a-z,0-9, @]</w:t>
            </w:r>
          </w:p>
        </w:tc>
      </w:tr>
      <w:tr w:rsidR="00204A63" w:rsidRPr="001F2701" w14:paraId="4E299192" w14:textId="77777777" w:rsidTr="00666B5B">
        <w:trPr>
          <w:trHeight w:val="557"/>
        </w:trPr>
        <w:tc>
          <w:tcPr>
            <w:tcW w:w="2121" w:type="dxa"/>
          </w:tcPr>
          <w:p w14:paraId="49786CA6" w14:textId="77777777" w:rsidR="00204A63" w:rsidRPr="001F2701" w:rsidRDefault="00204A63" w:rsidP="00666B5B">
            <w:pPr>
              <w:rPr>
                <w:b w:val="0"/>
                <w:bCs/>
                <w:sz w:val="20"/>
              </w:rPr>
            </w:pPr>
            <w:proofErr w:type="spellStart"/>
            <w:r w:rsidRPr="001F2701">
              <w:rPr>
                <w:b w:val="0"/>
                <w:bCs/>
                <w:sz w:val="20"/>
              </w:rPr>
              <w:t>user_id</w:t>
            </w:r>
            <w:proofErr w:type="spellEnd"/>
          </w:p>
        </w:tc>
        <w:tc>
          <w:tcPr>
            <w:tcW w:w="1403" w:type="dxa"/>
          </w:tcPr>
          <w:p w14:paraId="2BECF851" w14:textId="77777777" w:rsidR="00204A63" w:rsidRPr="001F2701" w:rsidRDefault="00204A63" w:rsidP="00666B5B">
            <w:pPr>
              <w:rPr>
                <w:b w:val="0"/>
                <w:bCs/>
                <w:sz w:val="20"/>
              </w:rPr>
            </w:pPr>
            <w:r w:rsidRPr="001F2701">
              <w:rPr>
                <w:b w:val="0"/>
                <w:bCs/>
                <w:sz w:val="20"/>
              </w:rPr>
              <w:t>Unique Identified ID for user</w:t>
            </w:r>
          </w:p>
        </w:tc>
        <w:tc>
          <w:tcPr>
            <w:tcW w:w="1269" w:type="dxa"/>
          </w:tcPr>
          <w:p w14:paraId="3CFF175D" w14:textId="77777777" w:rsidR="00204A63" w:rsidRPr="001F2701" w:rsidRDefault="00204A63" w:rsidP="00666B5B">
            <w:pPr>
              <w:rPr>
                <w:b w:val="0"/>
                <w:bCs/>
                <w:sz w:val="20"/>
              </w:rPr>
            </w:pPr>
            <w:r w:rsidRPr="001F2701">
              <w:rPr>
                <w:b w:val="0"/>
                <w:bCs/>
                <w:sz w:val="20"/>
              </w:rPr>
              <w:t>int</w:t>
            </w:r>
          </w:p>
        </w:tc>
        <w:tc>
          <w:tcPr>
            <w:tcW w:w="1630" w:type="dxa"/>
          </w:tcPr>
          <w:p w14:paraId="21301FC2" w14:textId="77777777" w:rsidR="00204A63" w:rsidRPr="001F2701" w:rsidRDefault="00204A63" w:rsidP="00666B5B">
            <w:pPr>
              <w:rPr>
                <w:b w:val="0"/>
                <w:bCs/>
                <w:sz w:val="20"/>
              </w:rPr>
            </w:pPr>
            <w:r w:rsidRPr="001F2701">
              <w:rPr>
                <w:b w:val="0"/>
                <w:bCs/>
                <w:sz w:val="20"/>
              </w:rPr>
              <w:t>None</w:t>
            </w:r>
          </w:p>
        </w:tc>
        <w:tc>
          <w:tcPr>
            <w:tcW w:w="1443" w:type="dxa"/>
          </w:tcPr>
          <w:p w14:paraId="4E3F0834" w14:textId="77777777" w:rsidR="00204A63" w:rsidRPr="001F2701" w:rsidRDefault="00204A63" w:rsidP="00666B5B">
            <w:pPr>
              <w:rPr>
                <w:b w:val="0"/>
                <w:bCs/>
                <w:sz w:val="20"/>
              </w:rPr>
            </w:pPr>
            <w:r w:rsidRPr="001F2701">
              <w:rPr>
                <w:b w:val="0"/>
                <w:bCs/>
                <w:sz w:val="20"/>
              </w:rPr>
              <w:t>false</w:t>
            </w:r>
          </w:p>
        </w:tc>
        <w:tc>
          <w:tcPr>
            <w:tcW w:w="1282" w:type="dxa"/>
          </w:tcPr>
          <w:p w14:paraId="632A8B9B" w14:textId="77777777" w:rsidR="00204A63" w:rsidRPr="001F2701" w:rsidRDefault="00204A63" w:rsidP="00666B5B">
            <w:pPr>
              <w:rPr>
                <w:b w:val="0"/>
                <w:bCs/>
                <w:sz w:val="20"/>
              </w:rPr>
            </w:pPr>
            <w:r w:rsidRPr="001F2701">
              <w:rPr>
                <w:b w:val="0"/>
                <w:bCs/>
                <w:sz w:val="20"/>
              </w:rPr>
              <w:t>1</w:t>
            </w:r>
          </w:p>
        </w:tc>
        <w:tc>
          <w:tcPr>
            <w:tcW w:w="1053" w:type="dxa"/>
          </w:tcPr>
          <w:p w14:paraId="723A958B" w14:textId="77777777" w:rsidR="00204A63" w:rsidRPr="001F2701" w:rsidRDefault="00204A63" w:rsidP="00666B5B">
            <w:pPr>
              <w:rPr>
                <w:b w:val="0"/>
                <w:bCs/>
                <w:sz w:val="20"/>
              </w:rPr>
            </w:pPr>
            <w:r w:rsidRPr="001F2701">
              <w:rPr>
                <w:b w:val="0"/>
                <w:bCs/>
                <w:sz w:val="20"/>
              </w:rPr>
              <w:t>Y</w:t>
            </w:r>
          </w:p>
        </w:tc>
        <w:tc>
          <w:tcPr>
            <w:tcW w:w="993" w:type="dxa"/>
          </w:tcPr>
          <w:p w14:paraId="4C87E656" w14:textId="77777777" w:rsidR="00204A63" w:rsidRPr="001F2701" w:rsidRDefault="00204A63" w:rsidP="00666B5B">
            <w:pPr>
              <w:rPr>
                <w:b w:val="0"/>
                <w:bCs/>
                <w:sz w:val="20"/>
              </w:rPr>
            </w:pPr>
            <w:r w:rsidRPr="001F2701">
              <w:rPr>
                <w:b w:val="0"/>
                <w:bCs/>
                <w:sz w:val="20"/>
              </w:rPr>
              <w:t>11</w:t>
            </w:r>
          </w:p>
        </w:tc>
        <w:tc>
          <w:tcPr>
            <w:tcW w:w="1761" w:type="dxa"/>
          </w:tcPr>
          <w:p w14:paraId="149C605D" w14:textId="77777777" w:rsidR="00204A63" w:rsidRPr="001F2701" w:rsidRDefault="00204A63" w:rsidP="00666B5B">
            <w:pPr>
              <w:rPr>
                <w:b w:val="0"/>
                <w:bCs/>
                <w:sz w:val="20"/>
              </w:rPr>
            </w:pPr>
            <w:r w:rsidRPr="001F2701">
              <w:rPr>
                <w:b w:val="0"/>
                <w:bCs/>
                <w:sz w:val="20"/>
              </w:rPr>
              <w:t>[0-9]</w:t>
            </w:r>
          </w:p>
        </w:tc>
      </w:tr>
    </w:tbl>
    <w:bookmarkEnd w:id="88"/>
    <w:p w14:paraId="67E91CE0" w14:textId="3E8B0B58" w:rsidR="00204A63" w:rsidRPr="00575A26" w:rsidRDefault="0071695F" w:rsidP="00F72034">
      <w:pPr>
        <w:spacing w:line="360" w:lineRule="auto"/>
        <w:rPr>
          <w:rFonts w:cs="Times New Roman"/>
          <w:szCs w:val="24"/>
        </w:rPr>
      </w:pPr>
      <w:r>
        <w:rPr>
          <w:rFonts w:cs="Times New Roman"/>
          <w:szCs w:val="24"/>
        </w:rPr>
        <w:t>Table 79</w:t>
      </w:r>
      <w:r w:rsidR="00204A63" w:rsidRPr="00D954EF">
        <w:rPr>
          <w:rFonts w:cs="Times New Roman"/>
          <w:szCs w:val="24"/>
        </w:rPr>
        <w:t xml:space="preserve">. Data Dictionary of </w:t>
      </w:r>
      <w:r w:rsidR="00204A63">
        <w:rPr>
          <w:rFonts w:cs="Times New Roman"/>
          <w:szCs w:val="24"/>
        </w:rPr>
        <w:t>Quarantine</w:t>
      </w:r>
      <w:r w:rsidR="00204A63" w:rsidRPr="00D954EF">
        <w:rPr>
          <w:rFonts w:cs="Times New Roman"/>
          <w:szCs w:val="24"/>
        </w:rPr>
        <w:t xml:space="preserve"> Table</w:t>
      </w:r>
    </w:p>
    <w:tbl>
      <w:tblPr>
        <w:tblStyle w:val="TableGrid"/>
        <w:tblW w:w="12960" w:type="dxa"/>
        <w:tblInd w:w="-5" w:type="dxa"/>
        <w:tblLayout w:type="fixed"/>
        <w:tblLook w:val="04A0" w:firstRow="1" w:lastRow="0" w:firstColumn="1" w:lastColumn="0" w:noHBand="0" w:noVBand="1"/>
      </w:tblPr>
      <w:tblGrid>
        <w:gridCol w:w="1980"/>
        <w:gridCol w:w="1653"/>
        <w:gridCol w:w="1440"/>
        <w:gridCol w:w="1767"/>
        <w:gridCol w:w="1098"/>
        <w:gridCol w:w="1276"/>
        <w:gridCol w:w="1134"/>
        <w:gridCol w:w="868"/>
        <w:gridCol w:w="1744"/>
      </w:tblGrid>
      <w:tr w:rsidR="00204A63" w:rsidRPr="00EC3222" w14:paraId="700BA336" w14:textId="77777777" w:rsidTr="00666B5B">
        <w:trPr>
          <w:trHeight w:val="382"/>
        </w:trPr>
        <w:tc>
          <w:tcPr>
            <w:tcW w:w="1980" w:type="dxa"/>
          </w:tcPr>
          <w:p w14:paraId="75059929" w14:textId="77777777" w:rsidR="00204A63" w:rsidRPr="00EC3222" w:rsidRDefault="00204A63" w:rsidP="00666B5B">
            <w:pPr>
              <w:rPr>
                <w:sz w:val="20"/>
              </w:rPr>
            </w:pPr>
            <w:bookmarkStart w:id="89" w:name="_Hlk114443868"/>
            <w:r w:rsidRPr="00EC3222">
              <w:rPr>
                <w:sz w:val="20"/>
              </w:rPr>
              <w:lastRenderedPageBreak/>
              <w:t>Table Name</w:t>
            </w:r>
          </w:p>
        </w:tc>
        <w:tc>
          <w:tcPr>
            <w:tcW w:w="10980" w:type="dxa"/>
            <w:gridSpan w:val="8"/>
          </w:tcPr>
          <w:p w14:paraId="72D1A749" w14:textId="77777777" w:rsidR="00204A63" w:rsidRPr="00EC3222" w:rsidRDefault="00204A63" w:rsidP="00666B5B">
            <w:pPr>
              <w:rPr>
                <w:sz w:val="20"/>
              </w:rPr>
            </w:pPr>
            <w:proofErr w:type="spellStart"/>
            <w:r w:rsidRPr="00EC3222">
              <w:rPr>
                <w:sz w:val="20"/>
              </w:rPr>
              <w:t>tbl_inventory</w:t>
            </w:r>
            <w:proofErr w:type="spellEnd"/>
          </w:p>
        </w:tc>
      </w:tr>
      <w:tr w:rsidR="00204A63" w:rsidRPr="00EC3222" w14:paraId="55A36C40" w14:textId="77777777" w:rsidTr="00666B5B">
        <w:trPr>
          <w:trHeight w:val="382"/>
        </w:trPr>
        <w:tc>
          <w:tcPr>
            <w:tcW w:w="1980" w:type="dxa"/>
          </w:tcPr>
          <w:p w14:paraId="09814D06" w14:textId="77777777" w:rsidR="00204A63" w:rsidRPr="00EC3222" w:rsidRDefault="00204A63" w:rsidP="00666B5B">
            <w:pPr>
              <w:rPr>
                <w:sz w:val="20"/>
              </w:rPr>
            </w:pPr>
            <w:r w:rsidRPr="00EC3222">
              <w:rPr>
                <w:sz w:val="20"/>
              </w:rPr>
              <w:t>Description</w:t>
            </w:r>
          </w:p>
        </w:tc>
        <w:tc>
          <w:tcPr>
            <w:tcW w:w="10980" w:type="dxa"/>
            <w:gridSpan w:val="8"/>
          </w:tcPr>
          <w:p w14:paraId="4074A324" w14:textId="77777777" w:rsidR="00204A63" w:rsidRPr="00EC3222" w:rsidRDefault="00204A63" w:rsidP="00666B5B">
            <w:pPr>
              <w:rPr>
                <w:sz w:val="20"/>
              </w:rPr>
            </w:pPr>
            <w:r w:rsidRPr="00EC3222">
              <w:rPr>
                <w:sz w:val="20"/>
              </w:rPr>
              <w:t>This table records the scheduled operation in the hog farm</w:t>
            </w:r>
          </w:p>
        </w:tc>
      </w:tr>
      <w:tr w:rsidR="00204A63" w:rsidRPr="00EC3222" w14:paraId="41BAB709" w14:textId="77777777" w:rsidTr="00666B5B">
        <w:trPr>
          <w:trHeight w:val="465"/>
        </w:trPr>
        <w:tc>
          <w:tcPr>
            <w:tcW w:w="1980" w:type="dxa"/>
          </w:tcPr>
          <w:p w14:paraId="797CBAB9" w14:textId="77777777" w:rsidR="00204A63" w:rsidRPr="00EC3222" w:rsidRDefault="00204A63" w:rsidP="00666B5B">
            <w:pPr>
              <w:rPr>
                <w:sz w:val="20"/>
              </w:rPr>
            </w:pPr>
            <w:r w:rsidRPr="00EC3222">
              <w:rPr>
                <w:sz w:val="20"/>
              </w:rPr>
              <w:t>Alias</w:t>
            </w:r>
          </w:p>
        </w:tc>
        <w:tc>
          <w:tcPr>
            <w:tcW w:w="10980" w:type="dxa"/>
            <w:gridSpan w:val="8"/>
          </w:tcPr>
          <w:p w14:paraId="4114457E" w14:textId="77777777" w:rsidR="00204A63" w:rsidRPr="00EC3222" w:rsidRDefault="00204A63" w:rsidP="00666B5B">
            <w:pPr>
              <w:rPr>
                <w:sz w:val="20"/>
              </w:rPr>
            </w:pPr>
            <w:r w:rsidRPr="00EC3222">
              <w:rPr>
                <w:sz w:val="20"/>
              </w:rPr>
              <w:t>None</w:t>
            </w:r>
          </w:p>
        </w:tc>
      </w:tr>
      <w:tr w:rsidR="00204A63" w:rsidRPr="00EC3222" w14:paraId="40EE1C76" w14:textId="77777777" w:rsidTr="00666B5B">
        <w:trPr>
          <w:trHeight w:val="786"/>
        </w:trPr>
        <w:tc>
          <w:tcPr>
            <w:tcW w:w="1980" w:type="dxa"/>
          </w:tcPr>
          <w:p w14:paraId="330C99F4" w14:textId="77777777" w:rsidR="00204A63" w:rsidRPr="00EC3222" w:rsidRDefault="00204A63" w:rsidP="00666B5B">
            <w:pPr>
              <w:rPr>
                <w:sz w:val="20"/>
              </w:rPr>
            </w:pPr>
            <w:r w:rsidRPr="00EC3222">
              <w:rPr>
                <w:sz w:val="20"/>
              </w:rPr>
              <w:t>Attribute Name</w:t>
            </w:r>
          </w:p>
        </w:tc>
        <w:tc>
          <w:tcPr>
            <w:tcW w:w="1653" w:type="dxa"/>
          </w:tcPr>
          <w:p w14:paraId="057AFCA3" w14:textId="77777777" w:rsidR="00204A63" w:rsidRPr="00EC3222" w:rsidRDefault="00204A63" w:rsidP="00666B5B">
            <w:pPr>
              <w:rPr>
                <w:sz w:val="20"/>
              </w:rPr>
            </w:pPr>
            <w:r w:rsidRPr="00EC3222">
              <w:rPr>
                <w:sz w:val="20"/>
              </w:rPr>
              <w:t>Description</w:t>
            </w:r>
          </w:p>
        </w:tc>
        <w:tc>
          <w:tcPr>
            <w:tcW w:w="1440" w:type="dxa"/>
          </w:tcPr>
          <w:p w14:paraId="5A3AA845" w14:textId="77777777" w:rsidR="00204A63" w:rsidRPr="00EC3222" w:rsidRDefault="00204A63" w:rsidP="00666B5B">
            <w:pPr>
              <w:rPr>
                <w:sz w:val="20"/>
              </w:rPr>
            </w:pPr>
            <w:r w:rsidRPr="00EC3222">
              <w:rPr>
                <w:sz w:val="20"/>
              </w:rPr>
              <w:t>Data Type</w:t>
            </w:r>
          </w:p>
        </w:tc>
        <w:tc>
          <w:tcPr>
            <w:tcW w:w="1767" w:type="dxa"/>
          </w:tcPr>
          <w:p w14:paraId="17563B9B" w14:textId="77777777" w:rsidR="00204A63" w:rsidRPr="00EC3222" w:rsidRDefault="00204A63" w:rsidP="00666B5B">
            <w:pPr>
              <w:rPr>
                <w:sz w:val="20"/>
              </w:rPr>
            </w:pPr>
            <w:r w:rsidRPr="00EC3222">
              <w:rPr>
                <w:sz w:val="20"/>
              </w:rPr>
              <w:t>Default Value</w:t>
            </w:r>
          </w:p>
        </w:tc>
        <w:tc>
          <w:tcPr>
            <w:tcW w:w="1098" w:type="dxa"/>
          </w:tcPr>
          <w:p w14:paraId="6239694C" w14:textId="77777777" w:rsidR="00204A63" w:rsidRPr="00EC3222" w:rsidRDefault="00204A63" w:rsidP="00666B5B">
            <w:pPr>
              <w:rPr>
                <w:sz w:val="20"/>
              </w:rPr>
            </w:pPr>
            <w:r w:rsidRPr="00EC3222">
              <w:rPr>
                <w:sz w:val="20"/>
              </w:rPr>
              <w:t>Primary Key</w:t>
            </w:r>
          </w:p>
        </w:tc>
        <w:tc>
          <w:tcPr>
            <w:tcW w:w="1276" w:type="dxa"/>
          </w:tcPr>
          <w:p w14:paraId="4F896718" w14:textId="77777777" w:rsidR="00204A63" w:rsidRPr="00EC3222" w:rsidRDefault="00204A63" w:rsidP="00666B5B">
            <w:pPr>
              <w:rPr>
                <w:sz w:val="20"/>
              </w:rPr>
            </w:pPr>
            <w:r w:rsidRPr="00EC3222">
              <w:rPr>
                <w:sz w:val="20"/>
              </w:rPr>
              <w:t>Example</w:t>
            </w:r>
          </w:p>
        </w:tc>
        <w:tc>
          <w:tcPr>
            <w:tcW w:w="1134" w:type="dxa"/>
          </w:tcPr>
          <w:p w14:paraId="6544DF6E" w14:textId="77777777" w:rsidR="00204A63" w:rsidRPr="00EC3222" w:rsidRDefault="00204A63" w:rsidP="00666B5B">
            <w:pPr>
              <w:rPr>
                <w:sz w:val="20"/>
              </w:rPr>
            </w:pPr>
            <w:r w:rsidRPr="00EC3222">
              <w:rPr>
                <w:sz w:val="20"/>
              </w:rPr>
              <w:t>Not Allowed? (Y/N)</w:t>
            </w:r>
          </w:p>
        </w:tc>
        <w:tc>
          <w:tcPr>
            <w:tcW w:w="868" w:type="dxa"/>
          </w:tcPr>
          <w:p w14:paraId="1E3C6564" w14:textId="77777777" w:rsidR="00204A63" w:rsidRPr="00EC3222" w:rsidRDefault="00204A63" w:rsidP="00666B5B">
            <w:pPr>
              <w:rPr>
                <w:sz w:val="20"/>
              </w:rPr>
            </w:pPr>
            <w:r w:rsidRPr="00EC3222">
              <w:rPr>
                <w:sz w:val="20"/>
              </w:rPr>
              <w:t>Length</w:t>
            </w:r>
          </w:p>
        </w:tc>
        <w:tc>
          <w:tcPr>
            <w:tcW w:w="1744" w:type="dxa"/>
          </w:tcPr>
          <w:p w14:paraId="0E0A6C6C" w14:textId="77777777" w:rsidR="00204A63" w:rsidRPr="00EC3222" w:rsidRDefault="00204A63" w:rsidP="00666B5B">
            <w:pPr>
              <w:rPr>
                <w:sz w:val="20"/>
              </w:rPr>
            </w:pPr>
            <w:r w:rsidRPr="00EC3222">
              <w:rPr>
                <w:sz w:val="20"/>
              </w:rPr>
              <w:t>Validation Rules</w:t>
            </w:r>
          </w:p>
        </w:tc>
      </w:tr>
      <w:tr w:rsidR="00204A63" w:rsidRPr="00EC3222" w14:paraId="46CC8781" w14:textId="77777777" w:rsidTr="00666B5B">
        <w:trPr>
          <w:trHeight w:val="1032"/>
        </w:trPr>
        <w:tc>
          <w:tcPr>
            <w:tcW w:w="1980" w:type="dxa"/>
          </w:tcPr>
          <w:p w14:paraId="09C6C1AC" w14:textId="77777777" w:rsidR="00204A63" w:rsidRPr="00EC3222" w:rsidRDefault="00204A63" w:rsidP="00666B5B">
            <w:pPr>
              <w:rPr>
                <w:b w:val="0"/>
                <w:bCs/>
                <w:sz w:val="20"/>
              </w:rPr>
            </w:pPr>
            <w:proofErr w:type="spellStart"/>
            <w:r w:rsidRPr="00EC3222">
              <w:rPr>
                <w:b w:val="0"/>
                <w:bCs/>
                <w:sz w:val="20"/>
              </w:rPr>
              <w:t>item_id</w:t>
            </w:r>
            <w:proofErr w:type="spellEnd"/>
          </w:p>
        </w:tc>
        <w:tc>
          <w:tcPr>
            <w:tcW w:w="1653" w:type="dxa"/>
          </w:tcPr>
          <w:p w14:paraId="29009F0E" w14:textId="77777777" w:rsidR="00204A63" w:rsidRPr="00EC3222" w:rsidRDefault="00204A63" w:rsidP="00666B5B">
            <w:pPr>
              <w:rPr>
                <w:b w:val="0"/>
                <w:bCs/>
                <w:sz w:val="20"/>
              </w:rPr>
            </w:pPr>
            <w:r w:rsidRPr="00EC3222">
              <w:rPr>
                <w:b w:val="0"/>
                <w:bCs/>
                <w:sz w:val="20"/>
              </w:rPr>
              <w:t>Unique Identified ID for item</w:t>
            </w:r>
          </w:p>
        </w:tc>
        <w:tc>
          <w:tcPr>
            <w:tcW w:w="1440" w:type="dxa"/>
          </w:tcPr>
          <w:p w14:paraId="17E29F13" w14:textId="77777777" w:rsidR="00204A63" w:rsidRPr="00EC3222" w:rsidRDefault="00204A63" w:rsidP="00666B5B">
            <w:pPr>
              <w:rPr>
                <w:b w:val="0"/>
                <w:bCs/>
                <w:sz w:val="20"/>
              </w:rPr>
            </w:pPr>
            <w:r w:rsidRPr="00EC3222">
              <w:rPr>
                <w:b w:val="0"/>
                <w:bCs/>
                <w:sz w:val="20"/>
              </w:rPr>
              <w:t>int</w:t>
            </w:r>
          </w:p>
        </w:tc>
        <w:tc>
          <w:tcPr>
            <w:tcW w:w="1767" w:type="dxa"/>
          </w:tcPr>
          <w:p w14:paraId="6BFD5E36" w14:textId="77777777" w:rsidR="00204A63" w:rsidRPr="00EC3222" w:rsidRDefault="00204A63" w:rsidP="00666B5B">
            <w:pPr>
              <w:rPr>
                <w:b w:val="0"/>
                <w:bCs/>
                <w:sz w:val="20"/>
              </w:rPr>
            </w:pPr>
            <w:r w:rsidRPr="00EC3222">
              <w:rPr>
                <w:b w:val="0"/>
                <w:bCs/>
                <w:sz w:val="20"/>
              </w:rPr>
              <w:t>None</w:t>
            </w:r>
          </w:p>
        </w:tc>
        <w:tc>
          <w:tcPr>
            <w:tcW w:w="1098" w:type="dxa"/>
          </w:tcPr>
          <w:p w14:paraId="7214344D" w14:textId="77777777" w:rsidR="00204A63" w:rsidRPr="00EC3222" w:rsidRDefault="00204A63" w:rsidP="00666B5B">
            <w:pPr>
              <w:rPr>
                <w:b w:val="0"/>
                <w:bCs/>
                <w:sz w:val="20"/>
              </w:rPr>
            </w:pPr>
            <w:r w:rsidRPr="00EC3222">
              <w:rPr>
                <w:b w:val="0"/>
                <w:bCs/>
                <w:sz w:val="20"/>
              </w:rPr>
              <w:t>true</w:t>
            </w:r>
          </w:p>
        </w:tc>
        <w:tc>
          <w:tcPr>
            <w:tcW w:w="1276" w:type="dxa"/>
          </w:tcPr>
          <w:p w14:paraId="0C276364" w14:textId="77777777" w:rsidR="00204A63" w:rsidRPr="00EC3222" w:rsidRDefault="00204A63" w:rsidP="00666B5B">
            <w:pPr>
              <w:rPr>
                <w:b w:val="0"/>
                <w:bCs/>
                <w:sz w:val="20"/>
              </w:rPr>
            </w:pPr>
            <w:r w:rsidRPr="00EC3222">
              <w:rPr>
                <w:b w:val="0"/>
                <w:bCs/>
                <w:sz w:val="20"/>
              </w:rPr>
              <w:t>1</w:t>
            </w:r>
          </w:p>
        </w:tc>
        <w:tc>
          <w:tcPr>
            <w:tcW w:w="1134" w:type="dxa"/>
          </w:tcPr>
          <w:p w14:paraId="5E1C98B7" w14:textId="77777777" w:rsidR="00204A63" w:rsidRPr="00EC3222" w:rsidRDefault="00204A63" w:rsidP="00666B5B">
            <w:pPr>
              <w:rPr>
                <w:b w:val="0"/>
                <w:bCs/>
                <w:sz w:val="20"/>
              </w:rPr>
            </w:pPr>
            <w:r w:rsidRPr="00EC3222">
              <w:rPr>
                <w:b w:val="0"/>
                <w:bCs/>
                <w:sz w:val="20"/>
              </w:rPr>
              <w:t>N</w:t>
            </w:r>
          </w:p>
        </w:tc>
        <w:tc>
          <w:tcPr>
            <w:tcW w:w="868" w:type="dxa"/>
          </w:tcPr>
          <w:p w14:paraId="0A1B96D3" w14:textId="77777777" w:rsidR="00204A63" w:rsidRPr="00EC3222" w:rsidRDefault="00204A63" w:rsidP="00666B5B">
            <w:pPr>
              <w:rPr>
                <w:b w:val="0"/>
                <w:bCs/>
                <w:sz w:val="20"/>
              </w:rPr>
            </w:pPr>
            <w:r w:rsidRPr="00EC3222">
              <w:rPr>
                <w:b w:val="0"/>
                <w:bCs/>
                <w:sz w:val="20"/>
              </w:rPr>
              <w:t>11</w:t>
            </w:r>
          </w:p>
        </w:tc>
        <w:tc>
          <w:tcPr>
            <w:tcW w:w="1744" w:type="dxa"/>
          </w:tcPr>
          <w:p w14:paraId="5F75D72B" w14:textId="77777777" w:rsidR="00204A63" w:rsidRPr="00EC3222" w:rsidRDefault="00204A63" w:rsidP="00666B5B">
            <w:pPr>
              <w:rPr>
                <w:b w:val="0"/>
                <w:bCs/>
                <w:sz w:val="20"/>
              </w:rPr>
            </w:pPr>
            <w:r w:rsidRPr="00EC3222">
              <w:rPr>
                <w:b w:val="0"/>
                <w:bCs/>
                <w:sz w:val="20"/>
              </w:rPr>
              <w:t>[0-9]</w:t>
            </w:r>
          </w:p>
        </w:tc>
      </w:tr>
      <w:tr w:rsidR="00204A63" w:rsidRPr="00EC3222" w14:paraId="118610D6" w14:textId="77777777" w:rsidTr="00F72034">
        <w:trPr>
          <w:trHeight w:val="728"/>
        </w:trPr>
        <w:tc>
          <w:tcPr>
            <w:tcW w:w="1980" w:type="dxa"/>
          </w:tcPr>
          <w:p w14:paraId="2F773582" w14:textId="77777777" w:rsidR="00204A63" w:rsidRPr="00EC3222" w:rsidRDefault="00204A63" w:rsidP="00666B5B">
            <w:pPr>
              <w:rPr>
                <w:b w:val="0"/>
                <w:bCs/>
                <w:sz w:val="20"/>
              </w:rPr>
            </w:pPr>
            <w:proofErr w:type="spellStart"/>
            <w:r w:rsidRPr="00EC3222">
              <w:rPr>
                <w:b w:val="0"/>
                <w:bCs/>
                <w:sz w:val="20"/>
              </w:rPr>
              <w:t>item_name</w:t>
            </w:r>
            <w:proofErr w:type="spellEnd"/>
          </w:p>
        </w:tc>
        <w:tc>
          <w:tcPr>
            <w:tcW w:w="1653" w:type="dxa"/>
          </w:tcPr>
          <w:p w14:paraId="0B4C874F" w14:textId="77777777" w:rsidR="00204A63" w:rsidRPr="00EC3222" w:rsidRDefault="00204A63" w:rsidP="00666B5B">
            <w:pPr>
              <w:rPr>
                <w:b w:val="0"/>
                <w:bCs/>
                <w:sz w:val="20"/>
              </w:rPr>
            </w:pPr>
            <w:r w:rsidRPr="00EC3222">
              <w:rPr>
                <w:b w:val="0"/>
                <w:bCs/>
                <w:sz w:val="20"/>
              </w:rPr>
              <w:t>Name of the item</w:t>
            </w:r>
          </w:p>
        </w:tc>
        <w:tc>
          <w:tcPr>
            <w:tcW w:w="1440" w:type="dxa"/>
          </w:tcPr>
          <w:p w14:paraId="11EF9554" w14:textId="77777777" w:rsidR="00204A63" w:rsidRPr="00EC3222" w:rsidRDefault="00204A63" w:rsidP="00666B5B">
            <w:pPr>
              <w:rPr>
                <w:b w:val="0"/>
                <w:bCs/>
                <w:sz w:val="20"/>
              </w:rPr>
            </w:pPr>
            <w:r w:rsidRPr="00EC3222">
              <w:rPr>
                <w:b w:val="0"/>
                <w:bCs/>
                <w:sz w:val="20"/>
              </w:rPr>
              <w:t>Varchar</w:t>
            </w:r>
          </w:p>
        </w:tc>
        <w:tc>
          <w:tcPr>
            <w:tcW w:w="1767" w:type="dxa"/>
          </w:tcPr>
          <w:p w14:paraId="2F4070C3" w14:textId="77777777" w:rsidR="00204A63" w:rsidRPr="00EC3222" w:rsidRDefault="00204A63" w:rsidP="00666B5B">
            <w:pPr>
              <w:rPr>
                <w:b w:val="0"/>
                <w:bCs/>
                <w:sz w:val="20"/>
              </w:rPr>
            </w:pPr>
            <w:r w:rsidRPr="00EC3222">
              <w:rPr>
                <w:b w:val="0"/>
                <w:bCs/>
                <w:sz w:val="20"/>
              </w:rPr>
              <w:t>None</w:t>
            </w:r>
          </w:p>
        </w:tc>
        <w:tc>
          <w:tcPr>
            <w:tcW w:w="1098" w:type="dxa"/>
          </w:tcPr>
          <w:p w14:paraId="5632B9FC" w14:textId="77777777" w:rsidR="00204A63" w:rsidRPr="00EC3222" w:rsidRDefault="00204A63" w:rsidP="00666B5B">
            <w:pPr>
              <w:rPr>
                <w:b w:val="0"/>
                <w:bCs/>
                <w:sz w:val="20"/>
              </w:rPr>
            </w:pPr>
            <w:r w:rsidRPr="00EC3222">
              <w:rPr>
                <w:b w:val="0"/>
                <w:bCs/>
                <w:sz w:val="20"/>
              </w:rPr>
              <w:t>false</w:t>
            </w:r>
          </w:p>
        </w:tc>
        <w:tc>
          <w:tcPr>
            <w:tcW w:w="1276" w:type="dxa"/>
          </w:tcPr>
          <w:p w14:paraId="7315EDE2" w14:textId="77777777" w:rsidR="00204A63" w:rsidRPr="00EC3222" w:rsidRDefault="00204A63" w:rsidP="00666B5B">
            <w:pPr>
              <w:rPr>
                <w:b w:val="0"/>
                <w:bCs/>
                <w:sz w:val="20"/>
              </w:rPr>
            </w:pPr>
            <w:r w:rsidRPr="00EC3222">
              <w:rPr>
                <w:b w:val="0"/>
                <w:bCs/>
                <w:sz w:val="20"/>
              </w:rPr>
              <w:t>Ivermectin</w:t>
            </w:r>
          </w:p>
        </w:tc>
        <w:tc>
          <w:tcPr>
            <w:tcW w:w="1134" w:type="dxa"/>
          </w:tcPr>
          <w:p w14:paraId="2B53E22D" w14:textId="77777777" w:rsidR="00204A63" w:rsidRPr="00EC3222" w:rsidRDefault="00204A63" w:rsidP="00666B5B">
            <w:pPr>
              <w:rPr>
                <w:b w:val="0"/>
                <w:bCs/>
                <w:sz w:val="20"/>
              </w:rPr>
            </w:pPr>
            <w:r w:rsidRPr="00EC3222">
              <w:rPr>
                <w:b w:val="0"/>
                <w:bCs/>
                <w:sz w:val="20"/>
              </w:rPr>
              <w:t>N</w:t>
            </w:r>
          </w:p>
        </w:tc>
        <w:tc>
          <w:tcPr>
            <w:tcW w:w="868" w:type="dxa"/>
          </w:tcPr>
          <w:p w14:paraId="4C18A18D" w14:textId="77777777" w:rsidR="00204A63" w:rsidRPr="00EC3222" w:rsidRDefault="00204A63" w:rsidP="00666B5B">
            <w:pPr>
              <w:rPr>
                <w:b w:val="0"/>
                <w:bCs/>
                <w:sz w:val="20"/>
              </w:rPr>
            </w:pPr>
            <w:r w:rsidRPr="00EC3222">
              <w:rPr>
                <w:b w:val="0"/>
                <w:bCs/>
                <w:sz w:val="20"/>
              </w:rPr>
              <w:t>50</w:t>
            </w:r>
          </w:p>
        </w:tc>
        <w:tc>
          <w:tcPr>
            <w:tcW w:w="1744" w:type="dxa"/>
          </w:tcPr>
          <w:p w14:paraId="67FA89D1" w14:textId="77777777" w:rsidR="00204A63" w:rsidRPr="00EC3222" w:rsidRDefault="00204A63" w:rsidP="00666B5B">
            <w:pPr>
              <w:rPr>
                <w:b w:val="0"/>
                <w:bCs/>
                <w:sz w:val="20"/>
              </w:rPr>
            </w:pPr>
            <w:r w:rsidRPr="00CC7892">
              <w:rPr>
                <w:b w:val="0"/>
                <w:bCs/>
                <w:sz w:val="20"/>
              </w:rPr>
              <w:t>[A-Z, a-z,0-9, @]</w:t>
            </w:r>
          </w:p>
        </w:tc>
      </w:tr>
      <w:tr w:rsidR="00204A63" w:rsidRPr="00EC3222" w14:paraId="12BC28C4" w14:textId="77777777" w:rsidTr="00F72034">
        <w:trPr>
          <w:trHeight w:val="661"/>
        </w:trPr>
        <w:tc>
          <w:tcPr>
            <w:tcW w:w="1980" w:type="dxa"/>
          </w:tcPr>
          <w:p w14:paraId="5F40A986" w14:textId="77777777" w:rsidR="00204A63" w:rsidRPr="00EC3222" w:rsidRDefault="00204A63" w:rsidP="00666B5B">
            <w:pPr>
              <w:rPr>
                <w:b w:val="0"/>
                <w:bCs/>
                <w:sz w:val="20"/>
              </w:rPr>
            </w:pPr>
            <w:proofErr w:type="spellStart"/>
            <w:r w:rsidRPr="00EC3222">
              <w:rPr>
                <w:b w:val="0"/>
                <w:bCs/>
                <w:sz w:val="20"/>
              </w:rPr>
              <w:t>item_description</w:t>
            </w:r>
            <w:proofErr w:type="spellEnd"/>
          </w:p>
        </w:tc>
        <w:tc>
          <w:tcPr>
            <w:tcW w:w="1653" w:type="dxa"/>
          </w:tcPr>
          <w:p w14:paraId="4EB453F8" w14:textId="77777777" w:rsidR="00204A63" w:rsidRPr="00EC3222" w:rsidRDefault="00204A63" w:rsidP="00666B5B">
            <w:pPr>
              <w:rPr>
                <w:b w:val="0"/>
                <w:bCs/>
                <w:sz w:val="20"/>
              </w:rPr>
            </w:pPr>
            <w:r w:rsidRPr="00EC3222">
              <w:rPr>
                <w:b w:val="0"/>
                <w:bCs/>
                <w:sz w:val="20"/>
              </w:rPr>
              <w:t>Description for the item</w:t>
            </w:r>
          </w:p>
        </w:tc>
        <w:tc>
          <w:tcPr>
            <w:tcW w:w="1440" w:type="dxa"/>
          </w:tcPr>
          <w:p w14:paraId="77062636" w14:textId="77777777" w:rsidR="00204A63" w:rsidRPr="00EC3222" w:rsidRDefault="00204A63" w:rsidP="00666B5B">
            <w:pPr>
              <w:rPr>
                <w:b w:val="0"/>
                <w:bCs/>
                <w:sz w:val="20"/>
              </w:rPr>
            </w:pPr>
            <w:r w:rsidRPr="00EC3222">
              <w:rPr>
                <w:b w:val="0"/>
                <w:bCs/>
                <w:sz w:val="20"/>
              </w:rPr>
              <w:t>Varchar</w:t>
            </w:r>
          </w:p>
        </w:tc>
        <w:tc>
          <w:tcPr>
            <w:tcW w:w="1767" w:type="dxa"/>
          </w:tcPr>
          <w:p w14:paraId="41F4CCA5" w14:textId="77777777" w:rsidR="00204A63" w:rsidRPr="00EC3222" w:rsidRDefault="00204A63" w:rsidP="00666B5B">
            <w:pPr>
              <w:rPr>
                <w:b w:val="0"/>
                <w:bCs/>
                <w:sz w:val="20"/>
              </w:rPr>
            </w:pPr>
            <w:r w:rsidRPr="00EC3222">
              <w:rPr>
                <w:b w:val="0"/>
                <w:bCs/>
                <w:sz w:val="20"/>
              </w:rPr>
              <w:t>None</w:t>
            </w:r>
          </w:p>
        </w:tc>
        <w:tc>
          <w:tcPr>
            <w:tcW w:w="1098" w:type="dxa"/>
          </w:tcPr>
          <w:p w14:paraId="675BA67D" w14:textId="77777777" w:rsidR="00204A63" w:rsidRPr="00EC3222" w:rsidRDefault="00204A63" w:rsidP="00666B5B">
            <w:pPr>
              <w:rPr>
                <w:b w:val="0"/>
                <w:bCs/>
                <w:sz w:val="20"/>
              </w:rPr>
            </w:pPr>
            <w:r w:rsidRPr="00EC3222">
              <w:rPr>
                <w:b w:val="0"/>
                <w:bCs/>
                <w:sz w:val="20"/>
              </w:rPr>
              <w:t>false</w:t>
            </w:r>
          </w:p>
        </w:tc>
        <w:tc>
          <w:tcPr>
            <w:tcW w:w="1276" w:type="dxa"/>
          </w:tcPr>
          <w:p w14:paraId="420EED5D" w14:textId="77777777" w:rsidR="00204A63" w:rsidRPr="00EC3222" w:rsidRDefault="00204A63" w:rsidP="00666B5B">
            <w:pPr>
              <w:rPr>
                <w:b w:val="0"/>
                <w:bCs/>
                <w:sz w:val="20"/>
              </w:rPr>
            </w:pPr>
            <w:r w:rsidRPr="00EC3222">
              <w:rPr>
                <w:b w:val="0"/>
                <w:bCs/>
                <w:sz w:val="20"/>
              </w:rPr>
              <w:t>Deworming</w:t>
            </w:r>
          </w:p>
        </w:tc>
        <w:tc>
          <w:tcPr>
            <w:tcW w:w="1134" w:type="dxa"/>
          </w:tcPr>
          <w:p w14:paraId="51B4EE76" w14:textId="77777777" w:rsidR="00204A63" w:rsidRPr="00EC3222" w:rsidRDefault="00204A63" w:rsidP="00666B5B">
            <w:pPr>
              <w:rPr>
                <w:b w:val="0"/>
                <w:bCs/>
                <w:sz w:val="20"/>
              </w:rPr>
            </w:pPr>
            <w:r w:rsidRPr="00EC3222">
              <w:rPr>
                <w:b w:val="0"/>
                <w:bCs/>
                <w:sz w:val="20"/>
              </w:rPr>
              <w:t>Y</w:t>
            </w:r>
          </w:p>
        </w:tc>
        <w:tc>
          <w:tcPr>
            <w:tcW w:w="868" w:type="dxa"/>
          </w:tcPr>
          <w:p w14:paraId="252D115E" w14:textId="77777777" w:rsidR="00204A63" w:rsidRPr="00EC3222" w:rsidRDefault="00204A63" w:rsidP="00666B5B">
            <w:pPr>
              <w:rPr>
                <w:b w:val="0"/>
                <w:bCs/>
                <w:sz w:val="20"/>
              </w:rPr>
            </w:pPr>
            <w:r w:rsidRPr="00EC3222">
              <w:rPr>
                <w:b w:val="0"/>
                <w:bCs/>
                <w:sz w:val="20"/>
              </w:rPr>
              <w:t>50</w:t>
            </w:r>
          </w:p>
        </w:tc>
        <w:tc>
          <w:tcPr>
            <w:tcW w:w="1744" w:type="dxa"/>
          </w:tcPr>
          <w:p w14:paraId="4CFFF739" w14:textId="77777777" w:rsidR="00204A63" w:rsidRPr="00EC3222" w:rsidRDefault="00204A63" w:rsidP="00666B5B">
            <w:pPr>
              <w:rPr>
                <w:b w:val="0"/>
                <w:bCs/>
                <w:sz w:val="20"/>
              </w:rPr>
            </w:pPr>
            <w:r w:rsidRPr="00CC7892">
              <w:rPr>
                <w:b w:val="0"/>
                <w:bCs/>
                <w:sz w:val="20"/>
              </w:rPr>
              <w:t>[A-Z, a-z,0-9, @]</w:t>
            </w:r>
          </w:p>
        </w:tc>
      </w:tr>
      <w:tr w:rsidR="00204A63" w:rsidRPr="00EC3222" w14:paraId="30D04CE8" w14:textId="77777777" w:rsidTr="00F72034">
        <w:trPr>
          <w:trHeight w:val="734"/>
        </w:trPr>
        <w:tc>
          <w:tcPr>
            <w:tcW w:w="1980" w:type="dxa"/>
          </w:tcPr>
          <w:p w14:paraId="57749F9F" w14:textId="77777777" w:rsidR="00204A63" w:rsidRPr="00EC3222" w:rsidRDefault="00204A63" w:rsidP="00666B5B">
            <w:pPr>
              <w:rPr>
                <w:b w:val="0"/>
                <w:bCs/>
                <w:sz w:val="20"/>
              </w:rPr>
            </w:pPr>
            <w:proofErr w:type="spellStart"/>
            <w:r w:rsidRPr="00EC3222">
              <w:rPr>
                <w:b w:val="0"/>
                <w:bCs/>
                <w:sz w:val="20"/>
              </w:rPr>
              <w:t>category_id</w:t>
            </w:r>
            <w:proofErr w:type="spellEnd"/>
          </w:p>
        </w:tc>
        <w:tc>
          <w:tcPr>
            <w:tcW w:w="1653" w:type="dxa"/>
          </w:tcPr>
          <w:p w14:paraId="301C8E59" w14:textId="77777777" w:rsidR="00204A63" w:rsidRPr="00EC3222" w:rsidRDefault="00204A63" w:rsidP="00666B5B">
            <w:pPr>
              <w:rPr>
                <w:b w:val="0"/>
                <w:bCs/>
                <w:sz w:val="20"/>
              </w:rPr>
            </w:pPr>
            <w:r w:rsidRPr="00EC3222">
              <w:rPr>
                <w:b w:val="0"/>
                <w:bCs/>
                <w:sz w:val="20"/>
              </w:rPr>
              <w:t>Identifier of the item category</w:t>
            </w:r>
          </w:p>
        </w:tc>
        <w:tc>
          <w:tcPr>
            <w:tcW w:w="1440" w:type="dxa"/>
          </w:tcPr>
          <w:p w14:paraId="528DC246" w14:textId="77777777" w:rsidR="00204A63" w:rsidRPr="00EC3222" w:rsidRDefault="00204A63" w:rsidP="00666B5B">
            <w:pPr>
              <w:rPr>
                <w:b w:val="0"/>
                <w:bCs/>
                <w:sz w:val="20"/>
              </w:rPr>
            </w:pPr>
            <w:r w:rsidRPr="00EC3222">
              <w:rPr>
                <w:b w:val="0"/>
                <w:bCs/>
                <w:sz w:val="20"/>
              </w:rPr>
              <w:t>int</w:t>
            </w:r>
          </w:p>
        </w:tc>
        <w:tc>
          <w:tcPr>
            <w:tcW w:w="1767" w:type="dxa"/>
          </w:tcPr>
          <w:p w14:paraId="2362DE62" w14:textId="77777777" w:rsidR="00204A63" w:rsidRPr="00EC3222" w:rsidRDefault="00204A63" w:rsidP="00666B5B">
            <w:pPr>
              <w:rPr>
                <w:b w:val="0"/>
                <w:bCs/>
                <w:sz w:val="20"/>
              </w:rPr>
            </w:pPr>
            <w:r w:rsidRPr="00EC3222">
              <w:rPr>
                <w:b w:val="0"/>
                <w:bCs/>
                <w:sz w:val="20"/>
              </w:rPr>
              <w:t>None</w:t>
            </w:r>
          </w:p>
        </w:tc>
        <w:tc>
          <w:tcPr>
            <w:tcW w:w="1098" w:type="dxa"/>
          </w:tcPr>
          <w:p w14:paraId="22FA1F1C" w14:textId="77777777" w:rsidR="00204A63" w:rsidRPr="00EC3222" w:rsidRDefault="00204A63" w:rsidP="00666B5B">
            <w:pPr>
              <w:rPr>
                <w:b w:val="0"/>
                <w:bCs/>
                <w:sz w:val="20"/>
              </w:rPr>
            </w:pPr>
            <w:r w:rsidRPr="00EC3222">
              <w:rPr>
                <w:b w:val="0"/>
                <w:bCs/>
                <w:sz w:val="20"/>
              </w:rPr>
              <w:t>false</w:t>
            </w:r>
          </w:p>
        </w:tc>
        <w:tc>
          <w:tcPr>
            <w:tcW w:w="1276" w:type="dxa"/>
          </w:tcPr>
          <w:p w14:paraId="70882FEA" w14:textId="77777777" w:rsidR="00204A63" w:rsidRPr="00EC3222" w:rsidRDefault="00204A63" w:rsidP="00666B5B">
            <w:pPr>
              <w:rPr>
                <w:b w:val="0"/>
                <w:bCs/>
                <w:sz w:val="20"/>
              </w:rPr>
            </w:pPr>
            <w:r w:rsidRPr="00EC3222">
              <w:rPr>
                <w:b w:val="0"/>
                <w:bCs/>
                <w:sz w:val="20"/>
              </w:rPr>
              <w:t>1</w:t>
            </w:r>
          </w:p>
        </w:tc>
        <w:tc>
          <w:tcPr>
            <w:tcW w:w="1134" w:type="dxa"/>
          </w:tcPr>
          <w:p w14:paraId="33A30D6F" w14:textId="77777777" w:rsidR="00204A63" w:rsidRPr="00EC3222" w:rsidRDefault="00204A63" w:rsidP="00666B5B">
            <w:pPr>
              <w:rPr>
                <w:b w:val="0"/>
                <w:bCs/>
                <w:sz w:val="20"/>
              </w:rPr>
            </w:pPr>
            <w:r w:rsidRPr="00EC3222">
              <w:rPr>
                <w:b w:val="0"/>
                <w:bCs/>
                <w:sz w:val="20"/>
              </w:rPr>
              <w:t>Y</w:t>
            </w:r>
          </w:p>
        </w:tc>
        <w:tc>
          <w:tcPr>
            <w:tcW w:w="868" w:type="dxa"/>
          </w:tcPr>
          <w:p w14:paraId="114724AF" w14:textId="77777777" w:rsidR="00204A63" w:rsidRPr="00EC3222" w:rsidRDefault="00204A63" w:rsidP="00666B5B">
            <w:pPr>
              <w:rPr>
                <w:b w:val="0"/>
                <w:bCs/>
                <w:sz w:val="20"/>
              </w:rPr>
            </w:pPr>
            <w:r w:rsidRPr="00EC3222">
              <w:rPr>
                <w:b w:val="0"/>
                <w:bCs/>
                <w:sz w:val="20"/>
              </w:rPr>
              <w:t>11</w:t>
            </w:r>
          </w:p>
        </w:tc>
        <w:tc>
          <w:tcPr>
            <w:tcW w:w="1744" w:type="dxa"/>
          </w:tcPr>
          <w:p w14:paraId="7156FA61" w14:textId="77777777" w:rsidR="00204A63" w:rsidRPr="00EC3222" w:rsidRDefault="00204A63" w:rsidP="00666B5B">
            <w:pPr>
              <w:rPr>
                <w:b w:val="0"/>
                <w:bCs/>
                <w:sz w:val="20"/>
              </w:rPr>
            </w:pPr>
            <w:r w:rsidRPr="00EC3222">
              <w:rPr>
                <w:b w:val="0"/>
                <w:bCs/>
                <w:sz w:val="20"/>
              </w:rPr>
              <w:t>[0-9]</w:t>
            </w:r>
          </w:p>
        </w:tc>
      </w:tr>
      <w:tr w:rsidR="00204A63" w:rsidRPr="00EC3222" w14:paraId="29EF6878" w14:textId="77777777" w:rsidTr="00F72034">
        <w:trPr>
          <w:trHeight w:val="688"/>
        </w:trPr>
        <w:tc>
          <w:tcPr>
            <w:tcW w:w="1980" w:type="dxa"/>
          </w:tcPr>
          <w:p w14:paraId="422328E3" w14:textId="77777777" w:rsidR="00204A63" w:rsidRPr="00EC3222" w:rsidRDefault="00204A63" w:rsidP="00666B5B">
            <w:pPr>
              <w:rPr>
                <w:b w:val="0"/>
                <w:bCs/>
                <w:sz w:val="20"/>
              </w:rPr>
            </w:pPr>
            <w:proofErr w:type="spellStart"/>
            <w:r w:rsidRPr="00EC3222">
              <w:rPr>
                <w:b w:val="0"/>
                <w:bCs/>
                <w:sz w:val="20"/>
              </w:rPr>
              <w:t>is_exist</w:t>
            </w:r>
            <w:proofErr w:type="spellEnd"/>
          </w:p>
        </w:tc>
        <w:tc>
          <w:tcPr>
            <w:tcW w:w="1653" w:type="dxa"/>
          </w:tcPr>
          <w:p w14:paraId="59E466AD" w14:textId="77777777" w:rsidR="00204A63" w:rsidRPr="00EC3222" w:rsidRDefault="00204A63" w:rsidP="00666B5B">
            <w:pPr>
              <w:rPr>
                <w:b w:val="0"/>
                <w:bCs/>
                <w:sz w:val="20"/>
              </w:rPr>
            </w:pPr>
            <w:r w:rsidRPr="00EC3222">
              <w:rPr>
                <w:b w:val="0"/>
                <w:bCs/>
                <w:sz w:val="20"/>
              </w:rPr>
              <w:t>Determines item existing record</w:t>
            </w:r>
          </w:p>
        </w:tc>
        <w:tc>
          <w:tcPr>
            <w:tcW w:w="1440" w:type="dxa"/>
          </w:tcPr>
          <w:p w14:paraId="2A43EF5D" w14:textId="77777777" w:rsidR="00204A63" w:rsidRPr="00EC3222" w:rsidRDefault="00204A63" w:rsidP="00666B5B">
            <w:pPr>
              <w:rPr>
                <w:b w:val="0"/>
                <w:bCs/>
                <w:sz w:val="20"/>
              </w:rPr>
            </w:pPr>
            <w:r w:rsidRPr="00EC3222">
              <w:rPr>
                <w:b w:val="0"/>
                <w:bCs/>
                <w:sz w:val="20"/>
              </w:rPr>
              <w:t>varchar</w:t>
            </w:r>
          </w:p>
        </w:tc>
        <w:tc>
          <w:tcPr>
            <w:tcW w:w="1767" w:type="dxa"/>
          </w:tcPr>
          <w:p w14:paraId="0B428793" w14:textId="77777777" w:rsidR="00204A63" w:rsidRPr="00EC3222" w:rsidRDefault="00204A63" w:rsidP="00666B5B">
            <w:pPr>
              <w:rPr>
                <w:b w:val="0"/>
                <w:bCs/>
                <w:sz w:val="20"/>
              </w:rPr>
            </w:pPr>
            <w:r w:rsidRPr="00EC3222">
              <w:rPr>
                <w:b w:val="0"/>
                <w:bCs/>
                <w:sz w:val="20"/>
              </w:rPr>
              <w:t>None</w:t>
            </w:r>
          </w:p>
        </w:tc>
        <w:tc>
          <w:tcPr>
            <w:tcW w:w="1098" w:type="dxa"/>
          </w:tcPr>
          <w:p w14:paraId="1257BC24" w14:textId="77777777" w:rsidR="00204A63" w:rsidRPr="00EC3222" w:rsidRDefault="00204A63" w:rsidP="00666B5B">
            <w:pPr>
              <w:rPr>
                <w:b w:val="0"/>
                <w:bCs/>
                <w:sz w:val="20"/>
              </w:rPr>
            </w:pPr>
            <w:r w:rsidRPr="00EC3222">
              <w:rPr>
                <w:b w:val="0"/>
                <w:bCs/>
                <w:sz w:val="20"/>
              </w:rPr>
              <w:t>false</w:t>
            </w:r>
          </w:p>
        </w:tc>
        <w:tc>
          <w:tcPr>
            <w:tcW w:w="1276" w:type="dxa"/>
          </w:tcPr>
          <w:p w14:paraId="4AD96B39" w14:textId="77777777" w:rsidR="00204A63" w:rsidRPr="00EC3222" w:rsidRDefault="00204A63" w:rsidP="00666B5B">
            <w:pPr>
              <w:rPr>
                <w:b w:val="0"/>
                <w:bCs/>
                <w:sz w:val="20"/>
              </w:rPr>
            </w:pPr>
            <w:r w:rsidRPr="00EC3222">
              <w:rPr>
                <w:b w:val="0"/>
                <w:bCs/>
                <w:sz w:val="20"/>
              </w:rPr>
              <w:t>true</w:t>
            </w:r>
          </w:p>
        </w:tc>
        <w:tc>
          <w:tcPr>
            <w:tcW w:w="1134" w:type="dxa"/>
          </w:tcPr>
          <w:p w14:paraId="11F341C0" w14:textId="77777777" w:rsidR="00204A63" w:rsidRPr="00EC3222" w:rsidRDefault="00204A63" w:rsidP="00666B5B">
            <w:pPr>
              <w:rPr>
                <w:b w:val="0"/>
                <w:bCs/>
                <w:sz w:val="20"/>
              </w:rPr>
            </w:pPr>
            <w:r w:rsidRPr="00EC3222">
              <w:rPr>
                <w:b w:val="0"/>
                <w:bCs/>
                <w:sz w:val="20"/>
              </w:rPr>
              <w:t>Y</w:t>
            </w:r>
          </w:p>
        </w:tc>
        <w:tc>
          <w:tcPr>
            <w:tcW w:w="868" w:type="dxa"/>
          </w:tcPr>
          <w:p w14:paraId="3C2E26A3" w14:textId="77777777" w:rsidR="00204A63" w:rsidRPr="00EC3222" w:rsidRDefault="00204A63" w:rsidP="00666B5B">
            <w:pPr>
              <w:rPr>
                <w:b w:val="0"/>
                <w:bCs/>
                <w:sz w:val="20"/>
              </w:rPr>
            </w:pPr>
            <w:r w:rsidRPr="00EC3222">
              <w:rPr>
                <w:b w:val="0"/>
                <w:bCs/>
                <w:sz w:val="20"/>
              </w:rPr>
              <w:t>50</w:t>
            </w:r>
          </w:p>
        </w:tc>
        <w:tc>
          <w:tcPr>
            <w:tcW w:w="1744" w:type="dxa"/>
          </w:tcPr>
          <w:p w14:paraId="518D046B" w14:textId="77777777" w:rsidR="00204A63" w:rsidRPr="00EC3222" w:rsidRDefault="00204A63" w:rsidP="00666B5B">
            <w:pPr>
              <w:rPr>
                <w:b w:val="0"/>
                <w:bCs/>
                <w:sz w:val="20"/>
              </w:rPr>
            </w:pPr>
            <w:r w:rsidRPr="00EC3222">
              <w:rPr>
                <w:b w:val="0"/>
                <w:bCs/>
                <w:sz w:val="20"/>
              </w:rPr>
              <w:t>[A-Z, a-z,0-9, @]</w:t>
            </w:r>
          </w:p>
        </w:tc>
      </w:tr>
      <w:tr w:rsidR="00204A63" w:rsidRPr="00EC3222" w14:paraId="1FB60405" w14:textId="77777777" w:rsidTr="00F72034">
        <w:trPr>
          <w:trHeight w:val="712"/>
        </w:trPr>
        <w:tc>
          <w:tcPr>
            <w:tcW w:w="1980" w:type="dxa"/>
          </w:tcPr>
          <w:p w14:paraId="60879723" w14:textId="77777777" w:rsidR="00204A63" w:rsidRPr="00EC3222" w:rsidRDefault="00204A63" w:rsidP="00666B5B">
            <w:pPr>
              <w:rPr>
                <w:b w:val="0"/>
                <w:bCs/>
                <w:sz w:val="20"/>
              </w:rPr>
            </w:pPr>
            <w:proofErr w:type="spellStart"/>
            <w:r w:rsidRPr="00EC3222">
              <w:rPr>
                <w:b w:val="0"/>
                <w:bCs/>
                <w:sz w:val="20"/>
              </w:rPr>
              <w:t>user_id</w:t>
            </w:r>
            <w:proofErr w:type="spellEnd"/>
          </w:p>
        </w:tc>
        <w:tc>
          <w:tcPr>
            <w:tcW w:w="1653" w:type="dxa"/>
          </w:tcPr>
          <w:p w14:paraId="4CBE07DC" w14:textId="77777777" w:rsidR="00204A63" w:rsidRPr="00EC3222" w:rsidRDefault="00204A63" w:rsidP="00666B5B">
            <w:pPr>
              <w:rPr>
                <w:b w:val="0"/>
                <w:bCs/>
                <w:sz w:val="20"/>
              </w:rPr>
            </w:pPr>
            <w:r w:rsidRPr="00EC3222">
              <w:rPr>
                <w:b w:val="0"/>
                <w:bCs/>
                <w:sz w:val="20"/>
              </w:rPr>
              <w:t>Unique Identified ID for user</w:t>
            </w:r>
          </w:p>
        </w:tc>
        <w:tc>
          <w:tcPr>
            <w:tcW w:w="1440" w:type="dxa"/>
          </w:tcPr>
          <w:p w14:paraId="31405D36" w14:textId="77777777" w:rsidR="00204A63" w:rsidRPr="00EC3222" w:rsidRDefault="00204A63" w:rsidP="00666B5B">
            <w:pPr>
              <w:rPr>
                <w:b w:val="0"/>
                <w:bCs/>
                <w:sz w:val="20"/>
              </w:rPr>
            </w:pPr>
            <w:r w:rsidRPr="00EC3222">
              <w:rPr>
                <w:b w:val="0"/>
                <w:bCs/>
                <w:sz w:val="20"/>
              </w:rPr>
              <w:t>int</w:t>
            </w:r>
          </w:p>
        </w:tc>
        <w:tc>
          <w:tcPr>
            <w:tcW w:w="1767" w:type="dxa"/>
          </w:tcPr>
          <w:p w14:paraId="0D44B5BD" w14:textId="77777777" w:rsidR="00204A63" w:rsidRPr="00EC3222" w:rsidRDefault="00204A63" w:rsidP="00666B5B">
            <w:pPr>
              <w:rPr>
                <w:b w:val="0"/>
                <w:bCs/>
                <w:sz w:val="20"/>
              </w:rPr>
            </w:pPr>
            <w:r w:rsidRPr="00EC3222">
              <w:rPr>
                <w:b w:val="0"/>
                <w:bCs/>
                <w:sz w:val="20"/>
              </w:rPr>
              <w:t>None</w:t>
            </w:r>
          </w:p>
        </w:tc>
        <w:tc>
          <w:tcPr>
            <w:tcW w:w="1098" w:type="dxa"/>
          </w:tcPr>
          <w:p w14:paraId="1FFCD453" w14:textId="77777777" w:rsidR="00204A63" w:rsidRPr="00EC3222" w:rsidRDefault="00204A63" w:rsidP="00666B5B">
            <w:pPr>
              <w:rPr>
                <w:b w:val="0"/>
                <w:bCs/>
                <w:sz w:val="20"/>
              </w:rPr>
            </w:pPr>
            <w:r w:rsidRPr="00EC3222">
              <w:rPr>
                <w:b w:val="0"/>
                <w:bCs/>
                <w:sz w:val="20"/>
              </w:rPr>
              <w:t>false</w:t>
            </w:r>
          </w:p>
        </w:tc>
        <w:tc>
          <w:tcPr>
            <w:tcW w:w="1276" w:type="dxa"/>
          </w:tcPr>
          <w:p w14:paraId="416A44A0" w14:textId="77777777" w:rsidR="00204A63" w:rsidRPr="00EC3222" w:rsidRDefault="00204A63" w:rsidP="00666B5B">
            <w:pPr>
              <w:rPr>
                <w:b w:val="0"/>
                <w:bCs/>
                <w:sz w:val="20"/>
              </w:rPr>
            </w:pPr>
            <w:r w:rsidRPr="00EC3222">
              <w:rPr>
                <w:b w:val="0"/>
                <w:bCs/>
                <w:sz w:val="20"/>
              </w:rPr>
              <w:t>1</w:t>
            </w:r>
          </w:p>
        </w:tc>
        <w:tc>
          <w:tcPr>
            <w:tcW w:w="1134" w:type="dxa"/>
          </w:tcPr>
          <w:p w14:paraId="24D78B1D" w14:textId="77777777" w:rsidR="00204A63" w:rsidRPr="00EC3222" w:rsidRDefault="00204A63" w:rsidP="00666B5B">
            <w:pPr>
              <w:rPr>
                <w:b w:val="0"/>
                <w:bCs/>
                <w:sz w:val="20"/>
              </w:rPr>
            </w:pPr>
            <w:r w:rsidRPr="00EC3222">
              <w:rPr>
                <w:b w:val="0"/>
                <w:bCs/>
                <w:sz w:val="20"/>
              </w:rPr>
              <w:t>Y</w:t>
            </w:r>
          </w:p>
        </w:tc>
        <w:tc>
          <w:tcPr>
            <w:tcW w:w="868" w:type="dxa"/>
          </w:tcPr>
          <w:p w14:paraId="7C009AF8" w14:textId="77777777" w:rsidR="00204A63" w:rsidRPr="00EC3222" w:rsidRDefault="00204A63" w:rsidP="00666B5B">
            <w:pPr>
              <w:rPr>
                <w:b w:val="0"/>
                <w:bCs/>
                <w:sz w:val="20"/>
              </w:rPr>
            </w:pPr>
            <w:r w:rsidRPr="00EC3222">
              <w:rPr>
                <w:b w:val="0"/>
                <w:bCs/>
                <w:sz w:val="20"/>
              </w:rPr>
              <w:t>11</w:t>
            </w:r>
          </w:p>
        </w:tc>
        <w:tc>
          <w:tcPr>
            <w:tcW w:w="1744" w:type="dxa"/>
          </w:tcPr>
          <w:p w14:paraId="3E460837" w14:textId="77777777" w:rsidR="00204A63" w:rsidRPr="00EC3222" w:rsidRDefault="00204A63" w:rsidP="00666B5B">
            <w:pPr>
              <w:rPr>
                <w:b w:val="0"/>
                <w:bCs/>
                <w:sz w:val="20"/>
              </w:rPr>
            </w:pPr>
            <w:r w:rsidRPr="00EC3222">
              <w:rPr>
                <w:b w:val="0"/>
                <w:bCs/>
                <w:sz w:val="20"/>
              </w:rPr>
              <w:t>[0-9]</w:t>
            </w:r>
          </w:p>
        </w:tc>
      </w:tr>
      <w:bookmarkEnd w:id="89"/>
    </w:tbl>
    <w:p w14:paraId="732318EF" w14:textId="77777777" w:rsidR="00575A26" w:rsidRDefault="00575A26" w:rsidP="00204A63">
      <w:pPr>
        <w:spacing w:line="360" w:lineRule="auto"/>
        <w:rPr>
          <w:rFonts w:cs="Times New Roman"/>
          <w:szCs w:val="24"/>
        </w:rPr>
      </w:pPr>
    </w:p>
    <w:p w14:paraId="24C4E5B8" w14:textId="0B4C7A28" w:rsidR="00204A63" w:rsidRPr="00D954EF" w:rsidRDefault="00204A63" w:rsidP="00204A63">
      <w:pPr>
        <w:spacing w:line="360" w:lineRule="auto"/>
        <w:rPr>
          <w:rFonts w:cs="Times New Roman"/>
          <w:szCs w:val="24"/>
        </w:rPr>
      </w:pPr>
      <w:r w:rsidRPr="00D954EF">
        <w:rPr>
          <w:rFonts w:cs="Times New Roman"/>
          <w:szCs w:val="24"/>
        </w:rPr>
        <w:t xml:space="preserve">Figure </w:t>
      </w:r>
      <w:r w:rsidR="0071695F">
        <w:rPr>
          <w:rFonts w:cs="Times New Roman"/>
          <w:szCs w:val="24"/>
        </w:rPr>
        <w:t>80</w:t>
      </w:r>
      <w:r w:rsidRPr="00D954EF">
        <w:rPr>
          <w:rFonts w:cs="Times New Roman"/>
          <w:szCs w:val="24"/>
        </w:rPr>
        <w:t xml:space="preserve">. Data Dictionary of </w:t>
      </w:r>
      <w:r>
        <w:rPr>
          <w:rFonts w:cs="Times New Roman"/>
          <w:szCs w:val="24"/>
        </w:rPr>
        <w:t>Inventory</w:t>
      </w:r>
      <w:r w:rsidRPr="00D954EF">
        <w:rPr>
          <w:rFonts w:cs="Times New Roman"/>
          <w:szCs w:val="24"/>
        </w:rPr>
        <w:t xml:space="preserve"> Table</w:t>
      </w:r>
    </w:p>
    <w:p w14:paraId="30AD9CA3" w14:textId="77777777" w:rsidR="00204A63" w:rsidRDefault="00204A63" w:rsidP="00204A63"/>
    <w:p w14:paraId="0F5ED60F" w14:textId="77777777" w:rsidR="00204A63" w:rsidRDefault="00204A63" w:rsidP="00204A63"/>
    <w:p w14:paraId="38021E32" w14:textId="77777777" w:rsidR="00204A63" w:rsidRDefault="00204A63" w:rsidP="00204A63">
      <w:pPr>
        <w:jc w:val="both"/>
      </w:pPr>
    </w:p>
    <w:p w14:paraId="59B32BB5"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75"/>
        <w:gridCol w:w="1800"/>
        <w:gridCol w:w="1426"/>
        <w:gridCol w:w="1457"/>
        <w:gridCol w:w="1559"/>
        <w:gridCol w:w="992"/>
        <w:gridCol w:w="1134"/>
        <w:gridCol w:w="851"/>
        <w:gridCol w:w="1761"/>
      </w:tblGrid>
      <w:tr w:rsidR="00204A63" w:rsidRPr="00231B8F" w14:paraId="59A99C5C" w14:textId="77777777" w:rsidTr="00666B5B">
        <w:trPr>
          <w:trHeight w:val="27"/>
        </w:trPr>
        <w:tc>
          <w:tcPr>
            <w:tcW w:w="1975" w:type="dxa"/>
          </w:tcPr>
          <w:p w14:paraId="49A099DE" w14:textId="77777777" w:rsidR="00204A63" w:rsidRPr="00231B8F" w:rsidRDefault="00204A63" w:rsidP="00666B5B">
            <w:pPr>
              <w:rPr>
                <w:sz w:val="20"/>
              </w:rPr>
            </w:pPr>
            <w:r w:rsidRPr="00231B8F">
              <w:rPr>
                <w:sz w:val="20"/>
              </w:rPr>
              <w:lastRenderedPageBreak/>
              <w:t>Table Name</w:t>
            </w:r>
          </w:p>
        </w:tc>
        <w:tc>
          <w:tcPr>
            <w:tcW w:w="10980" w:type="dxa"/>
            <w:gridSpan w:val="8"/>
          </w:tcPr>
          <w:p w14:paraId="313BAEB1" w14:textId="77777777" w:rsidR="00204A63" w:rsidRPr="00231B8F" w:rsidRDefault="00204A63" w:rsidP="00666B5B">
            <w:pPr>
              <w:rPr>
                <w:sz w:val="20"/>
              </w:rPr>
            </w:pPr>
            <w:proofErr w:type="spellStart"/>
            <w:r w:rsidRPr="00231B8F">
              <w:rPr>
                <w:sz w:val="20"/>
              </w:rPr>
              <w:t>tbl_category</w:t>
            </w:r>
            <w:proofErr w:type="spellEnd"/>
          </w:p>
        </w:tc>
      </w:tr>
      <w:tr w:rsidR="00204A63" w:rsidRPr="00231B8F" w14:paraId="15334B23" w14:textId="77777777" w:rsidTr="00666B5B">
        <w:trPr>
          <w:trHeight w:val="429"/>
        </w:trPr>
        <w:tc>
          <w:tcPr>
            <w:tcW w:w="1975" w:type="dxa"/>
          </w:tcPr>
          <w:p w14:paraId="5AE04A04" w14:textId="77777777" w:rsidR="00204A63" w:rsidRPr="00231B8F" w:rsidRDefault="00204A63" w:rsidP="00666B5B">
            <w:pPr>
              <w:rPr>
                <w:sz w:val="20"/>
              </w:rPr>
            </w:pPr>
            <w:r w:rsidRPr="00231B8F">
              <w:rPr>
                <w:sz w:val="20"/>
              </w:rPr>
              <w:t>Description</w:t>
            </w:r>
          </w:p>
        </w:tc>
        <w:tc>
          <w:tcPr>
            <w:tcW w:w="10980" w:type="dxa"/>
            <w:gridSpan w:val="8"/>
          </w:tcPr>
          <w:p w14:paraId="69845810" w14:textId="77777777" w:rsidR="00204A63" w:rsidRPr="00231B8F" w:rsidRDefault="00204A63" w:rsidP="00666B5B">
            <w:pPr>
              <w:rPr>
                <w:sz w:val="20"/>
              </w:rPr>
            </w:pPr>
            <w:r w:rsidRPr="00231B8F">
              <w:rPr>
                <w:sz w:val="20"/>
              </w:rPr>
              <w:t>This table record the category of item stored in the inventory.</w:t>
            </w:r>
          </w:p>
        </w:tc>
      </w:tr>
      <w:tr w:rsidR="00204A63" w:rsidRPr="00231B8F" w14:paraId="4FCE3EA8" w14:textId="77777777" w:rsidTr="00666B5B">
        <w:trPr>
          <w:trHeight w:val="436"/>
        </w:trPr>
        <w:tc>
          <w:tcPr>
            <w:tcW w:w="1975" w:type="dxa"/>
          </w:tcPr>
          <w:p w14:paraId="6BD631B6" w14:textId="77777777" w:rsidR="00204A63" w:rsidRPr="00231B8F" w:rsidRDefault="00204A63" w:rsidP="00666B5B">
            <w:pPr>
              <w:rPr>
                <w:sz w:val="20"/>
              </w:rPr>
            </w:pPr>
            <w:r w:rsidRPr="00231B8F">
              <w:rPr>
                <w:sz w:val="20"/>
              </w:rPr>
              <w:t>Alias</w:t>
            </w:r>
          </w:p>
        </w:tc>
        <w:tc>
          <w:tcPr>
            <w:tcW w:w="10980" w:type="dxa"/>
            <w:gridSpan w:val="8"/>
          </w:tcPr>
          <w:p w14:paraId="133E1592" w14:textId="77777777" w:rsidR="00204A63" w:rsidRPr="00231B8F" w:rsidRDefault="00204A63" w:rsidP="00666B5B">
            <w:pPr>
              <w:rPr>
                <w:sz w:val="20"/>
              </w:rPr>
            </w:pPr>
            <w:r w:rsidRPr="00231B8F">
              <w:rPr>
                <w:sz w:val="20"/>
              </w:rPr>
              <w:t>None</w:t>
            </w:r>
          </w:p>
        </w:tc>
      </w:tr>
      <w:tr w:rsidR="00204A63" w:rsidRPr="00231B8F" w14:paraId="25DBF4BA" w14:textId="77777777" w:rsidTr="00666B5B">
        <w:trPr>
          <w:trHeight w:val="86"/>
        </w:trPr>
        <w:tc>
          <w:tcPr>
            <w:tcW w:w="1975" w:type="dxa"/>
          </w:tcPr>
          <w:p w14:paraId="36468AD9" w14:textId="77777777" w:rsidR="00204A63" w:rsidRPr="00231B8F" w:rsidRDefault="00204A63" w:rsidP="00666B5B">
            <w:pPr>
              <w:rPr>
                <w:sz w:val="20"/>
              </w:rPr>
            </w:pPr>
            <w:r w:rsidRPr="00231B8F">
              <w:rPr>
                <w:sz w:val="20"/>
              </w:rPr>
              <w:t>Attribute Name</w:t>
            </w:r>
          </w:p>
        </w:tc>
        <w:tc>
          <w:tcPr>
            <w:tcW w:w="1800" w:type="dxa"/>
          </w:tcPr>
          <w:p w14:paraId="4B497C2D" w14:textId="77777777" w:rsidR="00204A63" w:rsidRPr="00231B8F" w:rsidRDefault="00204A63" w:rsidP="00666B5B">
            <w:pPr>
              <w:rPr>
                <w:sz w:val="20"/>
              </w:rPr>
            </w:pPr>
            <w:r w:rsidRPr="00231B8F">
              <w:rPr>
                <w:sz w:val="20"/>
              </w:rPr>
              <w:t>Description</w:t>
            </w:r>
          </w:p>
        </w:tc>
        <w:tc>
          <w:tcPr>
            <w:tcW w:w="1426" w:type="dxa"/>
          </w:tcPr>
          <w:p w14:paraId="5D2D9FEA" w14:textId="77777777" w:rsidR="00204A63" w:rsidRPr="00231B8F" w:rsidRDefault="00204A63" w:rsidP="00666B5B">
            <w:pPr>
              <w:rPr>
                <w:sz w:val="20"/>
              </w:rPr>
            </w:pPr>
            <w:r w:rsidRPr="00231B8F">
              <w:rPr>
                <w:sz w:val="20"/>
              </w:rPr>
              <w:t>Data Type</w:t>
            </w:r>
          </w:p>
        </w:tc>
        <w:tc>
          <w:tcPr>
            <w:tcW w:w="1457" w:type="dxa"/>
          </w:tcPr>
          <w:p w14:paraId="3A5CBE7B" w14:textId="77777777" w:rsidR="00204A63" w:rsidRPr="00231B8F" w:rsidRDefault="00204A63" w:rsidP="00666B5B">
            <w:pPr>
              <w:rPr>
                <w:sz w:val="20"/>
              </w:rPr>
            </w:pPr>
            <w:r w:rsidRPr="00231B8F">
              <w:rPr>
                <w:sz w:val="20"/>
              </w:rPr>
              <w:t>Default Value</w:t>
            </w:r>
          </w:p>
        </w:tc>
        <w:tc>
          <w:tcPr>
            <w:tcW w:w="1559" w:type="dxa"/>
          </w:tcPr>
          <w:p w14:paraId="130452CC" w14:textId="77777777" w:rsidR="00204A63" w:rsidRPr="00231B8F" w:rsidRDefault="00204A63" w:rsidP="00666B5B">
            <w:pPr>
              <w:rPr>
                <w:sz w:val="20"/>
              </w:rPr>
            </w:pPr>
            <w:r w:rsidRPr="00231B8F">
              <w:rPr>
                <w:sz w:val="20"/>
              </w:rPr>
              <w:t>Primary Key</w:t>
            </w:r>
          </w:p>
        </w:tc>
        <w:tc>
          <w:tcPr>
            <w:tcW w:w="992" w:type="dxa"/>
          </w:tcPr>
          <w:p w14:paraId="27E914FB" w14:textId="77777777" w:rsidR="00204A63" w:rsidRPr="00231B8F" w:rsidRDefault="00204A63" w:rsidP="00666B5B">
            <w:pPr>
              <w:rPr>
                <w:sz w:val="20"/>
              </w:rPr>
            </w:pPr>
            <w:r w:rsidRPr="00231B8F">
              <w:rPr>
                <w:sz w:val="20"/>
              </w:rPr>
              <w:t>Example</w:t>
            </w:r>
          </w:p>
        </w:tc>
        <w:tc>
          <w:tcPr>
            <w:tcW w:w="1134" w:type="dxa"/>
          </w:tcPr>
          <w:p w14:paraId="33D6B5DB" w14:textId="77777777" w:rsidR="00204A63" w:rsidRPr="00231B8F" w:rsidRDefault="00204A63" w:rsidP="00666B5B">
            <w:pPr>
              <w:rPr>
                <w:sz w:val="20"/>
              </w:rPr>
            </w:pPr>
            <w:r w:rsidRPr="00231B8F">
              <w:rPr>
                <w:sz w:val="20"/>
              </w:rPr>
              <w:t>Not Allowed? (Y/N)</w:t>
            </w:r>
          </w:p>
        </w:tc>
        <w:tc>
          <w:tcPr>
            <w:tcW w:w="851" w:type="dxa"/>
          </w:tcPr>
          <w:p w14:paraId="4F0B4FC6" w14:textId="77777777" w:rsidR="00204A63" w:rsidRPr="00231B8F" w:rsidRDefault="00204A63" w:rsidP="00666B5B">
            <w:pPr>
              <w:rPr>
                <w:sz w:val="20"/>
              </w:rPr>
            </w:pPr>
            <w:r w:rsidRPr="00231B8F">
              <w:rPr>
                <w:sz w:val="20"/>
              </w:rPr>
              <w:t>Length</w:t>
            </w:r>
          </w:p>
        </w:tc>
        <w:tc>
          <w:tcPr>
            <w:tcW w:w="1761" w:type="dxa"/>
          </w:tcPr>
          <w:p w14:paraId="00004822" w14:textId="77777777" w:rsidR="00204A63" w:rsidRPr="00231B8F" w:rsidRDefault="00204A63" w:rsidP="00666B5B">
            <w:pPr>
              <w:rPr>
                <w:sz w:val="20"/>
              </w:rPr>
            </w:pPr>
            <w:r w:rsidRPr="00231B8F">
              <w:rPr>
                <w:sz w:val="20"/>
              </w:rPr>
              <w:t>Validation Rules</w:t>
            </w:r>
          </w:p>
        </w:tc>
      </w:tr>
      <w:tr w:rsidR="00204A63" w:rsidRPr="00231B8F" w14:paraId="704F3EC8" w14:textId="77777777" w:rsidTr="00666B5B">
        <w:trPr>
          <w:trHeight w:val="660"/>
        </w:trPr>
        <w:tc>
          <w:tcPr>
            <w:tcW w:w="1975" w:type="dxa"/>
          </w:tcPr>
          <w:p w14:paraId="02485C24" w14:textId="77777777" w:rsidR="00204A63" w:rsidRPr="00231B8F" w:rsidRDefault="00204A63" w:rsidP="00666B5B">
            <w:pPr>
              <w:rPr>
                <w:b w:val="0"/>
                <w:bCs/>
                <w:sz w:val="20"/>
              </w:rPr>
            </w:pPr>
            <w:proofErr w:type="spellStart"/>
            <w:r w:rsidRPr="00231B8F">
              <w:rPr>
                <w:b w:val="0"/>
                <w:bCs/>
                <w:sz w:val="20"/>
              </w:rPr>
              <w:t>category_id</w:t>
            </w:r>
            <w:proofErr w:type="spellEnd"/>
          </w:p>
        </w:tc>
        <w:tc>
          <w:tcPr>
            <w:tcW w:w="1800" w:type="dxa"/>
          </w:tcPr>
          <w:p w14:paraId="2D0386CE" w14:textId="77777777" w:rsidR="00204A63" w:rsidRPr="00231B8F" w:rsidRDefault="00204A63" w:rsidP="00666B5B">
            <w:pPr>
              <w:rPr>
                <w:b w:val="0"/>
                <w:bCs/>
                <w:sz w:val="20"/>
              </w:rPr>
            </w:pPr>
            <w:r w:rsidRPr="00231B8F">
              <w:rPr>
                <w:b w:val="0"/>
                <w:bCs/>
                <w:sz w:val="20"/>
              </w:rPr>
              <w:t>Unique Identified ID for category</w:t>
            </w:r>
          </w:p>
        </w:tc>
        <w:tc>
          <w:tcPr>
            <w:tcW w:w="1426" w:type="dxa"/>
          </w:tcPr>
          <w:p w14:paraId="7B574961" w14:textId="77777777" w:rsidR="00204A63" w:rsidRPr="00231B8F" w:rsidRDefault="00204A63" w:rsidP="00666B5B">
            <w:pPr>
              <w:rPr>
                <w:b w:val="0"/>
                <w:bCs/>
                <w:sz w:val="20"/>
              </w:rPr>
            </w:pPr>
            <w:r w:rsidRPr="00231B8F">
              <w:rPr>
                <w:b w:val="0"/>
                <w:bCs/>
                <w:sz w:val="20"/>
              </w:rPr>
              <w:t>int</w:t>
            </w:r>
          </w:p>
        </w:tc>
        <w:tc>
          <w:tcPr>
            <w:tcW w:w="1457" w:type="dxa"/>
          </w:tcPr>
          <w:p w14:paraId="5EA6F616" w14:textId="77777777" w:rsidR="00204A63" w:rsidRPr="00231B8F" w:rsidRDefault="00204A63" w:rsidP="00666B5B">
            <w:pPr>
              <w:rPr>
                <w:b w:val="0"/>
                <w:bCs/>
                <w:sz w:val="20"/>
              </w:rPr>
            </w:pPr>
            <w:r w:rsidRPr="00231B8F">
              <w:rPr>
                <w:b w:val="0"/>
                <w:bCs/>
                <w:sz w:val="20"/>
              </w:rPr>
              <w:t>None</w:t>
            </w:r>
          </w:p>
        </w:tc>
        <w:tc>
          <w:tcPr>
            <w:tcW w:w="1559" w:type="dxa"/>
          </w:tcPr>
          <w:p w14:paraId="463BA0E7" w14:textId="77777777" w:rsidR="00204A63" w:rsidRPr="00231B8F" w:rsidRDefault="00204A63" w:rsidP="00666B5B">
            <w:pPr>
              <w:rPr>
                <w:b w:val="0"/>
                <w:bCs/>
                <w:sz w:val="20"/>
              </w:rPr>
            </w:pPr>
            <w:r w:rsidRPr="00231B8F">
              <w:rPr>
                <w:b w:val="0"/>
                <w:bCs/>
                <w:sz w:val="20"/>
              </w:rPr>
              <w:t>true</w:t>
            </w:r>
          </w:p>
        </w:tc>
        <w:tc>
          <w:tcPr>
            <w:tcW w:w="992" w:type="dxa"/>
          </w:tcPr>
          <w:p w14:paraId="7898A1DF" w14:textId="77777777" w:rsidR="00204A63" w:rsidRPr="00231B8F" w:rsidRDefault="00204A63" w:rsidP="00666B5B">
            <w:pPr>
              <w:rPr>
                <w:b w:val="0"/>
                <w:bCs/>
                <w:sz w:val="20"/>
              </w:rPr>
            </w:pPr>
            <w:r w:rsidRPr="00231B8F">
              <w:rPr>
                <w:b w:val="0"/>
                <w:bCs/>
                <w:sz w:val="20"/>
              </w:rPr>
              <w:t>1</w:t>
            </w:r>
          </w:p>
        </w:tc>
        <w:tc>
          <w:tcPr>
            <w:tcW w:w="1134" w:type="dxa"/>
          </w:tcPr>
          <w:p w14:paraId="1286CDB1" w14:textId="77777777" w:rsidR="00204A63" w:rsidRPr="00231B8F" w:rsidRDefault="00204A63" w:rsidP="00666B5B">
            <w:pPr>
              <w:rPr>
                <w:b w:val="0"/>
                <w:bCs/>
                <w:sz w:val="20"/>
              </w:rPr>
            </w:pPr>
            <w:r w:rsidRPr="00231B8F">
              <w:rPr>
                <w:b w:val="0"/>
                <w:bCs/>
                <w:sz w:val="20"/>
              </w:rPr>
              <w:t>N</w:t>
            </w:r>
          </w:p>
        </w:tc>
        <w:tc>
          <w:tcPr>
            <w:tcW w:w="851" w:type="dxa"/>
          </w:tcPr>
          <w:p w14:paraId="588DC582" w14:textId="77777777" w:rsidR="00204A63" w:rsidRPr="00231B8F" w:rsidRDefault="00204A63" w:rsidP="00666B5B">
            <w:pPr>
              <w:rPr>
                <w:b w:val="0"/>
                <w:bCs/>
                <w:sz w:val="20"/>
              </w:rPr>
            </w:pPr>
            <w:r w:rsidRPr="00231B8F">
              <w:rPr>
                <w:b w:val="0"/>
                <w:bCs/>
                <w:sz w:val="20"/>
              </w:rPr>
              <w:t>11</w:t>
            </w:r>
          </w:p>
        </w:tc>
        <w:tc>
          <w:tcPr>
            <w:tcW w:w="1761" w:type="dxa"/>
          </w:tcPr>
          <w:p w14:paraId="51DEEDA2" w14:textId="77777777" w:rsidR="00204A63" w:rsidRPr="00231B8F" w:rsidRDefault="00204A63" w:rsidP="00666B5B">
            <w:pPr>
              <w:rPr>
                <w:b w:val="0"/>
                <w:bCs/>
                <w:sz w:val="20"/>
              </w:rPr>
            </w:pPr>
            <w:r w:rsidRPr="00231B8F">
              <w:rPr>
                <w:b w:val="0"/>
                <w:bCs/>
                <w:sz w:val="20"/>
              </w:rPr>
              <w:t>[0-9]</w:t>
            </w:r>
          </w:p>
        </w:tc>
      </w:tr>
      <w:tr w:rsidR="00204A63" w:rsidRPr="00231B8F" w14:paraId="06A6B7A7" w14:textId="77777777" w:rsidTr="00666B5B">
        <w:trPr>
          <w:trHeight w:val="708"/>
        </w:trPr>
        <w:tc>
          <w:tcPr>
            <w:tcW w:w="1975" w:type="dxa"/>
          </w:tcPr>
          <w:p w14:paraId="2B28842E" w14:textId="77777777" w:rsidR="00204A63" w:rsidRPr="00231B8F" w:rsidRDefault="00204A63" w:rsidP="00666B5B">
            <w:pPr>
              <w:rPr>
                <w:b w:val="0"/>
                <w:bCs/>
                <w:sz w:val="20"/>
              </w:rPr>
            </w:pPr>
            <w:proofErr w:type="spellStart"/>
            <w:r w:rsidRPr="00231B8F">
              <w:rPr>
                <w:b w:val="0"/>
                <w:bCs/>
                <w:sz w:val="20"/>
              </w:rPr>
              <w:t>category_name</w:t>
            </w:r>
            <w:proofErr w:type="spellEnd"/>
          </w:p>
        </w:tc>
        <w:tc>
          <w:tcPr>
            <w:tcW w:w="1800" w:type="dxa"/>
          </w:tcPr>
          <w:p w14:paraId="4C63A690" w14:textId="77777777" w:rsidR="00204A63" w:rsidRPr="00231B8F" w:rsidRDefault="00204A63" w:rsidP="00666B5B">
            <w:pPr>
              <w:rPr>
                <w:b w:val="0"/>
                <w:bCs/>
                <w:sz w:val="20"/>
              </w:rPr>
            </w:pPr>
            <w:r w:rsidRPr="00231B8F">
              <w:rPr>
                <w:b w:val="0"/>
                <w:bCs/>
                <w:sz w:val="20"/>
              </w:rPr>
              <w:t>Name of the category</w:t>
            </w:r>
          </w:p>
        </w:tc>
        <w:tc>
          <w:tcPr>
            <w:tcW w:w="1426" w:type="dxa"/>
          </w:tcPr>
          <w:p w14:paraId="25F9B197" w14:textId="77777777" w:rsidR="00204A63" w:rsidRPr="00231B8F" w:rsidRDefault="00204A63" w:rsidP="00666B5B">
            <w:pPr>
              <w:rPr>
                <w:b w:val="0"/>
                <w:bCs/>
                <w:sz w:val="20"/>
              </w:rPr>
            </w:pPr>
            <w:r w:rsidRPr="00231B8F">
              <w:rPr>
                <w:b w:val="0"/>
                <w:bCs/>
                <w:sz w:val="20"/>
              </w:rPr>
              <w:t>Varchar</w:t>
            </w:r>
          </w:p>
        </w:tc>
        <w:tc>
          <w:tcPr>
            <w:tcW w:w="1457" w:type="dxa"/>
          </w:tcPr>
          <w:p w14:paraId="771EA812" w14:textId="77777777" w:rsidR="00204A63" w:rsidRPr="00231B8F" w:rsidRDefault="00204A63" w:rsidP="00666B5B">
            <w:pPr>
              <w:rPr>
                <w:b w:val="0"/>
                <w:bCs/>
                <w:sz w:val="20"/>
              </w:rPr>
            </w:pPr>
            <w:r w:rsidRPr="00231B8F">
              <w:rPr>
                <w:b w:val="0"/>
                <w:bCs/>
                <w:sz w:val="20"/>
              </w:rPr>
              <w:t>None</w:t>
            </w:r>
          </w:p>
        </w:tc>
        <w:tc>
          <w:tcPr>
            <w:tcW w:w="1559" w:type="dxa"/>
          </w:tcPr>
          <w:p w14:paraId="6E22BFE9" w14:textId="77777777" w:rsidR="00204A63" w:rsidRPr="00231B8F" w:rsidRDefault="00204A63" w:rsidP="00666B5B">
            <w:pPr>
              <w:rPr>
                <w:b w:val="0"/>
                <w:bCs/>
                <w:sz w:val="20"/>
              </w:rPr>
            </w:pPr>
            <w:r w:rsidRPr="00231B8F">
              <w:rPr>
                <w:b w:val="0"/>
                <w:bCs/>
                <w:sz w:val="20"/>
              </w:rPr>
              <w:t>false</w:t>
            </w:r>
          </w:p>
        </w:tc>
        <w:tc>
          <w:tcPr>
            <w:tcW w:w="992" w:type="dxa"/>
          </w:tcPr>
          <w:p w14:paraId="462933C6" w14:textId="77777777" w:rsidR="00204A63" w:rsidRPr="00231B8F" w:rsidRDefault="00204A63" w:rsidP="00666B5B">
            <w:pPr>
              <w:rPr>
                <w:b w:val="0"/>
                <w:bCs/>
                <w:sz w:val="20"/>
              </w:rPr>
            </w:pPr>
            <w:r w:rsidRPr="00231B8F">
              <w:rPr>
                <w:b w:val="0"/>
                <w:bCs/>
                <w:sz w:val="20"/>
              </w:rPr>
              <w:t>Feeds</w:t>
            </w:r>
          </w:p>
        </w:tc>
        <w:tc>
          <w:tcPr>
            <w:tcW w:w="1134" w:type="dxa"/>
          </w:tcPr>
          <w:p w14:paraId="35B3FC96" w14:textId="77777777" w:rsidR="00204A63" w:rsidRPr="00231B8F" w:rsidRDefault="00204A63" w:rsidP="00666B5B">
            <w:pPr>
              <w:rPr>
                <w:b w:val="0"/>
                <w:bCs/>
                <w:sz w:val="20"/>
              </w:rPr>
            </w:pPr>
            <w:r w:rsidRPr="00231B8F">
              <w:rPr>
                <w:b w:val="0"/>
                <w:bCs/>
                <w:sz w:val="20"/>
              </w:rPr>
              <w:t>Y</w:t>
            </w:r>
          </w:p>
        </w:tc>
        <w:tc>
          <w:tcPr>
            <w:tcW w:w="851" w:type="dxa"/>
          </w:tcPr>
          <w:p w14:paraId="54EDCF2C" w14:textId="77777777" w:rsidR="00204A63" w:rsidRPr="00231B8F" w:rsidRDefault="00204A63" w:rsidP="00666B5B">
            <w:pPr>
              <w:rPr>
                <w:b w:val="0"/>
                <w:bCs/>
                <w:sz w:val="20"/>
              </w:rPr>
            </w:pPr>
            <w:r w:rsidRPr="00231B8F">
              <w:rPr>
                <w:b w:val="0"/>
                <w:bCs/>
                <w:sz w:val="20"/>
              </w:rPr>
              <w:t>50</w:t>
            </w:r>
          </w:p>
        </w:tc>
        <w:tc>
          <w:tcPr>
            <w:tcW w:w="1761" w:type="dxa"/>
          </w:tcPr>
          <w:p w14:paraId="4231AC2B" w14:textId="77777777" w:rsidR="00204A63" w:rsidRPr="00231B8F" w:rsidRDefault="00204A63" w:rsidP="00666B5B">
            <w:pPr>
              <w:rPr>
                <w:b w:val="0"/>
                <w:bCs/>
                <w:sz w:val="20"/>
              </w:rPr>
            </w:pPr>
            <w:r w:rsidRPr="00CC7892">
              <w:rPr>
                <w:b w:val="0"/>
                <w:bCs/>
                <w:sz w:val="20"/>
              </w:rPr>
              <w:t>[A-Z, a-z,0-9, @]</w:t>
            </w:r>
          </w:p>
        </w:tc>
      </w:tr>
      <w:tr w:rsidR="00204A63" w:rsidRPr="00231B8F" w14:paraId="29399A5F" w14:textId="77777777" w:rsidTr="00666B5B">
        <w:trPr>
          <w:trHeight w:val="1060"/>
        </w:trPr>
        <w:tc>
          <w:tcPr>
            <w:tcW w:w="1975" w:type="dxa"/>
          </w:tcPr>
          <w:p w14:paraId="44E046D4" w14:textId="77777777" w:rsidR="00204A63" w:rsidRPr="00231B8F" w:rsidRDefault="00204A63" w:rsidP="00666B5B">
            <w:pPr>
              <w:rPr>
                <w:b w:val="0"/>
                <w:bCs/>
                <w:sz w:val="20"/>
              </w:rPr>
            </w:pPr>
            <w:proofErr w:type="spellStart"/>
            <w:r w:rsidRPr="00231B8F">
              <w:rPr>
                <w:b w:val="0"/>
                <w:bCs/>
                <w:sz w:val="20"/>
              </w:rPr>
              <w:t>is_exist</w:t>
            </w:r>
            <w:proofErr w:type="spellEnd"/>
          </w:p>
        </w:tc>
        <w:tc>
          <w:tcPr>
            <w:tcW w:w="1800" w:type="dxa"/>
          </w:tcPr>
          <w:p w14:paraId="6B09FF97" w14:textId="77777777" w:rsidR="00204A63" w:rsidRPr="00231B8F" w:rsidRDefault="00204A63" w:rsidP="00666B5B">
            <w:pPr>
              <w:rPr>
                <w:b w:val="0"/>
                <w:bCs/>
                <w:sz w:val="20"/>
              </w:rPr>
            </w:pPr>
            <w:r w:rsidRPr="00231B8F">
              <w:rPr>
                <w:b w:val="0"/>
                <w:bCs/>
                <w:sz w:val="20"/>
              </w:rPr>
              <w:t>Determines category existing record</w:t>
            </w:r>
          </w:p>
        </w:tc>
        <w:tc>
          <w:tcPr>
            <w:tcW w:w="1426" w:type="dxa"/>
          </w:tcPr>
          <w:p w14:paraId="799F361E" w14:textId="77777777" w:rsidR="00204A63" w:rsidRPr="00231B8F" w:rsidRDefault="00204A63" w:rsidP="00666B5B">
            <w:pPr>
              <w:rPr>
                <w:b w:val="0"/>
                <w:bCs/>
                <w:sz w:val="20"/>
              </w:rPr>
            </w:pPr>
            <w:r w:rsidRPr="00231B8F">
              <w:rPr>
                <w:b w:val="0"/>
                <w:bCs/>
                <w:sz w:val="20"/>
              </w:rPr>
              <w:t>varchar</w:t>
            </w:r>
          </w:p>
        </w:tc>
        <w:tc>
          <w:tcPr>
            <w:tcW w:w="1457" w:type="dxa"/>
          </w:tcPr>
          <w:p w14:paraId="6BEC1D40" w14:textId="77777777" w:rsidR="00204A63" w:rsidRPr="00231B8F" w:rsidRDefault="00204A63" w:rsidP="00666B5B">
            <w:pPr>
              <w:rPr>
                <w:b w:val="0"/>
                <w:bCs/>
                <w:sz w:val="20"/>
              </w:rPr>
            </w:pPr>
            <w:r w:rsidRPr="00231B8F">
              <w:rPr>
                <w:b w:val="0"/>
                <w:bCs/>
                <w:sz w:val="20"/>
              </w:rPr>
              <w:t>None</w:t>
            </w:r>
          </w:p>
        </w:tc>
        <w:tc>
          <w:tcPr>
            <w:tcW w:w="1559" w:type="dxa"/>
          </w:tcPr>
          <w:p w14:paraId="5C2AFFEF" w14:textId="77777777" w:rsidR="00204A63" w:rsidRPr="00231B8F" w:rsidRDefault="00204A63" w:rsidP="00666B5B">
            <w:pPr>
              <w:rPr>
                <w:b w:val="0"/>
                <w:bCs/>
                <w:sz w:val="20"/>
              </w:rPr>
            </w:pPr>
            <w:r w:rsidRPr="00231B8F">
              <w:rPr>
                <w:b w:val="0"/>
                <w:bCs/>
                <w:sz w:val="20"/>
              </w:rPr>
              <w:t>false</w:t>
            </w:r>
          </w:p>
        </w:tc>
        <w:tc>
          <w:tcPr>
            <w:tcW w:w="992" w:type="dxa"/>
          </w:tcPr>
          <w:p w14:paraId="78A94C03" w14:textId="77777777" w:rsidR="00204A63" w:rsidRPr="00231B8F" w:rsidRDefault="00204A63" w:rsidP="00666B5B">
            <w:pPr>
              <w:rPr>
                <w:b w:val="0"/>
                <w:bCs/>
                <w:sz w:val="20"/>
              </w:rPr>
            </w:pPr>
            <w:r w:rsidRPr="00231B8F">
              <w:rPr>
                <w:b w:val="0"/>
                <w:bCs/>
                <w:sz w:val="20"/>
              </w:rPr>
              <w:t>true</w:t>
            </w:r>
          </w:p>
        </w:tc>
        <w:tc>
          <w:tcPr>
            <w:tcW w:w="1134" w:type="dxa"/>
          </w:tcPr>
          <w:p w14:paraId="11D60747" w14:textId="77777777" w:rsidR="00204A63" w:rsidRPr="00231B8F" w:rsidRDefault="00204A63" w:rsidP="00666B5B">
            <w:pPr>
              <w:rPr>
                <w:b w:val="0"/>
                <w:bCs/>
                <w:sz w:val="20"/>
              </w:rPr>
            </w:pPr>
            <w:r w:rsidRPr="00231B8F">
              <w:rPr>
                <w:b w:val="0"/>
                <w:bCs/>
                <w:sz w:val="20"/>
              </w:rPr>
              <w:t>Y</w:t>
            </w:r>
          </w:p>
        </w:tc>
        <w:tc>
          <w:tcPr>
            <w:tcW w:w="851" w:type="dxa"/>
          </w:tcPr>
          <w:p w14:paraId="5AE1EFC1" w14:textId="77777777" w:rsidR="00204A63" w:rsidRPr="00231B8F" w:rsidRDefault="00204A63" w:rsidP="00666B5B">
            <w:pPr>
              <w:rPr>
                <w:b w:val="0"/>
                <w:bCs/>
                <w:sz w:val="20"/>
              </w:rPr>
            </w:pPr>
            <w:r w:rsidRPr="00231B8F">
              <w:rPr>
                <w:b w:val="0"/>
                <w:bCs/>
                <w:sz w:val="20"/>
              </w:rPr>
              <w:t>50</w:t>
            </w:r>
          </w:p>
        </w:tc>
        <w:tc>
          <w:tcPr>
            <w:tcW w:w="1761" w:type="dxa"/>
          </w:tcPr>
          <w:p w14:paraId="28B7AB76" w14:textId="77777777" w:rsidR="00204A63" w:rsidRPr="00231B8F" w:rsidRDefault="00204A63" w:rsidP="00666B5B">
            <w:pPr>
              <w:rPr>
                <w:b w:val="0"/>
                <w:bCs/>
                <w:sz w:val="20"/>
              </w:rPr>
            </w:pPr>
            <w:r w:rsidRPr="00231B8F">
              <w:rPr>
                <w:b w:val="0"/>
                <w:bCs/>
                <w:sz w:val="20"/>
              </w:rPr>
              <w:t>[A-Z, a-z,0-9, @]</w:t>
            </w:r>
          </w:p>
        </w:tc>
      </w:tr>
    </w:tbl>
    <w:p w14:paraId="21E3F373" w14:textId="77777777" w:rsidR="00204A63" w:rsidRDefault="00204A63" w:rsidP="00204A63"/>
    <w:p w14:paraId="40FF3A73" w14:textId="134A67ED" w:rsidR="00204A63" w:rsidRPr="00D954EF" w:rsidRDefault="00204A63" w:rsidP="00204A63">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1</w:t>
      </w:r>
      <w:r w:rsidRPr="00D954EF">
        <w:rPr>
          <w:rFonts w:cs="Times New Roman"/>
          <w:szCs w:val="24"/>
        </w:rPr>
        <w:t xml:space="preserve">. Data Dictionary of </w:t>
      </w:r>
      <w:r>
        <w:rPr>
          <w:rFonts w:cs="Times New Roman"/>
          <w:szCs w:val="24"/>
        </w:rPr>
        <w:t>Category</w:t>
      </w:r>
      <w:r w:rsidRPr="00D954EF">
        <w:rPr>
          <w:rFonts w:cs="Times New Roman"/>
          <w:szCs w:val="24"/>
        </w:rPr>
        <w:t xml:space="preserve"> Table</w:t>
      </w:r>
    </w:p>
    <w:p w14:paraId="1A72260C" w14:textId="77777777" w:rsidR="00204A63" w:rsidRDefault="00204A63" w:rsidP="00204A63"/>
    <w:p w14:paraId="282A4CCA" w14:textId="77777777" w:rsidR="00204A63" w:rsidRDefault="00204A63" w:rsidP="00204A63"/>
    <w:p w14:paraId="79D09E39" w14:textId="77777777" w:rsidR="00204A63" w:rsidRDefault="00204A63" w:rsidP="00204A63"/>
    <w:p w14:paraId="5352DD6D" w14:textId="77777777" w:rsidR="00204A63" w:rsidRDefault="00204A63" w:rsidP="00204A63"/>
    <w:p w14:paraId="2D058E04" w14:textId="77777777" w:rsidR="00204A63" w:rsidRDefault="00204A63" w:rsidP="00204A63"/>
    <w:p w14:paraId="49260D1D" w14:textId="77777777" w:rsidR="00204A63" w:rsidRDefault="00204A63" w:rsidP="00204A63"/>
    <w:p w14:paraId="53D1ED52" w14:textId="77777777" w:rsidR="00204A63" w:rsidRDefault="00204A63" w:rsidP="00204A63"/>
    <w:p w14:paraId="378A502F" w14:textId="77777777" w:rsidR="00204A63" w:rsidRDefault="00204A63" w:rsidP="00204A63"/>
    <w:p w14:paraId="5032FC68" w14:textId="77777777" w:rsidR="00204A63" w:rsidRDefault="00204A63" w:rsidP="00204A63"/>
    <w:p w14:paraId="3178228B" w14:textId="24808355" w:rsidR="00204A63" w:rsidRDefault="00204A63" w:rsidP="00204A63">
      <w:pPr>
        <w:jc w:val="both"/>
      </w:pPr>
    </w:p>
    <w:p w14:paraId="713B2D1E" w14:textId="77777777" w:rsidR="00575A26" w:rsidRDefault="00575A26" w:rsidP="00204A63">
      <w:pPr>
        <w:jc w:val="both"/>
      </w:pPr>
    </w:p>
    <w:p w14:paraId="68D206E9" w14:textId="77777777" w:rsidR="00204A63" w:rsidRDefault="00204A63" w:rsidP="00204A63">
      <w:pPr>
        <w:jc w:val="both"/>
      </w:pPr>
    </w:p>
    <w:tbl>
      <w:tblPr>
        <w:tblStyle w:val="TableGrid"/>
        <w:tblW w:w="12955" w:type="dxa"/>
        <w:jc w:val="center"/>
        <w:tblLayout w:type="fixed"/>
        <w:tblLook w:val="04A0" w:firstRow="1" w:lastRow="0" w:firstColumn="1" w:lastColumn="0" w:noHBand="0" w:noVBand="1"/>
      </w:tblPr>
      <w:tblGrid>
        <w:gridCol w:w="1975"/>
        <w:gridCol w:w="1800"/>
        <w:gridCol w:w="1440"/>
        <w:gridCol w:w="1443"/>
        <w:gridCol w:w="1417"/>
        <w:gridCol w:w="1134"/>
        <w:gridCol w:w="1134"/>
        <w:gridCol w:w="851"/>
        <w:gridCol w:w="1761"/>
      </w:tblGrid>
      <w:tr w:rsidR="00204A63" w:rsidRPr="00FE0F1D" w14:paraId="2102A16E" w14:textId="77777777" w:rsidTr="00666B5B">
        <w:trPr>
          <w:trHeight w:val="586"/>
          <w:jc w:val="center"/>
        </w:trPr>
        <w:tc>
          <w:tcPr>
            <w:tcW w:w="1975" w:type="dxa"/>
          </w:tcPr>
          <w:p w14:paraId="5C5FFF5F" w14:textId="77777777" w:rsidR="00204A63" w:rsidRPr="00FE0F1D" w:rsidRDefault="00204A63" w:rsidP="00666B5B">
            <w:pPr>
              <w:rPr>
                <w:sz w:val="20"/>
              </w:rPr>
            </w:pPr>
            <w:r w:rsidRPr="00FE0F1D">
              <w:rPr>
                <w:sz w:val="20"/>
              </w:rPr>
              <w:lastRenderedPageBreak/>
              <w:t>Table Name</w:t>
            </w:r>
          </w:p>
        </w:tc>
        <w:tc>
          <w:tcPr>
            <w:tcW w:w="10980" w:type="dxa"/>
            <w:gridSpan w:val="8"/>
          </w:tcPr>
          <w:p w14:paraId="69D4BA79" w14:textId="77777777" w:rsidR="00204A63" w:rsidRPr="00FE0F1D" w:rsidRDefault="00204A63" w:rsidP="00666B5B">
            <w:pPr>
              <w:rPr>
                <w:sz w:val="20"/>
              </w:rPr>
            </w:pPr>
            <w:proofErr w:type="spellStart"/>
            <w:r w:rsidRPr="00FE0F1D">
              <w:rPr>
                <w:sz w:val="20"/>
              </w:rPr>
              <w:t>tbl_stock_card</w:t>
            </w:r>
            <w:proofErr w:type="spellEnd"/>
          </w:p>
        </w:tc>
      </w:tr>
      <w:tr w:rsidR="00204A63" w:rsidRPr="00FE0F1D" w14:paraId="493F75C9" w14:textId="77777777" w:rsidTr="00666B5B">
        <w:trPr>
          <w:trHeight w:val="298"/>
          <w:jc w:val="center"/>
        </w:trPr>
        <w:tc>
          <w:tcPr>
            <w:tcW w:w="1975" w:type="dxa"/>
          </w:tcPr>
          <w:p w14:paraId="7CF7BAE5" w14:textId="77777777" w:rsidR="00204A63" w:rsidRPr="00FE0F1D" w:rsidRDefault="00204A63" w:rsidP="00666B5B">
            <w:pPr>
              <w:rPr>
                <w:sz w:val="20"/>
              </w:rPr>
            </w:pPr>
            <w:r w:rsidRPr="00FE0F1D">
              <w:rPr>
                <w:sz w:val="20"/>
              </w:rPr>
              <w:t>Description</w:t>
            </w:r>
          </w:p>
        </w:tc>
        <w:tc>
          <w:tcPr>
            <w:tcW w:w="10980" w:type="dxa"/>
            <w:gridSpan w:val="8"/>
          </w:tcPr>
          <w:p w14:paraId="46C9DD66" w14:textId="77777777" w:rsidR="00204A63" w:rsidRPr="00FE0F1D" w:rsidRDefault="00204A63" w:rsidP="00666B5B">
            <w:pPr>
              <w:rPr>
                <w:sz w:val="20"/>
              </w:rPr>
            </w:pPr>
            <w:r w:rsidRPr="00FE0F1D">
              <w:rPr>
                <w:sz w:val="20"/>
              </w:rPr>
              <w:t>This operation records the feeding operation details of the piggery.</w:t>
            </w:r>
          </w:p>
        </w:tc>
      </w:tr>
      <w:tr w:rsidR="00204A63" w:rsidRPr="00FE0F1D" w14:paraId="2DCD99D7" w14:textId="77777777" w:rsidTr="00666B5B">
        <w:trPr>
          <w:trHeight w:val="534"/>
          <w:jc w:val="center"/>
        </w:trPr>
        <w:tc>
          <w:tcPr>
            <w:tcW w:w="1975" w:type="dxa"/>
          </w:tcPr>
          <w:p w14:paraId="229670CB" w14:textId="77777777" w:rsidR="00204A63" w:rsidRPr="00FE0F1D" w:rsidRDefault="00204A63" w:rsidP="00666B5B">
            <w:pPr>
              <w:rPr>
                <w:sz w:val="20"/>
              </w:rPr>
            </w:pPr>
            <w:r w:rsidRPr="00FE0F1D">
              <w:rPr>
                <w:sz w:val="20"/>
              </w:rPr>
              <w:t>Alias</w:t>
            </w:r>
          </w:p>
        </w:tc>
        <w:tc>
          <w:tcPr>
            <w:tcW w:w="10980" w:type="dxa"/>
            <w:gridSpan w:val="8"/>
          </w:tcPr>
          <w:p w14:paraId="0071EE3F" w14:textId="77777777" w:rsidR="00204A63" w:rsidRPr="00FE0F1D" w:rsidRDefault="00204A63" w:rsidP="00666B5B">
            <w:pPr>
              <w:rPr>
                <w:sz w:val="20"/>
              </w:rPr>
            </w:pPr>
            <w:r w:rsidRPr="00FE0F1D">
              <w:rPr>
                <w:sz w:val="20"/>
              </w:rPr>
              <w:t>None</w:t>
            </w:r>
          </w:p>
        </w:tc>
      </w:tr>
      <w:tr w:rsidR="00204A63" w:rsidRPr="00FE0F1D" w14:paraId="157D4651" w14:textId="77777777" w:rsidTr="00666B5B">
        <w:trPr>
          <w:trHeight w:val="885"/>
          <w:jc w:val="center"/>
        </w:trPr>
        <w:tc>
          <w:tcPr>
            <w:tcW w:w="1975" w:type="dxa"/>
          </w:tcPr>
          <w:p w14:paraId="4393945D" w14:textId="77777777" w:rsidR="00204A63" w:rsidRPr="00FE0F1D" w:rsidRDefault="00204A63" w:rsidP="00666B5B">
            <w:pPr>
              <w:rPr>
                <w:sz w:val="20"/>
              </w:rPr>
            </w:pPr>
            <w:r w:rsidRPr="00FE0F1D">
              <w:rPr>
                <w:sz w:val="20"/>
              </w:rPr>
              <w:t>Attribute Name</w:t>
            </w:r>
          </w:p>
        </w:tc>
        <w:tc>
          <w:tcPr>
            <w:tcW w:w="1800" w:type="dxa"/>
          </w:tcPr>
          <w:p w14:paraId="0FAF8F2A" w14:textId="77777777" w:rsidR="00204A63" w:rsidRPr="00FE0F1D" w:rsidRDefault="00204A63" w:rsidP="00666B5B">
            <w:pPr>
              <w:rPr>
                <w:sz w:val="20"/>
              </w:rPr>
            </w:pPr>
            <w:r w:rsidRPr="00FE0F1D">
              <w:rPr>
                <w:sz w:val="20"/>
              </w:rPr>
              <w:t>Description</w:t>
            </w:r>
          </w:p>
        </w:tc>
        <w:tc>
          <w:tcPr>
            <w:tcW w:w="1440" w:type="dxa"/>
          </w:tcPr>
          <w:p w14:paraId="5D13F21B" w14:textId="77777777" w:rsidR="00204A63" w:rsidRPr="00FE0F1D" w:rsidRDefault="00204A63" w:rsidP="00666B5B">
            <w:pPr>
              <w:rPr>
                <w:sz w:val="20"/>
              </w:rPr>
            </w:pPr>
            <w:r w:rsidRPr="00FE0F1D">
              <w:rPr>
                <w:sz w:val="20"/>
              </w:rPr>
              <w:t>Data Type</w:t>
            </w:r>
          </w:p>
        </w:tc>
        <w:tc>
          <w:tcPr>
            <w:tcW w:w="1443" w:type="dxa"/>
          </w:tcPr>
          <w:p w14:paraId="613BEA52" w14:textId="77777777" w:rsidR="00204A63" w:rsidRPr="00FE0F1D" w:rsidRDefault="00204A63" w:rsidP="00666B5B">
            <w:pPr>
              <w:rPr>
                <w:sz w:val="20"/>
              </w:rPr>
            </w:pPr>
            <w:r w:rsidRPr="00FE0F1D">
              <w:rPr>
                <w:sz w:val="20"/>
              </w:rPr>
              <w:t>Default Value</w:t>
            </w:r>
          </w:p>
        </w:tc>
        <w:tc>
          <w:tcPr>
            <w:tcW w:w="1417" w:type="dxa"/>
          </w:tcPr>
          <w:p w14:paraId="529936F0" w14:textId="77777777" w:rsidR="00204A63" w:rsidRPr="00FE0F1D" w:rsidRDefault="00204A63" w:rsidP="00666B5B">
            <w:pPr>
              <w:rPr>
                <w:sz w:val="20"/>
              </w:rPr>
            </w:pPr>
            <w:r w:rsidRPr="00FE0F1D">
              <w:rPr>
                <w:sz w:val="20"/>
              </w:rPr>
              <w:t>Primary Key</w:t>
            </w:r>
          </w:p>
        </w:tc>
        <w:tc>
          <w:tcPr>
            <w:tcW w:w="1134" w:type="dxa"/>
          </w:tcPr>
          <w:p w14:paraId="5ADD6549" w14:textId="77777777" w:rsidR="00204A63" w:rsidRPr="00FE0F1D" w:rsidRDefault="00204A63" w:rsidP="00666B5B">
            <w:pPr>
              <w:rPr>
                <w:sz w:val="20"/>
              </w:rPr>
            </w:pPr>
            <w:r w:rsidRPr="00FE0F1D">
              <w:rPr>
                <w:sz w:val="20"/>
              </w:rPr>
              <w:t>Example</w:t>
            </w:r>
          </w:p>
        </w:tc>
        <w:tc>
          <w:tcPr>
            <w:tcW w:w="1134" w:type="dxa"/>
          </w:tcPr>
          <w:p w14:paraId="7A838206" w14:textId="77777777" w:rsidR="00204A63" w:rsidRPr="00FE0F1D" w:rsidRDefault="00204A63" w:rsidP="00666B5B">
            <w:pPr>
              <w:rPr>
                <w:sz w:val="20"/>
              </w:rPr>
            </w:pPr>
            <w:r w:rsidRPr="00FE0F1D">
              <w:rPr>
                <w:sz w:val="20"/>
              </w:rPr>
              <w:t>Not Allowed? (Y/N)</w:t>
            </w:r>
          </w:p>
        </w:tc>
        <w:tc>
          <w:tcPr>
            <w:tcW w:w="851" w:type="dxa"/>
          </w:tcPr>
          <w:p w14:paraId="22201E96" w14:textId="77777777" w:rsidR="00204A63" w:rsidRPr="00FE0F1D" w:rsidRDefault="00204A63" w:rsidP="00666B5B">
            <w:pPr>
              <w:rPr>
                <w:sz w:val="20"/>
              </w:rPr>
            </w:pPr>
            <w:r w:rsidRPr="00FE0F1D">
              <w:rPr>
                <w:sz w:val="20"/>
              </w:rPr>
              <w:t>Length</w:t>
            </w:r>
          </w:p>
        </w:tc>
        <w:tc>
          <w:tcPr>
            <w:tcW w:w="1761" w:type="dxa"/>
          </w:tcPr>
          <w:p w14:paraId="45422474" w14:textId="77777777" w:rsidR="00204A63" w:rsidRPr="00FE0F1D" w:rsidRDefault="00204A63" w:rsidP="00666B5B">
            <w:pPr>
              <w:rPr>
                <w:sz w:val="20"/>
              </w:rPr>
            </w:pPr>
            <w:r w:rsidRPr="00FE0F1D">
              <w:rPr>
                <w:sz w:val="20"/>
              </w:rPr>
              <w:t>Validation Rules</w:t>
            </w:r>
          </w:p>
        </w:tc>
      </w:tr>
      <w:tr w:rsidR="00204A63" w:rsidRPr="00FE0F1D" w14:paraId="62FEEF69" w14:textId="77777777" w:rsidTr="00666B5B">
        <w:trPr>
          <w:trHeight w:val="1012"/>
          <w:jc w:val="center"/>
        </w:trPr>
        <w:tc>
          <w:tcPr>
            <w:tcW w:w="1975" w:type="dxa"/>
          </w:tcPr>
          <w:p w14:paraId="01FF528B" w14:textId="77777777" w:rsidR="00204A63" w:rsidRPr="00FE0F1D" w:rsidRDefault="00204A63" w:rsidP="00666B5B">
            <w:pPr>
              <w:rPr>
                <w:b w:val="0"/>
                <w:bCs/>
                <w:sz w:val="20"/>
              </w:rPr>
            </w:pPr>
            <w:proofErr w:type="spellStart"/>
            <w:r w:rsidRPr="00FE0F1D">
              <w:rPr>
                <w:b w:val="0"/>
                <w:bCs/>
                <w:sz w:val="20"/>
              </w:rPr>
              <w:t>stock_card_id</w:t>
            </w:r>
            <w:proofErr w:type="spellEnd"/>
          </w:p>
        </w:tc>
        <w:tc>
          <w:tcPr>
            <w:tcW w:w="1800" w:type="dxa"/>
          </w:tcPr>
          <w:p w14:paraId="3B0E4C0E" w14:textId="77777777" w:rsidR="00204A63" w:rsidRPr="00FE0F1D" w:rsidRDefault="00204A63" w:rsidP="00666B5B">
            <w:pPr>
              <w:rPr>
                <w:b w:val="0"/>
                <w:bCs/>
                <w:sz w:val="20"/>
              </w:rPr>
            </w:pPr>
            <w:r w:rsidRPr="00FE0F1D">
              <w:rPr>
                <w:b w:val="0"/>
                <w:bCs/>
                <w:sz w:val="20"/>
              </w:rPr>
              <w:t xml:space="preserve">Unique Identified ID for stock card </w:t>
            </w:r>
          </w:p>
        </w:tc>
        <w:tc>
          <w:tcPr>
            <w:tcW w:w="1440" w:type="dxa"/>
          </w:tcPr>
          <w:p w14:paraId="2E887959" w14:textId="77777777" w:rsidR="00204A63" w:rsidRPr="00FE0F1D" w:rsidRDefault="00204A63" w:rsidP="00666B5B">
            <w:pPr>
              <w:rPr>
                <w:b w:val="0"/>
                <w:bCs/>
                <w:sz w:val="20"/>
              </w:rPr>
            </w:pPr>
            <w:r w:rsidRPr="00FE0F1D">
              <w:rPr>
                <w:b w:val="0"/>
                <w:bCs/>
                <w:sz w:val="20"/>
              </w:rPr>
              <w:t>int</w:t>
            </w:r>
          </w:p>
        </w:tc>
        <w:tc>
          <w:tcPr>
            <w:tcW w:w="1443" w:type="dxa"/>
          </w:tcPr>
          <w:p w14:paraId="44A42805" w14:textId="77777777" w:rsidR="00204A63" w:rsidRPr="00FE0F1D" w:rsidRDefault="00204A63" w:rsidP="00666B5B">
            <w:pPr>
              <w:rPr>
                <w:b w:val="0"/>
                <w:bCs/>
                <w:sz w:val="20"/>
              </w:rPr>
            </w:pPr>
            <w:r w:rsidRPr="00FE0F1D">
              <w:rPr>
                <w:b w:val="0"/>
                <w:bCs/>
                <w:sz w:val="20"/>
              </w:rPr>
              <w:t>None</w:t>
            </w:r>
          </w:p>
        </w:tc>
        <w:tc>
          <w:tcPr>
            <w:tcW w:w="1417" w:type="dxa"/>
          </w:tcPr>
          <w:p w14:paraId="68A015BD" w14:textId="77777777" w:rsidR="00204A63" w:rsidRPr="00FE0F1D" w:rsidRDefault="00204A63" w:rsidP="00666B5B">
            <w:pPr>
              <w:rPr>
                <w:b w:val="0"/>
                <w:bCs/>
                <w:sz w:val="20"/>
              </w:rPr>
            </w:pPr>
            <w:r w:rsidRPr="00FE0F1D">
              <w:rPr>
                <w:b w:val="0"/>
                <w:bCs/>
                <w:sz w:val="20"/>
              </w:rPr>
              <w:t>true</w:t>
            </w:r>
          </w:p>
        </w:tc>
        <w:tc>
          <w:tcPr>
            <w:tcW w:w="1134" w:type="dxa"/>
          </w:tcPr>
          <w:p w14:paraId="606EF044" w14:textId="77777777" w:rsidR="00204A63" w:rsidRPr="00FE0F1D" w:rsidRDefault="00204A63" w:rsidP="00666B5B">
            <w:pPr>
              <w:rPr>
                <w:b w:val="0"/>
                <w:bCs/>
                <w:sz w:val="20"/>
              </w:rPr>
            </w:pPr>
            <w:r w:rsidRPr="00FE0F1D">
              <w:rPr>
                <w:b w:val="0"/>
                <w:bCs/>
                <w:sz w:val="20"/>
              </w:rPr>
              <w:t>1</w:t>
            </w:r>
          </w:p>
        </w:tc>
        <w:tc>
          <w:tcPr>
            <w:tcW w:w="1134" w:type="dxa"/>
          </w:tcPr>
          <w:p w14:paraId="1B043D2B" w14:textId="77777777" w:rsidR="00204A63" w:rsidRPr="00FE0F1D" w:rsidRDefault="00204A63" w:rsidP="00666B5B">
            <w:pPr>
              <w:rPr>
                <w:b w:val="0"/>
                <w:bCs/>
                <w:sz w:val="20"/>
              </w:rPr>
            </w:pPr>
            <w:r w:rsidRPr="00FE0F1D">
              <w:rPr>
                <w:b w:val="0"/>
                <w:bCs/>
                <w:sz w:val="20"/>
              </w:rPr>
              <w:t>N</w:t>
            </w:r>
          </w:p>
        </w:tc>
        <w:tc>
          <w:tcPr>
            <w:tcW w:w="851" w:type="dxa"/>
          </w:tcPr>
          <w:p w14:paraId="0CAB53A5" w14:textId="77777777" w:rsidR="00204A63" w:rsidRPr="00FE0F1D" w:rsidRDefault="00204A63" w:rsidP="00666B5B">
            <w:pPr>
              <w:rPr>
                <w:b w:val="0"/>
                <w:bCs/>
                <w:sz w:val="20"/>
              </w:rPr>
            </w:pPr>
            <w:r w:rsidRPr="00FE0F1D">
              <w:rPr>
                <w:b w:val="0"/>
                <w:bCs/>
                <w:sz w:val="20"/>
              </w:rPr>
              <w:t>11</w:t>
            </w:r>
          </w:p>
        </w:tc>
        <w:tc>
          <w:tcPr>
            <w:tcW w:w="1761" w:type="dxa"/>
          </w:tcPr>
          <w:p w14:paraId="23B49D30" w14:textId="77777777" w:rsidR="00204A63" w:rsidRPr="00FE0F1D" w:rsidRDefault="00204A63" w:rsidP="00666B5B">
            <w:pPr>
              <w:rPr>
                <w:b w:val="0"/>
                <w:bCs/>
                <w:sz w:val="20"/>
              </w:rPr>
            </w:pPr>
            <w:r w:rsidRPr="00FE0F1D">
              <w:rPr>
                <w:b w:val="0"/>
                <w:bCs/>
                <w:sz w:val="20"/>
              </w:rPr>
              <w:t>[0-9]</w:t>
            </w:r>
          </w:p>
        </w:tc>
      </w:tr>
      <w:tr w:rsidR="00204A63" w:rsidRPr="00FE0F1D" w14:paraId="2B37BFF6" w14:textId="77777777" w:rsidTr="00666B5B">
        <w:trPr>
          <w:trHeight w:val="983"/>
          <w:jc w:val="center"/>
        </w:trPr>
        <w:tc>
          <w:tcPr>
            <w:tcW w:w="1975" w:type="dxa"/>
          </w:tcPr>
          <w:p w14:paraId="69337917" w14:textId="77777777" w:rsidR="00204A63" w:rsidRPr="00FE0F1D" w:rsidRDefault="00204A63" w:rsidP="00666B5B">
            <w:pPr>
              <w:rPr>
                <w:b w:val="0"/>
                <w:bCs/>
                <w:sz w:val="20"/>
              </w:rPr>
            </w:pPr>
            <w:proofErr w:type="spellStart"/>
            <w:r w:rsidRPr="00FE0F1D">
              <w:rPr>
                <w:b w:val="0"/>
                <w:bCs/>
                <w:sz w:val="20"/>
              </w:rPr>
              <w:t>transaction_date</w:t>
            </w:r>
            <w:proofErr w:type="spellEnd"/>
          </w:p>
        </w:tc>
        <w:tc>
          <w:tcPr>
            <w:tcW w:w="1800" w:type="dxa"/>
          </w:tcPr>
          <w:p w14:paraId="76B96169" w14:textId="77777777" w:rsidR="00204A63" w:rsidRPr="00FE0F1D" w:rsidRDefault="00204A63" w:rsidP="00666B5B">
            <w:pPr>
              <w:rPr>
                <w:b w:val="0"/>
                <w:bCs/>
                <w:sz w:val="20"/>
              </w:rPr>
            </w:pPr>
            <w:r w:rsidRPr="00FE0F1D">
              <w:rPr>
                <w:b w:val="0"/>
                <w:bCs/>
                <w:sz w:val="20"/>
              </w:rPr>
              <w:t xml:space="preserve">Date of transaction </w:t>
            </w:r>
          </w:p>
        </w:tc>
        <w:tc>
          <w:tcPr>
            <w:tcW w:w="1440" w:type="dxa"/>
          </w:tcPr>
          <w:p w14:paraId="40DAF53A" w14:textId="77777777" w:rsidR="00204A63" w:rsidRPr="00FE0F1D" w:rsidRDefault="00204A63" w:rsidP="00666B5B">
            <w:pPr>
              <w:rPr>
                <w:b w:val="0"/>
                <w:bCs/>
                <w:sz w:val="20"/>
              </w:rPr>
            </w:pPr>
            <w:r w:rsidRPr="00FE0F1D">
              <w:rPr>
                <w:b w:val="0"/>
                <w:bCs/>
                <w:sz w:val="20"/>
              </w:rPr>
              <w:t>date</w:t>
            </w:r>
          </w:p>
        </w:tc>
        <w:tc>
          <w:tcPr>
            <w:tcW w:w="1443" w:type="dxa"/>
          </w:tcPr>
          <w:p w14:paraId="2AFE841E" w14:textId="77777777" w:rsidR="00204A63" w:rsidRPr="00FE0F1D" w:rsidRDefault="00204A63" w:rsidP="00666B5B">
            <w:pPr>
              <w:rPr>
                <w:b w:val="0"/>
                <w:bCs/>
                <w:sz w:val="20"/>
              </w:rPr>
            </w:pPr>
            <w:r w:rsidRPr="00FE0F1D">
              <w:rPr>
                <w:b w:val="0"/>
                <w:bCs/>
                <w:sz w:val="20"/>
              </w:rPr>
              <w:t>None</w:t>
            </w:r>
          </w:p>
        </w:tc>
        <w:tc>
          <w:tcPr>
            <w:tcW w:w="1417" w:type="dxa"/>
          </w:tcPr>
          <w:p w14:paraId="011F48C5" w14:textId="77777777" w:rsidR="00204A63" w:rsidRPr="00FE0F1D" w:rsidRDefault="00204A63" w:rsidP="00666B5B">
            <w:pPr>
              <w:rPr>
                <w:b w:val="0"/>
                <w:bCs/>
                <w:sz w:val="20"/>
              </w:rPr>
            </w:pPr>
            <w:r w:rsidRPr="00FE0F1D">
              <w:rPr>
                <w:b w:val="0"/>
                <w:bCs/>
                <w:sz w:val="20"/>
              </w:rPr>
              <w:t>false</w:t>
            </w:r>
          </w:p>
        </w:tc>
        <w:tc>
          <w:tcPr>
            <w:tcW w:w="1134" w:type="dxa"/>
          </w:tcPr>
          <w:p w14:paraId="28376730" w14:textId="77777777" w:rsidR="00204A63" w:rsidRPr="00FE0F1D" w:rsidRDefault="00204A63" w:rsidP="00666B5B">
            <w:pPr>
              <w:rPr>
                <w:b w:val="0"/>
                <w:bCs/>
                <w:sz w:val="20"/>
              </w:rPr>
            </w:pPr>
            <w:r w:rsidRPr="00FE0F1D">
              <w:rPr>
                <w:b w:val="0"/>
                <w:bCs/>
                <w:sz w:val="20"/>
              </w:rPr>
              <w:t>2</w:t>
            </w:r>
          </w:p>
        </w:tc>
        <w:tc>
          <w:tcPr>
            <w:tcW w:w="1134" w:type="dxa"/>
          </w:tcPr>
          <w:p w14:paraId="707E6A10" w14:textId="77777777" w:rsidR="00204A63" w:rsidRPr="00FE0F1D" w:rsidRDefault="00204A63" w:rsidP="00666B5B">
            <w:pPr>
              <w:rPr>
                <w:b w:val="0"/>
                <w:bCs/>
                <w:sz w:val="20"/>
              </w:rPr>
            </w:pPr>
            <w:r w:rsidRPr="00FE0F1D">
              <w:rPr>
                <w:b w:val="0"/>
                <w:bCs/>
                <w:sz w:val="20"/>
              </w:rPr>
              <w:t>Y</w:t>
            </w:r>
          </w:p>
        </w:tc>
        <w:tc>
          <w:tcPr>
            <w:tcW w:w="851" w:type="dxa"/>
          </w:tcPr>
          <w:p w14:paraId="3CB7D40C" w14:textId="77777777" w:rsidR="00204A63" w:rsidRPr="00645B34" w:rsidRDefault="00204A63" w:rsidP="00666B5B">
            <w:pPr>
              <w:rPr>
                <w:b w:val="0"/>
                <w:bCs/>
                <w:sz w:val="20"/>
                <w:szCs w:val="18"/>
              </w:rPr>
            </w:pPr>
            <w:r w:rsidRPr="00645B34">
              <w:rPr>
                <w:b w:val="0"/>
                <w:bCs/>
                <w:kern w:val="24"/>
                <w:sz w:val="20"/>
                <w:szCs w:val="18"/>
              </w:rPr>
              <w:t>9999-12-31</w:t>
            </w:r>
          </w:p>
        </w:tc>
        <w:tc>
          <w:tcPr>
            <w:tcW w:w="1761" w:type="dxa"/>
          </w:tcPr>
          <w:p w14:paraId="734EA5B3" w14:textId="77777777" w:rsidR="00204A63" w:rsidRPr="00645B34" w:rsidRDefault="00204A63" w:rsidP="00666B5B">
            <w:pPr>
              <w:rPr>
                <w:b w:val="0"/>
                <w:bCs/>
                <w:sz w:val="20"/>
                <w:szCs w:val="18"/>
              </w:rPr>
            </w:pPr>
            <w:r w:rsidRPr="00645B34">
              <w:rPr>
                <w:b w:val="0"/>
                <w:bCs/>
                <w:sz w:val="20"/>
                <w:szCs w:val="18"/>
              </w:rPr>
              <w:t>YYYY-MM-DD</w:t>
            </w:r>
          </w:p>
        </w:tc>
      </w:tr>
      <w:tr w:rsidR="00204A63" w:rsidRPr="00FE0F1D" w14:paraId="3E2F2FA9" w14:textId="77777777" w:rsidTr="00666B5B">
        <w:trPr>
          <w:trHeight w:val="950"/>
          <w:jc w:val="center"/>
        </w:trPr>
        <w:tc>
          <w:tcPr>
            <w:tcW w:w="1975" w:type="dxa"/>
          </w:tcPr>
          <w:p w14:paraId="14CC04A1" w14:textId="77777777" w:rsidR="00204A63" w:rsidRPr="00FE0F1D" w:rsidRDefault="00204A63" w:rsidP="00666B5B">
            <w:pPr>
              <w:rPr>
                <w:b w:val="0"/>
                <w:bCs/>
                <w:sz w:val="20"/>
              </w:rPr>
            </w:pPr>
            <w:proofErr w:type="spellStart"/>
            <w:r w:rsidRPr="00FE0F1D">
              <w:rPr>
                <w:b w:val="0"/>
                <w:bCs/>
                <w:sz w:val="20"/>
              </w:rPr>
              <w:t>opening_quantity</w:t>
            </w:r>
            <w:proofErr w:type="spellEnd"/>
          </w:p>
        </w:tc>
        <w:tc>
          <w:tcPr>
            <w:tcW w:w="1800" w:type="dxa"/>
          </w:tcPr>
          <w:p w14:paraId="71DA5A2B" w14:textId="77777777" w:rsidR="00204A63" w:rsidRPr="00FE0F1D" w:rsidRDefault="00204A63" w:rsidP="00666B5B">
            <w:pPr>
              <w:rPr>
                <w:b w:val="0"/>
                <w:bCs/>
                <w:sz w:val="20"/>
              </w:rPr>
            </w:pPr>
            <w:r w:rsidRPr="00FE0F1D">
              <w:rPr>
                <w:b w:val="0"/>
                <w:bCs/>
                <w:sz w:val="20"/>
              </w:rPr>
              <w:t>Quantity for opening</w:t>
            </w:r>
          </w:p>
        </w:tc>
        <w:tc>
          <w:tcPr>
            <w:tcW w:w="1440" w:type="dxa"/>
          </w:tcPr>
          <w:p w14:paraId="60C220F9" w14:textId="77777777" w:rsidR="00204A63" w:rsidRPr="00FE0F1D" w:rsidRDefault="00204A63" w:rsidP="00666B5B">
            <w:pPr>
              <w:rPr>
                <w:b w:val="0"/>
                <w:bCs/>
                <w:sz w:val="20"/>
              </w:rPr>
            </w:pPr>
            <w:r w:rsidRPr="00FE0F1D">
              <w:rPr>
                <w:b w:val="0"/>
                <w:bCs/>
                <w:sz w:val="20"/>
              </w:rPr>
              <w:t>int</w:t>
            </w:r>
          </w:p>
        </w:tc>
        <w:tc>
          <w:tcPr>
            <w:tcW w:w="1443" w:type="dxa"/>
          </w:tcPr>
          <w:p w14:paraId="1277EC51" w14:textId="77777777" w:rsidR="00204A63" w:rsidRPr="00FE0F1D" w:rsidRDefault="00204A63" w:rsidP="00666B5B">
            <w:pPr>
              <w:rPr>
                <w:b w:val="0"/>
                <w:bCs/>
                <w:sz w:val="20"/>
              </w:rPr>
            </w:pPr>
            <w:r w:rsidRPr="00FE0F1D">
              <w:rPr>
                <w:b w:val="0"/>
                <w:bCs/>
                <w:sz w:val="20"/>
              </w:rPr>
              <w:t>None</w:t>
            </w:r>
          </w:p>
        </w:tc>
        <w:tc>
          <w:tcPr>
            <w:tcW w:w="1417" w:type="dxa"/>
          </w:tcPr>
          <w:p w14:paraId="1DB19C92" w14:textId="77777777" w:rsidR="00204A63" w:rsidRPr="00FE0F1D" w:rsidRDefault="00204A63" w:rsidP="00666B5B">
            <w:pPr>
              <w:rPr>
                <w:b w:val="0"/>
                <w:bCs/>
                <w:sz w:val="20"/>
              </w:rPr>
            </w:pPr>
            <w:r w:rsidRPr="00FE0F1D">
              <w:rPr>
                <w:b w:val="0"/>
                <w:bCs/>
                <w:sz w:val="20"/>
              </w:rPr>
              <w:t>false</w:t>
            </w:r>
          </w:p>
        </w:tc>
        <w:tc>
          <w:tcPr>
            <w:tcW w:w="1134" w:type="dxa"/>
          </w:tcPr>
          <w:p w14:paraId="41D048E8" w14:textId="77777777" w:rsidR="00204A63" w:rsidRPr="00FE0F1D" w:rsidRDefault="00204A63" w:rsidP="00666B5B">
            <w:pPr>
              <w:rPr>
                <w:b w:val="0"/>
                <w:bCs/>
                <w:sz w:val="20"/>
              </w:rPr>
            </w:pPr>
            <w:r w:rsidRPr="00FE0F1D">
              <w:rPr>
                <w:b w:val="0"/>
                <w:bCs/>
                <w:sz w:val="20"/>
              </w:rPr>
              <w:t>2</w:t>
            </w:r>
          </w:p>
        </w:tc>
        <w:tc>
          <w:tcPr>
            <w:tcW w:w="1134" w:type="dxa"/>
          </w:tcPr>
          <w:p w14:paraId="6E89CB23" w14:textId="77777777" w:rsidR="00204A63" w:rsidRPr="00FE0F1D" w:rsidRDefault="00204A63" w:rsidP="00666B5B">
            <w:pPr>
              <w:rPr>
                <w:b w:val="0"/>
                <w:bCs/>
                <w:sz w:val="20"/>
              </w:rPr>
            </w:pPr>
            <w:r w:rsidRPr="00FE0F1D">
              <w:rPr>
                <w:b w:val="0"/>
                <w:bCs/>
                <w:sz w:val="20"/>
              </w:rPr>
              <w:t>Y</w:t>
            </w:r>
          </w:p>
        </w:tc>
        <w:tc>
          <w:tcPr>
            <w:tcW w:w="851" w:type="dxa"/>
          </w:tcPr>
          <w:p w14:paraId="3742FC45" w14:textId="77777777" w:rsidR="00204A63" w:rsidRPr="00FE0F1D" w:rsidRDefault="00204A63" w:rsidP="00666B5B">
            <w:pPr>
              <w:rPr>
                <w:b w:val="0"/>
                <w:bCs/>
                <w:sz w:val="20"/>
              </w:rPr>
            </w:pPr>
            <w:r w:rsidRPr="00FE0F1D">
              <w:rPr>
                <w:b w:val="0"/>
                <w:bCs/>
                <w:sz w:val="20"/>
              </w:rPr>
              <w:t>11</w:t>
            </w:r>
          </w:p>
        </w:tc>
        <w:tc>
          <w:tcPr>
            <w:tcW w:w="1761" w:type="dxa"/>
          </w:tcPr>
          <w:p w14:paraId="1FD4B4F7" w14:textId="77777777" w:rsidR="00204A63" w:rsidRPr="00FE0F1D" w:rsidRDefault="00204A63" w:rsidP="00666B5B">
            <w:pPr>
              <w:rPr>
                <w:b w:val="0"/>
                <w:bCs/>
                <w:sz w:val="20"/>
              </w:rPr>
            </w:pPr>
            <w:r w:rsidRPr="00FE0F1D">
              <w:rPr>
                <w:b w:val="0"/>
                <w:bCs/>
                <w:sz w:val="20"/>
              </w:rPr>
              <w:t>[0-9]</w:t>
            </w:r>
          </w:p>
        </w:tc>
      </w:tr>
      <w:tr w:rsidR="00204A63" w:rsidRPr="00FE0F1D" w14:paraId="6D02AD40" w14:textId="77777777" w:rsidTr="00666B5B">
        <w:trPr>
          <w:trHeight w:val="1050"/>
          <w:jc w:val="center"/>
        </w:trPr>
        <w:tc>
          <w:tcPr>
            <w:tcW w:w="1975" w:type="dxa"/>
          </w:tcPr>
          <w:p w14:paraId="33444E9F" w14:textId="77777777" w:rsidR="00204A63" w:rsidRPr="00FE0F1D" w:rsidRDefault="00204A63" w:rsidP="00666B5B">
            <w:pPr>
              <w:jc w:val="both"/>
              <w:rPr>
                <w:b w:val="0"/>
                <w:bCs/>
                <w:sz w:val="20"/>
              </w:rPr>
            </w:pPr>
            <w:proofErr w:type="spellStart"/>
            <w:r w:rsidRPr="00FE0F1D">
              <w:rPr>
                <w:b w:val="0"/>
                <w:bCs/>
                <w:sz w:val="20"/>
              </w:rPr>
              <w:t>closing_quantity</w:t>
            </w:r>
            <w:proofErr w:type="spellEnd"/>
          </w:p>
        </w:tc>
        <w:tc>
          <w:tcPr>
            <w:tcW w:w="1800" w:type="dxa"/>
          </w:tcPr>
          <w:p w14:paraId="5E88F6A3" w14:textId="77777777" w:rsidR="00204A63" w:rsidRPr="00FE0F1D" w:rsidRDefault="00204A63" w:rsidP="00666B5B">
            <w:pPr>
              <w:rPr>
                <w:b w:val="0"/>
                <w:bCs/>
                <w:sz w:val="20"/>
              </w:rPr>
            </w:pPr>
            <w:r w:rsidRPr="00FE0F1D">
              <w:rPr>
                <w:b w:val="0"/>
                <w:bCs/>
                <w:sz w:val="20"/>
              </w:rPr>
              <w:t>Quantity for closing</w:t>
            </w:r>
          </w:p>
        </w:tc>
        <w:tc>
          <w:tcPr>
            <w:tcW w:w="1440" w:type="dxa"/>
          </w:tcPr>
          <w:p w14:paraId="476AB2FE" w14:textId="77777777" w:rsidR="00204A63" w:rsidRPr="00FE0F1D" w:rsidRDefault="00204A63" w:rsidP="00666B5B">
            <w:pPr>
              <w:rPr>
                <w:b w:val="0"/>
                <w:bCs/>
                <w:sz w:val="20"/>
              </w:rPr>
            </w:pPr>
            <w:r w:rsidRPr="00FE0F1D">
              <w:rPr>
                <w:b w:val="0"/>
                <w:bCs/>
                <w:sz w:val="20"/>
              </w:rPr>
              <w:t>int</w:t>
            </w:r>
          </w:p>
        </w:tc>
        <w:tc>
          <w:tcPr>
            <w:tcW w:w="1443" w:type="dxa"/>
          </w:tcPr>
          <w:p w14:paraId="636183B4" w14:textId="77777777" w:rsidR="00204A63" w:rsidRPr="00FE0F1D" w:rsidRDefault="00204A63" w:rsidP="00666B5B">
            <w:pPr>
              <w:rPr>
                <w:b w:val="0"/>
                <w:bCs/>
                <w:sz w:val="20"/>
              </w:rPr>
            </w:pPr>
            <w:r w:rsidRPr="00FE0F1D">
              <w:rPr>
                <w:b w:val="0"/>
                <w:bCs/>
                <w:sz w:val="20"/>
              </w:rPr>
              <w:t>None</w:t>
            </w:r>
          </w:p>
        </w:tc>
        <w:tc>
          <w:tcPr>
            <w:tcW w:w="1417" w:type="dxa"/>
          </w:tcPr>
          <w:p w14:paraId="2F066A88" w14:textId="77777777" w:rsidR="00204A63" w:rsidRPr="00FE0F1D" w:rsidRDefault="00204A63" w:rsidP="00666B5B">
            <w:pPr>
              <w:rPr>
                <w:b w:val="0"/>
                <w:bCs/>
                <w:sz w:val="20"/>
              </w:rPr>
            </w:pPr>
            <w:r w:rsidRPr="00FE0F1D">
              <w:rPr>
                <w:b w:val="0"/>
                <w:bCs/>
                <w:sz w:val="20"/>
              </w:rPr>
              <w:t>false</w:t>
            </w:r>
          </w:p>
        </w:tc>
        <w:tc>
          <w:tcPr>
            <w:tcW w:w="1134" w:type="dxa"/>
          </w:tcPr>
          <w:p w14:paraId="2431AA97" w14:textId="77777777" w:rsidR="00204A63" w:rsidRPr="00FE0F1D" w:rsidRDefault="00204A63" w:rsidP="00666B5B">
            <w:pPr>
              <w:rPr>
                <w:b w:val="0"/>
                <w:bCs/>
                <w:sz w:val="20"/>
              </w:rPr>
            </w:pPr>
            <w:r w:rsidRPr="00FE0F1D">
              <w:rPr>
                <w:b w:val="0"/>
                <w:bCs/>
                <w:sz w:val="20"/>
              </w:rPr>
              <w:t>2</w:t>
            </w:r>
          </w:p>
        </w:tc>
        <w:tc>
          <w:tcPr>
            <w:tcW w:w="1134" w:type="dxa"/>
          </w:tcPr>
          <w:p w14:paraId="206A2BC3" w14:textId="77777777" w:rsidR="00204A63" w:rsidRPr="00FE0F1D" w:rsidRDefault="00204A63" w:rsidP="00666B5B">
            <w:pPr>
              <w:rPr>
                <w:b w:val="0"/>
                <w:bCs/>
                <w:sz w:val="20"/>
              </w:rPr>
            </w:pPr>
            <w:r w:rsidRPr="00FE0F1D">
              <w:rPr>
                <w:b w:val="0"/>
                <w:bCs/>
                <w:sz w:val="20"/>
              </w:rPr>
              <w:t>Y</w:t>
            </w:r>
          </w:p>
        </w:tc>
        <w:tc>
          <w:tcPr>
            <w:tcW w:w="851" w:type="dxa"/>
          </w:tcPr>
          <w:p w14:paraId="241DA791" w14:textId="77777777" w:rsidR="00204A63" w:rsidRPr="00FE0F1D" w:rsidRDefault="00204A63" w:rsidP="00666B5B">
            <w:pPr>
              <w:rPr>
                <w:b w:val="0"/>
                <w:bCs/>
                <w:sz w:val="20"/>
              </w:rPr>
            </w:pPr>
            <w:r w:rsidRPr="00FE0F1D">
              <w:rPr>
                <w:b w:val="0"/>
                <w:bCs/>
                <w:sz w:val="20"/>
              </w:rPr>
              <w:t>11</w:t>
            </w:r>
          </w:p>
        </w:tc>
        <w:tc>
          <w:tcPr>
            <w:tcW w:w="1761" w:type="dxa"/>
          </w:tcPr>
          <w:p w14:paraId="20B22358" w14:textId="77777777" w:rsidR="00204A63" w:rsidRPr="00FE0F1D" w:rsidRDefault="00204A63" w:rsidP="00666B5B">
            <w:pPr>
              <w:rPr>
                <w:b w:val="0"/>
                <w:bCs/>
                <w:sz w:val="20"/>
              </w:rPr>
            </w:pPr>
            <w:r w:rsidRPr="00FE0F1D">
              <w:rPr>
                <w:b w:val="0"/>
                <w:bCs/>
                <w:sz w:val="20"/>
              </w:rPr>
              <w:t>[0-9]</w:t>
            </w:r>
          </w:p>
        </w:tc>
      </w:tr>
      <w:tr w:rsidR="00204A63" w:rsidRPr="00FE0F1D" w14:paraId="44B6E3CE" w14:textId="77777777" w:rsidTr="00666B5B">
        <w:trPr>
          <w:trHeight w:val="1245"/>
          <w:jc w:val="center"/>
        </w:trPr>
        <w:tc>
          <w:tcPr>
            <w:tcW w:w="1975" w:type="dxa"/>
          </w:tcPr>
          <w:p w14:paraId="1ABD58A1" w14:textId="77777777" w:rsidR="00204A63" w:rsidRPr="00FE0F1D" w:rsidRDefault="00204A63" w:rsidP="00666B5B">
            <w:pPr>
              <w:rPr>
                <w:b w:val="0"/>
                <w:bCs/>
                <w:sz w:val="20"/>
              </w:rPr>
            </w:pPr>
            <w:proofErr w:type="spellStart"/>
            <w:r w:rsidRPr="00FE0F1D">
              <w:rPr>
                <w:b w:val="0"/>
                <w:bCs/>
                <w:sz w:val="20"/>
              </w:rPr>
              <w:t>stock_id</w:t>
            </w:r>
            <w:proofErr w:type="spellEnd"/>
          </w:p>
        </w:tc>
        <w:tc>
          <w:tcPr>
            <w:tcW w:w="1800" w:type="dxa"/>
          </w:tcPr>
          <w:p w14:paraId="6CFDCD03" w14:textId="77777777" w:rsidR="00204A63" w:rsidRPr="00FE0F1D" w:rsidRDefault="00204A63" w:rsidP="00666B5B">
            <w:pPr>
              <w:rPr>
                <w:b w:val="0"/>
                <w:bCs/>
                <w:sz w:val="20"/>
              </w:rPr>
            </w:pPr>
            <w:r w:rsidRPr="00FE0F1D">
              <w:rPr>
                <w:b w:val="0"/>
                <w:bCs/>
                <w:sz w:val="20"/>
              </w:rPr>
              <w:t>Unique Identifier for stock</w:t>
            </w:r>
          </w:p>
        </w:tc>
        <w:tc>
          <w:tcPr>
            <w:tcW w:w="1440" w:type="dxa"/>
          </w:tcPr>
          <w:p w14:paraId="5FAED297" w14:textId="77777777" w:rsidR="00204A63" w:rsidRPr="00FE0F1D" w:rsidRDefault="00204A63" w:rsidP="00666B5B">
            <w:pPr>
              <w:rPr>
                <w:b w:val="0"/>
                <w:bCs/>
                <w:sz w:val="20"/>
              </w:rPr>
            </w:pPr>
            <w:r w:rsidRPr="00FE0F1D">
              <w:rPr>
                <w:b w:val="0"/>
                <w:bCs/>
                <w:sz w:val="20"/>
              </w:rPr>
              <w:t>int</w:t>
            </w:r>
          </w:p>
        </w:tc>
        <w:tc>
          <w:tcPr>
            <w:tcW w:w="1443" w:type="dxa"/>
          </w:tcPr>
          <w:p w14:paraId="50D1D747" w14:textId="77777777" w:rsidR="00204A63" w:rsidRPr="00FE0F1D" w:rsidRDefault="00204A63" w:rsidP="00666B5B">
            <w:pPr>
              <w:rPr>
                <w:b w:val="0"/>
                <w:bCs/>
                <w:sz w:val="20"/>
              </w:rPr>
            </w:pPr>
            <w:r w:rsidRPr="00FE0F1D">
              <w:rPr>
                <w:b w:val="0"/>
                <w:bCs/>
                <w:sz w:val="20"/>
              </w:rPr>
              <w:t>None</w:t>
            </w:r>
          </w:p>
        </w:tc>
        <w:tc>
          <w:tcPr>
            <w:tcW w:w="1417" w:type="dxa"/>
          </w:tcPr>
          <w:p w14:paraId="1D3C9244" w14:textId="77777777" w:rsidR="00204A63" w:rsidRPr="00FE0F1D" w:rsidRDefault="00204A63" w:rsidP="00666B5B">
            <w:pPr>
              <w:rPr>
                <w:b w:val="0"/>
                <w:bCs/>
                <w:sz w:val="20"/>
              </w:rPr>
            </w:pPr>
            <w:r w:rsidRPr="00FE0F1D">
              <w:rPr>
                <w:b w:val="0"/>
                <w:bCs/>
                <w:sz w:val="20"/>
              </w:rPr>
              <w:t>false</w:t>
            </w:r>
          </w:p>
        </w:tc>
        <w:tc>
          <w:tcPr>
            <w:tcW w:w="1134" w:type="dxa"/>
          </w:tcPr>
          <w:p w14:paraId="37C3FB84" w14:textId="77777777" w:rsidR="00204A63" w:rsidRPr="00FE0F1D" w:rsidRDefault="00204A63" w:rsidP="00666B5B">
            <w:pPr>
              <w:rPr>
                <w:b w:val="0"/>
                <w:bCs/>
                <w:sz w:val="20"/>
              </w:rPr>
            </w:pPr>
            <w:r w:rsidRPr="00FE0F1D">
              <w:rPr>
                <w:b w:val="0"/>
                <w:bCs/>
                <w:sz w:val="20"/>
              </w:rPr>
              <w:t>2</w:t>
            </w:r>
          </w:p>
        </w:tc>
        <w:tc>
          <w:tcPr>
            <w:tcW w:w="1134" w:type="dxa"/>
          </w:tcPr>
          <w:p w14:paraId="7494D55C" w14:textId="77777777" w:rsidR="00204A63" w:rsidRPr="00FE0F1D" w:rsidRDefault="00204A63" w:rsidP="00666B5B">
            <w:pPr>
              <w:rPr>
                <w:b w:val="0"/>
                <w:bCs/>
                <w:sz w:val="20"/>
              </w:rPr>
            </w:pPr>
            <w:r w:rsidRPr="00FE0F1D">
              <w:rPr>
                <w:b w:val="0"/>
                <w:bCs/>
                <w:sz w:val="20"/>
              </w:rPr>
              <w:t>Y</w:t>
            </w:r>
          </w:p>
        </w:tc>
        <w:tc>
          <w:tcPr>
            <w:tcW w:w="851" w:type="dxa"/>
          </w:tcPr>
          <w:p w14:paraId="0CCA2588" w14:textId="77777777" w:rsidR="00204A63" w:rsidRPr="00FE0F1D" w:rsidRDefault="00204A63" w:rsidP="00666B5B">
            <w:pPr>
              <w:rPr>
                <w:b w:val="0"/>
                <w:bCs/>
                <w:sz w:val="20"/>
              </w:rPr>
            </w:pPr>
            <w:r w:rsidRPr="00FE0F1D">
              <w:rPr>
                <w:b w:val="0"/>
                <w:bCs/>
                <w:sz w:val="20"/>
              </w:rPr>
              <w:t>11</w:t>
            </w:r>
          </w:p>
        </w:tc>
        <w:tc>
          <w:tcPr>
            <w:tcW w:w="1761" w:type="dxa"/>
          </w:tcPr>
          <w:p w14:paraId="420E96AB" w14:textId="77777777" w:rsidR="00204A63" w:rsidRPr="00FE0F1D" w:rsidRDefault="00204A63" w:rsidP="00666B5B">
            <w:pPr>
              <w:rPr>
                <w:b w:val="0"/>
                <w:bCs/>
                <w:sz w:val="20"/>
              </w:rPr>
            </w:pPr>
            <w:r w:rsidRPr="00FE0F1D">
              <w:rPr>
                <w:b w:val="0"/>
                <w:bCs/>
                <w:sz w:val="20"/>
              </w:rPr>
              <w:t>[0-9]</w:t>
            </w:r>
          </w:p>
        </w:tc>
      </w:tr>
    </w:tbl>
    <w:p w14:paraId="374E2CD4" w14:textId="77777777" w:rsidR="00204A63" w:rsidRDefault="00204A63" w:rsidP="00204A63"/>
    <w:p w14:paraId="4D1A966F" w14:textId="11ED4011" w:rsidR="00204A63" w:rsidRPr="00D954EF" w:rsidRDefault="00204A63" w:rsidP="00204A63">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2</w:t>
      </w:r>
      <w:r w:rsidRPr="00D954EF">
        <w:rPr>
          <w:rFonts w:cs="Times New Roman"/>
          <w:szCs w:val="24"/>
        </w:rPr>
        <w:t xml:space="preserve">. Data Dictionary of </w:t>
      </w:r>
      <w:r>
        <w:rPr>
          <w:rFonts w:cs="Times New Roman"/>
          <w:szCs w:val="24"/>
        </w:rPr>
        <w:t>Stock Card</w:t>
      </w:r>
      <w:r w:rsidRPr="00D954EF">
        <w:rPr>
          <w:rFonts w:cs="Times New Roman"/>
          <w:szCs w:val="24"/>
        </w:rPr>
        <w:t xml:space="preserve"> Table</w:t>
      </w:r>
    </w:p>
    <w:p w14:paraId="6A366A46"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75"/>
        <w:gridCol w:w="1564"/>
        <w:gridCol w:w="1418"/>
        <w:gridCol w:w="1417"/>
        <w:gridCol w:w="1559"/>
        <w:gridCol w:w="1276"/>
        <w:gridCol w:w="1134"/>
        <w:gridCol w:w="851"/>
        <w:gridCol w:w="1761"/>
      </w:tblGrid>
      <w:tr w:rsidR="00204A63" w:rsidRPr="00A47403" w14:paraId="74FEBA45" w14:textId="77777777" w:rsidTr="00666B5B">
        <w:trPr>
          <w:trHeight w:val="332"/>
        </w:trPr>
        <w:tc>
          <w:tcPr>
            <w:tcW w:w="1975" w:type="dxa"/>
          </w:tcPr>
          <w:p w14:paraId="4497DDEA" w14:textId="77777777" w:rsidR="00204A63" w:rsidRPr="00A47403" w:rsidRDefault="00204A63" w:rsidP="00666B5B">
            <w:pPr>
              <w:rPr>
                <w:sz w:val="20"/>
              </w:rPr>
            </w:pPr>
            <w:r w:rsidRPr="00A47403">
              <w:rPr>
                <w:sz w:val="20"/>
              </w:rPr>
              <w:lastRenderedPageBreak/>
              <w:t>Table Name</w:t>
            </w:r>
          </w:p>
        </w:tc>
        <w:tc>
          <w:tcPr>
            <w:tcW w:w="10980" w:type="dxa"/>
            <w:gridSpan w:val="8"/>
          </w:tcPr>
          <w:p w14:paraId="112935B9" w14:textId="77777777" w:rsidR="00204A63" w:rsidRPr="00A47403" w:rsidRDefault="00204A63" w:rsidP="00666B5B">
            <w:pPr>
              <w:rPr>
                <w:sz w:val="20"/>
              </w:rPr>
            </w:pPr>
            <w:proofErr w:type="spellStart"/>
            <w:r w:rsidRPr="00A47403">
              <w:rPr>
                <w:sz w:val="20"/>
              </w:rPr>
              <w:t>tbl_stock</w:t>
            </w:r>
            <w:proofErr w:type="spellEnd"/>
          </w:p>
        </w:tc>
      </w:tr>
      <w:tr w:rsidR="00204A63" w:rsidRPr="00A47403" w14:paraId="1C2EB9E7" w14:textId="77777777" w:rsidTr="00666B5B">
        <w:trPr>
          <w:trHeight w:val="332"/>
        </w:trPr>
        <w:tc>
          <w:tcPr>
            <w:tcW w:w="1975" w:type="dxa"/>
          </w:tcPr>
          <w:p w14:paraId="6B3CCE84" w14:textId="77777777" w:rsidR="00204A63" w:rsidRPr="00A47403" w:rsidRDefault="00204A63" w:rsidP="00666B5B">
            <w:pPr>
              <w:rPr>
                <w:sz w:val="20"/>
              </w:rPr>
            </w:pPr>
            <w:r w:rsidRPr="00A47403">
              <w:rPr>
                <w:sz w:val="20"/>
              </w:rPr>
              <w:t>Description</w:t>
            </w:r>
          </w:p>
        </w:tc>
        <w:tc>
          <w:tcPr>
            <w:tcW w:w="10980" w:type="dxa"/>
            <w:gridSpan w:val="8"/>
          </w:tcPr>
          <w:p w14:paraId="16CB9C0F" w14:textId="77777777" w:rsidR="00204A63" w:rsidRPr="00A47403" w:rsidRDefault="00204A63" w:rsidP="00666B5B">
            <w:pPr>
              <w:rPr>
                <w:sz w:val="20"/>
              </w:rPr>
            </w:pPr>
            <w:r w:rsidRPr="00A47403">
              <w:rPr>
                <w:sz w:val="20"/>
              </w:rPr>
              <w:t>This table record the stock items.</w:t>
            </w:r>
          </w:p>
        </w:tc>
      </w:tr>
      <w:tr w:rsidR="00204A63" w:rsidRPr="00A47403" w14:paraId="0BE7473A" w14:textId="77777777" w:rsidTr="00666B5B">
        <w:trPr>
          <w:trHeight w:val="523"/>
        </w:trPr>
        <w:tc>
          <w:tcPr>
            <w:tcW w:w="1975" w:type="dxa"/>
          </w:tcPr>
          <w:p w14:paraId="479E8D36" w14:textId="77777777" w:rsidR="00204A63" w:rsidRPr="00A47403" w:rsidRDefault="00204A63" w:rsidP="00666B5B">
            <w:pPr>
              <w:rPr>
                <w:sz w:val="20"/>
              </w:rPr>
            </w:pPr>
            <w:r w:rsidRPr="00A47403">
              <w:rPr>
                <w:sz w:val="20"/>
              </w:rPr>
              <w:t>Alias</w:t>
            </w:r>
          </w:p>
        </w:tc>
        <w:tc>
          <w:tcPr>
            <w:tcW w:w="10980" w:type="dxa"/>
            <w:gridSpan w:val="8"/>
          </w:tcPr>
          <w:p w14:paraId="289C3699" w14:textId="77777777" w:rsidR="00204A63" w:rsidRPr="00A47403" w:rsidRDefault="00204A63" w:rsidP="00666B5B">
            <w:pPr>
              <w:rPr>
                <w:sz w:val="20"/>
              </w:rPr>
            </w:pPr>
            <w:r w:rsidRPr="00A47403">
              <w:rPr>
                <w:sz w:val="20"/>
              </w:rPr>
              <w:t>None</w:t>
            </w:r>
          </w:p>
        </w:tc>
      </w:tr>
      <w:tr w:rsidR="00204A63" w:rsidRPr="00A47403" w14:paraId="1A1C4AA9" w14:textId="77777777" w:rsidTr="00666B5B">
        <w:trPr>
          <w:trHeight w:val="998"/>
        </w:trPr>
        <w:tc>
          <w:tcPr>
            <w:tcW w:w="1975" w:type="dxa"/>
          </w:tcPr>
          <w:p w14:paraId="42A44606" w14:textId="77777777" w:rsidR="00204A63" w:rsidRPr="00A47403" w:rsidRDefault="00204A63" w:rsidP="00666B5B">
            <w:pPr>
              <w:rPr>
                <w:sz w:val="20"/>
              </w:rPr>
            </w:pPr>
            <w:r w:rsidRPr="00A47403">
              <w:rPr>
                <w:sz w:val="20"/>
              </w:rPr>
              <w:t>Attribute Name</w:t>
            </w:r>
          </w:p>
        </w:tc>
        <w:tc>
          <w:tcPr>
            <w:tcW w:w="1564" w:type="dxa"/>
          </w:tcPr>
          <w:p w14:paraId="331F38BC" w14:textId="77777777" w:rsidR="00204A63" w:rsidRPr="00A47403" w:rsidRDefault="00204A63" w:rsidP="00666B5B">
            <w:pPr>
              <w:rPr>
                <w:sz w:val="20"/>
              </w:rPr>
            </w:pPr>
            <w:r w:rsidRPr="00A47403">
              <w:rPr>
                <w:sz w:val="20"/>
              </w:rPr>
              <w:t>Description</w:t>
            </w:r>
          </w:p>
        </w:tc>
        <w:tc>
          <w:tcPr>
            <w:tcW w:w="1418" w:type="dxa"/>
          </w:tcPr>
          <w:p w14:paraId="4FD054FE" w14:textId="77777777" w:rsidR="00204A63" w:rsidRPr="00A47403" w:rsidRDefault="00204A63" w:rsidP="00666B5B">
            <w:pPr>
              <w:rPr>
                <w:sz w:val="20"/>
              </w:rPr>
            </w:pPr>
            <w:r w:rsidRPr="00A47403">
              <w:rPr>
                <w:sz w:val="20"/>
              </w:rPr>
              <w:t>Data Type</w:t>
            </w:r>
          </w:p>
        </w:tc>
        <w:tc>
          <w:tcPr>
            <w:tcW w:w="1417" w:type="dxa"/>
          </w:tcPr>
          <w:p w14:paraId="0659862B" w14:textId="77777777" w:rsidR="00204A63" w:rsidRPr="00A47403" w:rsidRDefault="00204A63" w:rsidP="00666B5B">
            <w:pPr>
              <w:rPr>
                <w:sz w:val="20"/>
              </w:rPr>
            </w:pPr>
            <w:r w:rsidRPr="00A47403">
              <w:rPr>
                <w:sz w:val="20"/>
              </w:rPr>
              <w:t>Default Value</w:t>
            </w:r>
          </w:p>
        </w:tc>
        <w:tc>
          <w:tcPr>
            <w:tcW w:w="1559" w:type="dxa"/>
          </w:tcPr>
          <w:p w14:paraId="337CD6B2" w14:textId="77777777" w:rsidR="00204A63" w:rsidRPr="00A47403" w:rsidRDefault="00204A63" w:rsidP="00666B5B">
            <w:pPr>
              <w:rPr>
                <w:sz w:val="20"/>
              </w:rPr>
            </w:pPr>
            <w:r w:rsidRPr="00A47403">
              <w:rPr>
                <w:sz w:val="20"/>
              </w:rPr>
              <w:t>Primary Key</w:t>
            </w:r>
          </w:p>
        </w:tc>
        <w:tc>
          <w:tcPr>
            <w:tcW w:w="1276" w:type="dxa"/>
          </w:tcPr>
          <w:p w14:paraId="5745318C" w14:textId="77777777" w:rsidR="00204A63" w:rsidRPr="00A47403" w:rsidRDefault="00204A63" w:rsidP="00666B5B">
            <w:pPr>
              <w:rPr>
                <w:sz w:val="20"/>
              </w:rPr>
            </w:pPr>
            <w:r w:rsidRPr="00A47403">
              <w:rPr>
                <w:sz w:val="20"/>
              </w:rPr>
              <w:t>Example</w:t>
            </w:r>
          </w:p>
        </w:tc>
        <w:tc>
          <w:tcPr>
            <w:tcW w:w="1134" w:type="dxa"/>
          </w:tcPr>
          <w:p w14:paraId="148A9B42" w14:textId="77777777" w:rsidR="00204A63" w:rsidRPr="00A47403" w:rsidRDefault="00204A63" w:rsidP="00666B5B">
            <w:pPr>
              <w:rPr>
                <w:sz w:val="20"/>
              </w:rPr>
            </w:pPr>
            <w:r w:rsidRPr="00A47403">
              <w:rPr>
                <w:sz w:val="20"/>
              </w:rPr>
              <w:t>Not Allowed? (Y/N)</w:t>
            </w:r>
          </w:p>
        </w:tc>
        <w:tc>
          <w:tcPr>
            <w:tcW w:w="851" w:type="dxa"/>
          </w:tcPr>
          <w:p w14:paraId="2472ECD3" w14:textId="77777777" w:rsidR="00204A63" w:rsidRPr="00A47403" w:rsidRDefault="00204A63" w:rsidP="00666B5B">
            <w:pPr>
              <w:rPr>
                <w:sz w:val="20"/>
              </w:rPr>
            </w:pPr>
            <w:r w:rsidRPr="00A47403">
              <w:rPr>
                <w:sz w:val="20"/>
              </w:rPr>
              <w:t>Length</w:t>
            </w:r>
          </w:p>
        </w:tc>
        <w:tc>
          <w:tcPr>
            <w:tcW w:w="1761" w:type="dxa"/>
          </w:tcPr>
          <w:p w14:paraId="67F416D1" w14:textId="77777777" w:rsidR="00204A63" w:rsidRPr="00A47403" w:rsidRDefault="00204A63" w:rsidP="00666B5B">
            <w:pPr>
              <w:rPr>
                <w:sz w:val="20"/>
              </w:rPr>
            </w:pPr>
            <w:r w:rsidRPr="00A47403">
              <w:rPr>
                <w:sz w:val="20"/>
              </w:rPr>
              <w:t>Validation Rules</w:t>
            </w:r>
          </w:p>
        </w:tc>
      </w:tr>
      <w:tr w:rsidR="00204A63" w:rsidRPr="00A47403" w14:paraId="6F4319EC" w14:textId="77777777" w:rsidTr="00666B5B">
        <w:trPr>
          <w:trHeight w:val="998"/>
        </w:trPr>
        <w:tc>
          <w:tcPr>
            <w:tcW w:w="1975" w:type="dxa"/>
          </w:tcPr>
          <w:p w14:paraId="4A68FD1A" w14:textId="77777777" w:rsidR="00204A63" w:rsidRPr="00A47403" w:rsidRDefault="00204A63" w:rsidP="00666B5B">
            <w:pPr>
              <w:rPr>
                <w:b w:val="0"/>
                <w:bCs/>
                <w:sz w:val="20"/>
              </w:rPr>
            </w:pPr>
            <w:proofErr w:type="spellStart"/>
            <w:r w:rsidRPr="00A47403">
              <w:rPr>
                <w:b w:val="0"/>
                <w:bCs/>
                <w:sz w:val="20"/>
              </w:rPr>
              <w:t>stock_id</w:t>
            </w:r>
            <w:proofErr w:type="spellEnd"/>
          </w:p>
        </w:tc>
        <w:tc>
          <w:tcPr>
            <w:tcW w:w="1564" w:type="dxa"/>
          </w:tcPr>
          <w:p w14:paraId="38C2A1C4" w14:textId="77777777" w:rsidR="00204A63" w:rsidRPr="00A47403" w:rsidRDefault="00204A63" w:rsidP="00666B5B">
            <w:pPr>
              <w:rPr>
                <w:b w:val="0"/>
                <w:bCs/>
                <w:sz w:val="20"/>
              </w:rPr>
            </w:pPr>
            <w:r w:rsidRPr="00A47403">
              <w:rPr>
                <w:b w:val="0"/>
                <w:bCs/>
                <w:sz w:val="20"/>
              </w:rPr>
              <w:t>Unique Identifier for stock</w:t>
            </w:r>
          </w:p>
        </w:tc>
        <w:tc>
          <w:tcPr>
            <w:tcW w:w="1418" w:type="dxa"/>
          </w:tcPr>
          <w:p w14:paraId="1DC4B572" w14:textId="77777777" w:rsidR="00204A63" w:rsidRPr="00A47403" w:rsidRDefault="00204A63" w:rsidP="00666B5B">
            <w:pPr>
              <w:rPr>
                <w:b w:val="0"/>
                <w:bCs/>
                <w:sz w:val="20"/>
              </w:rPr>
            </w:pPr>
            <w:r w:rsidRPr="00A47403">
              <w:rPr>
                <w:b w:val="0"/>
                <w:bCs/>
                <w:sz w:val="20"/>
              </w:rPr>
              <w:t>int</w:t>
            </w:r>
          </w:p>
        </w:tc>
        <w:tc>
          <w:tcPr>
            <w:tcW w:w="1417" w:type="dxa"/>
          </w:tcPr>
          <w:p w14:paraId="1E7196B4" w14:textId="77777777" w:rsidR="00204A63" w:rsidRPr="00A47403" w:rsidRDefault="00204A63" w:rsidP="00666B5B">
            <w:pPr>
              <w:rPr>
                <w:b w:val="0"/>
                <w:bCs/>
                <w:sz w:val="20"/>
              </w:rPr>
            </w:pPr>
            <w:r w:rsidRPr="00A47403">
              <w:rPr>
                <w:b w:val="0"/>
                <w:bCs/>
                <w:sz w:val="20"/>
              </w:rPr>
              <w:t>None</w:t>
            </w:r>
          </w:p>
        </w:tc>
        <w:tc>
          <w:tcPr>
            <w:tcW w:w="1559" w:type="dxa"/>
          </w:tcPr>
          <w:p w14:paraId="06AF4B64" w14:textId="77777777" w:rsidR="00204A63" w:rsidRPr="00A47403" w:rsidRDefault="00204A63" w:rsidP="00666B5B">
            <w:pPr>
              <w:rPr>
                <w:b w:val="0"/>
                <w:bCs/>
                <w:sz w:val="20"/>
              </w:rPr>
            </w:pPr>
            <w:r w:rsidRPr="00A47403">
              <w:rPr>
                <w:b w:val="0"/>
                <w:bCs/>
                <w:sz w:val="20"/>
              </w:rPr>
              <w:t>true</w:t>
            </w:r>
          </w:p>
        </w:tc>
        <w:tc>
          <w:tcPr>
            <w:tcW w:w="1276" w:type="dxa"/>
          </w:tcPr>
          <w:p w14:paraId="0DEBE032" w14:textId="77777777" w:rsidR="00204A63" w:rsidRPr="00A47403" w:rsidRDefault="00204A63" w:rsidP="00666B5B">
            <w:pPr>
              <w:rPr>
                <w:b w:val="0"/>
                <w:bCs/>
                <w:sz w:val="20"/>
              </w:rPr>
            </w:pPr>
            <w:r w:rsidRPr="00A47403">
              <w:rPr>
                <w:b w:val="0"/>
                <w:bCs/>
                <w:sz w:val="20"/>
              </w:rPr>
              <w:t>2</w:t>
            </w:r>
          </w:p>
        </w:tc>
        <w:tc>
          <w:tcPr>
            <w:tcW w:w="1134" w:type="dxa"/>
          </w:tcPr>
          <w:p w14:paraId="2D049FBA" w14:textId="77777777" w:rsidR="00204A63" w:rsidRPr="00A47403" w:rsidRDefault="00204A63" w:rsidP="00666B5B">
            <w:pPr>
              <w:rPr>
                <w:b w:val="0"/>
                <w:bCs/>
                <w:sz w:val="20"/>
              </w:rPr>
            </w:pPr>
            <w:r w:rsidRPr="00A47403">
              <w:rPr>
                <w:b w:val="0"/>
                <w:bCs/>
                <w:sz w:val="20"/>
              </w:rPr>
              <w:t>Y</w:t>
            </w:r>
          </w:p>
        </w:tc>
        <w:tc>
          <w:tcPr>
            <w:tcW w:w="851" w:type="dxa"/>
          </w:tcPr>
          <w:p w14:paraId="257079F0" w14:textId="77777777" w:rsidR="00204A63" w:rsidRPr="00A47403" w:rsidRDefault="00204A63" w:rsidP="00666B5B">
            <w:pPr>
              <w:rPr>
                <w:b w:val="0"/>
                <w:bCs/>
                <w:sz w:val="20"/>
              </w:rPr>
            </w:pPr>
            <w:r w:rsidRPr="00A47403">
              <w:rPr>
                <w:b w:val="0"/>
                <w:bCs/>
                <w:sz w:val="20"/>
              </w:rPr>
              <w:t>11</w:t>
            </w:r>
          </w:p>
        </w:tc>
        <w:tc>
          <w:tcPr>
            <w:tcW w:w="1761" w:type="dxa"/>
          </w:tcPr>
          <w:p w14:paraId="6702BE15" w14:textId="77777777" w:rsidR="00204A63" w:rsidRPr="00A47403" w:rsidRDefault="00204A63" w:rsidP="00666B5B">
            <w:pPr>
              <w:rPr>
                <w:b w:val="0"/>
                <w:bCs/>
                <w:sz w:val="20"/>
              </w:rPr>
            </w:pPr>
            <w:r w:rsidRPr="00A47403">
              <w:rPr>
                <w:b w:val="0"/>
                <w:bCs/>
                <w:sz w:val="20"/>
              </w:rPr>
              <w:t>[0-9]</w:t>
            </w:r>
          </w:p>
        </w:tc>
      </w:tr>
      <w:tr w:rsidR="00204A63" w:rsidRPr="00A47403" w14:paraId="55C5AE31" w14:textId="77777777" w:rsidTr="00666B5B">
        <w:trPr>
          <w:trHeight w:val="998"/>
        </w:trPr>
        <w:tc>
          <w:tcPr>
            <w:tcW w:w="1975" w:type="dxa"/>
          </w:tcPr>
          <w:p w14:paraId="7C465AF5" w14:textId="77777777" w:rsidR="00204A63" w:rsidRPr="00A47403" w:rsidRDefault="00204A63" w:rsidP="00666B5B">
            <w:pPr>
              <w:rPr>
                <w:b w:val="0"/>
                <w:bCs/>
                <w:sz w:val="20"/>
              </w:rPr>
            </w:pPr>
            <w:proofErr w:type="spellStart"/>
            <w:r w:rsidRPr="00A47403">
              <w:rPr>
                <w:b w:val="0"/>
                <w:bCs/>
                <w:sz w:val="20"/>
              </w:rPr>
              <w:t>item_quantity</w:t>
            </w:r>
            <w:proofErr w:type="spellEnd"/>
          </w:p>
        </w:tc>
        <w:tc>
          <w:tcPr>
            <w:tcW w:w="1564" w:type="dxa"/>
          </w:tcPr>
          <w:p w14:paraId="321C5C52" w14:textId="77777777" w:rsidR="00204A63" w:rsidRPr="00A47403" w:rsidRDefault="00204A63" w:rsidP="00666B5B">
            <w:pPr>
              <w:rPr>
                <w:b w:val="0"/>
                <w:bCs/>
                <w:sz w:val="20"/>
              </w:rPr>
            </w:pPr>
            <w:r w:rsidRPr="00A47403">
              <w:rPr>
                <w:b w:val="0"/>
                <w:bCs/>
                <w:sz w:val="20"/>
              </w:rPr>
              <w:t>Number of items</w:t>
            </w:r>
          </w:p>
        </w:tc>
        <w:tc>
          <w:tcPr>
            <w:tcW w:w="1418" w:type="dxa"/>
          </w:tcPr>
          <w:p w14:paraId="050E7E40" w14:textId="77777777" w:rsidR="00204A63" w:rsidRPr="00A47403" w:rsidRDefault="00204A63" w:rsidP="00666B5B">
            <w:pPr>
              <w:rPr>
                <w:b w:val="0"/>
                <w:bCs/>
                <w:sz w:val="20"/>
              </w:rPr>
            </w:pPr>
            <w:r w:rsidRPr="00A47403">
              <w:rPr>
                <w:b w:val="0"/>
                <w:bCs/>
                <w:sz w:val="20"/>
              </w:rPr>
              <w:t>float</w:t>
            </w:r>
          </w:p>
        </w:tc>
        <w:tc>
          <w:tcPr>
            <w:tcW w:w="1417" w:type="dxa"/>
          </w:tcPr>
          <w:p w14:paraId="180E032B" w14:textId="77777777" w:rsidR="00204A63" w:rsidRPr="00A47403" w:rsidRDefault="00204A63" w:rsidP="00666B5B">
            <w:pPr>
              <w:rPr>
                <w:b w:val="0"/>
                <w:bCs/>
                <w:sz w:val="20"/>
              </w:rPr>
            </w:pPr>
            <w:r w:rsidRPr="00A47403">
              <w:rPr>
                <w:b w:val="0"/>
                <w:bCs/>
                <w:sz w:val="20"/>
              </w:rPr>
              <w:t>None</w:t>
            </w:r>
          </w:p>
        </w:tc>
        <w:tc>
          <w:tcPr>
            <w:tcW w:w="1559" w:type="dxa"/>
          </w:tcPr>
          <w:p w14:paraId="6C9C38A6" w14:textId="77777777" w:rsidR="00204A63" w:rsidRPr="00A47403" w:rsidRDefault="00204A63" w:rsidP="00666B5B">
            <w:pPr>
              <w:rPr>
                <w:b w:val="0"/>
                <w:bCs/>
                <w:sz w:val="20"/>
              </w:rPr>
            </w:pPr>
            <w:r w:rsidRPr="00A47403">
              <w:rPr>
                <w:b w:val="0"/>
                <w:bCs/>
                <w:sz w:val="20"/>
              </w:rPr>
              <w:t>true</w:t>
            </w:r>
          </w:p>
        </w:tc>
        <w:tc>
          <w:tcPr>
            <w:tcW w:w="1276" w:type="dxa"/>
          </w:tcPr>
          <w:p w14:paraId="403622B4" w14:textId="77777777" w:rsidR="00204A63" w:rsidRPr="00A47403" w:rsidRDefault="00204A63" w:rsidP="00666B5B">
            <w:pPr>
              <w:rPr>
                <w:b w:val="0"/>
                <w:bCs/>
                <w:sz w:val="20"/>
              </w:rPr>
            </w:pPr>
            <w:r w:rsidRPr="00A47403">
              <w:rPr>
                <w:b w:val="0"/>
                <w:bCs/>
                <w:sz w:val="20"/>
              </w:rPr>
              <w:t>10</w:t>
            </w:r>
          </w:p>
        </w:tc>
        <w:tc>
          <w:tcPr>
            <w:tcW w:w="1134" w:type="dxa"/>
          </w:tcPr>
          <w:p w14:paraId="77DE2A87" w14:textId="77777777" w:rsidR="00204A63" w:rsidRPr="00A47403" w:rsidRDefault="00204A63" w:rsidP="00666B5B">
            <w:pPr>
              <w:rPr>
                <w:b w:val="0"/>
                <w:bCs/>
                <w:sz w:val="20"/>
              </w:rPr>
            </w:pPr>
            <w:r w:rsidRPr="00A47403">
              <w:rPr>
                <w:b w:val="0"/>
                <w:bCs/>
                <w:sz w:val="20"/>
              </w:rPr>
              <w:t>Y</w:t>
            </w:r>
          </w:p>
        </w:tc>
        <w:tc>
          <w:tcPr>
            <w:tcW w:w="851" w:type="dxa"/>
          </w:tcPr>
          <w:p w14:paraId="211286C3" w14:textId="77777777" w:rsidR="00204A63" w:rsidRPr="00A47403" w:rsidRDefault="00204A63" w:rsidP="00666B5B">
            <w:pPr>
              <w:rPr>
                <w:b w:val="0"/>
                <w:bCs/>
                <w:sz w:val="20"/>
              </w:rPr>
            </w:pPr>
            <w:r w:rsidRPr="00A47403">
              <w:rPr>
                <w:b w:val="0"/>
                <w:bCs/>
                <w:sz w:val="20"/>
              </w:rPr>
              <w:t>11</w:t>
            </w:r>
          </w:p>
        </w:tc>
        <w:tc>
          <w:tcPr>
            <w:tcW w:w="1761" w:type="dxa"/>
          </w:tcPr>
          <w:p w14:paraId="5EC8BB48" w14:textId="77777777" w:rsidR="00204A63" w:rsidRPr="00A47403" w:rsidRDefault="00204A63" w:rsidP="00666B5B">
            <w:pPr>
              <w:rPr>
                <w:b w:val="0"/>
                <w:bCs/>
                <w:sz w:val="20"/>
              </w:rPr>
            </w:pPr>
            <w:r w:rsidRPr="00A47403">
              <w:rPr>
                <w:b w:val="0"/>
                <w:bCs/>
                <w:sz w:val="20"/>
              </w:rPr>
              <w:t>[0-9]</w:t>
            </w:r>
          </w:p>
        </w:tc>
      </w:tr>
      <w:tr w:rsidR="00204A63" w:rsidRPr="00A47403" w14:paraId="3B6BD7A8" w14:textId="77777777" w:rsidTr="00666B5B">
        <w:trPr>
          <w:trHeight w:val="998"/>
        </w:trPr>
        <w:tc>
          <w:tcPr>
            <w:tcW w:w="1975" w:type="dxa"/>
          </w:tcPr>
          <w:p w14:paraId="1BB8835E" w14:textId="77777777" w:rsidR="00204A63" w:rsidRPr="00A47403" w:rsidRDefault="00204A63" w:rsidP="00666B5B">
            <w:pPr>
              <w:rPr>
                <w:b w:val="0"/>
                <w:bCs/>
                <w:sz w:val="20"/>
              </w:rPr>
            </w:pPr>
            <w:proofErr w:type="spellStart"/>
            <w:r w:rsidRPr="00A47403">
              <w:rPr>
                <w:b w:val="0"/>
                <w:bCs/>
                <w:sz w:val="20"/>
              </w:rPr>
              <w:t>item_unit</w:t>
            </w:r>
            <w:proofErr w:type="spellEnd"/>
          </w:p>
        </w:tc>
        <w:tc>
          <w:tcPr>
            <w:tcW w:w="1564" w:type="dxa"/>
          </w:tcPr>
          <w:p w14:paraId="10946067" w14:textId="77777777" w:rsidR="00204A63" w:rsidRPr="00A47403" w:rsidRDefault="00204A63" w:rsidP="00666B5B">
            <w:pPr>
              <w:rPr>
                <w:b w:val="0"/>
                <w:bCs/>
                <w:sz w:val="20"/>
              </w:rPr>
            </w:pPr>
            <w:r w:rsidRPr="00A47403">
              <w:rPr>
                <w:b w:val="0"/>
                <w:bCs/>
                <w:sz w:val="20"/>
              </w:rPr>
              <w:t>Measurement of the item</w:t>
            </w:r>
          </w:p>
        </w:tc>
        <w:tc>
          <w:tcPr>
            <w:tcW w:w="1418" w:type="dxa"/>
          </w:tcPr>
          <w:p w14:paraId="27430C30" w14:textId="77777777" w:rsidR="00204A63" w:rsidRPr="00A47403" w:rsidRDefault="00204A63" w:rsidP="00666B5B">
            <w:pPr>
              <w:rPr>
                <w:b w:val="0"/>
                <w:bCs/>
                <w:sz w:val="20"/>
              </w:rPr>
            </w:pPr>
            <w:r w:rsidRPr="00A47403">
              <w:rPr>
                <w:b w:val="0"/>
                <w:bCs/>
                <w:sz w:val="20"/>
              </w:rPr>
              <w:t>Varchar</w:t>
            </w:r>
          </w:p>
        </w:tc>
        <w:tc>
          <w:tcPr>
            <w:tcW w:w="1417" w:type="dxa"/>
          </w:tcPr>
          <w:p w14:paraId="52374CD3" w14:textId="77777777" w:rsidR="00204A63" w:rsidRPr="00A47403" w:rsidRDefault="00204A63" w:rsidP="00666B5B">
            <w:pPr>
              <w:rPr>
                <w:b w:val="0"/>
                <w:bCs/>
                <w:sz w:val="20"/>
              </w:rPr>
            </w:pPr>
            <w:r w:rsidRPr="00A47403">
              <w:rPr>
                <w:b w:val="0"/>
                <w:bCs/>
                <w:sz w:val="20"/>
              </w:rPr>
              <w:t>None</w:t>
            </w:r>
          </w:p>
        </w:tc>
        <w:tc>
          <w:tcPr>
            <w:tcW w:w="1559" w:type="dxa"/>
          </w:tcPr>
          <w:p w14:paraId="2E8B2E1E" w14:textId="77777777" w:rsidR="00204A63" w:rsidRPr="00A47403" w:rsidRDefault="00204A63" w:rsidP="00666B5B">
            <w:pPr>
              <w:rPr>
                <w:b w:val="0"/>
                <w:bCs/>
                <w:sz w:val="20"/>
              </w:rPr>
            </w:pPr>
            <w:r w:rsidRPr="00A47403">
              <w:rPr>
                <w:b w:val="0"/>
                <w:bCs/>
                <w:sz w:val="20"/>
              </w:rPr>
              <w:t>true</w:t>
            </w:r>
          </w:p>
        </w:tc>
        <w:tc>
          <w:tcPr>
            <w:tcW w:w="1276" w:type="dxa"/>
          </w:tcPr>
          <w:p w14:paraId="2C750B38" w14:textId="77777777" w:rsidR="00204A63" w:rsidRPr="00A47403" w:rsidRDefault="00204A63" w:rsidP="00666B5B">
            <w:pPr>
              <w:rPr>
                <w:b w:val="0"/>
                <w:bCs/>
                <w:sz w:val="20"/>
              </w:rPr>
            </w:pPr>
            <w:r w:rsidRPr="00A47403">
              <w:rPr>
                <w:b w:val="0"/>
                <w:bCs/>
                <w:sz w:val="20"/>
              </w:rPr>
              <w:t>kilogram</w:t>
            </w:r>
          </w:p>
        </w:tc>
        <w:tc>
          <w:tcPr>
            <w:tcW w:w="1134" w:type="dxa"/>
          </w:tcPr>
          <w:p w14:paraId="213C206A" w14:textId="77777777" w:rsidR="00204A63" w:rsidRPr="00A47403" w:rsidRDefault="00204A63" w:rsidP="00666B5B">
            <w:pPr>
              <w:rPr>
                <w:b w:val="0"/>
                <w:bCs/>
                <w:sz w:val="20"/>
              </w:rPr>
            </w:pPr>
            <w:r w:rsidRPr="00A47403">
              <w:rPr>
                <w:b w:val="0"/>
                <w:bCs/>
                <w:sz w:val="20"/>
              </w:rPr>
              <w:t>Y</w:t>
            </w:r>
          </w:p>
        </w:tc>
        <w:tc>
          <w:tcPr>
            <w:tcW w:w="851" w:type="dxa"/>
          </w:tcPr>
          <w:p w14:paraId="1AB43769" w14:textId="77777777" w:rsidR="00204A63" w:rsidRPr="00A47403" w:rsidRDefault="00204A63" w:rsidP="00666B5B">
            <w:pPr>
              <w:rPr>
                <w:b w:val="0"/>
                <w:bCs/>
                <w:sz w:val="20"/>
              </w:rPr>
            </w:pPr>
            <w:r w:rsidRPr="00A47403">
              <w:rPr>
                <w:b w:val="0"/>
                <w:bCs/>
                <w:sz w:val="20"/>
              </w:rPr>
              <w:t>50</w:t>
            </w:r>
          </w:p>
        </w:tc>
        <w:tc>
          <w:tcPr>
            <w:tcW w:w="1761" w:type="dxa"/>
          </w:tcPr>
          <w:p w14:paraId="0EBE73C4" w14:textId="77777777" w:rsidR="00204A63" w:rsidRPr="00A47403" w:rsidRDefault="00204A63" w:rsidP="00666B5B">
            <w:pPr>
              <w:rPr>
                <w:b w:val="0"/>
                <w:bCs/>
                <w:sz w:val="20"/>
              </w:rPr>
            </w:pPr>
            <w:r w:rsidRPr="00CC7892">
              <w:rPr>
                <w:b w:val="0"/>
                <w:bCs/>
                <w:sz w:val="20"/>
              </w:rPr>
              <w:t>[A-Z, a-z,0-9, @]</w:t>
            </w:r>
          </w:p>
        </w:tc>
      </w:tr>
      <w:tr w:rsidR="00204A63" w:rsidRPr="00A47403" w14:paraId="1A655A1E" w14:textId="77777777" w:rsidTr="00666B5B">
        <w:trPr>
          <w:trHeight w:val="998"/>
        </w:trPr>
        <w:tc>
          <w:tcPr>
            <w:tcW w:w="1975" w:type="dxa"/>
          </w:tcPr>
          <w:p w14:paraId="333D1D60" w14:textId="77777777" w:rsidR="00204A63" w:rsidRPr="00A47403" w:rsidRDefault="00204A63" w:rsidP="00666B5B">
            <w:pPr>
              <w:rPr>
                <w:b w:val="0"/>
                <w:bCs/>
                <w:sz w:val="20"/>
              </w:rPr>
            </w:pPr>
            <w:proofErr w:type="spellStart"/>
            <w:r w:rsidRPr="00A47403">
              <w:rPr>
                <w:b w:val="0"/>
                <w:bCs/>
                <w:sz w:val="20"/>
              </w:rPr>
              <w:t>item_id</w:t>
            </w:r>
            <w:proofErr w:type="spellEnd"/>
          </w:p>
        </w:tc>
        <w:tc>
          <w:tcPr>
            <w:tcW w:w="1564" w:type="dxa"/>
          </w:tcPr>
          <w:p w14:paraId="4A9CC171" w14:textId="77777777" w:rsidR="00204A63" w:rsidRPr="00A47403" w:rsidRDefault="00204A63" w:rsidP="00666B5B">
            <w:pPr>
              <w:rPr>
                <w:b w:val="0"/>
                <w:bCs/>
                <w:sz w:val="20"/>
              </w:rPr>
            </w:pPr>
            <w:r w:rsidRPr="00A47403">
              <w:rPr>
                <w:b w:val="0"/>
                <w:bCs/>
                <w:sz w:val="20"/>
              </w:rPr>
              <w:t>Unique Identified ID for item</w:t>
            </w:r>
          </w:p>
        </w:tc>
        <w:tc>
          <w:tcPr>
            <w:tcW w:w="1418" w:type="dxa"/>
          </w:tcPr>
          <w:p w14:paraId="7AB5F685" w14:textId="77777777" w:rsidR="00204A63" w:rsidRPr="00A47403" w:rsidRDefault="00204A63" w:rsidP="00666B5B">
            <w:pPr>
              <w:rPr>
                <w:b w:val="0"/>
                <w:bCs/>
                <w:sz w:val="20"/>
              </w:rPr>
            </w:pPr>
            <w:r w:rsidRPr="00A47403">
              <w:rPr>
                <w:b w:val="0"/>
                <w:bCs/>
                <w:sz w:val="20"/>
              </w:rPr>
              <w:t>int</w:t>
            </w:r>
          </w:p>
        </w:tc>
        <w:tc>
          <w:tcPr>
            <w:tcW w:w="1417" w:type="dxa"/>
          </w:tcPr>
          <w:p w14:paraId="31BF50CA" w14:textId="77777777" w:rsidR="00204A63" w:rsidRPr="00A47403" w:rsidRDefault="00204A63" w:rsidP="00666B5B">
            <w:pPr>
              <w:rPr>
                <w:b w:val="0"/>
                <w:bCs/>
                <w:sz w:val="20"/>
              </w:rPr>
            </w:pPr>
            <w:r w:rsidRPr="00A47403">
              <w:rPr>
                <w:b w:val="0"/>
                <w:bCs/>
                <w:sz w:val="20"/>
              </w:rPr>
              <w:t>None</w:t>
            </w:r>
          </w:p>
        </w:tc>
        <w:tc>
          <w:tcPr>
            <w:tcW w:w="1559" w:type="dxa"/>
          </w:tcPr>
          <w:p w14:paraId="138B349F" w14:textId="77777777" w:rsidR="00204A63" w:rsidRPr="00A47403" w:rsidRDefault="00204A63" w:rsidP="00666B5B">
            <w:pPr>
              <w:rPr>
                <w:b w:val="0"/>
                <w:bCs/>
                <w:sz w:val="20"/>
              </w:rPr>
            </w:pPr>
            <w:r w:rsidRPr="00A47403">
              <w:rPr>
                <w:b w:val="0"/>
                <w:bCs/>
                <w:sz w:val="20"/>
              </w:rPr>
              <w:t>true</w:t>
            </w:r>
          </w:p>
        </w:tc>
        <w:tc>
          <w:tcPr>
            <w:tcW w:w="1276" w:type="dxa"/>
          </w:tcPr>
          <w:p w14:paraId="5E6E6611" w14:textId="77777777" w:rsidR="00204A63" w:rsidRPr="00A47403" w:rsidRDefault="00204A63" w:rsidP="00666B5B">
            <w:pPr>
              <w:rPr>
                <w:b w:val="0"/>
                <w:bCs/>
                <w:sz w:val="20"/>
              </w:rPr>
            </w:pPr>
            <w:r w:rsidRPr="00A47403">
              <w:rPr>
                <w:b w:val="0"/>
                <w:bCs/>
                <w:sz w:val="20"/>
              </w:rPr>
              <w:t>1</w:t>
            </w:r>
          </w:p>
        </w:tc>
        <w:tc>
          <w:tcPr>
            <w:tcW w:w="1134" w:type="dxa"/>
          </w:tcPr>
          <w:p w14:paraId="4C4E7DC1" w14:textId="77777777" w:rsidR="00204A63" w:rsidRPr="00A47403" w:rsidRDefault="00204A63" w:rsidP="00666B5B">
            <w:pPr>
              <w:rPr>
                <w:b w:val="0"/>
                <w:bCs/>
                <w:sz w:val="20"/>
              </w:rPr>
            </w:pPr>
            <w:r w:rsidRPr="00A47403">
              <w:rPr>
                <w:b w:val="0"/>
                <w:bCs/>
                <w:sz w:val="20"/>
              </w:rPr>
              <w:t>N</w:t>
            </w:r>
          </w:p>
        </w:tc>
        <w:tc>
          <w:tcPr>
            <w:tcW w:w="851" w:type="dxa"/>
          </w:tcPr>
          <w:p w14:paraId="7A3B3E4F" w14:textId="77777777" w:rsidR="00204A63" w:rsidRPr="00A47403" w:rsidRDefault="00204A63" w:rsidP="00666B5B">
            <w:pPr>
              <w:rPr>
                <w:b w:val="0"/>
                <w:bCs/>
                <w:sz w:val="20"/>
              </w:rPr>
            </w:pPr>
            <w:r w:rsidRPr="00A47403">
              <w:rPr>
                <w:b w:val="0"/>
                <w:bCs/>
                <w:sz w:val="20"/>
              </w:rPr>
              <w:t>11</w:t>
            </w:r>
          </w:p>
        </w:tc>
        <w:tc>
          <w:tcPr>
            <w:tcW w:w="1761" w:type="dxa"/>
          </w:tcPr>
          <w:p w14:paraId="4DD25DCD" w14:textId="77777777" w:rsidR="00204A63" w:rsidRPr="00A47403" w:rsidRDefault="00204A63" w:rsidP="00666B5B">
            <w:pPr>
              <w:rPr>
                <w:b w:val="0"/>
                <w:bCs/>
                <w:sz w:val="20"/>
              </w:rPr>
            </w:pPr>
            <w:r w:rsidRPr="00A47403">
              <w:rPr>
                <w:b w:val="0"/>
                <w:bCs/>
                <w:sz w:val="20"/>
              </w:rPr>
              <w:t>[0-9]</w:t>
            </w:r>
          </w:p>
        </w:tc>
      </w:tr>
    </w:tbl>
    <w:p w14:paraId="3D3EDFCE" w14:textId="77777777" w:rsidR="00204A63" w:rsidRDefault="00204A63" w:rsidP="00204A63">
      <w:pPr>
        <w:spacing w:line="360" w:lineRule="auto"/>
        <w:rPr>
          <w:rFonts w:cs="Times New Roman"/>
          <w:szCs w:val="24"/>
        </w:rPr>
      </w:pPr>
    </w:p>
    <w:p w14:paraId="301CB070" w14:textId="2FB34E47" w:rsidR="00204A63" w:rsidRPr="00D954EF" w:rsidRDefault="00204A63" w:rsidP="00204A63">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3</w:t>
      </w:r>
      <w:r w:rsidRPr="00D954EF">
        <w:rPr>
          <w:rFonts w:cs="Times New Roman"/>
          <w:szCs w:val="24"/>
        </w:rPr>
        <w:t xml:space="preserve">. Data Dictionary of </w:t>
      </w:r>
      <w:r>
        <w:rPr>
          <w:rFonts w:cs="Times New Roman"/>
          <w:szCs w:val="24"/>
        </w:rPr>
        <w:t>Stock</w:t>
      </w:r>
      <w:r w:rsidRPr="00D954EF">
        <w:rPr>
          <w:rFonts w:cs="Times New Roman"/>
          <w:szCs w:val="24"/>
        </w:rPr>
        <w:t xml:space="preserve"> Table</w:t>
      </w:r>
    </w:p>
    <w:p w14:paraId="57A980EB" w14:textId="77777777" w:rsidR="00204A63" w:rsidRDefault="00204A63" w:rsidP="00204A63"/>
    <w:p w14:paraId="1CC3951C" w14:textId="77777777" w:rsidR="00204A63" w:rsidRDefault="00204A63" w:rsidP="00204A63"/>
    <w:p w14:paraId="0FFFA095" w14:textId="063EBE8E" w:rsidR="00204A63" w:rsidRDefault="00204A63" w:rsidP="00204A63"/>
    <w:p w14:paraId="3020FB5E" w14:textId="77777777" w:rsidR="00575A26" w:rsidRDefault="00575A26" w:rsidP="00204A63"/>
    <w:p w14:paraId="5CC028A7" w14:textId="77777777" w:rsidR="00204A63" w:rsidRDefault="00204A63" w:rsidP="00204A63"/>
    <w:tbl>
      <w:tblPr>
        <w:tblStyle w:val="TableGrid"/>
        <w:tblW w:w="12955" w:type="dxa"/>
        <w:tblLayout w:type="fixed"/>
        <w:tblLook w:val="04A0" w:firstRow="1" w:lastRow="0" w:firstColumn="1" w:lastColumn="0" w:noHBand="0" w:noVBand="1"/>
      </w:tblPr>
      <w:tblGrid>
        <w:gridCol w:w="1975"/>
        <w:gridCol w:w="1980"/>
        <w:gridCol w:w="1143"/>
        <w:gridCol w:w="1418"/>
        <w:gridCol w:w="1417"/>
        <w:gridCol w:w="1134"/>
        <w:gridCol w:w="1276"/>
        <w:gridCol w:w="851"/>
        <w:gridCol w:w="1761"/>
      </w:tblGrid>
      <w:tr w:rsidR="00204A63" w:rsidRPr="00506BFF" w14:paraId="5BCC7C77" w14:textId="77777777" w:rsidTr="00666B5B">
        <w:trPr>
          <w:trHeight w:val="332"/>
        </w:trPr>
        <w:tc>
          <w:tcPr>
            <w:tcW w:w="1975" w:type="dxa"/>
          </w:tcPr>
          <w:p w14:paraId="52E4752B" w14:textId="77777777" w:rsidR="00204A63" w:rsidRPr="00506BFF" w:rsidRDefault="00204A63" w:rsidP="00666B5B">
            <w:pPr>
              <w:rPr>
                <w:sz w:val="20"/>
              </w:rPr>
            </w:pPr>
            <w:r w:rsidRPr="00506BFF">
              <w:rPr>
                <w:sz w:val="20"/>
              </w:rPr>
              <w:lastRenderedPageBreak/>
              <w:t>Table Name</w:t>
            </w:r>
          </w:p>
        </w:tc>
        <w:tc>
          <w:tcPr>
            <w:tcW w:w="10980" w:type="dxa"/>
            <w:gridSpan w:val="8"/>
          </w:tcPr>
          <w:p w14:paraId="216FDF0B" w14:textId="77777777" w:rsidR="00204A63" w:rsidRPr="00506BFF" w:rsidRDefault="00204A63" w:rsidP="00666B5B">
            <w:pPr>
              <w:rPr>
                <w:sz w:val="20"/>
              </w:rPr>
            </w:pPr>
            <w:proofErr w:type="spellStart"/>
            <w:r w:rsidRPr="00506BFF">
              <w:rPr>
                <w:sz w:val="20"/>
              </w:rPr>
              <w:t>tbl_stock_card_details</w:t>
            </w:r>
            <w:proofErr w:type="spellEnd"/>
          </w:p>
        </w:tc>
      </w:tr>
      <w:tr w:rsidR="00204A63" w:rsidRPr="00506BFF" w14:paraId="2D6E588C" w14:textId="77777777" w:rsidTr="00666B5B">
        <w:trPr>
          <w:trHeight w:val="332"/>
        </w:trPr>
        <w:tc>
          <w:tcPr>
            <w:tcW w:w="1975" w:type="dxa"/>
          </w:tcPr>
          <w:p w14:paraId="4ECFC868" w14:textId="77777777" w:rsidR="00204A63" w:rsidRPr="00506BFF" w:rsidRDefault="00204A63" w:rsidP="00666B5B">
            <w:pPr>
              <w:rPr>
                <w:sz w:val="20"/>
              </w:rPr>
            </w:pPr>
            <w:r w:rsidRPr="00506BFF">
              <w:rPr>
                <w:sz w:val="20"/>
              </w:rPr>
              <w:t>Description</w:t>
            </w:r>
          </w:p>
        </w:tc>
        <w:tc>
          <w:tcPr>
            <w:tcW w:w="10980" w:type="dxa"/>
            <w:gridSpan w:val="8"/>
          </w:tcPr>
          <w:p w14:paraId="14481C32" w14:textId="77777777" w:rsidR="00204A63" w:rsidRPr="00506BFF" w:rsidRDefault="00204A63" w:rsidP="00666B5B">
            <w:pPr>
              <w:rPr>
                <w:sz w:val="20"/>
              </w:rPr>
            </w:pPr>
            <w:r w:rsidRPr="00506BFF">
              <w:rPr>
                <w:sz w:val="20"/>
              </w:rPr>
              <w:t>This table record the stock card item details.</w:t>
            </w:r>
          </w:p>
        </w:tc>
      </w:tr>
      <w:tr w:rsidR="00204A63" w:rsidRPr="00506BFF" w14:paraId="7063E216" w14:textId="77777777" w:rsidTr="00666B5B">
        <w:trPr>
          <w:trHeight w:val="523"/>
        </w:trPr>
        <w:tc>
          <w:tcPr>
            <w:tcW w:w="1975" w:type="dxa"/>
          </w:tcPr>
          <w:p w14:paraId="7D47B70A" w14:textId="77777777" w:rsidR="00204A63" w:rsidRPr="00506BFF" w:rsidRDefault="00204A63" w:rsidP="00666B5B">
            <w:pPr>
              <w:rPr>
                <w:sz w:val="20"/>
              </w:rPr>
            </w:pPr>
            <w:r w:rsidRPr="00506BFF">
              <w:rPr>
                <w:sz w:val="20"/>
              </w:rPr>
              <w:t>Alias</w:t>
            </w:r>
          </w:p>
        </w:tc>
        <w:tc>
          <w:tcPr>
            <w:tcW w:w="10980" w:type="dxa"/>
            <w:gridSpan w:val="8"/>
          </w:tcPr>
          <w:p w14:paraId="43460613" w14:textId="77777777" w:rsidR="00204A63" w:rsidRPr="00506BFF" w:rsidRDefault="00204A63" w:rsidP="00666B5B">
            <w:pPr>
              <w:rPr>
                <w:sz w:val="20"/>
              </w:rPr>
            </w:pPr>
            <w:r w:rsidRPr="00506BFF">
              <w:rPr>
                <w:sz w:val="20"/>
              </w:rPr>
              <w:t>None</w:t>
            </w:r>
          </w:p>
        </w:tc>
      </w:tr>
      <w:tr w:rsidR="00204A63" w:rsidRPr="00506BFF" w14:paraId="753421DA" w14:textId="77777777" w:rsidTr="00666B5B">
        <w:trPr>
          <w:trHeight w:val="998"/>
        </w:trPr>
        <w:tc>
          <w:tcPr>
            <w:tcW w:w="1975" w:type="dxa"/>
          </w:tcPr>
          <w:p w14:paraId="42E5685E" w14:textId="77777777" w:rsidR="00204A63" w:rsidRPr="00506BFF" w:rsidRDefault="00204A63" w:rsidP="00666B5B">
            <w:pPr>
              <w:rPr>
                <w:sz w:val="20"/>
              </w:rPr>
            </w:pPr>
            <w:r w:rsidRPr="00506BFF">
              <w:rPr>
                <w:sz w:val="20"/>
              </w:rPr>
              <w:t>Attribute Name</w:t>
            </w:r>
          </w:p>
        </w:tc>
        <w:tc>
          <w:tcPr>
            <w:tcW w:w="1980" w:type="dxa"/>
          </w:tcPr>
          <w:p w14:paraId="75E1BA15" w14:textId="77777777" w:rsidR="00204A63" w:rsidRPr="00506BFF" w:rsidRDefault="00204A63" w:rsidP="00666B5B">
            <w:pPr>
              <w:rPr>
                <w:b w:val="0"/>
                <w:bCs/>
                <w:sz w:val="20"/>
              </w:rPr>
            </w:pPr>
            <w:r w:rsidRPr="00506BFF">
              <w:rPr>
                <w:sz w:val="20"/>
              </w:rPr>
              <w:t>Description</w:t>
            </w:r>
          </w:p>
        </w:tc>
        <w:tc>
          <w:tcPr>
            <w:tcW w:w="1143" w:type="dxa"/>
          </w:tcPr>
          <w:p w14:paraId="6FACB2F5" w14:textId="77777777" w:rsidR="00204A63" w:rsidRPr="00506BFF" w:rsidRDefault="00204A63" w:rsidP="00666B5B">
            <w:pPr>
              <w:rPr>
                <w:b w:val="0"/>
                <w:bCs/>
                <w:sz w:val="20"/>
              </w:rPr>
            </w:pPr>
            <w:r w:rsidRPr="00506BFF">
              <w:rPr>
                <w:sz w:val="20"/>
              </w:rPr>
              <w:t>Data Type</w:t>
            </w:r>
          </w:p>
        </w:tc>
        <w:tc>
          <w:tcPr>
            <w:tcW w:w="1418" w:type="dxa"/>
          </w:tcPr>
          <w:p w14:paraId="4F5A609B" w14:textId="77777777" w:rsidR="00204A63" w:rsidRPr="00506BFF" w:rsidRDefault="00204A63" w:rsidP="00666B5B">
            <w:pPr>
              <w:rPr>
                <w:b w:val="0"/>
                <w:bCs/>
                <w:sz w:val="20"/>
              </w:rPr>
            </w:pPr>
            <w:r w:rsidRPr="00506BFF">
              <w:rPr>
                <w:sz w:val="20"/>
              </w:rPr>
              <w:t>Default Value</w:t>
            </w:r>
          </w:p>
        </w:tc>
        <w:tc>
          <w:tcPr>
            <w:tcW w:w="1417" w:type="dxa"/>
          </w:tcPr>
          <w:p w14:paraId="59390109" w14:textId="77777777" w:rsidR="00204A63" w:rsidRPr="00506BFF" w:rsidRDefault="00204A63" w:rsidP="00666B5B">
            <w:pPr>
              <w:rPr>
                <w:b w:val="0"/>
                <w:bCs/>
                <w:sz w:val="20"/>
              </w:rPr>
            </w:pPr>
            <w:r w:rsidRPr="00506BFF">
              <w:rPr>
                <w:sz w:val="20"/>
              </w:rPr>
              <w:t>Primary Key</w:t>
            </w:r>
          </w:p>
        </w:tc>
        <w:tc>
          <w:tcPr>
            <w:tcW w:w="1134" w:type="dxa"/>
          </w:tcPr>
          <w:p w14:paraId="7AE9913B" w14:textId="77777777" w:rsidR="00204A63" w:rsidRPr="00506BFF" w:rsidRDefault="00204A63" w:rsidP="00666B5B">
            <w:pPr>
              <w:rPr>
                <w:b w:val="0"/>
                <w:bCs/>
                <w:sz w:val="20"/>
              </w:rPr>
            </w:pPr>
            <w:r w:rsidRPr="00506BFF">
              <w:rPr>
                <w:sz w:val="20"/>
              </w:rPr>
              <w:t>Example</w:t>
            </w:r>
          </w:p>
        </w:tc>
        <w:tc>
          <w:tcPr>
            <w:tcW w:w="1276" w:type="dxa"/>
          </w:tcPr>
          <w:p w14:paraId="6D7571E7" w14:textId="77777777" w:rsidR="00204A63" w:rsidRPr="00506BFF" w:rsidRDefault="00204A63" w:rsidP="00666B5B">
            <w:pPr>
              <w:rPr>
                <w:b w:val="0"/>
                <w:bCs/>
                <w:sz w:val="20"/>
              </w:rPr>
            </w:pPr>
            <w:r w:rsidRPr="00506BFF">
              <w:rPr>
                <w:sz w:val="20"/>
              </w:rPr>
              <w:t>Not Allowed? (Y/N)</w:t>
            </w:r>
          </w:p>
        </w:tc>
        <w:tc>
          <w:tcPr>
            <w:tcW w:w="851" w:type="dxa"/>
          </w:tcPr>
          <w:p w14:paraId="4D9F934B" w14:textId="77777777" w:rsidR="00204A63" w:rsidRPr="00506BFF" w:rsidRDefault="00204A63" w:rsidP="00666B5B">
            <w:pPr>
              <w:rPr>
                <w:b w:val="0"/>
                <w:bCs/>
                <w:sz w:val="20"/>
              </w:rPr>
            </w:pPr>
            <w:r w:rsidRPr="00506BFF">
              <w:rPr>
                <w:sz w:val="20"/>
              </w:rPr>
              <w:t>Length</w:t>
            </w:r>
          </w:p>
        </w:tc>
        <w:tc>
          <w:tcPr>
            <w:tcW w:w="1761" w:type="dxa"/>
          </w:tcPr>
          <w:p w14:paraId="7DE27F21" w14:textId="77777777" w:rsidR="00204A63" w:rsidRPr="00506BFF" w:rsidRDefault="00204A63" w:rsidP="00666B5B">
            <w:pPr>
              <w:rPr>
                <w:b w:val="0"/>
                <w:bCs/>
                <w:sz w:val="20"/>
              </w:rPr>
            </w:pPr>
            <w:r w:rsidRPr="00506BFF">
              <w:rPr>
                <w:sz w:val="20"/>
              </w:rPr>
              <w:t>Validation Rules</w:t>
            </w:r>
          </w:p>
        </w:tc>
      </w:tr>
      <w:tr w:rsidR="00204A63" w:rsidRPr="00506BFF" w14:paraId="3F87D3B2" w14:textId="77777777" w:rsidTr="00666B5B">
        <w:trPr>
          <w:trHeight w:val="998"/>
        </w:trPr>
        <w:tc>
          <w:tcPr>
            <w:tcW w:w="1975" w:type="dxa"/>
          </w:tcPr>
          <w:p w14:paraId="6C03949D" w14:textId="77777777" w:rsidR="00204A63" w:rsidRPr="00506BFF" w:rsidRDefault="00204A63" w:rsidP="00666B5B">
            <w:pPr>
              <w:rPr>
                <w:b w:val="0"/>
                <w:bCs/>
                <w:sz w:val="20"/>
              </w:rPr>
            </w:pPr>
            <w:proofErr w:type="spellStart"/>
            <w:r w:rsidRPr="00506BFF">
              <w:rPr>
                <w:b w:val="0"/>
                <w:bCs/>
                <w:sz w:val="20"/>
              </w:rPr>
              <w:t>transaction_details_id</w:t>
            </w:r>
            <w:proofErr w:type="spellEnd"/>
          </w:p>
        </w:tc>
        <w:tc>
          <w:tcPr>
            <w:tcW w:w="1980" w:type="dxa"/>
          </w:tcPr>
          <w:p w14:paraId="606944F1" w14:textId="77777777" w:rsidR="00204A63" w:rsidRPr="00506BFF" w:rsidRDefault="00204A63" w:rsidP="00666B5B">
            <w:pPr>
              <w:rPr>
                <w:b w:val="0"/>
                <w:bCs/>
                <w:sz w:val="20"/>
              </w:rPr>
            </w:pPr>
            <w:r w:rsidRPr="00506BFF">
              <w:rPr>
                <w:b w:val="0"/>
                <w:bCs/>
                <w:sz w:val="20"/>
              </w:rPr>
              <w:t>Unique Identifier for transaction</w:t>
            </w:r>
          </w:p>
        </w:tc>
        <w:tc>
          <w:tcPr>
            <w:tcW w:w="1143" w:type="dxa"/>
          </w:tcPr>
          <w:p w14:paraId="4186BFC5" w14:textId="77777777" w:rsidR="00204A63" w:rsidRPr="00506BFF" w:rsidRDefault="00204A63" w:rsidP="00666B5B">
            <w:pPr>
              <w:rPr>
                <w:b w:val="0"/>
                <w:bCs/>
                <w:sz w:val="20"/>
              </w:rPr>
            </w:pPr>
            <w:r w:rsidRPr="00506BFF">
              <w:rPr>
                <w:b w:val="0"/>
                <w:bCs/>
                <w:sz w:val="20"/>
              </w:rPr>
              <w:t>int</w:t>
            </w:r>
          </w:p>
        </w:tc>
        <w:tc>
          <w:tcPr>
            <w:tcW w:w="1418" w:type="dxa"/>
          </w:tcPr>
          <w:p w14:paraId="6977C9D2" w14:textId="77777777" w:rsidR="00204A63" w:rsidRPr="00506BFF" w:rsidRDefault="00204A63" w:rsidP="00666B5B">
            <w:pPr>
              <w:rPr>
                <w:b w:val="0"/>
                <w:bCs/>
                <w:sz w:val="20"/>
              </w:rPr>
            </w:pPr>
            <w:r w:rsidRPr="00506BFF">
              <w:rPr>
                <w:b w:val="0"/>
                <w:bCs/>
                <w:sz w:val="20"/>
              </w:rPr>
              <w:t>None</w:t>
            </w:r>
          </w:p>
        </w:tc>
        <w:tc>
          <w:tcPr>
            <w:tcW w:w="1417" w:type="dxa"/>
          </w:tcPr>
          <w:p w14:paraId="338674A7" w14:textId="77777777" w:rsidR="00204A63" w:rsidRPr="00506BFF" w:rsidRDefault="00204A63" w:rsidP="00666B5B">
            <w:pPr>
              <w:rPr>
                <w:b w:val="0"/>
                <w:bCs/>
                <w:sz w:val="20"/>
              </w:rPr>
            </w:pPr>
            <w:r w:rsidRPr="00506BFF">
              <w:rPr>
                <w:b w:val="0"/>
                <w:bCs/>
                <w:sz w:val="20"/>
              </w:rPr>
              <w:t>true</w:t>
            </w:r>
          </w:p>
        </w:tc>
        <w:tc>
          <w:tcPr>
            <w:tcW w:w="1134" w:type="dxa"/>
          </w:tcPr>
          <w:p w14:paraId="4835EBB5" w14:textId="77777777" w:rsidR="00204A63" w:rsidRPr="00506BFF" w:rsidRDefault="00204A63" w:rsidP="00666B5B">
            <w:pPr>
              <w:rPr>
                <w:b w:val="0"/>
                <w:bCs/>
                <w:sz w:val="20"/>
              </w:rPr>
            </w:pPr>
            <w:r w:rsidRPr="00506BFF">
              <w:rPr>
                <w:b w:val="0"/>
                <w:bCs/>
                <w:sz w:val="20"/>
              </w:rPr>
              <w:t>1</w:t>
            </w:r>
          </w:p>
        </w:tc>
        <w:tc>
          <w:tcPr>
            <w:tcW w:w="1276" w:type="dxa"/>
          </w:tcPr>
          <w:p w14:paraId="57A04BB4" w14:textId="77777777" w:rsidR="00204A63" w:rsidRPr="00506BFF" w:rsidRDefault="00204A63" w:rsidP="00666B5B">
            <w:pPr>
              <w:rPr>
                <w:b w:val="0"/>
                <w:bCs/>
                <w:sz w:val="20"/>
              </w:rPr>
            </w:pPr>
            <w:r w:rsidRPr="00506BFF">
              <w:rPr>
                <w:b w:val="0"/>
                <w:bCs/>
                <w:sz w:val="20"/>
              </w:rPr>
              <w:t>N</w:t>
            </w:r>
          </w:p>
        </w:tc>
        <w:tc>
          <w:tcPr>
            <w:tcW w:w="851" w:type="dxa"/>
          </w:tcPr>
          <w:p w14:paraId="3B852723" w14:textId="77777777" w:rsidR="00204A63" w:rsidRPr="00506BFF" w:rsidRDefault="00204A63" w:rsidP="00666B5B">
            <w:pPr>
              <w:rPr>
                <w:b w:val="0"/>
                <w:bCs/>
                <w:sz w:val="20"/>
              </w:rPr>
            </w:pPr>
            <w:r w:rsidRPr="00506BFF">
              <w:rPr>
                <w:b w:val="0"/>
                <w:bCs/>
                <w:sz w:val="20"/>
              </w:rPr>
              <w:t>11</w:t>
            </w:r>
          </w:p>
        </w:tc>
        <w:tc>
          <w:tcPr>
            <w:tcW w:w="1761" w:type="dxa"/>
          </w:tcPr>
          <w:p w14:paraId="7E3B2F05" w14:textId="77777777" w:rsidR="00204A63" w:rsidRPr="00506BFF" w:rsidRDefault="00204A63" w:rsidP="00666B5B">
            <w:pPr>
              <w:rPr>
                <w:b w:val="0"/>
                <w:bCs/>
                <w:sz w:val="20"/>
              </w:rPr>
            </w:pPr>
            <w:r w:rsidRPr="00506BFF">
              <w:rPr>
                <w:b w:val="0"/>
                <w:bCs/>
                <w:sz w:val="20"/>
              </w:rPr>
              <w:t>[0-9]</w:t>
            </w:r>
          </w:p>
        </w:tc>
      </w:tr>
      <w:tr w:rsidR="00204A63" w:rsidRPr="00506BFF" w14:paraId="176CB7F2" w14:textId="77777777" w:rsidTr="00666B5B">
        <w:trPr>
          <w:trHeight w:val="998"/>
        </w:trPr>
        <w:tc>
          <w:tcPr>
            <w:tcW w:w="1975" w:type="dxa"/>
          </w:tcPr>
          <w:p w14:paraId="58D11753" w14:textId="77777777" w:rsidR="00204A63" w:rsidRPr="00506BFF" w:rsidRDefault="00204A63" w:rsidP="00666B5B">
            <w:pPr>
              <w:rPr>
                <w:b w:val="0"/>
                <w:bCs/>
                <w:sz w:val="20"/>
              </w:rPr>
            </w:pPr>
            <w:proofErr w:type="spellStart"/>
            <w:r w:rsidRPr="00506BFF">
              <w:rPr>
                <w:b w:val="0"/>
                <w:bCs/>
                <w:sz w:val="20"/>
              </w:rPr>
              <w:t>transaction_quantity</w:t>
            </w:r>
            <w:proofErr w:type="spellEnd"/>
          </w:p>
        </w:tc>
        <w:tc>
          <w:tcPr>
            <w:tcW w:w="1980" w:type="dxa"/>
          </w:tcPr>
          <w:p w14:paraId="6878A5D0" w14:textId="77777777" w:rsidR="00204A63" w:rsidRPr="00506BFF" w:rsidRDefault="00204A63" w:rsidP="00666B5B">
            <w:pPr>
              <w:rPr>
                <w:b w:val="0"/>
                <w:bCs/>
                <w:sz w:val="20"/>
              </w:rPr>
            </w:pPr>
            <w:r w:rsidRPr="00506BFF">
              <w:rPr>
                <w:b w:val="0"/>
                <w:bCs/>
                <w:sz w:val="20"/>
              </w:rPr>
              <w:t>Quantity for transaction</w:t>
            </w:r>
          </w:p>
        </w:tc>
        <w:tc>
          <w:tcPr>
            <w:tcW w:w="1143" w:type="dxa"/>
          </w:tcPr>
          <w:p w14:paraId="777E1485" w14:textId="77777777" w:rsidR="00204A63" w:rsidRPr="00506BFF" w:rsidRDefault="00204A63" w:rsidP="00666B5B">
            <w:pPr>
              <w:rPr>
                <w:b w:val="0"/>
                <w:bCs/>
                <w:sz w:val="20"/>
              </w:rPr>
            </w:pPr>
            <w:r w:rsidRPr="00506BFF">
              <w:rPr>
                <w:b w:val="0"/>
                <w:bCs/>
                <w:sz w:val="20"/>
              </w:rPr>
              <w:t>int</w:t>
            </w:r>
          </w:p>
        </w:tc>
        <w:tc>
          <w:tcPr>
            <w:tcW w:w="1418" w:type="dxa"/>
          </w:tcPr>
          <w:p w14:paraId="3AE62B1A" w14:textId="77777777" w:rsidR="00204A63" w:rsidRPr="00506BFF" w:rsidRDefault="00204A63" w:rsidP="00666B5B">
            <w:pPr>
              <w:rPr>
                <w:b w:val="0"/>
                <w:bCs/>
                <w:sz w:val="20"/>
              </w:rPr>
            </w:pPr>
            <w:r w:rsidRPr="00506BFF">
              <w:rPr>
                <w:b w:val="0"/>
                <w:bCs/>
                <w:sz w:val="20"/>
              </w:rPr>
              <w:t>None</w:t>
            </w:r>
          </w:p>
        </w:tc>
        <w:tc>
          <w:tcPr>
            <w:tcW w:w="1417" w:type="dxa"/>
          </w:tcPr>
          <w:p w14:paraId="2B1056CB" w14:textId="77777777" w:rsidR="00204A63" w:rsidRPr="00506BFF" w:rsidRDefault="00204A63" w:rsidP="00666B5B">
            <w:pPr>
              <w:rPr>
                <w:b w:val="0"/>
                <w:bCs/>
                <w:sz w:val="20"/>
              </w:rPr>
            </w:pPr>
            <w:r w:rsidRPr="00506BFF">
              <w:rPr>
                <w:b w:val="0"/>
                <w:bCs/>
                <w:sz w:val="20"/>
              </w:rPr>
              <w:t>False</w:t>
            </w:r>
          </w:p>
        </w:tc>
        <w:tc>
          <w:tcPr>
            <w:tcW w:w="1134" w:type="dxa"/>
          </w:tcPr>
          <w:p w14:paraId="2CDE7520" w14:textId="77777777" w:rsidR="00204A63" w:rsidRPr="00506BFF" w:rsidRDefault="00204A63" w:rsidP="00666B5B">
            <w:pPr>
              <w:rPr>
                <w:b w:val="0"/>
                <w:bCs/>
                <w:sz w:val="20"/>
              </w:rPr>
            </w:pPr>
            <w:r w:rsidRPr="00506BFF">
              <w:rPr>
                <w:b w:val="0"/>
                <w:bCs/>
                <w:sz w:val="20"/>
              </w:rPr>
              <w:t>10</w:t>
            </w:r>
          </w:p>
        </w:tc>
        <w:tc>
          <w:tcPr>
            <w:tcW w:w="1276" w:type="dxa"/>
          </w:tcPr>
          <w:p w14:paraId="6D401C1F" w14:textId="77777777" w:rsidR="00204A63" w:rsidRPr="00506BFF" w:rsidRDefault="00204A63" w:rsidP="00666B5B">
            <w:pPr>
              <w:rPr>
                <w:b w:val="0"/>
                <w:bCs/>
                <w:sz w:val="20"/>
              </w:rPr>
            </w:pPr>
            <w:r w:rsidRPr="00506BFF">
              <w:rPr>
                <w:b w:val="0"/>
                <w:bCs/>
                <w:sz w:val="20"/>
              </w:rPr>
              <w:t>N</w:t>
            </w:r>
          </w:p>
        </w:tc>
        <w:tc>
          <w:tcPr>
            <w:tcW w:w="851" w:type="dxa"/>
          </w:tcPr>
          <w:p w14:paraId="4F83C6C0" w14:textId="77777777" w:rsidR="00204A63" w:rsidRPr="00506BFF" w:rsidRDefault="00204A63" w:rsidP="00666B5B">
            <w:pPr>
              <w:rPr>
                <w:b w:val="0"/>
                <w:bCs/>
                <w:sz w:val="20"/>
              </w:rPr>
            </w:pPr>
            <w:r w:rsidRPr="00506BFF">
              <w:rPr>
                <w:b w:val="0"/>
                <w:bCs/>
                <w:sz w:val="20"/>
              </w:rPr>
              <w:t>11</w:t>
            </w:r>
          </w:p>
        </w:tc>
        <w:tc>
          <w:tcPr>
            <w:tcW w:w="1761" w:type="dxa"/>
          </w:tcPr>
          <w:p w14:paraId="0D6C8666" w14:textId="77777777" w:rsidR="00204A63" w:rsidRPr="00506BFF" w:rsidRDefault="00204A63" w:rsidP="00666B5B">
            <w:pPr>
              <w:rPr>
                <w:b w:val="0"/>
                <w:bCs/>
                <w:sz w:val="20"/>
              </w:rPr>
            </w:pPr>
            <w:r w:rsidRPr="00506BFF">
              <w:rPr>
                <w:b w:val="0"/>
                <w:bCs/>
                <w:sz w:val="20"/>
              </w:rPr>
              <w:t>[0-9]</w:t>
            </w:r>
          </w:p>
        </w:tc>
      </w:tr>
      <w:tr w:rsidR="00204A63" w:rsidRPr="00506BFF" w14:paraId="49D76B26" w14:textId="77777777" w:rsidTr="00666B5B">
        <w:trPr>
          <w:trHeight w:val="998"/>
        </w:trPr>
        <w:tc>
          <w:tcPr>
            <w:tcW w:w="1975" w:type="dxa"/>
          </w:tcPr>
          <w:p w14:paraId="40D97DEE" w14:textId="77777777" w:rsidR="00204A63" w:rsidRPr="00506BFF" w:rsidRDefault="00204A63" w:rsidP="00666B5B">
            <w:pPr>
              <w:rPr>
                <w:b w:val="0"/>
                <w:bCs/>
                <w:sz w:val="20"/>
              </w:rPr>
            </w:pPr>
            <w:proofErr w:type="spellStart"/>
            <w:r w:rsidRPr="00506BFF">
              <w:rPr>
                <w:b w:val="0"/>
                <w:bCs/>
                <w:sz w:val="20"/>
              </w:rPr>
              <w:t>total_quantity</w:t>
            </w:r>
            <w:proofErr w:type="spellEnd"/>
          </w:p>
        </w:tc>
        <w:tc>
          <w:tcPr>
            <w:tcW w:w="1980" w:type="dxa"/>
          </w:tcPr>
          <w:p w14:paraId="72C0E415" w14:textId="77777777" w:rsidR="00204A63" w:rsidRPr="00506BFF" w:rsidRDefault="00204A63" w:rsidP="00666B5B">
            <w:pPr>
              <w:rPr>
                <w:b w:val="0"/>
                <w:bCs/>
                <w:sz w:val="20"/>
              </w:rPr>
            </w:pPr>
            <w:r w:rsidRPr="00506BFF">
              <w:rPr>
                <w:b w:val="0"/>
                <w:bCs/>
                <w:sz w:val="20"/>
              </w:rPr>
              <w:t>The total quantity of the item</w:t>
            </w:r>
          </w:p>
        </w:tc>
        <w:tc>
          <w:tcPr>
            <w:tcW w:w="1143" w:type="dxa"/>
          </w:tcPr>
          <w:p w14:paraId="6CFAE48D" w14:textId="77777777" w:rsidR="00204A63" w:rsidRPr="00506BFF" w:rsidRDefault="00204A63" w:rsidP="00666B5B">
            <w:pPr>
              <w:rPr>
                <w:b w:val="0"/>
                <w:bCs/>
                <w:sz w:val="20"/>
              </w:rPr>
            </w:pPr>
            <w:r w:rsidRPr="00506BFF">
              <w:rPr>
                <w:b w:val="0"/>
                <w:bCs/>
                <w:sz w:val="20"/>
              </w:rPr>
              <w:t>int</w:t>
            </w:r>
          </w:p>
        </w:tc>
        <w:tc>
          <w:tcPr>
            <w:tcW w:w="1418" w:type="dxa"/>
          </w:tcPr>
          <w:p w14:paraId="701ED6DA" w14:textId="77777777" w:rsidR="00204A63" w:rsidRPr="00506BFF" w:rsidRDefault="00204A63" w:rsidP="00666B5B">
            <w:pPr>
              <w:rPr>
                <w:b w:val="0"/>
                <w:bCs/>
                <w:sz w:val="20"/>
              </w:rPr>
            </w:pPr>
            <w:r w:rsidRPr="00506BFF">
              <w:rPr>
                <w:b w:val="0"/>
                <w:bCs/>
                <w:sz w:val="20"/>
              </w:rPr>
              <w:t>None</w:t>
            </w:r>
          </w:p>
        </w:tc>
        <w:tc>
          <w:tcPr>
            <w:tcW w:w="1417" w:type="dxa"/>
          </w:tcPr>
          <w:p w14:paraId="6A255D1B" w14:textId="77777777" w:rsidR="00204A63" w:rsidRPr="00506BFF" w:rsidRDefault="00204A63" w:rsidP="00666B5B">
            <w:pPr>
              <w:rPr>
                <w:b w:val="0"/>
                <w:bCs/>
                <w:sz w:val="20"/>
              </w:rPr>
            </w:pPr>
            <w:r w:rsidRPr="00506BFF">
              <w:rPr>
                <w:b w:val="0"/>
                <w:bCs/>
                <w:sz w:val="20"/>
              </w:rPr>
              <w:t>False</w:t>
            </w:r>
          </w:p>
        </w:tc>
        <w:tc>
          <w:tcPr>
            <w:tcW w:w="1134" w:type="dxa"/>
          </w:tcPr>
          <w:p w14:paraId="3671D503" w14:textId="77777777" w:rsidR="00204A63" w:rsidRPr="00506BFF" w:rsidRDefault="00204A63" w:rsidP="00666B5B">
            <w:pPr>
              <w:rPr>
                <w:b w:val="0"/>
                <w:bCs/>
                <w:sz w:val="20"/>
              </w:rPr>
            </w:pPr>
            <w:r w:rsidRPr="00506BFF">
              <w:rPr>
                <w:b w:val="0"/>
                <w:bCs/>
                <w:sz w:val="20"/>
              </w:rPr>
              <w:t>100</w:t>
            </w:r>
          </w:p>
        </w:tc>
        <w:tc>
          <w:tcPr>
            <w:tcW w:w="1276" w:type="dxa"/>
          </w:tcPr>
          <w:p w14:paraId="4805A5C3" w14:textId="77777777" w:rsidR="00204A63" w:rsidRPr="00506BFF" w:rsidRDefault="00204A63" w:rsidP="00666B5B">
            <w:pPr>
              <w:rPr>
                <w:b w:val="0"/>
                <w:bCs/>
                <w:sz w:val="20"/>
              </w:rPr>
            </w:pPr>
            <w:r w:rsidRPr="00506BFF">
              <w:rPr>
                <w:b w:val="0"/>
                <w:bCs/>
                <w:sz w:val="20"/>
              </w:rPr>
              <w:t>N</w:t>
            </w:r>
          </w:p>
        </w:tc>
        <w:tc>
          <w:tcPr>
            <w:tcW w:w="851" w:type="dxa"/>
          </w:tcPr>
          <w:p w14:paraId="1BB5033B" w14:textId="77777777" w:rsidR="00204A63" w:rsidRPr="00506BFF" w:rsidRDefault="00204A63" w:rsidP="00666B5B">
            <w:pPr>
              <w:rPr>
                <w:b w:val="0"/>
                <w:bCs/>
                <w:sz w:val="20"/>
              </w:rPr>
            </w:pPr>
            <w:r w:rsidRPr="00506BFF">
              <w:rPr>
                <w:b w:val="0"/>
                <w:bCs/>
                <w:sz w:val="20"/>
              </w:rPr>
              <w:t>11</w:t>
            </w:r>
          </w:p>
        </w:tc>
        <w:tc>
          <w:tcPr>
            <w:tcW w:w="1761" w:type="dxa"/>
          </w:tcPr>
          <w:p w14:paraId="0A49BCAA" w14:textId="77777777" w:rsidR="00204A63" w:rsidRPr="00506BFF" w:rsidRDefault="00204A63" w:rsidP="00666B5B">
            <w:pPr>
              <w:rPr>
                <w:b w:val="0"/>
                <w:bCs/>
                <w:sz w:val="20"/>
              </w:rPr>
            </w:pPr>
            <w:r w:rsidRPr="00506BFF">
              <w:rPr>
                <w:b w:val="0"/>
                <w:bCs/>
                <w:sz w:val="20"/>
              </w:rPr>
              <w:t>[0-9]</w:t>
            </w:r>
          </w:p>
        </w:tc>
      </w:tr>
      <w:tr w:rsidR="00204A63" w:rsidRPr="00506BFF" w14:paraId="13073E59" w14:textId="77777777" w:rsidTr="00666B5B">
        <w:trPr>
          <w:trHeight w:val="998"/>
        </w:trPr>
        <w:tc>
          <w:tcPr>
            <w:tcW w:w="1975" w:type="dxa"/>
          </w:tcPr>
          <w:p w14:paraId="68365CC8" w14:textId="77777777" w:rsidR="00204A63" w:rsidRPr="00506BFF" w:rsidRDefault="00204A63" w:rsidP="00666B5B">
            <w:pPr>
              <w:rPr>
                <w:b w:val="0"/>
                <w:bCs/>
                <w:sz w:val="20"/>
              </w:rPr>
            </w:pPr>
            <w:r w:rsidRPr="00506BFF">
              <w:rPr>
                <w:b w:val="0"/>
                <w:bCs/>
                <w:sz w:val="20"/>
              </w:rPr>
              <w:t>type</w:t>
            </w:r>
          </w:p>
        </w:tc>
        <w:tc>
          <w:tcPr>
            <w:tcW w:w="1980" w:type="dxa"/>
          </w:tcPr>
          <w:p w14:paraId="0892458B" w14:textId="77777777" w:rsidR="00204A63" w:rsidRPr="00506BFF" w:rsidRDefault="00204A63" w:rsidP="00666B5B">
            <w:pPr>
              <w:rPr>
                <w:b w:val="0"/>
                <w:bCs/>
                <w:sz w:val="20"/>
              </w:rPr>
            </w:pPr>
            <w:r w:rsidRPr="00506BFF">
              <w:rPr>
                <w:b w:val="0"/>
                <w:bCs/>
                <w:sz w:val="20"/>
              </w:rPr>
              <w:t xml:space="preserve">Type of transaction </w:t>
            </w:r>
          </w:p>
        </w:tc>
        <w:tc>
          <w:tcPr>
            <w:tcW w:w="1143" w:type="dxa"/>
          </w:tcPr>
          <w:p w14:paraId="6E8293A6" w14:textId="77777777" w:rsidR="00204A63" w:rsidRPr="00506BFF" w:rsidRDefault="00204A63" w:rsidP="00666B5B">
            <w:pPr>
              <w:rPr>
                <w:b w:val="0"/>
                <w:bCs/>
                <w:sz w:val="20"/>
              </w:rPr>
            </w:pPr>
            <w:r w:rsidRPr="00506BFF">
              <w:rPr>
                <w:b w:val="0"/>
                <w:bCs/>
                <w:sz w:val="20"/>
              </w:rPr>
              <w:t>Varchar</w:t>
            </w:r>
          </w:p>
        </w:tc>
        <w:tc>
          <w:tcPr>
            <w:tcW w:w="1418" w:type="dxa"/>
          </w:tcPr>
          <w:p w14:paraId="22674350" w14:textId="77777777" w:rsidR="00204A63" w:rsidRPr="00506BFF" w:rsidRDefault="00204A63" w:rsidP="00666B5B">
            <w:pPr>
              <w:rPr>
                <w:b w:val="0"/>
                <w:bCs/>
                <w:sz w:val="20"/>
              </w:rPr>
            </w:pPr>
            <w:r w:rsidRPr="00506BFF">
              <w:rPr>
                <w:b w:val="0"/>
                <w:bCs/>
                <w:sz w:val="20"/>
              </w:rPr>
              <w:t>None</w:t>
            </w:r>
          </w:p>
        </w:tc>
        <w:tc>
          <w:tcPr>
            <w:tcW w:w="1417" w:type="dxa"/>
          </w:tcPr>
          <w:p w14:paraId="6E8E1F37" w14:textId="77777777" w:rsidR="00204A63" w:rsidRPr="00506BFF" w:rsidRDefault="00204A63" w:rsidP="00666B5B">
            <w:pPr>
              <w:rPr>
                <w:b w:val="0"/>
                <w:bCs/>
                <w:sz w:val="20"/>
              </w:rPr>
            </w:pPr>
            <w:r w:rsidRPr="00506BFF">
              <w:rPr>
                <w:b w:val="0"/>
                <w:bCs/>
                <w:sz w:val="20"/>
              </w:rPr>
              <w:t>False</w:t>
            </w:r>
          </w:p>
        </w:tc>
        <w:tc>
          <w:tcPr>
            <w:tcW w:w="1134" w:type="dxa"/>
          </w:tcPr>
          <w:p w14:paraId="5D5061F0" w14:textId="77777777" w:rsidR="00204A63" w:rsidRPr="00506BFF" w:rsidRDefault="00204A63" w:rsidP="00666B5B">
            <w:pPr>
              <w:rPr>
                <w:b w:val="0"/>
                <w:bCs/>
                <w:sz w:val="20"/>
              </w:rPr>
            </w:pPr>
            <w:r w:rsidRPr="00506BFF">
              <w:rPr>
                <w:b w:val="0"/>
                <w:bCs/>
                <w:sz w:val="20"/>
              </w:rPr>
              <w:t>Opening</w:t>
            </w:r>
          </w:p>
        </w:tc>
        <w:tc>
          <w:tcPr>
            <w:tcW w:w="1276" w:type="dxa"/>
          </w:tcPr>
          <w:p w14:paraId="6FCA0FD2" w14:textId="77777777" w:rsidR="00204A63" w:rsidRPr="00506BFF" w:rsidRDefault="00204A63" w:rsidP="00666B5B">
            <w:pPr>
              <w:rPr>
                <w:b w:val="0"/>
                <w:bCs/>
                <w:sz w:val="20"/>
              </w:rPr>
            </w:pPr>
            <w:r w:rsidRPr="00506BFF">
              <w:rPr>
                <w:b w:val="0"/>
                <w:bCs/>
                <w:sz w:val="20"/>
              </w:rPr>
              <w:t>N</w:t>
            </w:r>
          </w:p>
        </w:tc>
        <w:tc>
          <w:tcPr>
            <w:tcW w:w="851" w:type="dxa"/>
          </w:tcPr>
          <w:p w14:paraId="35CDF11D" w14:textId="77777777" w:rsidR="00204A63" w:rsidRPr="00506BFF" w:rsidRDefault="00204A63" w:rsidP="00666B5B">
            <w:pPr>
              <w:rPr>
                <w:b w:val="0"/>
                <w:bCs/>
                <w:sz w:val="20"/>
              </w:rPr>
            </w:pPr>
            <w:r w:rsidRPr="00506BFF">
              <w:rPr>
                <w:b w:val="0"/>
                <w:bCs/>
                <w:sz w:val="20"/>
              </w:rPr>
              <w:t>11</w:t>
            </w:r>
          </w:p>
        </w:tc>
        <w:tc>
          <w:tcPr>
            <w:tcW w:w="1761" w:type="dxa"/>
          </w:tcPr>
          <w:p w14:paraId="38A7A8E5" w14:textId="77777777" w:rsidR="00204A63" w:rsidRPr="00506BFF" w:rsidRDefault="00204A63" w:rsidP="00666B5B">
            <w:pPr>
              <w:rPr>
                <w:b w:val="0"/>
                <w:bCs/>
                <w:sz w:val="20"/>
              </w:rPr>
            </w:pPr>
            <w:r w:rsidRPr="00CC7892">
              <w:rPr>
                <w:b w:val="0"/>
                <w:bCs/>
                <w:sz w:val="20"/>
              </w:rPr>
              <w:t>[A-Z, a-z,0-9, @]</w:t>
            </w:r>
          </w:p>
        </w:tc>
      </w:tr>
      <w:tr w:rsidR="00204A63" w:rsidRPr="00506BFF" w14:paraId="2411510C" w14:textId="77777777" w:rsidTr="00666B5B">
        <w:trPr>
          <w:trHeight w:val="998"/>
        </w:trPr>
        <w:tc>
          <w:tcPr>
            <w:tcW w:w="1975" w:type="dxa"/>
          </w:tcPr>
          <w:p w14:paraId="17EF980D" w14:textId="77777777" w:rsidR="00204A63" w:rsidRPr="00506BFF" w:rsidRDefault="00204A63" w:rsidP="00666B5B">
            <w:pPr>
              <w:rPr>
                <w:b w:val="0"/>
                <w:bCs/>
                <w:sz w:val="20"/>
              </w:rPr>
            </w:pPr>
            <w:proofErr w:type="spellStart"/>
            <w:r w:rsidRPr="00506BFF">
              <w:rPr>
                <w:b w:val="0"/>
                <w:bCs/>
                <w:sz w:val="20"/>
              </w:rPr>
              <w:t>expiration_date</w:t>
            </w:r>
            <w:proofErr w:type="spellEnd"/>
          </w:p>
        </w:tc>
        <w:tc>
          <w:tcPr>
            <w:tcW w:w="1980" w:type="dxa"/>
          </w:tcPr>
          <w:p w14:paraId="5DA8FBA5" w14:textId="77777777" w:rsidR="00204A63" w:rsidRPr="00506BFF" w:rsidRDefault="00204A63" w:rsidP="00666B5B">
            <w:pPr>
              <w:rPr>
                <w:b w:val="0"/>
                <w:bCs/>
                <w:sz w:val="20"/>
              </w:rPr>
            </w:pPr>
            <w:r w:rsidRPr="00506BFF">
              <w:rPr>
                <w:b w:val="0"/>
                <w:bCs/>
                <w:sz w:val="20"/>
              </w:rPr>
              <w:t xml:space="preserve">Expiration date of the item </w:t>
            </w:r>
          </w:p>
        </w:tc>
        <w:tc>
          <w:tcPr>
            <w:tcW w:w="1143" w:type="dxa"/>
          </w:tcPr>
          <w:p w14:paraId="36CAC960" w14:textId="77777777" w:rsidR="00204A63" w:rsidRPr="00506BFF" w:rsidRDefault="00204A63" w:rsidP="00666B5B">
            <w:pPr>
              <w:rPr>
                <w:b w:val="0"/>
                <w:bCs/>
                <w:sz w:val="20"/>
              </w:rPr>
            </w:pPr>
            <w:r w:rsidRPr="00506BFF">
              <w:rPr>
                <w:b w:val="0"/>
                <w:bCs/>
                <w:sz w:val="20"/>
              </w:rPr>
              <w:t>Date</w:t>
            </w:r>
          </w:p>
        </w:tc>
        <w:tc>
          <w:tcPr>
            <w:tcW w:w="1418" w:type="dxa"/>
          </w:tcPr>
          <w:p w14:paraId="1C9C38F3" w14:textId="77777777" w:rsidR="00204A63" w:rsidRPr="00506BFF" w:rsidRDefault="00204A63" w:rsidP="00666B5B">
            <w:pPr>
              <w:rPr>
                <w:b w:val="0"/>
                <w:bCs/>
                <w:sz w:val="20"/>
              </w:rPr>
            </w:pPr>
            <w:r w:rsidRPr="00506BFF">
              <w:rPr>
                <w:b w:val="0"/>
                <w:bCs/>
                <w:sz w:val="20"/>
              </w:rPr>
              <w:t>None</w:t>
            </w:r>
          </w:p>
        </w:tc>
        <w:tc>
          <w:tcPr>
            <w:tcW w:w="1417" w:type="dxa"/>
          </w:tcPr>
          <w:p w14:paraId="30418A49" w14:textId="77777777" w:rsidR="00204A63" w:rsidRPr="00506BFF" w:rsidRDefault="00204A63" w:rsidP="00666B5B">
            <w:pPr>
              <w:rPr>
                <w:b w:val="0"/>
                <w:bCs/>
                <w:sz w:val="20"/>
              </w:rPr>
            </w:pPr>
            <w:r w:rsidRPr="00506BFF">
              <w:rPr>
                <w:b w:val="0"/>
                <w:bCs/>
                <w:sz w:val="20"/>
              </w:rPr>
              <w:t>False</w:t>
            </w:r>
          </w:p>
        </w:tc>
        <w:tc>
          <w:tcPr>
            <w:tcW w:w="1134" w:type="dxa"/>
          </w:tcPr>
          <w:p w14:paraId="5D62DB59" w14:textId="77777777" w:rsidR="00204A63" w:rsidRPr="00506BFF" w:rsidRDefault="00204A63" w:rsidP="00666B5B">
            <w:pPr>
              <w:rPr>
                <w:b w:val="0"/>
                <w:bCs/>
                <w:sz w:val="20"/>
              </w:rPr>
            </w:pPr>
            <w:r w:rsidRPr="00506BFF">
              <w:rPr>
                <w:b w:val="0"/>
                <w:bCs/>
                <w:sz w:val="20"/>
              </w:rPr>
              <w:t>01/02/2023</w:t>
            </w:r>
          </w:p>
        </w:tc>
        <w:tc>
          <w:tcPr>
            <w:tcW w:w="1276" w:type="dxa"/>
          </w:tcPr>
          <w:p w14:paraId="3485D474" w14:textId="77777777" w:rsidR="00204A63" w:rsidRPr="00506BFF" w:rsidRDefault="00204A63" w:rsidP="00666B5B">
            <w:pPr>
              <w:rPr>
                <w:b w:val="0"/>
                <w:bCs/>
                <w:sz w:val="20"/>
              </w:rPr>
            </w:pPr>
            <w:r w:rsidRPr="00506BFF">
              <w:rPr>
                <w:b w:val="0"/>
                <w:bCs/>
                <w:sz w:val="20"/>
              </w:rPr>
              <w:t>N</w:t>
            </w:r>
          </w:p>
        </w:tc>
        <w:tc>
          <w:tcPr>
            <w:tcW w:w="851" w:type="dxa"/>
          </w:tcPr>
          <w:p w14:paraId="0D3427EE" w14:textId="77777777" w:rsidR="00204A63" w:rsidRPr="00FA1DF3" w:rsidRDefault="00204A63" w:rsidP="00666B5B">
            <w:pPr>
              <w:rPr>
                <w:b w:val="0"/>
                <w:bCs/>
                <w:sz w:val="20"/>
                <w:szCs w:val="18"/>
              </w:rPr>
            </w:pPr>
            <w:r w:rsidRPr="00FA1DF3">
              <w:rPr>
                <w:b w:val="0"/>
                <w:bCs/>
                <w:kern w:val="24"/>
                <w:sz w:val="20"/>
                <w:szCs w:val="18"/>
              </w:rPr>
              <w:t>9999-12-31</w:t>
            </w:r>
          </w:p>
        </w:tc>
        <w:tc>
          <w:tcPr>
            <w:tcW w:w="1761" w:type="dxa"/>
          </w:tcPr>
          <w:p w14:paraId="24EC9B5F" w14:textId="77777777" w:rsidR="00204A63" w:rsidRPr="00FA1DF3" w:rsidRDefault="00204A63" w:rsidP="00666B5B">
            <w:pPr>
              <w:rPr>
                <w:b w:val="0"/>
                <w:bCs/>
                <w:sz w:val="20"/>
                <w:szCs w:val="18"/>
              </w:rPr>
            </w:pPr>
            <w:r w:rsidRPr="00FA1DF3">
              <w:rPr>
                <w:b w:val="0"/>
                <w:bCs/>
                <w:sz w:val="20"/>
                <w:szCs w:val="18"/>
              </w:rPr>
              <w:t>YYYY-MM-DD</w:t>
            </w:r>
          </w:p>
        </w:tc>
      </w:tr>
      <w:tr w:rsidR="00204A63" w:rsidRPr="00506BFF" w14:paraId="2F0F1216" w14:textId="77777777" w:rsidTr="00666B5B">
        <w:trPr>
          <w:trHeight w:val="998"/>
        </w:trPr>
        <w:tc>
          <w:tcPr>
            <w:tcW w:w="1975" w:type="dxa"/>
          </w:tcPr>
          <w:p w14:paraId="475F026A" w14:textId="77777777" w:rsidR="00204A63" w:rsidRPr="00506BFF" w:rsidRDefault="00204A63" w:rsidP="00666B5B">
            <w:pPr>
              <w:rPr>
                <w:b w:val="0"/>
                <w:bCs/>
                <w:sz w:val="20"/>
              </w:rPr>
            </w:pPr>
            <w:proofErr w:type="spellStart"/>
            <w:r w:rsidRPr="00506BFF">
              <w:rPr>
                <w:b w:val="0"/>
                <w:bCs/>
                <w:sz w:val="20"/>
              </w:rPr>
              <w:t>stock_card_id</w:t>
            </w:r>
            <w:proofErr w:type="spellEnd"/>
          </w:p>
        </w:tc>
        <w:tc>
          <w:tcPr>
            <w:tcW w:w="1980" w:type="dxa"/>
          </w:tcPr>
          <w:p w14:paraId="22EC7A2C" w14:textId="77777777" w:rsidR="00204A63" w:rsidRPr="00506BFF" w:rsidRDefault="00204A63" w:rsidP="00666B5B">
            <w:pPr>
              <w:rPr>
                <w:b w:val="0"/>
                <w:bCs/>
                <w:sz w:val="20"/>
              </w:rPr>
            </w:pPr>
            <w:r w:rsidRPr="00506BFF">
              <w:rPr>
                <w:b w:val="0"/>
                <w:bCs/>
                <w:sz w:val="20"/>
              </w:rPr>
              <w:t>Unique Identifier for stock card</w:t>
            </w:r>
          </w:p>
        </w:tc>
        <w:tc>
          <w:tcPr>
            <w:tcW w:w="1143" w:type="dxa"/>
          </w:tcPr>
          <w:p w14:paraId="65179F68" w14:textId="77777777" w:rsidR="00204A63" w:rsidRPr="00506BFF" w:rsidRDefault="00204A63" w:rsidP="00666B5B">
            <w:pPr>
              <w:rPr>
                <w:b w:val="0"/>
                <w:bCs/>
                <w:sz w:val="20"/>
              </w:rPr>
            </w:pPr>
            <w:r w:rsidRPr="00506BFF">
              <w:rPr>
                <w:b w:val="0"/>
                <w:bCs/>
                <w:sz w:val="20"/>
              </w:rPr>
              <w:t>int</w:t>
            </w:r>
          </w:p>
        </w:tc>
        <w:tc>
          <w:tcPr>
            <w:tcW w:w="1418" w:type="dxa"/>
          </w:tcPr>
          <w:p w14:paraId="564B462D" w14:textId="77777777" w:rsidR="00204A63" w:rsidRPr="00506BFF" w:rsidRDefault="00204A63" w:rsidP="00666B5B">
            <w:pPr>
              <w:rPr>
                <w:b w:val="0"/>
                <w:bCs/>
                <w:sz w:val="20"/>
              </w:rPr>
            </w:pPr>
            <w:r w:rsidRPr="00506BFF">
              <w:rPr>
                <w:b w:val="0"/>
                <w:bCs/>
                <w:sz w:val="20"/>
              </w:rPr>
              <w:t>None</w:t>
            </w:r>
          </w:p>
        </w:tc>
        <w:tc>
          <w:tcPr>
            <w:tcW w:w="1417" w:type="dxa"/>
          </w:tcPr>
          <w:p w14:paraId="20D00DAF" w14:textId="77777777" w:rsidR="00204A63" w:rsidRPr="00506BFF" w:rsidRDefault="00204A63" w:rsidP="00666B5B">
            <w:pPr>
              <w:rPr>
                <w:b w:val="0"/>
                <w:bCs/>
                <w:sz w:val="20"/>
              </w:rPr>
            </w:pPr>
            <w:r w:rsidRPr="00506BFF">
              <w:rPr>
                <w:b w:val="0"/>
                <w:bCs/>
                <w:sz w:val="20"/>
              </w:rPr>
              <w:t>true</w:t>
            </w:r>
          </w:p>
        </w:tc>
        <w:tc>
          <w:tcPr>
            <w:tcW w:w="1134" w:type="dxa"/>
          </w:tcPr>
          <w:p w14:paraId="68A9A42D" w14:textId="77777777" w:rsidR="00204A63" w:rsidRPr="00506BFF" w:rsidRDefault="00204A63" w:rsidP="00666B5B">
            <w:pPr>
              <w:rPr>
                <w:b w:val="0"/>
                <w:bCs/>
                <w:sz w:val="20"/>
              </w:rPr>
            </w:pPr>
            <w:r w:rsidRPr="00506BFF">
              <w:rPr>
                <w:b w:val="0"/>
                <w:bCs/>
                <w:sz w:val="20"/>
              </w:rPr>
              <w:t>1</w:t>
            </w:r>
          </w:p>
        </w:tc>
        <w:tc>
          <w:tcPr>
            <w:tcW w:w="1276" w:type="dxa"/>
          </w:tcPr>
          <w:p w14:paraId="4F0C35A1" w14:textId="77777777" w:rsidR="00204A63" w:rsidRPr="00506BFF" w:rsidRDefault="00204A63" w:rsidP="00666B5B">
            <w:pPr>
              <w:rPr>
                <w:b w:val="0"/>
                <w:bCs/>
                <w:sz w:val="20"/>
              </w:rPr>
            </w:pPr>
            <w:r w:rsidRPr="00506BFF">
              <w:rPr>
                <w:b w:val="0"/>
                <w:bCs/>
                <w:sz w:val="20"/>
              </w:rPr>
              <w:t>N</w:t>
            </w:r>
          </w:p>
        </w:tc>
        <w:tc>
          <w:tcPr>
            <w:tcW w:w="851" w:type="dxa"/>
          </w:tcPr>
          <w:p w14:paraId="22722ED1" w14:textId="77777777" w:rsidR="00204A63" w:rsidRPr="00506BFF" w:rsidRDefault="00204A63" w:rsidP="00666B5B">
            <w:pPr>
              <w:rPr>
                <w:b w:val="0"/>
                <w:bCs/>
                <w:sz w:val="20"/>
              </w:rPr>
            </w:pPr>
            <w:r w:rsidRPr="00506BFF">
              <w:rPr>
                <w:b w:val="0"/>
                <w:bCs/>
                <w:sz w:val="20"/>
              </w:rPr>
              <w:t>11</w:t>
            </w:r>
          </w:p>
        </w:tc>
        <w:tc>
          <w:tcPr>
            <w:tcW w:w="1761" w:type="dxa"/>
          </w:tcPr>
          <w:p w14:paraId="117ACCCA" w14:textId="77777777" w:rsidR="00204A63" w:rsidRPr="00506BFF" w:rsidRDefault="00204A63" w:rsidP="00666B5B">
            <w:pPr>
              <w:rPr>
                <w:b w:val="0"/>
                <w:bCs/>
                <w:sz w:val="20"/>
              </w:rPr>
            </w:pPr>
            <w:r w:rsidRPr="00506BFF">
              <w:rPr>
                <w:b w:val="0"/>
                <w:bCs/>
                <w:sz w:val="20"/>
              </w:rPr>
              <w:t>[0-9]</w:t>
            </w:r>
          </w:p>
        </w:tc>
      </w:tr>
    </w:tbl>
    <w:p w14:paraId="7035B260" w14:textId="77777777" w:rsidR="00204A63" w:rsidRDefault="00204A63" w:rsidP="00575A26">
      <w:pPr>
        <w:jc w:val="both"/>
      </w:pPr>
    </w:p>
    <w:p w14:paraId="57090BA7" w14:textId="7665D657" w:rsidR="00204A63" w:rsidRPr="00D954EF" w:rsidRDefault="00204A63" w:rsidP="00204A63">
      <w:pPr>
        <w:spacing w:line="360" w:lineRule="auto"/>
        <w:rPr>
          <w:rFonts w:cs="Times New Roman"/>
          <w:szCs w:val="24"/>
        </w:rPr>
      </w:pPr>
      <w:r w:rsidRPr="00D954EF">
        <w:rPr>
          <w:rFonts w:cs="Times New Roman"/>
          <w:szCs w:val="24"/>
        </w:rPr>
        <w:lastRenderedPageBreak/>
        <w:t xml:space="preserve">Figure </w:t>
      </w:r>
      <w:r w:rsidR="00151E11">
        <w:rPr>
          <w:rFonts w:cs="Times New Roman"/>
          <w:szCs w:val="24"/>
        </w:rPr>
        <w:t>8</w:t>
      </w:r>
      <w:r w:rsidR="0071695F">
        <w:rPr>
          <w:rFonts w:cs="Times New Roman"/>
          <w:szCs w:val="24"/>
        </w:rPr>
        <w:t>4</w:t>
      </w:r>
      <w:r w:rsidRPr="00D954EF">
        <w:rPr>
          <w:rFonts w:cs="Times New Roman"/>
          <w:szCs w:val="24"/>
        </w:rPr>
        <w:t xml:space="preserve">. Data Dictionary of </w:t>
      </w:r>
      <w:r>
        <w:rPr>
          <w:rFonts w:cs="Times New Roman"/>
          <w:szCs w:val="24"/>
        </w:rPr>
        <w:t>Stock Card Details</w:t>
      </w:r>
      <w:r w:rsidRPr="00D954EF">
        <w:rPr>
          <w:rFonts w:cs="Times New Roman"/>
          <w:szCs w:val="24"/>
        </w:rPr>
        <w:t xml:space="preserve"> Table</w:t>
      </w:r>
    </w:p>
    <w:p w14:paraId="1110EC66" w14:textId="77777777" w:rsidR="00204A63" w:rsidRDefault="00204A63" w:rsidP="00204A63">
      <w:pPr>
        <w:jc w:val="both"/>
      </w:pPr>
    </w:p>
    <w:p w14:paraId="5149B9A7" w14:textId="77777777" w:rsidR="00204A63" w:rsidRDefault="00204A63" w:rsidP="00204A63"/>
    <w:tbl>
      <w:tblPr>
        <w:tblStyle w:val="TableGrid"/>
        <w:tblW w:w="12955" w:type="dxa"/>
        <w:tblLayout w:type="fixed"/>
        <w:tblLook w:val="04A0" w:firstRow="1" w:lastRow="0" w:firstColumn="1" w:lastColumn="0" w:noHBand="0" w:noVBand="1"/>
      </w:tblPr>
      <w:tblGrid>
        <w:gridCol w:w="1975"/>
        <w:gridCol w:w="1615"/>
        <w:gridCol w:w="1225"/>
        <w:gridCol w:w="1417"/>
        <w:gridCol w:w="1418"/>
        <w:gridCol w:w="1276"/>
        <w:gridCol w:w="992"/>
        <w:gridCol w:w="1276"/>
        <w:gridCol w:w="1761"/>
      </w:tblGrid>
      <w:tr w:rsidR="00204A63" w:rsidRPr="00BA3F1E" w14:paraId="2E58C94D" w14:textId="77777777" w:rsidTr="00666B5B">
        <w:trPr>
          <w:trHeight w:val="298"/>
        </w:trPr>
        <w:tc>
          <w:tcPr>
            <w:tcW w:w="1975" w:type="dxa"/>
          </w:tcPr>
          <w:p w14:paraId="14642924" w14:textId="77777777" w:rsidR="00204A63" w:rsidRPr="00BA3F1E" w:rsidRDefault="00204A63" w:rsidP="00666B5B">
            <w:pPr>
              <w:rPr>
                <w:sz w:val="20"/>
              </w:rPr>
            </w:pPr>
            <w:r w:rsidRPr="00BA3F1E">
              <w:rPr>
                <w:sz w:val="20"/>
              </w:rPr>
              <w:t>Table Name</w:t>
            </w:r>
          </w:p>
        </w:tc>
        <w:tc>
          <w:tcPr>
            <w:tcW w:w="10980" w:type="dxa"/>
            <w:gridSpan w:val="8"/>
          </w:tcPr>
          <w:p w14:paraId="618B0C03" w14:textId="77777777" w:rsidR="00204A63" w:rsidRPr="00BA3F1E" w:rsidRDefault="00204A63" w:rsidP="00666B5B">
            <w:pPr>
              <w:rPr>
                <w:sz w:val="20"/>
              </w:rPr>
            </w:pPr>
            <w:proofErr w:type="spellStart"/>
            <w:r w:rsidRPr="00BA3F1E">
              <w:rPr>
                <w:sz w:val="20"/>
              </w:rPr>
              <w:t>tbl_plan</w:t>
            </w:r>
            <w:proofErr w:type="spellEnd"/>
          </w:p>
        </w:tc>
      </w:tr>
      <w:tr w:rsidR="00204A63" w:rsidRPr="00BA3F1E" w14:paraId="76D3CFD7" w14:textId="77777777" w:rsidTr="00666B5B">
        <w:trPr>
          <w:trHeight w:val="298"/>
        </w:trPr>
        <w:tc>
          <w:tcPr>
            <w:tcW w:w="1975" w:type="dxa"/>
          </w:tcPr>
          <w:p w14:paraId="1F2F4C44" w14:textId="77777777" w:rsidR="00204A63" w:rsidRPr="00BA3F1E" w:rsidRDefault="00204A63" w:rsidP="00666B5B">
            <w:pPr>
              <w:rPr>
                <w:sz w:val="20"/>
              </w:rPr>
            </w:pPr>
            <w:r w:rsidRPr="00BA3F1E">
              <w:rPr>
                <w:sz w:val="20"/>
              </w:rPr>
              <w:t>Description</w:t>
            </w:r>
          </w:p>
        </w:tc>
        <w:tc>
          <w:tcPr>
            <w:tcW w:w="10980" w:type="dxa"/>
            <w:gridSpan w:val="8"/>
          </w:tcPr>
          <w:p w14:paraId="748D9681" w14:textId="77777777" w:rsidR="00204A63" w:rsidRPr="00BA3F1E" w:rsidRDefault="00204A63" w:rsidP="00666B5B">
            <w:pPr>
              <w:rPr>
                <w:sz w:val="20"/>
              </w:rPr>
            </w:pPr>
            <w:r w:rsidRPr="00BA3F1E">
              <w:rPr>
                <w:sz w:val="20"/>
              </w:rPr>
              <w:t>This table records plan details of pig.</w:t>
            </w:r>
          </w:p>
        </w:tc>
      </w:tr>
      <w:tr w:rsidR="00204A63" w:rsidRPr="00BA3F1E" w14:paraId="5A6A0A15" w14:textId="77777777" w:rsidTr="00666B5B">
        <w:trPr>
          <w:trHeight w:val="454"/>
        </w:trPr>
        <w:tc>
          <w:tcPr>
            <w:tcW w:w="1975" w:type="dxa"/>
          </w:tcPr>
          <w:p w14:paraId="36D96A69" w14:textId="77777777" w:rsidR="00204A63" w:rsidRPr="00BA3F1E" w:rsidRDefault="00204A63" w:rsidP="00666B5B">
            <w:pPr>
              <w:rPr>
                <w:sz w:val="20"/>
              </w:rPr>
            </w:pPr>
            <w:r w:rsidRPr="00BA3F1E">
              <w:rPr>
                <w:sz w:val="20"/>
              </w:rPr>
              <w:t>Alias</w:t>
            </w:r>
          </w:p>
        </w:tc>
        <w:tc>
          <w:tcPr>
            <w:tcW w:w="10980" w:type="dxa"/>
            <w:gridSpan w:val="8"/>
          </w:tcPr>
          <w:p w14:paraId="4DD408FF" w14:textId="77777777" w:rsidR="00204A63" w:rsidRPr="00BA3F1E" w:rsidRDefault="00204A63" w:rsidP="00666B5B">
            <w:pPr>
              <w:rPr>
                <w:sz w:val="20"/>
              </w:rPr>
            </w:pPr>
            <w:r w:rsidRPr="00BA3F1E">
              <w:rPr>
                <w:sz w:val="20"/>
              </w:rPr>
              <w:t>None</w:t>
            </w:r>
          </w:p>
        </w:tc>
      </w:tr>
      <w:tr w:rsidR="00204A63" w:rsidRPr="00BA3F1E" w14:paraId="54555422" w14:textId="77777777" w:rsidTr="00666B5B">
        <w:trPr>
          <w:trHeight w:val="895"/>
        </w:trPr>
        <w:tc>
          <w:tcPr>
            <w:tcW w:w="1975" w:type="dxa"/>
          </w:tcPr>
          <w:p w14:paraId="3111B39A" w14:textId="77777777" w:rsidR="00204A63" w:rsidRPr="00BA3F1E" w:rsidRDefault="00204A63" w:rsidP="00666B5B">
            <w:pPr>
              <w:rPr>
                <w:sz w:val="20"/>
              </w:rPr>
            </w:pPr>
            <w:r w:rsidRPr="00BA3F1E">
              <w:rPr>
                <w:sz w:val="20"/>
              </w:rPr>
              <w:t>Attribute Name</w:t>
            </w:r>
          </w:p>
        </w:tc>
        <w:tc>
          <w:tcPr>
            <w:tcW w:w="1615" w:type="dxa"/>
          </w:tcPr>
          <w:p w14:paraId="0F23EAF9" w14:textId="77777777" w:rsidR="00204A63" w:rsidRPr="00BA3F1E" w:rsidRDefault="00204A63" w:rsidP="00666B5B">
            <w:pPr>
              <w:rPr>
                <w:sz w:val="20"/>
              </w:rPr>
            </w:pPr>
            <w:r w:rsidRPr="00BA3F1E">
              <w:rPr>
                <w:sz w:val="20"/>
              </w:rPr>
              <w:t>Description</w:t>
            </w:r>
          </w:p>
        </w:tc>
        <w:tc>
          <w:tcPr>
            <w:tcW w:w="1225" w:type="dxa"/>
          </w:tcPr>
          <w:p w14:paraId="6FFA05A1" w14:textId="77777777" w:rsidR="00204A63" w:rsidRPr="00BA3F1E" w:rsidRDefault="00204A63" w:rsidP="00666B5B">
            <w:pPr>
              <w:rPr>
                <w:sz w:val="20"/>
              </w:rPr>
            </w:pPr>
            <w:r w:rsidRPr="00BA3F1E">
              <w:rPr>
                <w:sz w:val="20"/>
              </w:rPr>
              <w:t>Data Type</w:t>
            </w:r>
          </w:p>
        </w:tc>
        <w:tc>
          <w:tcPr>
            <w:tcW w:w="1417" w:type="dxa"/>
          </w:tcPr>
          <w:p w14:paraId="65B6F403" w14:textId="77777777" w:rsidR="00204A63" w:rsidRPr="00BA3F1E" w:rsidRDefault="00204A63" w:rsidP="00666B5B">
            <w:pPr>
              <w:rPr>
                <w:sz w:val="20"/>
              </w:rPr>
            </w:pPr>
            <w:r w:rsidRPr="00BA3F1E">
              <w:rPr>
                <w:sz w:val="20"/>
              </w:rPr>
              <w:t>Default Value</w:t>
            </w:r>
          </w:p>
        </w:tc>
        <w:tc>
          <w:tcPr>
            <w:tcW w:w="1418" w:type="dxa"/>
          </w:tcPr>
          <w:p w14:paraId="36BC011D" w14:textId="77777777" w:rsidR="00204A63" w:rsidRPr="00BA3F1E" w:rsidRDefault="00204A63" w:rsidP="00666B5B">
            <w:pPr>
              <w:rPr>
                <w:sz w:val="20"/>
              </w:rPr>
            </w:pPr>
            <w:r w:rsidRPr="00BA3F1E">
              <w:rPr>
                <w:sz w:val="20"/>
              </w:rPr>
              <w:t>Primary Key</w:t>
            </w:r>
          </w:p>
        </w:tc>
        <w:tc>
          <w:tcPr>
            <w:tcW w:w="1276" w:type="dxa"/>
          </w:tcPr>
          <w:p w14:paraId="65839032" w14:textId="77777777" w:rsidR="00204A63" w:rsidRPr="00BA3F1E" w:rsidRDefault="00204A63" w:rsidP="00666B5B">
            <w:pPr>
              <w:rPr>
                <w:sz w:val="20"/>
              </w:rPr>
            </w:pPr>
            <w:r w:rsidRPr="00BA3F1E">
              <w:rPr>
                <w:sz w:val="20"/>
              </w:rPr>
              <w:t>Example</w:t>
            </w:r>
          </w:p>
        </w:tc>
        <w:tc>
          <w:tcPr>
            <w:tcW w:w="992" w:type="dxa"/>
          </w:tcPr>
          <w:p w14:paraId="033FC621" w14:textId="77777777" w:rsidR="00204A63" w:rsidRPr="00BA3F1E" w:rsidRDefault="00204A63" w:rsidP="00666B5B">
            <w:pPr>
              <w:rPr>
                <w:sz w:val="20"/>
              </w:rPr>
            </w:pPr>
            <w:r w:rsidRPr="00BA3F1E">
              <w:rPr>
                <w:sz w:val="20"/>
              </w:rPr>
              <w:t>Not Allowed? (Y/N)</w:t>
            </w:r>
          </w:p>
        </w:tc>
        <w:tc>
          <w:tcPr>
            <w:tcW w:w="1276" w:type="dxa"/>
          </w:tcPr>
          <w:p w14:paraId="40A08C0C" w14:textId="77777777" w:rsidR="00204A63" w:rsidRPr="00BA3F1E" w:rsidRDefault="00204A63" w:rsidP="00666B5B">
            <w:pPr>
              <w:rPr>
                <w:sz w:val="20"/>
              </w:rPr>
            </w:pPr>
            <w:r w:rsidRPr="00BA3F1E">
              <w:rPr>
                <w:sz w:val="20"/>
              </w:rPr>
              <w:t>Length</w:t>
            </w:r>
          </w:p>
        </w:tc>
        <w:tc>
          <w:tcPr>
            <w:tcW w:w="1761" w:type="dxa"/>
          </w:tcPr>
          <w:p w14:paraId="6A297AB5" w14:textId="77777777" w:rsidR="00204A63" w:rsidRPr="00BA3F1E" w:rsidRDefault="00204A63" w:rsidP="00666B5B">
            <w:pPr>
              <w:rPr>
                <w:sz w:val="20"/>
              </w:rPr>
            </w:pPr>
            <w:r w:rsidRPr="00BA3F1E">
              <w:rPr>
                <w:sz w:val="20"/>
              </w:rPr>
              <w:t>Validation Rules</w:t>
            </w:r>
          </w:p>
        </w:tc>
      </w:tr>
      <w:tr w:rsidR="00204A63" w:rsidRPr="00BA3F1E" w14:paraId="5FA7B730" w14:textId="77777777" w:rsidTr="00F72034">
        <w:trPr>
          <w:trHeight w:val="882"/>
        </w:trPr>
        <w:tc>
          <w:tcPr>
            <w:tcW w:w="1975" w:type="dxa"/>
          </w:tcPr>
          <w:p w14:paraId="68898925" w14:textId="77777777" w:rsidR="00204A63" w:rsidRPr="00BA3F1E" w:rsidRDefault="00204A63" w:rsidP="00666B5B">
            <w:pPr>
              <w:rPr>
                <w:b w:val="0"/>
                <w:bCs/>
                <w:sz w:val="20"/>
              </w:rPr>
            </w:pPr>
            <w:proofErr w:type="spellStart"/>
            <w:r w:rsidRPr="00BA3F1E">
              <w:rPr>
                <w:b w:val="0"/>
                <w:bCs/>
                <w:sz w:val="20"/>
              </w:rPr>
              <w:t>plan_id</w:t>
            </w:r>
            <w:proofErr w:type="spellEnd"/>
          </w:p>
        </w:tc>
        <w:tc>
          <w:tcPr>
            <w:tcW w:w="1615" w:type="dxa"/>
          </w:tcPr>
          <w:p w14:paraId="7F5F46C0" w14:textId="77777777" w:rsidR="00204A63" w:rsidRPr="00BA3F1E" w:rsidRDefault="00204A63" w:rsidP="00666B5B">
            <w:pPr>
              <w:rPr>
                <w:b w:val="0"/>
                <w:bCs/>
                <w:sz w:val="20"/>
              </w:rPr>
            </w:pPr>
            <w:r w:rsidRPr="00BA3F1E">
              <w:rPr>
                <w:b w:val="0"/>
                <w:bCs/>
                <w:sz w:val="20"/>
              </w:rPr>
              <w:t>Unique Identified ID for plan</w:t>
            </w:r>
          </w:p>
        </w:tc>
        <w:tc>
          <w:tcPr>
            <w:tcW w:w="1225" w:type="dxa"/>
          </w:tcPr>
          <w:p w14:paraId="052A2CB0" w14:textId="77777777" w:rsidR="00204A63" w:rsidRPr="00BA3F1E" w:rsidRDefault="00204A63" w:rsidP="00666B5B">
            <w:pPr>
              <w:rPr>
                <w:b w:val="0"/>
                <w:bCs/>
                <w:sz w:val="20"/>
              </w:rPr>
            </w:pPr>
            <w:r w:rsidRPr="00BA3F1E">
              <w:rPr>
                <w:b w:val="0"/>
                <w:bCs/>
                <w:sz w:val="20"/>
              </w:rPr>
              <w:t>int</w:t>
            </w:r>
          </w:p>
        </w:tc>
        <w:tc>
          <w:tcPr>
            <w:tcW w:w="1417" w:type="dxa"/>
          </w:tcPr>
          <w:p w14:paraId="3E011602" w14:textId="77777777" w:rsidR="00204A63" w:rsidRPr="00BA3F1E" w:rsidRDefault="00204A63" w:rsidP="00666B5B">
            <w:pPr>
              <w:rPr>
                <w:b w:val="0"/>
                <w:bCs/>
                <w:sz w:val="20"/>
              </w:rPr>
            </w:pPr>
            <w:r w:rsidRPr="00BA3F1E">
              <w:rPr>
                <w:b w:val="0"/>
                <w:bCs/>
                <w:sz w:val="20"/>
              </w:rPr>
              <w:t>None</w:t>
            </w:r>
          </w:p>
        </w:tc>
        <w:tc>
          <w:tcPr>
            <w:tcW w:w="1418" w:type="dxa"/>
          </w:tcPr>
          <w:p w14:paraId="4AB61BCC" w14:textId="77777777" w:rsidR="00204A63" w:rsidRPr="00BA3F1E" w:rsidRDefault="00204A63" w:rsidP="00666B5B">
            <w:pPr>
              <w:rPr>
                <w:b w:val="0"/>
                <w:bCs/>
                <w:sz w:val="20"/>
              </w:rPr>
            </w:pPr>
            <w:r w:rsidRPr="00BA3F1E">
              <w:rPr>
                <w:b w:val="0"/>
                <w:bCs/>
                <w:sz w:val="20"/>
              </w:rPr>
              <w:t>true</w:t>
            </w:r>
          </w:p>
        </w:tc>
        <w:tc>
          <w:tcPr>
            <w:tcW w:w="1276" w:type="dxa"/>
          </w:tcPr>
          <w:p w14:paraId="47554F7B" w14:textId="77777777" w:rsidR="00204A63" w:rsidRPr="00BA3F1E" w:rsidRDefault="00204A63" w:rsidP="00666B5B">
            <w:pPr>
              <w:rPr>
                <w:b w:val="0"/>
                <w:bCs/>
                <w:sz w:val="20"/>
              </w:rPr>
            </w:pPr>
            <w:r w:rsidRPr="00BA3F1E">
              <w:rPr>
                <w:b w:val="0"/>
                <w:bCs/>
                <w:sz w:val="20"/>
              </w:rPr>
              <w:t>1</w:t>
            </w:r>
          </w:p>
        </w:tc>
        <w:tc>
          <w:tcPr>
            <w:tcW w:w="992" w:type="dxa"/>
          </w:tcPr>
          <w:p w14:paraId="2ED6EA84" w14:textId="77777777" w:rsidR="00204A63" w:rsidRPr="00BA3F1E" w:rsidRDefault="00204A63" w:rsidP="00666B5B">
            <w:pPr>
              <w:rPr>
                <w:b w:val="0"/>
                <w:bCs/>
                <w:sz w:val="20"/>
              </w:rPr>
            </w:pPr>
            <w:r w:rsidRPr="00BA3F1E">
              <w:rPr>
                <w:b w:val="0"/>
                <w:bCs/>
                <w:sz w:val="20"/>
              </w:rPr>
              <w:t>N</w:t>
            </w:r>
          </w:p>
        </w:tc>
        <w:tc>
          <w:tcPr>
            <w:tcW w:w="1276" w:type="dxa"/>
          </w:tcPr>
          <w:p w14:paraId="05EF92B6" w14:textId="77777777" w:rsidR="00204A63" w:rsidRPr="00BA3F1E" w:rsidRDefault="00204A63" w:rsidP="00666B5B">
            <w:pPr>
              <w:rPr>
                <w:b w:val="0"/>
                <w:bCs/>
                <w:sz w:val="20"/>
              </w:rPr>
            </w:pPr>
            <w:r w:rsidRPr="00BA3F1E">
              <w:rPr>
                <w:b w:val="0"/>
                <w:bCs/>
                <w:sz w:val="20"/>
              </w:rPr>
              <w:t>11</w:t>
            </w:r>
          </w:p>
        </w:tc>
        <w:tc>
          <w:tcPr>
            <w:tcW w:w="1761" w:type="dxa"/>
          </w:tcPr>
          <w:p w14:paraId="52DC11E7" w14:textId="77777777" w:rsidR="00204A63" w:rsidRPr="00BA3F1E" w:rsidRDefault="00204A63" w:rsidP="00666B5B">
            <w:pPr>
              <w:rPr>
                <w:b w:val="0"/>
                <w:bCs/>
                <w:sz w:val="20"/>
              </w:rPr>
            </w:pPr>
            <w:r w:rsidRPr="00BA3F1E">
              <w:rPr>
                <w:b w:val="0"/>
                <w:bCs/>
                <w:sz w:val="20"/>
              </w:rPr>
              <w:t>[0-9]</w:t>
            </w:r>
          </w:p>
        </w:tc>
      </w:tr>
      <w:tr w:rsidR="00204A63" w:rsidRPr="00BA3F1E" w14:paraId="6651A2EB" w14:textId="77777777" w:rsidTr="00F72034">
        <w:trPr>
          <w:trHeight w:val="790"/>
        </w:trPr>
        <w:tc>
          <w:tcPr>
            <w:tcW w:w="1975" w:type="dxa"/>
          </w:tcPr>
          <w:p w14:paraId="402B9856" w14:textId="77777777" w:rsidR="00204A63" w:rsidRPr="00BA3F1E" w:rsidRDefault="00204A63" w:rsidP="00666B5B">
            <w:pPr>
              <w:rPr>
                <w:b w:val="0"/>
                <w:bCs/>
                <w:sz w:val="20"/>
              </w:rPr>
            </w:pPr>
            <w:proofErr w:type="spellStart"/>
            <w:r w:rsidRPr="00BA3F1E">
              <w:rPr>
                <w:b w:val="0"/>
                <w:bCs/>
                <w:sz w:val="20"/>
              </w:rPr>
              <w:t>plan_name</w:t>
            </w:r>
            <w:proofErr w:type="spellEnd"/>
          </w:p>
        </w:tc>
        <w:tc>
          <w:tcPr>
            <w:tcW w:w="1615" w:type="dxa"/>
          </w:tcPr>
          <w:p w14:paraId="637FE44C" w14:textId="77777777" w:rsidR="00204A63" w:rsidRPr="00BA3F1E" w:rsidRDefault="00204A63" w:rsidP="00666B5B">
            <w:pPr>
              <w:rPr>
                <w:b w:val="0"/>
                <w:bCs/>
                <w:sz w:val="20"/>
              </w:rPr>
            </w:pPr>
            <w:r w:rsidRPr="00BA3F1E">
              <w:rPr>
                <w:b w:val="0"/>
                <w:bCs/>
                <w:sz w:val="20"/>
              </w:rPr>
              <w:t>The name of the plan</w:t>
            </w:r>
          </w:p>
        </w:tc>
        <w:tc>
          <w:tcPr>
            <w:tcW w:w="1225" w:type="dxa"/>
          </w:tcPr>
          <w:p w14:paraId="3C661545" w14:textId="77777777" w:rsidR="00204A63" w:rsidRPr="00BA3F1E" w:rsidRDefault="00204A63" w:rsidP="00666B5B">
            <w:pPr>
              <w:rPr>
                <w:b w:val="0"/>
                <w:bCs/>
                <w:sz w:val="20"/>
              </w:rPr>
            </w:pPr>
            <w:r w:rsidRPr="00BA3F1E">
              <w:rPr>
                <w:b w:val="0"/>
                <w:bCs/>
                <w:sz w:val="20"/>
              </w:rPr>
              <w:t>Varchar</w:t>
            </w:r>
          </w:p>
        </w:tc>
        <w:tc>
          <w:tcPr>
            <w:tcW w:w="1417" w:type="dxa"/>
          </w:tcPr>
          <w:p w14:paraId="334AD3DB" w14:textId="77777777" w:rsidR="00204A63" w:rsidRPr="00BA3F1E" w:rsidRDefault="00204A63" w:rsidP="00666B5B">
            <w:pPr>
              <w:rPr>
                <w:b w:val="0"/>
                <w:bCs/>
                <w:sz w:val="20"/>
              </w:rPr>
            </w:pPr>
            <w:r w:rsidRPr="00BA3F1E">
              <w:rPr>
                <w:b w:val="0"/>
                <w:bCs/>
                <w:sz w:val="20"/>
              </w:rPr>
              <w:t xml:space="preserve">None </w:t>
            </w:r>
          </w:p>
        </w:tc>
        <w:tc>
          <w:tcPr>
            <w:tcW w:w="1418" w:type="dxa"/>
          </w:tcPr>
          <w:p w14:paraId="58AE3F97" w14:textId="77777777" w:rsidR="00204A63" w:rsidRPr="00BA3F1E" w:rsidRDefault="00204A63" w:rsidP="00666B5B">
            <w:pPr>
              <w:rPr>
                <w:b w:val="0"/>
                <w:bCs/>
                <w:sz w:val="20"/>
              </w:rPr>
            </w:pPr>
            <w:r w:rsidRPr="00BA3F1E">
              <w:rPr>
                <w:b w:val="0"/>
                <w:bCs/>
                <w:sz w:val="20"/>
              </w:rPr>
              <w:t xml:space="preserve">False </w:t>
            </w:r>
          </w:p>
        </w:tc>
        <w:tc>
          <w:tcPr>
            <w:tcW w:w="1276" w:type="dxa"/>
          </w:tcPr>
          <w:p w14:paraId="2FCA6530" w14:textId="77777777" w:rsidR="00204A63" w:rsidRPr="00BA3F1E" w:rsidRDefault="00204A63" w:rsidP="00666B5B">
            <w:pPr>
              <w:rPr>
                <w:b w:val="0"/>
                <w:bCs/>
                <w:sz w:val="20"/>
              </w:rPr>
            </w:pPr>
            <w:r w:rsidRPr="00BA3F1E">
              <w:rPr>
                <w:b w:val="0"/>
                <w:bCs/>
                <w:sz w:val="20"/>
              </w:rPr>
              <w:t>Piglet</w:t>
            </w:r>
            <w:r>
              <w:rPr>
                <w:b w:val="0"/>
                <w:bCs/>
                <w:sz w:val="20"/>
              </w:rPr>
              <w:t xml:space="preserve"> </w:t>
            </w:r>
            <w:r w:rsidRPr="00BA3F1E">
              <w:rPr>
                <w:b w:val="0"/>
                <w:bCs/>
                <w:sz w:val="20"/>
              </w:rPr>
              <w:t>plan</w:t>
            </w:r>
          </w:p>
        </w:tc>
        <w:tc>
          <w:tcPr>
            <w:tcW w:w="992" w:type="dxa"/>
          </w:tcPr>
          <w:p w14:paraId="0298BA68" w14:textId="77777777" w:rsidR="00204A63" w:rsidRPr="00BA3F1E" w:rsidRDefault="00204A63" w:rsidP="00666B5B">
            <w:pPr>
              <w:rPr>
                <w:b w:val="0"/>
                <w:bCs/>
                <w:sz w:val="20"/>
              </w:rPr>
            </w:pPr>
            <w:r w:rsidRPr="00BA3F1E">
              <w:rPr>
                <w:b w:val="0"/>
                <w:bCs/>
                <w:sz w:val="20"/>
              </w:rPr>
              <w:t>Y</w:t>
            </w:r>
          </w:p>
        </w:tc>
        <w:tc>
          <w:tcPr>
            <w:tcW w:w="1276" w:type="dxa"/>
          </w:tcPr>
          <w:p w14:paraId="3833E4B3" w14:textId="77777777" w:rsidR="00204A63" w:rsidRPr="00BA3F1E" w:rsidRDefault="00204A63" w:rsidP="00666B5B">
            <w:pPr>
              <w:rPr>
                <w:b w:val="0"/>
                <w:bCs/>
                <w:sz w:val="20"/>
              </w:rPr>
            </w:pPr>
            <w:r w:rsidRPr="00BA3F1E">
              <w:rPr>
                <w:b w:val="0"/>
                <w:bCs/>
                <w:sz w:val="20"/>
              </w:rPr>
              <w:t>50</w:t>
            </w:r>
          </w:p>
        </w:tc>
        <w:tc>
          <w:tcPr>
            <w:tcW w:w="1761" w:type="dxa"/>
          </w:tcPr>
          <w:p w14:paraId="39D9745B" w14:textId="77777777" w:rsidR="00204A63" w:rsidRPr="00BA3F1E" w:rsidRDefault="00204A63" w:rsidP="00666B5B">
            <w:pPr>
              <w:rPr>
                <w:b w:val="0"/>
                <w:bCs/>
                <w:sz w:val="20"/>
              </w:rPr>
            </w:pPr>
            <w:r w:rsidRPr="00CC7892">
              <w:rPr>
                <w:b w:val="0"/>
                <w:bCs/>
                <w:sz w:val="20"/>
              </w:rPr>
              <w:t>[A-Z, a-z,0-9, @]</w:t>
            </w:r>
          </w:p>
        </w:tc>
      </w:tr>
      <w:tr w:rsidR="00204A63" w:rsidRPr="00BA3F1E" w14:paraId="64D2FE57" w14:textId="77777777" w:rsidTr="00F72034">
        <w:trPr>
          <w:trHeight w:val="546"/>
        </w:trPr>
        <w:tc>
          <w:tcPr>
            <w:tcW w:w="1975" w:type="dxa"/>
          </w:tcPr>
          <w:p w14:paraId="64E405BC" w14:textId="77777777" w:rsidR="00204A63" w:rsidRPr="00BA3F1E" w:rsidRDefault="00204A63" w:rsidP="00666B5B">
            <w:pPr>
              <w:rPr>
                <w:b w:val="0"/>
                <w:bCs/>
                <w:sz w:val="20"/>
              </w:rPr>
            </w:pPr>
            <w:r w:rsidRPr="00BA3F1E">
              <w:rPr>
                <w:b w:val="0"/>
                <w:bCs/>
                <w:sz w:val="20"/>
              </w:rPr>
              <w:t>day</w:t>
            </w:r>
          </w:p>
        </w:tc>
        <w:tc>
          <w:tcPr>
            <w:tcW w:w="1615" w:type="dxa"/>
          </w:tcPr>
          <w:p w14:paraId="1ABCDA83" w14:textId="77777777" w:rsidR="00204A63" w:rsidRPr="00BA3F1E" w:rsidRDefault="00204A63" w:rsidP="00666B5B">
            <w:pPr>
              <w:rPr>
                <w:b w:val="0"/>
                <w:bCs/>
                <w:sz w:val="20"/>
              </w:rPr>
            </w:pPr>
            <w:r w:rsidRPr="00BA3F1E">
              <w:rPr>
                <w:b w:val="0"/>
                <w:bCs/>
                <w:sz w:val="20"/>
              </w:rPr>
              <w:t>Plan Timeline</w:t>
            </w:r>
          </w:p>
        </w:tc>
        <w:tc>
          <w:tcPr>
            <w:tcW w:w="1225" w:type="dxa"/>
          </w:tcPr>
          <w:p w14:paraId="5A178591" w14:textId="77777777" w:rsidR="00204A63" w:rsidRPr="00BA3F1E" w:rsidRDefault="00204A63" w:rsidP="00666B5B">
            <w:pPr>
              <w:rPr>
                <w:b w:val="0"/>
                <w:bCs/>
                <w:sz w:val="20"/>
              </w:rPr>
            </w:pPr>
            <w:r w:rsidRPr="00BA3F1E">
              <w:rPr>
                <w:b w:val="0"/>
                <w:bCs/>
                <w:sz w:val="20"/>
              </w:rPr>
              <w:t>Date</w:t>
            </w:r>
          </w:p>
        </w:tc>
        <w:tc>
          <w:tcPr>
            <w:tcW w:w="1417" w:type="dxa"/>
          </w:tcPr>
          <w:p w14:paraId="536BEB6F" w14:textId="77777777" w:rsidR="00204A63" w:rsidRPr="00BA3F1E" w:rsidRDefault="00204A63" w:rsidP="00666B5B">
            <w:pPr>
              <w:rPr>
                <w:b w:val="0"/>
                <w:bCs/>
                <w:sz w:val="20"/>
              </w:rPr>
            </w:pPr>
            <w:r w:rsidRPr="00BA3F1E">
              <w:rPr>
                <w:b w:val="0"/>
                <w:bCs/>
                <w:sz w:val="20"/>
              </w:rPr>
              <w:t>None</w:t>
            </w:r>
          </w:p>
        </w:tc>
        <w:tc>
          <w:tcPr>
            <w:tcW w:w="1418" w:type="dxa"/>
          </w:tcPr>
          <w:p w14:paraId="6E33E068" w14:textId="77777777" w:rsidR="00204A63" w:rsidRPr="00BA3F1E" w:rsidRDefault="00204A63" w:rsidP="00666B5B">
            <w:pPr>
              <w:rPr>
                <w:b w:val="0"/>
                <w:bCs/>
                <w:sz w:val="20"/>
              </w:rPr>
            </w:pPr>
            <w:r w:rsidRPr="00BA3F1E">
              <w:rPr>
                <w:b w:val="0"/>
                <w:bCs/>
                <w:sz w:val="20"/>
              </w:rPr>
              <w:t>False</w:t>
            </w:r>
          </w:p>
        </w:tc>
        <w:tc>
          <w:tcPr>
            <w:tcW w:w="1276" w:type="dxa"/>
          </w:tcPr>
          <w:p w14:paraId="5734E2E0" w14:textId="77777777" w:rsidR="00204A63" w:rsidRPr="00BA3F1E" w:rsidRDefault="00204A63" w:rsidP="00666B5B">
            <w:pPr>
              <w:rPr>
                <w:b w:val="0"/>
                <w:bCs/>
                <w:sz w:val="20"/>
              </w:rPr>
            </w:pPr>
            <w:r w:rsidRPr="00BA3F1E">
              <w:rPr>
                <w:b w:val="0"/>
                <w:bCs/>
                <w:sz w:val="20"/>
              </w:rPr>
              <w:t>01/02/2023</w:t>
            </w:r>
          </w:p>
        </w:tc>
        <w:tc>
          <w:tcPr>
            <w:tcW w:w="992" w:type="dxa"/>
          </w:tcPr>
          <w:p w14:paraId="22F09733" w14:textId="77777777" w:rsidR="00204A63" w:rsidRPr="00BA3F1E" w:rsidRDefault="00204A63" w:rsidP="00666B5B">
            <w:pPr>
              <w:rPr>
                <w:b w:val="0"/>
                <w:bCs/>
                <w:sz w:val="20"/>
              </w:rPr>
            </w:pPr>
            <w:r w:rsidRPr="00BA3F1E">
              <w:rPr>
                <w:b w:val="0"/>
                <w:bCs/>
                <w:sz w:val="20"/>
              </w:rPr>
              <w:t>N</w:t>
            </w:r>
          </w:p>
        </w:tc>
        <w:tc>
          <w:tcPr>
            <w:tcW w:w="1276" w:type="dxa"/>
          </w:tcPr>
          <w:p w14:paraId="02E5419E" w14:textId="77777777" w:rsidR="00204A63" w:rsidRPr="003C2F50" w:rsidRDefault="00204A63" w:rsidP="00666B5B">
            <w:pPr>
              <w:rPr>
                <w:b w:val="0"/>
                <w:bCs/>
                <w:sz w:val="20"/>
                <w:szCs w:val="18"/>
              </w:rPr>
            </w:pPr>
            <w:r w:rsidRPr="003C2F50">
              <w:rPr>
                <w:b w:val="0"/>
                <w:bCs/>
                <w:kern w:val="24"/>
                <w:sz w:val="20"/>
                <w:szCs w:val="18"/>
              </w:rPr>
              <w:t>9999-12-31</w:t>
            </w:r>
          </w:p>
        </w:tc>
        <w:tc>
          <w:tcPr>
            <w:tcW w:w="1761" w:type="dxa"/>
          </w:tcPr>
          <w:p w14:paraId="301305D1" w14:textId="77777777" w:rsidR="00204A63" w:rsidRPr="003C2F50" w:rsidRDefault="00204A63" w:rsidP="00666B5B">
            <w:pPr>
              <w:rPr>
                <w:b w:val="0"/>
                <w:bCs/>
                <w:sz w:val="20"/>
                <w:szCs w:val="18"/>
              </w:rPr>
            </w:pPr>
            <w:r w:rsidRPr="003C2F50">
              <w:rPr>
                <w:b w:val="0"/>
                <w:bCs/>
                <w:sz w:val="20"/>
                <w:szCs w:val="18"/>
              </w:rPr>
              <w:t>YYYY-MM-DD</w:t>
            </w:r>
          </w:p>
        </w:tc>
      </w:tr>
      <w:tr w:rsidR="00204A63" w:rsidRPr="00BA3F1E" w14:paraId="65478674" w14:textId="77777777" w:rsidTr="00F72034">
        <w:trPr>
          <w:trHeight w:val="866"/>
        </w:trPr>
        <w:tc>
          <w:tcPr>
            <w:tcW w:w="1975" w:type="dxa"/>
          </w:tcPr>
          <w:p w14:paraId="0D74312A" w14:textId="77777777" w:rsidR="00204A63" w:rsidRPr="00BA3F1E" w:rsidRDefault="00204A63" w:rsidP="00666B5B">
            <w:pPr>
              <w:rPr>
                <w:b w:val="0"/>
                <w:bCs/>
                <w:sz w:val="20"/>
              </w:rPr>
            </w:pPr>
            <w:proofErr w:type="spellStart"/>
            <w:r w:rsidRPr="00BA3F1E">
              <w:rPr>
                <w:b w:val="0"/>
                <w:bCs/>
                <w:sz w:val="20"/>
              </w:rPr>
              <w:t>item_id</w:t>
            </w:r>
            <w:proofErr w:type="spellEnd"/>
          </w:p>
        </w:tc>
        <w:tc>
          <w:tcPr>
            <w:tcW w:w="1615" w:type="dxa"/>
          </w:tcPr>
          <w:p w14:paraId="3D8EDEC4" w14:textId="77777777" w:rsidR="00204A63" w:rsidRPr="00BA3F1E" w:rsidRDefault="00204A63" w:rsidP="00666B5B">
            <w:pPr>
              <w:rPr>
                <w:b w:val="0"/>
                <w:bCs/>
                <w:sz w:val="20"/>
              </w:rPr>
            </w:pPr>
            <w:r w:rsidRPr="00BA3F1E">
              <w:rPr>
                <w:b w:val="0"/>
                <w:bCs/>
                <w:sz w:val="20"/>
              </w:rPr>
              <w:t>Unique Identified ID for item</w:t>
            </w:r>
          </w:p>
        </w:tc>
        <w:tc>
          <w:tcPr>
            <w:tcW w:w="1225" w:type="dxa"/>
          </w:tcPr>
          <w:p w14:paraId="2D04DC1F" w14:textId="77777777" w:rsidR="00204A63" w:rsidRPr="00BA3F1E" w:rsidRDefault="00204A63" w:rsidP="00666B5B">
            <w:pPr>
              <w:rPr>
                <w:b w:val="0"/>
                <w:bCs/>
                <w:sz w:val="20"/>
              </w:rPr>
            </w:pPr>
            <w:r w:rsidRPr="00BA3F1E">
              <w:rPr>
                <w:b w:val="0"/>
                <w:bCs/>
                <w:sz w:val="20"/>
              </w:rPr>
              <w:t>int</w:t>
            </w:r>
          </w:p>
        </w:tc>
        <w:tc>
          <w:tcPr>
            <w:tcW w:w="1417" w:type="dxa"/>
          </w:tcPr>
          <w:p w14:paraId="2E7D5FB7" w14:textId="77777777" w:rsidR="00204A63" w:rsidRPr="00BA3F1E" w:rsidRDefault="00204A63" w:rsidP="00666B5B">
            <w:pPr>
              <w:rPr>
                <w:b w:val="0"/>
                <w:bCs/>
                <w:sz w:val="20"/>
              </w:rPr>
            </w:pPr>
            <w:r w:rsidRPr="00BA3F1E">
              <w:rPr>
                <w:b w:val="0"/>
                <w:bCs/>
                <w:sz w:val="20"/>
              </w:rPr>
              <w:t>None</w:t>
            </w:r>
          </w:p>
        </w:tc>
        <w:tc>
          <w:tcPr>
            <w:tcW w:w="1418" w:type="dxa"/>
          </w:tcPr>
          <w:p w14:paraId="1ACDA9C7" w14:textId="77777777" w:rsidR="00204A63" w:rsidRPr="00BA3F1E" w:rsidRDefault="00204A63" w:rsidP="00666B5B">
            <w:pPr>
              <w:rPr>
                <w:b w:val="0"/>
                <w:bCs/>
                <w:sz w:val="20"/>
              </w:rPr>
            </w:pPr>
            <w:r w:rsidRPr="00BA3F1E">
              <w:rPr>
                <w:b w:val="0"/>
                <w:bCs/>
                <w:sz w:val="20"/>
              </w:rPr>
              <w:t>true</w:t>
            </w:r>
          </w:p>
        </w:tc>
        <w:tc>
          <w:tcPr>
            <w:tcW w:w="1276" w:type="dxa"/>
          </w:tcPr>
          <w:p w14:paraId="5EF6F6E8" w14:textId="77777777" w:rsidR="00204A63" w:rsidRPr="00BA3F1E" w:rsidRDefault="00204A63" w:rsidP="00666B5B">
            <w:pPr>
              <w:rPr>
                <w:b w:val="0"/>
                <w:bCs/>
                <w:sz w:val="20"/>
              </w:rPr>
            </w:pPr>
            <w:r w:rsidRPr="00BA3F1E">
              <w:rPr>
                <w:b w:val="0"/>
                <w:bCs/>
                <w:sz w:val="20"/>
              </w:rPr>
              <w:t>1</w:t>
            </w:r>
          </w:p>
        </w:tc>
        <w:tc>
          <w:tcPr>
            <w:tcW w:w="992" w:type="dxa"/>
          </w:tcPr>
          <w:p w14:paraId="436B044A" w14:textId="77777777" w:rsidR="00204A63" w:rsidRPr="00BA3F1E" w:rsidRDefault="00204A63" w:rsidP="00666B5B">
            <w:pPr>
              <w:rPr>
                <w:b w:val="0"/>
                <w:bCs/>
                <w:sz w:val="20"/>
              </w:rPr>
            </w:pPr>
            <w:r w:rsidRPr="00BA3F1E">
              <w:rPr>
                <w:b w:val="0"/>
                <w:bCs/>
                <w:sz w:val="20"/>
              </w:rPr>
              <w:t>N</w:t>
            </w:r>
          </w:p>
        </w:tc>
        <w:tc>
          <w:tcPr>
            <w:tcW w:w="1276" w:type="dxa"/>
          </w:tcPr>
          <w:p w14:paraId="7B9054D5" w14:textId="77777777" w:rsidR="00204A63" w:rsidRPr="00BA3F1E" w:rsidRDefault="00204A63" w:rsidP="00666B5B">
            <w:pPr>
              <w:rPr>
                <w:b w:val="0"/>
                <w:bCs/>
                <w:sz w:val="20"/>
              </w:rPr>
            </w:pPr>
            <w:r w:rsidRPr="00BA3F1E">
              <w:rPr>
                <w:b w:val="0"/>
                <w:bCs/>
                <w:sz w:val="20"/>
              </w:rPr>
              <w:t>11</w:t>
            </w:r>
          </w:p>
        </w:tc>
        <w:tc>
          <w:tcPr>
            <w:tcW w:w="1761" w:type="dxa"/>
          </w:tcPr>
          <w:p w14:paraId="6B137A4B" w14:textId="77777777" w:rsidR="00204A63" w:rsidRPr="00BA3F1E" w:rsidRDefault="00204A63" w:rsidP="00666B5B">
            <w:pPr>
              <w:rPr>
                <w:b w:val="0"/>
                <w:bCs/>
                <w:sz w:val="20"/>
              </w:rPr>
            </w:pPr>
            <w:r w:rsidRPr="00BA3F1E">
              <w:rPr>
                <w:b w:val="0"/>
                <w:bCs/>
                <w:sz w:val="20"/>
              </w:rPr>
              <w:t>[0-9]</w:t>
            </w:r>
          </w:p>
        </w:tc>
      </w:tr>
    </w:tbl>
    <w:p w14:paraId="03FE100C" w14:textId="77777777" w:rsidR="00204A63" w:rsidRDefault="00204A63" w:rsidP="00204A63"/>
    <w:p w14:paraId="44BA5228" w14:textId="1C3E2C2A" w:rsidR="00204A63" w:rsidRPr="00D954EF" w:rsidRDefault="00204A63" w:rsidP="00204A63">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5</w:t>
      </w:r>
      <w:r w:rsidRPr="00D954EF">
        <w:rPr>
          <w:rFonts w:cs="Times New Roman"/>
          <w:szCs w:val="24"/>
        </w:rPr>
        <w:t xml:space="preserve">. Data Dictionary of </w:t>
      </w:r>
      <w:r>
        <w:rPr>
          <w:rFonts w:cs="Times New Roman"/>
          <w:szCs w:val="24"/>
        </w:rPr>
        <w:t>Plan</w:t>
      </w:r>
      <w:r w:rsidRPr="00D954EF">
        <w:rPr>
          <w:rFonts w:cs="Times New Roman"/>
          <w:szCs w:val="24"/>
        </w:rPr>
        <w:t xml:space="preserve"> Table</w:t>
      </w:r>
    </w:p>
    <w:p w14:paraId="723F0C81" w14:textId="7C581E4F" w:rsidR="00204A63" w:rsidRDefault="00204A63" w:rsidP="00204A63">
      <w:pPr>
        <w:jc w:val="both"/>
      </w:pPr>
    </w:p>
    <w:p w14:paraId="5B8FC2BF" w14:textId="352EF194" w:rsidR="00575A26" w:rsidRDefault="00575A26" w:rsidP="00204A63">
      <w:pPr>
        <w:jc w:val="both"/>
      </w:pPr>
    </w:p>
    <w:p w14:paraId="64F68C96" w14:textId="617C3DD1" w:rsidR="00575A26" w:rsidRDefault="00575A26" w:rsidP="00204A63">
      <w:pPr>
        <w:jc w:val="both"/>
      </w:pPr>
    </w:p>
    <w:p w14:paraId="633E3F7E" w14:textId="6616C14D" w:rsidR="00575A26" w:rsidRDefault="00575A26" w:rsidP="00204A63">
      <w:pPr>
        <w:jc w:val="both"/>
      </w:pPr>
    </w:p>
    <w:p w14:paraId="1202A2D5" w14:textId="77777777" w:rsidR="00575A26" w:rsidRDefault="00575A26" w:rsidP="00204A63">
      <w:pPr>
        <w:jc w:val="both"/>
      </w:pPr>
    </w:p>
    <w:p w14:paraId="77CFB110" w14:textId="77777777" w:rsidR="00204A63" w:rsidRDefault="00204A63" w:rsidP="00204A63">
      <w:pPr>
        <w:jc w:val="both"/>
      </w:pPr>
    </w:p>
    <w:tbl>
      <w:tblPr>
        <w:tblStyle w:val="TableGrid"/>
        <w:tblW w:w="5002" w:type="pct"/>
        <w:tblLook w:val="04A0" w:firstRow="1" w:lastRow="0" w:firstColumn="1" w:lastColumn="0" w:noHBand="0" w:noVBand="1"/>
      </w:tblPr>
      <w:tblGrid>
        <w:gridCol w:w="2306"/>
        <w:gridCol w:w="1834"/>
        <w:gridCol w:w="1114"/>
        <w:gridCol w:w="1262"/>
        <w:gridCol w:w="1402"/>
        <w:gridCol w:w="1080"/>
        <w:gridCol w:w="1410"/>
        <w:gridCol w:w="829"/>
        <w:gridCol w:w="1718"/>
      </w:tblGrid>
      <w:tr w:rsidR="00204A63" w:rsidRPr="00BB15CB" w14:paraId="1ADD42C5" w14:textId="77777777" w:rsidTr="00666B5B">
        <w:trPr>
          <w:trHeight w:val="71"/>
        </w:trPr>
        <w:tc>
          <w:tcPr>
            <w:tcW w:w="890" w:type="pct"/>
          </w:tcPr>
          <w:p w14:paraId="75C8AAEB" w14:textId="77777777" w:rsidR="00204A63" w:rsidRPr="00BB15CB" w:rsidRDefault="00204A63" w:rsidP="00666B5B">
            <w:pPr>
              <w:rPr>
                <w:sz w:val="20"/>
              </w:rPr>
            </w:pPr>
            <w:r w:rsidRPr="00BB15CB">
              <w:rPr>
                <w:sz w:val="20"/>
              </w:rPr>
              <w:lastRenderedPageBreak/>
              <w:t>Table Name</w:t>
            </w:r>
          </w:p>
        </w:tc>
        <w:tc>
          <w:tcPr>
            <w:tcW w:w="4110" w:type="pct"/>
            <w:gridSpan w:val="8"/>
          </w:tcPr>
          <w:p w14:paraId="2E52002B" w14:textId="77777777" w:rsidR="00204A63" w:rsidRPr="00BB15CB" w:rsidRDefault="00204A63" w:rsidP="00666B5B">
            <w:pPr>
              <w:rPr>
                <w:sz w:val="20"/>
              </w:rPr>
            </w:pPr>
            <w:proofErr w:type="spellStart"/>
            <w:r w:rsidRPr="00BB15CB">
              <w:rPr>
                <w:sz w:val="20"/>
              </w:rPr>
              <w:t>tbl_operation_item_details</w:t>
            </w:r>
            <w:proofErr w:type="spellEnd"/>
          </w:p>
        </w:tc>
      </w:tr>
      <w:tr w:rsidR="00204A63" w:rsidRPr="00BB15CB" w14:paraId="7B218D61" w14:textId="77777777" w:rsidTr="00666B5B">
        <w:trPr>
          <w:trHeight w:val="71"/>
        </w:trPr>
        <w:tc>
          <w:tcPr>
            <w:tcW w:w="890" w:type="pct"/>
          </w:tcPr>
          <w:p w14:paraId="35574E8B" w14:textId="77777777" w:rsidR="00204A63" w:rsidRPr="00BB15CB" w:rsidRDefault="00204A63" w:rsidP="00666B5B">
            <w:pPr>
              <w:rPr>
                <w:sz w:val="20"/>
              </w:rPr>
            </w:pPr>
            <w:r w:rsidRPr="00BB15CB">
              <w:rPr>
                <w:sz w:val="20"/>
              </w:rPr>
              <w:t>Description</w:t>
            </w:r>
          </w:p>
        </w:tc>
        <w:tc>
          <w:tcPr>
            <w:tcW w:w="4110" w:type="pct"/>
            <w:gridSpan w:val="8"/>
          </w:tcPr>
          <w:p w14:paraId="716CEF34" w14:textId="77777777" w:rsidR="00204A63" w:rsidRPr="00BB15CB" w:rsidRDefault="00204A63" w:rsidP="00666B5B">
            <w:pPr>
              <w:rPr>
                <w:sz w:val="20"/>
              </w:rPr>
            </w:pPr>
            <w:r w:rsidRPr="00BB15CB">
              <w:rPr>
                <w:sz w:val="20"/>
              </w:rPr>
              <w:t>This table records the item details used in operations.</w:t>
            </w:r>
          </w:p>
        </w:tc>
      </w:tr>
      <w:tr w:rsidR="00204A63" w:rsidRPr="00BB15CB" w14:paraId="0FA914BA" w14:textId="77777777" w:rsidTr="00666B5B">
        <w:trPr>
          <w:trHeight w:val="496"/>
        </w:trPr>
        <w:tc>
          <w:tcPr>
            <w:tcW w:w="890" w:type="pct"/>
          </w:tcPr>
          <w:p w14:paraId="5139CD3B" w14:textId="77777777" w:rsidR="00204A63" w:rsidRPr="00BB15CB" w:rsidRDefault="00204A63" w:rsidP="00666B5B">
            <w:pPr>
              <w:rPr>
                <w:sz w:val="20"/>
              </w:rPr>
            </w:pPr>
            <w:r w:rsidRPr="00BB15CB">
              <w:rPr>
                <w:sz w:val="20"/>
              </w:rPr>
              <w:t>Alias</w:t>
            </w:r>
          </w:p>
        </w:tc>
        <w:tc>
          <w:tcPr>
            <w:tcW w:w="4110" w:type="pct"/>
            <w:gridSpan w:val="8"/>
          </w:tcPr>
          <w:p w14:paraId="3183282D" w14:textId="77777777" w:rsidR="00204A63" w:rsidRPr="00BB15CB" w:rsidRDefault="00204A63" w:rsidP="00666B5B">
            <w:pPr>
              <w:rPr>
                <w:sz w:val="20"/>
              </w:rPr>
            </w:pPr>
            <w:r w:rsidRPr="00BB15CB">
              <w:rPr>
                <w:sz w:val="20"/>
              </w:rPr>
              <w:t>None</w:t>
            </w:r>
          </w:p>
        </w:tc>
      </w:tr>
      <w:tr w:rsidR="00204A63" w:rsidRPr="00BB15CB" w14:paraId="515EDCA9" w14:textId="77777777" w:rsidTr="00666B5B">
        <w:trPr>
          <w:trHeight w:val="905"/>
        </w:trPr>
        <w:tc>
          <w:tcPr>
            <w:tcW w:w="890" w:type="pct"/>
          </w:tcPr>
          <w:p w14:paraId="648CD6E5" w14:textId="77777777" w:rsidR="00204A63" w:rsidRPr="00BB15CB" w:rsidRDefault="00204A63" w:rsidP="00666B5B">
            <w:pPr>
              <w:rPr>
                <w:sz w:val="20"/>
              </w:rPr>
            </w:pPr>
            <w:r w:rsidRPr="00BB15CB">
              <w:rPr>
                <w:sz w:val="20"/>
              </w:rPr>
              <w:t>Attribute Name</w:t>
            </w:r>
          </w:p>
        </w:tc>
        <w:tc>
          <w:tcPr>
            <w:tcW w:w="708" w:type="pct"/>
          </w:tcPr>
          <w:p w14:paraId="0A1CF94B" w14:textId="77777777" w:rsidR="00204A63" w:rsidRPr="00BB15CB" w:rsidRDefault="00204A63" w:rsidP="00666B5B">
            <w:pPr>
              <w:rPr>
                <w:sz w:val="20"/>
              </w:rPr>
            </w:pPr>
            <w:r w:rsidRPr="00BB15CB">
              <w:rPr>
                <w:sz w:val="20"/>
              </w:rPr>
              <w:t>Description</w:t>
            </w:r>
          </w:p>
        </w:tc>
        <w:tc>
          <w:tcPr>
            <w:tcW w:w="430" w:type="pct"/>
          </w:tcPr>
          <w:p w14:paraId="14946D84" w14:textId="77777777" w:rsidR="00204A63" w:rsidRPr="00BB15CB" w:rsidRDefault="00204A63" w:rsidP="00666B5B">
            <w:pPr>
              <w:rPr>
                <w:sz w:val="20"/>
              </w:rPr>
            </w:pPr>
            <w:r w:rsidRPr="00BB15CB">
              <w:rPr>
                <w:sz w:val="20"/>
              </w:rPr>
              <w:t>Data Type</w:t>
            </w:r>
          </w:p>
        </w:tc>
        <w:tc>
          <w:tcPr>
            <w:tcW w:w="487" w:type="pct"/>
          </w:tcPr>
          <w:p w14:paraId="1D3A2E6E" w14:textId="77777777" w:rsidR="00204A63" w:rsidRPr="00BB15CB" w:rsidRDefault="00204A63" w:rsidP="00666B5B">
            <w:pPr>
              <w:rPr>
                <w:sz w:val="20"/>
              </w:rPr>
            </w:pPr>
            <w:r w:rsidRPr="00BB15CB">
              <w:rPr>
                <w:sz w:val="20"/>
              </w:rPr>
              <w:t>Default Value</w:t>
            </w:r>
          </w:p>
        </w:tc>
        <w:tc>
          <w:tcPr>
            <w:tcW w:w="541" w:type="pct"/>
          </w:tcPr>
          <w:p w14:paraId="5C1404C1" w14:textId="77777777" w:rsidR="00204A63" w:rsidRPr="00BB15CB" w:rsidRDefault="00204A63" w:rsidP="00666B5B">
            <w:pPr>
              <w:rPr>
                <w:sz w:val="20"/>
              </w:rPr>
            </w:pPr>
            <w:r w:rsidRPr="00BB15CB">
              <w:rPr>
                <w:sz w:val="20"/>
              </w:rPr>
              <w:t>Primary Key</w:t>
            </w:r>
          </w:p>
        </w:tc>
        <w:tc>
          <w:tcPr>
            <w:tcW w:w="417" w:type="pct"/>
          </w:tcPr>
          <w:p w14:paraId="0707554E" w14:textId="77777777" w:rsidR="00204A63" w:rsidRPr="00BB15CB" w:rsidRDefault="00204A63" w:rsidP="00666B5B">
            <w:pPr>
              <w:rPr>
                <w:sz w:val="20"/>
              </w:rPr>
            </w:pPr>
            <w:r w:rsidRPr="00BB15CB">
              <w:rPr>
                <w:sz w:val="20"/>
              </w:rPr>
              <w:t>Example</w:t>
            </w:r>
          </w:p>
        </w:tc>
        <w:tc>
          <w:tcPr>
            <w:tcW w:w="544" w:type="pct"/>
          </w:tcPr>
          <w:p w14:paraId="3F60481C" w14:textId="77777777" w:rsidR="00204A63" w:rsidRPr="00BB15CB" w:rsidRDefault="00204A63" w:rsidP="00666B5B">
            <w:pPr>
              <w:rPr>
                <w:sz w:val="20"/>
              </w:rPr>
            </w:pPr>
            <w:r w:rsidRPr="00BB15CB">
              <w:rPr>
                <w:sz w:val="20"/>
              </w:rPr>
              <w:t>Not Allowed? (Y/N)</w:t>
            </w:r>
          </w:p>
        </w:tc>
        <w:tc>
          <w:tcPr>
            <w:tcW w:w="320" w:type="pct"/>
          </w:tcPr>
          <w:p w14:paraId="6BBB2B8B" w14:textId="77777777" w:rsidR="00204A63" w:rsidRPr="00BB15CB" w:rsidRDefault="00204A63" w:rsidP="00666B5B">
            <w:pPr>
              <w:rPr>
                <w:sz w:val="20"/>
              </w:rPr>
            </w:pPr>
            <w:r w:rsidRPr="00BB15CB">
              <w:rPr>
                <w:sz w:val="20"/>
              </w:rPr>
              <w:t>Length</w:t>
            </w:r>
          </w:p>
        </w:tc>
        <w:tc>
          <w:tcPr>
            <w:tcW w:w="664" w:type="pct"/>
          </w:tcPr>
          <w:p w14:paraId="06825761" w14:textId="77777777" w:rsidR="00204A63" w:rsidRPr="00BB15CB" w:rsidRDefault="00204A63" w:rsidP="00666B5B">
            <w:pPr>
              <w:rPr>
                <w:sz w:val="20"/>
              </w:rPr>
            </w:pPr>
            <w:r w:rsidRPr="00BB15CB">
              <w:rPr>
                <w:sz w:val="20"/>
              </w:rPr>
              <w:t>Validation Rules</w:t>
            </w:r>
          </w:p>
        </w:tc>
      </w:tr>
      <w:tr w:rsidR="00204A63" w:rsidRPr="00BB15CB" w14:paraId="44316C4D" w14:textId="77777777" w:rsidTr="00666B5B">
        <w:trPr>
          <w:trHeight w:val="1241"/>
        </w:trPr>
        <w:tc>
          <w:tcPr>
            <w:tcW w:w="890" w:type="pct"/>
          </w:tcPr>
          <w:p w14:paraId="3F44109E" w14:textId="77777777" w:rsidR="00204A63" w:rsidRPr="00BB15CB" w:rsidRDefault="00204A63" w:rsidP="00666B5B">
            <w:pPr>
              <w:jc w:val="both"/>
              <w:rPr>
                <w:b w:val="0"/>
                <w:bCs/>
                <w:sz w:val="20"/>
              </w:rPr>
            </w:pPr>
            <w:proofErr w:type="spellStart"/>
            <w:r w:rsidRPr="00BB15CB">
              <w:rPr>
                <w:b w:val="0"/>
                <w:bCs/>
                <w:sz w:val="20"/>
              </w:rPr>
              <w:t>operation_item_details_id</w:t>
            </w:r>
            <w:proofErr w:type="spellEnd"/>
          </w:p>
        </w:tc>
        <w:tc>
          <w:tcPr>
            <w:tcW w:w="708" w:type="pct"/>
          </w:tcPr>
          <w:p w14:paraId="313E5358" w14:textId="77777777" w:rsidR="00204A63" w:rsidRPr="00BB15CB" w:rsidRDefault="00204A63" w:rsidP="00666B5B">
            <w:pPr>
              <w:rPr>
                <w:b w:val="0"/>
                <w:bCs/>
                <w:sz w:val="20"/>
              </w:rPr>
            </w:pPr>
            <w:r w:rsidRPr="00BB15CB">
              <w:rPr>
                <w:b w:val="0"/>
                <w:bCs/>
                <w:sz w:val="20"/>
              </w:rPr>
              <w:t>Unique Identified ID for operation item</w:t>
            </w:r>
          </w:p>
        </w:tc>
        <w:tc>
          <w:tcPr>
            <w:tcW w:w="430" w:type="pct"/>
          </w:tcPr>
          <w:p w14:paraId="3F10178F" w14:textId="77777777" w:rsidR="00204A63" w:rsidRPr="00BB15CB" w:rsidRDefault="00204A63" w:rsidP="00666B5B">
            <w:pPr>
              <w:rPr>
                <w:b w:val="0"/>
                <w:bCs/>
                <w:sz w:val="20"/>
              </w:rPr>
            </w:pPr>
            <w:r w:rsidRPr="00BB15CB">
              <w:rPr>
                <w:b w:val="0"/>
                <w:bCs/>
                <w:sz w:val="20"/>
              </w:rPr>
              <w:t>int</w:t>
            </w:r>
          </w:p>
        </w:tc>
        <w:tc>
          <w:tcPr>
            <w:tcW w:w="487" w:type="pct"/>
          </w:tcPr>
          <w:p w14:paraId="67649274" w14:textId="77777777" w:rsidR="00204A63" w:rsidRPr="00BB15CB" w:rsidRDefault="00204A63" w:rsidP="00666B5B">
            <w:pPr>
              <w:rPr>
                <w:b w:val="0"/>
                <w:bCs/>
                <w:sz w:val="20"/>
              </w:rPr>
            </w:pPr>
            <w:r w:rsidRPr="00BB15CB">
              <w:rPr>
                <w:b w:val="0"/>
                <w:bCs/>
                <w:sz w:val="20"/>
              </w:rPr>
              <w:t>None</w:t>
            </w:r>
          </w:p>
        </w:tc>
        <w:tc>
          <w:tcPr>
            <w:tcW w:w="541" w:type="pct"/>
          </w:tcPr>
          <w:p w14:paraId="18534D40" w14:textId="77777777" w:rsidR="00204A63" w:rsidRPr="00BB15CB" w:rsidRDefault="00204A63" w:rsidP="00666B5B">
            <w:pPr>
              <w:rPr>
                <w:b w:val="0"/>
                <w:bCs/>
                <w:sz w:val="20"/>
              </w:rPr>
            </w:pPr>
            <w:r w:rsidRPr="00BB15CB">
              <w:rPr>
                <w:b w:val="0"/>
                <w:bCs/>
                <w:sz w:val="20"/>
              </w:rPr>
              <w:t>true</w:t>
            </w:r>
          </w:p>
        </w:tc>
        <w:tc>
          <w:tcPr>
            <w:tcW w:w="417" w:type="pct"/>
          </w:tcPr>
          <w:p w14:paraId="4EC7534F" w14:textId="77777777" w:rsidR="00204A63" w:rsidRPr="00BB15CB" w:rsidRDefault="00204A63" w:rsidP="00666B5B">
            <w:pPr>
              <w:rPr>
                <w:b w:val="0"/>
                <w:bCs/>
                <w:sz w:val="20"/>
              </w:rPr>
            </w:pPr>
            <w:r w:rsidRPr="00BB15CB">
              <w:rPr>
                <w:b w:val="0"/>
                <w:bCs/>
                <w:sz w:val="20"/>
              </w:rPr>
              <w:t>1</w:t>
            </w:r>
          </w:p>
        </w:tc>
        <w:tc>
          <w:tcPr>
            <w:tcW w:w="544" w:type="pct"/>
          </w:tcPr>
          <w:p w14:paraId="4FD3ED57" w14:textId="77777777" w:rsidR="00204A63" w:rsidRPr="00BB15CB" w:rsidRDefault="00204A63" w:rsidP="00666B5B">
            <w:pPr>
              <w:rPr>
                <w:b w:val="0"/>
                <w:bCs/>
                <w:sz w:val="20"/>
              </w:rPr>
            </w:pPr>
            <w:r w:rsidRPr="00BB15CB">
              <w:rPr>
                <w:b w:val="0"/>
                <w:bCs/>
                <w:sz w:val="20"/>
              </w:rPr>
              <w:t>N</w:t>
            </w:r>
          </w:p>
        </w:tc>
        <w:tc>
          <w:tcPr>
            <w:tcW w:w="320" w:type="pct"/>
          </w:tcPr>
          <w:p w14:paraId="1045152D" w14:textId="77777777" w:rsidR="00204A63" w:rsidRPr="00BB15CB" w:rsidRDefault="00204A63" w:rsidP="00666B5B">
            <w:pPr>
              <w:rPr>
                <w:b w:val="0"/>
                <w:bCs/>
                <w:sz w:val="20"/>
              </w:rPr>
            </w:pPr>
            <w:r w:rsidRPr="00BB15CB">
              <w:rPr>
                <w:b w:val="0"/>
                <w:bCs/>
                <w:sz w:val="20"/>
              </w:rPr>
              <w:t>11</w:t>
            </w:r>
          </w:p>
        </w:tc>
        <w:tc>
          <w:tcPr>
            <w:tcW w:w="664" w:type="pct"/>
          </w:tcPr>
          <w:p w14:paraId="454A0869" w14:textId="77777777" w:rsidR="00204A63" w:rsidRPr="00BB15CB" w:rsidRDefault="00204A63" w:rsidP="00666B5B">
            <w:pPr>
              <w:rPr>
                <w:b w:val="0"/>
                <w:bCs/>
                <w:sz w:val="20"/>
              </w:rPr>
            </w:pPr>
            <w:r w:rsidRPr="00BB15CB">
              <w:rPr>
                <w:b w:val="0"/>
                <w:bCs/>
                <w:sz w:val="20"/>
              </w:rPr>
              <w:t>[0-9]</w:t>
            </w:r>
          </w:p>
        </w:tc>
      </w:tr>
      <w:tr w:rsidR="00204A63" w:rsidRPr="00BB15CB" w14:paraId="6CD73805" w14:textId="77777777" w:rsidTr="00666B5B">
        <w:trPr>
          <w:trHeight w:val="988"/>
        </w:trPr>
        <w:tc>
          <w:tcPr>
            <w:tcW w:w="890" w:type="pct"/>
          </w:tcPr>
          <w:p w14:paraId="37149CBE" w14:textId="77777777" w:rsidR="00204A63" w:rsidRPr="00BB15CB" w:rsidRDefault="00204A63" w:rsidP="00666B5B">
            <w:pPr>
              <w:rPr>
                <w:b w:val="0"/>
                <w:bCs/>
                <w:sz w:val="20"/>
              </w:rPr>
            </w:pPr>
            <w:proofErr w:type="spellStart"/>
            <w:r w:rsidRPr="00BB15CB">
              <w:rPr>
                <w:b w:val="0"/>
                <w:bCs/>
                <w:sz w:val="20"/>
              </w:rPr>
              <w:t>operation_id</w:t>
            </w:r>
            <w:proofErr w:type="spellEnd"/>
          </w:p>
        </w:tc>
        <w:tc>
          <w:tcPr>
            <w:tcW w:w="708" w:type="pct"/>
          </w:tcPr>
          <w:p w14:paraId="2CCDE58A" w14:textId="77777777" w:rsidR="00204A63" w:rsidRPr="00BB15CB" w:rsidRDefault="00204A63" w:rsidP="00666B5B">
            <w:pPr>
              <w:rPr>
                <w:b w:val="0"/>
                <w:bCs/>
                <w:sz w:val="20"/>
              </w:rPr>
            </w:pPr>
            <w:r w:rsidRPr="00BB15CB">
              <w:rPr>
                <w:b w:val="0"/>
                <w:bCs/>
                <w:sz w:val="20"/>
              </w:rPr>
              <w:t>Unique Identified ID for operation</w:t>
            </w:r>
          </w:p>
        </w:tc>
        <w:tc>
          <w:tcPr>
            <w:tcW w:w="430" w:type="pct"/>
          </w:tcPr>
          <w:p w14:paraId="71EBA1AB" w14:textId="77777777" w:rsidR="00204A63" w:rsidRPr="00BB15CB" w:rsidRDefault="00204A63" w:rsidP="00666B5B">
            <w:pPr>
              <w:rPr>
                <w:b w:val="0"/>
                <w:bCs/>
                <w:sz w:val="20"/>
              </w:rPr>
            </w:pPr>
            <w:r w:rsidRPr="00BB15CB">
              <w:rPr>
                <w:b w:val="0"/>
                <w:bCs/>
                <w:sz w:val="20"/>
              </w:rPr>
              <w:t>int</w:t>
            </w:r>
          </w:p>
        </w:tc>
        <w:tc>
          <w:tcPr>
            <w:tcW w:w="487" w:type="pct"/>
          </w:tcPr>
          <w:p w14:paraId="77A60259" w14:textId="77777777" w:rsidR="00204A63" w:rsidRPr="00BB15CB" w:rsidRDefault="00204A63" w:rsidP="00666B5B">
            <w:pPr>
              <w:rPr>
                <w:b w:val="0"/>
                <w:bCs/>
                <w:sz w:val="20"/>
              </w:rPr>
            </w:pPr>
            <w:r w:rsidRPr="00BB15CB">
              <w:rPr>
                <w:b w:val="0"/>
                <w:bCs/>
                <w:sz w:val="20"/>
              </w:rPr>
              <w:t>None</w:t>
            </w:r>
          </w:p>
        </w:tc>
        <w:tc>
          <w:tcPr>
            <w:tcW w:w="541" w:type="pct"/>
          </w:tcPr>
          <w:p w14:paraId="36B4F975" w14:textId="77777777" w:rsidR="00204A63" w:rsidRPr="00BB15CB" w:rsidRDefault="00204A63" w:rsidP="00666B5B">
            <w:pPr>
              <w:rPr>
                <w:b w:val="0"/>
                <w:bCs/>
                <w:sz w:val="20"/>
              </w:rPr>
            </w:pPr>
            <w:r w:rsidRPr="00BB15CB">
              <w:rPr>
                <w:b w:val="0"/>
                <w:bCs/>
                <w:sz w:val="20"/>
              </w:rPr>
              <w:t>false</w:t>
            </w:r>
          </w:p>
        </w:tc>
        <w:tc>
          <w:tcPr>
            <w:tcW w:w="417" w:type="pct"/>
          </w:tcPr>
          <w:p w14:paraId="57D2D159" w14:textId="77777777" w:rsidR="00204A63" w:rsidRPr="00BB15CB" w:rsidRDefault="00204A63" w:rsidP="00666B5B">
            <w:pPr>
              <w:rPr>
                <w:b w:val="0"/>
                <w:bCs/>
                <w:sz w:val="20"/>
              </w:rPr>
            </w:pPr>
            <w:r w:rsidRPr="00BB15CB">
              <w:rPr>
                <w:b w:val="0"/>
                <w:bCs/>
                <w:sz w:val="20"/>
              </w:rPr>
              <w:t>1</w:t>
            </w:r>
          </w:p>
        </w:tc>
        <w:tc>
          <w:tcPr>
            <w:tcW w:w="544" w:type="pct"/>
          </w:tcPr>
          <w:p w14:paraId="4DB626FC" w14:textId="77777777" w:rsidR="00204A63" w:rsidRPr="00BB15CB" w:rsidRDefault="00204A63" w:rsidP="00666B5B">
            <w:pPr>
              <w:rPr>
                <w:b w:val="0"/>
                <w:bCs/>
                <w:sz w:val="20"/>
              </w:rPr>
            </w:pPr>
            <w:r w:rsidRPr="00BB15CB">
              <w:rPr>
                <w:b w:val="0"/>
                <w:bCs/>
                <w:sz w:val="20"/>
              </w:rPr>
              <w:t>N</w:t>
            </w:r>
          </w:p>
        </w:tc>
        <w:tc>
          <w:tcPr>
            <w:tcW w:w="320" w:type="pct"/>
          </w:tcPr>
          <w:p w14:paraId="600281B7" w14:textId="77777777" w:rsidR="00204A63" w:rsidRPr="00BB15CB" w:rsidRDefault="00204A63" w:rsidP="00666B5B">
            <w:pPr>
              <w:rPr>
                <w:b w:val="0"/>
                <w:bCs/>
                <w:sz w:val="20"/>
              </w:rPr>
            </w:pPr>
            <w:r w:rsidRPr="00BB15CB">
              <w:rPr>
                <w:b w:val="0"/>
                <w:bCs/>
                <w:sz w:val="20"/>
              </w:rPr>
              <w:t>11</w:t>
            </w:r>
          </w:p>
        </w:tc>
        <w:tc>
          <w:tcPr>
            <w:tcW w:w="664" w:type="pct"/>
          </w:tcPr>
          <w:p w14:paraId="5B372019" w14:textId="77777777" w:rsidR="00204A63" w:rsidRPr="00BB15CB" w:rsidRDefault="00204A63" w:rsidP="00666B5B">
            <w:pPr>
              <w:rPr>
                <w:b w:val="0"/>
                <w:bCs/>
                <w:sz w:val="20"/>
              </w:rPr>
            </w:pPr>
            <w:r w:rsidRPr="00BB15CB">
              <w:rPr>
                <w:b w:val="0"/>
                <w:bCs/>
                <w:sz w:val="20"/>
              </w:rPr>
              <w:t>[0-9]</w:t>
            </w:r>
          </w:p>
        </w:tc>
      </w:tr>
      <w:tr w:rsidR="00204A63" w:rsidRPr="00BB15CB" w14:paraId="6ECF49CD" w14:textId="77777777" w:rsidTr="00666B5B">
        <w:trPr>
          <w:trHeight w:val="1327"/>
        </w:trPr>
        <w:tc>
          <w:tcPr>
            <w:tcW w:w="890" w:type="pct"/>
          </w:tcPr>
          <w:p w14:paraId="178D08F6" w14:textId="77777777" w:rsidR="00204A63" w:rsidRPr="00BB15CB" w:rsidRDefault="00204A63" w:rsidP="00666B5B">
            <w:pPr>
              <w:rPr>
                <w:b w:val="0"/>
                <w:bCs/>
                <w:sz w:val="20"/>
              </w:rPr>
            </w:pPr>
            <w:proofErr w:type="spellStart"/>
            <w:r w:rsidRPr="00BB15CB">
              <w:rPr>
                <w:b w:val="0"/>
                <w:bCs/>
                <w:sz w:val="20"/>
              </w:rPr>
              <w:t>item_id</w:t>
            </w:r>
            <w:proofErr w:type="spellEnd"/>
          </w:p>
        </w:tc>
        <w:tc>
          <w:tcPr>
            <w:tcW w:w="708" w:type="pct"/>
          </w:tcPr>
          <w:p w14:paraId="189D83A3" w14:textId="77777777" w:rsidR="00204A63" w:rsidRPr="00BB15CB" w:rsidRDefault="00204A63" w:rsidP="00666B5B">
            <w:pPr>
              <w:rPr>
                <w:b w:val="0"/>
                <w:bCs/>
                <w:sz w:val="20"/>
              </w:rPr>
            </w:pPr>
            <w:r w:rsidRPr="00BB15CB">
              <w:rPr>
                <w:b w:val="0"/>
                <w:bCs/>
                <w:sz w:val="20"/>
              </w:rPr>
              <w:t>Unique Identified ID for item</w:t>
            </w:r>
          </w:p>
        </w:tc>
        <w:tc>
          <w:tcPr>
            <w:tcW w:w="430" w:type="pct"/>
          </w:tcPr>
          <w:p w14:paraId="6DCFB584" w14:textId="77777777" w:rsidR="00204A63" w:rsidRPr="00BB15CB" w:rsidRDefault="00204A63" w:rsidP="00666B5B">
            <w:pPr>
              <w:rPr>
                <w:b w:val="0"/>
                <w:bCs/>
                <w:sz w:val="20"/>
              </w:rPr>
            </w:pPr>
            <w:r w:rsidRPr="00BB15CB">
              <w:rPr>
                <w:b w:val="0"/>
                <w:bCs/>
                <w:sz w:val="20"/>
              </w:rPr>
              <w:t xml:space="preserve"> int </w:t>
            </w:r>
          </w:p>
        </w:tc>
        <w:tc>
          <w:tcPr>
            <w:tcW w:w="487" w:type="pct"/>
          </w:tcPr>
          <w:p w14:paraId="547376B9" w14:textId="77777777" w:rsidR="00204A63" w:rsidRPr="00BB15CB" w:rsidRDefault="00204A63" w:rsidP="00666B5B">
            <w:pPr>
              <w:rPr>
                <w:b w:val="0"/>
                <w:bCs/>
                <w:sz w:val="20"/>
              </w:rPr>
            </w:pPr>
            <w:r w:rsidRPr="00BB15CB">
              <w:rPr>
                <w:b w:val="0"/>
                <w:bCs/>
                <w:sz w:val="20"/>
              </w:rPr>
              <w:t xml:space="preserve">None </w:t>
            </w:r>
          </w:p>
        </w:tc>
        <w:tc>
          <w:tcPr>
            <w:tcW w:w="541" w:type="pct"/>
          </w:tcPr>
          <w:p w14:paraId="6C9E7517" w14:textId="77777777" w:rsidR="00204A63" w:rsidRPr="00BB15CB" w:rsidRDefault="00204A63" w:rsidP="00666B5B">
            <w:pPr>
              <w:rPr>
                <w:b w:val="0"/>
                <w:bCs/>
                <w:sz w:val="20"/>
              </w:rPr>
            </w:pPr>
            <w:r w:rsidRPr="00BB15CB">
              <w:rPr>
                <w:b w:val="0"/>
                <w:bCs/>
                <w:sz w:val="20"/>
              </w:rPr>
              <w:t>false</w:t>
            </w:r>
          </w:p>
        </w:tc>
        <w:tc>
          <w:tcPr>
            <w:tcW w:w="417" w:type="pct"/>
          </w:tcPr>
          <w:p w14:paraId="15FEE40D" w14:textId="77777777" w:rsidR="00204A63" w:rsidRPr="00BB15CB" w:rsidRDefault="00204A63" w:rsidP="00666B5B">
            <w:pPr>
              <w:rPr>
                <w:b w:val="0"/>
                <w:bCs/>
                <w:sz w:val="20"/>
              </w:rPr>
            </w:pPr>
            <w:r w:rsidRPr="00BB15CB">
              <w:rPr>
                <w:b w:val="0"/>
                <w:bCs/>
                <w:sz w:val="20"/>
              </w:rPr>
              <w:t>1</w:t>
            </w:r>
          </w:p>
        </w:tc>
        <w:tc>
          <w:tcPr>
            <w:tcW w:w="544" w:type="pct"/>
          </w:tcPr>
          <w:p w14:paraId="6E7F8164" w14:textId="77777777" w:rsidR="00204A63" w:rsidRPr="00BB15CB" w:rsidRDefault="00204A63" w:rsidP="00666B5B">
            <w:pPr>
              <w:rPr>
                <w:b w:val="0"/>
                <w:bCs/>
                <w:sz w:val="20"/>
              </w:rPr>
            </w:pPr>
            <w:r w:rsidRPr="00BB15CB">
              <w:rPr>
                <w:b w:val="0"/>
                <w:bCs/>
                <w:sz w:val="20"/>
              </w:rPr>
              <w:t>N</w:t>
            </w:r>
          </w:p>
        </w:tc>
        <w:tc>
          <w:tcPr>
            <w:tcW w:w="320" w:type="pct"/>
          </w:tcPr>
          <w:p w14:paraId="2C93BBC9" w14:textId="77777777" w:rsidR="00204A63" w:rsidRPr="00BB15CB" w:rsidRDefault="00204A63" w:rsidP="00666B5B">
            <w:pPr>
              <w:rPr>
                <w:b w:val="0"/>
                <w:bCs/>
                <w:sz w:val="20"/>
              </w:rPr>
            </w:pPr>
            <w:r w:rsidRPr="00BB15CB">
              <w:rPr>
                <w:b w:val="0"/>
                <w:bCs/>
                <w:sz w:val="20"/>
              </w:rPr>
              <w:t>50</w:t>
            </w:r>
          </w:p>
        </w:tc>
        <w:tc>
          <w:tcPr>
            <w:tcW w:w="664" w:type="pct"/>
          </w:tcPr>
          <w:p w14:paraId="3A97DB92" w14:textId="77777777" w:rsidR="00204A63" w:rsidRPr="00BB15CB" w:rsidRDefault="00204A63" w:rsidP="00666B5B">
            <w:pPr>
              <w:rPr>
                <w:b w:val="0"/>
                <w:bCs/>
                <w:sz w:val="20"/>
              </w:rPr>
            </w:pPr>
            <w:r w:rsidRPr="00BB15CB">
              <w:rPr>
                <w:b w:val="0"/>
                <w:bCs/>
                <w:sz w:val="20"/>
              </w:rPr>
              <w:t>[0-9]</w:t>
            </w:r>
          </w:p>
        </w:tc>
      </w:tr>
      <w:tr w:rsidR="00204A63" w:rsidRPr="00BB15CB" w14:paraId="388AB7EA" w14:textId="77777777" w:rsidTr="00666B5B">
        <w:trPr>
          <w:trHeight w:val="898"/>
        </w:trPr>
        <w:tc>
          <w:tcPr>
            <w:tcW w:w="890" w:type="pct"/>
          </w:tcPr>
          <w:p w14:paraId="214F2E8B" w14:textId="77777777" w:rsidR="00204A63" w:rsidRPr="00BB15CB" w:rsidRDefault="00204A63" w:rsidP="00666B5B">
            <w:pPr>
              <w:rPr>
                <w:b w:val="0"/>
                <w:bCs/>
                <w:sz w:val="20"/>
              </w:rPr>
            </w:pPr>
            <w:proofErr w:type="spellStart"/>
            <w:r w:rsidRPr="00BB15CB">
              <w:rPr>
                <w:b w:val="0"/>
                <w:bCs/>
                <w:sz w:val="20"/>
              </w:rPr>
              <w:t>is_exist</w:t>
            </w:r>
            <w:proofErr w:type="spellEnd"/>
          </w:p>
        </w:tc>
        <w:tc>
          <w:tcPr>
            <w:tcW w:w="708" w:type="pct"/>
          </w:tcPr>
          <w:p w14:paraId="75B941B7" w14:textId="77777777" w:rsidR="00204A63" w:rsidRPr="00BB15CB" w:rsidRDefault="00204A63" w:rsidP="00666B5B">
            <w:pPr>
              <w:rPr>
                <w:b w:val="0"/>
                <w:bCs/>
                <w:sz w:val="20"/>
              </w:rPr>
            </w:pPr>
            <w:r w:rsidRPr="00BB15CB">
              <w:rPr>
                <w:b w:val="0"/>
                <w:bCs/>
                <w:sz w:val="20"/>
              </w:rPr>
              <w:t>Determines operation item existing record</w:t>
            </w:r>
          </w:p>
        </w:tc>
        <w:tc>
          <w:tcPr>
            <w:tcW w:w="430" w:type="pct"/>
          </w:tcPr>
          <w:p w14:paraId="5F1B04A9" w14:textId="77777777" w:rsidR="00204A63" w:rsidRPr="00BB15CB" w:rsidRDefault="00204A63" w:rsidP="00666B5B">
            <w:pPr>
              <w:rPr>
                <w:b w:val="0"/>
                <w:bCs/>
                <w:sz w:val="20"/>
              </w:rPr>
            </w:pPr>
            <w:r w:rsidRPr="00BB15CB">
              <w:rPr>
                <w:b w:val="0"/>
                <w:bCs/>
                <w:sz w:val="20"/>
              </w:rPr>
              <w:t>varchar</w:t>
            </w:r>
          </w:p>
        </w:tc>
        <w:tc>
          <w:tcPr>
            <w:tcW w:w="487" w:type="pct"/>
          </w:tcPr>
          <w:p w14:paraId="2A8EB8EA" w14:textId="77777777" w:rsidR="00204A63" w:rsidRPr="00BB15CB" w:rsidRDefault="00204A63" w:rsidP="00666B5B">
            <w:pPr>
              <w:rPr>
                <w:b w:val="0"/>
                <w:bCs/>
                <w:sz w:val="20"/>
              </w:rPr>
            </w:pPr>
            <w:r w:rsidRPr="00BB15CB">
              <w:rPr>
                <w:b w:val="0"/>
                <w:bCs/>
                <w:sz w:val="20"/>
              </w:rPr>
              <w:t>None</w:t>
            </w:r>
          </w:p>
        </w:tc>
        <w:tc>
          <w:tcPr>
            <w:tcW w:w="541" w:type="pct"/>
          </w:tcPr>
          <w:p w14:paraId="4058A39A" w14:textId="77777777" w:rsidR="00204A63" w:rsidRPr="00BB15CB" w:rsidRDefault="00204A63" w:rsidP="00666B5B">
            <w:pPr>
              <w:rPr>
                <w:b w:val="0"/>
                <w:bCs/>
                <w:sz w:val="20"/>
              </w:rPr>
            </w:pPr>
            <w:r w:rsidRPr="00BB15CB">
              <w:rPr>
                <w:b w:val="0"/>
                <w:bCs/>
                <w:sz w:val="20"/>
              </w:rPr>
              <w:t>false</w:t>
            </w:r>
          </w:p>
        </w:tc>
        <w:tc>
          <w:tcPr>
            <w:tcW w:w="417" w:type="pct"/>
          </w:tcPr>
          <w:p w14:paraId="2389266F" w14:textId="77777777" w:rsidR="00204A63" w:rsidRPr="00BB15CB" w:rsidRDefault="00204A63" w:rsidP="00666B5B">
            <w:pPr>
              <w:rPr>
                <w:b w:val="0"/>
                <w:bCs/>
                <w:sz w:val="20"/>
              </w:rPr>
            </w:pPr>
            <w:r w:rsidRPr="00BB15CB">
              <w:rPr>
                <w:b w:val="0"/>
                <w:bCs/>
                <w:sz w:val="20"/>
              </w:rPr>
              <w:t>true</w:t>
            </w:r>
          </w:p>
        </w:tc>
        <w:tc>
          <w:tcPr>
            <w:tcW w:w="544" w:type="pct"/>
          </w:tcPr>
          <w:p w14:paraId="5F9441D8" w14:textId="77777777" w:rsidR="00204A63" w:rsidRPr="00BB15CB" w:rsidRDefault="00204A63" w:rsidP="00666B5B">
            <w:pPr>
              <w:rPr>
                <w:b w:val="0"/>
                <w:bCs/>
                <w:sz w:val="20"/>
              </w:rPr>
            </w:pPr>
            <w:r w:rsidRPr="00BB15CB">
              <w:rPr>
                <w:b w:val="0"/>
                <w:bCs/>
                <w:sz w:val="20"/>
              </w:rPr>
              <w:t>Y</w:t>
            </w:r>
          </w:p>
        </w:tc>
        <w:tc>
          <w:tcPr>
            <w:tcW w:w="320" w:type="pct"/>
          </w:tcPr>
          <w:p w14:paraId="55AEED49" w14:textId="77777777" w:rsidR="00204A63" w:rsidRPr="00BB15CB" w:rsidRDefault="00204A63" w:rsidP="00666B5B">
            <w:pPr>
              <w:rPr>
                <w:b w:val="0"/>
                <w:bCs/>
                <w:sz w:val="20"/>
              </w:rPr>
            </w:pPr>
            <w:r w:rsidRPr="00BB15CB">
              <w:rPr>
                <w:b w:val="0"/>
                <w:bCs/>
                <w:sz w:val="20"/>
              </w:rPr>
              <w:t>50</w:t>
            </w:r>
          </w:p>
        </w:tc>
        <w:tc>
          <w:tcPr>
            <w:tcW w:w="664" w:type="pct"/>
          </w:tcPr>
          <w:p w14:paraId="32D1DFFD" w14:textId="77777777" w:rsidR="00204A63" w:rsidRPr="00BB15CB" w:rsidRDefault="00204A63" w:rsidP="00666B5B">
            <w:pPr>
              <w:rPr>
                <w:b w:val="0"/>
                <w:bCs/>
                <w:sz w:val="20"/>
              </w:rPr>
            </w:pPr>
            <w:r w:rsidRPr="00BB15CB">
              <w:rPr>
                <w:b w:val="0"/>
                <w:bCs/>
                <w:sz w:val="20"/>
              </w:rPr>
              <w:t>[A-Z, a-z,0-9, @]</w:t>
            </w:r>
          </w:p>
        </w:tc>
      </w:tr>
    </w:tbl>
    <w:p w14:paraId="3CBE5F07" w14:textId="77777777" w:rsidR="00204A63" w:rsidRDefault="00204A63" w:rsidP="00204A63">
      <w:pPr>
        <w:jc w:val="both"/>
      </w:pPr>
    </w:p>
    <w:p w14:paraId="6E507345" w14:textId="77777777" w:rsidR="00204A63" w:rsidRDefault="00204A63" w:rsidP="00204A63"/>
    <w:p w14:paraId="1F631534" w14:textId="2AB96857" w:rsidR="00204A63" w:rsidRPr="00D954EF" w:rsidRDefault="00204A63" w:rsidP="00204A63">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6</w:t>
      </w:r>
      <w:r w:rsidRPr="00D954EF">
        <w:rPr>
          <w:rFonts w:cs="Times New Roman"/>
          <w:szCs w:val="24"/>
        </w:rPr>
        <w:t xml:space="preserve">. Data Dictionary of </w:t>
      </w:r>
      <w:r>
        <w:rPr>
          <w:rFonts w:cs="Times New Roman"/>
          <w:szCs w:val="24"/>
        </w:rPr>
        <w:t>Operation Item Details</w:t>
      </w:r>
      <w:r w:rsidRPr="00D954EF">
        <w:rPr>
          <w:rFonts w:cs="Times New Roman"/>
          <w:szCs w:val="24"/>
        </w:rPr>
        <w:t xml:space="preserve"> Table</w:t>
      </w:r>
    </w:p>
    <w:p w14:paraId="37313E8A" w14:textId="18785BD3" w:rsidR="00204A63" w:rsidRDefault="00204A63" w:rsidP="00204A63"/>
    <w:p w14:paraId="5973489C" w14:textId="0A2D8286" w:rsidR="00296CBF" w:rsidRDefault="00296CBF" w:rsidP="00575A26">
      <w:pPr>
        <w:jc w:val="both"/>
      </w:pPr>
    </w:p>
    <w:p w14:paraId="0EF50A8D" w14:textId="77777777" w:rsidR="00575A26" w:rsidRDefault="00575A26" w:rsidP="00575A26">
      <w:pPr>
        <w:jc w:val="both"/>
      </w:pPr>
    </w:p>
    <w:p w14:paraId="7738F505"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75"/>
        <w:gridCol w:w="1615"/>
        <w:gridCol w:w="1225"/>
        <w:gridCol w:w="1417"/>
        <w:gridCol w:w="1418"/>
        <w:gridCol w:w="1276"/>
        <w:gridCol w:w="1275"/>
        <w:gridCol w:w="851"/>
        <w:gridCol w:w="1903"/>
      </w:tblGrid>
      <w:tr w:rsidR="00204A63" w:rsidRPr="00CD5EF2" w14:paraId="232E95D1" w14:textId="77777777" w:rsidTr="00666B5B">
        <w:trPr>
          <w:trHeight w:val="298"/>
        </w:trPr>
        <w:tc>
          <w:tcPr>
            <w:tcW w:w="1975" w:type="dxa"/>
          </w:tcPr>
          <w:p w14:paraId="5F1CA631" w14:textId="77777777" w:rsidR="00204A63" w:rsidRPr="00CD5EF2" w:rsidRDefault="00204A63" w:rsidP="00666B5B">
            <w:pPr>
              <w:rPr>
                <w:sz w:val="20"/>
              </w:rPr>
            </w:pPr>
            <w:r w:rsidRPr="00CD5EF2">
              <w:rPr>
                <w:sz w:val="20"/>
              </w:rPr>
              <w:lastRenderedPageBreak/>
              <w:t>Table Name</w:t>
            </w:r>
          </w:p>
        </w:tc>
        <w:tc>
          <w:tcPr>
            <w:tcW w:w="10980" w:type="dxa"/>
            <w:gridSpan w:val="8"/>
          </w:tcPr>
          <w:p w14:paraId="69209CDC" w14:textId="77777777" w:rsidR="00204A63" w:rsidRPr="00CD5EF2" w:rsidRDefault="00204A63" w:rsidP="00666B5B">
            <w:pPr>
              <w:rPr>
                <w:sz w:val="20"/>
              </w:rPr>
            </w:pPr>
            <w:proofErr w:type="spellStart"/>
            <w:r w:rsidRPr="00CD5EF2">
              <w:rPr>
                <w:sz w:val="20"/>
              </w:rPr>
              <w:t>tbl_operation</w:t>
            </w:r>
            <w:proofErr w:type="spellEnd"/>
          </w:p>
        </w:tc>
      </w:tr>
      <w:tr w:rsidR="00204A63" w:rsidRPr="00CD5EF2" w14:paraId="46BF997F" w14:textId="77777777" w:rsidTr="00666B5B">
        <w:trPr>
          <w:trHeight w:val="298"/>
        </w:trPr>
        <w:tc>
          <w:tcPr>
            <w:tcW w:w="1975" w:type="dxa"/>
          </w:tcPr>
          <w:p w14:paraId="4D3629FF" w14:textId="77777777" w:rsidR="00204A63" w:rsidRPr="00CD5EF2" w:rsidRDefault="00204A63" w:rsidP="00666B5B">
            <w:pPr>
              <w:rPr>
                <w:sz w:val="20"/>
              </w:rPr>
            </w:pPr>
            <w:r w:rsidRPr="00CD5EF2">
              <w:rPr>
                <w:sz w:val="20"/>
              </w:rPr>
              <w:t>Description</w:t>
            </w:r>
          </w:p>
        </w:tc>
        <w:tc>
          <w:tcPr>
            <w:tcW w:w="10980" w:type="dxa"/>
            <w:gridSpan w:val="8"/>
          </w:tcPr>
          <w:p w14:paraId="31F608E2" w14:textId="77777777" w:rsidR="00204A63" w:rsidRPr="00CD5EF2" w:rsidRDefault="00204A63" w:rsidP="00666B5B">
            <w:pPr>
              <w:rPr>
                <w:sz w:val="20"/>
              </w:rPr>
            </w:pPr>
            <w:r w:rsidRPr="00CD5EF2">
              <w:rPr>
                <w:sz w:val="20"/>
              </w:rPr>
              <w:t>This table records operation details.</w:t>
            </w:r>
          </w:p>
        </w:tc>
      </w:tr>
      <w:tr w:rsidR="00204A63" w:rsidRPr="00CD5EF2" w14:paraId="70DFB1DE" w14:textId="77777777" w:rsidTr="00666B5B">
        <w:trPr>
          <w:trHeight w:val="454"/>
        </w:trPr>
        <w:tc>
          <w:tcPr>
            <w:tcW w:w="1975" w:type="dxa"/>
          </w:tcPr>
          <w:p w14:paraId="3F707D58" w14:textId="77777777" w:rsidR="00204A63" w:rsidRPr="00CD5EF2" w:rsidRDefault="00204A63" w:rsidP="00666B5B">
            <w:pPr>
              <w:rPr>
                <w:sz w:val="20"/>
              </w:rPr>
            </w:pPr>
            <w:r w:rsidRPr="00CD5EF2">
              <w:rPr>
                <w:sz w:val="20"/>
              </w:rPr>
              <w:t>Alias</w:t>
            </w:r>
          </w:p>
        </w:tc>
        <w:tc>
          <w:tcPr>
            <w:tcW w:w="10980" w:type="dxa"/>
            <w:gridSpan w:val="8"/>
          </w:tcPr>
          <w:p w14:paraId="59857B80" w14:textId="77777777" w:rsidR="00204A63" w:rsidRPr="00CD5EF2" w:rsidRDefault="00204A63" w:rsidP="00666B5B">
            <w:pPr>
              <w:rPr>
                <w:sz w:val="20"/>
              </w:rPr>
            </w:pPr>
            <w:r w:rsidRPr="00CD5EF2">
              <w:rPr>
                <w:sz w:val="20"/>
              </w:rPr>
              <w:t>None</w:t>
            </w:r>
          </w:p>
        </w:tc>
      </w:tr>
      <w:tr w:rsidR="00204A63" w:rsidRPr="00CD5EF2" w14:paraId="7ACD9704" w14:textId="77777777" w:rsidTr="00666B5B">
        <w:trPr>
          <w:trHeight w:val="895"/>
        </w:trPr>
        <w:tc>
          <w:tcPr>
            <w:tcW w:w="1975" w:type="dxa"/>
          </w:tcPr>
          <w:p w14:paraId="50B77FB8" w14:textId="77777777" w:rsidR="00204A63" w:rsidRPr="00CD5EF2" w:rsidRDefault="00204A63" w:rsidP="00666B5B">
            <w:pPr>
              <w:rPr>
                <w:sz w:val="20"/>
              </w:rPr>
            </w:pPr>
            <w:r w:rsidRPr="00CD5EF2">
              <w:rPr>
                <w:sz w:val="20"/>
              </w:rPr>
              <w:t>Attribute Name</w:t>
            </w:r>
          </w:p>
        </w:tc>
        <w:tc>
          <w:tcPr>
            <w:tcW w:w="1615" w:type="dxa"/>
          </w:tcPr>
          <w:p w14:paraId="2AAB893E" w14:textId="77777777" w:rsidR="00204A63" w:rsidRPr="00CD5EF2" w:rsidRDefault="00204A63" w:rsidP="00666B5B">
            <w:pPr>
              <w:rPr>
                <w:sz w:val="20"/>
              </w:rPr>
            </w:pPr>
            <w:r w:rsidRPr="00CD5EF2">
              <w:rPr>
                <w:sz w:val="20"/>
              </w:rPr>
              <w:t>Description</w:t>
            </w:r>
          </w:p>
        </w:tc>
        <w:tc>
          <w:tcPr>
            <w:tcW w:w="1225" w:type="dxa"/>
          </w:tcPr>
          <w:p w14:paraId="11BCC95F" w14:textId="77777777" w:rsidR="00204A63" w:rsidRPr="00CD5EF2" w:rsidRDefault="00204A63" w:rsidP="00666B5B">
            <w:pPr>
              <w:rPr>
                <w:sz w:val="20"/>
              </w:rPr>
            </w:pPr>
            <w:r w:rsidRPr="00CD5EF2">
              <w:rPr>
                <w:sz w:val="20"/>
              </w:rPr>
              <w:t>Data Type</w:t>
            </w:r>
          </w:p>
        </w:tc>
        <w:tc>
          <w:tcPr>
            <w:tcW w:w="1417" w:type="dxa"/>
          </w:tcPr>
          <w:p w14:paraId="1285FDAF" w14:textId="77777777" w:rsidR="00204A63" w:rsidRPr="00CD5EF2" w:rsidRDefault="00204A63" w:rsidP="00666B5B">
            <w:pPr>
              <w:rPr>
                <w:sz w:val="20"/>
              </w:rPr>
            </w:pPr>
            <w:r w:rsidRPr="00CD5EF2">
              <w:rPr>
                <w:sz w:val="20"/>
              </w:rPr>
              <w:t>Default Value</w:t>
            </w:r>
          </w:p>
        </w:tc>
        <w:tc>
          <w:tcPr>
            <w:tcW w:w="1418" w:type="dxa"/>
          </w:tcPr>
          <w:p w14:paraId="3961D095" w14:textId="77777777" w:rsidR="00204A63" w:rsidRPr="00CD5EF2" w:rsidRDefault="00204A63" w:rsidP="00666B5B">
            <w:pPr>
              <w:rPr>
                <w:sz w:val="20"/>
              </w:rPr>
            </w:pPr>
            <w:r w:rsidRPr="00CD5EF2">
              <w:rPr>
                <w:sz w:val="20"/>
              </w:rPr>
              <w:t>Primary Key</w:t>
            </w:r>
          </w:p>
        </w:tc>
        <w:tc>
          <w:tcPr>
            <w:tcW w:w="1276" w:type="dxa"/>
          </w:tcPr>
          <w:p w14:paraId="788BABD5" w14:textId="77777777" w:rsidR="00204A63" w:rsidRPr="00CD5EF2" w:rsidRDefault="00204A63" w:rsidP="00666B5B">
            <w:pPr>
              <w:rPr>
                <w:sz w:val="20"/>
              </w:rPr>
            </w:pPr>
            <w:r w:rsidRPr="00CD5EF2">
              <w:rPr>
                <w:sz w:val="20"/>
              </w:rPr>
              <w:t>Example</w:t>
            </w:r>
          </w:p>
        </w:tc>
        <w:tc>
          <w:tcPr>
            <w:tcW w:w="1275" w:type="dxa"/>
          </w:tcPr>
          <w:p w14:paraId="214C0411" w14:textId="77777777" w:rsidR="00204A63" w:rsidRPr="00CD5EF2" w:rsidRDefault="00204A63" w:rsidP="00666B5B">
            <w:pPr>
              <w:rPr>
                <w:sz w:val="20"/>
              </w:rPr>
            </w:pPr>
            <w:r w:rsidRPr="00CD5EF2">
              <w:rPr>
                <w:sz w:val="20"/>
              </w:rPr>
              <w:t>Not Allowed? (Y/N)</w:t>
            </w:r>
          </w:p>
        </w:tc>
        <w:tc>
          <w:tcPr>
            <w:tcW w:w="851" w:type="dxa"/>
          </w:tcPr>
          <w:p w14:paraId="7C44B30C" w14:textId="77777777" w:rsidR="00204A63" w:rsidRPr="00CD5EF2" w:rsidRDefault="00204A63" w:rsidP="00666B5B">
            <w:pPr>
              <w:rPr>
                <w:sz w:val="20"/>
              </w:rPr>
            </w:pPr>
            <w:r w:rsidRPr="00CD5EF2">
              <w:rPr>
                <w:sz w:val="20"/>
              </w:rPr>
              <w:t>Length</w:t>
            </w:r>
          </w:p>
        </w:tc>
        <w:tc>
          <w:tcPr>
            <w:tcW w:w="1903" w:type="dxa"/>
          </w:tcPr>
          <w:p w14:paraId="7295E05F" w14:textId="77777777" w:rsidR="00204A63" w:rsidRPr="00CD5EF2" w:rsidRDefault="00204A63" w:rsidP="00666B5B">
            <w:pPr>
              <w:rPr>
                <w:sz w:val="20"/>
              </w:rPr>
            </w:pPr>
            <w:r w:rsidRPr="00CD5EF2">
              <w:rPr>
                <w:sz w:val="20"/>
              </w:rPr>
              <w:t>Validation Rules</w:t>
            </w:r>
          </w:p>
        </w:tc>
      </w:tr>
      <w:tr w:rsidR="00204A63" w:rsidRPr="00CD5EF2" w14:paraId="5D5C8CB3" w14:textId="77777777" w:rsidTr="00F72034">
        <w:trPr>
          <w:trHeight w:val="981"/>
        </w:trPr>
        <w:tc>
          <w:tcPr>
            <w:tcW w:w="1975" w:type="dxa"/>
          </w:tcPr>
          <w:p w14:paraId="3C27740E" w14:textId="77777777" w:rsidR="00204A63" w:rsidRPr="00CD5EF2" w:rsidRDefault="00204A63" w:rsidP="00666B5B">
            <w:pPr>
              <w:rPr>
                <w:b w:val="0"/>
                <w:bCs/>
                <w:sz w:val="20"/>
              </w:rPr>
            </w:pPr>
            <w:proofErr w:type="spellStart"/>
            <w:r w:rsidRPr="00CD5EF2">
              <w:rPr>
                <w:b w:val="0"/>
                <w:bCs/>
                <w:sz w:val="20"/>
              </w:rPr>
              <w:t>operation_id</w:t>
            </w:r>
            <w:proofErr w:type="spellEnd"/>
          </w:p>
        </w:tc>
        <w:tc>
          <w:tcPr>
            <w:tcW w:w="1615" w:type="dxa"/>
          </w:tcPr>
          <w:p w14:paraId="509C23D0" w14:textId="77777777" w:rsidR="00204A63" w:rsidRPr="00CD5EF2" w:rsidRDefault="00204A63" w:rsidP="00666B5B">
            <w:pPr>
              <w:rPr>
                <w:b w:val="0"/>
                <w:bCs/>
                <w:sz w:val="20"/>
              </w:rPr>
            </w:pPr>
            <w:r w:rsidRPr="00CD5EF2">
              <w:rPr>
                <w:b w:val="0"/>
                <w:bCs/>
                <w:sz w:val="20"/>
              </w:rPr>
              <w:t xml:space="preserve">Unique Identified ID for operation </w:t>
            </w:r>
          </w:p>
        </w:tc>
        <w:tc>
          <w:tcPr>
            <w:tcW w:w="1225" w:type="dxa"/>
          </w:tcPr>
          <w:p w14:paraId="1116BD87" w14:textId="77777777" w:rsidR="00204A63" w:rsidRPr="00CD5EF2" w:rsidRDefault="00204A63" w:rsidP="00666B5B">
            <w:pPr>
              <w:rPr>
                <w:b w:val="0"/>
                <w:bCs/>
                <w:sz w:val="20"/>
              </w:rPr>
            </w:pPr>
            <w:r w:rsidRPr="00CD5EF2">
              <w:rPr>
                <w:b w:val="0"/>
                <w:bCs/>
                <w:sz w:val="20"/>
              </w:rPr>
              <w:t>int</w:t>
            </w:r>
          </w:p>
        </w:tc>
        <w:tc>
          <w:tcPr>
            <w:tcW w:w="1417" w:type="dxa"/>
          </w:tcPr>
          <w:p w14:paraId="3071AB27" w14:textId="77777777" w:rsidR="00204A63" w:rsidRPr="00CD5EF2" w:rsidRDefault="00204A63" w:rsidP="00666B5B">
            <w:pPr>
              <w:rPr>
                <w:b w:val="0"/>
                <w:bCs/>
                <w:sz w:val="20"/>
              </w:rPr>
            </w:pPr>
            <w:r w:rsidRPr="00CD5EF2">
              <w:rPr>
                <w:b w:val="0"/>
                <w:bCs/>
                <w:sz w:val="20"/>
              </w:rPr>
              <w:t>None</w:t>
            </w:r>
          </w:p>
        </w:tc>
        <w:tc>
          <w:tcPr>
            <w:tcW w:w="1418" w:type="dxa"/>
          </w:tcPr>
          <w:p w14:paraId="13BFB91C" w14:textId="77777777" w:rsidR="00204A63" w:rsidRPr="00CD5EF2" w:rsidRDefault="00204A63" w:rsidP="00666B5B">
            <w:pPr>
              <w:rPr>
                <w:b w:val="0"/>
                <w:bCs/>
                <w:sz w:val="20"/>
              </w:rPr>
            </w:pPr>
            <w:r w:rsidRPr="00CD5EF2">
              <w:rPr>
                <w:b w:val="0"/>
                <w:bCs/>
                <w:sz w:val="20"/>
              </w:rPr>
              <w:t>True</w:t>
            </w:r>
          </w:p>
        </w:tc>
        <w:tc>
          <w:tcPr>
            <w:tcW w:w="1276" w:type="dxa"/>
          </w:tcPr>
          <w:p w14:paraId="3D2D14A7" w14:textId="77777777" w:rsidR="00204A63" w:rsidRPr="00CD5EF2" w:rsidRDefault="00204A63" w:rsidP="00666B5B">
            <w:pPr>
              <w:rPr>
                <w:b w:val="0"/>
                <w:bCs/>
                <w:sz w:val="20"/>
              </w:rPr>
            </w:pPr>
            <w:r w:rsidRPr="00CD5EF2">
              <w:rPr>
                <w:b w:val="0"/>
                <w:bCs/>
                <w:sz w:val="20"/>
              </w:rPr>
              <w:t>1</w:t>
            </w:r>
          </w:p>
        </w:tc>
        <w:tc>
          <w:tcPr>
            <w:tcW w:w="1275" w:type="dxa"/>
          </w:tcPr>
          <w:p w14:paraId="057E2E54" w14:textId="77777777" w:rsidR="00204A63" w:rsidRPr="00CD5EF2" w:rsidRDefault="00204A63" w:rsidP="00666B5B">
            <w:pPr>
              <w:rPr>
                <w:b w:val="0"/>
                <w:bCs/>
                <w:sz w:val="20"/>
              </w:rPr>
            </w:pPr>
            <w:r w:rsidRPr="00CD5EF2">
              <w:rPr>
                <w:b w:val="0"/>
                <w:bCs/>
                <w:sz w:val="20"/>
              </w:rPr>
              <w:t>N</w:t>
            </w:r>
          </w:p>
        </w:tc>
        <w:tc>
          <w:tcPr>
            <w:tcW w:w="851" w:type="dxa"/>
          </w:tcPr>
          <w:p w14:paraId="54C3EFF5" w14:textId="77777777" w:rsidR="00204A63" w:rsidRPr="00CD5EF2" w:rsidRDefault="00204A63" w:rsidP="00666B5B">
            <w:pPr>
              <w:rPr>
                <w:b w:val="0"/>
                <w:bCs/>
                <w:sz w:val="20"/>
              </w:rPr>
            </w:pPr>
            <w:r w:rsidRPr="00CD5EF2">
              <w:rPr>
                <w:b w:val="0"/>
                <w:bCs/>
                <w:sz w:val="20"/>
              </w:rPr>
              <w:t>11</w:t>
            </w:r>
          </w:p>
        </w:tc>
        <w:tc>
          <w:tcPr>
            <w:tcW w:w="1903" w:type="dxa"/>
          </w:tcPr>
          <w:p w14:paraId="7BD9609E" w14:textId="77777777" w:rsidR="00204A63" w:rsidRPr="00CD5EF2" w:rsidRDefault="00204A63" w:rsidP="00666B5B">
            <w:pPr>
              <w:rPr>
                <w:b w:val="0"/>
                <w:bCs/>
                <w:sz w:val="20"/>
              </w:rPr>
            </w:pPr>
            <w:r w:rsidRPr="00CD5EF2">
              <w:rPr>
                <w:b w:val="0"/>
                <w:bCs/>
                <w:sz w:val="20"/>
              </w:rPr>
              <w:t>[0-9]</w:t>
            </w:r>
          </w:p>
        </w:tc>
      </w:tr>
      <w:tr w:rsidR="00204A63" w:rsidRPr="00CD5EF2" w14:paraId="73FB048F" w14:textId="77777777" w:rsidTr="00666B5B">
        <w:trPr>
          <w:trHeight w:val="895"/>
        </w:trPr>
        <w:tc>
          <w:tcPr>
            <w:tcW w:w="1975" w:type="dxa"/>
          </w:tcPr>
          <w:p w14:paraId="428EA03F" w14:textId="77777777" w:rsidR="00204A63" w:rsidRPr="00CD5EF2" w:rsidRDefault="00204A63" w:rsidP="00666B5B">
            <w:pPr>
              <w:rPr>
                <w:b w:val="0"/>
                <w:bCs/>
                <w:sz w:val="20"/>
              </w:rPr>
            </w:pPr>
            <w:proofErr w:type="spellStart"/>
            <w:r w:rsidRPr="00CD5EF2">
              <w:rPr>
                <w:b w:val="0"/>
                <w:bCs/>
                <w:sz w:val="20"/>
              </w:rPr>
              <w:t>operation_date</w:t>
            </w:r>
            <w:proofErr w:type="spellEnd"/>
          </w:p>
        </w:tc>
        <w:tc>
          <w:tcPr>
            <w:tcW w:w="1615" w:type="dxa"/>
          </w:tcPr>
          <w:p w14:paraId="74A655F8" w14:textId="77777777" w:rsidR="00204A63" w:rsidRPr="00CD5EF2" w:rsidRDefault="00204A63" w:rsidP="00666B5B">
            <w:pPr>
              <w:rPr>
                <w:b w:val="0"/>
                <w:bCs/>
                <w:sz w:val="20"/>
              </w:rPr>
            </w:pPr>
            <w:r w:rsidRPr="00CD5EF2">
              <w:rPr>
                <w:b w:val="0"/>
                <w:bCs/>
                <w:sz w:val="20"/>
              </w:rPr>
              <w:t>Date of the operation</w:t>
            </w:r>
          </w:p>
        </w:tc>
        <w:tc>
          <w:tcPr>
            <w:tcW w:w="1225" w:type="dxa"/>
          </w:tcPr>
          <w:p w14:paraId="2C3CF711" w14:textId="77777777" w:rsidR="00204A63" w:rsidRPr="00CD5EF2" w:rsidRDefault="00204A63" w:rsidP="00666B5B">
            <w:pPr>
              <w:rPr>
                <w:b w:val="0"/>
                <w:bCs/>
                <w:sz w:val="20"/>
              </w:rPr>
            </w:pPr>
            <w:r>
              <w:rPr>
                <w:b w:val="0"/>
                <w:bCs/>
                <w:sz w:val="20"/>
              </w:rPr>
              <w:t>d</w:t>
            </w:r>
            <w:r w:rsidRPr="00CD5EF2">
              <w:rPr>
                <w:b w:val="0"/>
                <w:bCs/>
                <w:sz w:val="20"/>
              </w:rPr>
              <w:t>ate</w:t>
            </w:r>
          </w:p>
        </w:tc>
        <w:tc>
          <w:tcPr>
            <w:tcW w:w="1417" w:type="dxa"/>
          </w:tcPr>
          <w:p w14:paraId="39DF1746" w14:textId="77777777" w:rsidR="00204A63" w:rsidRPr="00CD5EF2" w:rsidRDefault="00204A63" w:rsidP="00666B5B">
            <w:pPr>
              <w:rPr>
                <w:b w:val="0"/>
                <w:bCs/>
                <w:sz w:val="20"/>
              </w:rPr>
            </w:pPr>
            <w:r w:rsidRPr="00CD5EF2">
              <w:rPr>
                <w:b w:val="0"/>
                <w:bCs/>
                <w:sz w:val="20"/>
              </w:rPr>
              <w:t>None</w:t>
            </w:r>
          </w:p>
        </w:tc>
        <w:tc>
          <w:tcPr>
            <w:tcW w:w="1418" w:type="dxa"/>
          </w:tcPr>
          <w:p w14:paraId="3E8CB8F0" w14:textId="77777777" w:rsidR="00204A63" w:rsidRPr="00CD5EF2" w:rsidRDefault="00204A63" w:rsidP="00666B5B">
            <w:pPr>
              <w:rPr>
                <w:b w:val="0"/>
                <w:bCs/>
                <w:sz w:val="20"/>
              </w:rPr>
            </w:pPr>
            <w:r w:rsidRPr="00CD5EF2">
              <w:rPr>
                <w:b w:val="0"/>
                <w:bCs/>
                <w:sz w:val="20"/>
              </w:rPr>
              <w:t>False</w:t>
            </w:r>
          </w:p>
        </w:tc>
        <w:tc>
          <w:tcPr>
            <w:tcW w:w="1276" w:type="dxa"/>
          </w:tcPr>
          <w:p w14:paraId="379FA73B" w14:textId="77777777" w:rsidR="00204A63" w:rsidRPr="00CD5EF2" w:rsidRDefault="00204A63" w:rsidP="00666B5B">
            <w:pPr>
              <w:rPr>
                <w:b w:val="0"/>
                <w:bCs/>
                <w:sz w:val="20"/>
              </w:rPr>
            </w:pPr>
            <w:r w:rsidRPr="00CD5EF2">
              <w:rPr>
                <w:b w:val="0"/>
                <w:bCs/>
                <w:sz w:val="20"/>
              </w:rPr>
              <w:t>01/02/2023</w:t>
            </w:r>
          </w:p>
        </w:tc>
        <w:tc>
          <w:tcPr>
            <w:tcW w:w="1275" w:type="dxa"/>
          </w:tcPr>
          <w:p w14:paraId="02DF4653" w14:textId="77777777" w:rsidR="00204A63" w:rsidRPr="00CD5EF2" w:rsidRDefault="00204A63" w:rsidP="00666B5B">
            <w:pPr>
              <w:rPr>
                <w:b w:val="0"/>
                <w:bCs/>
                <w:sz w:val="20"/>
              </w:rPr>
            </w:pPr>
            <w:r w:rsidRPr="00CD5EF2">
              <w:rPr>
                <w:b w:val="0"/>
                <w:bCs/>
                <w:sz w:val="20"/>
              </w:rPr>
              <w:t>N</w:t>
            </w:r>
          </w:p>
        </w:tc>
        <w:tc>
          <w:tcPr>
            <w:tcW w:w="851" w:type="dxa"/>
          </w:tcPr>
          <w:p w14:paraId="4A9980FE" w14:textId="77777777" w:rsidR="00204A63" w:rsidRPr="00CD5EF2" w:rsidRDefault="00204A63" w:rsidP="00666B5B">
            <w:pPr>
              <w:rPr>
                <w:b w:val="0"/>
                <w:bCs/>
                <w:sz w:val="20"/>
              </w:rPr>
            </w:pPr>
            <w:r w:rsidRPr="00D954EF">
              <w:rPr>
                <w:b w:val="0"/>
                <w:bCs/>
                <w:kern w:val="24"/>
                <w:sz w:val="22"/>
              </w:rPr>
              <w:t>9999-12-31</w:t>
            </w:r>
          </w:p>
        </w:tc>
        <w:tc>
          <w:tcPr>
            <w:tcW w:w="1903" w:type="dxa"/>
          </w:tcPr>
          <w:p w14:paraId="7DF67BDF" w14:textId="77777777" w:rsidR="00204A63" w:rsidRPr="00CD5EF2" w:rsidRDefault="00204A63" w:rsidP="00666B5B">
            <w:pPr>
              <w:rPr>
                <w:b w:val="0"/>
                <w:bCs/>
                <w:sz w:val="20"/>
              </w:rPr>
            </w:pPr>
            <w:r w:rsidRPr="00D954EF">
              <w:rPr>
                <w:b w:val="0"/>
                <w:bCs/>
                <w:sz w:val="22"/>
              </w:rPr>
              <w:t>YYYY-MM-DD</w:t>
            </w:r>
          </w:p>
        </w:tc>
      </w:tr>
      <w:tr w:rsidR="00204A63" w:rsidRPr="00CD5EF2" w14:paraId="0F6CB173" w14:textId="77777777" w:rsidTr="00666B5B">
        <w:trPr>
          <w:trHeight w:val="895"/>
        </w:trPr>
        <w:tc>
          <w:tcPr>
            <w:tcW w:w="1975" w:type="dxa"/>
          </w:tcPr>
          <w:p w14:paraId="7FEAC72C" w14:textId="77777777" w:rsidR="00204A63" w:rsidRPr="00CD5EF2" w:rsidRDefault="00204A63" w:rsidP="00666B5B">
            <w:pPr>
              <w:rPr>
                <w:b w:val="0"/>
                <w:bCs/>
                <w:sz w:val="20"/>
              </w:rPr>
            </w:pPr>
            <w:proofErr w:type="spellStart"/>
            <w:r w:rsidRPr="00CD5EF2">
              <w:rPr>
                <w:b w:val="0"/>
                <w:bCs/>
                <w:sz w:val="20"/>
              </w:rPr>
              <w:t>operation_type_id</w:t>
            </w:r>
            <w:proofErr w:type="spellEnd"/>
          </w:p>
        </w:tc>
        <w:tc>
          <w:tcPr>
            <w:tcW w:w="1615" w:type="dxa"/>
          </w:tcPr>
          <w:p w14:paraId="6CE7F278" w14:textId="77777777" w:rsidR="00204A63" w:rsidRPr="00CD5EF2" w:rsidRDefault="00204A63" w:rsidP="00666B5B">
            <w:pPr>
              <w:rPr>
                <w:b w:val="0"/>
                <w:bCs/>
                <w:sz w:val="20"/>
              </w:rPr>
            </w:pPr>
            <w:r w:rsidRPr="00CD5EF2">
              <w:rPr>
                <w:b w:val="0"/>
                <w:bCs/>
                <w:sz w:val="20"/>
              </w:rPr>
              <w:t>Unique Identified ID for operation type</w:t>
            </w:r>
          </w:p>
        </w:tc>
        <w:tc>
          <w:tcPr>
            <w:tcW w:w="1225" w:type="dxa"/>
          </w:tcPr>
          <w:p w14:paraId="194DDFCE" w14:textId="77777777" w:rsidR="00204A63" w:rsidRPr="00CD5EF2" w:rsidRDefault="00204A63" w:rsidP="00666B5B">
            <w:pPr>
              <w:rPr>
                <w:b w:val="0"/>
                <w:bCs/>
                <w:sz w:val="20"/>
              </w:rPr>
            </w:pPr>
            <w:r w:rsidRPr="00CD5EF2">
              <w:rPr>
                <w:b w:val="0"/>
                <w:bCs/>
                <w:sz w:val="20"/>
              </w:rPr>
              <w:t>int</w:t>
            </w:r>
          </w:p>
        </w:tc>
        <w:tc>
          <w:tcPr>
            <w:tcW w:w="1417" w:type="dxa"/>
          </w:tcPr>
          <w:p w14:paraId="5B8F9F33" w14:textId="77777777" w:rsidR="00204A63" w:rsidRPr="00CD5EF2" w:rsidRDefault="00204A63" w:rsidP="00666B5B">
            <w:pPr>
              <w:rPr>
                <w:b w:val="0"/>
                <w:bCs/>
                <w:sz w:val="20"/>
              </w:rPr>
            </w:pPr>
            <w:r w:rsidRPr="00CD5EF2">
              <w:rPr>
                <w:b w:val="0"/>
                <w:bCs/>
                <w:sz w:val="20"/>
              </w:rPr>
              <w:t>None</w:t>
            </w:r>
          </w:p>
        </w:tc>
        <w:tc>
          <w:tcPr>
            <w:tcW w:w="1418" w:type="dxa"/>
          </w:tcPr>
          <w:p w14:paraId="2FDB5EAA" w14:textId="77777777" w:rsidR="00204A63" w:rsidRPr="00CD5EF2" w:rsidRDefault="00204A63" w:rsidP="00666B5B">
            <w:pPr>
              <w:rPr>
                <w:b w:val="0"/>
                <w:bCs/>
                <w:sz w:val="20"/>
              </w:rPr>
            </w:pPr>
            <w:r w:rsidRPr="00CD5EF2">
              <w:rPr>
                <w:b w:val="0"/>
                <w:bCs/>
                <w:sz w:val="20"/>
              </w:rPr>
              <w:t>true</w:t>
            </w:r>
          </w:p>
        </w:tc>
        <w:tc>
          <w:tcPr>
            <w:tcW w:w="1276" w:type="dxa"/>
          </w:tcPr>
          <w:p w14:paraId="0DCB7242" w14:textId="77777777" w:rsidR="00204A63" w:rsidRPr="00CD5EF2" w:rsidRDefault="00204A63" w:rsidP="00666B5B">
            <w:pPr>
              <w:rPr>
                <w:b w:val="0"/>
                <w:bCs/>
                <w:sz w:val="20"/>
              </w:rPr>
            </w:pPr>
            <w:r w:rsidRPr="00CD5EF2">
              <w:rPr>
                <w:b w:val="0"/>
                <w:bCs/>
                <w:sz w:val="20"/>
              </w:rPr>
              <w:t>1</w:t>
            </w:r>
          </w:p>
        </w:tc>
        <w:tc>
          <w:tcPr>
            <w:tcW w:w="1275" w:type="dxa"/>
          </w:tcPr>
          <w:p w14:paraId="50EB00ED" w14:textId="77777777" w:rsidR="00204A63" w:rsidRPr="00CD5EF2" w:rsidRDefault="00204A63" w:rsidP="00666B5B">
            <w:pPr>
              <w:rPr>
                <w:b w:val="0"/>
                <w:bCs/>
                <w:sz w:val="20"/>
              </w:rPr>
            </w:pPr>
            <w:r w:rsidRPr="00CD5EF2">
              <w:rPr>
                <w:b w:val="0"/>
                <w:bCs/>
                <w:sz w:val="20"/>
              </w:rPr>
              <w:t>N</w:t>
            </w:r>
          </w:p>
        </w:tc>
        <w:tc>
          <w:tcPr>
            <w:tcW w:w="851" w:type="dxa"/>
          </w:tcPr>
          <w:p w14:paraId="628F71B7" w14:textId="77777777" w:rsidR="00204A63" w:rsidRPr="00CD5EF2" w:rsidRDefault="00204A63" w:rsidP="00666B5B">
            <w:pPr>
              <w:rPr>
                <w:b w:val="0"/>
                <w:bCs/>
                <w:sz w:val="20"/>
              </w:rPr>
            </w:pPr>
            <w:r w:rsidRPr="00CD5EF2">
              <w:rPr>
                <w:b w:val="0"/>
                <w:bCs/>
                <w:sz w:val="20"/>
              </w:rPr>
              <w:t>11</w:t>
            </w:r>
          </w:p>
        </w:tc>
        <w:tc>
          <w:tcPr>
            <w:tcW w:w="1903" w:type="dxa"/>
          </w:tcPr>
          <w:p w14:paraId="340A6FB8" w14:textId="77777777" w:rsidR="00204A63" w:rsidRPr="00CD5EF2" w:rsidRDefault="00204A63" w:rsidP="00666B5B">
            <w:pPr>
              <w:rPr>
                <w:b w:val="0"/>
                <w:bCs/>
                <w:sz w:val="20"/>
              </w:rPr>
            </w:pPr>
            <w:r w:rsidRPr="00CD5EF2">
              <w:rPr>
                <w:b w:val="0"/>
                <w:bCs/>
                <w:sz w:val="20"/>
              </w:rPr>
              <w:t>[0-9]</w:t>
            </w:r>
          </w:p>
        </w:tc>
      </w:tr>
      <w:tr w:rsidR="00204A63" w:rsidRPr="00CD5EF2" w14:paraId="3E4947A6" w14:textId="77777777" w:rsidTr="00F72034">
        <w:trPr>
          <w:trHeight w:val="724"/>
        </w:trPr>
        <w:tc>
          <w:tcPr>
            <w:tcW w:w="1975" w:type="dxa"/>
          </w:tcPr>
          <w:p w14:paraId="57E046D1" w14:textId="77777777" w:rsidR="00204A63" w:rsidRPr="00CD5EF2" w:rsidRDefault="00204A63" w:rsidP="00666B5B">
            <w:pPr>
              <w:rPr>
                <w:b w:val="0"/>
                <w:bCs/>
                <w:sz w:val="20"/>
              </w:rPr>
            </w:pPr>
            <w:r w:rsidRPr="00CD5EF2">
              <w:rPr>
                <w:b w:val="0"/>
                <w:bCs/>
                <w:sz w:val="20"/>
              </w:rPr>
              <w:t>status</w:t>
            </w:r>
          </w:p>
        </w:tc>
        <w:tc>
          <w:tcPr>
            <w:tcW w:w="1615" w:type="dxa"/>
          </w:tcPr>
          <w:p w14:paraId="5209A90D" w14:textId="77777777" w:rsidR="00204A63" w:rsidRPr="00CD5EF2" w:rsidRDefault="00204A63" w:rsidP="00666B5B">
            <w:pPr>
              <w:rPr>
                <w:b w:val="0"/>
                <w:bCs/>
                <w:sz w:val="20"/>
              </w:rPr>
            </w:pPr>
            <w:r w:rsidRPr="00CD5EF2">
              <w:rPr>
                <w:b w:val="0"/>
                <w:bCs/>
                <w:sz w:val="20"/>
              </w:rPr>
              <w:t>Status of the operation</w:t>
            </w:r>
          </w:p>
        </w:tc>
        <w:tc>
          <w:tcPr>
            <w:tcW w:w="1225" w:type="dxa"/>
          </w:tcPr>
          <w:p w14:paraId="57A72B7E" w14:textId="77777777" w:rsidR="00204A63" w:rsidRPr="00CD5EF2" w:rsidRDefault="00204A63" w:rsidP="00666B5B">
            <w:pPr>
              <w:rPr>
                <w:b w:val="0"/>
                <w:bCs/>
                <w:sz w:val="20"/>
              </w:rPr>
            </w:pPr>
            <w:r w:rsidRPr="00CD5EF2">
              <w:rPr>
                <w:b w:val="0"/>
                <w:bCs/>
                <w:sz w:val="20"/>
              </w:rPr>
              <w:t>varchar</w:t>
            </w:r>
          </w:p>
        </w:tc>
        <w:tc>
          <w:tcPr>
            <w:tcW w:w="1417" w:type="dxa"/>
          </w:tcPr>
          <w:p w14:paraId="433C5D76" w14:textId="77777777" w:rsidR="00204A63" w:rsidRPr="00CD5EF2" w:rsidRDefault="00204A63" w:rsidP="00666B5B">
            <w:pPr>
              <w:rPr>
                <w:b w:val="0"/>
                <w:bCs/>
                <w:sz w:val="20"/>
              </w:rPr>
            </w:pPr>
            <w:r w:rsidRPr="00CD5EF2">
              <w:rPr>
                <w:b w:val="0"/>
                <w:bCs/>
                <w:sz w:val="20"/>
              </w:rPr>
              <w:t>None</w:t>
            </w:r>
          </w:p>
        </w:tc>
        <w:tc>
          <w:tcPr>
            <w:tcW w:w="1418" w:type="dxa"/>
          </w:tcPr>
          <w:p w14:paraId="7DDA45CA" w14:textId="77777777" w:rsidR="00204A63" w:rsidRPr="00CD5EF2" w:rsidRDefault="00204A63" w:rsidP="00666B5B">
            <w:pPr>
              <w:rPr>
                <w:b w:val="0"/>
                <w:bCs/>
                <w:sz w:val="20"/>
              </w:rPr>
            </w:pPr>
            <w:r w:rsidRPr="00CD5EF2">
              <w:rPr>
                <w:b w:val="0"/>
                <w:bCs/>
                <w:sz w:val="20"/>
              </w:rPr>
              <w:t>false</w:t>
            </w:r>
          </w:p>
        </w:tc>
        <w:tc>
          <w:tcPr>
            <w:tcW w:w="1276" w:type="dxa"/>
          </w:tcPr>
          <w:p w14:paraId="39B452FD" w14:textId="77777777" w:rsidR="00204A63" w:rsidRPr="00CD5EF2" w:rsidRDefault="00204A63" w:rsidP="00666B5B">
            <w:pPr>
              <w:rPr>
                <w:b w:val="0"/>
                <w:bCs/>
                <w:sz w:val="20"/>
              </w:rPr>
            </w:pPr>
            <w:r w:rsidRPr="00CD5EF2">
              <w:rPr>
                <w:b w:val="0"/>
                <w:bCs/>
                <w:sz w:val="20"/>
              </w:rPr>
              <w:t>pending</w:t>
            </w:r>
          </w:p>
        </w:tc>
        <w:tc>
          <w:tcPr>
            <w:tcW w:w="1275" w:type="dxa"/>
          </w:tcPr>
          <w:p w14:paraId="55E09072" w14:textId="77777777" w:rsidR="00204A63" w:rsidRPr="00CD5EF2" w:rsidRDefault="00204A63" w:rsidP="00666B5B">
            <w:pPr>
              <w:rPr>
                <w:b w:val="0"/>
                <w:bCs/>
                <w:sz w:val="20"/>
              </w:rPr>
            </w:pPr>
            <w:r w:rsidRPr="00CD5EF2">
              <w:rPr>
                <w:b w:val="0"/>
                <w:bCs/>
                <w:sz w:val="20"/>
              </w:rPr>
              <w:t>Y</w:t>
            </w:r>
          </w:p>
        </w:tc>
        <w:tc>
          <w:tcPr>
            <w:tcW w:w="851" w:type="dxa"/>
          </w:tcPr>
          <w:p w14:paraId="23124BC5" w14:textId="77777777" w:rsidR="00204A63" w:rsidRPr="00CD5EF2" w:rsidRDefault="00204A63" w:rsidP="00666B5B">
            <w:pPr>
              <w:rPr>
                <w:b w:val="0"/>
                <w:bCs/>
                <w:sz w:val="20"/>
              </w:rPr>
            </w:pPr>
            <w:r w:rsidRPr="00CD5EF2">
              <w:rPr>
                <w:b w:val="0"/>
                <w:bCs/>
                <w:sz w:val="20"/>
              </w:rPr>
              <w:t xml:space="preserve">11 </w:t>
            </w:r>
          </w:p>
        </w:tc>
        <w:tc>
          <w:tcPr>
            <w:tcW w:w="1903" w:type="dxa"/>
          </w:tcPr>
          <w:p w14:paraId="0FF17CB1" w14:textId="77777777" w:rsidR="00204A63" w:rsidRPr="00CD5EF2" w:rsidRDefault="00204A63" w:rsidP="00666B5B">
            <w:pPr>
              <w:rPr>
                <w:b w:val="0"/>
                <w:bCs/>
                <w:sz w:val="20"/>
              </w:rPr>
            </w:pPr>
            <w:r w:rsidRPr="00CD5EF2">
              <w:rPr>
                <w:b w:val="0"/>
                <w:bCs/>
                <w:sz w:val="20"/>
              </w:rPr>
              <w:t>[a-z, A-Z]</w:t>
            </w:r>
          </w:p>
        </w:tc>
      </w:tr>
      <w:tr w:rsidR="00204A63" w:rsidRPr="00CD5EF2" w14:paraId="79187F9C" w14:textId="77777777" w:rsidTr="00F72034">
        <w:trPr>
          <w:trHeight w:val="990"/>
        </w:trPr>
        <w:tc>
          <w:tcPr>
            <w:tcW w:w="1975" w:type="dxa"/>
          </w:tcPr>
          <w:p w14:paraId="1C4E91BC" w14:textId="77777777" w:rsidR="00204A63" w:rsidRPr="00CD5EF2" w:rsidRDefault="00204A63" w:rsidP="00666B5B">
            <w:pPr>
              <w:rPr>
                <w:b w:val="0"/>
                <w:bCs/>
                <w:sz w:val="20"/>
              </w:rPr>
            </w:pPr>
            <w:proofErr w:type="spellStart"/>
            <w:r w:rsidRPr="00CD5EF2">
              <w:rPr>
                <w:b w:val="0"/>
                <w:bCs/>
                <w:sz w:val="20"/>
              </w:rPr>
              <w:t>is_exist</w:t>
            </w:r>
            <w:proofErr w:type="spellEnd"/>
          </w:p>
        </w:tc>
        <w:tc>
          <w:tcPr>
            <w:tcW w:w="1615" w:type="dxa"/>
          </w:tcPr>
          <w:p w14:paraId="0D399864" w14:textId="77777777" w:rsidR="00204A63" w:rsidRPr="00CD5EF2" w:rsidRDefault="00204A63" w:rsidP="00666B5B">
            <w:pPr>
              <w:rPr>
                <w:b w:val="0"/>
                <w:bCs/>
                <w:sz w:val="20"/>
              </w:rPr>
            </w:pPr>
            <w:r w:rsidRPr="00CD5EF2">
              <w:rPr>
                <w:b w:val="0"/>
                <w:bCs/>
                <w:sz w:val="20"/>
              </w:rPr>
              <w:t>Determines operation existing record</w:t>
            </w:r>
          </w:p>
        </w:tc>
        <w:tc>
          <w:tcPr>
            <w:tcW w:w="1225" w:type="dxa"/>
          </w:tcPr>
          <w:p w14:paraId="7597E58E" w14:textId="77777777" w:rsidR="00204A63" w:rsidRPr="00CD5EF2" w:rsidRDefault="00204A63" w:rsidP="00666B5B">
            <w:pPr>
              <w:rPr>
                <w:b w:val="0"/>
                <w:bCs/>
                <w:sz w:val="20"/>
              </w:rPr>
            </w:pPr>
            <w:r w:rsidRPr="00CD5EF2">
              <w:rPr>
                <w:b w:val="0"/>
                <w:bCs/>
                <w:sz w:val="20"/>
              </w:rPr>
              <w:t>varchar</w:t>
            </w:r>
          </w:p>
        </w:tc>
        <w:tc>
          <w:tcPr>
            <w:tcW w:w="1417" w:type="dxa"/>
          </w:tcPr>
          <w:p w14:paraId="5F4E5F63" w14:textId="77777777" w:rsidR="00204A63" w:rsidRPr="00CD5EF2" w:rsidRDefault="00204A63" w:rsidP="00666B5B">
            <w:pPr>
              <w:rPr>
                <w:b w:val="0"/>
                <w:bCs/>
                <w:sz w:val="20"/>
              </w:rPr>
            </w:pPr>
            <w:r w:rsidRPr="00CD5EF2">
              <w:rPr>
                <w:b w:val="0"/>
                <w:bCs/>
                <w:sz w:val="20"/>
              </w:rPr>
              <w:t>None</w:t>
            </w:r>
          </w:p>
        </w:tc>
        <w:tc>
          <w:tcPr>
            <w:tcW w:w="1418" w:type="dxa"/>
          </w:tcPr>
          <w:p w14:paraId="5CAE3AE5" w14:textId="77777777" w:rsidR="00204A63" w:rsidRPr="00CD5EF2" w:rsidRDefault="00204A63" w:rsidP="00666B5B">
            <w:pPr>
              <w:rPr>
                <w:b w:val="0"/>
                <w:bCs/>
                <w:sz w:val="20"/>
              </w:rPr>
            </w:pPr>
            <w:r w:rsidRPr="00CD5EF2">
              <w:rPr>
                <w:b w:val="0"/>
                <w:bCs/>
                <w:sz w:val="20"/>
              </w:rPr>
              <w:t>false</w:t>
            </w:r>
          </w:p>
        </w:tc>
        <w:tc>
          <w:tcPr>
            <w:tcW w:w="1276" w:type="dxa"/>
          </w:tcPr>
          <w:p w14:paraId="23164C8B" w14:textId="77777777" w:rsidR="00204A63" w:rsidRPr="00CD5EF2" w:rsidRDefault="00204A63" w:rsidP="00666B5B">
            <w:pPr>
              <w:rPr>
                <w:b w:val="0"/>
                <w:bCs/>
                <w:sz w:val="20"/>
              </w:rPr>
            </w:pPr>
            <w:r w:rsidRPr="00CD5EF2">
              <w:rPr>
                <w:b w:val="0"/>
                <w:bCs/>
                <w:sz w:val="20"/>
              </w:rPr>
              <w:t>true</w:t>
            </w:r>
          </w:p>
        </w:tc>
        <w:tc>
          <w:tcPr>
            <w:tcW w:w="1275" w:type="dxa"/>
          </w:tcPr>
          <w:p w14:paraId="298332CF" w14:textId="77777777" w:rsidR="00204A63" w:rsidRPr="00CD5EF2" w:rsidRDefault="00204A63" w:rsidP="00666B5B">
            <w:pPr>
              <w:rPr>
                <w:b w:val="0"/>
                <w:bCs/>
                <w:sz w:val="20"/>
              </w:rPr>
            </w:pPr>
            <w:r w:rsidRPr="00CD5EF2">
              <w:rPr>
                <w:b w:val="0"/>
                <w:bCs/>
                <w:sz w:val="20"/>
              </w:rPr>
              <w:t>Y</w:t>
            </w:r>
          </w:p>
        </w:tc>
        <w:tc>
          <w:tcPr>
            <w:tcW w:w="851" w:type="dxa"/>
          </w:tcPr>
          <w:p w14:paraId="2940FF86" w14:textId="77777777" w:rsidR="00204A63" w:rsidRPr="00CD5EF2" w:rsidRDefault="00204A63" w:rsidP="00666B5B">
            <w:pPr>
              <w:rPr>
                <w:b w:val="0"/>
                <w:bCs/>
                <w:sz w:val="20"/>
              </w:rPr>
            </w:pPr>
            <w:r w:rsidRPr="00CD5EF2">
              <w:rPr>
                <w:b w:val="0"/>
                <w:bCs/>
                <w:sz w:val="20"/>
              </w:rPr>
              <w:t>50</w:t>
            </w:r>
          </w:p>
        </w:tc>
        <w:tc>
          <w:tcPr>
            <w:tcW w:w="1903" w:type="dxa"/>
          </w:tcPr>
          <w:p w14:paraId="3D9786BB" w14:textId="77777777" w:rsidR="00204A63" w:rsidRPr="00CD5EF2" w:rsidRDefault="00204A63" w:rsidP="00666B5B">
            <w:pPr>
              <w:rPr>
                <w:b w:val="0"/>
                <w:bCs/>
                <w:sz w:val="20"/>
              </w:rPr>
            </w:pPr>
            <w:r w:rsidRPr="00CD5EF2">
              <w:rPr>
                <w:b w:val="0"/>
                <w:bCs/>
                <w:sz w:val="20"/>
              </w:rPr>
              <w:t>[A-Z, a-z,0-9, @]</w:t>
            </w:r>
          </w:p>
        </w:tc>
      </w:tr>
      <w:tr w:rsidR="00204A63" w:rsidRPr="00CD5EF2" w14:paraId="354C92AF" w14:textId="77777777" w:rsidTr="00F72034">
        <w:trPr>
          <w:trHeight w:val="847"/>
        </w:trPr>
        <w:tc>
          <w:tcPr>
            <w:tcW w:w="1975" w:type="dxa"/>
          </w:tcPr>
          <w:p w14:paraId="3BE46F0B" w14:textId="77777777" w:rsidR="00204A63" w:rsidRPr="00CD5EF2" w:rsidRDefault="00204A63" w:rsidP="00666B5B">
            <w:pPr>
              <w:rPr>
                <w:b w:val="0"/>
                <w:bCs/>
                <w:sz w:val="20"/>
              </w:rPr>
            </w:pPr>
            <w:proofErr w:type="spellStart"/>
            <w:r w:rsidRPr="00CD5EF2">
              <w:rPr>
                <w:b w:val="0"/>
                <w:bCs/>
                <w:sz w:val="20"/>
              </w:rPr>
              <w:t>user_id</w:t>
            </w:r>
            <w:proofErr w:type="spellEnd"/>
          </w:p>
        </w:tc>
        <w:tc>
          <w:tcPr>
            <w:tcW w:w="1615" w:type="dxa"/>
          </w:tcPr>
          <w:p w14:paraId="4584DE13" w14:textId="77777777" w:rsidR="00204A63" w:rsidRPr="00CD5EF2" w:rsidRDefault="00204A63" w:rsidP="00666B5B">
            <w:pPr>
              <w:rPr>
                <w:b w:val="0"/>
                <w:bCs/>
                <w:sz w:val="20"/>
              </w:rPr>
            </w:pPr>
            <w:r w:rsidRPr="00CD5EF2">
              <w:rPr>
                <w:b w:val="0"/>
                <w:bCs/>
                <w:sz w:val="20"/>
              </w:rPr>
              <w:t>Unique Identified ID for user</w:t>
            </w:r>
          </w:p>
        </w:tc>
        <w:tc>
          <w:tcPr>
            <w:tcW w:w="1225" w:type="dxa"/>
          </w:tcPr>
          <w:p w14:paraId="15485A05" w14:textId="77777777" w:rsidR="00204A63" w:rsidRPr="00CD5EF2" w:rsidRDefault="00204A63" w:rsidP="00666B5B">
            <w:pPr>
              <w:rPr>
                <w:b w:val="0"/>
                <w:bCs/>
                <w:sz w:val="20"/>
              </w:rPr>
            </w:pPr>
            <w:r w:rsidRPr="00CD5EF2">
              <w:rPr>
                <w:b w:val="0"/>
                <w:bCs/>
                <w:sz w:val="20"/>
              </w:rPr>
              <w:t>int</w:t>
            </w:r>
          </w:p>
        </w:tc>
        <w:tc>
          <w:tcPr>
            <w:tcW w:w="1417" w:type="dxa"/>
          </w:tcPr>
          <w:p w14:paraId="13B22080" w14:textId="77777777" w:rsidR="00204A63" w:rsidRPr="00CD5EF2" w:rsidRDefault="00204A63" w:rsidP="00666B5B">
            <w:pPr>
              <w:rPr>
                <w:b w:val="0"/>
                <w:bCs/>
                <w:sz w:val="20"/>
              </w:rPr>
            </w:pPr>
            <w:r w:rsidRPr="00CD5EF2">
              <w:rPr>
                <w:b w:val="0"/>
                <w:bCs/>
                <w:sz w:val="20"/>
              </w:rPr>
              <w:t>None</w:t>
            </w:r>
          </w:p>
        </w:tc>
        <w:tc>
          <w:tcPr>
            <w:tcW w:w="1418" w:type="dxa"/>
          </w:tcPr>
          <w:p w14:paraId="33958832" w14:textId="77777777" w:rsidR="00204A63" w:rsidRPr="00CD5EF2" w:rsidRDefault="00204A63" w:rsidP="00666B5B">
            <w:pPr>
              <w:rPr>
                <w:b w:val="0"/>
                <w:bCs/>
                <w:sz w:val="20"/>
              </w:rPr>
            </w:pPr>
            <w:r w:rsidRPr="00CD5EF2">
              <w:rPr>
                <w:b w:val="0"/>
                <w:bCs/>
                <w:sz w:val="20"/>
              </w:rPr>
              <w:t>false</w:t>
            </w:r>
          </w:p>
        </w:tc>
        <w:tc>
          <w:tcPr>
            <w:tcW w:w="1276" w:type="dxa"/>
          </w:tcPr>
          <w:p w14:paraId="0A96BAC3" w14:textId="77777777" w:rsidR="00204A63" w:rsidRPr="00CD5EF2" w:rsidRDefault="00204A63" w:rsidP="00666B5B">
            <w:pPr>
              <w:rPr>
                <w:b w:val="0"/>
                <w:bCs/>
                <w:sz w:val="20"/>
              </w:rPr>
            </w:pPr>
            <w:r w:rsidRPr="00CD5EF2">
              <w:rPr>
                <w:b w:val="0"/>
                <w:bCs/>
                <w:sz w:val="20"/>
              </w:rPr>
              <w:t>1</w:t>
            </w:r>
          </w:p>
        </w:tc>
        <w:tc>
          <w:tcPr>
            <w:tcW w:w="1275" w:type="dxa"/>
          </w:tcPr>
          <w:p w14:paraId="53878116" w14:textId="77777777" w:rsidR="00204A63" w:rsidRPr="00CD5EF2" w:rsidRDefault="00204A63" w:rsidP="00666B5B">
            <w:pPr>
              <w:rPr>
                <w:b w:val="0"/>
                <w:bCs/>
                <w:sz w:val="20"/>
              </w:rPr>
            </w:pPr>
            <w:r w:rsidRPr="00CD5EF2">
              <w:rPr>
                <w:b w:val="0"/>
                <w:bCs/>
                <w:sz w:val="20"/>
              </w:rPr>
              <w:t>Y</w:t>
            </w:r>
          </w:p>
        </w:tc>
        <w:tc>
          <w:tcPr>
            <w:tcW w:w="851" w:type="dxa"/>
          </w:tcPr>
          <w:p w14:paraId="10701651" w14:textId="77777777" w:rsidR="00204A63" w:rsidRPr="00CD5EF2" w:rsidRDefault="00204A63" w:rsidP="00666B5B">
            <w:pPr>
              <w:rPr>
                <w:b w:val="0"/>
                <w:bCs/>
                <w:sz w:val="20"/>
              </w:rPr>
            </w:pPr>
            <w:r w:rsidRPr="00CD5EF2">
              <w:rPr>
                <w:b w:val="0"/>
                <w:bCs/>
                <w:sz w:val="20"/>
              </w:rPr>
              <w:t>11</w:t>
            </w:r>
          </w:p>
        </w:tc>
        <w:tc>
          <w:tcPr>
            <w:tcW w:w="1903" w:type="dxa"/>
          </w:tcPr>
          <w:p w14:paraId="3714D56D" w14:textId="77777777" w:rsidR="00204A63" w:rsidRPr="00CD5EF2" w:rsidRDefault="00204A63" w:rsidP="00666B5B">
            <w:pPr>
              <w:rPr>
                <w:b w:val="0"/>
                <w:bCs/>
                <w:sz w:val="20"/>
              </w:rPr>
            </w:pPr>
            <w:r w:rsidRPr="00CD5EF2">
              <w:rPr>
                <w:b w:val="0"/>
                <w:bCs/>
                <w:sz w:val="20"/>
              </w:rPr>
              <w:t>[0-9]</w:t>
            </w:r>
          </w:p>
        </w:tc>
      </w:tr>
    </w:tbl>
    <w:p w14:paraId="6B42C2B6" w14:textId="77777777" w:rsidR="00296CBF" w:rsidRDefault="00296CBF" w:rsidP="00204A63">
      <w:pPr>
        <w:spacing w:line="360" w:lineRule="auto"/>
        <w:rPr>
          <w:rFonts w:cs="Times New Roman"/>
          <w:szCs w:val="24"/>
        </w:rPr>
      </w:pPr>
    </w:p>
    <w:p w14:paraId="55A4267B" w14:textId="4E8F7D3C" w:rsidR="00204A63" w:rsidRDefault="00204A63" w:rsidP="00204A63">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7</w:t>
      </w:r>
      <w:r w:rsidRPr="00D954EF">
        <w:rPr>
          <w:rFonts w:cs="Times New Roman"/>
          <w:szCs w:val="24"/>
        </w:rPr>
        <w:t xml:space="preserve">. Data Dictionary of </w:t>
      </w:r>
      <w:r>
        <w:rPr>
          <w:rFonts w:cs="Times New Roman"/>
          <w:szCs w:val="24"/>
        </w:rPr>
        <w:t xml:space="preserve">Operation </w:t>
      </w:r>
      <w:r w:rsidRPr="00D954EF">
        <w:rPr>
          <w:rFonts w:cs="Times New Roman"/>
          <w:szCs w:val="24"/>
        </w:rPr>
        <w:t>Table</w:t>
      </w:r>
    </w:p>
    <w:p w14:paraId="2023AB1C" w14:textId="136810B7" w:rsidR="00575A26" w:rsidRDefault="00575A26" w:rsidP="00F72034">
      <w:pPr>
        <w:spacing w:line="360" w:lineRule="auto"/>
        <w:jc w:val="both"/>
        <w:rPr>
          <w:rFonts w:cs="Times New Roman"/>
          <w:szCs w:val="24"/>
        </w:rPr>
      </w:pPr>
    </w:p>
    <w:p w14:paraId="1A55F128" w14:textId="77777777" w:rsidR="00575A26" w:rsidRPr="00D954EF" w:rsidRDefault="00575A26" w:rsidP="00204A63">
      <w:pPr>
        <w:spacing w:line="360" w:lineRule="auto"/>
        <w:rPr>
          <w:rFonts w:cs="Times New Roman"/>
          <w:szCs w:val="24"/>
        </w:rPr>
      </w:pPr>
    </w:p>
    <w:p w14:paraId="15650D89"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1980"/>
        <w:gridCol w:w="1975"/>
        <w:gridCol w:w="1143"/>
        <w:gridCol w:w="1418"/>
        <w:gridCol w:w="1417"/>
        <w:gridCol w:w="1134"/>
        <w:gridCol w:w="1276"/>
        <w:gridCol w:w="886"/>
        <w:gridCol w:w="1726"/>
      </w:tblGrid>
      <w:tr w:rsidR="00204A63" w:rsidRPr="00204A5D" w14:paraId="076BC3E4" w14:textId="77777777" w:rsidTr="00666B5B">
        <w:trPr>
          <w:trHeight w:val="291"/>
        </w:trPr>
        <w:tc>
          <w:tcPr>
            <w:tcW w:w="1980" w:type="dxa"/>
          </w:tcPr>
          <w:p w14:paraId="60C4F3DE" w14:textId="77777777" w:rsidR="00204A63" w:rsidRPr="00204A5D" w:rsidRDefault="00204A63" w:rsidP="00666B5B">
            <w:pPr>
              <w:rPr>
                <w:sz w:val="20"/>
              </w:rPr>
            </w:pPr>
            <w:r w:rsidRPr="00204A5D">
              <w:rPr>
                <w:sz w:val="20"/>
              </w:rPr>
              <w:t>Table Name</w:t>
            </w:r>
          </w:p>
        </w:tc>
        <w:tc>
          <w:tcPr>
            <w:tcW w:w="10975" w:type="dxa"/>
            <w:gridSpan w:val="8"/>
          </w:tcPr>
          <w:p w14:paraId="7ECC8734" w14:textId="77777777" w:rsidR="00204A63" w:rsidRPr="00204A5D" w:rsidRDefault="00204A63" w:rsidP="00666B5B">
            <w:pPr>
              <w:rPr>
                <w:sz w:val="20"/>
              </w:rPr>
            </w:pPr>
            <w:proofErr w:type="spellStart"/>
            <w:r w:rsidRPr="00204A5D">
              <w:rPr>
                <w:sz w:val="20"/>
              </w:rPr>
              <w:t>tbl_operation_type</w:t>
            </w:r>
            <w:proofErr w:type="spellEnd"/>
          </w:p>
        </w:tc>
      </w:tr>
      <w:tr w:rsidR="00204A63" w:rsidRPr="00204A5D" w14:paraId="2EE308CC" w14:textId="77777777" w:rsidTr="00666B5B">
        <w:trPr>
          <w:trHeight w:val="291"/>
        </w:trPr>
        <w:tc>
          <w:tcPr>
            <w:tcW w:w="1980" w:type="dxa"/>
          </w:tcPr>
          <w:p w14:paraId="4C46A7D1" w14:textId="77777777" w:rsidR="00204A63" w:rsidRPr="00204A5D" w:rsidRDefault="00204A63" w:rsidP="00666B5B">
            <w:pPr>
              <w:rPr>
                <w:sz w:val="20"/>
              </w:rPr>
            </w:pPr>
            <w:r w:rsidRPr="00204A5D">
              <w:rPr>
                <w:sz w:val="20"/>
              </w:rPr>
              <w:t>Description</w:t>
            </w:r>
          </w:p>
        </w:tc>
        <w:tc>
          <w:tcPr>
            <w:tcW w:w="10975" w:type="dxa"/>
            <w:gridSpan w:val="8"/>
          </w:tcPr>
          <w:p w14:paraId="4DA0DA49" w14:textId="77777777" w:rsidR="00204A63" w:rsidRPr="00204A5D" w:rsidRDefault="00204A63" w:rsidP="00666B5B">
            <w:pPr>
              <w:rPr>
                <w:sz w:val="20"/>
              </w:rPr>
            </w:pPr>
            <w:r w:rsidRPr="00204A5D">
              <w:rPr>
                <w:sz w:val="20"/>
              </w:rPr>
              <w:t>This table record the operation type.</w:t>
            </w:r>
          </w:p>
        </w:tc>
      </w:tr>
      <w:tr w:rsidR="00204A63" w:rsidRPr="00204A5D" w14:paraId="09140B0F" w14:textId="77777777" w:rsidTr="00666B5B">
        <w:trPr>
          <w:trHeight w:val="468"/>
        </w:trPr>
        <w:tc>
          <w:tcPr>
            <w:tcW w:w="1980" w:type="dxa"/>
          </w:tcPr>
          <w:p w14:paraId="56D551A0" w14:textId="77777777" w:rsidR="00204A63" w:rsidRPr="00204A5D" w:rsidRDefault="00204A63" w:rsidP="00666B5B">
            <w:pPr>
              <w:rPr>
                <w:sz w:val="20"/>
              </w:rPr>
            </w:pPr>
            <w:r w:rsidRPr="00204A5D">
              <w:rPr>
                <w:sz w:val="20"/>
              </w:rPr>
              <w:t>Alias</w:t>
            </w:r>
          </w:p>
        </w:tc>
        <w:tc>
          <w:tcPr>
            <w:tcW w:w="10975" w:type="dxa"/>
            <w:gridSpan w:val="8"/>
          </w:tcPr>
          <w:p w14:paraId="50A946F5" w14:textId="77777777" w:rsidR="00204A63" w:rsidRPr="00204A5D" w:rsidRDefault="00204A63" w:rsidP="00666B5B">
            <w:pPr>
              <w:rPr>
                <w:sz w:val="20"/>
              </w:rPr>
            </w:pPr>
            <w:r w:rsidRPr="00204A5D">
              <w:rPr>
                <w:sz w:val="20"/>
              </w:rPr>
              <w:t>None</w:t>
            </w:r>
          </w:p>
        </w:tc>
      </w:tr>
      <w:tr w:rsidR="00204A63" w:rsidRPr="00204A5D" w14:paraId="3EAF856F" w14:textId="77777777" w:rsidTr="00666B5B">
        <w:trPr>
          <w:trHeight w:val="874"/>
        </w:trPr>
        <w:tc>
          <w:tcPr>
            <w:tcW w:w="1980" w:type="dxa"/>
          </w:tcPr>
          <w:p w14:paraId="60F9010F" w14:textId="77777777" w:rsidR="00204A63" w:rsidRPr="00204A5D" w:rsidRDefault="00204A63" w:rsidP="00666B5B">
            <w:pPr>
              <w:rPr>
                <w:sz w:val="20"/>
              </w:rPr>
            </w:pPr>
            <w:r w:rsidRPr="00204A5D">
              <w:rPr>
                <w:sz w:val="20"/>
              </w:rPr>
              <w:t>Attribute Name</w:t>
            </w:r>
          </w:p>
        </w:tc>
        <w:tc>
          <w:tcPr>
            <w:tcW w:w="1975" w:type="dxa"/>
          </w:tcPr>
          <w:p w14:paraId="4BAA88A5" w14:textId="77777777" w:rsidR="00204A63" w:rsidRPr="00204A5D" w:rsidRDefault="00204A63" w:rsidP="00666B5B">
            <w:pPr>
              <w:rPr>
                <w:sz w:val="20"/>
              </w:rPr>
            </w:pPr>
            <w:r w:rsidRPr="00204A5D">
              <w:rPr>
                <w:sz w:val="20"/>
              </w:rPr>
              <w:t>Description</w:t>
            </w:r>
          </w:p>
        </w:tc>
        <w:tc>
          <w:tcPr>
            <w:tcW w:w="1143" w:type="dxa"/>
          </w:tcPr>
          <w:p w14:paraId="684906DE" w14:textId="77777777" w:rsidR="00204A63" w:rsidRPr="00204A5D" w:rsidRDefault="00204A63" w:rsidP="00666B5B">
            <w:pPr>
              <w:rPr>
                <w:sz w:val="20"/>
              </w:rPr>
            </w:pPr>
            <w:r w:rsidRPr="00204A5D">
              <w:rPr>
                <w:sz w:val="20"/>
              </w:rPr>
              <w:t>Data Type</w:t>
            </w:r>
          </w:p>
        </w:tc>
        <w:tc>
          <w:tcPr>
            <w:tcW w:w="1418" w:type="dxa"/>
          </w:tcPr>
          <w:p w14:paraId="54996630" w14:textId="77777777" w:rsidR="00204A63" w:rsidRPr="00204A5D" w:rsidRDefault="00204A63" w:rsidP="00666B5B">
            <w:pPr>
              <w:rPr>
                <w:sz w:val="20"/>
              </w:rPr>
            </w:pPr>
            <w:r w:rsidRPr="00204A5D">
              <w:rPr>
                <w:sz w:val="20"/>
              </w:rPr>
              <w:t>Default Value</w:t>
            </w:r>
          </w:p>
        </w:tc>
        <w:tc>
          <w:tcPr>
            <w:tcW w:w="1417" w:type="dxa"/>
          </w:tcPr>
          <w:p w14:paraId="1BF21CBA" w14:textId="77777777" w:rsidR="00204A63" w:rsidRPr="00204A5D" w:rsidRDefault="00204A63" w:rsidP="00666B5B">
            <w:pPr>
              <w:rPr>
                <w:sz w:val="20"/>
              </w:rPr>
            </w:pPr>
            <w:r w:rsidRPr="00204A5D">
              <w:rPr>
                <w:sz w:val="20"/>
              </w:rPr>
              <w:t>Primary Key</w:t>
            </w:r>
          </w:p>
        </w:tc>
        <w:tc>
          <w:tcPr>
            <w:tcW w:w="1134" w:type="dxa"/>
          </w:tcPr>
          <w:p w14:paraId="3244C484" w14:textId="77777777" w:rsidR="00204A63" w:rsidRPr="00204A5D" w:rsidRDefault="00204A63" w:rsidP="00666B5B">
            <w:pPr>
              <w:rPr>
                <w:sz w:val="20"/>
              </w:rPr>
            </w:pPr>
            <w:r w:rsidRPr="00204A5D">
              <w:rPr>
                <w:sz w:val="20"/>
              </w:rPr>
              <w:t>Example</w:t>
            </w:r>
          </w:p>
        </w:tc>
        <w:tc>
          <w:tcPr>
            <w:tcW w:w="1276" w:type="dxa"/>
          </w:tcPr>
          <w:p w14:paraId="1333D798" w14:textId="77777777" w:rsidR="00204A63" w:rsidRPr="00204A5D" w:rsidRDefault="00204A63" w:rsidP="00666B5B">
            <w:pPr>
              <w:rPr>
                <w:sz w:val="20"/>
              </w:rPr>
            </w:pPr>
            <w:r w:rsidRPr="00204A5D">
              <w:rPr>
                <w:sz w:val="20"/>
              </w:rPr>
              <w:t>Not Allowed? (Y/N)</w:t>
            </w:r>
          </w:p>
        </w:tc>
        <w:tc>
          <w:tcPr>
            <w:tcW w:w="886" w:type="dxa"/>
          </w:tcPr>
          <w:p w14:paraId="46E29B50" w14:textId="77777777" w:rsidR="00204A63" w:rsidRPr="00204A5D" w:rsidRDefault="00204A63" w:rsidP="00666B5B">
            <w:pPr>
              <w:rPr>
                <w:sz w:val="20"/>
              </w:rPr>
            </w:pPr>
            <w:r w:rsidRPr="00204A5D">
              <w:rPr>
                <w:sz w:val="20"/>
              </w:rPr>
              <w:t>Length</w:t>
            </w:r>
          </w:p>
        </w:tc>
        <w:tc>
          <w:tcPr>
            <w:tcW w:w="1726" w:type="dxa"/>
          </w:tcPr>
          <w:p w14:paraId="7E6D35A2" w14:textId="77777777" w:rsidR="00204A63" w:rsidRPr="00204A5D" w:rsidRDefault="00204A63" w:rsidP="00666B5B">
            <w:pPr>
              <w:rPr>
                <w:sz w:val="20"/>
              </w:rPr>
            </w:pPr>
            <w:r w:rsidRPr="00204A5D">
              <w:rPr>
                <w:sz w:val="20"/>
              </w:rPr>
              <w:t>Validation Rules</w:t>
            </w:r>
          </w:p>
        </w:tc>
      </w:tr>
      <w:tr w:rsidR="00204A63" w:rsidRPr="00204A5D" w14:paraId="2377FB1A" w14:textId="77777777" w:rsidTr="00666B5B">
        <w:trPr>
          <w:trHeight w:val="1253"/>
        </w:trPr>
        <w:tc>
          <w:tcPr>
            <w:tcW w:w="1980" w:type="dxa"/>
          </w:tcPr>
          <w:p w14:paraId="6E9EB748" w14:textId="77777777" w:rsidR="00204A63" w:rsidRPr="00204A5D" w:rsidRDefault="00204A63" w:rsidP="00666B5B">
            <w:pPr>
              <w:rPr>
                <w:b w:val="0"/>
                <w:bCs/>
                <w:sz w:val="20"/>
              </w:rPr>
            </w:pPr>
            <w:proofErr w:type="spellStart"/>
            <w:r w:rsidRPr="00204A5D">
              <w:rPr>
                <w:b w:val="0"/>
                <w:bCs/>
                <w:sz w:val="20"/>
              </w:rPr>
              <w:t>operation_type_id</w:t>
            </w:r>
            <w:proofErr w:type="spellEnd"/>
          </w:p>
        </w:tc>
        <w:tc>
          <w:tcPr>
            <w:tcW w:w="1975" w:type="dxa"/>
          </w:tcPr>
          <w:p w14:paraId="59EA3BB1" w14:textId="77777777" w:rsidR="00204A63" w:rsidRPr="00204A5D" w:rsidRDefault="00204A63" w:rsidP="00666B5B">
            <w:pPr>
              <w:rPr>
                <w:b w:val="0"/>
                <w:bCs/>
                <w:sz w:val="20"/>
              </w:rPr>
            </w:pPr>
            <w:r w:rsidRPr="00204A5D">
              <w:rPr>
                <w:b w:val="0"/>
                <w:bCs/>
                <w:sz w:val="20"/>
              </w:rPr>
              <w:t>Unique Identified ID for operation type</w:t>
            </w:r>
          </w:p>
        </w:tc>
        <w:tc>
          <w:tcPr>
            <w:tcW w:w="1143" w:type="dxa"/>
          </w:tcPr>
          <w:p w14:paraId="0A00DCEE" w14:textId="77777777" w:rsidR="00204A63" w:rsidRPr="00204A5D" w:rsidRDefault="00204A63" w:rsidP="00666B5B">
            <w:pPr>
              <w:rPr>
                <w:b w:val="0"/>
                <w:bCs/>
                <w:sz w:val="20"/>
              </w:rPr>
            </w:pPr>
            <w:r w:rsidRPr="00204A5D">
              <w:rPr>
                <w:b w:val="0"/>
                <w:bCs/>
                <w:sz w:val="20"/>
              </w:rPr>
              <w:t>int</w:t>
            </w:r>
          </w:p>
        </w:tc>
        <w:tc>
          <w:tcPr>
            <w:tcW w:w="1418" w:type="dxa"/>
          </w:tcPr>
          <w:p w14:paraId="5E2851F4" w14:textId="77777777" w:rsidR="00204A63" w:rsidRPr="00204A5D" w:rsidRDefault="00204A63" w:rsidP="00666B5B">
            <w:pPr>
              <w:rPr>
                <w:b w:val="0"/>
                <w:bCs/>
                <w:sz w:val="20"/>
              </w:rPr>
            </w:pPr>
            <w:r w:rsidRPr="00204A5D">
              <w:rPr>
                <w:b w:val="0"/>
                <w:bCs/>
                <w:sz w:val="20"/>
              </w:rPr>
              <w:t>None</w:t>
            </w:r>
          </w:p>
        </w:tc>
        <w:tc>
          <w:tcPr>
            <w:tcW w:w="1417" w:type="dxa"/>
          </w:tcPr>
          <w:p w14:paraId="4BDCE005" w14:textId="77777777" w:rsidR="00204A63" w:rsidRPr="00204A5D" w:rsidRDefault="00204A63" w:rsidP="00666B5B">
            <w:pPr>
              <w:rPr>
                <w:b w:val="0"/>
                <w:bCs/>
                <w:sz w:val="20"/>
              </w:rPr>
            </w:pPr>
            <w:r w:rsidRPr="00204A5D">
              <w:rPr>
                <w:b w:val="0"/>
                <w:bCs/>
                <w:sz w:val="20"/>
              </w:rPr>
              <w:t>true</w:t>
            </w:r>
          </w:p>
        </w:tc>
        <w:tc>
          <w:tcPr>
            <w:tcW w:w="1134" w:type="dxa"/>
          </w:tcPr>
          <w:p w14:paraId="738B0C9C" w14:textId="77777777" w:rsidR="00204A63" w:rsidRPr="00204A5D" w:rsidRDefault="00204A63" w:rsidP="00666B5B">
            <w:pPr>
              <w:rPr>
                <w:b w:val="0"/>
                <w:bCs/>
                <w:sz w:val="20"/>
              </w:rPr>
            </w:pPr>
            <w:r w:rsidRPr="00204A5D">
              <w:rPr>
                <w:b w:val="0"/>
                <w:bCs/>
                <w:sz w:val="20"/>
              </w:rPr>
              <w:t>1</w:t>
            </w:r>
          </w:p>
        </w:tc>
        <w:tc>
          <w:tcPr>
            <w:tcW w:w="1276" w:type="dxa"/>
          </w:tcPr>
          <w:p w14:paraId="386FB2FC" w14:textId="77777777" w:rsidR="00204A63" w:rsidRPr="00204A5D" w:rsidRDefault="00204A63" w:rsidP="00666B5B">
            <w:pPr>
              <w:rPr>
                <w:b w:val="0"/>
                <w:bCs/>
                <w:sz w:val="20"/>
              </w:rPr>
            </w:pPr>
            <w:r w:rsidRPr="00204A5D">
              <w:rPr>
                <w:b w:val="0"/>
                <w:bCs/>
                <w:sz w:val="20"/>
              </w:rPr>
              <w:t>N</w:t>
            </w:r>
          </w:p>
        </w:tc>
        <w:tc>
          <w:tcPr>
            <w:tcW w:w="886" w:type="dxa"/>
          </w:tcPr>
          <w:p w14:paraId="30324032" w14:textId="77777777" w:rsidR="00204A63" w:rsidRPr="00204A5D" w:rsidRDefault="00204A63" w:rsidP="00666B5B">
            <w:pPr>
              <w:rPr>
                <w:b w:val="0"/>
                <w:bCs/>
                <w:sz w:val="20"/>
              </w:rPr>
            </w:pPr>
            <w:r w:rsidRPr="00204A5D">
              <w:rPr>
                <w:b w:val="0"/>
                <w:bCs/>
                <w:sz w:val="20"/>
              </w:rPr>
              <w:t>11</w:t>
            </w:r>
          </w:p>
        </w:tc>
        <w:tc>
          <w:tcPr>
            <w:tcW w:w="1726" w:type="dxa"/>
          </w:tcPr>
          <w:p w14:paraId="12D57F0E" w14:textId="77777777" w:rsidR="00204A63" w:rsidRPr="00204A5D" w:rsidRDefault="00204A63" w:rsidP="00666B5B">
            <w:pPr>
              <w:rPr>
                <w:b w:val="0"/>
                <w:bCs/>
                <w:sz w:val="20"/>
              </w:rPr>
            </w:pPr>
            <w:r w:rsidRPr="00204A5D">
              <w:rPr>
                <w:b w:val="0"/>
                <w:bCs/>
                <w:sz w:val="20"/>
              </w:rPr>
              <w:t>[0-9]</w:t>
            </w:r>
          </w:p>
        </w:tc>
      </w:tr>
      <w:tr w:rsidR="00204A63" w:rsidRPr="00204A5D" w14:paraId="039DC7D9" w14:textId="77777777" w:rsidTr="00666B5B">
        <w:trPr>
          <w:trHeight w:val="991"/>
        </w:trPr>
        <w:tc>
          <w:tcPr>
            <w:tcW w:w="1980" w:type="dxa"/>
          </w:tcPr>
          <w:p w14:paraId="4CE8E511" w14:textId="77777777" w:rsidR="00204A63" w:rsidRPr="00204A5D" w:rsidRDefault="00204A63" w:rsidP="00666B5B">
            <w:pPr>
              <w:rPr>
                <w:b w:val="0"/>
                <w:bCs/>
                <w:sz w:val="20"/>
              </w:rPr>
            </w:pPr>
            <w:proofErr w:type="spellStart"/>
            <w:r w:rsidRPr="00204A5D">
              <w:rPr>
                <w:b w:val="0"/>
                <w:bCs/>
                <w:sz w:val="20"/>
              </w:rPr>
              <w:t>operation_name</w:t>
            </w:r>
            <w:proofErr w:type="spellEnd"/>
          </w:p>
        </w:tc>
        <w:tc>
          <w:tcPr>
            <w:tcW w:w="1975" w:type="dxa"/>
          </w:tcPr>
          <w:p w14:paraId="1DA8A81A" w14:textId="77777777" w:rsidR="00204A63" w:rsidRPr="00204A5D" w:rsidRDefault="00204A63" w:rsidP="00666B5B">
            <w:pPr>
              <w:rPr>
                <w:b w:val="0"/>
                <w:bCs/>
                <w:sz w:val="20"/>
              </w:rPr>
            </w:pPr>
            <w:r w:rsidRPr="00204A5D">
              <w:rPr>
                <w:b w:val="0"/>
                <w:bCs/>
                <w:sz w:val="20"/>
              </w:rPr>
              <w:t>Name of the operation</w:t>
            </w:r>
          </w:p>
        </w:tc>
        <w:tc>
          <w:tcPr>
            <w:tcW w:w="1143" w:type="dxa"/>
          </w:tcPr>
          <w:p w14:paraId="6A45A8A3" w14:textId="77777777" w:rsidR="00204A63" w:rsidRPr="00204A5D" w:rsidRDefault="00204A63" w:rsidP="00666B5B">
            <w:pPr>
              <w:rPr>
                <w:b w:val="0"/>
                <w:bCs/>
                <w:sz w:val="20"/>
              </w:rPr>
            </w:pPr>
            <w:r w:rsidRPr="00204A5D">
              <w:rPr>
                <w:b w:val="0"/>
                <w:bCs/>
                <w:sz w:val="20"/>
              </w:rPr>
              <w:t>varchar</w:t>
            </w:r>
          </w:p>
        </w:tc>
        <w:tc>
          <w:tcPr>
            <w:tcW w:w="1418" w:type="dxa"/>
          </w:tcPr>
          <w:p w14:paraId="0D636217" w14:textId="77777777" w:rsidR="00204A63" w:rsidRPr="00204A5D" w:rsidRDefault="00204A63" w:rsidP="00666B5B">
            <w:pPr>
              <w:rPr>
                <w:b w:val="0"/>
                <w:bCs/>
                <w:sz w:val="20"/>
              </w:rPr>
            </w:pPr>
            <w:r w:rsidRPr="00204A5D">
              <w:rPr>
                <w:b w:val="0"/>
                <w:bCs/>
                <w:sz w:val="20"/>
              </w:rPr>
              <w:t>None</w:t>
            </w:r>
          </w:p>
        </w:tc>
        <w:tc>
          <w:tcPr>
            <w:tcW w:w="1417" w:type="dxa"/>
          </w:tcPr>
          <w:p w14:paraId="38B6BCE9" w14:textId="77777777" w:rsidR="00204A63" w:rsidRPr="00204A5D" w:rsidRDefault="00204A63" w:rsidP="00666B5B">
            <w:pPr>
              <w:rPr>
                <w:b w:val="0"/>
                <w:bCs/>
                <w:sz w:val="20"/>
              </w:rPr>
            </w:pPr>
            <w:r w:rsidRPr="00204A5D">
              <w:rPr>
                <w:b w:val="0"/>
                <w:bCs/>
                <w:sz w:val="20"/>
              </w:rPr>
              <w:t>false</w:t>
            </w:r>
          </w:p>
        </w:tc>
        <w:tc>
          <w:tcPr>
            <w:tcW w:w="1134" w:type="dxa"/>
          </w:tcPr>
          <w:p w14:paraId="557A0518" w14:textId="77777777" w:rsidR="00204A63" w:rsidRPr="00204A5D" w:rsidRDefault="00204A63" w:rsidP="00666B5B">
            <w:pPr>
              <w:rPr>
                <w:b w:val="0"/>
                <w:bCs/>
                <w:sz w:val="20"/>
              </w:rPr>
            </w:pPr>
            <w:r w:rsidRPr="00204A5D">
              <w:rPr>
                <w:b w:val="0"/>
                <w:bCs/>
                <w:sz w:val="20"/>
              </w:rPr>
              <w:t>Feeding</w:t>
            </w:r>
          </w:p>
        </w:tc>
        <w:tc>
          <w:tcPr>
            <w:tcW w:w="1276" w:type="dxa"/>
          </w:tcPr>
          <w:p w14:paraId="45224A60" w14:textId="77777777" w:rsidR="00204A63" w:rsidRPr="00204A5D" w:rsidRDefault="00204A63" w:rsidP="00666B5B">
            <w:pPr>
              <w:rPr>
                <w:b w:val="0"/>
                <w:bCs/>
                <w:sz w:val="20"/>
              </w:rPr>
            </w:pPr>
            <w:r w:rsidRPr="00204A5D">
              <w:rPr>
                <w:b w:val="0"/>
                <w:bCs/>
                <w:sz w:val="20"/>
              </w:rPr>
              <w:t>Y</w:t>
            </w:r>
          </w:p>
        </w:tc>
        <w:tc>
          <w:tcPr>
            <w:tcW w:w="886" w:type="dxa"/>
          </w:tcPr>
          <w:p w14:paraId="4F8C2ADA" w14:textId="77777777" w:rsidR="00204A63" w:rsidRPr="00204A5D" w:rsidRDefault="00204A63" w:rsidP="00666B5B">
            <w:pPr>
              <w:rPr>
                <w:b w:val="0"/>
                <w:bCs/>
                <w:sz w:val="20"/>
              </w:rPr>
            </w:pPr>
            <w:r w:rsidRPr="00204A5D">
              <w:rPr>
                <w:b w:val="0"/>
                <w:bCs/>
                <w:sz w:val="20"/>
              </w:rPr>
              <w:t>50</w:t>
            </w:r>
          </w:p>
        </w:tc>
        <w:tc>
          <w:tcPr>
            <w:tcW w:w="1726" w:type="dxa"/>
          </w:tcPr>
          <w:p w14:paraId="4F54CF33" w14:textId="77777777" w:rsidR="00204A63" w:rsidRPr="00204A5D" w:rsidRDefault="00204A63" w:rsidP="00666B5B">
            <w:pPr>
              <w:rPr>
                <w:b w:val="0"/>
                <w:bCs/>
                <w:sz w:val="20"/>
              </w:rPr>
            </w:pPr>
            <w:r w:rsidRPr="00CC7892">
              <w:rPr>
                <w:b w:val="0"/>
                <w:bCs/>
                <w:sz w:val="20"/>
              </w:rPr>
              <w:t>[A-Z, a-z,0-9, @]</w:t>
            </w:r>
          </w:p>
        </w:tc>
      </w:tr>
      <w:tr w:rsidR="00204A63" w:rsidRPr="00204A5D" w14:paraId="63782BC1" w14:textId="77777777" w:rsidTr="00666B5B">
        <w:trPr>
          <w:trHeight w:val="1325"/>
        </w:trPr>
        <w:tc>
          <w:tcPr>
            <w:tcW w:w="1980" w:type="dxa"/>
          </w:tcPr>
          <w:p w14:paraId="57088E05" w14:textId="77777777" w:rsidR="00204A63" w:rsidRPr="00204A5D" w:rsidRDefault="00204A63" w:rsidP="00666B5B">
            <w:pPr>
              <w:rPr>
                <w:b w:val="0"/>
                <w:bCs/>
                <w:sz w:val="20"/>
              </w:rPr>
            </w:pPr>
            <w:proofErr w:type="spellStart"/>
            <w:r w:rsidRPr="00204A5D">
              <w:rPr>
                <w:b w:val="0"/>
                <w:bCs/>
                <w:sz w:val="20"/>
              </w:rPr>
              <w:t>is_exist</w:t>
            </w:r>
            <w:proofErr w:type="spellEnd"/>
          </w:p>
        </w:tc>
        <w:tc>
          <w:tcPr>
            <w:tcW w:w="1975" w:type="dxa"/>
          </w:tcPr>
          <w:p w14:paraId="7E3D4CE0" w14:textId="77777777" w:rsidR="00204A63" w:rsidRPr="00204A5D" w:rsidRDefault="00204A63" w:rsidP="00666B5B">
            <w:pPr>
              <w:rPr>
                <w:b w:val="0"/>
                <w:bCs/>
                <w:sz w:val="20"/>
              </w:rPr>
            </w:pPr>
            <w:r w:rsidRPr="00204A5D">
              <w:rPr>
                <w:b w:val="0"/>
                <w:bCs/>
                <w:sz w:val="20"/>
              </w:rPr>
              <w:t>Determines operation type existing record</w:t>
            </w:r>
          </w:p>
        </w:tc>
        <w:tc>
          <w:tcPr>
            <w:tcW w:w="1143" w:type="dxa"/>
          </w:tcPr>
          <w:p w14:paraId="10BB1F45" w14:textId="77777777" w:rsidR="00204A63" w:rsidRPr="00204A5D" w:rsidRDefault="00204A63" w:rsidP="00666B5B">
            <w:pPr>
              <w:rPr>
                <w:b w:val="0"/>
                <w:bCs/>
                <w:sz w:val="20"/>
              </w:rPr>
            </w:pPr>
            <w:r w:rsidRPr="00204A5D">
              <w:rPr>
                <w:b w:val="0"/>
                <w:bCs/>
                <w:sz w:val="20"/>
              </w:rPr>
              <w:t>varchar</w:t>
            </w:r>
          </w:p>
        </w:tc>
        <w:tc>
          <w:tcPr>
            <w:tcW w:w="1418" w:type="dxa"/>
          </w:tcPr>
          <w:p w14:paraId="75AB5123" w14:textId="77777777" w:rsidR="00204A63" w:rsidRPr="00204A5D" w:rsidRDefault="00204A63" w:rsidP="00666B5B">
            <w:pPr>
              <w:rPr>
                <w:b w:val="0"/>
                <w:bCs/>
                <w:sz w:val="20"/>
              </w:rPr>
            </w:pPr>
            <w:r w:rsidRPr="00204A5D">
              <w:rPr>
                <w:b w:val="0"/>
                <w:bCs/>
                <w:sz w:val="20"/>
              </w:rPr>
              <w:t>None</w:t>
            </w:r>
          </w:p>
        </w:tc>
        <w:tc>
          <w:tcPr>
            <w:tcW w:w="1417" w:type="dxa"/>
          </w:tcPr>
          <w:p w14:paraId="485498F6" w14:textId="77777777" w:rsidR="00204A63" w:rsidRPr="00204A5D" w:rsidRDefault="00204A63" w:rsidP="00666B5B">
            <w:pPr>
              <w:rPr>
                <w:b w:val="0"/>
                <w:bCs/>
                <w:sz w:val="20"/>
              </w:rPr>
            </w:pPr>
            <w:r w:rsidRPr="00204A5D">
              <w:rPr>
                <w:b w:val="0"/>
                <w:bCs/>
                <w:sz w:val="20"/>
              </w:rPr>
              <w:t>false</w:t>
            </w:r>
          </w:p>
        </w:tc>
        <w:tc>
          <w:tcPr>
            <w:tcW w:w="1134" w:type="dxa"/>
          </w:tcPr>
          <w:p w14:paraId="707CE8E9" w14:textId="77777777" w:rsidR="00204A63" w:rsidRPr="00204A5D" w:rsidRDefault="00204A63" w:rsidP="00666B5B">
            <w:pPr>
              <w:rPr>
                <w:b w:val="0"/>
                <w:bCs/>
                <w:sz w:val="20"/>
              </w:rPr>
            </w:pPr>
            <w:r w:rsidRPr="00204A5D">
              <w:rPr>
                <w:b w:val="0"/>
                <w:bCs/>
                <w:sz w:val="20"/>
              </w:rPr>
              <w:t>true</w:t>
            </w:r>
          </w:p>
        </w:tc>
        <w:tc>
          <w:tcPr>
            <w:tcW w:w="1276" w:type="dxa"/>
          </w:tcPr>
          <w:p w14:paraId="030020CB" w14:textId="77777777" w:rsidR="00204A63" w:rsidRPr="00204A5D" w:rsidRDefault="00204A63" w:rsidP="00666B5B">
            <w:pPr>
              <w:rPr>
                <w:b w:val="0"/>
                <w:bCs/>
                <w:sz w:val="20"/>
              </w:rPr>
            </w:pPr>
            <w:r w:rsidRPr="00204A5D">
              <w:rPr>
                <w:b w:val="0"/>
                <w:bCs/>
                <w:sz w:val="20"/>
              </w:rPr>
              <w:t>Y</w:t>
            </w:r>
          </w:p>
        </w:tc>
        <w:tc>
          <w:tcPr>
            <w:tcW w:w="886" w:type="dxa"/>
          </w:tcPr>
          <w:p w14:paraId="36F6BFD2" w14:textId="77777777" w:rsidR="00204A63" w:rsidRPr="00204A5D" w:rsidRDefault="00204A63" w:rsidP="00666B5B">
            <w:pPr>
              <w:rPr>
                <w:b w:val="0"/>
                <w:bCs/>
                <w:sz w:val="20"/>
              </w:rPr>
            </w:pPr>
            <w:r w:rsidRPr="00204A5D">
              <w:rPr>
                <w:b w:val="0"/>
                <w:bCs/>
                <w:sz w:val="20"/>
              </w:rPr>
              <w:t>50</w:t>
            </w:r>
          </w:p>
        </w:tc>
        <w:tc>
          <w:tcPr>
            <w:tcW w:w="1726" w:type="dxa"/>
          </w:tcPr>
          <w:p w14:paraId="3329BE59" w14:textId="77777777" w:rsidR="00204A63" w:rsidRPr="00204A5D" w:rsidRDefault="00204A63" w:rsidP="00666B5B">
            <w:pPr>
              <w:rPr>
                <w:b w:val="0"/>
                <w:bCs/>
                <w:sz w:val="20"/>
              </w:rPr>
            </w:pPr>
            <w:r w:rsidRPr="00204A5D">
              <w:rPr>
                <w:b w:val="0"/>
                <w:bCs/>
                <w:sz w:val="20"/>
              </w:rPr>
              <w:t>[A-Z, a-z,0-9, @]</w:t>
            </w:r>
          </w:p>
        </w:tc>
      </w:tr>
    </w:tbl>
    <w:p w14:paraId="143379A3" w14:textId="77777777" w:rsidR="00204A63" w:rsidRDefault="00204A63" w:rsidP="00204A63">
      <w:pPr>
        <w:jc w:val="both"/>
      </w:pPr>
    </w:p>
    <w:p w14:paraId="6889C206" w14:textId="122F9089" w:rsidR="00204A63" w:rsidRDefault="00204A63" w:rsidP="00296CBF">
      <w:pPr>
        <w:spacing w:line="360" w:lineRule="auto"/>
        <w:rPr>
          <w:rFonts w:cs="Times New Roman"/>
          <w:szCs w:val="24"/>
        </w:rPr>
      </w:pPr>
      <w:r w:rsidRPr="00D954EF">
        <w:rPr>
          <w:rFonts w:cs="Times New Roman"/>
          <w:szCs w:val="24"/>
        </w:rPr>
        <w:t xml:space="preserve">Figure </w:t>
      </w:r>
      <w:r w:rsidR="00151E11">
        <w:rPr>
          <w:rFonts w:cs="Times New Roman"/>
          <w:szCs w:val="24"/>
        </w:rPr>
        <w:t>8</w:t>
      </w:r>
      <w:r w:rsidR="0071695F">
        <w:rPr>
          <w:rFonts w:cs="Times New Roman"/>
          <w:szCs w:val="24"/>
        </w:rPr>
        <w:t>8</w:t>
      </w:r>
      <w:r w:rsidRPr="00D954EF">
        <w:rPr>
          <w:rFonts w:cs="Times New Roman"/>
          <w:szCs w:val="24"/>
        </w:rPr>
        <w:t xml:space="preserve">. Data Dictionary of </w:t>
      </w:r>
      <w:r>
        <w:rPr>
          <w:rFonts w:cs="Times New Roman"/>
          <w:szCs w:val="24"/>
        </w:rPr>
        <w:t xml:space="preserve">Operation Type </w:t>
      </w:r>
      <w:r w:rsidRPr="00D954EF">
        <w:rPr>
          <w:rFonts w:cs="Times New Roman"/>
          <w:szCs w:val="24"/>
        </w:rPr>
        <w:t>Table</w:t>
      </w:r>
    </w:p>
    <w:p w14:paraId="2AA7737D" w14:textId="750656B4" w:rsidR="00575A26" w:rsidRDefault="00575A26" w:rsidP="00296CBF">
      <w:pPr>
        <w:spacing w:line="360" w:lineRule="auto"/>
        <w:rPr>
          <w:rFonts w:cs="Times New Roman"/>
          <w:szCs w:val="24"/>
        </w:rPr>
      </w:pPr>
    </w:p>
    <w:p w14:paraId="0F391E7F" w14:textId="1D539F38" w:rsidR="00575A26" w:rsidRDefault="00575A26" w:rsidP="00296CBF">
      <w:pPr>
        <w:spacing w:line="360" w:lineRule="auto"/>
        <w:rPr>
          <w:rFonts w:cs="Times New Roman"/>
          <w:szCs w:val="24"/>
        </w:rPr>
      </w:pPr>
    </w:p>
    <w:p w14:paraId="2C0FD9D9" w14:textId="77251DA4" w:rsidR="00575A26" w:rsidRDefault="00575A26" w:rsidP="00296CBF">
      <w:pPr>
        <w:spacing w:line="360" w:lineRule="auto"/>
        <w:rPr>
          <w:rFonts w:cs="Times New Roman"/>
          <w:szCs w:val="24"/>
        </w:rPr>
      </w:pPr>
    </w:p>
    <w:p w14:paraId="65EF052D" w14:textId="1DA67F11" w:rsidR="00575A26" w:rsidRDefault="00575A26" w:rsidP="00296CBF">
      <w:pPr>
        <w:spacing w:line="360" w:lineRule="auto"/>
        <w:rPr>
          <w:rFonts w:cs="Times New Roman"/>
          <w:szCs w:val="24"/>
        </w:rPr>
      </w:pPr>
    </w:p>
    <w:p w14:paraId="17658259" w14:textId="77777777" w:rsidR="00575A26" w:rsidRPr="00296CBF" w:rsidRDefault="00575A26" w:rsidP="00296CBF">
      <w:pPr>
        <w:spacing w:line="360" w:lineRule="auto"/>
        <w:rPr>
          <w:rFonts w:cs="Times New Roman"/>
          <w:szCs w:val="24"/>
        </w:rPr>
      </w:pPr>
    </w:p>
    <w:p w14:paraId="07E53CCB" w14:textId="77777777" w:rsidR="00204A63" w:rsidRDefault="00204A63" w:rsidP="00204A63">
      <w:pPr>
        <w:jc w:val="both"/>
      </w:pPr>
    </w:p>
    <w:tbl>
      <w:tblPr>
        <w:tblStyle w:val="TableGrid"/>
        <w:tblW w:w="12955" w:type="dxa"/>
        <w:tblLayout w:type="fixed"/>
        <w:tblLook w:val="04A0" w:firstRow="1" w:lastRow="0" w:firstColumn="1" w:lastColumn="0" w:noHBand="0" w:noVBand="1"/>
      </w:tblPr>
      <w:tblGrid>
        <w:gridCol w:w="2122"/>
        <w:gridCol w:w="1833"/>
        <w:gridCol w:w="1143"/>
        <w:gridCol w:w="1418"/>
        <w:gridCol w:w="1417"/>
        <w:gridCol w:w="1134"/>
        <w:gridCol w:w="1276"/>
        <w:gridCol w:w="851"/>
        <w:gridCol w:w="1761"/>
      </w:tblGrid>
      <w:tr w:rsidR="00204A63" w:rsidRPr="005053AC" w14:paraId="1B21DD34" w14:textId="77777777" w:rsidTr="00666B5B">
        <w:trPr>
          <w:trHeight w:val="291"/>
        </w:trPr>
        <w:tc>
          <w:tcPr>
            <w:tcW w:w="2122" w:type="dxa"/>
          </w:tcPr>
          <w:p w14:paraId="0059FEB5" w14:textId="77777777" w:rsidR="00204A63" w:rsidRPr="005053AC" w:rsidRDefault="00204A63" w:rsidP="00666B5B">
            <w:pPr>
              <w:rPr>
                <w:sz w:val="20"/>
              </w:rPr>
            </w:pPr>
            <w:r w:rsidRPr="005053AC">
              <w:rPr>
                <w:sz w:val="20"/>
              </w:rPr>
              <w:t>Table Name</w:t>
            </w:r>
          </w:p>
        </w:tc>
        <w:tc>
          <w:tcPr>
            <w:tcW w:w="10833" w:type="dxa"/>
            <w:gridSpan w:val="8"/>
          </w:tcPr>
          <w:p w14:paraId="178D19C2" w14:textId="77777777" w:rsidR="00204A63" w:rsidRPr="005053AC" w:rsidRDefault="00204A63" w:rsidP="00666B5B">
            <w:pPr>
              <w:rPr>
                <w:sz w:val="20"/>
              </w:rPr>
            </w:pPr>
            <w:proofErr w:type="spellStart"/>
            <w:r w:rsidRPr="005053AC">
              <w:rPr>
                <w:sz w:val="20"/>
              </w:rPr>
              <w:t>tbl_operation_pig_details</w:t>
            </w:r>
            <w:proofErr w:type="spellEnd"/>
          </w:p>
        </w:tc>
      </w:tr>
      <w:tr w:rsidR="00204A63" w:rsidRPr="005053AC" w14:paraId="343110F4" w14:textId="77777777" w:rsidTr="00666B5B">
        <w:trPr>
          <w:trHeight w:val="291"/>
        </w:trPr>
        <w:tc>
          <w:tcPr>
            <w:tcW w:w="2122" w:type="dxa"/>
          </w:tcPr>
          <w:p w14:paraId="7D2FDECC" w14:textId="77777777" w:rsidR="00204A63" w:rsidRPr="005053AC" w:rsidRDefault="00204A63" w:rsidP="00666B5B">
            <w:pPr>
              <w:rPr>
                <w:sz w:val="20"/>
              </w:rPr>
            </w:pPr>
            <w:r w:rsidRPr="005053AC">
              <w:rPr>
                <w:sz w:val="20"/>
              </w:rPr>
              <w:t>Description</w:t>
            </w:r>
          </w:p>
        </w:tc>
        <w:tc>
          <w:tcPr>
            <w:tcW w:w="10833" w:type="dxa"/>
            <w:gridSpan w:val="8"/>
          </w:tcPr>
          <w:p w14:paraId="30833265" w14:textId="77777777" w:rsidR="00204A63" w:rsidRPr="005053AC" w:rsidRDefault="00204A63" w:rsidP="00666B5B">
            <w:pPr>
              <w:rPr>
                <w:sz w:val="20"/>
              </w:rPr>
            </w:pPr>
            <w:r w:rsidRPr="005053AC">
              <w:rPr>
                <w:sz w:val="20"/>
              </w:rPr>
              <w:t>This table record the medicine administration operation of the piggery.</w:t>
            </w:r>
          </w:p>
        </w:tc>
      </w:tr>
      <w:tr w:rsidR="00204A63" w:rsidRPr="005053AC" w14:paraId="2D7B01DC" w14:textId="77777777" w:rsidTr="00666B5B">
        <w:trPr>
          <w:trHeight w:val="468"/>
        </w:trPr>
        <w:tc>
          <w:tcPr>
            <w:tcW w:w="2122" w:type="dxa"/>
          </w:tcPr>
          <w:p w14:paraId="59642653" w14:textId="77777777" w:rsidR="00204A63" w:rsidRPr="005053AC" w:rsidRDefault="00204A63" w:rsidP="00666B5B">
            <w:pPr>
              <w:rPr>
                <w:sz w:val="20"/>
              </w:rPr>
            </w:pPr>
            <w:r w:rsidRPr="005053AC">
              <w:rPr>
                <w:sz w:val="20"/>
              </w:rPr>
              <w:t>Alias</w:t>
            </w:r>
          </w:p>
        </w:tc>
        <w:tc>
          <w:tcPr>
            <w:tcW w:w="10833" w:type="dxa"/>
            <w:gridSpan w:val="8"/>
          </w:tcPr>
          <w:p w14:paraId="721F1524" w14:textId="77777777" w:rsidR="00204A63" w:rsidRPr="005053AC" w:rsidRDefault="00204A63" w:rsidP="00666B5B">
            <w:pPr>
              <w:rPr>
                <w:sz w:val="20"/>
              </w:rPr>
            </w:pPr>
            <w:r w:rsidRPr="005053AC">
              <w:rPr>
                <w:sz w:val="20"/>
              </w:rPr>
              <w:t>None</w:t>
            </w:r>
          </w:p>
        </w:tc>
      </w:tr>
      <w:tr w:rsidR="00204A63" w:rsidRPr="005053AC" w14:paraId="74F9B301" w14:textId="77777777" w:rsidTr="00666B5B">
        <w:trPr>
          <w:trHeight w:val="874"/>
        </w:trPr>
        <w:tc>
          <w:tcPr>
            <w:tcW w:w="2122" w:type="dxa"/>
          </w:tcPr>
          <w:p w14:paraId="63033175" w14:textId="77777777" w:rsidR="00204A63" w:rsidRPr="005053AC" w:rsidRDefault="00204A63" w:rsidP="00666B5B">
            <w:pPr>
              <w:rPr>
                <w:sz w:val="20"/>
              </w:rPr>
            </w:pPr>
            <w:r w:rsidRPr="005053AC">
              <w:rPr>
                <w:sz w:val="20"/>
              </w:rPr>
              <w:t>Attribute Name</w:t>
            </w:r>
          </w:p>
        </w:tc>
        <w:tc>
          <w:tcPr>
            <w:tcW w:w="1833" w:type="dxa"/>
          </w:tcPr>
          <w:p w14:paraId="0C8D3BDC" w14:textId="77777777" w:rsidR="00204A63" w:rsidRPr="005053AC" w:rsidRDefault="00204A63" w:rsidP="00666B5B">
            <w:pPr>
              <w:rPr>
                <w:sz w:val="20"/>
              </w:rPr>
            </w:pPr>
            <w:r w:rsidRPr="005053AC">
              <w:rPr>
                <w:sz w:val="20"/>
              </w:rPr>
              <w:t>Description</w:t>
            </w:r>
          </w:p>
        </w:tc>
        <w:tc>
          <w:tcPr>
            <w:tcW w:w="1143" w:type="dxa"/>
          </w:tcPr>
          <w:p w14:paraId="213E1F0C" w14:textId="77777777" w:rsidR="00204A63" w:rsidRPr="005053AC" w:rsidRDefault="00204A63" w:rsidP="00666B5B">
            <w:pPr>
              <w:rPr>
                <w:sz w:val="20"/>
              </w:rPr>
            </w:pPr>
            <w:r w:rsidRPr="005053AC">
              <w:rPr>
                <w:sz w:val="20"/>
              </w:rPr>
              <w:t>Data Type</w:t>
            </w:r>
          </w:p>
        </w:tc>
        <w:tc>
          <w:tcPr>
            <w:tcW w:w="1418" w:type="dxa"/>
          </w:tcPr>
          <w:p w14:paraId="6739C4B5" w14:textId="77777777" w:rsidR="00204A63" w:rsidRPr="005053AC" w:rsidRDefault="00204A63" w:rsidP="00666B5B">
            <w:pPr>
              <w:rPr>
                <w:sz w:val="20"/>
              </w:rPr>
            </w:pPr>
            <w:r w:rsidRPr="005053AC">
              <w:rPr>
                <w:sz w:val="20"/>
              </w:rPr>
              <w:t>Default Value</w:t>
            </w:r>
          </w:p>
        </w:tc>
        <w:tc>
          <w:tcPr>
            <w:tcW w:w="1417" w:type="dxa"/>
          </w:tcPr>
          <w:p w14:paraId="2E3C3A2F" w14:textId="77777777" w:rsidR="00204A63" w:rsidRPr="005053AC" w:rsidRDefault="00204A63" w:rsidP="00666B5B">
            <w:pPr>
              <w:rPr>
                <w:sz w:val="20"/>
              </w:rPr>
            </w:pPr>
            <w:r w:rsidRPr="005053AC">
              <w:rPr>
                <w:sz w:val="20"/>
              </w:rPr>
              <w:t>Primary Key</w:t>
            </w:r>
          </w:p>
        </w:tc>
        <w:tc>
          <w:tcPr>
            <w:tcW w:w="1134" w:type="dxa"/>
          </w:tcPr>
          <w:p w14:paraId="5790DC2A" w14:textId="77777777" w:rsidR="00204A63" w:rsidRPr="005053AC" w:rsidRDefault="00204A63" w:rsidP="00666B5B">
            <w:pPr>
              <w:rPr>
                <w:sz w:val="20"/>
              </w:rPr>
            </w:pPr>
            <w:r w:rsidRPr="005053AC">
              <w:rPr>
                <w:sz w:val="20"/>
              </w:rPr>
              <w:t>Example</w:t>
            </w:r>
          </w:p>
        </w:tc>
        <w:tc>
          <w:tcPr>
            <w:tcW w:w="1276" w:type="dxa"/>
          </w:tcPr>
          <w:p w14:paraId="6B5B0ED9" w14:textId="77777777" w:rsidR="00204A63" w:rsidRPr="005053AC" w:rsidRDefault="00204A63" w:rsidP="00666B5B">
            <w:pPr>
              <w:rPr>
                <w:sz w:val="20"/>
              </w:rPr>
            </w:pPr>
            <w:r w:rsidRPr="005053AC">
              <w:rPr>
                <w:sz w:val="20"/>
              </w:rPr>
              <w:t>Not Allowed? (Y/N)</w:t>
            </w:r>
          </w:p>
        </w:tc>
        <w:tc>
          <w:tcPr>
            <w:tcW w:w="851" w:type="dxa"/>
          </w:tcPr>
          <w:p w14:paraId="1F5581A3" w14:textId="77777777" w:rsidR="00204A63" w:rsidRPr="005053AC" w:rsidRDefault="00204A63" w:rsidP="00666B5B">
            <w:pPr>
              <w:rPr>
                <w:sz w:val="20"/>
              </w:rPr>
            </w:pPr>
            <w:r w:rsidRPr="005053AC">
              <w:rPr>
                <w:sz w:val="20"/>
              </w:rPr>
              <w:t>Length</w:t>
            </w:r>
          </w:p>
        </w:tc>
        <w:tc>
          <w:tcPr>
            <w:tcW w:w="1761" w:type="dxa"/>
          </w:tcPr>
          <w:p w14:paraId="2E5B05C9" w14:textId="77777777" w:rsidR="00204A63" w:rsidRPr="005053AC" w:rsidRDefault="00204A63" w:rsidP="00666B5B">
            <w:pPr>
              <w:rPr>
                <w:sz w:val="20"/>
              </w:rPr>
            </w:pPr>
            <w:r w:rsidRPr="005053AC">
              <w:rPr>
                <w:sz w:val="20"/>
              </w:rPr>
              <w:t>Validation Rules</w:t>
            </w:r>
          </w:p>
        </w:tc>
      </w:tr>
      <w:tr w:rsidR="00204A63" w:rsidRPr="005053AC" w14:paraId="01C473BD" w14:textId="77777777" w:rsidTr="00666B5B">
        <w:trPr>
          <w:trHeight w:val="1253"/>
        </w:trPr>
        <w:tc>
          <w:tcPr>
            <w:tcW w:w="2122" w:type="dxa"/>
          </w:tcPr>
          <w:p w14:paraId="2A55160A" w14:textId="77777777" w:rsidR="00204A63" w:rsidRPr="005053AC" w:rsidRDefault="00204A63" w:rsidP="00666B5B">
            <w:pPr>
              <w:rPr>
                <w:b w:val="0"/>
                <w:bCs/>
                <w:sz w:val="20"/>
              </w:rPr>
            </w:pPr>
            <w:proofErr w:type="spellStart"/>
            <w:r w:rsidRPr="005053AC">
              <w:rPr>
                <w:b w:val="0"/>
                <w:bCs/>
                <w:sz w:val="20"/>
              </w:rPr>
              <w:t>operation_details_id</w:t>
            </w:r>
            <w:proofErr w:type="spellEnd"/>
          </w:p>
        </w:tc>
        <w:tc>
          <w:tcPr>
            <w:tcW w:w="1833" w:type="dxa"/>
          </w:tcPr>
          <w:p w14:paraId="1D3B4E09" w14:textId="77777777" w:rsidR="00204A63" w:rsidRPr="005053AC" w:rsidRDefault="00204A63" w:rsidP="00666B5B">
            <w:pPr>
              <w:rPr>
                <w:b w:val="0"/>
                <w:bCs/>
                <w:sz w:val="20"/>
              </w:rPr>
            </w:pPr>
            <w:r w:rsidRPr="005053AC">
              <w:rPr>
                <w:b w:val="0"/>
                <w:bCs/>
                <w:sz w:val="20"/>
              </w:rPr>
              <w:t>Unique Identifier for operation details</w:t>
            </w:r>
          </w:p>
        </w:tc>
        <w:tc>
          <w:tcPr>
            <w:tcW w:w="1143" w:type="dxa"/>
          </w:tcPr>
          <w:p w14:paraId="072D5EED" w14:textId="77777777" w:rsidR="00204A63" w:rsidRPr="005053AC" w:rsidRDefault="00204A63" w:rsidP="00666B5B">
            <w:pPr>
              <w:rPr>
                <w:b w:val="0"/>
                <w:bCs/>
                <w:sz w:val="20"/>
              </w:rPr>
            </w:pPr>
            <w:r w:rsidRPr="005053AC">
              <w:rPr>
                <w:b w:val="0"/>
                <w:bCs/>
                <w:sz w:val="20"/>
              </w:rPr>
              <w:t>int</w:t>
            </w:r>
          </w:p>
        </w:tc>
        <w:tc>
          <w:tcPr>
            <w:tcW w:w="1418" w:type="dxa"/>
          </w:tcPr>
          <w:p w14:paraId="729F71A7" w14:textId="77777777" w:rsidR="00204A63" w:rsidRPr="005053AC" w:rsidRDefault="00204A63" w:rsidP="00666B5B">
            <w:pPr>
              <w:rPr>
                <w:b w:val="0"/>
                <w:bCs/>
                <w:sz w:val="20"/>
              </w:rPr>
            </w:pPr>
            <w:r w:rsidRPr="005053AC">
              <w:rPr>
                <w:b w:val="0"/>
                <w:bCs/>
                <w:sz w:val="20"/>
              </w:rPr>
              <w:t>None</w:t>
            </w:r>
          </w:p>
        </w:tc>
        <w:tc>
          <w:tcPr>
            <w:tcW w:w="1417" w:type="dxa"/>
          </w:tcPr>
          <w:p w14:paraId="69D7FF6A" w14:textId="77777777" w:rsidR="00204A63" w:rsidRPr="005053AC" w:rsidRDefault="00204A63" w:rsidP="00666B5B">
            <w:pPr>
              <w:rPr>
                <w:b w:val="0"/>
                <w:bCs/>
                <w:sz w:val="20"/>
              </w:rPr>
            </w:pPr>
            <w:r w:rsidRPr="005053AC">
              <w:rPr>
                <w:b w:val="0"/>
                <w:bCs/>
                <w:sz w:val="20"/>
              </w:rPr>
              <w:t>true</w:t>
            </w:r>
          </w:p>
        </w:tc>
        <w:tc>
          <w:tcPr>
            <w:tcW w:w="1134" w:type="dxa"/>
          </w:tcPr>
          <w:p w14:paraId="1E6E6724" w14:textId="77777777" w:rsidR="00204A63" w:rsidRPr="005053AC" w:rsidRDefault="00204A63" w:rsidP="00666B5B">
            <w:pPr>
              <w:rPr>
                <w:b w:val="0"/>
                <w:bCs/>
                <w:sz w:val="20"/>
              </w:rPr>
            </w:pPr>
            <w:r w:rsidRPr="005053AC">
              <w:rPr>
                <w:b w:val="0"/>
                <w:bCs/>
                <w:sz w:val="20"/>
              </w:rPr>
              <w:t>1</w:t>
            </w:r>
          </w:p>
        </w:tc>
        <w:tc>
          <w:tcPr>
            <w:tcW w:w="1276" w:type="dxa"/>
          </w:tcPr>
          <w:p w14:paraId="0C779D8F" w14:textId="77777777" w:rsidR="00204A63" w:rsidRPr="005053AC" w:rsidRDefault="00204A63" w:rsidP="00666B5B">
            <w:pPr>
              <w:rPr>
                <w:b w:val="0"/>
                <w:bCs/>
                <w:sz w:val="20"/>
              </w:rPr>
            </w:pPr>
            <w:r w:rsidRPr="005053AC">
              <w:rPr>
                <w:b w:val="0"/>
                <w:bCs/>
                <w:sz w:val="20"/>
              </w:rPr>
              <w:t>N</w:t>
            </w:r>
          </w:p>
        </w:tc>
        <w:tc>
          <w:tcPr>
            <w:tcW w:w="851" w:type="dxa"/>
          </w:tcPr>
          <w:p w14:paraId="63E42361" w14:textId="77777777" w:rsidR="00204A63" w:rsidRPr="005053AC" w:rsidRDefault="00204A63" w:rsidP="00666B5B">
            <w:pPr>
              <w:rPr>
                <w:b w:val="0"/>
                <w:bCs/>
                <w:sz w:val="20"/>
              </w:rPr>
            </w:pPr>
            <w:r w:rsidRPr="005053AC">
              <w:rPr>
                <w:b w:val="0"/>
                <w:bCs/>
                <w:sz w:val="20"/>
              </w:rPr>
              <w:t>11</w:t>
            </w:r>
          </w:p>
        </w:tc>
        <w:tc>
          <w:tcPr>
            <w:tcW w:w="1761" w:type="dxa"/>
          </w:tcPr>
          <w:p w14:paraId="422E356D" w14:textId="77777777" w:rsidR="00204A63" w:rsidRPr="005053AC" w:rsidRDefault="00204A63" w:rsidP="00666B5B">
            <w:pPr>
              <w:rPr>
                <w:b w:val="0"/>
                <w:bCs/>
                <w:sz w:val="20"/>
              </w:rPr>
            </w:pPr>
            <w:r w:rsidRPr="005053AC">
              <w:rPr>
                <w:b w:val="0"/>
                <w:bCs/>
                <w:sz w:val="20"/>
              </w:rPr>
              <w:t>[0-9]</w:t>
            </w:r>
          </w:p>
        </w:tc>
      </w:tr>
      <w:tr w:rsidR="00204A63" w:rsidRPr="005053AC" w14:paraId="200F6484" w14:textId="77777777" w:rsidTr="00666B5B">
        <w:trPr>
          <w:trHeight w:val="991"/>
        </w:trPr>
        <w:tc>
          <w:tcPr>
            <w:tcW w:w="2122" w:type="dxa"/>
          </w:tcPr>
          <w:p w14:paraId="6898C4AB" w14:textId="77777777" w:rsidR="00204A63" w:rsidRPr="005053AC" w:rsidRDefault="00204A63" w:rsidP="00666B5B">
            <w:pPr>
              <w:rPr>
                <w:b w:val="0"/>
                <w:bCs/>
                <w:sz w:val="20"/>
              </w:rPr>
            </w:pPr>
            <w:proofErr w:type="spellStart"/>
            <w:r w:rsidRPr="005053AC">
              <w:rPr>
                <w:b w:val="0"/>
                <w:bCs/>
                <w:sz w:val="20"/>
              </w:rPr>
              <w:t>operation_id</w:t>
            </w:r>
            <w:proofErr w:type="spellEnd"/>
          </w:p>
        </w:tc>
        <w:tc>
          <w:tcPr>
            <w:tcW w:w="1833" w:type="dxa"/>
          </w:tcPr>
          <w:p w14:paraId="47BDB801" w14:textId="77777777" w:rsidR="00204A63" w:rsidRPr="005053AC" w:rsidRDefault="00204A63" w:rsidP="00666B5B">
            <w:pPr>
              <w:rPr>
                <w:b w:val="0"/>
                <w:bCs/>
                <w:sz w:val="20"/>
              </w:rPr>
            </w:pPr>
            <w:r w:rsidRPr="005053AC">
              <w:rPr>
                <w:b w:val="0"/>
                <w:bCs/>
                <w:sz w:val="20"/>
              </w:rPr>
              <w:t xml:space="preserve">Unique Identifier for operation </w:t>
            </w:r>
          </w:p>
        </w:tc>
        <w:tc>
          <w:tcPr>
            <w:tcW w:w="1143" w:type="dxa"/>
          </w:tcPr>
          <w:p w14:paraId="5448CDB6" w14:textId="77777777" w:rsidR="00204A63" w:rsidRPr="005053AC" w:rsidRDefault="00204A63" w:rsidP="00666B5B">
            <w:pPr>
              <w:rPr>
                <w:b w:val="0"/>
                <w:bCs/>
                <w:sz w:val="20"/>
              </w:rPr>
            </w:pPr>
            <w:r w:rsidRPr="005053AC">
              <w:rPr>
                <w:b w:val="0"/>
                <w:bCs/>
                <w:sz w:val="20"/>
              </w:rPr>
              <w:t>int</w:t>
            </w:r>
          </w:p>
        </w:tc>
        <w:tc>
          <w:tcPr>
            <w:tcW w:w="1418" w:type="dxa"/>
          </w:tcPr>
          <w:p w14:paraId="0808A6AC" w14:textId="77777777" w:rsidR="00204A63" w:rsidRPr="005053AC" w:rsidRDefault="00204A63" w:rsidP="00666B5B">
            <w:pPr>
              <w:rPr>
                <w:b w:val="0"/>
                <w:bCs/>
                <w:sz w:val="20"/>
              </w:rPr>
            </w:pPr>
            <w:r w:rsidRPr="005053AC">
              <w:rPr>
                <w:b w:val="0"/>
                <w:bCs/>
                <w:sz w:val="20"/>
              </w:rPr>
              <w:t>None</w:t>
            </w:r>
          </w:p>
        </w:tc>
        <w:tc>
          <w:tcPr>
            <w:tcW w:w="1417" w:type="dxa"/>
          </w:tcPr>
          <w:p w14:paraId="4EEEC902" w14:textId="77777777" w:rsidR="00204A63" w:rsidRPr="005053AC" w:rsidRDefault="00204A63" w:rsidP="00666B5B">
            <w:pPr>
              <w:rPr>
                <w:b w:val="0"/>
                <w:bCs/>
                <w:sz w:val="20"/>
              </w:rPr>
            </w:pPr>
            <w:r w:rsidRPr="005053AC">
              <w:rPr>
                <w:b w:val="0"/>
                <w:bCs/>
                <w:sz w:val="20"/>
              </w:rPr>
              <w:t>true</w:t>
            </w:r>
          </w:p>
        </w:tc>
        <w:tc>
          <w:tcPr>
            <w:tcW w:w="1134" w:type="dxa"/>
          </w:tcPr>
          <w:p w14:paraId="39A2383B" w14:textId="77777777" w:rsidR="00204A63" w:rsidRPr="005053AC" w:rsidRDefault="00204A63" w:rsidP="00666B5B">
            <w:pPr>
              <w:rPr>
                <w:b w:val="0"/>
                <w:bCs/>
                <w:sz w:val="20"/>
              </w:rPr>
            </w:pPr>
            <w:r w:rsidRPr="005053AC">
              <w:rPr>
                <w:b w:val="0"/>
                <w:bCs/>
                <w:sz w:val="20"/>
              </w:rPr>
              <w:t>1</w:t>
            </w:r>
          </w:p>
        </w:tc>
        <w:tc>
          <w:tcPr>
            <w:tcW w:w="1276" w:type="dxa"/>
          </w:tcPr>
          <w:p w14:paraId="1F53F57E" w14:textId="77777777" w:rsidR="00204A63" w:rsidRPr="005053AC" w:rsidRDefault="00204A63" w:rsidP="00666B5B">
            <w:pPr>
              <w:rPr>
                <w:b w:val="0"/>
                <w:bCs/>
                <w:sz w:val="20"/>
              </w:rPr>
            </w:pPr>
            <w:r w:rsidRPr="005053AC">
              <w:rPr>
                <w:b w:val="0"/>
                <w:bCs/>
                <w:sz w:val="20"/>
              </w:rPr>
              <w:t>N</w:t>
            </w:r>
          </w:p>
        </w:tc>
        <w:tc>
          <w:tcPr>
            <w:tcW w:w="851" w:type="dxa"/>
          </w:tcPr>
          <w:p w14:paraId="72FDB63E" w14:textId="77777777" w:rsidR="00204A63" w:rsidRPr="005053AC" w:rsidRDefault="00204A63" w:rsidP="00666B5B">
            <w:pPr>
              <w:rPr>
                <w:b w:val="0"/>
                <w:bCs/>
                <w:sz w:val="20"/>
              </w:rPr>
            </w:pPr>
            <w:r w:rsidRPr="005053AC">
              <w:rPr>
                <w:b w:val="0"/>
                <w:bCs/>
                <w:sz w:val="20"/>
              </w:rPr>
              <w:t>11</w:t>
            </w:r>
          </w:p>
        </w:tc>
        <w:tc>
          <w:tcPr>
            <w:tcW w:w="1761" w:type="dxa"/>
          </w:tcPr>
          <w:p w14:paraId="0A454FB4" w14:textId="77777777" w:rsidR="00204A63" w:rsidRPr="005053AC" w:rsidRDefault="00204A63" w:rsidP="00666B5B">
            <w:pPr>
              <w:rPr>
                <w:b w:val="0"/>
                <w:bCs/>
                <w:sz w:val="20"/>
              </w:rPr>
            </w:pPr>
            <w:r w:rsidRPr="005053AC">
              <w:rPr>
                <w:b w:val="0"/>
                <w:bCs/>
                <w:sz w:val="20"/>
              </w:rPr>
              <w:t>[0-9]</w:t>
            </w:r>
          </w:p>
        </w:tc>
      </w:tr>
      <w:tr w:rsidR="00204A63" w:rsidRPr="005053AC" w14:paraId="2D5D4574" w14:textId="77777777" w:rsidTr="00666B5B">
        <w:trPr>
          <w:trHeight w:val="1325"/>
        </w:trPr>
        <w:tc>
          <w:tcPr>
            <w:tcW w:w="2122" w:type="dxa"/>
          </w:tcPr>
          <w:p w14:paraId="098FD14E" w14:textId="77777777" w:rsidR="00204A63" w:rsidRPr="005053AC" w:rsidRDefault="00204A63" w:rsidP="00666B5B">
            <w:pPr>
              <w:rPr>
                <w:b w:val="0"/>
                <w:bCs/>
                <w:sz w:val="20"/>
              </w:rPr>
            </w:pPr>
            <w:proofErr w:type="spellStart"/>
            <w:r w:rsidRPr="005053AC">
              <w:rPr>
                <w:b w:val="0"/>
                <w:bCs/>
                <w:sz w:val="20"/>
              </w:rPr>
              <w:t>pig_id</w:t>
            </w:r>
            <w:proofErr w:type="spellEnd"/>
          </w:p>
        </w:tc>
        <w:tc>
          <w:tcPr>
            <w:tcW w:w="1833" w:type="dxa"/>
          </w:tcPr>
          <w:p w14:paraId="6D5D5D66" w14:textId="77777777" w:rsidR="00204A63" w:rsidRPr="005053AC" w:rsidRDefault="00204A63" w:rsidP="00666B5B">
            <w:pPr>
              <w:rPr>
                <w:b w:val="0"/>
                <w:bCs/>
                <w:sz w:val="20"/>
              </w:rPr>
            </w:pPr>
            <w:r w:rsidRPr="005053AC">
              <w:rPr>
                <w:b w:val="0"/>
                <w:bCs/>
                <w:sz w:val="20"/>
              </w:rPr>
              <w:t>ID of pig where the operation is done</w:t>
            </w:r>
          </w:p>
        </w:tc>
        <w:tc>
          <w:tcPr>
            <w:tcW w:w="1143" w:type="dxa"/>
          </w:tcPr>
          <w:p w14:paraId="31D4F782" w14:textId="77777777" w:rsidR="00204A63" w:rsidRPr="005053AC" w:rsidRDefault="00204A63" w:rsidP="00666B5B">
            <w:pPr>
              <w:rPr>
                <w:b w:val="0"/>
                <w:bCs/>
                <w:sz w:val="20"/>
              </w:rPr>
            </w:pPr>
            <w:r w:rsidRPr="005053AC">
              <w:rPr>
                <w:b w:val="0"/>
                <w:bCs/>
                <w:sz w:val="20"/>
              </w:rPr>
              <w:t>int</w:t>
            </w:r>
          </w:p>
        </w:tc>
        <w:tc>
          <w:tcPr>
            <w:tcW w:w="1418" w:type="dxa"/>
          </w:tcPr>
          <w:p w14:paraId="52280DF8" w14:textId="77777777" w:rsidR="00204A63" w:rsidRPr="005053AC" w:rsidRDefault="00204A63" w:rsidP="00666B5B">
            <w:pPr>
              <w:rPr>
                <w:b w:val="0"/>
                <w:bCs/>
                <w:sz w:val="20"/>
              </w:rPr>
            </w:pPr>
            <w:r w:rsidRPr="005053AC">
              <w:rPr>
                <w:b w:val="0"/>
                <w:bCs/>
                <w:sz w:val="20"/>
              </w:rPr>
              <w:t>None</w:t>
            </w:r>
          </w:p>
        </w:tc>
        <w:tc>
          <w:tcPr>
            <w:tcW w:w="1417" w:type="dxa"/>
          </w:tcPr>
          <w:p w14:paraId="65ACB177" w14:textId="77777777" w:rsidR="00204A63" w:rsidRPr="005053AC" w:rsidRDefault="00204A63" w:rsidP="00666B5B">
            <w:pPr>
              <w:rPr>
                <w:b w:val="0"/>
                <w:bCs/>
                <w:sz w:val="20"/>
              </w:rPr>
            </w:pPr>
            <w:r w:rsidRPr="005053AC">
              <w:rPr>
                <w:b w:val="0"/>
                <w:bCs/>
                <w:sz w:val="20"/>
              </w:rPr>
              <w:t>false</w:t>
            </w:r>
          </w:p>
        </w:tc>
        <w:tc>
          <w:tcPr>
            <w:tcW w:w="1134" w:type="dxa"/>
          </w:tcPr>
          <w:p w14:paraId="2D212249" w14:textId="77777777" w:rsidR="00204A63" w:rsidRPr="005053AC" w:rsidRDefault="00204A63" w:rsidP="00666B5B">
            <w:pPr>
              <w:rPr>
                <w:b w:val="0"/>
                <w:bCs/>
                <w:sz w:val="20"/>
              </w:rPr>
            </w:pPr>
            <w:r w:rsidRPr="005053AC">
              <w:rPr>
                <w:b w:val="0"/>
                <w:bCs/>
                <w:sz w:val="20"/>
              </w:rPr>
              <w:t>pig_hkl525</w:t>
            </w:r>
          </w:p>
        </w:tc>
        <w:tc>
          <w:tcPr>
            <w:tcW w:w="1276" w:type="dxa"/>
          </w:tcPr>
          <w:p w14:paraId="6B2D0E41" w14:textId="77777777" w:rsidR="00204A63" w:rsidRPr="005053AC" w:rsidRDefault="00204A63" w:rsidP="00666B5B">
            <w:pPr>
              <w:rPr>
                <w:b w:val="0"/>
                <w:bCs/>
                <w:sz w:val="20"/>
              </w:rPr>
            </w:pPr>
            <w:r w:rsidRPr="005053AC">
              <w:rPr>
                <w:b w:val="0"/>
                <w:bCs/>
                <w:sz w:val="20"/>
              </w:rPr>
              <w:t>Y</w:t>
            </w:r>
          </w:p>
        </w:tc>
        <w:tc>
          <w:tcPr>
            <w:tcW w:w="851" w:type="dxa"/>
          </w:tcPr>
          <w:p w14:paraId="3A88B53F" w14:textId="77777777" w:rsidR="00204A63" w:rsidRPr="005053AC" w:rsidRDefault="00204A63" w:rsidP="00666B5B">
            <w:pPr>
              <w:rPr>
                <w:b w:val="0"/>
                <w:bCs/>
                <w:sz w:val="20"/>
              </w:rPr>
            </w:pPr>
            <w:r w:rsidRPr="005053AC">
              <w:rPr>
                <w:b w:val="0"/>
                <w:bCs/>
                <w:sz w:val="20"/>
              </w:rPr>
              <w:t>50</w:t>
            </w:r>
          </w:p>
        </w:tc>
        <w:tc>
          <w:tcPr>
            <w:tcW w:w="1761" w:type="dxa"/>
          </w:tcPr>
          <w:p w14:paraId="299DFF70" w14:textId="77777777" w:rsidR="00204A63" w:rsidRPr="005053AC" w:rsidRDefault="00204A63" w:rsidP="00666B5B">
            <w:pPr>
              <w:rPr>
                <w:b w:val="0"/>
                <w:bCs/>
                <w:sz w:val="20"/>
              </w:rPr>
            </w:pPr>
            <w:r w:rsidRPr="00CC7892">
              <w:rPr>
                <w:b w:val="0"/>
                <w:bCs/>
                <w:sz w:val="20"/>
              </w:rPr>
              <w:t>[A-Z, a-z,0-9, @]</w:t>
            </w:r>
          </w:p>
        </w:tc>
      </w:tr>
      <w:tr w:rsidR="00204A63" w:rsidRPr="005053AC" w14:paraId="22DE5AF2" w14:textId="77777777" w:rsidTr="00666B5B">
        <w:trPr>
          <w:trHeight w:val="1325"/>
        </w:trPr>
        <w:tc>
          <w:tcPr>
            <w:tcW w:w="2122" w:type="dxa"/>
          </w:tcPr>
          <w:p w14:paraId="6E3E3DD7" w14:textId="77777777" w:rsidR="00204A63" w:rsidRPr="005053AC" w:rsidRDefault="00204A63" w:rsidP="00666B5B">
            <w:pPr>
              <w:rPr>
                <w:b w:val="0"/>
                <w:bCs/>
                <w:sz w:val="20"/>
              </w:rPr>
            </w:pPr>
            <w:proofErr w:type="spellStart"/>
            <w:r w:rsidRPr="005053AC">
              <w:rPr>
                <w:b w:val="0"/>
                <w:bCs/>
                <w:sz w:val="20"/>
              </w:rPr>
              <w:t>is_exist</w:t>
            </w:r>
            <w:proofErr w:type="spellEnd"/>
          </w:p>
        </w:tc>
        <w:tc>
          <w:tcPr>
            <w:tcW w:w="1833" w:type="dxa"/>
          </w:tcPr>
          <w:p w14:paraId="64D764FA" w14:textId="77777777" w:rsidR="00204A63" w:rsidRPr="005053AC" w:rsidRDefault="00204A63" w:rsidP="00666B5B">
            <w:pPr>
              <w:rPr>
                <w:b w:val="0"/>
                <w:bCs/>
                <w:sz w:val="20"/>
              </w:rPr>
            </w:pPr>
            <w:r w:rsidRPr="005053AC">
              <w:rPr>
                <w:b w:val="0"/>
                <w:bCs/>
                <w:sz w:val="20"/>
              </w:rPr>
              <w:t>Determines operation details existing record</w:t>
            </w:r>
          </w:p>
        </w:tc>
        <w:tc>
          <w:tcPr>
            <w:tcW w:w="1143" w:type="dxa"/>
          </w:tcPr>
          <w:p w14:paraId="3649BF09" w14:textId="77777777" w:rsidR="00204A63" w:rsidRPr="005053AC" w:rsidRDefault="00204A63" w:rsidP="00666B5B">
            <w:pPr>
              <w:rPr>
                <w:b w:val="0"/>
                <w:bCs/>
                <w:sz w:val="20"/>
              </w:rPr>
            </w:pPr>
            <w:r w:rsidRPr="005053AC">
              <w:rPr>
                <w:b w:val="0"/>
                <w:bCs/>
                <w:sz w:val="20"/>
              </w:rPr>
              <w:t>varchar</w:t>
            </w:r>
          </w:p>
        </w:tc>
        <w:tc>
          <w:tcPr>
            <w:tcW w:w="1418" w:type="dxa"/>
          </w:tcPr>
          <w:p w14:paraId="46328B8B" w14:textId="77777777" w:rsidR="00204A63" w:rsidRPr="005053AC" w:rsidRDefault="00204A63" w:rsidP="00666B5B">
            <w:pPr>
              <w:rPr>
                <w:b w:val="0"/>
                <w:bCs/>
                <w:sz w:val="20"/>
              </w:rPr>
            </w:pPr>
            <w:r w:rsidRPr="005053AC">
              <w:rPr>
                <w:b w:val="0"/>
                <w:bCs/>
                <w:sz w:val="20"/>
              </w:rPr>
              <w:t>None</w:t>
            </w:r>
          </w:p>
        </w:tc>
        <w:tc>
          <w:tcPr>
            <w:tcW w:w="1417" w:type="dxa"/>
          </w:tcPr>
          <w:p w14:paraId="1C203415" w14:textId="77777777" w:rsidR="00204A63" w:rsidRPr="005053AC" w:rsidRDefault="00204A63" w:rsidP="00666B5B">
            <w:pPr>
              <w:rPr>
                <w:b w:val="0"/>
                <w:bCs/>
                <w:sz w:val="20"/>
              </w:rPr>
            </w:pPr>
            <w:r w:rsidRPr="005053AC">
              <w:rPr>
                <w:b w:val="0"/>
                <w:bCs/>
                <w:sz w:val="20"/>
              </w:rPr>
              <w:t>false</w:t>
            </w:r>
          </w:p>
        </w:tc>
        <w:tc>
          <w:tcPr>
            <w:tcW w:w="1134" w:type="dxa"/>
          </w:tcPr>
          <w:p w14:paraId="1A7AC247" w14:textId="77777777" w:rsidR="00204A63" w:rsidRPr="005053AC" w:rsidRDefault="00204A63" w:rsidP="00666B5B">
            <w:pPr>
              <w:rPr>
                <w:b w:val="0"/>
                <w:bCs/>
                <w:sz w:val="20"/>
              </w:rPr>
            </w:pPr>
            <w:r w:rsidRPr="005053AC">
              <w:rPr>
                <w:b w:val="0"/>
                <w:bCs/>
                <w:sz w:val="20"/>
              </w:rPr>
              <w:t>true</w:t>
            </w:r>
          </w:p>
        </w:tc>
        <w:tc>
          <w:tcPr>
            <w:tcW w:w="1276" w:type="dxa"/>
          </w:tcPr>
          <w:p w14:paraId="727BDD8E" w14:textId="77777777" w:rsidR="00204A63" w:rsidRPr="005053AC" w:rsidRDefault="00204A63" w:rsidP="00666B5B">
            <w:pPr>
              <w:rPr>
                <w:b w:val="0"/>
                <w:bCs/>
                <w:sz w:val="20"/>
              </w:rPr>
            </w:pPr>
            <w:r w:rsidRPr="005053AC">
              <w:rPr>
                <w:b w:val="0"/>
                <w:bCs/>
                <w:sz w:val="20"/>
              </w:rPr>
              <w:t>Y</w:t>
            </w:r>
          </w:p>
        </w:tc>
        <w:tc>
          <w:tcPr>
            <w:tcW w:w="851" w:type="dxa"/>
          </w:tcPr>
          <w:p w14:paraId="14EF8088" w14:textId="77777777" w:rsidR="00204A63" w:rsidRPr="005053AC" w:rsidRDefault="00204A63" w:rsidP="00666B5B">
            <w:pPr>
              <w:rPr>
                <w:b w:val="0"/>
                <w:bCs/>
                <w:sz w:val="20"/>
              </w:rPr>
            </w:pPr>
            <w:r w:rsidRPr="005053AC">
              <w:rPr>
                <w:b w:val="0"/>
                <w:bCs/>
                <w:sz w:val="20"/>
              </w:rPr>
              <w:t>50</w:t>
            </w:r>
          </w:p>
        </w:tc>
        <w:tc>
          <w:tcPr>
            <w:tcW w:w="1761" w:type="dxa"/>
          </w:tcPr>
          <w:p w14:paraId="4322A345" w14:textId="77777777" w:rsidR="00204A63" w:rsidRPr="005053AC" w:rsidRDefault="00204A63" w:rsidP="00666B5B">
            <w:pPr>
              <w:rPr>
                <w:b w:val="0"/>
                <w:bCs/>
                <w:sz w:val="20"/>
              </w:rPr>
            </w:pPr>
            <w:r w:rsidRPr="005053AC">
              <w:rPr>
                <w:b w:val="0"/>
                <w:bCs/>
                <w:sz w:val="20"/>
              </w:rPr>
              <w:t>[A-Z, a-z,0-9, @]</w:t>
            </w:r>
          </w:p>
        </w:tc>
      </w:tr>
    </w:tbl>
    <w:p w14:paraId="4753B754" w14:textId="77777777" w:rsidR="00204A63" w:rsidRDefault="00204A63" w:rsidP="00204A63"/>
    <w:p w14:paraId="71ACDAF1" w14:textId="77777777" w:rsidR="00204A63" w:rsidRDefault="00204A63" w:rsidP="00204A63">
      <w:pPr>
        <w:jc w:val="both"/>
      </w:pPr>
    </w:p>
    <w:p w14:paraId="4CF21C6F" w14:textId="320C4E35" w:rsidR="00E32468" w:rsidRPr="00296CBF" w:rsidRDefault="00204A63" w:rsidP="00E866A9">
      <w:pPr>
        <w:spacing w:line="360" w:lineRule="auto"/>
        <w:rPr>
          <w:rFonts w:cs="Times New Roman"/>
          <w:szCs w:val="24"/>
        </w:rPr>
      </w:pPr>
      <w:r w:rsidRPr="00D954EF">
        <w:rPr>
          <w:rFonts w:cs="Times New Roman"/>
          <w:szCs w:val="24"/>
        </w:rPr>
        <w:t xml:space="preserve">Figure </w:t>
      </w:r>
      <w:r>
        <w:rPr>
          <w:rFonts w:cs="Times New Roman"/>
          <w:szCs w:val="24"/>
        </w:rPr>
        <w:t>8</w:t>
      </w:r>
      <w:r w:rsidR="0071695F">
        <w:rPr>
          <w:rFonts w:cs="Times New Roman"/>
          <w:szCs w:val="24"/>
        </w:rPr>
        <w:t>9</w:t>
      </w:r>
      <w:r w:rsidRPr="00D954EF">
        <w:rPr>
          <w:rFonts w:cs="Times New Roman"/>
          <w:szCs w:val="24"/>
        </w:rPr>
        <w:t xml:space="preserve">. Data Dictionary of </w:t>
      </w:r>
      <w:r>
        <w:rPr>
          <w:rFonts w:cs="Times New Roman"/>
          <w:szCs w:val="24"/>
        </w:rPr>
        <w:t>Operation Pig Details</w:t>
      </w:r>
      <w:r w:rsidRPr="00D954EF">
        <w:rPr>
          <w:rFonts w:cs="Times New Roman"/>
          <w:szCs w:val="24"/>
        </w:rPr>
        <w:t xml:space="preserve"> T</w:t>
      </w:r>
      <w:r w:rsidR="000E3A69">
        <w:rPr>
          <w:rFonts w:cs="Times New Roman"/>
          <w:szCs w:val="24"/>
        </w:rPr>
        <w:t>able</w:t>
      </w:r>
    </w:p>
    <w:p w14:paraId="7F39BE30" w14:textId="77777777" w:rsidR="00E32468" w:rsidRDefault="00E32468" w:rsidP="00E32468">
      <w:pPr>
        <w:jc w:val="both"/>
      </w:pPr>
    </w:p>
    <w:tbl>
      <w:tblPr>
        <w:tblStyle w:val="TableGrid"/>
        <w:tblW w:w="12955" w:type="dxa"/>
        <w:tblLayout w:type="fixed"/>
        <w:tblLook w:val="04A0" w:firstRow="1" w:lastRow="0" w:firstColumn="1" w:lastColumn="0" w:noHBand="0" w:noVBand="1"/>
      </w:tblPr>
      <w:tblGrid>
        <w:gridCol w:w="2122"/>
        <w:gridCol w:w="1833"/>
        <w:gridCol w:w="1143"/>
        <w:gridCol w:w="1418"/>
        <w:gridCol w:w="1417"/>
        <w:gridCol w:w="1134"/>
        <w:gridCol w:w="1276"/>
        <w:gridCol w:w="851"/>
        <w:gridCol w:w="1761"/>
      </w:tblGrid>
      <w:tr w:rsidR="00E32468" w:rsidRPr="005053AC" w14:paraId="39F07009" w14:textId="77777777" w:rsidTr="00690FF1">
        <w:trPr>
          <w:trHeight w:val="291"/>
        </w:trPr>
        <w:tc>
          <w:tcPr>
            <w:tcW w:w="2122" w:type="dxa"/>
          </w:tcPr>
          <w:p w14:paraId="65423EE8" w14:textId="77777777" w:rsidR="00E32468" w:rsidRPr="005053AC" w:rsidRDefault="00E32468" w:rsidP="00690FF1">
            <w:pPr>
              <w:rPr>
                <w:sz w:val="20"/>
              </w:rPr>
            </w:pPr>
            <w:r w:rsidRPr="005053AC">
              <w:rPr>
                <w:sz w:val="20"/>
              </w:rPr>
              <w:t>Table Name</w:t>
            </w:r>
          </w:p>
        </w:tc>
        <w:tc>
          <w:tcPr>
            <w:tcW w:w="10833" w:type="dxa"/>
            <w:gridSpan w:val="8"/>
          </w:tcPr>
          <w:p w14:paraId="397433B5" w14:textId="53364AB5" w:rsidR="00E32468" w:rsidRPr="005053AC" w:rsidRDefault="00E32468" w:rsidP="00690FF1">
            <w:pPr>
              <w:rPr>
                <w:sz w:val="20"/>
              </w:rPr>
            </w:pPr>
            <w:proofErr w:type="spellStart"/>
            <w:r w:rsidRPr="005053AC">
              <w:rPr>
                <w:sz w:val="20"/>
              </w:rPr>
              <w:t>tbl_</w:t>
            </w:r>
            <w:r>
              <w:rPr>
                <w:sz w:val="20"/>
              </w:rPr>
              <w:t>plan</w:t>
            </w:r>
            <w:proofErr w:type="spellEnd"/>
          </w:p>
        </w:tc>
      </w:tr>
      <w:tr w:rsidR="00E32468" w:rsidRPr="005053AC" w14:paraId="20BD41C2" w14:textId="77777777" w:rsidTr="00690FF1">
        <w:trPr>
          <w:trHeight w:val="291"/>
        </w:trPr>
        <w:tc>
          <w:tcPr>
            <w:tcW w:w="2122" w:type="dxa"/>
          </w:tcPr>
          <w:p w14:paraId="5806D578" w14:textId="77777777" w:rsidR="00E32468" w:rsidRPr="005053AC" w:rsidRDefault="00E32468" w:rsidP="00690FF1">
            <w:pPr>
              <w:rPr>
                <w:sz w:val="20"/>
              </w:rPr>
            </w:pPr>
            <w:r w:rsidRPr="005053AC">
              <w:rPr>
                <w:sz w:val="20"/>
              </w:rPr>
              <w:t>Description</w:t>
            </w:r>
          </w:p>
        </w:tc>
        <w:tc>
          <w:tcPr>
            <w:tcW w:w="10833" w:type="dxa"/>
            <w:gridSpan w:val="8"/>
          </w:tcPr>
          <w:p w14:paraId="19385262" w14:textId="7DFC6EEA" w:rsidR="00E32468" w:rsidRPr="005053AC" w:rsidRDefault="00E32468" w:rsidP="00690FF1">
            <w:pPr>
              <w:rPr>
                <w:sz w:val="20"/>
              </w:rPr>
            </w:pPr>
            <w:r w:rsidRPr="005053AC">
              <w:rPr>
                <w:sz w:val="20"/>
              </w:rPr>
              <w:t xml:space="preserve">This table record the </w:t>
            </w:r>
            <w:r>
              <w:rPr>
                <w:sz w:val="20"/>
              </w:rPr>
              <w:t>plan</w:t>
            </w:r>
            <w:r w:rsidRPr="005053AC">
              <w:rPr>
                <w:sz w:val="20"/>
              </w:rPr>
              <w:t>.</w:t>
            </w:r>
          </w:p>
        </w:tc>
      </w:tr>
      <w:tr w:rsidR="00E32468" w:rsidRPr="005053AC" w14:paraId="6AD934F4" w14:textId="77777777" w:rsidTr="00690FF1">
        <w:trPr>
          <w:trHeight w:val="468"/>
        </w:trPr>
        <w:tc>
          <w:tcPr>
            <w:tcW w:w="2122" w:type="dxa"/>
          </w:tcPr>
          <w:p w14:paraId="1790863F" w14:textId="77777777" w:rsidR="00E32468" w:rsidRPr="005053AC" w:rsidRDefault="00E32468" w:rsidP="00690FF1">
            <w:pPr>
              <w:rPr>
                <w:sz w:val="20"/>
              </w:rPr>
            </w:pPr>
            <w:r w:rsidRPr="005053AC">
              <w:rPr>
                <w:sz w:val="20"/>
              </w:rPr>
              <w:t>Alias</w:t>
            </w:r>
          </w:p>
        </w:tc>
        <w:tc>
          <w:tcPr>
            <w:tcW w:w="10833" w:type="dxa"/>
            <w:gridSpan w:val="8"/>
          </w:tcPr>
          <w:p w14:paraId="1E7ADF67" w14:textId="77777777" w:rsidR="00E32468" w:rsidRPr="005053AC" w:rsidRDefault="00E32468" w:rsidP="00690FF1">
            <w:pPr>
              <w:rPr>
                <w:sz w:val="20"/>
              </w:rPr>
            </w:pPr>
            <w:r w:rsidRPr="005053AC">
              <w:rPr>
                <w:sz w:val="20"/>
              </w:rPr>
              <w:t>None</w:t>
            </w:r>
          </w:p>
        </w:tc>
      </w:tr>
      <w:tr w:rsidR="00E32468" w:rsidRPr="005053AC" w14:paraId="1FC2F93B" w14:textId="77777777" w:rsidTr="00690FF1">
        <w:trPr>
          <w:trHeight w:val="874"/>
        </w:trPr>
        <w:tc>
          <w:tcPr>
            <w:tcW w:w="2122" w:type="dxa"/>
          </w:tcPr>
          <w:p w14:paraId="29D159DF" w14:textId="77777777" w:rsidR="00E32468" w:rsidRPr="005053AC" w:rsidRDefault="00E32468" w:rsidP="00690FF1">
            <w:pPr>
              <w:rPr>
                <w:sz w:val="20"/>
              </w:rPr>
            </w:pPr>
            <w:r w:rsidRPr="005053AC">
              <w:rPr>
                <w:sz w:val="20"/>
              </w:rPr>
              <w:t>Attribute Name</w:t>
            </w:r>
          </w:p>
        </w:tc>
        <w:tc>
          <w:tcPr>
            <w:tcW w:w="1833" w:type="dxa"/>
          </w:tcPr>
          <w:p w14:paraId="5F7182C5" w14:textId="77777777" w:rsidR="00E32468" w:rsidRPr="005053AC" w:rsidRDefault="00E32468" w:rsidP="00690FF1">
            <w:pPr>
              <w:rPr>
                <w:sz w:val="20"/>
              </w:rPr>
            </w:pPr>
            <w:r w:rsidRPr="005053AC">
              <w:rPr>
                <w:sz w:val="20"/>
              </w:rPr>
              <w:t>Description</w:t>
            </w:r>
          </w:p>
        </w:tc>
        <w:tc>
          <w:tcPr>
            <w:tcW w:w="1143" w:type="dxa"/>
          </w:tcPr>
          <w:p w14:paraId="20B2B9B4" w14:textId="77777777" w:rsidR="00E32468" w:rsidRPr="005053AC" w:rsidRDefault="00E32468" w:rsidP="00690FF1">
            <w:pPr>
              <w:rPr>
                <w:sz w:val="20"/>
              </w:rPr>
            </w:pPr>
            <w:r w:rsidRPr="005053AC">
              <w:rPr>
                <w:sz w:val="20"/>
              </w:rPr>
              <w:t>Data Type</w:t>
            </w:r>
          </w:p>
        </w:tc>
        <w:tc>
          <w:tcPr>
            <w:tcW w:w="1418" w:type="dxa"/>
          </w:tcPr>
          <w:p w14:paraId="038AE4B8" w14:textId="77777777" w:rsidR="00E32468" w:rsidRPr="005053AC" w:rsidRDefault="00E32468" w:rsidP="00690FF1">
            <w:pPr>
              <w:rPr>
                <w:sz w:val="20"/>
              </w:rPr>
            </w:pPr>
            <w:r w:rsidRPr="005053AC">
              <w:rPr>
                <w:sz w:val="20"/>
              </w:rPr>
              <w:t>Default Value</w:t>
            </w:r>
          </w:p>
        </w:tc>
        <w:tc>
          <w:tcPr>
            <w:tcW w:w="1417" w:type="dxa"/>
          </w:tcPr>
          <w:p w14:paraId="02750E69" w14:textId="77777777" w:rsidR="00E32468" w:rsidRPr="005053AC" w:rsidRDefault="00E32468" w:rsidP="00690FF1">
            <w:pPr>
              <w:rPr>
                <w:sz w:val="20"/>
              </w:rPr>
            </w:pPr>
            <w:r w:rsidRPr="005053AC">
              <w:rPr>
                <w:sz w:val="20"/>
              </w:rPr>
              <w:t>Primary Key</w:t>
            </w:r>
          </w:p>
        </w:tc>
        <w:tc>
          <w:tcPr>
            <w:tcW w:w="1134" w:type="dxa"/>
          </w:tcPr>
          <w:p w14:paraId="5FB68206" w14:textId="77777777" w:rsidR="00E32468" w:rsidRPr="005053AC" w:rsidRDefault="00E32468" w:rsidP="00690FF1">
            <w:pPr>
              <w:rPr>
                <w:sz w:val="20"/>
              </w:rPr>
            </w:pPr>
            <w:r w:rsidRPr="005053AC">
              <w:rPr>
                <w:sz w:val="20"/>
              </w:rPr>
              <w:t>Example</w:t>
            </w:r>
          </w:p>
        </w:tc>
        <w:tc>
          <w:tcPr>
            <w:tcW w:w="1276" w:type="dxa"/>
          </w:tcPr>
          <w:p w14:paraId="77A6FCA4" w14:textId="77777777" w:rsidR="00E32468" w:rsidRPr="005053AC" w:rsidRDefault="00E32468" w:rsidP="00690FF1">
            <w:pPr>
              <w:rPr>
                <w:sz w:val="20"/>
              </w:rPr>
            </w:pPr>
            <w:r w:rsidRPr="005053AC">
              <w:rPr>
                <w:sz w:val="20"/>
              </w:rPr>
              <w:t>Not Allowed? (Y/N)</w:t>
            </w:r>
          </w:p>
        </w:tc>
        <w:tc>
          <w:tcPr>
            <w:tcW w:w="851" w:type="dxa"/>
          </w:tcPr>
          <w:p w14:paraId="5C3715F7" w14:textId="77777777" w:rsidR="00E32468" w:rsidRPr="005053AC" w:rsidRDefault="00E32468" w:rsidP="00690FF1">
            <w:pPr>
              <w:rPr>
                <w:sz w:val="20"/>
              </w:rPr>
            </w:pPr>
            <w:r w:rsidRPr="005053AC">
              <w:rPr>
                <w:sz w:val="20"/>
              </w:rPr>
              <w:t>Length</w:t>
            </w:r>
          </w:p>
        </w:tc>
        <w:tc>
          <w:tcPr>
            <w:tcW w:w="1761" w:type="dxa"/>
          </w:tcPr>
          <w:p w14:paraId="48527E45" w14:textId="77777777" w:rsidR="00E32468" w:rsidRPr="005053AC" w:rsidRDefault="00E32468" w:rsidP="00690FF1">
            <w:pPr>
              <w:rPr>
                <w:sz w:val="20"/>
              </w:rPr>
            </w:pPr>
            <w:r w:rsidRPr="005053AC">
              <w:rPr>
                <w:sz w:val="20"/>
              </w:rPr>
              <w:t>Validation Rules</w:t>
            </w:r>
          </w:p>
        </w:tc>
      </w:tr>
      <w:tr w:rsidR="00E32468" w:rsidRPr="005053AC" w14:paraId="24F08F2F" w14:textId="77777777" w:rsidTr="00690FF1">
        <w:trPr>
          <w:trHeight w:val="1253"/>
        </w:trPr>
        <w:tc>
          <w:tcPr>
            <w:tcW w:w="2122" w:type="dxa"/>
          </w:tcPr>
          <w:p w14:paraId="15E00FF2" w14:textId="732C5C22" w:rsidR="00E32468" w:rsidRPr="005053AC" w:rsidRDefault="00824D85" w:rsidP="00690FF1">
            <w:pPr>
              <w:rPr>
                <w:b w:val="0"/>
                <w:bCs/>
                <w:sz w:val="20"/>
              </w:rPr>
            </w:pPr>
            <w:proofErr w:type="spellStart"/>
            <w:r>
              <w:rPr>
                <w:b w:val="0"/>
                <w:bCs/>
                <w:sz w:val="20"/>
              </w:rPr>
              <w:t>plan</w:t>
            </w:r>
            <w:r w:rsidR="00E32468" w:rsidRPr="005053AC">
              <w:rPr>
                <w:b w:val="0"/>
                <w:bCs/>
                <w:sz w:val="20"/>
              </w:rPr>
              <w:t>_id</w:t>
            </w:r>
            <w:proofErr w:type="spellEnd"/>
          </w:p>
        </w:tc>
        <w:tc>
          <w:tcPr>
            <w:tcW w:w="1833" w:type="dxa"/>
          </w:tcPr>
          <w:p w14:paraId="4FD083A4" w14:textId="1648B82A" w:rsidR="00E32468" w:rsidRPr="005053AC" w:rsidRDefault="00E32468" w:rsidP="00690FF1">
            <w:pPr>
              <w:rPr>
                <w:b w:val="0"/>
                <w:bCs/>
                <w:sz w:val="20"/>
              </w:rPr>
            </w:pPr>
            <w:r w:rsidRPr="005053AC">
              <w:rPr>
                <w:b w:val="0"/>
                <w:bCs/>
                <w:sz w:val="20"/>
              </w:rPr>
              <w:t xml:space="preserve">Unique Identifier for </w:t>
            </w:r>
            <w:r w:rsidR="00824D85">
              <w:rPr>
                <w:b w:val="0"/>
                <w:bCs/>
                <w:sz w:val="20"/>
              </w:rPr>
              <w:t>plan</w:t>
            </w:r>
            <w:r w:rsidRPr="005053AC">
              <w:rPr>
                <w:b w:val="0"/>
                <w:bCs/>
                <w:sz w:val="20"/>
              </w:rPr>
              <w:t xml:space="preserve"> </w:t>
            </w:r>
          </w:p>
        </w:tc>
        <w:tc>
          <w:tcPr>
            <w:tcW w:w="1143" w:type="dxa"/>
          </w:tcPr>
          <w:p w14:paraId="0D57046C" w14:textId="77777777" w:rsidR="00E32468" w:rsidRPr="005053AC" w:rsidRDefault="00E32468" w:rsidP="00690FF1">
            <w:pPr>
              <w:rPr>
                <w:b w:val="0"/>
                <w:bCs/>
                <w:sz w:val="20"/>
              </w:rPr>
            </w:pPr>
            <w:r w:rsidRPr="005053AC">
              <w:rPr>
                <w:b w:val="0"/>
                <w:bCs/>
                <w:sz w:val="20"/>
              </w:rPr>
              <w:t>int</w:t>
            </w:r>
          </w:p>
        </w:tc>
        <w:tc>
          <w:tcPr>
            <w:tcW w:w="1418" w:type="dxa"/>
          </w:tcPr>
          <w:p w14:paraId="5E514E8B" w14:textId="77777777" w:rsidR="00E32468" w:rsidRPr="005053AC" w:rsidRDefault="00E32468" w:rsidP="00690FF1">
            <w:pPr>
              <w:rPr>
                <w:b w:val="0"/>
                <w:bCs/>
                <w:sz w:val="20"/>
              </w:rPr>
            </w:pPr>
            <w:r w:rsidRPr="005053AC">
              <w:rPr>
                <w:b w:val="0"/>
                <w:bCs/>
                <w:sz w:val="20"/>
              </w:rPr>
              <w:t>None</w:t>
            </w:r>
          </w:p>
        </w:tc>
        <w:tc>
          <w:tcPr>
            <w:tcW w:w="1417" w:type="dxa"/>
          </w:tcPr>
          <w:p w14:paraId="703F03E2" w14:textId="77777777" w:rsidR="00E32468" w:rsidRPr="005053AC" w:rsidRDefault="00E32468" w:rsidP="00690FF1">
            <w:pPr>
              <w:rPr>
                <w:b w:val="0"/>
                <w:bCs/>
                <w:sz w:val="20"/>
              </w:rPr>
            </w:pPr>
            <w:r w:rsidRPr="005053AC">
              <w:rPr>
                <w:b w:val="0"/>
                <w:bCs/>
                <w:sz w:val="20"/>
              </w:rPr>
              <w:t>true</w:t>
            </w:r>
          </w:p>
        </w:tc>
        <w:tc>
          <w:tcPr>
            <w:tcW w:w="1134" w:type="dxa"/>
          </w:tcPr>
          <w:p w14:paraId="3C84E9B1" w14:textId="77777777" w:rsidR="00E32468" w:rsidRPr="005053AC" w:rsidRDefault="00E32468" w:rsidP="00690FF1">
            <w:pPr>
              <w:rPr>
                <w:b w:val="0"/>
                <w:bCs/>
                <w:sz w:val="20"/>
              </w:rPr>
            </w:pPr>
            <w:r w:rsidRPr="005053AC">
              <w:rPr>
                <w:b w:val="0"/>
                <w:bCs/>
                <w:sz w:val="20"/>
              </w:rPr>
              <w:t>1</w:t>
            </w:r>
          </w:p>
        </w:tc>
        <w:tc>
          <w:tcPr>
            <w:tcW w:w="1276" w:type="dxa"/>
          </w:tcPr>
          <w:p w14:paraId="5205F70D" w14:textId="77777777" w:rsidR="00E32468" w:rsidRPr="005053AC" w:rsidRDefault="00E32468" w:rsidP="00690FF1">
            <w:pPr>
              <w:rPr>
                <w:b w:val="0"/>
                <w:bCs/>
                <w:sz w:val="20"/>
              </w:rPr>
            </w:pPr>
            <w:r w:rsidRPr="005053AC">
              <w:rPr>
                <w:b w:val="0"/>
                <w:bCs/>
                <w:sz w:val="20"/>
              </w:rPr>
              <w:t>N</w:t>
            </w:r>
          </w:p>
        </w:tc>
        <w:tc>
          <w:tcPr>
            <w:tcW w:w="851" w:type="dxa"/>
          </w:tcPr>
          <w:p w14:paraId="49E3A010" w14:textId="77777777" w:rsidR="00E32468" w:rsidRPr="005053AC" w:rsidRDefault="00E32468" w:rsidP="00690FF1">
            <w:pPr>
              <w:rPr>
                <w:b w:val="0"/>
                <w:bCs/>
                <w:sz w:val="20"/>
              </w:rPr>
            </w:pPr>
            <w:r w:rsidRPr="005053AC">
              <w:rPr>
                <w:b w:val="0"/>
                <w:bCs/>
                <w:sz w:val="20"/>
              </w:rPr>
              <w:t>11</w:t>
            </w:r>
          </w:p>
        </w:tc>
        <w:tc>
          <w:tcPr>
            <w:tcW w:w="1761" w:type="dxa"/>
          </w:tcPr>
          <w:p w14:paraId="3C8066B2" w14:textId="77777777" w:rsidR="00E32468" w:rsidRPr="005053AC" w:rsidRDefault="00E32468" w:rsidP="00690FF1">
            <w:pPr>
              <w:rPr>
                <w:b w:val="0"/>
                <w:bCs/>
                <w:sz w:val="20"/>
              </w:rPr>
            </w:pPr>
            <w:r w:rsidRPr="005053AC">
              <w:rPr>
                <w:b w:val="0"/>
                <w:bCs/>
                <w:sz w:val="20"/>
              </w:rPr>
              <w:t>[0-9]</w:t>
            </w:r>
          </w:p>
        </w:tc>
      </w:tr>
      <w:tr w:rsidR="00824D85" w:rsidRPr="005053AC" w14:paraId="64A0F74F" w14:textId="77777777" w:rsidTr="00690FF1">
        <w:trPr>
          <w:trHeight w:val="991"/>
        </w:trPr>
        <w:tc>
          <w:tcPr>
            <w:tcW w:w="2122" w:type="dxa"/>
          </w:tcPr>
          <w:p w14:paraId="3BB1D3B8" w14:textId="210BA81B" w:rsidR="00824D85" w:rsidRPr="005053AC" w:rsidRDefault="00824D85" w:rsidP="00824D85">
            <w:pPr>
              <w:rPr>
                <w:b w:val="0"/>
                <w:bCs/>
                <w:sz w:val="20"/>
              </w:rPr>
            </w:pPr>
            <w:proofErr w:type="spellStart"/>
            <w:r>
              <w:rPr>
                <w:b w:val="0"/>
                <w:bCs/>
                <w:sz w:val="20"/>
              </w:rPr>
              <w:t>start_date</w:t>
            </w:r>
            <w:proofErr w:type="spellEnd"/>
          </w:p>
        </w:tc>
        <w:tc>
          <w:tcPr>
            <w:tcW w:w="1833" w:type="dxa"/>
          </w:tcPr>
          <w:p w14:paraId="301404EC" w14:textId="15C6A29C" w:rsidR="00824D85" w:rsidRPr="005053AC" w:rsidRDefault="00824D85" w:rsidP="00824D85">
            <w:pPr>
              <w:rPr>
                <w:b w:val="0"/>
                <w:bCs/>
                <w:sz w:val="20"/>
              </w:rPr>
            </w:pPr>
            <w:r>
              <w:rPr>
                <w:b w:val="0"/>
                <w:bCs/>
                <w:sz w:val="20"/>
              </w:rPr>
              <w:t>Plan starting date</w:t>
            </w:r>
            <w:r w:rsidRPr="005053AC">
              <w:rPr>
                <w:b w:val="0"/>
                <w:bCs/>
                <w:sz w:val="20"/>
              </w:rPr>
              <w:t xml:space="preserve"> </w:t>
            </w:r>
          </w:p>
        </w:tc>
        <w:tc>
          <w:tcPr>
            <w:tcW w:w="1143" w:type="dxa"/>
          </w:tcPr>
          <w:p w14:paraId="0B0DABBA" w14:textId="5280FF4B" w:rsidR="00824D85" w:rsidRPr="005053AC" w:rsidRDefault="00D606DE" w:rsidP="00824D85">
            <w:pPr>
              <w:rPr>
                <w:b w:val="0"/>
                <w:bCs/>
                <w:sz w:val="20"/>
              </w:rPr>
            </w:pPr>
            <w:r>
              <w:rPr>
                <w:b w:val="0"/>
                <w:bCs/>
                <w:sz w:val="20"/>
              </w:rPr>
              <w:t>date</w:t>
            </w:r>
          </w:p>
        </w:tc>
        <w:tc>
          <w:tcPr>
            <w:tcW w:w="1418" w:type="dxa"/>
          </w:tcPr>
          <w:p w14:paraId="2681B7D1" w14:textId="77777777" w:rsidR="00824D85" w:rsidRPr="005053AC" w:rsidRDefault="00824D85" w:rsidP="00824D85">
            <w:pPr>
              <w:rPr>
                <w:b w:val="0"/>
                <w:bCs/>
                <w:sz w:val="20"/>
              </w:rPr>
            </w:pPr>
            <w:r w:rsidRPr="005053AC">
              <w:rPr>
                <w:b w:val="0"/>
                <w:bCs/>
                <w:sz w:val="20"/>
              </w:rPr>
              <w:t>None</w:t>
            </w:r>
          </w:p>
        </w:tc>
        <w:tc>
          <w:tcPr>
            <w:tcW w:w="1417" w:type="dxa"/>
          </w:tcPr>
          <w:p w14:paraId="59759E12" w14:textId="77777777" w:rsidR="00824D85" w:rsidRPr="005053AC" w:rsidRDefault="00824D85" w:rsidP="00824D85">
            <w:pPr>
              <w:rPr>
                <w:b w:val="0"/>
                <w:bCs/>
                <w:sz w:val="20"/>
              </w:rPr>
            </w:pPr>
            <w:r w:rsidRPr="005053AC">
              <w:rPr>
                <w:b w:val="0"/>
                <w:bCs/>
                <w:sz w:val="20"/>
              </w:rPr>
              <w:t>true</w:t>
            </w:r>
          </w:p>
        </w:tc>
        <w:tc>
          <w:tcPr>
            <w:tcW w:w="1134" w:type="dxa"/>
          </w:tcPr>
          <w:p w14:paraId="103E0DE1" w14:textId="5512498F" w:rsidR="00824D85" w:rsidRPr="005053AC" w:rsidRDefault="00824D85" w:rsidP="00824D85">
            <w:pPr>
              <w:rPr>
                <w:b w:val="0"/>
                <w:bCs/>
                <w:sz w:val="20"/>
              </w:rPr>
            </w:pPr>
            <w:r w:rsidRPr="00824D85">
              <w:rPr>
                <w:b w:val="0"/>
                <w:bCs/>
                <w:sz w:val="20"/>
              </w:rPr>
              <w:t>03/02/22</w:t>
            </w:r>
          </w:p>
        </w:tc>
        <w:tc>
          <w:tcPr>
            <w:tcW w:w="1276" w:type="dxa"/>
          </w:tcPr>
          <w:p w14:paraId="37A73573" w14:textId="26F61107" w:rsidR="00824D85" w:rsidRPr="005053AC" w:rsidRDefault="00824D85" w:rsidP="00824D85">
            <w:pPr>
              <w:rPr>
                <w:b w:val="0"/>
                <w:bCs/>
                <w:sz w:val="20"/>
              </w:rPr>
            </w:pPr>
            <w:r w:rsidRPr="00CD5EF2">
              <w:rPr>
                <w:b w:val="0"/>
                <w:bCs/>
                <w:sz w:val="20"/>
              </w:rPr>
              <w:t>N</w:t>
            </w:r>
          </w:p>
        </w:tc>
        <w:tc>
          <w:tcPr>
            <w:tcW w:w="851" w:type="dxa"/>
          </w:tcPr>
          <w:p w14:paraId="24BA45E9" w14:textId="6F57506B" w:rsidR="00824D85" w:rsidRPr="005053AC" w:rsidRDefault="00824D85" w:rsidP="00824D85">
            <w:pPr>
              <w:rPr>
                <w:b w:val="0"/>
                <w:bCs/>
                <w:sz w:val="20"/>
              </w:rPr>
            </w:pPr>
            <w:r w:rsidRPr="00D954EF">
              <w:rPr>
                <w:b w:val="0"/>
                <w:bCs/>
                <w:kern w:val="24"/>
                <w:sz w:val="22"/>
              </w:rPr>
              <w:t>9999-12-31</w:t>
            </w:r>
          </w:p>
        </w:tc>
        <w:tc>
          <w:tcPr>
            <w:tcW w:w="1761" w:type="dxa"/>
          </w:tcPr>
          <w:p w14:paraId="1918B9EA" w14:textId="54286FE4" w:rsidR="00824D85" w:rsidRPr="005053AC" w:rsidRDefault="00824D85" w:rsidP="00824D85">
            <w:pPr>
              <w:rPr>
                <w:b w:val="0"/>
                <w:bCs/>
                <w:sz w:val="20"/>
              </w:rPr>
            </w:pPr>
            <w:r w:rsidRPr="00D954EF">
              <w:rPr>
                <w:b w:val="0"/>
                <w:bCs/>
                <w:sz w:val="22"/>
              </w:rPr>
              <w:t>YYYY-MM-DD</w:t>
            </w:r>
          </w:p>
        </w:tc>
      </w:tr>
      <w:tr w:rsidR="00824D85" w:rsidRPr="005053AC" w14:paraId="44493D85" w14:textId="77777777" w:rsidTr="00690FF1">
        <w:trPr>
          <w:trHeight w:val="1325"/>
        </w:trPr>
        <w:tc>
          <w:tcPr>
            <w:tcW w:w="2122" w:type="dxa"/>
          </w:tcPr>
          <w:p w14:paraId="0E3C7F79" w14:textId="48F7207B" w:rsidR="00824D85" w:rsidRPr="005053AC" w:rsidRDefault="00824D85" w:rsidP="00824D85">
            <w:pPr>
              <w:rPr>
                <w:b w:val="0"/>
                <w:bCs/>
                <w:sz w:val="20"/>
              </w:rPr>
            </w:pPr>
            <w:proofErr w:type="spellStart"/>
            <w:r>
              <w:rPr>
                <w:b w:val="0"/>
                <w:bCs/>
                <w:sz w:val="20"/>
              </w:rPr>
              <w:t>end_date</w:t>
            </w:r>
            <w:proofErr w:type="spellEnd"/>
          </w:p>
        </w:tc>
        <w:tc>
          <w:tcPr>
            <w:tcW w:w="1833" w:type="dxa"/>
          </w:tcPr>
          <w:p w14:paraId="41F2FC67" w14:textId="2FF706C7" w:rsidR="00824D85" w:rsidRPr="005053AC" w:rsidRDefault="00824D85" w:rsidP="00824D85">
            <w:pPr>
              <w:rPr>
                <w:b w:val="0"/>
                <w:bCs/>
                <w:sz w:val="20"/>
              </w:rPr>
            </w:pPr>
            <w:r>
              <w:rPr>
                <w:b w:val="0"/>
                <w:bCs/>
                <w:sz w:val="20"/>
              </w:rPr>
              <w:t>Plan ending date</w:t>
            </w:r>
          </w:p>
        </w:tc>
        <w:tc>
          <w:tcPr>
            <w:tcW w:w="1143" w:type="dxa"/>
          </w:tcPr>
          <w:p w14:paraId="21C9E525" w14:textId="6C9F87CE" w:rsidR="00824D85" w:rsidRPr="005053AC" w:rsidRDefault="00D606DE" w:rsidP="00824D85">
            <w:pPr>
              <w:rPr>
                <w:b w:val="0"/>
                <w:bCs/>
                <w:sz w:val="20"/>
              </w:rPr>
            </w:pPr>
            <w:r>
              <w:rPr>
                <w:b w:val="0"/>
                <w:bCs/>
                <w:sz w:val="20"/>
              </w:rPr>
              <w:t>date</w:t>
            </w:r>
          </w:p>
        </w:tc>
        <w:tc>
          <w:tcPr>
            <w:tcW w:w="1418" w:type="dxa"/>
          </w:tcPr>
          <w:p w14:paraId="59687B3B" w14:textId="77777777" w:rsidR="00824D85" w:rsidRPr="005053AC" w:rsidRDefault="00824D85" w:rsidP="00824D85">
            <w:pPr>
              <w:rPr>
                <w:b w:val="0"/>
                <w:bCs/>
                <w:sz w:val="20"/>
              </w:rPr>
            </w:pPr>
            <w:r w:rsidRPr="005053AC">
              <w:rPr>
                <w:b w:val="0"/>
                <w:bCs/>
                <w:sz w:val="20"/>
              </w:rPr>
              <w:t>None</w:t>
            </w:r>
          </w:p>
        </w:tc>
        <w:tc>
          <w:tcPr>
            <w:tcW w:w="1417" w:type="dxa"/>
          </w:tcPr>
          <w:p w14:paraId="184C6884" w14:textId="77777777" w:rsidR="00824D85" w:rsidRPr="005053AC" w:rsidRDefault="00824D85" w:rsidP="00824D85">
            <w:pPr>
              <w:rPr>
                <w:b w:val="0"/>
                <w:bCs/>
                <w:sz w:val="20"/>
              </w:rPr>
            </w:pPr>
            <w:r w:rsidRPr="005053AC">
              <w:rPr>
                <w:b w:val="0"/>
                <w:bCs/>
                <w:sz w:val="20"/>
              </w:rPr>
              <w:t>false</w:t>
            </w:r>
          </w:p>
        </w:tc>
        <w:tc>
          <w:tcPr>
            <w:tcW w:w="1134" w:type="dxa"/>
          </w:tcPr>
          <w:p w14:paraId="465260E0" w14:textId="61620521" w:rsidR="00824D85" w:rsidRPr="005053AC" w:rsidRDefault="00824D85" w:rsidP="00824D85">
            <w:pPr>
              <w:rPr>
                <w:b w:val="0"/>
                <w:bCs/>
                <w:sz w:val="20"/>
              </w:rPr>
            </w:pPr>
            <w:r w:rsidRPr="00824D85">
              <w:rPr>
                <w:b w:val="0"/>
                <w:bCs/>
                <w:sz w:val="20"/>
              </w:rPr>
              <w:t>03/06/22</w:t>
            </w:r>
          </w:p>
        </w:tc>
        <w:tc>
          <w:tcPr>
            <w:tcW w:w="1276" w:type="dxa"/>
          </w:tcPr>
          <w:p w14:paraId="615B51CE" w14:textId="6E8A29E2" w:rsidR="00824D85" w:rsidRPr="005053AC" w:rsidRDefault="00824D85" w:rsidP="00824D85">
            <w:pPr>
              <w:rPr>
                <w:b w:val="0"/>
                <w:bCs/>
                <w:sz w:val="20"/>
              </w:rPr>
            </w:pPr>
            <w:r w:rsidRPr="00CD5EF2">
              <w:rPr>
                <w:b w:val="0"/>
                <w:bCs/>
                <w:sz w:val="20"/>
              </w:rPr>
              <w:t>N</w:t>
            </w:r>
          </w:p>
        </w:tc>
        <w:tc>
          <w:tcPr>
            <w:tcW w:w="851" w:type="dxa"/>
          </w:tcPr>
          <w:p w14:paraId="075E4347" w14:textId="4FE6CF1F" w:rsidR="00824D85" w:rsidRPr="005053AC" w:rsidRDefault="00824D85" w:rsidP="00824D85">
            <w:pPr>
              <w:rPr>
                <w:b w:val="0"/>
                <w:bCs/>
                <w:sz w:val="20"/>
              </w:rPr>
            </w:pPr>
            <w:r w:rsidRPr="00D954EF">
              <w:rPr>
                <w:b w:val="0"/>
                <w:bCs/>
                <w:kern w:val="24"/>
                <w:sz w:val="22"/>
              </w:rPr>
              <w:t>9999-12-31</w:t>
            </w:r>
          </w:p>
        </w:tc>
        <w:tc>
          <w:tcPr>
            <w:tcW w:w="1761" w:type="dxa"/>
          </w:tcPr>
          <w:p w14:paraId="46479C70" w14:textId="1F5F6974" w:rsidR="00824D85" w:rsidRPr="005053AC" w:rsidRDefault="00824D85" w:rsidP="00824D85">
            <w:pPr>
              <w:rPr>
                <w:b w:val="0"/>
                <w:bCs/>
                <w:sz w:val="20"/>
              </w:rPr>
            </w:pPr>
            <w:r w:rsidRPr="00D954EF">
              <w:rPr>
                <w:b w:val="0"/>
                <w:bCs/>
                <w:sz w:val="22"/>
              </w:rPr>
              <w:t>YYYY-MM-DD</w:t>
            </w:r>
          </w:p>
        </w:tc>
      </w:tr>
    </w:tbl>
    <w:p w14:paraId="4564E6D8" w14:textId="77777777" w:rsidR="00E32468" w:rsidRDefault="00E32468" w:rsidP="00E32468"/>
    <w:p w14:paraId="4AF8B9CB" w14:textId="77777777" w:rsidR="00E32468" w:rsidRDefault="00E32468" w:rsidP="00E32468">
      <w:pPr>
        <w:jc w:val="both"/>
      </w:pPr>
    </w:p>
    <w:p w14:paraId="42FC8BF8" w14:textId="48BE29FB" w:rsidR="00E32468" w:rsidRDefault="00E32468" w:rsidP="00E32468">
      <w:pPr>
        <w:spacing w:line="360" w:lineRule="auto"/>
        <w:rPr>
          <w:rFonts w:cs="Times New Roman"/>
          <w:szCs w:val="24"/>
        </w:rPr>
        <w:sectPr w:rsidR="00E32468" w:rsidSect="00E866A9">
          <w:footerReference w:type="default" r:id="rId164"/>
          <w:pgSz w:w="15840" w:h="12240" w:orient="landscape" w:code="1"/>
          <w:pgMar w:top="2160" w:right="1440" w:bottom="1440" w:left="1440" w:header="720" w:footer="289" w:gutter="0"/>
          <w:cols w:space="720"/>
          <w:docGrid w:linePitch="360"/>
        </w:sectPr>
      </w:pPr>
      <w:commentRangeStart w:id="90"/>
      <w:r w:rsidRPr="00D954EF">
        <w:rPr>
          <w:rFonts w:cs="Times New Roman"/>
          <w:szCs w:val="24"/>
        </w:rPr>
        <w:t xml:space="preserve">Figure </w:t>
      </w:r>
      <w:r w:rsidR="00824D85">
        <w:rPr>
          <w:rFonts w:cs="Times New Roman"/>
          <w:szCs w:val="24"/>
        </w:rPr>
        <w:t>90</w:t>
      </w:r>
      <w:r w:rsidRPr="00D954EF">
        <w:rPr>
          <w:rFonts w:cs="Times New Roman"/>
          <w:szCs w:val="24"/>
        </w:rPr>
        <w:t xml:space="preserve">. Data Dictionary of </w:t>
      </w:r>
      <w:r w:rsidR="00824D85">
        <w:rPr>
          <w:rFonts w:cs="Times New Roman"/>
          <w:szCs w:val="24"/>
        </w:rPr>
        <w:t>Plan</w:t>
      </w:r>
      <w:r w:rsidRPr="00D954EF">
        <w:rPr>
          <w:rFonts w:cs="Times New Roman"/>
          <w:szCs w:val="24"/>
        </w:rPr>
        <w:t xml:space="preserve"> T</w:t>
      </w:r>
      <w:r>
        <w:rPr>
          <w:rFonts w:cs="Times New Roman"/>
          <w:szCs w:val="24"/>
        </w:rPr>
        <w:t>able</w:t>
      </w:r>
      <w:commentRangeEnd w:id="90"/>
      <w:r w:rsidR="00F16662">
        <w:rPr>
          <w:rStyle w:val="CommentReference"/>
        </w:rPr>
        <w:commentReference w:id="90"/>
      </w:r>
    </w:p>
    <w:p w14:paraId="531D3FA5" w14:textId="77777777" w:rsidR="00C248E1" w:rsidRDefault="00C248E1" w:rsidP="00C248E1">
      <w:pPr>
        <w:jc w:val="both"/>
      </w:pPr>
    </w:p>
    <w:tbl>
      <w:tblPr>
        <w:tblStyle w:val="TableGrid"/>
        <w:tblW w:w="12955" w:type="dxa"/>
        <w:tblLayout w:type="fixed"/>
        <w:tblLook w:val="04A0" w:firstRow="1" w:lastRow="0" w:firstColumn="1" w:lastColumn="0" w:noHBand="0" w:noVBand="1"/>
      </w:tblPr>
      <w:tblGrid>
        <w:gridCol w:w="2122"/>
        <w:gridCol w:w="1833"/>
        <w:gridCol w:w="1143"/>
        <w:gridCol w:w="1418"/>
        <w:gridCol w:w="1417"/>
        <w:gridCol w:w="1134"/>
        <w:gridCol w:w="1276"/>
        <w:gridCol w:w="851"/>
        <w:gridCol w:w="1761"/>
      </w:tblGrid>
      <w:tr w:rsidR="00C248E1" w:rsidRPr="005053AC" w14:paraId="2D8C1F78" w14:textId="77777777" w:rsidTr="00690FF1">
        <w:trPr>
          <w:trHeight w:val="291"/>
        </w:trPr>
        <w:tc>
          <w:tcPr>
            <w:tcW w:w="2122" w:type="dxa"/>
          </w:tcPr>
          <w:p w14:paraId="241F7715" w14:textId="77777777" w:rsidR="00C248E1" w:rsidRPr="005053AC" w:rsidRDefault="00C248E1" w:rsidP="00690FF1">
            <w:pPr>
              <w:rPr>
                <w:sz w:val="20"/>
              </w:rPr>
            </w:pPr>
            <w:r w:rsidRPr="005053AC">
              <w:rPr>
                <w:sz w:val="20"/>
              </w:rPr>
              <w:t>Table Name</w:t>
            </w:r>
          </w:p>
        </w:tc>
        <w:tc>
          <w:tcPr>
            <w:tcW w:w="10833" w:type="dxa"/>
            <w:gridSpan w:val="8"/>
          </w:tcPr>
          <w:p w14:paraId="662827CF" w14:textId="5D3C8BDB" w:rsidR="00C248E1" w:rsidRPr="005053AC" w:rsidRDefault="00C248E1" w:rsidP="00690FF1">
            <w:pPr>
              <w:rPr>
                <w:sz w:val="20"/>
              </w:rPr>
            </w:pPr>
            <w:proofErr w:type="spellStart"/>
            <w:r w:rsidRPr="005053AC">
              <w:rPr>
                <w:sz w:val="20"/>
              </w:rPr>
              <w:t>tbl_</w:t>
            </w:r>
            <w:r>
              <w:rPr>
                <w:sz w:val="20"/>
              </w:rPr>
              <w:t>plan_details</w:t>
            </w:r>
            <w:proofErr w:type="spellEnd"/>
          </w:p>
        </w:tc>
      </w:tr>
      <w:tr w:rsidR="00C248E1" w:rsidRPr="005053AC" w14:paraId="0F40D7DD" w14:textId="77777777" w:rsidTr="00690FF1">
        <w:trPr>
          <w:trHeight w:val="291"/>
        </w:trPr>
        <w:tc>
          <w:tcPr>
            <w:tcW w:w="2122" w:type="dxa"/>
          </w:tcPr>
          <w:p w14:paraId="73A00E51" w14:textId="77777777" w:rsidR="00C248E1" w:rsidRPr="005053AC" w:rsidRDefault="00C248E1" w:rsidP="00690FF1">
            <w:pPr>
              <w:rPr>
                <w:sz w:val="20"/>
              </w:rPr>
            </w:pPr>
            <w:r w:rsidRPr="005053AC">
              <w:rPr>
                <w:sz w:val="20"/>
              </w:rPr>
              <w:t>Description</w:t>
            </w:r>
          </w:p>
        </w:tc>
        <w:tc>
          <w:tcPr>
            <w:tcW w:w="10833" w:type="dxa"/>
            <w:gridSpan w:val="8"/>
          </w:tcPr>
          <w:p w14:paraId="5E521D74" w14:textId="248C8694" w:rsidR="00C248E1" w:rsidRPr="005053AC" w:rsidRDefault="00C248E1" w:rsidP="00690FF1">
            <w:pPr>
              <w:rPr>
                <w:sz w:val="20"/>
              </w:rPr>
            </w:pPr>
            <w:r w:rsidRPr="005053AC">
              <w:rPr>
                <w:sz w:val="20"/>
              </w:rPr>
              <w:t xml:space="preserve">This table record the </w:t>
            </w:r>
            <w:r>
              <w:rPr>
                <w:sz w:val="20"/>
              </w:rPr>
              <w:t>plan details</w:t>
            </w:r>
            <w:r w:rsidRPr="005053AC">
              <w:rPr>
                <w:sz w:val="20"/>
              </w:rPr>
              <w:t>.</w:t>
            </w:r>
          </w:p>
        </w:tc>
      </w:tr>
      <w:tr w:rsidR="00C248E1" w:rsidRPr="005053AC" w14:paraId="1A551F9A" w14:textId="77777777" w:rsidTr="00690FF1">
        <w:trPr>
          <w:trHeight w:val="468"/>
        </w:trPr>
        <w:tc>
          <w:tcPr>
            <w:tcW w:w="2122" w:type="dxa"/>
          </w:tcPr>
          <w:p w14:paraId="45A60244" w14:textId="77777777" w:rsidR="00C248E1" w:rsidRPr="005053AC" w:rsidRDefault="00C248E1" w:rsidP="00690FF1">
            <w:pPr>
              <w:rPr>
                <w:sz w:val="20"/>
              </w:rPr>
            </w:pPr>
            <w:r w:rsidRPr="005053AC">
              <w:rPr>
                <w:sz w:val="20"/>
              </w:rPr>
              <w:t>Alias</w:t>
            </w:r>
          </w:p>
        </w:tc>
        <w:tc>
          <w:tcPr>
            <w:tcW w:w="10833" w:type="dxa"/>
            <w:gridSpan w:val="8"/>
          </w:tcPr>
          <w:p w14:paraId="0CB1C166" w14:textId="77777777" w:rsidR="00C248E1" w:rsidRPr="005053AC" w:rsidRDefault="00C248E1" w:rsidP="00690FF1">
            <w:pPr>
              <w:rPr>
                <w:sz w:val="20"/>
              </w:rPr>
            </w:pPr>
            <w:r w:rsidRPr="005053AC">
              <w:rPr>
                <w:sz w:val="20"/>
              </w:rPr>
              <w:t>None</w:t>
            </w:r>
          </w:p>
        </w:tc>
      </w:tr>
      <w:tr w:rsidR="00C248E1" w:rsidRPr="005053AC" w14:paraId="33DAC545" w14:textId="77777777" w:rsidTr="00690FF1">
        <w:trPr>
          <w:trHeight w:val="874"/>
        </w:trPr>
        <w:tc>
          <w:tcPr>
            <w:tcW w:w="2122" w:type="dxa"/>
          </w:tcPr>
          <w:p w14:paraId="4EAA1D9A" w14:textId="77777777" w:rsidR="00C248E1" w:rsidRPr="005053AC" w:rsidRDefault="00C248E1" w:rsidP="00690FF1">
            <w:pPr>
              <w:rPr>
                <w:sz w:val="20"/>
              </w:rPr>
            </w:pPr>
            <w:r w:rsidRPr="005053AC">
              <w:rPr>
                <w:sz w:val="20"/>
              </w:rPr>
              <w:t>Attribute Name</w:t>
            </w:r>
          </w:p>
        </w:tc>
        <w:tc>
          <w:tcPr>
            <w:tcW w:w="1833" w:type="dxa"/>
          </w:tcPr>
          <w:p w14:paraId="6F3E81CC" w14:textId="77777777" w:rsidR="00C248E1" w:rsidRPr="005053AC" w:rsidRDefault="00C248E1" w:rsidP="00690FF1">
            <w:pPr>
              <w:rPr>
                <w:sz w:val="20"/>
              </w:rPr>
            </w:pPr>
            <w:r w:rsidRPr="005053AC">
              <w:rPr>
                <w:sz w:val="20"/>
              </w:rPr>
              <w:t>Description</w:t>
            </w:r>
          </w:p>
        </w:tc>
        <w:tc>
          <w:tcPr>
            <w:tcW w:w="1143" w:type="dxa"/>
          </w:tcPr>
          <w:p w14:paraId="4C065BAE" w14:textId="77777777" w:rsidR="00C248E1" w:rsidRPr="005053AC" w:rsidRDefault="00C248E1" w:rsidP="00690FF1">
            <w:pPr>
              <w:rPr>
                <w:sz w:val="20"/>
              </w:rPr>
            </w:pPr>
            <w:r w:rsidRPr="005053AC">
              <w:rPr>
                <w:sz w:val="20"/>
              </w:rPr>
              <w:t>Data Type</w:t>
            </w:r>
          </w:p>
        </w:tc>
        <w:tc>
          <w:tcPr>
            <w:tcW w:w="1418" w:type="dxa"/>
          </w:tcPr>
          <w:p w14:paraId="2AF803B2" w14:textId="77777777" w:rsidR="00C248E1" w:rsidRPr="005053AC" w:rsidRDefault="00C248E1" w:rsidP="00690FF1">
            <w:pPr>
              <w:rPr>
                <w:sz w:val="20"/>
              </w:rPr>
            </w:pPr>
            <w:r w:rsidRPr="005053AC">
              <w:rPr>
                <w:sz w:val="20"/>
              </w:rPr>
              <w:t>Default Value</w:t>
            </w:r>
          </w:p>
        </w:tc>
        <w:tc>
          <w:tcPr>
            <w:tcW w:w="1417" w:type="dxa"/>
          </w:tcPr>
          <w:p w14:paraId="07B28335" w14:textId="77777777" w:rsidR="00C248E1" w:rsidRPr="005053AC" w:rsidRDefault="00C248E1" w:rsidP="00690FF1">
            <w:pPr>
              <w:rPr>
                <w:sz w:val="20"/>
              </w:rPr>
            </w:pPr>
            <w:r w:rsidRPr="005053AC">
              <w:rPr>
                <w:sz w:val="20"/>
              </w:rPr>
              <w:t>Primary Key</w:t>
            </w:r>
          </w:p>
        </w:tc>
        <w:tc>
          <w:tcPr>
            <w:tcW w:w="1134" w:type="dxa"/>
          </w:tcPr>
          <w:p w14:paraId="66603CED" w14:textId="77777777" w:rsidR="00C248E1" w:rsidRPr="005053AC" w:rsidRDefault="00C248E1" w:rsidP="00690FF1">
            <w:pPr>
              <w:rPr>
                <w:sz w:val="20"/>
              </w:rPr>
            </w:pPr>
            <w:r w:rsidRPr="005053AC">
              <w:rPr>
                <w:sz w:val="20"/>
              </w:rPr>
              <w:t>Example</w:t>
            </w:r>
          </w:p>
        </w:tc>
        <w:tc>
          <w:tcPr>
            <w:tcW w:w="1276" w:type="dxa"/>
          </w:tcPr>
          <w:p w14:paraId="150E448A" w14:textId="77777777" w:rsidR="00C248E1" w:rsidRPr="005053AC" w:rsidRDefault="00C248E1" w:rsidP="00690FF1">
            <w:pPr>
              <w:rPr>
                <w:sz w:val="20"/>
              </w:rPr>
            </w:pPr>
            <w:r w:rsidRPr="005053AC">
              <w:rPr>
                <w:sz w:val="20"/>
              </w:rPr>
              <w:t>Not Allowed? (Y/N)</w:t>
            </w:r>
          </w:p>
        </w:tc>
        <w:tc>
          <w:tcPr>
            <w:tcW w:w="851" w:type="dxa"/>
          </w:tcPr>
          <w:p w14:paraId="5F681FF2" w14:textId="77777777" w:rsidR="00C248E1" w:rsidRPr="005053AC" w:rsidRDefault="00C248E1" w:rsidP="00690FF1">
            <w:pPr>
              <w:rPr>
                <w:sz w:val="20"/>
              </w:rPr>
            </w:pPr>
            <w:r w:rsidRPr="005053AC">
              <w:rPr>
                <w:sz w:val="20"/>
              </w:rPr>
              <w:t>Length</w:t>
            </w:r>
          </w:p>
        </w:tc>
        <w:tc>
          <w:tcPr>
            <w:tcW w:w="1761" w:type="dxa"/>
          </w:tcPr>
          <w:p w14:paraId="389E817F" w14:textId="77777777" w:rsidR="00C248E1" w:rsidRPr="005053AC" w:rsidRDefault="00C248E1" w:rsidP="00690FF1">
            <w:pPr>
              <w:rPr>
                <w:sz w:val="20"/>
              </w:rPr>
            </w:pPr>
            <w:r w:rsidRPr="005053AC">
              <w:rPr>
                <w:sz w:val="20"/>
              </w:rPr>
              <w:t>Validation Rules</w:t>
            </w:r>
          </w:p>
        </w:tc>
      </w:tr>
      <w:tr w:rsidR="00C248E1" w:rsidRPr="005053AC" w14:paraId="10E8F677" w14:textId="77777777" w:rsidTr="00690FF1">
        <w:trPr>
          <w:trHeight w:val="1253"/>
        </w:trPr>
        <w:tc>
          <w:tcPr>
            <w:tcW w:w="2122" w:type="dxa"/>
          </w:tcPr>
          <w:p w14:paraId="6ACEC3A0" w14:textId="3CC9514E" w:rsidR="00C248E1" w:rsidRPr="005053AC" w:rsidRDefault="00C248E1" w:rsidP="00690FF1">
            <w:pPr>
              <w:rPr>
                <w:b w:val="0"/>
                <w:bCs/>
                <w:sz w:val="20"/>
              </w:rPr>
            </w:pPr>
            <w:proofErr w:type="spellStart"/>
            <w:r>
              <w:rPr>
                <w:b w:val="0"/>
                <w:bCs/>
                <w:sz w:val="20"/>
              </w:rPr>
              <w:t>plan</w:t>
            </w:r>
            <w:r w:rsidRPr="005053AC">
              <w:rPr>
                <w:b w:val="0"/>
                <w:bCs/>
                <w:sz w:val="20"/>
              </w:rPr>
              <w:t>_</w:t>
            </w:r>
            <w:r w:rsidR="003327FE">
              <w:rPr>
                <w:b w:val="0"/>
                <w:bCs/>
                <w:sz w:val="20"/>
              </w:rPr>
              <w:t>details_</w:t>
            </w:r>
            <w:r w:rsidRPr="005053AC">
              <w:rPr>
                <w:b w:val="0"/>
                <w:bCs/>
                <w:sz w:val="20"/>
              </w:rPr>
              <w:t>id</w:t>
            </w:r>
            <w:proofErr w:type="spellEnd"/>
          </w:p>
        </w:tc>
        <w:tc>
          <w:tcPr>
            <w:tcW w:w="1833" w:type="dxa"/>
          </w:tcPr>
          <w:p w14:paraId="1933CFFB" w14:textId="77777777" w:rsidR="00C248E1" w:rsidRPr="005053AC" w:rsidRDefault="00C248E1" w:rsidP="00690FF1">
            <w:pPr>
              <w:rPr>
                <w:b w:val="0"/>
                <w:bCs/>
                <w:sz w:val="20"/>
              </w:rPr>
            </w:pPr>
            <w:r w:rsidRPr="005053AC">
              <w:rPr>
                <w:b w:val="0"/>
                <w:bCs/>
                <w:sz w:val="20"/>
              </w:rPr>
              <w:t xml:space="preserve">Unique Identifier for </w:t>
            </w:r>
            <w:r>
              <w:rPr>
                <w:b w:val="0"/>
                <w:bCs/>
                <w:sz w:val="20"/>
              </w:rPr>
              <w:t>plan</w:t>
            </w:r>
            <w:r w:rsidRPr="005053AC">
              <w:rPr>
                <w:b w:val="0"/>
                <w:bCs/>
                <w:sz w:val="20"/>
              </w:rPr>
              <w:t xml:space="preserve"> </w:t>
            </w:r>
          </w:p>
        </w:tc>
        <w:tc>
          <w:tcPr>
            <w:tcW w:w="1143" w:type="dxa"/>
          </w:tcPr>
          <w:p w14:paraId="73BE9796" w14:textId="77777777" w:rsidR="00C248E1" w:rsidRPr="005053AC" w:rsidRDefault="00C248E1" w:rsidP="00690FF1">
            <w:pPr>
              <w:rPr>
                <w:b w:val="0"/>
                <w:bCs/>
                <w:sz w:val="20"/>
              </w:rPr>
            </w:pPr>
            <w:r w:rsidRPr="005053AC">
              <w:rPr>
                <w:b w:val="0"/>
                <w:bCs/>
                <w:sz w:val="20"/>
              </w:rPr>
              <w:t>int</w:t>
            </w:r>
          </w:p>
        </w:tc>
        <w:tc>
          <w:tcPr>
            <w:tcW w:w="1418" w:type="dxa"/>
          </w:tcPr>
          <w:p w14:paraId="71CA59AA" w14:textId="77777777" w:rsidR="00C248E1" w:rsidRPr="005053AC" w:rsidRDefault="00C248E1" w:rsidP="00690FF1">
            <w:pPr>
              <w:rPr>
                <w:b w:val="0"/>
                <w:bCs/>
                <w:sz w:val="20"/>
              </w:rPr>
            </w:pPr>
            <w:r w:rsidRPr="005053AC">
              <w:rPr>
                <w:b w:val="0"/>
                <w:bCs/>
                <w:sz w:val="20"/>
              </w:rPr>
              <w:t>None</w:t>
            </w:r>
          </w:p>
        </w:tc>
        <w:tc>
          <w:tcPr>
            <w:tcW w:w="1417" w:type="dxa"/>
          </w:tcPr>
          <w:p w14:paraId="7ADEB87A" w14:textId="77777777" w:rsidR="00C248E1" w:rsidRPr="005053AC" w:rsidRDefault="00C248E1" w:rsidP="00690FF1">
            <w:pPr>
              <w:rPr>
                <w:b w:val="0"/>
                <w:bCs/>
                <w:sz w:val="20"/>
              </w:rPr>
            </w:pPr>
            <w:r w:rsidRPr="005053AC">
              <w:rPr>
                <w:b w:val="0"/>
                <w:bCs/>
                <w:sz w:val="20"/>
              </w:rPr>
              <w:t>true</w:t>
            </w:r>
          </w:p>
        </w:tc>
        <w:tc>
          <w:tcPr>
            <w:tcW w:w="1134" w:type="dxa"/>
          </w:tcPr>
          <w:p w14:paraId="4D582BE9" w14:textId="77777777" w:rsidR="00C248E1" w:rsidRPr="005053AC" w:rsidRDefault="00C248E1" w:rsidP="00690FF1">
            <w:pPr>
              <w:rPr>
                <w:b w:val="0"/>
                <w:bCs/>
                <w:sz w:val="20"/>
              </w:rPr>
            </w:pPr>
            <w:r w:rsidRPr="005053AC">
              <w:rPr>
                <w:b w:val="0"/>
                <w:bCs/>
                <w:sz w:val="20"/>
              </w:rPr>
              <w:t>1</w:t>
            </w:r>
          </w:p>
        </w:tc>
        <w:tc>
          <w:tcPr>
            <w:tcW w:w="1276" w:type="dxa"/>
          </w:tcPr>
          <w:p w14:paraId="4A9972C5" w14:textId="77777777" w:rsidR="00C248E1" w:rsidRPr="005053AC" w:rsidRDefault="00C248E1" w:rsidP="00690FF1">
            <w:pPr>
              <w:rPr>
                <w:b w:val="0"/>
                <w:bCs/>
                <w:sz w:val="20"/>
              </w:rPr>
            </w:pPr>
            <w:r w:rsidRPr="005053AC">
              <w:rPr>
                <w:b w:val="0"/>
                <w:bCs/>
                <w:sz w:val="20"/>
              </w:rPr>
              <w:t>N</w:t>
            </w:r>
          </w:p>
        </w:tc>
        <w:tc>
          <w:tcPr>
            <w:tcW w:w="851" w:type="dxa"/>
          </w:tcPr>
          <w:p w14:paraId="7BD4C355" w14:textId="77777777" w:rsidR="00C248E1" w:rsidRPr="005053AC" w:rsidRDefault="00C248E1" w:rsidP="00690FF1">
            <w:pPr>
              <w:rPr>
                <w:b w:val="0"/>
                <w:bCs/>
                <w:sz w:val="20"/>
              </w:rPr>
            </w:pPr>
            <w:r w:rsidRPr="005053AC">
              <w:rPr>
                <w:b w:val="0"/>
                <w:bCs/>
                <w:sz w:val="20"/>
              </w:rPr>
              <w:t>11</w:t>
            </w:r>
          </w:p>
        </w:tc>
        <w:tc>
          <w:tcPr>
            <w:tcW w:w="1761" w:type="dxa"/>
          </w:tcPr>
          <w:p w14:paraId="2C5696EE" w14:textId="77777777" w:rsidR="00C248E1" w:rsidRPr="005053AC" w:rsidRDefault="00C248E1" w:rsidP="00690FF1">
            <w:pPr>
              <w:rPr>
                <w:b w:val="0"/>
                <w:bCs/>
                <w:sz w:val="20"/>
              </w:rPr>
            </w:pPr>
            <w:r w:rsidRPr="005053AC">
              <w:rPr>
                <w:b w:val="0"/>
                <w:bCs/>
                <w:sz w:val="20"/>
              </w:rPr>
              <w:t>[0-9]</w:t>
            </w:r>
          </w:p>
        </w:tc>
      </w:tr>
      <w:tr w:rsidR="003327FE" w:rsidRPr="005053AC" w14:paraId="306B6473" w14:textId="77777777" w:rsidTr="00690FF1">
        <w:trPr>
          <w:trHeight w:val="991"/>
        </w:trPr>
        <w:tc>
          <w:tcPr>
            <w:tcW w:w="2122" w:type="dxa"/>
          </w:tcPr>
          <w:p w14:paraId="5443EA14" w14:textId="6AC7AE26" w:rsidR="003327FE" w:rsidRPr="005053AC" w:rsidRDefault="003327FE" w:rsidP="003327FE">
            <w:pPr>
              <w:rPr>
                <w:b w:val="0"/>
                <w:bCs/>
                <w:sz w:val="20"/>
              </w:rPr>
            </w:pPr>
            <w:proofErr w:type="spellStart"/>
            <w:r>
              <w:rPr>
                <w:b w:val="0"/>
                <w:bCs/>
                <w:sz w:val="20"/>
              </w:rPr>
              <w:t>item_id</w:t>
            </w:r>
            <w:proofErr w:type="spellEnd"/>
          </w:p>
        </w:tc>
        <w:tc>
          <w:tcPr>
            <w:tcW w:w="1833" w:type="dxa"/>
          </w:tcPr>
          <w:p w14:paraId="4C77D99B" w14:textId="621332F0" w:rsidR="003327FE" w:rsidRPr="005053AC" w:rsidRDefault="003327FE" w:rsidP="003327FE">
            <w:pPr>
              <w:rPr>
                <w:b w:val="0"/>
                <w:bCs/>
                <w:sz w:val="20"/>
              </w:rPr>
            </w:pPr>
            <w:r w:rsidRPr="005053AC">
              <w:rPr>
                <w:b w:val="0"/>
                <w:bCs/>
                <w:sz w:val="20"/>
              </w:rPr>
              <w:t>Unique Identifier for</w:t>
            </w:r>
            <w:r>
              <w:rPr>
                <w:b w:val="0"/>
                <w:bCs/>
                <w:sz w:val="20"/>
              </w:rPr>
              <w:t xml:space="preserve"> item used</w:t>
            </w:r>
          </w:p>
        </w:tc>
        <w:tc>
          <w:tcPr>
            <w:tcW w:w="1143" w:type="dxa"/>
          </w:tcPr>
          <w:p w14:paraId="2CE3EF12" w14:textId="58096CE5" w:rsidR="003327FE" w:rsidRPr="005053AC" w:rsidRDefault="003327FE" w:rsidP="003327FE">
            <w:pPr>
              <w:rPr>
                <w:b w:val="0"/>
                <w:bCs/>
                <w:sz w:val="20"/>
              </w:rPr>
            </w:pPr>
            <w:r w:rsidRPr="005053AC">
              <w:rPr>
                <w:b w:val="0"/>
                <w:bCs/>
                <w:sz w:val="20"/>
              </w:rPr>
              <w:t>int</w:t>
            </w:r>
          </w:p>
        </w:tc>
        <w:tc>
          <w:tcPr>
            <w:tcW w:w="1418" w:type="dxa"/>
          </w:tcPr>
          <w:p w14:paraId="3F573E43" w14:textId="238391C7" w:rsidR="003327FE" w:rsidRPr="005053AC" w:rsidRDefault="003327FE" w:rsidP="003327FE">
            <w:pPr>
              <w:rPr>
                <w:b w:val="0"/>
                <w:bCs/>
                <w:sz w:val="20"/>
              </w:rPr>
            </w:pPr>
            <w:r w:rsidRPr="005053AC">
              <w:rPr>
                <w:b w:val="0"/>
                <w:bCs/>
                <w:sz w:val="20"/>
              </w:rPr>
              <w:t>None</w:t>
            </w:r>
          </w:p>
        </w:tc>
        <w:tc>
          <w:tcPr>
            <w:tcW w:w="1417" w:type="dxa"/>
          </w:tcPr>
          <w:p w14:paraId="10FC5713" w14:textId="08930342" w:rsidR="003327FE" w:rsidRPr="005053AC" w:rsidRDefault="003327FE" w:rsidP="003327FE">
            <w:pPr>
              <w:rPr>
                <w:b w:val="0"/>
                <w:bCs/>
                <w:sz w:val="20"/>
              </w:rPr>
            </w:pPr>
            <w:r>
              <w:rPr>
                <w:b w:val="0"/>
                <w:bCs/>
                <w:sz w:val="20"/>
              </w:rPr>
              <w:t>false</w:t>
            </w:r>
          </w:p>
        </w:tc>
        <w:tc>
          <w:tcPr>
            <w:tcW w:w="1134" w:type="dxa"/>
          </w:tcPr>
          <w:p w14:paraId="3BA5395D" w14:textId="043E1636" w:rsidR="003327FE" w:rsidRPr="005053AC" w:rsidRDefault="003327FE" w:rsidP="003327FE">
            <w:pPr>
              <w:rPr>
                <w:b w:val="0"/>
                <w:bCs/>
                <w:sz w:val="20"/>
              </w:rPr>
            </w:pPr>
            <w:r w:rsidRPr="005053AC">
              <w:rPr>
                <w:b w:val="0"/>
                <w:bCs/>
                <w:sz w:val="20"/>
              </w:rPr>
              <w:t>1</w:t>
            </w:r>
          </w:p>
        </w:tc>
        <w:tc>
          <w:tcPr>
            <w:tcW w:w="1276" w:type="dxa"/>
          </w:tcPr>
          <w:p w14:paraId="4C9666DF" w14:textId="1A36AC7E" w:rsidR="003327FE" w:rsidRPr="005053AC" w:rsidRDefault="003327FE" w:rsidP="003327FE">
            <w:pPr>
              <w:rPr>
                <w:b w:val="0"/>
                <w:bCs/>
                <w:sz w:val="20"/>
              </w:rPr>
            </w:pPr>
            <w:r w:rsidRPr="005053AC">
              <w:rPr>
                <w:b w:val="0"/>
                <w:bCs/>
                <w:sz w:val="20"/>
              </w:rPr>
              <w:t>N</w:t>
            </w:r>
          </w:p>
        </w:tc>
        <w:tc>
          <w:tcPr>
            <w:tcW w:w="851" w:type="dxa"/>
          </w:tcPr>
          <w:p w14:paraId="40F55ACB" w14:textId="6C7F6B72" w:rsidR="003327FE" w:rsidRPr="005053AC" w:rsidRDefault="003327FE" w:rsidP="003327FE">
            <w:pPr>
              <w:rPr>
                <w:b w:val="0"/>
                <w:bCs/>
                <w:sz w:val="20"/>
              </w:rPr>
            </w:pPr>
            <w:r w:rsidRPr="005053AC">
              <w:rPr>
                <w:b w:val="0"/>
                <w:bCs/>
                <w:sz w:val="20"/>
              </w:rPr>
              <w:t>11</w:t>
            </w:r>
          </w:p>
        </w:tc>
        <w:tc>
          <w:tcPr>
            <w:tcW w:w="1761" w:type="dxa"/>
          </w:tcPr>
          <w:p w14:paraId="1FA8F929" w14:textId="7F20F26C" w:rsidR="003327FE" w:rsidRPr="005053AC" w:rsidRDefault="003327FE" w:rsidP="003327FE">
            <w:pPr>
              <w:rPr>
                <w:b w:val="0"/>
                <w:bCs/>
                <w:sz w:val="20"/>
              </w:rPr>
            </w:pPr>
            <w:r w:rsidRPr="005053AC">
              <w:rPr>
                <w:b w:val="0"/>
                <w:bCs/>
                <w:sz w:val="20"/>
              </w:rPr>
              <w:t>[0-9]</w:t>
            </w:r>
          </w:p>
        </w:tc>
      </w:tr>
      <w:tr w:rsidR="003327FE" w:rsidRPr="005053AC" w14:paraId="164649B2" w14:textId="77777777" w:rsidTr="00690FF1">
        <w:trPr>
          <w:trHeight w:val="1325"/>
        </w:trPr>
        <w:tc>
          <w:tcPr>
            <w:tcW w:w="2122" w:type="dxa"/>
          </w:tcPr>
          <w:p w14:paraId="22F95F5A" w14:textId="45932039" w:rsidR="003327FE" w:rsidRPr="005053AC" w:rsidRDefault="003327FE" w:rsidP="003327FE">
            <w:pPr>
              <w:rPr>
                <w:b w:val="0"/>
                <w:bCs/>
                <w:sz w:val="20"/>
              </w:rPr>
            </w:pPr>
            <w:proofErr w:type="spellStart"/>
            <w:r>
              <w:rPr>
                <w:b w:val="0"/>
                <w:bCs/>
                <w:sz w:val="20"/>
              </w:rPr>
              <w:t>plan_id</w:t>
            </w:r>
            <w:proofErr w:type="spellEnd"/>
          </w:p>
        </w:tc>
        <w:tc>
          <w:tcPr>
            <w:tcW w:w="1833" w:type="dxa"/>
          </w:tcPr>
          <w:p w14:paraId="53CBD5C9" w14:textId="3F1B26DD" w:rsidR="003327FE" w:rsidRPr="005053AC" w:rsidRDefault="003327FE" w:rsidP="003327FE">
            <w:pPr>
              <w:rPr>
                <w:b w:val="0"/>
                <w:bCs/>
                <w:sz w:val="20"/>
              </w:rPr>
            </w:pPr>
            <w:r w:rsidRPr="005053AC">
              <w:rPr>
                <w:b w:val="0"/>
                <w:bCs/>
                <w:sz w:val="20"/>
              </w:rPr>
              <w:t>Unique Identifier for</w:t>
            </w:r>
            <w:r>
              <w:rPr>
                <w:b w:val="0"/>
                <w:bCs/>
                <w:sz w:val="20"/>
              </w:rPr>
              <w:t xml:space="preserve"> plan used</w:t>
            </w:r>
          </w:p>
        </w:tc>
        <w:tc>
          <w:tcPr>
            <w:tcW w:w="1143" w:type="dxa"/>
          </w:tcPr>
          <w:p w14:paraId="4DD574E8" w14:textId="06E4C1AD" w:rsidR="003327FE" w:rsidRPr="005053AC" w:rsidRDefault="003327FE" w:rsidP="003327FE">
            <w:pPr>
              <w:rPr>
                <w:b w:val="0"/>
                <w:bCs/>
                <w:sz w:val="20"/>
              </w:rPr>
            </w:pPr>
            <w:r w:rsidRPr="005053AC">
              <w:rPr>
                <w:b w:val="0"/>
                <w:bCs/>
                <w:sz w:val="20"/>
              </w:rPr>
              <w:t>int</w:t>
            </w:r>
          </w:p>
        </w:tc>
        <w:tc>
          <w:tcPr>
            <w:tcW w:w="1418" w:type="dxa"/>
          </w:tcPr>
          <w:p w14:paraId="10F2CFE9" w14:textId="7CCC43E9" w:rsidR="003327FE" w:rsidRPr="005053AC" w:rsidRDefault="003327FE" w:rsidP="003327FE">
            <w:pPr>
              <w:rPr>
                <w:b w:val="0"/>
                <w:bCs/>
                <w:sz w:val="20"/>
              </w:rPr>
            </w:pPr>
            <w:r w:rsidRPr="005053AC">
              <w:rPr>
                <w:b w:val="0"/>
                <w:bCs/>
                <w:sz w:val="20"/>
              </w:rPr>
              <w:t>None</w:t>
            </w:r>
          </w:p>
        </w:tc>
        <w:tc>
          <w:tcPr>
            <w:tcW w:w="1417" w:type="dxa"/>
          </w:tcPr>
          <w:p w14:paraId="4E1ED923" w14:textId="219DB556" w:rsidR="003327FE" w:rsidRPr="005053AC" w:rsidRDefault="003327FE" w:rsidP="003327FE">
            <w:pPr>
              <w:rPr>
                <w:b w:val="0"/>
                <w:bCs/>
                <w:sz w:val="20"/>
              </w:rPr>
            </w:pPr>
            <w:r>
              <w:rPr>
                <w:b w:val="0"/>
                <w:bCs/>
                <w:sz w:val="20"/>
              </w:rPr>
              <w:t>false</w:t>
            </w:r>
          </w:p>
        </w:tc>
        <w:tc>
          <w:tcPr>
            <w:tcW w:w="1134" w:type="dxa"/>
          </w:tcPr>
          <w:p w14:paraId="107CF619" w14:textId="4833E4E3" w:rsidR="003327FE" w:rsidRPr="005053AC" w:rsidRDefault="003327FE" w:rsidP="003327FE">
            <w:pPr>
              <w:rPr>
                <w:b w:val="0"/>
                <w:bCs/>
                <w:sz w:val="20"/>
              </w:rPr>
            </w:pPr>
            <w:r w:rsidRPr="005053AC">
              <w:rPr>
                <w:b w:val="0"/>
                <w:bCs/>
                <w:sz w:val="20"/>
              </w:rPr>
              <w:t>1</w:t>
            </w:r>
          </w:p>
        </w:tc>
        <w:tc>
          <w:tcPr>
            <w:tcW w:w="1276" w:type="dxa"/>
          </w:tcPr>
          <w:p w14:paraId="24F9E384" w14:textId="0A8A1E81" w:rsidR="003327FE" w:rsidRPr="005053AC" w:rsidRDefault="003327FE" w:rsidP="003327FE">
            <w:pPr>
              <w:rPr>
                <w:b w:val="0"/>
                <w:bCs/>
                <w:sz w:val="20"/>
              </w:rPr>
            </w:pPr>
            <w:r w:rsidRPr="005053AC">
              <w:rPr>
                <w:b w:val="0"/>
                <w:bCs/>
                <w:sz w:val="20"/>
              </w:rPr>
              <w:t>N</w:t>
            </w:r>
          </w:p>
        </w:tc>
        <w:tc>
          <w:tcPr>
            <w:tcW w:w="851" w:type="dxa"/>
          </w:tcPr>
          <w:p w14:paraId="219A0EE7" w14:textId="5986DA20" w:rsidR="003327FE" w:rsidRPr="005053AC" w:rsidRDefault="003327FE" w:rsidP="003327FE">
            <w:pPr>
              <w:rPr>
                <w:b w:val="0"/>
                <w:bCs/>
                <w:sz w:val="20"/>
              </w:rPr>
            </w:pPr>
            <w:r w:rsidRPr="005053AC">
              <w:rPr>
                <w:b w:val="0"/>
                <w:bCs/>
                <w:sz w:val="20"/>
              </w:rPr>
              <w:t>11</w:t>
            </w:r>
          </w:p>
        </w:tc>
        <w:tc>
          <w:tcPr>
            <w:tcW w:w="1761" w:type="dxa"/>
          </w:tcPr>
          <w:p w14:paraId="2E3A867E" w14:textId="1339CF78" w:rsidR="003327FE" w:rsidRPr="005053AC" w:rsidRDefault="003327FE" w:rsidP="003327FE">
            <w:pPr>
              <w:rPr>
                <w:b w:val="0"/>
                <w:bCs/>
                <w:sz w:val="20"/>
              </w:rPr>
            </w:pPr>
            <w:r w:rsidRPr="005053AC">
              <w:rPr>
                <w:b w:val="0"/>
                <w:bCs/>
                <w:sz w:val="20"/>
              </w:rPr>
              <w:t>[0-9]</w:t>
            </w:r>
          </w:p>
        </w:tc>
      </w:tr>
    </w:tbl>
    <w:p w14:paraId="2185F4CD" w14:textId="77777777" w:rsidR="00C248E1" w:rsidRDefault="00C248E1" w:rsidP="00C248E1"/>
    <w:p w14:paraId="2B0D2CB9" w14:textId="77777777" w:rsidR="00C248E1" w:rsidRDefault="00C248E1" w:rsidP="00C248E1">
      <w:pPr>
        <w:jc w:val="both"/>
      </w:pPr>
    </w:p>
    <w:p w14:paraId="33797D4A" w14:textId="54306736" w:rsidR="00C248E1" w:rsidRDefault="00C248E1" w:rsidP="00C248E1">
      <w:pPr>
        <w:spacing w:line="360" w:lineRule="auto"/>
        <w:rPr>
          <w:rFonts w:cs="Times New Roman"/>
          <w:szCs w:val="24"/>
        </w:rPr>
        <w:sectPr w:rsidR="00C248E1" w:rsidSect="00E866A9">
          <w:pgSz w:w="15840" w:h="12240" w:orient="landscape" w:code="1"/>
          <w:pgMar w:top="2160" w:right="1440" w:bottom="1440" w:left="1440" w:header="720" w:footer="289" w:gutter="0"/>
          <w:cols w:space="720"/>
          <w:docGrid w:linePitch="360"/>
        </w:sectPr>
      </w:pPr>
      <w:commentRangeStart w:id="91"/>
      <w:r w:rsidRPr="00D954EF">
        <w:rPr>
          <w:rFonts w:cs="Times New Roman"/>
          <w:szCs w:val="24"/>
        </w:rPr>
        <w:t xml:space="preserve">Figure </w:t>
      </w:r>
      <w:r>
        <w:rPr>
          <w:rFonts w:cs="Times New Roman"/>
          <w:szCs w:val="24"/>
        </w:rPr>
        <w:t>90</w:t>
      </w:r>
      <w:r w:rsidRPr="00D954EF">
        <w:rPr>
          <w:rFonts w:cs="Times New Roman"/>
          <w:szCs w:val="24"/>
        </w:rPr>
        <w:t xml:space="preserve">. Data Dictionary of </w:t>
      </w:r>
      <w:r>
        <w:rPr>
          <w:rFonts w:cs="Times New Roman"/>
          <w:szCs w:val="24"/>
        </w:rPr>
        <w:t>Plan Details</w:t>
      </w:r>
      <w:r w:rsidRPr="00D954EF">
        <w:rPr>
          <w:rFonts w:cs="Times New Roman"/>
          <w:szCs w:val="24"/>
        </w:rPr>
        <w:t xml:space="preserve"> T</w:t>
      </w:r>
      <w:r>
        <w:rPr>
          <w:rFonts w:cs="Times New Roman"/>
          <w:szCs w:val="24"/>
        </w:rPr>
        <w:t>able</w:t>
      </w:r>
      <w:commentRangeEnd w:id="91"/>
      <w:r w:rsidR="00F16662">
        <w:rPr>
          <w:rStyle w:val="CommentReference"/>
        </w:rPr>
        <w:commentReference w:id="91"/>
      </w:r>
    </w:p>
    <w:p w14:paraId="340915AF" w14:textId="5C06DDFC" w:rsidR="00F72034" w:rsidRPr="005F39F8" w:rsidRDefault="00F72034" w:rsidP="00C32868">
      <w:pPr>
        <w:pStyle w:val="Heading2"/>
        <w:rPr>
          <w:rFonts w:eastAsia="Times New Roman"/>
        </w:rPr>
      </w:pPr>
      <w:bookmarkStart w:id="92" w:name="_Toc131886476"/>
      <w:r w:rsidRPr="008F678D">
        <w:rPr>
          <w:rFonts w:eastAsia="Times New Roman"/>
        </w:rPr>
        <w:lastRenderedPageBreak/>
        <w:t>Development and Testing</w:t>
      </w:r>
      <w:bookmarkEnd w:id="92"/>
    </w:p>
    <w:p w14:paraId="5B919A56" w14:textId="77777777" w:rsidR="00F72034" w:rsidRPr="008F678D" w:rsidRDefault="00F72034" w:rsidP="00F72034">
      <w:pPr>
        <w:spacing w:line="360" w:lineRule="auto"/>
        <w:ind w:left="720"/>
        <w:jc w:val="both"/>
        <w:rPr>
          <w:rFonts w:eastAsia="Times New Roman" w:cs="Times New Roman"/>
          <w:b w:val="0"/>
          <w:bCs/>
          <w:color w:val="000000" w:themeColor="text1"/>
          <w:szCs w:val="24"/>
        </w:rPr>
      </w:pPr>
      <w:r w:rsidRPr="008F678D">
        <w:rPr>
          <w:rFonts w:eastAsia="Times New Roman" w:cs="Times New Roman"/>
          <w:b w:val="0"/>
          <w:bCs/>
          <w:color w:val="000000" w:themeColor="text1"/>
          <w:szCs w:val="24"/>
        </w:rPr>
        <w:t xml:space="preserve">The proponents used </w:t>
      </w:r>
      <w:r w:rsidRPr="008F678D">
        <w:rPr>
          <w:rFonts w:cs="Times New Roman"/>
          <w:b w:val="0"/>
          <w:bCs/>
          <w:szCs w:val="24"/>
        </w:rPr>
        <w:t xml:space="preserve">Tailwind CSS and </w:t>
      </w:r>
      <w:proofErr w:type="spellStart"/>
      <w:r w:rsidRPr="008F678D">
        <w:rPr>
          <w:rFonts w:cs="Times New Roman"/>
          <w:b w:val="0"/>
          <w:bCs/>
          <w:szCs w:val="24"/>
        </w:rPr>
        <w:t>NextJs</w:t>
      </w:r>
      <w:proofErr w:type="spellEnd"/>
      <w:r w:rsidRPr="008F678D">
        <w:rPr>
          <w:rFonts w:eastAsia="Times New Roman" w:cs="Times New Roman"/>
          <w:b w:val="0"/>
          <w:bCs/>
          <w:color w:val="000000" w:themeColor="text1"/>
          <w:sz w:val="28"/>
          <w:szCs w:val="28"/>
        </w:rPr>
        <w:t xml:space="preserve"> </w:t>
      </w:r>
      <w:r w:rsidRPr="008F678D">
        <w:rPr>
          <w:rFonts w:eastAsia="Times New Roman" w:cs="Times New Roman"/>
          <w:b w:val="0"/>
          <w:bCs/>
          <w:color w:val="000000" w:themeColor="text1"/>
          <w:szCs w:val="24"/>
        </w:rPr>
        <w:t xml:space="preserve">as the framework, which uses JavaScript as a server-side, JavaScript as a client-server-side scripting language, and </w:t>
      </w:r>
      <w:proofErr w:type="spellStart"/>
      <w:r w:rsidRPr="008F678D">
        <w:rPr>
          <w:rFonts w:eastAsia="Times New Roman" w:cs="Times New Roman"/>
          <w:b w:val="0"/>
          <w:bCs/>
          <w:color w:val="000000" w:themeColor="text1"/>
          <w:szCs w:val="24"/>
        </w:rPr>
        <w:t>NextJs</w:t>
      </w:r>
      <w:proofErr w:type="spellEnd"/>
      <w:r w:rsidRPr="008F678D">
        <w:rPr>
          <w:rFonts w:eastAsia="Times New Roman" w:cs="Times New Roman"/>
          <w:b w:val="0"/>
          <w:bCs/>
          <w:color w:val="000000" w:themeColor="text1"/>
          <w:szCs w:val="24"/>
        </w:rPr>
        <w:t xml:space="preserve"> which was used as a strong type programming language on top of JavaScript that called typescript that catches error and variable types. </w:t>
      </w:r>
      <w:proofErr w:type="spellStart"/>
      <w:r w:rsidRPr="008F678D">
        <w:rPr>
          <w:rFonts w:cs="Times New Roman"/>
          <w:b w:val="0"/>
          <w:bCs/>
          <w:szCs w:val="24"/>
          <w:lang w:eastAsia="en-PH"/>
        </w:rPr>
        <w:t>NextJs</w:t>
      </w:r>
      <w:proofErr w:type="spellEnd"/>
      <w:r w:rsidRPr="008F678D">
        <w:rPr>
          <w:rFonts w:cs="Times New Roman"/>
          <w:b w:val="0"/>
          <w:bCs/>
          <w:szCs w:val="24"/>
          <w:lang w:eastAsia="en-PH"/>
        </w:rPr>
        <w:t xml:space="preserve"> requires Node </w:t>
      </w:r>
      <w:proofErr w:type="spellStart"/>
      <w:r w:rsidRPr="008F678D">
        <w:rPr>
          <w:rFonts w:cs="Times New Roman"/>
          <w:b w:val="0"/>
          <w:bCs/>
          <w:szCs w:val="24"/>
          <w:lang w:eastAsia="en-PH"/>
        </w:rPr>
        <w:t>Js</w:t>
      </w:r>
      <w:proofErr w:type="spellEnd"/>
      <w:r w:rsidRPr="008F678D">
        <w:rPr>
          <w:rFonts w:cs="Times New Roman"/>
          <w:b w:val="0"/>
          <w:bCs/>
          <w:szCs w:val="24"/>
          <w:lang w:eastAsia="en-PH"/>
        </w:rPr>
        <w:t xml:space="preserve"> as a development environment for JavaScript that provides packages via Node Package Manager (NPM) which the proponents can use to create and implement the proposed function of the system.</w:t>
      </w:r>
      <w:r w:rsidRPr="008F678D">
        <w:rPr>
          <w:b w:val="0"/>
          <w:bCs/>
          <w:szCs w:val="24"/>
          <w:lang w:eastAsia="en-PH"/>
        </w:rPr>
        <w:t xml:space="preserve"> </w:t>
      </w:r>
      <w:r w:rsidRPr="008F678D">
        <w:rPr>
          <w:rFonts w:eastAsia="Times New Roman" w:cs="Times New Roman"/>
          <w:b w:val="0"/>
          <w:bCs/>
          <w:color w:val="000000" w:themeColor="text1"/>
          <w:szCs w:val="24"/>
        </w:rPr>
        <w:t xml:space="preserve">The </w:t>
      </w:r>
      <w:r w:rsidRPr="008F678D">
        <w:rPr>
          <w:rFonts w:cs="Times New Roman"/>
          <w:b w:val="0"/>
          <w:bCs/>
          <w:szCs w:val="24"/>
        </w:rPr>
        <w:t xml:space="preserve">Tailwind CSS and </w:t>
      </w:r>
      <w:proofErr w:type="spellStart"/>
      <w:r w:rsidRPr="008F678D">
        <w:rPr>
          <w:rFonts w:cs="Times New Roman"/>
          <w:b w:val="0"/>
          <w:bCs/>
          <w:szCs w:val="24"/>
        </w:rPr>
        <w:t>NextJs</w:t>
      </w:r>
      <w:proofErr w:type="spellEnd"/>
      <w:r w:rsidRPr="008F678D">
        <w:rPr>
          <w:rFonts w:eastAsia="Times New Roman" w:cs="Times New Roman"/>
          <w:b w:val="0"/>
          <w:bCs/>
          <w:color w:val="000000" w:themeColor="text1"/>
          <w:szCs w:val="24"/>
        </w:rPr>
        <w:t xml:space="preserve"> framework allows the proponents to develop the web-based system rapidly </w:t>
      </w:r>
      <w:r w:rsidRPr="008F678D">
        <w:rPr>
          <w:rFonts w:cs="Times New Roman"/>
          <w:b w:val="0"/>
          <w:bCs/>
          <w:szCs w:val="24"/>
          <w:lang w:eastAsia="en-PH"/>
        </w:rPr>
        <w:t xml:space="preserve">which is supported by </w:t>
      </w:r>
      <w:proofErr w:type="spellStart"/>
      <w:r w:rsidRPr="008F678D">
        <w:rPr>
          <w:rFonts w:cs="Times New Roman"/>
          <w:b w:val="0"/>
          <w:bCs/>
          <w:szCs w:val="24"/>
          <w:lang w:eastAsia="en-PH"/>
        </w:rPr>
        <w:t>Vercel</w:t>
      </w:r>
      <w:proofErr w:type="spellEnd"/>
      <w:r w:rsidRPr="008F678D">
        <w:rPr>
          <w:rFonts w:cs="Times New Roman"/>
          <w:b w:val="0"/>
          <w:bCs/>
          <w:szCs w:val="24"/>
          <w:lang w:eastAsia="en-PH"/>
        </w:rPr>
        <w:t xml:space="preserve"> that can be easily deployed on </w:t>
      </w:r>
      <w:proofErr w:type="spellStart"/>
      <w:r w:rsidRPr="008F678D">
        <w:rPr>
          <w:rFonts w:cs="Times New Roman"/>
          <w:b w:val="0"/>
          <w:bCs/>
          <w:szCs w:val="24"/>
          <w:lang w:eastAsia="en-PH"/>
        </w:rPr>
        <w:t>Vercel</w:t>
      </w:r>
      <w:proofErr w:type="spellEnd"/>
      <w:r w:rsidRPr="008F678D">
        <w:rPr>
          <w:rFonts w:eastAsia="Times New Roman" w:cs="Times New Roman"/>
          <w:b w:val="0"/>
          <w:bCs/>
          <w:color w:val="000000" w:themeColor="text1"/>
          <w:sz w:val="28"/>
          <w:szCs w:val="28"/>
        </w:rPr>
        <w:t xml:space="preserve">. </w:t>
      </w:r>
      <w:r w:rsidRPr="008F678D">
        <w:rPr>
          <w:rFonts w:eastAsia="Times New Roman" w:cs="Times New Roman"/>
          <w:b w:val="0"/>
          <w:bCs/>
          <w:color w:val="000000" w:themeColor="text1"/>
          <w:szCs w:val="24"/>
        </w:rPr>
        <w:t xml:space="preserve">Also, for the </w:t>
      </w:r>
      <w:r w:rsidRPr="008F678D">
        <w:rPr>
          <w:rFonts w:cs="Times New Roman"/>
          <w:b w:val="0"/>
          <w:bCs/>
          <w:szCs w:val="24"/>
        </w:rPr>
        <w:t xml:space="preserve">Digital Ocean VPS with installed software like </w:t>
      </w:r>
      <w:proofErr w:type="spellStart"/>
      <w:r w:rsidRPr="008F678D">
        <w:rPr>
          <w:rFonts w:cs="Times New Roman"/>
          <w:b w:val="0"/>
          <w:bCs/>
          <w:szCs w:val="24"/>
        </w:rPr>
        <w:t>NodeJs</w:t>
      </w:r>
      <w:proofErr w:type="spellEnd"/>
      <w:r w:rsidRPr="008F678D">
        <w:rPr>
          <w:rFonts w:cs="Times New Roman"/>
          <w:b w:val="0"/>
          <w:bCs/>
          <w:szCs w:val="24"/>
        </w:rPr>
        <w:t xml:space="preserve"> for webserver to run the web-based system and act as API end point for the mobile application to access data and MYSQL Database</w:t>
      </w:r>
      <w:r w:rsidRPr="008F678D">
        <w:rPr>
          <w:rFonts w:eastAsia="Times New Roman" w:cs="Times New Roman"/>
          <w:b w:val="0"/>
          <w:bCs/>
          <w:color w:val="000000" w:themeColor="text1"/>
          <w:sz w:val="32"/>
          <w:szCs w:val="32"/>
        </w:rPr>
        <w:t xml:space="preserve"> </w:t>
      </w:r>
      <w:r w:rsidRPr="008F678D">
        <w:rPr>
          <w:rFonts w:eastAsia="Times New Roman" w:cs="Times New Roman"/>
          <w:b w:val="0"/>
          <w:bCs/>
          <w:color w:val="000000" w:themeColor="text1"/>
          <w:szCs w:val="24"/>
        </w:rPr>
        <w:t xml:space="preserve">to store information. For the </w:t>
      </w:r>
      <w:r w:rsidRPr="008F678D">
        <w:rPr>
          <w:rFonts w:cs="Times New Roman"/>
          <w:b w:val="0"/>
          <w:bCs/>
          <w:szCs w:val="24"/>
        </w:rPr>
        <w:t xml:space="preserve">Android application, uses Java programming language with Android Studio IDE which is the current latest IDE version that authenticates and scan QR code. For </w:t>
      </w:r>
      <w:proofErr w:type="spellStart"/>
      <w:r w:rsidRPr="008F678D">
        <w:rPr>
          <w:rFonts w:cs="Times New Roman"/>
          <w:b w:val="0"/>
          <w:bCs/>
          <w:szCs w:val="24"/>
        </w:rPr>
        <w:t>XZing</w:t>
      </w:r>
      <w:proofErr w:type="spellEnd"/>
      <w:r w:rsidRPr="008F678D">
        <w:rPr>
          <w:rFonts w:cs="Times New Roman"/>
          <w:b w:val="0"/>
          <w:bCs/>
          <w:szCs w:val="24"/>
        </w:rPr>
        <w:t xml:space="preserve"> QR Code Library or Zebra Crossing an open-source image processing library that can process 1D/2D barcode images used to read or scan QR Code. And a Twilio SMS API is an Application Program Interface for sending text messages automatically.</w:t>
      </w:r>
      <w:r w:rsidRPr="008F678D">
        <w:rPr>
          <w:rFonts w:cs="Times New Roman"/>
          <w:b w:val="0"/>
          <w:bCs/>
          <w:sz w:val="32"/>
          <w:szCs w:val="32"/>
        </w:rPr>
        <w:t xml:space="preserve"> </w:t>
      </w:r>
    </w:p>
    <w:p w14:paraId="7BDAC52F" w14:textId="77777777" w:rsidR="00F72034" w:rsidRPr="008F678D" w:rsidRDefault="00F72034" w:rsidP="00F72034">
      <w:pPr>
        <w:spacing w:line="360" w:lineRule="auto"/>
        <w:ind w:left="720"/>
        <w:jc w:val="both"/>
        <w:rPr>
          <w:rFonts w:eastAsia="Times New Roman" w:cs="Times New Roman"/>
          <w:b w:val="0"/>
          <w:bCs/>
          <w:color w:val="000000" w:themeColor="text1"/>
          <w:szCs w:val="24"/>
        </w:rPr>
      </w:pPr>
    </w:p>
    <w:p w14:paraId="12CB8427" w14:textId="77777777" w:rsidR="00F72034" w:rsidRPr="008F678D" w:rsidRDefault="00F72034" w:rsidP="00F72034">
      <w:pPr>
        <w:spacing w:line="360" w:lineRule="auto"/>
        <w:ind w:left="720"/>
        <w:jc w:val="both"/>
        <w:rPr>
          <w:rFonts w:eastAsia="Times New Roman" w:cs="Times New Roman"/>
          <w:b w:val="0"/>
          <w:bCs/>
          <w:color w:val="000000" w:themeColor="text1"/>
          <w:szCs w:val="24"/>
        </w:rPr>
      </w:pPr>
      <w:r w:rsidRPr="008F678D">
        <w:rPr>
          <w:rFonts w:eastAsia="Times New Roman" w:cs="Times New Roman"/>
          <w:b w:val="0"/>
          <w:bCs/>
          <w:color w:val="000000" w:themeColor="text1"/>
          <w:szCs w:val="24"/>
        </w:rPr>
        <w:t xml:space="preserve">The proposed system was developed using agile methodology. This methodology's incremental as well as iterative approaches can adapt to a variable circumstance across the development. It makes it possible to generate specific requirements repeatedly </w:t>
      </w:r>
      <w:proofErr w:type="gramStart"/>
      <w:r w:rsidRPr="008F678D">
        <w:rPr>
          <w:rFonts w:eastAsia="Times New Roman" w:cs="Times New Roman"/>
          <w:b w:val="0"/>
          <w:bCs/>
          <w:color w:val="000000" w:themeColor="text1"/>
          <w:szCs w:val="24"/>
        </w:rPr>
        <w:t>in order to</w:t>
      </w:r>
      <w:proofErr w:type="gramEnd"/>
      <w:r w:rsidRPr="008F678D">
        <w:rPr>
          <w:rFonts w:eastAsia="Times New Roman" w:cs="Times New Roman"/>
          <w:b w:val="0"/>
          <w:bCs/>
          <w:color w:val="000000" w:themeColor="text1"/>
          <w:szCs w:val="24"/>
        </w:rPr>
        <w:t xml:space="preserve"> meet the needs. It uses an iterative evolution, which means that </w:t>
      </w:r>
      <w:proofErr w:type="gramStart"/>
      <w:r w:rsidRPr="008F678D">
        <w:rPr>
          <w:rFonts w:eastAsia="Times New Roman" w:cs="Times New Roman"/>
          <w:b w:val="0"/>
          <w:bCs/>
          <w:color w:val="000000" w:themeColor="text1"/>
          <w:szCs w:val="24"/>
        </w:rPr>
        <w:t>in order to</w:t>
      </w:r>
      <w:proofErr w:type="gramEnd"/>
      <w:r w:rsidRPr="008F678D">
        <w:rPr>
          <w:rFonts w:eastAsia="Times New Roman" w:cs="Times New Roman"/>
          <w:b w:val="0"/>
          <w:bCs/>
          <w:color w:val="000000" w:themeColor="text1"/>
          <w:szCs w:val="24"/>
        </w:rPr>
        <w:t xml:space="preserve"> get an accurate result for the project, work must be done frequently.</w:t>
      </w:r>
    </w:p>
    <w:p w14:paraId="24998B2F" w14:textId="77777777" w:rsidR="00F72034" w:rsidRPr="008F678D" w:rsidRDefault="00F72034" w:rsidP="00F72034">
      <w:pPr>
        <w:spacing w:line="360" w:lineRule="auto"/>
        <w:ind w:left="720"/>
        <w:jc w:val="both"/>
        <w:rPr>
          <w:rFonts w:eastAsia="Times New Roman" w:cs="Times New Roman"/>
          <w:b w:val="0"/>
          <w:bCs/>
          <w:color w:val="000000" w:themeColor="text1"/>
          <w:szCs w:val="24"/>
        </w:rPr>
      </w:pPr>
    </w:p>
    <w:p w14:paraId="317D5AB3" w14:textId="77777777" w:rsidR="00F72034" w:rsidRPr="008F678D" w:rsidRDefault="00F72034" w:rsidP="00F72034">
      <w:pPr>
        <w:spacing w:line="360" w:lineRule="auto"/>
        <w:ind w:left="720"/>
        <w:jc w:val="both"/>
        <w:rPr>
          <w:b w:val="0"/>
          <w:bCs/>
        </w:rPr>
      </w:pPr>
      <w:commentRangeStart w:id="93"/>
      <w:r w:rsidRPr="008F678D">
        <w:rPr>
          <w:rFonts w:eastAsia="Times New Roman" w:cs="Times New Roman"/>
          <w:b w:val="0"/>
          <w:bCs/>
          <w:color w:val="000000" w:themeColor="text1"/>
          <w:szCs w:val="24"/>
        </w:rPr>
        <w:t>Different modeling techniques were applied to model and design the concept of the proposed system.</w:t>
      </w:r>
    </w:p>
    <w:p w14:paraId="310D4997" w14:textId="77777777" w:rsidR="00F72034" w:rsidRPr="008F678D" w:rsidRDefault="00F72034">
      <w:pPr>
        <w:pStyle w:val="ListParagraph"/>
        <w:numPr>
          <w:ilvl w:val="1"/>
          <w:numId w:val="4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Data flow Diagrams – It uses the </w:t>
      </w:r>
      <w:proofErr w:type="spellStart"/>
      <w:r w:rsidRPr="008F678D">
        <w:rPr>
          <w:rFonts w:eastAsia="Times New Roman" w:cs="Times New Roman"/>
          <w:bCs/>
          <w:color w:val="000000" w:themeColor="text1"/>
          <w:szCs w:val="24"/>
        </w:rPr>
        <w:t>Gane</w:t>
      </w:r>
      <w:proofErr w:type="spellEnd"/>
      <w:r w:rsidRPr="008F678D">
        <w:rPr>
          <w:rFonts w:eastAsia="Times New Roman" w:cs="Times New Roman"/>
          <w:bCs/>
          <w:color w:val="000000" w:themeColor="text1"/>
          <w:szCs w:val="24"/>
        </w:rPr>
        <w:t xml:space="preserve"> and Sarson Model to create a physical and logical representation of the current and proposed systems. Shapes and lines are utilized to illustrate data flows </w:t>
      </w:r>
      <w:proofErr w:type="gramStart"/>
      <w:r w:rsidRPr="008F678D">
        <w:rPr>
          <w:rFonts w:eastAsia="Times New Roman" w:cs="Times New Roman"/>
          <w:bCs/>
          <w:color w:val="000000" w:themeColor="text1"/>
          <w:szCs w:val="24"/>
        </w:rPr>
        <w:t>in order to</w:t>
      </w:r>
      <w:proofErr w:type="gramEnd"/>
      <w:r w:rsidRPr="008F678D">
        <w:rPr>
          <w:rFonts w:eastAsia="Times New Roman" w:cs="Times New Roman"/>
          <w:bCs/>
          <w:color w:val="000000" w:themeColor="text1"/>
          <w:szCs w:val="24"/>
        </w:rPr>
        <w:t> highlight how data and data stores are engaged in the object identification process.</w:t>
      </w:r>
    </w:p>
    <w:p w14:paraId="7FE2763A" w14:textId="3AF8AD33" w:rsidR="00F72034" w:rsidRPr="008F678D" w:rsidRDefault="00F72034">
      <w:pPr>
        <w:pStyle w:val="ListParagraph"/>
        <w:numPr>
          <w:ilvl w:val="1"/>
          <w:numId w:val="4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lastRenderedPageBreak/>
        <w:t>Conceptual Framework – It uses the Input-Process-Output Model (IPO) to explain the organization of information and the steps that must be taken to convert input into output.</w:t>
      </w:r>
    </w:p>
    <w:p w14:paraId="4DBB2725" w14:textId="6AB72C61" w:rsidR="00F72034" w:rsidRPr="008F678D" w:rsidRDefault="00F72034">
      <w:pPr>
        <w:pStyle w:val="ListParagraph"/>
        <w:numPr>
          <w:ilvl w:val="1"/>
          <w:numId w:val="4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System Architecture Model – Uses the Three-Tier Architecture Model that organizes the application into the logical and physical. It controls the variables inputs, determines, and defines the process, and carries out the desired output </w:t>
      </w:r>
      <w:r w:rsidR="008F678D" w:rsidRPr="008F678D">
        <w:rPr>
          <w:rFonts w:eastAsia="Times New Roman" w:cs="Times New Roman"/>
          <w:bCs/>
          <w:color w:val="000000" w:themeColor="text1"/>
          <w:szCs w:val="24"/>
        </w:rPr>
        <w:t>to</w:t>
      </w:r>
      <w:r w:rsidRPr="008F678D">
        <w:rPr>
          <w:rFonts w:eastAsia="Times New Roman" w:cs="Times New Roman"/>
          <w:bCs/>
          <w:color w:val="000000" w:themeColor="text1"/>
          <w:szCs w:val="24"/>
        </w:rPr>
        <w:t xml:space="preserve"> fulfill the client's need for the proposed system.</w:t>
      </w:r>
    </w:p>
    <w:p w14:paraId="7986800E" w14:textId="3CA42777" w:rsidR="00F72034" w:rsidRPr="008F678D" w:rsidRDefault="00F72034">
      <w:pPr>
        <w:pStyle w:val="ListParagraph"/>
        <w:numPr>
          <w:ilvl w:val="1"/>
          <w:numId w:val="4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Use Case Diagram – This to establish the high-level functions and scope of a system. Finding the participants in the proposed system and how they interact with it.</w:t>
      </w:r>
    </w:p>
    <w:p w14:paraId="659DCF75" w14:textId="6867AC7E" w:rsidR="00F72034" w:rsidRPr="008F678D" w:rsidRDefault="00F72034">
      <w:pPr>
        <w:pStyle w:val="ListParagraph"/>
        <w:numPr>
          <w:ilvl w:val="1"/>
          <w:numId w:val="4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Activity Diagram – Uses a standard modeling technique to construct the interaction between the user and the proposed system activity. to create the action, decision, and control processes and control flows for the objective of each module using shapes and lines.</w:t>
      </w:r>
    </w:p>
    <w:p w14:paraId="722CA00E" w14:textId="77777777" w:rsidR="00F72034" w:rsidRPr="008F678D" w:rsidRDefault="00F72034">
      <w:pPr>
        <w:pStyle w:val="ListParagraph"/>
        <w:numPr>
          <w:ilvl w:val="1"/>
          <w:numId w:val="4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Entity Relationship Diagram – In designing the database, Crow’s Foot Notation was used to demonstrate the structure of the database conceptually, logically, and physically.</w:t>
      </w:r>
    </w:p>
    <w:p w14:paraId="35053026" w14:textId="77777777" w:rsidR="00F72034" w:rsidRPr="008F678D" w:rsidRDefault="00F72034" w:rsidP="00F72034">
      <w:pPr>
        <w:spacing w:line="360" w:lineRule="auto"/>
        <w:jc w:val="both"/>
        <w:rPr>
          <w:rFonts w:eastAsia="Times New Roman" w:cs="Times New Roman"/>
          <w:b w:val="0"/>
          <w:bCs/>
          <w:color w:val="000000" w:themeColor="text1"/>
          <w:szCs w:val="24"/>
        </w:rPr>
      </w:pPr>
    </w:p>
    <w:p w14:paraId="2314ED69" w14:textId="710AFAEF" w:rsidR="00F72034" w:rsidRPr="008F678D" w:rsidRDefault="00B54227" w:rsidP="00F72034">
      <w:pPr>
        <w:spacing w:line="360" w:lineRule="auto"/>
        <w:ind w:left="720"/>
        <w:jc w:val="both"/>
        <w:rPr>
          <w:b w:val="0"/>
          <w:bCs/>
        </w:rPr>
      </w:pPr>
      <w:r w:rsidRPr="00B54227">
        <w:rPr>
          <w:rFonts w:eastAsia="Times New Roman" w:cs="Times New Roman"/>
          <w:b w:val="0"/>
          <w:bCs/>
          <w:color w:val="000000" w:themeColor="text1"/>
          <w:szCs w:val="24"/>
        </w:rPr>
        <w:t>The ISO9126 software testing standard was utilized to assess the proposed system's performance and determine whether it met the standard requirements. This enabled the proponents to evaluate and validate the system based on its characteristics.</w:t>
      </w:r>
    </w:p>
    <w:p w14:paraId="74E4932F" w14:textId="5201DC62" w:rsidR="00F72034" w:rsidRPr="008F678D" w:rsidRDefault="00F72034">
      <w:pPr>
        <w:pStyle w:val="ListParagraph"/>
        <w:numPr>
          <w:ilvl w:val="1"/>
          <w:numId w:val="47"/>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Functionality Testing – </w:t>
      </w:r>
      <w:r w:rsidR="00B54227" w:rsidRPr="00B54227">
        <w:rPr>
          <w:rFonts w:eastAsia="Times New Roman" w:cs="Times New Roman"/>
          <w:bCs/>
          <w:color w:val="000000" w:themeColor="text1"/>
          <w:szCs w:val="24"/>
        </w:rPr>
        <w:t>The proposed system's primary and crucial purpose is to perform functionality testing, which should possess the following sub-characteristics</w:t>
      </w:r>
      <w:r w:rsidRPr="008F678D">
        <w:rPr>
          <w:rFonts w:eastAsia="Times New Roman" w:cs="Times New Roman"/>
          <w:bCs/>
          <w:color w:val="000000" w:themeColor="text1"/>
          <w:szCs w:val="24"/>
        </w:rPr>
        <w:t>:</w:t>
      </w:r>
    </w:p>
    <w:p w14:paraId="7FEF5B32" w14:textId="5FCE9561" w:rsidR="00F72034" w:rsidRPr="008F678D" w:rsidRDefault="00F72034">
      <w:pPr>
        <w:pStyle w:val="ListParagraph"/>
        <w:numPr>
          <w:ilvl w:val="0"/>
          <w:numId w:val="46"/>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Suitability –</w:t>
      </w:r>
      <w:r w:rsidR="00B54227">
        <w:rPr>
          <w:rFonts w:eastAsia="Times New Roman" w:cs="Times New Roman"/>
          <w:bCs/>
          <w:color w:val="000000" w:themeColor="text1"/>
          <w:szCs w:val="24"/>
        </w:rPr>
        <w:t xml:space="preserve"> </w:t>
      </w:r>
      <w:r w:rsidR="00B54227" w:rsidRPr="00B54227">
        <w:rPr>
          <w:rFonts w:eastAsia="Times New Roman" w:cs="Times New Roman"/>
          <w:bCs/>
          <w:color w:val="000000" w:themeColor="text1"/>
          <w:szCs w:val="24"/>
        </w:rPr>
        <w:t>The proposed system has the capacity to carry out a specified task. You might think of the assigned task as one of the system modules that performs different operations from the others.</w:t>
      </w:r>
    </w:p>
    <w:p w14:paraId="1C8A8760" w14:textId="203D5CA1" w:rsidR="00F72034" w:rsidRPr="008F678D" w:rsidRDefault="00F72034">
      <w:pPr>
        <w:pStyle w:val="ListParagraph"/>
        <w:numPr>
          <w:ilvl w:val="0"/>
          <w:numId w:val="46"/>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 xml:space="preserve">Accurateness – </w:t>
      </w:r>
      <w:r w:rsidR="003C1DD9" w:rsidRPr="003C1DD9">
        <w:rPr>
          <w:rFonts w:eastAsia="Times New Roman" w:cs="Times New Roman"/>
          <w:bCs/>
          <w:color w:val="000000" w:themeColor="text1"/>
          <w:szCs w:val="24"/>
        </w:rPr>
        <w:t>The proposed system should generate process outputs that are accurate and have the required output</w:t>
      </w:r>
      <w:r w:rsidRPr="008F678D">
        <w:rPr>
          <w:rFonts w:eastAsia="Times New Roman" w:cs="Times New Roman"/>
          <w:bCs/>
          <w:color w:val="000000" w:themeColor="text1"/>
          <w:szCs w:val="24"/>
        </w:rPr>
        <w:t>.</w:t>
      </w:r>
    </w:p>
    <w:p w14:paraId="09782B3F" w14:textId="66725C62" w:rsidR="00F72034" w:rsidRPr="008F678D" w:rsidRDefault="00F72034">
      <w:pPr>
        <w:pStyle w:val="ListParagraph"/>
        <w:numPr>
          <w:ilvl w:val="0"/>
          <w:numId w:val="46"/>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lastRenderedPageBreak/>
        <w:t xml:space="preserve">Interoperability – </w:t>
      </w:r>
      <w:r w:rsidR="003C1DD9" w:rsidRPr="003C1DD9">
        <w:rPr>
          <w:rFonts w:eastAsia="Times New Roman" w:cs="Times New Roman"/>
          <w:bCs/>
          <w:color w:val="000000" w:themeColor="text1"/>
          <w:szCs w:val="24"/>
        </w:rPr>
        <w:t>The system should have the capability to integrate the process with other systems, which refers to how smoothly a software component can function with another component or system.</w:t>
      </w:r>
    </w:p>
    <w:p w14:paraId="621FBA4B" w14:textId="3E6A83D3" w:rsidR="00F72034" w:rsidRPr="008F678D" w:rsidRDefault="00F72034">
      <w:pPr>
        <w:pStyle w:val="ListParagraph"/>
        <w:numPr>
          <w:ilvl w:val="0"/>
          <w:numId w:val="46"/>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 xml:space="preserve">Compliance – </w:t>
      </w:r>
      <w:r w:rsidR="003C1DD9" w:rsidRPr="003C1DD9">
        <w:rPr>
          <w:rFonts w:eastAsia="Times New Roman" w:cs="Times New Roman"/>
          <w:bCs/>
          <w:color w:val="000000" w:themeColor="text1"/>
          <w:szCs w:val="24"/>
        </w:rPr>
        <w:t>The proposed system has fulfilled the necessary functionality requirements, and this sub-feature is linked to preventing unauthorized access to the software's functions</w:t>
      </w:r>
      <w:r w:rsidRPr="008F678D">
        <w:rPr>
          <w:rFonts w:eastAsia="Times New Roman" w:cs="Times New Roman"/>
          <w:bCs/>
          <w:color w:val="000000" w:themeColor="text1"/>
          <w:szCs w:val="24"/>
        </w:rPr>
        <w:t>.</w:t>
      </w:r>
    </w:p>
    <w:p w14:paraId="481B8D1F" w14:textId="5215B29A" w:rsidR="00F72034" w:rsidRPr="008F678D" w:rsidRDefault="00F72034">
      <w:pPr>
        <w:pStyle w:val="ListParagraph"/>
        <w:numPr>
          <w:ilvl w:val="0"/>
          <w:numId w:val="46"/>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 xml:space="preserve">Security – </w:t>
      </w:r>
      <w:r w:rsidR="003C1DD9" w:rsidRPr="003C1DD9">
        <w:rPr>
          <w:rFonts w:eastAsia="Times New Roman" w:cs="Times New Roman"/>
          <w:bCs/>
          <w:color w:val="000000" w:themeColor="text1"/>
          <w:szCs w:val="24"/>
        </w:rPr>
        <w:t>The proposed system has implemented appropriate security measures to safeguard both the data processing and the data itself</w:t>
      </w:r>
      <w:r w:rsidRPr="008F678D">
        <w:rPr>
          <w:rFonts w:eastAsia="Times New Roman" w:cs="Times New Roman"/>
          <w:bCs/>
          <w:color w:val="000000" w:themeColor="text1"/>
          <w:szCs w:val="24"/>
        </w:rPr>
        <w:t>.</w:t>
      </w:r>
    </w:p>
    <w:p w14:paraId="6401CBE1" w14:textId="7E982754" w:rsidR="00F72034" w:rsidRPr="008F678D" w:rsidRDefault="00F72034">
      <w:pPr>
        <w:pStyle w:val="ListParagraph"/>
        <w:numPr>
          <w:ilvl w:val="0"/>
          <w:numId w:val="45"/>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Reliability – </w:t>
      </w:r>
      <w:r w:rsidR="003C1DD9">
        <w:rPr>
          <w:rFonts w:eastAsia="Times New Roman" w:cs="Times New Roman"/>
          <w:bCs/>
          <w:color w:val="000000" w:themeColor="text1"/>
          <w:szCs w:val="24"/>
        </w:rPr>
        <w:t>t</w:t>
      </w:r>
      <w:r w:rsidR="003C1DD9" w:rsidRPr="003C1DD9">
        <w:rPr>
          <w:rFonts w:eastAsia="Times New Roman" w:cs="Times New Roman"/>
          <w:bCs/>
          <w:color w:val="000000" w:themeColor="text1"/>
          <w:szCs w:val="24"/>
        </w:rPr>
        <w:t>his pertains to the system's ability to function consistently over time, ensuring that all glitches are eliminated, and the system can be relied upon for its primary purpose. The following are the sub-characteristics that need to be considered</w:t>
      </w:r>
      <w:r w:rsidRPr="008F678D">
        <w:rPr>
          <w:rFonts w:eastAsia="Times New Roman" w:cs="Times New Roman"/>
          <w:bCs/>
          <w:color w:val="000000" w:themeColor="text1"/>
          <w:szCs w:val="24"/>
        </w:rPr>
        <w:t>:</w:t>
      </w:r>
    </w:p>
    <w:p w14:paraId="33F76CFA" w14:textId="31BF32C0" w:rsidR="00F72034" w:rsidRPr="008F678D" w:rsidRDefault="00F72034">
      <w:pPr>
        <w:pStyle w:val="ListParagraph"/>
        <w:numPr>
          <w:ilvl w:val="0"/>
          <w:numId w:val="44"/>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 xml:space="preserve">Fault Tolerance – </w:t>
      </w:r>
      <w:r w:rsidR="0004277F" w:rsidRPr="0004277F">
        <w:rPr>
          <w:rFonts w:eastAsia="Times New Roman" w:cs="Times New Roman"/>
          <w:bCs/>
          <w:color w:val="000000" w:themeColor="text1"/>
          <w:szCs w:val="24"/>
        </w:rPr>
        <w:t>The proposed system should have the ability to resist errors and bugs, ensuring that it can continue operating without disruptions, even if certain components fail or encounter errors. This can be achieved through redundancy, backup systems, and error recovery mechanisms. The system should also be able to detect faults and take appropriate measures to prevent data loss or corruption.</w:t>
      </w:r>
    </w:p>
    <w:p w14:paraId="7E2AD9A3" w14:textId="6B1D0274" w:rsidR="00F72034" w:rsidRPr="008F678D" w:rsidRDefault="00F72034">
      <w:pPr>
        <w:pStyle w:val="ListParagraph"/>
        <w:numPr>
          <w:ilvl w:val="0"/>
          <w:numId w:val="44"/>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 xml:space="preserve">Recoverability – </w:t>
      </w:r>
      <w:r w:rsidR="0004277F" w:rsidRPr="0004277F">
        <w:rPr>
          <w:rFonts w:eastAsia="Times New Roman" w:cs="Times New Roman"/>
          <w:bCs/>
          <w:color w:val="000000" w:themeColor="text1"/>
          <w:szCs w:val="24"/>
        </w:rPr>
        <w:t xml:space="preserve">The proposed system should have the capability to recover from failures or disasters, restoring full operation including data and network connections. This involves implementing backup and recovery mechanisms, such as data backups, system checkpoints, and disaster recovery </w:t>
      </w:r>
      <w:r w:rsidR="00C4569B" w:rsidRPr="0004277F">
        <w:rPr>
          <w:rFonts w:eastAsia="Times New Roman" w:cs="Times New Roman"/>
          <w:bCs/>
          <w:color w:val="000000" w:themeColor="text1"/>
          <w:szCs w:val="24"/>
        </w:rPr>
        <w:t>plans.</w:t>
      </w:r>
    </w:p>
    <w:p w14:paraId="4CEC2B57" w14:textId="77777777" w:rsidR="00F72034" w:rsidRPr="008F678D" w:rsidRDefault="00F72034">
      <w:pPr>
        <w:pStyle w:val="ListParagraph"/>
        <w:numPr>
          <w:ilvl w:val="1"/>
          <w:numId w:val="43"/>
        </w:numPr>
        <w:spacing w:after="0"/>
        <w:ind w:left="720"/>
        <w:rPr>
          <w:bCs/>
        </w:rPr>
      </w:pPr>
      <w:r w:rsidRPr="008F678D">
        <w:rPr>
          <w:rFonts w:eastAsia="Times New Roman" w:cs="Times New Roman"/>
          <w:bCs/>
          <w:color w:val="000000" w:themeColor="text1"/>
          <w:szCs w:val="24"/>
        </w:rPr>
        <w:t>Usability Testing – this concerns the ease use of a certain function of the proposed system. It should have the following sub-characteristics:</w:t>
      </w:r>
    </w:p>
    <w:p w14:paraId="1B477C74" w14:textId="301BB60A" w:rsidR="00F72034" w:rsidRPr="008F678D" w:rsidRDefault="00F72034">
      <w:pPr>
        <w:pStyle w:val="ListParagraph"/>
        <w:numPr>
          <w:ilvl w:val="1"/>
          <w:numId w:val="42"/>
        </w:numPr>
        <w:spacing w:after="0"/>
        <w:ind w:left="1800"/>
        <w:rPr>
          <w:rFonts w:eastAsia="Times New Roman" w:cs="Times New Roman"/>
          <w:bCs/>
          <w:color w:val="000000" w:themeColor="text1"/>
          <w:szCs w:val="24"/>
        </w:rPr>
      </w:pPr>
      <w:r w:rsidRPr="008F678D">
        <w:rPr>
          <w:rFonts w:eastAsia="Times New Roman" w:cs="Times New Roman"/>
          <w:bCs/>
          <w:color w:val="000000" w:themeColor="text1"/>
          <w:szCs w:val="24"/>
        </w:rPr>
        <w:t xml:space="preserve">Understandability – </w:t>
      </w:r>
      <w:r w:rsidR="00DF5571" w:rsidRPr="00DF5571">
        <w:rPr>
          <w:rFonts w:eastAsia="Times New Roman" w:cs="Times New Roman"/>
          <w:bCs/>
          <w:color w:val="000000" w:themeColor="text1"/>
          <w:szCs w:val="24"/>
        </w:rPr>
        <w:t xml:space="preserve">This pertains to the usability of the proposed system, which should enable users to operate the controls easily due to their simple design. The system should have a clear and intuitive user interface, with controls and menus that are easy to understand and use. Instructions and help resources should be readily available and easily </w:t>
      </w:r>
      <w:r w:rsidR="00DF5571" w:rsidRPr="00DF5571">
        <w:rPr>
          <w:rFonts w:eastAsia="Times New Roman" w:cs="Times New Roman"/>
          <w:bCs/>
          <w:color w:val="000000" w:themeColor="text1"/>
          <w:szCs w:val="24"/>
        </w:rPr>
        <w:lastRenderedPageBreak/>
        <w:t>accessible, and the system should provide feedback and guidance to users as they interact with it</w:t>
      </w:r>
      <w:r w:rsidRPr="008F678D">
        <w:rPr>
          <w:rFonts w:eastAsia="Times New Roman" w:cs="Times New Roman"/>
          <w:bCs/>
          <w:color w:val="000000" w:themeColor="text1"/>
          <w:szCs w:val="24"/>
        </w:rPr>
        <w:t>.</w:t>
      </w:r>
    </w:p>
    <w:p w14:paraId="207E2B6F" w14:textId="7BF43A90" w:rsidR="00F72034" w:rsidRPr="008F678D" w:rsidRDefault="00F72034">
      <w:pPr>
        <w:pStyle w:val="ListParagraph"/>
        <w:numPr>
          <w:ilvl w:val="1"/>
          <w:numId w:val="42"/>
        </w:numPr>
        <w:spacing w:after="0"/>
        <w:ind w:left="1800"/>
        <w:rPr>
          <w:bCs/>
        </w:rPr>
      </w:pPr>
      <w:r w:rsidRPr="008F678D">
        <w:rPr>
          <w:rFonts w:eastAsia="Times New Roman" w:cs="Times New Roman"/>
          <w:bCs/>
          <w:color w:val="000000" w:themeColor="text1"/>
          <w:szCs w:val="24"/>
        </w:rPr>
        <w:t xml:space="preserve">Learnability – </w:t>
      </w:r>
      <w:r w:rsidR="005D14F8" w:rsidRPr="005D14F8">
        <w:rPr>
          <w:rFonts w:eastAsia="Times New Roman" w:cs="Times New Roman"/>
          <w:bCs/>
          <w:color w:val="000000" w:themeColor="text1"/>
          <w:szCs w:val="24"/>
        </w:rPr>
        <w:t>This pertains to the usability of the proposed system for the client's business process and its ease of use. The system should be designed to support the client's workflow and business processes, with features and functions that are relevant and useful to their needs. The system should also be easy to learn, with documentation and training resources that are clear, concise, and accessible. The system should be designed to minimize the learning curve for new users, enabling them to quickly become proficient in using it.</w:t>
      </w:r>
    </w:p>
    <w:p w14:paraId="1098C79C" w14:textId="17195287" w:rsidR="00F72034" w:rsidRPr="008F678D" w:rsidRDefault="00F72034">
      <w:pPr>
        <w:pStyle w:val="ListParagraph"/>
        <w:numPr>
          <w:ilvl w:val="1"/>
          <w:numId w:val="42"/>
        </w:numPr>
        <w:spacing w:after="0"/>
        <w:ind w:left="1800"/>
        <w:jc w:val="left"/>
        <w:rPr>
          <w:bCs/>
        </w:rPr>
      </w:pPr>
      <w:r w:rsidRPr="008F678D">
        <w:rPr>
          <w:rFonts w:eastAsia="Times New Roman" w:cs="Times New Roman"/>
          <w:bCs/>
          <w:color w:val="000000" w:themeColor="text1"/>
          <w:szCs w:val="24"/>
        </w:rPr>
        <w:t xml:space="preserve">Operability - </w:t>
      </w:r>
      <w:r w:rsidR="00E727F6" w:rsidRPr="00E727F6">
        <w:rPr>
          <w:rFonts w:eastAsia="Times New Roman" w:cs="Times New Roman"/>
          <w:bCs/>
          <w:color w:val="000000" w:themeColor="text1"/>
          <w:szCs w:val="24"/>
        </w:rPr>
        <w:t>This pertains to the system's ability to perform tasks with minimal effort, including its operability with various operating systems. The system should be designed to be easy to operate, with clear and simple procedures for performing tasks and accessing features. The system should also be compatible with different operating systems and platforms, enabling users to access it from different devices and environments.</w:t>
      </w:r>
    </w:p>
    <w:p w14:paraId="502E5E3F" w14:textId="2AA11AFE" w:rsidR="00F72034" w:rsidRPr="008F678D" w:rsidRDefault="00F72034">
      <w:pPr>
        <w:pStyle w:val="ListParagraph"/>
        <w:numPr>
          <w:ilvl w:val="1"/>
          <w:numId w:val="41"/>
        </w:numPr>
        <w:spacing w:after="0"/>
        <w:ind w:left="720"/>
        <w:rPr>
          <w:bCs/>
        </w:rPr>
      </w:pPr>
      <w:r w:rsidRPr="008F678D">
        <w:rPr>
          <w:rFonts w:eastAsia="Times New Roman" w:cs="Times New Roman"/>
          <w:bCs/>
          <w:color w:val="000000" w:themeColor="text1"/>
          <w:szCs w:val="24"/>
        </w:rPr>
        <w:t xml:space="preserve">Efficiency Testing – </w:t>
      </w:r>
      <w:r w:rsidR="00CA1329" w:rsidRPr="00CA1329">
        <w:rPr>
          <w:rFonts w:eastAsia="Times New Roman" w:cs="Times New Roman"/>
          <w:bCs/>
          <w:color w:val="000000" w:themeColor="text1"/>
          <w:szCs w:val="24"/>
        </w:rPr>
        <w:t>This characteristic mainly focuses on the system resources required to meet the functionality requirements. It should have the following sub-characteristics</w:t>
      </w:r>
      <w:r w:rsidRPr="008F678D">
        <w:rPr>
          <w:rFonts w:eastAsia="Times New Roman" w:cs="Times New Roman"/>
          <w:bCs/>
          <w:color w:val="000000" w:themeColor="text1"/>
          <w:szCs w:val="24"/>
        </w:rPr>
        <w:t>:</w:t>
      </w:r>
    </w:p>
    <w:p w14:paraId="1DE28808" w14:textId="70AED7C7" w:rsidR="00F72034" w:rsidRPr="008F678D" w:rsidRDefault="00F72034">
      <w:pPr>
        <w:pStyle w:val="ListParagraph"/>
        <w:numPr>
          <w:ilvl w:val="1"/>
          <w:numId w:val="40"/>
        </w:numPr>
        <w:spacing w:after="0"/>
        <w:rPr>
          <w:bCs/>
        </w:rPr>
      </w:pPr>
      <w:r w:rsidRPr="008F678D">
        <w:rPr>
          <w:rFonts w:eastAsia="Times New Roman" w:cs="Times New Roman"/>
          <w:bCs/>
          <w:color w:val="000000" w:themeColor="text1"/>
          <w:szCs w:val="24"/>
        </w:rPr>
        <w:t xml:space="preserve">Time-behavior – </w:t>
      </w:r>
      <w:r w:rsidR="00CA1329" w:rsidRPr="00CA1329">
        <w:rPr>
          <w:rFonts w:eastAsia="Times New Roman" w:cs="Times New Roman"/>
          <w:bCs/>
          <w:color w:val="000000" w:themeColor="text1"/>
          <w:szCs w:val="24"/>
        </w:rPr>
        <w:t xml:space="preserve">This pertains to the system's performance in terms of processing and responding to requests. It measures whether the system is able to provide timely responses to users, with minimal delay or </w:t>
      </w:r>
      <w:proofErr w:type="gramStart"/>
      <w:r w:rsidR="00CA1329" w:rsidRPr="00CA1329">
        <w:rPr>
          <w:rFonts w:eastAsia="Times New Roman" w:cs="Times New Roman"/>
          <w:bCs/>
          <w:color w:val="000000" w:themeColor="text1"/>
          <w:szCs w:val="24"/>
        </w:rPr>
        <w:t>latency.</w:t>
      </w:r>
      <w:r w:rsidRPr="008F678D">
        <w:rPr>
          <w:rFonts w:eastAsia="Times New Roman" w:cs="Times New Roman"/>
          <w:bCs/>
          <w:color w:val="000000" w:themeColor="text1"/>
          <w:szCs w:val="24"/>
        </w:rPr>
        <w:t>.</w:t>
      </w:r>
      <w:proofErr w:type="gramEnd"/>
    </w:p>
    <w:p w14:paraId="2E2904E9" w14:textId="4C7EB528" w:rsidR="00F72034" w:rsidRPr="00BF5925" w:rsidRDefault="00F72034">
      <w:pPr>
        <w:pStyle w:val="ListParagraph"/>
        <w:numPr>
          <w:ilvl w:val="1"/>
          <w:numId w:val="40"/>
        </w:numPr>
        <w:spacing w:after="0"/>
        <w:rPr>
          <w:bCs/>
        </w:rPr>
      </w:pPr>
      <w:r w:rsidRPr="008F678D">
        <w:rPr>
          <w:rFonts w:eastAsia="Times New Roman" w:cs="Times New Roman"/>
          <w:bCs/>
          <w:color w:val="000000" w:themeColor="text1"/>
          <w:szCs w:val="24"/>
        </w:rPr>
        <w:t xml:space="preserve">Resource Utilization – </w:t>
      </w:r>
      <w:r w:rsidR="00CA1329" w:rsidRPr="00CA1329">
        <w:rPr>
          <w:rFonts w:eastAsia="Times New Roman" w:cs="Times New Roman"/>
          <w:bCs/>
          <w:color w:val="000000" w:themeColor="text1"/>
          <w:szCs w:val="24"/>
        </w:rPr>
        <w:t>This pertains to the number of resources required to perform a given task in accordance with its requirements. It includes the utilization of hardware and software resources needed to run the proposed system. The system should be designed to use resources efficiently, with minimal waste or overhead.</w:t>
      </w:r>
    </w:p>
    <w:p w14:paraId="33F896AD" w14:textId="4F2A0CD5" w:rsidR="00BF5925" w:rsidRDefault="00BF5925" w:rsidP="00BF5925">
      <w:pPr>
        <w:rPr>
          <w:bCs/>
        </w:rPr>
      </w:pPr>
    </w:p>
    <w:p w14:paraId="1B3B2BDC" w14:textId="480E60A7" w:rsidR="00BF5925" w:rsidRDefault="00BF5925" w:rsidP="00BF5925">
      <w:pPr>
        <w:rPr>
          <w:bCs/>
        </w:rPr>
      </w:pPr>
    </w:p>
    <w:p w14:paraId="6A9EB651" w14:textId="65C51E7C" w:rsidR="00BF5925" w:rsidRDefault="00BF5925" w:rsidP="00BF5925">
      <w:pPr>
        <w:rPr>
          <w:bCs/>
        </w:rPr>
      </w:pPr>
    </w:p>
    <w:p w14:paraId="562F6BD0" w14:textId="77777777" w:rsidR="00BF5925" w:rsidRPr="00BF5925" w:rsidRDefault="00BF5925" w:rsidP="00BF5925">
      <w:pPr>
        <w:rPr>
          <w:bCs/>
        </w:rPr>
      </w:pPr>
    </w:p>
    <w:p w14:paraId="76AE2E4A" w14:textId="77777777" w:rsidR="00F72034" w:rsidRPr="008F678D" w:rsidRDefault="00F72034">
      <w:pPr>
        <w:pStyle w:val="ListParagraph"/>
        <w:numPr>
          <w:ilvl w:val="0"/>
          <w:numId w:val="39"/>
        </w:numPr>
        <w:spacing w:after="0"/>
        <w:rPr>
          <w:bCs/>
        </w:rPr>
      </w:pPr>
      <w:r w:rsidRPr="008F678D">
        <w:rPr>
          <w:rFonts w:eastAsia="Times New Roman" w:cs="Times New Roman"/>
          <w:bCs/>
          <w:color w:val="000000" w:themeColor="text1"/>
          <w:szCs w:val="24"/>
        </w:rPr>
        <w:lastRenderedPageBreak/>
        <w:t>Maintainability - this addresses the ability to locate and fix bugs.</w:t>
      </w:r>
    </w:p>
    <w:p w14:paraId="1332D04F" w14:textId="7DBCC731" w:rsidR="00F72034" w:rsidRPr="008F678D" w:rsidRDefault="00F72034">
      <w:pPr>
        <w:pStyle w:val="ListParagraph"/>
        <w:numPr>
          <w:ilvl w:val="1"/>
          <w:numId w:val="3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Changeability – </w:t>
      </w:r>
      <w:r w:rsidR="004C7D5F" w:rsidRPr="004C7D5F">
        <w:rPr>
          <w:rFonts w:eastAsia="Times New Roman" w:cs="Times New Roman"/>
          <w:bCs/>
          <w:color w:val="000000" w:themeColor="text1"/>
          <w:szCs w:val="24"/>
        </w:rPr>
        <w:t>This pertains to the level of effort required to fix flaws and problems in the proposed system, as well as to update it with new versions or correct it as needed. The system should be designed to be flexible and adaptable, with a modular architecture that allows for easy modifications and updates</w:t>
      </w:r>
      <w:r w:rsidRPr="008F678D">
        <w:rPr>
          <w:rFonts w:eastAsia="Times New Roman" w:cs="Times New Roman"/>
          <w:bCs/>
          <w:color w:val="000000" w:themeColor="text1"/>
          <w:szCs w:val="24"/>
        </w:rPr>
        <w:t>.</w:t>
      </w:r>
    </w:p>
    <w:p w14:paraId="1F6E3141" w14:textId="1A05EC71" w:rsidR="00F72034" w:rsidRPr="008F678D" w:rsidRDefault="00F72034">
      <w:pPr>
        <w:pStyle w:val="ListParagraph"/>
        <w:numPr>
          <w:ilvl w:val="1"/>
          <w:numId w:val="38"/>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Stability – </w:t>
      </w:r>
      <w:r w:rsidR="00946453" w:rsidRPr="00946453">
        <w:rPr>
          <w:rFonts w:eastAsia="Times New Roman" w:cs="Times New Roman"/>
          <w:bCs/>
          <w:color w:val="000000" w:themeColor="text1"/>
          <w:szCs w:val="24"/>
        </w:rPr>
        <w:t>This pertains to the ability of the proposed system to resist changes in the environment, such as hardware or software upgrades, and to operate continuously, 24/7, without interruption. The system should be designed to be robust and reliable, with a high degree of fault tolerance and recoverability</w:t>
      </w:r>
      <w:r w:rsidRPr="008F678D">
        <w:rPr>
          <w:rFonts w:eastAsia="Times New Roman" w:cs="Times New Roman"/>
          <w:bCs/>
          <w:color w:val="000000" w:themeColor="text1"/>
          <w:szCs w:val="24"/>
        </w:rPr>
        <w:t>.</w:t>
      </w:r>
    </w:p>
    <w:p w14:paraId="61E4B987" w14:textId="6B382EEE" w:rsidR="00F72034" w:rsidRPr="008F678D" w:rsidRDefault="00F72034">
      <w:pPr>
        <w:pStyle w:val="ListParagraph"/>
        <w:numPr>
          <w:ilvl w:val="1"/>
          <w:numId w:val="38"/>
        </w:numPr>
        <w:spacing w:after="0"/>
        <w:rPr>
          <w:bCs/>
        </w:rPr>
      </w:pPr>
      <w:r w:rsidRPr="008F678D">
        <w:rPr>
          <w:rFonts w:eastAsia="Times New Roman" w:cs="Times New Roman"/>
          <w:bCs/>
          <w:color w:val="000000" w:themeColor="text1"/>
          <w:szCs w:val="24"/>
        </w:rPr>
        <w:t xml:space="preserve">Testability – </w:t>
      </w:r>
      <w:r w:rsidR="00D36B64" w:rsidRPr="00D36B64">
        <w:rPr>
          <w:rFonts w:eastAsia="Times New Roman" w:cs="Times New Roman"/>
          <w:bCs/>
          <w:color w:val="000000" w:themeColor="text1"/>
          <w:szCs w:val="24"/>
        </w:rPr>
        <w:t>This pertains to the ability of the proposed system to test changes to the system, either to verify that the changes have been implemented correctly or to identify potential issues before they arise. The system should be designed to support automated testing, with a comprehensive testing framework that covers all aspects of the system's functionality.</w:t>
      </w:r>
    </w:p>
    <w:p w14:paraId="1EAE64EF" w14:textId="77777777" w:rsidR="00F72034" w:rsidRPr="008F678D" w:rsidRDefault="00F72034">
      <w:pPr>
        <w:pStyle w:val="ListParagraph"/>
        <w:numPr>
          <w:ilvl w:val="0"/>
          <w:numId w:val="37"/>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Portability Testing – the ability of the software to adapt in other environments or with the requirements. The following are the sub characteristics of portability:</w:t>
      </w:r>
    </w:p>
    <w:p w14:paraId="2362E617" w14:textId="31221E20" w:rsidR="00F72034" w:rsidRPr="008F678D" w:rsidRDefault="00F72034">
      <w:pPr>
        <w:pStyle w:val="ListParagraph"/>
        <w:numPr>
          <w:ilvl w:val="0"/>
          <w:numId w:val="36"/>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 xml:space="preserve">Adaptability – </w:t>
      </w:r>
      <w:r w:rsidR="00E24FA6" w:rsidRPr="00E24FA6">
        <w:rPr>
          <w:rFonts w:eastAsia="Times New Roman" w:cs="Times New Roman"/>
          <w:bCs/>
          <w:color w:val="000000" w:themeColor="text1"/>
          <w:szCs w:val="24"/>
        </w:rPr>
        <w:t>This pertains to the ability of the proposed system to function effectively in different environments or contexts, without requiring significant modifications or customizations. The system should be designed to be modular and flexible, with well-defined interfaces and protocols that enable easy integration with other systems and technologies</w:t>
      </w:r>
      <w:r w:rsidRPr="008F678D">
        <w:rPr>
          <w:rFonts w:eastAsia="Times New Roman" w:cs="Times New Roman"/>
          <w:bCs/>
          <w:color w:val="000000" w:themeColor="text1"/>
          <w:szCs w:val="24"/>
        </w:rPr>
        <w:t>.</w:t>
      </w:r>
    </w:p>
    <w:p w14:paraId="2421BBDA" w14:textId="77777777" w:rsidR="00F72034" w:rsidRPr="008F678D" w:rsidRDefault="00F72034">
      <w:pPr>
        <w:pStyle w:val="ListParagraph"/>
        <w:numPr>
          <w:ilvl w:val="0"/>
          <w:numId w:val="36"/>
        </w:numPr>
        <w:spacing w:after="0"/>
        <w:rPr>
          <w:rFonts w:eastAsia="Times New Roman" w:cs="Times New Roman"/>
          <w:bCs/>
          <w:color w:val="000000" w:themeColor="text1"/>
          <w:szCs w:val="24"/>
        </w:rPr>
      </w:pPr>
      <w:r w:rsidRPr="008F678D">
        <w:rPr>
          <w:rFonts w:eastAsia="Times New Roman" w:cs="Times New Roman"/>
          <w:bCs/>
          <w:color w:val="000000" w:themeColor="text1"/>
          <w:szCs w:val="24"/>
        </w:rPr>
        <w:t>Install ability – It emphasizes the method of successfully implementing the suggested system in the intended setting. This includes doing the required actions, such as performing installation procedures, verifying requirements, and checking for available space. It also provides setup, customization, interrupting the installation, and uninstalling.</w:t>
      </w:r>
    </w:p>
    <w:p w14:paraId="3D305637" w14:textId="77777777" w:rsidR="00F72034" w:rsidRPr="008F678D" w:rsidRDefault="00F72034">
      <w:pPr>
        <w:pStyle w:val="ListParagraph"/>
        <w:numPr>
          <w:ilvl w:val="0"/>
          <w:numId w:val="36"/>
        </w:numPr>
        <w:spacing w:after="0"/>
        <w:rPr>
          <w:bCs/>
        </w:rPr>
      </w:pPr>
      <w:r w:rsidRPr="008F678D">
        <w:rPr>
          <w:rFonts w:eastAsia="Times New Roman" w:cs="Times New Roman"/>
          <w:bCs/>
          <w:color w:val="000000" w:themeColor="text1"/>
          <w:szCs w:val="24"/>
        </w:rPr>
        <w:t>Conformance – The proposed system's capacity is to open SQL compliance, which is connected to the usability of the database used.</w:t>
      </w:r>
    </w:p>
    <w:p w14:paraId="0268426B" w14:textId="5DFEBF83" w:rsidR="00F72034" w:rsidRPr="008F678D" w:rsidRDefault="00F72034">
      <w:pPr>
        <w:pStyle w:val="ListParagraph"/>
        <w:numPr>
          <w:ilvl w:val="0"/>
          <w:numId w:val="36"/>
        </w:numPr>
        <w:spacing w:after="0"/>
        <w:rPr>
          <w:rFonts w:eastAsia="Times New Roman" w:cs="Times New Roman"/>
          <w:bCs/>
          <w:szCs w:val="24"/>
        </w:rPr>
      </w:pPr>
      <w:r w:rsidRPr="008F678D">
        <w:rPr>
          <w:rFonts w:eastAsia="Times New Roman" w:cs="Times New Roman"/>
          <w:bCs/>
          <w:color w:val="000000" w:themeColor="text1"/>
          <w:szCs w:val="24"/>
        </w:rPr>
        <w:lastRenderedPageBreak/>
        <w:t>Replaceability – The ability for another user with a similar business process to use the proposed system.</w:t>
      </w:r>
      <w:r w:rsidR="00B739A5">
        <w:rPr>
          <w:rFonts w:eastAsia="Times New Roman" w:cs="Times New Roman"/>
          <w:bCs/>
          <w:color w:val="000000" w:themeColor="text1"/>
          <w:szCs w:val="24"/>
        </w:rPr>
        <w:t xml:space="preserve"> </w:t>
      </w:r>
      <w:r w:rsidR="00B739A5" w:rsidRPr="00B739A5">
        <w:rPr>
          <w:rFonts w:eastAsia="Times New Roman" w:cs="Times New Roman"/>
          <w:bCs/>
          <w:color w:val="000000" w:themeColor="text1"/>
          <w:szCs w:val="24"/>
        </w:rPr>
        <w:t>The system should be designed with well-defined interfaces and protocols that enable easy replacement or integration with other systems and technologies. It should also be easy to migrate data and configurations from the old system to the new system, without requiring significant manual effort or data loss.</w:t>
      </w:r>
      <w:commentRangeEnd w:id="93"/>
      <w:r w:rsidR="00C978AF">
        <w:rPr>
          <w:rStyle w:val="CommentReference"/>
          <w:b/>
        </w:rPr>
        <w:commentReference w:id="93"/>
      </w:r>
    </w:p>
    <w:p w14:paraId="08A4A4FD" w14:textId="05791E34" w:rsidR="008F678D" w:rsidRDefault="008F678D" w:rsidP="008F678D">
      <w:pPr>
        <w:rPr>
          <w:rFonts w:eastAsia="Times New Roman" w:cs="Times New Roman"/>
          <w:bCs/>
          <w:szCs w:val="24"/>
        </w:rPr>
      </w:pPr>
    </w:p>
    <w:p w14:paraId="12887348" w14:textId="17BB4216" w:rsidR="008F678D" w:rsidRDefault="008F678D" w:rsidP="008F678D">
      <w:pPr>
        <w:rPr>
          <w:rFonts w:eastAsia="Times New Roman" w:cs="Times New Roman"/>
          <w:bCs/>
          <w:szCs w:val="24"/>
        </w:rPr>
      </w:pPr>
    </w:p>
    <w:p w14:paraId="05E310ED" w14:textId="730CF9C9" w:rsidR="008F678D" w:rsidRDefault="008F678D" w:rsidP="008F678D">
      <w:pPr>
        <w:rPr>
          <w:rFonts w:eastAsia="Times New Roman" w:cs="Times New Roman"/>
          <w:bCs/>
          <w:szCs w:val="24"/>
        </w:rPr>
      </w:pPr>
    </w:p>
    <w:p w14:paraId="53D77BDF" w14:textId="0CB7EA90" w:rsidR="008F678D" w:rsidRDefault="008F678D" w:rsidP="008F678D">
      <w:pPr>
        <w:rPr>
          <w:rFonts w:eastAsia="Times New Roman" w:cs="Times New Roman"/>
          <w:bCs/>
          <w:szCs w:val="24"/>
        </w:rPr>
      </w:pPr>
    </w:p>
    <w:p w14:paraId="06AE53E8" w14:textId="68D5AA98" w:rsidR="008F678D" w:rsidRDefault="008F678D" w:rsidP="008F678D">
      <w:pPr>
        <w:rPr>
          <w:rFonts w:eastAsia="Times New Roman" w:cs="Times New Roman"/>
          <w:bCs/>
          <w:szCs w:val="24"/>
        </w:rPr>
      </w:pPr>
    </w:p>
    <w:p w14:paraId="67FE75B6" w14:textId="27F6C7EC" w:rsidR="008F678D" w:rsidRDefault="008F678D" w:rsidP="008F678D">
      <w:pPr>
        <w:rPr>
          <w:rFonts w:eastAsia="Times New Roman" w:cs="Times New Roman"/>
          <w:bCs/>
          <w:szCs w:val="24"/>
        </w:rPr>
      </w:pPr>
    </w:p>
    <w:p w14:paraId="4160656D" w14:textId="2A1FE562" w:rsidR="008F678D" w:rsidRDefault="008F678D" w:rsidP="008F678D">
      <w:pPr>
        <w:rPr>
          <w:rFonts w:eastAsia="Times New Roman" w:cs="Times New Roman"/>
          <w:bCs/>
          <w:szCs w:val="24"/>
        </w:rPr>
      </w:pPr>
    </w:p>
    <w:p w14:paraId="24AFB1D3" w14:textId="0345C199" w:rsidR="008F678D" w:rsidRDefault="008F678D" w:rsidP="008F678D">
      <w:pPr>
        <w:rPr>
          <w:rFonts w:eastAsia="Times New Roman" w:cs="Times New Roman"/>
          <w:bCs/>
          <w:szCs w:val="24"/>
        </w:rPr>
      </w:pPr>
    </w:p>
    <w:p w14:paraId="2620CB2C" w14:textId="531F207E" w:rsidR="008F678D" w:rsidRDefault="008F678D" w:rsidP="008F678D">
      <w:pPr>
        <w:rPr>
          <w:rFonts w:eastAsia="Times New Roman" w:cs="Times New Roman"/>
          <w:bCs/>
          <w:szCs w:val="24"/>
        </w:rPr>
      </w:pPr>
    </w:p>
    <w:p w14:paraId="6C2E5385" w14:textId="4846F5AD" w:rsidR="008F678D" w:rsidRDefault="008F678D" w:rsidP="008F678D">
      <w:pPr>
        <w:rPr>
          <w:rFonts w:eastAsia="Times New Roman" w:cs="Times New Roman"/>
          <w:bCs/>
          <w:szCs w:val="24"/>
        </w:rPr>
      </w:pPr>
    </w:p>
    <w:p w14:paraId="654BB81A" w14:textId="24E29783" w:rsidR="008F678D" w:rsidRDefault="008F678D" w:rsidP="008F678D">
      <w:pPr>
        <w:rPr>
          <w:rFonts w:eastAsia="Times New Roman" w:cs="Times New Roman"/>
          <w:bCs/>
          <w:szCs w:val="24"/>
        </w:rPr>
      </w:pPr>
    </w:p>
    <w:p w14:paraId="23DB3CCE" w14:textId="11AB2D62" w:rsidR="008F678D" w:rsidRDefault="008F678D" w:rsidP="008F678D">
      <w:pPr>
        <w:rPr>
          <w:rFonts w:eastAsia="Times New Roman" w:cs="Times New Roman"/>
          <w:bCs/>
          <w:szCs w:val="24"/>
        </w:rPr>
      </w:pPr>
    </w:p>
    <w:p w14:paraId="6EF8B196" w14:textId="55C1AF0B" w:rsidR="00C978AF" w:rsidRDefault="00C978AF" w:rsidP="008F678D">
      <w:pPr>
        <w:rPr>
          <w:rFonts w:eastAsia="Times New Roman" w:cs="Times New Roman"/>
          <w:bCs/>
          <w:szCs w:val="24"/>
        </w:rPr>
      </w:pPr>
    </w:p>
    <w:p w14:paraId="0265140A" w14:textId="7ABE6B57" w:rsidR="00C978AF" w:rsidRDefault="00C978AF" w:rsidP="008F678D">
      <w:pPr>
        <w:rPr>
          <w:rFonts w:eastAsia="Times New Roman" w:cs="Times New Roman"/>
          <w:bCs/>
          <w:szCs w:val="24"/>
        </w:rPr>
      </w:pPr>
    </w:p>
    <w:p w14:paraId="7628F326" w14:textId="1C04E408" w:rsidR="00C978AF" w:rsidRDefault="00C978AF" w:rsidP="008F678D">
      <w:pPr>
        <w:rPr>
          <w:rFonts w:eastAsia="Times New Roman" w:cs="Times New Roman"/>
          <w:bCs/>
          <w:szCs w:val="24"/>
        </w:rPr>
      </w:pPr>
    </w:p>
    <w:p w14:paraId="02ACB7B0" w14:textId="370F97EE" w:rsidR="00C978AF" w:rsidRDefault="00C978AF" w:rsidP="008F678D">
      <w:pPr>
        <w:rPr>
          <w:rFonts w:eastAsia="Times New Roman" w:cs="Times New Roman"/>
          <w:bCs/>
          <w:szCs w:val="24"/>
        </w:rPr>
      </w:pPr>
    </w:p>
    <w:p w14:paraId="6C4459C1" w14:textId="15343F38" w:rsidR="00C978AF" w:rsidRDefault="00C978AF" w:rsidP="008F678D">
      <w:pPr>
        <w:rPr>
          <w:rFonts w:eastAsia="Times New Roman" w:cs="Times New Roman"/>
          <w:bCs/>
          <w:szCs w:val="24"/>
        </w:rPr>
      </w:pPr>
    </w:p>
    <w:p w14:paraId="106A15CC" w14:textId="50D2ED67" w:rsidR="00C978AF" w:rsidRDefault="00C978AF" w:rsidP="008F678D">
      <w:pPr>
        <w:rPr>
          <w:rFonts w:eastAsia="Times New Roman" w:cs="Times New Roman"/>
          <w:bCs/>
          <w:szCs w:val="24"/>
        </w:rPr>
      </w:pPr>
    </w:p>
    <w:p w14:paraId="46EA6E65" w14:textId="2A99FAB3" w:rsidR="00C978AF" w:rsidRDefault="00C978AF" w:rsidP="008F678D">
      <w:pPr>
        <w:rPr>
          <w:rFonts w:eastAsia="Times New Roman" w:cs="Times New Roman"/>
          <w:bCs/>
          <w:szCs w:val="24"/>
        </w:rPr>
      </w:pPr>
    </w:p>
    <w:p w14:paraId="70336EFB" w14:textId="003577BE" w:rsidR="00C978AF" w:rsidRDefault="00C978AF" w:rsidP="008F678D">
      <w:pPr>
        <w:rPr>
          <w:rFonts w:eastAsia="Times New Roman" w:cs="Times New Roman"/>
          <w:bCs/>
          <w:szCs w:val="24"/>
        </w:rPr>
      </w:pPr>
    </w:p>
    <w:p w14:paraId="1E3F5E83" w14:textId="00197AB2" w:rsidR="00C978AF" w:rsidRDefault="00C978AF" w:rsidP="008F678D">
      <w:pPr>
        <w:rPr>
          <w:rFonts w:eastAsia="Times New Roman" w:cs="Times New Roman"/>
          <w:bCs/>
          <w:szCs w:val="24"/>
        </w:rPr>
      </w:pPr>
    </w:p>
    <w:p w14:paraId="6C84BBE1" w14:textId="3B288FF1" w:rsidR="00C978AF" w:rsidRDefault="00C978AF" w:rsidP="008F678D">
      <w:pPr>
        <w:rPr>
          <w:rFonts w:eastAsia="Times New Roman" w:cs="Times New Roman"/>
          <w:bCs/>
          <w:szCs w:val="24"/>
        </w:rPr>
      </w:pPr>
    </w:p>
    <w:p w14:paraId="1E26D2B7" w14:textId="526E78DE" w:rsidR="00C978AF" w:rsidRDefault="00C978AF" w:rsidP="008F678D">
      <w:pPr>
        <w:rPr>
          <w:rFonts w:eastAsia="Times New Roman" w:cs="Times New Roman"/>
          <w:bCs/>
          <w:szCs w:val="24"/>
        </w:rPr>
      </w:pPr>
    </w:p>
    <w:p w14:paraId="731FB3F0" w14:textId="2246EF7B" w:rsidR="00C978AF" w:rsidRDefault="00C978AF" w:rsidP="008F678D">
      <w:pPr>
        <w:rPr>
          <w:rFonts w:eastAsia="Times New Roman" w:cs="Times New Roman"/>
          <w:bCs/>
          <w:szCs w:val="24"/>
        </w:rPr>
      </w:pPr>
    </w:p>
    <w:p w14:paraId="165E0DBD" w14:textId="3141CD26" w:rsidR="00C978AF" w:rsidRDefault="00C978AF" w:rsidP="008F678D">
      <w:pPr>
        <w:rPr>
          <w:rFonts w:eastAsia="Times New Roman" w:cs="Times New Roman"/>
          <w:bCs/>
          <w:szCs w:val="24"/>
        </w:rPr>
      </w:pPr>
    </w:p>
    <w:p w14:paraId="4467FB34" w14:textId="641CCFE8" w:rsidR="00C978AF" w:rsidRDefault="00C978AF" w:rsidP="008F678D">
      <w:pPr>
        <w:rPr>
          <w:rFonts w:eastAsia="Times New Roman" w:cs="Times New Roman"/>
          <w:bCs/>
          <w:szCs w:val="24"/>
        </w:rPr>
      </w:pPr>
    </w:p>
    <w:p w14:paraId="4060E534" w14:textId="6045C146" w:rsidR="00C978AF" w:rsidRDefault="00C978AF" w:rsidP="008F678D">
      <w:pPr>
        <w:rPr>
          <w:rFonts w:eastAsia="Times New Roman" w:cs="Times New Roman"/>
          <w:bCs/>
          <w:szCs w:val="24"/>
        </w:rPr>
      </w:pPr>
    </w:p>
    <w:p w14:paraId="6F147BE9" w14:textId="7FE27F8B" w:rsidR="00C978AF" w:rsidRDefault="00C978AF" w:rsidP="008F678D">
      <w:pPr>
        <w:rPr>
          <w:rFonts w:eastAsia="Times New Roman" w:cs="Times New Roman"/>
          <w:bCs/>
          <w:szCs w:val="24"/>
        </w:rPr>
      </w:pPr>
    </w:p>
    <w:p w14:paraId="2F43F8E6" w14:textId="5DB05DB4" w:rsidR="00C978AF" w:rsidRDefault="00C978AF" w:rsidP="008F678D">
      <w:pPr>
        <w:rPr>
          <w:rFonts w:eastAsia="Times New Roman" w:cs="Times New Roman"/>
          <w:bCs/>
          <w:szCs w:val="24"/>
        </w:rPr>
      </w:pPr>
    </w:p>
    <w:p w14:paraId="5207AD8A" w14:textId="0B99573C" w:rsidR="00C978AF" w:rsidRDefault="00C978AF" w:rsidP="008F678D">
      <w:pPr>
        <w:rPr>
          <w:rFonts w:eastAsia="Times New Roman" w:cs="Times New Roman"/>
          <w:bCs/>
          <w:szCs w:val="24"/>
        </w:rPr>
      </w:pPr>
    </w:p>
    <w:p w14:paraId="14B452F2" w14:textId="64DEBF97" w:rsidR="00C978AF" w:rsidRDefault="00C978AF" w:rsidP="008F678D">
      <w:pPr>
        <w:rPr>
          <w:rFonts w:eastAsia="Times New Roman" w:cs="Times New Roman"/>
          <w:bCs/>
          <w:szCs w:val="24"/>
        </w:rPr>
      </w:pPr>
    </w:p>
    <w:p w14:paraId="5068EE1A" w14:textId="64834B03" w:rsidR="00C978AF" w:rsidRDefault="00C978AF" w:rsidP="008F678D">
      <w:pPr>
        <w:rPr>
          <w:rFonts w:eastAsia="Times New Roman" w:cs="Times New Roman"/>
          <w:bCs/>
          <w:szCs w:val="24"/>
        </w:rPr>
      </w:pPr>
    </w:p>
    <w:p w14:paraId="1BE19DB0" w14:textId="396B3C7C" w:rsidR="00C978AF" w:rsidRDefault="00C978AF" w:rsidP="008F678D">
      <w:pPr>
        <w:rPr>
          <w:rFonts w:eastAsia="Times New Roman" w:cs="Times New Roman"/>
          <w:bCs/>
          <w:szCs w:val="24"/>
        </w:rPr>
      </w:pPr>
    </w:p>
    <w:p w14:paraId="61FC28D4" w14:textId="21B7274E" w:rsidR="00C978AF" w:rsidRDefault="00C978AF" w:rsidP="008F678D">
      <w:pPr>
        <w:rPr>
          <w:rFonts w:eastAsia="Times New Roman" w:cs="Times New Roman"/>
          <w:bCs/>
          <w:szCs w:val="24"/>
        </w:rPr>
      </w:pPr>
    </w:p>
    <w:p w14:paraId="0A6BB075" w14:textId="605D392A" w:rsidR="00C978AF" w:rsidRDefault="00C978AF" w:rsidP="008F678D">
      <w:pPr>
        <w:rPr>
          <w:rFonts w:eastAsia="Times New Roman" w:cs="Times New Roman"/>
          <w:bCs/>
          <w:szCs w:val="24"/>
        </w:rPr>
      </w:pPr>
    </w:p>
    <w:p w14:paraId="7366F717" w14:textId="502230B4" w:rsidR="00C978AF" w:rsidRDefault="00C978AF" w:rsidP="008F678D">
      <w:pPr>
        <w:rPr>
          <w:rFonts w:eastAsia="Times New Roman" w:cs="Times New Roman"/>
          <w:bCs/>
          <w:szCs w:val="24"/>
        </w:rPr>
      </w:pPr>
    </w:p>
    <w:p w14:paraId="4AB35344" w14:textId="77777777" w:rsidR="00C978AF" w:rsidRDefault="00C978AF" w:rsidP="008F678D">
      <w:pPr>
        <w:rPr>
          <w:rFonts w:eastAsia="Times New Roman" w:cs="Times New Roman"/>
          <w:bCs/>
          <w:szCs w:val="24"/>
        </w:rPr>
      </w:pPr>
    </w:p>
    <w:p w14:paraId="61B2B667" w14:textId="1E6C0B28" w:rsidR="008F678D" w:rsidRPr="0091330A" w:rsidRDefault="008F678D" w:rsidP="00C32868">
      <w:pPr>
        <w:pStyle w:val="Heading2"/>
        <w:rPr>
          <w:rFonts w:eastAsia="Times New Roman"/>
          <w:lang w:val="en-US"/>
        </w:rPr>
      </w:pPr>
      <w:bookmarkStart w:id="94" w:name="_Toc131886477"/>
      <w:r w:rsidRPr="0091330A">
        <w:rPr>
          <w:rFonts w:eastAsia="Times New Roman"/>
          <w:lang w:val="en-US"/>
        </w:rPr>
        <w:lastRenderedPageBreak/>
        <w:t>Data</w:t>
      </w:r>
      <w:r w:rsidRPr="0091330A">
        <w:rPr>
          <w:rFonts w:eastAsia="Times New Roman"/>
          <w:spacing w:val="-1"/>
          <w:lang w:val="en-US"/>
        </w:rPr>
        <w:t xml:space="preserve"> </w:t>
      </w:r>
      <w:r w:rsidRPr="0091330A">
        <w:rPr>
          <w:rFonts w:eastAsia="Times New Roman"/>
          <w:lang w:val="en-US"/>
        </w:rPr>
        <w:t>Analysis</w:t>
      </w:r>
      <w:r w:rsidRPr="0091330A">
        <w:rPr>
          <w:rFonts w:eastAsia="Times New Roman"/>
          <w:spacing w:val="-1"/>
          <w:lang w:val="en-US"/>
        </w:rPr>
        <w:t xml:space="preserve"> </w:t>
      </w:r>
      <w:r w:rsidRPr="0091330A">
        <w:rPr>
          <w:rFonts w:eastAsia="Times New Roman"/>
          <w:lang w:val="en-US"/>
        </w:rPr>
        <w:t>Plan</w:t>
      </w:r>
      <w:bookmarkEnd w:id="94"/>
    </w:p>
    <w:p w14:paraId="73DDF163" w14:textId="77777777" w:rsidR="008F678D" w:rsidRDefault="008F678D" w:rsidP="008F678D">
      <w:pPr>
        <w:spacing w:line="360" w:lineRule="auto"/>
        <w:jc w:val="both"/>
      </w:pPr>
    </w:p>
    <w:tbl>
      <w:tblPr>
        <w:tblW w:w="86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46"/>
        <w:gridCol w:w="4596"/>
      </w:tblGrid>
      <w:tr w:rsidR="008F678D" w:rsidRPr="00D954EF" w14:paraId="080DADC9" w14:textId="77777777" w:rsidTr="006517A0">
        <w:trPr>
          <w:trHeight w:val="427"/>
        </w:trPr>
        <w:tc>
          <w:tcPr>
            <w:tcW w:w="4046" w:type="dxa"/>
            <w:shd w:val="clear" w:color="auto" w:fill="FFFF00"/>
          </w:tcPr>
          <w:p w14:paraId="24825755" w14:textId="77777777" w:rsidR="008F678D" w:rsidRPr="00161711" w:rsidRDefault="008F678D" w:rsidP="006517A0">
            <w:pPr>
              <w:widowControl w:val="0"/>
              <w:autoSpaceDE w:val="0"/>
              <w:autoSpaceDN w:val="0"/>
              <w:spacing w:line="275" w:lineRule="exact"/>
              <w:ind w:left="105"/>
              <w:jc w:val="left"/>
              <w:rPr>
                <w:rFonts w:eastAsia="Times New Roman" w:cs="Times New Roman"/>
                <w:b w:val="0"/>
                <w:lang w:val="en-US"/>
              </w:rPr>
            </w:pPr>
            <w:r w:rsidRPr="00161711">
              <w:rPr>
                <w:rFonts w:eastAsia="Times New Roman" w:cs="Times New Roman"/>
                <w:b w:val="0"/>
                <w:lang w:val="en-US"/>
              </w:rPr>
              <w:t>SCALE</w:t>
            </w:r>
          </w:p>
        </w:tc>
        <w:tc>
          <w:tcPr>
            <w:tcW w:w="4596" w:type="dxa"/>
            <w:shd w:val="clear" w:color="auto" w:fill="FFFF00"/>
          </w:tcPr>
          <w:p w14:paraId="375D0ECD" w14:textId="77777777" w:rsidR="008F678D" w:rsidRPr="00161711" w:rsidRDefault="008F678D" w:rsidP="006517A0">
            <w:pPr>
              <w:widowControl w:val="0"/>
              <w:autoSpaceDE w:val="0"/>
              <w:autoSpaceDN w:val="0"/>
              <w:spacing w:line="275" w:lineRule="exact"/>
              <w:ind w:left="105"/>
              <w:jc w:val="left"/>
              <w:rPr>
                <w:rFonts w:eastAsia="Times New Roman" w:cs="Times New Roman"/>
                <w:b w:val="0"/>
                <w:lang w:val="en-US"/>
              </w:rPr>
            </w:pPr>
            <w:r w:rsidRPr="00161711">
              <w:rPr>
                <w:rFonts w:eastAsia="Times New Roman" w:cs="Times New Roman"/>
                <w:b w:val="0"/>
                <w:lang w:val="en-US"/>
              </w:rPr>
              <w:t>RESPONSE</w:t>
            </w:r>
          </w:p>
        </w:tc>
      </w:tr>
      <w:tr w:rsidR="008F678D" w:rsidRPr="00D954EF" w14:paraId="14A2E3F8" w14:textId="77777777" w:rsidTr="006517A0">
        <w:trPr>
          <w:trHeight w:val="425"/>
        </w:trPr>
        <w:tc>
          <w:tcPr>
            <w:tcW w:w="4046" w:type="dxa"/>
          </w:tcPr>
          <w:p w14:paraId="0FD0AD4C"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5</w:t>
            </w:r>
          </w:p>
        </w:tc>
        <w:tc>
          <w:tcPr>
            <w:tcW w:w="4596" w:type="dxa"/>
          </w:tcPr>
          <w:p w14:paraId="5394F5B4"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Strongly</w:t>
            </w:r>
            <w:r w:rsidRPr="00D954EF">
              <w:rPr>
                <w:rFonts w:eastAsia="Times New Roman" w:cs="Times New Roman"/>
                <w:b w:val="0"/>
                <w:spacing w:val="-2"/>
                <w:lang w:val="en-US"/>
              </w:rPr>
              <w:t xml:space="preserve"> </w:t>
            </w:r>
            <w:r w:rsidRPr="00D954EF">
              <w:rPr>
                <w:rFonts w:eastAsia="Times New Roman" w:cs="Times New Roman"/>
                <w:b w:val="0"/>
                <w:lang w:val="en-US"/>
              </w:rPr>
              <w:t>Agree</w:t>
            </w:r>
          </w:p>
        </w:tc>
      </w:tr>
      <w:tr w:rsidR="008F678D" w:rsidRPr="00D954EF" w14:paraId="58644355" w14:textId="77777777" w:rsidTr="006517A0">
        <w:trPr>
          <w:trHeight w:val="427"/>
        </w:trPr>
        <w:tc>
          <w:tcPr>
            <w:tcW w:w="4046" w:type="dxa"/>
            <w:shd w:val="clear" w:color="auto" w:fill="DBE4F0"/>
          </w:tcPr>
          <w:p w14:paraId="481051F2"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4</w:t>
            </w:r>
          </w:p>
        </w:tc>
        <w:tc>
          <w:tcPr>
            <w:tcW w:w="4596" w:type="dxa"/>
            <w:shd w:val="clear" w:color="auto" w:fill="DBE4F0"/>
          </w:tcPr>
          <w:p w14:paraId="35249B3D"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Agree</w:t>
            </w:r>
          </w:p>
        </w:tc>
      </w:tr>
      <w:tr w:rsidR="008F678D" w:rsidRPr="00D954EF" w14:paraId="39D65272" w14:textId="77777777" w:rsidTr="006517A0">
        <w:trPr>
          <w:trHeight w:val="425"/>
        </w:trPr>
        <w:tc>
          <w:tcPr>
            <w:tcW w:w="4046" w:type="dxa"/>
          </w:tcPr>
          <w:p w14:paraId="1977FB5C"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3</w:t>
            </w:r>
          </w:p>
        </w:tc>
        <w:tc>
          <w:tcPr>
            <w:tcW w:w="4596" w:type="dxa"/>
          </w:tcPr>
          <w:p w14:paraId="2AF2A5FB"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Disagree</w:t>
            </w:r>
          </w:p>
        </w:tc>
      </w:tr>
      <w:tr w:rsidR="008F678D" w:rsidRPr="00D954EF" w14:paraId="47B9B965" w14:textId="77777777" w:rsidTr="006517A0">
        <w:trPr>
          <w:trHeight w:val="427"/>
        </w:trPr>
        <w:tc>
          <w:tcPr>
            <w:tcW w:w="4046" w:type="dxa"/>
            <w:shd w:val="clear" w:color="auto" w:fill="DBE4F0"/>
          </w:tcPr>
          <w:p w14:paraId="6E25A518" w14:textId="77777777" w:rsidR="008F678D" w:rsidRPr="00D954EF" w:rsidRDefault="008F678D" w:rsidP="006517A0">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lang w:val="en-US"/>
              </w:rPr>
              <w:t>2</w:t>
            </w:r>
          </w:p>
        </w:tc>
        <w:tc>
          <w:tcPr>
            <w:tcW w:w="4596" w:type="dxa"/>
            <w:shd w:val="clear" w:color="auto" w:fill="DBE4F0"/>
          </w:tcPr>
          <w:p w14:paraId="353B8713" w14:textId="77777777" w:rsidR="008F678D" w:rsidRPr="00D954EF" w:rsidRDefault="008F678D" w:rsidP="006517A0">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lang w:val="en-US"/>
              </w:rPr>
              <w:t>Strongly</w:t>
            </w:r>
            <w:r w:rsidRPr="00D954EF">
              <w:rPr>
                <w:rFonts w:eastAsia="Times New Roman" w:cs="Times New Roman"/>
                <w:b w:val="0"/>
                <w:spacing w:val="-2"/>
                <w:lang w:val="en-US"/>
              </w:rPr>
              <w:t xml:space="preserve"> </w:t>
            </w:r>
            <w:r w:rsidRPr="00D954EF">
              <w:rPr>
                <w:rFonts w:eastAsia="Times New Roman" w:cs="Times New Roman"/>
                <w:b w:val="0"/>
                <w:lang w:val="en-US"/>
              </w:rPr>
              <w:t>Disagree</w:t>
            </w:r>
          </w:p>
        </w:tc>
      </w:tr>
      <w:tr w:rsidR="008F678D" w:rsidRPr="00D954EF" w14:paraId="655A348C" w14:textId="77777777" w:rsidTr="006517A0">
        <w:trPr>
          <w:trHeight w:val="427"/>
        </w:trPr>
        <w:tc>
          <w:tcPr>
            <w:tcW w:w="4046" w:type="dxa"/>
          </w:tcPr>
          <w:p w14:paraId="3B0A3B32"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1</w:t>
            </w:r>
          </w:p>
        </w:tc>
        <w:tc>
          <w:tcPr>
            <w:tcW w:w="4596" w:type="dxa"/>
          </w:tcPr>
          <w:p w14:paraId="128DCF66" w14:textId="77777777" w:rsidR="008F678D" w:rsidRPr="00D954EF" w:rsidRDefault="008F678D" w:rsidP="006517A0">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Not</w:t>
            </w:r>
            <w:r w:rsidRPr="00D954EF">
              <w:rPr>
                <w:rFonts w:eastAsia="Times New Roman" w:cs="Times New Roman"/>
                <w:b w:val="0"/>
                <w:spacing w:val="-1"/>
                <w:lang w:val="en-US"/>
              </w:rPr>
              <w:t xml:space="preserve"> </w:t>
            </w:r>
            <w:r w:rsidRPr="00D954EF">
              <w:rPr>
                <w:rFonts w:eastAsia="Times New Roman" w:cs="Times New Roman"/>
                <w:b w:val="0"/>
                <w:lang w:val="en-US"/>
              </w:rPr>
              <w:t>Applicable</w:t>
            </w:r>
          </w:p>
        </w:tc>
      </w:tr>
    </w:tbl>
    <w:p w14:paraId="509EDD6A" w14:textId="77777777" w:rsidR="008F678D" w:rsidRDefault="008F678D" w:rsidP="008F678D"/>
    <w:p w14:paraId="04042164" w14:textId="12A84BBA" w:rsidR="008F678D" w:rsidRPr="0091330A" w:rsidRDefault="008F678D" w:rsidP="008F678D">
      <w:pPr>
        <w:rPr>
          <w:lang w:val="en-US"/>
        </w:rPr>
      </w:pPr>
      <w:r w:rsidRPr="0091330A">
        <w:rPr>
          <w:lang w:val="en-US"/>
        </w:rPr>
        <w:t>Figure</w:t>
      </w:r>
      <w:r w:rsidRPr="0091330A">
        <w:rPr>
          <w:spacing w:val="-2"/>
          <w:lang w:val="en-US"/>
        </w:rPr>
        <w:t xml:space="preserve"> </w:t>
      </w:r>
      <w:r w:rsidR="000E3A69">
        <w:rPr>
          <w:lang w:val="en-US"/>
        </w:rPr>
        <w:t>90</w:t>
      </w:r>
      <w:r w:rsidRPr="0091330A">
        <w:rPr>
          <w:lang w:val="en-US"/>
        </w:rPr>
        <w:t>.</w:t>
      </w:r>
      <w:r w:rsidRPr="0091330A">
        <w:rPr>
          <w:spacing w:val="-1"/>
          <w:lang w:val="en-US"/>
        </w:rPr>
        <w:t xml:space="preserve"> </w:t>
      </w:r>
      <w:r w:rsidRPr="0091330A">
        <w:rPr>
          <w:lang w:val="en-US"/>
        </w:rPr>
        <w:t>5-Point</w:t>
      </w:r>
      <w:r w:rsidRPr="0091330A">
        <w:rPr>
          <w:spacing w:val="-1"/>
          <w:lang w:val="en-US"/>
        </w:rPr>
        <w:t xml:space="preserve"> </w:t>
      </w:r>
      <w:r w:rsidRPr="0091330A">
        <w:rPr>
          <w:lang w:val="en-US"/>
        </w:rPr>
        <w:t>Likert</w:t>
      </w:r>
      <w:r w:rsidRPr="0091330A">
        <w:rPr>
          <w:spacing w:val="-1"/>
          <w:lang w:val="en-US"/>
        </w:rPr>
        <w:t xml:space="preserve"> </w:t>
      </w:r>
      <w:r w:rsidRPr="0091330A">
        <w:rPr>
          <w:lang w:val="en-US"/>
        </w:rPr>
        <w:t>Scale</w:t>
      </w:r>
    </w:p>
    <w:p w14:paraId="0EF8CA68" w14:textId="77777777" w:rsidR="00FC016B" w:rsidRPr="00D954EF" w:rsidRDefault="00FC016B" w:rsidP="00FC016B">
      <w:pPr>
        <w:widowControl w:val="0"/>
        <w:autoSpaceDE w:val="0"/>
        <w:autoSpaceDN w:val="0"/>
        <w:jc w:val="left"/>
        <w:rPr>
          <w:rFonts w:eastAsia="Times New Roman" w:cs="Times New Roman"/>
          <w:sz w:val="22"/>
          <w:szCs w:val="24"/>
          <w:lang w:val="en-US"/>
        </w:rPr>
      </w:pPr>
    </w:p>
    <w:p w14:paraId="726CE9F9" w14:textId="77777777" w:rsidR="009D1237" w:rsidRPr="0091330A" w:rsidRDefault="009D1237" w:rsidP="009D1237">
      <w:pPr>
        <w:widowControl w:val="0"/>
        <w:autoSpaceDE w:val="0"/>
        <w:autoSpaceDN w:val="0"/>
        <w:spacing w:line="360" w:lineRule="auto"/>
        <w:ind w:left="821" w:right="114"/>
        <w:jc w:val="both"/>
        <w:rPr>
          <w:rFonts w:eastAsia="Times New Roman" w:cs="Times New Roman"/>
          <w:b w:val="0"/>
          <w:szCs w:val="24"/>
          <w:lang w:val="en-US"/>
        </w:rPr>
      </w:pPr>
      <w:commentRangeStart w:id="95"/>
      <w:r w:rsidRPr="00C224CD">
        <w:rPr>
          <w:rFonts w:eastAsia="Times New Roman" w:cs="Times New Roman"/>
          <w:b w:val="0"/>
          <w:szCs w:val="24"/>
          <w:lang w:val="en-US"/>
        </w:rPr>
        <w:t>The 5-point Likert scale was used to evaluate the proposed system, providing ease to respondents, and gathering quantitative data on functionality, usability, efficiency, reliability, maintainability, and portability. This data can be used to create a graphical representation of respondents' insights through statistical information.</w:t>
      </w:r>
      <w:commentRangeEnd w:id="95"/>
      <w:r>
        <w:rPr>
          <w:rStyle w:val="CommentReference"/>
        </w:rPr>
        <w:commentReference w:id="95"/>
      </w:r>
    </w:p>
    <w:p w14:paraId="70A4A25F" w14:textId="77777777" w:rsidR="009D1237" w:rsidRPr="00D954EF" w:rsidRDefault="009D1237" w:rsidP="00FC016B">
      <w:pPr>
        <w:widowControl w:val="0"/>
        <w:autoSpaceDE w:val="0"/>
        <w:autoSpaceDN w:val="0"/>
        <w:spacing w:before="79" w:line="360" w:lineRule="auto"/>
        <w:ind w:left="821" w:right="116"/>
        <w:jc w:val="both"/>
        <w:rPr>
          <w:rFonts w:eastAsia="Times New Roman" w:cs="Times New Roman"/>
          <w:b w:val="0"/>
          <w:szCs w:val="24"/>
          <w:lang w:val="en-US"/>
        </w:rPr>
      </w:pPr>
    </w:p>
    <w:tbl>
      <w:tblPr>
        <w:tblpPr w:leftFromText="180" w:rightFromText="180" w:vertAnchor="text" w:horzAnchor="margin" w:tblpXSpec="right"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4593"/>
      </w:tblGrid>
      <w:tr w:rsidR="00FC016B" w:rsidRPr="00D954EF" w14:paraId="415B9B8E" w14:textId="77777777" w:rsidTr="00690FF1">
        <w:trPr>
          <w:trHeight w:val="414"/>
        </w:trPr>
        <w:tc>
          <w:tcPr>
            <w:tcW w:w="3781" w:type="dxa"/>
            <w:shd w:val="clear" w:color="auto" w:fill="92CDDC"/>
          </w:tcPr>
          <w:p w14:paraId="6F27211C" w14:textId="77777777" w:rsidR="00FC016B" w:rsidRPr="00D954EF" w:rsidRDefault="00FC016B" w:rsidP="00690FF1">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color w:val="FFFFFF"/>
                <w:lang w:val="en-US"/>
              </w:rPr>
              <w:t>Range</w:t>
            </w:r>
            <w:r w:rsidRPr="00D954EF">
              <w:rPr>
                <w:rFonts w:eastAsia="Times New Roman" w:cs="Times New Roman"/>
                <w:b w:val="0"/>
                <w:color w:val="FFFFFF"/>
                <w:spacing w:val="-2"/>
                <w:lang w:val="en-US"/>
              </w:rPr>
              <w:t xml:space="preserve"> </w:t>
            </w:r>
            <w:r w:rsidRPr="00D954EF">
              <w:rPr>
                <w:rFonts w:eastAsia="Times New Roman" w:cs="Times New Roman"/>
                <w:b w:val="0"/>
                <w:color w:val="FFFFFF"/>
                <w:lang w:val="en-US"/>
              </w:rPr>
              <w:t>of</w:t>
            </w:r>
            <w:r w:rsidRPr="00D954EF">
              <w:rPr>
                <w:rFonts w:eastAsia="Times New Roman" w:cs="Times New Roman"/>
                <w:b w:val="0"/>
                <w:color w:val="FFFFFF"/>
                <w:spacing w:val="-1"/>
                <w:lang w:val="en-US"/>
              </w:rPr>
              <w:t xml:space="preserve"> </w:t>
            </w:r>
            <w:r w:rsidRPr="00D954EF">
              <w:rPr>
                <w:rFonts w:eastAsia="Times New Roman" w:cs="Times New Roman"/>
                <w:b w:val="0"/>
                <w:color w:val="FFFFFF"/>
                <w:lang w:val="en-US"/>
              </w:rPr>
              <w:t>Mean</w:t>
            </w:r>
            <w:r w:rsidRPr="00D954EF">
              <w:rPr>
                <w:rFonts w:eastAsia="Times New Roman" w:cs="Times New Roman"/>
                <w:b w:val="0"/>
                <w:color w:val="FFFFFF"/>
                <w:spacing w:val="-1"/>
                <w:lang w:val="en-US"/>
              </w:rPr>
              <w:t xml:space="preserve"> </w:t>
            </w:r>
            <w:r w:rsidRPr="00D954EF">
              <w:rPr>
                <w:rFonts w:eastAsia="Times New Roman" w:cs="Times New Roman"/>
                <w:b w:val="0"/>
                <w:color w:val="FFFFFF"/>
                <w:lang w:val="en-US"/>
              </w:rPr>
              <w:t>Score</w:t>
            </w:r>
          </w:p>
        </w:tc>
        <w:tc>
          <w:tcPr>
            <w:tcW w:w="4593" w:type="dxa"/>
            <w:shd w:val="clear" w:color="auto" w:fill="92CDDC"/>
          </w:tcPr>
          <w:p w14:paraId="4B2E1154" w14:textId="77777777" w:rsidR="00FC016B" w:rsidRPr="00D954EF" w:rsidRDefault="00FC016B" w:rsidP="00690FF1">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color w:val="FFFFFF"/>
                <w:lang w:val="en-US"/>
              </w:rPr>
              <w:t>Interpretation</w:t>
            </w:r>
            <w:r w:rsidRPr="00D954EF">
              <w:rPr>
                <w:rFonts w:eastAsia="Times New Roman" w:cs="Times New Roman"/>
                <w:b w:val="0"/>
                <w:color w:val="FFFFFF"/>
                <w:spacing w:val="-2"/>
                <w:lang w:val="en-US"/>
              </w:rPr>
              <w:t xml:space="preserve"> </w:t>
            </w:r>
            <w:r w:rsidRPr="00D954EF">
              <w:rPr>
                <w:rFonts w:eastAsia="Times New Roman" w:cs="Times New Roman"/>
                <w:b w:val="0"/>
                <w:color w:val="FFFFFF"/>
                <w:lang w:val="en-US"/>
              </w:rPr>
              <w:t>of</w:t>
            </w:r>
            <w:r w:rsidRPr="00D954EF">
              <w:rPr>
                <w:rFonts w:eastAsia="Times New Roman" w:cs="Times New Roman"/>
                <w:b w:val="0"/>
                <w:color w:val="FFFFFF"/>
                <w:spacing w:val="-2"/>
                <w:lang w:val="en-US"/>
              </w:rPr>
              <w:t xml:space="preserve"> </w:t>
            </w:r>
            <w:r w:rsidRPr="00D954EF">
              <w:rPr>
                <w:rFonts w:eastAsia="Times New Roman" w:cs="Times New Roman"/>
                <w:b w:val="0"/>
                <w:color w:val="FFFFFF"/>
                <w:lang w:val="en-US"/>
              </w:rPr>
              <w:t>Mean</w:t>
            </w:r>
            <w:r w:rsidRPr="00D954EF">
              <w:rPr>
                <w:rFonts w:eastAsia="Times New Roman" w:cs="Times New Roman"/>
                <w:b w:val="0"/>
                <w:color w:val="FFFFFF"/>
                <w:spacing w:val="-1"/>
                <w:lang w:val="en-US"/>
              </w:rPr>
              <w:t xml:space="preserve"> </w:t>
            </w:r>
            <w:r w:rsidRPr="00D954EF">
              <w:rPr>
                <w:rFonts w:eastAsia="Times New Roman" w:cs="Times New Roman"/>
                <w:b w:val="0"/>
                <w:color w:val="FFFFFF"/>
                <w:lang w:val="en-US"/>
              </w:rPr>
              <w:t>Score</w:t>
            </w:r>
          </w:p>
        </w:tc>
      </w:tr>
      <w:tr w:rsidR="00FC016B" w:rsidRPr="00D954EF" w14:paraId="56BFE196" w14:textId="77777777" w:rsidTr="00690FF1">
        <w:trPr>
          <w:trHeight w:val="414"/>
        </w:trPr>
        <w:tc>
          <w:tcPr>
            <w:tcW w:w="3781" w:type="dxa"/>
            <w:shd w:val="clear" w:color="auto" w:fill="DBE4F0"/>
          </w:tcPr>
          <w:p w14:paraId="726B80D5" w14:textId="77777777" w:rsidR="00FC016B" w:rsidRPr="00D954EF" w:rsidRDefault="00FC016B" w:rsidP="00690FF1">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4.21-5.00</w:t>
            </w:r>
          </w:p>
        </w:tc>
        <w:tc>
          <w:tcPr>
            <w:tcW w:w="4593" w:type="dxa"/>
            <w:shd w:val="clear" w:color="auto" w:fill="DBE4F0"/>
          </w:tcPr>
          <w:p w14:paraId="213A5AF3" w14:textId="77777777" w:rsidR="00FC016B" w:rsidRPr="00D954EF" w:rsidRDefault="00FC016B" w:rsidP="00690FF1">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Very</w:t>
            </w:r>
            <w:r w:rsidRPr="00D954EF">
              <w:rPr>
                <w:rFonts w:eastAsia="Times New Roman" w:cs="Times New Roman"/>
                <w:b w:val="0"/>
                <w:spacing w:val="-2"/>
                <w:lang w:val="en-US"/>
              </w:rPr>
              <w:t xml:space="preserve"> </w:t>
            </w:r>
            <w:r w:rsidRPr="00D954EF">
              <w:rPr>
                <w:rFonts w:eastAsia="Times New Roman" w:cs="Times New Roman"/>
                <w:b w:val="0"/>
                <w:lang w:val="en-US"/>
              </w:rPr>
              <w:t>High</w:t>
            </w:r>
            <w:r w:rsidRPr="00D954EF">
              <w:rPr>
                <w:rFonts w:eastAsia="Times New Roman" w:cs="Times New Roman"/>
                <w:b w:val="0"/>
                <w:spacing w:val="-1"/>
                <w:lang w:val="en-US"/>
              </w:rPr>
              <w:t xml:space="preserve"> </w:t>
            </w:r>
            <w:r w:rsidRPr="00D954EF">
              <w:rPr>
                <w:rFonts w:eastAsia="Times New Roman" w:cs="Times New Roman"/>
                <w:b w:val="0"/>
                <w:lang w:val="en-US"/>
              </w:rPr>
              <w:t>Acceptability</w:t>
            </w:r>
          </w:p>
        </w:tc>
      </w:tr>
      <w:tr w:rsidR="00FC016B" w:rsidRPr="00D954EF" w14:paraId="3B40A2A1" w14:textId="77777777" w:rsidTr="00690FF1">
        <w:trPr>
          <w:trHeight w:val="412"/>
        </w:trPr>
        <w:tc>
          <w:tcPr>
            <w:tcW w:w="3781" w:type="dxa"/>
          </w:tcPr>
          <w:p w14:paraId="1A3E1202" w14:textId="77777777" w:rsidR="00FC016B" w:rsidRPr="00D954EF" w:rsidRDefault="00FC016B" w:rsidP="00690FF1">
            <w:pPr>
              <w:widowControl w:val="0"/>
              <w:autoSpaceDE w:val="0"/>
              <w:autoSpaceDN w:val="0"/>
              <w:spacing w:line="276" w:lineRule="exact"/>
              <w:ind w:left="105"/>
              <w:jc w:val="left"/>
              <w:rPr>
                <w:rFonts w:eastAsia="Times New Roman" w:cs="Times New Roman"/>
                <w:b w:val="0"/>
                <w:lang w:val="en-US"/>
              </w:rPr>
            </w:pPr>
            <w:r w:rsidRPr="00D954EF">
              <w:rPr>
                <w:rFonts w:eastAsia="Times New Roman" w:cs="Times New Roman"/>
                <w:b w:val="0"/>
                <w:lang w:val="en-US"/>
              </w:rPr>
              <w:t>3.41-4.20</w:t>
            </w:r>
          </w:p>
        </w:tc>
        <w:tc>
          <w:tcPr>
            <w:tcW w:w="4593" w:type="dxa"/>
          </w:tcPr>
          <w:p w14:paraId="5A459A63" w14:textId="77777777" w:rsidR="00FC016B" w:rsidRPr="00D954EF" w:rsidRDefault="00FC016B" w:rsidP="00690FF1">
            <w:pPr>
              <w:widowControl w:val="0"/>
              <w:autoSpaceDE w:val="0"/>
              <w:autoSpaceDN w:val="0"/>
              <w:spacing w:line="276" w:lineRule="exact"/>
              <w:ind w:left="105"/>
              <w:jc w:val="left"/>
              <w:rPr>
                <w:rFonts w:eastAsia="Times New Roman" w:cs="Times New Roman"/>
                <w:b w:val="0"/>
                <w:lang w:val="en-US"/>
              </w:rPr>
            </w:pPr>
            <w:r w:rsidRPr="00D954EF">
              <w:rPr>
                <w:rFonts w:eastAsia="Times New Roman" w:cs="Times New Roman"/>
                <w:b w:val="0"/>
                <w:lang w:val="en-US"/>
              </w:rPr>
              <w:t>High</w:t>
            </w:r>
            <w:r w:rsidRPr="00D954EF">
              <w:rPr>
                <w:rFonts w:eastAsia="Times New Roman" w:cs="Times New Roman"/>
                <w:b w:val="0"/>
                <w:spacing w:val="-2"/>
                <w:lang w:val="en-US"/>
              </w:rPr>
              <w:t xml:space="preserve"> </w:t>
            </w:r>
            <w:r w:rsidRPr="00D954EF">
              <w:rPr>
                <w:rFonts w:eastAsia="Times New Roman" w:cs="Times New Roman"/>
                <w:b w:val="0"/>
                <w:lang w:val="en-US"/>
              </w:rPr>
              <w:t>Acceptability</w:t>
            </w:r>
          </w:p>
        </w:tc>
      </w:tr>
      <w:tr w:rsidR="00FC016B" w:rsidRPr="00D954EF" w14:paraId="25EAC6DB" w14:textId="77777777" w:rsidTr="00690FF1">
        <w:trPr>
          <w:trHeight w:val="414"/>
        </w:trPr>
        <w:tc>
          <w:tcPr>
            <w:tcW w:w="3781" w:type="dxa"/>
          </w:tcPr>
          <w:p w14:paraId="39ABCC16" w14:textId="77777777" w:rsidR="00FC016B" w:rsidRPr="00D954EF" w:rsidRDefault="00FC016B" w:rsidP="00690FF1">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lang w:val="en-US"/>
              </w:rPr>
              <w:t>2.61-3.40</w:t>
            </w:r>
          </w:p>
        </w:tc>
        <w:tc>
          <w:tcPr>
            <w:tcW w:w="4593" w:type="dxa"/>
          </w:tcPr>
          <w:p w14:paraId="0EC13A6B" w14:textId="77777777" w:rsidR="00FC016B" w:rsidRPr="00D954EF" w:rsidRDefault="00FC016B" w:rsidP="00690FF1">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lang w:val="en-US"/>
              </w:rPr>
              <w:t>Low</w:t>
            </w:r>
            <w:r w:rsidRPr="00D954EF">
              <w:rPr>
                <w:rFonts w:eastAsia="Times New Roman" w:cs="Times New Roman"/>
                <w:b w:val="0"/>
                <w:spacing w:val="-2"/>
                <w:lang w:val="en-US"/>
              </w:rPr>
              <w:t xml:space="preserve"> </w:t>
            </w:r>
            <w:r w:rsidRPr="00D954EF">
              <w:rPr>
                <w:rFonts w:eastAsia="Times New Roman" w:cs="Times New Roman"/>
                <w:b w:val="0"/>
                <w:lang w:val="en-US"/>
              </w:rPr>
              <w:t>Acceptability</w:t>
            </w:r>
          </w:p>
        </w:tc>
      </w:tr>
      <w:tr w:rsidR="00FC016B" w:rsidRPr="00D954EF" w14:paraId="7A84770F" w14:textId="77777777" w:rsidTr="00690FF1">
        <w:trPr>
          <w:trHeight w:val="414"/>
        </w:trPr>
        <w:tc>
          <w:tcPr>
            <w:tcW w:w="3781" w:type="dxa"/>
            <w:shd w:val="clear" w:color="auto" w:fill="DBE4F0"/>
          </w:tcPr>
          <w:p w14:paraId="3ADB8AF0" w14:textId="77777777" w:rsidR="00FC016B" w:rsidRPr="00D954EF" w:rsidRDefault="00FC016B" w:rsidP="00690FF1">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1.81-2.60</w:t>
            </w:r>
          </w:p>
        </w:tc>
        <w:tc>
          <w:tcPr>
            <w:tcW w:w="4593" w:type="dxa"/>
            <w:shd w:val="clear" w:color="auto" w:fill="DBE4F0"/>
          </w:tcPr>
          <w:p w14:paraId="136DE8B1" w14:textId="77777777" w:rsidR="00FC016B" w:rsidRPr="00D954EF" w:rsidRDefault="00FC016B" w:rsidP="00690FF1">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Very</w:t>
            </w:r>
            <w:r w:rsidRPr="00D954EF">
              <w:rPr>
                <w:rFonts w:eastAsia="Times New Roman" w:cs="Times New Roman"/>
                <w:b w:val="0"/>
                <w:spacing w:val="-1"/>
                <w:lang w:val="en-US"/>
              </w:rPr>
              <w:t xml:space="preserve"> </w:t>
            </w:r>
            <w:r w:rsidRPr="00D954EF">
              <w:rPr>
                <w:rFonts w:eastAsia="Times New Roman" w:cs="Times New Roman"/>
                <w:b w:val="0"/>
                <w:lang w:val="en-US"/>
              </w:rPr>
              <w:t>Low</w:t>
            </w:r>
            <w:r w:rsidRPr="00D954EF">
              <w:rPr>
                <w:rFonts w:eastAsia="Times New Roman" w:cs="Times New Roman"/>
                <w:b w:val="0"/>
                <w:spacing w:val="-1"/>
                <w:lang w:val="en-US"/>
              </w:rPr>
              <w:t xml:space="preserve"> </w:t>
            </w:r>
            <w:r w:rsidRPr="00D954EF">
              <w:rPr>
                <w:rFonts w:eastAsia="Times New Roman" w:cs="Times New Roman"/>
                <w:b w:val="0"/>
                <w:lang w:val="en-US"/>
              </w:rPr>
              <w:t>Acceptability</w:t>
            </w:r>
          </w:p>
        </w:tc>
      </w:tr>
      <w:tr w:rsidR="00FC016B" w:rsidRPr="00D954EF" w14:paraId="338E4F5D" w14:textId="77777777" w:rsidTr="00690FF1">
        <w:trPr>
          <w:trHeight w:val="412"/>
        </w:trPr>
        <w:tc>
          <w:tcPr>
            <w:tcW w:w="3781" w:type="dxa"/>
          </w:tcPr>
          <w:p w14:paraId="46D87375" w14:textId="77777777" w:rsidR="00FC016B" w:rsidRPr="00D954EF" w:rsidRDefault="00FC016B" w:rsidP="00690FF1">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1.00-1.80</w:t>
            </w:r>
          </w:p>
        </w:tc>
        <w:tc>
          <w:tcPr>
            <w:tcW w:w="4593" w:type="dxa"/>
          </w:tcPr>
          <w:p w14:paraId="78D236D4" w14:textId="77777777" w:rsidR="00FC016B" w:rsidRPr="00D954EF" w:rsidRDefault="00FC016B" w:rsidP="00690FF1">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Not</w:t>
            </w:r>
            <w:r w:rsidRPr="00D954EF">
              <w:rPr>
                <w:rFonts w:eastAsia="Times New Roman" w:cs="Times New Roman"/>
                <w:b w:val="0"/>
                <w:spacing w:val="-2"/>
                <w:lang w:val="en-US"/>
              </w:rPr>
              <w:t xml:space="preserve"> </w:t>
            </w:r>
            <w:r w:rsidRPr="00D954EF">
              <w:rPr>
                <w:rFonts w:eastAsia="Times New Roman" w:cs="Times New Roman"/>
                <w:b w:val="0"/>
                <w:lang w:val="en-US"/>
              </w:rPr>
              <w:t>Acceptable</w:t>
            </w:r>
          </w:p>
        </w:tc>
      </w:tr>
    </w:tbl>
    <w:p w14:paraId="75876F6F" w14:textId="77777777" w:rsidR="00FC016B" w:rsidRPr="00D954EF" w:rsidRDefault="00FC016B" w:rsidP="00FC016B">
      <w:pPr>
        <w:rPr>
          <w:lang w:val="en-US"/>
        </w:rPr>
      </w:pPr>
    </w:p>
    <w:p w14:paraId="67CAEE8E" w14:textId="77777777" w:rsidR="00FC016B" w:rsidRPr="00D954EF" w:rsidRDefault="00FC016B" w:rsidP="00FC016B">
      <w:pPr>
        <w:rPr>
          <w:lang w:val="en-US"/>
        </w:rPr>
      </w:pPr>
      <w:r w:rsidRPr="00D954EF">
        <w:rPr>
          <w:lang w:val="en-US"/>
        </w:rPr>
        <w:t>Figure</w:t>
      </w:r>
      <w:r w:rsidRPr="00D954EF">
        <w:rPr>
          <w:spacing w:val="-3"/>
          <w:lang w:val="en-US"/>
        </w:rPr>
        <w:t xml:space="preserve"> </w:t>
      </w:r>
      <w:r w:rsidRPr="00D954EF">
        <w:rPr>
          <w:lang w:val="en-US"/>
        </w:rPr>
        <w:t>223.</w:t>
      </w:r>
      <w:r w:rsidRPr="00D954EF">
        <w:rPr>
          <w:spacing w:val="-1"/>
          <w:lang w:val="en-US"/>
        </w:rPr>
        <w:t xml:space="preserve"> </w:t>
      </w:r>
      <w:r w:rsidRPr="00D954EF">
        <w:rPr>
          <w:lang w:val="en-US"/>
        </w:rPr>
        <w:t>Interpretation</w:t>
      </w:r>
      <w:r w:rsidRPr="00D954EF">
        <w:rPr>
          <w:spacing w:val="1"/>
          <w:lang w:val="en-US"/>
        </w:rPr>
        <w:t xml:space="preserve"> </w:t>
      </w:r>
      <w:r w:rsidRPr="00D954EF">
        <w:rPr>
          <w:lang w:val="en-US"/>
        </w:rPr>
        <w:t>Table</w:t>
      </w:r>
      <w:r w:rsidRPr="00D954EF">
        <w:rPr>
          <w:spacing w:val="-1"/>
          <w:lang w:val="en-US"/>
        </w:rPr>
        <w:t xml:space="preserve"> </w:t>
      </w:r>
      <w:r w:rsidRPr="00D954EF">
        <w:rPr>
          <w:lang w:val="en-US"/>
        </w:rPr>
        <w:t>–</w:t>
      </w:r>
      <w:r w:rsidRPr="00D954EF">
        <w:rPr>
          <w:spacing w:val="-1"/>
          <w:lang w:val="en-US"/>
        </w:rPr>
        <w:t xml:space="preserve"> </w:t>
      </w:r>
      <w:r w:rsidRPr="00D954EF">
        <w:rPr>
          <w:lang w:val="en-US"/>
        </w:rPr>
        <w:t>Weighted</w:t>
      </w:r>
      <w:r w:rsidRPr="00D954EF">
        <w:rPr>
          <w:spacing w:val="-1"/>
          <w:lang w:val="en-US"/>
        </w:rPr>
        <w:t xml:space="preserve"> </w:t>
      </w:r>
      <w:r w:rsidRPr="00D954EF">
        <w:rPr>
          <w:lang w:val="en-US"/>
        </w:rPr>
        <w:t>Mean</w:t>
      </w:r>
    </w:p>
    <w:p w14:paraId="6F2EB9E4" w14:textId="77777777" w:rsidR="00FC016B" w:rsidRPr="00D954EF" w:rsidRDefault="00FC016B" w:rsidP="00FC016B">
      <w:pPr>
        <w:widowControl w:val="0"/>
        <w:autoSpaceDE w:val="0"/>
        <w:autoSpaceDN w:val="0"/>
        <w:spacing w:before="79" w:line="360" w:lineRule="auto"/>
        <w:ind w:right="116"/>
        <w:jc w:val="both"/>
        <w:rPr>
          <w:rFonts w:eastAsia="Times New Roman" w:cs="Times New Roman"/>
          <w:b w:val="0"/>
          <w:szCs w:val="24"/>
          <w:lang w:val="en-US"/>
        </w:rPr>
      </w:pPr>
    </w:p>
    <w:p w14:paraId="077DA632" w14:textId="30BD5168" w:rsidR="00FC016B" w:rsidRDefault="00A67DA7" w:rsidP="00FC016B">
      <w:pPr>
        <w:widowControl w:val="0"/>
        <w:autoSpaceDE w:val="0"/>
        <w:autoSpaceDN w:val="0"/>
        <w:spacing w:line="360" w:lineRule="auto"/>
        <w:ind w:left="821" w:right="119"/>
        <w:jc w:val="both"/>
        <w:rPr>
          <w:rFonts w:eastAsia="Times New Roman" w:cs="Times New Roman"/>
          <w:b w:val="0"/>
          <w:szCs w:val="24"/>
          <w:lang w:val="en-US"/>
        </w:rPr>
      </w:pPr>
      <w:commentRangeStart w:id="96"/>
      <w:r>
        <w:rPr>
          <w:rFonts w:eastAsia="Times New Roman" w:cs="Times New Roman"/>
          <w:b w:val="0"/>
          <w:szCs w:val="24"/>
          <w:lang w:val="en-US"/>
        </w:rPr>
        <w:t>A</w:t>
      </w:r>
      <w:r w:rsidRPr="00A67DA7">
        <w:rPr>
          <w:rFonts w:eastAsia="Times New Roman" w:cs="Times New Roman"/>
          <w:b w:val="0"/>
          <w:szCs w:val="24"/>
          <w:lang w:val="en-US"/>
        </w:rPr>
        <w:t xml:space="preserve">ssess the acceptability of a system's functionalities by computing the weighted average of survey responses. </w:t>
      </w:r>
      <w:r>
        <w:rPr>
          <w:rFonts w:eastAsia="Times New Roman" w:cs="Times New Roman"/>
          <w:b w:val="0"/>
          <w:szCs w:val="24"/>
          <w:lang w:val="en-US"/>
        </w:rPr>
        <w:t xml:space="preserve"> </w:t>
      </w:r>
      <w:r w:rsidRPr="00A67DA7">
        <w:rPr>
          <w:rFonts w:eastAsia="Times New Roman" w:cs="Times New Roman"/>
          <w:b w:val="0"/>
          <w:szCs w:val="24"/>
          <w:lang w:val="en-US"/>
        </w:rPr>
        <w:t>The table typically consists of ranges or categories that correspond to the level of acceptability, such as "</w:t>
      </w:r>
      <w:r w:rsidRPr="00A67DA7">
        <w:t xml:space="preserve"> </w:t>
      </w:r>
      <w:r w:rsidRPr="00A67DA7">
        <w:rPr>
          <w:rFonts w:eastAsia="Times New Roman" w:cs="Times New Roman"/>
          <w:b w:val="0"/>
          <w:szCs w:val="24"/>
          <w:lang w:val="en-US"/>
        </w:rPr>
        <w:t>Very High Acceptability," "</w:t>
      </w:r>
      <w:r w:rsidRPr="00A67DA7">
        <w:t xml:space="preserve"> </w:t>
      </w:r>
      <w:r w:rsidRPr="00A67DA7">
        <w:rPr>
          <w:rFonts w:eastAsia="Times New Roman" w:cs="Times New Roman"/>
          <w:b w:val="0"/>
          <w:szCs w:val="24"/>
          <w:lang w:val="en-US"/>
        </w:rPr>
        <w:t>High Acceptability," "Low Acceptability," "</w:t>
      </w:r>
      <w:r w:rsidRPr="00A67DA7">
        <w:t xml:space="preserve"> </w:t>
      </w:r>
      <w:r w:rsidRPr="00A67DA7">
        <w:rPr>
          <w:rFonts w:eastAsia="Times New Roman" w:cs="Times New Roman"/>
          <w:b w:val="0"/>
          <w:szCs w:val="24"/>
          <w:lang w:val="en-US"/>
        </w:rPr>
        <w:t>Very Low Acceptability," and "</w:t>
      </w:r>
      <w:r w:rsidRPr="00A67DA7">
        <w:t xml:space="preserve"> </w:t>
      </w:r>
      <w:r w:rsidRPr="00A67DA7">
        <w:rPr>
          <w:rFonts w:eastAsia="Times New Roman" w:cs="Times New Roman"/>
          <w:b w:val="0"/>
          <w:szCs w:val="24"/>
          <w:lang w:val="en-US"/>
        </w:rPr>
        <w:t>Not Acceptable."</w:t>
      </w:r>
      <w:r>
        <w:rPr>
          <w:rFonts w:eastAsia="Times New Roman" w:cs="Times New Roman"/>
          <w:b w:val="0"/>
          <w:szCs w:val="24"/>
          <w:lang w:val="en-US"/>
        </w:rPr>
        <w:t xml:space="preserve"> </w:t>
      </w:r>
      <w:r w:rsidRPr="00A67DA7">
        <w:rPr>
          <w:rFonts w:eastAsia="Times New Roman" w:cs="Times New Roman"/>
          <w:b w:val="0"/>
          <w:szCs w:val="24"/>
          <w:lang w:val="en-US"/>
        </w:rPr>
        <w:t xml:space="preserve">It helps identify areas for improvement and provides insights into the strengths and weaknesses of the system It allows the proponents to </w:t>
      </w:r>
      <w:r w:rsidRPr="00A67DA7">
        <w:rPr>
          <w:rFonts w:eastAsia="Times New Roman" w:cs="Times New Roman"/>
          <w:b w:val="0"/>
          <w:szCs w:val="24"/>
          <w:lang w:val="en-US"/>
        </w:rPr>
        <w:lastRenderedPageBreak/>
        <w:t>evaluate the acceptability of the proposed system's functionalities and identify areas that need improvement.</w:t>
      </w:r>
      <w:commentRangeEnd w:id="96"/>
      <w:r w:rsidR="00DD39DC">
        <w:rPr>
          <w:rStyle w:val="CommentReference"/>
        </w:rPr>
        <w:commentReference w:id="96"/>
      </w:r>
    </w:p>
    <w:p w14:paraId="660FDFC4" w14:textId="77777777" w:rsidR="00A67DA7" w:rsidRPr="00D954EF" w:rsidRDefault="00A67DA7" w:rsidP="00FC016B">
      <w:pPr>
        <w:widowControl w:val="0"/>
        <w:autoSpaceDE w:val="0"/>
        <w:autoSpaceDN w:val="0"/>
        <w:spacing w:line="360" w:lineRule="auto"/>
        <w:ind w:left="821" w:right="119"/>
        <w:jc w:val="both"/>
        <w:rPr>
          <w:rFonts w:eastAsia="Times New Roman" w:cs="Times New Roman"/>
          <w:b w:val="0"/>
          <w:szCs w:val="24"/>
          <w:lang w:val="en-US"/>
        </w:rPr>
      </w:pPr>
    </w:p>
    <w:tbl>
      <w:tblPr>
        <w:tblpPr w:leftFromText="180" w:rightFromText="180" w:vertAnchor="text" w:horzAnchor="margin" w:tblpXSpec="center" w:tblpY="141"/>
        <w:tblW w:w="0" w:type="auto"/>
        <w:tblBorders>
          <w:top w:val="single" w:sz="4" w:space="0" w:color="94B3D6"/>
          <w:left w:val="single" w:sz="4" w:space="0" w:color="94B3D6"/>
          <w:bottom w:val="single" w:sz="4" w:space="0" w:color="94B3D6"/>
          <w:right w:val="single" w:sz="4" w:space="0" w:color="94B3D6"/>
          <w:insideH w:val="single" w:sz="4" w:space="0" w:color="94B3D6"/>
          <w:insideV w:val="single" w:sz="4" w:space="0" w:color="94B3D6"/>
        </w:tblBorders>
        <w:tblLayout w:type="fixed"/>
        <w:tblCellMar>
          <w:left w:w="0" w:type="dxa"/>
          <w:right w:w="0" w:type="dxa"/>
        </w:tblCellMar>
        <w:tblLook w:val="01E0" w:firstRow="1" w:lastRow="1" w:firstColumn="1" w:lastColumn="1" w:noHBand="0" w:noVBand="0"/>
      </w:tblPr>
      <w:tblGrid>
        <w:gridCol w:w="2235"/>
        <w:gridCol w:w="5197"/>
      </w:tblGrid>
      <w:tr w:rsidR="00FC016B" w:rsidRPr="00D954EF" w14:paraId="6F896DBA" w14:textId="77777777" w:rsidTr="00690FF1">
        <w:trPr>
          <w:trHeight w:val="434"/>
        </w:trPr>
        <w:tc>
          <w:tcPr>
            <w:tcW w:w="2235" w:type="dxa"/>
            <w:tcBorders>
              <w:top w:val="nil"/>
              <w:left w:val="nil"/>
              <w:bottom w:val="nil"/>
              <w:right w:val="nil"/>
            </w:tcBorders>
            <w:shd w:val="clear" w:color="auto" w:fill="4F81BC"/>
          </w:tcPr>
          <w:p w14:paraId="7A5D81BC" w14:textId="77777777" w:rsidR="00FC016B" w:rsidRPr="00D954EF" w:rsidRDefault="00FC016B" w:rsidP="00690FF1">
            <w:pPr>
              <w:widowControl w:val="0"/>
              <w:autoSpaceDE w:val="0"/>
              <w:autoSpaceDN w:val="0"/>
              <w:spacing w:before="8"/>
              <w:ind w:left="112"/>
              <w:jc w:val="left"/>
              <w:rPr>
                <w:rFonts w:eastAsia="Times New Roman" w:cs="Times New Roman"/>
                <w:lang w:val="en-US"/>
              </w:rPr>
            </w:pPr>
            <w:r w:rsidRPr="00D954EF">
              <w:rPr>
                <w:rFonts w:eastAsia="Times New Roman" w:cs="Times New Roman"/>
                <w:color w:val="FFFFFF"/>
                <w:lang w:val="en-US"/>
              </w:rPr>
              <w:t>SD</w:t>
            </w:r>
            <w:r w:rsidRPr="00D954EF">
              <w:rPr>
                <w:rFonts w:eastAsia="Times New Roman" w:cs="Times New Roman"/>
                <w:color w:val="FFFFFF"/>
                <w:spacing w:val="-1"/>
                <w:lang w:val="en-US"/>
              </w:rPr>
              <w:t xml:space="preserve"> </w:t>
            </w:r>
            <w:r w:rsidRPr="00D954EF">
              <w:rPr>
                <w:rFonts w:eastAsia="Times New Roman" w:cs="Times New Roman"/>
                <w:color w:val="FFFFFF"/>
                <w:lang w:val="en-US"/>
              </w:rPr>
              <w:t>Value</w:t>
            </w:r>
          </w:p>
        </w:tc>
        <w:tc>
          <w:tcPr>
            <w:tcW w:w="5197" w:type="dxa"/>
            <w:tcBorders>
              <w:top w:val="nil"/>
              <w:left w:val="nil"/>
              <w:bottom w:val="nil"/>
              <w:right w:val="nil"/>
            </w:tcBorders>
            <w:shd w:val="clear" w:color="auto" w:fill="4F81BC"/>
          </w:tcPr>
          <w:p w14:paraId="704704A0" w14:textId="77777777" w:rsidR="00FC016B" w:rsidRPr="00D954EF" w:rsidRDefault="00FC016B" w:rsidP="00690FF1">
            <w:pPr>
              <w:widowControl w:val="0"/>
              <w:autoSpaceDE w:val="0"/>
              <w:autoSpaceDN w:val="0"/>
              <w:spacing w:before="8"/>
              <w:ind w:left="115"/>
              <w:jc w:val="left"/>
              <w:rPr>
                <w:rFonts w:eastAsia="Times New Roman" w:cs="Times New Roman"/>
                <w:lang w:val="en-US"/>
              </w:rPr>
            </w:pPr>
            <w:r w:rsidRPr="00D954EF">
              <w:rPr>
                <w:rFonts w:eastAsia="Times New Roman" w:cs="Times New Roman"/>
                <w:color w:val="FFFFFF"/>
                <w:lang w:val="en-US"/>
              </w:rPr>
              <w:t>Interpretation</w:t>
            </w:r>
            <w:r w:rsidRPr="00D954EF">
              <w:rPr>
                <w:rFonts w:eastAsia="Times New Roman" w:cs="Times New Roman"/>
                <w:color w:val="FFFFFF"/>
                <w:spacing w:val="-1"/>
                <w:lang w:val="en-US"/>
              </w:rPr>
              <w:t xml:space="preserve"> </w:t>
            </w:r>
            <w:r w:rsidRPr="00D954EF">
              <w:rPr>
                <w:rFonts w:eastAsia="Times New Roman" w:cs="Times New Roman"/>
                <w:color w:val="FFFFFF"/>
                <w:lang w:val="en-US"/>
              </w:rPr>
              <w:t>of</w:t>
            </w:r>
            <w:r w:rsidRPr="00D954EF">
              <w:rPr>
                <w:rFonts w:eastAsia="Times New Roman" w:cs="Times New Roman"/>
                <w:color w:val="FFFFFF"/>
                <w:spacing w:val="-1"/>
                <w:lang w:val="en-US"/>
              </w:rPr>
              <w:t xml:space="preserve"> </w:t>
            </w:r>
            <w:r w:rsidRPr="00D954EF">
              <w:rPr>
                <w:rFonts w:eastAsia="Times New Roman" w:cs="Times New Roman"/>
                <w:color w:val="FFFFFF"/>
                <w:lang w:val="en-US"/>
              </w:rPr>
              <w:t>SD</w:t>
            </w:r>
            <w:r w:rsidRPr="00D954EF">
              <w:rPr>
                <w:rFonts w:eastAsia="Times New Roman" w:cs="Times New Roman"/>
                <w:color w:val="FFFFFF"/>
                <w:spacing w:val="-1"/>
                <w:lang w:val="en-US"/>
              </w:rPr>
              <w:t xml:space="preserve"> </w:t>
            </w:r>
            <w:r w:rsidRPr="00D954EF">
              <w:rPr>
                <w:rFonts w:eastAsia="Times New Roman" w:cs="Times New Roman"/>
                <w:color w:val="FFFFFF"/>
                <w:lang w:val="en-US"/>
              </w:rPr>
              <w:t>Value</w:t>
            </w:r>
          </w:p>
        </w:tc>
      </w:tr>
      <w:tr w:rsidR="00FC016B" w:rsidRPr="00D954EF" w14:paraId="1530CB62" w14:textId="77777777" w:rsidTr="00690FF1">
        <w:trPr>
          <w:trHeight w:val="412"/>
        </w:trPr>
        <w:tc>
          <w:tcPr>
            <w:tcW w:w="2235" w:type="dxa"/>
            <w:tcBorders>
              <w:top w:val="nil"/>
            </w:tcBorders>
            <w:shd w:val="clear" w:color="auto" w:fill="DBE4F0"/>
          </w:tcPr>
          <w:p w14:paraId="06435F4D" w14:textId="77777777" w:rsidR="00FC016B" w:rsidRPr="00D954EF" w:rsidRDefault="00FC016B" w:rsidP="00690FF1">
            <w:pPr>
              <w:widowControl w:val="0"/>
              <w:autoSpaceDE w:val="0"/>
              <w:autoSpaceDN w:val="0"/>
              <w:spacing w:line="275" w:lineRule="exact"/>
              <w:ind w:left="107"/>
              <w:jc w:val="left"/>
              <w:rPr>
                <w:rFonts w:eastAsia="Times New Roman" w:cs="Times New Roman"/>
                <w:lang w:val="en-US"/>
              </w:rPr>
            </w:pPr>
            <w:r w:rsidRPr="00D954EF">
              <w:rPr>
                <w:rFonts w:eastAsia="Times New Roman" w:cs="Times New Roman"/>
                <w:lang w:val="en-US"/>
              </w:rPr>
              <w:t>0</w:t>
            </w:r>
          </w:p>
        </w:tc>
        <w:tc>
          <w:tcPr>
            <w:tcW w:w="5197" w:type="dxa"/>
            <w:tcBorders>
              <w:top w:val="nil"/>
            </w:tcBorders>
            <w:shd w:val="clear" w:color="auto" w:fill="DBE4F0"/>
          </w:tcPr>
          <w:p w14:paraId="61ABC1A5" w14:textId="77777777" w:rsidR="00FC016B" w:rsidRPr="00D954EF" w:rsidRDefault="00FC016B" w:rsidP="00690FF1">
            <w:pPr>
              <w:widowControl w:val="0"/>
              <w:autoSpaceDE w:val="0"/>
              <w:autoSpaceDN w:val="0"/>
              <w:spacing w:line="275" w:lineRule="exact"/>
              <w:ind w:left="110"/>
              <w:jc w:val="left"/>
              <w:rPr>
                <w:rFonts w:eastAsia="Times New Roman" w:cs="Times New Roman"/>
                <w:b w:val="0"/>
                <w:lang w:val="en-US"/>
              </w:rPr>
            </w:pPr>
            <w:r w:rsidRPr="00D954EF">
              <w:rPr>
                <w:rFonts w:eastAsia="Times New Roman" w:cs="Times New Roman"/>
                <w:b w:val="0"/>
                <w:lang w:val="en-US"/>
              </w:rPr>
              <w:t>Strongly</w:t>
            </w:r>
            <w:r w:rsidRPr="00D954EF">
              <w:rPr>
                <w:rFonts w:eastAsia="Times New Roman" w:cs="Times New Roman"/>
                <w:b w:val="0"/>
                <w:spacing w:val="-1"/>
                <w:lang w:val="en-US"/>
              </w:rPr>
              <w:t xml:space="preserve"> </w:t>
            </w:r>
            <w:r w:rsidRPr="00D954EF">
              <w:rPr>
                <w:rFonts w:eastAsia="Times New Roman" w:cs="Times New Roman"/>
                <w:b w:val="0"/>
                <w:lang w:val="en-US"/>
              </w:rPr>
              <w:t>represent</w:t>
            </w:r>
            <w:r w:rsidRPr="00D954EF">
              <w:rPr>
                <w:rFonts w:eastAsia="Times New Roman" w:cs="Times New Roman"/>
                <w:b w:val="0"/>
                <w:spacing w:val="-1"/>
                <w:lang w:val="en-US"/>
              </w:rPr>
              <w:t xml:space="preserve"> </w:t>
            </w:r>
            <w:r w:rsidRPr="00D954EF">
              <w:rPr>
                <w:rFonts w:eastAsia="Times New Roman" w:cs="Times New Roman"/>
                <w:b w:val="0"/>
                <w:lang w:val="en-US"/>
              </w:rPr>
              <w:t>the choice</w:t>
            </w:r>
            <w:r w:rsidRPr="00D954EF">
              <w:rPr>
                <w:rFonts w:eastAsia="Times New Roman" w:cs="Times New Roman"/>
                <w:b w:val="0"/>
                <w:spacing w:val="-2"/>
                <w:lang w:val="en-US"/>
              </w:rPr>
              <w:t xml:space="preserve"> </w:t>
            </w:r>
            <w:r w:rsidRPr="00D954EF">
              <w:rPr>
                <w:rFonts w:eastAsia="Times New Roman" w:cs="Times New Roman"/>
                <w:b w:val="0"/>
                <w:lang w:val="en-US"/>
              </w:rPr>
              <w:t>of</w:t>
            </w:r>
            <w:r w:rsidRPr="00D954EF">
              <w:rPr>
                <w:rFonts w:eastAsia="Times New Roman" w:cs="Times New Roman"/>
                <w:b w:val="0"/>
                <w:spacing w:val="-1"/>
                <w:lang w:val="en-US"/>
              </w:rPr>
              <w:t xml:space="preserve"> </w:t>
            </w:r>
            <w:r w:rsidRPr="00D954EF">
              <w:rPr>
                <w:rFonts w:eastAsia="Times New Roman" w:cs="Times New Roman"/>
                <w:b w:val="0"/>
                <w:lang w:val="en-US"/>
              </w:rPr>
              <w:t>the</w:t>
            </w:r>
            <w:r w:rsidRPr="00D954EF">
              <w:rPr>
                <w:rFonts w:eastAsia="Times New Roman" w:cs="Times New Roman"/>
                <w:b w:val="0"/>
                <w:spacing w:val="-2"/>
                <w:lang w:val="en-US"/>
              </w:rPr>
              <w:t xml:space="preserve"> </w:t>
            </w:r>
            <w:r w:rsidRPr="00D954EF">
              <w:rPr>
                <w:rFonts w:eastAsia="Times New Roman" w:cs="Times New Roman"/>
                <w:b w:val="0"/>
                <w:lang w:val="en-US"/>
              </w:rPr>
              <w:t>respondents</w:t>
            </w:r>
          </w:p>
        </w:tc>
      </w:tr>
      <w:tr w:rsidR="00FC016B" w:rsidRPr="00D954EF" w14:paraId="71E8277C" w14:textId="77777777" w:rsidTr="00690FF1">
        <w:trPr>
          <w:trHeight w:val="414"/>
        </w:trPr>
        <w:tc>
          <w:tcPr>
            <w:tcW w:w="2235" w:type="dxa"/>
          </w:tcPr>
          <w:p w14:paraId="0BF72C6C" w14:textId="77777777" w:rsidR="00FC016B" w:rsidRPr="00D954EF" w:rsidRDefault="00FC016B" w:rsidP="00690FF1">
            <w:pPr>
              <w:widowControl w:val="0"/>
              <w:autoSpaceDE w:val="0"/>
              <w:autoSpaceDN w:val="0"/>
              <w:spacing w:line="275" w:lineRule="exact"/>
              <w:ind w:left="107"/>
              <w:jc w:val="left"/>
              <w:rPr>
                <w:rFonts w:eastAsia="Times New Roman" w:cs="Times New Roman"/>
                <w:lang w:val="en-US"/>
              </w:rPr>
            </w:pPr>
            <w:r w:rsidRPr="00D954EF">
              <w:rPr>
                <w:rFonts w:eastAsia="Times New Roman" w:cs="Times New Roman"/>
                <w:lang w:val="en-US"/>
              </w:rPr>
              <w:t>≤ 1</w:t>
            </w:r>
          </w:p>
        </w:tc>
        <w:tc>
          <w:tcPr>
            <w:tcW w:w="5197" w:type="dxa"/>
          </w:tcPr>
          <w:p w14:paraId="246FD918" w14:textId="77777777" w:rsidR="00FC016B" w:rsidRPr="00D954EF" w:rsidRDefault="00FC016B" w:rsidP="00690FF1">
            <w:pPr>
              <w:widowControl w:val="0"/>
              <w:autoSpaceDE w:val="0"/>
              <w:autoSpaceDN w:val="0"/>
              <w:spacing w:line="275" w:lineRule="exact"/>
              <w:ind w:left="110"/>
              <w:jc w:val="left"/>
              <w:rPr>
                <w:rFonts w:eastAsia="Times New Roman" w:cs="Times New Roman"/>
                <w:b w:val="0"/>
                <w:lang w:val="en-US"/>
              </w:rPr>
            </w:pPr>
            <w:r w:rsidRPr="00D954EF">
              <w:rPr>
                <w:rFonts w:eastAsia="Times New Roman" w:cs="Times New Roman"/>
                <w:b w:val="0"/>
                <w:lang w:val="en-US"/>
              </w:rPr>
              <w:t>Moderately</w:t>
            </w:r>
            <w:r w:rsidRPr="00D954EF">
              <w:rPr>
                <w:rFonts w:eastAsia="Times New Roman" w:cs="Times New Roman"/>
                <w:b w:val="0"/>
                <w:spacing w:val="-1"/>
                <w:lang w:val="en-US"/>
              </w:rPr>
              <w:t xml:space="preserve"> </w:t>
            </w:r>
            <w:r w:rsidRPr="00D954EF">
              <w:rPr>
                <w:rFonts w:eastAsia="Times New Roman" w:cs="Times New Roman"/>
                <w:b w:val="0"/>
                <w:lang w:val="en-US"/>
              </w:rPr>
              <w:t>represent</w:t>
            </w:r>
            <w:r w:rsidRPr="00D954EF">
              <w:rPr>
                <w:rFonts w:eastAsia="Times New Roman" w:cs="Times New Roman"/>
                <w:b w:val="0"/>
                <w:spacing w:val="-1"/>
                <w:lang w:val="en-US"/>
              </w:rPr>
              <w:t xml:space="preserve"> </w:t>
            </w:r>
            <w:r w:rsidRPr="00D954EF">
              <w:rPr>
                <w:rFonts w:eastAsia="Times New Roman" w:cs="Times New Roman"/>
                <w:b w:val="0"/>
                <w:lang w:val="en-US"/>
              </w:rPr>
              <w:t>the choice</w:t>
            </w:r>
            <w:r w:rsidRPr="00D954EF">
              <w:rPr>
                <w:rFonts w:eastAsia="Times New Roman" w:cs="Times New Roman"/>
                <w:b w:val="0"/>
                <w:spacing w:val="-3"/>
                <w:lang w:val="en-US"/>
              </w:rPr>
              <w:t xml:space="preserve"> </w:t>
            </w:r>
            <w:r w:rsidRPr="00D954EF">
              <w:rPr>
                <w:rFonts w:eastAsia="Times New Roman" w:cs="Times New Roman"/>
                <w:b w:val="0"/>
                <w:lang w:val="en-US"/>
              </w:rPr>
              <w:t>of</w:t>
            </w:r>
            <w:r w:rsidRPr="00D954EF">
              <w:rPr>
                <w:rFonts w:eastAsia="Times New Roman" w:cs="Times New Roman"/>
                <w:b w:val="0"/>
                <w:spacing w:val="-1"/>
                <w:lang w:val="en-US"/>
              </w:rPr>
              <w:t xml:space="preserve"> </w:t>
            </w:r>
            <w:r w:rsidRPr="00D954EF">
              <w:rPr>
                <w:rFonts w:eastAsia="Times New Roman" w:cs="Times New Roman"/>
                <w:b w:val="0"/>
                <w:lang w:val="en-US"/>
              </w:rPr>
              <w:t>the respondents</w:t>
            </w:r>
          </w:p>
        </w:tc>
      </w:tr>
      <w:tr w:rsidR="00FC016B" w:rsidRPr="00D954EF" w14:paraId="32EB026D" w14:textId="77777777" w:rsidTr="00690FF1">
        <w:trPr>
          <w:trHeight w:val="412"/>
        </w:trPr>
        <w:tc>
          <w:tcPr>
            <w:tcW w:w="2235" w:type="dxa"/>
            <w:shd w:val="clear" w:color="auto" w:fill="DBE4F0"/>
          </w:tcPr>
          <w:p w14:paraId="723FC1F8" w14:textId="77777777" w:rsidR="00FC016B" w:rsidRPr="00D954EF" w:rsidRDefault="00FC016B" w:rsidP="00690FF1">
            <w:pPr>
              <w:widowControl w:val="0"/>
              <w:autoSpaceDE w:val="0"/>
              <w:autoSpaceDN w:val="0"/>
              <w:spacing w:line="275" w:lineRule="exact"/>
              <w:ind w:left="107"/>
              <w:jc w:val="left"/>
              <w:rPr>
                <w:rFonts w:eastAsia="Times New Roman" w:cs="Times New Roman"/>
                <w:lang w:val="en-US"/>
              </w:rPr>
            </w:pPr>
            <w:r w:rsidRPr="00D954EF">
              <w:rPr>
                <w:rFonts w:eastAsia="Times New Roman" w:cs="Times New Roman"/>
                <w:lang w:val="en-US"/>
              </w:rPr>
              <w:t>≥ 1</w:t>
            </w:r>
          </w:p>
        </w:tc>
        <w:tc>
          <w:tcPr>
            <w:tcW w:w="5197" w:type="dxa"/>
            <w:shd w:val="clear" w:color="auto" w:fill="DBE4F0"/>
          </w:tcPr>
          <w:p w14:paraId="1301461A" w14:textId="77777777" w:rsidR="00FC016B" w:rsidRPr="00D954EF" w:rsidRDefault="00FC016B" w:rsidP="00690FF1">
            <w:pPr>
              <w:widowControl w:val="0"/>
              <w:autoSpaceDE w:val="0"/>
              <w:autoSpaceDN w:val="0"/>
              <w:spacing w:line="275" w:lineRule="exact"/>
              <w:ind w:left="110"/>
              <w:jc w:val="left"/>
              <w:rPr>
                <w:rFonts w:eastAsia="Times New Roman" w:cs="Times New Roman"/>
                <w:b w:val="0"/>
                <w:lang w:val="en-US"/>
              </w:rPr>
            </w:pPr>
            <w:r w:rsidRPr="00D954EF">
              <w:rPr>
                <w:rFonts w:eastAsia="Times New Roman" w:cs="Times New Roman"/>
                <w:b w:val="0"/>
                <w:lang w:val="en-US"/>
              </w:rPr>
              <w:t>Poorly</w:t>
            </w:r>
            <w:r w:rsidRPr="00D954EF">
              <w:rPr>
                <w:rFonts w:eastAsia="Times New Roman" w:cs="Times New Roman"/>
                <w:b w:val="0"/>
                <w:spacing w:val="-2"/>
                <w:lang w:val="en-US"/>
              </w:rPr>
              <w:t xml:space="preserve"> </w:t>
            </w:r>
            <w:r w:rsidRPr="00D954EF">
              <w:rPr>
                <w:rFonts w:eastAsia="Times New Roman" w:cs="Times New Roman"/>
                <w:b w:val="0"/>
                <w:lang w:val="en-US"/>
              </w:rPr>
              <w:t>represent</w:t>
            </w:r>
            <w:r w:rsidRPr="00D954EF">
              <w:rPr>
                <w:rFonts w:eastAsia="Times New Roman" w:cs="Times New Roman"/>
                <w:b w:val="0"/>
                <w:spacing w:val="-1"/>
                <w:lang w:val="en-US"/>
              </w:rPr>
              <w:t xml:space="preserve"> </w:t>
            </w:r>
            <w:r w:rsidRPr="00D954EF">
              <w:rPr>
                <w:rFonts w:eastAsia="Times New Roman" w:cs="Times New Roman"/>
                <w:b w:val="0"/>
                <w:lang w:val="en-US"/>
              </w:rPr>
              <w:t>the choice</w:t>
            </w:r>
            <w:r w:rsidRPr="00D954EF">
              <w:rPr>
                <w:rFonts w:eastAsia="Times New Roman" w:cs="Times New Roman"/>
                <w:b w:val="0"/>
                <w:spacing w:val="-2"/>
                <w:lang w:val="en-US"/>
              </w:rPr>
              <w:t xml:space="preserve"> </w:t>
            </w:r>
            <w:r w:rsidRPr="00D954EF">
              <w:rPr>
                <w:rFonts w:eastAsia="Times New Roman" w:cs="Times New Roman"/>
                <w:b w:val="0"/>
                <w:lang w:val="en-US"/>
              </w:rPr>
              <w:t>of</w:t>
            </w:r>
            <w:r w:rsidRPr="00D954EF">
              <w:rPr>
                <w:rFonts w:eastAsia="Times New Roman" w:cs="Times New Roman"/>
                <w:b w:val="0"/>
                <w:spacing w:val="-1"/>
                <w:lang w:val="en-US"/>
              </w:rPr>
              <w:t xml:space="preserve"> </w:t>
            </w:r>
            <w:r w:rsidRPr="00D954EF">
              <w:rPr>
                <w:rFonts w:eastAsia="Times New Roman" w:cs="Times New Roman"/>
                <w:b w:val="0"/>
                <w:lang w:val="en-US"/>
              </w:rPr>
              <w:t>the respondents</w:t>
            </w:r>
          </w:p>
        </w:tc>
      </w:tr>
      <w:tr w:rsidR="00FC016B" w:rsidRPr="00D954EF" w14:paraId="70CDF21E" w14:textId="77777777" w:rsidTr="00690FF1">
        <w:trPr>
          <w:trHeight w:val="415"/>
        </w:trPr>
        <w:tc>
          <w:tcPr>
            <w:tcW w:w="2235" w:type="dxa"/>
          </w:tcPr>
          <w:p w14:paraId="7CC8E52A" w14:textId="77777777" w:rsidR="00FC016B" w:rsidRPr="00D954EF" w:rsidRDefault="00FC016B" w:rsidP="00690FF1">
            <w:pPr>
              <w:widowControl w:val="0"/>
              <w:autoSpaceDE w:val="0"/>
              <w:autoSpaceDN w:val="0"/>
              <w:spacing w:before="2"/>
              <w:ind w:left="107"/>
              <w:jc w:val="left"/>
              <w:rPr>
                <w:rFonts w:eastAsia="Times New Roman" w:cs="Times New Roman"/>
                <w:lang w:val="en-US"/>
              </w:rPr>
            </w:pPr>
            <w:r w:rsidRPr="00D954EF">
              <w:rPr>
                <w:rFonts w:eastAsia="Times New Roman" w:cs="Times New Roman"/>
                <w:lang w:val="en-US"/>
              </w:rPr>
              <w:t>≥ 2</w:t>
            </w:r>
          </w:p>
        </w:tc>
        <w:tc>
          <w:tcPr>
            <w:tcW w:w="5197" w:type="dxa"/>
          </w:tcPr>
          <w:p w14:paraId="420C66BB" w14:textId="77777777" w:rsidR="00FC016B" w:rsidRPr="00D954EF" w:rsidRDefault="00FC016B" w:rsidP="00690FF1">
            <w:pPr>
              <w:widowControl w:val="0"/>
              <w:autoSpaceDE w:val="0"/>
              <w:autoSpaceDN w:val="0"/>
              <w:spacing w:before="2"/>
              <w:ind w:left="110"/>
              <w:jc w:val="left"/>
              <w:rPr>
                <w:rFonts w:eastAsia="Times New Roman" w:cs="Times New Roman"/>
                <w:b w:val="0"/>
                <w:lang w:val="en-US"/>
              </w:rPr>
            </w:pPr>
            <w:r w:rsidRPr="00D954EF">
              <w:rPr>
                <w:rFonts w:eastAsia="Times New Roman" w:cs="Times New Roman"/>
                <w:b w:val="0"/>
                <w:lang w:val="en-US"/>
              </w:rPr>
              <w:t>Does</w:t>
            </w:r>
            <w:r w:rsidRPr="00D954EF">
              <w:rPr>
                <w:rFonts w:eastAsia="Times New Roman" w:cs="Times New Roman"/>
                <w:b w:val="0"/>
                <w:spacing w:val="-1"/>
                <w:lang w:val="en-US"/>
              </w:rPr>
              <w:t xml:space="preserve"> </w:t>
            </w:r>
            <w:r w:rsidRPr="00D954EF">
              <w:rPr>
                <w:rFonts w:eastAsia="Times New Roman" w:cs="Times New Roman"/>
                <w:b w:val="0"/>
                <w:lang w:val="en-US"/>
              </w:rPr>
              <w:t>not</w:t>
            </w:r>
            <w:r w:rsidRPr="00D954EF">
              <w:rPr>
                <w:rFonts w:eastAsia="Times New Roman" w:cs="Times New Roman"/>
                <w:b w:val="0"/>
                <w:spacing w:val="-1"/>
                <w:lang w:val="en-US"/>
              </w:rPr>
              <w:t xml:space="preserve"> </w:t>
            </w:r>
            <w:r w:rsidRPr="00D954EF">
              <w:rPr>
                <w:rFonts w:eastAsia="Times New Roman" w:cs="Times New Roman"/>
                <w:b w:val="0"/>
                <w:lang w:val="en-US"/>
              </w:rPr>
              <w:t>represent the</w:t>
            </w:r>
            <w:r w:rsidRPr="00D954EF">
              <w:rPr>
                <w:rFonts w:eastAsia="Times New Roman" w:cs="Times New Roman"/>
                <w:b w:val="0"/>
                <w:spacing w:val="-2"/>
                <w:lang w:val="en-US"/>
              </w:rPr>
              <w:t xml:space="preserve"> </w:t>
            </w:r>
            <w:r w:rsidRPr="00D954EF">
              <w:rPr>
                <w:rFonts w:eastAsia="Times New Roman" w:cs="Times New Roman"/>
                <w:b w:val="0"/>
                <w:lang w:val="en-US"/>
              </w:rPr>
              <w:t>choice</w:t>
            </w:r>
            <w:r w:rsidRPr="00D954EF">
              <w:rPr>
                <w:rFonts w:eastAsia="Times New Roman" w:cs="Times New Roman"/>
                <w:b w:val="0"/>
                <w:spacing w:val="-3"/>
                <w:lang w:val="en-US"/>
              </w:rPr>
              <w:t xml:space="preserve"> </w:t>
            </w:r>
            <w:r w:rsidRPr="00D954EF">
              <w:rPr>
                <w:rFonts w:eastAsia="Times New Roman" w:cs="Times New Roman"/>
                <w:b w:val="0"/>
                <w:lang w:val="en-US"/>
              </w:rPr>
              <w:t>of</w:t>
            </w:r>
            <w:r w:rsidRPr="00D954EF">
              <w:rPr>
                <w:rFonts w:eastAsia="Times New Roman" w:cs="Times New Roman"/>
                <w:b w:val="0"/>
                <w:spacing w:val="1"/>
                <w:lang w:val="en-US"/>
              </w:rPr>
              <w:t xml:space="preserve"> </w:t>
            </w:r>
            <w:r w:rsidRPr="00D954EF">
              <w:rPr>
                <w:rFonts w:eastAsia="Times New Roman" w:cs="Times New Roman"/>
                <w:b w:val="0"/>
                <w:lang w:val="en-US"/>
              </w:rPr>
              <w:t>the</w:t>
            </w:r>
            <w:r w:rsidRPr="00D954EF">
              <w:rPr>
                <w:rFonts w:eastAsia="Times New Roman" w:cs="Times New Roman"/>
                <w:b w:val="0"/>
                <w:spacing w:val="-2"/>
                <w:lang w:val="en-US"/>
              </w:rPr>
              <w:t xml:space="preserve"> </w:t>
            </w:r>
            <w:r w:rsidRPr="00D954EF">
              <w:rPr>
                <w:rFonts w:eastAsia="Times New Roman" w:cs="Times New Roman"/>
                <w:b w:val="0"/>
                <w:lang w:val="en-US"/>
              </w:rPr>
              <w:t>respondents</w:t>
            </w:r>
          </w:p>
        </w:tc>
      </w:tr>
    </w:tbl>
    <w:p w14:paraId="27CE4F1A" w14:textId="77777777" w:rsidR="00FC016B" w:rsidRPr="00D954EF" w:rsidRDefault="00FC016B" w:rsidP="00FC016B">
      <w:pPr>
        <w:widowControl w:val="0"/>
        <w:autoSpaceDE w:val="0"/>
        <w:autoSpaceDN w:val="0"/>
        <w:spacing w:before="79" w:line="360" w:lineRule="auto"/>
        <w:ind w:left="821" w:right="116"/>
        <w:jc w:val="both"/>
        <w:rPr>
          <w:rFonts w:eastAsia="Times New Roman" w:cs="Times New Roman"/>
          <w:b w:val="0"/>
          <w:szCs w:val="24"/>
          <w:lang w:val="en-US"/>
        </w:rPr>
      </w:pPr>
    </w:p>
    <w:p w14:paraId="30BD68FF" w14:textId="77777777" w:rsidR="00FC016B" w:rsidRPr="00D954EF" w:rsidRDefault="00FC016B" w:rsidP="00FC016B">
      <w:pPr>
        <w:widowControl w:val="0"/>
        <w:autoSpaceDE w:val="0"/>
        <w:autoSpaceDN w:val="0"/>
        <w:spacing w:before="79" w:line="360" w:lineRule="auto"/>
        <w:ind w:left="821" w:right="116"/>
        <w:jc w:val="both"/>
        <w:rPr>
          <w:rFonts w:eastAsia="Times New Roman" w:cs="Times New Roman"/>
          <w:b w:val="0"/>
          <w:szCs w:val="24"/>
          <w:lang w:val="en-US"/>
        </w:rPr>
      </w:pPr>
    </w:p>
    <w:p w14:paraId="6D71BC3A" w14:textId="77777777" w:rsidR="00FC016B" w:rsidRPr="00D954EF" w:rsidRDefault="00FC016B" w:rsidP="00FC016B">
      <w:pPr>
        <w:widowControl w:val="0"/>
        <w:autoSpaceDE w:val="0"/>
        <w:autoSpaceDN w:val="0"/>
        <w:spacing w:before="79" w:line="360" w:lineRule="auto"/>
        <w:ind w:left="821" w:right="116"/>
        <w:jc w:val="both"/>
        <w:rPr>
          <w:rFonts w:eastAsia="Times New Roman" w:cs="Times New Roman"/>
          <w:b w:val="0"/>
          <w:szCs w:val="24"/>
          <w:lang w:val="en-US"/>
        </w:rPr>
      </w:pPr>
    </w:p>
    <w:p w14:paraId="3F4EE2C0" w14:textId="77777777" w:rsidR="00FC016B" w:rsidRPr="00D954EF" w:rsidRDefault="00FC016B" w:rsidP="00FC016B">
      <w:pPr>
        <w:widowControl w:val="0"/>
        <w:autoSpaceDE w:val="0"/>
        <w:autoSpaceDN w:val="0"/>
        <w:spacing w:before="79" w:line="360" w:lineRule="auto"/>
        <w:ind w:left="821" w:right="116"/>
        <w:jc w:val="both"/>
        <w:rPr>
          <w:rFonts w:eastAsia="Times New Roman" w:cs="Times New Roman"/>
          <w:b w:val="0"/>
          <w:szCs w:val="24"/>
          <w:lang w:val="en-US"/>
        </w:rPr>
      </w:pPr>
    </w:p>
    <w:p w14:paraId="505DA5F5" w14:textId="77777777" w:rsidR="00FC016B" w:rsidRPr="00D954EF" w:rsidRDefault="00FC016B" w:rsidP="00FC016B">
      <w:pPr>
        <w:widowControl w:val="0"/>
        <w:autoSpaceDE w:val="0"/>
        <w:autoSpaceDN w:val="0"/>
        <w:spacing w:before="79" w:line="360" w:lineRule="auto"/>
        <w:ind w:left="821" w:right="116"/>
        <w:jc w:val="both"/>
        <w:rPr>
          <w:rFonts w:eastAsia="Times New Roman" w:cs="Times New Roman"/>
          <w:b w:val="0"/>
          <w:szCs w:val="24"/>
          <w:lang w:val="en-US"/>
        </w:rPr>
      </w:pPr>
    </w:p>
    <w:p w14:paraId="33B48969" w14:textId="77777777" w:rsidR="00FC016B" w:rsidRPr="00D954EF" w:rsidRDefault="00FC016B" w:rsidP="00FC016B">
      <w:pPr>
        <w:rPr>
          <w:lang w:val="en-US"/>
        </w:rPr>
      </w:pPr>
    </w:p>
    <w:p w14:paraId="049EFDE5" w14:textId="77777777" w:rsidR="00FC016B" w:rsidRDefault="00FC016B" w:rsidP="00FC016B">
      <w:pPr>
        <w:rPr>
          <w:lang w:val="en-US"/>
        </w:rPr>
      </w:pPr>
      <w:r w:rsidRPr="00D954EF">
        <w:rPr>
          <w:lang w:val="en-US"/>
        </w:rPr>
        <w:t>Figure</w:t>
      </w:r>
      <w:r w:rsidRPr="00D954EF">
        <w:rPr>
          <w:spacing w:val="-3"/>
          <w:lang w:val="en-US"/>
        </w:rPr>
        <w:t xml:space="preserve"> </w:t>
      </w:r>
      <w:r w:rsidRPr="00D954EF">
        <w:rPr>
          <w:lang w:val="en-US"/>
        </w:rPr>
        <w:t>224.</w:t>
      </w:r>
      <w:r w:rsidRPr="00D954EF">
        <w:rPr>
          <w:spacing w:val="-1"/>
          <w:lang w:val="en-US"/>
        </w:rPr>
        <w:t xml:space="preserve"> </w:t>
      </w:r>
      <w:r w:rsidRPr="00D954EF">
        <w:rPr>
          <w:lang w:val="en-US"/>
        </w:rPr>
        <w:t>Interpretation Table</w:t>
      </w:r>
      <w:r w:rsidRPr="00D954EF">
        <w:rPr>
          <w:spacing w:val="-1"/>
          <w:lang w:val="en-US"/>
        </w:rPr>
        <w:t xml:space="preserve"> </w:t>
      </w:r>
      <w:r w:rsidRPr="00D954EF">
        <w:rPr>
          <w:lang w:val="en-US"/>
        </w:rPr>
        <w:t>–</w:t>
      </w:r>
      <w:r w:rsidRPr="00D954EF">
        <w:rPr>
          <w:spacing w:val="-2"/>
          <w:lang w:val="en-US"/>
        </w:rPr>
        <w:t xml:space="preserve"> </w:t>
      </w:r>
      <w:r w:rsidRPr="00D954EF">
        <w:rPr>
          <w:lang w:val="en-US"/>
        </w:rPr>
        <w:t>Standard Deviation</w:t>
      </w:r>
    </w:p>
    <w:p w14:paraId="599EA887" w14:textId="77777777" w:rsidR="00A67DA7" w:rsidRDefault="00A67DA7" w:rsidP="00DD39DC">
      <w:pPr>
        <w:jc w:val="both"/>
        <w:rPr>
          <w:lang w:val="en-US"/>
        </w:rPr>
      </w:pPr>
    </w:p>
    <w:p w14:paraId="30086014" w14:textId="44BBDBA1" w:rsidR="00A67DA7" w:rsidRPr="00A67DA7" w:rsidRDefault="00A67DA7" w:rsidP="00A67DA7">
      <w:pPr>
        <w:ind w:left="720"/>
        <w:jc w:val="both"/>
        <w:rPr>
          <w:b w:val="0"/>
          <w:bCs/>
          <w:lang w:val="en-US"/>
        </w:rPr>
        <w:sectPr w:rsidR="00A67DA7" w:rsidRPr="00A67DA7" w:rsidSect="0087239D">
          <w:footerReference w:type="default" r:id="rId165"/>
          <w:pgSz w:w="12240" w:h="15840"/>
          <w:pgMar w:top="1440" w:right="1440" w:bottom="1440" w:left="2160" w:header="567" w:footer="567" w:gutter="0"/>
          <w:cols w:space="720"/>
          <w:docGrid w:linePitch="328"/>
        </w:sectPr>
      </w:pPr>
      <w:commentRangeStart w:id="97"/>
      <w:r w:rsidRPr="00A67DA7">
        <w:rPr>
          <w:b w:val="0"/>
          <w:bCs/>
          <w:lang w:val="en-US"/>
        </w:rPr>
        <w:t>The Interpretation Table for Standard Deviation typically includes ranges or categories that correspond to the degree of variability or dispersion in the data</w:t>
      </w:r>
      <w:r>
        <w:rPr>
          <w:b w:val="0"/>
          <w:bCs/>
          <w:lang w:val="en-US"/>
        </w:rPr>
        <w:t>. D</w:t>
      </w:r>
      <w:r w:rsidRPr="00A67DA7">
        <w:rPr>
          <w:b w:val="0"/>
          <w:bCs/>
          <w:lang w:val="en-US"/>
        </w:rPr>
        <w:t>escriptive labels such as "strongly represent the choice of the respondents," "moderately represent the choice of the respondents," "poorly represent the choice of the respondents," and "does not represent the choice of the respondents."</w:t>
      </w:r>
      <w:r>
        <w:rPr>
          <w:b w:val="0"/>
          <w:bCs/>
          <w:lang w:val="en-US"/>
        </w:rPr>
        <w:t xml:space="preserve"> </w:t>
      </w:r>
      <w:r w:rsidR="009A7AFE">
        <w:rPr>
          <w:b w:val="0"/>
          <w:bCs/>
          <w:lang w:val="en-US"/>
        </w:rPr>
        <w:t xml:space="preserve"> </w:t>
      </w:r>
      <w:r w:rsidR="0032397C">
        <w:rPr>
          <w:b w:val="0"/>
          <w:bCs/>
          <w:lang w:val="en-US"/>
        </w:rPr>
        <w:t>It ensures</w:t>
      </w:r>
      <w:r w:rsidR="009A7AFE" w:rsidRPr="009A7AFE">
        <w:rPr>
          <w:b w:val="0"/>
          <w:bCs/>
          <w:lang w:val="en-US"/>
        </w:rPr>
        <w:t xml:space="preserve"> the validity and reliability of </w:t>
      </w:r>
      <w:r w:rsidR="00DD39DC">
        <w:rPr>
          <w:b w:val="0"/>
          <w:bCs/>
          <w:lang w:val="en-US"/>
        </w:rPr>
        <w:t>proposed system.</w:t>
      </w:r>
      <w:commentRangeEnd w:id="97"/>
      <w:r w:rsidR="00DD39DC">
        <w:rPr>
          <w:rStyle w:val="CommentReference"/>
        </w:rPr>
        <w:commentReference w:id="97"/>
      </w:r>
    </w:p>
    <w:p w14:paraId="2F8D6CD0" w14:textId="77777777" w:rsidR="005C64E7" w:rsidRDefault="005C64E7" w:rsidP="005C64E7">
      <w:pPr>
        <w:jc w:val="both"/>
        <w:rPr>
          <w:rFonts w:cs="Times New Roman"/>
          <w:szCs w:val="24"/>
        </w:rPr>
      </w:pPr>
    </w:p>
    <w:p w14:paraId="5FCF9B40" w14:textId="5ECF92B4" w:rsidR="007843D7" w:rsidRDefault="002F3B3A" w:rsidP="00191F53">
      <w:pPr>
        <w:pStyle w:val="Heading1"/>
      </w:pPr>
      <w:bookmarkStart w:id="98" w:name="_Toc131886478"/>
      <w:r w:rsidRPr="00AF0173">
        <w:t>REFERENCES</w:t>
      </w:r>
      <w:bookmarkEnd w:id="98"/>
    </w:p>
    <w:p w14:paraId="3BB45E00" w14:textId="77777777" w:rsidR="00EE3DF5" w:rsidRDefault="00EE3DF5" w:rsidP="00EE3DF5">
      <w:pPr>
        <w:jc w:val="left"/>
        <w:rPr>
          <w:rFonts w:cs="Times New Roman"/>
          <w:szCs w:val="24"/>
          <w:lang w:val="en-US"/>
        </w:rPr>
      </w:pPr>
      <w:r>
        <w:rPr>
          <w:rFonts w:cs="Times New Roman"/>
          <w:szCs w:val="24"/>
          <w:lang w:val="en-US"/>
        </w:rPr>
        <w:t>Related Literature</w:t>
      </w:r>
    </w:p>
    <w:p w14:paraId="7A8D68FC" w14:textId="77777777" w:rsidR="00EE3DF5" w:rsidRPr="00EE3DF5" w:rsidRDefault="00EE3DF5" w:rsidP="00EE3DF5">
      <w:pPr>
        <w:jc w:val="left"/>
        <w:rPr>
          <w:lang w:eastAsia="en-PH"/>
        </w:rPr>
      </w:pPr>
    </w:p>
    <w:p w14:paraId="3737967D" w14:textId="77777777" w:rsidR="00EE3DF5" w:rsidRDefault="00EE3DF5" w:rsidP="00EE3DF5">
      <w:pPr>
        <w:spacing w:line="360" w:lineRule="auto"/>
        <w:ind w:left="720"/>
        <w:jc w:val="both"/>
        <w:rPr>
          <w:rFonts w:cs="Times New Roman"/>
          <w:b w:val="0"/>
          <w:bCs/>
          <w:szCs w:val="24"/>
          <w:lang w:val="en-US"/>
        </w:rPr>
      </w:pPr>
      <w:proofErr w:type="spellStart"/>
      <w:r>
        <w:rPr>
          <w:rFonts w:cs="Times New Roman"/>
          <w:szCs w:val="24"/>
          <w:lang w:val="en-US"/>
        </w:rPr>
        <w:t>Reginio</w:t>
      </w:r>
      <w:proofErr w:type="spellEnd"/>
      <w:r>
        <w:rPr>
          <w:rFonts w:cs="Times New Roman"/>
          <w:szCs w:val="24"/>
          <w:lang w:val="en-US"/>
        </w:rPr>
        <w:t xml:space="preserve">, R., &amp; Robles, J. (2021). </w:t>
      </w:r>
      <w:r>
        <w:rPr>
          <w:rFonts w:cs="Times New Roman"/>
          <w:b w:val="0"/>
          <w:bCs/>
          <w:szCs w:val="24"/>
          <w:lang w:val="en-US"/>
        </w:rPr>
        <w:t xml:space="preserve">Development and Implementation of </w:t>
      </w:r>
    </w:p>
    <w:p w14:paraId="6A950C0E" w14:textId="77777777" w:rsidR="00EE3DF5" w:rsidRDefault="00EE3DF5" w:rsidP="00EE3DF5">
      <w:pPr>
        <w:spacing w:line="360" w:lineRule="auto"/>
        <w:ind w:left="1440"/>
        <w:jc w:val="both"/>
        <w:rPr>
          <w:rFonts w:cs="Times New Roman"/>
          <w:b w:val="0"/>
          <w:bCs/>
          <w:szCs w:val="24"/>
          <w:lang w:val="en-US"/>
        </w:rPr>
      </w:pPr>
      <w:proofErr w:type="spellStart"/>
      <w:r>
        <w:rPr>
          <w:rFonts w:cs="Times New Roman"/>
          <w:b w:val="0"/>
          <w:bCs/>
          <w:szCs w:val="24"/>
          <w:lang w:val="en-US"/>
        </w:rPr>
        <w:t>Marinduke</w:t>
      </w:r>
      <w:proofErr w:type="spellEnd"/>
      <w:r>
        <w:rPr>
          <w:rFonts w:cs="Times New Roman"/>
          <w:b w:val="0"/>
          <w:bCs/>
          <w:szCs w:val="24"/>
          <w:lang w:val="en-US"/>
        </w:rPr>
        <w:t xml:space="preserve"> Native Pig Breed Information System. Southeast Asian Journal of Science and Technology, 6 (2(SI). 23-26. Retrieved April 10, 2022, from </w:t>
      </w:r>
      <w:hyperlink r:id="rId166" w:history="1">
        <w:r>
          <w:rPr>
            <w:rStyle w:val="Hyperlink"/>
            <w:rFonts w:cs="Times New Roman"/>
            <w:b w:val="0"/>
            <w:bCs/>
            <w:szCs w:val="24"/>
            <w:lang w:val="en-US"/>
          </w:rPr>
          <w:t>http://sajst.org/online/index.php/sajst/article/view/154</w:t>
        </w:r>
      </w:hyperlink>
    </w:p>
    <w:p w14:paraId="72FC5C56" w14:textId="77777777" w:rsidR="00EE3DF5" w:rsidRDefault="00EE3DF5" w:rsidP="00EE3DF5">
      <w:pPr>
        <w:spacing w:line="360" w:lineRule="auto"/>
        <w:jc w:val="left"/>
        <w:rPr>
          <w:rFonts w:cs="Times New Roman"/>
          <w:b w:val="0"/>
          <w:bCs/>
          <w:szCs w:val="24"/>
          <w:lang w:val="en-US"/>
        </w:rPr>
      </w:pPr>
    </w:p>
    <w:p w14:paraId="566F349E" w14:textId="77777777" w:rsidR="00EE3DF5" w:rsidRDefault="00EE3DF5" w:rsidP="007A5114">
      <w:pPr>
        <w:spacing w:line="360" w:lineRule="auto"/>
        <w:ind w:left="720"/>
        <w:jc w:val="both"/>
        <w:rPr>
          <w:rFonts w:cs="Times New Roman"/>
          <w:bCs/>
        </w:rPr>
      </w:pPr>
      <w:r w:rsidRPr="0030665B">
        <w:rPr>
          <w:rFonts w:cs="Times New Roman"/>
          <w:bCs/>
        </w:rPr>
        <w:t xml:space="preserve">Jung, S., Lee, T., </w:t>
      </w:r>
      <w:proofErr w:type="spellStart"/>
      <w:r w:rsidRPr="0030665B">
        <w:rPr>
          <w:rFonts w:cs="Times New Roman"/>
          <w:bCs/>
        </w:rPr>
        <w:t>Gasic</w:t>
      </w:r>
      <w:proofErr w:type="spellEnd"/>
      <w:r w:rsidRPr="0030665B">
        <w:rPr>
          <w:rFonts w:cs="Times New Roman"/>
          <w:bCs/>
        </w:rPr>
        <w:t xml:space="preserve">, K., Campbell, T., Yu, J., </w:t>
      </w:r>
      <w:proofErr w:type="spellStart"/>
      <w:r w:rsidRPr="0030665B">
        <w:rPr>
          <w:rFonts w:cs="Times New Roman"/>
          <w:bCs/>
        </w:rPr>
        <w:t>Humann</w:t>
      </w:r>
      <w:proofErr w:type="spellEnd"/>
      <w:r w:rsidRPr="0030665B">
        <w:rPr>
          <w:rFonts w:cs="Times New Roman"/>
          <w:bCs/>
        </w:rPr>
        <w:t xml:space="preserve">, J., Ru, S., Garza, </w:t>
      </w:r>
    </w:p>
    <w:p w14:paraId="03428877" w14:textId="77777777" w:rsidR="00EE3DF5" w:rsidRDefault="00EE3DF5" w:rsidP="007A5114">
      <w:pPr>
        <w:spacing w:line="360" w:lineRule="auto"/>
        <w:ind w:left="720" w:firstLine="720"/>
        <w:jc w:val="both"/>
        <w:rPr>
          <w:rFonts w:cs="Times New Roman"/>
          <w:b w:val="0"/>
        </w:rPr>
      </w:pPr>
      <w:r w:rsidRPr="0030665B">
        <w:rPr>
          <w:rFonts w:cs="Times New Roman"/>
          <w:bCs/>
        </w:rPr>
        <w:t>D., Hough, H., &amp; Main, D.</w:t>
      </w:r>
      <w:r>
        <w:rPr>
          <w:rFonts w:cs="Times New Roman"/>
          <w:bCs/>
        </w:rPr>
        <w:t xml:space="preserve"> (</w:t>
      </w:r>
      <w:r w:rsidRPr="0030665B">
        <w:rPr>
          <w:rFonts w:cs="Times New Roman"/>
          <w:bCs/>
        </w:rPr>
        <w:t>2021)</w:t>
      </w:r>
      <w:r>
        <w:rPr>
          <w:rFonts w:cs="Times New Roman"/>
          <w:bCs/>
        </w:rPr>
        <w:t>.</w:t>
      </w:r>
      <w:r>
        <w:rPr>
          <w:rFonts w:cs="Times New Roman"/>
          <w:b w:val="0"/>
        </w:rPr>
        <w:t xml:space="preserve"> The Breeding Information </w:t>
      </w:r>
    </w:p>
    <w:p w14:paraId="2A79E266" w14:textId="77777777" w:rsidR="00EE3DF5" w:rsidRPr="005F5A35" w:rsidRDefault="00EE3DF5" w:rsidP="007A5114">
      <w:pPr>
        <w:spacing w:line="360" w:lineRule="auto"/>
        <w:ind w:left="1440"/>
        <w:jc w:val="both"/>
        <w:rPr>
          <w:b w:val="0"/>
          <w:bCs/>
        </w:rPr>
      </w:pPr>
      <w:r>
        <w:rPr>
          <w:rFonts w:cs="Times New Roman"/>
          <w:b w:val="0"/>
        </w:rPr>
        <w:t xml:space="preserve">Management System (BIMS): an online resource for crop breeding. </w:t>
      </w:r>
      <w:r w:rsidRPr="005F5A35">
        <w:rPr>
          <w:rFonts w:cs="Times New Roman"/>
          <w:b w:val="0"/>
          <w:i/>
          <w:iCs/>
        </w:rPr>
        <w:t>Database</w:t>
      </w:r>
      <w:r w:rsidRPr="005F5A35">
        <w:rPr>
          <w:rFonts w:cs="Times New Roman"/>
          <w:b w:val="0"/>
        </w:rPr>
        <w:t>, Volume 2021, 2021, baab054</w:t>
      </w:r>
      <w:r>
        <w:rPr>
          <w:rFonts w:cs="Times New Roman"/>
          <w:b w:val="0"/>
        </w:rPr>
        <w:t xml:space="preserve">. </w:t>
      </w:r>
      <w:r>
        <w:rPr>
          <w:rStyle w:val="Hyperlink"/>
          <w:rFonts w:eastAsia="Times New Roman" w:cs="Times New Roman"/>
          <w:b w:val="0"/>
          <w:bCs/>
          <w:color w:val="000000"/>
          <w:szCs w:val="24"/>
          <w:u w:val="none"/>
        </w:rPr>
        <w:t xml:space="preserve">Retrieved June 15, 2022, from </w:t>
      </w:r>
      <w:hyperlink r:id="rId167" w:history="1">
        <w:r w:rsidRPr="005F5A35">
          <w:rPr>
            <w:rStyle w:val="Hyperlink"/>
            <w:b w:val="0"/>
            <w:bCs/>
          </w:rPr>
          <w:t>https://doi.org/10.1093/database/baab054</w:t>
        </w:r>
      </w:hyperlink>
    </w:p>
    <w:p w14:paraId="20EF1A22" w14:textId="77777777" w:rsidR="00EE3DF5" w:rsidRDefault="00EE3DF5" w:rsidP="00EE3DF5">
      <w:pPr>
        <w:spacing w:line="360" w:lineRule="auto"/>
        <w:ind w:left="1440"/>
        <w:jc w:val="left"/>
        <w:rPr>
          <w:b w:val="0"/>
          <w:bCs/>
        </w:rPr>
      </w:pPr>
    </w:p>
    <w:p w14:paraId="0FCA41E0" w14:textId="77777777" w:rsidR="00EE3DF5" w:rsidRDefault="00EE3DF5" w:rsidP="007A5114">
      <w:pPr>
        <w:spacing w:line="360" w:lineRule="auto"/>
        <w:ind w:left="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 xml:space="preserve">Hady, A. A., &amp; Lammers, P. (2015). </w:t>
      </w:r>
      <w:r>
        <w:rPr>
          <w:rStyle w:val="Hyperlink"/>
          <w:rFonts w:eastAsia="Times New Roman" w:cs="Times New Roman"/>
          <w:b w:val="0"/>
          <w:bCs/>
          <w:color w:val="000000"/>
          <w:szCs w:val="24"/>
          <w:u w:val="none"/>
        </w:rPr>
        <w:t xml:space="preserve">Pig Breeding Systems for Small and </w:t>
      </w:r>
    </w:p>
    <w:p w14:paraId="5D4DF8B4" w14:textId="77777777" w:rsidR="00EE3DF5" w:rsidRDefault="00EE3DF5" w:rsidP="007A5114">
      <w:pPr>
        <w:spacing w:line="360" w:lineRule="auto"/>
        <w:ind w:left="1440"/>
        <w:jc w:val="both"/>
        <w:rPr>
          <w:b w:val="0"/>
          <w:bCs/>
        </w:rPr>
      </w:pPr>
      <w:r>
        <w:rPr>
          <w:rStyle w:val="Hyperlink"/>
          <w:rFonts w:eastAsia="Times New Roman" w:cs="Times New Roman"/>
          <w:b w:val="0"/>
          <w:bCs/>
          <w:color w:val="000000"/>
          <w:szCs w:val="24"/>
          <w:u w:val="none"/>
        </w:rPr>
        <w:t>Beginning Pig Farmers.</w:t>
      </w:r>
      <w:r>
        <w:rPr>
          <w:rStyle w:val="Hyperlink"/>
          <w:rFonts w:eastAsia="Times New Roman" w:cs="Times New Roman"/>
          <w:b w:val="0"/>
          <w:bCs/>
          <w:i/>
          <w:iCs/>
          <w:color w:val="000000"/>
          <w:szCs w:val="24"/>
          <w:u w:val="none"/>
        </w:rPr>
        <w:t xml:space="preserve"> </w:t>
      </w:r>
      <w:r>
        <w:rPr>
          <w:rStyle w:val="Hyperlink"/>
          <w:rFonts w:eastAsia="Times New Roman" w:cs="Times New Roman"/>
          <w:b w:val="0"/>
          <w:bCs/>
          <w:color w:val="000000"/>
          <w:szCs w:val="24"/>
          <w:u w:val="none"/>
        </w:rPr>
        <w:t xml:space="preserve">Pork Information Gateway. Retrieved May 17, 2022, from </w:t>
      </w:r>
      <w:hyperlink r:id="rId168" w:history="1">
        <w:r>
          <w:rPr>
            <w:rStyle w:val="Hyperlink"/>
            <w:b w:val="0"/>
            <w:bCs/>
          </w:rPr>
          <w:t>https://porkgateway.org/resource/pig-breeding-systems-for-small-and-beginning-pig-farmers/</w:t>
        </w:r>
      </w:hyperlink>
    </w:p>
    <w:p w14:paraId="134AF26D" w14:textId="77777777" w:rsidR="00EE3DF5" w:rsidRDefault="00EE3DF5" w:rsidP="00EE3DF5">
      <w:pPr>
        <w:spacing w:line="360" w:lineRule="auto"/>
        <w:jc w:val="left"/>
        <w:rPr>
          <w:b w:val="0"/>
          <w:bCs/>
        </w:rPr>
      </w:pPr>
    </w:p>
    <w:p w14:paraId="3D42FBB1" w14:textId="77777777" w:rsidR="00EE3DF5" w:rsidRDefault="00EE3DF5" w:rsidP="007A5114">
      <w:pPr>
        <w:spacing w:line="360" w:lineRule="auto"/>
        <w:ind w:firstLine="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Knox, R. V. (2021).</w:t>
      </w:r>
      <w:r>
        <w:rPr>
          <w:rStyle w:val="Hyperlink"/>
          <w:rFonts w:eastAsia="Times New Roman" w:cs="Times New Roman"/>
          <w:b w:val="0"/>
          <w:bCs/>
          <w:color w:val="000000"/>
          <w:szCs w:val="24"/>
          <w:u w:val="none"/>
        </w:rPr>
        <w:t xml:space="preserve"> Breeding Management of Pigs</w:t>
      </w:r>
      <w:r>
        <w:rPr>
          <w:rStyle w:val="Hyperlink"/>
          <w:rFonts w:eastAsia="Times New Roman" w:cs="Times New Roman"/>
          <w:b w:val="0"/>
          <w:bCs/>
          <w:i/>
          <w:iCs/>
          <w:color w:val="000000"/>
          <w:szCs w:val="24"/>
          <w:u w:val="none"/>
        </w:rPr>
        <w:t>.</w:t>
      </w:r>
      <w:r>
        <w:rPr>
          <w:rStyle w:val="Hyperlink"/>
          <w:rFonts w:eastAsia="Times New Roman" w:cs="Times New Roman"/>
          <w:b w:val="0"/>
          <w:bCs/>
          <w:color w:val="000000"/>
          <w:szCs w:val="24"/>
          <w:u w:val="none"/>
        </w:rPr>
        <w:t xml:space="preserve"> MSD Manual Veterinary </w:t>
      </w:r>
    </w:p>
    <w:p w14:paraId="4DBE82B4" w14:textId="77777777" w:rsidR="00EE3DF5" w:rsidRDefault="00EE3DF5" w:rsidP="007A5114">
      <w:pPr>
        <w:spacing w:line="360" w:lineRule="auto"/>
        <w:ind w:left="1440"/>
        <w:jc w:val="both"/>
        <w:rPr>
          <w:rStyle w:val="Hyperlink"/>
          <w:b w:val="0"/>
          <w:bCs/>
        </w:rPr>
      </w:pPr>
      <w:r>
        <w:rPr>
          <w:rStyle w:val="Hyperlink"/>
          <w:rFonts w:eastAsia="Times New Roman" w:cs="Times New Roman"/>
          <w:b w:val="0"/>
          <w:bCs/>
          <w:color w:val="000000"/>
          <w:szCs w:val="24"/>
          <w:u w:val="none"/>
        </w:rPr>
        <w:t xml:space="preserve">Manual. Retrieved May 19, 2022, from </w:t>
      </w:r>
      <w:hyperlink r:id="rId169" w:history="1">
        <w:r>
          <w:rPr>
            <w:rStyle w:val="Hyperlink"/>
            <w:b w:val="0"/>
            <w:bCs/>
          </w:rPr>
          <w:t>https://www.msdvetmanual.com/management-and-nutrition/management-of-reproduction-pigs/breeding-management-of-pigs</w:t>
        </w:r>
      </w:hyperlink>
    </w:p>
    <w:p w14:paraId="20A8FF38" w14:textId="77777777" w:rsidR="00EE3DF5" w:rsidRDefault="00EE3DF5" w:rsidP="00EE3DF5">
      <w:pPr>
        <w:spacing w:line="360" w:lineRule="auto"/>
        <w:jc w:val="left"/>
        <w:rPr>
          <w:rStyle w:val="Hyperlink"/>
          <w:b w:val="0"/>
          <w:bCs/>
        </w:rPr>
      </w:pPr>
    </w:p>
    <w:p w14:paraId="0E53DA4B" w14:textId="77777777" w:rsidR="00EE3DF5" w:rsidRDefault="00EE3DF5" w:rsidP="007A5114">
      <w:pPr>
        <w:spacing w:line="360" w:lineRule="auto"/>
        <w:ind w:left="720"/>
        <w:jc w:val="both"/>
        <w:rPr>
          <w:b w:val="0"/>
          <w:bCs/>
        </w:rPr>
      </w:pPr>
      <w:r w:rsidRPr="00B26AE3">
        <w:t>Hillyer, M. (2015).</w:t>
      </w:r>
      <w:r w:rsidRPr="00B26AE3">
        <w:rPr>
          <w:b w:val="0"/>
          <w:bCs/>
        </w:rPr>
        <w:t xml:space="preserve"> An introduction to database normalization - uchile.cl. An </w:t>
      </w:r>
    </w:p>
    <w:p w14:paraId="41EA25A5" w14:textId="77777777" w:rsidR="00EE3DF5" w:rsidRDefault="00EE3DF5" w:rsidP="007A5114">
      <w:pPr>
        <w:spacing w:line="360" w:lineRule="auto"/>
        <w:ind w:left="1440"/>
        <w:jc w:val="both"/>
        <w:rPr>
          <w:b w:val="0"/>
          <w:bCs/>
        </w:rPr>
      </w:pPr>
      <w:r w:rsidRPr="00B26AE3">
        <w:rPr>
          <w:b w:val="0"/>
          <w:bCs/>
        </w:rPr>
        <w:t xml:space="preserve">Introduction to Database Normalization. Retrieved June 15, 2022, from </w:t>
      </w:r>
      <w:hyperlink r:id="rId170" w:history="1">
        <w:r w:rsidRPr="00A37B1A">
          <w:rPr>
            <w:rStyle w:val="Hyperlink"/>
            <w:b w:val="0"/>
            <w:bCs/>
          </w:rPr>
          <w:t>https://users.dcc.uchile.cl/~mnmonsal/cc42a/guias/intronorm.pdf</w:t>
        </w:r>
      </w:hyperlink>
    </w:p>
    <w:p w14:paraId="4EB2FFD6" w14:textId="77777777" w:rsidR="00EE3DF5" w:rsidRDefault="00EE3DF5" w:rsidP="00EE3DF5">
      <w:pPr>
        <w:spacing w:line="360" w:lineRule="auto"/>
        <w:ind w:left="1440"/>
        <w:jc w:val="left"/>
        <w:rPr>
          <w:b w:val="0"/>
          <w:bCs/>
        </w:rPr>
      </w:pPr>
    </w:p>
    <w:p w14:paraId="440D86DD" w14:textId="77777777" w:rsidR="00EE3DF5" w:rsidRDefault="00EE3DF5" w:rsidP="00EE3DF5">
      <w:pPr>
        <w:spacing w:line="360" w:lineRule="auto"/>
        <w:ind w:left="1440"/>
        <w:jc w:val="left"/>
        <w:rPr>
          <w:b w:val="0"/>
          <w:bCs/>
        </w:rPr>
      </w:pPr>
    </w:p>
    <w:p w14:paraId="55FBA91F" w14:textId="77777777" w:rsidR="00EE3DF5" w:rsidRDefault="00EE3DF5" w:rsidP="00EE3DF5">
      <w:pPr>
        <w:spacing w:line="360" w:lineRule="auto"/>
        <w:ind w:left="1440"/>
        <w:jc w:val="left"/>
        <w:rPr>
          <w:b w:val="0"/>
          <w:bCs/>
        </w:rPr>
      </w:pPr>
    </w:p>
    <w:p w14:paraId="3293E620" w14:textId="77777777" w:rsidR="00EE3DF5" w:rsidRPr="001B49BA" w:rsidRDefault="00EE3DF5" w:rsidP="00EE3DF5">
      <w:pPr>
        <w:spacing w:line="360" w:lineRule="auto"/>
        <w:ind w:left="1440"/>
        <w:jc w:val="left"/>
        <w:rPr>
          <w:rFonts w:cs="SimSun"/>
          <w:b w:val="0"/>
          <w:bCs/>
        </w:rPr>
      </w:pPr>
    </w:p>
    <w:p w14:paraId="6EF0279F" w14:textId="524CFB00" w:rsidR="00EE3DF5" w:rsidRDefault="00EE3DF5" w:rsidP="007A5114">
      <w:pPr>
        <w:spacing w:line="360" w:lineRule="auto"/>
        <w:ind w:left="720"/>
        <w:jc w:val="both"/>
        <w:rPr>
          <w:rFonts w:cs="Times New Roman"/>
          <w:b w:val="0"/>
          <w:bCs/>
        </w:rPr>
      </w:pPr>
      <w:r>
        <w:rPr>
          <w:rFonts w:cs="Times New Roman"/>
        </w:rPr>
        <w:lastRenderedPageBreak/>
        <w:t xml:space="preserve">Dar, A. R., &amp; Ravindran, D. (2018). </w:t>
      </w:r>
      <w:r>
        <w:rPr>
          <w:rFonts w:cs="Times New Roman"/>
          <w:b w:val="0"/>
          <w:bCs/>
        </w:rPr>
        <w:t xml:space="preserve">A Comprehensive Study </w:t>
      </w:r>
      <w:r w:rsidR="007123DA">
        <w:rPr>
          <w:rFonts w:cs="Times New Roman"/>
          <w:b w:val="0"/>
          <w:bCs/>
        </w:rPr>
        <w:t>on</w:t>
      </w:r>
      <w:r>
        <w:rPr>
          <w:rFonts w:cs="Times New Roman"/>
          <w:b w:val="0"/>
          <w:bCs/>
        </w:rPr>
        <w:t xml:space="preserve"> Cloud </w:t>
      </w:r>
    </w:p>
    <w:p w14:paraId="0E2D0257" w14:textId="77777777" w:rsidR="00EE3DF5" w:rsidRDefault="00EE3DF5" w:rsidP="007A5114">
      <w:pPr>
        <w:spacing w:line="360" w:lineRule="auto"/>
        <w:ind w:left="1440"/>
        <w:jc w:val="both"/>
        <w:rPr>
          <w:rStyle w:val="Hyperlink"/>
          <w:b w:val="0"/>
          <w:bCs/>
        </w:rPr>
      </w:pPr>
      <w:r>
        <w:rPr>
          <w:rFonts w:cs="Times New Roman"/>
          <w:b w:val="0"/>
          <w:bCs/>
        </w:rPr>
        <w:t xml:space="preserve">Computing. ResearchGate. Retrieved June 14, 2022, from </w:t>
      </w:r>
      <w:hyperlink r:id="rId171" w:history="1">
        <w:r w:rsidRPr="00A37B1A">
          <w:rPr>
            <w:rStyle w:val="Hyperlink"/>
            <w:b w:val="0"/>
            <w:bCs/>
          </w:rPr>
          <w:t>https://www.researchgate.net/publication/324587212_A_COMPREHENSIVE_STUDY_ON_CLOUD_COMPUTING</w:t>
        </w:r>
      </w:hyperlink>
    </w:p>
    <w:p w14:paraId="6FBF7594" w14:textId="77777777" w:rsidR="00EE3DF5" w:rsidRDefault="00EE3DF5" w:rsidP="00EE3DF5">
      <w:pPr>
        <w:spacing w:line="360" w:lineRule="auto"/>
        <w:ind w:left="1440"/>
        <w:jc w:val="left"/>
        <w:rPr>
          <w:rStyle w:val="Hyperlink"/>
          <w:b w:val="0"/>
          <w:bCs/>
        </w:rPr>
      </w:pPr>
    </w:p>
    <w:p w14:paraId="1F0EB4E4" w14:textId="77777777" w:rsidR="00EE3DF5" w:rsidRDefault="00EE3DF5" w:rsidP="007A5114">
      <w:pPr>
        <w:spacing w:line="360" w:lineRule="auto"/>
        <w:ind w:firstLine="720"/>
        <w:jc w:val="both"/>
        <w:rPr>
          <w:rStyle w:val="Hyperlink"/>
          <w:b w:val="0"/>
          <w:bCs/>
          <w:color w:val="000000" w:themeColor="text1"/>
          <w:u w:val="none"/>
        </w:rPr>
      </w:pPr>
      <w:r w:rsidRPr="00C07161">
        <w:rPr>
          <w:rStyle w:val="Hyperlink"/>
          <w:color w:val="000000" w:themeColor="text1"/>
          <w:u w:val="none"/>
        </w:rPr>
        <w:t>Hossain</w:t>
      </w:r>
      <w:r>
        <w:rPr>
          <w:rStyle w:val="Hyperlink"/>
          <w:color w:val="000000" w:themeColor="text1"/>
          <w:u w:val="none"/>
        </w:rPr>
        <w:t xml:space="preserve">, M. S., Zhou, X., &amp; Rahman, M. F. (2018). </w:t>
      </w:r>
      <w:r w:rsidRPr="00862540">
        <w:rPr>
          <w:rStyle w:val="Hyperlink"/>
          <w:b w:val="0"/>
          <w:bCs/>
          <w:color w:val="000000" w:themeColor="text1"/>
          <w:u w:val="none"/>
        </w:rPr>
        <w:t xml:space="preserve">Examining the impact of </w:t>
      </w:r>
    </w:p>
    <w:p w14:paraId="123E47B4" w14:textId="62B08470" w:rsidR="00EE3DF5" w:rsidRDefault="00EE3DF5" w:rsidP="007A5114">
      <w:pPr>
        <w:spacing w:line="360" w:lineRule="auto"/>
        <w:ind w:left="1440"/>
        <w:jc w:val="both"/>
        <w:rPr>
          <w:rStyle w:val="Hyperlink"/>
          <w:b w:val="0"/>
          <w:bCs/>
          <w:color w:val="000000" w:themeColor="text1"/>
          <w:u w:val="none"/>
        </w:rPr>
      </w:pPr>
      <w:r w:rsidRPr="00862540">
        <w:rPr>
          <w:rStyle w:val="Hyperlink"/>
          <w:b w:val="0"/>
          <w:bCs/>
          <w:color w:val="000000" w:themeColor="text1"/>
          <w:u w:val="none"/>
        </w:rPr>
        <w:t xml:space="preserve">QR codes on purchase intention and customer satisfaction </w:t>
      </w:r>
      <w:r w:rsidR="00F305EC" w:rsidRPr="00862540">
        <w:rPr>
          <w:rStyle w:val="Hyperlink"/>
          <w:b w:val="0"/>
          <w:bCs/>
          <w:color w:val="000000" w:themeColor="text1"/>
          <w:u w:val="none"/>
        </w:rPr>
        <w:t>based on</w:t>
      </w:r>
      <w:r w:rsidRPr="00862540">
        <w:rPr>
          <w:rStyle w:val="Hyperlink"/>
          <w:b w:val="0"/>
          <w:bCs/>
          <w:color w:val="000000" w:themeColor="text1"/>
          <w:u w:val="none"/>
        </w:rPr>
        <w:t xml:space="preserve"> perceived flow</w:t>
      </w:r>
      <w:r>
        <w:rPr>
          <w:rStyle w:val="Hyperlink"/>
          <w:b w:val="0"/>
          <w:bCs/>
          <w:color w:val="000000" w:themeColor="text1"/>
          <w:u w:val="none"/>
        </w:rPr>
        <w:t xml:space="preserve">. </w:t>
      </w:r>
      <w:r w:rsidRPr="00AD7A1A">
        <w:rPr>
          <w:rStyle w:val="Hyperlink"/>
          <w:b w:val="0"/>
          <w:bCs/>
          <w:i/>
          <w:iCs/>
          <w:color w:val="000000" w:themeColor="text1"/>
          <w:u w:val="none"/>
        </w:rPr>
        <w:t>Sage Journals</w:t>
      </w:r>
      <w:r>
        <w:rPr>
          <w:rStyle w:val="Hyperlink"/>
          <w:b w:val="0"/>
          <w:bCs/>
          <w:color w:val="000000" w:themeColor="text1"/>
          <w:u w:val="none"/>
        </w:rPr>
        <w:t xml:space="preserve">. Retrieved June 15, 2022, from </w:t>
      </w:r>
      <w:hyperlink r:id="rId172" w:history="1">
        <w:r w:rsidRPr="00A37B1A">
          <w:rPr>
            <w:rStyle w:val="Hyperlink"/>
            <w:b w:val="0"/>
            <w:bCs/>
          </w:rPr>
          <w:t>https://doi.org/10.1177/1847979018812323</w:t>
        </w:r>
      </w:hyperlink>
    </w:p>
    <w:p w14:paraId="7A5172B1" w14:textId="77777777" w:rsidR="00EE3DF5" w:rsidRDefault="00EE3DF5" w:rsidP="00EE3DF5">
      <w:pPr>
        <w:spacing w:line="360" w:lineRule="auto"/>
        <w:ind w:left="1440"/>
        <w:jc w:val="left"/>
        <w:rPr>
          <w:rStyle w:val="Hyperlink"/>
          <w:b w:val="0"/>
          <w:bCs/>
          <w:color w:val="000000" w:themeColor="text1"/>
          <w:u w:val="none"/>
        </w:rPr>
      </w:pPr>
    </w:p>
    <w:p w14:paraId="21A9FA3F" w14:textId="77777777" w:rsidR="00EE3DF5" w:rsidRDefault="00EE3DF5" w:rsidP="007A5114">
      <w:pPr>
        <w:spacing w:line="360" w:lineRule="auto"/>
        <w:ind w:left="720"/>
        <w:jc w:val="both"/>
        <w:rPr>
          <w:rStyle w:val="Hyperlink"/>
          <w:b w:val="0"/>
          <w:bCs/>
          <w:color w:val="000000" w:themeColor="text1"/>
          <w:u w:val="none"/>
        </w:rPr>
      </w:pPr>
      <w:r w:rsidRPr="00BC080F">
        <w:rPr>
          <w:rStyle w:val="Hyperlink"/>
          <w:color w:val="000000" w:themeColor="text1"/>
          <w:u w:val="none"/>
        </w:rPr>
        <w:t>Odeh, A. H. (2019).</w:t>
      </w:r>
      <w:r>
        <w:rPr>
          <w:rStyle w:val="Hyperlink"/>
          <w:b w:val="0"/>
          <w:bCs/>
          <w:color w:val="000000" w:themeColor="text1"/>
          <w:u w:val="none"/>
        </w:rPr>
        <w:t xml:space="preserve"> </w:t>
      </w:r>
      <w:r w:rsidRPr="00BC080F">
        <w:rPr>
          <w:rStyle w:val="Hyperlink"/>
          <w:b w:val="0"/>
          <w:bCs/>
          <w:color w:val="000000" w:themeColor="text1"/>
          <w:u w:val="none"/>
        </w:rPr>
        <w:t xml:space="preserve">Analytical and Comparison Study of Main Web </w:t>
      </w:r>
    </w:p>
    <w:p w14:paraId="10F205CD" w14:textId="77777777" w:rsidR="00EE3DF5" w:rsidRDefault="00EE3DF5" w:rsidP="007A5114">
      <w:pPr>
        <w:spacing w:line="360" w:lineRule="auto"/>
        <w:ind w:left="1440"/>
        <w:jc w:val="both"/>
        <w:rPr>
          <w:rStyle w:val="Hyperlink"/>
          <w:b w:val="0"/>
          <w:bCs/>
          <w:color w:val="000000" w:themeColor="text1"/>
          <w:u w:val="none"/>
        </w:rPr>
      </w:pPr>
      <w:r w:rsidRPr="00BC080F">
        <w:rPr>
          <w:rStyle w:val="Hyperlink"/>
          <w:b w:val="0"/>
          <w:bCs/>
          <w:color w:val="000000" w:themeColor="text1"/>
          <w:u w:val="none"/>
        </w:rPr>
        <w:t>Programming Languages ‒ ASP and PHP</w:t>
      </w:r>
      <w:r>
        <w:rPr>
          <w:rStyle w:val="Hyperlink"/>
          <w:b w:val="0"/>
          <w:bCs/>
          <w:color w:val="000000" w:themeColor="text1"/>
          <w:u w:val="none"/>
        </w:rPr>
        <w:t xml:space="preserve">. </w:t>
      </w:r>
      <w:r w:rsidRPr="00A3066A">
        <w:rPr>
          <w:rStyle w:val="Hyperlink"/>
          <w:b w:val="0"/>
          <w:bCs/>
          <w:i/>
          <w:iCs/>
          <w:color w:val="000000" w:themeColor="text1"/>
          <w:u w:val="none"/>
        </w:rPr>
        <w:t>TEM Journal</w:t>
      </w:r>
      <w:r w:rsidRPr="00A3066A">
        <w:rPr>
          <w:rStyle w:val="Hyperlink"/>
          <w:b w:val="0"/>
          <w:bCs/>
          <w:color w:val="000000" w:themeColor="text1"/>
          <w:u w:val="none"/>
        </w:rPr>
        <w:t>. Volume 8, Issue 4, Pages 1517-1522, ISSN 2217-8309</w:t>
      </w:r>
      <w:r>
        <w:rPr>
          <w:rStyle w:val="Hyperlink"/>
          <w:b w:val="0"/>
          <w:bCs/>
          <w:color w:val="000000" w:themeColor="text1"/>
          <w:u w:val="none"/>
        </w:rPr>
        <w:t xml:space="preserve">. Retrieved June 15, 2022, from </w:t>
      </w:r>
      <w:hyperlink r:id="rId173" w:history="1">
        <w:r w:rsidRPr="00A37B1A">
          <w:rPr>
            <w:rStyle w:val="Hyperlink"/>
            <w:b w:val="0"/>
            <w:bCs/>
          </w:rPr>
          <w:t>https://www.temjournal.com/content/84/TEMJournalNovember2019_1517_1522.pdf</w:t>
        </w:r>
      </w:hyperlink>
    </w:p>
    <w:p w14:paraId="2FD544D1" w14:textId="77777777" w:rsidR="00EE3DF5" w:rsidRDefault="00EE3DF5" w:rsidP="00EE3DF5">
      <w:pPr>
        <w:spacing w:line="360" w:lineRule="auto"/>
        <w:ind w:left="1440"/>
        <w:jc w:val="left"/>
        <w:rPr>
          <w:rStyle w:val="Hyperlink"/>
          <w:b w:val="0"/>
          <w:bCs/>
          <w:color w:val="000000" w:themeColor="text1"/>
          <w:u w:val="none"/>
        </w:rPr>
      </w:pPr>
    </w:p>
    <w:p w14:paraId="23BDDA5F" w14:textId="77777777" w:rsidR="00EE3DF5" w:rsidRDefault="00EE3DF5" w:rsidP="007A5114">
      <w:pPr>
        <w:spacing w:line="360" w:lineRule="auto"/>
        <w:ind w:firstLine="720"/>
        <w:jc w:val="both"/>
        <w:rPr>
          <w:rStyle w:val="Hyperlink"/>
          <w:b w:val="0"/>
          <w:bCs/>
          <w:color w:val="000000" w:themeColor="text1"/>
          <w:u w:val="none"/>
        </w:rPr>
      </w:pPr>
      <w:r w:rsidRPr="00DA6077">
        <w:rPr>
          <w:rStyle w:val="Hyperlink"/>
          <w:color w:val="000000" w:themeColor="text1"/>
          <w:u w:val="none"/>
        </w:rPr>
        <w:t xml:space="preserve">Siame, A. &amp; </w:t>
      </w:r>
      <w:proofErr w:type="spellStart"/>
      <w:r w:rsidRPr="00DA6077">
        <w:rPr>
          <w:rStyle w:val="Hyperlink"/>
          <w:color w:val="000000" w:themeColor="text1"/>
          <w:u w:val="none"/>
        </w:rPr>
        <w:t>Kunda</w:t>
      </w:r>
      <w:proofErr w:type="spellEnd"/>
      <w:r w:rsidRPr="00DA6077">
        <w:rPr>
          <w:rStyle w:val="Hyperlink"/>
          <w:color w:val="000000" w:themeColor="text1"/>
          <w:u w:val="none"/>
        </w:rPr>
        <w:t>, D. (2017).</w:t>
      </w:r>
      <w:r>
        <w:rPr>
          <w:rStyle w:val="Hyperlink"/>
          <w:b w:val="0"/>
          <w:bCs/>
          <w:color w:val="000000" w:themeColor="text1"/>
          <w:u w:val="none"/>
        </w:rPr>
        <w:t xml:space="preserve"> </w:t>
      </w:r>
      <w:r w:rsidRPr="00DA6077">
        <w:rPr>
          <w:rStyle w:val="Hyperlink"/>
          <w:b w:val="0"/>
          <w:bCs/>
          <w:color w:val="000000" w:themeColor="text1"/>
          <w:u w:val="none"/>
        </w:rPr>
        <w:t xml:space="preserve">Evolution of PHP Applications: </w:t>
      </w:r>
      <w:proofErr w:type="gramStart"/>
      <w:r w:rsidRPr="00DA6077">
        <w:rPr>
          <w:rStyle w:val="Hyperlink"/>
          <w:b w:val="0"/>
          <w:bCs/>
          <w:color w:val="000000" w:themeColor="text1"/>
          <w:u w:val="none"/>
        </w:rPr>
        <w:t>A Systematic</w:t>
      </w:r>
      <w:proofErr w:type="gramEnd"/>
      <w:r w:rsidRPr="00DA6077">
        <w:rPr>
          <w:rStyle w:val="Hyperlink"/>
          <w:b w:val="0"/>
          <w:bCs/>
          <w:color w:val="000000" w:themeColor="text1"/>
          <w:u w:val="none"/>
        </w:rPr>
        <w:t xml:space="preserve"> </w:t>
      </w:r>
    </w:p>
    <w:p w14:paraId="456F3D30" w14:textId="77777777" w:rsidR="00EE3DF5" w:rsidRDefault="00EE3DF5" w:rsidP="007A5114">
      <w:pPr>
        <w:spacing w:line="360" w:lineRule="auto"/>
        <w:ind w:left="1440"/>
        <w:jc w:val="both"/>
        <w:rPr>
          <w:rStyle w:val="Hyperlink"/>
          <w:b w:val="0"/>
          <w:bCs/>
          <w:color w:val="000000" w:themeColor="text1"/>
          <w:u w:val="none"/>
        </w:rPr>
      </w:pPr>
      <w:r w:rsidRPr="00DA6077">
        <w:rPr>
          <w:rStyle w:val="Hyperlink"/>
          <w:b w:val="0"/>
          <w:bCs/>
          <w:color w:val="000000" w:themeColor="text1"/>
          <w:u w:val="none"/>
        </w:rPr>
        <w:t>Literature Review</w:t>
      </w:r>
      <w:r>
        <w:rPr>
          <w:rStyle w:val="Hyperlink"/>
          <w:b w:val="0"/>
          <w:bCs/>
          <w:color w:val="000000" w:themeColor="text1"/>
          <w:u w:val="none"/>
        </w:rPr>
        <w:t xml:space="preserve">. ResearchGate. Retrieved June 14, 2022, from </w:t>
      </w:r>
      <w:hyperlink r:id="rId174" w:history="1">
        <w:r w:rsidRPr="00A37B1A">
          <w:rPr>
            <w:rStyle w:val="Hyperlink"/>
            <w:b w:val="0"/>
            <w:bCs/>
          </w:rPr>
          <w:t>https://www.researchgate.net/publication/315988466_Evolution_of_PHP_Applications_A_Systematic_Literature_Review</w:t>
        </w:r>
      </w:hyperlink>
    </w:p>
    <w:p w14:paraId="578B29A3" w14:textId="77777777" w:rsidR="00EE3DF5" w:rsidRDefault="00EE3DF5" w:rsidP="00EE3DF5">
      <w:pPr>
        <w:spacing w:line="360" w:lineRule="auto"/>
        <w:ind w:left="1440"/>
        <w:jc w:val="left"/>
        <w:rPr>
          <w:rStyle w:val="Hyperlink"/>
          <w:b w:val="0"/>
          <w:bCs/>
          <w:color w:val="000000" w:themeColor="text1"/>
          <w:u w:val="none"/>
        </w:rPr>
      </w:pPr>
    </w:p>
    <w:p w14:paraId="10C92BD5" w14:textId="7EBB7F0B" w:rsidR="00EE3DF5" w:rsidRDefault="00EE3DF5" w:rsidP="007A5114">
      <w:pPr>
        <w:spacing w:line="360" w:lineRule="auto"/>
        <w:ind w:firstLine="720"/>
        <w:jc w:val="both"/>
        <w:rPr>
          <w:rStyle w:val="Hyperlink"/>
          <w:b w:val="0"/>
          <w:bCs/>
          <w:color w:val="000000" w:themeColor="text1"/>
          <w:u w:val="none"/>
        </w:rPr>
      </w:pPr>
      <w:r w:rsidRPr="00EB5D16">
        <w:rPr>
          <w:rStyle w:val="Hyperlink"/>
          <w:color w:val="000000" w:themeColor="text1"/>
          <w:u w:val="none"/>
        </w:rPr>
        <w:t>Wheeler, R. (2021).</w:t>
      </w:r>
      <w:r>
        <w:rPr>
          <w:rStyle w:val="Hyperlink"/>
          <w:b w:val="0"/>
          <w:bCs/>
          <w:color w:val="000000" w:themeColor="text1"/>
          <w:u w:val="none"/>
        </w:rPr>
        <w:t xml:space="preserve"> </w:t>
      </w:r>
      <w:r w:rsidRPr="00C85C61">
        <w:rPr>
          <w:rStyle w:val="Hyperlink"/>
          <w:b w:val="0"/>
          <w:bCs/>
          <w:color w:val="000000" w:themeColor="text1"/>
          <w:u w:val="none"/>
        </w:rPr>
        <w:t xml:space="preserve">2021 Roadmap </w:t>
      </w:r>
      <w:r w:rsidR="00160485" w:rsidRPr="00C85C61">
        <w:rPr>
          <w:rStyle w:val="Hyperlink"/>
          <w:b w:val="0"/>
          <w:bCs/>
          <w:color w:val="000000" w:themeColor="text1"/>
          <w:u w:val="none"/>
        </w:rPr>
        <w:t>to</w:t>
      </w:r>
      <w:r w:rsidRPr="00C85C61">
        <w:rPr>
          <w:rStyle w:val="Hyperlink"/>
          <w:b w:val="0"/>
          <w:bCs/>
          <w:color w:val="000000" w:themeColor="text1"/>
          <w:u w:val="none"/>
        </w:rPr>
        <w:t xml:space="preserve"> Web Development</w:t>
      </w:r>
      <w:r>
        <w:rPr>
          <w:rStyle w:val="Hyperlink"/>
          <w:b w:val="0"/>
          <w:bCs/>
          <w:color w:val="000000" w:themeColor="text1"/>
          <w:u w:val="none"/>
        </w:rPr>
        <w:t xml:space="preserve">. IEEE Computer </w:t>
      </w:r>
    </w:p>
    <w:p w14:paraId="10A34726" w14:textId="77777777" w:rsidR="00EE3DF5" w:rsidRDefault="00EE3DF5" w:rsidP="007A5114">
      <w:pPr>
        <w:spacing w:line="360" w:lineRule="auto"/>
        <w:ind w:left="1440"/>
        <w:jc w:val="both"/>
        <w:rPr>
          <w:rStyle w:val="Hyperlink"/>
          <w:b w:val="0"/>
          <w:bCs/>
          <w:color w:val="000000" w:themeColor="text1"/>
          <w:u w:val="none"/>
        </w:rPr>
      </w:pPr>
      <w:r>
        <w:rPr>
          <w:rStyle w:val="Hyperlink"/>
          <w:b w:val="0"/>
          <w:bCs/>
          <w:color w:val="000000" w:themeColor="text1"/>
          <w:u w:val="none"/>
        </w:rPr>
        <w:t xml:space="preserve">Society. Retrieved June 15, 2022, from </w:t>
      </w:r>
      <w:hyperlink r:id="rId175" w:history="1">
        <w:r w:rsidRPr="00A37B1A">
          <w:rPr>
            <w:rStyle w:val="Hyperlink"/>
            <w:b w:val="0"/>
            <w:bCs/>
          </w:rPr>
          <w:t>https://www.computer.org/publications/tech-news/build-your-career/2021-web-development-roadmap</w:t>
        </w:r>
      </w:hyperlink>
    </w:p>
    <w:p w14:paraId="62ED3C31" w14:textId="77777777" w:rsidR="00EE3DF5" w:rsidRDefault="00EE3DF5" w:rsidP="00EE3DF5">
      <w:pPr>
        <w:spacing w:line="360" w:lineRule="auto"/>
        <w:jc w:val="left"/>
        <w:rPr>
          <w:rStyle w:val="Hyperlink"/>
          <w:b w:val="0"/>
          <w:bCs/>
          <w:color w:val="000000" w:themeColor="text1"/>
          <w:u w:val="none"/>
        </w:rPr>
      </w:pPr>
    </w:p>
    <w:p w14:paraId="422B1744" w14:textId="77777777" w:rsidR="00EE3DF5" w:rsidRDefault="00EE3DF5" w:rsidP="007A5114">
      <w:pPr>
        <w:spacing w:line="360" w:lineRule="auto"/>
        <w:ind w:firstLine="720"/>
        <w:jc w:val="both"/>
        <w:rPr>
          <w:rStyle w:val="Hyperlink"/>
          <w:b w:val="0"/>
          <w:bCs/>
          <w:color w:val="000000" w:themeColor="text1"/>
          <w:u w:val="none"/>
        </w:rPr>
      </w:pPr>
      <w:proofErr w:type="spellStart"/>
      <w:r w:rsidRPr="00E7136E">
        <w:rPr>
          <w:rStyle w:val="Hyperlink"/>
          <w:color w:val="000000" w:themeColor="text1"/>
          <w:u w:val="none"/>
        </w:rPr>
        <w:t>Evin</w:t>
      </w:r>
      <w:proofErr w:type="spellEnd"/>
      <w:r w:rsidRPr="00E7136E">
        <w:rPr>
          <w:rStyle w:val="Hyperlink"/>
          <w:color w:val="000000" w:themeColor="text1"/>
          <w:u w:val="none"/>
        </w:rPr>
        <w:t xml:space="preserve">, A., </w:t>
      </w:r>
      <w:proofErr w:type="spellStart"/>
      <w:r w:rsidRPr="00E7136E">
        <w:rPr>
          <w:rStyle w:val="Hyperlink"/>
          <w:color w:val="000000" w:themeColor="text1"/>
          <w:u w:val="none"/>
        </w:rPr>
        <w:t>Dopney</w:t>
      </w:r>
      <w:proofErr w:type="spellEnd"/>
      <w:r w:rsidRPr="00E7136E">
        <w:rPr>
          <w:rStyle w:val="Hyperlink"/>
          <w:color w:val="000000" w:themeColor="text1"/>
          <w:u w:val="none"/>
        </w:rPr>
        <w:t xml:space="preserve">, K., &amp; </w:t>
      </w:r>
      <w:proofErr w:type="spellStart"/>
      <w:r w:rsidRPr="00E7136E">
        <w:rPr>
          <w:rStyle w:val="Hyperlink"/>
          <w:color w:val="000000" w:themeColor="text1"/>
          <w:u w:val="none"/>
        </w:rPr>
        <w:t>Cucchi</w:t>
      </w:r>
      <w:proofErr w:type="spellEnd"/>
      <w:r w:rsidRPr="00E7136E">
        <w:rPr>
          <w:rStyle w:val="Hyperlink"/>
          <w:color w:val="000000" w:themeColor="text1"/>
          <w:u w:val="none"/>
        </w:rPr>
        <w:t>, T. (2017).</w:t>
      </w:r>
      <w:r>
        <w:rPr>
          <w:rStyle w:val="Hyperlink"/>
          <w:b w:val="0"/>
          <w:bCs/>
          <w:color w:val="000000" w:themeColor="text1"/>
          <w:u w:val="none"/>
        </w:rPr>
        <w:t xml:space="preserve"> </w:t>
      </w:r>
      <w:r w:rsidRPr="00E7136E">
        <w:rPr>
          <w:rStyle w:val="Hyperlink"/>
          <w:b w:val="0"/>
          <w:bCs/>
          <w:color w:val="000000" w:themeColor="text1"/>
          <w:u w:val="none"/>
        </w:rPr>
        <w:t xml:space="preserve">A history of pig domestication: New </w:t>
      </w:r>
    </w:p>
    <w:p w14:paraId="0A286206" w14:textId="77777777" w:rsidR="00EE3DF5" w:rsidRDefault="00EE3DF5" w:rsidP="007A5114">
      <w:pPr>
        <w:spacing w:line="360" w:lineRule="auto"/>
        <w:ind w:left="1440"/>
        <w:jc w:val="both"/>
        <w:rPr>
          <w:rStyle w:val="Hyperlink"/>
          <w:b w:val="0"/>
          <w:bCs/>
          <w:color w:val="000000" w:themeColor="text1"/>
          <w:u w:val="none"/>
        </w:rPr>
      </w:pPr>
      <w:r w:rsidRPr="00E7136E">
        <w:rPr>
          <w:rStyle w:val="Hyperlink"/>
          <w:b w:val="0"/>
          <w:bCs/>
          <w:color w:val="000000" w:themeColor="text1"/>
          <w:u w:val="none"/>
        </w:rPr>
        <w:t>ways of exploring a complex process</w:t>
      </w:r>
      <w:r>
        <w:rPr>
          <w:rStyle w:val="Hyperlink"/>
          <w:b w:val="0"/>
          <w:bCs/>
          <w:color w:val="000000" w:themeColor="text1"/>
          <w:u w:val="none"/>
        </w:rPr>
        <w:t xml:space="preserve">. University of Aberdeen. Retrieved June 15, 2022, from </w:t>
      </w:r>
      <w:hyperlink r:id="rId176" w:history="1">
        <w:r w:rsidRPr="00A37B1A">
          <w:rPr>
            <w:rStyle w:val="Hyperlink"/>
            <w:b w:val="0"/>
            <w:bCs/>
          </w:rPr>
          <w:t>https://abdn.pure.elsevier.com/en/publications/a-history-of-pig-domestication-new-ways-of-exploring-a-complex-pr</w:t>
        </w:r>
      </w:hyperlink>
    </w:p>
    <w:p w14:paraId="4A453D3F" w14:textId="77777777" w:rsidR="00EE3DF5" w:rsidRDefault="00EE3DF5" w:rsidP="00EE3DF5">
      <w:pPr>
        <w:spacing w:line="360" w:lineRule="auto"/>
        <w:jc w:val="left"/>
        <w:rPr>
          <w:b w:val="0"/>
          <w:bCs/>
        </w:rPr>
      </w:pPr>
    </w:p>
    <w:p w14:paraId="5D4B7526" w14:textId="77777777" w:rsidR="00EE3DF5" w:rsidRDefault="00EE3DF5" w:rsidP="007A5114">
      <w:pPr>
        <w:spacing w:line="360" w:lineRule="auto"/>
        <w:ind w:left="720"/>
        <w:jc w:val="both"/>
        <w:rPr>
          <w:rFonts w:cs="Times New Roman"/>
        </w:rPr>
      </w:pPr>
      <w:proofErr w:type="spellStart"/>
      <w:r>
        <w:rPr>
          <w:rFonts w:cs="Times New Roman"/>
        </w:rPr>
        <w:lastRenderedPageBreak/>
        <w:t>Maliappis</w:t>
      </w:r>
      <w:proofErr w:type="spellEnd"/>
      <w:r>
        <w:rPr>
          <w:rFonts w:cs="Times New Roman"/>
        </w:rPr>
        <w:t xml:space="preserve">, M. T., </w:t>
      </w:r>
      <w:proofErr w:type="spellStart"/>
      <w:r>
        <w:rPr>
          <w:rFonts w:cs="Times New Roman"/>
        </w:rPr>
        <w:t>Yialouris</w:t>
      </w:r>
      <w:proofErr w:type="spellEnd"/>
      <w:r>
        <w:rPr>
          <w:rFonts w:cs="Times New Roman"/>
        </w:rPr>
        <w:t xml:space="preserve">, C. P., </w:t>
      </w:r>
      <w:proofErr w:type="spellStart"/>
      <w:r>
        <w:rPr>
          <w:rFonts w:cs="Times New Roman"/>
        </w:rPr>
        <w:t>Deligeorgis</w:t>
      </w:r>
      <w:proofErr w:type="spellEnd"/>
      <w:r>
        <w:rPr>
          <w:rFonts w:cs="Times New Roman"/>
        </w:rPr>
        <w:t xml:space="preserve">, S. G., &amp; </w:t>
      </w:r>
      <w:proofErr w:type="spellStart"/>
      <w:r>
        <w:rPr>
          <w:rFonts w:cs="Times New Roman"/>
        </w:rPr>
        <w:t>Sideridis</w:t>
      </w:r>
      <w:proofErr w:type="spellEnd"/>
      <w:r>
        <w:rPr>
          <w:rFonts w:cs="Times New Roman"/>
        </w:rPr>
        <w:t xml:space="preserve">, A. B. (2014). </w:t>
      </w:r>
    </w:p>
    <w:p w14:paraId="32DA15C9" w14:textId="77777777" w:rsidR="00EE3DF5" w:rsidRDefault="00EE3DF5" w:rsidP="007A5114">
      <w:pPr>
        <w:spacing w:line="360" w:lineRule="auto"/>
        <w:ind w:left="1440"/>
        <w:jc w:val="both"/>
        <w:rPr>
          <w:b w:val="0"/>
          <w:bCs/>
        </w:rPr>
      </w:pPr>
      <w:r>
        <w:rPr>
          <w:rFonts w:cs="Times New Roman"/>
          <w:b w:val="0"/>
          <w:bCs/>
        </w:rPr>
        <w:t>EMISP: An Expert Management Information System for Pigs.</w:t>
      </w:r>
      <w:r>
        <w:rPr>
          <w:rFonts w:cs="Times New Roman"/>
        </w:rPr>
        <w:t xml:space="preserve"> </w:t>
      </w:r>
      <w:r>
        <w:rPr>
          <w:rFonts w:cs="Times New Roman"/>
          <w:b w:val="0"/>
          <w:bCs/>
        </w:rPr>
        <w:t xml:space="preserve">ResearchGate. Retrieved May 17, 2022, from </w:t>
      </w:r>
      <w:hyperlink r:id="rId177" w:history="1">
        <w:r>
          <w:rPr>
            <w:rStyle w:val="Hyperlink"/>
            <w:b w:val="0"/>
            <w:bCs/>
          </w:rPr>
          <w:t>https://www.researchgate.net/publication/253700943_EMISP_AN_EXPERT_MANAGEMENT_INFORMATION_SYSTEM_FOR_PIGS</w:t>
        </w:r>
      </w:hyperlink>
    </w:p>
    <w:p w14:paraId="738297D5" w14:textId="77777777" w:rsidR="00EE3DF5" w:rsidRDefault="00EE3DF5" w:rsidP="00EE3DF5">
      <w:pPr>
        <w:spacing w:line="360" w:lineRule="auto"/>
        <w:jc w:val="both"/>
        <w:rPr>
          <w:b w:val="0"/>
          <w:bCs/>
        </w:rPr>
      </w:pPr>
    </w:p>
    <w:p w14:paraId="7407C215" w14:textId="77777777" w:rsidR="00EE3DF5" w:rsidRDefault="00EE3DF5" w:rsidP="007A5114">
      <w:pPr>
        <w:spacing w:line="360" w:lineRule="auto"/>
        <w:ind w:left="720"/>
        <w:jc w:val="both"/>
        <w:rPr>
          <w:rFonts w:cs="Times New Roman"/>
          <w:b w:val="0"/>
          <w:bCs/>
        </w:rPr>
      </w:pPr>
      <w:r>
        <w:rPr>
          <w:rFonts w:cs="Times New Roman"/>
        </w:rPr>
        <w:t xml:space="preserve">Janani, A. K., (2021). </w:t>
      </w:r>
      <w:r>
        <w:rPr>
          <w:rFonts w:cs="Times New Roman"/>
          <w:b w:val="0"/>
          <w:bCs/>
        </w:rPr>
        <w:t xml:space="preserve">Agile Methodology. </w:t>
      </w:r>
      <w:proofErr w:type="spellStart"/>
      <w:r>
        <w:rPr>
          <w:rFonts w:cs="Times New Roman"/>
          <w:b w:val="0"/>
          <w:bCs/>
        </w:rPr>
        <w:t>Atatus</w:t>
      </w:r>
      <w:proofErr w:type="spellEnd"/>
      <w:r>
        <w:rPr>
          <w:rFonts w:cs="Times New Roman"/>
          <w:b w:val="0"/>
          <w:bCs/>
        </w:rPr>
        <w:t xml:space="preserve">. Retrieved June 9, 2022, from </w:t>
      </w:r>
    </w:p>
    <w:p w14:paraId="68AD9BA2" w14:textId="77777777" w:rsidR="00EE3DF5" w:rsidRDefault="00000000" w:rsidP="007A5114">
      <w:pPr>
        <w:spacing w:line="360" w:lineRule="auto"/>
        <w:ind w:left="720" w:firstLine="720"/>
        <w:jc w:val="both"/>
        <w:rPr>
          <w:rFonts w:cs="Times New Roman"/>
          <w:b w:val="0"/>
          <w:bCs/>
        </w:rPr>
      </w:pPr>
      <w:hyperlink r:id="rId178" w:history="1">
        <w:r w:rsidR="00EE3DF5">
          <w:rPr>
            <w:rStyle w:val="Hyperlink"/>
            <w:rFonts w:cs="Times New Roman"/>
            <w:b w:val="0"/>
            <w:bCs/>
          </w:rPr>
          <w:t>https://www.atatus.com/glossary/agile-methodology/</w:t>
        </w:r>
      </w:hyperlink>
    </w:p>
    <w:p w14:paraId="6738875E" w14:textId="77777777" w:rsidR="00EE3DF5" w:rsidRDefault="00EE3DF5" w:rsidP="007A5114">
      <w:pPr>
        <w:spacing w:line="360" w:lineRule="auto"/>
        <w:jc w:val="both"/>
        <w:rPr>
          <w:rFonts w:cs="Times New Roman"/>
          <w:b w:val="0"/>
          <w:bCs/>
        </w:rPr>
      </w:pPr>
    </w:p>
    <w:p w14:paraId="7EAE021A" w14:textId="77777777" w:rsidR="00EE3DF5" w:rsidRDefault="00EE3DF5" w:rsidP="00EE3DF5">
      <w:pPr>
        <w:pStyle w:val="BodyofResearch"/>
        <w:ind w:left="720"/>
        <w:rPr>
          <w:rFonts w:eastAsia="Calibri"/>
        </w:rPr>
      </w:pPr>
      <w:r>
        <w:rPr>
          <w:b/>
          <w:bCs/>
        </w:rPr>
        <w:t xml:space="preserve">Sharma, L. (2021). </w:t>
      </w:r>
      <w:r>
        <w:rPr>
          <w:rFonts w:eastAsia="Calibri"/>
        </w:rPr>
        <w:t xml:space="preserve">What is waterfall model in software development life cycle – </w:t>
      </w:r>
    </w:p>
    <w:p w14:paraId="5E9FB234" w14:textId="1088B8DF" w:rsidR="00EE3DF5" w:rsidRDefault="00EE3DF5" w:rsidP="00CA1873">
      <w:pPr>
        <w:pStyle w:val="BodyofResearch"/>
        <w:ind w:left="1440"/>
        <w:rPr>
          <w:rFonts w:eastAsia="Calibri"/>
          <w:lang w:eastAsia="en-US"/>
        </w:rPr>
      </w:pPr>
      <w:proofErr w:type="spellStart"/>
      <w:r>
        <w:rPr>
          <w:rFonts w:eastAsia="Calibri"/>
        </w:rPr>
        <w:t>toolsqa</w:t>
      </w:r>
      <w:proofErr w:type="spellEnd"/>
      <w:r>
        <w:rPr>
          <w:rFonts w:eastAsia="Calibri"/>
        </w:rPr>
        <w:t xml:space="preserve">. Retrieved May 20, 2022, from </w:t>
      </w:r>
      <w:hyperlink r:id="rId179" w:history="1">
        <w:r>
          <w:rPr>
            <w:rStyle w:val="Hyperlink"/>
            <w:rFonts w:eastAsia="Calibri"/>
            <w:lang w:eastAsia="en-US"/>
          </w:rPr>
          <w:t>https://www.toolsqa.com/software-testing/waterfall-model/</w:t>
        </w:r>
      </w:hyperlink>
    </w:p>
    <w:p w14:paraId="2F846DC0" w14:textId="77777777" w:rsidR="00EE3DF5" w:rsidRDefault="00EE3DF5" w:rsidP="00EE3DF5">
      <w:pPr>
        <w:spacing w:line="360" w:lineRule="auto"/>
        <w:ind w:left="720"/>
        <w:jc w:val="both"/>
        <w:rPr>
          <w:rFonts w:eastAsia="Times New Roman" w:cs="Times New Roman"/>
          <w:b w:val="0"/>
          <w:szCs w:val="24"/>
          <w:lang w:eastAsia="en-PH"/>
        </w:rPr>
      </w:pPr>
      <w:r>
        <w:rPr>
          <w:rFonts w:eastAsia="Times New Roman" w:cs="Times New Roman"/>
          <w:bCs/>
          <w:szCs w:val="24"/>
          <w:lang w:eastAsia="en-PH"/>
        </w:rPr>
        <w:t>Martin, M. (2022).</w:t>
      </w:r>
      <w:r>
        <w:rPr>
          <w:rFonts w:eastAsia="Times New Roman" w:cs="Times New Roman"/>
          <w:b w:val="0"/>
          <w:szCs w:val="24"/>
          <w:lang w:eastAsia="en-PH"/>
        </w:rPr>
        <w:t xml:space="preserve"> Spiral model: When to use? advantages and </w:t>
      </w:r>
    </w:p>
    <w:p w14:paraId="06733812" w14:textId="77777777" w:rsidR="00EE3DF5" w:rsidRDefault="00EE3DF5" w:rsidP="00EE3DF5">
      <w:pPr>
        <w:spacing w:line="360" w:lineRule="auto"/>
        <w:ind w:left="1440"/>
        <w:jc w:val="both"/>
        <w:rPr>
          <w:rFonts w:eastAsia="Times New Roman" w:cs="Times New Roman"/>
          <w:b w:val="0"/>
          <w:szCs w:val="24"/>
          <w:lang w:eastAsia="en-PH"/>
        </w:rPr>
      </w:pPr>
      <w:r>
        <w:rPr>
          <w:rFonts w:eastAsia="Times New Roman" w:cs="Times New Roman"/>
          <w:b w:val="0"/>
          <w:szCs w:val="24"/>
          <w:lang w:eastAsia="en-PH"/>
        </w:rPr>
        <w:t>disadvantages.</w:t>
      </w:r>
      <w:r>
        <w:rPr>
          <w:rFonts w:eastAsia="Times New Roman" w:cs="Times New Roman"/>
          <w:b w:val="0"/>
          <w:i/>
          <w:iCs/>
          <w:szCs w:val="24"/>
          <w:lang w:eastAsia="en-PH"/>
        </w:rPr>
        <w:t xml:space="preserve"> </w:t>
      </w:r>
      <w:r>
        <w:rPr>
          <w:rFonts w:eastAsia="Times New Roman" w:cs="Times New Roman"/>
          <w:b w:val="0"/>
          <w:szCs w:val="24"/>
          <w:lang w:eastAsia="en-PH"/>
        </w:rPr>
        <w:t xml:space="preserve">Guru99. Retrieved May 21, 2022, from </w:t>
      </w:r>
      <w:hyperlink r:id="rId180" w:history="1">
        <w:r>
          <w:rPr>
            <w:rStyle w:val="Hyperlink"/>
            <w:rFonts w:eastAsia="Times New Roman" w:cs="Times New Roman"/>
            <w:b w:val="0"/>
            <w:szCs w:val="24"/>
            <w:lang w:eastAsia="en-PH"/>
          </w:rPr>
          <w:t>https://www.guru99.com/what-is-spiral-model-when-to-use-advantages-disadvantages.html?fbclid=IwAR1HONlunbCJsSed1n3aBM86yG3uPUQG0DYXtn___BzvrE2N6PRTadIuKcg</w:t>
        </w:r>
      </w:hyperlink>
    </w:p>
    <w:p w14:paraId="0D3AAB70" w14:textId="77777777" w:rsidR="00EE3DF5" w:rsidRDefault="00EE3DF5" w:rsidP="00EE3DF5">
      <w:pPr>
        <w:spacing w:line="360" w:lineRule="auto"/>
        <w:ind w:left="1440"/>
        <w:jc w:val="both"/>
        <w:rPr>
          <w:rFonts w:eastAsia="Times New Roman" w:cs="Times New Roman"/>
          <w:b w:val="0"/>
          <w:szCs w:val="24"/>
          <w:lang w:eastAsia="en-PH"/>
        </w:rPr>
      </w:pPr>
    </w:p>
    <w:p w14:paraId="1C021D22" w14:textId="633FDD44" w:rsidR="00EE3DF5" w:rsidRDefault="00EE3DF5" w:rsidP="00EE3DF5">
      <w:pPr>
        <w:spacing w:line="360" w:lineRule="auto"/>
        <w:jc w:val="both"/>
      </w:pPr>
      <w:r>
        <w:t>Related Studies</w:t>
      </w:r>
    </w:p>
    <w:p w14:paraId="18245F65" w14:textId="77777777" w:rsidR="00EE3DF5" w:rsidRDefault="00EE3DF5" w:rsidP="007A5114">
      <w:pPr>
        <w:spacing w:line="360" w:lineRule="auto"/>
        <w:ind w:left="720"/>
        <w:jc w:val="both"/>
        <w:rPr>
          <w:b w:val="0"/>
          <w:bCs/>
        </w:rPr>
      </w:pPr>
      <w:proofErr w:type="spellStart"/>
      <w:r>
        <w:t>Labuanan</w:t>
      </w:r>
      <w:proofErr w:type="spellEnd"/>
      <w:r>
        <w:t xml:space="preserve">, F., </w:t>
      </w:r>
      <w:proofErr w:type="spellStart"/>
      <w:r>
        <w:t>Tapaoan</w:t>
      </w:r>
      <w:proofErr w:type="spellEnd"/>
      <w:r>
        <w:t xml:space="preserve">, S. J., &amp; </w:t>
      </w:r>
      <w:proofErr w:type="spellStart"/>
      <w:r>
        <w:t>Camungao</w:t>
      </w:r>
      <w:proofErr w:type="spellEnd"/>
      <w:r>
        <w:t xml:space="preserve">, R. (2021). </w:t>
      </w:r>
      <w:r>
        <w:rPr>
          <w:b w:val="0"/>
          <w:bCs/>
        </w:rPr>
        <w:t xml:space="preserve">Class Scheduling </w:t>
      </w:r>
    </w:p>
    <w:p w14:paraId="466C6874" w14:textId="77777777" w:rsidR="00EE3DF5" w:rsidRDefault="00EE3DF5" w:rsidP="007A5114">
      <w:pPr>
        <w:shd w:val="clear" w:color="auto" w:fill="FFFFFF"/>
        <w:spacing w:line="360" w:lineRule="auto"/>
        <w:ind w:left="1440"/>
        <w:jc w:val="both"/>
        <w:rPr>
          <w:b w:val="0"/>
          <w:bCs/>
        </w:rPr>
      </w:pPr>
      <w:r>
        <w:rPr>
          <w:b w:val="0"/>
          <w:bCs/>
        </w:rPr>
        <w:t xml:space="preserve">System. </w:t>
      </w:r>
      <w:r>
        <w:rPr>
          <w:b w:val="0"/>
          <w:bCs/>
          <w:i/>
          <w:iCs/>
        </w:rPr>
        <w:t>ResearchGate.</w:t>
      </w:r>
      <w:r>
        <w:rPr>
          <w:b w:val="0"/>
          <w:bCs/>
        </w:rPr>
        <w:t xml:space="preserve"> Retrieved June 9, 2022, from </w:t>
      </w:r>
      <w:hyperlink r:id="rId181" w:history="1">
        <w:r>
          <w:rPr>
            <w:rStyle w:val="Hyperlink"/>
            <w:b w:val="0"/>
            <w:bCs/>
          </w:rPr>
          <w:t>https://doi.org/10.35940/ijrte.B1026.078219</w:t>
        </w:r>
      </w:hyperlink>
    </w:p>
    <w:p w14:paraId="47EFFDE9" w14:textId="77777777" w:rsidR="00EE3DF5" w:rsidRDefault="00EE3DF5" w:rsidP="007A5114">
      <w:pPr>
        <w:spacing w:line="360" w:lineRule="auto"/>
        <w:jc w:val="both"/>
        <w:rPr>
          <w:b w:val="0"/>
          <w:bCs/>
        </w:rPr>
      </w:pPr>
    </w:p>
    <w:p w14:paraId="5CECB054" w14:textId="77777777" w:rsidR="00EE3DF5" w:rsidRDefault="00EE3DF5" w:rsidP="00EE3DF5">
      <w:pPr>
        <w:spacing w:line="360" w:lineRule="auto"/>
        <w:ind w:left="720"/>
        <w:jc w:val="both"/>
        <w:rPr>
          <w:b w:val="0"/>
          <w:bCs/>
        </w:rPr>
      </w:pPr>
      <w:proofErr w:type="spellStart"/>
      <w:r>
        <w:t>Arpankumar</w:t>
      </w:r>
      <w:proofErr w:type="spellEnd"/>
      <w:r>
        <w:t xml:space="preserve">, P., Ansel, J., Shubham, S., &amp; Rohini, N. (2019). </w:t>
      </w:r>
      <w:r>
        <w:rPr>
          <w:b w:val="0"/>
          <w:bCs/>
        </w:rPr>
        <w:t xml:space="preserve">Smart Student </w:t>
      </w:r>
    </w:p>
    <w:p w14:paraId="40BDACD3" w14:textId="241853C5" w:rsidR="00EE3DF5" w:rsidRDefault="00EE3DF5" w:rsidP="00CA1873">
      <w:pPr>
        <w:spacing w:line="360" w:lineRule="auto"/>
        <w:ind w:left="1440"/>
        <w:jc w:val="both"/>
        <w:rPr>
          <w:rStyle w:val="Hyperlink"/>
          <w:b w:val="0"/>
          <w:bCs/>
        </w:rPr>
      </w:pPr>
      <w:r>
        <w:rPr>
          <w:b w:val="0"/>
          <w:bCs/>
        </w:rPr>
        <w:t xml:space="preserve">Attendance System Using QR Code. </w:t>
      </w:r>
      <w:r>
        <w:rPr>
          <w:b w:val="0"/>
          <w:bCs/>
          <w:i/>
          <w:iCs/>
        </w:rPr>
        <w:t xml:space="preserve">SSRN. </w:t>
      </w:r>
      <w:r>
        <w:rPr>
          <w:b w:val="0"/>
          <w:bCs/>
        </w:rPr>
        <w:t xml:space="preserve">Retrieved June 9, 2022, from </w:t>
      </w:r>
      <w:hyperlink r:id="rId182" w:history="1">
        <w:r>
          <w:rPr>
            <w:rStyle w:val="Hyperlink"/>
            <w:b w:val="0"/>
            <w:bCs/>
          </w:rPr>
          <w:t>https://dx.doi.org/10.2139/ssrn.3370769</w:t>
        </w:r>
      </w:hyperlink>
    </w:p>
    <w:p w14:paraId="54526CC7" w14:textId="77777777" w:rsidR="006E5EED" w:rsidRDefault="006E5EED" w:rsidP="00CA1873">
      <w:pPr>
        <w:spacing w:line="360" w:lineRule="auto"/>
        <w:ind w:left="1440"/>
        <w:jc w:val="both"/>
        <w:rPr>
          <w:b w:val="0"/>
          <w:bCs/>
        </w:rPr>
      </w:pPr>
    </w:p>
    <w:p w14:paraId="479BF923" w14:textId="12BF0FE6" w:rsidR="00EE3DF5" w:rsidRDefault="00EE3DF5" w:rsidP="00EE3DF5">
      <w:pPr>
        <w:spacing w:line="360" w:lineRule="auto"/>
        <w:ind w:left="720"/>
        <w:jc w:val="both"/>
        <w:rPr>
          <w:b w:val="0"/>
          <w:bCs/>
        </w:rPr>
      </w:pPr>
      <w:proofErr w:type="spellStart"/>
      <w:r>
        <w:t>Maharjan</w:t>
      </w:r>
      <w:proofErr w:type="spellEnd"/>
      <w:r>
        <w:t xml:space="preserve">, A. (2016). </w:t>
      </w:r>
      <w:r>
        <w:rPr>
          <w:b w:val="0"/>
          <w:bCs/>
        </w:rPr>
        <w:t xml:space="preserve">Final Year Project </w:t>
      </w:r>
      <w:r w:rsidR="007123DA">
        <w:rPr>
          <w:b w:val="0"/>
          <w:bCs/>
        </w:rPr>
        <w:t>on</w:t>
      </w:r>
      <w:r>
        <w:rPr>
          <w:b w:val="0"/>
          <w:bCs/>
        </w:rPr>
        <w:t xml:space="preserve"> Inventory Management System </w:t>
      </w:r>
    </w:p>
    <w:p w14:paraId="3EF2D526" w14:textId="46D19809" w:rsidR="007843D7" w:rsidRDefault="00EE3DF5" w:rsidP="006E5EED">
      <w:pPr>
        <w:spacing w:line="360" w:lineRule="auto"/>
        <w:ind w:left="1440"/>
        <w:jc w:val="both"/>
        <w:rPr>
          <w:rStyle w:val="Hyperlink"/>
          <w:b w:val="0"/>
          <w:bCs/>
        </w:rPr>
      </w:pPr>
      <w:r>
        <w:rPr>
          <w:b w:val="0"/>
          <w:bCs/>
        </w:rPr>
        <w:t xml:space="preserve">Submitted By. Academia. Retrieved May 21, 2022, from </w:t>
      </w:r>
      <w:hyperlink r:id="rId183" w:history="1">
        <w:r>
          <w:rPr>
            <w:rStyle w:val="Hyperlink"/>
            <w:b w:val="0"/>
            <w:bCs/>
          </w:rPr>
          <w:t>https://www.academia.edu/26003928/Final_Year_Project_On_Inventory_Management_System_Submitted_By</w:t>
        </w:r>
      </w:hyperlink>
    </w:p>
    <w:p w14:paraId="201A7F96" w14:textId="77777777" w:rsidR="0073400F" w:rsidRDefault="0073400F" w:rsidP="006E5EED">
      <w:pPr>
        <w:spacing w:line="360" w:lineRule="auto"/>
        <w:ind w:left="1440"/>
        <w:jc w:val="both"/>
        <w:rPr>
          <w:rStyle w:val="Hyperlink"/>
          <w:b w:val="0"/>
          <w:bCs/>
        </w:rPr>
      </w:pPr>
    </w:p>
    <w:p w14:paraId="1D2A0043" w14:textId="77777777" w:rsidR="0073400F" w:rsidRDefault="0073400F" w:rsidP="006E5EED">
      <w:pPr>
        <w:spacing w:line="360" w:lineRule="auto"/>
        <w:ind w:left="1440"/>
        <w:jc w:val="both"/>
        <w:rPr>
          <w:rStyle w:val="Hyperlink"/>
          <w:b w:val="0"/>
          <w:bCs/>
        </w:rPr>
      </w:pPr>
    </w:p>
    <w:p w14:paraId="3D2E6D4D" w14:textId="77777777" w:rsidR="0073400F" w:rsidRDefault="0073400F" w:rsidP="006E5EED">
      <w:pPr>
        <w:spacing w:line="360" w:lineRule="auto"/>
        <w:ind w:left="1440"/>
        <w:jc w:val="both"/>
        <w:rPr>
          <w:rStyle w:val="Hyperlink"/>
          <w:b w:val="0"/>
          <w:bCs/>
        </w:rPr>
      </w:pPr>
    </w:p>
    <w:p w14:paraId="349B09C1" w14:textId="77777777" w:rsidR="0073400F" w:rsidRDefault="0073400F" w:rsidP="006E5EED">
      <w:pPr>
        <w:spacing w:line="360" w:lineRule="auto"/>
        <w:ind w:left="1440"/>
        <w:jc w:val="both"/>
        <w:rPr>
          <w:rStyle w:val="Hyperlink"/>
          <w:b w:val="0"/>
          <w:bCs/>
        </w:rPr>
      </w:pPr>
    </w:p>
    <w:p w14:paraId="23A26ADB" w14:textId="77777777" w:rsidR="0073400F" w:rsidRDefault="0073400F" w:rsidP="006E5EED">
      <w:pPr>
        <w:spacing w:line="360" w:lineRule="auto"/>
        <w:ind w:left="1440"/>
        <w:jc w:val="both"/>
        <w:rPr>
          <w:rStyle w:val="Hyperlink"/>
          <w:b w:val="0"/>
          <w:bCs/>
        </w:rPr>
      </w:pPr>
    </w:p>
    <w:p w14:paraId="351CB5F1" w14:textId="77777777" w:rsidR="0073400F" w:rsidRDefault="0073400F" w:rsidP="006E5EED">
      <w:pPr>
        <w:spacing w:line="360" w:lineRule="auto"/>
        <w:ind w:left="1440"/>
        <w:jc w:val="both"/>
        <w:rPr>
          <w:rStyle w:val="Hyperlink"/>
          <w:b w:val="0"/>
          <w:bCs/>
        </w:rPr>
      </w:pPr>
    </w:p>
    <w:p w14:paraId="30A966C7" w14:textId="77777777" w:rsidR="0073400F" w:rsidRDefault="0073400F" w:rsidP="006E5EED">
      <w:pPr>
        <w:spacing w:line="360" w:lineRule="auto"/>
        <w:ind w:left="1440"/>
        <w:jc w:val="both"/>
        <w:rPr>
          <w:rStyle w:val="Hyperlink"/>
          <w:b w:val="0"/>
          <w:bCs/>
        </w:rPr>
      </w:pPr>
    </w:p>
    <w:p w14:paraId="2C4D1457" w14:textId="77777777" w:rsidR="0073400F" w:rsidRDefault="0073400F" w:rsidP="006E5EED">
      <w:pPr>
        <w:spacing w:line="360" w:lineRule="auto"/>
        <w:ind w:left="1440"/>
        <w:jc w:val="both"/>
        <w:rPr>
          <w:rStyle w:val="Hyperlink"/>
          <w:b w:val="0"/>
          <w:bCs/>
        </w:rPr>
      </w:pPr>
    </w:p>
    <w:p w14:paraId="62D447E2" w14:textId="77777777" w:rsidR="0073400F" w:rsidRDefault="0073400F" w:rsidP="006E5EED">
      <w:pPr>
        <w:spacing w:line="360" w:lineRule="auto"/>
        <w:ind w:left="1440"/>
        <w:jc w:val="both"/>
        <w:rPr>
          <w:rStyle w:val="Hyperlink"/>
          <w:b w:val="0"/>
          <w:bCs/>
        </w:rPr>
      </w:pPr>
    </w:p>
    <w:p w14:paraId="384CBC7A" w14:textId="77777777" w:rsidR="0073400F" w:rsidRDefault="0073400F" w:rsidP="006E5EED">
      <w:pPr>
        <w:spacing w:line="360" w:lineRule="auto"/>
        <w:ind w:left="1440"/>
        <w:jc w:val="both"/>
        <w:rPr>
          <w:rStyle w:val="Hyperlink"/>
          <w:b w:val="0"/>
          <w:bCs/>
        </w:rPr>
      </w:pPr>
    </w:p>
    <w:p w14:paraId="32717877" w14:textId="77777777" w:rsidR="0073400F" w:rsidRDefault="0073400F" w:rsidP="006E5EED">
      <w:pPr>
        <w:spacing w:line="360" w:lineRule="auto"/>
        <w:ind w:left="1440"/>
        <w:jc w:val="both"/>
        <w:rPr>
          <w:rStyle w:val="Hyperlink"/>
          <w:b w:val="0"/>
          <w:bCs/>
        </w:rPr>
      </w:pPr>
    </w:p>
    <w:p w14:paraId="6B26577C" w14:textId="77777777" w:rsidR="0073400F" w:rsidRDefault="0073400F" w:rsidP="006E5EED">
      <w:pPr>
        <w:spacing w:line="360" w:lineRule="auto"/>
        <w:ind w:left="1440"/>
        <w:jc w:val="both"/>
        <w:rPr>
          <w:rStyle w:val="Hyperlink"/>
          <w:b w:val="0"/>
          <w:bCs/>
        </w:rPr>
      </w:pPr>
    </w:p>
    <w:p w14:paraId="7D39A20C" w14:textId="77777777" w:rsidR="0073400F" w:rsidRDefault="0073400F" w:rsidP="006E5EED">
      <w:pPr>
        <w:spacing w:line="360" w:lineRule="auto"/>
        <w:ind w:left="1440"/>
        <w:jc w:val="both"/>
        <w:rPr>
          <w:rStyle w:val="Hyperlink"/>
          <w:b w:val="0"/>
          <w:bCs/>
        </w:rPr>
      </w:pPr>
    </w:p>
    <w:p w14:paraId="5CDBA88C" w14:textId="77777777" w:rsidR="0073400F" w:rsidRDefault="0073400F" w:rsidP="006E5EED">
      <w:pPr>
        <w:spacing w:line="360" w:lineRule="auto"/>
        <w:ind w:left="1440"/>
        <w:jc w:val="both"/>
        <w:rPr>
          <w:rStyle w:val="Hyperlink"/>
          <w:b w:val="0"/>
          <w:bCs/>
        </w:rPr>
      </w:pPr>
    </w:p>
    <w:p w14:paraId="67CD2C2C" w14:textId="77777777" w:rsidR="0073400F" w:rsidRDefault="0073400F" w:rsidP="006E5EED">
      <w:pPr>
        <w:spacing w:line="360" w:lineRule="auto"/>
        <w:ind w:left="1440"/>
        <w:jc w:val="both"/>
        <w:rPr>
          <w:rStyle w:val="Hyperlink"/>
          <w:b w:val="0"/>
          <w:bCs/>
        </w:rPr>
      </w:pPr>
    </w:p>
    <w:p w14:paraId="22E93A11" w14:textId="77777777" w:rsidR="0073400F" w:rsidRDefault="0073400F" w:rsidP="006E5EED">
      <w:pPr>
        <w:spacing w:line="360" w:lineRule="auto"/>
        <w:ind w:left="1440"/>
        <w:jc w:val="both"/>
        <w:rPr>
          <w:rStyle w:val="Hyperlink"/>
          <w:b w:val="0"/>
          <w:bCs/>
        </w:rPr>
      </w:pPr>
    </w:p>
    <w:p w14:paraId="13C630A7" w14:textId="77777777" w:rsidR="0073400F" w:rsidRDefault="0073400F" w:rsidP="006E5EED">
      <w:pPr>
        <w:spacing w:line="360" w:lineRule="auto"/>
        <w:ind w:left="1440"/>
        <w:jc w:val="both"/>
        <w:rPr>
          <w:rStyle w:val="Hyperlink"/>
          <w:b w:val="0"/>
          <w:bCs/>
        </w:rPr>
      </w:pPr>
    </w:p>
    <w:p w14:paraId="38496C4E" w14:textId="77777777" w:rsidR="0073400F" w:rsidRDefault="0073400F" w:rsidP="006E5EED">
      <w:pPr>
        <w:spacing w:line="360" w:lineRule="auto"/>
        <w:ind w:left="1440"/>
        <w:jc w:val="both"/>
        <w:rPr>
          <w:rStyle w:val="Hyperlink"/>
          <w:b w:val="0"/>
          <w:bCs/>
        </w:rPr>
      </w:pPr>
    </w:p>
    <w:p w14:paraId="118B01A5" w14:textId="77777777" w:rsidR="0073400F" w:rsidRDefault="0073400F" w:rsidP="006E5EED">
      <w:pPr>
        <w:spacing w:line="360" w:lineRule="auto"/>
        <w:ind w:left="1440"/>
        <w:jc w:val="both"/>
        <w:rPr>
          <w:rStyle w:val="Hyperlink"/>
          <w:b w:val="0"/>
          <w:bCs/>
        </w:rPr>
      </w:pPr>
    </w:p>
    <w:p w14:paraId="2AC43C8B" w14:textId="77777777" w:rsidR="0073400F" w:rsidRDefault="0073400F" w:rsidP="006E5EED">
      <w:pPr>
        <w:spacing w:line="360" w:lineRule="auto"/>
        <w:ind w:left="1440"/>
        <w:jc w:val="both"/>
        <w:rPr>
          <w:rStyle w:val="Hyperlink"/>
          <w:b w:val="0"/>
          <w:bCs/>
        </w:rPr>
      </w:pPr>
    </w:p>
    <w:p w14:paraId="2E77C7B1" w14:textId="77777777" w:rsidR="0073400F" w:rsidRDefault="0073400F" w:rsidP="006E5EED">
      <w:pPr>
        <w:spacing w:line="360" w:lineRule="auto"/>
        <w:ind w:left="1440"/>
        <w:jc w:val="both"/>
        <w:rPr>
          <w:rStyle w:val="Hyperlink"/>
          <w:b w:val="0"/>
          <w:bCs/>
        </w:rPr>
      </w:pPr>
    </w:p>
    <w:p w14:paraId="3179EE10" w14:textId="77777777" w:rsidR="0073400F" w:rsidRDefault="0073400F" w:rsidP="006E5EED">
      <w:pPr>
        <w:spacing w:line="360" w:lineRule="auto"/>
        <w:ind w:left="1440"/>
        <w:jc w:val="both"/>
        <w:rPr>
          <w:rStyle w:val="Hyperlink"/>
          <w:b w:val="0"/>
          <w:bCs/>
        </w:rPr>
      </w:pPr>
    </w:p>
    <w:p w14:paraId="2389CD2F" w14:textId="77777777" w:rsidR="0073400F" w:rsidRDefault="0073400F" w:rsidP="006E5EED">
      <w:pPr>
        <w:spacing w:line="360" w:lineRule="auto"/>
        <w:ind w:left="1440"/>
        <w:jc w:val="both"/>
        <w:rPr>
          <w:rStyle w:val="Hyperlink"/>
          <w:b w:val="0"/>
          <w:bCs/>
        </w:rPr>
      </w:pPr>
    </w:p>
    <w:p w14:paraId="7B2BB2EB" w14:textId="77777777" w:rsidR="0073400F" w:rsidRDefault="0073400F" w:rsidP="006E5EED">
      <w:pPr>
        <w:spacing w:line="360" w:lineRule="auto"/>
        <w:ind w:left="1440"/>
        <w:jc w:val="both"/>
        <w:rPr>
          <w:rStyle w:val="Hyperlink"/>
          <w:b w:val="0"/>
          <w:bCs/>
        </w:rPr>
      </w:pPr>
    </w:p>
    <w:p w14:paraId="699515A1" w14:textId="77777777" w:rsidR="0073400F" w:rsidRDefault="0073400F" w:rsidP="006E5EED">
      <w:pPr>
        <w:spacing w:line="360" w:lineRule="auto"/>
        <w:ind w:left="1440"/>
        <w:jc w:val="both"/>
        <w:rPr>
          <w:rStyle w:val="Hyperlink"/>
          <w:b w:val="0"/>
          <w:bCs/>
        </w:rPr>
      </w:pPr>
    </w:p>
    <w:p w14:paraId="1A74262D" w14:textId="77777777" w:rsidR="0073400F" w:rsidRDefault="0073400F" w:rsidP="006E5EED">
      <w:pPr>
        <w:spacing w:line="360" w:lineRule="auto"/>
        <w:ind w:left="1440"/>
        <w:jc w:val="both"/>
        <w:rPr>
          <w:rStyle w:val="Hyperlink"/>
          <w:b w:val="0"/>
          <w:bCs/>
        </w:rPr>
      </w:pPr>
    </w:p>
    <w:p w14:paraId="34D7A117" w14:textId="77777777" w:rsidR="0073400F" w:rsidRDefault="0073400F" w:rsidP="006E5EED">
      <w:pPr>
        <w:spacing w:line="360" w:lineRule="auto"/>
        <w:ind w:left="1440"/>
        <w:jc w:val="both"/>
        <w:rPr>
          <w:rStyle w:val="Hyperlink"/>
          <w:b w:val="0"/>
          <w:bCs/>
        </w:rPr>
      </w:pPr>
    </w:p>
    <w:p w14:paraId="3C34295B" w14:textId="77777777" w:rsidR="0073400F" w:rsidRDefault="0073400F" w:rsidP="006E5EED">
      <w:pPr>
        <w:spacing w:line="360" w:lineRule="auto"/>
        <w:ind w:left="1440"/>
        <w:jc w:val="both"/>
        <w:rPr>
          <w:rStyle w:val="Hyperlink"/>
          <w:b w:val="0"/>
          <w:bCs/>
        </w:rPr>
      </w:pPr>
    </w:p>
    <w:p w14:paraId="21D0AD0C" w14:textId="30A98FB2" w:rsidR="0073400F" w:rsidRDefault="0073400F" w:rsidP="00191F53">
      <w:pPr>
        <w:pStyle w:val="Heading1"/>
      </w:pPr>
      <w:bookmarkStart w:id="99" w:name="_Toc131886479"/>
      <w:r>
        <w:t>APPENDICES</w:t>
      </w:r>
      <w:bookmarkEnd w:id="99"/>
    </w:p>
    <w:p w14:paraId="5D8B5C0E" w14:textId="77777777" w:rsidR="0073400F" w:rsidRDefault="0073400F" w:rsidP="0073400F">
      <w:pPr>
        <w:tabs>
          <w:tab w:val="left" w:pos="672"/>
          <w:tab w:val="center" w:pos="4680"/>
        </w:tabs>
        <w:contextualSpacing/>
        <w:jc w:val="both"/>
      </w:pPr>
      <w:r>
        <w:t>Resource Persons</w:t>
      </w:r>
    </w:p>
    <w:p w14:paraId="465775DA" w14:textId="77777777" w:rsidR="0073400F" w:rsidRDefault="0073400F" w:rsidP="0073400F">
      <w:pPr>
        <w:tabs>
          <w:tab w:val="left" w:pos="672"/>
          <w:tab w:val="center" w:pos="4680"/>
        </w:tabs>
        <w:contextualSpacing/>
        <w:jc w:val="both"/>
      </w:pPr>
    </w:p>
    <w:p w14:paraId="24511433" w14:textId="77777777" w:rsidR="0073400F" w:rsidRDefault="0073400F" w:rsidP="0073400F">
      <w:pPr>
        <w:tabs>
          <w:tab w:val="left" w:pos="672"/>
          <w:tab w:val="center" w:pos="4680"/>
        </w:tabs>
        <w:spacing w:line="360" w:lineRule="auto"/>
        <w:contextualSpacing/>
        <w:jc w:val="both"/>
      </w:pPr>
      <w:proofErr w:type="spellStart"/>
      <w:r>
        <w:t>Reyan</w:t>
      </w:r>
      <w:proofErr w:type="spellEnd"/>
      <w:r>
        <w:t xml:space="preserve"> Fernandez </w:t>
      </w:r>
      <w:proofErr w:type="spellStart"/>
      <w:r>
        <w:t>Antiquin</w:t>
      </w:r>
      <w:proofErr w:type="spellEnd"/>
    </w:p>
    <w:p w14:paraId="5580A07F" w14:textId="77777777" w:rsidR="0073400F" w:rsidRDefault="0073400F" w:rsidP="0073400F">
      <w:pPr>
        <w:tabs>
          <w:tab w:val="left" w:pos="672"/>
          <w:tab w:val="center" w:pos="4680"/>
        </w:tabs>
        <w:spacing w:line="360" w:lineRule="auto"/>
        <w:jc w:val="both"/>
        <w:rPr>
          <w:b w:val="0"/>
          <w:bCs/>
        </w:rPr>
      </w:pPr>
      <w:r>
        <w:rPr>
          <w:b w:val="0"/>
          <w:bCs/>
        </w:rPr>
        <w:lastRenderedPageBreak/>
        <w:t>Owner of RVM Hog Farm</w:t>
      </w:r>
    </w:p>
    <w:p w14:paraId="429A1C47" w14:textId="77777777" w:rsidR="0073400F" w:rsidRDefault="0073400F" w:rsidP="0073400F">
      <w:pPr>
        <w:tabs>
          <w:tab w:val="left" w:pos="672"/>
          <w:tab w:val="center" w:pos="4680"/>
        </w:tabs>
        <w:spacing w:line="360" w:lineRule="auto"/>
        <w:jc w:val="both"/>
        <w:rPr>
          <w:b w:val="0"/>
          <w:bCs/>
        </w:rPr>
      </w:pPr>
      <w:r>
        <w:rPr>
          <w:b w:val="0"/>
          <w:bCs/>
        </w:rPr>
        <w:t>Lamba, Banga, South Cotabato</w:t>
      </w:r>
    </w:p>
    <w:p w14:paraId="2D3B981A" w14:textId="77777777" w:rsidR="0073400F" w:rsidRDefault="0073400F" w:rsidP="0073400F">
      <w:pPr>
        <w:tabs>
          <w:tab w:val="left" w:pos="672"/>
          <w:tab w:val="center" w:pos="4680"/>
        </w:tabs>
        <w:spacing w:line="360" w:lineRule="auto"/>
        <w:jc w:val="both"/>
        <w:rPr>
          <w:b w:val="0"/>
          <w:bCs/>
        </w:rPr>
      </w:pPr>
    </w:p>
    <w:p w14:paraId="6246DBC9" w14:textId="77777777" w:rsidR="0073400F" w:rsidRDefault="0073400F" w:rsidP="0073400F">
      <w:pPr>
        <w:tabs>
          <w:tab w:val="left" w:pos="672"/>
          <w:tab w:val="center" w:pos="4680"/>
        </w:tabs>
        <w:spacing w:line="360" w:lineRule="auto"/>
        <w:jc w:val="both"/>
      </w:pPr>
      <w:proofErr w:type="spellStart"/>
      <w:r>
        <w:t>Rodrilito</w:t>
      </w:r>
      <w:proofErr w:type="spellEnd"/>
      <w:r>
        <w:t xml:space="preserve"> </w:t>
      </w:r>
      <w:proofErr w:type="spellStart"/>
      <w:r>
        <w:t>Gluma</w:t>
      </w:r>
      <w:proofErr w:type="spellEnd"/>
    </w:p>
    <w:p w14:paraId="536A8CA7" w14:textId="77777777" w:rsidR="0073400F" w:rsidRDefault="0073400F" w:rsidP="0073400F">
      <w:pPr>
        <w:tabs>
          <w:tab w:val="left" w:pos="672"/>
          <w:tab w:val="center" w:pos="4680"/>
        </w:tabs>
        <w:spacing w:line="360" w:lineRule="auto"/>
        <w:jc w:val="both"/>
        <w:rPr>
          <w:b w:val="0"/>
          <w:bCs/>
          <w:color w:val="000000"/>
        </w:rPr>
      </w:pPr>
      <w:r>
        <w:rPr>
          <w:b w:val="0"/>
          <w:bCs/>
          <w:color w:val="000000"/>
        </w:rPr>
        <w:t>Worker of RVM Hog Farm</w:t>
      </w:r>
    </w:p>
    <w:p w14:paraId="39A2CC51" w14:textId="77777777" w:rsidR="0073400F" w:rsidRDefault="0073400F" w:rsidP="0073400F">
      <w:pPr>
        <w:tabs>
          <w:tab w:val="left" w:pos="672"/>
          <w:tab w:val="center" w:pos="4680"/>
        </w:tabs>
        <w:spacing w:line="360" w:lineRule="auto"/>
        <w:jc w:val="both"/>
        <w:rPr>
          <w:b w:val="0"/>
          <w:bCs/>
          <w:color w:val="000000"/>
        </w:rPr>
      </w:pPr>
      <w:r>
        <w:rPr>
          <w:b w:val="0"/>
          <w:bCs/>
          <w:color w:val="000000"/>
        </w:rPr>
        <w:t>Lamba, Banga, South Cotabato</w:t>
      </w:r>
    </w:p>
    <w:p w14:paraId="35851D9D" w14:textId="77777777" w:rsidR="0073400F" w:rsidRDefault="0073400F" w:rsidP="0073400F">
      <w:pPr>
        <w:tabs>
          <w:tab w:val="left" w:pos="672"/>
          <w:tab w:val="center" w:pos="4680"/>
        </w:tabs>
        <w:spacing w:line="360" w:lineRule="auto"/>
        <w:jc w:val="both"/>
        <w:rPr>
          <w:b w:val="0"/>
          <w:bCs/>
        </w:rPr>
      </w:pPr>
    </w:p>
    <w:p w14:paraId="4ECDCFE0" w14:textId="77777777" w:rsidR="0073400F" w:rsidRDefault="0073400F" w:rsidP="0073400F">
      <w:pPr>
        <w:tabs>
          <w:tab w:val="left" w:pos="672"/>
          <w:tab w:val="center" w:pos="4680"/>
        </w:tabs>
        <w:spacing w:line="360" w:lineRule="auto"/>
        <w:jc w:val="both"/>
      </w:pPr>
      <w:r>
        <w:t>Christian Fernandez</w:t>
      </w:r>
    </w:p>
    <w:p w14:paraId="48AC94EC" w14:textId="77777777" w:rsidR="0073400F" w:rsidRDefault="0073400F" w:rsidP="0073400F">
      <w:pPr>
        <w:tabs>
          <w:tab w:val="left" w:pos="672"/>
          <w:tab w:val="center" w:pos="4680"/>
        </w:tabs>
        <w:spacing w:line="360" w:lineRule="auto"/>
        <w:jc w:val="both"/>
        <w:rPr>
          <w:b w:val="0"/>
          <w:bCs/>
        </w:rPr>
      </w:pPr>
      <w:r>
        <w:rPr>
          <w:b w:val="0"/>
          <w:bCs/>
        </w:rPr>
        <w:t>Worker of RVM Hog Farm</w:t>
      </w:r>
    </w:p>
    <w:p w14:paraId="1FDA05B1" w14:textId="77777777" w:rsidR="0073400F" w:rsidRDefault="0073400F" w:rsidP="0073400F">
      <w:pPr>
        <w:spacing w:line="360" w:lineRule="auto"/>
        <w:jc w:val="both"/>
        <w:rPr>
          <w:b w:val="0"/>
          <w:bCs/>
          <w:lang w:eastAsia="en-PH"/>
        </w:rPr>
      </w:pPr>
      <w:r>
        <w:rPr>
          <w:b w:val="0"/>
          <w:bCs/>
        </w:rPr>
        <w:t>Lamba, Banga, South Cotabato</w:t>
      </w:r>
    </w:p>
    <w:p w14:paraId="404D07C7" w14:textId="3E3AF793" w:rsidR="0073400F" w:rsidRDefault="0073400F" w:rsidP="0080707D">
      <w:pPr>
        <w:spacing w:line="360" w:lineRule="auto"/>
        <w:ind w:left="1440"/>
        <w:jc w:val="both"/>
      </w:pPr>
      <w:r>
        <w:br w:type="page"/>
      </w:r>
    </w:p>
    <w:p w14:paraId="0813003D" w14:textId="77777777" w:rsidR="007D4216" w:rsidRPr="00826080" w:rsidRDefault="007D4216" w:rsidP="007D4216">
      <w:pPr>
        <w:pStyle w:val="Heading2"/>
        <w:rPr>
          <w:bCs/>
        </w:rPr>
      </w:pPr>
      <w:bookmarkStart w:id="100" w:name="_Toc131886480"/>
      <w:r>
        <w:lastRenderedPageBreak/>
        <w:t>Appendix B. Evaluation Tools</w:t>
      </w:r>
      <w:bookmarkEnd w:id="100"/>
    </w:p>
    <w:p w14:paraId="5BFCDDDB" w14:textId="77777777" w:rsidR="007D4216" w:rsidRDefault="007D4216" w:rsidP="007D4216">
      <w:r>
        <w:t>Evaluation Form</w:t>
      </w:r>
    </w:p>
    <w:p w14:paraId="0ED80626" w14:textId="77777777" w:rsidR="007D4216" w:rsidRDefault="007D4216" w:rsidP="007D4216"/>
    <w:p w14:paraId="1070A411" w14:textId="77777777" w:rsidR="007D4216" w:rsidRPr="002039ED" w:rsidRDefault="007D4216" w:rsidP="007D4216">
      <w:pPr>
        <w:spacing w:line="360" w:lineRule="auto"/>
        <w:jc w:val="both"/>
        <w:rPr>
          <w:u w:val="single"/>
        </w:rPr>
      </w:pPr>
      <w:r>
        <w:rPr>
          <w:noProof/>
        </w:rPr>
        <mc:AlternateContent>
          <mc:Choice Requires="wps">
            <w:drawing>
              <wp:anchor distT="0" distB="0" distL="114300" distR="114300" simplePos="0" relativeHeight="252213760" behindDoc="0" locked="0" layoutInCell="1" allowOverlap="1" wp14:anchorId="7638031F" wp14:editId="5DDCA7B5">
                <wp:simplePos x="0" y="0"/>
                <wp:positionH relativeFrom="column">
                  <wp:posOffset>3872345</wp:posOffset>
                </wp:positionH>
                <wp:positionV relativeFrom="paragraph">
                  <wp:posOffset>143395</wp:posOffset>
                </wp:positionV>
                <wp:extent cx="574618"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5746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2A481" id="Straight Connector 23" o:spid="_x0000_s1026" style="position:absolute;flip:y;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1.3pt" to="350.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" strokecolor="black [3200]" strokeweight=".5pt">
                <v:stroke joinstyle="miter"/>
              </v:line>
            </w:pict>
          </mc:Fallback>
        </mc:AlternateContent>
      </w:r>
      <w:r>
        <w:rPr>
          <w:noProof/>
        </w:rPr>
        <mc:AlternateContent>
          <mc:Choice Requires="wps">
            <w:drawing>
              <wp:anchor distT="0" distB="0" distL="114300" distR="114300" simplePos="0" relativeHeight="252212736" behindDoc="0" locked="0" layoutInCell="1" allowOverlap="1" wp14:anchorId="751AB6DF" wp14:editId="1CE68D56">
                <wp:simplePos x="0" y="0"/>
                <wp:positionH relativeFrom="column">
                  <wp:posOffset>4868333</wp:posOffset>
                </wp:positionH>
                <wp:positionV relativeFrom="paragraph">
                  <wp:posOffset>146473</wp:posOffset>
                </wp:positionV>
                <wp:extent cx="795867" cy="0"/>
                <wp:effectExtent l="0" t="0" r="0" b="0"/>
                <wp:wrapNone/>
                <wp:docPr id="44" name="Straight Connector 44"/>
                <wp:cNvGraphicFramePr/>
                <a:graphic xmlns:a="http://schemas.openxmlformats.org/drawingml/2006/main">
                  <a:graphicData uri="http://schemas.microsoft.com/office/word/2010/wordprocessingShape">
                    <wps:wsp>
                      <wps:cNvCnPr/>
                      <wps:spPr>
                        <a:xfrm flipV="1">
                          <a:off x="0" y="0"/>
                          <a:ext cx="7958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9B1B7" id="Straight Connector 44" o:spid="_x0000_s1026" style="position:absolute;flip:y;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35pt,11.55pt" to="446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2211712" behindDoc="0" locked="0" layoutInCell="1" allowOverlap="1" wp14:anchorId="53C8EDB0" wp14:editId="5E5363C9">
                <wp:simplePos x="0" y="0"/>
                <wp:positionH relativeFrom="column">
                  <wp:posOffset>468923</wp:posOffset>
                </wp:positionH>
                <wp:positionV relativeFrom="paragraph">
                  <wp:posOffset>146245</wp:posOffset>
                </wp:positionV>
                <wp:extent cx="2573215" cy="0"/>
                <wp:effectExtent l="0" t="0" r="0" b="0"/>
                <wp:wrapNone/>
                <wp:docPr id="1073" name="Straight Connector 1073"/>
                <wp:cNvGraphicFramePr/>
                <a:graphic xmlns:a="http://schemas.openxmlformats.org/drawingml/2006/main">
                  <a:graphicData uri="http://schemas.microsoft.com/office/word/2010/wordprocessingShape">
                    <wps:wsp>
                      <wps:cNvCnPr/>
                      <wps:spPr>
                        <a:xfrm flipV="1">
                          <a:off x="0" y="0"/>
                          <a:ext cx="25732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71BEB" id="Straight Connector 1073" o:spid="_x0000_s1026" style="position:absolute;flip:y;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11.5pt" to="2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" strokecolor="black [3200]" strokeweight=".5pt">
                <v:stroke joinstyle="miter"/>
              </v:line>
            </w:pict>
          </mc:Fallback>
        </mc:AlternateContent>
      </w:r>
      <w:r>
        <w:t>Name:</w:t>
      </w:r>
      <w:r>
        <w:tab/>
      </w:r>
      <w:r>
        <w:tab/>
      </w:r>
      <w:r>
        <w:tab/>
      </w:r>
      <w:r>
        <w:tab/>
      </w:r>
      <w:r>
        <w:tab/>
      </w:r>
      <w:r>
        <w:tab/>
        <w:t xml:space="preserve">          Signature:</w:t>
      </w:r>
      <w:r>
        <w:tab/>
        <w:t xml:space="preserve">          Date</w:t>
      </w:r>
      <w:r w:rsidRPr="000420E6">
        <w:t xml:space="preserve">: </w:t>
      </w:r>
    </w:p>
    <w:p w14:paraId="4C52E5DC" w14:textId="77777777" w:rsidR="007D4216" w:rsidRPr="000420E6" w:rsidRDefault="007D4216" w:rsidP="007D4216">
      <w:pPr>
        <w:spacing w:line="360" w:lineRule="auto"/>
        <w:jc w:val="both"/>
      </w:pPr>
      <w:r>
        <w:rPr>
          <w:noProof/>
        </w:rPr>
        <mc:AlternateContent>
          <mc:Choice Requires="wps">
            <w:drawing>
              <wp:anchor distT="0" distB="0" distL="114300" distR="114300" simplePos="0" relativeHeight="252209664" behindDoc="0" locked="0" layoutInCell="1" allowOverlap="1" wp14:anchorId="4027F09C" wp14:editId="57465B4D">
                <wp:simplePos x="0" y="0"/>
                <wp:positionH relativeFrom="column">
                  <wp:posOffset>1119555</wp:posOffset>
                </wp:positionH>
                <wp:positionV relativeFrom="paragraph">
                  <wp:posOffset>170571</wp:posOffset>
                </wp:positionV>
                <wp:extent cx="2561492" cy="0"/>
                <wp:effectExtent l="0" t="0" r="0" b="0"/>
                <wp:wrapNone/>
                <wp:docPr id="1077" name="Straight Connector 1077"/>
                <wp:cNvGraphicFramePr/>
                <a:graphic xmlns:a="http://schemas.openxmlformats.org/drawingml/2006/main">
                  <a:graphicData uri="http://schemas.microsoft.com/office/word/2010/wordprocessingShape">
                    <wps:wsp>
                      <wps:cNvCnPr/>
                      <wps:spPr>
                        <a:xfrm flipV="1">
                          <a:off x="0" y="0"/>
                          <a:ext cx="2561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3EE39" id="Straight Connector 1077" o:spid="_x0000_s1026" style="position:absolute;flip:y;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5pt,13.45pt" to="289.8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" strokecolor="black [3200]" strokeweight=".5pt">
                <v:stroke joinstyle="miter"/>
              </v:line>
            </w:pict>
          </mc:Fallback>
        </mc:AlternateContent>
      </w:r>
      <w:r w:rsidRPr="000420E6">
        <w:t xml:space="preserve">Company Name: </w:t>
      </w:r>
    </w:p>
    <w:p w14:paraId="2348FFEA" w14:textId="77777777" w:rsidR="007D4216" w:rsidRDefault="007D4216" w:rsidP="007D4216">
      <w:pPr>
        <w:spacing w:line="360" w:lineRule="auto"/>
        <w:jc w:val="both"/>
      </w:pPr>
      <w:r>
        <w:rPr>
          <w:noProof/>
        </w:rPr>
        <mc:AlternateContent>
          <mc:Choice Requires="wps">
            <w:drawing>
              <wp:anchor distT="0" distB="0" distL="114300" distR="114300" simplePos="0" relativeHeight="252210688" behindDoc="0" locked="0" layoutInCell="1" allowOverlap="1" wp14:anchorId="41296F84" wp14:editId="6DA7ECEC">
                <wp:simplePos x="0" y="0"/>
                <wp:positionH relativeFrom="column">
                  <wp:posOffset>596153</wp:posOffset>
                </wp:positionH>
                <wp:positionV relativeFrom="paragraph">
                  <wp:posOffset>144332</wp:posOffset>
                </wp:positionV>
                <wp:extent cx="3170480" cy="29308"/>
                <wp:effectExtent l="0" t="0" r="30480" b="27940"/>
                <wp:wrapNone/>
                <wp:docPr id="1081" name="Straight Connector 1081"/>
                <wp:cNvGraphicFramePr/>
                <a:graphic xmlns:a="http://schemas.openxmlformats.org/drawingml/2006/main">
                  <a:graphicData uri="http://schemas.microsoft.com/office/word/2010/wordprocessingShape">
                    <wps:wsp>
                      <wps:cNvCnPr/>
                      <wps:spPr>
                        <a:xfrm flipV="1">
                          <a:off x="0" y="0"/>
                          <a:ext cx="3170480"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6C1B8" id="Straight Connector 1081" o:spid="_x0000_s1026" style="position:absolute;flip:y;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11.35pt" to="296.6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" strokecolor="black [3200]" strokeweight=".5pt">
                <v:stroke joinstyle="miter"/>
              </v:line>
            </w:pict>
          </mc:Fallback>
        </mc:AlternateContent>
      </w:r>
      <w:r w:rsidRPr="000420E6">
        <w:t xml:space="preserve">Address: </w:t>
      </w:r>
    </w:p>
    <w:p w14:paraId="428E896D" w14:textId="77777777" w:rsidR="007D4216" w:rsidRDefault="007D4216" w:rsidP="007D4216">
      <w:pPr>
        <w:spacing w:line="360" w:lineRule="auto"/>
        <w:jc w:val="both"/>
      </w:pPr>
    </w:p>
    <w:p w14:paraId="713AF722" w14:textId="77777777" w:rsidR="007D4216" w:rsidRDefault="007D4216" w:rsidP="007D4216">
      <w:pPr>
        <w:jc w:val="both"/>
      </w:pPr>
      <w:r w:rsidRPr="00465B0D">
        <w:t xml:space="preserve">Follow the instructions provided in the evaluation form. Test all the functional </w:t>
      </w:r>
      <w:r>
        <w:t xml:space="preserve">and Non-Functional (ISO 9126) </w:t>
      </w:r>
      <w:r w:rsidRPr="00465B0D">
        <w:t>requirements of the web-based</w:t>
      </w:r>
      <w:r>
        <w:t xml:space="preserve"> and mobile</w:t>
      </w:r>
      <w:r w:rsidRPr="00465B0D">
        <w:t xml:space="preserve"> application</w:t>
      </w:r>
      <w:r>
        <w:t>.</w:t>
      </w:r>
    </w:p>
    <w:p w14:paraId="7E27B9B3" w14:textId="77777777" w:rsidR="007D4216" w:rsidRPr="00465B0D" w:rsidRDefault="007D4216" w:rsidP="007D4216">
      <w:pPr>
        <w:jc w:val="both"/>
      </w:pPr>
    </w:p>
    <w:p w14:paraId="550C0D06" w14:textId="77777777" w:rsidR="007D4216" w:rsidRDefault="007D4216" w:rsidP="007D4216">
      <w:pPr>
        <w:spacing w:line="360" w:lineRule="auto"/>
        <w:jc w:val="both"/>
      </w:pPr>
      <w:r w:rsidRPr="00465B0D">
        <w:t>Indicate your level of satisfaction or agreement with each item</w:t>
      </w:r>
      <w:r>
        <w:t xml:space="preserve"> by marking a check (</w:t>
      </w:r>
      <w:r w:rsidRPr="00D9303C">
        <w:rPr>
          <w:rFonts w:ascii="Segoe UI Symbol" w:hAnsi="Segoe UI Symbol" w:cs="Segoe UI Symbol"/>
        </w:rPr>
        <w:t>✓</w:t>
      </w:r>
      <w:r>
        <w:t>)</w:t>
      </w:r>
      <w:r w:rsidRPr="00465B0D">
        <w:t xml:space="preserve"> on the evaluation form using a 5-point Likert scale:</w:t>
      </w:r>
    </w:p>
    <w:p w14:paraId="4A5C88E7" w14:textId="77777777" w:rsidR="007D4216" w:rsidRDefault="007D4216" w:rsidP="007D4216">
      <w:pPr>
        <w:spacing w:line="360" w:lineRule="auto"/>
        <w:jc w:val="both"/>
      </w:pPr>
    </w:p>
    <w:tbl>
      <w:tblPr>
        <w:tblW w:w="86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46"/>
        <w:gridCol w:w="4596"/>
      </w:tblGrid>
      <w:tr w:rsidR="007D4216" w:rsidRPr="00D954EF" w14:paraId="3ED8EBAF" w14:textId="77777777" w:rsidTr="00D85812">
        <w:trPr>
          <w:trHeight w:val="427"/>
        </w:trPr>
        <w:tc>
          <w:tcPr>
            <w:tcW w:w="4046" w:type="dxa"/>
            <w:shd w:val="clear" w:color="auto" w:fill="FFFF00"/>
          </w:tcPr>
          <w:p w14:paraId="5AFCEB12" w14:textId="77777777" w:rsidR="007D4216" w:rsidRPr="00161711" w:rsidRDefault="007D4216" w:rsidP="00D85812">
            <w:pPr>
              <w:widowControl w:val="0"/>
              <w:autoSpaceDE w:val="0"/>
              <w:autoSpaceDN w:val="0"/>
              <w:spacing w:line="275" w:lineRule="exact"/>
              <w:ind w:left="105"/>
              <w:jc w:val="left"/>
              <w:rPr>
                <w:rFonts w:eastAsia="Times New Roman" w:cs="Times New Roman"/>
                <w:b w:val="0"/>
                <w:lang w:val="en-US"/>
              </w:rPr>
            </w:pPr>
            <w:r w:rsidRPr="00161711">
              <w:rPr>
                <w:rFonts w:eastAsia="Times New Roman" w:cs="Times New Roman"/>
                <w:b w:val="0"/>
                <w:lang w:val="en-US"/>
              </w:rPr>
              <w:t>SCALE</w:t>
            </w:r>
          </w:p>
        </w:tc>
        <w:tc>
          <w:tcPr>
            <w:tcW w:w="4596" w:type="dxa"/>
            <w:shd w:val="clear" w:color="auto" w:fill="FFFF00"/>
          </w:tcPr>
          <w:p w14:paraId="33D2F39F" w14:textId="77777777" w:rsidR="007D4216" w:rsidRPr="00161711" w:rsidRDefault="007D4216" w:rsidP="00D85812">
            <w:pPr>
              <w:widowControl w:val="0"/>
              <w:autoSpaceDE w:val="0"/>
              <w:autoSpaceDN w:val="0"/>
              <w:spacing w:line="275" w:lineRule="exact"/>
              <w:ind w:left="105"/>
              <w:jc w:val="left"/>
              <w:rPr>
                <w:rFonts w:eastAsia="Times New Roman" w:cs="Times New Roman"/>
                <w:b w:val="0"/>
                <w:lang w:val="en-US"/>
              </w:rPr>
            </w:pPr>
            <w:r w:rsidRPr="00161711">
              <w:rPr>
                <w:rFonts w:eastAsia="Times New Roman" w:cs="Times New Roman"/>
                <w:b w:val="0"/>
                <w:lang w:val="en-US"/>
              </w:rPr>
              <w:t>RESPONSE</w:t>
            </w:r>
          </w:p>
        </w:tc>
      </w:tr>
      <w:tr w:rsidR="007D4216" w:rsidRPr="00D954EF" w14:paraId="59F70A7A" w14:textId="77777777" w:rsidTr="00D85812">
        <w:trPr>
          <w:trHeight w:val="425"/>
        </w:trPr>
        <w:tc>
          <w:tcPr>
            <w:tcW w:w="4046" w:type="dxa"/>
          </w:tcPr>
          <w:p w14:paraId="22D67902"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5</w:t>
            </w:r>
          </w:p>
        </w:tc>
        <w:tc>
          <w:tcPr>
            <w:tcW w:w="4596" w:type="dxa"/>
          </w:tcPr>
          <w:p w14:paraId="18ED12CD"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Strongly</w:t>
            </w:r>
            <w:r w:rsidRPr="00D954EF">
              <w:rPr>
                <w:rFonts w:eastAsia="Times New Roman" w:cs="Times New Roman"/>
                <w:b w:val="0"/>
                <w:spacing w:val="-2"/>
                <w:lang w:val="en-US"/>
              </w:rPr>
              <w:t xml:space="preserve"> </w:t>
            </w:r>
            <w:r w:rsidRPr="00D954EF">
              <w:rPr>
                <w:rFonts w:eastAsia="Times New Roman" w:cs="Times New Roman"/>
                <w:b w:val="0"/>
                <w:lang w:val="en-US"/>
              </w:rPr>
              <w:t>Agree</w:t>
            </w:r>
          </w:p>
        </w:tc>
      </w:tr>
      <w:tr w:rsidR="007D4216" w:rsidRPr="00D954EF" w14:paraId="2B1CB8FB" w14:textId="77777777" w:rsidTr="00D85812">
        <w:trPr>
          <w:trHeight w:val="427"/>
        </w:trPr>
        <w:tc>
          <w:tcPr>
            <w:tcW w:w="4046" w:type="dxa"/>
            <w:shd w:val="clear" w:color="auto" w:fill="DBE4F0"/>
          </w:tcPr>
          <w:p w14:paraId="7559D983"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4</w:t>
            </w:r>
          </w:p>
        </w:tc>
        <w:tc>
          <w:tcPr>
            <w:tcW w:w="4596" w:type="dxa"/>
            <w:shd w:val="clear" w:color="auto" w:fill="DBE4F0"/>
          </w:tcPr>
          <w:p w14:paraId="12FA65B6"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Agree</w:t>
            </w:r>
          </w:p>
        </w:tc>
      </w:tr>
      <w:tr w:rsidR="007D4216" w:rsidRPr="00D954EF" w14:paraId="47877780" w14:textId="77777777" w:rsidTr="00D85812">
        <w:trPr>
          <w:trHeight w:val="425"/>
        </w:trPr>
        <w:tc>
          <w:tcPr>
            <w:tcW w:w="4046" w:type="dxa"/>
          </w:tcPr>
          <w:p w14:paraId="07F14210"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3</w:t>
            </w:r>
          </w:p>
        </w:tc>
        <w:tc>
          <w:tcPr>
            <w:tcW w:w="4596" w:type="dxa"/>
          </w:tcPr>
          <w:p w14:paraId="4D802139"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Disagree</w:t>
            </w:r>
          </w:p>
        </w:tc>
      </w:tr>
      <w:tr w:rsidR="007D4216" w:rsidRPr="00D954EF" w14:paraId="3CC34EBF" w14:textId="77777777" w:rsidTr="00D85812">
        <w:trPr>
          <w:trHeight w:val="427"/>
        </w:trPr>
        <w:tc>
          <w:tcPr>
            <w:tcW w:w="4046" w:type="dxa"/>
            <w:shd w:val="clear" w:color="auto" w:fill="DBE4F0"/>
          </w:tcPr>
          <w:p w14:paraId="330043A4" w14:textId="77777777" w:rsidR="007D4216" w:rsidRPr="00D954EF" w:rsidRDefault="007D4216" w:rsidP="00D85812">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lang w:val="en-US"/>
              </w:rPr>
              <w:t>2</w:t>
            </w:r>
          </w:p>
        </w:tc>
        <w:tc>
          <w:tcPr>
            <w:tcW w:w="4596" w:type="dxa"/>
            <w:shd w:val="clear" w:color="auto" w:fill="DBE4F0"/>
          </w:tcPr>
          <w:p w14:paraId="2C2FB1C3" w14:textId="77777777" w:rsidR="007D4216" w:rsidRPr="00D954EF" w:rsidRDefault="007D4216" w:rsidP="00D85812">
            <w:pPr>
              <w:widowControl w:val="0"/>
              <w:autoSpaceDE w:val="0"/>
              <w:autoSpaceDN w:val="0"/>
              <w:spacing w:before="1"/>
              <w:ind w:left="105"/>
              <w:jc w:val="left"/>
              <w:rPr>
                <w:rFonts w:eastAsia="Times New Roman" w:cs="Times New Roman"/>
                <w:b w:val="0"/>
                <w:lang w:val="en-US"/>
              </w:rPr>
            </w:pPr>
            <w:r w:rsidRPr="00D954EF">
              <w:rPr>
                <w:rFonts w:eastAsia="Times New Roman" w:cs="Times New Roman"/>
                <w:b w:val="0"/>
                <w:lang w:val="en-US"/>
              </w:rPr>
              <w:t>Strongly</w:t>
            </w:r>
            <w:r w:rsidRPr="00D954EF">
              <w:rPr>
                <w:rFonts w:eastAsia="Times New Roman" w:cs="Times New Roman"/>
                <w:b w:val="0"/>
                <w:spacing w:val="-2"/>
                <w:lang w:val="en-US"/>
              </w:rPr>
              <w:t xml:space="preserve"> </w:t>
            </w:r>
            <w:r w:rsidRPr="00D954EF">
              <w:rPr>
                <w:rFonts w:eastAsia="Times New Roman" w:cs="Times New Roman"/>
                <w:b w:val="0"/>
                <w:lang w:val="en-US"/>
              </w:rPr>
              <w:t>Disagree</w:t>
            </w:r>
          </w:p>
        </w:tc>
      </w:tr>
      <w:tr w:rsidR="007D4216" w:rsidRPr="00D954EF" w14:paraId="43C93C2C" w14:textId="77777777" w:rsidTr="00D85812">
        <w:trPr>
          <w:trHeight w:val="427"/>
        </w:trPr>
        <w:tc>
          <w:tcPr>
            <w:tcW w:w="4046" w:type="dxa"/>
          </w:tcPr>
          <w:p w14:paraId="2BB0C51D"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1</w:t>
            </w:r>
          </w:p>
        </w:tc>
        <w:tc>
          <w:tcPr>
            <w:tcW w:w="4596" w:type="dxa"/>
          </w:tcPr>
          <w:p w14:paraId="3786A734" w14:textId="77777777" w:rsidR="007D4216" w:rsidRPr="00D954EF" w:rsidRDefault="007D4216" w:rsidP="00D85812">
            <w:pPr>
              <w:widowControl w:val="0"/>
              <w:autoSpaceDE w:val="0"/>
              <w:autoSpaceDN w:val="0"/>
              <w:spacing w:line="275" w:lineRule="exact"/>
              <w:ind w:left="105"/>
              <w:jc w:val="left"/>
              <w:rPr>
                <w:rFonts w:eastAsia="Times New Roman" w:cs="Times New Roman"/>
                <w:b w:val="0"/>
                <w:lang w:val="en-US"/>
              </w:rPr>
            </w:pPr>
            <w:r w:rsidRPr="00D954EF">
              <w:rPr>
                <w:rFonts w:eastAsia="Times New Roman" w:cs="Times New Roman"/>
                <w:b w:val="0"/>
                <w:lang w:val="en-US"/>
              </w:rPr>
              <w:t>Not</w:t>
            </w:r>
            <w:r w:rsidRPr="00D954EF">
              <w:rPr>
                <w:rFonts w:eastAsia="Times New Roman" w:cs="Times New Roman"/>
                <w:b w:val="0"/>
                <w:spacing w:val="-1"/>
                <w:lang w:val="en-US"/>
              </w:rPr>
              <w:t xml:space="preserve"> </w:t>
            </w:r>
            <w:r w:rsidRPr="00D954EF">
              <w:rPr>
                <w:rFonts w:eastAsia="Times New Roman" w:cs="Times New Roman"/>
                <w:b w:val="0"/>
                <w:lang w:val="en-US"/>
              </w:rPr>
              <w:t>Applicable</w:t>
            </w:r>
          </w:p>
        </w:tc>
      </w:tr>
    </w:tbl>
    <w:p w14:paraId="1A164C5D" w14:textId="77777777" w:rsidR="007D4216" w:rsidRDefault="007D4216" w:rsidP="007D4216"/>
    <w:p w14:paraId="647C403C" w14:textId="77777777" w:rsidR="007D4216" w:rsidRDefault="007D4216" w:rsidP="007D4216">
      <w:pPr>
        <w:jc w:val="both"/>
      </w:pPr>
      <w:r w:rsidRPr="00525187">
        <w:t xml:space="preserve">Include </w:t>
      </w:r>
      <w:r>
        <w:t xml:space="preserve">if there are any </w:t>
      </w:r>
      <w:r w:rsidRPr="00525187">
        <w:t>specific examples or comments based on your evaluation of each functional and non-functional requirement by writing them down on the given piece of paper. Please attach the paper at the back</w:t>
      </w:r>
      <w:r>
        <w:t xml:space="preserve"> after. </w:t>
      </w:r>
    </w:p>
    <w:p w14:paraId="0DB91D55" w14:textId="77777777" w:rsidR="007D4216" w:rsidRDefault="007D4216" w:rsidP="007D4216">
      <w:pPr>
        <w:rPr>
          <w:rFonts w:eastAsia="Calibri" w:cs="Times New Roman"/>
          <w:b w:val="0"/>
          <w:szCs w:val="24"/>
        </w:rPr>
      </w:pPr>
    </w:p>
    <w:tbl>
      <w:tblPr>
        <w:tblpPr w:leftFromText="180" w:rightFromText="180" w:vertAnchor="text" w:tblpY="1"/>
        <w:tblOverlap w:val="never"/>
        <w:tblW w:w="80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35"/>
        <w:gridCol w:w="815"/>
        <w:gridCol w:w="737"/>
        <w:gridCol w:w="737"/>
        <w:gridCol w:w="737"/>
        <w:gridCol w:w="737"/>
      </w:tblGrid>
      <w:tr w:rsidR="007D4216" w:rsidRPr="0050703A" w14:paraId="4D91C10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00B0F0"/>
            <w:hideMark/>
          </w:tcPr>
          <w:p w14:paraId="11A71010" w14:textId="77777777" w:rsidR="007D4216" w:rsidRPr="00B22A4E" w:rsidRDefault="007D4216" w:rsidP="00D85812">
            <w:pPr>
              <w:textAlignment w:val="baseline"/>
              <w:rPr>
                <w:rFonts w:eastAsia="Times New Roman" w:cs="Times New Roman"/>
                <w:b w:val="0"/>
                <w:szCs w:val="24"/>
                <w:lang w:eastAsia="en-PH"/>
              </w:rPr>
            </w:pPr>
            <w:r w:rsidRPr="00B22A4E">
              <w:rPr>
                <w:rFonts w:eastAsia="Times New Roman" w:cs="Times New Roman"/>
                <w:b w:val="0"/>
                <w:szCs w:val="24"/>
                <w:lang w:eastAsia="en-PH"/>
              </w:rPr>
              <w:t xml:space="preserve">Web-Based Piggery Management System </w:t>
            </w:r>
            <w:proofErr w:type="gramStart"/>
            <w:r w:rsidRPr="00B22A4E">
              <w:rPr>
                <w:rFonts w:eastAsia="Times New Roman" w:cs="Times New Roman"/>
                <w:b w:val="0"/>
                <w:szCs w:val="24"/>
                <w:lang w:eastAsia="en-PH"/>
              </w:rPr>
              <w:t>With</w:t>
            </w:r>
            <w:proofErr w:type="gramEnd"/>
            <w:r>
              <w:rPr>
                <w:rFonts w:eastAsia="Times New Roman" w:cs="Times New Roman"/>
                <w:b w:val="0"/>
                <w:szCs w:val="24"/>
                <w:lang w:eastAsia="en-PH"/>
              </w:rPr>
              <w:t xml:space="preserve"> </w:t>
            </w:r>
            <w:r w:rsidRPr="00B22A4E">
              <w:rPr>
                <w:rFonts w:eastAsia="Times New Roman" w:cs="Times New Roman"/>
                <w:b w:val="0"/>
                <w:szCs w:val="24"/>
                <w:lang w:eastAsia="en-PH"/>
              </w:rPr>
              <w:t>Mobile-Based Q</w:t>
            </w:r>
            <w:r>
              <w:rPr>
                <w:rFonts w:eastAsia="Times New Roman" w:cs="Times New Roman"/>
                <w:b w:val="0"/>
                <w:szCs w:val="24"/>
                <w:lang w:eastAsia="en-PH"/>
              </w:rPr>
              <w:t xml:space="preserve">R </w:t>
            </w:r>
            <w:r w:rsidRPr="00B22A4E">
              <w:rPr>
                <w:rFonts w:eastAsia="Times New Roman" w:cs="Times New Roman"/>
                <w:b w:val="0"/>
                <w:szCs w:val="24"/>
                <w:lang w:eastAsia="en-PH"/>
              </w:rPr>
              <w:t>Code Scanner</w:t>
            </w:r>
          </w:p>
        </w:tc>
        <w:tc>
          <w:tcPr>
            <w:tcW w:w="815" w:type="dxa"/>
            <w:tcBorders>
              <w:top w:val="single" w:sz="6" w:space="0" w:color="auto"/>
              <w:left w:val="single" w:sz="6" w:space="0" w:color="auto"/>
              <w:bottom w:val="single" w:sz="6" w:space="0" w:color="auto"/>
              <w:right w:val="single" w:sz="6" w:space="0" w:color="auto"/>
            </w:tcBorders>
            <w:shd w:val="clear" w:color="auto" w:fill="00B0F0"/>
            <w:hideMark/>
          </w:tcPr>
          <w:p w14:paraId="511FE28B"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SA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4F42D932"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A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52931FD1"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D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713867CB"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SD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1BF2D2E8"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NA </w:t>
            </w:r>
          </w:p>
        </w:tc>
      </w:tr>
      <w:tr w:rsidR="007D4216" w:rsidRPr="0050703A" w14:paraId="3CB4067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hideMark/>
          </w:tcPr>
          <w:p w14:paraId="6BA64270" w14:textId="77777777" w:rsidR="007D4216" w:rsidRPr="0050703A" w:rsidRDefault="007D4216" w:rsidP="00D85812">
            <w:pPr>
              <w:jc w:val="left"/>
              <w:textAlignment w:val="baseline"/>
              <w:rPr>
                <w:rFonts w:ascii="Segoe UI" w:eastAsia="Times New Roman" w:hAnsi="Segoe UI" w:cs="Segoe UI"/>
                <w:b w:val="0"/>
                <w:sz w:val="18"/>
                <w:szCs w:val="18"/>
                <w:lang w:eastAsia="en-PH"/>
              </w:rPr>
            </w:pPr>
            <w:r w:rsidRPr="0050703A">
              <w:rPr>
                <w:rFonts w:eastAsia="Times New Roman" w:cs="Times New Roman"/>
                <w:bCs/>
                <w:szCs w:val="24"/>
                <w:lang w:eastAsia="en-PH"/>
              </w:rPr>
              <w:t>Functionality Requirements</w:t>
            </w:r>
            <w:r w:rsidRPr="0050703A">
              <w:rPr>
                <w:rFonts w:eastAsia="Times New Roman" w:cs="Times New Roman"/>
                <w:b w:val="0"/>
                <w:szCs w:val="24"/>
                <w:lang w:eastAsia="en-PH"/>
              </w:rPr>
              <w:t> </w:t>
            </w:r>
          </w:p>
        </w:tc>
        <w:tc>
          <w:tcPr>
            <w:tcW w:w="815" w:type="dxa"/>
            <w:tcBorders>
              <w:top w:val="single" w:sz="6" w:space="0" w:color="auto"/>
              <w:left w:val="single" w:sz="6" w:space="0" w:color="auto"/>
              <w:bottom w:val="single" w:sz="6" w:space="0" w:color="auto"/>
              <w:right w:val="single" w:sz="6" w:space="0" w:color="auto"/>
            </w:tcBorders>
            <w:shd w:val="clear" w:color="auto" w:fill="FFFF00"/>
            <w:hideMark/>
          </w:tcPr>
          <w:p w14:paraId="644FC549"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6350726F"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20430243"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45BA9A6F"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22C362DA"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r>
      <w:tr w:rsidR="007D4216" w:rsidRPr="0050703A" w14:paraId="33B4F171"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6168985C" w14:textId="77777777" w:rsidR="007D4216" w:rsidRPr="00C70C52" w:rsidRDefault="007D4216" w:rsidP="007D4216">
            <w:pPr>
              <w:pStyle w:val="ListParagraph"/>
              <w:numPr>
                <w:ilvl w:val="0"/>
                <w:numId w:val="50"/>
              </w:numPr>
              <w:tabs>
                <w:tab w:val="left" w:pos="1587"/>
                <w:tab w:val="center" w:pos="4320"/>
              </w:tabs>
              <w:jc w:val="left"/>
              <w:textAlignment w:val="baseline"/>
            </w:pPr>
            <w:r w:rsidRPr="00C70C52">
              <w:t xml:space="preserve">The </w:t>
            </w:r>
            <w:r>
              <w:t>user accounts of the web application</w:t>
            </w:r>
            <w:r w:rsidRPr="00C70C52">
              <w:t xml:space="preserve"> </w:t>
            </w:r>
            <w:r>
              <w:t xml:space="preserve">can </w:t>
            </w:r>
            <w:r w:rsidRPr="00C70C52">
              <w:t>login to the website using the default username and password.</w:t>
            </w:r>
          </w:p>
        </w:tc>
        <w:tc>
          <w:tcPr>
            <w:tcW w:w="815" w:type="dxa"/>
            <w:tcBorders>
              <w:top w:val="single" w:sz="6" w:space="0" w:color="auto"/>
              <w:left w:val="single" w:sz="6" w:space="0" w:color="auto"/>
              <w:bottom w:val="single" w:sz="6" w:space="0" w:color="auto"/>
              <w:right w:val="single" w:sz="6" w:space="0" w:color="auto"/>
            </w:tcBorders>
            <w:shd w:val="clear" w:color="auto" w:fill="auto"/>
            <w:hideMark/>
          </w:tcPr>
          <w:p w14:paraId="04A9E3CF"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04951C46"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676A5303"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74FF9305"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0BB82D77"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r>
      <w:tr w:rsidR="007D4216" w:rsidRPr="0050703A" w14:paraId="53C9661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3F9F5345" w14:textId="77777777" w:rsidR="007D4216" w:rsidRPr="00C70C52" w:rsidRDefault="007D4216" w:rsidP="007D4216">
            <w:pPr>
              <w:pStyle w:val="ListParagraph"/>
              <w:numPr>
                <w:ilvl w:val="0"/>
                <w:numId w:val="50"/>
              </w:numPr>
              <w:tabs>
                <w:tab w:val="left" w:pos="1587"/>
                <w:tab w:val="center" w:pos="4320"/>
              </w:tabs>
              <w:jc w:val="left"/>
              <w:textAlignment w:val="baseline"/>
            </w:pPr>
            <w:r w:rsidRPr="004C17AA">
              <w:lastRenderedPageBreak/>
              <w:t xml:space="preserve">The </w:t>
            </w:r>
            <w:r>
              <w:t>registered users of the system</w:t>
            </w:r>
            <w:r w:rsidRPr="004C17AA">
              <w:t xml:space="preserve"> </w:t>
            </w:r>
            <w:r>
              <w:t>can</w:t>
            </w:r>
            <w:r w:rsidRPr="004C17AA">
              <w:t xml:space="preserve"> change the password by clicking the forgot password</w:t>
            </w:r>
            <w:r>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E4A420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1D3D6B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6E111F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37AB7E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5EEC35C"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3392D96"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05EF0CC" w14:textId="77777777" w:rsidR="007D4216" w:rsidRDefault="007D4216" w:rsidP="007D4216">
            <w:pPr>
              <w:pStyle w:val="ListParagraph"/>
              <w:numPr>
                <w:ilvl w:val="0"/>
                <w:numId w:val="50"/>
              </w:numPr>
              <w:tabs>
                <w:tab w:val="left" w:pos="1587"/>
                <w:tab w:val="center" w:pos="4320"/>
              </w:tabs>
              <w:jc w:val="left"/>
              <w:textAlignment w:val="baseline"/>
            </w:pPr>
            <w:r w:rsidRPr="00C219FC">
              <w:t xml:space="preserve">The </w:t>
            </w:r>
            <w:r>
              <w:t xml:space="preserve">registered </w:t>
            </w:r>
            <w:r w:rsidRPr="00C219FC">
              <w:t>users shall be able to change the password by clicking the forgot password</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548BDE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A9B05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DFC62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DC10B3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1D77F3E"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1185D7C"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396B8F2" w14:textId="77777777" w:rsidR="007D4216" w:rsidRDefault="007D4216" w:rsidP="007D4216">
            <w:pPr>
              <w:pStyle w:val="ListParagraph"/>
              <w:numPr>
                <w:ilvl w:val="0"/>
                <w:numId w:val="50"/>
              </w:numPr>
              <w:tabs>
                <w:tab w:val="left" w:pos="1587"/>
                <w:tab w:val="center" w:pos="4320"/>
              </w:tabs>
              <w:jc w:val="left"/>
              <w:textAlignment w:val="baseline"/>
            </w:pPr>
            <w:r>
              <w:t>The Owner account can create/register Veterinarian and Worker accounts.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841F38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52782A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7CC95B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E976A4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1D55B3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2B4D4F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EC75375" w14:textId="77777777" w:rsidR="007D4216" w:rsidRPr="00C70C52" w:rsidRDefault="007D4216" w:rsidP="007D4216">
            <w:pPr>
              <w:pStyle w:val="ListParagraph"/>
              <w:numPr>
                <w:ilvl w:val="0"/>
                <w:numId w:val="50"/>
              </w:numPr>
              <w:tabs>
                <w:tab w:val="left" w:pos="1587"/>
                <w:tab w:val="center" w:pos="4320"/>
              </w:tabs>
              <w:jc w:val="left"/>
              <w:textAlignment w:val="baseline"/>
            </w:pPr>
            <w:r w:rsidRPr="00C70C52">
              <w:t xml:space="preserve">The </w:t>
            </w:r>
            <w:r>
              <w:t>Owner account</w:t>
            </w:r>
            <w:r w:rsidRPr="00C70C52">
              <w:t xml:space="preserve"> </w:t>
            </w:r>
            <w:r>
              <w:t>can view</w:t>
            </w:r>
            <w:r w:rsidRPr="00C70C52">
              <w:t xml:space="preserve"> user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FD9A18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B173D0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58CB56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217AF9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1B8342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807C6E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E5BE98A" w14:textId="77777777" w:rsidR="007D4216" w:rsidRPr="00C70C52" w:rsidRDefault="007D4216" w:rsidP="007D4216">
            <w:pPr>
              <w:pStyle w:val="ListParagraph"/>
              <w:numPr>
                <w:ilvl w:val="0"/>
                <w:numId w:val="50"/>
              </w:numPr>
              <w:tabs>
                <w:tab w:val="left" w:pos="1587"/>
                <w:tab w:val="center" w:pos="4320"/>
              </w:tabs>
              <w:jc w:val="left"/>
              <w:textAlignment w:val="baseline"/>
            </w:pPr>
            <w:r>
              <w:t>The Owner account can search user using filters.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71B481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CA9AF6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4BA4DA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A4277C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F910D6"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49F35384"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D662146" w14:textId="77777777" w:rsidR="007D4216" w:rsidRDefault="007D4216" w:rsidP="007D4216">
            <w:pPr>
              <w:pStyle w:val="ListParagraph"/>
              <w:numPr>
                <w:ilvl w:val="0"/>
                <w:numId w:val="50"/>
              </w:numPr>
              <w:tabs>
                <w:tab w:val="left" w:pos="1587"/>
                <w:tab w:val="center" w:pos="4320"/>
              </w:tabs>
              <w:jc w:val="left"/>
              <w:textAlignment w:val="baseline"/>
            </w:pPr>
            <w:r>
              <w:t>The Owner account can update user accounts.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2174B5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2B29C2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91C6F2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2E060B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4EA4204"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511EC0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6D7D469" w14:textId="77777777" w:rsidR="007D4216" w:rsidRDefault="007D4216" w:rsidP="007D4216">
            <w:pPr>
              <w:pStyle w:val="ListParagraph"/>
              <w:numPr>
                <w:ilvl w:val="0"/>
                <w:numId w:val="50"/>
              </w:numPr>
              <w:tabs>
                <w:tab w:val="left" w:pos="1587"/>
                <w:tab w:val="center" w:pos="4320"/>
              </w:tabs>
              <w:jc w:val="left"/>
              <w:textAlignment w:val="baseline"/>
            </w:pPr>
            <w:r>
              <w:t>The Owner account can view user details.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0FC715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F96305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FC84EF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28B4FA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57A6F70"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241FAF7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B97FE24" w14:textId="77777777" w:rsidR="007D4216" w:rsidRDefault="007D4216" w:rsidP="007D4216">
            <w:pPr>
              <w:pStyle w:val="ListParagraph"/>
              <w:numPr>
                <w:ilvl w:val="0"/>
                <w:numId w:val="50"/>
              </w:numPr>
              <w:tabs>
                <w:tab w:val="left" w:pos="1587"/>
                <w:tab w:val="center" w:pos="4320"/>
              </w:tabs>
              <w:jc w:val="left"/>
              <w:textAlignment w:val="baseline"/>
              <w:rPr>
                <w:bCs/>
              </w:rPr>
            </w:pPr>
            <w:r>
              <w:t>The Owner account can remove registered user account.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0FD76C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6C1B57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05C3B0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52415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7A29AF7"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72CE93E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E9B2D20" w14:textId="77777777" w:rsidR="007D4216" w:rsidRDefault="007D4216" w:rsidP="007D4216">
            <w:pPr>
              <w:pStyle w:val="ListParagraph"/>
              <w:numPr>
                <w:ilvl w:val="0"/>
                <w:numId w:val="50"/>
              </w:numPr>
              <w:tabs>
                <w:tab w:val="left" w:pos="1587"/>
                <w:tab w:val="center" w:pos="4320"/>
              </w:tabs>
              <w:jc w:val="left"/>
              <w:textAlignment w:val="baseline"/>
            </w:pPr>
            <w:r>
              <w:t xml:space="preserve">The Owner account can view the report in reorder list of </w:t>
            </w:r>
            <w:proofErr w:type="gramStart"/>
            <w:r>
              <w:t>inventory</w:t>
            </w:r>
            <w:proofErr w:type="gramEnd"/>
            <w:r>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21F125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101AA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DDC551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8B8F89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B25C39F"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DF5EE6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A0C3F4E" w14:textId="77777777" w:rsidR="007D4216" w:rsidRPr="00E80AFE" w:rsidRDefault="007D4216" w:rsidP="007D4216">
            <w:pPr>
              <w:pStyle w:val="ListParagraph"/>
              <w:numPr>
                <w:ilvl w:val="0"/>
                <w:numId w:val="50"/>
              </w:numPr>
              <w:tabs>
                <w:tab w:val="left" w:pos="1587"/>
                <w:tab w:val="center" w:pos="4320"/>
              </w:tabs>
              <w:jc w:val="left"/>
              <w:textAlignment w:val="baseline"/>
            </w:pPr>
            <w:r w:rsidRPr="00E80AFE">
              <w:t xml:space="preserve">The </w:t>
            </w:r>
            <w:r>
              <w:t xml:space="preserve">Owner can </w:t>
            </w:r>
            <w:r w:rsidRPr="00E80AFE">
              <w:t>print the reports of reorder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2E59D6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D555C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C49BFA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44AB21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09F6517"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896918F"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EC8F251" w14:textId="77777777" w:rsidR="007D4216" w:rsidRPr="00E80AFE" w:rsidRDefault="007D4216" w:rsidP="007D4216">
            <w:pPr>
              <w:pStyle w:val="ListParagraph"/>
              <w:numPr>
                <w:ilvl w:val="0"/>
                <w:numId w:val="50"/>
              </w:numPr>
              <w:tabs>
                <w:tab w:val="left" w:pos="1587"/>
                <w:tab w:val="center" w:pos="4320"/>
              </w:tabs>
              <w:jc w:val="left"/>
              <w:textAlignment w:val="baseline"/>
            </w:pPr>
            <w:r>
              <w:t>The Worker account can create/register a cage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E04C6B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849658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2C7D0B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69EE7E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9345B11"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2289C0D4"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35B1AD9"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lastRenderedPageBreak/>
              <w:t xml:space="preserve">The </w:t>
            </w:r>
            <w:r>
              <w:t>Worker account can view</w:t>
            </w:r>
            <w:r w:rsidRPr="00437843">
              <w:t xml:space="preserve"> cage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921F95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768021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C24BA4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80BA0F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12C10B5"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6D94A8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9B74D06" w14:textId="77777777" w:rsidR="007D4216" w:rsidRPr="00437843" w:rsidRDefault="007D4216" w:rsidP="007D4216">
            <w:pPr>
              <w:pStyle w:val="ListParagraph"/>
              <w:numPr>
                <w:ilvl w:val="0"/>
                <w:numId w:val="50"/>
              </w:numPr>
              <w:tabs>
                <w:tab w:val="left" w:pos="1587"/>
                <w:tab w:val="center" w:pos="4320"/>
              </w:tabs>
              <w:jc w:val="left"/>
              <w:textAlignment w:val="baseline"/>
            </w:pPr>
            <w:r>
              <w:t>The Worker account can create/register pig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812A80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EC443D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A6B9D9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8AA2D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A9525D6"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B14F62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390CD0F8" w14:textId="77777777" w:rsidR="007D4216" w:rsidRDefault="007D4216" w:rsidP="007D4216">
            <w:pPr>
              <w:pStyle w:val="ListParagraph"/>
              <w:numPr>
                <w:ilvl w:val="0"/>
                <w:numId w:val="50"/>
              </w:numPr>
              <w:tabs>
                <w:tab w:val="left" w:pos="1587"/>
                <w:tab w:val="center" w:pos="4320"/>
              </w:tabs>
              <w:jc w:val="left"/>
              <w:textAlignment w:val="baseline"/>
            </w:pPr>
            <w:r>
              <w:t>The Worker account can view pig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BB98F3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8B7F1A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3BE176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E951A7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9263D9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7B088F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E3460DB" w14:textId="77777777" w:rsidR="007D4216"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 can view</w:t>
            </w:r>
            <w:r w:rsidRPr="00437843">
              <w:t xml:space="preserve"> </w:t>
            </w:r>
            <w:r>
              <w:t>pig</w:t>
            </w:r>
            <w:r w:rsidRPr="00437843">
              <w:t xml:space="preserve">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A7482D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2CCE87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9FF266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C71ED8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9B31EC8"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260C3F94"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A8443CE"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search</w:t>
            </w:r>
            <w:r w:rsidRPr="00437843">
              <w:t xml:space="preserve"> </w:t>
            </w:r>
            <w:r>
              <w:t>pig</w:t>
            </w:r>
            <w:r w:rsidRPr="00437843">
              <w:t xml:space="preserve"> </w:t>
            </w:r>
            <w:r>
              <w:t>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F29ECE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6726D8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EE0A76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B8453E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E935AB8"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42F1BC76"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3EEFD89F"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update</w:t>
            </w:r>
            <w:r w:rsidRPr="00437843">
              <w:t xml:space="preserve"> </w:t>
            </w:r>
            <w:r>
              <w:t>pig</w:t>
            </w:r>
            <w:r w:rsidRPr="00437843">
              <w:t xml:space="preserve"> </w:t>
            </w:r>
            <w:r>
              <w:t>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2562D0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F09E9D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A5BB7F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BAD4BA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23D40F5"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A913C0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ED7E351"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w:t>
            </w:r>
            <w:r>
              <w:t>can view</w:t>
            </w:r>
            <w:r w:rsidRPr="00437843">
              <w:t xml:space="preserve"> </w:t>
            </w:r>
            <w:r>
              <w:t>pig</w:t>
            </w:r>
            <w:r w:rsidRPr="00437843">
              <w:t xml:space="preserve"> </w:t>
            </w:r>
            <w:r>
              <w:t>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B387C3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101D8A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EE1E2A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AC1D66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94BC355"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0462CC3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0B93342"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remove pig</w:t>
            </w:r>
            <w:r w:rsidRPr="00437843">
              <w:t xml:space="preserve"> </w:t>
            </w:r>
            <w:r>
              <w:t>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BF04CD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CC069E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CABE40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957352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19F3936"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0DA014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D416712" w14:textId="77777777" w:rsidR="007D4216" w:rsidRPr="00437843"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create/register/register breed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11BF88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91933F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6EB996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7688B8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0BDEA81"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51B23D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66FACED" w14:textId="77777777" w:rsidR="007D4216"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w:t>
            </w:r>
            <w:r>
              <w:t>can view</w:t>
            </w:r>
            <w:r w:rsidRPr="00437843">
              <w:t xml:space="preserve"> </w:t>
            </w:r>
            <w:r>
              <w:t>breed</w:t>
            </w:r>
            <w:r w:rsidRPr="00437843">
              <w:t xml:space="preserve">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549D96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D267EC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8D9F51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C9BCBD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FE8E80D"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FA007E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D3B0F99"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search</w:t>
            </w:r>
            <w:r w:rsidRPr="00437843">
              <w:t xml:space="preserve"> </w:t>
            </w:r>
            <w:r>
              <w:t>breed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DD263A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B450BD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2E4876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42B792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2D27A05"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BAB84B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95C0CF2"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update</w:t>
            </w:r>
            <w:r w:rsidRPr="00437843">
              <w:t xml:space="preserve"> </w:t>
            </w:r>
            <w:r>
              <w:t>breed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B698C8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B42327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59734B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4CDDB3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85EE607"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64438A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E0F4915"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lastRenderedPageBreak/>
              <w:t xml:space="preserve">The </w:t>
            </w:r>
            <w:r>
              <w:t>Worker account</w:t>
            </w:r>
            <w:r w:rsidRPr="00437843">
              <w:t xml:space="preserve"> </w:t>
            </w:r>
            <w:r>
              <w:t>can view</w:t>
            </w:r>
            <w:r w:rsidRPr="00437843">
              <w:t xml:space="preserve"> </w:t>
            </w:r>
            <w:r>
              <w:t>breed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B7373F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7355DB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559272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83FA55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CB6A77E"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CBACD3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23F55FD"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remove breed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2D2782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F58D85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E718AA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4E20AD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EC73EA3"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C424BC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55F2380"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w:t>
            </w:r>
            <w:r>
              <w:t>can view</w:t>
            </w:r>
            <w:r w:rsidRPr="00437843">
              <w:t xml:space="preserve"> </w:t>
            </w:r>
            <w:r>
              <w:t xml:space="preserve">batch </w:t>
            </w:r>
            <w:r w:rsidRPr="00437843">
              <w:t>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DE1B6A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728CD4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358080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338588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3A8C2B4"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F8BE2D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6630490"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The</w:t>
            </w:r>
            <w:r>
              <w:t xml:space="preserve"> Worker account</w:t>
            </w:r>
            <w:r w:rsidRPr="00437843">
              <w:t xml:space="preserve"> </w:t>
            </w:r>
            <w:r>
              <w:t>can view</w:t>
            </w:r>
            <w:r w:rsidRPr="00437843">
              <w:t xml:space="preserve"> </w:t>
            </w:r>
            <w:r>
              <w:t>batch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FB2E34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CC5E1E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E781CD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0F7D16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E29401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CAEF42F"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48AD02F" w14:textId="77777777" w:rsidR="007D4216" w:rsidRPr="00437843"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create/register item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C61991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73B685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D1FA38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1D179E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C3DDF5D"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FD4A17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EDAA397" w14:textId="77777777" w:rsidR="007D4216"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w:t>
            </w:r>
            <w:r>
              <w:t>can view</w:t>
            </w:r>
            <w:r w:rsidRPr="00437843">
              <w:t xml:space="preserve"> </w:t>
            </w:r>
            <w:r>
              <w:t xml:space="preserve">item </w:t>
            </w:r>
            <w:r w:rsidRPr="00437843">
              <w:t>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4C29CB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902EF8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0ACAA6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B11CB0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4A7437C"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0C332D6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B4365FD"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search</w:t>
            </w:r>
            <w:r w:rsidRPr="00437843">
              <w:t xml:space="preserve"> </w:t>
            </w:r>
            <w:r>
              <w:t>item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3AC7C3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B272E7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92F54B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7D0D7A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1ED005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EBF96B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2617E72"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w:t>
            </w:r>
            <w:r>
              <w:t xml:space="preserve"> update</w:t>
            </w:r>
            <w:r w:rsidRPr="00437843">
              <w:t xml:space="preserve"> </w:t>
            </w:r>
            <w:r>
              <w:t>item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13C8D7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B0BF4F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4C135F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340323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0D2B6E7"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A105F3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7066378"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w:t>
            </w:r>
            <w:r>
              <w:t>can view item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B22BCD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EB3AAE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DAFF9C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30DC79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AEE191"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7C2185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1220EF6" w14:textId="77777777" w:rsidR="007D4216" w:rsidRPr="00437843" w:rsidRDefault="007D4216" w:rsidP="007D4216">
            <w:pPr>
              <w:pStyle w:val="ListParagraph"/>
              <w:numPr>
                <w:ilvl w:val="0"/>
                <w:numId w:val="50"/>
              </w:numPr>
              <w:tabs>
                <w:tab w:val="left" w:pos="1587"/>
                <w:tab w:val="center" w:pos="4320"/>
              </w:tabs>
              <w:jc w:val="left"/>
              <w:textAlignment w:val="baseline"/>
            </w:pPr>
            <w:r w:rsidRPr="00437843">
              <w:t xml:space="preserve">The </w:t>
            </w:r>
            <w:r>
              <w:t>Worker account</w:t>
            </w:r>
            <w:r w:rsidRPr="00437843">
              <w:t xml:space="preserve"> can </w:t>
            </w:r>
            <w:r>
              <w:t>remove</w:t>
            </w:r>
            <w:r w:rsidRPr="00437843">
              <w:t xml:space="preserve"> </w:t>
            </w:r>
            <w:r>
              <w:t>item information</w:t>
            </w:r>
            <w:r w:rsidRPr="00437843">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2A4B38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387484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7ECF77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8DF6C3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E46A8B0"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95C450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C2CA87C" w14:textId="77777777" w:rsidR="007D4216" w:rsidRPr="00437843"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restock item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8485F9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B87BC5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151D81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BDC771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3D2CF0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8E0307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3D144C9" w14:textId="77777777" w:rsidR="007D4216"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view destock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E4896A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1C96BE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73C41F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BBBFE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6BCED16"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1BDC88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BAF5BE3" w14:textId="77777777" w:rsidR="007D4216" w:rsidRDefault="007D4216" w:rsidP="007D4216">
            <w:pPr>
              <w:pStyle w:val="ListParagraph"/>
              <w:numPr>
                <w:ilvl w:val="0"/>
                <w:numId w:val="50"/>
              </w:numPr>
              <w:tabs>
                <w:tab w:val="left" w:pos="1587"/>
                <w:tab w:val="center" w:pos="4320"/>
              </w:tabs>
              <w:jc w:val="left"/>
              <w:textAlignment w:val="baseline"/>
            </w:pPr>
            <w:r>
              <w:lastRenderedPageBreak/>
              <w:t>The Worker account</w:t>
            </w:r>
            <w:r w:rsidRPr="00437843">
              <w:t xml:space="preserve"> </w:t>
            </w:r>
            <w:r>
              <w:t>can view stock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164B81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FF7B6D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2DC6C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02E5E3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E1FD4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24AECD3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8C2F77A" w14:textId="77777777" w:rsidR="007D4216" w:rsidRDefault="007D4216" w:rsidP="007D4216">
            <w:pPr>
              <w:pStyle w:val="ListParagraph"/>
              <w:numPr>
                <w:ilvl w:val="0"/>
                <w:numId w:val="50"/>
              </w:numPr>
              <w:tabs>
                <w:tab w:val="left" w:pos="1587"/>
                <w:tab w:val="center" w:pos="4320"/>
              </w:tabs>
              <w:jc w:val="left"/>
              <w:textAlignment w:val="baseline"/>
            </w:pPr>
            <w:r>
              <w:t>The Owner account</w:t>
            </w:r>
            <w:r w:rsidRPr="00437843">
              <w:t xml:space="preserve"> </w:t>
            </w:r>
            <w:r>
              <w:t>can create/register plan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A9CD6A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DE32AD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EEE7AA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DE433B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6A074D5"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415AF5C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102CB62" w14:textId="77777777" w:rsidR="007D4216" w:rsidRDefault="007D4216" w:rsidP="007D4216">
            <w:pPr>
              <w:pStyle w:val="ListParagraph"/>
              <w:numPr>
                <w:ilvl w:val="0"/>
                <w:numId w:val="50"/>
              </w:numPr>
              <w:tabs>
                <w:tab w:val="left" w:pos="1587"/>
                <w:tab w:val="center" w:pos="4320"/>
              </w:tabs>
              <w:jc w:val="left"/>
              <w:textAlignment w:val="baseline"/>
            </w:pPr>
            <w:r>
              <w:t>The Owner account</w:t>
            </w:r>
            <w:r w:rsidRPr="00437843">
              <w:t xml:space="preserve"> </w:t>
            </w:r>
            <w:r>
              <w:t>can view plan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3414EB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B765DD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6FB996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D393ED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82C94F2"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834EBE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992F841" w14:textId="77777777" w:rsidR="007D4216" w:rsidRDefault="007D4216" w:rsidP="007D4216">
            <w:pPr>
              <w:pStyle w:val="ListParagraph"/>
              <w:numPr>
                <w:ilvl w:val="0"/>
                <w:numId w:val="50"/>
              </w:numPr>
              <w:tabs>
                <w:tab w:val="left" w:pos="1587"/>
                <w:tab w:val="center" w:pos="4320"/>
              </w:tabs>
              <w:jc w:val="left"/>
              <w:textAlignment w:val="baseline"/>
            </w:pPr>
            <w:r>
              <w:t>The Owner account</w:t>
            </w:r>
            <w:r w:rsidRPr="00437843">
              <w:t xml:space="preserve"> </w:t>
            </w:r>
            <w:r>
              <w:t>can view plan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64ABB3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BFD128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6BBE3D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121589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74FB73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72F91B3A"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14B1A32" w14:textId="77777777" w:rsidR="007D4216" w:rsidRDefault="007D4216" w:rsidP="007D4216">
            <w:pPr>
              <w:pStyle w:val="ListParagraph"/>
              <w:numPr>
                <w:ilvl w:val="0"/>
                <w:numId w:val="50"/>
              </w:numPr>
              <w:tabs>
                <w:tab w:val="left" w:pos="1587"/>
                <w:tab w:val="center" w:pos="4320"/>
              </w:tabs>
              <w:jc w:val="left"/>
              <w:textAlignment w:val="baseline"/>
            </w:pPr>
            <w:r>
              <w:t>The Owner account</w:t>
            </w:r>
            <w:r w:rsidRPr="00437843">
              <w:t xml:space="preserve"> </w:t>
            </w:r>
            <w:r>
              <w:t>can update plan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938ADC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E6EAAC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69AFF5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342A56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ECFBFAD"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DE79A8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9966692" w14:textId="77777777" w:rsidR="007D4216" w:rsidRDefault="007D4216" w:rsidP="007D4216">
            <w:pPr>
              <w:pStyle w:val="ListParagraph"/>
              <w:numPr>
                <w:ilvl w:val="0"/>
                <w:numId w:val="50"/>
              </w:numPr>
              <w:tabs>
                <w:tab w:val="left" w:pos="1587"/>
                <w:tab w:val="center" w:pos="4320"/>
              </w:tabs>
              <w:jc w:val="left"/>
              <w:textAlignment w:val="baseline"/>
            </w:pPr>
            <w:r>
              <w:t>The Owner account</w:t>
            </w:r>
            <w:r w:rsidRPr="00437843">
              <w:t xml:space="preserve"> </w:t>
            </w:r>
            <w:r>
              <w:t>can delete plan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9E9DB7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B95115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0C6F79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C14620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5014CAF"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CF74C94"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91F4B42" w14:textId="77777777" w:rsidR="007D4216" w:rsidRDefault="007D4216" w:rsidP="007D4216">
            <w:pPr>
              <w:pStyle w:val="ListParagraph"/>
              <w:numPr>
                <w:ilvl w:val="0"/>
                <w:numId w:val="50"/>
              </w:numPr>
              <w:tabs>
                <w:tab w:val="left" w:pos="1587"/>
                <w:tab w:val="center" w:pos="4320"/>
              </w:tabs>
              <w:jc w:val="left"/>
              <w:textAlignment w:val="baseline"/>
            </w:pPr>
            <w:r>
              <w:t>The Veterinarian account</w:t>
            </w:r>
            <w:r w:rsidRPr="00437843">
              <w:t xml:space="preserve"> </w:t>
            </w:r>
            <w:r>
              <w:t>can create/register operation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097219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0F1104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B09320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AD11B0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3068A5F"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04850463"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641C387" w14:textId="77777777" w:rsidR="007D4216" w:rsidRDefault="007D4216" w:rsidP="007D4216">
            <w:pPr>
              <w:pStyle w:val="ListParagraph"/>
              <w:numPr>
                <w:ilvl w:val="0"/>
                <w:numId w:val="50"/>
              </w:numPr>
              <w:tabs>
                <w:tab w:val="left" w:pos="1587"/>
                <w:tab w:val="center" w:pos="4320"/>
              </w:tabs>
              <w:jc w:val="left"/>
              <w:textAlignment w:val="baseline"/>
            </w:pPr>
            <w:r>
              <w:t>The Veterinarian account</w:t>
            </w:r>
            <w:r w:rsidRPr="00437843">
              <w:t xml:space="preserve"> </w:t>
            </w:r>
            <w:r>
              <w:t>can view operation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3F6CBE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DF8A5F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704FC1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547804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311FF8A"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7E52E1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E0606BA" w14:textId="77777777" w:rsidR="007D4216" w:rsidRDefault="007D4216" w:rsidP="007D4216">
            <w:pPr>
              <w:pStyle w:val="ListParagraph"/>
              <w:numPr>
                <w:ilvl w:val="0"/>
                <w:numId w:val="50"/>
              </w:numPr>
              <w:tabs>
                <w:tab w:val="left" w:pos="1587"/>
                <w:tab w:val="center" w:pos="4320"/>
              </w:tabs>
              <w:jc w:val="left"/>
              <w:textAlignment w:val="baseline"/>
            </w:pPr>
            <w:r>
              <w:t>The Veterinarian account</w:t>
            </w:r>
            <w:r w:rsidRPr="00437843">
              <w:t xml:space="preserve"> </w:t>
            </w:r>
            <w:r>
              <w:t>can update operation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83D19B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B0F423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36B0FB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45D4A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AFB5B2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E7FE0EA"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E267F2D" w14:textId="77777777" w:rsidR="007D4216" w:rsidRDefault="007D4216" w:rsidP="007D4216">
            <w:pPr>
              <w:pStyle w:val="ListParagraph"/>
              <w:numPr>
                <w:ilvl w:val="0"/>
                <w:numId w:val="50"/>
              </w:numPr>
              <w:tabs>
                <w:tab w:val="left" w:pos="1587"/>
                <w:tab w:val="center" w:pos="4320"/>
              </w:tabs>
              <w:jc w:val="left"/>
              <w:textAlignment w:val="baseline"/>
            </w:pPr>
            <w:r>
              <w:t>The Veterinarian account</w:t>
            </w:r>
            <w:r w:rsidRPr="00437843">
              <w:t xml:space="preserve"> </w:t>
            </w:r>
            <w:r>
              <w:t>can view operation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5E9B21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16321C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312E8C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7797B0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A70A53E"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23F34BC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AE43CFD" w14:textId="77777777" w:rsidR="007D4216" w:rsidRDefault="007D4216" w:rsidP="007D4216">
            <w:pPr>
              <w:pStyle w:val="ListParagraph"/>
              <w:numPr>
                <w:ilvl w:val="0"/>
                <w:numId w:val="50"/>
              </w:numPr>
              <w:tabs>
                <w:tab w:val="left" w:pos="1587"/>
                <w:tab w:val="center" w:pos="4320"/>
              </w:tabs>
              <w:jc w:val="left"/>
              <w:textAlignment w:val="baseline"/>
            </w:pPr>
            <w:r>
              <w:t>The Veterinarian can remove operation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104706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25A007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1D1445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43715A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0472214"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49A3F8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7AE19EF" w14:textId="77777777" w:rsidR="007D4216"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create/register schedule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D25B21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A2E65D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105AD3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1D2F51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5115296"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BBAB10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C83DB69" w14:textId="77777777" w:rsidR="007D4216" w:rsidRDefault="007D4216" w:rsidP="007D4216">
            <w:pPr>
              <w:pStyle w:val="ListParagraph"/>
              <w:numPr>
                <w:ilvl w:val="0"/>
                <w:numId w:val="50"/>
              </w:numPr>
              <w:tabs>
                <w:tab w:val="left" w:pos="1587"/>
                <w:tab w:val="center" w:pos="4320"/>
              </w:tabs>
              <w:jc w:val="left"/>
              <w:textAlignment w:val="baseline"/>
            </w:pPr>
            <w:r>
              <w:lastRenderedPageBreak/>
              <w:t>The Worker account</w:t>
            </w:r>
            <w:r w:rsidRPr="00437843">
              <w:t xml:space="preserve"> can</w:t>
            </w:r>
            <w:r>
              <w:t xml:space="preserve"> view schedule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9851BE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8CD8D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06895F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74DEBF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36318CA"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CF3ED4D"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4257956" w14:textId="77777777" w:rsidR="007D4216"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view schedule list.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CACA96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6EB304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7A8E50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567C67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9368E0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40FDC19C"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4E36A87" w14:textId="77777777" w:rsidR="007D4216"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view schedule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37AA8C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3AA2F0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DA79E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284724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E201CCD"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B2D32A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1F94F0B" w14:textId="77777777" w:rsidR="007D4216"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update schedule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45A3CE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4DE3C1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CB3E23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BFB64F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65CA4DA"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76E2C5FF"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FFD53C9" w14:textId="77777777" w:rsidR="007D4216" w:rsidRDefault="007D4216" w:rsidP="007D4216">
            <w:pPr>
              <w:pStyle w:val="ListParagraph"/>
              <w:numPr>
                <w:ilvl w:val="0"/>
                <w:numId w:val="50"/>
              </w:numPr>
              <w:tabs>
                <w:tab w:val="left" w:pos="1587"/>
                <w:tab w:val="center" w:pos="4320"/>
              </w:tabs>
              <w:jc w:val="left"/>
              <w:textAlignment w:val="baseline"/>
            </w:pPr>
            <w:r>
              <w:t>The Worker account</w:t>
            </w:r>
            <w:r w:rsidRPr="00437843">
              <w:t xml:space="preserve"> </w:t>
            </w:r>
            <w:r>
              <w:t>can delete schedule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484306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E42500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104667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0DAF7B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B5DC1DC"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4D9D76A"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4D2C6DD" w14:textId="77777777" w:rsidR="007D4216" w:rsidRDefault="007D4216" w:rsidP="007D4216">
            <w:pPr>
              <w:pStyle w:val="ListParagraph"/>
              <w:numPr>
                <w:ilvl w:val="0"/>
                <w:numId w:val="50"/>
              </w:numPr>
              <w:tabs>
                <w:tab w:val="left" w:pos="1587"/>
                <w:tab w:val="center" w:pos="4320"/>
              </w:tabs>
              <w:jc w:val="left"/>
              <w:textAlignment w:val="baseline"/>
            </w:pPr>
            <w:r>
              <w:t>The Owner account can view generated reorder list report.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523F69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FB88EE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64FBBD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BE510B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DBF7435"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4D3FBEAC"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429E642" w14:textId="77777777" w:rsidR="007D4216" w:rsidRDefault="007D4216" w:rsidP="007D4216">
            <w:pPr>
              <w:pStyle w:val="ListParagraph"/>
              <w:numPr>
                <w:ilvl w:val="0"/>
                <w:numId w:val="50"/>
              </w:numPr>
              <w:tabs>
                <w:tab w:val="left" w:pos="1587"/>
                <w:tab w:val="center" w:pos="4320"/>
              </w:tabs>
              <w:jc w:val="left"/>
              <w:textAlignment w:val="baseline"/>
            </w:pPr>
            <w:r>
              <w:t>The Owner account can view generated feeding report.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673494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FCEA6F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5E950B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2C957C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139B0C7"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7F93BF9D"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2182BA68" w14:textId="77777777" w:rsidR="007D4216" w:rsidRDefault="007D4216" w:rsidP="007D4216">
            <w:pPr>
              <w:pStyle w:val="ListParagraph"/>
              <w:numPr>
                <w:ilvl w:val="0"/>
                <w:numId w:val="50"/>
              </w:numPr>
              <w:tabs>
                <w:tab w:val="left" w:pos="1587"/>
                <w:tab w:val="center" w:pos="4320"/>
              </w:tabs>
              <w:jc w:val="left"/>
              <w:textAlignment w:val="baseline"/>
            </w:pPr>
            <w:r>
              <w:t>The Owner account can view generated deworming report.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F35ED2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2D845B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F8498F"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92AF45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FECEED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5E8E6C6"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22AE07F" w14:textId="77777777" w:rsidR="007D4216" w:rsidRDefault="007D4216" w:rsidP="007D4216">
            <w:pPr>
              <w:pStyle w:val="ListParagraph"/>
              <w:numPr>
                <w:ilvl w:val="0"/>
                <w:numId w:val="50"/>
              </w:numPr>
              <w:tabs>
                <w:tab w:val="left" w:pos="1587"/>
                <w:tab w:val="center" w:pos="4320"/>
              </w:tabs>
              <w:jc w:val="left"/>
              <w:textAlignment w:val="baseline"/>
            </w:pPr>
            <w:r>
              <w:t>The Owner account can view generated vaccination report.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1F348B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3999D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5D0265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D5B07B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844792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9AB5421"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2E9FB58" w14:textId="77777777" w:rsidR="007D4216" w:rsidRDefault="007D4216" w:rsidP="007D4216">
            <w:pPr>
              <w:pStyle w:val="ListParagraph"/>
              <w:numPr>
                <w:ilvl w:val="0"/>
                <w:numId w:val="50"/>
              </w:numPr>
              <w:tabs>
                <w:tab w:val="left" w:pos="1587"/>
                <w:tab w:val="center" w:pos="4320"/>
              </w:tabs>
              <w:jc w:val="left"/>
              <w:textAlignment w:val="baseline"/>
            </w:pPr>
            <w:r>
              <w:rPr>
                <w:rFonts w:cs="Times New Roman"/>
                <w:szCs w:val="24"/>
              </w:rPr>
              <w:t xml:space="preserve">The Owner </w:t>
            </w:r>
            <w:r>
              <w:t>account</w:t>
            </w:r>
            <w:r w:rsidRPr="00437843">
              <w:t xml:space="preserve"> </w:t>
            </w:r>
            <w:r>
              <w:rPr>
                <w:rFonts w:cs="Times New Roman"/>
                <w:szCs w:val="24"/>
              </w:rPr>
              <w:t>can back-up Piggery management database.</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55C286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B86AB3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862645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1B0733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941BAE1"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AF8E99C"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CC762B5" w14:textId="77777777" w:rsidR="007D4216" w:rsidRDefault="007D4216" w:rsidP="007D4216">
            <w:pPr>
              <w:pStyle w:val="ListParagraph"/>
              <w:numPr>
                <w:ilvl w:val="0"/>
                <w:numId w:val="50"/>
              </w:numPr>
              <w:tabs>
                <w:tab w:val="left" w:pos="1587"/>
                <w:tab w:val="center" w:pos="4320"/>
              </w:tabs>
              <w:jc w:val="left"/>
              <w:textAlignment w:val="baseline"/>
              <w:rPr>
                <w:rFonts w:cs="Times New Roman"/>
                <w:szCs w:val="24"/>
              </w:rPr>
            </w:pPr>
            <w:r>
              <w:rPr>
                <w:rFonts w:cs="Times New Roman"/>
                <w:szCs w:val="24"/>
              </w:rPr>
              <w:t xml:space="preserve">The Owner </w:t>
            </w:r>
            <w:r>
              <w:t>account</w:t>
            </w:r>
            <w:r w:rsidRPr="00437843">
              <w:t xml:space="preserve"> </w:t>
            </w:r>
            <w:r>
              <w:rPr>
                <w:rFonts w:cs="Times New Roman"/>
                <w:szCs w:val="24"/>
              </w:rPr>
              <w:t>can restore Piggery management database</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822A91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4BDFAE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7501D9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78B9B8B"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1DB0919"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C6395C6"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1A26E43C" w14:textId="77777777" w:rsidR="007D4216" w:rsidRPr="00437843" w:rsidRDefault="007D4216" w:rsidP="00D85812">
            <w:pPr>
              <w:jc w:val="both"/>
              <w:rPr>
                <w:bCs/>
                <w:szCs w:val="20"/>
              </w:rPr>
            </w:pPr>
            <w:r w:rsidRPr="00437843">
              <w:rPr>
                <w:bCs/>
              </w:rPr>
              <w:t>Operational Requirements </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610E8E1D" w14:textId="77777777" w:rsidR="007D4216" w:rsidRPr="0050703A" w:rsidRDefault="007D4216" w:rsidP="00D85812">
            <w:pPr>
              <w:textAlignment w:val="baseline"/>
              <w:rPr>
                <w:rFonts w:eastAsia="Times New Roman" w:cs="Times New Roman"/>
                <w:b w:val="0"/>
                <w:szCs w:val="24"/>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066ED0D8" w14:textId="77777777" w:rsidR="007D4216" w:rsidRPr="0050703A" w:rsidRDefault="007D4216" w:rsidP="00D85812">
            <w:pPr>
              <w:textAlignment w:val="baseline"/>
              <w:rPr>
                <w:rFonts w:eastAsia="Times New Roman" w:cs="Times New Roman"/>
                <w:b w:val="0"/>
                <w:szCs w:val="24"/>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644EADEE" w14:textId="77777777" w:rsidR="007D4216" w:rsidRPr="0050703A" w:rsidRDefault="007D4216" w:rsidP="00D85812">
            <w:pPr>
              <w:textAlignment w:val="baseline"/>
              <w:rPr>
                <w:rFonts w:eastAsia="Times New Roman" w:cs="Times New Roman"/>
                <w:b w:val="0"/>
                <w:szCs w:val="24"/>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39737DE5" w14:textId="77777777" w:rsidR="007D4216" w:rsidRPr="0050703A" w:rsidRDefault="007D4216" w:rsidP="00D85812">
            <w:pPr>
              <w:textAlignment w:val="baseline"/>
              <w:rPr>
                <w:rFonts w:eastAsia="Times New Roman" w:cs="Times New Roman"/>
                <w:b w:val="0"/>
                <w:szCs w:val="24"/>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1EB18C64" w14:textId="77777777" w:rsidR="007D4216" w:rsidRPr="0050703A" w:rsidRDefault="007D4216" w:rsidP="00D85812">
            <w:pPr>
              <w:textAlignment w:val="baseline"/>
              <w:rPr>
                <w:rFonts w:eastAsia="Times New Roman" w:cs="Times New Roman"/>
                <w:b w:val="0"/>
                <w:szCs w:val="24"/>
                <w:lang w:eastAsia="en-PH"/>
              </w:rPr>
            </w:pPr>
            <w:r w:rsidRPr="0050703A">
              <w:rPr>
                <w:rFonts w:eastAsia="Times New Roman" w:cs="Times New Roman"/>
                <w:b w:val="0"/>
                <w:szCs w:val="24"/>
                <w:lang w:eastAsia="en-PH"/>
              </w:rPr>
              <w:t> </w:t>
            </w:r>
          </w:p>
        </w:tc>
      </w:tr>
      <w:tr w:rsidR="007D4216" w:rsidRPr="0050703A" w14:paraId="4A66EDF3"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33757E4F" w14:textId="77777777" w:rsidR="007D4216" w:rsidRPr="00437843" w:rsidRDefault="007D4216" w:rsidP="007D4216">
            <w:pPr>
              <w:pStyle w:val="BodyofResearch"/>
              <w:numPr>
                <w:ilvl w:val="0"/>
                <w:numId w:val="50"/>
              </w:numPr>
              <w:contextualSpacing w:val="0"/>
              <w:jc w:val="left"/>
            </w:pPr>
            <w:r w:rsidRPr="00437843">
              <w:t>The web application</w:t>
            </w:r>
            <w:r>
              <w:t xml:space="preserve"> can </w:t>
            </w:r>
            <w:r w:rsidRPr="00437843">
              <w:t xml:space="preserve">operate on all platforms with web browsers. Google Chrome and Mozilla Firefox </w:t>
            </w:r>
            <w:r w:rsidRPr="00437843">
              <w:lastRenderedPageBreak/>
              <w:t>are recommended browsers.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D7B6B1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2C79197"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2937F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1546D46"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EF0E3FC"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65C5E0F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9C34DFB" w14:textId="77777777" w:rsidR="007D4216" w:rsidRPr="00437843" w:rsidRDefault="007D4216" w:rsidP="007D4216">
            <w:pPr>
              <w:pStyle w:val="BodyofResearch"/>
              <w:numPr>
                <w:ilvl w:val="0"/>
                <w:numId w:val="50"/>
              </w:numPr>
              <w:contextualSpacing w:val="0"/>
              <w:jc w:val="left"/>
            </w:pPr>
            <w:r>
              <w:t>The web application can validate user input.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49373B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7CA4184"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540343B"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B2075A7"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74E66AE"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647B6E8C"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354A066" w14:textId="77777777" w:rsidR="007D4216" w:rsidRDefault="007D4216" w:rsidP="007D4216">
            <w:pPr>
              <w:pStyle w:val="BodyofResearch"/>
              <w:numPr>
                <w:ilvl w:val="0"/>
                <w:numId w:val="50"/>
              </w:numPr>
              <w:contextualSpacing w:val="0"/>
              <w:jc w:val="left"/>
            </w:pPr>
            <w:r>
              <w:t>The average preventive maintenance time for performing web application updates is less than twenty-four (24) hours per month.</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09A5122"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B27445F"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C769AC5"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D1C627D"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4FB370A"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5647D25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E4CCAB2" w14:textId="77777777" w:rsidR="007D4216" w:rsidRDefault="007D4216" w:rsidP="007D4216">
            <w:pPr>
              <w:pStyle w:val="BodyofResearch"/>
              <w:numPr>
                <w:ilvl w:val="0"/>
                <w:numId w:val="50"/>
              </w:numPr>
              <w:contextualSpacing w:val="0"/>
              <w:jc w:val="left"/>
            </w:pPr>
            <w:r w:rsidRPr="004D3C39">
              <w:t xml:space="preserve">The </w:t>
            </w:r>
            <w:r>
              <w:t>web application</w:t>
            </w:r>
            <w:r w:rsidRPr="004D3C39">
              <w:t xml:space="preserve"> </w:t>
            </w:r>
            <w:r>
              <w:t>can</w:t>
            </w:r>
            <w:r w:rsidRPr="004D3C39">
              <w:t xml:space="preserve"> be able to generate and display reports in real-time.</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30906B4"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C52DA91"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197C8D6"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700A39D"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E91B134"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1747AFF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C5CFACC" w14:textId="77777777" w:rsidR="007D4216" w:rsidRPr="004D3C39" w:rsidRDefault="007D4216" w:rsidP="007D4216">
            <w:pPr>
              <w:pStyle w:val="BodyofResearch"/>
              <w:numPr>
                <w:ilvl w:val="0"/>
                <w:numId w:val="50"/>
              </w:numPr>
              <w:contextualSpacing w:val="0"/>
              <w:jc w:val="left"/>
            </w:pPr>
            <w:r w:rsidRPr="004D3C39">
              <w:t xml:space="preserve">The </w:t>
            </w:r>
            <w:r>
              <w:t>web application</w:t>
            </w:r>
            <w:r w:rsidRPr="004D3C39">
              <w:t xml:space="preserve"> </w:t>
            </w:r>
            <w:r>
              <w:t>can</w:t>
            </w:r>
            <w:r w:rsidRPr="004D3C39">
              <w:t xml:space="preserve"> allow users to upload and download files in various formats</w:t>
            </w:r>
            <w:r>
              <w:t>.</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60E178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5A8C74B"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6F265C2"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C36915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47212CA"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010C713D"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343675BE" w14:textId="77777777" w:rsidR="007D4216" w:rsidRPr="00252B21" w:rsidRDefault="007D4216" w:rsidP="00D85812">
            <w:pPr>
              <w:pStyle w:val="BodyofResearch"/>
              <w:rPr>
                <w:b/>
                <w:bCs/>
              </w:rPr>
            </w:pPr>
            <w:r w:rsidRPr="00252B21">
              <w:rPr>
                <w:b/>
                <w:bCs/>
              </w:rPr>
              <w:t>Performances Requirements </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284FB9C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159743F7"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67171C71"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7CAB005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47396CB7"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6010477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560F2F2" w14:textId="77777777" w:rsidR="007D4216" w:rsidRPr="00437843" w:rsidRDefault="007D4216" w:rsidP="007D4216">
            <w:pPr>
              <w:pStyle w:val="BodyofResearch"/>
              <w:numPr>
                <w:ilvl w:val="0"/>
                <w:numId w:val="50"/>
              </w:numPr>
              <w:contextualSpacing w:val="0"/>
              <w:jc w:val="left"/>
            </w:pPr>
            <w:r>
              <w:t>The Web application can retrieve data in 3 to 8 seconds with stable internet connection of 100mbps.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3551A31"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2DA746F"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1B1ADB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8629C99"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A1E863A"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6AD6A1F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B91BB3A" w14:textId="77777777" w:rsidR="007D4216" w:rsidRDefault="007D4216" w:rsidP="007D4216">
            <w:pPr>
              <w:pStyle w:val="BodyofResearch"/>
              <w:numPr>
                <w:ilvl w:val="0"/>
                <w:numId w:val="50"/>
              </w:numPr>
              <w:contextualSpacing w:val="0"/>
              <w:jc w:val="left"/>
            </w:pPr>
            <w:r>
              <w:t>The Web application can upload 5000 data of pigs, sow, and boar within 5 minutes with stable internet connection of 100mbps.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0C87F9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6D42790"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3FE9961"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94EDE7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1B8D52B"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057129F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7108EA5" w14:textId="77777777" w:rsidR="007D4216" w:rsidRDefault="007D4216" w:rsidP="007D4216">
            <w:pPr>
              <w:pStyle w:val="BodyofResearch"/>
              <w:numPr>
                <w:ilvl w:val="0"/>
                <w:numId w:val="50"/>
              </w:numPr>
              <w:contextualSpacing w:val="0"/>
              <w:jc w:val="left"/>
            </w:pPr>
            <w:r>
              <w:t>Web application modules can load in 5 seconds or less with stable internet connection of 100mbps.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13D2AF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2A6AD4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F51A128"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9A04FC2"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6206FE2"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2370185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1639BAE" w14:textId="77777777" w:rsidR="007D4216" w:rsidRDefault="007D4216" w:rsidP="007D4216">
            <w:pPr>
              <w:pStyle w:val="BodyofResearch"/>
              <w:numPr>
                <w:ilvl w:val="0"/>
                <w:numId w:val="50"/>
              </w:numPr>
              <w:contextualSpacing w:val="0"/>
              <w:jc w:val="left"/>
            </w:pPr>
            <w:r w:rsidRPr="0091330A">
              <w:rPr>
                <w:lang w:val="en-US"/>
              </w:rPr>
              <w:t>The</w:t>
            </w:r>
            <w:r>
              <w:rPr>
                <w:lang w:val="en-US"/>
              </w:rPr>
              <w:t xml:space="preserve"> web application can remove</w:t>
            </w:r>
            <w:r w:rsidRPr="0091330A">
              <w:rPr>
                <w:lang w:val="en-US"/>
              </w:rPr>
              <w:t xml:space="preserve"> data </w:t>
            </w:r>
            <w:r w:rsidRPr="0091330A">
              <w:rPr>
                <w:lang w:val="en-US"/>
              </w:rPr>
              <w:lastRenderedPageBreak/>
              <w:t xml:space="preserve">in 3 to 5 seconds with a stable internet connection of 50mbps to 100mbps. </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5584FD5"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7FB6E40"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3C17F38"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13A456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384A9BA"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21123C3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E629E4B" w14:textId="77777777" w:rsidR="007D4216" w:rsidRDefault="007D4216" w:rsidP="007D4216">
            <w:pPr>
              <w:pStyle w:val="BodyofResearch"/>
              <w:numPr>
                <w:ilvl w:val="0"/>
                <w:numId w:val="50"/>
              </w:numPr>
              <w:contextualSpacing w:val="0"/>
              <w:jc w:val="left"/>
            </w:pPr>
            <w:r w:rsidRPr="0091330A">
              <w:rPr>
                <w:lang w:val="en-US"/>
              </w:rPr>
              <w:t xml:space="preserve">The </w:t>
            </w:r>
            <w:r>
              <w:rPr>
                <w:lang w:val="en-US"/>
              </w:rPr>
              <w:t>website application</w:t>
            </w:r>
            <w:r w:rsidRPr="0091330A">
              <w:rPr>
                <w:lang w:val="en-US"/>
              </w:rPr>
              <w:t xml:space="preserve"> </w:t>
            </w:r>
            <w:r>
              <w:rPr>
                <w:lang w:val="en-US"/>
              </w:rPr>
              <w:t xml:space="preserve">can </w:t>
            </w:r>
            <w:r w:rsidRPr="0091330A">
              <w:rPr>
                <w:lang w:val="en-US"/>
              </w:rPr>
              <w:t>update data in 3 to 5 seconds with a stable internet connection of 50mbps to 100mbps.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85F712C"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0857B3B"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BD53C88"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E800CC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1778410"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2DD9F45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39C1099" w14:textId="77777777" w:rsidR="007D4216" w:rsidRDefault="007D4216" w:rsidP="007D4216">
            <w:pPr>
              <w:pStyle w:val="BodyofResearch"/>
              <w:numPr>
                <w:ilvl w:val="0"/>
                <w:numId w:val="50"/>
              </w:numPr>
              <w:contextualSpacing w:val="0"/>
              <w:jc w:val="left"/>
            </w:pPr>
            <w:r>
              <w:t>Back-up &amp; restore data on the system can load in 5 second or less with stable internet connection of 100mbps.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5358D88"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2836CFB"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6F8931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93035F2"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9925529"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74B14DA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D7F7D68" w14:textId="77777777" w:rsidR="007D4216" w:rsidRPr="0091330A" w:rsidRDefault="007D4216" w:rsidP="007D4216">
            <w:pPr>
              <w:pStyle w:val="BodyofResearch"/>
              <w:numPr>
                <w:ilvl w:val="0"/>
                <w:numId w:val="50"/>
              </w:numPr>
              <w:contextualSpacing w:val="0"/>
              <w:jc w:val="left"/>
              <w:rPr>
                <w:lang w:val="en-US"/>
              </w:rPr>
            </w:pPr>
            <w:r>
              <w:rPr>
                <w:lang w:val="en-US"/>
              </w:rPr>
              <w:t>The SMS notification can send 1 SMS in 1 to 3 minutes per transaction.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EFAC36A"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527A209"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C7FF5A8"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4000552"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FD90C14"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6BED6F7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50FDF423" w14:textId="77777777" w:rsidR="007D4216" w:rsidRPr="003300F2" w:rsidRDefault="007D4216" w:rsidP="00D85812">
            <w:pPr>
              <w:pStyle w:val="BodyofResearch"/>
              <w:rPr>
                <w:b/>
                <w:bCs/>
              </w:rPr>
            </w:pPr>
            <w:r w:rsidRPr="003300F2">
              <w:rPr>
                <w:b/>
                <w:bCs/>
              </w:rPr>
              <w:t>Security Requirements </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398BBA28"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40716966"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59E531DD"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48B6D3E3"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28EB74D2"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055231DE"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ED9CD2C" w14:textId="77777777" w:rsidR="007D4216" w:rsidRDefault="007D4216" w:rsidP="007D4216">
            <w:pPr>
              <w:pStyle w:val="BodyofResearch"/>
              <w:numPr>
                <w:ilvl w:val="0"/>
                <w:numId w:val="50"/>
              </w:numPr>
              <w:contextualSpacing w:val="0"/>
              <w:jc w:val="left"/>
            </w:pPr>
            <w:r>
              <w:t>The web application can provide user authentication and unauthorized users shall not be able to access the system.</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4A0D997"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9C85012"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4B490B0"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E1F9B16" w14:textId="77777777" w:rsidR="007D4216" w:rsidRPr="00437843" w:rsidRDefault="007D4216" w:rsidP="00D85812">
            <w:pPr>
              <w:jc w:val="left"/>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8D6B18" w14:textId="77777777" w:rsidR="007D4216" w:rsidRPr="00437843" w:rsidRDefault="007D4216" w:rsidP="00D85812">
            <w:pPr>
              <w:jc w:val="left"/>
              <w:textAlignment w:val="baseline"/>
              <w:rPr>
                <w:rFonts w:eastAsia="Times New Roman" w:cs="Times New Roman"/>
                <w:b w:val="0"/>
                <w:szCs w:val="24"/>
                <w:lang w:eastAsia="en-PH"/>
              </w:rPr>
            </w:pPr>
          </w:p>
        </w:tc>
      </w:tr>
      <w:tr w:rsidR="007D4216" w:rsidRPr="0050703A" w14:paraId="587544AA"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hideMark/>
          </w:tcPr>
          <w:p w14:paraId="3D4FC354" w14:textId="77777777" w:rsidR="007D4216" w:rsidRPr="0050703A" w:rsidRDefault="007D4216" w:rsidP="00D85812">
            <w:pPr>
              <w:jc w:val="left"/>
              <w:textAlignment w:val="baseline"/>
              <w:rPr>
                <w:rFonts w:ascii="Segoe UI" w:eastAsia="Times New Roman" w:hAnsi="Segoe UI" w:cs="Segoe UI"/>
                <w:b w:val="0"/>
                <w:sz w:val="18"/>
                <w:szCs w:val="18"/>
                <w:lang w:eastAsia="en-PH"/>
              </w:rPr>
            </w:pPr>
            <w:r>
              <w:rPr>
                <w:rFonts w:eastAsia="Times New Roman" w:cs="Times New Roman"/>
                <w:bCs/>
                <w:szCs w:val="24"/>
                <w:lang w:eastAsia="en-PH"/>
              </w:rPr>
              <w:t>Cultural and Political</w:t>
            </w:r>
            <w:r w:rsidRPr="0050703A">
              <w:rPr>
                <w:rFonts w:eastAsia="Times New Roman" w:cs="Times New Roman"/>
                <w:b w:val="0"/>
                <w:szCs w:val="24"/>
                <w:lang w:eastAsia="en-PH"/>
              </w:rPr>
              <w:t> </w:t>
            </w:r>
          </w:p>
        </w:tc>
        <w:tc>
          <w:tcPr>
            <w:tcW w:w="815" w:type="dxa"/>
            <w:tcBorders>
              <w:top w:val="single" w:sz="6" w:space="0" w:color="auto"/>
              <w:left w:val="single" w:sz="6" w:space="0" w:color="auto"/>
              <w:bottom w:val="single" w:sz="6" w:space="0" w:color="auto"/>
              <w:right w:val="single" w:sz="6" w:space="0" w:color="auto"/>
            </w:tcBorders>
            <w:shd w:val="clear" w:color="auto" w:fill="FFFF00"/>
            <w:hideMark/>
          </w:tcPr>
          <w:p w14:paraId="38053167"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3A4505A0"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04F5905D"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5BAFECF7"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0722ADE1"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r>
      <w:tr w:rsidR="007D4216" w:rsidRPr="0050703A" w14:paraId="7F182C99" w14:textId="77777777" w:rsidTr="00D85812">
        <w:trPr>
          <w:trHeight w:val="526"/>
        </w:trPr>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25D802E1" w14:textId="77777777" w:rsidR="007D4216" w:rsidRPr="00032FCC" w:rsidRDefault="007D4216" w:rsidP="007D4216">
            <w:pPr>
              <w:pStyle w:val="BodyofResearch"/>
              <w:numPr>
                <w:ilvl w:val="0"/>
                <w:numId w:val="50"/>
              </w:numPr>
              <w:contextualSpacing w:val="0"/>
              <w:jc w:val="left"/>
            </w:pPr>
            <w:r>
              <w:t>The interface of website application is easy to use for ages 18 to 50.</w:t>
            </w:r>
          </w:p>
        </w:tc>
        <w:tc>
          <w:tcPr>
            <w:tcW w:w="815" w:type="dxa"/>
            <w:tcBorders>
              <w:top w:val="single" w:sz="6" w:space="0" w:color="auto"/>
              <w:left w:val="single" w:sz="6" w:space="0" w:color="auto"/>
              <w:bottom w:val="single" w:sz="6" w:space="0" w:color="auto"/>
              <w:right w:val="single" w:sz="6" w:space="0" w:color="auto"/>
            </w:tcBorders>
            <w:shd w:val="clear" w:color="auto" w:fill="auto"/>
            <w:hideMark/>
          </w:tcPr>
          <w:p w14:paraId="6AF33266"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0EE169E5" w14:textId="77777777" w:rsidR="007D4216" w:rsidRPr="0050703A" w:rsidRDefault="007D4216" w:rsidP="00D85812">
            <w:pPr>
              <w:textAlignment w:val="baseline"/>
              <w:rPr>
                <w:rFonts w:ascii="Segoe UI" w:eastAsia="Times New Roman" w:hAnsi="Segoe UI" w:cs="Segoe UI"/>
                <w:b w:val="0"/>
                <w:sz w:val="18"/>
                <w:szCs w:val="18"/>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78A82CF6"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66D1D11A"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1A4FB67A"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r>
      <w:tr w:rsidR="007D4216" w:rsidRPr="0050703A" w14:paraId="29A50DBF" w14:textId="77777777" w:rsidTr="00D85812">
        <w:trPr>
          <w:trHeight w:val="52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D73F852" w14:textId="77777777" w:rsidR="007D4216" w:rsidRPr="00032FCC" w:rsidRDefault="007D4216" w:rsidP="007D4216">
            <w:pPr>
              <w:pStyle w:val="BodyofResearch"/>
              <w:numPr>
                <w:ilvl w:val="0"/>
                <w:numId w:val="50"/>
              </w:numPr>
              <w:contextualSpacing w:val="0"/>
              <w:jc w:val="left"/>
              <w:rPr>
                <w:szCs w:val="24"/>
              </w:rPr>
            </w:pPr>
            <w:r w:rsidRPr="00032FCC">
              <w:t>The web application interface is user friendly.</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50A3CA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4C69F5A" w14:textId="77777777" w:rsidR="007D4216" w:rsidRPr="0050703A" w:rsidRDefault="007D4216" w:rsidP="00D85812">
            <w:pPr>
              <w:textAlignment w:val="baseline"/>
              <w:rPr>
                <w:rFonts w:ascii="Segoe UI" w:eastAsia="Times New Roman" w:hAnsi="Segoe UI" w:cs="Segoe UI"/>
                <w:b w:val="0"/>
                <w:sz w:val="18"/>
                <w:szCs w:val="18"/>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2DC05C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D5909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5188B4E"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08B0568" w14:textId="77777777" w:rsidTr="00D85812">
        <w:trPr>
          <w:trHeight w:val="52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3C0D2D22" w14:textId="77777777" w:rsidR="007D4216" w:rsidRPr="00032FCC" w:rsidRDefault="007D4216" w:rsidP="007D4216">
            <w:pPr>
              <w:pStyle w:val="BodyofResearch"/>
              <w:numPr>
                <w:ilvl w:val="0"/>
                <w:numId w:val="50"/>
              </w:numPr>
              <w:contextualSpacing w:val="0"/>
              <w:jc w:val="left"/>
            </w:pPr>
            <w:r w:rsidRPr="00A771A5">
              <w:t xml:space="preserve">The </w:t>
            </w:r>
            <w:r>
              <w:t>Web application</w:t>
            </w:r>
            <w:r w:rsidRPr="00A771A5">
              <w:t xml:space="preserve"> avoid</w:t>
            </w:r>
            <w:r>
              <w:t>s</w:t>
            </w:r>
            <w:r w:rsidRPr="00A771A5">
              <w:t xml:space="preserve"> using language, symbols, or imagery that </w:t>
            </w:r>
            <w:r w:rsidRPr="00A771A5">
              <w:lastRenderedPageBreak/>
              <w:t>may be offensive or inappropriate for certain cultures or groups.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089358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AD7ADDA" w14:textId="77777777" w:rsidR="007D4216" w:rsidRPr="0050703A" w:rsidRDefault="007D4216" w:rsidP="00D85812">
            <w:pPr>
              <w:textAlignment w:val="baseline"/>
              <w:rPr>
                <w:rFonts w:ascii="Segoe UI" w:eastAsia="Times New Roman" w:hAnsi="Segoe UI" w:cs="Segoe UI"/>
                <w:b w:val="0"/>
                <w:sz w:val="18"/>
                <w:szCs w:val="18"/>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F3538F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7D670F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8B84710"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9D84D7D" w14:textId="77777777" w:rsidTr="00D85812">
        <w:trPr>
          <w:trHeight w:val="52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05B4364" w14:textId="77777777" w:rsidR="007D4216" w:rsidRPr="00032FCC" w:rsidRDefault="007D4216" w:rsidP="007D4216">
            <w:pPr>
              <w:pStyle w:val="BodyofResearch"/>
              <w:numPr>
                <w:ilvl w:val="0"/>
                <w:numId w:val="50"/>
              </w:numPr>
              <w:contextualSpacing w:val="0"/>
              <w:jc w:val="left"/>
              <w:rPr>
                <w:bCs/>
              </w:rPr>
            </w:pPr>
            <w:r w:rsidRPr="0091330A">
              <w:rPr>
                <w:lang w:val="en-US"/>
              </w:rPr>
              <w:t xml:space="preserve">The </w:t>
            </w:r>
            <w:r>
              <w:rPr>
                <w:lang w:val="en-US"/>
              </w:rPr>
              <w:t>web application</w:t>
            </w:r>
            <w:r w:rsidRPr="0091330A">
              <w:rPr>
                <w:lang w:val="en-US"/>
              </w:rPr>
              <w:t xml:space="preserve"> uses the English language only.</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583540A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FDFAAC" w14:textId="77777777" w:rsidR="007D4216" w:rsidRPr="0050703A" w:rsidRDefault="007D4216" w:rsidP="00D85812">
            <w:pPr>
              <w:textAlignment w:val="baseline"/>
              <w:rPr>
                <w:rFonts w:ascii="Segoe UI" w:eastAsia="Times New Roman" w:hAnsi="Segoe UI" w:cs="Segoe UI"/>
                <w:b w:val="0"/>
                <w:sz w:val="18"/>
                <w:szCs w:val="18"/>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3864E3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2732A2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72537BF" w14:textId="77777777" w:rsidR="007D4216" w:rsidRPr="0050703A" w:rsidRDefault="007D4216" w:rsidP="00D85812">
            <w:pPr>
              <w:textAlignment w:val="baseline"/>
              <w:rPr>
                <w:rFonts w:eastAsia="Times New Roman" w:cs="Times New Roman"/>
                <w:b w:val="0"/>
                <w:szCs w:val="24"/>
                <w:lang w:eastAsia="en-PH"/>
              </w:rPr>
            </w:pPr>
          </w:p>
        </w:tc>
      </w:tr>
    </w:tbl>
    <w:p w14:paraId="3A21899B" w14:textId="77777777" w:rsidR="007D4216" w:rsidRDefault="007D4216" w:rsidP="007D4216">
      <w:pPr>
        <w:jc w:val="both"/>
        <w:rPr>
          <w:rFonts w:eastAsia="Calibri" w:cs="Times New Roman"/>
          <w:b w:val="0"/>
          <w:szCs w:val="24"/>
        </w:rPr>
      </w:pPr>
    </w:p>
    <w:p w14:paraId="33A8C6F1" w14:textId="77777777" w:rsidR="007D4216" w:rsidRDefault="007D4216" w:rsidP="007D4216">
      <w:pPr>
        <w:jc w:val="both"/>
        <w:rPr>
          <w:rFonts w:eastAsia="Calibri" w:cs="Times New Roman"/>
          <w:b w:val="0"/>
          <w:szCs w:val="24"/>
        </w:rPr>
      </w:pPr>
    </w:p>
    <w:p w14:paraId="6CE4D7E6" w14:textId="77777777" w:rsidR="007D4216" w:rsidRDefault="007D4216" w:rsidP="007D4216">
      <w:pPr>
        <w:rPr>
          <w:rFonts w:eastAsia="Calibri" w:cs="Times New Roman"/>
          <w:b w:val="0"/>
          <w:szCs w:val="24"/>
        </w:rPr>
      </w:pPr>
    </w:p>
    <w:tbl>
      <w:tblPr>
        <w:tblW w:w="80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35"/>
        <w:gridCol w:w="815"/>
        <w:gridCol w:w="737"/>
        <w:gridCol w:w="737"/>
        <w:gridCol w:w="737"/>
        <w:gridCol w:w="737"/>
      </w:tblGrid>
      <w:tr w:rsidR="007D4216" w:rsidRPr="0050703A" w14:paraId="6B47CA43"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00B0F0"/>
            <w:hideMark/>
          </w:tcPr>
          <w:p w14:paraId="223B9648" w14:textId="77777777" w:rsidR="007D4216" w:rsidRPr="00B22A4E" w:rsidRDefault="007D4216" w:rsidP="00D85812">
            <w:pPr>
              <w:textAlignment w:val="baseline"/>
              <w:rPr>
                <w:rFonts w:eastAsia="Times New Roman" w:cs="Times New Roman"/>
                <w:b w:val="0"/>
                <w:szCs w:val="24"/>
                <w:lang w:eastAsia="en-PH"/>
              </w:rPr>
            </w:pPr>
            <w:r>
              <w:rPr>
                <w:rFonts w:eastAsia="Times New Roman" w:cs="Times New Roman"/>
                <w:b w:val="0"/>
                <w:szCs w:val="24"/>
                <w:lang w:eastAsia="en-PH"/>
              </w:rPr>
              <w:t>Mobile Application</w:t>
            </w:r>
          </w:p>
        </w:tc>
        <w:tc>
          <w:tcPr>
            <w:tcW w:w="815" w:type="dxa"/>
            <w:tcBorders>
              <w:top w:val="single" w:sz="6" w:space="0" w:color="auto"/>
              <w:left w:val="single" w:sz="6" w:space="0" w:color="auto"/>
              <w:bottom w:val="single" w:sz="6" w:space="0" w:color="auto"/>
              <w:right w:val="single" w:sz="6" w:space="0" w:color="auto"/>
            </w:tcBorders>
            <w:shd w:val="clear" w:color="auto" w:fill="00B0F0"/>
            <w:hideMark/>
          </w:tcPr>
          <w:p w14:paraId="63010838"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SA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39A531CC"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A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117436B4"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D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326357D5"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SD </w:t>
            </w:r>
          </w:p>
        </w:tc>
        <w:tc>
          <w:tcPr>
            <w:tcW w:w="737" w:type="dxa"/>
            <w:tcBorders>
              <w:top w:val="single" w:sz="6" w:space="0" w:color="auto"/>
              <w:left w:val="single" w:sz="6" w:space="0" w:color="auto"/>
              <w:bottom w:val="single" w:sz="6" w:space="0" w:color="auto"/>
              <w:right w:val="single" w:sz="6" w:space="0" w:color="auto"/>
            </w:tcBorders>
            <w:shd w:val="clear" w:color="auto" w:fill="00B0F0"/>
            <w:hideMark/>
          </w:tcPr>
          <w:p w14:paraId="282D41F3"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NA </w:t>
            </w:r>
          </w:p>
        </w:tc>
      </w:tr>
      <w:tr w:rsidR="007D4216" w:rsidRPr="0050703A" w14:paraId="0D07243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hideMark/>
          </w:tcPr>
          <w:p w14:paraId="3C275504" w14:textId="77777777" w:rsidR="007D4216" w:rsidRPr="0050703A" w:rsidRDefault="007D4216" w:rsidP="00D85812">
            <w:pPr>
              <w:jc w:val="left"/>
              <w:textAlignment w:val="baseline"/>
              <w:rPr>
                <w:rFonts w:ascii="Segoe UI" w:eastAsia="Times New Roman" w:hAnsi="Segoe UI" w:cs="Segoe UI"/>
                <w:b w:val="0"/>
                <w:sz w:val="18"/>
                <w:szCs w:val="18"/>
                <w:lang w:eastAsia="en-PH"/>
              </w:rPr>
            </w:pPr>
            <w:r w:rsidRPr="0050703A">
              <w:rPr>
                <w:rFonts w:eastAsia="Times New Roman" w:cs="Times New Roman"/>
                <w:bCs/>
                <w:szCs w:val="24"/>
                <w:lang w:eastAsia="en-PH"/>
              </w:rPr>
              <w:t>Functionality Requirements</w:t>
            </w:r>
            <w:r w:rsidRPr="0050703A">
              <w:rPr>
                <w:rFonts w:eastAsia="Times New Roman" w:cs="Times New Roman"/>
                <w:b w:val="0"/>
                <w:szCs w:val="24"/>
                <w:lang w:eastAsia="en-PH"/>
              </w:rPr>
              <w:t> </w:t>
            </w:r>
          </w:p>
        </w:tc>
        <w:tc>
          <w:tcPr>
            <w:tcW w:w="815" w:type="dxa"/>
            <w:tcBorders>
              <w:top w:val="single" w:sz="6" w:space="0" w:color="auto"/>
              <w:left w:val="single" w:sz="6" w:space="0" w:color="auto"/>
              <w:bottom w:val="single" w:sz="6" w:space="0" w:color="auto"/>
              <w:right w:val="single" w:sz="6" w:space="0" w:color="auto"/>
            </w:tcBorders>
            <w:shd w:val="clear" w:color="auto" w:fill="FFFF00"/>
            <w:hideMark/>
          </w:tcPr>
          <w:p w14:paraId="4BF54ADA"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1C456337"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2CFBFC8A"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5A13FF84"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FFFF00"/>
            <w:hideMark/>
          </w:tcPr>
          <w:p w14:paraId="4C3E4C6F"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r>
      <w:tr w:rsidR="007D4216" w:rsidRPr="0050703A" w14:paraId="3F0FCDA0"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hideMark/>
          </w:tcPr>
          <w:p w14:paraId="6605A01B" w14:textId="77777777" w:rsidR="007D4216" w:rsidRPr="00C70C52" w:rsidRDefault="007D4216" w:rsidP="007D4216">
            <w:pPr>
              <w:pStyle w:val="ListParagraph"/>
              <w:numPr>
                <w:ilvl w:val="0"/>
                <w:numId w:val="57"/>
              </w:numPr>
              <w:tabs>
                <w:tab w:val="left" w:pos="1587"/>
                <w:tab w:val="center" w:pos="4320"/>
              </w:tabs>
              <w:jc w:val="left"/>
              <w:textAlignment w:val="baseline"/>
            </w:pPr>
            <w:r w:rsidRPr="00C70C52">
              <w:t xml:space="preserve">The </w:t>
            </w:r>
            <w:r>
              <w:t>user accounts</w:t>
            </w:r>
            <w:r w:rsidRPr="00C70C52">
              <w:t xml:space="preserve"> </w:t>
            </w:r>
            <w:r>
              <w:t xml:space="preserve">can </w:t>
            </w:r>
            <w:r w:rsidRPr="00C70C52">
              <w:t>login to the</w:t>
            </w:r>
            <w:r>
              <w:t xml:space="preserve"> application</w:t>
            </w:r>
            <w:r w:rsidRPr="00C70C52">
              <w:t xml:space="preserve"> using the default username and password.</w:t>
            </w:r>
          </w:p>
        </w:tc>
        <w:tc>
          <w:tcPr>
            <w:tcW w:w="815" w:type="dxa"/>
            <w:tcBorders>
              <w:top w:val="single" w:sz="6" w:space="0" w:color="auto"/>
              <w:left w:val="single" w:sz="6" w:space="0" w:color="auto"/>
              <w:bottom w:val="single" w:sz="6" w:space="0" w:color="auto"/>
              <w:right w:val="single" w:sz="6" w:space="0" w:color="auto"/>
            </w:tcBorders>
            <w:shd w:val="clear" w:color="auto" w:fill="auto"/>
            <w:hideMark/>
          </w:tcPr>
          <w:p w14:paraId="00DC2040"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17CDF512"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533F6165"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41884B53"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c>
          <w:tcPr>
            <w:tcW w:w="737" w:type="dxa"/>
            <w:tcBorders>
              <w:top w:val="single" w:sz="6" w:space="0" w:color="auto"/>
              <w:left w:val="single" w:sz="6" w:space="0" w:color="auto"/>
              <w:bottom w:val="single" w:sz="6" w:space="0" w:color="auto"/>
              <w:right w:val="single" w:sz="6" w:space="0" w:color="auto"/>
            </w:tcBorders>
            <w:shd w:val="clear" w:color="auto" w:fill="auto"/>
            <w:hideMark/>
          </w:tcPr>
          <w:p w14:paraId="24BE9967" w14:textId="77777777" w:rsidR="007D4216" w:rsidRPr="0050703A" w:rsidRDefault="007D4216" w:rsidP="00D85812">
            <w:pPr>
              <w:textAlignment w:val="baseline"/>
              <w:rPr>
                <w:rFonts w:ascii="Segoe UI" w:eastAsia="Times New Roman" w:hAnsi="Segoe UI" w:cs="Segoe UI"/>
                <w:b w:val="0"/>
                <w:sz w:val="18"/>
                <w:szCs w:val="18"/>
                <w:lang w:eastAsia="en-PH"/>
              </w:rPr>
            </w:pPr>
            <w:r w:rsidRPr="0050703A">
              <w:rPr>
                <w:rFonts w:eastAsia="Times New Roman" w:cs="Times New Roman"/>
                <w:b w:val="0"/>
                <w:szCs w:val="24"/>
                <w:lang w:eastAsia="en-PH"/>
              </w:rPr>
              <w:t> </w:t>
            </w:r>
          </w:p>
        </w:tc>
      </w:tr>
      <w:tr w:rsidR="007D4216" w:rsidRPr="0050703A" w14:paraId="073BD1F8"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C50385B" w14:textId="77777777" w:rsidR="007D4216" w:rsidRPr="00C70C52" w:rsidRDefault="007D4216" w:rsidP="007D4216">
            <w:pPr>
              <w:pStyle w:val="ListParagraph"/>
              <w:numPr>
                <w:ilvl w:val="0"/>
                <w:numId w:val="57"/>
              </w:numPr>
              <w:tabs>
                <w:tab w:val="left" w:pos="1587"/>
                <w:tab w:val="center" w:pos="4320"/>
              </w:tabs>
              <w:jc w:val="left"/>
              <w:textAlignment w:val="baseline"/>
            </w:pPr>
            <w:r>
              <w:t>The user accounts can scan QR code.</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0C8EF4F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35895E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87A8CA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0732AE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0D40BA68"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0312F3F"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CF2D4B0" w14:textId="77777777" w:rsidR="007D4216" w:rsidRDefault="007D4216" w:rsidP="007D4216">
            <w:pPr>
              <w:pStyle w:val="ListParagraph"/>
              <w:numPr>
                <w:ilvl w:val="0"/>
                <w:numId w:val="57"/>
              </w:numPr>
              <w:tabs>
                <w:tab w:val="left" w:pos="1587"/>
                <w:tab w:val="center" w:pos="4320"/>
              </w:tabs>
              <w:jc w:val="left"/>
              <w:textAlignment w:val="baseline"/>
            </w:pPr>
            <w:r>
              <w:t>The user accounts can search pig tag.</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2AD6234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4133AB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0C18BD4"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C1E00C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610DE68"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07B2684D"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69EE5A34" w14:textId="77777777" w:rsidR="007D4216" w:rsidRDefault="007D4216" w:rsidP="007D4216">
            <w:pPr>
              <w:pStyle w:val="ListParagraph"/>
              <w:numPr>
                <w:ilvl w:val="0"/>
                <w:numId w:val="57"/>
              </w:numPr>
              <w:tabs>
                <w:tab w:val="left" w:pos="1587"/>
                <w:tab w:val="center" w:pos="4320"/>
              </w:tabs>
              <w:jc w:val="left"/>
              <w:textAlignment w:val="baseline"/>
            </w:pPr>
            <w:r>
              <w:t>The user accounts can view pig information.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807605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E07050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E59A6D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062DEF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C0FDD86"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1370390"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625806F2" w14:textId="77777777" w:rsidR="007D4216" w:rsidRPr="006D0052" w:rsidRDefault="007D4216" w:rsidP="00D85812">
            <w:pPr>
              <w:pStyle w:val="BodyofResearch"/>
              <w:rPr>
                <w:b/>
                <w:bCs/>
              </w:rPr>
            </w:pPr>
            <w:r w:rsidRPr="006D0052">
              <w:rPr>
                <w:b/>
                <w:bCs/>
              </w:rPr>
              <w:t>Operational Requirements</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660F5BD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764400F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29E672E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08D2D9F8"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1C00AE9A"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58ACAEF5"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16909F4E" w14:textId="77777777" w:rsidR="007D4216" w:rsidRPr="00D10D2C" w:rsidRDefault="007D4216" w:rsidP="007D4216">
            <w:pPr>
              <w:pStyle w:val="BodyofResearch"/>
              <w:numPr>
                <w:ilvl w:val="0"/>
                <w:numId w:val="57"/>
              </w:numPr>
              <w:contextualSpacing w:val="0"/>
              <w:jc w:val="left"/>
            </w:pPr>
            <w:r>
              <w:t>The mobile application can operate on all android devices with lollipop version 5.0-5.1.1 or higher versions.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53C2DB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0B23F56"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134A421"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B89505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DDB1474"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6E4D7D4"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73C0E0EA" w14:textId="77777777" w:rsidR="007D4216" w:rsidRPr="006D0052" w:rsidRDefault="007D4216" w:rsidP="00D85812">
            <w:pPr>
              <w:pStyle w:val="BodyofResearch"/>
              <w:rPr>
                <w:b/>
                <w:bCs/>
              </w:rPr>
            </w:pPr>
            <w:r w:rsidRPr="006D0052">
              <w:rPr>
                <w:b/>
                <w:bCs/>
              </w:rPr>
              <w:t>Performance Requirements</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49817123"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05DE169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3414A420"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16E9253C"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09463ED3"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1D4A3ACB"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438BC2D" w14:textId="77777777" w:rsidR="007D4216" w:rsidRPr="00D10D2C" w:rsidRDefault="007D4216" w:rsidP="007D4216">
            <w:pPr>
              <w:pStyle w:val="BodyofResearch"/>
              <w:numPr>
                <w:ilvl w:val="0"/>
                <w:numId w:val="57"/>
              </w:numPr>
              <w:contextualSpacing w:val="0"/>
              <w:jc w:val="left"/>
            </w:pPr>
            <w:r>
              <w:t xml:space="preserve">The mobile application can retrieve data in 3 to 8 seconds with stable internet connections of 100mbps. </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3F97F43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380FB8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63D8B0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20BA5D2"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3E5430D"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65928EC9"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3BE34E5" w14:textId="77777777" w:rsidR="007D4216" w:rsidRDefault="007D4216" w:rsidP="007D4216">
            <w:pPr>
              <w:pStyle w:val="BodyofResearch"/>
              <w:numPr>
                <w:ilvl w:val="0"/>
                <w:numId w:val="57"/>
              </w:numPr>
              <w:contextualSpacing w:val="0"/>
              <w:jc w:val="left"/>
            </w:pPr>
            <w:r w:rsidRPr="00C11AAA">
              <w:t xml:space="preserve">The mobile application </w:t>
            </w:r>
            <w:r>
              <w:t>can</w:t>
            </w:r>
            <w:r w:rsidRPr="00C11AAA">
              <w:t xml:space="preserve"> load pages withi</w:t>
            </w:r>
            <w:r>
              <w:t>n 10 - 15</w:t>
            </w:r>
            <w:r w:rsidRPr="00C11AAA">
              <w:t xml:space="preserve"> seconds </w:t>
            </w:r>
            <w:r>
              <w:t xml:space="preserve">with </w:t>
            </w:r>
            <w:r>
              <w:lastRenderedPageBreak/>
              <w:t>stable internet connections of 100mbps.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7300030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2818C45"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EEF13C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4D7660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67304F8"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0E23CAB6"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427C960D" w14:textId="77777777" w:rsidR="007D4216" w:rsidRDefault="007D4216" w:rsidP="007D4216">
            <w:pPr>
              <w:pStyle w:val="BodyofResearch"/>
              <w:numPr>
                <w:ilvl w:val="0"/>
                <w:numId w:val="57"/>
              </w:numPr>
              <w:contextualSpacing w:val="0"/>
              <w:jc w:val="left"/>
            </w:pPr>
            <w:r w:rsidRPr="00C11AAA">
              <w:t xml:space="preserve">The mobile application </w:t>
            </w:r>
            <w:r>
              <w:t>can</w:t>
            </w:r>
            <w:r w:rsidRPr="00C11AAA">
              <w:t xml:space="preserve"> load pages withi</w:t>
            </w:r>
            <w:r>
              <w:t>n 10 - 15</w:t>
            </w:r>
            <w:r w:rsidRPr="00C11AAA">
              <w:t xml:space="preserve"> seconds on average on a standard 4G connection.</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095532E"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BA4D91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E29F95D"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B5037B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F76DDB1" w14:textId="77777777" w:rsidR="007D4216" w:rsidRPr="0050703A" w:rsidRDefault="007D4216" w:rsidP="00D85812">
            <w:pPr>
              <w:textAlignment w:val="baseline"/>
              <w:rPr>
                <w:rFonts w:eastAsia="Times New Roman" w:cs="Times New Roman"/>
                <w:b w:val="0"/>
                <w:szCs w:val="24"/>
                <w:lang w:eastAsia="en-PH"/>
              </w:rPr>
            </w:pPr>
          </w:p>
        </w:tc>
      </w:tr>
      <w:tr w:rsidR="007D4216" w:rsidRPr="0050703A" w14:paraId="30928737"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0E2461E4" w14:textId="77777777" w:rsidR="007D4216" w:rsidRPr="006D0052" w:rsidRDefault="007D4216" w:rsidP="00D85812">
            <w:pPr>
              <w:pStyle w:val="BodyofResearch"/>
              <w:rPr>
                <w:b/>
                <w:bCs/>
              </w:rPr>
            </w:pPr>
            <w:r w:rsidRPr="006D0052">
              <w:rPr>
                <w:b/>
                <w:bCs/>
              </w:rPr>
              <w:t xml:space="preserve">Security Requirements </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24CC1D07"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45826E0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37C4169A"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78A3E8C9" w14:textId="77777777" w:rsidR="007D4216" w:rsidRPr="0050703A"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432654DD" w14:textId="77777777" w:rsidR="007D4216" w:rsidRPr="0050703A" w:rsidRDefault="007D4216" w:rsidP="00D85812">
            <w:pPr>
              <w:textAlignment w:val="baseline"/>
              <w:rPr>
                <w:rFonts w:eastAsia="Times New Roman" w:cs="Times New Roman"/>
                <w:b w:val="0"/>
                <w:szCs w:val="24"/>
                <w:lang w:eastAsia="en-PH"/>
              </w:rPr>
            </w:pPr>
          </w:p>
        </w:tc>
      </w:tr>
      <w:tr w:rsidR="007D4216" w:rsidRPr="00D10D2C" w14:paraId="06D4C57A"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005A1629" w14:textId="77777777" w:rsidR="007D4216" w:rsidRPr="00D10D2C" w:rsidRDefault="007D4216" w:rsidP="007D4216">
            <w:pPr>
              <w:pStyle w:val="BodyofResearch"/>
              <w:numPr>
                <w:ilvl w:val="0"/>
                <w:numId w:val="57"/>
              </w:numPr>
              <w:contextualSpacing w:val="0"/>
              <w:jc w:val="left"/>
            </w:pPr>
            <w:r w:rsidRPr="00BB4089">
              <w:t xml:space="preserve">The </w:t>
            </w:r>
            <w:r>
              <w:t>mobile</w:t>
            </w:r>
            <w:r w:rsidRPr="00BB4089">
              <w:t xml:space="preserve"> application can provide user authentication and unauthorized users shall not be able to access the system.</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1B10D9D2"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7081063C"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0D915D3"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326F407"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86C891C" w14:textId="77777777" w:rsidR="007D4216" w:rsidRPr="00D10D2C" w:rsidRDefault="007D4216" w:rsidP="00D85812">
            <w:pPr>
              <w:textAlignment w:val="baseline"/>
              <w:rPr>
                <w:rFonts w:eastAsia="Times New Roman" w:cs="Times New Roman"/>
                <w:b w:val="0"/>
                <w:szCs w:val="24"/>
                <w:lang w:eastAsia="en-PH"/>
              </w:rPr>
            </w:pPr>
          </w:p>
        </w:tc>
      </w:tr>
      <w:tr w:rsidR="007D4216" w:rsidRPr="00D10D2C" w14:paraId="718FD9E6"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FFFF00"/>
          </w:tcPr>
          <w:p w14:paraId="2BA885AE" w14:textId="77777777" w:rsidR="007D4216" w:rsidRPr="006D0052" w:rsidRDefault="007D4216" w:rsidP="00D85812">
            <w:pPr>
              <w:pStyle w:val="BodyofResearch"/>
              <w:rPr>
                <w:b/>
                <w:bCs/>
              </w:rPr>
            </w:pPr>
            <w:r>
              <w:rPr>
                <w:b/>
                <w:bCs/>
              </w:rPr>
              <w:t>Cultural and Political Requirements</w:t>
            </w:r>
          </w:p>
        </w:tc>
        <w:tc>
          <w:tcPr>
            <w:tcW w:w="815" w:type="dxa"/>
            <w:tcBorders>
              <w:top w:val="single" w:sz="6" w:space="0" w:color="auto"/>
              <w:left w:val="single" w:sz="6" w:space="0" w:color="auto"/>
              <w:bottom w:val="single" w:sz="6" w:space="0" w:color="auto"/>
              <w:right w:val="single" w:sz="6" w:space="0" w:color="auto"/>
            </w:tcBorders>
            <w:shd w:val="clear" w:color="auto" w:fill="FFFF00"/>
          </w:tcPr>
          <w:p w14:paraId="7B1D2C10"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2930696F"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41499879"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3F6B28EF"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FFFF00"/>
          </w:tcPr>
          <w:p w14:paraId="0D0E1D89" w14:textId="77777777" w:rsidR="007D4216" w:rsidRPr="00D10D2C" w:rsidRDefault="007D4216" w:rsidP="00D85812">
            <w:pPr>
              <w:textAlignment w:val="baseline"/>
              <w:rPr>
                <w:rFonts w:eastAsia="Times New Roman" w:cs="Times New Roman"/>
                <w:b w:val="0"/>
                <w:szCs w:val="24"/>
                <w:lang w:eastAsia="en-PH"/>
              </w:rPr>
            </w:pPr>
          </w:p>
        </w:tc>
      </w:tr>
      <w:tr w:rsidR="007D4216" w:rsidRPr="00D10D2C" w14:paraId="43E3314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36A7312F" w14:textId="77777777" w:rsidR="007D4216" w:rsidRPr="00D10D2C" w:rsidRDefault="007D4216" w:rsidP="007D4216">
            <w:pPr>
              <w:pStyle w:val="BodyofResearch"/>
              <w:numPr>
                <w:ilvl w:val="0"/>
                <w:numId w:val="57"/>
              </w:numPr>
              <w:contextualSpacing w:val="0"/>
              <w:jc w:val="left"/>
            </w:pPr>
            <w:r w:rsidRPr="00032FCC">
              <w:t xml:space="preserve">The </w:t>
            </w:r>
            <w:r>
              <w:t>mobile</w:t>
            </w:r>
            <w:r w:rsidRPr="00032FCC">
              <w:t xml:space="preserve"> application interface is user friendly.</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4716AFD1"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C63B34D"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7E26AAA"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422BF7E"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34192668" w14:textId="77777777" w:rsidR="007D4216" w:rsidRPr="00D10D2C" w:rsidRDefault="007D4216" w:rsidP="00D85812">
            <w:pPr>
              <w:textAlignment w:val="baseline"/>
              <w:rPr>
                <w:rFonts w:eastAsia="Times New Roman" w:cs="Times New Roman"/>
                <w:b w:val="0"/>
                <w:szCs w:val="24"/>
                <w:lang w:eastAsia="en-PH"/>
              </w:rPr>
            </w:pPr>
          </w:p>
        </w:tc>
      </w:tr>
      <w:tr w:rsidR="007D4216" w:rsidRPr="00D10D2C" w14:paraId="70FDD822"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7DE583C5" w14:textId="77777777" w:rsidR="007D4216" w:rsidRDefault="007D4216" w:rsidP="007D4216">
            <w:pPr>
              <w:pStyle w:val="BodyofResearch"/>
              <w:numPr>
                <w:ilvl w:val="0"/>
                <w:numId w:val="57"/>
              </w:numPr>
              <w:contextualSpacing w:val="0"/>
              <w:jc w:val="left"/>
            </w:pPr>
            <w:r w:rsidRPr="00A771A5">
              <w:t xml:space="preserve">The </w:t>
            </w:r>
            <w:r>
              <w:t>mobile application</w:t>
            </w:r>
            <w:r w:rsidRPr="00A771A5">
              <w:t xml:space="preserve"> avoid</w:t>
            </w:r>
            <w:r>
              <w:t>s</w:t>
            </w:r>
            <w:r w:rsidRPr="00A771A5">
              <w:t xml:space="preserve"> using language, symbols, or imagery that may be offensive or inappropriate for certain cultures or groups.</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8FD11C1"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4F9EF640"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059C6A0"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F25A5A4"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2506349" w14:textId="77777777" w:rsidR="007D4216" w:rsidRPr="00D10D2C" w:rsidRDefault="007D4216" w:rsidP="00D85812">
            <w:pPr>
              <w:textAlignment w:val="baseline"/>
              <w:rPr>
                <w:rFonts w:eastAsia="Times New Roman" w:cs="Times New Roman"/>
                <w:b w:val="0"/>
                <w:szCs w:val="24"/>
                <w:lang w:eastAsia="en-PH"/>
              </w:rPr>
            </w:pPr>
          </w:p>
        </w:tc>
      </w:tr>
      <w:tr w:rsidR="007D4216" w:rsidRPr="00D10D2C" w14:paraId="0AD64C64" w14:textId="77777777" w:rsidTr="00D85812">
        <w:trPr>
          <w:trHeight w:val="436"/>
        </w:trPr>
        <w:tc>
          <w:tcPr>
            <w:tcW w:w="4335" w:type="dxa"/>
            <w:tcBorders>
              <w:top w:val="single" w:sz="6" w:space="0" w:color="auto"/>
              <w:left w:val="single" w:sz="6" w:space="0" w:color="auto"/>
              <w:bottom w:val="single" w:sz="6" w:space="0" w:color="auto"/>
              <w:right w:val="single" w:sz="6" w:space="0" w:color="auto"/>
            </w:tcBorders>
            <w:shd w:val="clear" w:color="auto" w:fill="auto"/>
          </w:tcPr>
          <w:p w14:paraId="555990C7" w14:textId="77777777" w:rsidR="007D4216" w:rsidRDefault="007D4216" w:rsidP="007D4216">
            <w:pPr>
              <w:pStyle w:val="BodyofResearch"/>
              <w:numPr>
                <w:ilvl w:val="0"/>
                <w:numId w:val="57"/>
              </w:numPr>
              <w:contextualSpacing w:val="0"/>
              <w:jc w:val="left"/>
            </w:pPr>
            <w:r w:rsidRPr="0091330A">
              <w:rPr>
                <w:lang w:val="en-US"/>
              </w:rPr>
              <w:t xml:space="preserve">The </w:t>
            </w:r>
            <w:r>
              <w:rPr>
                <w:lang w:val="en-US"/>
              </w:rPr>
              <w:t>mobile application</w:t>
            </w:r>
            <w:r w:rsidRPr="0091330A">
              <w:rPr>
                <w:lang w:val="en-US"/>
              </w:rPr>
              <w:t xml:space="preserve"> uses the English language only.</w:t>
            </w:r>
          </w:p>
        </w:tc>
        <w:tc>
          <w:tcPr>
            <w:tcW w:w="815" w:type="dxa"/>
            <w:tcBorders>
              <w:top w:val="single" w:sz="6" w:space="0" w:color="auto"/>
              <w:left w:val="single" w:sz="6" w:space="0" w:color="auto"/>
              <w:bottom w:val="single" w:sz="6" w:space="0" w:color="auto"/>
              <w:right w:val="single" w:sz="6" w:space="0" w:color="auto"/>
            </w:tcBorders>
            <w:shd w:val="clear" w:color="auto" w:fill="auto"/>
          </w:tcPr>
          <w:p w14:paraId="68140904"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63AADFC7"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2D57C2C4"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1AD79B25" w14:textId="77777777" w:rsidR="007D4216" w:rsidRPr="00D10D2C" w:rsidRDefault="007D4216" w:rsidP="00D85812">
            <w:pPr>
              <w:textAlignment w:val="baseline"/>
              <w:rPr>
                <w:rFonts w:eastAsia="Times New Roman" w:cs="Times New Roman"/>
                <w:b w:val="0"/>
                <w:szCs w:val="24"/>
                <w:lang w:eastAsia="en-PH"/>
              </w:rPr>
            </w:pPr>
          </w:p>
        </w:tc>
        <w:tc>
          <w:tcPr>
            <w:tcW w:w="737" w:type="dxa"/>
            <w:tcBorders>
              <w:top w:val="single" w:sz="6" w:space="0" w:color="auto"/>
              <w:left w:val="single" w:sz="6" w:space="0" w:color="auto"/>
              <w:bottom w:val="single" w:sz="6" w:space="0" w:color="auto"/>
              <w:right w:val="single" w:sz="6" w:space="0" w:color="auto"/>
            </w:tcBorders>
            <w:shd w:val="clear" w:color="auto" w:fill="auto"/>
          </w:tcPr>
          <w:p w14:paraId="5C6787EC" w14:textId="77777777" w:rsidR="007D4216" w:rsidRPr="00D10D2C" w:rsidRDefault="007D4216" w:rsidP="00D85812">
            <w:pPr>
              <w:textAlignment w:val="baseline"/>
              <w:rPr>
                <w:rFonts w:eastAsia="Times New Roman" w:cs="Times New Roman"/>
                <w:b w:val="0"/>
                <w:szCs w:val="24"/>
                <w:lang w:eastAsia="en-PH"/>
              </w:rPr>
            </w:pPr>
          </w:p>
        </w:tc>
      </w:tr>
    </w:tbl>
    <w:p w14:paraId="5A3D6222" w14:textId="77777777" w:rsidR="007D4216" w:rsidRDefault="007D4216" w:rsidP="007D4216">
      <w:pPr>
        <w:jc w:val="both"/>
      </w:pPr>
    </w:p>
    <w:p w14:paraId="7FEA88F7" w14:textId="77777777" w:rsidR="007D4216" w:rsidRDefault="007D4216" w:rsidP="007D4216"/>
    <w:p w14:paraId="63956B08" w14:textId="77777777" w:rsidR="007D4216" w:rsidRDefault="007D4216" w:rsidP="007D4216"/>
    <w:p w14:paraId="200C2E66" w14:textId="77777777" w:rsidR="007D4216" w:rsidRDefault="007D4216" w:rsidP="007D4216"/>
    <w:p w14:paraId="59FE8471" w14:textId="77777777" w:rsidR="007D4216" w:rsidRDefault="007D4216" w:rsidP="007D4216"/>
    <w:p w14:paraId="7025AEDF" w14:textId="77777777" w:rsidR="007D4216" w:rsidRDefault="007D4216" w:rsidP="007D4216"/>
    <w:p w14:paraId="4465D3C2" w14:textId="77777777" w:rsidR="007D4216" w:rsidRDefault="007D4216" w:rsidP="007D4216"/>
    <w:p w14:paraId="45D9A9E6" w14:textId="77777777" w:rsidR="007D4216" w:rsidRPr="00AA0207" w:rsidRDefault="007D4216" w:rsidP="007D4216"/>
    <w:p w14:paraId="6F2D83DA" w14:textId="5BF5DB50" w:rsidR="00221057" w:rsidRDefault="000A65FB" w:rsidP="00C32868">
      <w:pPr>
        <w:pStyle w:val="Heading2"/>
        <w:rPr>
          <w:bCs/>
        </w:rPr>
      </w:pPr>
      <w:bookmarkStart w:id="101" w:name="_Toc131886481"/>
      <w:r>
        <w:lastRenderedPageBreak/>
        <w:t xml:space="preserve">Appendix </w:t>
      </w:r>
      <w:r w:rsidR="0080707D">
        <w:t xml:space="preserve">E. </w:t>
      </w:r>
      <w:r>
        <w:t>Personal Technical Vitae</w:t>
      </w:r>
      <w:bookmarkEnd w:id="101"/>
    </w:p>
    <w:p w14:paraId="64AA26F2" w14:textId="0484A152" w:rsidR="00EE3DF5" w:rsidRDefault="00EE3DF5" w:rsidP="003B7EB8">
      <w:pPr>
        <w:rPr>
          <w:b w:val="0"/>
          <w:bCs/>
          <w:sz w:val="18"/>
          <w:szCs w:val="24"/>
        </w:rPr>
      </w:pPr>
      <w:r>
        <w:rPr>
          <w:b w:val="0"/>
          <w:bCs/>
          <w:sz w:val="18"/>
          <w:szCs w:val="24"/>
        </w:rPr>
        <w:t>Curriculum Vitae of</w:t>
      </w:r>
    </w:p>
    <w:p w14:paraId="6EA4F557" w14:textId="77777777" w:rsidR="00EE3DF5" w:rsidRDefault="00EE3DF5" w:rsidP="003B7EB8">
      <w:pPr>
        <w:spacing w:line="276" w:lineRule="auto"/>
        <w:rPr>
          <w:rFonts w:cs="Times New Roman"/>
          <w:b w:val="0"/>
          <w:sz w:val="32"/>
        </w:rPr>
      </w:pPr>
      <w:r>
        <w:rPr>
          <w:rFonts w:cs="Times New Roman"/>
          <w:b w:val="0"/>
          <w:sz w:val="32"/>
        </w:rPr>
        <w:t>ROYD P. CATALUNES</w:t>
      </w:r>
    </w:p>
    <w:p w14:paraId="49650C3B"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Lamba Banga, South Cotabato</w:t>
      </w:r>
    </w:p>
    <w:p w14:paraId="4493169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catalunes.181138@koronadal.sti.edu.ph</w:t>
      </w:r>
    </w:p>
    <w:p w14:paraId="59D5781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09082294656</w:t>
      </w:r>
    </w:p>
    <w:p w14:paraId="6D6BF146" w14:textId="77777777" w:rsidR="00EE3DF5" w:rsidRDefault="00EE3DF5" w:rsidP="003B7EB8">
      <w:pPr>
        <w:widowControl w:val="0"/>
        <w:overflowPunct w:val="0"/>
        <w:autoSpaceDE w:val="0"/>
        <w:autoSpaceDN w:val="0"/>
        <w:adjustRightInd w:val="0"/>
        <w:rPr>
          <w:sz w:val="22"/>
        </w:rPr>
      </w:pPr>
    </w:p>
    <w:p w14:paraId="6114071C" w14:textId="77777777" w:rsidR="00EE3DF5" w:rsidRDefault="00EE3DF5" w:rsidP="003B7EB8">
      <w:pPr>
        <w:widowControl w:val="0"/>
        <w:overflowPunct w:val="0"/>
        <w:autoSpaceDE w:val="0"/>
        <w:autoSpaceDN w:val="0"/>
        <w:adjustRightInd w:val="0"/>
        <w:rPr>
          <w:sz w:val="22"/>
        </w:rPr>
      </w:pPr>
    </w:p>
    <w:p w14:paraId="5861A09A" w14:textId="77777777" w:rsidR="00EE3DF5" w:rsidRDefault="00EE3DF5" w:rsidP="003B7EB8">
      <w:pPr>
        <w:widowControl w:val="0"/>
        <w:overflowPunct w:val="0"/>
        <w:autoSpaceDE w:val="0"/>
        <w:autoSpaceDN w:val="0"/>
        <w:adjustRightInd w:val="0"/>
        <w:rPr>
          <w:b w:val="0"/>
          <w:sz w:val="22"/>
        </w:rPr>
      </w:pPr>
      <w:r>
        <w:rPr>
          <w:b w:val="0"/>
          <w:sz w:val="22"/>
        </w:rPr>
        <w:t>EDUCATIONAL BACKGROUND</w:t>
      </w:r>
    </w:p>
    <w:tbl>
      <w:tblPr>
        <w:tblW w:w="0" w:type="auto"/>
        <w:tblLook w:val="04A0" w:firstRow="1" w:lastRow="0" w:firstColumn="1" w:lastColumn="0" w:noHBand="0" w:noVBand="1"/>
      </w:tblPr>
      <w:tblGrid>
        <w:gridCol w:w="2394"/>
        <w:gridCol w:w="1972"/>
        <w:gridCol w:w="3943"/>
      </w:tblGrid>
      <w:tr w:rsidR="00EE3DF5" w14:paraId="060E7C62" w14:textId="77777777" w:rsidTr="00E4538A">
        <w:tc>
          <w:tcPr>
            <w:tcW w:w="2394" w:type="dxa"/>
            <w:shd w:val="clear" w:color="auto" w:fill="auto"/>
          </w:tcPr>
          <w:p w14:paraId="345B0F36" w14:textId="77777777" w:rsidR="00EE3DF5" w:rsidRDefault="00EE3DF5" w:rsidP="003B7EB8">
            <w:pPr>
              <w:widowControl w:val="0"/>
              <w:overflowPunct w:val="0"/>
              <w:autoSpaceDE w:val="0"/>
              <w:autoSpaceDN w:val="0"/>
              <w:adjustRightInd w:val="0"/>
              <w:rPr>
                <w:b w:val="0"/>
                <w:sz w:val="22"/>
              </w:rPr>
            </w:pPr>
            <w:r>
              <w:rPr>
                <w:b w:val="0"/>
                <w:sz w:val="22"/>
              </w:rPr>
              <w:t>Level</w:t>
            </w:r>
          </w:p>
        </w:tc>
        <w:tc>
          <w:tcPr>
            <w:tcW w:w="1972" w:type="dxa"/>
            <w:shd w:val="clear" w:color="auto" w:fill="auto"/>
          </w:tcPr>
          <w:p w14:paraId="2463473C"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943" w:type="dxa"/>
            <w:shd w:val="clear" w:color="auto" w:fill="auto"/>
          </w:tcPr>
          <w:p w14:paraId="0FB0A09E" w14:textId="77777777" w:rsidR="00EE3DF5" w:rsidRDefault="00EE3DF5" w:rsidP="003B7EB8">
            <w:pPr>
              <w:widowControl w:val="0"/>
              <w:overflowPunct w:val="0"/>
              <w:autoSpaceDE w:val="0"/>
              <w:autoSpaceDN w:val="0"/>
              <w:adjustRightInd w:val="0"/>
              <w:rPr>
                <w:b w:val="0"/>
                <w:sz w:val="22"/>
              </w:rPr>
            </w:pPr>
            <w:r>
              <w:rPr>
                <w:b w:val="0"/>
                <w:sz w:val="22"/>
              </w:rPr>
              <w:t>Name of school/ Institution</w:t>
            </w:r>
          </w:p>
        </w:tc>
      </w:tr>
      <w:tr w:rsidR="00EE3DF5" w14:paraId="66560B60" w14:textId="77777777" w:rsidTr="00E4538A">
        <w:tc>
          <w:tcPr>
            <w:tcW w:w="2394" w:type="dxa"/>
            <w:shd w:val="clear" w:color="auto" w:fill="auto"/>
          </w:tcPr>
          <w:p w14:paraId="74C66ACE" w14:textId="77777777" w:rsidR="00EE3DF5" w:rsidRDefault="00EE3DF5" w:rsidP="003B7EB8">
            <w:pPr>
              <w:widowControl w:val="0"/>
              <w:overflowPunct w:val="0"/>
              <w:autoSpaceDE w:val="0"/>
              <w:autoSpaceDN w:val="0"/>
              <w:adjustRightInd w:val="0"/>
              <w:rPr>
                <w:b w:val="0"/>
                <w:sz w:val="22"/>
              </w:rPr>
            </w:pPr>
            <w:r>
              <w:rPr>
                <w:b w:val="0"/>
                <w:sz w:val="22"/>
              </w:rPr>
              <w:t>Tertiary</w:t>
            </w:r>
          </w:p>
        </w:tc>
        <w:tc>
          <w:tcPr>
            <w:tcW w:w="1972" w:type="dxa"/>
            <w:shd w:val="clear" w:color="auto" w:fill="auto"/>
          </w:tcPr>
          <w:p w14:paraId="7AFC4B4E" w14:textId="77777777" w:rsidR="00EE3DF5" w:rsidRDefault="00EE3DF5" w:rsidP="003B7EB8">
            <w:pPr>
              <w:widowControl w:val="0"/>
              <w:overflowPunct w:val="0"/>
              <w:autoSpaceDE w:val="0"/>
              <w:autoSpaceDN w:val="0"/>
              <w:adjustRightInd w:val="0"/>
              <w:rPr>
                <w:b w:val="0"/>
                <w:sz w:val="22"/>
              </w:rPr>
            </w:pPr>
            <w:r>
              <w:rPr>
                <w:rFonts w:cs="Times New Roman"/>
                <w:b w:val="0"/>
                <w:szCs w:val="24"/>
              </w:rPr>
              <w:t>2019 - Present</w:t>
            </w:r>
          </w:p>
        </w:tc>
        <w:tc>
          <w:tcPr>
            <w:tcW w:w="3943" w:type="dxa"/>
            <w:shd w:val="clear" w:color="auto" w:fill="auto"/>
          </w:tcPr>
          <w:p w14:paraId="3BE1F3E2" w14:textId="77777777" w:rsidR="00EE3DF5" w:rsidRDefault="00EE3DF5" w:rsidP="003B7EB8">
            <w:pPr>
              <w:widowControl w:val="0"/>
              <w:overflowPunct w:val="0"/>
              <w:autoSpaceDE w:val="0"/>
              <w:autoSpaceDN w:val="0"/>
              <w:adjustRightInd w:val="0"/>
              <w:rPr>
                <w:b w:val="0"/>
                <w:sz w:val="22"/>
              </w:rPr>
            </w:pPr>
            <w:r>
              <w:rPr>
                <w:rFonts w:cs="Times New Roman"/>
                <w:b w:val="0"/>
                <w:szCs w:val="24"/>
              </w:rPr>
              <w:t>STI College Koronadal</w:t>
            </w:r>
          </w:p>
        </w:tc>
      </w:tr>
      <w:tr w:rsidR="00EE3DF5" w14:paraId="01080FB6" w14:textId="77777777" w:rsidTr="00E4538A">
        <w:tc>
          <w:tcPr>
            <w:tcW w:w="2394" w:type="dxa"/>
            <w:shd w:val="clear" w:color="auto" w:fill="auto"/>
          </w:tcPr>
          <w:p w14:paraId="0DFF5FC2" w14:textId="77777777" w:rsidR="00EE3DF5" w:rsidRDefault="00EE3DF5" w:rsidP="003B7EB8">
            <w:pPr>
              <w:widowControl w:val="0"/>
              <w:overflowPunct w:val="0"/>
              <w:autoSpaceDE w:val="0"/>
              <w:autoSpaceDN w:val="0"/>
              <w:adjustRightInd w:val="0"/>
              <w:rPr>
                <w:b w:val="0"/>
                <w:sz w:val="22"/>
              </w:rPr>
            </w:pPr>
            <w:r>
              <w:rPr>
                <w:b w:val="0"/>
                <w:sz w:val="22"/>
              </w:rPr>
              <w:t>Vocational/Technical</w:t>
            </w:r>
          </w:p>
        </w:tc>
        <w:tc>
          <w:tcPr>
            <w:tcW w:w="1972" w:type="dxa"/>
            <w:shd w:val="clear" w:color="auto" w:fill="auto"/>
          </w:tcPr>
          <w:p w14:paraId="19094EF3" w14:textId="77777777" w:rsidR="00EE3DF5" w:rsidRDefault="00EE3DF5" w:rsidP="003B7EB8">
            <w:pPr>
              <w:widowControl w:val="0"/>
              <w:overflowPunct w:val="0"/>
              <w:autoSpaceDE w:val="0"/>
              <w:autoSpaceDN w:val="0"/>
              <w:adjustRightInd w:val="0"/>
              <w:rPr>
                <w:b w:val="0"/>
                <w:sz w:val="22"/>
              </w:rPr>
            </w:pPr>
            <w:r>
              <w:rPr>
                <w:rFonts w:cs="Times New Roman"/>
                <w:b w:val="0"/>
                <w:szCs w:val="24"/>
              </w:rPr>
              <w:t>2017 - 2019</w:t>
            </w:r>
          </w:p>
        </w:tc>
        <w:tc>
          <w:tcPr>
            <w:tcW w:w="3943" w:type="dxa"/>
            <w:shd w:val="clear" w:color="auto" w:fill="auto"/>
          </w:tcPr>
          <w:p w14:paraId="15267FF8"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77FAB08A" w14:textId="77777777" w:rsidTr="00E4538A">
        <w:tc>
          <w:tcPr>
            <w:tcW w:w="2394" w:type="dxa"/>
            <w:shd w:val="clear" w:color="auto" w:fill="auto"/>
          </w:tcPr>
          <w:p w14:paraId="2D4F5897" w14:textId="77777777" w:rsidR="00EE3DF5" w:rsidRDefault="00EE3DF5" w:rsidP="003B7EB8">
            <w:pPr>
              <w:widowControl w:val="0"/>
              <w:overflowPunct w:val="0"/>
              <w:autoSpaceDE w:val="0"/>
              <w:autoSpaceDN w:val="0"/>
              <w:adjustRightInd w:val="0"/>
              <w:rPr>
                <w:b w:val="0"/>
                <w:sz w:val="22"/>
              </w:rPr>
            </w:pPr>
            <w:r>
              <w:rPr>
                <w:b w:val="0"/>
                <w:sz w:val="22"/>
              </w:rPr>
              <w:t>High School</w:t>
            </w:r>
          </w:p>
        </w:tc>
        <w:tc>
          <w:tcPr>
            <w:tcW w:w="1972" w:type="dxa"/>
            <w:shd w:val="clear" w:color="auto" w:fill="auto"/>
          </w:tcPr>
          <w:p w14:paraId="5806576C" w14:textId="77777777" w:rsidR="00EE3DF5" w:rsidRDefault="00EE3DF5" w:rsidP="003B7EB8">
            <w:pPr>
              <w:widowControl w:val="0"/>
              <w:overflowPunct w:val="0"/>
              <w:autoSpaceDE w:val="0"/>
              <w:autoSpaceDN w:val="0"/>
              <w:adjustRightInd w:val="0"/>
              <w:rPr>
                <w:b w:val="0"/>
                <w:sz w:val="22"/>
              </w:rPr>
            </w:pPr>
            <w:r>
              <w:rPr>
                <w:rFonts w:cs="Times New Roman"/>
                <w:b w:val="0"/>
                <w:szCs w:val="24"/>
              </w:rPr>
              <w:t>2013 - 2017</w:t>
            </w:r>
          </w:p>
        </w:tc>
        <w:tc>
          <w:tcPr>
            <w:tcW w:w="3943" w:type="dxa"/>
            <w:shd w:val="clear" w:color="auto" w:fill="auto"/>
          </w:tcPr>
          <w:p w14:paraId="0654A2EA"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42E4BFC0" w14:textId="77777777" w:rsidTr="00E4538A">
        <w:tc>
          <w:tcPr>
            <w:tcW w:w="2394" w:type="dxa"/>
            <w:shd w:val="clear" w:color="auto" w:fill="auto"/>
          </w:tcPr>
          <w:p w14:paraId="67538D8D" w14:textId="77777777" w:rsidR="00EE3DF5" w:rsidRDefault="00EE3DF5" w:rsidP="003B7EB8">
            <w:pPr>
              <w:widowControl w:val="0"/>
              <w:overflowPunct w:val="0"/>
              <w:autoSpaceDE w:val="0"/>
              <w:autoSpaceDN w:val="0"/>
              <w:adjustRightInd w:val="0"/>
              <w:rPr>
                <w:b w:val="0"/>
                <w:sz w:val="22"/>
              </w:rPr>
            </w:pPr>
            <w:r>
              <w:rPr>
                <w:b w:val="0"/>
                <w:sz w:val="22"/>
              </w:rPr>
              <w:t>Elementary</w:t>
            </w:r>
          </w:p>
        </w:tc>
        <w:tc>
          <w:tcPr>
            <w:tcW w:w="1972" w:type="dxa"/>
            <w:shd w:val="clear" w:color="auto" w:fill="auto"/>
          </w:tcPr>
          <w:p w14:paraId="0B6A37F6" w14:textId="77777777" w:rsidR="00EE3DF5" w:rsidRDefault="00EE3DF5" w:rsidP="003B7EB8">
            <w:pPr>
              <w:widowControl w:val="0"/>
              <w:overflowPunct w:val="0"/>
              <w:autoSpaceDE w:val="0"/>
              <w:autoSpaceDN w:val="0"/>
              <w:adjustRightInd w:val="0"/>
              <w:rPr>
                <w:b w:val="0"/>
                <w:sz w:val="22"/>
              </w:rPr>
            </w:pPr>
            <w:r>
              <w:rPr>
                <w:rFonts w:cs="Times New Roman"/>
                <w:b w:val="0"/>
                <w:szCs w:val="24"/>
              </w:rPr>
              <w:t>2007 - 2013</w:t>
            </w:r>
          </w:p>
        </w:tc>
        <w:tc>
          <w:tcPr>
            <w:tcW w:w="3943" w:type="dxa"/>
            <w:shd w:val="clear" w:color="auto" w:fill="auto"/>
          </w:tcPr>
          <w:p w14:paraId="04F194C3" w14:textId="77777777" w:rsidR="00EE3DF5" w:rsidRDefault="00EE3DF5" w:rsidP="003B7EB8">
            <w:pPr>
              <w:widowControl w:val="0"/>
              <w:overflowPunct w:val="0"/>
              <w:autoSpaceDE w:val="0"/>
              <w:autoSpaceDN w:val="0"/>
              <w:adjustRightInd w:val="0"/>
              <w:rPr>
                <w:b w:val="0"/>
                <w:sz w:val="22"/>
              </w:rPr>
            </w:pPr>
            <w:r>
              <w:rPr>
                <w:rFonts w:cs="Times New Roman"/>
                <w:b w:val="0"/>
                <w:szCs w:val="24"/>
              </w:rPr>
              <w:t>Lamba Central Elementary School</w:t>
            </w:r>
          </w:p>
        </w:tc>
      </w:tr>
    </w:tbl>
    <w:p w14:paraId="5C9D0A74" w14:textId="77777777" w:rsidR="00EE3DF5" w:rsidRDefault="00EE3DF5" w:rsidP="003B7EB8">
      <w:pPr>
        <w:widowControl w:val="0"/>
        <w:overflowPunct w:val="0"/>
        <w:autoSpaceDE w:val="0"/>
        <w:autoSpaceDN w:val="0"/>
        <w:adjustRightInd w:val="0"/>
        <w:ind w:right="20"/>
        <w:rPr>
          <w:b w:val="0"/>
          <w:sz w:val="22"/>
        </w:rPr>
      </w:pPr>
    </w:p>
    <w:p w14:paraId="0FA6FEF4" w14:textId="77777777" w:rsidR="00EE3DF5" w:rsidRDefault="00EE3DF5" w:rsidP="003B7EB8">
      <w:pPr>
        <w:widowControl w:val="0"/>
        <w:overflowPunct w:val="0"/>
        <w:autoSpaceDE w:val="0"/>
        <w:autoSpaceDN w:val="0"/>
        <w:adjustRightInd w:val="0"/>
        <w:ind w:right="20"/>
        <w:rPr>
          <w:b w:val="0"/>
          <w:sz w:val="22"/>
        </w:rPr>
      </w:pPr>
    </w:p>
    <w:p w14:paraId="148F7EF4" w14:textId="77777777" w:rsidR="00EE3DF5" w:rsidRDefault="00EE3DF5" w:rsidP="003B7EB8">
      <w:pPr>
        <w:widowControl w:val="0"/>
        <w:overflowPunct w:val="0"/>
        <w:autoSpaceDE w:val="0"/>
        <w:autoSpaceDN w:val="0"/>
        <w:adjustRightInd w:val="0"/>
        <w:ind w:right="20"/>
        <w:rPr>
          <w:b w:val="0"/>
          <w:sz w:val="22"/>
        </w:rPr>
      </w:pPr>
      <w:r>
        <w:rPr>
          <w:b w:val="0"/>
          <w:sz w:val="22"/>
        </w:rPr>
        <w:t>PROFESSIONAL OR VOLUNTEER EXPERIENCE</w:t>
      </w:r>
    </w:p>
    <w:tbl>
      <w:tblPr>
        <w:tblW w:w="0" w:type="auto"/>
        <w:tblLook w:val="04A0" w:firstRow="1" w:lastRow="0" w:firstColumn="1" w:lastColumn="0" w:noHBand="0" w:noVBand="1"/>
      </w:tblPr>
      <w:tblGrid>
        <w:gridCol w:w="1823"/>
        <w:gridCol w:w="3223"/>
        <w:gridCol w:w="3450"/>
      </w:tblGrid>
      <w:tr w:rsidR="00EE3DF5" w14:paraId="2A8BE9B8" w14:textId="77777777" w:rsidTr="00E4538A">
        <w:trPr>
          <w:trHeight w:val="507"/>
        </w:trPr>
        <w:tc>
          <w:tcPr>
            <w:tcW w:w="1823" w:type="dxa"/>
            <w:shd w:val="clear" w:color="auto" w:fill="auto"/>
            <w:vAlign w:val="center"/>
          </w:tcPr>
          <w:p w14:paraId="600625D7"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223" w:type="dxa"/>
            <w:shd w:val="clear" w:color="auto" w:fill="auto"/>
            <w:vAlign w:val="center"/>
          </w:tcPr>
          <w:p w14:paraId="66E682B8" w14:textId="6C53CC9A" w:rsidR="00EE3DF5" w:rsidRDefault="00EE3DF5" w:rsidP="003B7EB8">
            <w:pPr>
              <w:widowControl w:val="0"/>
              <w:overflowPunct w:val="0"/>
              <w:autoSpaceDE w:val="0"/>
              <w:autoSpaceDN w:val="0"/>
              <w:adjustRightInd w:val="0"/>
              <w:rPr>
                <w:b w:val="0"/>
                <w:sz w:val="22"/>
              </w:rPr>
            </w:pPr>
            <w:r>
              <w:rPr>
                <w:b w:val="0"/>
                <w:sz w:val="22"/>
              </w:rPr>
              <w:t>Nature of Experience/</w:t>
            </w:r>
          </w:p>
          <w:p w14:paraId="3431AFFA" w14:textId="77777777" w:rsidR="00EE3DF5" w:rsidRDefault="00EE3DF5" w:rsidP="003B7EB8">
            <w:pPr>
              <w:widowControl w:val="0"/>
              <w:overflowPunct w:val="0"/>
              <w:autoSpaceDE w:val="0"/>
              <w:autoSpaceDN w:val="0"/>
              <w:adjustRightInd w:val="0"/>
              <w:rPr>
                <w:b w:val="0"/>
                <w:sz w:val="22"/>
              </w:rPr>
            </w:pPr>
            <w:r>
              <w:rPr>
                <w:b w:val="0"/>
                <w:sz w:val="22"/>
              </w:rPr>
              <w:t>Job Title</w:t>
            </w:r>
          </w:p>
        </w:tc>
        <w:tc>
          <w:tcPr>
            <w:tcW w:w="3450" w:type="dxa"/>
            <w:shd w:val="clear" w:color="auto" w:fill="auto"/>
            <w:vAlign w:val="center"/>
          </w:tcPr>
          <w:p w14:paraId="7138C935" w14:textId="77777777" w:rsidR="00EE3DF5" w:rsidRDefault="00EE3DF5" w:rsidP="003B7EB8">
            <w:pPr>
              <w:widowControl w:val="0"/>
              <w:overflowPunct w:val="0"/>
              <w:autoSpaceDE w:val="0"/>
              <w:autoSpaceDN w:val="0"/>
              <w:adjustRightInd w:val="0"/>
              <w:rPr>
                <w:b w:val="0"/>
                <w:sz w:val="22"/>
              </w:rPr>
            </w:pPr>
            <w:r>
              <w:rPr>
                <w:b w:val="0"/>
                <w:sz w:val="22"/>
              </w:rPr>
              <w:t>Name and Address of Company or Organization</w:t>
            </w:r>
          </w:p>
        </w:tc>
      </w:tr>
      <w:tr w:rsidR="00EE3DF5" w14:paraId="4A5EE2B1" w14:textId="77777777" w:rsidTr="00E4538A">
        <w:trPr>
          <w:trHeight w:val="280"/>
        </w:trPr>
        <w:tc>
          <w:tcPr>
            <w:tcW w:w="1823" w:type="dxa"/>
            <w:shd w:val="clear" w:color="auto" w:fill="auto"/>
          </w:tcPr>
          <w:p w14:paraId="54920E3C"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223" w:type="dxa"/>
            <w:shd w:val="clear" w:color="auto" w:fill="auto"/>
          </w:tcPr>
          <w:p w14:paraId="0238FE33"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450" w:type="dxa"/>
            <w:shd w:val="clear" w:color="auto" w:fill="auto"/>
          </w:tcPr>
          <w:p w14:paraId="5F7C9B4E"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r>
      <w:tr w:rsidR="00EE3DF5" w14:paraId="3393BD8D" w14:textId="77777777" w:rsidTr="00E4538A">
        <w:trPr>
          <w:trHeight w:val="253"/>
        </w:trPr>
        <w:tc>
          <w:tcPr>
            <w:tcW w:w="1823" w:type="dxa"/>
            <w:shd w:val="clear" w:color="auto" w:fill="auto"/>
          </w:tcPr>
          <w:p w14:paraId="352B8B99" w14:textId="77777777" w:rsidR="00EE3DF5" w:rsidRDefault="00EE3DF5" w:rsidP="003B7EB8">
            <w:pPr>
              <w:widowControl w:val="0"/>
              <w:overflowPunct w:val="0"/>
              <w:autoSpaceDE w:val="0"/>
              <w:autoSpaceDN w:val="0"/>
              <w:adjustRightInd w:val="0"/>
              <w:rPr>
                <w:b w:val="0"/>
                <w:sz w:val="22"/>
              </w:rPr>
            </w:pPr>
          </w:p>
        </w:tc>
        <w:tc>
          <w:tcPr>
            <w:tcW w:w="3223" w:type="dxa"/>
            <w:shd w:val="clear" w:color="auto" w:fill="auto"/>
          </w:tcPr>
          <w:p w14:paraId="62974A9E" w14:textId="77777777" w:rsidR="00EE3DF5" w:rsidRDefault="00EE3DF5" w:rsidP="003B7EB8">
            <w:pPr>
              <w:widowControl w:val="0"/>
              <w:overflowPunct w:val="0"/>
              <w:autoSpaceDE w:val="0"/>
              <w:autoSpaceDN w:val="0"/>
              <w:adjustRightInd w:val="0"/>
              <w:rPr>
                <w:b w:val="0"/>
                <w:sz w:val="22"/>
              </w:rPr>
            </w:pPr>
          </w:p>
        </w:tc>
        <w:tc>
          <w:tcPr>
            <w:tcW w:w="3450" w:type="dxa"/>
            <w:shd w:val="clear" w:color="auto" w:fill="auto"/>
          </w:tcPr>
          <w:p w14:paraId="611667AA" w14:textId="77777777" w:rsidR="00EE3DF5" w:rsidRDefault="00EE3DF5" w:rsidP="003B7EB8">
            <w:pPr>
              <w:widowControl w:val="0"/>
              <w:overflowPunct w:val="0"/>
              <w:autoSpaceDE w:val="0"/>
              <w:autoSpaceDN w:val="0"/>
              <w:adjustRightInd w:val="0"/>
              <w:rPr>
                <w:b w:val="0"/>
                <w:sz w:val="22"/>
              </w:rPr>
            </w:pPr>
          </w:p>
        </w:tc>
      </w:tr>
    </w:tbl>
    <w:p w14:paraId="45DB8710" w14:textId="77777777" w:rsidR="00EE3DF5" w:rsidRDefault="00EE3DF5" w:rsidP="003B7EB8">
      <w:pPr>
        <w:widowControl w:val="0"/>
        <w:overflowPunct w:val="0"/>
        <w:autoSpaceDE w:val="0"/>
        <w:autoSpaceDN w:val="0"/>
        <w:adjustRightInd w:val="0"/>
        <w:ind w:right="20"/>
        <w:rPr>
          <w:sz w:val="22"/>
        </w:rPr>
      </w:pPr>
    </w:p>
    <w:p w14:paraId="11D95D89" w14:textId="77777777" w:rsidR="00EE3DF5" w:rsidRDefault="00EE3DF5" w:rsidP="003B7EB8">
      <w:pPr>
        <w:widowControl w:val="0"/>
        <w:overflowPunct w:val="0"/>
        <w:autoSpaceDE w:val="0"/>
        <w:autoSpaceDN w:val="0"/>
        <w:adjustRightInd w:val="0"/>
        <w:ind w:right="20"/>
        <w:rPr>
          <w:sz w:val="22"/>
        </w:rPr>
      </w:pPr>
    </w:p>
    <w:p w14:paraId="5AE619C0" w14:textId="77777777" w:rsidR="00EE3DF5" w:rsidRDefault="00EE3DF5" w:rsidP="003B7EB8">
      <w:pPr>
        <w:widowControl w:val="0"/>
        <w:overflowPunct w:val="0"/>
        <w:autoSpaceDE w:val="0"/>
        <w:autoSpaceDN w:val="0"/>
        <w:adjustRightInd w:val="0"/>
        <w:ind w:right="20"/>
        <w:rPr>
          <w:b w:val="0"/>
          <w:sz w:val="22"/>
        </w:rPr>
      </w:pPr>
      <w:r>
        <w:rPr>
          <w:b w:val="0"/>
          <w:sz w:val="22"/>
        </w:rPr>
        <w:t>AFFILIATIONS</w:t>
      </w:r>
    </w:p>
    <w:tbl>
      <w:tblPr>
        <w:tblW w:w="0" w:type="auto"/>
        <w:tblLook w:val="04A0" w:firstRow="1" w:lastRow="0" w:firstColumn="1" w:lastColumn="0" w:noHBand="0" w:noVBand="1"/>
      </w:tblPr>
      <w:tblGrid>
        <w:gridCol w:w="1788"/>
        <w:gridCol w:w="3163"/>
        <w:gridCol w:w="3358"/>
      </w:tblGrid>
      <w:tr w:rsidR="00EE3DF5" w14:paraId="5F849208" w14:textId="77777777" w:rsidTr="00E4538A">
        <w:tc>
          <w:tcPr>
            <w:tcW w:w="1788" w:type="dxa"/>
            <w:shd w:val="clear" w:color="auto" w:fill="auto"/>
            <w:vAlign w:val="center"/>
          </w:tcPr>
          <w:p w14:paraId="4876B171"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163" w:type="dxa"/>
            <w:shd w:val="clear" w:color="auto" w:fill="auto"/>
            <w:vAlign w:val="center"/>
          </w:tcPr>
          <w:p w14:paraId="0C821BF6" w14:textId="77777777" w:rsidR="00EE3DF5" w:rsidRDefault="00EE3DF5" w:rsidP="003B7EB8">
            <w:pPr>
              <w:widowControl w:val="0"/>
              <w:overflowPunct w:val="0"/>
              <w:autoSpaceDE w:val="0"/>
              <w:autoSpaceDN w:val="0"/>
              <w:adjustRightInd w:val="0"/>
              <w:rPr>
                <w:b w:val="0"/>
                <w:sz w:val="22"/>
              </w:rPr>
            </w:pPr>
            <w:r>
              <w:rPr>
                <w:b w:val="0"/>
                <w:sz w:val="22"/>
              </w:rPr>
              <w:t>Name of Organization</w:t>
            </w:r>
          </w:p>
        </w:tc>
        <w:tc>
          <w:tcPr>
            <w:tcW w:w="3358" w:type="dxa"/>
            <w:shd w:val="clear" w:color="auto" w:fill="auto"/>
            <w:vAlign w:val="center"/>
          </w:tcPr>
          <w:p w14:paraId="76777306" w14:textId="77777777" w:rsidR="00EE3DF5" w:rsidRDefault="00EE3DF5" w:rsidP="003B7EB8">
            <w:pPr>
              <w:widowControl w:val="0"/>
              <w:overflowPunct w:val="0"/>
              <w:autoSpaceDE w:val="0"/>
              <w:autoSpaceDN w:val="0"/>
              <w:adjustRightInd w:val="0"/>
              <w:rPr>
                <w:b w:val="0"/>
                <w:sz w:val="22"/>
              </w:rPr>
            </w:pPr>
            <w:r>
              <w:rPr>
                <w:b w:val="0"/>
                <w:sz w:val="22"/>
              </w:rPr>
              <w:t>Position</w:t>
            </w:r>
          </w:p>
        </w:tc>
      </w:tr>
      <w:tr w:rsidR="00EE3DF5" w14:paraId="1DF3982C" w14:textId="77777777" w:rsidTr="00E4538A">
        <w:tc>
          <w:tcPr>
            <w:tcW w:w="1788" w:type="dxa"/>
            <w:shd w:val="clear" w:color="auto" w:fill="auto"/>
          </w:tcPr>
          <w:p w14:paraId="7BE329A0"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163" w:type="dxa"/>
            <w:shd w:val="clear" w:color="auto" w:fill="auto"/>
          </w:tcPr>
          <w:p w14:paraId="54C0CE78"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3BDA871" w14:textId="77777777" w:rsidR="00EE3DF5" w:rsidRDefault="00EE3DF5" w:rsidP="003B7EB8">
            <w:pPr>
              <w:widowControl w:val="0"/>
              <w:overflowPunct w:val="0"/>
              <w:autoSpaceDE w:val="0"/>
              <w:autoSpaceDN w:val="0"/>
              <w:adjustRightInd w:val="0"/>
              <w:rPr>
                <w:b w:val="0"/>
                <w:sz w:val="22"/>
              </w:rPr>
            </w:pPr>
          </w:p>
        </w:tc>
      </w:tr>
      <w:tr w:rsidR="00EE3DF5" w14:paraId="0250BA83" w14:textId="77777777" w:rsidTr="00E4538A">
        <w:tc>
          <w:tcPr>
            <w:tcW w:w="1788" w:type="dxa"/>
            <w:shd w:val="clear" w:color="auto" w:fill="auto"/>
          </w:tcPr>
          <w:p w14:paraId="25218E67" w14:textId="77777777" w:rsidR="00EE3DF5" w:rsidRDefault="00EE3DF5" w:rsidP="003B7EB8">
            <w:pPr>
              <w:widowControl w:val="0"/>
              <w:overflowPunct w:val="0"/>
              <w:autoSpaceDE w:val="0"/>
              <w:autoSpaceDN w:val="0"/>
              <w:adjustRightInd w:val="0"/>
              <w:rPr>
                <w:b w:val="0"/>
                <w:sz w:val="22"/>
              </w:rPr>
            </w:pPr>
          </w:p>
        </w:tc>
        <w:tc>
          <w:tcPr>
            <w:tcW w:w="3163" w:type="dxa"/>
            <w:shd w:val="clear" w:color="auto" w:fill="auto"/>
          </w:tcPr>
          <w:p w14:paraId="1360C4A9"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2654690" w14:textId="77777777" w:rsidR="00EE3DF5" w:rsidRDefault="00EE3DF5" w:rsidP="003B7EB8">
            <w:pPr>
              <w:widowControl w:val="0"/>
              <w:overflowPunct w:val="0"/>
              <w:autoSpaceDE w:val="0"/>
              <w:autoSpaceDN w:val="0"/>
              <w:adjustRightInd w:val="0"/>
              <w:rPr>
                <w:b w:val="0"/>
                <w:sz w:val="22"/>
              </w:rPr>
            </w:pPr>
          </w:p>
        </w:tc>
      </w:tr>
    </w:tbl>
    <w:p w14:paraId="6E0FEFE8" w14:textId="77777777" w:rsidR="00EE3DF5" w:rsidRDefault="00EE3DF5" w:rsidP="003B7EB8">
      <w:pPr>
        <w:widowControl w:val="0"/>
        <w:overflowPunct w:val="0"/>
        <w:autoSpaceDE w:val="0"/>
        <w:autoSpaceDN w:val="0"/>
        <w:adjustRightInd w:val="0"/>
        <w:ind w:right="20"/>
        <w:rPr>
          <w:sz w:val="22"/>
        </w:rPr>
      </w:pPr>
    </w:p>
    <w:p w14:paraId="74739095" w14:textId="77777777" w:rsidR="00EE3DF5" w:rsidRDefault="00EE3DF5" w:rsidP="003B7EB8">
      <w:pPr>
        <w:widowControl w:val="0"/>
        <w:overflowPunct w:val="0"/>
        <w:autoSpaceDE w:val="0"/>
        <w:autoSpaceDN w:val="0"/>
        <w:adjustRightInd w:val="0"/>
        <w:ind w:right="20"/>
        <w:rPr>
          <w:b w:val="0"/>
          <w:sz w:val="22"/>
        </w:rPr>
      </w:pPr>
      <w:r>
        <w:rPr>
          <w:sz w:val="22"/>
        </w:rPr>
        <w:br/>
      </w:r>
      <w:r>
        <w:rPr>
          <w:b w:val="0"/>
          <w:sz w:val="22"/>
        </w:rPr>
        <w:t>SKILLS</w:t>
      </w:r>
    </w:p>
    <w:tbl>
      <w:tblPr>
        <w:tblW w:w="0" w:type="auto"/>
        <w:tblLook w:val="04A0" w:firstRow="1" w:lastRow="0" w:firstColumn="1" w:lastColumn="0" w:noHBand="0" w:noVBand="1"/>
      </w:tblPr>
      <w:tblGrid>
        <w:gridCol w:w="2903"/>
        <w:gridCol w:w="2639"/>
        <w:gridCol w:w="2767"/>
      </w:tblGrid>
      <w:tr w:rsidR="00EE3DF5" w14:paraId="28E2D695" w14:textId="77777777" w:rsidTr="00E4538A">
        <w:tc>
          <w:tcPr>
            <w:tcW w:w="2903" w:type="dxa"/>
            <w:shd w:val="clear" w:color="auto" w:fill="auto"/>
          </w:tcPr>
          <w:p w14:paraId="107E9FB0" w14:textId="77777777" w:rsidR="00EE3DF5" w:rsidRDefault="00EE3DF5" w:rsidP="003B7EB8">
            <w:pPr>
              <w:widowControl w:val="0"/>
              <w:overflowPunct w:val="0"/>
              <w:autoSpaceDE w:val="0"/>
              <w:autoSpaceDN w:val="0"/>
              <w:adjustRightInd w:val="0"/>
              <w:ind w:right="20"/>
              <w:rPr>
                <w:b w:val="0"/>
                <w:sz w:val="22"/>
              </w:rPr>
            </w:pPr>
            <w:r>
              <w:rPr>
                <w:b w:val="0"/>
                <w:sz w:val="22"/>
              </w:rPr>
              <w:t>SKILLS</w:t>
            </w:r>
          </w:p>
        </w:tc>
        <w:tc>
          <w:tcPr>
            <w:tcW w:w="2639" w:type="dxa"/>
            <w:shd w:val="clear" w:color="auto" w:fill="auto"/>
          </w:tcPr>
          <w:p w14:paraId="64C0EAA4" w14:textId="77777777" w:rsidR="00EE3DF5" w:rsidRDefault="00EE3DF5" w:rsidP="003B7EB8">
            <w:pPr>
              <w:widowControl w:val="0"/>
              <w:overflowPunct w:val="0"/>
              <w:autoSpaceDE w:val="0"/>
              <w:autoSpaceDN w:val="0"/>
              <w:adjustRightInd w:val="0"/>
              <w:ind w:right="20"/>
              <w:rPr>
                <w:b w:val="0"/>
                <w:sz w:val="22"/>
              </w:rPr>
            </w:pPr>
            <w:r>
              <w:rPr>
                <w:b w:val="0"/>
                <w:sz w:val="22"/>
              </w:rPr>
              <w:t>Level of Competency</w:t>
            </w:r>
          </w:p>
        </w:tc>
        <w:tc>
          <w:tcPr>
            <w:tcW w:w="2767" w:type="dxa"/>
            <w:shd w:val="clear" w:color="auto" w:fill="auto"/>
          </w:tcPr>
          <w:p w14:paraId="57F68F43" w14:textId="77777777" w:rsidR="00EE3DF5" w:rsidRDefault="00EE3DF5" w:rsidP="003B7EB8">
            <w:pPr>
              <w:widowControl w:val="0"/>
              <w:overflowPunct w:val="0"/>
              <w:autoSpaceDE w:val="0"/>
              <w:autoSpaceDN w:val="0"/>
              <w:adjustRightInd w:val="0"/>
              <w:ind w:right="20"/>
              <w:rPr>
                <w:b w:val="0"/>
                <w:sz w:val="22"/>
              </w:rPr>
            </w:pPr>
            <w:r>
              <w:rPr>
                <w:b w:val="0"/>
                <w:sz w:val="22"/>
              </w:rPr>
              <w:t>Date Acquired</w:t>
            </w:r>
          </w:p>
        </w:tc>
      </w:tr>
      <w:tr w:rsidR="00EE3DF5" w14:paraId="5DD2C24D" w14:textId="77777777" w:rsidTr="00E4538A">
        <w:tc>
          <w:tcPr>
            <w:tcW w:w="2903" w:type="dxa"/>
            <w:shd w:val="clear" w:color="auto" w:fill="auto"/>
          </w:tcPr>
          <w:p w14:paraId="214ED26B"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639" w:type="dxa"/>
            <w:shd w:val="clear" w:color="auto" w:fill="auto"/>
          </w:tcPr>
          <w:p w14:paraId="67EB26DD"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767" w:type="dxa"/>
            <w:shd w:val="clear" w:color="auto" w:fill="auto"/>
          </w:tcPr>
          <w:p w14:paraId="433EDDE0"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285C99D8" w14:textId="77777777" w:rsidTr="00E4538A">
        <w:tc>
          <w:tcPr>
            <w:tcW w:w="2903" w:type="dxa"/>
            <w:shd w:val="clear" w:color="auto" w:fill="auto"/>
          </w:tcPr>
          <w:p w14:paraId="7974DB56" w14:textId="77777777" w:rsidR="00EE3DF5" w:rsidRDefault="00EE3DF5" w:rsidP="003B7EB8">
            <w:pPr>
              <w:widowControl w:val="0"/>
              <w:overflowPunct w:val="0"/>
              <w:autoSpaceDE w:val="0"/>
              <w:autoSpaceDN w:val="0"/>
              <w:adjustRightInd w:val="0"/>
              <w:ind w:right="20"/>
              <w:rPr>
                <w:b w:val="0"/>
                <w:sz w:val="22"/>
              </w:rPr>
            </w:pPr>
          </w:p>
        </w:tc>
        <w:tc>
          <w:tcPr>
            <w:tcW w:w="2639" w:type="dxa"/>
            <w:shd w:val="clear" w:color="auto" w:fill="auto"/>
          </w:tcPr>
          <w:p w14:paraId="130F6A81" w14:textId="77777777" w:rsidR="00EE3DF5" w:rsidRDefault="00EE3DF5" w:rsidP="003B7EB8">
            <w:pPr>
              <w:widowControl w:val="0"/>
              <w:overflowPunct w:val="0"/>
              <w:autoSpaceDE w:val="0"/>
              <w:autoSpaceDN w:val="0"/>
              <w:adjustRightInd w:val="0"/>
              <w:ind w:right="20"/>
              <w:rPr>
                <w:b w:val="0"/>
                <w:sz w:val="22"/>
              </w:rPr>
            </w:pPr>
          </w:p>
        </w:tc>
        <w:tc>
          <w:tcPr>
            <w:tcW w:w="2767" w:type="dxa"/>
            <w:shd w:val="clear" w:color="auto" w:fill="auto"/>
          </w:tcPr>
          <w:p w14:paraId="51759EDE" w14:textId="77777777" w:rsidR="00EE3DF5" w:rsidRDefault="00EE3DF5" w:rsidP="003B7EB8">
            <w:pPr>
              <w:widowControl w:val="0"/>
              <w:overflowPunct w:val="0"/>
              <w:autoSpaceDE w:val="0"/>
              <w:autoSpaceDN w:val="0"/>
              <w:adjustRightInd w:val="0"/>
              <w:ind w:right="20"/>
              <w:rPr>
                <w:b w:val="0"/>
                <w:sz w:val="22"/>
              </w:rPr>
            </w:pPr>
          </w:p>
        </w:tc>
      </w:tr>
    </w:tbl>
    <w:p w14:paraId="0386BC3A" w14:textId="77777777" w:rsidR="00EE3DF5" w:rsidRDefault="00EE3DF5" w:rsidP="003B7EB8">
      <w:pPr>
        <w:widowControl w:val="0"/>
        <w:overflowPunct w:val="0"/>
        <w:autoSpaceDE w:val="0"/>
        <w:autoSpaceDN w:val="0"/>
        <w:adjustRightInd w:val="0"/>
        <w:ind w:right="20"/>
        <w:rPr>
          <w:b w:val="0"/>
          <w:sz w:val="22"/>
        </w:rPr>
      </w:pPr>
    </w:p>
    <w:p w14:paraId="62EFBEDB" w14:textId="77777777" w:rsidR="00EE3DF5" w:rsidRDefault="00EE3DF5" w:rsidP="003B7EB8">
      <w:pPr>
        <w:widowControl w:val="0"/>
        <w:overflowPunct w:val="0"/>
        <w:autoSpaceDE w:val="0"/>
        <w:autoSpaceDN w:val="0"/>
        <w:adjustRightInd w:val="0"/>
        <w:ind w:right="20"/>
        <w:rPr>
          <w:b w:val="0"/>
          <w:sz w:val="22"/>
        </w:rPr>
      </w:pPr>
    </w:p>
    <w:p w14:paraId="2279C3D5" w14:textId="77777777" w:rsidR="00EE3DF5" w:rsidRDefault="00EE3DF5" w:rsidP="003B7EB8">
      <w:pPr>
        <w:widowControl w:val="0"/>
        <w:overflowPunct w:val="0"/>
        <w:autoSpaceDE w:val="0"/>
        <w:autoSpaceDN w:val="0"/>
        <w:adjustRightInd w:val="0"/>
        <w:ind w:right="20"/>
        <w:rPr>
          <w:b w:val="0"/>
          <w:sz w:val="22"/>
        </w:rPr>
      </w:pPr>
      <w:r>
        <w:rPr>
          <w:b w:val="0"/>
          <w:sz w:val="22"/>
        </w:rPr>
        <w:t>TRAININGS, SEMINARS, OR WORKSHOPS ATTENDED</w:t>
      </w:r>
    </w:p>
    <w:tbl>
      <w:tblPr>
        <w:tblW w:w="0" w:type="auto"/>
        <w:tblLook w:val="04A0" w:firstRow="1" w:lastRow="0" w:firstColumn="1" w:lastColumn="0" w:noHBand="0" w:noVBand="1"/>
      </w:tblPr>
      <w:tblGrid>
        <w:gridCol w:w="3402"/>
        <w:gridCol w:w="4907"/>
      </w:tblGrid>
      <w:tr w:rsidR="00EE3DF5" w14:paraId="3F8C7479" w14:textId="77777777" w:rsidTr="00E4538A">
        <w:tc>
          <w:tcPr>
            <w:tcW w:w="3402" w:type="dxa"/>
            <w:shd w:val="clear" w:color="auto" w:fill="auto"/>
          </w:tcPr>
          <w:p w14:paraId="345A87EA" w14:textId="77777777" w:rsidR="00EE3DF5" w:rsidRDefault="00EE3DF5" w:rsidP="003B7EB8">
            <w:pPr>
              <w:widowControl w:val="0"/>
              <w:overflowPunct w:val="0"/>
              <w:autoSpaceDE w:val="0"/>
              <w:autoSpaceDN w:val="0"/>
              <w:adjustRightInd w:val="0"/>
              <w:ind w:right="20"/>
              <w:rPr>
                <w:b w:val="0"/>
                <w:sz w:val="22"/>
              </w:rPr>
            </w:pPr>
            <w:r>
              <w:rPr>
                <w:b w:val="0"/>
                <w:sz w:val="22"/>
              </w:rPr>
              <w:t>Inclusive Dates</w:t>
            </w:r>
          </w:p>
        </w:tc>
        <w:tc>
          <w:tcPr>
            <w:tcW w:w="4907" w:type="dxa"/>
            <w:shd w:val="clear" w:color="auto" w:fill="auto"/>
          </w:tcPr>
          <w:p w14:paraId="101CE511" w14:textId="77777777" w:rsidR="00EE3DF5" w:rsidRDefault="00EE3DF5" w:rsidP="003B7EB8">
            <w:pPr>
              <w:widowControl w:val="0"/>
              <w:overflowPunct w:val="0"/>
              <w:autoSpaceDE w:val="0"/>
              <w:autoSpaceDN w:val="0"/>
              <w:adjustRightInd w:val="0"/>
              <w:ind w:right="20"/>
              <w:rPr>
                <w:b w:val="0"/>
                <w:sz w:val="22"/>
              </w:rPr>
            </w:pPr>
            <w:r>
              <w:rPr>
                <w:b w:val="0"/>
                <w:sz w:val="22"/>
              </w:rPr>
              <w:t>Title of Training, Seminar, or Workshop</w:t>
            </w:r>
          </w:p>
        </w:tc>
      </w:tr>
      <w:tr w:rsidR="00EE3DF5" w14:paraId="21C6E135" w14:textId="77777777" w:rsidTr="00E4538A">
        <w:tc>
          <w:tcPr>
            <w:tcW w:w="3402" w:type="dxa"/>
            <w:shd w:val="clear" w:color="auto" w:fill="auto"/>
          </w:tcPr>
          <w:p w14:paraId="0A5D21BF"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4907" w:type="dxa"/>
            <w:shd w:val="clear" w:color="auto" w:fill="auto"/>
          </w:tcPr>
          <w:p w14:paraId="31E4636C"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1BF7006F" w14:textId="77777777" w:rsidTr="00E4538A">
        <w:tc>
          <w:tcPr>
            <w:tcW w:w="3402" w:type="dxa"/>
            <w:shd w:val="clear" w:color="auto" w:fill="auto"/>
          </w:tcPr>
          <w:p w14:paraId="65BA5FDB" w14:textId="77777777" w:rsidR="00EE3DF5" w:rsidRDefault="00EE3DF5" w:rsidP="003B7EB8">
            <w:pPr>
              <w:widowControl w:val="0"/>
              <w:overflowPunct w:val="0"/>
              <w:autoSpaceDE w:val="0"/>
              <w:autoSpaceDN w:val="0"/>
              <w:adjustRightInd w:val="0"/>
              <w:ind w:right="20"/>
              <w:rPr>
                <w:b w:val="0"/>
                <w:sz w:val="22"/>
              </w:rPr>
            </w:pPr>
          </w:p>
        </w:tc>
        <w:tc>
          <w:tcPr>
            <w:tcW w:w="4907" w:type="dxa"/>
            <w:shd w:val="clear" w:color="auto" w:fill="auto"/>
          </w:tcPr>
          <w:p w14:paraId="39FC37D7" w14:textId="77777777" w:rsidR="00EE3DF5" w:rsidRDefault="00EE3DF5" w:rsidP="003B7EB8">
            <w:pPr>
              <w:widowControl w:val="0"/>
              <w:overflowPunct w:val="0"/>
              <w:autoSpaceDE w:val="0"/>
              <w:autoSpaceDN w:val="0"/>
              <w:adjustRightInd w:val="0"/>
              <w:ind w:right="20"/>
              <w:rPr>
                <w:b w:val="0"/>
                <w:sz w:val="22"/>
              </w:rPr>
            </w:pPr>
          </w:p>
        </w:tc>
      </w:tr>
    </w:tbl>
    <w:p w14:paraId="6DD8672E" w14:textId="77777777" w:rsidR="00EE3DF5" w:rsidRDefault="00EE3DF5" w:rsidP="003B7EB8">
      <w:pPr>
        <w:widowControl w:val="0"/>
        <w:overflowPunct w:val="0"/>
        <w:autoSpaceDE w:val="0"/>
        <w:autoSpaceDN w:val="0"/>
        <w:adjustRightInd w:val="0"/>
        <w:ind w:right="20"/>
        <w:rPr>
          <w:b w:val="0"/>
          <w:sz w:val="22"/>
        </w:rPr>
      </w:pPr>
    </w:p>
    <w:p w14:paraId="21FB4D25" w14:textId="77777777" w:rsidR="00EE3DF5" w:rsidRDefault="00EE3DF5" w:rsidP="00EE3DF5">
      <w:pPr>
        <w:rPr>
          <w:lang w:eastAsia="en-PH"/>
        </w:rPr>
      </w:pPr>
    </w:p>
    <w:p w14:paraId="40CB3A9D" w14:textId="77777777" w:rsidR="00EE3DF5" w:rsidRDefault="00EE3DF5" w:rsidP="00EE3DF5">
      <w:pPr>
        <w:rPr>
          <w:lang w:eastAsia="en-PH"/>
        </w:rPr>
      </w:pPr>
    </w:p>
    <w:p w14:paraId="4F947F63" w14:textId="77777777" w:rsidR="00EE3DF5" w:rsidRDefault="00EE3DF5" w:rsidP="00EE3DF5">
      <w:pPr>
        <w:rPr>
          <w:lang w:eastAsia="en-PH"/>
        </w:rPr>
      </w:pPr>
    </w:p>
    <w:p w14:paraId="0EE7D774" w14:textId="77777777" w:rsidR="00EE3DF5" w:rsidRDefault="00EE3DF5" w:rsidP="00EE3DF5">
      <w:pPr>
        <w:rPr>
          <w:lang w:eastAsia="en-PH"/>
        </w:rPr>
      </w:pPr>
    </w:p>
    <w:p w14:paraId="6F41327D" w14:textId="77777777" w:rsidR="00EE3DF5" w:rsidRDefault="00EE3DF5" w:rsidP="00EE3DF5">
      <w:pPr>
        <w:rPr>
          <w:lang w:eastAsia="en-PH"/>
        </w:rPr>
      </w:pPr>
    </w:p>
    <w:p w14:paraId="333ACBD7" w14:textId="77777777" w:rsidR="00EE3DF5" w:rsidRDefault="00EE3DF5" w:rsidP="00EE3DF5">
      <w:pPr>
        <w:rPr>
          <w:lang w:eastAsia="en-PH"/>
        </w:rPr>
      </w:pPr>
    </w:p>
    <w:p w14:paraId="71AAB644" w14:textId="77777777" w:rsidR="00EE3DF5" w:rsidRDefault="00EE3DF5" w:rsidP="00EE3DF5">
      <w:pPr>
        <w:rPr>
          <w:lang w:eastAsia="en-PH"/>
        </w:rPr>
      </w:pPr>
    </w:p>
    <w:p w14:paraId="3D1F53A0" w14:textId="77777777" w:rsidR="00EE3DF5" w:rsidRDefault="00EE3DF5" w:rsidP="00EE3DF5">
      <w:pPr>
        <w:rPr>
          <w:lang w:eastAsia="en-PH"/>
        </w:rPr>
      </w:pPr>
    </w:p>
    <w:p w14:paraId="75D803F4" w14:textId="77777777" w:rsidR="00EE3DF5" w:rsidRDefault="00EE3DF5" w:rsidP="00EE3DF5">
      <w:pPr>
        <w:rPr>
          <w:lang w:eastAsia="en-PH"/>
        </w:rPr>
      </w:pPr>
    </w:p>
    <w:p w14:paraId="7B1C97E1"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12FB96D7" w14:textId="77777777" w:rsidR="00EE3DF5" w:rsidRDefault="00EE3DF5" w:rsidP="00EE3DF5">
      <w:pPr>
        <w:spacing w:line="276" w:lineRule="auto"/>
        <w:rPr>
          <w:rFonts w:cs="Times New Roman"/>
          <w:b w:val="0"/>
          <w:sz w:val="32"/>
          <w:szCs w:val="32"/>
        </w:rPr>
      </w:pPr>
      <w:r>
        <w:rPr>
          <w:rFonts w:cs="Times New Roman"/>
          <w:b w:val="0"/>
          <w:sz w:val="32"/>
          <w:szCs w:val="32"/>
        </w:rPr>
        <w:t>APRIL JUDE D. PROVIDO</w:t>
      </w:r>
    </w:p>
    <w:p w14:paraId="58D67292"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 xml:space="preserve">Barangay </w:t>
      </w:r>
      <w:proofErr w:type="spellStart"/>
      <w:r>
        <w:rPr>
          <w:rFonts w:cs="Times New Roman"/>
          <w:szCs w:val="24"/>
        </w:rPr>
        <w:t>Avanceña</w:t>
      </w:r>
      <w:proofErr w:type="spellEnd"/>
      <w:r>
        <w:rPr>
          <w:rFonts w:cs="Times New Roman"/>
          <w:szCs w:val="24"/>
        </w:rPr>
        <w:t>, Koronadal City, South Cotabato</w:t>
      </w:r>
    </w:p>
    <w:p w14:paraId="35F63B4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provido.08635@koronadal.sti.edu.ph</w:t>
      </w:r>
    </w:p>
    <w:p w14:paraId="424D16BE"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09082294975</w:t>
      </w:r>
    </w:p>
    <w:p w14:paraId="226E4BD8" w14:textId="77777777" w:rsidR="00EE3DF5" w:rsidRDefault="00EE3DF5" w:rsidP="00EE3DF5">
      <w:pPr>
        <w:widowControl w:val="0"/>
        <w:overflowPunct w:val="0"/>
        <w:autoSpaceDE w:val="0"/>
        <w:autoSpaceDN w:val="0"/>
        <w:adjustRightInd w:val="0"/>
        <w:spacing w:line="276" w:lineRule="auto"/>
        <w:rPr>
          <w:rFonts w:cs="Times New Roman"/>
          <w:szCs w:val="24"/>
        </w:rPr>
      </w:pPr>
    </w:p>
    <w:p w14:paraId="7C60689E"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8640" w:type="dxa"/>
        <w:tblLook w:val="04A0" w:firstRow="1" w:lastRow="0" w:firstColumn="1" w:lastColumn="0" w:noHBand="0" w:noVBand="1"/>
      </w:tblPr>
      <w:tblGrid>
        <w:gridCol w:w="1757"/>
        <w:gridCol w:w="2470"/>
        <w:gridCol w:w="4413"/>
      </w:tblGrid>
      <w:tr w:rsidR="00EE3DF5" w14:paraId="3DDE6EA7" w14:textId="77777777" w:rsidTr="00120570">
        <w:trPr>
          <w:trHeight w:val="301"/>
        </w:trPr>
        <w:tc>
          <w:tcPr>
            <w:tcW w:w="1757" w:type="dxa"/>
            <w:hideMark/>
          </w:tcPr>
          <w:p w14:paraId="199A7CB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470" w:type="dxa"/>
            <w:hideMark/>
          </w:tcPr>
          <w:p w14:paraId="56AF7A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4413" w:type="dxa"/>
            <w:hideMark/>
          </w:tcPr>
          <w:p w14:paraId="24FAA02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65E10531" w14:textId="77777777" w:rsidTr="00120570">
        <w:trPr>
          <w:trHeight w:val="301"/>
        </w:trPr>
        <w:tc>
          <w:tcPr>
            <w:tcW w:w="1757" w:type="dxa"/>
            <w:hideMark/>
          </w:tcPr>
          <w:p w14:paraId="1947D3E3"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470" w:type="dxa"/>
            <w:hideMark/>
          </w:tcPr>
          <w:p w14:paraId="73986F6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2019 - Present</w:t>
            </w:r>
          </w:p>
        </w:tc>
        <w:tc>
          <w:tcPr>
            <w:tcW w:w="4413" w:type="dxa"/>
          </w:tcPr>
          <w:p w14:paraId="39F778C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7523EE7F" w14:textId="77777777" w:rsidTr="00120570">
        <w:trPr>
          <w:trHeight w:val="315"/>
        </w:trPr>
        <w:tc>
          <w:tcPr>
            <w:tcW w:w="1757" w:type="dxa"/>
            <w:hideMark/>
          </w:tcPr>
          <w:p w14:paraId="04910AA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470" w:type="dxa"/>
            <w:hideMark/>
          </w:tcPr>
          <w:p w14:paraId="4B52B16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2017 - 2019</w:t>
            </w:r>
          </w:p>
        </w:tc>
        <w:tc>
          <w:tcPr>
            <w:tcW w:w="4413" w:type="dxa"/>
          </w:tcPr>
          <w:p w14:paraId="3E6CF5F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4BC2FB48" w14:textId="77777777" w:rsidTr="00120570">
        <w:trPr>
          <w:trHeight w:val="255"/>
        </w:trPr>
        <w:tc>
          <w:tcPr>
            <w:tcW w:w="1757" w:type="dxa"/>
            <w:hideMark/>
          </w:tcPr>
          <w:p w14:paraId="7E8177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470" w:type="dxa"/>
            <w:hideMark/>
          </w:tcPr>
          <w:p w14:paraId="47C1CDF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2013 - 2017</w:t>
            </w:r>
          </w:p>
        </w:tc>
        <w:tc>
          <w:tcPr>
            <w:tcW w:w="4413" w:type="dxa"/>
          </w:tcPr>
          <w:p w14:paraId="71079A9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Koronadal National Comprehensive Highschool</w:t>
            </w:r>
          </w:p>
        </w:tc>
      </w:tr>
      <w:tr w:rsidR="00EE3DF5" w14:paraId="1F4441A0" w14:textId="77777777" w:rsidTr="00120570">
        <w:trPr>
          <w:trHeight w:val="301"/>
        </w:trPr>
        <w:tc>
          <w:tcPr>
            <w:tcW w:w="1757" w:type="dxa"/>
            <w:hideMark/>
          </w:tcPr>
          <w:p w14:paraId="122EE46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470" w:type="dxa"/>
            <w:hideMark/>
          </w:tcPr>
          <w:p w14:paraId="2BFC344E"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2007 - 2013</w:t>
            </w:r>
          </w:p>
        </w:tc>
        <w:tc>
          <w:tcPr>
            <w:tcW w:w="4413" w:type="dxa"/>
          </w:tcPr>
          <w:p w14:paraId="056F70BA" w14:textId="77777777" w:rsidR="00EE3DF5" w:rsidRDefault="00EE3DF5" w:rsidP="00E4538A">
            <w:pPr>
              <w:widowControl w:val="0"/>
              <w:overflowPunct w:val="0"/>
              <w:autoSpaceDE w:val="0"/>
              <w:autoSpaceDN w:val="0"/>
              <w:adjustRightInd w:val="0"/>
              <w:spacing w:line="276" w:lineRule="auto"/>
              <w:rPr>
                <w:rFonts w:cs="Times New Roman"/>
                <w:b w:val="0"/>
                <w:szCs w:val="24"/>
              </w:rPr>
            </w:pPr>
            <w:proofErr w:type="spellStart"/>
            <w:r>
              <w:rPr>
                <w:rFonts w:cs="Times New Roman"/>
                <w:b w:val="0"/>
                <w:szCs w:val="24"/>
              </w:rPr>
              <w:t>Marbel</w:t>
            </w:r>
            <w:proofErr w:type="spellEnd"/>
            <w:r>
              <w:rPr>
                <w:rFonts w:cs="Times New Roman"/>
                <w:b w:val="0"/>
                <w:szCs w:val="24"/>
              </w:rPr>
              <w:t xml:space="preserve"> 3 elementary School</w:t>
            </w:r>
          </w:p>
        </w:tc>
      </w:tr>
    </w:tbl>
    <w:p w14:paraId="1896577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AA7315F"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B1DF6FB"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657" w:type="dxa"/>
        <w:tblLook w:val="04A0" w:firstRow="1" w:lastRow="0" w:firstColumn="1" w:lastColumn="0" w:noHBand="0" w:noVBand="1"/>
      </w:tblPr>
      <w:tblGrid>
        <w:gridCol w:w="1857"/>
        <w:gridCol w:w="3284"/>
        <w:gridCol w:w="3516"/>
      </w:tblGrid>
      <w:tr w:rsidR="00EE3DF5" w14:paraId="24D200E4" w14:textId="77777777" w:rsidTr="00E4538A">
        <w:trPr>
          <w:trHeight w:val="590"/>
        </w:trPr>
        <w:tc>
          <w:tcPr>
            <w:tcW w:w="1857" w:type="dxa"/>
            <w:vAlign w:val="center"/>
            <w:hideMark/>
          </w:tcPr>
          <w:p w14:paraId="2798E37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284" w:type="dxa"/>
            <w:vAlign w:val="center"/>
            <w:hideMark/>
          </w:tcPr>
          <w:p w14:paraId="2F5BDFE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Nature of Experience/</w:t>
            </w:r>
          </w:p>
          <w:p w14:paraId="72A911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Job Title</w:t>
            </w:r>
          </w:p>
        </w:tc>
        <w:tc>
          <w:tcPr>
            <w:tcW w:w="3516" w:type="dxa"/>
            <w:vAlign w:val="center"/>
            <w:hideMark/>
          </w:tcPr>
          <w:p w14:paraId="5B108BD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76A5E38B" w14:textId="77777777" w:rsidTr="00E4538A">
        <w:trPr>
          <w:trHeight w:val="307"/>
        </w:trPr>
        <w:tc>
          <w:tcPr>
            <w:tcW w:w="1857" w:type="dxa"/>
            <w:hideMark/>
          </w:tcPr>
          <w:p w14:paraId="2778E46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2021-Current</w:t>
            </w:r>
          </w:p>
        </w:tc>
        <w:tc>
          <w:tcPr>
            <w:tcW w:w="3284" w:type="dxa"/>
          </w:tcPr>
          <w:p w14:paraId="63DDFD8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Web Developer</w:t>
            </w:r>
          </w:p>
        </w:tc>
        <w:tc>
          <w:tcPr>
            <w:tcW w:w="3516" w:type="dxa"/>
          </w:tcPr>
          <w:p w14:paraId="56542F4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Edge Digital Marketing Services</w:t>
            </w:r>
          </w:p>
        </w:tc>
      </w:tr>
    </w:tbl>
    <w:p w14:paraId="55175344"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7AE236A2"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8640" w:type="dxa"/>
        <w:tblLook w:val="04A0" w:firstRow="1" w:lastRow="0" w:firstColumn="1" w:lastColumn="0" w:noHBand="0" w:noVBand="1"/>
      </w:tblPr>
      <w:tblGrid>
        <w:gridCol w:w="2078"/>
        <w:gridCol w:w="3678"/>
        <w:gridCol w:w="2884"/>
      </w:tblGrid>
      <w:tr w:rsidR="00EE3DF5" w14:paraId="1313B70E" w14:textId="77777777" w:rsidTr="00120570">
        <w:trPr>
          <w:trHeight w:val="305"/>
        </w:trPr>
        <w:tc>
          <w:tcPr>
            <w:tcW w:w="2078" w:type="dxa"/>
            <w:vAlign w:val="center"/>
            <w:hideMark/>
          </w:tcPr>
          <w:p w14:paraId="5356EA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678" w:type="dxa"/>
            <w:vAlign w:val="center"/>
            <w:hideMark/>
          </w:tcPr>
          <w:p w14:paraId="486A32B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Name of Organization</w:t>
            </w:r>
          </w:p>
        </w:tc>
        <w:tc>
          <w:tcPr>
            <w:tcW w:w="2884" w:type="dxa"/>
            <w:vAlign w:val="center"/>
            <w:hideMark/>
          </w:tcPr>
          <w:p w14:paraId="2D28D8D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0D459F47" w14:textId="77777777" w:rsidTr="00120570">
        <w:trPr>
          <w:trHeight w:val="305"/>
        </w:trPr>
        <w:tc>
          <w:tcPr>
            <w:tcW w:w="2078" w:type="dxa"/>
            <w:hideMark/>
          </w:tcPr>
          <w:p w14:paraId="76624CB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678" w:type="dxa"/>
          </w:tcPr>
          <w:p w14:paraId="342688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2884" w:type="dxa"/>
          </w:tcPr>
          <w:p w14:paraId="453E977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42FC219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0" w:type="auto"/>
        <w:tblLook w:val="04A0" w:firstRow="1" w:lastRow="0" w:firstColumn="1" w:lastColumn="0" w:noHBand="0" w:noVBand="1"/>
      </w:tblPr>
      <w:tblGrid>
        <w:gridCol w:w="2799"/>
        <w:gridCol w:w="2586"/>
        <w:gridCol w:w="2679"/>
      </w:tblGrid>
      <w:tr w:rsidR="00EE3DF5" w14:paraId="2B69F631" w14:textId="77777777" w:rsidTr="00E4538A">
        <w:trPr>
          <w:trHeight w:val="341"/>
        </w:trPr>
        <w:tc>
          <w:tcPr>
            <w:tcW w:w="2799" w:type="dxa"/>
            <w:hideMark/>
          </w:tcPr>
          <w:p w14:paraId="5DA24E1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586" w:type="dxa"/>
            <w:hideMark/>
          </w:tcPr>
          <w:p w14:paraId="3699A75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679" w:type="dxa"/>
            <w:hideMark/>
          </w:tcPr>
          <w:p w14:paraId="3FB55AD2"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154E7A02" w14:textId="77777777" w:rsidTr="00E4538A">
        <w:trPr>
          <w:trHeight w:val="341"/>
        </w:trPr>
        <w:tc>
          <w:tcPr>
            <w:tcW w:w="2799" w:type="dxa"/>
          </w:tcPr>
          <w:p w14:paraId="1B168FB8"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586" w:type="dxa"/>
          </w:tcPr>
          <w:p w14:paraId="4B94381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79" w:type="dxa"/>
            <w:hideMark/>
          </w:tcPr>
          <w:p w14:paraId="1039D28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bl>
    <w:p w14:paraId="7EAB66F4"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1099A2B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71050F7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565" w:type="dxa"/>
        <w:tblLook w:val="04A0" w:firstRow="1" w:lastRow="0" w:firstColumn="1" w:lastColumn="0" w:noHBand="0" w:noVBand="1"/>
      </w:tblPr>
      <w:tblGrid>
        <w:gridCol w:w="1761"/>
        <w:gridCol w:w="6804"/>
      </w:tblGrid>
      <w:tr w:rsidR="00EE3DF5" w14:paraId="5FA5B42C" w14:textId="77777777" w:rsidTr="00E4538A">
        <w:trPr>
          <w:trHeight w:val="245"/>
        </w:trPr>
        <w:tc>
          <w:tcPr>
            <w:tcW w:w="1761" w:type="dxa"/>
            <w:hideMark/>
          </w:tcPr>
          <w:p w14:paraId="6A301EA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804" w:type="dxa"/>
            <w:hideMark/>
          </w:tcPr>
          <w:p w14:paraId="5314CA6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6A146C04" w14:textId="77777777" w:rsidTr="00E4538A">
        <w:trPr>
          <w:trHeight w:val="66"/>
        </w:trPr>
        <w:tc>
          <w:tcPr>
            <w:tcW w:w="1761" w:type="dxa"/>
            <w:hideMark/>
          </w:tcPr>
          <w:p w14:paraId="72FDE54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804" w:type="dxa"/>
          </w:tcPr>
          <w:p w14:paraId="1150F6B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6615B412" w14:textId="77777777" w:rsidTr="00E4538A">
        <w:trPr>
          <w:trHeight w:val="256"/>
        </w:trPr>
        <w:tc>
          <w:tcPr>
            <w:tcW w:w="1761" w:type="dxa"/>
            <w:hideMark/>
          </w:tcPr>
          <w:p w14:paraId="2C80CA7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63E512F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roofErr w:type="spellStart"/>
            <w:r>
              <w:rPr>
                <w:rFonts w:cs="Times New Roman"/>
                <w:b w:val="0"/>
                <w:szCs w:val="24"/>
              </w:rPr>
              <w:t>Tagisan</w:t>
            </w:r>
            <w:proofErr w:type="spellEnd"/>
            <w:r>
              <w:rPr>
                <w:rFonts w:cs="Times New Roman"/>
                <w:b w:val="0"/>
                <w:szCs w:val="24"/>
              </w:rPr>
              <w:t xml:space="preserve"> Nang </w:t>
            </w:r>
            <w:proofErr w:type="spellStart"/>
            <w:r>
              <w:rPr>
                <w:rFonts w:cs="Times New Roman"/>
                <w:b w:val="0"/>
                <w:szCs w:val="24"/>
              </w:rPr>
              <w:t>Talino</w:t>
            </w:r>
            <w:proofErr w:type="spellEnd"/>
            <w:r>
              <w:rPr>
                <w:rFonts w:cs="Times New Roman"/>
                <w:b w:val="0"/>
                <w:szCs w:val="24"/>
              </w:rPr>
              <w:t>: Codefest Entry Level at STI College Tagum</w:t>
            </w:r>
          </w:p>
        </w:tc>
      </w:tr>
      <w:tr w:rsidR="00EE3DF5" w14:paraId="6A343079" w14:textId="77777777" w:rsidTr="00E4538A">
        <w:trPr>
          <w:trHeight w:val="245"/>
        </w:trPr>
        <w:tc>
          <w:tcPr>
            <w:tcW w:w="1761" w:type="dxa"/>
            <w:hideMark/>
          </w:tcPr>
          <w:p w14:paraId="69A9F9A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38DBFAE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roofErr w:type="spellStart"/>
            <w:r>
              <w:rPr>
                <w:rFonts w:cs="Times New Roman"/>
                <w:b w:val="0"/>
                <w:szCs w:val="24"/>
              </w:rPr>
              <w:t>Tagisan</w:t>
            </w:r>
            <w:proofErr w:type="spellEnd"/>
            <w:r>
              <w:rPr>
                <w:rFonts w:cs="Times New Roman"/>
                <w:b w:val="0"/>
                <w:szCs w:val="24"/>
              </w:rPr>
              <w:t xml:space="preserve"> Nang </w:t>
            </w:r>
            <w:proofErr w:type="spellStart"/>
            <w:r>
              <w:rPr>
                <w:rFonts w:cs="Times New Roman"/>
                <w:b w:val="0"/>
                <w:szCs w:val="24"/>
              </w:rPr>
              <w:t>Talino</w:t>
            </w:r>
            <w:proofErr w:type="spellEnd"/>
            <w:r>
              <w:rPr>
                <w:rFonts w:cs="Times New Roman"/>
                <w:b w:val="0"/>
                <w:szCs w:val="24"/>
              </w:rPr>
              <w:t>: Codefest Entry Level at STI College Koronadal</w:t>
            </w:r>
          </w:p>
        </w:tc>
      </w:tr>
      <w:tr w:rsidR="00EE3DF5" w14:paraId="10AD2348" w14:textId="77777777" w:rsidTr="00E4538A">
        <w:trPr>
          <w:trHeight w:val="491"/>
        </w:trPr>
        <w:tc>
          <w:tcPr>
            <w:tcW w:w="1761" w:type="dxa"/>
            <w:hideMark/>
          </w:tcPr>
          <w:p w14:paraId="6F348E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4E50E6A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5D2F44BD" w14:textId="77777777" w:rsidR="00EE3DF5" w:rsidRDefault="00EE3DF5" w:rsidP="00EE3DF5">
      <w:pPr>
        <w:rPr>
          <w:lang w:eastAsia="en-PH"/>
        </w:rPr>
      </w:pPr>
    </w:p>
    <w:p w14:paraId="796D00B7" w14:textId="77777777" w:rsidR="00EE3DF5" w:rsidRDefault="00EE3DF5" w:rsidP="00EE3DF5">
      <w:pPr>
        <w:tabs>
          <w:tab w:val="left" w:pos="195"/>
          <w:tab w:val="center" w:pos="4320"/>
        </w:tabs>
        <w:jc w:val="left"/>
        <w:rPr>
          <w:lang w:eastAsia="en-PH"/>
        </w:rPr>
      </w:pPr>
      <w:r>
        <w:rPr>
          <w:lang w:eastAsia="en-PH"/>
        </w:rPr>
        <w:lastRenderedPageBreak/>
        <w:tab/>
      </w:r>
      <w:r>
        <w:rPr>
          <w:lang w:eastAsia="en-PH"/>
        </w:rPr>
        <w:tab/>
      </w:r>
    </w:p>
    <w:p w14:paraId="65C1688F" w14:textId="77777777" w:rsidR="00EE3DF5" w:rsidRDefault="00EE3DF5" w:rsidP="00EE3DF5">
      <w:pPr>
        <w:tabs>
          <w:tab w:val="left" w:pos="195"/>
          <w:tab w:val="center" w:pos="4320"/>
        </w:tabs>
        <w:jc w:val="left"/>
        <w:rPr>
          <w:lang w:eastAsia="en-PH"/>
        </w:rPr>
      </w:pPr>
    </w:p>
    <w:p w14:paraId="5860554A" w14:textId="77777777" w:rsidR="00EE3DF5" w:rsidRDefault="00EE3DF5" w:rsidP="00EE3DF5">
      <w:pPr>
        <w:tabs>
          <w:tab w:val="left" w:pos="195"/>
          <w:tab w:val="center" w:pos="4320"/>
        </w:tabs>
        <w:jc w:val="left"/>
        <w:rPr>
          <w:lang w:eastAsia="en-PH"/>
        </w:rPr>
      </w:pPr>
    </w:p>
    <w:p w14:paraId="02B4D7DF"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6ECA2D46" w14:textId="77777777" w:rsidR="00EE3DF5" w:rsidRDefault="00EE3DF5" w:rsidP="00EE3DF5">
      <w:pPr>
        <w:spacing w:line="276" w:lineRule="auto"/>
        <w:rPr>
          <w:rFonts w:cs="Times New Roman"/>
          <w:b w:val="0"/>
          <w:sz w:val="32"/>
          <w:szCs w:val="32"/>
        </w:rPr>
      </w:pPr>
      <w:r>
        <w:rPr>
          <w:rFonts w:cs="Times New Roman"/>
          <w:b w:val="0"/>
          <w:sz w:val="32"/>
          <w:szCs w:val="32"/>
        </w:rPr>
        <w:t>PEA MARIE D. TUMILAP</w:t>
      </w:r>
    </w:p>
    <w:p w14:paraId="5D37B72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 xml:space="preserve">Lower, </w:t>
      </w:r>
      <w:proofErr w:type="spellStart"/>
      <w:r>
        <w:rPr>
          <w:rFonts w:cs="Times New Roman"/>
          <w:szCs w:val="24"/>
        </w:rPr>
        <w:t>Liwanay</w:t>
      </w:r>
      <w:proofErr w:type="spellEnd"/>
      <w:r>
        <w:rPr>
          <w:rFonts w:cs="Times New Roman"/>
          <w:szCs w:val="24"/>
        </w:rPr>
        <w:t>, Bo.1 Banga, South Cotabato</w:t>
      </w:r>
    </w:p>
    <w:p w14:paraId="3D7AA3D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tumilap.183045@koronadal.sti.edu.ph</w:t>
      </w:r>
    </w:p>
    <w:p w14:paraId="24EC6A4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09551397508</w:t>
      </w:r>
    </w:p>
    <w:p w14:paraId="1CB6640A" w14:textId="77777777" w:rsidR="00EE3DF5" w:rsidRDefault="00EE3DF5" w:rsidP="00EE3DF5">
      <w:pPr>
        <w:widowControl w:val="0"/>
        <w:overflowPunct w:val="0"/>
        <w:autoSpaceDE w:val="0"/>
        <w:autoSpaceDN w:val="0"/>
        <w:adjustRightInd w:val="0"/>
        <w:spacing w:line="276" w:lineRule="auto"/>
        <w:rPr>
          <w:rFonts w:cs="Times New Roman"/>
          <w:szCs w:val="24"/>
        </w:rPr>
      </w:pPr>
    </w:p>
    <w:p w14:paraId="1C288E3B"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8856" w:type="dxa"/>
        <w:tblLook w:val="04A0" w:firstRow="1" w:lastRow="0" w:firstColumn="1" w:lastColumn="0" w:noHBand="0" w:noVBand="1"/>
      </w:tblPr>
      <w:tblGrid>
        <w:gridCol w:w="1923"/>
        <w:gridCol w:w="2346"/>
        <w:gridCol w:w="4587"/>
      </w:tblGrid>
      <w:tr w:rsidR="00EE3DF5" w14:paraId="72F6CC9C" w14:textId="77777777" w:rsidTr="00120570">
        <w:trPr>
          <w:trHeight w:val="306"/>
        </w:trPr>
        <w:tc>
          <w:tcPr>
            <w:tcW w:w="1923" w:type="dxa"/>
            <w:hideMark/>
          </w:tcPr>
          <w:p w14:paraId="5AE5228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346" w:type="dxa"/>
            <w:hideMark/>
          </w:tcPr>
          <w:p w14:paraId="236B9979"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4587" w:type="dxa"/>
            <w:hideMark/>
          </w:tcPr>
          <w:p w14:paraId="71EB826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319BB9A0" w14:textId="77777777" w:rsidTr="00120570">
        <w:trPr>
          <w:trHeight w:val="306"/>
        </w:trPr>
        <w:tc>
          <w:tcPr>
            <w:tcW w:w="1923" w:type="dxa"/>
            <w:hideMark/>
          </w:tcPr>
          <w:p w14:paraId="01146E3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346" w:type="dxa"/>
            <w:hideMark/>
          </w:tcPr>
          <w:p w14:paraId="07D4087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2019 - Present</w:t>
            </w:r>
          </w:p>
        </w:tc>
        <w:tc>
          <w:tcPr>
            <w:tcW w:w="4587" w:type="dxa"/>
          </w:tcPr>
          <w:p w14:paraId="6C55C60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549F8273" w14:textId="77777777" w:rsidTr="00120570">
        <w:trPr>
          <w:trHeight w:val="319"/>
        </w:trPr>
        <w:tc>
          <w:tcPr>
            <w:tcW w:w="1923" w:type="dxa"/>
            <w:hideMark/>
          </w:tcPr>
          <w:p w14:paraId="3E2D09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346" w:type="dxa"/>
            <w:hideMark/>
          </w:tcPr>
          <w:p w14:paraId="60DA7C1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2017 - 2019</w:t>
            </w:r>
          </w:p>
        </w:tc>
        <w:tc>
          <w:tcPr>
            <w:tcW w:w="4587" w:type="dxa"/>
          </w:tcPr>
          <w:p w14:paraId="38D814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Notre Dame of </w:t>
            </w:r>
            <w:proofErr w:type="spellStart"/>
            <w:r>
              <w:rPr>
                <w:rFonts w:cs="Times New Roman"/>
                <w:b w:val="0"/>
                <w:szCs w:val="24"/>
              </w:rPr>
              <w:t>Marbel</w:t>
            </w:r>
            <w:proofErr w:type="spellEnd"/>
            <w:r>
              <w:rPr>
                <w:rFonts w:cs="Times New Roman"/>
                <w:b w:val="0"/>
                <w:szCs w:val="24"/>
              </w:rPr>
              <w:t xml:space="preserve"> University</w:t>
            </w:r>
          </w:p>
        </w:tc>
      </w:tr>
      <w:tr w:rsidR="00EE3DF5" w14:paraId="5282E3E6" w14:textId="77777777" w:rsidTr="00120570">
        <w:trPr>
          <w:trHeight w:val="306"/>
        </w:trPr>
        <w:tc>
          <w:tcPr>
            <w:tcW w:w="1923" w:type="dxa"/>
            <w:hideMark/>
          </w:tcPr>
          <w:p w14:paraId="065C6B0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346" w:type="dxa"/>
            <w:hideMark/>
          </w:tcPr>
          <w:p w14:paraId="228342B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2013 - 2017</w:t>
            </w:r>
          </w:p>
        </w:tc>
        <w:tc>
          <w:tcPr>
            <w:tcW w:w="4587" w:type="dxa"/>
          </w:tcPr>
          <w:p w14:paraId="20A419E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Libertad National Highschool</w:t>
            </w:r>
          </w:p>
        </w:tc>
      </w:tr>
      <w:tr w:rsidR="00EE3DF5" w14:paraId="497DC83A" w14:textId="77777777" w:rsidTr="00120570">
        <w:trPr>
          <w:trHeight w:val="306"/>
        </w:trPr>
        <w:tc>
          <w:tcPr>
            <w:tcW w:w="1923" w:type="dxa"/>
            <w:hideMark/>
          </w:tcPr>
          <w:p w14:paraId="026DC9B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346" w:type="dxa"/>
            <w:hideMark/>
          </w:tcPr>
          <w:p w14:paraId="48E15A0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2007 - 2013</w:t>
            </w:r>
          </w:p>
        </w:tc>
        <w:tc>
          <w:tcPr>
            <w:tcW w:w="4587" w:type="dxa"/>
          </w:tcPr>
          <w:p w14:paraId="0847E73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Purok Sison Elementary School</w:t>
            </w:r>
          </w:p>
        </w:tc>
      </w:tr>
    </w:tbl>
    <w:p w14:paraId="79772917"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6B705741"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4FD05B36"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419" w:type="dxa"/>
        <w:tblLook w:val="04A0" w:firstRow="1" w:lastRow="0" w:firstColumn="1" w:lastColumn="0" w:noHBand="0" w:noVBand="1"/>
      </w:tblPr>
      <w:tblGrid>
        <w:gridCol w:w="1806"/>
        <w:gridCol w:w="3194"/>
        <w:gridCol w:w="3419"/>
      </w:tblGrid>
      <w:tr w:rsidR="00EE3DF5" w14:paraId="44F1BEBE" w14:textId="77777777" w:rsidTr="00E4538A">
        <w:trPr>
          <w:trHeight w:val="625"/>
        </w:trPr>
        <w:tc>
          <w:tcPr>
            <w:tcW w:w="1806" w:type="dxa"/>
            <w:vAlign w:val="center"/>
            <w:hideMark/>
          </w:tcPr>
          <w:p w14:paraId="0748178A"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3194" w:type="dxa"/>
            <w:vAlign w:val="center"/>
            <w:hideMark/>
          </w:tcPr>
          <w:p w14:paraId="73BBB257"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Nature of Experience/</w:t>
            </w:r>
          </w:p>
          <w:p w14:paraId="02B5B0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Job Title</w:t>
            </w:r>
          </w:p>
        </w:tc>
        <w:tc>
          <w:tcPr>
            <w:tcW w:w="3419" w:type="dxa"/>
            <w:vAlign w:val="center"/>
            <w:hideMark/>
          </w:tcPr>
          <w:p w14:paraId="0F30246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2311B0E5" w14:textId="77777777" w:rsidTr="00E4538A">
        <w:trPr>
          <w:trHeight w:val="325"/>
        </w:trPr>
        <w:tc>
          <w:tcPr>
            <w:tcW w:w="1806" w:type="dxa"/>
            <w:hideMark/>
          </w:tcPr>
          <w:p w14:paraId="092F4D6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194" w:type="dxa"/>
          </w:tcPr>
          <w:p w14:paraId="76B91BB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419" w:type="dxa"/>
          </w:tcPr>
          <w:p w14:paraId="366A321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78BC0EA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618B88E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41106E45"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2E63312C"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8640" w:type="dxa"/>
        <w:tblLook w:val="04A0" w:firstRow="1" w:lastRow="0" w:firstColumn="1" w:lastColumn="0" w:noHBand="0" w:noVBand="1"/>
      </w:tblPr>
      <w:tblGrid>
        <w:gridCol w:w="2031"/>
        <w:gridCol w:w="3593"/>
        <w:gridCol w:w="3016"/>
      </w:tblGrid>
      <w:tr w:rsidR="00EE3DF5" w14:paraId="0101ABA9" w14:textId="77777777" w:rsidTr="00120570">
        <w:trPr>
          <w:trHeight w:val="299"/>
        </w:trPr>
        <w:tc>
          <w:tcPr>
            <w:tcW w:w="2031" w:type="dxa"/>
            <w:vAlign w:val="center"/>
            <w:hideMark/>
          </w:tcPr>
          <w:p w14:paraId="2E62323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593" w:type="dxa"/>
            <w:vAlign w:val="center"/>
            <w:hideMark/>
          </w:tcPr>
          <w:p w14:paraId="082E0C0E"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Name of Organization</w:t>
            </w:r>
          </w:p>
        </w:tc>
        <w:tc>
          <w:tcPr>
            <w:tcW w:w="3016" w:type="dxa"/>
            <w:vAlign w:val="center"/>
            <w:hideMark/>
          </w:tcPr>
          <w:p w14:paraId="699129E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6D50C2D8" w14:textId="77777777" w:rsidTr="00120570">
        <w:trPr>
          <w:trHeight w:val="299"/>
        </w:trPr>
        <w:tc>
          <w:tcPr>
            <w:tcW w:w="2031" w:type="dxa"/>
            <w:hideMark/>
          </w:tcPr>
          <w:p w14:paraId="382327F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593" w:type="dxa"/>
          </w:tcPr>
          <w:p w14:paraId="37C12A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016" w:type="dxa"/>
          </w:tcPr>
          <w:p w14:paraId="08778C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r w:rsidR="00EE3DF5" w14:paraId="6ED7003B" w14:textId="77777777" w:rsidTr="00120570">
        <w:trPr>
          <w:trHeight w:val="312"/>
        </w:trPr>
        <w:tc>
          <w:tcPr>
            <w:tcW w:w="2031" w:type="dxa"/>
            <w:hideMark/>
          </w:tcPr>
          <w:p w14:paraId="4E4FCA5C"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593" w:type="dxa"/>
          </w:tcPr>
          <w:p w14:paraId="661308DB"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016" w:type="dxa"/>
          </w:tcPr>
          <w:p w14:paraId="0347A6CF"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r>
    </w:tbl>
    <w:p w14:paraId="4930B7A5"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8330" w:type="dxa"/>
        <w:tblLook w:val="04A0" w:firstRow="1" w:lastRow="0" w:firstColumn="1" w:lastColumn="0" w:noHBand="0" w:noVBand="1"/>
      </w:tblPr>
      <w:tblGrid>
        <w:gridCol w:w="2910"/>
        <w:gridCol w:w="2646"/>
        <w:gridCol w:w="2774"/>
      </w:tblGrid>
      <w:tr w:rsidR="00EE3DF5" w14:paraId="7F65F367" w14:textId="77777777" w:rsidTr="00E4538A">
        <w:trPr>
          <w:trHeight w:val="330"/>
        </w:trPr>
        <w:tc>
          <w:tcPr>
            <w:tcW w:w="2910" w:type="dxa"/>
            <w:hideMark/>
          </w:tcPr>
          <w:p w14:paraId="6D02082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646" w:type="dxa"/>
            <w:hideMark/>
          </w:tcPr>
          <w:p w14:paraId="0200EBB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774" w:type="dxa"/>
            <w:hideMark/>
          </w:tcPr>
          <w:p w14:paraId="785F69A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032B18BD" w14:textId="77777777" w:rsidTr="00E4538A">
        <w:trPr>
          <w:trHeight w:val="330"/>
        </w:trPr>
        <w:tc>
          <w:tcPr>
            <w:tcW w:w="2910" w:type="dxa"/>
          </w:tcPr>
          <w:p w14:paraId="0537BA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46" w:type="dxa"/>
          </w:tcPr>
          <w:p w14:paraId="45F57D0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774" w:type="dxa"/>
            <w:hideMark/>
          </w:tcPr>
          <w:p w14:paraId="75CAE11D"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r w:rsidR="00EE3DF5" w14:paraId="6A408842" w14:textId="77777777" w:rsidTr="00E4538A">
        <w:trPr>
          <w:trHeight w:val="345"/>
        </w:trPr>
        <w:tc>
          <w:tcPr>
            <w:tcW w:w="2910" w:type="dxa"/>
          </w:tcPr>
          <w:p w14:paraId="2760C03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45BB92C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47FA594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2465B967" w14:textId="77777777" w:rsidTr="00E4538A">
        <w:trPr>
          <w:trHeight w:val="330"/>
        </w:trPr>
        <w:tc>
          <w:tcPr>
            <w:tcW w:w="2910" w:type="dxa"/>
          </w:tcPr>
          <w:p w14:paraId="48B8290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5C0B2F0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3418544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bl>
    <w:p w14:paraId="6D867231" w14:textId="77777777" w:rsidR="00EE3DF5" w:rsidRDefault="00EE3DF5" w:rsidP="00EE3DF5">
      <w:pPr>
        <w:widowControl w:val="0"/>
        <w:overflowPunct w:val="0"/>
        <w:autoSpaceDE w:val="0"/>
        <w:autoSpaceDN w:val="0"/>
        <w:adjustRightInd w:val="0"/>
        <w:spacing w:line="276" w:lineRule="auto"/>
        <w:ind w:right="20"/>
        <w:jc w:val="both"/>
        <w:rPr>
          <w:rFonts w:cs="Times New Roman"/>
          <w:b w:val="0"/>
          <w:szCs w:val="24"/>
        </w:rPr>
      </w:pPr>
    </w:p>
    <w:p w14:paraId="59D7B078"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387" w:type="dxa"/>
        <w:tblLook w:val="04A0" w:firstRow="1" w:lastRow="0" w:firstColumn="1" w:lastColumn="0" w:noHBand="0" w:noVBand="1"/>
      </w:tblPr>
      <w:tblGrid>
        <w:gridCol w:w="1725"/>
        <w:gridCol w:w="6662"/>
      </w:tblGrid>
      <w:tr w:rsidR="00EE3DF5" w14:paraId="044CE811" w14:textId="77777777" w:rsidTr="00E4538A">
        <w:trPr>
          <w:trHeight w:val="274"/>
        </w:trPr>
        <w:tc>
          <w:tcPr>
            <w:tcW w:w="1725" w:type="dxa"/>
            <w:hideMark/>
          </w:tcPr>
          <w:p w14:paraId="4299D0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662" w:type="dxa"/>
            <w:hideMark/>
          </w:tcPr>
          <w:p w14:paraId="21DBB21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1D79691C" w14:textId="77777777" w:rsidTr="00E4538A">
        <w:trPr>
          <w:trHeight w:val="274"/>
        </w:trPr>
        <w:tc>
          <w:tcPr>
            <w:tcW w:w="1725" w:type="dxa"/>
            <w:hideMark/>
          </w:tcPr>
          <w:p w14:paraId="156F8C6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662" w:type="dxa"/>
          </w:tcPr>
          <w:p w14:paraId="7368FB3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08E7A5B8" w14:textId="77777777" w:rsidTr="00E4538A">
        <w:trPr>
          <w:trHeight w:val="563"/>
        </w:trPr>
        <w:tc>
          <w:tcPr>
            <w:tcW w:w="1725" w:type="dxa"/>
            <w:hideMark/>
          </w:tcPr>
          <w:p w14:paraId="55C216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662" w:type="dxa"/>
          </w:tcPr>
          <w:p w14:paraId="11EB3F4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648F89B7" w14:textId="1E8AD522" w:rsidR="00EE3DF5" w:rsidRDefault="001277CD" w:rsidP="001277CD">
      <w:pPr>
        <w:pStyle w:val="Heading2"/>
      </w:pPr>
      <w:bookmarkStart w:id="102" w:name="_Toc131886482"/>
      <w:r>
        <w:lastRenderedPageBreak/>
        <w:t>Appendix F. Miscellaneous</w:t>
      </w:r>
      <w:bookmarkEnd w:id="102"/>
    </w:p>
    <w:p w14:paraId="4E4D3BC6" w14:textId="77777777" w:rsidR="001277CD" w:rsidRDefault="001277CD" w:rsidP="00EE3DF5">
      <w:pPr>
        <w:tabs>
          <w:tab w:val="left" w:pos="195"/>
          <w:tab w:val="center" w:pos="4320"/>
        </w:tabs>
        <w:jc w:val="left"/>
        <w:rPr>
          <w:lang w:eastAsia="en-PH"/>
        </w:rPr>
      </w:pPr>
    </w:p>
    <w:p w14:paraId="71A30B2B" w14:textId="77777777" w:rsidR="00EE3DF5" w:rsidRDefault="00EE3DF5" w:rsidP="00EE3DF5">
      <w:pPr>
        <w:spacing w:line="360" w:lineRule="auto"/>
        <w:rPr>
          <w:rFonts w:cs="Times New Roman"/>
          <w:szCs w:val="24"/>
        </w:rPr>
      </w:pPr>
      <w:r>
        <w:rPr>
          <w:rFonts w:cs="Times New Roman"/>
          <w:szCs w:val="24"/>
        </w:rPr>
        <w:t>TRANSCRIPT OF INTERVIEW</w:t>
      </w:r>
    </w:p>
    <w:p w14:paraId="16F05AB9" w14:textId="77777777" w:rsidR="00EE3DF5" w:rsidRDefault="00EE3DF5" w:rsidP="00EE3DF5">
      <w:pPr>
        <w:spacing w:line="360" w:lineRule="auto"/>
        <w:jc w:val="both"/>
        <w:rPr>
          <w:rFonts w:cs="Times New Roman"/>
          <w:b w:val="0"/>
          <w:bCs/>
          <w:szCs w:val="24"/>
        </w:rPr>
      </w:pPr>
      <w:r>
        <w:rPr>
          <w:rFonts w:cs="Times New Roman"/>
          <w:szCs w:val="24"/>
        </w:rPr>
        <w:t xml:space="preserve">Respondent: </w:t>
      </w:r>
      <w:r>
        <w:rPr>
          <w:rFonts w:cs="Times New Roman"/>
          <w:b w:val="0"/>
          <w:bCs/>
          <w:szCs w:val="24"/>
        </w:rPr>
        <w:t>REYAN FERNANDEZ ANTIQUIN - RVM Hog Farm owner</w:t>
      </w:r>
    </w:p>
    <w:p w14:paraId="1DD5267A" w14:textId="77777777" w:rsidR="00EE3DF5" w:rsidRDefault="00EE3DF5" w:rsidP="00EE3DF5">
      <w:pPr>
        <w:spacing w:line="360" w:lineRule="auto"/>
        <w:jc w:val="both"/>
        <w:rPr>
          <w:rFonts w:cs="Times New Roman"/>
          <w:szCs w:val="24"/>
        </w:rPr>
      </w:pPr>
    </w:p>
    <w:p w14:paraId="1531E3CD" w14:textId="77777777" w:rsidR="00EE3DF5" w:rsidRDefault="00EE3DF5" w:rsidP="00EE3DF5">
      <w:pPr>
        <w:spacing w:line="360" w:lineRule="auto"/>
        <w:jc w:val="both"/>
        <w:rPr>
          <w:rFonts w:cs="Times New Roman"/>
          <w:b w:val="0"/>
          <w:bCs/>
          <w:szCs w:val="24"/>
        </w:rPr>
      </w:pPr>
      <w:r>
        <w:rPr>
          <w:rFonts w:cs="Times New Roman"/>
          <w:szCs w:val="24"/>
        </w:rPr>
        <w:t xml:space="preserve">Q1: </w:t>
      </w:r>
      <w:r>
        <w:rPr>
          <w:rFonts w:cs="Times New Roman"/>
          <w:b w:val="0"/>
          <w:bCs/>
          <w:szCs w:val="24"/>
        </w:rPr>
        <w:t>What are the feeds you use in your farm?</w:t>
      </w:r>
    </w:p>
    <w:p w14:paraId="35FCDBE8"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These are the list of feeds we use in our farm</w:t>
      </w:r>
      <w:r>
        <w:rPr>
          <w:rFonts w:cs="Times New Roman"/>
          <w:b w:val="0"/>
          <w:bCs/>
          <w:szCs w:val="24"/>
        </w:rPr>
        <w:t xml:space="preserve">: </w:t>
      </w:r>
      <w:r>
        <w:rPr>
          <w:rFonts w:cs="Times New Roman"/>
          <w:b w:val="0"/>
          <w:bCs/>
          <w:szCs w:val="24"/>
          <w:lang w:val="en-US"/>
        </w:rPr>
        <w:t>gestating,</w:t>
      </w:r>
      <w:r>
        <w:rPr>
          <w:rFonts w:cs="Times New Roman"/>
          <w:b w:val="0"/>
          <w:bCs/>
          <w:szCs w:val="24"/>
        </w:rPr>
        <w:t xml:space="preserve"> </w:t>
      </w:r>
      <w:r>
        <w:rPr>
          <w:rFonts w:cs="Times New Roman"/>
          <w:b w:val="0"/>
          <w:bCs/>
          <w:szCs w:val="24"/>
          <w:lang w:val="en-US"/>
        </w:rPr>
        <w:t>lactating,</w:t>
      </w:r>
      <w:r>
        <w:rPr>
          <w:rFonts w:cs="Times New Roman"/>
          <w:b w:val="0"/>
          <w:bCs/>
          <w:szCs w:val="24"/>
        </w:rPr>
        <w:t xml:space="preserve"> </w:t>
      </w:r>
      <w:r>
        <w:rPr>
          <w:rFonts w:cs="Times New Roman"/>
          <w:b w:val="0"/>
          <w:bCs/>
          <w:szCs w:val="24"/>
          <w:lang w:val="en-US"/>
        </w:rPr>
        <w:t>booster,</w:t>
      </w:r>
      <w:r>
        <w:rPr>
          <w:rFonts w:cs="Times New Roman"/>
          <w:b w:val="0"/>
          <w:bCs/>
          <w:szCs w:val="24"/>
        </w:rPr>
        <w:t xml:space="preserve"> S</w:t>
      </w:r>
      <w:r>
        <w:rPr>
          <w:rFonts w:cs="Times New Roman"/>
          <w:b w:val="0"/>
          <w:bCs/>
          <w:szCs w:val="24"/>
          <w:lang w:val="en-US"/>
        </w:rPr>
        <w:t>tarter,</w:t>
      </w:r>
      <w:r>
        <w:rPr>
          <w:rFonts w:cs="Times New Roman"/>
          <w:b w:val="0"/>
          <w:bCs/>
          <w:szCs w:val="24"/>
        </w:rPr>
        <w:t xml:space="preserve"> p</w:t>
      </w:r>
      <w:r>
        <w:rPr>
          <w:rFonts w:cs="Times New Roman"/>
          <w:b w:val="0"/>
          <w:bCs/>
          <w:szCs w:val="24"/>
          <w:lang w:val="en-US"/>
        </w:rPr>
        <w:t>re</w:t>
      </w:r>
      <w:r>
        <w:rPr>
          <w:rFonts w:cs="Times New Roman"/>
          <w:b w:val="0"/>
          <w:bCs/>
          <w:szCs w:val="24"/>
        </w:rPr>
        <w:t>-</w:t>
      </w:r>
      <w:r>
        <w:rPr>
          <w:rFonts w:cs="Times New Roman"/>
          <w:b w:val="0"/>
          <w:bCs/>
          <w:szCs w:val="24"/>
          <w:lang w:val="en-US"/>
        </w:rPr>
        <w:t>starter,</w:t>
      </w:r>
      <w:r>
        <w:rPr>
          <w:rFonts w:cs="Times New Roman"/>
          <w:b w:val="0"/>
          <w:bCs/>
          <w:szCs w:val="24"/>
        </w:rPr>
        <w:t xml:space="preserve"> g</w:t>
      </w:r>
      <w:r>
        <w:rPr>
          <w:rFonts w:cs="Times New Roman"/>
          <w:b w:val="0"/>
          <w:bCs/>
          <w:szCs w:val="24"/>
          <w:lang w:val="en-US"/>
        </w:rPr>
        <w:t>rower</w:t>
      </w:r>
      <w:r>
        <w:rPr>
          <w:rFonts w:cs="Times New Roman"/>
          <w:b w:val="0"/>
          <w:bCs/>
          <w:szCs w:val="24"/>
        </w:rPr>
        <w:t>,</w:t>
      </w:r>
      <w:r>
        <w:rPr>
          <w:rFonts w:cs="Times New Roman"/>
          <w:b w:val="0"/>
          <w:bCs/>
          <w:szCs w:val="24"/>
          <w:lang w:val="en-US"/>
        </w:rPr>
        <w:t xml:space="preserve"> and finisher.</w:t>
      </w:r>
    </w:p>
    <w:p w14:paraId="408D221B" w14:textId="77777777" w:rsidR="00EE3DF5" w:rsidRDefault="00EE3DF5" w:rsidP="00EE3DF5">
      <w:pPr>
        <w:spacing w:line="360" w:lineRule="auto"/>
        <w:jc w:val="both"/>
        <w:rPr>
          <w:rFonts w:cs="Times New Roman"/>
          <w:b w:val="0"/>
          <w:bCs/>
          <w:szCs w:val="24"/>
        </w:rPr>
      </w:pPr>
      <w:r>
        <w:rPr>
          <w:rFonts w:cs="Times New Roman"/>
          <w:szCs w:val="24"/>
        </w:rPr>
        <w:t>Q2:</w:t>
      </w:r>
      <w:r>
        <w:rPr>
          <w:rFonts w:cs="Times New Roman"/>
          <w:b w:val="0"/>
          <w:bCs/>
          <w:szCs w:val="24"/>
        </w:rPr>
        <w:t xml:space="preserve"> How many times do you inject vitamins in your pigs</w:t>
      </w:r>
      <w:r>
        <w:rPr>
          <w:rFonts w:cs="Times New Roman"/>
          <w:b w:val="0"/>
          <w:bCs/>
          <w:szCs w:val="24"/>
          <w:lang w:val="en-US"/>
        </w:rPr>
        <w:t>?</w:t>
      </w:r>
    </w:p>
    <w:p w14:paraId="016242F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We inject vitamin</w:t>
      </w:r>
      <w:r>
        <w:rPr>
          <w:rFonts w:cs="Times New Roman"/>
          <w:b w:val="0"/>
          <w:bCs/>
          <w:szCs w:val="24"/>
        </w:rPr>
        <w:t>s</w:t>
      </w:r>
      <w:r>
        <w:rPr>
          <w:rFonts w:cs="Times New Roman"/>
          <w:b w:val="0"/>
          <w:bCs/>
          <w:szCs w:val="24"/>
          <w:lang w:val="en-US"/>
        </w:rPr>
        <w:t xml:space="preserve"> according to the growth of the pig.</w:t>
      </w:r>
    </w:p>
    <w:p w14:paraId="31AF0F4A" w14:textId="77777777" w:rsidR="00EE3DF5" w:rsidRDefault="00EE3DF5" w:rsidP="00EE3DF5">
      <w:pPr>
        <w:spacing w:line="360" w:lineRule="auto"/>
        <w:jc w:val="both"/>
        <w:rPr>
          <w:rFonts w:cs="Times New Roman"/>
          <w:b w:val="0"/>
          <w:bCs/>
          <w:szCs w:val="24"/>
        </w:rPr>
      </w:pPr>
      <w:r>
        <w:rPr>
          <w:rFonts w:cs="Times New Roman"/>
          <w:szCs w:val="24"/>
        </w:rPr>
        <w:t>Q3:</w:t>
      </w:r>
      <w:r>
        <w:rPr>
          <w:rFonts w:cs="Times New Roman"/>
          <w:b w:val="0"/>
          <w:bCs/>
          <w:szCs w:val="24"/>
        </w:rPr>
        <w:t xml:space="preserve"> How do you record your expenses in your farm? Is it daily, weekly, or monthly?</w:t>
      </w:r>
    </w:p>
    <w:p w14:paraId="23EA4767" w14:textId="77777777" w:rsidR="00EE3DF5" w:rsidRDefault="00EE3DF5" w:rsidP="00EE3DF5">
      <w:pPr>
        <w:spacing w:line="360" w:lineRule="auto"/>
        <w:jc w:val="both"/>
        <w:rPr>
          <w:rFonts w:cs="Times New Roman"/>
          <w:b w:val="0"/>
          <w:bCs/>
          <w:szCs w:val="24"/>
        </w:rPr>
      </w:pPr>
      <w:r>
        <w:rPr>
          <w:rFonts w:cs="Times New Roman"/>
          <w:szCs w:val="24"/>
        </w:rPr>
        <w:t xml:space="preserve">Answer: </w:t>
      </w:r>
      <w:r>
        <w:rPr>
          <w:rFonts w:cs="Times New Roman"/>
          <w:b w:val="0"/>
          <w:bCs/>
          <w:szCs w:val="24"/>
          <w:lang w:val="en-US"/>
        </w:rPr>
        <w:t>We record the income and expenses using logbook, and it is daily, weekly, monthly</w:t>
      </w:r>
      <w:r>
        <w:rPr>
          <w:rFonts w:cs="Times New Roman"/>
          <w:b w:val="0"/>
          <w:bCs/>
          <w:szCs w:val="24"/>
        </w:rPr>
        <w:t>,</w:t>
      </w:r>
      <w:r>
        <w:rPr>
          <w:rFonts w:cs="Times New Roman"/>
          <w:b w:val="0"/>
          <w:bCs/>
          <w:szCs w:val="24"/>
          <w:lang w:val="en-US"/>
        </w:rPr>
        <w:t xml:space="preserve"> and yearly.</w:t>
      </w:r>
    </w:p>
    <w:p w14:paraId="6DC1FE43" w14:textId="77777777" w:rsidR="00EE3DF5" w:rsidRDefault="00EE3DF5" w:rsidP="00EE3DF5">
      <w:pPr>
        <w:spacing w:line="360" w:lineRule="auto"/>
        <w:jc w:val="both"/>
        <w:rPr>
          <w:rFonts w:cs="Times New Roman"/>
          <w:b w:val="0"/>
          <w:bCs/>
          <w:szCs w:val="24"/>
        </w:rPr>
      </w:pPr>
      <w:r>
        <w:rPr>
          <w:rFonts w:cs="Times New Roman"/>
          <w:szCs w:val="24"/>
        </w:rPr>
        <w:t>Q4:</w:t>
      </w:r>
      <w:r>
        <w:rPr>
          <w:rFonts w:cs="Times New Roman"/>
          <w:b w:val="0"/>
          <w:bCs/>
          <w:szCs w:val="24"/>
        </w:rPr>
        <w:t xml:space="preserve"> For kinds of pigs (mother pig, piglet, boar, adult pig) do they have different deworming procedures? What are those?</w:t>
      </w:r>
    </w:p>
    <w:p w14:paraId="46444F9B"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hey have the same deworming medicine.</w:t>
      </w:r>
    </w:p>
    <w:p w14:paraId="45AEC7E6" w14:textId="77777777" w:rsidR="00EE3DF5" w:rsidRDefault="00EE3DF5" w:rsidP="00EE3DF5">
      <w:pPr>
        <w:spacing w:line="360" w:lineRule="auto"/>
        <w:jc w:val="both"/>
        <w:rPr>
          <w:rFonts w:cs="Times New Roman"/>
          <w:b w:val="0"/>
          <w:bCs/>
          <w:szCs w:val="24"/>
        </w:rPr>
      </w:pPr>
      <w:r>
        <w:rPr>
          <w:rFonts w:cs="Times New Roman"/>
          <w:b w:val="0"/>
          <w:bCs/>
          <w:szCs w:val="24"/>
        </w:rPr>
        <w:t>Mother Pig (Gilts /Sow):</w:t>
      </w:r>
      <w:r>
        <w:rPr>
          <w:rFonts w:cs="Times New Roman"/>
          <w:b w:val="0"/>
          <w:bCs/>
          <w:szCs w:val="24"/>
          <w:lang w:val="en-US"/>
        </w:rPr>
        <w:t xml:space="preserve"> Ivermectin</w:t>
      </w:r>
    </w:p>
    <w:p w14:paraId="5D378D2F" w14:textId="77777777" w:rsidR="00EE3DF5" w:rsidRDefault="00EE3DF5" w:rsidP="00EE3DF5">
      <w:pPr>
        <w:spacing w:line="360" w:lineRule="auto"/>
        <w:jc w:val="both"/>
        <w:rPr>
          <w:rFonts w:cs="Times New Roman"/>
          <w:b w:val="0"/>
          <w:bCs/>
          <w:szCs w:val="24"/>
        </w:rPr>
      </w:pPr>
      <w:r>
        <w:rPr>
          <w:rFonts w:cs="Times New Roman"/>
          <w:b w:val="0"/>
          <w:bCs/>
          <w:szCs w:val="24"/>
        </w:rPr>
        <w:t>Piglet:</w:t>
      </w:r>
      <w:r>
        <w:rPr>
          <w:rFonts w:cs="Times New Roman"/>
          <w:b w:val="0"/>
          <w:bCs/>
          <w:szCs w:val="24"/>
          <w:lang w:val="en-US"/>
        </w:rPr>
        <w:t xml:space="preserve"> Ivermectin</w:t>
      </w:r>
    </w:p>
    <w:p w14:paraId="37301A9E" w14:textId="77777777" w:rsidR="00EE3DF5" w:rsidRDefault="00EE3DF5" w:rsidP="00EE3DF5">
      <w:pPr>
        <w:spacing w:line="360" w:lineRule="auto"/>
        <w:jc w:val="both"/>
        <w:rPr>
          <w:rFonts w:cs="Times New Roman"/>
          <w:b w:val="0"/>
          <w:bCs/>
          <w:szCs w:val="24"/>
        </w:rPr>
      </w:pPr>
      <w:r>
        <w:rPr>
          <w:rFonts w:cs="Times New Roman"/>
          <w:b w:val="0"/>
          <w:bCs/>
          <w:szCs w:val="24"/>
        </w:rPr>
        <w:t>Boar:</w:t>
      </w:r>
      <w:r>
        <w:rPr>
          <w:rFonts w:cs="Times New Roman"/>
          <w:b w:val="0"/>
          <w:bCs/>
          <w:szCs w:val="24"/>
          <w:lang w:val="en-US"/>
        </w:rPr>
        <w:t xml:space="preserve"> Ivermectin</w:t>
      </w:r>
    </w:p>
    <w:p w14:paraId="4B79F15F" w14:textId="77777777" w:rsidR="00EE3DF5" w:rsidRDefault="00EE3DF5" w:rsidP="00EE3DF5">
      <w:pPr>
        <w:spacing w:line="360" w:lineRule="auto"/>
        <w:jc w:val="both"/>
        <w:rPr>
          <w:rFonts w:cs="Times New Roman"/>
          <w:b w:val="0"/>
          <w:bCs/>
          <w:szCs w:val="24"/>
        </w:rPr>
      </w:pPr>
      <w:r>
        <w:rPr>
          <w:rFonts w:cs="Times New Roman"/>
          <w:b w:val="0"/>
          <w:bCs/>
          <w:szCs w:val="24"/>
        </w:rPr>
        <w:t>Adult Pig:</w:t>
      </w:r>
      <w:r>
        <w:rPr>
          <w:rFonts w:cs="Times New Roman"/>
          <w:b w:val="0"/>
          <w:bCs/>
          <w:szCs w:val="24"/>
          <w:lang w:val="en-US"/>
        </w:rPr>
        <w:t xml:space="preserve"> Ivermectin</w:t>
      </w:r>
    </w:p>
    <w:p w14:paraId="202D986A" w14:textId="77777777" w:rsidR="00EE3DF5" w:rsidRDefault="00EE3DF5" w:rsidP="00EE3DF5">
      <w:pPr>
        <w:spacing w:line="360" w:lineRule="auto"/>
        <w:jc w:val="both"/>
        <w:rPr>
          <w:rFonts w:cs="Times New Roman"/>
          <w:b w:val="0"/>
          <w:bCs/>
          <w:szCs w:val="24"/>
        </w:rPr>
      </w:pPr>
      <w:r>
        <w:rPr>
          <w:rFonts w:cs="Times New Roman"/>
          <w:szCs w:val="24"/>
        </w:rPr>
        <w:t>Q5:</w:t>
      </w:r>
      <w:r>
        <w:rPr>
          <w:rFonts w:cs="Times New Roman"/>
          <w:b w:val="0"/>
          <w:bCs/>
          <w:szCs w:val="24"/>
        </w:rPr>
        <w:t xml:space="preserve"> What is the monthly budget for the feeds, vitamins, and deworming?</w:t>
      </w:r>
    </w:p>
    <w:p w14:paraId="103CD84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budget for the feed</w:t>
      </w:r>
      <w:r>
        <w:rPr>
          <w:rFonts w:cs="Times New Roman"/>
          <w:b w:val="0"/>
          <w:bCs/>
          <w:szCs w:val="24"/>
        </w:rPr>
        <w:t>s</w:t>
      </w:r>
      <w:r>
        <w:rPr>
          <w:rFonts w:cs="Times New Roman"/>
          <w:b w:val="0"/>
          <w:bCs/>
          <w:szCs w:val="24"/>
          <w:lang w:val="en-US"/>
        </w:rPr>
        <w:t xml:space="preserve"> and other are different each time cause the product price are not stable it </w:t>
      </w:r>
      <w:r>
        <w:rPr>
          <w:rFonts w:cs="Times New Roman"/>
          <w:b w:val="0"/>
          <w:bCs/>
          <w:szCs w:val="24"/>
        </w:rPr>
        <w:t>changes</w:t>
      </w:r>
      <w:r>
        <w:rPr>
          <w:rFonts w:cs="Times New Roman"/>
          <w:b w:val="0"/>
          <w:bCs/>
          <w:szCs w:val="24"/>
          <w:lang w:val="en-US"/>
        </w:rPr>
        <w:t xml:space="preserve"> every</w:t>
      </w:r>
      <w:r>
        <w:rPr>
          <w:rFonts w:cs="Times New Roman"/>
          <w:b w:val="0"/>
          <w:bCs/>
          <w:szCs w:val="24"/>
        </w:rPr>
        <w:t xml:space="preserve"> </w:t>
      </w:r>
      <w:r>
        <w:rPr>
          <w:rFonts w:cs="Times New Roman"/>
          <w:b w:val="0"/>
          <w:bCs/>
          <w:szCs w:val="24"/>
          <w:lang w:val="en-US"/>
        </w:rPr>
        <w:t xml:space="preserve">time. But our budget is 400kl of </w:t>
      </w:r>
      <w:proofErr w:type="gramStart"/>
      <w:r>
        <w:rPr>
          <w:rFonts w:cs="Times New Roman"/>
          <w:b w:val="0"/>
          <w:bCs/>
          <w:szCs w:val="24"/>
          <w:lang w:val="en-US"/>
        </w:rPr>
        <w:t>feed</w:t>
      </w:r>
      <w:r>
        <w:rPr>
          <w:rFonts w:cs="Times New Roman"/>
          <w:b w:val="0"/>
          <w:bCs/>
          <w:szCs w:val="24"/>
        </w:rPr>
        <w:t>s</w:t>
      </w:r>
      <w:proofErr w:type="gramEnd"/>
      <w:r>
        <w:rPr>
          <w:rFonts w:cs="Times New Roman"/>
          <w:b w:val="0"/>
          <w:bCs/>
          <w:szCs w:val="24"/>
          <w:lang w:val="en-US"/>
        </w:rPr>
        <w:t xml:space="preserve"> per 2 weeks. As for the vitamins and deworm they are pack.</w:t>
      </w:r>
    </w:p>
    <w:p w14:paraId="0940DC81" w14:textId="77777777" w:rsidR="00EE3DF5" w:rsidRDefault="00EE3DF5" w:rsidP="00EE3DF5">
      <w:pPr>
        <w:spacing w:line="360" w:lineRule="auto"/>
        <w:jc w:val="both"/>
        <w:rPr>
          <w:rFonts w:cs="Times New Roman"/>
          <w:b w:val="0"/>
          <w:bCs/>
          <w:szCs w:val="24"/>
        </w:rPr>
      </w:pPr>
      <w:r>
        <w:rPr>
          <w:rFonts w:cs="Times New Roman"/>
          <w:szCs w:val="24"/>
        </w:rPr>
        <w:t>Q6:</w:t>
      </w:r>
      <w:r>
        <w:rPr>
          <w:rFonts w:cs="Times New Roman"/>
          <w:b w:val="0"/>
          <w:bCs/>
          <w:szCs w:val="24"/>
        </w:rPr>
        <w:t xml:space="preserve"> How frequent do you sell the pigs?</w:t>
      </w:r>
    </w:p>
    <w:p w14:paraId="1857FEC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t depend</w:t>
      </w:r>
      <w:r>
        <w:rPr>
          <w:rFonts w:cs="Times New Roman"/>
          <w:b w:val="0"/>
          <w:bCs/>
          <w:szCs w:val="24"/>
        </w:rPr>
        <w:t>s</w:t>
      </w:r>
      <w:r>
        <w:rPr>
          <w:rFonts w:cs="Times New Roman"/>
          <w:b w:val="0"/>
          <w:bCs/>
          <w:szCs w:val="24"/>
          <w:lang w:val="en-US"/>
        </w:rPr>
        <w:t xml:space="preserve"> on the quantity and weight of the pig and at the same time it depends on the buyer.</w:t>
      </w:r>
    </w:p>
    <w:p w14:paraId="02D50D4E" w14:textId="77777777" w:rsidR="00EE3DF5" w:rsidRDefault="00EE3DF5" w:rsidP="00EE3DF5">
      <w:pPr>
        <w:spacing w:line="360" w:lineRule="auto"/>
        <w:jc w:val="both"/>
        <w:rPr>
          <w:rFonts w:cs="Times New Roman"/>
          <w:b w:val="0"/>
          <w:bCs/>
          <w:szCs w:val="24"/>
        </w:rPr>
      </w:pPr>
      <w:r>
        <w:rPr>
          <w:rFonts w:cs="Times New Roman"/>
          <w:szCs w:val="24"/>
        </w:rPr>
        <w:t>Q7:</w:t>
      </w:r>
      <w:r>
        <w:rPr>
          <w:rFonts w:cs="Times New Roman"/>
          <w:b w:val="0"/>
          <w:bCs/>
          <w:szCs w:val="24"/>
        </w:rPr>
        <w:t xml:space="preserve"> What are the specific details that are being recorded in the sow or mother pig?</w:t>
      </w:r>
    </w:p>
    <w:p w14:paraId="426C1EFC"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specific information that are being recorded in sow is the heat period, pregnancy date, boar race, vitamins, deworm and feeding time.</w:t>
      </w:r>
    </w:p>
    <w:p w14:paraId="48ED857C" w14:textId="77777777" w:rsidR="00EE3DF5" w:rsidRDefault="00EE3DF5" w:rsidP="00EE3DF5">
      <w:pPr>
        <w:spacing w:line="360" w:lineRule="auto"/>
        <w:jc w:val="both"/>
        <w:rPr>
          <w:rFonts w:cs="Times New Roman"/>
          <w:b w:val="0"/>
          <w:bCs/>
          <w:szCs w:val="24"/>
        </w:rPr>
      </w:pPr>
      <w:r>
        <w:rPr>
          <w:rFonts w:cs="Times New Roman"/>
          <w:szCs w:val="24"/>
        </w:rPr>
        <w:t>Q8:</w:t>
      </w:r>
      <w:r>
        <w:rPr>
          <w:rFonts w:cs="Times New Roman"/>
          <w:b w:val="0"/>
          <w:bCs/>
          <w:szCs w:val="24"/>
        </w:rPr>
        <w:t xml:space="preserve"> What are the specific details that are being recorded in the piglet?</w:t>
      </w:r>
    </w:p>
    <w:p w14:paraId="5B26D204" w14:textId="77777777" w:rsidR="00EE3DF5" w:rsidRDefault="00EE3DF5" w:rsidP="00EE3DF5">
      <w:pPr>
        <w:jc w:val="both"/>
      </w:pPr>
      <w:r>
        <w:rPr>
          <w:rFonts w:cs="Times New Roman"/>
          <w:szCs w:val="24"/>
        </w:rPr>
        <w:lastRenderedPageBreak/>
        <w:t>Answer:</w:t>
      </w:r>
      <w:r>
        <w:rPr>
          <w:rFonts w:cs="Times New Roman"/>
          <w:b w:val="0"/>
          <w:bCs/>
          <w:szCs w:val="24"/>
        </w:rPr>
        <w:t xml:space="preserve"> T</w:t>
      </w:r>
      <w:r>
        <w:rPr>
          <w:rFonts w:cs="Times New Roman"/>
          <w:b w:val="0"/>
          <w:bCs/>
          <w:szCs w:val="24"/>
          <w:lang w:val="en-US"/>
        </w:rPr>
        <w:t>he information about the piglet that are being recorded is date of birth, breed of both sow and boar, the generation of the pig, vitamins and deworm.</w:t>
      </w:r>
    </w:p>
    <w:p w14:paraId="7B53D9D6" w14:textId="77777777" w:rsidR="00EE3DF5" w:rsidRDefault="00EE3DF5" w:rsidP="00EE3DF5"/>
    <w:p w14:paraId="5AD8E6A5" w14:textId="77777777" w:rsidR="00EE3DF5" w:rsidRDefault="00EE3DF5" w:rsidP="00EE3DF5">
      <w:pPr>
        <w:spacing w:line="360" w:lineRule="auto"/>
        <w:jc w:val="both"/>
        <w:rPr>
          <w:rFonts w:cs="Times New Roman"/>
          <w:b w:val="0"/>
          <w:bCs/>
          <w:szCs w:val="24"/>
        </w:rPr>
      </w:pPr>
      <w:r>
        <w:rPr>
          <w:rFonts w:cs="Times New Roman"/>
          <w:szCs w:val="24"/>
        </w:rPr>
        <w:t>Q9:</w:t>
      </w:r>
      <w:r>
        <w:rPr>
          <w:rFonts w:cs="Times New Roman"/>
          <w:b w:val="0"/>
          <w:bCs/>
          <w:szCs w:val="24"/>
        </w:rPr>
        <w:t xml:space="preserve"> What are the specific details that are being recorded in adult pig?</w:t>
      </w:r>
    </w:p>
    <w:p w14:paraId="4E15242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L</w:t>
      </w:r>
      <w:proofErr w:type="spellStart"/>
      <w:r>
        <w:rPr>
          <w:rFonts w:cs="Times New Roman"/>
          <w:b w:val="0"/>
          <w:bCs/>
          <w:szCs w:val="24"/>
          <w:lang w:val="en-US"/>
        </w:rPr>
        <w:t>ike</w:t>
      </w:r>
      <w:proofErr w:type="spellEnd"/>
      <w:r>
        <w:rPr>
          <w:rFonts w:cs="Times New Roman"/>
          <w:b w:val="0"/>
          <w:bCs/>
          <w:szCs w:val="24"/>
          <w:lang w:val="en-US"/>
        </w:rPr>
        <w:t xml:space="preserve"> in the piglet, adult pig also has the same information that are being recorded.</w:t>
      </w:r>
    </w:p>
    <w:p w14:paraId="1C19C331" w14:textId="77777777" w:rsidR="00EE3DF5" w:rsidRDefault="00EE3DF5" w:rsidP="00EE3DF5">
      <w:pPr>
        <w:spacing w:line="360" w:lineRule="auto"/>
        <w:jc w:val="both"/>
        <w:rPr>
          <w:rFonts w:cs="Times New Roman"/>
          <w:b w:val="0"/>
          <w:bCs/>
          <w:szCs w:val="24"/>
        </w:rPr>
      </w:pPr>
      <w:r>
        <w:rPr>
          <w:rFonts w:cs="Times New Roman"/>
          <w:szCs w:val="24"/>
        </w:rPr>
        <w:t>Q10:</w:t>
      </w:r>
      <w:r>
        <w:rPr>
          <w:rFonts w:cs="Times New Roman"/>
          <w:b w:val="0"/>
          <w:bCs/>
          <w:szCs w:val="24"/>
        </w:rPr>
        <w:t xml:space="preserve"> What are the specific details that are being recorded in boar?</w:t>
      </w:r>
    </w:p>
    <w:p w14:paraId="2361F76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race of the boar is important, the vitamins, deworm and the </w:t>
      </w:r>
      <w:r>
        <w:rPr>
          <w:rFonts w:cs="Times New Roman"/>
          <w:b w:val="0"/>
          <w:bCs/>
          <w:szCs w:val="24"/>
        </w:rPr>
        <w:t>times</w:t>
      </w:r>
      <w:r>
        <w:rPr>
          <w:rFonts w:cs="Times New Roman"/>
          <w:b w:val="0"/>
          <w:bCs/>
          <w:szCs w:val="24"/>
          <w:lang w:val="en-US"/>
        </w:rPr>
        <w:t xml:space="preserve"> it use</w:t>
      </w:r>
      <w:r>
        <w:rPr>
          <w:rFonts w:cs="Times New Roman"/>
          <w:b w:val="0"/>
          <w:bCs/>
          <w:szCs w:val="24"/>
        </w:rPr>
        <w:t xml:space="preserve">s </w:t>
      </w:r>
      <w:r>
        <w:rPr>
          <w:rFonts w:cs="Times New Roman"/>
          <w:b w:val="0"/>
          <w:bCs/>
          <w:szCs w:val="24"/>
          <w:lang w:val="en-US"/>
        </w:rPr>
        <w:t>to breed.</w:t>
      </w:r>
    </w:p>
    <w:p w14:paraId="005D2B00" w14:textId="77777777" w:rsidR="00EE3DF5" w:rsidRDefault="00EE3DF5" w:rsidP="00EE3DF5">
      <w:pPr>
        <w:spacing w:line="360" w:lineRule="auto"/>
        <w:jc w:val="both"/>
        <w:rPr>
          <w:rFonts w:cs="Times New Roman"/>
          <w:b w:val="0"/>
          <w:bCs/>
          <w:szCs w:val="24"/>
        </w:rPr>
      </w:pPr>
      <w:r>
        <w:rPr>
          <w:rFonts w:cs="Times New Roman"/>
          <w:szCs w:val="24"/>
        </w:rPr>
        <w:t>Q11:</w:t>
      </w:r>
      <w:r>
        <w:rPr>
          <w:rFonts w:cs="Times New Roman"/>
          <w:b w:val="0"/>
          <w:bCs/>
          <w:szCs w:val="24"/>
        </w:rPr>
        <w:t xml:space="preserve"> How many times do you feed your pig in a day?</w:t>
      </w:r>
    </w:p>
    <w:p w14:paraId="114746C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F</w:t>
      </w:r>
      <w:r>
        <w:rPr>
          <w:rFonts w:cs="Times New Roman"/>
          <w:b w:val="0"/>
          <w:bCs/>
          <w:szCs w:val="24"/>
          <w:lang w:val="en-US"/>
        </w:rPr>
        <w:t>or sow</w:t>
      </w:r>
      <w:r>
        <w:rPr>
          <w:rFonts w:cs="Times New Roman"/>
          <w:b w:val="0"/>
          <w:bCs/>
          <w:szCs w:val="24"/>
        </w:rPr>
        <w:t>,</w:t>
      </w:r>
      <w:r>
        <w:rPr>
          <w:rFonts w:cs="Times New Roman"/>
          <w:b w:val="0"/>
          <w:bCs/>
          <w:szCs w:val="24"/>
          <w:lang w:val="en-US"/>
        </w:rPr>
        <w:t xml:space="preserve"> we feed it </w:t>
      </w:r>
      <w:r>
        <w:rPr>
          <w:rFonts w:cs="Times New Roman"/>
          <w:b w:val="0"/>
          <w:bCs/>
          <w:szCs w:val="24"/>
        </w:rPr>
        <w:t>two</w:t>
      </w:r>
      <w:r>
        <w:rPr>
          <w:rFonts w:cs="Times New Roman"/>
          <w:b w:val="0"/>
          <w:bCs/>
          <w:szCs w:val="24"/>
          <w:lang w:val="en-US"/>
        </w:rPr>
        <w:t xml:space="preserve"> times a day, for the adult pig we feed it until </w:t>
      </w:r>
      <w:r>
        <w:rPr>
          <w:rFonts w:cs="Times New Roman"/>
          <w:b w:val="0"/>
          <w:bCs/>
          <w:szCs w:val="24"/>
        </w:rPr>
        <w:t>it is</w:t>
      </w:r>
      <w:r>
        <w:rPr>
          <w:rFonts w:cs="Times New Roman"/>
          <w:b w:val="0"/>
          <w:bCs/>
          <w:szCs w:val="24"/>
          <w:lang w:val="en-US"/>
        </w:rPr>
        <w:t xml:space="preserve"> full.</w:t>
      </w:r>
    </w:p>
    <w:p w14:paraId="7673782A" w14:textId="77777777" w:rsidR="00EE3DF5" w:rsidRDefault="00EE3DF5" w:rsidP="00EE3DF5">
      <w:pPr>
        <w:spacing w:line="360" w:lineRule="auto"/>
        <w:jc w:val="both"/>
        <w:rPr>
          <w:rFonts w:cs="Times New Roman"/>
          <w:b w:val="0"/>
          <w:bCs/>
          <w:szCs w:val="24"/>
        </w:rPr>
      </w:pPr>
      <w:r>
        <w:rPr>
          <w:rFonts w:cs="Times New Roman"/>
          <w:szCs w:val="24"/>
        </w:rPr>
        <w:t>Q12:</w:t>
      </w:r>
      <w:r>
        <w:rPr>
          <w:rFonts w:cs="Times New Roman"/>
          <w:b w:val="0"/>
          <w:bCs/>
          <w:szCs w:val="24"/>
        </w:rPr>
        <w:t xml:space="preserve"> How much time do you spend in monitoring the pigs?</w:t>
      </w:r>
    </w:p>
    <w:p w14:paraId="46D5E816"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n monitoring the pig we spent almost 8 hour</w:t>
      </w:r>
      <w:r>
        <w:rPr>
          <w:rFonts w:cs="Times New Roman"/>
          <w:b w:val="0"/>
          <w:bCs/>
          <w:szCs w:val="24"/>
        </w:rPr>
        <w:t>s</w:t>
      </w:r>
      <w:r>
        <w:rPr>
          <w:rFonts w:cs="Times New Roman"/>
          <w:b w:val="0"/>
          <w:bCs/>
          <w:szCs w:val="24"/>
          <w:lang w:val="en-US"/>
        </w:rPr>
        <w:t xml:space="preserve"> just to ensure that the sow in not stress.</w:t>
      </w:r>
    </w:p>
    <w:p w14:paraId="17357793" w14:textId="77777777" w:rsidR="00EE3DF5" w:rsidRDefault="00EE3DF5" w:rsidP="00EE3DF5">
      <w:pPr>
        <w:spacing w:line="360" w:lineRule="auto"/>
        <w:jc w:val="both"/>
        <w:rPr>
          <w:rFonts w:cs="Times New Roman"/>
          <w:b w:val="0"/>
          <w:bCs/>
          <w:szCs w:val="24"/>
        </w:rPr>
      </w:pPr>
      <w:r>
        <w:rPr>
          <w:rFonts w:cs="Times New Roman"/>
          <w:szCs w:val="24"/>
        </w:rPr>
        <w:t>Q13:</w:t>
      </w:r>
      <w:r>
        <w:rPr>
          <w:rFonts w:cs="Times New Roman"/>
          <w:b w:val="0"/>
          <w:bCs/>
          <w:szCs w:val="24"/>
        </w:rPr>
        <w:t xml:space="preserve"> How many times do the veterinarian visit the farm in a month?</w:t>
      </w:r>
    </w:p>
    <w:p w14:paraId="7939053C" w14:textId="25E2805F"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hog farm; they visit at least twice or thrice a month.</w:t>
      </w:r>
    </w:p>
    <w:p w14:paraId="1B8ACFE7" w14:textId="77777777" w:rsidR="00EE3DF5" w:rsidRDefault="00EE3DF5" w:rsidP="00EE3DF5">
      <w:pPr>
        <w:spacing w:line="360" w:lineRule="auto"/>
        <w:jc w:val="both"/>
        <w:rPr>
          <w:rFonts w:cs="Times New Roman"/>
          <w:b w:val="0"/>
          <w:bCs/>
          <w:szCs w:val="24"/>
        </w:rPr>
      </w:pPr>
      <w:r>
        <w:rPr>
          <w:rFonts w:cs="Times New Roman"/>
          <w:szCs w:val="24"/>
        </w:rPr>
        <w:t>Q14:</w:t>
      </w:r>
      <w:r>
        <w:rPr>
          <w:rFonts w:cs="Times New Roman"/>
          <w:b w:val="0"/>
          <w:bCs/>
          <w:szCs w:val="24"/>
        </w:rPr>
        <w:t xml:space="preserve"> How much your pig cost if you sell them in the marketplace?</w:t>
      </w:r>
    </w:p>
    <w:p w14:paraId="3756833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It</w:t>
      </w:r>
      <w:r>
        <w:rPr>
          <w:rFonts w:cs="Times New Roman"/>
          <w:b w:val="0"/>
          <w:bCs/>
          <w:szCs w:val="24"/>
          <w:lang w:val="en-US"/>
        </w:rPr>
        <w:t xml:space="preserve"> depends on the market price and the weight of the pig.</w:t>
      </w:r>
    </w:p>
    <w:p w14:paraId="0CF3EA70" w14:textId="77777777" w:rsidR="00EE3DF5" w:rsidRDefault="00EE3DF5" w:rsidP="00EE3DF5">
      <w:pPr>
        <w:spacing w:line="360" w:lineRule="auto"/>
        <w:jc w:val="both"/>
        <w:rPr>
          <w:rFonts w:cs="Times New Roman"/>
          <w:b w:val="0"/>
          <w:bCs/>
          <w:szCs w:val="24"/>
        </w:rPr>
      </w:pPr>
      <w:r>
        <w:rPr>
          <w:rFonts w:cs="Times New Roman"/>
          <w:szCs w:val="24"/>
        </w:rPr>
        <w:t>Q15:</w:t>
      </w:r>
      <w:r>
        <w:rPr>
          <w:rFonts w:cs="Times New Roman"/>
          <w:b w:val="0"/>
          <w:bCs/>
          <w:szCs w:val="24"/>
        </w:rPr>
        <w:t xml:space="preserve"> How much does a pig weigh when it goes to market?</w:t>
      </w:r>
    </w:p>
    <w:p w14:paraId="047572E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average kilo of </w:t>
      </w:r>
      <w:r>
        <w:rPr>
          <w:rFonts w:cs="Times New Roman"/>
          <w:b w:val="0"/>
          <w:bCs/>
          <w:szCs w:val="24"/>
        </w:rPr>
        <w:t>t</w:t>
      </w:r>
      <w:r>
        <w:rPr>
          <w:rFonts w:cs="Times New Roman"/>
          <w:b w:val="0"/>
          <w:bCs/>
          <w:szCs w:val="24"/>
          <w:lang w:val="en-US"/>
        </w:rPr>
        <w:t xml:space="preserve">he pig that should be sold is </w:t>
      </w:r>
      <w:r>
        <w:rPr>
          <w:rFonts w:cs="Times New Roman"/>
          <w:b w:val="0"/>
          <w:bCs/>
          <w:szCs w:val="24"/>
        </w:rPr>
        <w:t>eighty</w:t>
      </w:r>
      <w:r>
        <w:rPr>
          <w:rFonts w:cs="Times New Roman"/>
          <w:b w:val="0"/>
          <w:bCs/>
          <w:szCs w:val="24"/>
          <w:lang w:val="en-US"/>
        </w:rPr>
        <w:t xml:space="preserve"> kilos and above.</w:t>
      </w:r>
    </w:p>
    <w:p w14:paraId="28C6B655" w14:textId="77777777" w:rsidR="00EE3DF5" w:rsidRDefault="00EE3DF5" w:rsidP="00EE3DF5">
      <w:pPr>
        <w:spacing w:line="360" w:lineRule="auto"/>
        <w:jc w:val="both"/>
        <w:rPr>
          <w:rFonts w:cs="Times New Roman"/>
          <w:b w:val="0"/>
          <w:bCs/>
          <w:szCs w:val="24"/>
        </w:rPr>
      </w:pPr>
      <w:r>
        <w:rPr>
          <w:rFonts w:cs="Times New Roman"/>
          <w:szCs w:val="24"/>
        </w:rPr>
        <w:t>Q16:</w:t>
      </w:r>
      <w:r>
        <w:rPr>
          <w:rFonts w:cs="Times New Roman"/>
          <w:b w:val="0"/>
          <w:bCs/>
          <w:szCs w:val="24"/>
        </w:rPr>
        <w:t xml:space="preserve"> What do piglet weight when they are born?</w:t>
      </w:r>
    </w:p>
    <w:p w14:paraId="6A4D9240"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w:t>
      </w:r>
      <w:r>
        <w:rPr>
          <w:rFonts w:cs="Times New Roman"/>
          <w:b w:val="0"/>
          <w:bCs/>
          <w:szCs w:val="24"/>
        </w:rPr>
        <w:t>re</w:t>
      </w:r>
      <w:r>
        <w:rPr>
          <w:rFonts w:cs="Times New Roman"/>
          <w:b w:val="0"/>
          <w:bCs/>
          <w:szCs w:val="24"/>
          <w:lang w:val="en-US"/>
        </w:rPr>
        <w:t xml:space="preserve"> is no specific weight</w:t>
      </w:r>
      <w:r>
        <w:rPr>
          <w:rFonts w:cs="Times New Roman"/>
          <w:b w:val="0"/>
          <w:bCs/>
          <w:szCs w:val="24"/>
        </w:rPr>
        <w:t>, but</w:t>
      </w:r>
      <w:r>
        <w:rPr>
          <w:rFonts w:cs="Times New Roman"/>
          <w:b w:val="0"/>
          <w:bCs/>
          <w:szCs w:val="24"/>
          <w:lang w:val="en-US"/>
        </w:rPr>
        <w:t xml:space="preserve"> they have different weight when they are born.</w:t>
      </w:r>
    </w:p>
    <w:p w14:paraId="3CF08402" w14:textId="77777777" w:rsidR="00EE3DF5" w:rsidRDefault="00EE3DF5" w:rsidP="00EE3DF5">
      <w:pPr>
        <w:spacing w:line="360" w:lineRule="auto"/>
        <w:jc w:val="both"/>
        <w:rPr>
          <w:rFonts w:cs="Times New Roman"/>
          <w:b w:val="0"/>
          <w:bCs/>
          <w:szCs w:val="24"/>
        </w:rPr>
      </w:pPr>
      <w:r>
        <w:rPr>
          <w:rFonts w:cs="Times New Roman"/>
          <w:szCs w:val="24"/>
        </w:rPr>
        <w:t>Q17:</w:t>
      </w:r>
      <w:r>
        <w:rPr>
          <w:rFonts w:cs="Times New Roman"/>
          <w:b w:val="0"/>
          <w:bCs/>
          <w:szCs w:val="24"/>
        </w:rPr>
        <w:t xml:space="preserve"> What kind of treatment do you use in your pigs?</w:t>
      </w:r>
    </w:p>
    <w:p w14:paraId="720503A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 treatment depends on the veterinarian on what he will suggest.</w:t>
      </w:r>
    </w:p>
    <w:p w14:paraId="456965EC" w14:textId="77777777" w:rsidR="00EE3DF5" w:rsidRDefault="00EE3DF5" w:rsidP="00EE3DF5">
      <w:pPr>
        <w:spacing w:line="360" w:lineRule="auto"/>
        <w:jc w:val="both"/>
        <w:rPr>
          <w:rFonts w:cs="Times New Roman"/>
          <w:b w:val="0"/>
          <w:bCs/>
          <w:szCs w:val="24"/>
        </w:rPr>
      </w:pPr>
      <w:r>
        <w:rPr>
          <w:rFonts w:cs="Times New Roman"/>
          <w:szCs w:val="24"/>
        </w:rPr>
        <w:t>Q18:</w:t>
      </w:r>
      <w:r>
        <w:rPr>
          <w:rFonts w:cs="Times New Roman"/>
          <w:b w:val="0"/>
          <w:bCs/>
          <w:szCs w:val="24"/>
        </w:rPr>
        <w:t xml:space="preserve"> How much did the treatment cost?</w:t>
      </w:r>
    </w:p>
    <w:p w14:paraId="7777E32D" w14:textId="6D10B475"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farm, but the personal items of the veterinarian that are use is being paid.</w:t>
      </w:r>
    </w:p>
    <w:p w14:paraId="4D532A63" w14:textId="77777777" w:rsidR="00EE3DF5" w:rsidRDefault="00EE3DF5" w:rsidP="00EE3DF5">
      <w:pPr>
        <w:spacing w:line="360" w:lineRule="auto"/>
        <w:jc w:val="both"/>
        <w:rPr>
          <w:rFonts w:cs="Times New Roman"/>
          <w:b w:val="0"/>
          <w:bCs/>
          <w:szCs w:val="24"/>
        </w:rPr>
      </w:pPr>
      <w:r>
        <w:rPr>
          <w:rFonts w:cs="Times New Roman"/>
          <w:szCs w:val="24"/>
        </w:rPr>
        <w:t>Q19:</w:t>
      </w:r>
      <w:r>
        <w:rPr>
          <w:rFonts w:cs="Times New Roman"/>
          <w:b w:val="0"/>
          <w:bCs/>
          <w:szCs w:val="24"/>
        </w:rPr>
        <w:t xml:space="preserve"> Where do you buy treatment for your pigs?</w:t>
      </w:r>
    </w:p>
    <w:p w14:paraId="0A8DE75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w:t>
      </w:r>
      <w:r>
        <w:rPr>
          <w:rFonts w:cs="Times New Roman"/>
          <w:b w:val="0"/>
          <w:bCs/>
          <w:szCs w:val="24"/>
        </w:rPr>
        <w:t>e</w:t>
      </w:r>
      <w:proofErr w:type="spellStart"/>
      <w:r>
        <w:rPr>
          <w:rFonts w:cs="Times New Roman"/>
          <w:b w:val="0"/>
          <w:bCs/>
          <w:szCs w:val="24"/>
          <w:lang w:val="en-US"/>
        </w:rPr>
        <w:t>terinarian</w:t>
      </w:r>
      <w:proofErr w:type="spellEnd"/>
      <w:r>
        <w:rPr>
          <w:rFonts w:cs="Times New Roman"/>
          <w:b w:val="0"/>
          <w:bCs/>
          <w:szCs w:val="24"/>
          <w:lang w:val="en-US"/>
        </w:rPr>
        <w:t xml:space="preserve"> bring</w:t>
      </w:r>
      <w:r>
        <w:rPr>
          <w:rFonts w:cs="Times New Roman"/>
          <w:b w:val="0"/>
          <w:bCs/>
          <w:szCs w:val="24"/>
        </w:rPr>
        <w:t>s</w:t>
      </w:r>
      <w:r>
        <w:rPr>
          <w:rFonts w:cs="Times New Roman"/>
          <w:b w:val="0"/>
          <w:bCs/>
          <w:szCs w:val="24"/>
          <w:lang w:val="en-US"/>
        </w:rPr>
        <w:t xml:space="preserve"> the treatment.</w:t>
      </w:r>
    </w:p>
    <w:p w14:paraId="00EFCF9E" w14:textId="77777777" w:rsidR="00EE3DF5" w:rsidRDefault="00EE3DF5" w:rsidP="00EE3DF5">
      <w:pPr>
        <w:spacing w:line="360" w:lineRule="auto"/>
        <w:jc w:val="both"/>
        <w:rPr>
          <w:rFonts w:cs="Times New Roman"/>
          <w:b w:val="0"/>
          <w:bCs/>
          <w:szCs w:val="24"/>
        </w:rPr>
      </w:pPr>
      <w:r>
        <w:rPr>
          <w:rFonts w:cs="Times New Roman"/>
          <w:szCs w:val="24"/>
        </w:rPr>
        <w:t>Q20:</w:t>
      </w:r>
      <w:r>
        <w:rPr>
          <w:rFonts w:cs="Times New Roman"/>
          <w:b w:val="0"/>
          <w:bCs/>
          <w:szCs w:val="24"/>
        </w:rPr>
        <w:t xml:space="preserve"> Does the veterinarian inspect your pigs in a month?</w:t>
      </w:r>
    </w:p>
    <w:p w14:paraId="0AFC94E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veterinarian inspect</w:t>
      </w:r>
      <w:r>
        <w:rPr>
          <w:rFonts w:cs="Times New Roman"/>
          <w:b w:val="0"/>
          <w:bCs/>
          <w:szCs w:val="24"/>
        </w:rPr>
        <w:t>s</w:t>
      </w:r>
      <w:r>
        <w:rPr>
          <w:rFonts w:cs="Times New Roman"/>
          <w:b w:val="0"/>
          <w:bCs/>
          <w:szCs w:val="24"/>
          <w:lang w:val="en-US"/>
        </w:rPr>
        <w:t xml:space="preserve"> the pig whenever he came to the farm.</w:t>
      </w:r>
    </w:p>
    <w:p w14:paraId="16EA083E" w14:textId="77777777" w:rsidR="00EE3DF5" w:rsidRDefault="00EE3DF5" w:rsidP="00EE3DF5">
      <w:pPr>
        <w:spacing w:line="360" w:lineRule="auto"/>
        <w:jc w:val="both"/>
        <w:rPr>
          <w:rFonts w:cs="Times New Roman"/>
          <w:b w:val="0"/>
          <w:bCs/>
          <w:szCs w:val="24"/>
        </w:rPr>
      </w:pPr>
      <w:r>
        <w:rPr>
          <w:rFonts w:cs="Times New Roman"/>
          <w:szCs w:val="24"/>
        </w:rPr>
        <w:t>Q21:</w:t>
      </w:r>
      <w:r>
        <w:rPr>
          <w:rFonts w:cs="Times New Roman"/>
          <w:b w:val="0"/>
          <w:bCs/>
          <w:szCs w:val="24"/>
        </w:rPr>
        <w:t xml:space="preserve"> How many times do you check your pigs?</w:t>
      </w:r>
    </w:p>
    <w:p w14:paraId="2B4ADDB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 check them on daily basis.</w:t>
      </w:r>
    </w:p>
    <w:p w14:paraId="7228BDF6" w14:textId="77777777" w:rsidR="00EE3DF5" w:rsidRDefault="00EE3DF5" w:rsidP="00EE3DF5">
      <w:pPr>
        <w:spacing w:line="360" w:lineRule="auto"/>
        <w:jc w:val="both"/>
        <w:rPr>
          <w:rFonts w:cs="Times New Roman"/>
          <w:b w:val="0"/>
          <w:bCs/>
          <w:szCs w:val="24"/>
        </w:rPr>
      </w:pPr>
      <w:r>
        <w:rPr>
          <w:rFonts w:cs="Times New Roman"/>
          <w:szCs w:val="24"/>
        </w:rPr>
        <w:lastRenderedPageBreak/>
        <w:t>Q22:</w:t>
      </w:r>
      <w:r>
        <w:rPr>
          <w:rFonts w:cs="Times New Roman"/>
          <w:b w:val="0"/>
          <w:bCs/>
          <w:szCs w:val="24"/>
        </w:rPr>
        <w:t xml:space="preserve"> Have you used a monitoring system for your pig farm?</w:t>
      </w:r>
    </w:p>
    <w:p w14:paraId="200C6DF5" w14:textId="77777777" w:rsidR="00EE3DF5" w:rsidRDefault="00EE3DF5" w:rsidP="00EE3DF5">
      <w:pPr>
        <w:spacing w:line="360" w:lineRule="auto"/>
        <w:jc w:val="both"/>
        <w:rPr>
          <w:rFonts w:cs="Times New Roman"/>
          <w:b w:val="0"/>
          <w:bCs/>
          <w:szCs w:val="24"/>
          <w:lang w:val="en-US"/>
        </w:rPr>
      </w:pPr>
      <w:r>
        <w:rPr>
          <w:rFonts w:cs="Times New Roman"/>
          <w:szCs w:val="24"/>
        </w:rPr>
        <w:t>Answer:</w:t>
      </w:r>
      <w:r>
        <w:rPr>
          <w:rFonts w:cs="Times New Roman"/>
          <w:b w:val="0"/>
          <w:bCs/>
          <w:szCs w:val="24"/>
        </w:rPr>
        <w:t xml:space="preserve"> W</w:t>
      </w:r>
      <w:r>
        <w:rPr>
          <w:rFonts w:cs="Times New Roman"/>
          <w:b w:val="0"/>
          <w:bCs/>
          <w:szCs w:val="24"/>
          <w:lang w:val="en-US"/>
        </w:rPr>
        <w:t xml:space="preserve">e </w:t>
      </w:r>
      <w:r>
        <w:rPr>
          <w:rFonts w:cs="Times New Roman"/>
          <w:b w:val="0"/>
          <w:bCs/>
          <w:szCs w:val="24"/>
        </w:rPr>
        <w:t>do not</w:t>
      </w:r>
      <w:r>
        <w:rPr>
          <w:rFonts w:cs="Times New Roman"/>
          <w:b w:val="0"/>
          <w:bCs/>
          <w:szCs w:val="24"/>
          <w:lang w:val="en-US"/>
        </w:rPr>
        <w:t xml:space="preserve"> have that kind of system.</w:t>
      </w:r>
    </w:p>
    <w:p w14:paraId="17E31B4F" w14:textId="77777777" w:rsidR="00EE3DF5" w:rsidRDefault="00EE3DF5" w:rsidP="00EE3DF5">
      <w:pPr>
        <w:spacing w:line="360" w:lineRule="auto"/>
        <w:jc w:val="both"/>
        <w:rPr>
          <w:rFonts w:cs="Times New Roman"/>
          <w:b w:val="0"/>
          <w:bCs/>
          <w:szCs w:val="24"/>
        </w:rPr>
      </w:pPr>
      <w:r>
        <w:rPr>
          <w:rFonts w:cs="Times New Roman"/>
          <w:szCs w:val="24"/>
        </w:rPr>
        <w:t>Q23:</w:t>
      </w:r>
      <w:r>
        <w:rPr>
          <w:rFonts w:cs="Times New Roman"/>
          <w:b w:val="0"/>
          <w:bCs/>
          <w:szCs w:val="24"/>
        </w:rPr>
        <w:t xml:space="preserve"> What is the problem that occur in your business or farm?</w:t>
      </w:r>
    </w:p>
    <w:p w14:paraId="7E9B6E3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On</w:t>
      </w:r>
      <w:r>
        <w:rPr>
          <w:rFonts w:cs="Times New Roman"/>
          <w:b w:val="0"/>
          <w:bCs/>
          <w:szCs w:val="24"/>
          <w:lang w:val="en-US"/>
        </w:rPr>
        <w:t>e of the common problem</w:t>
      </w:r>
      <w:r>
        <w:rPr>
          <w:rFonts w:cs="Times New Roman"/>
          <w:b w:val="0"/>
          <w:bCs/>
          <w:szCs w:val="24"/>
        </w:rPr>
        <w:t>s</w:t>
      </w:r>
      <w:r>
        <w:rPr>
          <w:rFonts w:cs="Times New Roman"/>
          <w:b w:val="0"/>
          <w:bCs/>
          <w:szCs w:val="24"/>
          <w:lang w:val="en-US"/>
        </w:rPr>
        <w:t xml:space="preserve"> is the recording of information </w:t>
      </w:r>
      <w:r>
        <w:rPr>
          <w:rFonts w:cs="Times New Roman"/>
          <w:b w:val="0"/>
          <w:bCs/>
          <w:szCs w:val="24"/>
        </w:rPr>
        <w:t>as far as</w:t>
      </w:r>
      <w:r>
        <w:rPr>
          <w:rFonts w:cs="Times New Roman"/>
          <w:b w:val="0"/>
          <w:bCs/>
          <w:szCs w:val="24"/>
          <w:lang w:val="en-US"/>
        </w:rPr>
        <w:t xml:space="preserve"> the hog farm get older</w:t>
      </w:r>
      <w:r>
        <w:rPr>
          <w:rFonts w:cs="Times New Roman"/>
          <w:b w:val="0"/>
          <w:bCs/>
          <w:szCs w:val="24"/>
        </w:rPr>
        <w:t>,</w:t>
      </w:r>
      <w:r>
        <w:rPr>
          <w:rFonts w:cs="Times New Roman"/>
          <w:b w:val="0"/>
          <w:bCs/>
          <w:szCs w:val="24"/>
          <w:lang w:val="en-US"/>
        </w:rPr>
        <w:t xml:space="preserve"> the more the information we record. We use the information record to track the origin of the pig. I also want to monitor the pig even when I am far or away from my farm.</w:t>
      </w:r>
    </w:p>
    <w:p w14:paraId="2BE0A0AE" w14:textId="77777777" w:rsidR="00EE3DF5" w:rsidRDefault="00EE3DF5" w:rsidP="00EE3DF5">
      <w:pPr>
        <w:spacing w:line="360" w:lineRule="auto"/>
        <w:jc w:val="both"/>
        <w:rPr>
          <w:rFonts w:cs="Times New Roman"/>
          <w:b w:val="0"/>
          <w:bCs/>
          <w:szCs w:val="24"/>
        </w:rPr>
      </w:pPr>
      <w:r>
        <w:rPr>
          <w:rFonts w:cs="Times New Roman"/>
          <w:szCs w:val="24"/>
        </w:rPr>
        <w:t>Q24:</w:t>
      </w:r>
      <w:r>
        <w:rPr>
          <w:rFonts w:cs="Times New Roman"/>
          <w:b w:val="0"/>
          <w:bCs/>
          <w:szCs w:val="24"/>
        </w:rPr>
        <w:t xml:space="preserve"> Can you give a scenario of this problems?</w:t>
      </w:r>
    </w:p>
    <w:p w14:paraId="6381058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racking the origin of the pig is hard especially if you are only using a record book at the same time</w:t>
      </w:r>
      <w:r>
        <w:rPr>
          <w:rFonts w:cs="Times New Roman"/>
          <w:b w:val="0"/>
          <w:bCs/>
          <w:szCs w:val="24"/>
        </w:rPr>
        <w:t>,</w:t>
      </w:r>
      <w:r>
        <w:rPr>
          <w:rFonts w:cs="Times New Roman"/>
          <w:b w:val="0"/>
          <w:bCs/>
          <w:szCs w:val="24"/>
          <w:lang w:val="en-US"/>
        </w:rPr>
        <w:t xml:space="preserve"> we sometimes lost our record books. And for the monitoring I </w:t>
      </w:r>
      <w:r>
        <w:rPr>
          <w:rFonts w:cs="Times New Roman"/>
          <w:b w:val="0"/>
          <w:bCs/>
          <w:szCs w:val="24"/>
        </w:rPr>
        <w:t>cannot</w:t>
      </w:r>
      <w:r>
        <w:rPr>
          <w:rFonts w:cs="Times New Roman"/>
          <w:b w:val="0"/>
          <w:bCs/>
          <w:szCs w:val="24"/>
          <w:lang w:val="en-US"/>
        </w:rPr>
        <w:t xml:space="preserve"> monitor the information of the farm if I am away.</w:t>
      </w:r>
    </w:p>
    <w:p w14:paraId="67BF0A53" w14:textId="77777777" w:rsidR="00EE3DF5" w:rsidRDefault="00EE3DF5" w:rsidP="00EE3DF5">
      <w:pPr>
        <w:spacing w:line="360" w:lineRule="auto"/>
        <w:jc w:val="both"/>
        <w:rPr>
          <w:rFonts w:cs="Times New Roman"/>
          <w:b w:val="0"/>
          <w:bCs/>
          <w:szCs w:val="24"/>
        </w:rPr>
      </w:pPr>
      <w:r>
        <w:rPr>
          <w:rFonts w:cs="Times New Roman"/>
          <w:szCs w:val="24"/>
        </w:rPr>
        <w:t>Q25:</w:t>
      </w:r>
      <w:r>
        <w:rPr>
          <w:rFonts w:cs="Times New Roman"/>
          <w:b w:val="0"/>
          <w:bCs/>
          <w:szCs w:val="24"/>
        </w:rPr>
        <w:t xml:space="preserve"> In what percentage thus this problem affects your business /farm?</w:t>
      </w:r>
    </w:p>
    <w:p w14:paraId="26FC0804"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ell</w:t>
      </w:r>
      <w:r>
        <w:rPr>
          <w:rFonts w:cs="Times New Roman"/>
          <w:b w:val="0"/>
          <w:bCs/>
          <w:szCs w:val="24"/>
        </w:rPr>
        <w:t>,</w:t>
      </w:r>
      <w:r>
        <w:rPr>
          <w:rFonts w:cs="Times New Roman"/>
          <w:b w:val="0"/>
          <w:bCs/>
          <w:szCs w:val="24"/>
          <w:lang w:val="en-US"/>
        </w:rPr>
        <w:t xml:space="preserve"> it is a small factor but once the problems is solved it is still </w:t>
      </w:r>
      <w:r>
        <w:rPr>
          <w:rFonts w:cs="Times New Roman"/>
          <w:b w:val="0"/>
          <w:bCs/>
          <w:szCs w:val="24"/>
        </w:rPr>
        <w:t>beneficial</w:t>
      </w:r>
      <w:r>
        <w:rPr>
          <w:rFonts w:cs="Times New Roman"/>
          <w:b w:val="0"/>
          <w:bCs/>
          <w:szCs w:val="24"/>
          <w:lang w:val="en-US"/>
        </w:rPr>
        <w:t xml:space="preserve"> to the farm.</w:t>
      </w:r>
    </w:p>
    <w:p w14:paraId="2DCC5094" w14:textId="77777777" w:rsidR="00EE3DF5" w:rsidRDefault="00EE3DF5" w:rsidP="00EE3DF5">
      <w:pPr>
        <w:spacing w:line="360" w:lineRule="auto"/>
        <w:jc w:val="both"/>
        <w:rPr>
          <w:rFonts w:cs="Times New Roman"/>
          <w:b w:val="0"/>
          <w:bCs/>
          <w:szCs w:val="24"/>
        </w:rPr>
      </w:pPr>
      <w:r>
        <w:rPr>
          <w:rFonts w:cs="Times New Roman"/>
          <w:szCs w:val="24"/>
        </w:rPr>
        <w:t>Q26:</w:t>
      </w:r>
      <w:r>
        <w:rPr>
          <w:rFonts w:cs="Times New Roman"/>
          <w:b w:val="0"/>
          <w:bCs/>
          <w:szCs w:val="24"/>
        </w:rPr>
        <w:t xml:space="preserve"> How many are your worker in the farm?</w:t>
      </w:r>
    </w:p>
    <w:p w14:paraId="123C106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C</w:t>
      </w:r>
      <w:proofErr w:type="spellStart"/>
      <w:r>
        <w:rPr>
          <w:rFonts w:cs="Times New Roman"/>
          <w:b w:val="0"/>
          <w:bCs/>
          <w:szCs w:val="24"/>
          <w:lang w:val="en-US"/>
        </w:rPr>
        <w:t>urrently</w:t>
      </w:r>
      <w:proofErr w:type="spellEnd"/>
      <w:r>
        <w:rPr>
          <w:rFonts w:cs="Times New Roman"/>
          <w:b w:val="0"/>
          <w:bCs/>
          <w:szCs w:val="24"/>
          <w:lang w:val="en-US"/>
        </w:rPr>
        <w:t xml:space="preserve">, we have </w:t>
      </w:r>
      <w:r>
        <w:rPr>
          <w:rFonts w:cs="Times New Roman"/>
          <w:b w:val="0"/>
          <w:bCs/>
          <w:szCs w:val="24"/>
        </w:rPr>
        <w:t>five</w:t>
      </w:r>
      <w:r>
        <w:rPr>
          <w:rFonts w:cs="Times New Roman"/>
          <w:b w:val="0"/>
          <w:bCs/>
          <w:szCs w:val="24"/>
          <w:lang w:val="en-US"/>
        </w:rPr>
        <w:t xml:space="preserve"> worker</w:t>
      </w:r>
      <w:r>
        <w:rPr>
          <w:rFonts w:cs="Times New Roman"/>
          <w:b w:val="0"/>
          <w:bCs/>
          <w:szCs w:val="24"/>
        </w:rPr>
        <w:t>s</w:t>
      </w:r>
      <w:r>
        <w:rPr>
          <w:rFonts w:cs="Times New Roman"/>
          <w:b w:val="0"/>
          <w:bCs/>
          <w:szCs w:val="24"/>
          <w:lang w:val="en-US"/>
        </w:rPr>
        <w:t xml:space="preserve"> at the farm they take turn to maintain the farm.</w:t>
      </w:r>
    </w:p>
    <w:p w14:paraId="254E7366" w14:textId="77777777" w:rsidR="00EE3DF5" w:rsidRDefault="00EE3DF5" w:rsidP="00EE3DF5">
      <w:pPr>
        <w:spacing w:line="360" w:lineRule="auto"/>
        <w:jc w:val="both"/>
        <w:rPr>
          <w:rFonts w:cs="Times New Roman"/>
          <w:b w:val="0"/>
          <w:bCs/>
          <w:szCs w:val="24"/>
        </w:rPr>
      </w:pPr>
      <w:r>
        <w:rPr>
          <w:rFonts w:cs="Times New Roman"/>
          <w:szCs w:val="24"/>
        </w:rPr>
        <w:t>Q27:</w:t>
      </w:r>
      <w:r>
        <w:rPr>
          <w:rFonts w:cs="Times New Roman"/>
          <w:b w:val="0"/>
          <w:bCs/>
          <w:szCs w:val="24"/>
        </w:rPr>
        <w:t xml:space="preserve"> Why do you need to track each piglet that are born of each mother pig?</w:t>
      </w:r>
    </w:p>
    <w:p w14:paraId="4DADCF1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 xml:space="preserve">e, use this method so that we can get another batch of sow in our own breeding in the farm, at the same time we can ensure that the next sow is well because it come from our farm. </w:t>
      </w:r>
      <w:r>
        <w:rPr>
          <w:rFonts w:cs="Times New Roman"/>
          <w:b w:val="0"/>
          <w:bCs/>
          <w:szCs w:val="24"/>
        </w:rPr>
        <w:t>Also, using</w:t>
      </w:r>
      <w:r>
        <w:rPr>
          <w:rFonts w:cs="Times New Roman"/>
          <w:b w:val="0"/>
          <w:bCs/>
          <w:szCs w:val="24"/>
          <w:lang w:val="en-US"/>
        </w:rPr>
        <w:t xml:space="preserve"> it we can avoid in</w:t>
      </w:r>
      <w:r>
        <w:rPr>
          <w:rFonts w:cs="Times New Roman"/>
          <w:b w:val="0"/>
          <w:bCs/>
          <w:szCs w:val="24"/>
        </w:rPr>
        <w:t xml:space="preserve"> </w:t>
      </w:r>
      <w:r>
        <w:rPr>
          <w:rFonts w:cs="Times New Roman"/>
          <w:b w:val="0"/>
          <w:bCs/>
          <w:szCs w:val="24"/>
          <w:lang w:val="en-US"/>
        </w:rPr>
        <w:t xml:space="preserve">breeding so that </w:t>
      </w:r>
      <w:r>
        <w:rPr>
          <w:rFonts w:cs="Times New Roman"/>
          <w:b w:val="0"/>
          <w:bCs/>
          <w:szCs w:val="24"/>
        </w:rPr>
        <w:t xml:space="preserve">is </w:t>
      </w:r>
      <w:r>
        <w:rPr>
          <w:rFonts w:cs="Times New Roman"/>
          <w:b w:val="0"/>
          <w:bCs/>
          <w:szCs w:val="24"/>
          <w:lang w:val="en-US"/>
        </w:rPr>
        <w:t>why we use tracking.</w:t>
      </w:r>
    </w:p>
    <w:p w14:paraId="0B92719E" w14:textId="77777777" w:rsidR="00345573" w:rsidRPr="00140492" w:rsidRDefault="00345573" w:rsidP="00345573">
      <w:pPr>
        <w:widowControl w:val="0"/>
        <w:overflowPunct w:val="0"/>
        <w:autoSpaceDE w:val="0"/>
        <w:autoSpaceDN w:val="0"/>
        <w:adjustRightInd w:val="0"/>
        <w:ind w:right="20"/>
        <w:jc w:val="both"/>
        <w:rPr>
          <w:b w:val="0"/>
          <w:sz w:val="22"/>
        </w:rPr>
      </w:pPr>
    </w:p>
    <w:p w14:paraId="0C1D81A9" w14:textId="77777777" w:rsidR="007843D7" w:rsidRPr="007843D7" w:rsidRDefault="007843D7" w:rsidP="007843D7">
      <w:pPr>
        <w:rPr>
          <w:lang w:eastAsia="en-PH"/>
        </w:rPr>
      </w:pPr>
    </w:p>
    <w:p w14:paraId="6303D9E7" w14:textId="4D1F7D8C" w:rsidR="00EE3DF5" w:rsidRDefault="007843D7" w:rsidP="007843D7">
      <w:pPr>
        <w:tabs>
          <w:tab w:val="left" w:pos="195"/>
          <w:tab w:val="center" w:pos="4320"/>
        </w:tabs>
        <w:jc w:val="left"/>
        <w:rPr>
          <w:lang w:eastAsia="en-PH"/>
        </w:rPr>
      </w:pPr>
      <w:r>
        <w:rPr>
          <w:lang w:eastAsia="en-PH"/>
        </w:rPr>
        <w:tab/>
      </w:r>
      <w:r>
        <w:rPr>
          <w:lang w:eastAsia="en-PH"/>
        </w:rPr>
        <w:tab/>
      </w:r>
    </w:p>
    <w:p w14:paraId="4C204EEE" w14:textId="77777777" w:rsidR="00EE3DF5" w:rsidRDefault="00EE3DF5">
      <w:pPr>
        <w:spacing w:after="160" w:line="259" w:lineRule="auto"/>
        <w:jc w:val="left"/>
        <w:rPr>
          <w:lang w:eastAsia="en-PH"/>
        </w:rPr>
      </w:pPr>
      <w:r>
        <w:rPr>
          <w:lang w:eastAsia="en-PH"/>
        </w:rPr>
        <w:br w:type="page"/>
      </w:r>
    </w:p>
    <w:p w14:paraId="75F78A22"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725C802C" wp14:editId="61AE0BD2">
            <wp:extent cx="4797425" cy="8229600"/>
            <wp:effectExtent l="0" t="0" r="3175" b="0"/>
            <wp:docPr id="1032" name="Picture 1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7"/>
                    <pic:cNvPicPr/>
                  </pic:nvPicPr>
                  <pic:blipFill>
                    <a:blip r:embed="rId184" cstate="print"/>
                    <a:srcRect/>
                    <a:stretch/>
                  </pic:blipFill>
                  <pic:spPr>
                    <a:xfrm>
                      <a:off x="0" y="0"/>
                      <a:ext cx="4797425" cy="8229600"/>
                    </a:xfrm>
                    <a:prstGeom prst="rect">
                      <a:avLst/>
                    </a:prstGeom>
                  </pic:spPr>
                </pic:pic>
              </a:graphicData>
            </a:graphic>
          </wp:inline>
        </w:drawing>
      </w:r>
    </w:p>
    <w:p w14:paraId="347B3443" w14:textId="77777777" w:rsidR="00EE3DF5" w:rsidRDefault="00EE3DF5" w:rsidP="00EE3DF5">
      <w:pPr>
        <w:tabs>
          <w:tab w:val="left" w:pos="195"/>
          <w:tab w:val="center" w:pos="4320"/>
        </w:tabs>
        <w:jc w:val="left"/>
        <w:rPr>
          <w:lang w:eastAsia="en-PH"/>
        </w:rPr>
      </w:pPr>
      <w:r>
        <w:rPr>
          <w:noProof/>
          <w:lang w:eastAsia="en-PH"/>
        </w:rPr>
        <w:lastRenderedPageBreak/>
        <w:drawing>
          <wp:inline distT="0" distB="0" distL="0" distR="0" wp14:anchorId="6D087098" wp14:editId="77D47A57">
            <wp:extent cx="5486400" cy="3970020"/>
            <wp:effectExtent l="0" t="0" r="0" b="0"/>
            <wp:docPr id="1033" name="Picture 8"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85" cstate="print"/>
                    <a:srcRect/>
                    <a:stretch/>
                  </pic:blipFill>
                  <pic:spPr>
                    <a:xfrm>
                      <a:off x="0" y="0"/>
                      <a:ext cx="5486400" cy="3970020"/>
                    </a:xfrm>
                    <a:prstGeom prst="rect">
                      <a:avLst/>
                    </a:prstGeom>
                  </pic:spPr>
                </pic:pic>
              </a:graphicData>
            </a:graphic>
          </wp:inline>
        </w:drawing>
      </w:r>
    </w:p>
    <w:p w14:paraId="7590B631" w14:textId="77777777" w:rsidR="00EE3DF5" w:rsidRDefault="00EE3DF5" w:rsidP="00EE3DF5">
      <w:pPr>
        <w:tabs>
          <w:tab w:val="left" w:pos="195"/>
          <w:tab w:val="center" w:pos="4320"/>
        </w:tabs>
        <w:jc w:val="left"/>
        <w:rPr>
          <w:lang w:eastAsia="en-PH"/>
        </w:rPr>
      </w:pPr>
    </w:p>
    <w:p w14:paraId="4BAA7D6C" w14:textId="77777777" w:rsidR="00EE3DF5" w:rsidRDefault="00EE3DF5" w:rsidP="00EE3DF5">
      <w:pPr>
        <w:spacing w:after="160" w:line="259" w:lineRule="auto"/>
        <w:jc w:val="left"/>
        <w:rPr>
          <w:lang w:eastAsia="en-PH"/>
        </w:rPr>
      </w:pPr>
      <w:r>
        <w:rPr>
          <w:lang w:eastAsia="en-PH"/>
        </w:rPr>
        <w:br w:type="page"/>
      </w:r>
    </w:p>
    <w:p w14:paraId="669A6961" w14:textId="77777777" w:rsidR="00EE3DF5" w:rsidRDefault="00EE3DF5" w:rsidP="00EE3DF5">
      <w:pPr>
        <w:tabs>
          <w:tab w:val="left" w:pos="195"/>
          <w:tab w:val="center" w:pos="4320"/>
        </w:tabs>
        <w:jc w:val="left"/>
        <w:rPr>
          <w:noProof/>
          <w:lang w:eastAsia="en-PH"/>
        </w:rPr>
      </w:pPr>
      <w:r>
        <w:rPr>
          <w:noProof/>
          <w:lang w:eastAsia="en-PH"/>
        </w:rPr>
        <w:lastRenderedPageBreak/>
        <w:drawing>
          <wp:inline distT="0" distB="0" distL="0" distR="0" wp14:anchorId="2D665704" wp14:editId="4A24EE39">
            <wp:extent cx="5486400" cy="7246620"/>
            <wp:effectExtent l="0" t="0" r="0" b="0"/>
            <wp:docPr id="1034" name="Picture 10" descr="A group of pigs in a cag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86" cstate="print"/>
                    <a:srcRect/>
                    <a:stretch/>
                  </pic:blipFill>
                  <pic:spPr>
                    <a:xfrm>
                      <a:off x="0" y="0"/>
                      <a:ext cx="5486400" cy="7246620"/>
                    </a:xfrm>
                    <a:prstGeom prst="rect">
                      <a:avLst/>
                    </a:prstGeom>
                  </pic:spPr>
                </pic:pic>
              </a:graphicData>
            </a:graphic>
          </wp:inline>
        </w:drawing>
      </w:r>
    </w:p>
    <w:p w14:paraId="4CC9A393" w14:textId="77777777" w:rsidR="00EE3DF5" w:rsidRDefault="00EE3DF5" w:rsidP="00EE3DF5">
      <w:pPr>
        <w:rPr>
          <w:lang w:eastAsia="en-PH"/>
        </w:rPr>
      </w:pPr>
    </w:p>
    <w:p w14:paraId="6E952979" w14:textId="77777777" w:rsidR="00EE3DF5" w:rsidRDefault="00EE3DF5" w:rsidP="00EE3DF5">
      <w:pPr>
        <w:rPr>
          <w:lang w:eastAsia="en-PH"/>
        </w:rPr>
      </w:pPr>
    </w:p>
    <w:p w14:paraId="6B64F673" w14:textId="77777777" w:rsidR="00EE3DF5" w:rsidRDefault="00EE3DF5" w:rsidP="00EE3DF5">
      <w:pPr>
        <w:rPr>
          <w:lang w:eastAsia="en-PH"/>
        </w:rPr>
      </w:pPr>
    </w:p>
    <w:p w14:paraId="1B4F7E69" w14:textId="77777777" w:rsidR="00EE3DF5" w:rsidRDefault="00EE3DF5" w:rsidP="00EE3DF5">
      <w:pPr>
        <w:rPr>
          <w:noProof/>
          <w:lang w:eastAsia="en-PH"/>
        </w:rPr>
      </w:pPr>
    </w:p>
    <w:p w14:paraId="53B13385" w14:textId="77777777" w:rsidR="00EE3DF5" w:rsidRDefault="00EE3DF5" w:rsidP="00EE3DF5">
      <w:pPr>
        <w:tabs>
          <w:tab w:val="left" w:pos="1200"/>
          <w:tab w:val="center" w:pos="4320"/>
        </w:tabs>
        <w:jc w:val="left"/>
        <w:rPr>
          <w:lang w:eastAsia="en-PH"/>
        </w:rPr>
      </w:pPr>
      <w:r>
        <w:rPr>
          <w:lang w:eastAsia="en-PH"/>
        </w:rPr>
        <w:tab/>
      </w:r>
    </w:p>
    <w:p w14:paraId="50126A0E" w14:textId="77777777" w:rsidR="00EE3DF5" w:rsidRDefault="00EE3DF5" w:rsidP="00EE3DF5">
      <w:pPr>
        <w:spacing w:after="160" w:line="259" w:lineRule="auto"/>
        <w:jc w:val="left"/>
        <w:rPr>
          <w:lang w:eastAsia="en-PH"/>
        </w:rPr>
      </w:pPr>
      <w:r>
        <w:rPr>
          <w:lang w:eastAsia="en-PH"/>
        </w:rPr>
        <w:br w:type="page"/>
      </w:r>
      <w:r>
        <w:rPr>
          <w:noProof/>
          <w:lang w:eastAsia="en-PH"/>
        </w:rPr>
        <w:lastRenderedPageBreak/>
        <w:drawing>
          <wp:inline distT="0" distB="0" distL="0" distR="0" wp14:anchorId="05D3DC46" wp14:editId="2BB61B8F">
            <wp:extent cx="5116830" cy="8229600"/>
            <wp:effectExtent l="0" t="0" r="7620" b="0"/>
            <wp:docPr id="1035" name="Picture 12"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87" cstate="print"/>
                    <a:srcRect/>
                    <a:stretch/>
                  </pic:blipFill>
                  <pic:spPr>
                    <a:xfrm>
                      <a:off x="0" y="0"/>
                      <a:ext cx="5116830" cy="8229600"/>
                    </a:xfrm>
                    <a:prstGeom prst="rect">
                      <a:avLst/>
                    </a:prstGeom>
                  </pic:spPr>
                </pic:pic>
              </a:graphicData>
            </a:graphic>
          </wp:inline>
        </w:drawing>
      </w:r>
    </w:p>
    <w:p w14:paraId="6D7B74C6" w14:textId="77777777" w:rsidR="00EE3DF5" w:rsidRDefault="00EE3DF5" w:rsidP="00EE3DF5">
      <w:pPr>
        <w:tabs>
          <w:tab w:val="left" w:pos="1200"/>
          <w:tab w:val="center" w:pos="4320"/>
        </w:tabs>
        <w:jc w:val="left"/>
        <w:rPr>
          <w:lang w:eastAsia="en-PH"/>
        </w:rPr>
      </w:pPr>
      <w:r>
        <w:rPr>
          <w:lang w:eastAsia="en-PH"/>
        </w:rPr>
        <w:lastRenderedPageBreak/>
        <w:tab/>
      </w:r>
      <w:r>
        <w:rPr>
          <w:lang w:eastAsia="en-PH"/>
        </w:rPr>
        <w:tab/>
      </w:r>
      <w:r>
        <w:rPr>
          <w:noProof/>
          <w:lang w:eastAsia="en-PH"/>
        </w:rPr>
        <w:drawing>
          <wp:inline distT="0" distB="0" distL="0" distR="0" wp14:anchorId="044C0449" wp14:editId="734D14FF">
            <wp:extent cx="4709795" cy="8229600"/>
            <wp:effectExtent l="0" t="0" r="0" b="0"/>
            <wp:docPr id="1036" name="Picture 13"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88" cstate="print"/>
                    <a:srcRect/>
                    <a:stretch/>
                  </pic:blipFill>
                  <pic:spPr>
                    <a:xfrm>
                      <a:off x="0" y="0"/>
                      <a:ext cx="4709795" cy="8229600"/>
                    </a:xfrm>
                    <a:prstGeom prst="rect">
                      <a:avLst/>
                    </a:prstGeom>
                  </pic:spPr>
                </pic:pic>
              </a:graphicData>
            </a:graphic>
          </wp:inline>
        </w:drawing>
      </w:r>
    </w:p>
    <w:p w14:paraId="343BBA07" w14:textId="77777777" w:rsidR="00EE3DF5" w:rsidRDefault="00EE3DF5" w:rsidP="00EE3DF5">
      <w:pPr>
        <w:tabs>
          <w:tab w:val="left" w:pos="1200"/>
          <w:tab w:val="center" w:pos="4320"/>
        </w:tabs>
        <w:jc w:val="left"/>
        <w:rPr>
          <w:lang w:eastAsia="en-PH"/>
        </w:rPr>
      </w:pPr>
      <w:r>
        <w:rPr>
          <w:noProof/>
          <w:lang w:eastAsia="en-PH"/>
        </w:rPr>
        <w:lastRenderedPageBreak/>
        <w:drawing>
          <wp:inline distT="0" distB="0" distL="0" distR="0" wp14:anchorId="6F2B687B" wp14:editId="6F541B9C">
            <wp:extent cx="5486400" cy="4270375"/>
            <wp:effectExtent l="0" t="0" r="0" b="0"/>
            <wp:docPr id="1037" name="Picture 14" descr="A picture containing ground, old, seat,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89" cstate="print"/>
                    <a:srcRect/>
                    <a:stretch/>
                  </pic:blipFill>
                  <pic:spPr>
                    <a:xfrm>
                      <a:off x="0" y="0"/>
                      <a:ext cx="5486400" cy="4270375"/>
                    </a:xfrm>
                    <a:prstGeom prst="rect">
                      <a:avLst/>
                    </a:prstGeom>
                  </pic:spPr>
                </pic:pic>
              </a:graphicData>
            </a:graphic>
          </wp:inline>
        </w:drawing>
      </w:r>
      <w:r>
        <w:rPr>
          <w:lang w:eastAsia="en-PH"/>
        </w:rPr>
        <w:tab/>
      </w:r>
    </w:p>
    <w:p w14:paraId="24C8F9AF" w14:textId="77777777" w:rsidR="007843D7" w:rsidRPr="007843D7" w:rsidRDefault="007843D7" w:rsidP="007843D7">
      <w:pPr>
        <w:tabs>
          <w:tab w:val="left" w:pos="195"/>
          <w:tab w:val="center" w:pos="4320"/>
        </w:tabs>
        <w:jc w:val="left"/>
        <w:rPr>
          <w:lang w:eastAsia="en-PH"/>
        </w:rPr>
      </w:pPr>
    </w:p>
    <w:sectPr w:rsidR="007843D7" w:rsidRPr="007843D7" w:rsidSect="00F72034">
      <w:pgSz w:w="12240" w:h="15840" w:code="1"/>
      <w:pgMar w:top="1440" w:right="1440" w:bottom="1440" w:left="2160" w:header="720" w:footer="289"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illones, Nicole Jhan (Student)" w:date="2023-04-08T12:51:00Z" w:initials="BNJ(">
    <w:p w14:paraId="7717742E" w14:textId="77777777" w:rsidR="00692A4F" w:rsidRDefault="00692A4F" w:rsidP="001D2C2F">
      <w:pPr>
        <w:pStyle w:val="CommentText"/>
        <w:jc w:val="left"/>
      </w:pPr>
      <w:r>
        <w:rPr>
          <w:rStyle w:val="CommentReference"/>
        </w:rPr>
        <w:annotationRef/>
      </w:r>
      <w:r>
        <w:t>Update 04/08</w:t>
      </w:r>
    </w:p>
  </w:comment>
  <w:comment w:id="67" w:author="Billones, Nicole Jhan (Student)" w:date="2023-04-02T10:34:00Z" w:initials="BNJ(">
    <w:p w14:paraId="48E0196C" w14:textId="22AEFB61" w:rsidR="00F25384" w:rsidRDefault="00F25384" w:rsidP="00CB1F2A">
      <w:pPr>
        <w:pStyle w:val="CommentText"/>
        <w:jc w:val="left"/>
      </w:pPr>
      <w:r>
        <w:rPr>
          <w:rStyle w:val="CommentReference"/>
        </w:rPr>
        <w:annotationRef/>
      </w:r>
      <w:r>
        <w:t>Updated 04/02</w:t>
      </w:r>
    </w:p>
  </w:comment>
  <w:comment w:id="72" w:author="Billones, Nicole Jhan (Student)" w:date="2023-04-08T22:46:00Z" w:initials="BNJ(">
    <w:p w14:paraId="4F68C79D" w14:textId="77777777" w:rsidR="00110FEE" w:rsidRDefault="00110FEE" w:rsidP="00A97D61">
      <w:pPr>
        <w:pStyle w:val="CommentText"/>
        <w:jc w:val="left"/>
      </w:pPr>
      <w:r>
        <w:rPr>
          <w:rStyle w:val="CommentReference"/>
        </w:rPr>
        <w:annotationRef/>
      </w:r>
      <w:r>
        <w:t>Update 04/08</w:t>
      </w:r>
    </w:p>
  </w:comment>
  <w:comment w:id="83" w:author="Billones, Nicole Jhan (Student)" w:date="2023-04-02T19:23:00Z" w:initials="BNJ(">
    <w:p w14:paraId="53CAE5B3" w14:textId="6608FFC6" w:rsidR="00D23065" w:rsidRDefault="00D23065" w:rsidP="00ED5DFA">
      <w:pPr>
        <w:pStyle w:val="CommentText"/>
        <w:jc w:val="left"/>
      </w:pPr>
      <w:r>
        <w:rPr>
          <w:rStyle w:val="CommentReference"/>
        </w:rPr>
        <w:annotationRef/>
      </w:r>
      <w:r>
        <w:t>Updated</w:t>
      </w:r>
    </w:p>
  </w:comment>
  <w:comment w:id="86" w:author="Billones, Nicole Jhan (Student)" w:date="2023-04-02T19:23:00Z" w:initials="BNJ(">
    <w:p w14:paraId="5D1E69BA" w14:textId="1792BF21" w:rsidR="00D23065" w:rsidRDefault="00D23065" w:rsidP="001E080E">
      <w:pPr>
        <w:pStyle w:val="CommentText"/>
        <w:jc w:val="left"/>
      </w:pPr>
      <w:r>
        <w:rPr>
          <w:rStyle w:val="CommentReference"/>
        </w:rPr>
        <w:annotationRef/>
      </w:r>
      <w:r>
        <w:t>Updated</w:t>
      </w:r>
    </w:p>
  </w:comment>
  <w:comment w:id="90" w:author="Billones, Nicole Jhan (Student)" w:date="2023-04-02T19:40:00Z" w:initials="BNJ(">
    <w:p w14:paraId="03157C5E" w14:textId="77777777" w:rsidR="00F16662" w:rsidRDefault="00F16662" w:rsidP="00886A09">
      <w:pPr>
        <w:pStyle w:val="CommentText"/>
        <w:jc w:val="left"/>
      </w:pPr>
      <w:r>
        <w:rPr>
          <w:rStyle w:val="CommentReference"/>
        </w:rPr>
        <w:annotationRef/>
      </w:r>
      <w:r>
        <w:t>Updated</w:t>
      </w:r>
    </w:p>
  </w:comment>
  <w:comment w:id="91" w:author="Billones, Nicole Jhan (Student)" w:date="2023-04-02T19:40:00Z" w:initials="BNJ(">
    <w:p w14:paraId="1676EBAC" w14:textId="77777777" w:rsidR="00F16662" w:rsidRDefault="00F16662" w:rsidP="003328D7">
      <w:pPr>
        <w:pStyle w:val="CommentText"/>
        <w:jc w:val="left"/>
      </w:pPr>
      <w:r>
        <w:rPr>
          <w:rStyle w:val="CommentReference"/>
        </w:rPr>
        <w:annotationRef/>
      </w:r>
      <w:r>
        <w:t>Updated</w:t>
      </w:r>
    </w:p>
  </w:comment>
  <w:comment w:id="93" w:author="Billones, Nicole Jhan (Student)" w:date="2023-04-02T13:15:00Z" w:initials="BNJ(">
    <w:p w14:paraId="5C8E246E" w14:textId="742130AF" w:rsidR="00C978AF" w:rsidRDefault="00C978AF" w:rsidP="004572F3">
      <w:pPr>
        <w:pStyle w:val="CommentText"/>
        <w:jc w:val="left"/>
      </w:pPr>
      <w:r>
        <w:rPr>
          <w:rStyle w:val="CommentReference"/>
        </w:rPr>
        <w:annotationRef/>
      </w:r>
      <w:r>
        <w:t>Paraphrased and Descript Added.</w:t>
      </w:r>
    </w:p>
  </w:comment>
  <w:comment w:id="95" w:author="Billones, Nicole Jhan (Student)" w:date="2023-04-02T13:17:00Z" w:initials="BNJ(">
    <w:p w14:paraId="5758DE95" w14:textId="77777777" w:rsidR="009D1237" w:rsidRDefault="009D1237" w:rsidP="009D1237">
      <w:pPr>
        <w:pStyle w:val="CommentText"/>
        <w:jc w:val="left"/>
      </w:pPr>
      <w:r>
        <w:rPr>
          <w:rStyle w:val="CommentReference"/>
        </w:rPr>
        <w:annotationRef/>
      </w:r>
      <w:r>
        <w:t>Updated</w:t>
      </w:r>
    </w:p>
  </w:comment>
  <w:comment w:id="96" w:author="Billones, Nicole Jhan (Student)" w:date="2023-04-02T13:35:00Z" w:initials="BNJ(">
    <w:p w14:paraId="3611FFB0" w14:textId="77777777" w:rsidR="00DD39DC" w:rsidRDefault="00DD39DC" w:rsidP="00694C72">
      <w:pPr>
        <w:pStyle w:val="CommentText"/>
        <w:jc w:val="left"/>
      </w:pPr>
      <w:r>
        <w:rPr>
          <w:rStyle w:val="CommentReference"/>
        </w:rPr>
        <w:annotationRef/>
      </w:r>
      <w:r>
        <w:t>Update</w:t>
      </w:r>
    </w:p>
  </w:comment>
  <w:comment w:id="97" w:author="Billones, Nicole Jhan (Student)" w:date="2023-04-02T13:35:00Z" w:initials="BNJ(">
    <w:p w14:paraId="50667EB5" w14:textId="0B0005E4" w:rsidR="00DD39DC" w:rsidRDefault="00DD39DC" w:rsidP="00A26D0C">
      <w:pPr>
        <w:pStyle w:val="CommentText"/>
        <w:jc w:val="lef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7742E" w15:done="0"/>
  <w15:commentEx w15:paraId="48E0196C" w15:done="0"/>
  <w15:commentEx w15:paraId="4F68C79D" w15:done="0"/>
  <w15:commentEx w15:paraId="53CAE5B3" w15:done="0"/>
  <w15:commentEx w15:paraId="5D1E69BA" w15:done="0"/>
  <w15:commentEx w15:paraId="03157C5E" w15:done="0"/>
  <w15:commentEx w15:paraId="1676EBAC" w15:done="0"/>
  <w15:commentEx w15:paraId="5C8E246E" w15:done="0"/>
  <w15:commentEx w15:paraId="5758DE95" w15:done="0"/>
  <w15:commentEx w15:paraId="3611FFB0" w15:done="0"/>
  <w15:commentEx w15:paraId="50667E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BE1C6" w16cex:dateUtc="2023-04-08T04:51:00Z"/>
  <w16cex:commentExtensible w16cex:durableId="27D3D8B2" w16cex:dateUtc="2023-04-02T02:34:00Z"/>
  <w16cex:commentExtensible w16cex:durableId="27DC6D58" w16cex:dateUtc="2023-04-08T14:46:00Z"/>
  <w16cex:commentExtensible w16cex:durableId="27D454A3" w16cex:dateUtc="2023-04-02T11:23:00Z"/>
  <w16cex:commentExtensible w16cex:durableId="27D45494" w16cex:dateUtc="2023-04-02T11:23:00Z"/>
  <w16cex:commentExtensible w16cex:durableId="27D458A3" w16cex:dateUtc="2023-04-02T11:40:00Z"/>
  <w16cex:commentExtensible w16cex:durableId="27D458AA" w16cex:dateUtc="2023-04-02T11:40:00Z"/>
  <w16cex:commentExtensible w16cex:durableId="27D3FE5A" w16cex:dateUtc="2023-04-02T05:15:00Z"/>
  <w16cex:commentExtensible w16cex:durableId="27D3FECF" w16cex:dateUtc="2023-04-02T05:17:00Z"/>
  <w16cex:commentExtensible w16cex:durableId="27D40316" w16cex:dateUtc="2023-04-02T05:35:00Z"/>
  <w16cex:commentExtensible w16cex:durableId="27D4030A" w16cex:dateUtc="2023-04-02T05: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7742E" w16cid:durableId="27DBE1C6"/>
  <w16cid:commentId w16cid:paraId="48E0196C" w16cid:durableId="27D3D8B2"/>
  <w16cid:commentId w16cid:paraId="4F68C79D" w16cid:durableId="27DC6D58"/>
  <w16cid:commentId w16cid:paraId="53CAE5B3" w16cid:durableId="27D454A3"/>
  <w16cid:commentId w16cid:paraId="5D1E69BA" w16cid:durableId="27D45494"/>
  <w16cid:commentId w16cid:paraId="03157C5E" w16cid:durableId="27D458A3"/>
  <w16cid:commentId w16cid:paraId="1676EBAC" w16cid:durableId="27D458AA"/>
  <w16cid:commentId w16cid:paraId="5C8E246E" w16cid:durableId="27D3FE5A"/>
  <w16cid:commentId w16cid:paraId="5758DE95" w16cid:durableId="27D3FECF"/>
  <w16cid:commentId w16cid:paraId="3611FFB0" w16cid:durableId="27D40316"/>
  <w16cid:commentId w16cid:paraId="50667EB5" w16cid:durableId="27D403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313C4" w14:textId="77777777" w:rsidR="005D696E" w:rsidRDefault="005D696E" w:rsidP="0023168E">
      <w:r>
        <w:separator/>
      </w:r>
    </w:p>
  </w:endnote>
  <w:endnote w:type="continuationSeparator" w:id="0">
    <w:p w14:paraId="47ECB587" w14:textId="77777777" w:rsidR="005D696E" w:rsidRDefault="005D696E"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6B63" w14:textId="77777777" w:rsidR="00640A6E" w:rsidRDefault="00640A6E">
    <w:pPr>
      <w:pStyle w:val="Footer"/>
      <w:jc w:val="right"/>
    </w:pPr>
    <w:r>
      <w:t xml:space="preserve">                                                                                                                    </w:t>
    </w:r>
  </w:p>
  <w:p w14:paraId="7D98FE07" w14:textId="44CF56FD" w:rsidR="00640A6E" w:rsidRDefault="00640A6E" w:rsidP="00C10007">
    <w:pPr>
      <w:pStyle w:val="Footer"/>
      <w:jc w:val="both"/>
    </w:pPr>
    <w:r>
      <w:rPr>
        <w:b w:val="0"/>
        <w:i/>
        <w:sz w:val="18"/>
      </w:rPr>
      <w:t>STI College Koronadal</w:t>
    </w:r>
    <w:r>
      <w:t xml:space="preserve"> </w:t>
    </w:r>
    <w:sdt>
      <w:sdtPr>
        <w:id w:val="765578392"/>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sdtContent>
    </w:sdt>
  </w:p>
  <w:p w14:paraId="370D80EC" w14:textId="77777777" w:rsidR="00640A6E" w:rsidRDefault="00640A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93"/>
      <w:gridCol w:w="6493"/>
    </w:tblGrid>
    <w:tr w:rsidR="00E32468" w14:paraId="73AB7FA5" w14:textId="77777777" w:rsidTr="00E866A9">
      <w:trPr>
        <w:trHeight w:val="402"/>
      </w:trPr>
      <w:tc>
        <w:tcPr>
          <w:tcW w:w="6493" w:type="dxa"/>
          <w:vAlign w:val="center"/>
        </w:tcPr>
        <w:p w14:paraId="6D928028" w14:textId="77777777" w:rsidR="00E32468" w:rsidRDefault="00E32468" w:rsidP="00CA247D">
          <w:pPr>
            <w:pStyle w:val="Footer"/>
            <w:tabs>
              <w:tab w:val="clear" w:pos="4680"/>
              <w:tab w:val="clear" w:pos="9360"/>
            </w:tabs>
            <w:jc w:val="left"/>
            <w:rPr>
              <w:b w:val="0"/>
              <w:sz w:val="18"/>
            </w:rPr>
          </w:pPr>
          <w:r>
            <w:rPr>
              <w:b w:val="0"/>
              <w:i/>
              <w:sz w:val="18"/>
            </w:rPr>
            <w:t>STI College Koronadal</w:t>
          </w:r>
        </w:p>
      </w:tc>
      <w:tc>
        <w:tcPr>
          <w:tcW w:w="6493" w:type="dxa"/>
          <w:vAlign w:val="center"/>
        </w:tcPr>
        <w:p w14:paraId="284B8148" w14:textId="77777777" w:rsidR="00E32468" w:rsidRDefault="00E32468"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54CCAA4" w14:textId="77777777" w:rsidR="00E32468" w:rsidRPr="001F5EA3" w:rsidRDefault="00E32468" w:rsidP="001F5EA3">
    <w:pPr>
      <w:pStyle w:val="Footer"/>
      <w:tabs>
        <w:tab w:val="clear" w:pos="4680"/>
        <w:tab w:val="clear" w:pos="9360"/>
      </w:tabs>
      <w:jc w:val="left"/>
      <w:rPr>
        <w:b w:val="0"/>
        <w:sz w:val="18"/>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261"/>
      <w:gridCol w:w="1452"/>
    </w:tblGrid>
    <w:tr w:rsidR="00FC016B" w14:paraId="7B65304F" w14:textId="77777777" w:rsidTr="00AC06A2">
      <w:trPr>
        <w:trHeight w:val="304"/>
      </w:trPr>
      <w:tc>
        <w:tcPr>
          <w:tcW w:w="7261" w:type="dxa"/>
          <w:vAlign w:val="center"/>
        </w:tcPr>
        <w:p w14:paraId="4C5ABE6D" w14:textId="77777777" w:rsidR="00FC016B" w:rsidRDefault="00FC016B" w:rsidP="001F5EA3">
          <w:pPr>
            <w:pStyle w:val="Footer"/>
            <w:tabs>
              <w:tab w:val="clear" w:pos="4680"/>
              <w:tab w:val="clear" w:pos="9360"/>
            </w:tabs>
            <w:jc w:val="left"/>
            <w:rPr>
              <w:b w:val="0"/>
              <w:i/>
              <w:sz w:val="18"/>
            </w:rPr>
          </w:pPr>
          <w:r>
            <w:rPr>
              <w:b w:val="0"/>
              <w:i/>
              <w:sz w:val="18"/>
            </w:rPr>
            <w:t>STI College Koronadal</w:t>
          </w:r>
        </w:p>
      </w:tc>
      <w:tc>
        <w:tcPr>
          <w:tcW w:w="1452" w:type="dxa"/>
          <w:vAlign w:val="center"/>
        </w:tcPr>
        <w:p w14:paraId="5048294C" w14:textId="77777777" w:rsidR="00FC016B" w:rsidRDefault="00FC016B"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73FB2F85" w14:textId="77777777" w:rsidR="00FC016B" w:rsidRPr="001F5EA3" w:rsidRDefault="00FC016B" w:rsidP="00AC06A2">
    <w:pPr>
      <w:pStyle w:val="Footer"/>
      <w:tabs>
        <w:tab w:val="clear" w:pos="4680"/>
        <w:tab w:val="clear" w:pos="9360"/>
        <w:tab w:val="left" w:pos="6033"/>
      </w:tabs>
      <w:jc w:val="left"/>
      <w:rPr>
        <w:b w:val="0"/>
        <w:sz w:val="18"/>
      </w:rPr>
    </w:pPr>
    <w:r>
      <w:rPr>
        <w:b w:val="0"/>
        <w:sz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6AD6" w14:textId="77777777" w:rsidR="00640A6E" w:rsidRPr="001F5EA3" w:rsidRDefault="00640A6E"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973663" w14:paraId="7DE747F1" w14:textId="77777777" w:rsidTr="001F5EA3">
      <w:tc>
        <w:tcPr>
          <w:tcW w:w="7191" w:type="dxa"/>
          <w:vAlign w:val="center"/>
        </w:tcPr>
        <w:p w14:paraId="2D9496EA" w14:textId="77777777" w:rsidR="00973663" w:rsidRDefault="00973663"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386E6361" w14:textId="77777777" w:rsidR="00973663" w:rsidRDefault="00973663"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2CBFE23C" w14:textId="77777777" w:rsidR="00973663" w:rsidRPr="001F5EA3" w:rsidRDefault="00973663"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640A6E" w14:paraId="1CBCDC90" w14:textId="77777777" w:rsidTr="00EF53F1">
      <w:tc>
        <w:tcPr>
          <w:tcW w:w="7191" w:type="dxa"/>
          <w:vAlign w:val="center"/>
        </w:tcPr>
        <w:p w14:paraId="57C085C9" w14:textId="026F7E6E" w:rsidR="00640A6E" w:rsidRDefault="00640A6E"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0FD941C5" w14:textId="77777777" w:rsidR="00640A6E" w:rsidRDefault="00640A6E"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14664A6B" w14:textId="77777777" w:rsidR="00640A6E" w:rsidRPr="001F5EA3" w:rsidRDefault="00640A6E" w:rsidP="00CA247D">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EF53F1" w14:paraId="004E33ED" w14:textId="77777777" w:rsidTr="00EF53F1">
      <w:tc>
        <w:tcPr>
          <w:tcW w:w="7191" w:type="dxa"/>
          <w:vAlign w:val="center"/>
        </w:tcPr>
        <w:p w14:paraId="1DC4FCEE" w14:textId="77777777" w:rsidR="00EF53F1" w:rsidRDefault="00EF53F1"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29280B82" w14:textId="77777777" w:rsidR="00EF53F1" w:rsidRDefault="00EF53F1"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532AB954" w14:textId="77777777" w:rsidR="00EF53F1" w:rsidRPr="001F5EA3" w:rsidRDefault="00EF53F1" w:rsidP="00CA247D">
    <w:pPr>
      <w:pStyle w:val="Footer"/>
      <w:tabs>
        <w:tab w:val="clear" w:pos="4680"/>
        <w:tab w:val="clear" w:pos="9360"/>
      </w:tabs>
      <w:jc w:val="left"/>
      <w:rPr>
        <w:b w:val="0"/>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20"/>
      <w:gridCol w:w="5655"/>
    </w:tblGrid>
    <w:tr w:rsidR="00640A6E" w14:paraId="11C3BF18" w14:textId="77777777" w:rsidTr="002A311E">
      <w:trPr>
        <w:trHeight w:val="785"/>
      </w:trPr>
      <w:tc>
        <w:tcPr>
          <w:tcW w:w="7320" w:type="dxa"/>
          <w:vAlign w:val="center"/>
        </w:tcPr>
        <w:p w14:paraId="461906A7" w14:textId="77777777" w:rsidR="00640A6E" w:rsidRDefault="00640A6E" w:rsidP="00CA247D">
          <w:pPr>
            <w:pStyle w:val="Footer"/>
            <w:tabs>
              <w:tab w:val="clear" w:pos="4680"/>
              <w:tab w:val="clear" w:pos="9360"/>
            </w:tabs>
            <w:jc w:val="left"/>
            <w:rPr>
              <w:b w:val="0"/>
              <w:sz w:val="18"/>
            </w:rPr>
          </w:pPr>
          <w:r>
            <w:rPr>
              <w:b w:val="0"/>
              <w:i/>
              <w:sz w:val="18"/>
            </w:rPr>
            <w:t>STI College Koronadal</w:t>
          </w:r>
        </w:p>
      </w:tc>
      <w:tc>
        <w:tcPr>
          <w:tcW w:w="5655" w:type="dxa"/>
          <w:vAlign w:val="center"/>
        </w:tcPr>
        <w:p w14:paraId="4920FE2C"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D86BEC8" w14:textId="77777777" w:rsidR="00640A6E" w:rsidRPr="001F5EA3" w:rsidRDefault="00640A6E" w:rsidP="001F5EA3">
    <w:pPr>
      <w:pStyle w:val="Footer"/>
      <w:tabs>
        <w:tab w:val="clear" w:pos="4680"/>
        <w:tab w:val="clear" w:pos="9360"/>
      </w:tabs>
      <w:jc w:val="left"/>
      <w:rPr>
        <w:b w:val="0"/>
        <w:sz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9"/>
      <w:gridCol w:w="3768"/>
    </w:tblGrid>
    <w:tr w:rsidR="00EF53F1" w14:paraId="06010B1A" w14:textId="77777777" w:rsidTr="002A311E">
      <w:trPr>
        <w:trHeight w:val="815"/>
      </w:trPr>
      <w:tc>
        <w:tcPr>
          <w:tcW w:w="4879" w:type="dxa"/>
          <w:vAlign w:val="center"/>
        </w:tcPr>
        <w:p w14:paraId="7D2DF081" w14:textId="77777777" w:rsidR="00EF53F1" w:rsidRDefault="00EF53F1" w:rsidP="00CA247D">
          <w:pPr>
            <w:pStyle w:val="Footer"/>
            <w:tabs>
              <w:tab w:val="clear" w:pos="4680"/>
              <w:tab w:val="clear" w:pos="9360"/>
            </w:tabs>
            <w:jc w:val="left"/>
            <w:rPr>
              <w:b w:val="0"/>
              <w:sz w:val="18"/>
            </w:rPr>
          </w:pPr>
          <w:r>
            <w:rPr>
              <w:b w:val="0"/>
              <w:i/>
              <w:sz w:val="18"/>
            </w:rPr>
            <w:t>STI College Koronadal</w:t>
          </w:r>
        </w:p>
      </w:tc>
      <w:tc>
        <w:tcPr>
          <w:tcW w:w="3768" w:type="dxa"/>
          <w:vAlign w:val="center"/>
        </w:tcPr>
        <w:p w14:paraId="6670873D" w14:textId="77777777" w:rsidR="00EF53F1" w:rsidRDefault="00EF53F1"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7113930C" w14:textId="77777777" w:rsidR="00EF53F1" w:rsidRPr="001F5EA3" w:rsidRDefault="00EF53F1" w:rsidP="001F5EA3">
    <w:pPr>
      <w:pStyle w:val="Footer"/>
      <w:tabs>
        <w:tab w:val="clear" w:pos="4680"/>
        <w:tab w:val="clear" w:pos="9360"/>
      </w:tabs>
      <w:jc w:val="left"/>
      <w:rPr>
        <w:b w:val="0"/>
        <w:sz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30"/>
      <w:gridCol w:w="5661"/>
    </w:tblGrid>
    <w:tr w:rsidR="002A311E" w14:paraId="595B0591" w14:textId="77777777" w:rsidTr="002A311E">
      <w:trPr>
        <w:trHeight w:val="784"/>
      </w:trPr>
      <w:tc>
        <w:tcPr>
          <w:tcW w:w="7330" w:type="dxa"/>
          <w:vAlign w:val="center"/>
        </w:tcPr>
        <w:p w14:paraId="32F664DE" w14:textId="77777777" w:rsidR="002A311E" w:rsidRDefault="002A311E" w:rsidP="00CA247D">
          <w:pPr>
            <w:pStyle w:val="Footer"/>
            <w:tabs>
              <w:tab w:val="clear" w:pos="4680"/>
              <w:tab w:val="clear" w:pos="9360"/>
            </w:tabs>
            <w:jc w:val="left"/>
            <w:rPr>
              <w:b w:val="0"/>
              <w:sz w:val="18"/>
            </w:rPr>
          </w:pPr>
          <w:r>
            <w:rPr>
              <w:b w:val="0"/>
              <w:i/>
              <w:sz w:val="18"/>
            </w:rPr>
            <w:t>STI College Koronadal</w:t>
          </w:r>
        </w:p>
      </w:tc>
      <w:tc>
        <w:tcPr>
          <w:tcW w:w="5661" w:type="dxa"/>
          <w:vAlign w:val="center"/>
        </w:tcPr>
        <w:p w14:paraId="31886A19" w14:textId="77777777" w:rsidR="002A311E" w:rsidRDefault="002A311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3F16644" w14:textId="77777777" w:rsidR="002A311E" w:rsidRPr="001F5EA3" w:rsidRDefault="002A311E" w:rsidP="001F5EA3">
    <w:pPr>
      <w:pStyle w:val="Footer"/>
      <w:tabs>
        <w:tab w:val="clear" w:pos="4680"/>
        <w:tab w:val="clear" w:pos="9360"/>
      </w:tabs>
      <w:jc w:val="left"/>
      <w:rPr>
        <w:b w:val="0"/>
        <w:sz w:val="1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6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81"/>
      <w:gridCol w:w="3769"/>
    </w:tblGrid>
    <w:tr w:rsidR="002A311E" w14:paraId="08B354F1" w14:textId="77777777" w:rsidTr="002A311E">
      <w:trPr>
        <w:trHeight w:val="753"/>
      </w:trPr>
      <w:tc>
        <w:tcPr>
          <w:tcW w:w="4881" w:type="dxa"/>
          <w:vAlign w:val="center"/>
        </w:tcPr>
        <w:p w14:paraId="655AE211" w14:textId="77777777" w:rsidR="002A311E" w:rsidRDefault="002A311E" w:rsidP="00CA247D">
          <w:pPr>
            <w:pStyle w:val="Footer"/>
            <w:tabs>
              <w:tab w:val="clear" w:pos="4680"/>
              <w:tab w:val="clear" w:pos="9360"/>
            </w:tabs>
            <w:jc w:val="left"/>
            <w:rPr>
              <w:b w:val="0"/>
              <w:sz w:val="18"/>
            </w:rPr>
          </w:pPr>
          <w:r>
            <w:rPr>
              <w:b w:val="0"/>
              <w:i/>
              <w:sz w:val="18"/>
            </w:rPr>
            <w:t>STI College Koronadal</w:t>
          </w:r>
        </w:p>
      </w:tc>
      <w:tc>
        <w:tcPr>
          <w:tcW w:w="3769" w:type="dxa"/>
          <w:vAlign w:val="center"/>
        </w:tcPr>
        <w:p w14:paraId="6A9F9F68" w14:textId="77777777" w:rsidR="002A311E" w:rsidRDefault="002A311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62CE5433" w14:textId="77777777" w:rsidR="002A311E" w:rsidRPr="001F5EA3" w:rsidRDefault="002A311E"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54DBE" w14:textId="77777777" w:rsidR="005D696E" w:rsidRDefault="005D696E" w:rsidP="0023168E">
      <w:r>
        <w:separator/>
      </w:r>
    </w:p>
  </w:footnote>
  <w:footnote w:type="continuationSeparator" w:id="0">
    <w:p w14:paraId="7DB7778C" w14:textId="77777777" w:rsidR="005D696E" w:rsidRDefault="005D696E" w:rsidP="002316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5B7C" w14:textId="79937807" w:rsidR="002A311E" w:rsidRDefault="002A311E" w:rsidP="002A311E">
    <w:pPr>
      <w:pStyle w:val="Header"/>
      <w:tabs>
        <w:tab w:val="clear" w:pos="9360"/>
        <w:tab w:val="left" w:pos="7275"/>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96BAE826"/>
    <w:lvl w:ilvl="0" w:tplc="59D0EBD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000005"/>
    <w:multiLevelType w:val="hybridMultilevel"/>
    <w:tmpl w:val="0FC8F25A"/>
    <w:lvl w:ilvl="0" w:tplc="B6709DD2">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0000006"/>
    <w:multiLevelType w:val="hybridMultilevel"/>
    <w:tmpl w:val="4470E1A0"/>
    <w:lvl w:ilvl="0" w:tplc="94A03A8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0000007"/>
    <w:multiLevelType w:val="hybridMultilevel"/>
    <w:tmpl w:val="E89C495A"/>
    <w:lvl w:ilvl="0" w:tplc="E250987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00000008"/>
    <w:multiLevelType w:val="hybridMultilevel"/>
    <w:tmpl w:val="E252FAE2"/>
    <w:lvl w:ilvl="0" w:tplc="9800D4D8">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000001B"/>
    <w:multiLevelType w:val="hybridMultilevel"/>
    <w:tmpl w:val="83B8C0B2"/>
    <w:lvl w:ilvl="0" w:tplc="3ABEF4B0">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4770537"/>
    <w:multiLevelType w:val="hybridMultilevel"/>
    <w:tmpl w:val="6AA01D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5D7340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307BF"/>
    <w:multiLevelType w:val="hybridMultilevel"/>
    <w:tmpl w:val="0220CB6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7CB5C25"/>
    <w:multiLevelType w:val="hybridMultilevel"/>
    <w:tmpl w:val="FFFFFFFF"/>
    <w:lvl w:ilvl="0" w:tplc="A0044A18">
      <w:start w:val="1"/>
      <w:numFmt w:val="decimal"/>
      <w:lvlText w:val="%1."/>
      <w:lvlJc w:val="left"/>
      <w:pPr>
        <w:ind w:left="720" w:hanging="360"/>
      </w:pPr>
    </w:lvl>
    <w:lvl w:ilvl="1" w:tplc="FB0E0510">
      <w:start w:val="1"/>
      <w:numFmt w:val="lowerLetter"/>
      <w:lvlText w:val="%2."/>
      <w:lvlJc w:val="left"/>
      <w:pPr>
        <w:ind w:left="1440" w:hanging="360"/>
      </w:pPr>
    </w:lvl>
    <w:lvl w:ilvl="2" w:tplc="A0683850">
      <w:start w:val="1"/>
      <w:numFmt w:val="lowerRoman"/>
      <w:lvlText w:val="%3."/>
      <w:lvlJc w:val="right"/>
      <w:pPr>
        <w:ind w:left="2160" w:hanging="180"/>
      </w:pPr>
    </w:lvl>
    <w:lvl w:ilvl="3" w:tplc="E03027A6">
      <w:start w:val="1"/>
      <w:numFmt w:val="decimal"/>
      <w:lvlText w:val="%4."/>
      <w:lvlJc w:val="left"/>
      <w:pPr>
        <w:ind w:left="2880" w:hanging="360"/>
      </w:pPr>
    </w:lvl>
    <w:lvl w:ilvl="4" w:tplc="9364FF06">
      <w:start w:val="1"/>
      <w:numFmt w:val="lowerLetter"/>
      <w:lvlText w:val="%5."/>
      <w:lvlJc w:val="left"/>
      <w:pPr>
        <w:ind w:left="3600" w:hanging="360"/>
      </w:pPr>
    </w:lvl>
    <w:lvl w:ilvl="5" w:tplc="575E451C">
      <w:start w:val="1"/>
      <w:numFmt w:val="lowerRoman"/>
      <w:lvlText w:val="%6."/>
      <w:lvlJc w:val="right"/>
      <w:pPr>
        <w:ind w:left="4320" w:hanging="180"/>
      </w:pPr>
    </w:lvl>
    <w:lvl w:ilvl="6" w:tplc="A3881F66">
      <w:start w:val="1"/>
      <w:numFmt w:val="decimal"/>
      <w:lvlText w:val="%7."/>
      <w:lvlJc w:val="left"/>
      <w:pPr>
        <w:ind w:left="5040" w:hanging="360"/>
      </w:pPr>
    </w:lvl>
    <w:lvl w:ilvl="7" w:tplc="0F9AC9B6">
      <w:start w:val="1"/>
      <w:numFmt w:val="lowerLetter"/>
      <w:lvlText w:val="%8."/>
      <w:lvlJc w:val="left"/>
      <w:pPr>
        <w:ind w:left="5760" w:hanging="360"/>
      </w:pPr>
    </w:lvl>
    <w:lvl w:ilvl="8" w:tplc="ED7C4ADC">
      <w:start w:val="1"/>
      <w:numFmt w:val="lowerRoman"/>
      <w:lvlText w:val="%9."/>
      <w:lvlJc w:val="right"/>
      <w:pPr>
        <w:ind w:left="6480" w:hanging="180"/>
      </w:pPr>
    </w:lvl>
  </w:abstractNum>
  <w:abstractNum w:abstractNumId="10" w15:restartNumberingAfterBreak="0">
    <w:nsid w:val="0C2B7DC2"/>
    <w:multiLevelType w:val="hybridMultilevel"/>
    <w:tmpl w:val="4A5E4F48"/>
    <w:lvl w:ilvl="0" w:tplc="11AC4E76">
      <w:start w:val="1"/>
      <w:numFmt w:val="bullet"/>
      <w:pStyle w:val="ListParagraph"/>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0DE21AA6"/>
    <w:multiLevelType w:val="hybridMultilevel"/>
    <w:tmpl w:val="FFFFFFFF"/>
    <w:lvl w:ilvl="0" w:tplc="47EEF6DA">
      <w:start w:val="1"/>
      <w:numFmt w:val="bullet"/>
      <w:lvlText w:val=""/>
      <w:lvlJc w:val="left"/>
      <w:pPr>
        <w:ind w:left="720" w:hanging="360"/>
      </w:pPr>
      <w:rPr>
        <w:rFonts w:ascii="Symbol" w:hAnsi="Symbol" w:hint="default"/>
      </w:rPr>
    </w:lvl>
    <w:lvl w:ilvl="1" w:tplc="AFC21844">
      <w:start w:val="1"/>
      <w:numFmt w:val="bullet"/>
      <w:lvlText w:val=""/>
      <w:lvlJc w:val="left"/>
      <w:pPr>
        <w:ind w:left="1440" w:hanging="360"/>
      </w:pPr>
      <w:rPr>
        <w:rFonts w:ascii="Symbol" w:hAnsi="Symbol" w:hint="default"/>
      </w:rPr>
    </w:lvl>
    <w:lvl w:ilvl="2" w:tplc="5BD2E092">
      <w:start w:val="1"/>
      <w:numFmt w:val="bullet"/>
      <w:lvlText w:val=""/>
      <w:lvlJc w:val="left"/>
      <w:pPr>
        <w:ind w:left="2160" w:hanging="360"/>
      </w:pPr>
      <w:rPr>
        <w:rFonts w:ascii="Wingdings" w:hAnsi="Wingdings" w:hint="default"/>
      </w:rPr>
    </w:lvl>
    <w:lvl w:ilvl="3" w:tplc="D1203632">
      <w:start w:val="1"/>
      <w:numFmt w:val="bullet"/>
      <w:lvlText w:val=""/>
      <w:lvlJc w:val="left"/>
      <w:pPr>
        <w:ind w:left="2880" w:hanging="360"/>
      </w:pPr>
      <w:rPr>
        <w:rFonts w:ascii="Symbol" w:hAnsi="Symbol" w:hint="default"/>
      </w:rPr>
    </w:lvl>
    <w:lvl w:ilvl="4" w:tplc="A7E0E7FC">
      <w:start w:val="1"/>
      <w:numFmt w:val="bullet"/>
      <w:lvlText w:val="o"/>
      <w:lvlJc w:val="left"/>
      <w:pPr>
        <w:ind w:left="3600" w:hanging="360"/>
      </w:pPr>
      <w:rPr>
        <w:rFonts w:ascii="Courier New" w:hAnsi="Courier New" w:hint="default"/>
      </w:rPr>
    </w:lvl>
    <w:lvl w:ilvl="5" w:tplc="4F1C4358">
      <w:start w:val="1"/>
      <w:numFmt w:val="bullet"/>
      <w:lvlText w:val=""/>
      <w:lvlJc w:val="left"/>
      <w:pPr>
        <w:ind w:left="4320" w:hanging="360"/>
      </w:pPr>
      <w:rPr>
        <w:rFonts w:ascii="Wingdings" w:hAnsi="Wingdings" w:hint="default"/>
      </w:rPr>
    </w:lvl>
    <w:lvl w:ilvl="6" w:tplc="18FE3164">
      <w:start w:val="1"/>
      <w:numFmt w:val="bullet"/>
      <w:lvlText w:val=""/>
      <w:lvlJc w:val="left"/>
      <w:pPr>
        <w:ind w:left="5040" w:hanging="360"/>
      </w:pPr>
      <w:rPr>
        <w:rFonts w:ascii="Symbol" w:hAnsi="Symbol" w:hint="default"/>
      </w:rPr>
    </w:lvl>
    <w:lvl w:ilvl="7" w:tplc="3B360ADC">
      <w:start w:val="1"/>
      <w:numFmt w:val="bullet"/>
      <w:lvlText w:val="o"/>
      <w:lvlJc w:val="left"/>
      <w:pPr>
        <w:ind w:left="5760" w:hanging="360"/>
      </w:pPr>
      <w:rPr>
        <w:rFonts w:ascii="Courier New" w:hAnsi="Courier New" w:hint="default"/>
      </w:rPr>
    </w:lvl>
    <w:lvl w:ilvl="8" w:tplc="02F498AC">
      <w:start w:val="1"/>
      <w:numFmt w:val="bullet"/>
      <w:lvlText w:val=""/>
      <w:lvlJc w:val="left"/>
      <w:pPr>
        <w:ind w:left="6480" w:hanging="360"/>
      </w:pPr>
      <w:rPr>
        <w:rFonts w:ascii="Wingdings" w:hAnsi="Wingdings" w:hint="default"/>
      </w:rPr>
    </w:lvl>
  </w:abstractNum>
  <w:abstractNum w:abstractNumId="12" w15:restartNumberingAfterBreak="0">
    <w:nsid w:val="10E67D0A"/>
    <w:multiLevelType w:val="hybridMultilevel"/>
    <w:tmpl w:val="E138DE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13D119E"/>
    <w:multiLevelType w:val="hybridMultilevel"/>
    <w:tmpl w:val="704477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3B40E45"/>
    <w:multiLevelType w:val="hybridMultilevel"/>
    <w:tmpl w:val="EAB6FAD8"/>
    <w:lvl w:ilvl="0" w:tplc="FE220AFA">
      <w:start w:val="1"/>
      <w:numFmt w:val="lowerLetter"/>
      <w:lvlText w:val="%1."/>
      <w:lvlJc w:val="left"/>
      <w:pPr>
        <w:ind w:left="1080" w:hanging="360"/>
      </w:pPr>
      <w:rPr>
        <w:rFonts w:hint="default"/>
        <w:b/>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15C43354"/>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1F14F0"/>
    <w:multiLevelType w:val="hybridMultilevel"/>
    <w:tmpl w:val="1ED672EC"/>
    <w:lvl w:ilvl="0" w:tplc="491AD18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1920C66D"/>
    <w:multiLevelType w:val="hybridMultilevel"/>
    <w:tmpl w:val="FFFFFFFF"/>
    <w:lvl w:ilvl="0" w:tplc="D2ACB6F8">
      <w:start w:val="1"/>
      <w:numFmt w:val="bullet"/>
      <w:lvlText w:val=""/>
      <w:lvlJc w:val="left"/>
      <w:pPr>
        <w:ind w:left="720" w:hanging="360"/>
      </w:pPr>
      <w:rPr>
        <w:rFonts w:ascii="Symbol" w:hAnsi="Symbol" w:hint="default"/>
      </w:rPr>
    </w:lvl>
    <w:lvl w:ilvl="1" w:tplc="EA822EBC">
      <w:start w:val="1"/>
      <w:numFmt w:val="bullet"/>
      <w:lvlText w:val="o"/>
      <w:lvlJc w:val="left"/>
      <w:pPr>
        <w:ind w:left="1440" w:hanging="360"/>
      </w:pPr>
      <w:rPr>
        <w:rFonts w:ascii="Courier New" w:hAnsi="Courier New" w:hint="default"/>
      </w:rPr>
    </w:lvl>
    <w:lvl w:ilvl="2" w:tplc="49521D14">
      <w:start w:val="1"/>
      <w:numFmt w:val="bullet"/>
      <w:lvlText w:val=""/>
      <w:lvlJc w:val="left"/>
      <w:pPr>
        <w:ind w:left="2160" w:hanging="360"/>
      </w:pPr>
      <w:rPr>
        <w:rFonts w:ascii="Wingdings" w:hAnsi="Wingdings" w:hint="default"/>
      </w:rPr>
    </w:lvl>
    <w:lvl w:ilvl="3" w:tplc="EF28645C">
      <w:start w:val="1"/>
      <w:numFmt w:val="bullet"/>
      <w:lvlText w:val=""/>
      <w:lvlJc w:val="left"/>
      <w:pPr>
        <w:ind w:left="2880" w:hanging="360"/>
      </w:pPr>
      <w:rPr>
        <w:rFonts w:ascii="Symbol" w:hAnsi="Symbol" w:hint="default"/>
      </w:rPr>
    </w:lvl>
    <w:lvl w:ilvl="4" w:tplc="AE847574">
      <w:start w:val="1"/>
      <w:numFmt w:val="bullet"/>
      <w:lvlText w:val="o"/>
      <w:lvlJc w:val="left"/>
      <w:pPr>
        <w:ind w:left="3600" w:hanging="360"/>
      </w:pPr>
      <w:rPr>
        <w:rFonts w:ascii="Courier New" w:hAnsi="Courier New" w:hint="default"/>
      </w:rPr>
    </w:lvl>
    <w:lvl w:ilvl="5" w:tplc="50CC1FA8">
      <w:start w:val="1"/>
      <w:numFmt w:val="bullet"/>
      <w:lvlText w:val=""/>
      <w:lvlJc w:val="left"/>
      <w:pPr>
        <w:ind w:left="4320" w:hanging="360"/>
      </w:pPr>
      <w:rPr>
        <w:rFonts w:ascii="Wingdings" w:hAnsi="Wingdings" w:hint="default"/>
      </w:rPr>
    </w:lvl>
    <w:lvl w:ilvl="6" w:tplc="C8E0CDC2">
      <w:start w:val="1"/>
      <w:numFmt w:val="bullet"/>
      <w:lvlText w:val=""/>
      <w:lvlJc w:val="left"/>
      <w:pPr>
        <w:ind w:left="5040" w:hanging="360"/>
      </w:pPr>
      <w:rPr>
        <w:rFonts w:ascii="Symbol" w:hAnsi="Symbol" w:hint="default"/>
      </w:rPr>
    </w:lvl>
    <w:lvl w:ilvl="7" w:tplc="471EB392">
      <w:start w:val="1"/>
      <w:numFmt w:val="bullet"/>
      <w:lvlText w:val="o"/>
      <w:lvlJc w:val="left"/>
      <w:pPr>
        <w:ind w:left="5760" w:hanging="360"/>
      </w:pPr>
      <w:rPr>
        <w:rFonts w:ascii="Courier New" w:hAnsi="Courier New" w:hint="default"/>
      </w:rPr>
    </w:lvl>
    <w:lvl w:ilvl="8" w:tplc="9258AFA4">
      <w:start w:val="1"/>
      <w:numFmt w:val="bullet"/>
      <w:lvlText w:val=""/>
      <w:lvlJc w:val="left"/>
      <w:pPr>
        <w:ind w:left="6480" w:hanging="360"/>
      </w:pPr>
      <w:rPr>
        <w:rFonts w:ascii="Wingdings" w:hAnsi="Wingdings" w:hint="default"/>
      </w:rPr>
    </w:lvl>
  </w:abstractNum>
  <w:abstractNum w:abstractNumId="18"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15:restartNumberingAfterBreak="0">
    <w:nsid w:val="22490FFD"/>
    <w:multiLevelType w:val="hybridMultilevel"/>
    <w:tmpl w:val="0AA8093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 w15:restartNumberingAfterBreak="0">
    <w:nsid w:val="27355773"/>
    <w:multiLevelType w:val="hybridMultilevel"/>
    <w:tmpl w:val="8B92D2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2AADB491"/>
    <w:multiLevelType w:val="hybridMultilevel"/>
    <w:tmpl w:val="FFFFFFFF"/>
    <w:lvl w:ilvl="0" w:tplc="7B6679C0">
      <w:start w:val="1"/>
      <w:numFmt w:val="decimal"/>
      <w:lvlText w:val="%1."/>
      <w:lvlJc w:val="left"/>
      <w:pPr>
        <w:ind w:left="720" w:hanging="360"/>
      </w:pPr>
    </w:lvl>
    <w:lvl w:ilvl="1" w:tplc="2826BDA2">
      <w:start w:val="1"/>
      <w:numFmt w:val="lowerLetter"/>
      <w:lvlText w:val="%2."/>
      <w:lvlJc w:val="left"/>
      <w:pPr>
        <w:ind w:left="1440" w:hanging="360"/>
      </w:pPr>
    </w:lvl>
    <w:lvl w:ilvl="2" w:tplc="60FCFEA8">
      <w:start w:val="1"/>
      <w:numFmt w:val="lowerRoman"/>
      <w:lvlText w:val="%3."/>
      <w:lvlJc w:val="right"/>
      <w:pPr>
        <w:ind w:left="2160" w:hanging="180"/>
      </w:pPr>
    </w:lvl>
    <w:lvl w:ilvl="3" w:tplc="1546A26A">
      <w:start w:val="1"/>
      <w:numFmt w:val="decimal"/>
      <w:lvlText w:val="%4."/>
      <w:lvlJc w:val="left"/>
      <w:pPr>
        <w:ind w:left="2880" w:hanging="360"/>
      </w:pPr>
    </w:lvl>
    <w:lvl w:ilvl="4" w:tplc="6FF45AA2">
      <w:start w:val="1"/>
      <w:numFmt w:val="lowerLetter"/>
      <w:lvlText w:val="%5."/>
      <w:lvlJc w:val="left"/>
      <w:pPr>
        <w:ind w:left="3600" w:hanging="360"/>
      </w:pPr>
    </w:lvl>
    <w:lvl w:ilvl="5" w:tplc="4E580BD2">
      <w:start w:val="1"/>
      <w:numFmt w:val="lowerRoman"/>
      <w:lvlText w:val="%6."/>
      <w:lvlJc w:val="right"/>
      <w:pPr>
        <w:ind w:left="4320" w:hanging="180"/>
      </w:pPr>
    </w:lvl>
    <w:lvl w:ilvl="6" w:tplc="DED66402">
      <w:start w:val="1"/>
      <w:numFmt w:val="decimal"/>
      <w:lvlText w:val="%7."/>
      <w:lvlJc w:val="left"/>
      <w:pPr>
        <w:ind w:left="5040" w:hanging="360"/>
      </w:pPr>
    </w:lvl>
    <w:lvl w:ilvl="7" w:tplc="10C6CF36">
      <w:start w:val="1"/>
      <w:numFmt w:val="lowerLetter"/>
      <w:lvlText w:val="%8."/>
      <w:lvlJc w:val="left"/>
      <w:pPr>
        <w:ind w:left="5760" w:hanging="360"/>
      </w:pPr>
    </w:lvl>
    <w:lvl w:ilvl="8" w:tplc="F3B87450">
      <w:start w:val="1"/>
      <w:numFmt w:val="lowerRoman"/>
      <w:lvlText w:val="%9."/>
      <w:lvlJc w:val="right"/>
      <w:pPr>
        <w:ind w:left="6480" w:hanging="180"/>
      </w:pPr>
    </w:lvl>
  </w:abstractNum>
  <w:abstractNum w:abstractNumId="22" w15:restartNumberingAfterBreak="0">
    <w:nsid w:val="306137B6"/>
    <w:multiLevelType w:val="hybridMultilevel"/>
    <w:tmpl w:val="284074DE"/>
    <w:lvl w:ilvl="0" w:tplc="FFFFFFFF">
      <w:start w:val="1"/>
      <w:numFmt w:val="lowerLetter"/>
      <w:lvlText w:val="%1."/>
      <w:lvlJc w:val="left"/>
      <w:pPr>
        <w:ind w:left="1080" w:hanging="360"/>
      </w:pPr>
      <w:rPr>
        <w:rFonts w:hint="default"/>
        <w:b/>
      </w:rPr>
    </w:lvl>
    <w:lvl w:ilvl="1" w:tplc="FE220AFA">
      <w:start w:val="1"/>
      <w:numFmt w:val="lowerLetter"/>
      <w:lvlText w:val="%2."/>
      <w:lvlJc w:val="left"/>
      <w:pPr>
        <w:ind w:left="1080" w:hanging="360"/>
      </w:pPr>
      <w:rPr>
        <w:rFonts w:hint="default"/>
        <w:b/>
        <w:i w:val="0"/>
        <w:iCs w:val="0"/>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15A0F9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4B033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AA0F8B"/>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B85059"/>
    <w:multiLevelType w:val="hybridMultilevel"/>
    <w:tmpl w:val="540CA3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3CA71E65"/>
    <w:multiLevelType w:val="hybridMultilevel"/>
    <w:tmpl w:val="F6CEF6F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3F864B21"/>
    <w:multiLevelType w:val="hybridMultilevel"/>
    <w:tmpl w:val="8E18A07C"/>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40A94A44"/>
    <w:multiLevelType w:val="hybridMultilevel"/>
    <w:tmpl w:val="4AA2A8D2"/>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1732019"/>
    <w:multiLevelType w:val="hybridMultilevel"/>
    <w:tmpl w:val="7082A52E"/>
    <w:lvl w:ilvl="0" w:tplc="71CC1C1E">
      <w:start w:val="1"/>
      <w:numFmt w:val="decimal"/>
      <w:lvlText w:val="%1."/>
      <w:lvlJc w:val="left"/>
      <w:pPr>
        <w:ind w:left="720" w:hanging="360"/>
      </w:pPr>
      <w:rPr>
        <w:rFonts w:hint="default"/>
        <w:b w:val="0"/>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422286B2"/>
    <w:multiLevelType w:val="hybridMultilevel"/>
    <w:tmpl w:val="FFFFFFFF"/>
    <w:lvl w:ilvl="0" w:tplc="789C8DA6">
      <w:start w:val="1"/>
      <w:numFmt w:val="lowerLetter"/>
      <w:lvlText w:val="%1."/>
      <w:lvlJc w:val="left"/>
      <w:pPr>
        <w:ind w:left="720" w:hanging="360"/>
      </w:pPr>
    </w:lvl>
    <w:lvl w:ilvl="1" w:tplc="B1B648E4">
      <w:start w:val="1"/>
      <w:numFmt w:val="lowerLetter"/>
      <w:lvlText w:val="%2."/>
      <w:lvlJc w:val="left"/>
      <w:pPr>
        <w:ind w:left="1440" w:hanging="360"/>
      </w:pPr>
    </w:lvl>
    <w:lvl w:ilvl="2" w:tplc="CF406544">
      <w:start w:val="1"/>
      <w:numFmt w:val="lowerRoman"/>
      <w:lvlText w:val="%3."/>
      <w:lvlJc w:val="right"/>
      <w:pPr>
        <w:ind w:left="2160" w:hanging="180"/>
      </w:pPr>
    </w:lvl>
    <w:lvl w:ilvl="3" w:tplc="53F093DA">
      <w:start w:val="1"/>
      <w:numFmt w:val="decimal"/>
      <w:lvlText w:val="%4."/>
      <w:lvlJc w:val="left"/>
      <w:pPr>
        <w:ind w:left="2880" w:hanging="360"/>
      </w:pPr>
    </w:lvl>
    <w:lvl w:ilvl="4" w:tplc="9A88DB34">
      <w:start w:val="1"/>
      <w:numFmt w:val="lowerLetter"/>
      <w:lvlText w:val="%5."/>
      <w:lvlJc w:val="left"/>
      <w:pPr>
        <w:ind w:left="3600" w:hanging="360"/>
      </w:pPr>
    </w:lvl>
    <w:lvl w:ilvl="5" w:tplc="08B0C434">
      <w:start w:val="1"/>
      <w:numFmt w:val="lowerRoman"/>
      <w:lvlText w:val="%6."/>
      <w:lvlJc w:val="right"/>
      <w:pPr>
        <w:ind w:left="4320" w:hanging="180"/>
      </w:pPr>
    </w:lvl>
    <w:lvl w:ilvl="6" w:tplc="A8A8D276">
      <w:start w:val="1"/>
      <w:numFmt w:val="decimal"/>
      <w:lvlText w:val="%7."/>
      <w:lvlJc w:val="left"/>
      <w:pPr>
        <w:ind w:left="5040" w:hanging="360"/>
      </w:pPr>
    </w:lvl>
    <w:lvl w:ilvl="7" w:tplc="7FBA87D8">
      <w:start w:val="1"/>
      <w:numFmt w:val="lowerLetter"/>
      <w:lvlText w:val="%8."/>
      <w:lvlJc w:val="left"/>
      <w:pPr>
        <w:ind w:left="5760" w:hanging="360"/>
      </w:pPr>
    </w:lvl>
    <w:lvl w:ilvl="8" w:tplc="F36E6B5A">
      <w:start w:val="1"/>
      <w:numFmt w:val="lowerRoman"/>
      <w:lvlText w:val="%9."/>
      <w:lvlJc w:val="right"/>
      <w:pPr>
        <w:ind w:left="6480" w:hanging="180"/>
      </w:pPr>
    </w:lvl>
  </w:abstractNum>
  <w:abstractNum w:abstractNumId="32" w15:restartNumberingAfterBreak="0">
    <w:nsid w:val="433E5EDE"/>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7BC2D8"/>
    <w:multiLevelType w:val="hybridMultilevel"/>
    <w:tmpl w:val="FFFFFFFF"/>
    <w:lvl w:ilvl="0" w:tplc="6C9275EA">
      <w:start w:val="1"/>
      <w:numFmt w:val="bullet"/>
      <w:lvlText w:val=""/>
      <w:lvlJc w:val="left"/>
      <w:pPr>
        <w:ind w:left="720" w:hanging="360"/>
      </w:pPr>
      <w:rPr>
        <w:rFonts w:ascii="Symbol" w:hAnsi="Symbol" w:hint="default"/>
      </w:rPr>
    </w:lvl>
    <w:lvl w:ilvl="1" w:tplc="18BC5EFA">
      <w:start w:val="1"/>
      <w:numFmt w:val="bullet"/>
      <w:lvlText w:val="o"/>
      <w:lvlJc w:val="left"/>
      <w:pPr>
        <w:ind w:left="1440" w:hanging="360"/>
      </w:pPr>
      <w:rPr>
        <w:rFonts w:ascii="Courier New" w:hAnsi="Courier New" w:hint="default"/>
      </w:rPr>
    </w:lvl>
    <w:lvl w:ilvl="2" w:tplc="19C4CF4C">
      <w:start w:val="1"/>
      <w:numFmt w:val="bullet"/>
      <w:lvlText w:val=""/>
      <w:lvlJc w:val="left"/>
      <w:pPr>
        <w:ind w:left="2160" w:hanging="360"/>
      </w:pPr>
      <w:rPr>
        <w:rFonts w:ascii="Wingdings" w:hAnsi="Wingdings" w:hint="default"/>
      </w:rPr>
    </w:lvl>
    <w:lvl w:ilvl="3" w:tplc="32C05DD2">
      <w:start w:val="1"/>
      <w:numFmt w:val="bullet"/>
      <w:lvlText w:val=""/>
      <w:lvlJc w:val="left"/>
      <w:pPr>
        <w:ind w:left="2880" w:hanging="360"/>
      </w:pPr>
      <w:rPr>
        <w:rFonts w:ascii="Symbol" w:hAnsi="Symbol" w:hint="default"/>
      </w:rPr>
    </w:lvl>
    <w:lvl w:ilvl="4" w:tplc="B13A834A">
      <w:start w:val="1"/>
      <w:numFmt w:val="bullet"/>
      <w:lvlText w:val="o"/>
      <w:lvlJc w:val="left"/>
      <w:pPr>
        <w:ind w:left="3600" w:hanging="360"/>
      </w:pPr>
      <w:rPr>
        <w:rFonts w:ascii="Courier New" w:hAnsi="Courier New" w:hint="default"/>
      </w:rPr>
    </w:lvl>
    <w:lvl w:ilvl="5" w:tplc="16FAE924">
      <w:start w:val="1"/>
      <w:numFmt w:val="bullet"/>
      <w:lvlText w:val=""/>
      <w:lvlJc w:val="left"/>
      <w:pPr>
        <w:ind w:left="4320" w:hanging="360"/>
      </w:pPr>
      <w:rPr>
        <w:rFonts w:ascii="Wingdings" w:hAnsi="Wingdings" w:hint="default"/>
      </w:rPr>
    </w:lvl>
    <w:lvl w:ilvl="6" w:tplc="C7B612F6">
      <w:start w:val="1"/>
      <w:numFmt w:val="bullet"/>
      <w:lvlText w:val=""/>
      <w:lvlJc w:val="left"/>
      <w:pPr>
        <w:ind w:left="5040" w:hanging="360"/>
      </w:pPr>
      <w:rPr>
        <w:rFonts w:ascii="Symbol" w:hAnsi="Symbol" w:hint="default"/>
      </w:rPr>
    </w:lvl>
    <w:lvl w:ilvl="7" w:tplc="AE22BB2C">
      <w:start w:val="1"/>
      <w:numFmt w:val="bullet"/>
      <w:lvlText w:val="o"/>
      <w:lvlJc w:val="left"/>
      <w:pPr>
        <w:ind w:left="5760" w:hanging="360"/>
      </w:pPr>
      <w:rPr>
        <w:rFonts w:ascii="Courier New" w:hAnsi="Courier New" w:hint="default"/>
      </w:rPr>
    </w:lvl>
    <w:lvl w:ilvl="8" w:tplc="2D00D9D2">
      <w:start w:val="1"/>
      <w:numFmt w:val="bullet"/>
      <w:lvlText w:val=""/>
      <w:lvlJc w:val="left"/>
      <w:pPr>
        <w:ind w:left="6480" w:hanging="360"/>
      </w:pPr>
      <w:rPr>
        <w:rFonts w:ascii="Wingdings" w:hAnsi="Wingdings" w:hint="default"/>
      </w:rPr>
    </w:lvl>
  </w:abstractNum>
  <w:abstractNum w:abstractNumId="34" w15:restartNumberingAfterBreak="0">
    <w:nsid w:val="492433E1"/>
    <w:multiLevelType w:val="hybridMultilevel"/>
    <w:tmpl w:val="BE7299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4A55726C"/>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8F5C38"/>
    <w:multiLevelType w:val="hybridMultilevel"/>
    <w:tmpl w:val="CF163DF6"/>
    <w:lvl w:ilvl="0" w:tplc="FE220AFA">
      <w:start w:val="1"/>
      <w:numFmt w:val="lowerLetter"/>
      <w:lvlText w:val="%1."/>
      <w:lvlJc w:val="left"/>
      <w:pPr>
        <w:ind w:left="1080" w:hanging="360"/>
      </w:pPr>
      <w:rPr>
        <w:rFonts w:hint="default"/>
        <w:b/>
        <w:i w:val="0"/>
        <w:i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4D284D3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B79A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DB1999"/>
    <w:multiLevelType w:val="hybridMultilevel"/>
    <w:tmpl w:val="3626D6A2"/>
    <w:lvl w:ilvl="0" w:tplc="FE220AFA">
      <w:start w:val="1"/>
      <w:numFmt w:val="lowerLetter"/>
      <w:lvlText w:val="%1."/>
      <w:lvlJc w:val="left"/>
      <w:pPr>
        <w:ind w:left="1800" w:hanging="360"/>
      </w:pPr>
      <w:rPr>
        <w:rFonts w:hint="default"/>
        <w:b/>
        <w:i w:val="0"/>
        <w:iCs w:val="0"/>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0" w15:restartNumberingAfterBreak="0">
    <w:nsid w:val="4E46068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2A49DD"/>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282075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404697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939384F"/>
    <w:multiLevelType w:val="hybridMultilevel"/>
    <w:tmpl w:val="4AA2A8D2"/>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990500"/>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761D3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31E9C6"/>
    <w:multiLevelType w:val="hybridMultilevel"/>
    <w:tmpl w:val="FFFFFFFF"/>
    <w:lvl w:ilvl="0" w:tplc="BB60E9A6">
      <w:start w:val="1"/>
      <w:numFmt w:val="decimal"/>
      <w:lvlText w:val="%1."/>
      <w:lvlJc w:val="left"/>
      <w:pPr>
        <w:ind w:left="720" w:hanging="360"/>
      </w:pPr>
    </w:lvl>
    <w:lvl w:ilvl="1" w:tplc="33BAE0C4">
      <w:start w:val="1"/>
      <w:numFmt w:val="lowerLetter"/>
      <w:lvlText w:val="%2."/>
      <w:lvlJc w:val="left"/>
      <w:pPr>
        <w:ind w:left="1440" w:hanging="360"/>
      </w:pPr>
    </w:lvl>
    <w:lvl w:ilvl="2" w:tplc="6A7A5C9E">
      <w:start w:val="1"/>
      <w:numFmt w:val="lowerRoman"/>
      <w:lvlText w:val="%3."/>
      <w:lvlJc w:val="right"/>
      <w:pPr>
        <w:ind w:left="2160" w:hanging="180"/>
      </w:pPr>
    </w:lvl>
    <w:lvl w:ilvl="3" w:tplc="842278C6">
      <w:start w:val="1"/>
      <w:numFmt w:val="decimal"/>
      <w:lvlText w:val="%4."/>
      <w:lvlJc w:val="left"/>
      <w:pPr>
        <w:ind w:left="2880" w:hanging="360"/>
      </w:pPr>
    </w:lvl>
    <w:lvl w:ilvl="4" w:tplc="B272421A">
      <w:start w:val="1"/>
      <w:numFmt w:val="lowerLetter"/>
      <w:lvlText w:val="%5."/>
      <w:lvlJc w:val="left"/>
      <w:pPr>
        <w:ind w:left="3600" w:hanging="360"/>
      </w:pPr>
    </w:lvl>
    <w:lvl w:ilvl="5" w:tplc="43CA16CC">
      <w:start w:val="1"/>
      <w:numFmt w:val="lowerRoman"/>
      <w:lvlText w:val="%6."/>
      <w:lvlJc w:val="right"/>
      <w:pPr>
        <w:ind w:left="4320" w:hanging="180"/>
      </w:pPr>
    </w:lvl>
    <w:lvl w:ilvl="6" w:tplc="026C2B40">
      <w:start w:val="1"/>
      <w:numFmt w:val="decimal"/>
      <w:lvlText w:val="%7."/>
      <w:lvlJc w:val="left"/>
      <w:pPr>
        <w:ind w:left="5040" w:hanging="360"/>
      </w:pPr>
    </w:lvl>
    <w:lvl w:ilvl="7" w:tplc="A3E295AC">
      <w:start w:val="1"/>
      <w:numFmt w:val="lowerLetter"/>
      <w:lvlText w:val="%8."/>
      <w:lvlJc w:val="left"/>
      <w:pPr>
        <w:ind w:left="5760" w:hanging="360"/>
      </w:pPr>
    </w:lvl>
    <w:lvl w:ilvl="8" w:tplc="68FCEB38">
      <w:start w:val="1"/>
      <w:numFmt w:val="lowerRoman"/>
      <w:lvlText w:val="%9."/>
      <w:lvlJc w:val="right"/>
      <w:pPr>
        <w:ind w:left="6480" w:hanging="180"/>
      </w:pPr>
    </w:lvl>
  </w:abstractNum>
  <w:abstractNum w:abstractNumId="48" w15:restartNumberingAfterBreak="0">
    <w:nsid w:val="5CDC807D"/>
    <w:multiLevelType w:val="hybridMultilevel"/>
    <w:tmpl w:val="FFFFFFFF"/>
    <w:lvl w:ilvl="0" w:tplc="29B2DCBA">
      <w:start w:val="1"/>
      <w:numFmt w:val="bullet"/>
      <w:lvlText w:val=""/>
      <w:lvlJc w:val="left"/>
      <w:pPr>
        <w:ind w:left="720" w:hanging="360"/>
      </w:pPr>
      <w:rPr>
        <w:rFonts w:ascii="Symbol" w:hAnsi="Symbol" w:hint="default"/>
      </w:rPr>
    </w:lvl>
    <w:lvl w:ilvl="1" w:tplc="54EAF2FC">
      <w:start w:val="1"/>
      <w:numFmt w:val="bullet"/>
      <w:lvlText w:val=""/>
      <w:lvlJc w:val="left"/>
      <w:pPr>
        <w:ind w:left="1440" w:hanging="360"/>
      </w:pPr>
      <w:rPr>
        <w:rFonts w:ascii="Symbol" w:hAnsi="Symbol" w:hint="default"/>
      </w:rPr>
    </w:lvl>
    <w:lvl w:ilvl="2" w:tplc="2F4A943C">
      <w:start w:val="1"/>
      <w:numFmt w:val="bullet"/>
      <w:lvlText w:val=""/>
      <w:lvlJc w:val="left"/>
      <w:pPr>
        <w:ind w:left="2160" w:hanging="360"/>
      </w:pPr>
      <w:rPr>
        <w:rFonts w:ascii="Wingdings" w:hAnsi="Wingdings" w:hint="default"/>
      </w:rPr>
    </w:lvl>
    <w:lvl w:ilvl="3" w:tplc="55EE116A">
      <w:start w:val="1"/>
      <w:numFmt w:val="bullet"/>
      <w:lvlText w:val=""/>
      <w:lvlJc w:val="left"/>
      <w:pPr>
        <w:ind w:left="2880" w:hanging="360"/>
      </w:pPr>
      <w:rPr>
        <w:rFonts w:ascii="Symbol" w:hAnsi="Symbol" w:hint="default"/>
      </w:rPr>
    </w:lvl>
    <w:lvl w:ilvl="4" w:tplc="615EF010">
      <w:start w:val="1"/>
      <w:numFmt w:val="bullet"/>
      <w:lvlText w:val="o"/>
      <w:lvlJc w:val="left"/>
      <w:pPr>
        <w:ind w:left="3600" w:hanging="360"/>
      </w:pPr>
      <w:rPr>
        <w:rFonts w:ascii="Courier New" w:hAnsi="Courier New" w:hint="default"/>
      </w:rPr>
    </w:lvl>
    <w:lvl w:ilvl="5" w:tplc="2904FB22">
      <w:start w:val="1"/>
      <w:numFmt w:val="bullet"/>
      <w:lvlText w:val=""/>
      <w:lvlJc w:val="left"/>
      <w:pPr>
        <w:ind w:left="4320" w:hanging="360"/>
      </w:pPr>
      <w:rPr>
        <w:rFonts w:ascii="Wingdings" w:hAnsi="Wingdings" w:hint="default"/>
      </w:rPr>
    </w:lvl>
    <w:lvl w:ilvl="6" w:tplc="EDC096E0">
      <w:start w:val="1"/>
      <w:numFmt w:val="bullet"/>
      <w:lvlText w:val=""/>
      <w:lvlJc w:val="left"/>
      <w:pPr>
        <w:ind w:left="5040" w:hanging="360"/>
      </w:pPr>
      <w:rPr>
        <w:rFonts w:ascii="Symbol" w:hAnsi="Symbol" w:hint="default"/>
      </w:rPr>
    </w:lvl>
    <w:lvl w:ilvl="7" w:tplc="9A56554E">
      <w:start w:val="1"/>
      <w:numFmt w:val="bullet"/>
      <w:lvlText w:val="o"/>
      <w:lvlJc w:val="left"/>
      <w:pPr>
        <w:ind w:left="5760" w:hanging="360"/>
      </w:pPr>
      <w:rPr>
        <w:rFonts w:ascii="Courier New" w:hAnsi="Courier New" w:hint="default"/>
      </w:rPr>
    </w:lvl>
    <w:lvl w:ilvl="8" w:tplc="FC340424">
      <w:start w:val="1"/>
      <w:numFmt w:val="bullet"/>
      <w:lvlText w:val=""/>
      <w:lvlJc w:val="left"/>
      <w:pPr>
        <w:ind w:left="6480" w:hanging="360"/>
      </w:pPr>
      <w:rPr>
        <w:rFonts w:ascii="Wingdings" w:hAnsi="Wingdings" w:hint="default"/>
      </w:rPr>
    </w:lvl>
  </w:abstractNum>
  <w:abstractNum w:abstractNumId="49" w15:restartNumberingAfterBreak="0">
    <w:nsid w:val="60061B5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644799C"/>
    <w:multiLevelType w:val="hybridMultilevel"/>
    <w:tmpl w:val="3A4CF8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66B87D3A"/>
    <w:multiLevelType w:val="hybridMultilevel"/>
    <w:tmpl w:val="1D6C27E8"/>
    <w:lvl w:ilvl="0" w:tplc="49B405E8">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2" w15:restartNumberingAfterBreak="0">
    <w:nsid w:val="68235E04"/>
    <w:multiLevelType w:val="hybridMultilevel"/>
    <w:tmpl w:val="FFFFFFFF"/>
    <w:lvl w:ilvl="0" w:tplc="FF8E6E7E">
      <w:start w:val="1"/>
      <w:numFmt w:val="bullet"/>
      <w:lvlText w:val=""/>
      <w:lvlJc w:val="left"/>
      <w:pPr>
        <w:ind w:left="720" w:hanging="360"/>
      </w:pPr>
      <w:rPr>
        <w:rFonts w:ascii="Symbol" w:hAnsi="Symbol" w:hint="default"/>
      </w:rPr>
    </w:lvl>
    <w:lvl w:ilvl="1" w:tplc="4E2202D4">
      <w:start w:val="1"/>
      <w:numFmt w:val="bullet"/>
      <w:lvlText w:val=""/>
      <w:lvlJc w:val="left"/>
      <w:pPr>
        <w:ind w:left="1440" w:hanging="360"/>
      </w:pPr>
      <w:rPr>
        <w:rFonts w:ascii="Symbol" w:hAnsi="Symbol" w:hint="default"/>
      </w:rPr>
    </w:lvl>
    <w:lvl w:ilvl="2" w:tplc="FC54C122">
      <w:start w:val="1"/>
      <w:numFmt w:val="bullet"/>
      <w:lvlText w:val=""/>
      <w:lvlJc w:val="left"/>
      <w:pPr>
        <w:ind w:left="2160" w:hanging="360"/>
      </w:pPr>
      <w:rPr>
        <w:rFonts w:ascii="Wingdings" w:hAnsi="Wingdings" w:hint="default"/>
      </w:rPr>
    </w:lvl>
    <w:lvl w:ilvl="3" w:tplc="D048E86E">
      <w:start w:val="1"/>
      <w:numFmt w:val="bullet"/>
      <w:lvlText w:val=""/>
      <w:lvlJc w:val="left"/>
      <w:pPr>
        <w:ind w:left="2880" w:hanging="360"/>
      </w:pPr>
      <w:rPr>
        <w:rFonts w:ascii="Symbol" w:hAnsi="Symbol" w:hint="default"/>
      </w:rPr>
    </w:lvl>
    <w:lvl w:ilvl="4" w:tplc="41B2CFCC">
      <w:start w:val="1"/>
      <w:numFmt w:val="bullet"/>
      <w:lvlText w:val="o"/>
      <w:lvlJc w:val="left"/>
      <w:pPr>
        <w:ind w:left="3600" w:hanging="360"/>
      </w:pPr>
      <w:rPr>
        <w:rFonts w:ascii="Courier New" w:hAnsi="Courier New" w:hint="default"/>
      </w:rPr>
    </w:lvl>
    <w:lvl w:ilvl="5" w:tplc="4126E076">
      <w:start w:val="1"/>
      <w:numFmt w:val="bullet"/>
      <w:lvlText w:val=""/>
      <w:lvlJc w:val="left"/>
      <w:pPr>
        <w:ind w:left="4320" w:hanging="360"/>
      </w:pPr>
      <w:rPr>
        <w:rFonts w:ascii="Wingdings" w:hAnsi="Wingdings" w:hint="default"/>
      </w:rPr>
    </w:lvl>
    <w:lvl w:ilvl="6" w:tplc="AA16AF6A">
      <w:start w:val="1"/>
      <w:numFmt w:val="bullet"/>
      <w:lvlText w:val=""/>
      <w:lvlJc w:val="left"/>
      <w:pPr>
        <w:ind w:left="5040" w:hanging="360"/>
      </w:pPr>
      <w:rPr>
        <w:rFonts w:ascii="Symbol" w:hAnsi="Symbol" w:hint="default"/>
      </w:rPr>
    </w:lvl>
    <w:lvl w:ilvl="7" w:tplc="0CC065A8">
      <w:start w:val="1"/>
      <w:numFmt w:val="bullet"/>
      <w:lvlText w:val="o"/>
      <w:lvlJc w:val="left"/>
      <w:pPr>
        <w:ind w:left="5760" w:hanging="360"/>
      </w:pPr>
      <w:rPr>
        <w:rFonts w:ascii="Courier New" w:hAnsi="Courier New" w:hint="default"/>
      </w:rPr>
    </w:lvl>
    <w:lvl w:ilvl="8" w:tplc="461C2EDE">
      <w:start w:val="1"/>
      <w:numFmt w:val="bullet"/>
      <w:lvlText w:val=""/>
      <w:lvlJc w:val="left"/>
      <w:pPr>
        <w:ind w:left="6480" w:hanging="360"/>
      </w:pPr>
      <w:rPr>
        <w:rFonts w:ascii="Wingdings" w:hAnsi="Wingdings" w:hint="default"/>
      </w:rPr>
    </w:lvl>
  </w:abstractNum>
  <w:abstractNum w:abstractNumId="53" w15:restartNumberingAfterBreak="0">
    <w:nsid w:val="68863151"/>
    <w:multiLevelType w:val="hybridMultilevel"/>
    <w:tmpl w:val="FCE470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691C2571"/>
    <w:multiLevelType w:val="hybridMultilevel"/>
    <w:tmpl w:val="FFFFFFFF"/>
    <w:lvl w:ilvl="0" w:tplc="679640AE">
      <w:start w:val="1"/>
      <w:numFmt w:val="bullet"/>
      <w:lvlText w:val=""/>
      <w:lvlJc w:val="left"/>
      <w:pPr>
        <w:ind w:left="720" w:hanging="360"/>
      </w:pPr>
      <w:rPr>
        <w:rFonts w:ascii="Symbol" w:hAnsi="Symbol" w:hint="default"/>
      </w:rPr>
    </w:lvl>
    <w:lvl w:ilvl="1" w:tplc="A422526E">
      <w:start w:val="1"/>
      <w:numFmt w:val="bullet"/>
      <w:lvlText w:val="o"/>
      <w:lvlJc w:val="left"/>
      <w:pPr>
        <w:ind w:left="1440" w:hanging="360"/>
      </w:pPr>
      <w:rPr>
        <w:rFonts w:ascii="Courier New" w:hAnsi="Courier New" w:hint="default"/>
      </w:rPr>
    </w:lvl>
    <w:lvl w:ilvl="2" w:tplc="D2826CA8">
      <w:start w:val="1"/>
      <w:numFmt w:val="bullet"/>
      <w:lvlText w:val=""/>
      <w:lvlJc w:val="left"/>
      <w:pPr>
        <w:ind w:left="2160" w:hanging="360"/>
      </w:pPr>
      <w:rPr>
        <w:rFonts w:ascii="Wingdings" w:hAnsi="Wingdings" w:hint="default"/>
      </w:rPr>
    </w:lvl>
    <w:lvl w:ilvl="3" w:tplc="EFB23CF8">
      <w:start w:val="1"/>
      <w:numFmt w:val="bullet"/>
      <w:lvlText w:val=""/>
      <w:lvlJc w:val="left"/>
      <w:pPr>
        <w:ind w:left="2880" w:hanging="360"/>
      </w:pPr>
      <w:rPr>
        <w:rFonts w:ascii="Symbol" w:hAnsi="Symbol" w:hint="default"/>
      </w:rPr>
    </w:lvl>
    <w:lvl w:ilvl="4" w:tplc="7794DF7C">
      <w:start w:val="1"/>
      <w:numFmt w:val="bullet"/>
      <w:lvlText w:val="o"/>
      <w:lvlJc w:val="left"/>
      <w:pPr>
        <w:ind w:left="3600" w:hanging="360"/>
      </w:pPr>
      <w:rPr>
        <w:rFonts w:ascii="Courier New" w:hAnsi="Courier New" w:hint="default"/>
      </w:rPr>
    </w:lvl>
    <w:lvl w:ilvl="5" w:tplc="438EF28E">
      <w:start w:val="1"/>
      <w:numFmt w:val="bullet"/>
      <w:lvlText w:val=""/>
      <w:lvlJc w:val="left"/>
      <w:pPr>
        <w:ind w:left="4320" w:hanging="360"/>
      </w:pPr>
      <w:rPr>
        <w:rFonts w:ascii="Wingdings" w:hAnsi="Wingdings" w:hint="default"/>
      </w:rPr>
    </w:lvl>
    <w:lvl w:ilvl="6" w:tplc="FC04D226">
      <w:start w:val="1"/>
      <w:numFmt w:val="bullet"/>
      <w:lvlText w:val=""/>
      <w:lvlJc w:val="left"/>
      <w:pPr>
        <w:ind w:left="5040" w:hanging="360"/>
      </w:pPr>
      <w:rPr>
        <w:rFonts w:ascii="Symbol" w:hAnsi="Symbol" w:hint="default"/>
      </w:rPr>
    </w:lvl>
    <w:lvl w:ilvl="7" w:tplc="AA9215BC">
      <w:start w:val="1"/>
      <w:numFmt w:val="bullet"/>
      <w:lvlText w:val="o"/>
      <w:lvlJc w:val="left"/>
      <w:pPr>
        <w:ind w:left="5760" w:hanging="360"/>
      </w:pPr>
      <w:rPr>
        <w:rFonts w:ascii="Courier New" w:hAnsi="Courier New" w:hint="default"/>
      </w:rPr>
    </w:lvl>
    <w:lvl w:ilvl="8" w:tplc="16BCABD2">
      <w:start w:val="1"/>
      <w:numFmt w:val="bullet"/>
      <w:lvlText w:val=""/>
      <w:lvlJc w:val="left"/>
      <w:pPr>
        <w:ind w:left="6480" w:hanging="360"/>
      </w:pPr>
      <w:rPr>
        <w:rFonts w:ascii="Wingdings" w:hAnsi="Wingdings" w:hint="default"/>
      </w:rPr>
    </w:lvl>
  </w:abstractNum>
  <w:abstractNum w:abstractNumId="55" w15:restartNumberingAfterBreak="0">
    <w:nsid w:val="69385CFB"/>
    <w:multiLevelType w:val="hybridMultilevel"/>
    <w:tmpl w:val="CCDCC76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6987DC82"/>
    <w:multiLevelType w:val="hybridMultilevel"/>
    <w:tmpl w:val="FFFFFFFF"/>
    <w:lvl w:ilvl="0" w:tplc="05A042FC">
      <w:start w:val="1"/>
      <w:numFmt w:val="lowerLetter"/>
      <w:lvlText w:val="%1."/>
      <w:lvlJc w:val="left"/>
      <w:pPr>
        <w:ind w:left="720" w:hanging="360"/>
      </w:pPr>
    </w:lvl>
    <w:lvl w:ilvl="1" w:tplc="4AC4AD0A">
      <w:start w:val="1"/>
      <w:numFmt w:val="lowerLetter"/>
      <w:lvlText w:val="%2."/>
      <w:lvlJc w:val="left"/>
      <w:pPr>
        <w:ind w:left="1440" w:hanging="360"/>
      </w:pPr>
    </w:lvl>
    <w:lvl w:ilvl="2" w:tplc="F216C104">
      <w:start w:val="1"/>
      <w:numFmt w:val="lowerRoman"/>
      <w:lvlText w:val="%3."/>
      <w:lvlJc w:val="right"/>
      <w:pPr>
        <w:ind w:left="2160" w:hanging="180"/>
      </w:pPr>
    </w:lvl>
    <w:lvl w:ilvl="3" w:tplc="5D54B2E8">
      <w:start w:val="1"/>
      <w:numFmt w:val="decimal"/>
      <w:lvlText w:val="%4."/>
      <w:lvlJc w:val="left"/>
      <w:pPr>
        <w:ind w:left="2880" w:hanging="360"/>
      </w:pPr>
    </w:lvl>
    <w:lvl w:ilvl="4" w:tplc="01544794">
      <w:start w:val="1"/>
      <w:numFmt w:val="lowerLetter"/>
      <w:lvlText w:val="%5."/>
      <w:lvlJc w:val="left"/>
      <w:pPr>
        <w:ind w:left="3600" w:hanging="360"/>
      </w:pPr>
    </w:lvl>
    <w:lvl w:ilvl="5" w:tplc="56F44954">
      <w:start w:val="1"/>
      <w:numFmt w:val="lowerRoman"/>
      <w:lvlText w:val="%6."/>
      <w:lvlJc w:val="right"/>
      <w:pPr>
        <w:ind w:left="4320" w:hanging="180"/>
      </w:pPr>
    </w:lvl>
    <w:lvl w:ilvl="6" w:tplc="7A80E5FC">
      <w:start w:val="1"/>
      <w:numFmt w:val="decimal"/>
      <w:lvlText w:val="%7."/>
      <w:lvlJc w:val="left"/>
      <w:pPr>
        <w:ind w:left="5040" w:hanging="360"/>
      </w:pPr>
    </w:lvl>
    <w:lvl w:ilvl="7" w:tplc="AF0CEE7C">
      <w:start w:val="1"/>
      <w:numFmt w:val="lowerLetter"/>
      <w:lvlText w:val="%8."/>
      <w:lvlJc w:val="left"/>
      <w:pPr>
        <w:ind w:left="5760" w:hanging="360"/>
      </w:pPr>
    </w:lvl>
    <w:lvl w:ilvl="8" w:tplc="9ABCBE54">
      <w:start w:val="1"/>
      <w:numFmt w:val="lowerRoman"/>
      <w:lvlText w:val="%9."/>
      <w:lvlJc w:val="right"/>
      <w:pPr>
        <w:ind w:left="6480" w:hanging="180"/>
      </w:pPr>
    </w:lvl>
  </w:abstractNum>
  <w:abstractNum w:abstractNumId="57" w15:restartNumberingAfterBreak="0">
    <w:nsid w:val="69A244A8"/>
    <w:multiLevelType w:val="hybridMultilevel"/>
    <w:tmpl w:val="79E22DD2"/>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6C9132AE"/>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2126B45"/>
    <w:multiLevelType w:val="hybridMultilevel"/>
    <w:tmpl w:val="8E3C1BD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72D2410C"/>
    <w:multiLevelType w:val="hybridMultilevel"/>
    <w:tmpl w:val="338613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1" w15:restartNumberingAfterBreak="0">
    <w:nsid w:val="75150122"/>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676EC6"/>
    <w:multiLevelType w:val="hybridMultilevel"/>
    <w:tmpl w:val="FFFFFFFF"/>
    <w:lvl w:ilvl="0" w:tplc="EEB2BC08">
      <w:start w:val="1"/>
      <w:numFmt w:val="decimal"/>
      <w:lvlText w:val="%1."/>
      <w:lvlJc w:val="left"/>
      <w:pPr>
        <w:ind w:left="720" w:hanging="360"/>
      </w:pPr>
    </w:lvl>
    <w:lvl w:ilvl="1" w:tplc="37AC2B8C">
      <w:start w:val="1"/>
      <w:numFmt w:val="lowerLetter"/>
      <w:lvlText w:val="%2."/>
      <w:lvlJc w:val="left"/>
      <w:pPr>
        <w:ind w:left="1440" w:hanging="360"/>
      </w:pPr>
    </w:lvl>
    <w:lvl w:ilvl="2" w:tplc="DD2C7E52">
      <w:start w:val="1"/>
      <w:numFmt w:val="lowerRoman"/>
      <w:lvlText w:val="%3."/>
      <w:lvlJc w:val="right"/>
      <w:pPr>
        <w:ind w:left="2160" w:hanging="180"/>
      </w:pPr>
    </w:lvl>
    <w:lvl w:ilvl="3" w:tplc="AFF02408">
      <w:start w:val="1"/>
      <w:numFmt w:val="decimal"/>
      <w:lvlText w:val="%4."/>
      <w:lvlJc w:val="left"/>
      <w:pPr>
        <w:ind w:left="2880" w:hanging="360"/>
      </w:pPr>
    </w:lvl>
    <w:lvl w:ilvl="4" w:tplc="8D04363E">
      <w:start w:val="1"/>
      <w:numFmt w:val="lowerLetter"/>
      <w:lvlText w:val="%5."/>
      <w:lvlJc w:val="left"/>
      <w:pPr>
        <w:ind w:left="3600" w:hanging="360"/>
      </w:pPr>
    </w:lvl>
    <w:lvl w:ilvl="5" w:tplc="3364D81E">
      <w:start w:val="1"/>
      <w:numFmt w:val="lowerRoman"/>
      <w:lvlText w:val="%6."/>
      <w:lvlJc w:val="right"/>
      <w:pPr>
        <w:ind w:left="4320" w:hanging="180"/>
      </w:pPr>
    </w:lvl>
    <w:lvl w:ilvl="6" w:tplc="8B1EA03E">
      <w:start w:val="1"/>
      <w:numFmt w:val="decimal"/>
      <w:lvlText w:val="%7."/>
      <w:lvlJc w:val="left"/>
      <w:pPr>
        <w:ind w:left="5040" w:hanging="360"/>
      </w:pPr>
    </w:lvl>
    <w:lvl w:ilvl="7" w:tplc="E2CA189C">
      <w:start w:val="1"/>
      <w:numFmt w:val="lowerLetter"/>
      <w:lvlText w:val="%8."/>
      <w:lvlJc w:val="left"/>
      <w:pPr>
        <w:ind w:left="5760" w:hanging="360"/>
      </w:pPr>
    </w:lvl>
    <w:lvl w:ilvl="8" w:tplc="A1EAF502">
      <w:start w:val="1"/>
      <w:numFmt w:val="lowerRoman"/>
      <w:lvlText w:val="%9."/>
      <w:lvlJc w:val="right"/>
      <w:pPr>
        <w:ind w:left="6480" w:hanging="180"/>
      </w:pPr>
    </w:lvl>
  </w:abstractNum>
  <w:abstractNum w:abstractNumId="63" w15:restartNumberingAfterBreak="0">
    <w:nsid w:val="7964504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BD73B0D"/>
    <w:multiLevelType w:val="hybridMultilevel"/>
    <w:tmpl w:val="218ECB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7C54B76E"/>
    <w:multiLevelType w:val="hybridMultilevel"/>
    <w:tmpl w:val="FFFFFFFF"/>
    <w:lvl w:ilvl="0" w:tplc="28349D38">
      <w:start w:val="1"/>
      <w:numFmt w:val="lowerLetter"/>
      <w:lvlText w:val="%1."/>
      <w:lvlJc w:val="left"/>
      <w:pPr>
        <w:ind w:left="1440" w:hanging="360"/>
      </w:pPr>
    </w:lvl>
    <w:lvl w:ilvl="1" w:tplc="E13200DC">
      <w:start w:val="1"/>
      <w:numFmt w:val="lowerLetter"/>
      <w:lvlText w:val="%2."/>
      <w:lvlJc w:val="left"/>
      <w:pPr>
        <w:ind w:left="2160" w:hanging="360"/>
      </w:pPr>
    </w:lvl>
    <w:lvl w:ilvl="2" w:tplc="7A0476AE">
      <w:start w:val="1"/>
      <w:numFmt w:val="lowerRoman"/>
      <w:lvlText w:val="%3."/>
      <w:lvlJc w:val="right"/>
      <w:pPr>
        <w:ind w:left="2880" w:hanging="180"/>
      </w:pPr>
    </w:lvl>
    <w:lvl w:ilvl="3" w:tplc="95E4C324">
      <w:start w:val="1"/>
      <w:numFmt w:val="decimal"/>
      <w:lvlText w:val="%4."/>
      <w:lvlJc w:val="left"/>
      <w:pPr>
        <w:ind w:left="3600" w:hanging="360"/>
      </w:pPr>
    </w:lvl>
    <w:lvl w:ilvl="4" w:tplc="E7CACCD6">
      <w:start w:val="1"/>
      <w:numFmt w:val="lowerLetter"/>
      <w:lvlText w:val="%5."/>
      <w:lvlJc w:val="left"/>
      <w:pPr>
        <w:ind w:left="4320" w:hanging="360"/>
      </w:pPr>
    </w:lvl>
    <w:lvl w:ilvl="5" w:tplc="B4887122">
      <w:start w:val="1"/>
      <w:numFmt w:val="lowerRoman"/>
      <w:lvlText w:val="%6."/>
      <w:lvlJc w:val="right"/>
      <w:pPr>
        <w:ind w:left="5040" w:hanging="180"/>
      </w:pPr>
    </w:lvl>
    <w:lvl w:ilvl="6" w:tplc="C5DC45F0">
      <w:start w:val="1"/>
      <w:numFmt w:val="decimal"/>
      <w:lvlText w:val="%7."/>
      <w:lvlJc w:val="left"/>
      <w:pPr>
        <w:ind w:left="5760" w:hanging="360"/>
      </w:pPr>
    </w:lvl>
    <w:lvl w:ilvl="7" w:tplc="797C0880">
      <w:start w:val="1"/>
      <w:numFmt w:val="lowerLetter"/>
      <w:lvlText w:val="%8."/>
      <w:lvlJc w:val="left"/>
      <w:pPr>
        <w:ind w:left="6480" w:hanging="360"/>
      </w:pPr>
    </w:lvl>
    <w:lvl w:ilvl="8" w:tplc="55B68A80">
      <w:start w:val="1"/>
      <w:numFmt w:val="lowerRoman"/>
      <w:lvlText w:val="%9."/>
      <w:lvlJc w:val="right"/>
      <w:pPr>
        <w:ind w:left="7200" w:hanging="180"/>
      </w:pPr>
    </w:lvl>
  </w:abstractNum>
  <w:num w:numId="1" w16cid:durableId="449251041">
    <w:abstractNumId w:val="18"/>
  </w:num>
  <w:num w:numId="2" w16cid:durableId="1166633239">
    <w:abstractNumId w:val="15"/>
  </w:num>
  <w:num w:numId="3" w16cid:durableId="830754688">
    <w:abstractNumId w:val="32"/>
  </w:num>
  <w:num w:numId="4" w16cid:durableId="1858694001">
    <w:abstractNumId w:val="35"/>
  </w:num>
  <w:num w:numId="5" w16cid:durableId="1226835103">
    <w:abstractNumId w:val="40"/>
  </w:num>
  <w:num w:numId="6" w16cid:durableId="265313416">
    <w:abstractNumId w:val="24"/>
  </w:num>
  <w:num w:numId="7" w16cid:durableId="133837723">
    <w:abstractNumId w:val="46"/>
  </w:num>
  <w:num w:numId="8" w16cid:durableId="29260459">
    <w:abstractNumId w:val="7"/>
  </w:num>
  <w:num w:numId="9" w16cid:durableId="900365124">
    <w:abstractNumId w:val="61"/>
  </w:num>
  <w:num w:numId="10" w16cid:durableId="284388283">
    <w:abstractNumId w:val="4"/>
  </w:num>
  <w:num w:numId="11" w16cid:durableId="1499924209">
    <w:abstractNumId w:val="2"/>
  </w:num>
  <w:num w:numId="12" w16cid:durableId="1165245598">
    <w:abstractNumId w:val="3"/>
  </w:num>
  <w:num w:numId="13" w16cid:durableId="630984407">
    <w:abstractNumId w:val="1"/>
  </w:num>
  <w:num w:numId="14" w16cid:durableId="133328743">
    <w:abstractNumId w:val="5"/>
  </w:num>
  <w:num w:numId="15" w16cid:durableId="474183246">
    <w:abstractNumId w:val="22"/>
  </w:num>
  <w:num w:numId="16" w16cid:durableId="158891966">
    <w:abstractNumId w:val="0"/>
  </w:num>
  <w:num w:numId="17" w16cid:durableId="841240321">
    <w:abstractNumId w:val="39"/>
  </w:num>
  <w:num w:numId="18" w16cid:durableId="1716614053">
    <w:abstractNumId w:val="36"/>
  </w:num>
  <w:num w:numId="19" w16cid:durableId="1223447721">
    <w:abstractNumId w:val="14"/>
  </w:num>
  <w:num w:numId="20" w16cid:durableId="1667971478">
    <w:abstractNumId w:val="37"/>
  </w:num>
  <w:num w:numId="21" w16cid:durableId="912735085">
    <w:abstractNumId w:val="63"/>
  </w:num>
  <w:num w:numId="22" w16cid:durableId="2112817308">
    <w:abstractNumId w:val="41"/>
  </w:num>
  <w:num w:numId="23" w16cid:durableId="2070493833">
    <w:abstractNumId w:val="23"/>
  </w:num>
  <w:num w:numId="24" w16cid:durableId="320819186">
    <w:abstractNumId w:val="42"/>
  </w:num>
  <w:num w:numId="25" w16cid:durableId="134225698">
    <w:abstractNumId w:val="43"/>
  </w:num>
  <w:num w:numId="26" w16cid:durableId="1273171163">
    <w:abstractNumId w:val="58"/>
  </w:num>
  <w:num w:numId="27" w16cid:durableId="1193882446">
    <w:abstractNumId w:val="49"/>
  </w:num>
  <w:num w:numId="28" w16cid:durableId="988092946">
    <w:abstractNumId w:val="45"/>
  </w:num>
  <w:num w:numId="29" w16cid:durableId="859244492">
    <w:abstractNumId w:val="25"/>
  </w:num>
  <w:num w:numId="30" w16cid:durableId="176237265">
    <w:abstractNumId w:val="38"/>
  </w:num>
  <w:num w:numId="31" w16cid:durableId="73475025">
    <w:abstractNumId w:val="51"/>
  </w:num>
  <w:num w:numId="32" w16cid:durableId="1306427122">
    <w:abstractNumId w:val="60"/>
  </w:num>
  <w:num w:numId="33" w16cid:durableId="1494637858">
    <w:abstractNumId w:val="19"/>
  </w:num>
  <w:num w:numId="34" w16cid:durableId="1976250842">
    <w:abstractNumId w:val="10"/>
  </w:num>
  <w:num w:numId="35" w16cid:durableId="2059431723">
    <w:abstractNumId w:val="16"/>
  </w:num>
  <w:num w:numId="36" w16cid:durableId="764181703">
    <w:abstractNumId w:val="65"/>
  </w:num>
  <w:num w:numId="37" w16cid:durableId="631205056">
    <w:abstractNumId w:val="17"/>
  </w:num>
  <w:num w:numId="38" w16cid:durableId="1448115603">
    <w:abstractNumId w:val="9"/>
  </w:num>
  <w:num w:numId="39" w16cid:durableId="921910350">
    <w:abstractNumId w:val="33"/>
  </w:num>
  <w:num w:numId="40" w16cid:durableId="1136799440">
    <w:abstractNumId w:val="21"/>
  </w:num>
  <w:num w:numId="41" w16cid:durableId="750543353">
    <w:abstractNumId w:val="11"/>
  </w:num>
  <w:num w:numId="42" w16cid:durableId="1692294568">
    <w:abstractNumId w:val="47"/>
  </w:num>
  <w:num w:numId="43" w16cid:durableId="1104155581">
    <w:abstractNumId w:val="52"/>
  </w:num>
  <w:num w:numId="44" w16cid:durableId="2084713502">
    <w:abstractNumId w:val="56"/>
  </w:num>
  <w:num w:numId="45" w16cid:durableId="552886410">
    <w:abstractNumId w:val="54"/>
  </w:num>
  <w:num w:numId="46" w16cid:durableId="1193420003">
    <w:abstractNumId w:val="31"/>
  </w:num>
  <w:num w:numId="47" w16cid:durableId="1620602993">
    <w:abstractNumId w:val="48"/>
  </w:num>
  <w:num w:numId="48" w16cid:durableId="2132817036">
    <w:abstractNumId w:val="62"/>
  </w:num>
  <w:num w:numId="49" w16cid:durableId="1979532799">
    <w:abstractNumId w:val="30"/>
  </w:num>
  <w:num w:numId="50" w16cid:durableId="2033023226">
    <w:abstractNumId w:val="29"/>
  </w:num>
  <w:num w:numId="51" w16cid:durableId="1598296413">
    <w:abstractNumId w:val="55"/>
  </w:num>
  <w:num w:numId="52" w16cid:durableId="1571496064">
    <w:abstractNumId w:val="27"/>
  </w:num>
  <w:num w:numId="53" w16cid:durableId="394744500">
    <w:abstractNumId w:val="53"/>
  </w:num>
  <w:num w:numId="54" w16cid:durableId="87505293">
    <w:abstractNumId w:val="6"/>
  </w:num>
  <w:num w:numId="55" w16cid:durableId="595985011">
    <w:abstractNumId w:val="59"/>
  </w:num>
  <w:num w:numId="56" w16cid:durableId="627930552">
    <w:abstractNumId w:val="50"/>
  </w:num>
  <w:num w:numId="57" w16cid:durableId="1855991429">
    <w:abstractNumId w:val="44"/>
  </w:num>
  <w:num w:numId="58" w16cid:durableId="1648317806">
    <w:abstractNumId w:val="28"/>
  </w:num>
  <w:num w:numId="59" w16cid:durableId="872353261">
    <w:abstractNumId w:val="20"/>
  </w:num>
  <w:num w:numId="60" w16cid:durableId="28720955">
    <w:abstractNumId w:val="8"/>
  </w:num>
  <w:num w:numId="61" w16cid:durableId="2061510666">
    <w:abstractNumId w:val="26"/>
  </w:num>
  <w:num w:numId="62" w16cid:durableId="809250370">
    <w:abstractNumId w:val="64"/>
  </w:num>
  <w:num w:numId="63" w16cid:durableId="1502236075">
    <w:abstractNumId w:val="12"/>
  </w:num>
  <w:num w:numId="64" w16cid:durableId="1421172338">
    <w:abstractNumId w:val="13"/>
  </w:num>
  <w:num w:numId="65" w16cid:durableId="187566701">
    <w:abstractNumId w:val="34"/>
  </w:num>
  <w:num w:numId="66" w16cid:durableId="654728228">
    <w:abstractNumId w:val="57"/>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ones, Nicole Jhan (Student)">
    <w15:presenceInfo w15:providerId="AD" w15:userId="S::billones.178900@koronadal.sti.edu.ph::be32b25e-80d9-4638-b907-9773278be6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NKkFAAhbZsUtAAAA"/>
  </w:docVars>
  <w:rsids>
    <w:rsidRoot w:val="003156D4"/>
    <w:rsid w:val="000008DF"/>
    <w:rsid w:val="000021C1"/>
    <w:rsid w:val="000029C3"/>
    <w:rsid w:val="000029DE"/>
    <w:rsid w:val="0000332C"/>
    <w:rsid w:val="00003562"/>
    <w:rsid w:val="000044C6"/>
    <w:rsid w:val="000046A5"/>
    <w:rsid w:val="00004EB4"/>
    <w:rsid w:val="000054DA"/>
    <w:rsid w:val="000058CF"/>
    <w:rsid w:val="00005FD4"/>
    <w:rsid w:val="0000663F"/>
    <w:rsid w:val="000077E5"/>
    <w:rsid w:val="00007C1C"/>
    <w:rsid w:val="00010902"/>
    <w:rsid w:val="000117E9"/>
    <w:rsid w:val="00012F92"/>
    <w:rsid w:val="000133AE"/>
    <w:rsid w:val="00013717"/>
    <w:rsid w:val="00013736"/>
    <w:rsid w:val="000146CE"/>
    <w:rsid w:val="000147AC"/>
    <w:rsid w:val="00014D8C"/>
    <w:rsid w:val="00015CDC"/>
    <w:rsid w:val="00016138"/>
    <w:rsid w:val="000167C0"/>
    <w:rsid w:val="00016A40"/>
    <w:rsid w:val="00016B21"/>
    <w:rsid w:val="00016E1F"/>
    <w:rsid w:val="00020780"/>
    <w:rsid w:val="00020F96"/>
    <w:rsid w:val="000210E1"/>
    <w:rsid w:val="00021685"/>
    <w:rsid w:val="0002281D"/>
    <w:rsid w:val="000231EF"/>
    <w:rsid w:val="00023D13"/>
    <w:rsid w:val="000250C2"/>
    <w:rsid w:val="00025443"/>
    <w:rsid w:val="00025723"/>
    <w:rsid w:val="00025B45"/>
    <w:rsid w:val="00025CBC"/>
    <w:rsid w:val="00026E05"/>
    <w:rsid w:val="00026FA6"/>
    <w:rsid w:val="000273E9"/>
    <w:rsid w:val="00030D85"/>
    <w:rsid w:val="00031627"/>
    <w:rsid w:val="0003199D"/>
    <w:rsid w:val="000332E9"/>
    <w:rsid w:val="00033C99"/>
    <w:rsid w:val="0003526D"/>
    <w:rsid w:val="000355C1"/>
    <w:rsid w:val="00035E5F"/>
    <w:rsid w:val="000366C4"/>
    <w:rsid w:val="0003727F"/>
    <w:rsid w:val="00037614"/>
    <w:rsid w:val="00040C1A"/>
    <w:rsid w:val="00040C63"/>
    <w:rsid w:val="000410FD"/>
    <w:rsid w:val="00041899"/>
    <w:rsid w:val="00041B2E"/>
    <w:rsid w:val="0004277F"/>
    <w:rsid w:val="00042FCA"/>
    <w:rsid w:val="000430E5"/>
    <w:rsid w:val="000433EE"/>
    <w:rsid w:val="00043D59"/>
    <w:rsid w:val="00044316"/>
    <w:rsid w:val="000458AC"/>
    <w:rsid w:val="00047008"/>
    <w:rsid w:val="0004712D"/>
    <w:rsid w:val="00047146"/>
    <w:rsid w:val="0004727C"/>
    <w:rsid w:val="000476A8"/>
    <w:rsid w:val="00047B55"/>
    <w:rsid w:val="000501E8"/>
    <w:rsid w:val="0005100A"/>
    <w:rsid w:val="00051508"/>
    <w:rsid w:val="0005209C"/>
    <w:rsid w:val="00052B4B"/>
    <w:rsid w:val="00052E12"/>
    <w:rsid w:val="000532AE"/>
    <w:rsid w:val="00056723"/>
    <w:rsid w:val="00057892"/>
    <w:rsid w:val="0006091A"/>
    <w:rsid w:val="00060CF0"/>
    <w:rsid w:val="0006325B"/>
    <w:rsid w:val="000643EE"/>
    <w:rsid w:val="0006471C"/>
    <w:rsid w:val="00065706"/>
    <w:rsid w:val="00065C69"/>
    <w:rsid w:val="00066977"/>
    <w:rsid w:val="00066F7B"/>
    <w:rsid w:val="000670AC"/>
    <w:rsid w:val="00070200"/>
    <w:rsid w:val="00070628"/>
    <w:rsid w:val="00070BD1"/>
    <w:rsid w:val="000719F7"/>
    <w:rsid w:val="00071B7B"/>
    <w:rsid w:val="00072279"/>
    <w:rsid w:val="0007232A"/>
    <w:rsid w:val="00072719"/>
    <w:rsid w:val="0007385B"/>
    <w:rsid w:val="00073F88"/>
    <w:rsid w:val="0007423E"/>
    <w:rsid w:val="000742FB"/>
    <w:rsid w:val="00074B66"/>
    <w:rsid w:val="00075A3B"/>
    <w:rsid w:val="00075B58"/>
    <w:rsid w:val="00076006"/>
    <w:rsid w:val="000771DE"/>
    <w:rsid w:val="000776BC"/>
    <w:rsid w:val="00077776"/>
    <w:rsid w:val="00077ACC"/>
    <w:rsid w:val="0008085E"/>
    <w:rsid w:val="000824A9"/>
    <w:rsid w:val="00082A81"/>
    <w:rsid w:val="00082ADB"/>
    <w:rsid w:val="000849DD"/>
    <w:rsid w:val="000852C9"/>
    <w:rsid w:val="0008537F"/>
    <w:rsid w:val="00085C17"/>
    <w:rsid w:val="0008656A"/>
    <w:rsid w:val="000872F8"/>
    <w:rsid w:val="00087492"/>
    <w:rsid w:val="000900CD"/>
    <w:rsid w:val="00090201"/>
    <w:rsid w:val="0009023F"/>
    <w:rsid w:val="00090451"/>
    <w:rsid w:val="000916B9"/>
    <w:rsid w:val="0009203D"/>
    <w:rsid w:val="00092E86"/>
    <w:rsid w:val="000932D1"/>
    <w:rsid w:val="00093764"/>
    <w:rsid w:val="00093C01"/>
    <w:rsid w:val="00093E34"/>
    <w:rsid w:val="0009436B"/>
    <w:rsid w:val="00094B83"/>
    <w:rsid w:val="00094E60"/>
    <w:rsid w:val="00096A9B"/>
    <w:rsid w:val="00097358"/>
    <w:rsid w:val="00097403"/>
    <w:rsid w:val="000A052B"/>
    <w:rsid w:val="000A0BEE"/>
    <w:rsid w:val="000A0F2F"/>
    <w:rsid w:val="000A1110"/>
    <w:rsid w:val="000A1206"/>
    <w:rsid w:val="000A191B"/>
    <w:rsid w:val="000A1CBB"/>
    <w:rsid w:val="000A25E5"/>
    <w:rsid w:val="000A2C70"/>
    <w:rsid w:val="000A3C64"/>
    <w:rsid w:val="000A48DC"/>
    <w:rsid w:val="000A4F6C"/>
    <w:rsid w:val="000A4FFC"/>
    <w:rsid w:val="000A52CF"/>
    <w:rsid w:val="000A61F3"/>
    <w:rsid w:val="000A65FB"/>
    <w:rsid w:val="000A6DD9"/>
    <w:rsid w:val="000A70A3"/>
    <w:rsid w:val="000A70EF"/>
    <w:rsid w:val="000A790E"/>
    <w:rsid w:val="000A7DA0"/>
    <w:rsid w:val="000B0F8F"/>
    <w:rsid w:val="000B19B5"/>
    <w:rsid w:val="000B1B54"/>
    <w:rsid w:val="000B1CE0"/>
    <w:rsid w:val="000B2172"/>
    <w:rsid w:val="000B242A"/>
    <w:rsid w:val="000B31C1"/>
    <w:rsid w:val="000B3268"/>
    <w:rsid w:val="000B3595"/>
    <w:rsid w:val="000B3EBA"/>
    <w:rsid w:val="000B4286"/>
    <w:rsid w:val="000B42ED"/>
    <w:rsid w:val="000B51F0"/>
    <w:rsid w:val="000B56BA"/>
    <w:rsid w:val="000B5D04"/>
    <w:rsid w:val="000B6777"/>
    <w:rsid w:val="000B696D"/>
    <w:rsid w:val="000B6DA6"/>
    <w:rsid w:val="000C0F20"/>
    <w:rsid w:val="000C1786"/>
    <w:rsid w:val="000C29F8"/>
    <w:rsid w:val="000C380F"/>
    <w:rsid w:val="000C3B1A"/>
    <w:rsid w:val="000C420F"/>
    <w:rsid w:val="000C56D6"/>
    <w:rsid w:val="000C6876"/>
    <w:rsid w:val="000C7294"/>
    <w:rsid w:val="000C75AB"/>
    <w:rsid w:val="000D0524"/>
    <w:rsid w:val="000D05C1"/>
    <w:rsid w:val="000D0888"/>
    <w:rsid w:val="000D0973"/>
    <w:rsid w:val="000D1012"/>
    <w:rsid w:val="000D1A53"/>
    <w:rsid w:val="000D1F42"/>
    <w:rsid w:val="000D2026"/>
    <w:rsid w:val="000D23C4"/>
    <w:rsid w:val="000D29D2"/>
    <w:rsid w:val="000D2E56"/>
    <w:rsid w:val="000D3280"/>
    <w:rsid w:val="000D32D9"/>
    <w:rsid w:val="000D4004"/>
    <w:rsid w:val="000D5275"/>
    <w:rsid w:val="000D5761"/>
    <w:rsid w:val="000D66AF"/>
    <w:rsid w:val="000D67AE"/>
    <w:rsid w:val="000D7E3B"/>
    <w:rsid w:val="000E0427"/>
    <w:rsid w:val="000E1191"/>
    <w:rsid w:val="000E1B9B"/>
    <w:rsid w:val="000E2B19"/>
    <w:rsid w:val="000E3A69"/>
    <w:rsid w:val="000E4D3C"/>
    <w:rsid w:val="000E4FDF"/>
    <w:rsid w:val="000E5FBC"/>
    <w:rsid w:val="000E65A5"/>
    <w:rsid w:val="000E6AFE"/>
    <w:rsid w:val="000E6D38"/>
    <w:rsid w:val="000E702E"/>
    <w:rsid w:val="000E70BC"/>
    <w:rsid w:val="000E757D"/>
    <w:rsid w:val="000E787D"/>
    <w:rsid w:val="000F0231"/>
    <w:rsid w:val="000F07B3"/>
    <w:rsid w:val="000F0910"/>
    <w:rsid w:val="000F13FF"/>
    <w:rsid w:val="000F186E"/>
    <w:rsid w:val="000F237E"/>
    <w:rsid w:val="000F37D2"/>
    <w:rsid w:val="000F3962"/>
    <w:rsid w:val="000F39DF"/>
    <w:rsid w:val="000F3E35"/>
    <w:rsid w:val="000F3FA5"/>
    <w:rsid w:val="000F411E"/>
    <w:rsid w:val="000F4C7A"/>
    <w:rsid w:val="000F5922"/>
    <w:rsid w:val="000F612D"/>
    <w:rsid w:val="000F6348"/>
    <w:rsid w:val="000F6D06"/>
    <w:rsid w:val="001003CA"/>
    <w:rsid w:val="0010059A"/>
    <w:rsid w:val="001006D0"/>
    <w:rsid w:val="00100DE4"/>
    <w:rsid w:val="00102423"/>
    <w:rsid w:val="001024A0"/>
    <w:rsid w:val="00106F96"/>
    <w:rsid w:val="001070FC"/>
    <w:rsid w:val="001073D8"/>
    <w:rsid w:val="00110F09"/>
    <w:rsid w:val="00110FEE"/>
    <w:rsid w:val="00111040"/>
    <w:rsid w:val="00111120"/>
    <w:rsid w:val="001114F4"/>
    <w:rsid w:val="0011217F"/>
    <w:rsid w:val="00112ADD"/>
    <w:rsid w:val="001137E3"/>
    <w:rsid w:val="001142B1"/>
    <w:rsid w:val="001156D7"/>
    <w:rsid w:val="001158E0"/>
    <w:rsid w:val="00115C2A"/>
    <w:rsid w:val="001170E6"/>
    <w:rsid w:val="00117123"/>
    <w:rsid w:val="00117247"/>
    <w:rsid w:val="00117433"/>
    <w:rsid w:val="00117994"/>
    <w:rsid w:val="00117EE6"/>
    <w:rsid w:val="00120570"/>
    <w:rsid w:val="001207CC"/>
    <w:rsid w:val="001214A3"/>
    <w:rsid w:val="00121D32"/>
    <w:rsid w:val="001236C0"/>
    <w:rsid w:val="00123E48"/>
    <w:rsid w:val="00124D9C"/>
    <w:rsid w:val="00125085"/>
    <w:rsid w:val="001254A2"/>
    <w:rsid w:val="00125F74"/>
    <w:rsid w:val="00126F04"/>
    <w:rsid w:val="00126F8F"/>
    <w:rsid w:val="001273D9"/>
    <w:rsid w:val="0012752A"/>
    <w:rsid w:val="00127638"/>
    <w:rsid w:val="001276A4"/>
    <w:rsid w:val="001277CD"/>
    <w:rsid w:val="00127C21"/>
    <w:rsid w:val="00130603"/>
    <w:rsid w:val="001325E6"/>
    <w:rsid w:val="001329A8"/>
    <w:rsid w:val="00132F53"/>
    <w:rsid w:val="00133641"/>
    <w:rsid w:val="0013382E"/>
    <w:rsid w:val="001350A7"/>
    <w:rsid w:val="00135E7F"/>
    <w:rsid w:val="00137415"/>
    <w:rsid w:val="00137656"/>
    <w:rsid w:val="001377D9"/>
    <w:rsid w:val="00137C0B"/>
    <w:rsid w:val="00137EAA"/>
    <w:rsid w:val="00140461"/>
    <w:rsid w:val="001408C4"/>
    <w:rsid w:val="00140E94"/>
    <w:rsid w:val="001411C0"/>
    <w:rsid w:val="00141DA6"/>
    <w:rsid w:val="00142729"/>
    <w:rsid w:val="00142A4C"/>
    <w:rsid w:val="001436F7"/>
    <w:rsid w:val="001438E4"/>
    <w:rsid w:val="00144BD7"/>
    <w:rsid w:val="00144EF6"/>
    <w:rsid w:val="001455E9"/>
    <w:rsid w:val="001468E5"/>
    <w:rsid w:val="00147F53"/>
    <w:rsid w:val="0015037F"/>
    <w:rsid w:val="00150E1D"/>
    <w:rsid w:val="00151078"/>
    <w:rsid w:val="00151920"/>
    <w:rsid w:val="00151E11"/>
    <w:rsid w:val="001529C1"/>
    <w:rsid w:val="00153F82"/>
    <w:rsid w:val="00154336"/>
    <w:rsid w:val="00154542"/>
    <w:rsid w:val="00154620"/>
    <w:rsid w:val="0015598B"/>
    <w:rsid w:val="00157ADA"/>
    <w:rsid w:val="001601CC"/>
    <w:rsid w:val="00160485"/>
    <w:rsid w:val="00161A72"/>
    <w:rsid w:val="00161ED7"/>
    <w:rsid w:val="00162B21"/>
    <w:rsid w:val="00162FCD"/>
    <w:rsid w:val="001635B1"/>
    <w:rsid w:val="00164129"/>
    <w:rsid w:val="00164508"/>
    <w:rsid w:val="00164F92"/>
    <w:rsid w:val="00165989"/>
    <w:rsid w:val="0016673F"/>
    <w:rsid w:val="001672FD"/>
    <w:rsid w:val="00167512"/>
    <w:rsid w:val="00167857"/>
    <w:rsid w:val="00167F44"/>
    <w:rsid w:val="001702EA"/>
    <w:rsid w:val="001717DE"/>
    <w:rsid w:val="0017195E"/>
    <w:rsid w:val="00171982"/>
    <w:rsid w:val="0017216E"/>
    <w:rsid w:val="00173207"/>
    <w:rsid w:val="00173810"/>
    <w:rsid w:val="00176233"/>
    <w:rsid w:val="00176DA2"/>
    <w:rsid w:val="00176DEF"/>
    <w:rsid w:val="00177BB6"/>
    <w:rsid w:val="00180568"/>
    <w:rsid w:val="00180BC6"/>
    <w:rsid w:val="00181FCE"/>
    <w:rsid w:val="001820E1"/>
    <w:rsid w:val="001828FB"/>
    <w:rsid w:val="00183563"/>
    <w:rsid w:val="00184D66"/>
    <w:rsid w:val="001901C2"/>
    <w:rsid w:val="001902B3"/>
    <w:rsid w:val="0019085D"/>
    <w:rsid w:val="00190ED6"/>
    <w:rsid w:val="00190F56"/>
    <w:rsid w:val="0019171F"/>
    <w:rsid w:val="00191F53"/>
    <w:rsid w:val="00192D87"/>
    <w:rsid w:val="00193000"/>
    <w:rsid w:val="00193BE4"/>
    <w:rsid w:val="001942C3"/>
    <w:rsid w:val="00194A6D"/>
    <w:rsid w:val="00194D35"/>
    <w:rsid w:val="0019514E"/>
    <w:rsid w:val="001959C3"/>
    <w:rsid w:val="00195A3D"/>
    <w:rsid w:val="00195A8E"/>
    <w:rsid w:val="00195AEB"/>
    <w:rsid w:val="00196197"/>
    <w:rsid w:val="001964E1"/>
    <w:rsid w:val="001968F7"/>
    <w:rsid w:val="00197E5F"/>
    <w:rsid w:val="00197FE6"/>
    <w:rsid w:val="001A024C"/>
    <w:rsid w:val="001A07FF"/>
    <w:rsid w:val="001A0FF6"/>
    <w:rsid w:val="001A2C04"/>
    <w:rsid w:val="001A2DD9"/>
    <w:rsid w:val="001A43F1"/>
    <w:rsid w:val="001A45D7"/>
    <w:rsid w:val="001A543C"/>
    <w:rsid w:val="001A5725"/>
    <w:rsid w:val="001A5D85"/>
    <w:rsid w:val="001A64A3"/>
    <w:rsid w:val="001A6D1B"/>
    <w:rsid w:val="001A6E8B"/>
    <w:rsid w:val="001A774A"/>
    <w:rsid w:val="001A7854"/>
    <w:rsid w:val="001B0DB7"/>
    <w:rsid w:val="001B1EA3"/>
    <w:rsid w:val="001B1ECE"/>
    <w:rsid w:val="001B25C1"/>
    <w:rsid w:val="001B2977"/>
    <w:rsid w:val="001B3203"/>
    <w:rsid w:val="001B4861"/>
    <w:rsid w:val="001B498F"/>
    <w:rsid w:val="001B4A24"/>
    <w:rsid w:val="001B4C1E"/>
    <w:rsid w:val="001B4DEE"/>
    <w:rsid w:val="001B5137"/>
    <w:rsid w:val="001B5880"/>
    <w:rsid w:val="001B5A22"/>
    <w:rsid w:val="001C081B"/>
    <w:rsid w:val="001C08B6"/>
    <w:rsid w:val="001C11EA"/>
    <w:rsid w:val="001C156B"/>
    <w:rsid w:val="001C243F"/>
    <w:rsid w:val="001C467D"/>
    <w:rsid w:val="001C4FFD"/>
    <w:rsid w:val="001C6126"/>
    <w:rsid w:val="001D0256"/>
    <w:rsid w:val="001D0BC5"/>
    <w:rsid w:val="001D138B"/>
    <w:rsid w:val="001D3728"/>
    <w:rsid w:val="001D3A6A"/>
    <w:rsid w:val="001D3BA9"/>
    <w:rsid w:val="001D44F0"/>
    <w:rsid w:val="001D49A4"/>
    <w:rsid w:val="001D5AE3"/>
    <w:rsid w:val="001D7999"/>
    <w:rsid w:val="001E1D99"/>
    <w:rsid w:val="001E1DA0"/>
    <w:rsid w:val="001E200F"/>
    <w:rsid w:val="001E2C3C"/>
    <w:rsid w:val="001E41BF"/>
    <w:rsid w:val="001E4746"/>
    <w:rsid w:val="001E480D"/>
    <w:rsid w:val="001E57AE"/>
    <w:rsid w:val="001E5A91"/>
    <w:rsid w:val="001E77C7"/>
    <w:rsid w:val="001E7F7D"/>
    <w:rsid w:val="001F1117"/>
    <w:rsid w:val="001F365D"/>
    <w:rsid w:val="001F385A"/>
    <w:rsid w:val="001F3FB6"/>
    <w:rsid w:val="001F4076"/>
    <w:rsid w:val="001F4388"/>
    <w:rsid w:val="001F48A5"/>
    <w:rsid w:val="001F56EA"/>
    <w:rsid w:val="001F5EA3"/>
    <w:rsid w:val="001F5F84"/>
    <w:rsid w:val="001F60F0"/>
    <w:rsid w:val="001F74D2"/>
    <w:rsid w:val="001F78D3"/>
    <w:rsid w:val="0020123B"/>
    <w:rsid w:val="0020226C"/>
    <w:rsid w:val="00202540"/>
    <w:rsid w:val="00203106"/>
    <w:rsid w:val="00203ADB"/>
    <w:rsid w:val="00203FBC"/>
    <w:rsid w:val="0020495E"/>
    <w:rsid w:val="00204A63"/>
    <w:rsid w:val="00204DD4"/>
    <w:rsid w:val="00204FC9"/>
    <w:rsid w:val="0020642C"/>
    <w:rsid w:val="00206781"/>
    <w:rsid w:val="002074AE"/>
    <w:rsid w:val="00211776"/>
    <w:rsid w:val="00211CDF"/>
    <w:rsid w:val="00212E49"/>
    <w:rsid w:val="00213646"/>
    <w:rsid w:val="00213E0D"/>
    <w:rsid w:val="00214AA5"/>
    <w:rsid w:val="00214B86"/>
    <w:rsid w:val="00214CCC"/>
    <w:rsid w:val="00215233"/>
    <w:rsid w:val="00216DDC"/>
    <w:rsid w:val="00217C40"/>
    <w:rsid w:val="00220587"/>
    <w:rsid w:val="002205C2"/>
    <w:rsid w:val="00221057"/>
    <w:rsid w:val="00222046"/>
    <w:rsid w:val="0022212C"/>
    <w:rsid w:val="00222C18"/>
    <w:rsid w:val="00223FF3"/>
    <w:rsid w:val="002240C3"/>
    <w:rsid w:val="00224198"/>
    <w:rsid w:val="00224E53"/>
    <w:rsid w:val="002253CB"/>
    <w:rsid w:val="0022624E"/>
    <w:rsid w:val="0022754B"/>
    <w:rsid w:val="00227CAA"/>
    <w:rsid w:val="00227D2F"/>
    <w:rsid w:val="0023168E"/>
    <w:rsid w:val="002328F5"/>
    <w:rsid w:val="00232B93"/>
    <w:rsid w:val="002335B8"/>
    <w:rsid w:val="002338D9"/>
    <w:rsid w:val="00233E43"/>
    <w:rsid w:val="002346F4"/>
    <w:rsid w:val="00234AB7"/>
    <w:rsid w:val="002363FA"/>
    <w:rsid w:val="00237B3D"/>
    <w:rsid w:val="002400BB"/>
    <w:rsid w:val="00240A4E"/>
    <w:rsid w:val="00240F55"/>
    <w:rsid w:val="0024158A"/>
    <w:rsid w:val="00241CD0"/>
    <w:rsid w:val="002422F8"/>
    <w:rsid w:val="00242973"/>
    <w:rsid w:val="00242CE3"/>
    <w:rsid w:val="0024326A"/>
    <w:rsid w:val="002445AC"/>
    <w:rsid w:val="00244C1D"/>
    <w:rsid w:val="002450D5"/>
    <w:rsid w:val="0024540C"/>
    <w:rsid w:val="002458FF"/>
    <w:rsid w:val="002460F8"/>
    <w:rsid w:val="0024638A"/>
    <w:rsid w:val="00246ED1"/>
    <w:rsid w:val="00250017"/>
    <w:rsid w:val="002514B4"/>
    <w:rsid w:val="00251EA8"/>
    <w:rsid w:val="00252030"/>
    <w:rsid w:val="002525B1"/>
    <w:rsid w:val="00252794"/>
    <w:rsid w:val="00253055"/>
    <w:rsid w:val="00253570"/>
    <w:rsid w:val="00253AC5"/>
    <w:rsid w:val="00254E96"/>
    <w:rsid w:val="00256CF2"/>
    <w:rsid w:val="0025711B"/>
    <w:rsid w:val="002576C0"/>
    <w:rsid w:val="00260EA7"/>
    <w:rsid w:val="002612D9"/>
    <w:rsid w:val="00261625"/>
    <w:rsid w:val="00261BB1"/>
    <w:rsid w:val="002621A1"/>
    <w:rsid w:val="00262A2B"/>
    <w:rsid w:val="00262F24"/>
    <w:rsid w:val="002639A9"/>
    <w:rsid w:val="00264868"/>
    <w:rsid w:val="002663B5"/>
    <w:rsid w:val="00266611"/>
    <w:rsid w:val="0026795D"/>
    <w:rsid w:val="00267D6E"/>
    <w:rsid w:val="00270AF6"/>
    <w:rsid w:val="0027157F"/>
    <w:rsid w:val="002719A9"/>
    <w:rsid w:val="00271B10"/>
    <w:rsid w:val="0027341A"/>
    <w:rsid w:val="0027396F"/>
    <w:rsid w:val="00273E7D"/>
    <w:rsid w:val="0027400F"/>
    <w:rsid w:val="00275F92"/>
    <w:rsid w:val="0027666C"/>
    <w:rsid w:val="00276D01"/>
    <w:rsid w:val="0027724F"/>
    <w:rsid w:val="00277364"/>
    <w:rsid w:val="00277787"/>
    <w:rsid w:val="00280652"/>
    <w:rsid w:val="00281507"/>
    <w:rsid w:val="00282EAA"/>
    <w:rsid w:val="00283821"/>
    <w:rsid w:val="00283A54"/>
    <w:rsid w:val="00283AF9"/>
    <w:rsid w:val="00285309"/>
    <w:rsid w:val="00286188"/>
    <w:rsid w:val="00287145"/>
    <w:rsid w:val="00287540"/>
    <w:rsid w:val="002903A2"/>
    <w:rsid w:val="00290A47"/>
    <w:rsid w:val="002911CD"/>
    <w:rsid w:val="0029141B"/>
    <w:rsid w:val="00291739"/>
    <w:rsid w:val="00291D6C"/>
    <w:rsid w:val="00292E2E"/>
    <w:rsid w:val="002932DA"/>
    <w:rsid w:val="00293759"/>
    <w:rsid w:val="00293E62"/>
    <w:rsid w:val="00294B18"/>
    <w:rsid w:val="00295C67"/>
    <w:rsid w:val="00296957"/>
    <w:rsid w:val="00296CBF"/>
    <w:rsid w:val="00296F9A"/>
    <w:rsid w:val="002973E4"/>
    <w:rsid w:val="00297A6C"/>
    <w:rsid w:val="00297F9A"/>
    <w:rsid w:val="002A08F6"/>
    <w:rsid w:val="002A0BBC"/>
    <w:rsid w:val="002A0E69"/>
    <w:rsid w:val="002A0F68"/>
    <w:rsid w:val="002A2031"/>
    <w:rsid w:val="002A311E"/>
    <w:rsid w:val="002A379C"/>
    <w:rsid w:val="002A3D02"/>
    <w:rsid w:val="002A40BB"/>
    <w:rsid w:val="002A4537"/>
    <w:rsid w:val="002A46A8"/>
    <w:rsid w:val="002A5B1B"/>
    <w:rsid w:val="002A5F0B"/>
    <w:rsid w:val="002A74BF"/>
    <w:rsid w:val="002A76F5"/>
    <w:rsid w:val="002B07AB"/>
    <w:rsid w:val="002B089A"/>
    <w:rsid w:val="002B0FAB"/>
    <w:rsid w:val="002B14A5"/>
    <w:rsid w:val="002B1E8F"/>
    <w:rsid w:val="002B29EE"/>
    <w:rsid w:val="002B3A55"/>
    <w:rsid w:val="002B3A75"/>
    <w:rsid w:val="002B4952"/>
    <w:rsid w:val="002B577B"/>
    <w:rsid w:val="002B58A1"/>
    <w:rsid w:val="002B5FF7"/>
    <w:rsid w:val="002B60D1"/>
    <w:rsid w:val="002B6184"/>
    <w:rsid w:val="002B7965"/>
    <w:rsid w:val="002B7A69"/>
    <w:rsid w:val="002B7F8A"/>
    <w:rsid w:val="002C1289"/>
    <w:rsid w:val="002C17DF"/>
    <w:rsid w:val="002C187B"/>
    <w:rsid w:val="002C20BB"/>
    <w:rsid w:val="002C27B4"/>
    <w:rsid w:val="002C2AF6"/>
    <w:rsid w:val="002C2FAA"/>
    <w:rsid w:val="002C370A"/>
    <w:rsid w:val="002C4517"/>
    <w:rsid w:val="002C52CB"/>
    <w:rsid w:val="002C5FEB"/>
    <w:rsid w:val="002C63AB"/>
    <w:rsid w:val="002C733C"/>
    <w:rsid w:val="002C7DB5"/>
    <w:rsid w:val="002D0000"/>
    <w:rsid w:val="002D0014"/>
    <w:rsid w:val="002D0FB6"/>
    <w:rsid w:val="002D16C5"/>
    <w:rsid w:val="002D1721"/>
    <w:rsid w:val="002D295F"/>
    <w:rsid w:val="002D29A8"/>
    <w:rsid w:val="002D42F2"/>
    <w:rsid w:val="002D4933"/>
    <w:rsid w:val="002D4E66"/>
    <w:rsid w:val="002D5163"/>
    <w:rsid w:val="002D5D6B"/>
    <w:rsid w:val="002D5EB9"/>
    <w:rsid w:val="002D63DC"/>
    <w:rsid w:val="002D69F9"/>
    <w:rsid w:val="002D74A3"/>
    <w:rsid w:val="002D75D8"/>
    <w:rsid w:val="002D775B"/>
    <w:rsid w:val="002E156F"/>
    <w:rsid w:val="002E17B6"/>
    <w:rsid w:val="002E190C"/>
    <w:rsid w:val="002E32CD"/>
    <w:rsid w:val="002E39FF"/>
    <w:rsid w:val="002E3D06"/>
    <w:rsid w:val="002E3E66"/>
    <w:rsid w:val="002E41F1"/>
    <w:rsid w:val="002E527C"/>
    <w:rsid w:val="002E5700"/>
    <w:rsid w:val="002E58A6"/>
    <w:rsid w:val="002E5FC1"/>
    <w:rsid w:val="002F04F1"/>
    <w:rsid w:val="002F1487"/>
    <w:rsid w:val="002F19B0"/>
    <w:rsid w:val="002F29C4"/>
    <w:rsid w:val="002F2DD4"/>
    <w:rsid w:val="002F2ECF"/>
    <w:rsid w:val="002F3B3A"/>
    <w:rsid w:val="002F4717"/>
    <w:rsid w:val="002F59B1"/>
    <w:rsid w:val="002F5BA9"/>
    <w:rsid w:val="002F6D71"/>
    <w:rsid w:val="0030082D"/>
    <w:rsid w:val="00300C13"/>
    <w:rsid w:val="00301B82"/>
    <w:rsid w:val="00301EFA"/>
    <w:rsid w:val="00302310"/>
    <w:rsid w:val="00302E83"/>
    <w:rsid w:val="00304ADA"/>
    <w:rsid w:val="00305210"/>
    <w:rsid w:val="00305663"/>
    <w:rsid w:val="00305AC8"/>
    <w:rsid w:val="00306022"/>
    <w:rsid w:val="003062F3"/>
    <w:rsid w:val="00306320"/>
    <w:rsid w:val="00306BA6"/>
    <w:rsid w:val="00307985"/>
    <w:rsid w:val="00307AB5"/>
    <w:rsid w:val="00307EB0"/>
    <w:rsid w:val="00310EA8"/>
    <w:rsid w:val="00311CBF"/>
    <w:rsid w:val="0031226E"/>
    <w:rsid w:val="00312868"/>
    <w:rsid w:val="00314857"/>
    <w:rsid w:val="00314FCF"/>
    <w:rsid w:val="00315414"/>
    <w:rsid w:val="003156D4"/>
    <w:rsid w:val="00315AC3"/>
    <w:rsid w:val="003164EE"/>
    <w:rsid w:val="0031722D"/>
    <w:rsid w:val="0031789D"/>
    <w:rsid w:val="003208EE"/>
    <w:rsid w:val="00321661"/>
    <w:rsid w:val="00321877"/>
    <w:rsid w:val="003219CE"/>
    <w:rsid w:val="00321D3C"/>
    <w:rsid w:val="00322565"/>
    <w:rsid w:val="00323087"/>
    <w:rsid w:val="0032366C"/>
    <w:rsid w:val="0032397C"/>
    <w:rsid w:val="00323A35"/>
    <w:rsid w:val="00324D47"/>
    <w:rsid w:val="00325774"/>
    <w:rsid w:val="00325C16"/>
    <w:rsid w:val="003272D8"/>
    <w:rsid w:val="003306E5"/>
    <w:rsid w:val="00330C0C"/>
    <w:rsid w:val="00331BE9"/>
    <w:rsid w:val="003327FE"/>
    <w:rsid w:val="00334935"/>
    <w:rsid w:val="00334F23"/>
    <w:rsid w:val="003353A0"/>
    <w:rsid w:val="00335C1B"/>
    <w:rsid w:val="00336104"/>
    <w:rsid w:val="0033631F"/>
    <w:rsid w:val="00336B5C"/>
    <w:rsid w:val="00341779"/>
    <w:rsid w:val="00342368"/>
    <w:rsid w:val="003424A4"/>
    <w:rsid w:val="00342DEF"/>
    <w:rsid w:val="00342E8C"/>
    <w:rsid w:val="00344E43"/>
    <w:rsid w:val="003451BE"/>
    <w:rsid w:val="00345573"/>
    <w:rsid w:val="00346172"/>
    <w:rsid w:val="00346ACF"/>
    <w:rsid w:val="0035080E"/>
    <w:rsid w:val="00350D87"/>
    <w:rsid w:val="003513A9"/>
    <w:rsid w:val="003513DF"/>
    <w:rsid w:val="00351FEB"/>
    <w:rsid w:val="00353580"/>
    <w:rsid w:val="00353809"/>
    <w:rsid w:val="003550D4"/>
    <w:rsid w:val="003551C4"/>
    <w:rsid w:val="00355820"/>
    <w:rsid w:val="0035599F"/>
    <w:rsid w:val="00356372"/>
    <w:rsid w:val="00356AB0"/>
    <w:rsid w:val="003570E2"/>
    <w:rsid w:val="00357329"/>
    <w:rsid w:val="00357543"/>
    <w:rsid w:val="00357B99"/>
    <w:rsid w:val="00360183"/>
    <w:rsid w:val="00360701"/>
    <w:rsid w:val="0036122D"/>
    <w:rsid w:val="00362040"/>
    <w:rsid w:val="00362271"/>
    <w:rsid w:val="0036271C"/>
    <w:rsid w:val="00362917"/>
    <w:rsid w:val="00363002"/>
    <w:rsid w:val="0036439A"/>
    <w:rsid w:val="00365576"/>
    <w:rsid w:val="003663B6"/>
    <w:rsid w:val="00367BFD"/>
    <w:rsid w:val="00370202"/>
    <w:rsid w:val="0037040D"/>
    <w:rsid w:val="00370A2A"/>
    <w:rsid w:val="00371F6C"/>
    <w:rsid w:val="00372795"/>
    <w:rsid w:val="00372CF9"/>
    <w:rsid w:val="00373700"/>
    <w:rsid w:val="00373A25"/>
    <w:rsid w:val="00375ABF"/>
    <w:rsid w:val="003769FB"/>
    <w:rsid w:val="00376B23"/>
    <w:rsid w:val="00376B60"/>
    <w:rsid w:val="003774D5"/>
    <w:rsid w:val="00377A35"/>
    <w:rsid w:val="00380A2D"/>
    <w:rsid w:val="00381E47"/>
    <w:rsid w:val="0038201C"/>
    <w:rsid w:val="003821CD"/>
    <w:rsid w:val="003825FE"/>
    <w:rsid w:val="00382715"/>
    <w:rsid w:val="00382B98"/>
    <w:rsid w:val="00382DCB"/>
    <w:rsid w:val="00385C00"/>
    <w:rsid w:val="0038788F"/>
    <w:rsid w:val="00390472"/>
    <w:rsid w:val="00390D06"/>
    <w:rsid w:val="00390EAB"/>
    <w:rsid w:val="00391240"/>
    <w:rsid w:val="00391966"/>
    <w:rsid w:val="00391D4B"/>
    <w:rsid w:val="00392BB5"/>
    <w:rsid w:val="00392D76"/>
    <w:rsid w:val="00393A68"/>
    <w:rsid w:val="003943E7"/>
    <w:rsid w:val="00394822"/>
    <w:rsid w:val="00394B26"/>
    <w:rsid w:val="00394F9C"/>
    <w:rsid w:val="00395608"/>
    <w:rsid w:val="00395BEB"/>
    <w:rsid w:val="003961DC"/>
    <w:rsid w:val="003965BF"/>
    <w:rsid w:val="0039748C"/>
    <w:rsid w:val="00397B75"/>
    <w:rsid w:val="003A077E"/>
    <w:rsid w:val="003A2100"/>
    <w:rsid w:val="003A3770"/>
    <w:rsid w:val="003A54B4"/>
    <w:rsid w:val="003B0415"/>
    <w:rsid w:val="003B1C89"/>
    <w:rsid w:val="003B38F2"/>
    <w:rsid w:val="003B3948"/>
    <w:rsid w:val="003B3A81"/>
    <w:rsid w:val="003B472C"/>
    <w:rsid w:val="003B4AEA"/>
    <w:rsid w:val="003B4B4A"/>
    <w:rsid w:val="003B5370"/>
    <w:rsid w:val="003B5514"/>
    <w:rsid w:val="003B7350"/>
    <w:rsid w:val="003B7BF4"/>
    <w:rsid w:val="003B7EB8"/>
    <w:rsid w:val="003C00D6"/>
    <w:rsid w:val="003C023E"/>
    <w:rsid w:val="003C0817"/>
    <w:rsid w:val="003C0867"/>
    <w:rsid w:val="003C0A83"/>
    <w:rsid w:val="003C0AA7"/>
    <w:rsid w:val="003C11AC"/>
    <w:rsid w:val="003C17B4"/>
    <w:rsid w:val="003C1DD9"/>
    <w:rsid w:val="003C3A23"/>
    <w:rsid w:val="003C3F1C"/>
    <w:rsid w:val="003C3F71"/>
    <w:rsid w:val="003C5820"/>
    <w:rsid w:val="003C60AB"/>
    <w:rsid w:val="003C6526"/>
    <w:rsid w:val="003C69EB"/>
    <w:rsid w:val="003C6DC7"/>
    <w:rsid w:val="003C7D90"/>
    <w:rsid w:val="003C7DC1"/>
    <w:rsid w:val="003D1669"/>
    <w:rsid w:val="003D2FCE"/>
    <w:rsid w:val="003D3D41"/>
    <w:rsid w:val="003D52A4"/>
    <w:rsid w:val="003D5542"/>
    <w:rsid w:val="003D6CFD"/>
    <w:rsid w:val="003D7703"/>
    <w:rsid w:val="003E01FE"/>
    <w:rsid w:val="003E0F44"/>
    <w:rsid w:val="003E1F3A"/>
    <w:rsid w:val="003E26CC"/>
    <w:rsid w:val="003E2E5C"/>
    <w:rsid w:val="003E3119"/>
    <w:rsid w:val="003E318A"/>
    <w:rsid w:val="003E3C57"/>
    <w:rsid w:val="003E40F1"/>
    <w:rsid w:val="003E4D1E"/>
    <w:rsid w:val="003E584A"/>
    <w:rsid w:val="003E5CDF"/>
    <w:rsid w:val="003E611C"/>
    <w:rsid w:val="003E7048"/>
    <w:rsid w:val="003E7431"/>
    <w:rsid w:val="003E74FF"/>
    <w:rsid w:val="003E7D20"/>
    <w:rsid w:val="003E7F33"/>
    <w:rsid w:val="003E7FE7"/>
    <w:rsid w:val="003F0AEA"/>
    <w:rsid w:val="003F207F"/>
    <w:rsid w:val="003F2214"/>
    <w:rsid w:val="003F2DF5"/>
    <w:rsid w:val="003F3A27"/>
    <w:rsid w:val="003F6411"/>
    <w:rsid w:val="003F698E"/>
    <w:rsid w:val="003F79F3"/>
    <w:rsid w:val="00402799"/>
    <w:rsid w:val="00402C23"/>
    <w:rsid w:val="00402DD9"/>
    <w:rsid w:val="00402DEB"/>
    <w:rsid w:val="00402FB5"/>
    <w:rsid w:val="0040311C"/>
    <w:rsid w:val="00403631"/>
    <w:rsid w:val="00404112"/>
    <w:rsid w:val="004046EC"/>
    <w:rsid w:val="0040482B"/>
    <w:rsid w:val="00405504"/>
    <w:rsid w:val="0040559F"/>
    <w:rsid w:val="004056C8"/>
    <w:rsid w:val="004056EC"/>
    <w:rsid w:val="00406DBD"/>
    <w:rsid w:val="00406E39"/>
    <w:rsid w:val="004073E9"/>
    <w:rsid w:val="00407401"/>
    <w:rsid w:val="004078A6"/>
    <w:rsid w:val="0041063B"/>
    <w:rsid w:val="004108DD"/>
    <w:rsid w:val="00410B6C"/>
    <w:rsid w:val="00411634"/>
    <w:rsid w:val="00412758"/>
    <w:rsid w:val="00412BB8"/>
    <w:rsid w:val="00412F34"/>
    <w:rsid w:val="004130EE"/>
    <w:rsid w:val="0041342D"/>
    <w:rsid w:val="00413677"/>
    <w:rsid w:val="00414B67"/>
    <w:rsid w:val="00415B60"/>
    <w:rsid w:val="004171AD"/>
    <w:rsid w:val="0042027A"/>
    <w:rsid w:val="004208A1"/>
    <w:rsid w:val="00421382"/>
    <w:rsid w:val="004216AC"/>
    <w:rsid w:val="00422472"/>
    <w:rsid w:val="004226CA"/>
    <w:rsid w:val="0042283F"/>
    <w:rsid w:val="00424C7C"/>
    <w:rsid w:val="00425229"/>
    <w:rsid w:val="00425936"/>
    <w:rsid w:val="00426ACA"/>
    <w:rsid w:val="00426E1C"/>
    <w:rsid w:val="00427151"/>
    <w:rsid w:val="0042763C"/>
    <w:rsid w:val="00427E00"/>
    <w:rsid w:val="00427E0C"/>
    <w:rsid w:val="0043090D"/>
    <w:rsid w:val="004311D9"/>
    <w:rsid w:val="00431248"/>
    <w:rsid w:val="00431B59"/>
    <w:rsid w:val="004320ED"/>
    <w:rsid w:val="00433DE8"/>
    <w:rsid w:val="004340D6"/>
    <w:rsid w:val="00435EAE"/>
    <w:rsid w:val="00436FEC"/>
    <w:rsid w:val="0043710C"/>
    <w:rsid w:val="00437337"/>
    <w:rsid w:val="00437841"/>
    <w:rsid w:val="00437B3D"/>
    <w:rsid w:val="0044037D"/>
    <w:rsid w:val="00440E9B"/>
    <w:rsid w:val="00440FF5"/>
    <w:rsid w:val="0044188A"/>
    <w:rsid w:val="00443558"/>
    <w:rsid w:val="00443A40"/>
    <w:rsid w:val="00444024"/>
    <w:rsid w:val="004447FE"/>
    <w:rsid w:val="00445FD4"/>
    <w:rsid w:val="00446184"/>
    <w:rsid w:val="00451021"/>
    <w:rsid w:val="00451AA4"/>
    <w:rsid w:val="00453508"/>
    <w:rsid w:val="0045479B"/>
    <w:rsid w:val="0045507D"/>
    <w:rsid w:val="00455A78"/>
    <w:rsid w:val="00456DF6"/>
    <w:rsid w:val="00457006"/>
    <w:rsid w:val="00457073"/>
    <w:rsid w:val="0045708D"/>
    <w:rsid w:val="00457802"/>
    <w:rsid w:val="00457819"/>
    <w:rsid w:val="00460ED3"/>
    <w:rsid w:val="00461925"/>
    <w:rsid w:val="004620CD"/>
    <w:rsid w:val="0046430D"/>
    <w:rsid w:val="00464EE0"/>
    <w:rsid w:val="00465524"/>
    <w:rsid w:val="00465D69"/>
    <w:rsid w:val="00466987"/>
    <w:rsid w:val="00470045"/>
    <w:rsid w:val="004701C2"/>
    <w:rsid w:val="00470282"/>
    <w:rsid w:val="004704BB"/>
    <w:rsid w:val="00470FB0"/>
    <w:rsid w:val="00471230"/>
    <w:rsid w:val="0047178B"/>
    <w:rsid w:val="00471928"/>
    <w:rsid w:val="00472084"/>
    <w:rsid w:val="004731C2"/>
    <w:rsid w:val="0047333A"/>
    <w:rsid w:val="0047371E"/>
    <w:rsid w:val="00473C90"/>
    <w:rsid w:val="0047463F"/>
    <w:rsid w:val="00475339"/>
    <w:rsid w:val="004758AC"/>
    <w:rsid w:val="00475C9B"/>
    <w:rsid w:val="00476718"/>
    <w:rsid w:val="00476CA9"/>
    <w:rsid w:val="00480EEC"/>
    <w:rsid w:val="00483832"/>
    <w:rsid w:val="00483AFC"/>
    <w:rsid w:val="004840C8"/>
    <w:rsid w:val="004853F4"/>
    <w:rsid w:val="00485B59"/>
    <w:rsid w:val="0048606E"/>
    <w:rsid w:val="004863A7"/>
    <w:rsid w:val="0048642C"/>
    <w:rsid w:val="00486DA1"/>
    <w:rsid w:val="00487381"/>
    <w:rsid w:val="0049001E"/>
    <w:rsid w:val="004915E6"/>
    <w:rsid w:val="004915E9"/>
    <w:rsid w:val="00491E61"/>
    <w:rsid w:val="0049473E"/>
    <w:rsid w:val="00494781"/>
    <w:rsid w:val="0049480B"/>
    <w:rsid w:val="00494B97"/>
    <w:rsid w:val="00494F85"/>
    <w:rsid w:val="00495099"/>
    <w:rsid w:val="0049559C"/>
    <w:rsid w:val="00496152"/>
    <w:rsid w:val="0049725C"/>
    <w:rsid w:val="00497326"/>
    <w:rsid w:val="00497414"/>
    <w:rsid w:val="004A0113"/>
    <w:rsid w:val="004A0604"/>
    <w:rsid w:val="004A06F9"/>
    <w:rsid w:val="004A07E7"/>
    <w:rsid w:val="004A11F9"/>
    <w:rsid w:val="004A29FB"/>
    <w:rsid w:val="004A31D2"/>
    <w:rsid w:val="004A5486"/>
    <w:rsid w:val="004A56D4"/>
    <w:rsid w:val="004A627C"/>
    <w:rsid w:val="004A6393"/>
    <w:rsid w:val="004A6915"/>
    <w:rsid w:val="004A694C"/>
    <w:rsid w:val="004B13E8"/>
    <w:rsid w:val="004B18F8"/>
    <w:rsid w:val="004B3EE8"/>
    <w:rsid w:val="004B4300"/>
    <w:rsid w:val="004B479D"/>
    <w:rsid w:val="004B47B6"/>
    <w:rsid w:val="004B4B31"/>
    <w:rsid w:val="004B4F62"/>
    <w:rsid w:val="004B53D4"/>
    <w:rsid w:val="004B68B6"/>
    <w:rsid w:val="004C0DF9"/>
    <w:rsid w:val="004C1599"/>
    <w:rsid w:val="004C1D8F"/>
    <w:rsid w:val="004C26CF"/>
    <w:rsid w:val="004C29F3"/>
    <w:rsid w:val="004C3B3C"/>
    <w:rsid w:val="004C3EEA"/>
    <w:rsid w:val="004C4062"/>
    <w:rsid w:val="004C43A5"/>
    <w:rsid w:val="004C4405"/>
    <w:rsid w:val="004C5D8F"/>
    <w:rsid w:val="004C60EE"/>
    <w:rsid w:val="004C6D67"/>
    <w:rsid w:val="004C7A30"/>
    <w:rsid w:val="004C7CD4"/>
    <w:rsid w:val="004C7D5F"/>
    <w:rsid w:val="004D0190"/>
    <w:rsid w:val="004D3734"/>
    <w:rsid w:val="004D3999"/>
    <w:rsid w:val="004D3CC2"/>
    <w:rsid w:val="004D3F16"/>
    <w:rsid w:val="004D5179"/>
    <w:rsid w:val="004D6553"/>
    <w:rsid w:val="004D705F"/>
    <w:rsid w:val="004D7806"/>
    <w:rsid w:val="004D7CDD"/>
    <w:rsid w:val="004D7D88"/>
    <w:rsid w:val="004E01D1"/>
    <w:rsid w:val="004E02BF"/>
    <w:rsid w:val="004E04F0"/>
    <w:rsid w:val="004E10A3"/>
    <w:rsid w:val="004E116E"/>
    <w:rsid w:val="004E182B"/>
    <w:rsid w:val="004E187B"/>
    <w:rsid w:val="004E226F"/>
    <w:rsid w:val="004E2A30"/>
    <w:rsid w:val="004E3CEC"/>
    <w:rsid w:val="004E4C4F"/>
    <w:rsid w:val="004E4D47"/>
    <w:rsid w:val="004E52CA"/>
    <w:rsid w:val="004E53D9"/>
    <w:rsid w:val="004E5648"/>
    <w:rsid w:val="004E5AE7"/>
    <w:rsid w:val="004E5AEE"/>
    <w:rsid w:val="004E5DCA"/>
    <w:rsid w:val="004E61DB"/>
    <w:rsid w:val="004E68B8"/>
    <w:rsid w:val="004E7147"/>
    <w:rsid w:val="004E7B73"/>
    <w:rsid w:val="004F10C9"/>
    <w:rsid w:val="004F125A"/>
    <w:rsid w:val="004F1CD5"/>
    <w:rsid w:val="004F20C5"/>
    <w:rsid w:val="004F2D90"/>
    <w:rsid w:val="004F3034"/>
    <w:rsid w:val="004F33D1"/>
    <w:rsid w:val="004F3E86"/>
    <w:rsid w:val="004F4A24"/>
    <w:rsid w:val="004F4FA7"/>
    <w:rsid w:val="004F5B62"/>
    <w:rsid w:val="004F7E76"/>
    <w:rsid w:val="00500043"/>
    <w:rsid w:val="00500D25"/>
    <w:rsid w:val="00501600"/>
    <w:rsid w:val="00501B90"/>
    <w:rsid w:val="00503E70"/>
    <w:rsid w:val="00503EEE"/>
    <w:rsid w:val="005040E6"/>
    <w:rsid w:val="00504F7C"/>
    <w:rsid w:val="0050581E"/>
    <w:rsid w:val="00505BE1"/>
    <w:rsid w:val="005069F3"/>
    <w:rsid w:val="0050726D"/>
    <w:rsid w:val="00507582"/>
    <w:rsid w:val="0051051C"/>
    <w:rsid w:val="00510FEC"/>
    <w:rsid w:val="00511F02"/>
    <w:rsid w:val="00512741"/>
    <w:rsid w:val="005128A1"/>
    <w:rsid w:val="005138DB"/>
    <w:rsid w:val="00513ABA"/>
    <w:rsid w:val="00514081"/>
    <w:rsid w:val="00514745"/>
    <w:rsid w:val="00514A11"/>
    <w:rsid w:val="005151FD"/>
    <w:rsid w:val="00516128"/>
    <w:rsid w:val="00516CB2"/>
    <w:rsid w:val="00516F6D"/>
    <w:rsid w:val="00520A2F"/>
    <w:rsid w:val="00520A72"/>
    <w:rsid w:val="00520CBE"/>
    <w:rsid w:val="005212A5"/>
    <w:rsid w:val="00521335"/>
    <w:rsid w:val="00521857"/>
    <w:rsid w:val="00521B85"/>
    <w:rsid w:val="00521BF0"/>
    <w:rsid w:val="0052267D"/>
    <w:rsid w:val="005256F8"/>
    <w:rsid w:val="0052634E"/>
    <w:rsid w:val="005263C9"/>
    <w:rsid w:val="00526886"/>
    <w:rsid w:val="00527B91"/>
    <w:rsid w:val="00527C73"/>
    <w:rsid w:val="005305D4"/>
    <w:rsid w:val="0053072F"/>
    <w:rsid w:val="00530817"/>
    <w:rsid w:val="00531556"/>
    <w:rsid w:val="00531C30"/>
    <w:rsid w:val="00531D2E"/>
    <w:rsid w:val="0053235A"/>
    <w:rsid w:val="0053287C"/>
    <w:rsid w:val="00532A63"/>
    <w:rsid w:val="00532F0A"/>
    <w:rsid w:val="0053388F"/>
    <w:rsid w:val="00534491"/>
    <w:rsid w:val="00534E9E"/>
    <w:rsid w:val="00535575"/>
    <w:rsid w:val="005365F7"/>
    <w:rsid w:val="005368CD"/>
    <w:rsid w:val="0053723D"/>
    <w:rsid w:val="00537BD9"/>
    <w:rsid w:val="005409BC"/>
    <w:rsid w:val="00540CDE"/>
    <w:rsid w:val="005412F6"/>
    <w:rsid w:val="005419A8"/>
    <w:rsid w:val="005424A8"/>
    <w:rsid w:val="00542D25"/>
    <w:rsid w:val="005430F0"/>
    <w:rsid w:val="0054378B"/>
    <w:rsid w:val="00544339"/>
    <w:rsid w:val="005443EA"/>
    <w:rsid w:val="005444FC"/>
    <w:rsid w:val="00545CDF"/>
    <w:rsid w:val="00545F00"/>
    <w:rsid w:val="00545FC7"/>
    <w:rsid w:val="0054657F"/>
    <w:rsid w:val="00546976"/>
    <w:rsid w:val="00546FBC"/>
    <w:rsid w:val="00547124"/>
    <w:rsid w:val="005472C2"/>
    <w:rsid w:val="00547B10"/>
    <w:rsid w:val="00550AFB"/>
    <w:rsid w:val="00552799"/>
    <w:rsid w:val="0055365E"/>
    <w:rsid w:val="00554189"/>
    <w:rsid w:val="00554712"/>
    <w:rsid w:val="00556065"/>
    <w:rsid w:val="00556149"/>
    <w:rsid w:val="00556622"/>
    <w:rsid w:val="00556A04"/>
    <w:rsid w:val="0055732F"/>
    <w:rsid w:val="005573EB"/>
    <w:rsid w:val="00557A87"/>
    <w:rsid w:val="00557AE7"/>
    <w:rsid w:val="005602FA"/>
    <w:rsid w:val="00560771"/>
    <w:rsid w:val="00560F2D"/>
    <w:rsid w:val="005612F3"/>
    <w:rsid w:val="0056191F"/>
    <w:rsid w:val="0056232D"/>
    <w:rsid w:val="00563478"/>
    <w:rsid w:val="00563A09"/>
    <w:rsid w:val="00563B70"/>
    <w:rsid w:val="0056492E"/>
    <w:rsid w:val="00564E10"/>
    <w:rsid w:val="00565B72"/>
    <w:rsid w:val="00565F09"/>
    <w:rsid w:val="00566680"/>
    <w:rsid w:val="005666DD"/>
    <w:rsid w:val="0056708A"/>
    <w:rsid w:val="00570EB4"/>
    <w:rsid w:val="0057148F"/>
    <w:rsid w:val="00571801"/>
    <w:rsid w:val="00571BAB"/>
    <w:rsid w:val="00572A9F"/>
    <w:rsid w:val="00572FC2"/>
    <w:rsid w:val="00573C39"/>
    <w:rsid w:val="0057427A"/>
    <w:rsid w:val="005748F7"/>
    <w:rsid w:val="00574A8F"/>
    <w:rsid w:val="00575A26"/>
    <w:rsid w:val="005765FE"/>
    <w:rsid w:val="00577390"/>
    <w:rsid w:val="00577C7B"/>
    <w:rsid w:val="00577CC6"/>
    <w:rsid w:val="00580CCD"/>
    <w:rsid w:val="005812DC"/>
    <w:rsid w:val="00581566"/>
    <w:rsid w:val="005821E7"/>
    <w:rsid w:val="0058228D"/>
    <w:rsid w:val="00582464"/>
    <w:rsid w:val="00586A71"/>
    <w:rsid w:val="00586CF0"/>
    <w:rsid w:val="00587957"/>
    <w:rsid w:val="005900CA"/>
    <w:rsid w:val="00590595"/>
    <w:rsid w:val="00590738"/>
    <w:rsid w:val="005917E4"/>
    <w:rsid w:val="005924E5"/>
    <w:rsid w:val="00592E64"/>
    <w:rsid w:val="00592F4F"/>
    <w:rsid w:val="00593A51"/>
    <w:rsid w:val="00593D52"/>
    <w:rsid w:val="00594499"/>
    <w:rsid w:val="005944B1"/>
    <w:rsid w:val="00594F84"/>
    <w:rsid w:val="0059506E"/>
    <w:rsid w:val="0059585E"/>
    <w:rsid w:val="005958FB"/>
    <w:rsid w:val="00595F2C"/>
    <w:rsid w:val="005968D8"/>
    <w:rsid w:val="005A166A"/>
    <w:rsid w:val="005A20F8"/>
    <w:rsid w:val="005A2F06"/>
    <w:rsid w:val="005A47F4"/>
    <w:rsid w:val="005A50E2"/>
    <w:rsid w:val="005A5532"/>
    <w:rsid w:val="005A5D63"/>
    <w:rsid w:val="005A5F11"/>
    <w:rsid w:val="005A634F"/>
    <w:rsid w:val="005A6670"/>
    <w:rsid w:val="005A6BBD"/>
    <w:rsid w:val="005A7396"/>
    <w:rsid w:val="005A778C"/>
    <w:rsid w:val="005B1038"/>
    <w:rsid w:val="005B189F"/>
    <w:rsid w:val="005B19DD"/>
    <w:rsid w:val="005B1E88"/>
    <w:rsid w:val="005B2055"/>
    <w:rsid w:val="005B2930"/>
    <w:rsid w:val="005B4DAA"/>
    <w:rsid w:val="005B532D"/>
    <w:rsid w:val="005B56EE"/>
    <w:rsid w:val="005B5BC4"/>
    <w:rsid w:val="005B5E0F"/>
    <w:rsid w:val="005B634C"/>
    <w:rsid w:val="005B697A"/>
    <w:rsid w:val="005B6AD1"/>
    <w:rsid w:val="005B6D94"/>
    <w:rsid w:val="005B724B"/>
    <w:rsid w:val="005C01A2"/>
    <w:rsid w:val="005C1053"/>
    <w:rsid w:val="005C12CC"/>
    <w:rsid w:val="005C16E5"/>
    <w:rsid w:val="005C320B"/>
    <w:rsid w:val="005C3CA4"/>
    <w:rsid w:val="005C5A2F"/>
    <w:rsid w:val="005C5E88"/>
    <w:rsid w:val="005C60C0"/>
    <w:rsid w:val="005C64E7"/>
    <w:rsid w:val="005D0189"/>
    <w:rsid w:val="005D0ED3"/>
    <w:rsid w:val="005D1484"/>
    <w:rsid w:val="005D14F8"/>
    <w:rsid w:val="005D22BD"/>
    <w:rsid w:val="005D2E0D"/>
    <w:rsid w:val="005D4103"/>
    <w:rsid w:val="005D4795"/>
    <w:rsid w:val="005D48C2"/>
    <w:rsid w:val="005D4988"/>
    <w:rsid w:val="005D4A62"/>
    <w:rsid w:val="005D6791"/>
    <w:rsid w:val="005D696E"/>
    <w:rsid w:val="005D6EFA"/>
    <w:rsid w:val="005D70AD"/>
    <w:rsid w:val="005D7614"/>
    <w:rsid w:val="005D7C2A"/>
    <w:rsid w:val="005D7D55"/>
    <w:rsid w:val="005E007F"/>
    <w:rsid w:val="005E07DB"/>
    <w:rsid w:val="005E0804"/>
    <w:rsid w:val="005E13FB"/>
    <w:rsid w:val="005E2F51"/>
    <w:rsid w:val="005E349B"/>
    <w:rsid w:val="005E39F4"/>
    <w:rsid w:val="005E3BF3"/>
    <w:rsid w:val="005E4B04"/>
    <w:rsid w:val="005E63AE"/>
    <w:rsid w:val="005E6BBF"/>
    <w:rsid w:val="005F005E"/>
    <w:rsid w:val="005F141A"/>
    <w:rsid w:val="005F32FD"/>
    <w:rsid w:val="005F39A2"/>
    <w:rsid w:val="005F39F8"/>
    <w:rsid w:val="005F5ACC"/>
    <w:rsid w:val="005F5CB1"/>
    <w:rsid w:val="005F5D4D"/>
    <w:rsid w:val="005F6317"/>
    <w:rsid w:val="005F645B"/>
    <w:rsid w:val="005F6537"/>
    <w:rsid w:val="005F6C72"/>
    <w:rsid w:val="005F7140"/>
    <w:rsid w:val="005F7482"/>
    <w:rsid w:val="005F74F8"/>
    <w:rsid w:val="00600576"/>
    <w:rsid w:val="0060083F"/>
    <w:rsid w:val="00600D71"/>
    <w:rsid w:val="00601315"/>
    <w:rsid w:val="006021C7"/>
    <w:rsid w:val="006023F6"/>
    <w:rsid w:val="00602F7F"/>
    <w:rsid w:val="0060367D"/>
    <w:rsid w:val="00603CB8"/>
    <w:rsid w:val="006042B3"/>
    <w:rsid w:val="0060486F"/>
    <w:rsid w:val="00604EA8"/>
    <w:rsid w:val="00606608"/>
    <w:rsid w:val="00607245"/>
    <w:rsid w:val="0060724F"/>
    <w:rsid w:val="00607466"/>
    <w:rsid w:val="006076BB"/>
    <w:rsid w:val="00610E25"/>
    <w:rsid w:val="00610EE2"/>
    <w:rsid w:val="00611775"/>
    <w:rsid w:val="006118DE"/>
    <w:rsid w:val="00612351"/>
    <w:rsid w:val="00612CE2"/>
    <w:rsid w:val="006131A8"/>
    <w:rsid w:val="0061323A"/>
    <w:rsid w:val="0061323E"/>
    <w:rsid w:val="00613C79"/>
    <w:rsid w:val="0061439D"/>
    <w:rsid w:val="006144FC"/>
    <w:rsid w:val="00614EE3"/>
    <w:rsid w:val="00615DC6"/>
    <w:rsid w:val="0061674D"/>
    <w:rsid w:val="00616A68"/>
    <w:rsid w:val="0061717A"/>
    <w:rsid w:val="00617945"/>
    <w:rsid w:val="00620B93"/>
    <w:rsid w:val="0062142E"/>
    <w:rsid w:val="00621A18"/>
    <w:rsid w:val="00621CE1"/>
    <w:rsid w:val="006220E1"/>
    <w:rsid w:val="00623447"/>
    <w:rsid w:val="00623909"/>
    <w:rsid w:val="00623AA9"/>
    <w:rsid w:val="0062403C"/>
    <w:rsid w:val="006245CF"/>
    <w:rsid w:val="006247A5"/>
    <w:rsid w:val="0062596E"/>
    <w:rsid w:val="00626457"/>
    <w:rsid w:val="00626B06"/>
    <w:rsid w:val="00626D91"/>
    <w:rsid w:val="00627CE1"/>
    <w:rsid w:val="00627D67"/>
    <w:rsid w:val="006320CC"/>
    <w:rsid w:val="00632157"/>
    <w:rsid w:val="0063258B"/>
    <w:rsid w:val="00633CAF"/>
    <w:rsid w:val="0063528C"/>
    <w:rsid w:val="0063571F"/>
    <w:rsid w:val="00635731"/>
    <w:rsid w:val="00635A5E"/>
    <w:rsid w:val="00635D48"/>
    <w:rsid w:val="00636331"/>
    <w:rsid w:val="006366B8"/>
    <w:rsid w:val="00637E8B"/>
    <w:rsid w:val="006400D4"/>
    <w:rsid w:val="006404E1"/>
    <w:rsid w:val="00640A6E"/>
    <w:rsid w:val="00640E83"/>
    <w:rsid w:val="006434A4"/>
    <w:rsid w:val="006442A6"/>
    <w:rsid w:val="00645EBD"/>
    <w:rsid w:val="00647151"/>
    <w:rsid w:val="00647982"/>
    <w:rsid w:val="006508DA"/>
    <w:rsid w:val="00651E0F"/>
    <w:rsid w:val="00652025"/>
    <w:rsid w:val="0065317A"/>
    <w:rsid w:val="00653A74"/>
    <w:rsid w:val="00654438"/>
    <w:rsid w:val="006545A2"/>
    <w:rsid w:val="0066064B"/>
    <w:rsid w:val="0066065D"/>
    <w:rsid w:val="00660B6D"/>
    <w:rsid w:val="00660EEE"/>
    <w:rsid w:val="006613A9"/>
    <w:rsid w:val="00661EE3"/>
    <w:rsid w:val="00662413"/>
    <w:rsid w:val="00663ECD"/>
    <w:rsid w:val="006642FE"/>
    <w:rsid w:val="00664F41"/>
    <w:rsid w:val="006656A4"/>
    <w:rsid w:val="0066614A"/>
    <w:rsid w:val="006661B8"/>
    <w:rsid w:val="006663A9"/>
    <w:rsid w:val="0066694F"/>
    <w:rsid w:val="00666F8E"/>
    <w:rsid w:val="006677C9"/>
    <w:rsid w:val="00667C55"/>
    <w:rsid w:val="0067139F"/>
    <w:rsid w:val="006716BE"/>
    <w:rsid w:val="00671D0D"/>
    <w:rsid w:val="00671D3B"/>
    <w:rsid w:val="00671F61"/>
    <w:rsid w:val="00672250"/>
    <w:rsid w:val="00672696"/>
    <w:rsid w:val="0067274B"/>
    <w:rsid w:val="00672ED3"/>
    <w:rsid w:val="00673D37"/>
    <w:rsid w:val="00673FE1"/>
    <w:rsid w:val="006756C5"/>
    <w:rsid w:val="00675C2E"/>
    <w:rsid w:val="00675EA8"/>
    <w:rsid w:val="006802A3"/>
    <w:rsid w:val="00681E73"/>
    <w:rsid w:val="00682155"/>
    <w:rsid w:val="00682F16"/>
    <w:rsid w:val="00683194"/>
    <w:rsid w:val="006834E6"/>
    <w:rsid w:val="006835BD"/>
    <w:rsid w:val="006843D6"/>
    <w:rsid w:val="006846F4"/>
    <w:rsid w:val="00684C64"/>
    <w:rsid w:val="00684D32"/>
    <w:rsid w:val="00684E50"/>
    <w:rsid w:val="00684EA3"/>
    <w:rsid w:val="00685F0D"/>
    <w:rsid w:val="00686BCD"/>
    <w:rsid w:val="00687165"/>
    <w:rsid w:val="006900B0"/>
    <w:rsid w:val="00690162"/>
    <w:rsid w:val="006903EF"/>
    <w:rsid w:val="006916C6"/>
    <w:rsid w:val="0069207B"/>
    <w:rsid w:val="00692A4F"/>
    <w:rsid w:val="006930A5"/>
    <w:rsid w:val="006934D5"/>
    <w:rsid w:val="00693959"/>
    <w:rsid w:val="00694464"/>
    <w:rsid w:val="00694B71"/>
    <w:rsid w:val="006952C9"/>
    <w:rsid w:val="00695AF0"/>
    <w:rsid w:val="00695EC7"/>
    <w:rsid w:val="00695F2A"/>
    <w:rsid w:val="00696476"/>
    <w:rsid w:val="00696BA3"/>
    <w:rsid w:val="00697FE4"/>
    <w:rsid w:val="006A0CC5"/>
    <w:rsid w:val="006A25DB"/>
    <w:rsid w:val="006A2768"/>
    <w:rsid w:val="006A29C6"/>
    <w:rsid w:val="006A32AF"/>
    <w:rsid w:val="006A44CC"/>
    <w:rsid w:val="006A482B"/>
    <w:rsid w:val="006A4BC5"/>
    <w:rsid w:val="006A4D56"/>
    <w:rsid w:val="006A5634"/>
    <w:rsid w:val="006A56D0"/>
    <w:rsid w:val="006A6604"/>
    <w:rsid w:val="006A6C3A"/>
    <w:rsid w:val="006B0691"/>
    <w:rsid w:val="006B0D12"/>
    <w:rsid w:val="006B1900"/>
    <w:rsid w:val="006B2DF2"/>
    <w:rsid w:val="006B512D"/>
    <w:rsid w:val="006B57F3"/>
    <w:rsid w:val="006B5AF5"/>
    <w:rsid w:val="006B632C"/>
    <w:rsid w:val="006B67A8"/>
    <w:rsid w:val="006B6DA7"/>
    <w:rsid w:val="006B7465"/>
    <w:rsid w:val="006C026B"/>
    <w:rsid w:val="006C1042"/>
    <w:rsid w:val="006C2E12"/>
    <w:rsid w:val="006C4139"/>
    <w:rsid w:val="006C41E3"/>
    <w:rsid w:val="006C49F3"/>
    <w:rsid w:val="006C4CB3"/>
    <w:rsid w:val="006C4F57"/>
    <w:rsid w:val="006C662B"/>
    <w:rsid w:val="006C66DF"/>
    <w:rsid w:val="006C67E1"/>
    <w:rsid w:val="006C7190"/>
    <w:rsid w:val="006D0FE9"/>
    <w:rsid w:val="006D1380"/>
    <w:rsid w:val="006D1C54"/>
    <w:rsid w:val="006D25EA"/>
    <w:rsid w:val="006D3A54"/>
    <w:rsid w:val="006D434A"/>
    <w:rsid w:val="006D504D"/>
    <w:rsid w:val="006D5799"/>
    <w:rsid w:val="006D582D"/>
    <w:rsid w:val="006D772A"/>
    <w:rsid w:val="006D7E3B"/>
    <w:rsid w:val="006E04D5"/>
    <w:rsid w:val="006E064E"/>
    <w:rsid w:val="006E08AF"/>
    <w:rsid w:val="006E0990"/>
    <w:rsid w:val="006E2940"/>
    <w:rsid w:val="006E2B04"/>
    <w:rsid w:val="006E328C"/>
    <w:rsid w:val="006E339B"/>
    <w:rsid w:val="006E38B1"/>
    <w:rsid w:val="006E50D2"/>
    <w:rsid w:val="006E5812"/>
    <w:rsid w:val="006E5D14"/>
    <w:rsid w:val="006E5EED"/>
    <w:rsid w:val="006F0982"/>
    <w:rsid w:val="006F14BF"/>
    <w:rsid w:val="006F26A4"/>
    <w:rsid w:val="006F28B2"/>
    <w:rsid w:val="006F28C3"/>
    <w:rsid w:val="006F2A72"/>
    <w:rsid w:val="006F2C5D"/>
    <w:rsid w:val="006F3242"/>
    <w:rsid w:val="006F32DB"/>
    <w:rsid w:val="006F3BE9"/>
    <w:rsid w:val="006F3C4E"/>
    <w:rsid w:val="006F3F77"/>
    <w:rsid w:val="006F3F86"/>
    <w:rsid w:val="006F44B9"/>
    <w:rsid w:val="006F4795"/>
    <w:rsid w:val="006F4C7C"/>
    <w:rsid w:val="006F6423"/>
    <w:rsid w:val="006F6977"/>
    <w:rsid w:val="006F6E66"/>
    <w:rsid w:val="006F7564"/>
    <w:rsid w:val="006F7ED4"/>
    <w:rsid w:val="00700152"/>
    <w:rsid w:val="007005AB"/>
    <w:rsid w:val="007017E2"/>
    <w:rsid w:val="00701ED9"/>
    <w:rsid w:val="007022CA"/>
    <w:rsid w:val="00702400"/>
    <w:rsid w:val="00702402"/>
    <w:rsid w:val="00702767"/>
    <w:rsid w:val="007027A9"/>
    <w:rsid w:val="00703F13"/>
    <w:rsid w:val="0070433B"/>
    <w:rsid w:val="00705859"/>
    <w:rsid w:val="007059B1"/>
    <w:rsid w:val="007069AA"/>
    <w:rsid w:val="00706E90"/>
    <w:rsid w:val="00707315"/>
    <w:rsid w:val="007100AD"/>
    <w:rsid w:val="007101BB"/>
    <w:rsid w:val="00710769"/>
    <w:rsid w:val="0071082F"/>
    <w:rsid w:val="00710C1C"/>
    <w:rsid w:val="00710E11"/>
    <w:rsid w:val="00711182"/>
    <w:rsid w:val="007118A0"/>
    <w:rsid w:val="007123DA"/>
    <w:rsid w:val="00712E3B"/>
    <w:rsid w:val="0071371B"/>
    <w:rsid w:val="00713D5B"/>
    <w:rsid w:val="00714099"/>
    <w:rsid w:val="0071455B"/>
    <w:rsid w:val="00716534"/>
    <w:rsid w:val="0071695F"/>
    <w:rsid w:val="00716CEA"/>
    <w:rsid w:val="00716EBC"/>
    <w:rsid w:val="0071748D"/>
    <w:rsid w:val="00720100"/>
    <w:rsid w:val="00720E1B"/>
    <w:rsid w:val="007215E2"/>
    <w:rsid w:val="0072162D"/>
    <w:rsid w:val="00721CF8"/>
    <w:rsid w:val="00721E8B"/>
    <w:rsid w:val="0072368F"/>
    <w:rsid w:val="00723724"/>
    <w:rsid w:val="00724717"/>
    <w:rsid w:val="00724A15"/>
    <w:rsid w:val="00724CAF"/>
    <w:rsid w:val="0072591A"/>
    <w:rsid w:val="00726279"/>
    <w:rsid w:val="00727DD2"/>
    <w:rsid w:val="00727E60"/>
    <w:rsid w:val="00730916"/>
    <w:rsid w:val="0073132A"/>
    <w:rsid w:val="00731CED"/>
    <w:rsid w:val="007328A4"/>
    <w:rsid w:val="0073299F"/>
    <w:rsid w:val="00732A4E"/>
    <w:rsid w:val="007333D3"/>
    <w:rsid w:val="0073400F"/>
    <w:rsid w:val="0073405D"/>
    <w:rsid w:val="0073407E"/>
    <w:rsid w:val="00734442"/>
    <w:rsid w:val="00734569"/>
    <w:rsid w:val="00734979"/>
    <w:rsid w:val="007352BA"/>
    <w:rsid w:val="00735DEC"/>
    <w:rsid w:val="00735EE8"/>
    <w:rsid w:val="00736F50"/>
    <w:rsid w:val="00737483"/>
    <w:rsid w:val="00737BC9"/>
    <w:rsid w:val="00737BD6"/>
    <w:rsid w:val="00737F4E"/>
    <w:rsid w:val="007408BD"/>
    <w:rsid w:val="00741017"/>
    <w:rsid w:val="00742223"/>
    <w:rsid w:val="00742D54"/>
    <w:rsid w:val="0074302E"/>
    <w:rsid w:val="00744D57"/>
    <w:rsid w:val="007451CD"/>
    <w:rsid w:val="00745300"/>
    <w:rsid w:val="0074786A"/>
    <w:rsid w:val="00747B54"/>
    <w:rsid w:val="00747FA7"/>
    <w:rsid w:val="0075050A"/>
    <w:rsid w:val="00750798"/>
    <w:rsid w:val="00750E95"/>
    <w:rsid w:val="00751D9A"/>
    <w:rsid w:val="007531AD"/>
    <w:rsid w:val="007538ED"/>
    <w:rsid w:val="007547FE"/>
    <w:rsid w:val="007551A2"/>
    <w:rsid w:val="007560B8"/>
    <w:rsid w:val="007567D2"/>
    <w:rsid w:val="00756989"/>
    <w:rsid w:val="00760CA2"/>
    <w:rsid w:val="00761B65"/>
    <w:rsid w:val="00763810"/>
    <w:rsid w:val="00763AB9"/>
    <w:rsid w:val="00766328"/>
    <w:rsid w:val="0076687A"/>
    <w:rsid w:val="0076752B"/>
    <w:rsid w:val="007676D2"/>
    <w:rsid w:val="00767A3A"/>
    <w:rsid w:val="00767D01"/>
    <w:rsid w:val="00767FBE"/>
    <w:rsid w:val="0077035A"/>
    <w:rsid w:val="00770A2F"/>
    <w:rsid w:val="00770D1A"/>
    <w:rsid w:val="007713A9"/>
    <w:rsid w:val="007713F9"/>
    <w:rsid w:val="00771E1B"/>
    <w:rsid w:val="00772EBF"/>
    <w:rsid w:val="00773244"/>
    <w:rsid w:val="00773FC5"/>
    <w:rsid w:val="00774602"/>
    <w:rsid w:val="007749E4"/>
    <w:rsid w:val="00774F11"/>
    <w:rsid w:val="00775071"/>
    <w:rsid w:val="007758B5"/>
    <w:rsid w:val="00775FAD"/>
    <w:rsid w:val="00775FB1"/>
    <w:rsid w:val="00776130"/>
    <w:rsid w:val="00780611"/>
    <w:rsid w:val="00781810"/>
    <w:rsid w:val="00782206"/>
    <w:rsid w:val="007836B1"/>
    <w:rsid w:val="00783AB2"/>
    <w:rsid w:val="007843D7"/>
    <w:rsid w:val="007846E4"/>
    <w:rsid w:val="007849D1"/>
    <w:rsid w:val="00784DD5"/>
    <w:rsid w:val="00784DE6"/>
    <w:rsid w:val="00785994"/>
    <w:rsid w:val="00785A87"/>
    <w:rsid w:val="00785B07"/>
    <w:rsid w:val="00786643"/>
    <w:rsid w:val="00786D25"/>
    <w:rsid w:val="007878EF"/>
    <w:rsid w:val="0079000F"/>
    <w:rsid w:val="0079078D"/>
    <w:rsid w:val="007908BE"/>
    <w:rsid w:val="0079228C"/>
    <w:rsid w:val="0079228D"/>
    <w:rsid w:val="0079243A"/>
    <w:rsid w:val="00792D1E"/>
    <w:rsid w:val="00793C91"/>
    <w:rsid w:val="0079454E"/>
    <w:rsid w:val="00794C7E"/>
    <w:rsid w:val="00796C8D"/>
    <w:rsid w:val="007A0DBF"/>
    <w:rsid w:val="007A17A2"/>
    <w:rsid w:val="007A2397"/>
    <w:rsid w:val="007A29C5"/>
    <w:rsid w:val="007A2A82"/>
    <w:rsid w:val="007A2EBF"/>
    <w:rsid w:val="007A2F63"/>
    <w:rsid w:val="007A355C"/>
    <w:rsid w:val="007A363B"/>
    <w:rsid w:val="007A47EC"/>
    <w:rsid w:val="007A5114"/>
    <w:rsid w:val="007A5475"/>
    <w:rsid w:val="007A5FB4"/>
    <w:rsid w:val="007A6225"/>
    <w:rsid w:val="007A62D4"/>
    <w:rsid w:val="007A74A3"/>
    <w:rsid w:val="007A751A"/>
    <w:rsid w:val="007A7DD2"/>
    <w:rsid w:val="007A7E7F"/>
    <w:rsid w:val="007B09E3"/>
    <w:rsid w:val="007B1191"/>
    <w:rsid w:val="007B23E6"/>
    <w:rsid w:val="007B3189"/>
    <w:rsid w:val="007B3221"/>
    <w:rsid w:val="007B3AD2"/>
    <w:rsid w:val="007B457D"/>
    <w:rsid w:val="007B4BA9"/>
    <w:rsid w:val="007B4FF8"/>
    <w:rsid w:val="007B5B10"/>
    <w:rsid w:val="007B632B"/>
    <w:rsid w:val="007B6B1E"/>
    <w:rsid w:val="007C1EE5"/>
    <w:rsid w:val="007C21A3"/>
    <w:rsid w:val="007C2519"/>
    <w:rsid w:val="007C34EB"/>
    <w:rsid w:val="007C3D8B"/>
    <w:rsid w:val="007C4156"/>
    <w:rsid w:val="007C43B7"/>
    <w:rsid w:val="007C4ECD"/>
    <w:rsid w:val="007C5C5A"/>
    <w:rsid w:val="007C6271"/>
    <w:rsid w:val="007C6784"/>
    <w:rsid w:val="007C6896"/>
    <w:rsid w:val="007D07E2"/>
    <w:rsid w:val="007D0B73"/>
    <w:rsid w:val="007D0BCF"/>
    <w:rsid w:val="007D0F76"/>
    <w:rsid w:val="007D10F9"/>
    <w:rsid w:val="007D12A4"/>
    <w:rsid w:val="007D1936"/>
    <w:rsid w:val="007D1AC3"/>
    <w:rsid w:val="007D1CC0"/>
    <w:rsid w:val="007D34C7"/>
    <w:rsid w:val="007D3F99"/>
    <w:rsid w:val="007D4216"/>
    <w:rsid w:val="007D45BC"/>
    <w:rsid w:val="007D6973"/>
    <w:rsid w:val="007D7495"/>
    <w:rsid w:val="007D7796"/>
    <w:rsid w:val="007D7BCD"/>
    <w:rsid w:val="007D7E01"/>
    <w:rsid w:val="007E12BB"/>
    <w:rsid w:val="007E2851"/>
    <w:rsid w:val="007E42F1"/>
    <w:rsid w:val="007E4582"/>
    <w:rsid w:val="007E5B0F"/>
    <w:rsid w:val="007E5DDD"/>
    <w:rsid w:val="007E63D2"/>
    <w:rsid w:val="007E70D0"/>
    <w:rsid w:val="007E73C7"/>
    <w:rsid w:val="007E7662"/>
    <w:rsid w:val="007E7927"/>
    <w:rsid w:val="007F04DE"/>
    <w:rsid w:val="007F04F1"/>
    <w:rsid w:val="007F0E74"/>
    <w:rsid w:val="007F12E6"/>
    <w:rsid w:val="007F31D3"/>
    <w:rsid w:val="007F34DB"/>
    <w:rsid w:val="007F4484"/>
    <w:rsid w:val="007F5E22"/>
    <w:rsid w:val="007F648E"/>
    <w:rsid w:val="007F7A1A"/>
    <w:rsid w:val="007F7C56"/>
    <w:rsid w:val="008001D8"/>
    <w:rsid w:val="00800688"/>
    <w:rsid w:val="00801A21"/>
    <w:rsid w:val="008024F9"/>
    <w:rsid w:val="00802B38"/>
    <w:rsid w:val="0080361B"/>
    <w:rsid w:val="00803919"/>
    <w:rsid w:val="00804CBF"/>
    <w:rsid w:val="00804E98"/>
    <w:rsid w:val="00805762"/>
    <w:rsid w:val="00805AC8"/>
    <w:rsid w:val="00805DF8"/>
    <w:rsid w:val="008062A8"/>
    <w:rsid w:val="00806762"/>
    <w:rsid w:val="00806F1F"/>
    <w:rsid w:val="0080707D"/>
    <w:rsid w:val="00807287"/>
    <w:rsid w:val="0080745F"/>
    <w:rsid w:val="00807757"/>
    <w:rsid w:val="00807E62"/>
    <w:rsid w:val="00810153"/>
    <w:rsid w:val="00810364"/>
    <w:rsid w:val="0081146A"/>
    <w:rsid w:val="008116C4"/>
    <w:rsid w:val="00811D87"/>
    <w:rsid w:val="0081230B"/>
    <w:rsid w:val="00812AD5"/>
    <w:rsid w:val="008131B7"/>
    <w:rsid w:val="008135E8"/>
    <w:rsid w:val="00814935"/>
    <w:rsid w:val="00814BB7"/>
    <w:rsid w:val="00815350"/>
    <w:rsid w:val="00815833"/>
    <w:rsid w:val="0081601B"/>
    <w:rsid w:val="008163B5"/>
    <w:rsid w:val="00816EC6"/>
    <w:rsid w:val="00817FCA"/>
    <w:rsid w:val="0082068E"/>
    <w:rsid w:val="00820BF9"/>
    <w:rsid w:val="00821A81"/>
    <w:rsid w:val="00822B7A"/>
    <w:rsid w:val="00822FA4"/>
    <w:rsid w:val="008231FC"/>
    <w:rsid w:val="00823ECB"/>
    <w:rsid w:val="00824D85"/>
    <w:rsid w:val="00826761"/>
    <w:rsid w:val="00827080"/>
    <w:rsid w:val="00827509"/>
    <w:rsid w:val="0083011E"/>
    <w:rsid w:val="00830126"/>
    <w:rsid w:val="0083094F"/>
    <w:rsid w:val="008318BF"/>
    <w:rsid w:val="00833062"/>
    <w:rsid w:val="00833179"/>
    <w:rsid w:val="008333A3"/>
    <w:rsid w:val="008333F8"/>
    <w:rsid w:val="008338AA"/>
    <w:rsid w:val="00834145"/>
    <w:rsid w:val="00834349"/>
    <w:rsid w:val="00836850"/>
    <w:rsid w:val="00840B98"/>
    <w:rsid w:val="00840BEB"/>
    <w:rsid w:val="00840E94"/>
    <w:rsid w:val="008412A6"/>
    <w:rsid w:val="00841B1C"/>
    <w:rsid w:val="0084212F"/>
    <w:rsid w:val="008429A2"/>
    <w:rsid w:val="008436EB"/>
    <w:rsid w:val="00843CA4"/>
    <w:rsid w:val="0084424E"/>
    <w:rsid w:val="0084493B"/>
    <w:rsid w:val="00844E48"/>
    <w:rsid w:val="0084624D"/>
    <w:rsid w:val="00846A7B"/>
    <w:rsid w:val="00847251"/>
    <w:rsid w:val="00851309"/>
    <w:rsid w:val="008516AA"/>
    <w:rsid w:val="00851A55"/>
    <w:rsid w:val="00851EDD"/>
    <w:rsid w:val="00852213"/>
    <w:rsid w:val="0085250B"/>
    <w:rsid w:val="00852BC0"/>
    <w:rsid w:val="00852DA3"/>
    <w:rsid w:val="00852F0A"/>
    <w:rsid w:val="00853D5C"/>
    <w:rsid w:val="0085408B"/>
    <w:rsid w:val="00854D04"/>
    <w:rsid w:val="00855C02"/>
    <w:rsid w:val="00860769"/>
    <w:rsid w:val="00860B0A"/>
    <w:rsid w:val="00860C43"/>
    <w:rsid w:val="00860E6F"/>
    <w:rsid w:val="00860EB2"/>
    <w:rsid w:val="00861A4D"/>
    <w:rsid w:val="008624C3"/>
    <w:rsid w:val="008632BA"/>
    <w:rsid w:val="00863FAC"/>
    <w:rsid w:val="0086440F"/>
    <w:rsid w:val="00864612"/>
    <w:rsid w:val="00865078"/>
    <w:rsid w:val="008659CE"/>
    <w:rsid w:val="008668B4"/>
    <w:rsid w:val="008668D8"/>
    <w:rsid w:val="00867084"/>
    <w:rsid w:val="00867517"/>
    <w:rsid w:val="00867794"/>
    <w:rsid w:val="00867DD6"/>
    <w:rsid w:val="00870072"/>
    <w:rsid w:val="00870AE5"/>
    <w:rsid w:val="0087180F"/>
    <w:rsid w:val="00871CD5"/>
    <w:rsid w:val="00872128"/>
    <w:rsid w:val="0087239D"/>
    <w:rsid w:val="008723A5"/>
    <w:rsid w:val="00873535"/>
    <w:rsid w:val="00874317"/>
    <w:rsid w:val="00874642"/>
    <w:rsid w:val="00874786"/>
    <w:rsid w:val="00876513"/>
    <w:rsid w:val="00876917"/>
    <w:rsid w:val="00877D89"/>
    <w:rsid w:val="00877E24"/>
    <w:rsid w:val="00880251"/>
    <w:rsid w:val="008804D7"/>
    <w:rsid w:val="00880747"/>
    <w:rsid w:val="00880DF3"/>
    <w:rsid w:val="00880E68"/>
    <w:rsid w:val="0088137E"/>
    <w:rsid w:val="0088145D"/>
    <w:rsid w:val="00881820"/>
    <w:rsid w:val="00881C98"/>
    <w:rsid w:val="008832CB"/>
    <w:rsid w:val="008867DF"/>
    <w:rsid w:val="008873AB"/>
    <w:rsid w:val="0088787C"/>
    <w:rsid w:val="00890B1D"/>
    <w:rsid w:val="00891F2C"/>
    <w:rsid w:val="00892ACE"/>
    <w:rsid w:val="00892D33"/>
    <w:rsid w:val="00892D99"/>
    <w:rsid w:val="00893A3E"/>
    <w:rsid w:val="008940A6"/>
    <w:rsid w:val="00894438"/>
    <w:rsid w:val="00894C4C"/>
    <w:rsid w:val="0089791E"/>
    <w:rsid w:val="00897D1D"/>
    <w:rsid w:val="008A084B"/>
    <w:rsid w:val="008A14B7"/>
    <w:rsid w:val="008A155D"/>
    <w:rsid w:val="008A16D7"/>
    <w:rsid w:val="008A202E"/>
    <w:rsid w:val="008A20EA"/>
    <w:rsid w:val="008A2393"/>
    <w:rsid w:val="008A3129"/>
    <w:rsid w:val="008A3C3A"/>
    <w:rsid w:val="008A3D97"/>
    <w:rsid w:val="008A4B54"/>
    <w:rsid w:val="008A51D7"/>
    <w:rsid w:val="008A5504"/>
    <w:rsid w:val="008A6354"/>
    <w:rsid w:val="008A7563"/>
    <w:rsid w:val="008A7785"/>
    <w:rsid w:val="008B0D07"/>
    <w:rsid w:val="008B13A7"/>
    <w:rsid w:val="008B29CD"/>
    <w:rsid w:val="008B34E5"/>
    <w:rsid w:val="008B489C"/>
    <w:rsid w:val="008B57E5"/>
    <w:rsid w:val="008B58C5"/>
    <w:rsid w:val="008B6972"/>
    <w:rsid w:val="008B6CD6"/>
    <w:rsid w:val="008B6E4D"/>
    <w:rsid w:val="008B7B6A"/>
    <w:rsid w:val="008C08E6"/>
    <w:rsid w:val="008C0E03"/>
    <w:rsid w:val="008C2D62"/>
    <w:rsid w:val="008C3E70"/>
    <w:rsid w:val="008C3F83"/>
    <w:rsid w:val="008C440E"/>
    <w:rsid w:val="008C6A86"/>
    <w:rsid w:val="008C6D2A"/>
    <w:rsid w:val="008D01A7"/>
    <w:rsid w:val="008D048F"/>
    <w:rsid w:val="008D1110"/>
    <w:rsid w:val="008D127D"/>
    <w:rsid w:val="008D1662"/>
    <w:rsid w:val="008D1775"/>
    <w:rsid w:val="008D199F"/>
    <w:rsid w:val="008D1DBA"/>
    <w:rsid w:val="008D1FC7"/>
    <w:rsid w:val="008D41D9"/>
    <w:rsid w:val="008D562D"/>
    <w:rsid w:val="008D663C"/>
    <w:rsid w:val="008D7189"/>
    <w:rsid w:val="008D72AD"/>
    <w:rsid w:val="008E128A"/>
    <w:rsid w:val="008E1516"/>
    <w:rsid w:val="008E380F"/>
    <w:rsid w:val="008E3D2B"/>
    <w:rsid w:val="008E48CE"/>
    <w:rsid w:val="008E525A"/>
    <w:rsid w:val="008E6411"/>
    <w:rsid w:val="008E692B"/>
    <w:rsid w:val="008F0B27"/>
    <w:rsid w:val="008F1316"/>
    <w:rsid w:val="008F1E8C"/>
    <w:rsid w:val="008F29FC"/>
    <w:rsid w:val="008F2DA3"/>
    <w:rsid w:val="008F3AC6"/>
    <w:rsid w:val="008F3F55"/>
    <w:rsid w:val="008F4B01"/>
    <w:rsid w:val="008F63A6"/>
    <w:rsid w:val="008F678D"/>
    <w:rsid w:val="008F6A87"/>
    <w:rsid w:val="008F75F9"/>
    <w:rsid w:val="008F782D"/>
    <w:rsid w:val="008F7B0F"/>
    <w:rsid w:val="008F7C10"/>
    <w:rsid w:val="00900D7F"/>
    <w:rsid w:val="009021AF"/>
    <w:rsid w:val="0090222F"/>
    <w:rsid w:val="00902298"/>
    <w:rsid w:val="00902555"/>
    <w:rsid w:val="009029F6"/>
    <w:rsid w:val="00902DCC"/>
    <w:rsid w:val="009040B2"/>
    <w:rsid w:val="00904500"/>
    <w:rsid w:val="0090465F"/>
    <w:rsid w:val="009069BD"/>
    <w:rsid w:val="009076E3"/>
    <w:rsid w:val="009078DD"/>
    <w:rsid w:val="00907961"/>
    <w:rsid w:val="009079CE"/>
    <w:rsid w:val="00907AC7"/>
    <w:rsid w:val="00907BD9"/>
    <w:rsid w:val="009113B5"/>
    <w:rsid w:val="009116C8"/>
    <w:rsid w:val="009117A3"/>
    <w:rsid w:val="00911C7C"/>
    <w:rsid w:val="00912476"/>
    <w:rsid w:val="00912691"/>
    <w:rsid w:val="00912822"/>
    <w:rsid w:val="0091323E"/>
    <w:rsid w:val="009132C8"/>
    <w:rsid w:val="009136BD"/>
    <w:rsid w:val="009144A1"/>
    <w:rsid w:val="00914B50"/>
    <w:rsid w:val="00914EBF"/>
    <w:rsid w:val="00915B87"/>
    <w:rsid w:val="00915EB0"/>
    <w:rsid w:val="0091621A"/>
    <w:rsid w:val="00916614"/>
    <w:rsid w:val="0091711A"/>
    <w:rsid w:val="00917F9C"/>
    <w:rsid w:val="009201CF"/>
    <w:rsid w:val="00920261"/>
    <w:rsid w:val="00920471"/>
    <w:rsid w:val="00920F5A"/>
    <w:rsid w:val="0092110A"/>
    <w:rsid w:val="00921827"/>
    <w:rsid w:val="00922552"/>
    <w:rsid w:val="00923538"/>
    <w:rsid w:val="00923B4D"/>
    <w:rsid w:val="00924C91"/>
    <w:rsid w:val="009258DA"/>
    <w:rsid w:val="0092638F"/>
    <w:rsid w:val="009266C8"/>
    <w:rsid w:val="00926E86"/>
    <w:rsid w:val="009275D7"/>
    <w:rsid w:val="0093072E"/>
    <w:rsid w:val="00931833"/>
    <w:rsid w:val="00931C46"/>
    <w:rsid w:val="00931EEA"/>
    <w:rsid w:val="009324D0"/>
    <w:rsid w:val="009325DF"/>
    <w:rsid w:val="00932604"/>
    <w:rsid w:val="0093388E"/>
    <w:rsid w:val="009347EE"/>
    <w:rsid w:val="00934A38"/>
    <w:rsid w:val="00934CED"/>
    <w:rsid w:val="00935CE8"/>
    <w:rsid w:val="00936FDE"/>
    <w:rsid w:val="00937103"/>
    <w:rsid w:val="0093741F"/>
    <w:rsid w:val="00937801"/>
    <w:rsid w:val="00940362"/>
    <w:rsid w:val="009425D3"/>
    <w:rsid w:val="00942D3E"/>
    <w:rsid w:val="0094397D"/>
    <w:rsid w:val="00943E7F"/>
    <w:rsid w:val="0094448F"/>
    <w:rsid w:val="00944D13"/>
    <w:rsid w:val="0094616E"/>
    <w:rsid w:val="00946453"/>
    <w:rsid w:val="0094665F"/>
    <w:rsid w:val="00946EC3"/>
    <w:rsid w:val="00946FC0"/>
    <w:rsid w:val="00947077"/>
    <w:rsid w:val="0094762E"/>
    <w:rsid w:val="009477FF"/>
    <w:rsid w:val="009506C6"/>
    <w:rsid w:val="00951311"/>
    <w:rsid w:val="00951406"/>
    <w:rsid w:val="0095142C"/>
    <w:rsid w:val="0095161E"/>
    <w:rsid w:val="009521A0"/>
    <w:rsid w:val="00952760"/>
    <w:rsid w:val="00952B5B"/>
    <w:rsid w:val="00953208"/>
    <w:rsid w:val="009539BE"/>
    <w:rsid w:val="00953D5D"/>
    <w:rsid w:val="00955B46"/>
    <w:rsid w:val="00955DFA"/>
    <w:rsid w:val="0095613C"/>
    <w:rsid w:val="00956C89"/>
    <w:rsid w:val="00957153"/>
    <w:rsid w:val="009572EC"/>
    <w:rsid w:val="009579A3"/>
    <w:rsid w:val="00957E6B"/>
    <w:rsid w:val="00960076"/>
    <w:rsid w:val="0096044E"/>
    <w:rsid w:val="00960BDE"/>
    <w:rsid w:val="00960C8A"/>
    <w:rsid w:val="00960F87"/>
    <w:rsid w:val="0096134C"/>
    <w:rsid w:val="00961486"/>
    <w:rsid w:val="00961B36"/>
    <w:rsid w:val="009621DE"/>
    <w:rsid w:val="009637A1"/>
    <w:rsid w:val="00963B2D"/>
    <w:rsid w:val="00964047"/>
    <w:rsid w:val="0096470F"/>
    <w:rsid w:val="0096490C"/>
    <w:rsid w:val="0096607D"/>
    <w:rsid w:val="0096626B"/>
    <w:rsid w:val="00966A3A"/>
    <w:rsid w:val="00966C54"/>
    <w:rsid w:val="0096754A"/>
    <w:rsid w:val="00967E43"/>
    <w:rsid w:val="00967F49"/>
    <w:rsid w:val="00970E7B"/>
    <w:rsid w:val="009712C3"/>
    <w:rsid w:val="009715BF"/>
    <w:rsid w:val="00973332"/>
    <w:rsid w:val="00973663"/>
    <w:rsid w:val="00973EB0"/>
    <w:rsid w:val="009744BA"/>
    <w:rsid w:val="0097478C"/>
    <w:rsid w:val="009753F7"/>
    <w:rsid w:val="009757A2"/>
    <w:rsid w:val="00975CDB"/>
    <w:rsid w:val="00976991"/>
    <w:rsid w:val="00977441"/>
    <w:rsid w:val="00977E33"/>
    <w:rsid w:val="009803D8"/>
    <w:rsid w:val="00980831"/>
    <w:rsid w:val="00980D76"/>
    <w:rsid w:val="0098236F"/>
    <w:rsid w:val="0098376E"/>
    <w:rsid w:val="00983CFF"/>
    <w:rsid w:val="00983F50"/>
    <w:rsid w:val="00984D02"/>
    <w:rsid w:val="00985309"/>
    <w:rsid w:val="00986463"/>
    <w:rsid w:val="009864D8"/>
    <w:rsid w:val="0098667F"/>
    <w:rsid w:val="00986AFD"/>
    <w:rsid w:val="0098790B"/>
    <w:rsid w:val="009879CD"/>
    <w:rsid w:val="00987F46"/>
    <w:rsid w:val="00990049"/>
    <w:rsid w:val="009908A2"/>
    <w:rsid w:val="00991B9C"/>
    <w:rsid w:val="00992091"/>
    <w:rsid w:val="00992756"/>
    <w:rsid w:val="009928B0"/>
    <w:rsid w:val="00993238"/>
    <w:rsid w:val="009938E3"/>
    <w:rsid w:val="00993A34"/>
    <w:rsid w:val="00995124"/>
    <w:rsid w:val="00995241"/>
    <w:rsid w:val="00996597"/>
    <w:rsid w:val="009972CF"/>
    <w:rsid w:val="00997441"/>
    <w:rsid w:val="009975A4"/>
    <w:rsid w:val="009A2A1B"/>
    <w:rsid w:val="009A2ABE"/>
    <w:rsid w:val="009A39BE"/>
    <w:rsid w:val="009A46FA"/>
    <w:rsid w:val="009A4809"/>
    <w:rsid w:val="009A6349"/>
    <w:rsid w:val="009A640A"/>
    <w:rsid w:val="009A6EAE"/>
    <w:rsid w:val="009A7852"/>
    <w:rsid w:val="009A7AFE"/>
    <w:rsid w:val="009A7DAC"/>
    <w:rsid w:val="009A7DF1"/>
    <w:rsid w:val="009B0340"/>
    <w:rsid w:val="009B084A"/>
    <w:rsid w:val="009B1673"/>
    <w:rsid w:val="009B3844"/>
    <w:rsid w:val="009B3AEB"/>
    <w:rsid w:val="009B7036"/>
    <w:rsid w:val="009B7683"/>
    <w:rsid w:val="009C18C0"/>
    <w:rsid w:val="009C28F6"/>
    <w:rsid w:val="009C4B96"/>
    <w:rsid w:val="009C4D99"/>
    <w:rsid w:val="009C5A87"/>
    <w:rsid w:val="009C6C58"/>
    <w:rsid w:val="009C6F0E"/>
    <w:rsid w:val="009C70D8"/>
    <w:rsid w:val="009C7BA3"/>
    <w:rsid w:val="009D0A9F"/>
    <w:rsid w:val="009D0F46"/>
    <w:rsid w:val="009D1237"/>
    <w:rsid w:val="009D151A"/>
    <w:rsid w:val="009D196A"/>
    <w:rsid w:val="009D1C53"/>
    <w:rsid w:val="009D23C7"/>
    <w:rsid w:val="009D3AE6"/>
    <w:rsid w:val="009D3D0D"/>
    <w:rsid w:val="009D4B3A"/>
    <w:rsid w:val="009D5076"/>
    <w:rsid w:val="009D54E6"/>
    <w:rsid w:val="009D5792"/>
    <w:rsid w:val="009D57D4"/>
    <w:rsid w:val="009D58F3"/>
    <w:rsid w:val="009D5A2F"/>
    <w:rsid w:val="009D6211"/>
    <w:rsid w:val="009D6312"/>
    <w:rsid w:val="009D6826"/>
    <w:rsid w:val="009D6AAE"/>
    <w:rsid w:val="009D71CE"/>
    <w:rsid w:val="009D77FD"/>
    <w:rsid w:val="009D7BA5"/>
    <w:rsid w:val="009E0941"/>
    <w:rsid w:val="009E2022"/>
    <w:rsid w:val="009E22C7"/>
    <w:rsid w:val="009E2AA5"/>
    <w:rsid w:val="009E2BDE"/>
    <w:rsid w:val="009E33A2"/>
    <w:rsid w:val="009E366A"/>
    <w:rsid w:val="009E3CF0"/>
    <w:rsid w:val="009E3D47"/>
    <w:rsid w:val="009E5A9D"/>
    <w:rsid w:val="009E5FE1"/>
    <w:rsid w:val="009E6828"/>
    <w:rsid w:val="009E6CC9"/>
    <w:rsid w:val="009E6D82"/>
    <w:rsid w:val="009E7575"/>
    <w:rsid w:val="009E780C"/>
    <w:rsid w:val="009E7A45"/>
    <w:rsid w:val="009F02E2"/>
    <w:rsid w:val="009F0BE0"/>
    <w:rsid w:val="009F18C0"/>
    <w:rsid w:val="009F1E93"/>
    <w:rsid w:val="009F1EB1"/>
    <w:rsid w:val="009F254E"/>
    <w:rsid w:val="009F2650"/>
    <w:rsid w:val="009F31A9"/>
    <w:rsid w:val="009F3280"/>
    <w:rsid w:val="009F4240"/>
    <w:rsid w:val="009F4AD8"/>
    <w:rsid w:val="009F57EB"/>
    <w:rsid w:val="009F66B6"/>
    <w:rsid w:val="009F66EC"/>
    <w:rsid w:val="00A00073"/>
    <w:rsid w:val="00A00AE7"/>
    <w:rsid w:val="00A01221"/>
    <w:rsid w:val="00A0128B"/>
    <w:rsid w:val="00A01D04"/>
    <w:rsid w:val="00A03562"/>
    <w:rsid w:val="00A03A3B"/>
    <w:rsid w:val="00A041FC"/>
    <w:rsid w:val="00A04AA8"/>
    <w:rsid w:val="00A05AC0"/>
    <w:rsid w:val="00A05BA7"/>
    <w:rsid w:val="00A05C60"/>
    <w:rsid w:val="00A06ADA"/>
    <w:rsid w:val="00A11B8F"/>
    <w:rsid w:val="00A11CC9"/>
    <w:rsid w:val="00A1381A"/>
    <w:rsid w:val="00A13A66"/>
    <w:rsid w:val="00A1418B"/>
    <w:rsid w:val="00A14A3C"/>
    <w:rsid w:val="00A156BE"/>
    <w:rsid w:val="00A1600D"/>
    <w:rsid w:val="00A1616B"/>
    <w:rsid w:val="00A16787"/>
    <w:rsid w:val="00A16CC1"/>
    <w:rsid w:val="00A16CC6"/>
    <w:rsid w:val="00A17917"/>
    <w:rsid w:val="00A17C74"/>
    <w:rsid w:val="00A20910"/>
    <w:rsid w:val="00A2092D"/>
    <w:rsid w:val="00A21859"/>
    <w:rsid w:val="00A231F1"/>
    <w:rsid w:val="00A23FB9"/>
    <w:rsid w:val="00A2439C"/>
    <w:rsid w:val="00A24FA8"/>
    <w:rsid w:val="00A2517E"/>
    <w:rsid w:val="00A25421"/>
    <w:rsid w:val="00A266AF"/>
    <w:rsid w:val="00A27BB4"/>
    <w:rsid w:val="00A27D36"/>
    <w:rsid w:val="00A303D1"/>
    <w:rsid w:val="00A3082C"/>
    <w:rsid w:val="00A30BDA"/>
    <w:rsid w:val="00A32325"/>
    <w:rsid w:val="00A325ED"/>
    <w:rsid w:val="00A327E3"/>
    <w:rsid w:val="00A32EB5"/>
    <w:rsid w:val="00A333CF"/>
    <w:rsid w:val="00A34254"/>
    <w:rsid w:val="00A342AF"/>
    <w:rsid w:val="00A34436"/>
    <w:rsid w:val="00A3524E"/>
    <w:rsid w:val="00A36547"/>
    <w:rsid w:val="00A36A43"/>
    <w:rsid w:val="00A36D13"/>
    <w:rsid w:val="00A374C4"/>
    <w:rsid w:val="00A37831"/>
    <w:rsid w:val="00A37D45"/>
    <w:rsid w:val="00A40E71"/>
    <w:rsid w:val="00A42304"/>
    <w:rsid w:val="00A42369"/>
    <w:rsid w:val="00A42970"/>
    <w:rsid w:val="00A438A8"/>
    <w:rsid w:val="00A43FC7"/>
    <w:rsid w:val="00A44A04"/>
    <w:rsid w:val="00A45D7D"/>
    <w:rsid w:val="00A46375"/>
    <w:rsid w:val="00A46AC8"/>
    <w:rsid w:val="00A46E17"/>
    <w:rsid w:val="00A47C61"/>
    <w:rsid w:val="00A50037"/>
    <w:rsid w:val="00A50A50"/>
    <w:rsid w:val="00A50CA1"/>
    <w:rsid w:val="00A51E18"/>
    <w:rsid w:val="00A52063"/>
    <w:rsid w:val="00A522DE"/>
    <w:rsid w:val="00A54E31"/>
    <w:rsid w:val="00A55377"/>
    <w:rsid w:val="00A56602"/>
    <w:rsid w:val="00A56F17"/>
    <w:rsid w:val="00A573B9"/>
    <w:rsid w:val="00A57409"/>
    <w:rsid w:val="00A6072A"/>
    <w:rsid w:val="00A60AC9"/>
    <w:rsid w:val="00A613DA"/>
    <w:rsid w:val="00A61E98"/>
    <w:rsid w:val="00A61F06"/>
    <w:rsid w:val="00A62FB6"/>
    <w:rsid w:val="00A63828"/>
    <w:rsid w:val="00A63B89"/>
    <w:rsid w:val="00A643B6"/>
    <w:rsid w:val="00A6493D"/>
    <w:rsid w:val="00A64EE2"/>
    <w:rsid w:val="00A65BFB"/>
    <w:rsid w:val="00A65ECF"/>
    <w:rsid w:val="00A67283"/>
    <w:rsid w:val="00A67DA7"/>
    <w:rsid w:val="00A704BD"/>
    <w:rsid w:val="00A710CA"/>
    <w:rsid w:val="00A71A55"/>
    <w:rsid w:val="00A7227D"/>
    <w:rsid w:val="00A74F1E"/>
    <w:rsid w:val="00A75A3D"/>
    <w:rsid w:val="00A75A54"/>
    <w:rsid w:val="00A75E85"/>
    <w:rsid w:val="00A80514"/>
    <w:rsid w:val="00A8172E"/>
    <w:rsid w:val="00A82AAB"/>
    <w:rsid w:val="00A83FBD"/>
    <w:rsid w:val="00A859EF"/>
    <w:rsid w:val="00A867C7"/>
    <w:rsid w:val="00A86953"/>
    <w:rsid w:val="00A87103"/>
    <w:rsid w:val="00A908EB"/>
    <w:rsid w:val="00A90FAD"/>
    <w:rsid w:val="00A91308"/>
    <w:rsid w:val="00A914AD"/>
    <w:rsid w:val="00A9154E"/>
    <w:rsid w:val="00A92083"/>
    <w:rsid w:val="00A92DAF"/>
    <w:rsid w:val="00A93141"/>
    <w:rsid w:val="00A93D69"/>
    <w:rsid w:val="00A954CC"/>
    <w:rsid w:val="00A957B5"/>
    <w:rsid w:val="00A964BC"/>
    <w:rsid w:val="00A96E45"/>
    <w:rsid w:val="00A96FEB"/>
    <w:rsid w:val="00A971D8"/>
    <w:rsid w:val="00AA01A7"/>
    <w:rsid w:val="00AA03A9"/>
    <w:rsid w:val="00AA0741"/>
    <w:rsid w:val="00AA12BA"/>
    <w:rsid w:val="00AA17BB"/>
    <w:rsid w:val="00AA2309"/>
    <w:rsid w:val="00AA25E7"/>
    <w:rsid w:val="00AA2AC1"/>
    <w:rsid w:val="00AA30E6"/>
    <w:rsid w:val="00AA3BB1"/>
    <w:rsid w:val="00AA4A06"/>
    <w:rsid w:val="00AA5AD6"/>
    <w:rsid w:val="00AA6206"/>
    <w:rsid w:val="00AA69C9"/>
    <w:rsid w:val="00AA6AB7"/>
    <w:rsid w:val="00AA736A"/>
    <w:rsid w:val="00AA7FA1"/>
    <w:rsid w:val="00AB013A"/>
    <w:rsid w:val="00AB04B1"/>
    <w:rsid w:val="00AB04DB"/>
    <w:rsid w:val="00AB095C"/>
    <w:rsid w:val="00AB0CED"/>
    <w:rsid w:val="00AB0FD2"/>
    <w:rsid w:val="00AB143F"/>
    <w:rsid w:val="00AB3A46"/>
    <w:rsid w:val="00AB4202"/>
    <w:rsid w:val="00AB4D3A"/>
    <w:rsid w:val="00AB5658"/>
    <w:rsid w:val="00AB6BEF"/>
    <w:rsid w:val="00AC0BEE"/>
    <w:rsid w:val="00AC0C11"/>
    <w:rsid w:val="00AC0E87"/>
    <w:rsid w:val="00AC159E"/>
    <w:rsid w:val="00AC2239"/>
    <w:rsid w:val="00AC37F0"/>
    <w:rsid w:val="00AC4C19"/>
    <w:rsid w:val="00AC5006"/>
    <w:rsid w:val="00AC5A5C"/>
    <w:rsid w:val="00AC5C24"/>
    <w:rsid w:val="00AC6201"/>
    <w:rsid w:val="00AC690F"/>
    <w:rsid w:val="00AC7937"/>
    <w:rsid w:val="00AC7FB0"/>
    <w:rsid w:val="00AD1AD0"/>
    <w:rsid w:val="00AD2243"/>
    <w:rsid w:val="00AD2D21"/>
    <w:rsid w:val="00AD328A"/>
    <w:rsid w:val="00AD3FF9"/>
    <w:rsid w:val="00AD4E14"/>
    <w:rsid w:val="00AD55F1"/>
    <w:rsid w:val="00AD589E"/>
    <w:rsid w:val="00AD787A"/>
    <w:rsid w:val="00AD7AC4"/>
    <w:rsid w:val="00AD7D6A"/>
    <w:rsid w:val="00AE0652"/>
    <w:rsid w:val="00AE0892"/>
    <w:rsid w:val="00AE08E1"/>
    <w:rsid w:val="00AE1DD5"/>
    <w:rsid w:val="00AE2203"/>
    <w:rsid w:val="00AE34BA"/>
    <w:rsid w:val="00AE3DD5"/>
    <w:rsid w:val="00AE40E3"/>
    <w:rsid w:val="00AE4473"/>
    <w:rsid w:val="00AE46B5"/>
    <w:rsid w:val="00AE4AFA"/>
    <w:rsid w:val="00AE4E77"/>
    <w:rsid w:val="00AE501E"/>
    <w:rsid w:val="00AE56B3"/>
    <w:rsid w:val="00AE65B9"/>
    <w:rsid w:val="00AE66C3"/>
    <w:rsid w:val="00AE6AD6"/>
    <w:rsid w:val="00AE71AD"/>
    <w:rsid w:val="00AE780C"/>
    <w:rsid w:val="00AF0655"/>
    <w:rsid w:val="00AF0DC9"/>
    <w:rsid w:val="00AF0FDF"/>
    <w:rsid w:val="00AF1553"/>
    <w:rsid w:val="00AF1E69"/>
    <w:rsid w:val="00AF2E5E"/>
    <w:rsid w:val="00AF2F8D"/>
    <w:rsid w:val="00AF38FA"/>
    <w:rsid w:val="00AF3CF9"/>
    <w:rsid w:val="00AF42DE"/>
    <w:rsid w:val="00AF455E"/>
    <w:rsid w:val="00AF46D8"/>
    <w:rsid w:val="00AF4B3B"/>
    <w:rsid w:val="00AF697B"/>
    <w:rsid w:val="00AF6A74"/>
    <w:rsid w:val="00AF72DE"/>
    <w:rsid w:val="00AF796A"/>
    <w:rsid w:val="00AF7B3A"/>
    <w:rsid w:val="00B00001"/>
    <w:rsid w:val="00B0041E"/>
    <w:rsid w:val="00B00D3E"/>
    <w:rsid w:val="00B035FA"/>
    <w:rsid w:val="00B045B4"/>
    <w:rsid w:val="00B05979"/>
    <w:rsid w:val="00B064B4"/>
    <w:rsid w:val="00B07A1A"/>
    <w:rsid w:val="00B07BA9"/>
    <w:rsid w:val="00B07C9E"/>
    <w:rsid w:val="00B101AB"/>
    <w:rsid w:val="00B10764"/>
    <w:rsid w:val="00B113EA"/>
    <w:rsid w:val="00B11BCC"/>
    <w:rsid w:val="00B11CFF"/>
    <w:rsid w:val="00B11E4F"/>
    <w:rsid w:val="00B123BE"/>
    <w:rsid w:val="00B1310A"/>
    <w:rsid w:val="00B13B61"/>
    <w:rsid w:val="00B15548"/>
    <w:rsid w:val="00B16719"/>
    <w:rsid w:val="00B16B90"/>
    <w:rsid w:val="00B17087"/>
    <w:rsid w:val="00B206C7"/>
    <w:rsid w:val="00B21033"/>
    <w:rsid w:val="00B21B2B"/>
    <w:rsid w:val="00B220CF"/>
    <w:rsid w:val="00B2216A"/>
    <w:rsid w:val="00B226CE"/>
    <w:rsid w:val="00B23E0F"/>
    <w:rsid w:val="00B24009"/>
    <w:rsid w:val="00B263F0"/>
    <w:rsid w:val="00B31070"/>
    <w:rsid w:val="00B31248"/>
    <w:rsid w:val="00B32AD1"/>
    <w:rsid w:val="00B331F0"/>
    <w:rsid w:val="00B33222"/>
    <w:rsid w:val="00B33C70"/>
    <w:rsid w:val="00B3447B"/>
    <w:rsid w:val="00B34562"/>
    <w:rsid w:val="00B3497A"/>
    <w:rsid w:val="00B34C23"/>
    <w:rsid w:val="00B34D5C"/>
    <w:rsid w:val="00B34D78"/>
    <w:rsid w:val="00B34E12"/>
    <w:rsid w:val="00B35FD4"/>
    <w:rsid w:val="00B36078"/>
    <w:rsid w:val="00B369EC"/>
    <w:rsid w:val="00B36E27"/>
    <w:rsid w:val="00B4085A"/>
    <w:rsid w:val="00B40A37"/>
    <w:rsid w:val="00B40F93"/>
    <w:rsid w:val="00B417F2"/>
    <w:rsid w:val="00B4291D"/>
    <w:rsid w:val="00B438B5"/>
    <w:rsid w:val="00B43A1A"/>
    <w:rsid w:val="00B43E65"/>
    <w:rsid w:val="00B447D2"/>
    <w:rsid w:val="00B44EB6"/>
    <w:rsid w:val="00B45B84"/>
    <w:rsid w:val="00B45BEB"/>
    <w:rsid w:val="00B4683D"/>
    <w:rsid w:val="00B47E9D"/>
    <w:rsid w:val="00B50688"/>
    <w:rsid w:val="00B508F8"/>
    <w:rsid w:val="00B50904"/>
    <w:rsid w:val="00B50E79"/>
    <w:rsid w:val="00B531FA"/>
    <w:rsid w:val="00B5335B"/>
    <w:rsid w:val="00B54227"/>
    <w:rsid w:val="00B544D4"/>
    <w:rsid w:val="00B547C3"/>
    <w:rsid w:val="00B54BCA"/>
    <w:rsid w:val="00B54D23"/>
    <w:rsid w:val="00B552AD"/>
    <w:rsid w:val="00B60808"/>
    <w:rsid w:val="00B6099C"/>
    <w:rsid w:val="00B613A2"/>
    <w:rsid w:val="00B61C1C"/>
    <w:rsid w:val="00B62E77"/>
    <w:rsid w:val="00B639AC"/>
    <w:rsid w:val="00B63AB5"/>
    <w:rsid w:val="00B63B51"/>
    <w:rsid w:val="00B63CC1"/>
    <w:rsid w:val="00B6459C"/>
    <w:rsid w:val="00B66652"/>
    <w:rsid w:val="00B66E24"/>
    <w:rsid w:val="00B675A3"/>
    <w:rsid w:val="00B677AF"/>
    <w:rsid w:val="00B679E1"/>
    <w:rsid w:val="00B70287"/>
    <w:rsid w:val="00B708AD"/>
    <w:rsid w:val="00B720C7"/>
    <w:rsid w:val="00B72D4A"/>
    <w:rsid w:val="00B73668"/>
    <w:rsid w:val="00B739A5"/>
    <w:rsid w:val="00B73AE3"/>
    <w:rsid w:val="00B73F7E"/>
    <w:rsid w:val="00B7403F"/>
    <w:rsid w:val="00B743E2"/>
    <w:rsid w:val="00B75092"/>
    <w:rsid w:val="00B7591D"/>
    <w:rsid w:val="00B76B49"/>
    <w:rsid w:val="00B76BD5"/>
    <w:rsid w:val="00B76FFC"/>
    <w:rsid w:val="00B77096"/>
    <w:rsid w:val="00B77609"/>
    <w:rsid w:val="00B801E1"/>
    <w:rsid w:val="00B80AFA"/>
    <w:rsid w:val="00B80C6F"/>
    <w:rsid w:val="00B826D7"/>
    <w:rsid w:val="00B8634E"/>
    <w:rsid w:val="00B87074"/>
    <w:rsid w:val="00B871DF"/>
    <w:rsid w:val="00B872BB"/>
    <w:rsid w:val="00B87708"/>
    <w:rsid w:val="00B9016C"/>
    <w:rsid w:val="00B903FC"/>
    <w:rsid w:val="00B90A94"/>
    <w:rsid w:val="00B912F8"/>
    <w:rsid w:val="00B91703"/>
    <w:rsid w:val="00B918E9"/>
    <w:rsid w:val="00B91DED"/>
    <w:rsid w:val="00B92C35"/>
    <w:rsid w:val="00B92F93"/>
    <w:rsid w:val="00B932FB"/>
    <w:rsid w:val="00B933C9"/>
    <w:rsid w:val="00B9400E"/>
    <w:rsid w:val="00B94067"/>
    <w:rsid w:val="00B944DB"/>
    <w:rsid w:val="00B953D7"/>
    <w:rsid w:val="00B95C63"/>
    <w:rsid w:val="00B95F90"/>
    <w:rsid w:val="00B97344"/>
    <w:rsid w:val="00B97B04"/>
    <w:rsid w:val="00BA062F"/>
    <w:rsid w:val="00BA0D52"/>
    <w:rsid w:val="00BA1703"/>
    <w:rsid w:val="00BA2FF7"/>
    <w:rsid w:val="00BA3774"/>
    <w:rsid w:val="00BA40ED"/>
    <w:rsid w:val="00BA4209"/>
    <w:rsid w:val="00BA46B5"/>
    <w:rsid w:val="00BA484C"/>
    <w:rsid w:val="00BA4994"/>
    <w:rsid w:val="00BA524A"/>
    <w:rsid w:val="00BA5B9E"/>
    <w:rsid w:val="00BA71CC"/>
    <w:rsid w:val="00BA777B"/>
    <w:rsid w:val="00BA7D9C"/>
    <w:rsid w:val="00BB075B"/>
    <w:rsid w:val="00BB1875"/>
    <w:rsid w:val="00BB21AE"/>
    <w:rsid w:val="00BB27A4"/>
    <w:rsid w:val="00BB3703"/>
    <w:rsid w:val="00BB3811"/>
    <w:rsid w:val="00BB3BA8"/>
    <w:rsid w:val="00BB47B1"/>
    <w:rsid w:val="00BB5584"/>
    <w:rsid w:val="00BB6212"/>
    <w:rsid w:val="00BB622F"/>
    <w:rsid w:val="00BB62A4"/>
    <w:rsid w:val="00BB6918"/>
    <w:rsid w:val="00BB7B30"/>
    <w:rsid w:val="00BC01CA"/>
    <w:rsid w:val="00BC048B"/>
    <w:rsid w:val="00BC1013"/>
    <w:rsid w:val="00BC14A4"/>
    <w:rsid w:val="00BC1567"/>
    <w:rsid w:val="00BC3DF5"/>
    <w:rsid w:val="00BC43CE"/>
    <w:rsid w:val="00BC4703"/>
    <w:rsid w:val="00BC4AC3"/>
    <w:rsid w:val="00BC562B"/>
    <w:rsid w:val="00BC56DC"/>
    <w:rsid w:val="00BC58A5"/>
    <w:rsid w:val="00BC7228"/>
    <w:rsid w:val="00BC7554"/>
    <w:rsid w:val="00BC7714"/>
    <w:rsid w:val="00BD0F7D"/>
    <w:rsid w:val="00BD13BC"/>
    <w:rsid w:val="00BD27D4"/>
    <w:rsid w:val="00BD31B7"/>
    <w:rsid w:val="00BD3344"/>
    <w:rsid w:val="00BD37E0"/>
    <w:rsid w:val="00BD3A13"/>
    <w:rsid w:val="00BD536C"/>
    <w:rsid w:val="00BD5E00"/>
    <w:rsid w:val="00BD5F48"/>
    <w:rsid w:val="00BD678B"/>
    <w:rsid w:val="00BD692A"/>
    <w:rsid w:val="00BD71B9"/>
    <w:rsid w:val="00BD77B7"/>
    <w:rsid w:val="00BE065F"/>
    <w:rsid w:val="00BE0931"/>
    <w:rsid w:val="00BE1020"/>
    <w:rsid w:val="00BE1886"/>
    <w:rsid w:val="00BE1994"/>
    <w:rsid w:val="00BE1C18"/>
    <w:rsid w:val="00BE1E90"/>
    <w:rsid w:val="00BE20C2"/>
    <w:rsid w:val="00BE2632"/>
    <w:rsid w:val="00BE2FD7"/>
    <w:rsid w:val="00BE302A"/>
    <w:rsid w:val="00BE31E5"/>
    <w:rsid w:val="00BE38A2"/>
    <w:rsid w:val="00BE3BAE"/>
    <w:rsid w:val="00BE45C2"/>
    <w:rsid w:val="00BE4A8D"/>
    <w:rsid w:val="00BE4F2C"/>
    <w:rsid w:val="00BE62B6"/>
    <w:rsid w:val="00BE631F"/>
    <w:rsid w:val="00BE6353"/>
    <w:rsid w:val="00BE6746"/>
    <w:rsid w:val="00BE7A68"/>
    <w:rsid w:val="00BF015C"/>
    <w:rsid w:val="00BF2620"/>
    <w:rsid w:val="00BF3386"/>
    <w:rsid w:val="00BF3393"/>
    <w:rsid w:val="00BF35A9"/>
    <w:rsid w:val="00BF393E"/>
    <w:rsid w:val="00BF40B7"/>
    <w:rsid w:val="00BF5925"/>
    <w:rsid w:val="00BF6E61"/>
    <w:rsid w:val="00C0037A"/>
    <w:rsid w:val="00C008D9"/>
    <w:rsid w:val="00C013B0"/>
    <w:rsid w:val="00C020D2"/>
    <w:rsid w:val="00C02EAF"/>
    <w:rsid w:val="00C03260"/>
    <w:rsid w:val="00C05D51"/>
    <w:rsid w:val="00C07129"/>
    <w:rsid w:val="00C077DE"/>
    <w:rsid w:val="00C10007"/>
    <w:rsid w:val="00C103E1"/>
    <w:rsid w:val="00C10479"/>
    <w:rsid w:val="00C1110F"/>
    <w:rsid w:val="00C1136B"/>
    <w:rsid w:val="00C11FEC"/>
    <w:rsid w:val="00C12203"/>
    <w:rsid w:val="00C125F6"/>
    <w:rsid w:val="00C12FD2"/>
    <w:rsid w:val="00C1300A"/>
    <w:rsid w:val="00C1497F"/>
    <w:rsid w:val="00C15B05"/>
    <w:rsid w:val="00C1621D"/>
    <w:rsid w:val="00C16291"/>
    <w:rsid w:val="00C209EE"/>
    <w:rsid w:val="00C21D5B"/>
    <w:rsid w:val="00C21E5B"/>
    <w:rsid w:val="00C220C4"/>
    <w:rsid w:val="00C224CD"/>
    <w:rsid w:val="00C2381F"/>
    <w:rsid w:val="00C23C7B"/>
    <w:rsid w:val="00C2453D"/>
    <w:rsid w:val="00C248E1"/>
    <w:rsid w:val="00C24D39"/>
    <w:rsid w:val="00C25BAF"/>
    <w:rsid w:val="00C27566"/>
    <w:rsid w:val="00C27B0E"/>
    <w:rsid w:val="00C30446"/>
    <w:rsid w:val="00C318F4"/>
    <w:rsid w:val="00C31B3D"/>
    <w:rsid w:val="00C32079"/>
    <w:rsid w:val="00C32868"/>
    <w:rsid w:val="00C32F53"/>
    <w:rsid w:val="00C335B8"/>
    <w:rsid w:val="00C33937"/>
    <w:rsid w:val="00C34269"/>
    <w:rsid w:val="00C34C4E"/>
    <w:rsid w:val="00C35D11"/>
    <w:rsid w:val="00C35E24"/>
    <w:rsid w:val="00C370A2"/>
    <w:rsid w:val="00C37788"/>
    <w:rsid w:val="00C379B0"/>
    <w:rsid w:val="00C4153D"/>
    <w:rsid w:val="00C42010"/>
    <w:rsid w:val="00C42672"/>
    <w:rsid w:val="00C435CA"/>
    <w:rsid w:val="00C44895"/>
    <w:rsid w:val="00C4569B"/>
    <w:rsid w:val="00C45702"/>
    <w:rsid w:val="00C45906"/>
    <w:rsid w:val="00C462BE"/>
    <w:rsid w:val="00C470C5"/>
    <w:rsid w:val="00C473B7"/>
    <w:rsid w:val="00C501D0"/>
    <w:rsid w:val="00C50EAE"/>
    <w:rsid w:val="00C5233A"/>
    <w:rsid w:val="00C537AD"/>
    <w:rsid w:val="00C53ABB"/>
    <w:rsid w:val="00C56971"/>
    <w:rsid w:val="00C57971"/>
    <w:rsid w:val="00C57F6E"/>
    <w:rsid w:val="00C60133"/>
    <w:rsid w:val="00C6247D"/>
    <w:rsid w:val="00C62E6B"/>
    <w:rsid w:val="00C65F99"/>
    <w:rsid w:val="00C661B6"/>
    <w:rsid w:val="00C6686C"/>
    <w:rsid w:val="00C6765F"/>
    <w:rsid w:val="00C70102"/>
    <w:rsid w:val="00C70993"/>
    <w:rsid w:val="00C70D6A"/>
    <w:rsid w:val="00C71741"/>
    <w:rsid w:val="00C718D6"/>
    <w:rsid w:val="00C71EAA"/>
    <w:rsid w:val="00C72057"/>
    <w:rsid w:val="00C730B3"/>
    <w:rsid w:val="00C734EE"/>
    <w:rsid w:val="00C73635"/>
    <w:rsid w:val="00C73A6C"/>
    <w:rsid w:val="00C75178"/>
    <w:rsid w:val="00C755A1"/>
    <w:rsid w:val="00C76086"/>
    <w:rsid w:val="00C76BE0"/>
    <w:rsid w:val="00C76D84"/>
    <w:rsid w:val="00C76E2B"/>
    <w:rsid w:val="00C76FD0"/>
    <w:rsid w:val="00C77D43"/>
    <w:rsid w:val="00C80A4F"/>
    <w:rsid w:val="00C81C22"/>
    <w:rsid w:val="00C8291F"/>
    <w:rsid w:val="00C82D33"/>
    <w:rsid w:val="00C82DCD"/>
    <w:rsid w:val="00C8358D"/>
    <w:rsid w:val="00C83E37"/>
    <w:rsid w:val="00C842F6"/>
    <w:rsid w:val="00C84580"/>
    <w:rsid w:val="00C84EF5"/>
    <w:rsid w:val="00C853E2"/>
    <w:rsid w:val="00C85417"/>
    <w:rsid w:val="00C8571C"/>
    <w:rsid w:val="00C8591E"/>
    <w:rsid w:val="00C85F5F"/>
    <w:rsid w:val="00C865D5"/>
    <w:rsid w:val="00C87042"/>
    <w:rsid w:val="00C87499"/>
    <w:rsid w:val="00C87DAC"/>
    <w:rsid w:val="00C9387F"/>
    <w:rsid w:val="00C93DE7"/>
    <w:rsid w:val="00C940C8"/>
    <w:rsid w:val="00C94724"/>
    <w:rsid w:val="00C96867"/>
    <w:rsid w:val="00C96CDA"/>
    <w:rsid w:val="00C978AF"/>
    <w:rsid w:val="00CA0A5B"/>
    <w:rsid w:val="00CA1329"/>
    <w:rsid w:val="00CA170C"/>
    <w:rsid w:val="00CA1873"/>
    <w:rsid w:val="00CA1E88"/>
    <w:rsid w:val="00CA2024"/>
    <w:rsid w:val="00CA247D"/>
    <w:rsid w:val="00CA27C4"/>
    <w:rsid w:val="00CA3B5F"/>
    <w:rsid w:val="00CA3C56"/>
    <w:rsid w:val="00CA45CA"/>
    <w:rsid w:val="00CA4D83"/>
    <w:rsid w:val="00CA4E84"/>
    <w:rsid w:val="00CA4F59"/>
    <w:rsid w:val="00CA51BA"/>
    <w:rsid w:val="00CA5A98"/>
    <w:rsid w:val="00CA5BE2"/>
    <w:rsid w:val="00CA5C04"/>
    <w:rsid w:val="00CA617C"/>
    <w:rsid w:val="00CA69DA"/>
    <w:rsid w:val="00CA7088"/>
    <w:rsid w:val="00CA71A4"/>
    <w:rsid w:val="00CA7623"/>
    <w:rsid w:val="00CB013E"/>
    <w:rsid w:val="00CB0BA0"/>
    <w:rsid w:val="00CB18C9"/>
    <w:rsid w:val="00CB1FF2"/>
    <w:rsid w:val="00CB2804"/>
    <w:rsid w:val="00CB3751"/>
    <w:rsid w:val="00CB3D34"/>
    <w:rsid w:val="00CB406E"/>
    <w:rsid w:val="00CB5C0A"/>
    <w:rsid w:val="00CB73DB"/>
    <w:rsid w:val="00CB74D9"/>
    <w:rsid w:val="00CC0501"/>
    <w:rsid w:val="00CC178C"/>
    <w:rsid w:val="00CC1A7B"/>
    <w:rsid w:val="00CC22C8"/>
    <w:rsid w:val="00CC250E"/>
    <w:rsid w:val="00CC2634"/>
    <w:rsid w:val="00CC4440"/>
    <w:rsid w:val="00CC4C59"/>
    <w:rsid w:val="00CC50E9"/>
    <w:rsid w:val="00CC6FAC"/>
    <w:rsid w:val="00CC72E3"/>
    <w:rsid w:val="00CC7502"/>
    <w:rsid w:val="00CC76B0"/>
    <w:rsid w:val="00CC77D2"/>
    <w:rsid w:val="00CD054C"/>
    <w:rsid w:val="00CD069D"/>
    <w:rsid w:val="00CD0A1F"/>
    <w:rsid w:val="00CD0A20"/>
    <w:rsid w:val="00CD0EDF"/>
    <w:rsid w:val="00CD1802"/>
    <w:rsid w:val="00CD18E3"/>
    <w:rsid w:val="00CD1B4E"/>
    <w:rsid w:val="00CD2449"/>
    <w:rsid w:val="00CD255E"/>
    <w:rsid w:val="00CD2F96"/>
    <w:rsid w:val="00CD3EA6"/>
    <w:rsid w:val="00CD4D84"/>
    <w:rsid w:val="00CD54D8"/>
    <w:rsid w:val="00CD558E"/>
    <w:rsid w:val="00CD6A39"/>
    <w:rsid w:val="00CD6A62"/>
    <w:rsid w:val="00CD7A0C"/>
    <w:rsid w:val="00CE029A"/>
    <w:rsid w:val="00CE0B95"/>
    <w:rsid w:val="00CE0EFB"/>
    <w:rsid w:val="00CE1C7E"/>
    <w:rsid w:val="00CE20D1"/>
    <w:rsid w:val="00CE30BA"/>
    <w:rsid w:val="00CE32C5"/>
    <w:rsid w:val="00CE35A9"/>
    <w:rsid w:val="00CE4883"/>
    <w:rsid w:val="00CE51C1"/>
    <w:rsid w:val="00CE555F"/>
    <w:rsid w:val="00CE5704"/>
    <w:rsid w:val="00CE5C55"/>
    <w:rsid w:val="00CE6D10"/>
    <w:rsid w:val="00CE7008"/>
    <w:rsid w:val="00CE7779"/>
    <w:rsid w:val="00CF079F"/>
    <w:rsid w:val="00CF0FC0"/>
    <w:rsid w:val="00CF3E6C"/>
    <w:rsid w:val="00CF3FB4"/>
    <w:rsid w:val="00CF41E8"/>
    <w:rsid w:val="00CF49D7"/>
    <w:rsid w:val="00CF4B2C"/>
    <w:rsid w:val="00CF4F77"/>
    <w:rsid w:val="00CF52EA"/>
    <w:rsid w:val="00CF59A0"/>
    <w:rsid w:val="00CF5D4E"/>
    <w:rsid w:val="00CF624B"/>
    <w:rsid w:val="00CF62D1"/>
    <w:rsid w:val="00CF74C1"/>
    <w:rsid w:val="00D010B4"/>
    <w:rsid w:val="00D04B62"/>
    <w:rsid w:val="00D04D51"/>
    <w:rsid w:val="00D07A8B"/>
    <w:rsid w:val="00D07B66"/>
    <w:rsid w:val="00D11178"/>
    <w:rsid w:val="00D111EB"/>
    <w:rsid w:val="00D11211"/>
    <w:rsid w:val="00D118F2"/>
    <w:rsid w:val="00D12C44"/>
    <w:rsid w:val="00D12CC8"/>
    <w:rsid w:val="00D13759"/>
    <w:rsid w:val="00D13F9D"/>
    <w:rsid w:val="00D14807"/>
    <w:rsid w:val="00D1639B"/>
    <w:rsid w:val="00D16427"/>
    <w:rsid w:val="00D17B30"/>
    <w:rsid w:val="00D17F81"/>
    <w:rsid w:val="00D20EF9"/>
    <w:rsid w:val="00D214CC"/>
    <w:rsid w:val="00D21FC2"/>
    <w:rsid w:val="00D221E9"/>
    <w:rsid w:val="00D2249C"/>
    <w:rsid w:val="00D23065"/>
    <w:rsid w:val="00D23169"/>
    <w:rsid w:val="00D232B3"/>
    <w:rsid w:val="00D249F1"/>
    <w:rsid w:val="00D24C2D"/>
    <w:rsid w:val="00D27383"/>
    <w:rsid w:val="00D27839"/>
    <w:rsid w:val="00D27C13"/>
    <w:rsid w:val="00D30314"/>
    <w:rsid w:val="00D31858"/>
    <w:rsid w:val="00D319BA"/>
    <w:rsid w:val="00D31A19"/>
    <w:rsid w:val="00D3227E"/>
    <w:rsid w:val="00D3239E"/>
    <w:rsid w:val="00D35F12"/>
    <w:rsid w:val="00D35F1F"/>
    <w:rsid w:val="00D36AE1"/>
    <w:rsid w:val="00D36B64"/>
    <w:rsid w:val="00D37995"/>
    <w:rsid w:val="00D4029A"/>
    <w:rsid w:val="00D406E5"/>
    <w:rsid w:val="00D41110"/>
    <w:rsid w:val="00D41193"/>
    <w:rsid w:val="00D4206A"/>
    <w:rsid w:val="00D42A19"/>
    <w:rsid w:val="00D43316"/>
    <w:rsid w:val="00D44BCF"/>
    <w:rsid w:val="00D44DDB"/>
    <w:rsid w:val="00D44E65"/>
    <w:rsid w:val="00D45398"/>
    <w:rsid w:val="00D45C7F"/>
    <w:rsid w:val="00D46551"/>
    <w:rsid w:val="00D469D5"/>
    <w:rsid w:val="00D46A90"/>
    <w:rsid w:val="00D478B5"/>
    <w:rsid w:val="00D5041E"/>
    <w:rsid w:val="00D516E2"/>
    <w:rsid w:val="00D51A74"/>
    <w:rsid w:val="00D522A2"/>
    <w:rsid w:val="00D52DA4"/>
    <w:rsid w:val="00D53051"/>
    <w:rsid w:val="00D54AA5"/>
    <w:rsid w:val="00D55393"/>
    <w:rsid w:val="00D55772"/>
    <w:rsid w:val="00D55B7B"/>
    <w:rsid w:val="00D56918"/>
    <w:rsid w:val="00D56AD1"/>
    <w:rsid w:val="00D56C2A"/>
    <w:rsid w:val="00D574B6"/>
    <w:rsid w:val="00D606DE"/>
    <w:rsid w:val="00D60B43"/>
    <w:rsid w:val="00D61377"/>
    <w:rsid w:val="00D62338"/>
    <w:rsid w:val="00D623BE"/>
    <w:rsid w:val="00D649A6"/>
    <w:rsid w:val="00D64C33"/>
    <w:rsid w:val="00D650A4"/>
    <w:rsid w:val="00D650A7"/>
    <w:rsid w:val="00D6544F"/>
    <w:rsid w:val="00D66441"/>
    <w:rsid w:val="00D670D5"/>
    <w:rsid w:val="00D67BCF"/>
    <w:rsid w:val="00D70B38"/>
    <w:rsid w:val="00D70DFF"/>
    <w:rsid w:val="00D71165"/>
    <w:rsid w:val="00D712FB"/>
    <w:rsid w:val="00D7143D"/>
    <w:rsid w:val="00D715DF"/>
    <w:rsid w:val="00D7215C"/>
    <w:rsid w:val="00D72172"/>
    <w:rsid w:val="00D72AE0"/>
    <w:rsid w:val="00D73420"/>
    <w:rsid w:val="00D73B59"/>
    <w:rsid w:val="00D75A91"/>
    <w:rsid w:val="00D76610"/>
    <w:rsid w:val="00D80A35"/>
    <w:rsid w:val="00D80C61"/>
    <w:rsid w:val="00D825D8"/>
    <w:rsid w:val="00D82888"/>
    <w:rsid w:val="00D82998"/>
    <w:rsid w:val="00D82BAB"/>
    <w:rsid w:val="00D84AD3"/>
    <w:rsid w:val="00D8511E"/>
    <w:rsid w:val="00D85266"/>
    <w:rsid w:val="00D8540A"/>
    <w:rsid w:val="00D8580E"/>
    <w:rsid w:val="00D85B0B"/>
    <w:rsid w:val="00D85E42"/>
    <w:rsid w:val="00D86281"/>
    <w:rsid w:val="00D86C14"/>
    <w:rsid w:val="00D87913"/>
    <w:rsid w:val="00D90531"/>
    <w:rsid w:val="00D91161"/>
    <w:rsid w:val="00D9140D"/>
    <w:rsid w:val="00D91704"/>
    <w:rsid w:val="00D936A9"/>
    <w:rsid w:val="00D93904"/>
    <w:rsid w:val="00D93D3E"/>
    <w:rsid w:val="00D948AB"/>
    <w:rsid w:val="00D94B05"/>
    <w:rsid w:val="00D95C07"/>
    <w:rsid w:val="00D97A67"/>
    <w:rsid w:val="00DA033F"/>
    <w:rsid w:val="00DA06E0"/>
    <w:rsid w:val="00DA0C3F"/>
    <w:rsid w:val="00DA1BCE"/>
    <w:rsid w:val="00DA2B1F"/>
    <w:rsid w:val="00DA482C"/>
    <w:rsid w:val="00DA4A7D"/>
    <w:rsid w:val="00DA52A3"/>
    <w:rsid w:val="00DA5349"/>
    <w:rsid w:val="00DA5505"/>
    <w:rsid w:val="00DA634C"/>
    <w:rsid w:val="00DA654D"/>
    <w:rsid w:val="00DA6607"/>
    <w:rsid w:val="00DA745B"/>
    <w:rsid w:val="00DB0B6D"/>
    <w:rsid w:val="00DB1112"/>
    <w:rsid w:val="00DB17AF"/>
    <w:rsid w:val="00DB17CB"/>
    <w:rsid w:val="00DB3C78"/>
    <w:rsid w:val="00DB508B"/>
    <w:rsid w:val="00DB5534"/>
    <w:rsid w:val="00DB5F0C"/>
    <w:rsid w:val="00DB6E10"/>
    <w:rsid w:val="00DB72C3"/>
    <w:rsid w:val="00DC05AC"/>
    <w:rsid w:val="00DC09D2"/>
    <w:rsid w:val="00DC19F9"/>
    <w:rsid w:val="00DC27AC"/>
    <w:rsid w:val="00DC370F"/>
    <w:rsid w:val="00DC4B1F"/>
    <w:rsid w:val="00DC4B40"/>
    <w:rsid w:val="00DC51F0"/>
    <w:rsid w:val="00DC596A"/>
    <w:rsid w:val="00DC67C2"/>
    <w:rsid w:val="00DC757A"/>
    <w:rsid w:val="00DC77C9"/>
    <w:rsid w:val="00DD0460"/>
    <w:rsid w:val="00DD17B4"/>
    <w:rsid w:val="00DD2BC9"/>
    <w:rsid w:val="00DD3081"/>
    <w:rsid w:val="00DD39DC"/>
    <w:rsid w:val="00DD3A7C"/>
    <w:rsid w:val="00DD3BA0"/>
    <w:rsid w:val="00DD5735"/>
    <w:rsid w:val="00DD5CD1"/>
    <w:rsid w:val="00DD5DD0"/>
    <w:rsid w:val="00DD6403"/>
    <w:rsid w:val="00DD6423"/>
    <w:rsid w:val="00DD6891"/>
    <w:rsid w:val="00DD6960"/>
    <w:rsid w:val="00DD79CA"/>
    <w:rsid w:val="00DD7C20"/>
    <w:rsid w:val="00DD7C48"/>
    <w:rsid w:val="00DE00EE"/>
    <w:rsid w:val="00DE164F"/>
    <w:rsid w:val="00DE2139"/>
    <w:rsid w:val="00DE256A"/>
    <w:rsid w:val="00DE300C"/>
    <w:rsid w:val="00DE314C"/>
    <w:rsid w:val="00DE43E3"/>
    <w:rsid w:val="00DE4650"/>
    <w:rsid w:val="00DE4697"/>
    <w:rsid w:val="00DE4AF7"/>
    <w:rsid w:val="00DE4B53"/>
    <w:rsid w:val="00DE646A"/>
    <w:rsid w:val="00DE667D"/>
    <w:rsid w:val="00DE6BE1"/>
    <w:rsid w:val="00DE6FF2"/>
    <w:rsid w:val="00DE7BF3"/>
    <w:rsid w:val="00DF01B8"/>
    <w:rsid w:val="00DF05BE"/>
    <w:rsid w:val="00DF0BA7"/>
    <w:rsid w:val="00DF0C77"/>
    <w:rsid w:val="00DF0D07"/>
    <w:rsid w:val="00DF25EE"/>
    <w:rsid w:val="00DF3173"/>
    <w:rsid w:val="00DF32A9"/>
    <w:rsid w:val="00DF41AE"/>
    <w:rsid w:val="00DF44E6"/>
    <w:rsid w:val="00DF5155"/>
    <w:rsid w:val="00DF5571"/>
    <w:rsid w:val="00DF5969"/>
    <w:rsid w:val="00DF6C3D"/>
    <w:rsid w:val="00DF7567"/>
    <w:rsid w:val="00DF7B4B"/>
    <w:rsid w:val="00E00187"/>
    <w:rsid w:val="00E011C7"/>
    <w:rsid w:val="00E02025"/>
    <w:rsid w:val="00E022C0"/>
    <w:rsid w:val="00E0248D"/>
    <w:rsid w:val="00E02D48"/>
    <w:rsid w:val="00E02E4E"/>
    <w:rsid w:val="00E02F1D"/>
    <w:rsid w:val="00E03335"/>
    <w:rsid w:val="00E04B77"/>
    <w:rsid w:val="00E056C1"/>
    <w:rsid w:val="00E07790"/>
    <w:rsid w:val="00E07D9C"/>
    <w:rsid w:val="00E10047"/>
    <w:rsid w:val="00E10879"/>
    <w:rsid w:val="00E11FD8"/>
    <w:rsid w:val="00E12492"/>
    <w:rsid w:val="00E128F9"/>
    <w:rsid w:val="00E12ACC"/>
    <w:rsid w:val="00E1421D"/>
    <w:rsid w:val="00E145F6"/>
    <w:rsid w:val="00E15E2E"/>
    <w:rsid w:val="00E15ECE"/>
    <w:rsid w:val="00E1617C"/>
    <w:rsid w:val="00E17582"/>
    <w:rsid w:val="00E17756"/>
    <w:rsid w:val="00E17ACB"/>
    <w:rsid w:val="00E20C34"/>
    <w:rsid w:val="00E21119"/>
    <w:rsid w:val="00E21B86"/>
    <w:rsid w:val="00E22CD9"/>
    <w:rsid w:val="00E23D33"/>
    <w:rsid w:val="00E23F8B"/>
    <w:rsid w:val="00E2426E"/>
    <w:rsid w:val="00E24D8C"/>
    <w:rsid w:val="00E24ECE"/>
    <w:rsid w:val="00E24FA6"/>
    <w:rsid w:val="00E257EA"/>
    <w:rsid w:val="00E26275"/>
    <w:rsid w:val="00E2774D"/>
    <w:rsid w:val="00E309C1"/>
    <w:rsid w:val="00E309E9"/>
    <w:rsid w:val="00E318A0"/>
    <w:rsid w:val="00E31D98"/>
    <w:rsid w:val="00E321DA"/>
    <w:rsid w:val="00E32403"/>
    <w:rsid w:val="00E32428"/>
    <w:rsid w:val="00E32468"/>
    <w:rsid w:val="00E3293C"/>
    <w:rsid w:val="00E32C19"/>
    <w:rsid w:val="00E32C47"/>
    <w:rsid w:val="00E33AB9"/>
    <w:rsid w:val="00E34751"/>
    <w:rsid w:val="00E36460"/>
    <w:rsid w:val="00E36644"/>
    <w:rsid w:val="00E36A0D"/>
    <w:rsid w:val="00E373F4"/>
    <w:rsid w:val="00E407A2"/>
    <w:rsid w:val="00E410C8"/>
    <w:rsid w:val="00E4151D"/>
    <w:rsid w:val="00E422F3"/>
    <w:rsid w:val="00E42473"/>
    <w:rsid w:val="00E43829"/>
    <w:rsid w:val="00E43860"/>
    <w:rsid w:val="00E44361"/>
    <w:rsid w:val="00E44DB0"/>
    <w:rsid w:val="00E44E2C"/>
    <w:rsid w:val="00E452F0"/>
    <w:rsid w:val="00E4538A"/>
    <w:rsid w:val="00E4548C"/>
    <w:rsid w:val="00E45AD2"/>
    <w:rsid w:val="00E46CEF"/>
    <w:rsid w:val="00E46F68"/>
    <w:rsid w:val="00E476B0"/>
    <w:rsid w:val="00E47FEF"/>
    <w:rsid w:val="00E50917"/>
    <w:rsid w:val="00E50C45"/>
    <w:rsid w:val="00E50F0B"/>
    <w:rsid w:val="00E51E7E"/>
    <w:rsid w:val="00E52108"/>
    <w:rsid w:val="00E523FB"/>
    <w:rsid w:val="00E52A09"/>
    <w:rsid w:val="00E52DAD"/>
    <w:rsid w:val="00E53C05"/>
    <w:rsid w:val="00E5529C"/>
    <w:rsid w:val="00E557B4"/>
    <w:rsid w:val="00E55D87"/>
    <w:rsid w:val="00E55E50"/>
    <w:rsid w:val="00E5625E"/>
    <w:rsid w:val="00E56480"/>
    <w:rsid w:val="00E5653E"/>
    <w:rsid w:val="00E565AC"/>
    <w:rsid w:val="00E571CC"/>
    <w:rsid w:val="00E602E6"/>
    <w:rsid w:val="00E603E4"/>
    <w:rsid w:val="00E60BEC"/>
    <w:rsid w:val="00E6115B"/>
    <w:rsid w:val="00E6151B"/>
    <w:rsid w:val="00E61587"/>
    <w:rsid w:val="00E6166F"/>
    <w:rsid w:val="00E616FF"/>
    <w:rsid w:val="00E6192C"/>
    <w:rsid w:val="00E61C73"/>
    <w:rsid w:val="00E62830"/>
    <w:rsid w:val="00E6402C"/>
    <w:rsid w:val="00E64B00"/>
    <w:rsid w:val="00E64D0B"/>
    <w:rsid w:val="00E6528E"/>
    <w:rsid w:val="00E674AF"/>
    <w:rsid w:val="00E67BDC"/>
    <w:rsid w:val="00E67BEC"/>
    <w:rsid w:val="00E70233"/>
    <w:rsid w:val="00E713EB"/>
    <w:rsid w:val="00E7186B"/>
    <w:rsid w:val="00E718D7"/>
    <w:rsid w:val="00E71BE6"/>
    <w:rsid w:val="00E727F6"/>
    <w:rsid w:val="00E73A46"/>
    <w:rsid w:val="00E74E92"/>
    <w:rsid w:val="00E74FF5"/>
    <w:rsid w:val="00E751F8"/>
    <w:rsid w:val="00E755CA"/>
    <w:rsid w:val="00E760D4"/>
    <w:rsid w:val="00E763CB"/>
    <w:rsid w:val="00E769DC"/>
    <w:rsid w:val="00E76C0B"/>
    <w:rsid w:val="00E80394"/>
    <w:rsid w:val="00E8073E"/>
    <w:rsid w:val="00E80DB5"/>
    <w:rsid w:val="00E8169A"/>
    <w:rsid w:val="00E81B9F"/>
    <w:rsid w:val="00E82036"/>
    <w:rsid w:val="00E82FAB"/>
    <w:rsid w:val="00E834C4"/>
    <w:rsid w:val="00E834D1"/>
    <w:rsid w:val="00E83500"/>
    <w:rsid w:val="00E8376E"/>
    <w:rsid w:val="00E85757"/>
    <w:rsid w:val="00E85F2D"/>
    <w:rsid w:val="00E85FE4"/>
    <w:rsid w:val="00E86413"/>
    <w:rsid w:val="00E866A9"/>
    <w:rsid w:val="00E86791"/>
    <w:rsid w:val="00E9009F"/>
    <w:rsid w:val="00E91446"/>
    <w:rsid w:val="00E91A8F"/>
    <w:rsid w:val="00E91C83"/>
    <w:rsid w:val="00E91D39"/>
    <w:rsid w:val="00E92698"/>
    <w:rsid w:val="00E927DB"/>
    <w:rsid w:val="00E9344B"/>
    <w:rsid w:val="00E93DBA"/>
    <w:rsid w:val="00E93DCA"/>
    <w:rsid w:val="00E945DE"/>
    <w:rsid w:val="00E952CE"/>
    <w:rsid w:val="00E95E8F"/>
    <w:rsid w:val="00E95FB4"/>
    <w:rsid w:val="00E96043"/>
    <w:rsid w:val="00E97768"/>
    <w:rsid w:val="00E97BAA"/>
    <w:rsid w:val="00EA17EA"/>
    <w:rsid w:val="00EA19C5"/>
    <w:rsid w:val="00EA1DB4"/>
    <w:rsid w:val="00EA252C"/>
    <w:rsid w:val="00EA2BC7"/>
    <w:rsid w:val="00EA2CFA"/>
    <w:rsid w:val="00EA33B8"/>
    <w:rsid w:val="00EA40E2"/>
    <w:rsid w:val="00EA5138"/>
    <w:rsid w:val="00EA56A6"/>
    <w:rsid w:val="00EA5DD2"/>
    <w:rsid w:val="00EA631F"/>
    <w:rsid w:val="00EA6D42"/>
    <w:rsid w:val="00EA6FD4"/>
    <w:rsid w:val="00EA75CC"/>
    <w:rsid w:val="00EB1212"/>
    <w:rsid w:val="00EB1767"/>
    <w:rsid w:val="00EB190E"/>
    <w:rsid w:val="00EB23AE"/>
    <w:rsid w:val="00EB2B12"/>
    <w:rsid w:val="00EB2BDE"/>
    <w:rsid w:val="00EB3644"/>
    <w:rsid w:val="00EB3AE4"/>
    <w:rsid w:val="00EB4620"/>
    <w:rsid w:val="00EB4C9C"/>
    <w:rsid w:val="00EB53BC"/>
    <w:rsid w:val="00EB5EE1"/>
    <w:rsid w:val="00EB6444"/>
    <w:rsid w:val="00EB65CC"/>
    <w:rsid w:val="00EB6F9C"/>
    <w:rsid w:val="00EB711C"/>
    <w:rsid w:val="00EB719C"/>
    <w:rsid w:val="00EB77D5"/>
    <w:rsid w:val="00EB7959"/>
    <w:rsid w:val="00EB7F9B"/>
    <w:rsid w:val="00EC118A"/>
    <w:rsid w:val="00EC1652"/>
    <w:rsid w:val="00EC1BFF"/>
    <w:rsid w:val="00EC2005"/>
    <w:rsid w:val="00EC220E"/>
    <w:rsid w:val="00EC2529"/>
    <w:rsid w:val="00EC2A0A"/>
    <w:rsid w:val="00EC2AFA"/>
    <w:rsid w:val="00EC31A9"/>
    <w:rsid w:val="00EC3C98"/>
    <w:rsid w:val="00EC409A"/>
    <w:rsid w:val="00EC4924"/>
    <w:rsid w:val="00EC6067"/>
    <w:rsid w:val="00EC7F45"/>
    <w:rsid w:val="00ED09E6"/>
    <w:rsid w:val="00ED1B09"/>
    <w:rsid w:val="00ED234D"/>
    <w:rsid w:val="00ED2D37"/>
    <w:rsid w:val="00ED3531"/>
    <w:rsid w:val="00ED689F"/>
    <w:rsid w:val="00ED779C"/>
    <w:rsid w:val="00EE00D4"/>
    <w:rsid w:val="00EE063E"/>
    <w:rsid w:val="00EE0A15"/>
    <w:rsid w:val="00EE1511"/>
    <w:rsid w:val="00EE1929"/>
    <w:rsid w:val="00EE3CE1"/>
    <w:rsid w:val="00EE3DF5"/>
    <w:rsid w:val="00EE4346"/>
    <w:rsid w:val="00EE5C85"/>
    <w:rsid w:val="00EE5F31"/>
    <w:rsid w:val="00EE658E"/>
    <w:rsid w:val="00EE6D15"/>
    <w:rsid w:val="00EE71D4"/>
    <w:rsid w:val="00EE72F9"/>
    <w:rsid w:val="00EE76F8"/>
    <w:rsid w:val="00EF0F9C"/>
    <w:rsid w:val="00EF19F0"/>
    <w:rsid w:val="00EF2D37"/>
    <w:rsid w:val="00EF3471"/>
    <w:rsid w:val="00EF37D4"/>
    <w:rsid w:val="00EF53F1"/>
    <w:rsid w:val="00EF569D"/>
    <w:rsid w:val="00EF793A"/>
    <w:rsid w:val="00EF79F6"/>
    <w:rsid w:val="00EF7EDB"/>
    <w:rsid w:val="00F003FC"/>
    <w:rsid w:val="00F00C35"/>
    <w:rsid w:val="00F00D65"/>
    <w:rsid w:val="00F0311E"/>
    <w:rsid w:val="00F03564"/>
    <w:rsid w:val="00F0472B"/>
    <w:rsid w:val="00F04C51"/>
    <w:rsid w:val="00F04D75"/>
    <w:rsid w:val="00F057CD"/>
    <w:rsid w:val="00F057D1"/>
    <w:rsid w:val="00F06436"/>
    <w:rsid w:val="00F0675D"/>
    <w:rsid w:val="00F0792B"/>
    <w:rsid w:val="00F07D0A"/>
    <w:rsid w:val="00F07EBC"/>
    <w:rsid w:val="00F10655"/>
    <w:rsid w:val="00F10FCE"/>
    <w:rsid w:val="00F122FB"/>
    <w:rsid w:val="00F13A25"/>
    <w:rsid w:val="00F16662"/>
    <w:rsid w:val="00F16BE8"/>
    <w:rsid w:val="00F16F6D"/>
    <w:rsid w:val="00F20E2C"/>
    <w:rsid w:val="00F20E70"/>
    <w:rsid w:val="00F21510"/>
    <w:rsid w:val="00F2268C"/>
    <w:rsid w:val="00F23067"/>
    <w:rsid w:val="00F238F5"/>
    <w:rsid w:val="00F2408C"/>
    <w:rsid w:val="00F24220"/>
    <w:rsid w:val="00F24CF8"/>
    <w:rsid w:val="00F250CE"/>
    <w:rsid w:val="00F25384"/>
    <w:rsid w:val="00F254A1"/>
    <w:rsid w:val="00F25999"/>
    <w:rsid w:val="00F25A49"/>
    <w:rsid w:val="00F25D1B"/>
    <w:rsid w:val="00F279E9"/>
    <w:rsid w:val="00F305EC"/>
    <w:rsid w:val="00F30652"/>
    <w:rsid w:val="00F3115E"/>
    <w:rsid w:val="00F32B46"/>
    <w:rsid w:val="00F333F9"/>
    <w:rsid w:val="00F33B48"/>
    <w:rsid w:val="00F33DF2"/>
    <w:rsid w:val="00F34651"/>
    <w:rsid w:val="00F34B4D"/>
    <w:rsid w:val="00F352D1"/>
    <w:rsid w:val="00F3548E"/>
    <w:rsid w:val="00F37619"/>
    <w:rsid w:val="00F37BB9"/>
    <w:rsid w:val="00F40223"/>
    <w:rsid w:val="00F403E4"/>
    <w:rsid w:val="00F413D2"/>
    <w:rsid w:val="00F41993"/>
    <w:rsid w:val="00F42A10"/>
    <w:rsid w:val="00F42C30"/>
    <w:rsid w:val="00F42ED0"/>
    <w:rsid w:val="00F4376B"/>
    <w:rsid w:val="00F454B9"/>
    <w:rsid w:val="00F45C40"/>
    <w:rsid w:val="00F47B07"/>
    <w:rsid w:val="00F47C63"/>
    <w:rsid w:val="00F5044B"/>
    <w:rsid w:val="00F5063C"/>
    <w:rsid w:val="00F51179"/>
    <w:rsid w:val="00F51311"/>
    <w:rsid w:val="00F5184C"/>
    <w:rsid w:val="00F52C65"/>
    <w:rsid w:val="00F532C3"/>
    <w:rsid w:val="00F535AC"/>
    <w:rsid w:val="00F53FBC"/>
    <w:rsid w:val="00F5503B"/>
    <w:rsid w:val="00F55151"/>
    <w:rsid w:val="00F562AE"/>
    <w:rsid w:val="00F57576"/>
    <w:rsid w:val="00F579E1"/>
    <w:rsid w:val="00F6039A"/>
    <w:rsid w:val="00F618C9"/>
    <w:rsid w:val="00F61AE6"/>
    <w:rsid w:val="00F620D9"/>
    <w:rsid w:val="00F628CA"/>
    <w:rsid w:val="00F630E3"/>
    <w:rsid w:val="00F6383A"/>
    <w:rsid w:val="00F63F86"/>
    <w:rsid w:val="00F649C2"/>
    <w:rsid w:val="00F6558E"/>
    <w:rsid w:val="00F65D7E"/>
    <w:rsid w:val="00F66282"/>
    <w:rsid w:val="00F6704D"/>
    <w:rsid w:val="00F675C4"/>
    <w:rsid w:val="00F675CF"/>
    <w:rsid w:val="00F67AA3"/>
    <w:rsid w:val="00F70FCB"/>
    <w:rsid w:val="00F71C14"/>
    <w:rsid w:val="00F71DE1"/>
    <w:rsid w:val="00F72034"/>
    <w:rsid w:val="00F726BD"/>
    <w:rsid w:val="00F72D42"/>
    <w:rsid w:val="00F72F97"/>
    <w:rsid w:val="00F734D3"/>
    <w:rsid w:val="00F73B0C"/>
    <w:rsid w:val="00F73D4D"/>
    <w:rsid w:val="00F7432A"/>
    <w:rsid w:val="00F7663A"/>
    <w:rsid w:val="00F767B0"/>
    <w:rsid w:val="00F770D7"/>
    <w:rsid w:val="00F77C0A"/>
    <w:rsid w:val="00F77C57"/>
    <w:rsid w:val="00F803BB"/>
    <w:rsid w:val="00F81B9B"/>
    <w:rsid w:val="00F81F20"/>
    <w:rsid w:val="00F8247B"/>
    <w:rsid w:val="00F825D2"/>
    <w:rsid w:val="00F829D8"/>
    <w:rsid w:val="00F82A95"/>
    <w:rsid w:val="00F82F22"/>
    <w:rsid w:val="00F839C1"/>
    <w:rsid w:val="00F843A4"/>
    <w:rsid w:val="00F84F95"/>
    <w:rsid w:val="00F85035"/>
    <w:rsid w:val="00F867EC"/>
    <w:rsid w:val="00F86BB9"/>
    <w:rsid w:val="00F86D6B"/>
    <w:rsid w:val="00F87622"/>
    <w:rsid w:val="00F90044"/>
    <w:rsid w:val="00F90FED"/>
    <w:rsid w:val="00F913A6"/>
    <w:rsid w:val="00F91F57"/>
    <w:rsid w:val="00F9244D"/>
    <w:rsid w:val="00F928EC"/>
    <w:rsid w:val="00F941A8"/>
    <w:rsid w:val="00F95251"/>
    <w:rsid w:val="00F9547A"/>
    <w:rsid w:val="00F954F1"/>
    <w:rsid w:val="00F95516"/>
    <w:rsid w:val="00F957E1"/>
    <w:rsid w:val="00F96808"/>
    <w:rsid w:val="00F96F17"/>
    <w:rsid w:val="00F96F8C"/>
    <w:rsid w:val="00F97907"/>
    <w:rsid w:val="00F97986"/>
    <w:rsid w:val="00F97B0F"/>
    <w:rsid w:val="00FA1B20"/>
    <w:rsid w:val="00FA2097"/>
    <w:rsid w:val="00FA3000"/>
    <w:rsid w:val="00FA3295"/>
    <w:rsid w:val="00FA345B"/>
    <w:rsid w:val="00FA388F"/>
    <w:rsid w:val="00FA3FBB"/>
    <w:rsid w:val="00FA442A"/>
    <w:rsid w:val="00FA45A2"/>
    <w:rsid w:val="00FA4767"/>
    <w:rsid w:val="00FA4BD8"/>
    <w:rsid w:val="00FA5320"/>
    <w:rsid w:val="00FA57DF"/>
    <w:rsid w:val="00FA5B0D"/>
    <w:rsid w:val="00FA5E8F"/>
    <w:rsid w:val="00FA6D0A"/>
    <w:rsid w:val="00FB0073"/>
    <w:rsid w:val="00FB00A0"/>
    <w:rsid w:val="00FB011A"/>
    <w:rsid w:val="00FB157F"/>
    <w:rsid w:val="00FB1635"/>
    <w:rsid w:val="00FB1EDF"/>
    <w:rsid w:val="00FB2C17"/>
    <w:rsid w:val="00FB2C46"/>
    <w:rsid w:val="00FB3071"/>
    <w:rsid w:val="00FB3C48"/>
    <w:rsid w:val="00FB5903"/>
    <w:rsid w:val="00FB62D1"/>
    <w:rsid w:val="00FB77FC"/>
    <w:rsid w:val="00FB7BDD"/>
    <w:rsid w:val="00FC0131"/>
    <w:rsid w:val="00FC016B"/>
    <w:rsid w:val="00FC0B60"/>
    <w:rsid w:val="00FC2BF6"/>
    <w:rsid w:val="00FC2D23"/>
    <w:rsid w:val="00FC3335"/>
    <w:rsid w:val="00FC51B6"/>
    <w:rsid w:val="00FC5237"/>
    <w:rsid w:val="00FC7180"/>
    <w:rsid w:val="00FC7745"/>
    <w:rsid w:val="00FC7BDA"/>
    <w:rsid w:val="00FD096C"/>
    <w:rsid w:val="00FD0A24"/>
    <w:rsid w:val="00FD0AA3"/>
    <w:rsid w:val="00FD15F1"/>
    <w:rsid w:val="00FD1C22"/>
    <w:rsid w:val="00FD215B"/>
    <w:rsid w:val="00FD223C"/>
    <w:rsid w:val="00FD22B3"/>
    <w:rsid w:val="00FD23F7"/>
    <w:rsid w:val="00FD2AC7"/>
    <w:rsid w:val="00FD2CE7"/>
    <w:rsid w:val="00FD2E0F"/>
    <w:rsid w:val="00FD3E1F"/>
    <w:rsid w:val="00FD4925"/>
    <w:rsid w:val="00FD53C6"/>
    <w:rsid w:val="00FD620F"/>
    <w:rsid w:val="00FD7663"/>
    <w:rsid w:val="00FE0727"/>
    <w:rsid w:val="00FE0889"/>
    <w:rsid w:val="00FE0F6D"/>
    <w:rsid w:val="00FE292E"/>
    <w:rsid w:val="00FE36FC"/>
    <w:rsid w:val="00FE4257"/>
    <w:rsid w:val="00FE42A5"/>
    <w:rsid w:val="00FE4F7D"/>
    <w:rsid w:val="00FE6309"/>
    <w:rsid w:val="00FE6BDB"/>
    <w:rsid w:val="00FE728C"/>
    <w:rsid w:val="00FE7CE9"/>
    <w:rsid w:val="00FF09E8"/>
    <w:rsid w:val="00FF0E0E"/>
    <w:rsid w:val="00FF1667"/>
    <w:rsid w:val="00FF1E2F"/>
    <w:rsid w:val="00FF23F3"/>
    <w:rsid w:val="00FF26AB"/>
    <w:rsid w:val="00FF3511"/>
    <w:rsid w:val="00FF4016"/>
    <w:rsid w:val="00FF4490"/>
    <w:rsid w:val="00FF4947"/>
    <w:rsid w:val="00FF53B9"/>
    <w:rsid w:val="00FF7EE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4BB2"/>
  <w15:chartTrackingRefBased/>
  <w15:docId w15:val="{68D43526-634B-402F-AE43-400FD316E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191F53"/>
    <w:pPr>
      <w:spacing w:before="12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C32868"/>
    <w:pPr>
      <w:keepNext/>
      <w:keepLines/>
      <w:spacing w:line="360" w:lineRule="auto"/>
      <w:jc w:val="left"/>
      <w:outlineLvl w:val="1"/>
    </w:pPr>
    <w:rPr>
      <w:rFonts w:eastAsiaTheme="majorEastAsia" w:cstheme="majorBidi"/>
      <w:szCs w:val="26"/>
      <w:lang w:eastAsia="en-PH"/>
    </w:rPr>
  </w:style>
  <w:style w:type="paragraph" w:styleId="Heading3">
    <w:name w:val="heading 3"/>
    <w:basedOn w:val="Normal"/>
    <w:next w:val="Normal"/>
    <w:link w:val="Heading3Char"/>
    <w:autoRedefine/>
    <w:uiPriority w:val="9"/>
    <w:unhideWhenUsed/>
    <w:qFormat/>
    <w:rsid w:val="00FE728C"/>
    <w:pPr>
      <w:keepNext/>
      <w:keepLines/>
      <w:spacing w:line="360" w:lineRule="auto"/>
      <w:jc w:val="both"/>
      <w:outlineLvl w:val="2"/>
    </w:pPr>
    <w:rPr>
      <w:rFonts w:eastAsiaTheme="majorEastAsia" w:cstheme="majorBidi"/>
      <w:bCs/>
      <w:iCs/>
      <w:szCs w:val="24"/>
    </w:rPr>
  </w:style>
  <w:style w:type="paragraph" w:styleId="Heading4">
    <w:name w:val="heading 4"/>
    <w:basedOn w:val="Normal"/>
    <w:next w:val="Normal"/>
    <w:link w:val="Heading4Char"/>
    <w:uiPriority w:val="9"/>
    <w:unhideWhenUsed/>
    <w:qFormat/>
    <w:rsid w:val="00FE7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B4291D"/>
    <w:pPr>
      <w:spacing w:after="1560" w:line="36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B4291D"/>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5C16E5"/>
    <w:pPr>
      <w:numPr>
        <w:numId w:val="34"/>
      </w:numPr>
      <w:spacing w:after="160" w:line="360" w:lineRule="auto"/>
      <w:contextualSpacing/>
      <w:jc w:val="both"/>
    </w:pPr>
    <w:rPr>
      <w:b w:val="0"/>
    </w:rPr>
  </w:style>
  <w:style w:type="character" w:customStyle="1" w:styleId="Heading1Char">
    <w:name w:val="Heading 1 Char"/>
    <w:basedOn w:val="DefaultParagraphFont"/>
    <w:link w:val="Heading1"/>
    <w:uiPriority w:val="9"/>
    <w:rsid w:val="00191F53"/>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C32868"/>
    <w:rPr>
      <w:rFonts w:ascii="Times New Roman" w:eastAsiaTheme="majorEastAsia" w:hAnsi="Times New Roman" w:cstheme="majorBidi"/>
      <w:b/>
      <w:sz w:val="24"/>
      <w:szCs w:val="26"/>
      <w:lang w:eastAsia="en-PH"/>
    </w:rPr>
  </w:style>
  <w:style w:type="paragraph" w:styleId="TOCHeading">
    <w:name w:val="TOC Heading"/>
    <w:basedOn w:val="Heading1"/>
    <w:next w:val="Normal"/>
    <w:uiPriority w:val="39"/>
    <w:unhideWhenUsed/>
    <w:qFormat/>
    <w:rsid w:val="00390D06"/>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9712C3"/>
    <w:pPr>
      <w:tabs>
        <w:tab w:val="right" w:pos="8630"/>
      </w:tabs>
      <w:spacing w:after="100" w:line="360" w:lineRule="auto"/>
      <w:ind w:left="440"/>
      <w:jc w:val="both"/>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EE3DF5"/>
    <w:pPr>
      <w:widowControl w:val="0"/>
      <w:spacing w:after="240" w:line="360" w:lineRule="auto"/>
      <w:contextualSpacing/>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EE3DF5"/>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FE728C"/>
    <w:rPr>
      <w:rFonts w:ascii="Times New Roman" w:eastAsiaTheme="majorEastAsia" w:hAnsi="Times New Roman" w:cstheme="majorBidi"/>
      <w:b/>
      <w:bCs/>
      <w:iCs/>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F24CF8"/>
    <w:pPr>
      <w:ind w:left="72"/>
      <w:jc w:val="both"/>
    </w:pPr>
    <w:rPr>
      <w:b/>
      <w:szCs w:val="20"/>
      <w:lang w:eastAsia="en-PH"/>
    </w:rPr>
  </w:style>
  <w:style w:type="character" w:styleId="CommentReference">
    <w:name w:val="annotation reference"/>
    <w:basedOn w:val="DefaultParagraphFont"/>
    <w:uiPriority w:val="99"/>
    <w:semiHidden/>
    <w:unhideWhenUsed/>
    <w:rsid w:val="00F96F8C"/>
    <w:rPr>
      <w:sz w:val="16"/>
      <w:szCs w:val="16"/>
    </w:rPr>
  </w:style>
  <w:style w:type="paragraph" w:styleId="CommentText">
    <w:name w:val="annotation text"/>
    <w:basedOn w:val="Normal"/>
    <w:link w:val="CommentTextChar"/>
    <w:uiPriority w:val="99"/>
    <w:unhideWhenUsed/>
    <w:rsid w:val="00F96F8C"/>
    <w:rPr>
      <w:sz w:val="20"/>
      <w:szCs w:val="20"/>
    </w:rPr>
  </w:style>
  <w:style w:type="character" w:customStyle="1" w:styleId="CommentTextChar">
    <w:name w:val="Comment Text Char"/>
    <w:basedOn w:val="DefaultParagraphFont"/>
    <w:link w:val="CommentText"/>
    <w:uiPriority w:val="99"/>
    <w:rsid w:val="00F96F8C"/>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F96F8C"/>
    <w:rPr>
      <w:bCs/>
    </w:rPr>
  </w:style>
  <w:style w:type="character" w:customStyle="1" w:styleId="CommentSubjectChar">
    <w:name w:val="Comment Subject Char"/>
    <w:basedOn w:val="CommentTextChar"/>
    <w:link w:val="CommentSubject"/>
    <w:uiPriority w:val="99"/>
    <w:semiHidden/>
    <w:rsid w:val="00F96F8C"/>
    <w:rPr>
      <w:rFonts w:ascii="Times New Roman" w:hAnsi="Times New Roman"/>
      <w:b/>
      <w:bCs/>
      <w:sz w:val="20"/>
      <w:szCs w:val="20"/>
    </w:rPr>
  </w:style>
  <w:style w:type="paragraph" w:styleId="BalloonText">
    <w:name w:val="Balloon Text"/>
    <w:basedOn w:val="Normal"/>
    <w:link w:val="BalloonTextChar"/>
    <w:uiPriority w:val="99"/>
    <w:semiHidden/>
    <w:unhideWhenUsed/>
    <w:rsid w:val="00F96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F8C"/>
    <w:rPr>
      <w:rFonts w:ascii="Segoe UI" w:hAnsi="Segoe UI" w:cs="Segoe UI"/>
      <w:b/>
      <w:sz w:val="18"/>
      <w:szCs w:val="18"/>
    </w:rPr>
  </w:style>
  <w:style w:type="character" w:customStyle="1" w:styleId="normaltextrun">
    <w:name w:val="normaltextrun"/>
    <w:basedOn w:val="DefaultParagraphFont"/>
    <w:rsid w:val="00712E3B"/>
  </w:style>
  <w:style w:type="paragraph" w:styleId="BodyText">
    <w:name w:val="Body Text"/>
    <w:basedOn w:val="Normal"/>
    <w:link w:val="BodyTextChar"/>
    <w:uiPriority w:val="1"/>
    <w:qFormat/>
    <w:rsid w:val="00EE3DF5"/>
    <w:pPr>
      <w:widowControl w:val="0"/>
      <w:autoSpaceDE w:val="0"/>
      <w:autoSpaceDN w:val="0"/>
      <w:ind w:hanging="361"/>
      <w:jc w:val="left"/>
    </w:pPr>
    <w:rPr>
      <w:rFonts w:ascii="Calibri" w:eastAsia="Calibri" w:hAnsi="Calibri" w:cs="Calibri"/>
      <w:b w:val="0"/>
      <w:sz w:val="22"/>
      <w:lang w:val="en-US" w:bidi="en-US"/>
    </w:rPr>
  </w:style>
  <w:style w:type="character" w:customStyle="1" w:styleId="BodyTextChar">
    <w:name w:val="Body Text Char"/>
    <w:basedOn w:val="DefaultParagraphFont"/>
    <w:link w:val="BodyText"/>
    <w:uiPriority w:val="1"/>
    <w:rsid w:val="00EE3DF5"/>
    <w:rPr>
      <w:rFonts w:ascii="Calibri" w:eastAsia="Calibri" w:hAnsi="Calibri" w:cs="Calibri"/>
      <w:lang w:val="en-US" w:bidi="en-US"/>
    </w:rPr>
  </w:style>
  <w:style w:type="table" w:styleId="GridTable4-Accent5">
    <w:name w:val="Grid Table 4 Accent 5"/>
    <w:basedOn w:val="TableNormal"/>
    <w:uiPriority w:val="49"/>
    <w:rsid w:val="007C3D8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E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5">
    <w:name w:val="Plain Table 5"/>
    <w:basedOn w:val="TableNormal"/>
    <w:uiPriority w:val="45"/>
    <w:rsid w:val="00EE3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FE728C"/>
    <w:rPr>
      <w:rFonts w:asciiTheme="majorHAnsi" w:eastAsiaTheme="majorEastAsia" w:hAnsiTheme="majorHAnsi" w:cstheme="majorBidi"/>
      <w:b/>
      <w:i/>
      <w:iCs/>
      <w:color w:val="2E74B5" w:themeColor="accent1" w:themeShade="BF"/>
      <w:sz w:val="24"/>
    </w:rPr>
  </w:style>
  <w:style w:type="paragraph" w:styleId="Caption">
    <w:name w:val="caption"/>
    <w:basedOn w:val="Normal"/>
    <w:next w:val="Normal"/>
    <w:uiPriority w:val="35"/>
    <w:unhideWhenUsed/>
    <w:qFormat/>
    <w:rsid w:val="00FD15F1"/>
    <w:pPr>
      <w:spacing w:after="200"/>
    </w:pPr>
    <w:rPr>
      <w:i/>
      <w:iCs/>
      <w:color w:val="44546A" w:themeColor="text2"/>
      <w:sz w:val="18"/>
      <w:szCs w:val="18"/>
    </w:rPr>
  </w:style>
  <w:style w:type="paragraph" w:styleId="TableofFigures">
    <w:name w:val="table of figures"/>
    <w:basedOn w:val="Normal"/>
    <w:next w:val="Normal"/>
    <w:uiPriority w:val="99"/>
    <w:unhideWhenUsed/>
    <w:rsid w:val="007101BB"/>
    <w:pPr>
      <w:ind w:left="480" w:hanging="480"/>
      <w:jc w:val="left"/>
    </w:pPr>
    <w:rPr>
      <w:rFonts w:asciiTheme="minorHAnsi" w:hAnsiTheme="minorHAnsi" w:cstheme="minorHAnsi"/>
      <w:bCs/>
      <w:sz w:val="20"/>
      <w:szCs w:val="20"/>
    </w:rPr>
  </w:style>
  <w:style w:type="paragraph" w:styleId="TOC4">
    <w:name w:val="toc 4"/>
    <w:basedOn w:val="Normal"/>
    <w:next w:val="Normal"/>
    <w:autoRedefine/>
    <w:uiPriority w:val="39"/>
    <w:unhideWhenUsed/>
    <w:rsid w:val="00951311"/>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9033">
      <w:bodyDiv w:val="1"/>
      <w:marLeft w:val="0"/>
      <w:marRight w:val="0"/>
      <w:marTop w:val="0"/>
      <w:marBottom w:val="0"/>
      <w:divBdr>
        <w:top w:val="none" w:sz="0" w:space="0" w:color="auto"/>
        <w:left w:val="none" w:sz="0" w:space="0" w:color="auto"/>
        <w:bottom w:val="none" w:sz="0" w:space="0" w:color="auto"/>
        <w:right w:val="none" w:sz="0" w:space="0" w:color="auto"/>
      </w:divBdr>
    </w:div>
    <w:div w:id="27530396">
      <w:bodyDiv w:val="1"/>
      <w:marLeft w:val="0"/>
      <w:marRight w:val="0"/>
      <w:marTop w:val="0"/>
      <w:marBottom w:val="0"/>
      <w:divBdr>
        <w:top w:val="none" w:sz="0" w:space="0" w:color="auto"/>
        <w:left w:val="none" w:sz="0" w:space="0" w:color="auto"/>
        <w:bottom w:val="none" w:sz="0" w:space="0" w:color="auto"/>
        <w:right w:val="none" w:sz="0" w:space="0" w:color="auto"/>
      </w:divBdr>
    </w:div>
    <w:div w:id="28382813">
      <w:bodyDiv w:val="1"/>
      <w:marLeft w:val="0"/>
      <w:marRight w:val="0"/>
      <w:marTop w:val="0"/>
      <w:marBottom w:val="0"/>
      <w:divBdr>
        <w:top w:val="none" w:sz="0" w:space="0" w:color="auto"/>
        <w:left w:val="none" w:sz="0" w:space="0" w:color="auto"/>
        <w:bottom w:val="none" w:sz="0" w:space="0" w:color="auto"/>
        <w:right w:val="none" w:sz="0" w:space="0" w:color="auto"/>
      </w:divBdr>
    </w:div>
    <w:div w:id="29841880">
      <w:bodyDiv w:val="1"/>
      <w:marLeft w:val="0"/>
      <w:marRight w:val="0"/>
      <w:marTop w:val="0"/>
      <w:marBottom w:val="0"/>
      <w:divBdr>
        <w:top w:val="none" w:sz="0" w:space="0" w:color="auto"/>
        <w:left w:val="none" w:sz="0" w:space="0" w:color="auto"/>
        <w:bottom w:val="none" w:sz="0" w:space="0" w:color="auto"/>
        <w:right w:val="none" w:sz="0" w:space="0" w:color="auto"/>
      </w:divBdr>
    </w:div>
    <w:div w:id="84110228">
      <w:bodyDiv w:val="1"/>
      <w:marLeft w:val="0"/>
      <w:marRight w:val="0"/>
      <w:marTop w:val="0"/>
      <w:marBottom w:val="0"/>
      <w:divBdr>
        <w:top w:val="none" w:sz="0" w:space="0" w:color="auto"/>
        <w:left w:val="none" w:sz="0" w:space="0" w:color="auto"/>
        <w:bottom w:val="none" w:sz="0" w:space="0" w:color="auto"/>
        <w:right w:val="none" w:sz="0" w:space="0" w:color="auto"/>
      </w:divBdr>
    </w:div>
    <w:div w:id="118110654">
      <w:bodyDiv w:val="1"/>
      <w:marLeft w:val="0"/>
      <w:marRight w:val="0"/>
      <w:marTop w:val="0"/>
      <w:marBottom w:val="0"/>
      <w:divBdr>
        <w:top w:val="none" w:sz="0" w:space="0" w:color="auto"/>
        <w:left w:val="none" w:sz="0" w:space="0" w:color="auto"/>
        <w:bottom w:val="none" w:sz="0" w:space="0" w:color="auto"/>
        <w:right w:val="none" w:sz="0" w:space="0" w:color="auto"/>
      </w:divBdr>
    </w:div>
    <w:div w:id="120921771">
      <w:bodyDiv w:val="1"/>
      <w:marLeft w:val="0"/>
      <w:marRight w:val="0"/>
      <w:marTop w:val="0"/>
      <w:marBottom w:val="0"/>
      <w:divBdr>
        <w:top w:val="none" w:sz="0" w:space="0" w:color="auto"/>
        <w:left w:val="none" w:sz="0" w:space="0" w:color="auto"/>
        <w:bottom w:val="none" w:sz="0" w:space="0" w:color="auto"/>
        <w:right w:val="none" w:sz="0" w:space="0" w:color="auto"/>
      </w:divBdr>
    </w:div>
    <w:div w:id="140771858">
      <w:bodyDiv w:val="1"/>
      <w:marLeft w:val="0"/>
      <w:marRight w:val="0"/>
      <w:marTop w:val="0"/>
      <w:marBottom w:val="0"/>
      <w:divBdr>
        <w:top w:val="none" w:sz="0" w:space="0" w:color="auto"/>
        <w:left w:val="none" w:sz="0" w:space="0" w:color="auto"/>
        <w:bottom w:val="none" w:sz="0" w:space="0" w:color="auto"/>
        <w:right w:val="none" w:sz="0" w:space="0" w:color="auto"/>
      </w:divBdr>
    </w:div>
    <w:div w:id="166331855">
      <w:bodyDiv w:val="1"/>
      <w:marLeft w:val="0"/>
      <w:marRight w:val="0"/>
      <w:marTop w:val="0"/>
      <w:marBottom w:val="0"/>
      <w:divBdr>
        <w:top w:val="none" w:sz="0" w:space="0" w:color="auto"/>
        <w:left w:val="none" w:sz="0" w:space="0" w:color="auto"/>
        <w:bottom w:val="none" w:sz="0" w:space="0" w:color="auto"/>
        <w:right w:val="none" w:sz="0" w:space="0" w:color="auto"/>
      </w:divBdr>
    </w:div>
    <w:div w:id="195578824">
      <w:bodyDiv w:val="1"/>
      <w:marLeft w:val="0"/>
      <w:marRight w:val="0"/>
      <w:marTop w:val="0"/>
      <w:marBottom w:val="0"/>
      <w:divBdr>
        <w:top w:val="none" w:sz="0" w:space="0" w:color="auto"/>
        <w:left w:val="none" w:sz="0" w:space="0" w:color="auto"/>
        <w:bottom w:val="none" w:sz="0" w:space="0" w:color="auto"/>
        <w:right w:val="none" w:sz="0" w:space="0" w:color="auto"/>
      </w:divBdr>
    </w:div>
    <w:div w:id="198471357">
      <w:bodyDiv w:val="1"/>
      <w:marLeft w:val="0"/>
      <w:marRight w:val="0"/>
      <w:marTop w:val="0"/>
      <w:marBottom w:val="0"/>
      <w:divBdr>
        <w:top w:val="none" w:sz="0" w:space="0" w:color="auto"/>
        <w:left w:val="none" w:sz="0" w:space="0" w:color="auto"/>
        <w:bottom w:val="none" w:sz="0" w:space="0" w:color="auto"/>
        <w:right w:val="none" w:sz="0" w:space="0" w:color="auto"/>
      </w:divBdr>
    </w:div>
    <w:div w:id="201864197">
      <w:bodyDiv w:val="1"/>
      <w:marLeft w:val="0"/>
      <w:marRight w:val="0"/>
      <w:marTop w:val="0"/>
      <w:marBottom w:val="0"/>
      <w:divBdr>
        <w:top w:val="none" w:sz="0" w:space="0" w:color="auto"/>
        <w:left w:val="none" w:sz="0" w:space="0" w:color="auto"/>
        <w:bottom w:val="none" w:sz="0" w:space="0" w:color="auto"/>
        <w:right w:val="none" w:sz="0" w:space="0" w:color="auto"/>
      </w:divBdr>
    </w:div>
    <w:div w:id="227693248">
      <w:bodyDiv w:val="1"/>
      <w:marLeft w:val="0"/>
      <w:marRight w:val="0"/>
      <w:marTop w:val="0"/>
      <w:marBottom w:val="0"/>
      <w:divBdr>
        <w:top w:val="none" w:sz="0" w:space="0" w:color="auto"/>
        <w:left w:val="none" w:sz="0" w:space="0" w:color="auto"/>
        <w:bottom w:val="none" w:sz="0" w:space="0" w:color="auto"/>
        <w:right w:val="none" w:sz="0" w:space="0" w:color="auto"/>
      </w:divBdr>
    </w:div>
    <w:div w:id="274873146">
      <w:bodyDiv w:val="1"/>
      <w:marLeft w:val="0"/>
      <w:marRight w:val="0"/>
      <w:marTop w:val="0"/>
      <w:marBottom w:val="0"/>
      <w:divBdr>
        <w:top w:val="none" w:sz="0" w:space="0" w:color="auto"/>
        <w:left w:val="none" w:sz="0" w:space="0" w:color="auto"/>
        <w:bottom w:val="none" w:sz="0" w:space="0" w:color="auto"/>
        <w:right w:val="none" w:sz="0" w:space="0" w:color="auto"/>
      </w:divBdr>
    </w:div>
    <w:div w:id="298534594">
      <w:bodyDiv w:val="1"/>
      <w:marLeft w:val="0"/>
      <w:marRight w:val="0"/>
      <w:marTop w:val="0"/>
      <w:marBottom w:val="0"/>
      <w:divBdr>
        <w:top w:val="none" w:sz="0" w:space="0" w:color="auto"/>
        <w:left w:val="none" w:sz="0" w:space="0" w:color="auto"/>
        <w:bottom w:val="none" w:sz="0" w:space="0" w:color="auto"/>
        <w:right w:val="none" w:sz="0" w:space="0" w:color="auto"/>
      </w:divBdr>
      <w:divsChild>
        <w:div w:id="290668052">
          <w:marLeft w:val="0"/>
          <w:marRight w:val="0"/>
          <w:marTop w:val="0"/>
          <w:marBottom w:val="0"/>
          <w:divBdr>
            <w:top w:val="none" w:sz="0" w:space="0" w:color="auto"/>
            <w:left w:val="none" w:sz="0" w:space="0" w:color="auto"/>
            <w:bottom w:val="none" w:sz="0" w:space="0" w:color="auto"/>
            <w:right w:val="none" w:sz="0" w:space="0" w:color="auto"/>
          </w:divBdr>
        </w:div>
      </w:divsChild>
    </w:div>
    <w:div w:id="318387763">
      <w:bodyDiv w:val="1"/>
      <w:marLeft w:val="0"/>
      <w:marRight w:val="0"/>
      <w:marTop w:val="0"/>
      <w:marBottom w:val="0"/>
      <w:divBdr>
        <w:top w:val="none" w:sz="0" w:space="0" w:color="auto"/>
        <w:left w:val="none" w:sz="0" w:space="0" w:color="auto"/>
        <w:bottom w:val="none" w:sz="0" w:space="0" w:color="auto"/>
        <w:right w:val="none" w:sz="0" w:space="0" w:color="auto"/>
      </w:divBdr>
      <w:divsChild>
        <w:div w:id="1298530578">
          <w:marLeft w:val="0"/>
          <w:marRight w:val="0"/>
          <w:marTop w:val="0"/>
          <w:marBottom w:val="0"/>
          <w:divBdr>
            <w:top w:val="none" w:sz="0" w:space="0" w:color="auto"/>
            <w:left w:val="none" w:sz="0" w:space="0" w:color="auto"/>
            <w:bottom w:val="none" w:sz="0" w:space="0" w:color="auto"/>
            <w:right w:val="none" w:sz="0" w:space="0" w:color="auto"/>
          </w:divBdr>
        </w:div>
      </w:divsChild>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346368430">
      <w:bodyDiv w:val="1"/>
      <w:marLeft w:val="0"/>
      <w:marRight w:val="0"/>
      <w:marTop w:val="0"/>
      <w:marBottom w:val="0"/>
      <w:divBdr>
        <w:top w:val="none" w:sz="0" w:space="0" w:color="auto"/>
        <w:left w:val="none" w:sz="0" w:space="0" w:color="auto"/>
        <w:bottom w:val="none" w:sz="0" w:space="0" w:color="auto"/>
        <w:right w:val="none" w:sz="0" w:space="0" w:color="auto"/>
      </w:divBdr>
    </w:div>
    <w:div w:id="347022591">
      <w:bodyDiv w:val="1"/>
      <w:marLeft w:val="0"/>
      <w:marRight w:val="0"/>
      <w:marTop w:val="0"/>
      <w:marBottom w:val="0"/>
      <w:divBdr>
        <w:top w:val="none" w:sz="0" w:space="0" w:color="auto"/>
        <w:left w:val="none" w:sz="0" w:space="0" w:color="auto"/>
        <w:bottom w:val="none" w:sz="0" w:space="0" w:color="auto"/>
        <w:right w:val="none" w:sz="0" w:space="0" w:color="auto"/>
      </w:divBdr>
    </w:div>
    <w:div w:id="360981079">
      <w:bodyDiv w:val="1"/>
      <w:marLeft w:val="0"/>
      <w:marRight w:val="0"/>
      <w:marTop w:val="0"/>
      <w:marBottom w:val="0"/>
      <w:divBdr>
        <w:top w:val="none" w:sz="0" w:space="0" w:color="auto"/>
        <w:left w:val="none" w:sz="0" w:space="0" w:color="auto"/>
        <w:bottom w:val="none" w:sz="0" w:space="0" w:color="auto"/>
        <w:right w:val="none" w:sz="0" w:space="0" w:color="auto"/>
      </w:divBdr>
      <w:divsChild>
        <w:div w:id="607275941">
          <w:marLeft w:val="0"/>
          <w:marRight w:val="0"/>
          <w:marTop w:val="0"/>
          <w:marBottom w:val="0"/>
          <w:divBdr>
            <w:top w:val="none" w:sz="0" w:space="0" w:color="auto"/>
            <w:left w:val="none" w:sz="0" w:space="0" w:color="auto"/>
            <w:bottom w:val="none" w:sz="0" w:space="0" w:color="auto"/>
            <w:right w:val="none" w:sz="0" w:space="0" w:color="auto"/>
          </w:divBdr>
        </w:div>
      </w:divsChild>
    </w:div>
    <w:div w:id="363989916">
      <w:bodyDiv w:val="1"/>
      <w:marLeft w:val="0"/>
      <w:marRight w:val="0"/>
      <w:marTop w:val="0"/>
      <w:marBottom w:val="0"/>
      <w:divBdr>
        <w:top w:val="none" w:sz="0" w:space="0" w:color="auto"/>
        <w:left w:val="none" w:sz="0" w:space="0" w:color="auto"/>
        <w:bottom w:val="none" w:sz="0" w:space="0" w:color="auto"/>
        <w:right w:val="none" w:sz="0" w:space="0" w:color="auto"/>
      </w:divBdr>
    </w:div>
    <w:div w:id="384305377">
      <w:bodyDiv w:val="1"/>
      <w:marLeft w:val="0"/>
      <w:marRight w:val="0"/>
      <w:marTop w:val="0"/>
      <w:marBottom w:val="0"/>
      <w:divBdr>
        <w:top w:val="none" w:sz="0" w:space="0" w:color="auto"/>
        <w:left w:val="none" w:sz="0" w:space="0" w:color="auto"/>
        <w:bottom w:val="none" w:sz="0" w:space="0" w:color="auto"/>
        <w:right w:val="none" w:sz="0" w:space="0" w:color="auto"/>
      </w:divBdr>
    </w:div>
    <w:div w:id="384450715">
      <w:bodyDiv w:val="1"/>
      <w:marLeft w:val="0"/>
      <w:marRight w:val="0"/>
      <w:marTop w:val="0"/>
      <w:marBottom w:val="0"/>
      <w:divBdr>
        <w:top w:val="none" w:sz="0" w:space="0" w:color="auto"/>
        <w:left w:val="none" w:sz="0" w:space="0" w:color="auto"/>
        <w:bottom w:val="none" w:sz="0" w:space="0" w:color="auto"/>
        <w:right w:val="none" w:sz="0" w:space="0" w:color="auto"/>
      </w:divBdr>
    </w:div>
    <w:div w:id="390544493">
      <w:bodyDiv w:val="1"/>
      <w:marLeft w:val="0"/>
      <w:marRight w:val="0"/>
      <w:marTop w:val="0"/>
      <w:marBottom w:val="0"/>
      <w:divBdr>
        <w:top w:val="none" w:sz="0" w:space="0" w:color="auto"/>
        <w:left w:val="none" w:sz="0" w:space="0" w:color="auto"/>
        <w:bottom w:val="none" w:sz="0" w:space="0" w:color="auto"/>
        <w:right w:val="none" w:sz="0" w:space="0" w:color="auto"/>
      </w:divBdr>
    </w:div>
    <w:div w:id="399980299">
      <w:bodyDiv w:val="1"/>
      <w:marLeft w:val="0"/>
      <w:marRight w:val="0"/>
      <w:marTop w:val="0"/>
      <w:marBottom w:val="0"/>
      <w:divBdr>
        <w:top w:val="none" w:sz="0" w:space="0" w:color="auto"/>
        <w:left w:val="none" w:sz="0" w:space="0" w:color="auto"/>
        <w:bottom w:val="none" w:sz="0" w:space="0" w:color="auto"/>
        <w:right w:val="none" w:sz="0" w:space="0" w:color="auto"/>
      </w:divBdr>
    </w:div>
    <w:div w:id="406732375">
      <w:bodyDiv w:val="1"/>
      <w:marLeft w:val="0"/>
      <w:marRight w:val="0"/>
      <w:marTop w:val="0"/>
      <w:marBottom w:val="0"/>
      <w:divBdr>
        <w:top w:val="none" w:sz="0" w:space="0" w:color="auto"/>
        <w:left w:val="none" w:sz="0" w:space="0" w:color="auto"/>
        <w:bottom w:val="none" w:sz="0" w:space="0" w:color="auto"/>
        <w:right w:val="none" w:sz="0" w:space="0" w:color="auto"/>
      </w:divBdr>
    </w:div>
    <w:div w:id="410589241">
      <w:bodyDiv w:val="1"/>
      <w:marLeft w:val="0"/>
      <w:marRight w:val="0"/>
      <w:marTop w:val="0"/>
      <w:marBottom w:val="0"/>
      <w:divBdr>
        <w:top w:val="none" w:sz="0" w:space="0" w:color="auto"/>
        <w:left w:val="none" w:sz="0" w:space="0" w:color="auto"/>
        <w:bottom w:val="none" w:sz="0" w:space="0" w:color="auto"/>
        <w:right w:val="none" w:sz="0" w:space="0" w:color="auto"/>
      </w:divBdr>
      <w:divsChild>
        <w:div w:id="1160925317">
          <w:marLeft w:val="0"/>
          <w:marRight w:val="0"/>
          <w:marTop w:val="0"/>
          <w:marBottom w:val="0"/>
          <w:divBdr>
            <w:top w:val="none" w:sz="0" w:space="0" w:color="auto"/>
            <w:left w:val="none" w:sz="0" w:space="0" w:color="auto"/>
            <w:bottom w:val="none" w:sz="0" w:space="0" w:color="auto"/>
            <w:right w:val="none" w:sz="0" w:space="0" w:color="auto"/>
          </w:divBdr>
        </w:div>
      </w:divsChild>
    </w:div>
    <w:div w:id="420180945">
      <w:bodyDiv w:val="1"/>
      <w:marLeft w:val="0"/>
      <w:marRight w:val="0"/>
      <w:marTop w:val="0"/>
      <w:marBottom w:val="0"/>
      <w:divBdr>
        <w:top w:val="none" w:sz="0" w:space="0" w:color="auto"/>
        <w:left w:val="none" w:sz="0" w:space="0" w:color="auto"/>
        <w:bottom w:val="none" w:sz="0" w:space="0" w:color="auto"/>
        <w:right w:val="none" w:sz="0" w:space="0" w:color="auto"/>
      </w:divBdr>
      <w:divsChild>
        <w:div w:id="696468729">
          <w:marLeft w:val="0"/>
          <w:marRight w:val="0"/>
          <w:marTop w:val="0"/>
          <w:marBottom w:val="0"/>
          <w:divBdr>
            <w:top w:val="none" w:sz="0" w:space="0" w:color="auto"/>
            <w:left w:val="none" w:sz="0" w:space="0" w:color="auto"/>
            <w:bottom w:val="none" w:sz="0" w:space="0" w:color="auto"/>
            <w:right w:val="none" w:sz="0" w:space="0" w:color="auto"/>
          </w:divBdr>
        </w:div>
      </w:divsChild>
    </w:div>
    <w:div w:id="430787314">
      <w:bodyDiv w:val="1"/>
      <w:marLeft w:val="0"/>
      <w:marRight w:val="0"/>
      <w:marTop w:val="0"/>
      <w:marBottom w:val="0"/>
      <w:divBdr>
        <w:top w:val="none" w:sz="0" w:space="0" w:color="auto"/>
        <w:left w:val="none" w:sz="0" w:space="0" w:color="auto"/>
        <w:bottom w:val="none" w:sz="0" w:space="0" w:color="auto"/>
        <w:right w:val="none" w:sz="0" w:space="0" w:color="auto"/>
      </w:divBdr>
      <w:divsChild>
        <w:div w:id="431363064">
          <w:marLeft w:val="0"/>
          <w:marRight w:val="0"/>
          <w:marTop w:val="0"/>
          <w:marBottom w:val="0"/>
          <w:divBdr>
            <w:top w:val="none" w:sz="0" w:space="0" w:color="auto"/>
            <w:left w:val="none" w:sz="0" w:space="0" w:color="auto"/>
            <w:bottom w:val="none" w:sz="0" w:space="0" w:color="auto"/>
            <w:right w:val="none" w:sz="0" w:space="0" w:color="auto"/>
          </w:divBdr>
        </w:div>
      </w:divsChild>
    </w:div>
    <w:div w:id="441804720">
      <w:bodyDiv w:val="1"/>
      <w:marLeft w:val="0"/>
      <w:marRight w:val="0"/>
      <w:marTop w:val="0"/>
      <w:marBottom w:val="0"/>
      <w:divBdr>
        <w:top w:val="none" w:sz="0" w:space="0" w:color="auto"/>
        <w:left w:val="none" w:sz="0" w:space="0" w:color="auto"/>
        <w:bottom w:val="none" w:sz="0" w:space="0" w:color="auto"/>
        <w:right w:val="none" w:sz="0" w:space="0" w:color="auto"/>
      </w:divBdr>
    </w:div>
    <w:div w:id="452480468">
      <w:bodyDiv w:val="1"/>
      <w:marLeft w:val="0"/>
      <w:marRight w:val="0"/>
      <w:marTop w:val="0"/>
      <w:marBottom w:val="0"/>
      <w:divBdr>
        <w:top w:val="none" w:sz="0" w:space="0" w:color="auto"/>
        <w:left w:val="none" w:sz="0" w:space="0" w:color="auto"/>
        <w:bottom w:val="none" w:sz="0" w:space="0" w:color="auto"/>
        <w:right w:val="none" w:sz="0" w:space="0" w:color="auto"/>
      </w:divBdr>
    </w:div>
    <w:div w:id="483013793">
      <w:bodyDiv w:val="1"/>
      <w:marLeft w:val="0"/>
      <w:marRight w:val="0"/>
      <w:marTop w:val="0"/>
      <w:marBottom w:val="0"/>
      <w:divBdr>
        <w:top w:val="none" w:sz="0" w:space="0" w:color="auto"/>
        <w:left w:val="none" w:sz="0" w:space="0" w:color="auto"/>
        <w:bottom w:val="none" w:sz="0" w:space="0" w:color="auto"/>
        <w:right w:val="none" w:sz="0" w:space="0" w:color="auto"/>
      </w:divBdr>
    </w:div>
    <w:div w:id="493959280">
      <w:bodyDiv w:val="1"/>
      <w:marLeft w:val="0"/>
      <w:marRight w:val="0"/>
      <w:marTop w:val="0"/>
      <w:marBottom w:val="0"/>
      <w:divBdr>
        <w:top w:val="none" w:sz="0" w:space="0" w:color="auto"/>
        <w:left w:val="none" w:sz="0" w:space="0" w:color="auto"/>
        <w:bottom w:val="none" w:sz="0" w:space="0" w:color="auto"/>
        <w:right w:val="none" w:sz="0" w:space="0" w:color="auto"/>
      </w:divBdr>
      <w:divsChild>
        <w:div w:id="200023440">
          <w:marLeft w:val="0"/>
          <w:marRight w:val="0"/>
          <w:marTop w:val="0"/>
          <w:marBottom w:val="0"/>
          <w:divBdr>
            <w:top w:val="none" w:sz="0" w:space="0" w:color="auto"/>
            <w:left w:val="none" w:sz="0" w:space="0" w:color="auto"/>
            <w:bottom w:val="none" w:sz="0" w:space="0" w:color="auto"/>
            <w:right w:val="none" w:sz="0" w:space="0" w:color="auto"/>
          </w:divBdr>
        </w:div>
      </w:divsChild>
    </w:div>
    <w:div w:id="499125109">
      <w:bodyDiv w:val="1"/>
      <w:marLeft w:val="0"/>
      <w:marRight w:val="0"/>
      <w:marTop w:val="0"/>
      <w:marBottom w:val="0"/>
      <w:divBdr>
        <w:top w:val="none" w:sz="0" w:space="0" w:color="auto"/>
        <w:left w:val="none" w:sz="0" w:space="0" w:color="auto"/>
        <w:bottom w:val="none" w:sz="0" w:space="0" w:color="auto"/>
        <w:right w:val="none" w:sz="0" w:space="0" w:color="auto"/>
      </w:divBdr>
    </w:div>
    <w:div w:id="521742135">
      <w:bodyDiv w:val="1"/>
      <w:marLeft w:val="0"/>
      <w:marRight w:val="0"/>
      <w:marTop w:val="0"/>
      <w:marBottom w:val="0"/>
      <w:divBdr>
        <w:top w:val="none" w:sz="0" w:space="0" w:color="auto"/>
        <w:left w:val="none" w:sz="0" w:space="0" w:color="auto"/>
        <w:bottom w:val="none" w:sz="0" w:space="0" w:color="auto"/>
        <w:right w:val="none" w:sz="0" w:space="0" w:color="auto"/>
      </w:divBdr>
    </w:div>
    <w:div w:id="533546198">
      <w:bodyDiv w:val="1"/>
      <w:marLeft w:val="0"/>
      <w:marRight w:val="0"/>
      <w:marTop w:val="0"/>
      <w:marBottom w:val="0"/>
      <w:divBdr>
        <w:top w:val="none" w:sz="0" w:space="0" w:color="auto"/>
        <w:left w:val="none" w:sz="0" w:space="0" w:color="auto"/>
        <w:bottom w:val="none" w:sz="0" w:space="0" w:color="auto"/>
        <w:right w:val="none" w:sz="0" w:space="0" w:color="auto"/>
      </w:divBdr>
    </w:div>
    <w:div w:id="534851994">
      <w:bodyDiv w:val="1"/>
      <w:marLeft w:val="0"/>
      <w:marRight w:val="0"/>
      <w:marTop w:val="0"/>
      <w:marBottom w:val="0"/>
      <w:divBdr>
        <w:top w:val="none" w:sz="0" w:space="0" w:color="auto"/>
        <w:left w:val="none" w:sz="0" w:space="0" w:color="auto"/>
        <w:bottom w:val="none" w:sz="0" w:space="0" w:color="auto"/>
        <w:right w:val="none" w:sz="0" w:space="0" w:color="auto"/>
      </w:divBdr>
    </w:div>
    <w:div w:id="538393502">
      <w:bodyDiv w:val="1"/>
      <w:marLeft w:val="0"/>
      <w:marRight w:val="0"/>
      <w:marTop w:val="0"/>
      <w:marBottom w:val="0"/>
      <w:divBdr>
        <w:top w:val="none" w:sz="0" w:space="0" w:color="auto"/>
        <w:left w:val="none" w:sz="0" w:space="0" w:color="auto"/>
        <w:bottom w:val="none" w:sz="0" w:space="0" w:color="auto"/>
        <w:right w:val="none" w:sz="0" w:space="0" w:color="auto"/>
      </w:divBdr>
    </w:div>
    <w:div w:id="538711036">
      <w:bodyDiv w:val="1"/>
      <w:marLeft w:val="0"/>
      <w:marRight w:val="0"/>
      <w:marTop w:val="0"/>
      <w:marBottom w:val="0"/>
      <w:divBdr>
        <w:top w:val="none" w:sz="0" w:space="0" w:color="auto"/>
        <w:left w:val="none" w:sz="0" w:space="0" w:color="auto"/>
        <w:bottom w:val="none" w:sz="0" w:space="0" w:color="auto"/>
        <w:right w:val="none" w:sz="0" w:space="0" w:color="auto"/>
      </w:divBdr>
      <w:divsChild>
        <w:div w:id="1754862040">
          <w:marLeft w:val="0"/>
          <w:marRight w:val="0"/>
          <w:marTop w:val="0"/>
          <w:marBottom w:val="0"/>
          <w:divBdr>
            <w:top w:val="none" w:sz="0" w:space="0" w:color="auto"/>
            <w:left w:val="none" w:sz="0" w:space="0" w:color="auto"/>
            <w:bottom w:val="none" w:sz="0" w:space="0" w:color="auto"/>
            <w:right w:val="none" w:sz="0" w:space="0" w:color="auto"/>
          </w:divBdr>
        </w:div>
      </w:divsChild>
    </w:div>
    <w:div w:id="540096715">
      <w:bodyDiv w:val="1"/>
      <w:marLeft w:val="0"/>
      <w:marRight w:val="0"/>
      <w:marTop w:val="0"/>
      <w:marBottom w:val="0"/>
      <w:divBdr>
        <w:top w:val="none" w:sz="0" w:space="0" w:color="auto"/>
        <w:left w:val="none" w:sz="0" w:space="0" w:color="auto"/>
        <w:bottom w:val="none" w:sz="0" w:space="0" w:color="auto"/>
        <w:right w:val="none" w:sz="0" w:space="0" w:color="auto"/>
      </w:divBdr>
    </w:div>
    <w:div w:id="560602157">
      <w:bodyDiv w:val="1"/>
      <w:marLeft w:val="0"/>
      <w:marRight w:val="0"/>
      <w:marTop w:val="0"/>
      <w:marBottom w:val="0"/>
      <w:divBdr>
        <w:top w:val="none" w:sz="0" w:space="0" w:color="auto"/>
        <w:left w:val="none" w:sz="0" w:space="0" w:color="auto"/>
        <w:bottom w:val="none" w:sz="0" w:space="0" w:color="auto"/>
        <w:right w:val="none" w:sz="0" w:space="0" w:color="auto"/>
      </w:divBdr>
    </w:div>
    <w:div w:id="566037825">
      <w:bodyDiv w:val="1"/>
      <w:marLeft w:val="0"/>
      <w:marRight w:val="0"/>
      <w:marTop w:val="0"/>
      <w:marBottom w:val="0"/>
      <w:divBdr>
        <w:top w:val="none" w:sz="0" w:space="0" w:color="auto"/>
        <w:left w:val="none" w:sz="0" w:space="0" w:color="auto"/>
        <w:bottom w:val="none" w:sz="0" w:space="0" w:color="auto"/>
        <w:right w:val="none" w:sz="0" w:space="0" w:color="auto"/>
      </w:divBdr>
    </w:div>
    <w:div w:id="606274605">
      <w:bodyDiv w:val="1"/>
      <w:marLeft w:val="0"/>
      <w:marRight w:val="0"/>
      <w:marTop w:val="0"/>
      <w:marBottom w:val="0"/>
      <w:divBdr>
        <w:top w:val="none" w:sz="0" w:space="0" w:color="auto"/>
        <w:left w:val="none" w:sz="0" w:space="0" w:color="auto"/>
        <w:bottom w:val="none" w:sz="0" w:space="0" w:color="auto"/>
        <w:right w:val="none" w:sz="0" w:space="0" w:color="auto"/>
      </w:divBdr>
    </w:div>
    <w:div w:id="612127833">
      <w:bodyDiv w:val="1"/>
      <w:marLeft w:val="0"/>
      <w:marRight w:val="0"/>
      <w:marTop w:val="0"/>
      <w:marBottom w:val="0"/>
      <w:divBdr>
        <w:top w:val="none" w:sz="0" w:space="0" w:color="auto"/>
        <w:left w:val="none" w:sz="0" w:space="0" w:color="auto"/>
        <w:bottom w:val="none" w:sz="0" w:space="0" w:color="auto"/>
        <w:right w:val="none" w:sz="0" w:space="0" w:color="auto"/>
      </w:divBdr>
    </w:div>
    <w:div w:id="629945190">
      <w:bodyDiv w:val="1"/>
      <w:marLeft w:val="0"/>
      <w:marRight w:val="0"/>
      <w:marTop w:val="0"/>
      <w:marBottom w:val="0"/>
      <w:divBdr>
        <w:top w:val="none" w:sz="0" w:space="0" w:color="auto"/>
        <w:left w:val="none" w:sz="0" w:space="0" w:color="auto"/>
        <w:bottom w:val="none" w:sz="0" w:space="0" w:color="auto"/>
        <w:right w:val="none" w:sz="0" w:space="0" w:color="auto"/>
      </w:divBdr>
    </w:div>
    <w:div w:id="666323349">
      <w:bodyDiv w:val="1"/>
      <w:marLeft w:val="0"/>
      <w:marRight w:val="0"/>
      <w:marTop w:val="0"/>
      <w:marBottom w:val="0"/>
      <w:divBdr>
        <w:top w:val="none" w:sz="0" w:space="0" w:color="auto"/>
        <w:left w:val="none" w:sz="0" w:space="0" w:color="auto"/>
        <w:bottom w:val="none" w:sz="0" w:space="0" w:color="auto"/>
        <w:right w:val="none" w:sz="0" w:space="0" w:color="auto"/>
      </w:divBdr>
    </w:div>
    <w:div w:id="680939364">
      <w:bodyDiv w:val="1"/>
      <w:marLeft w:val="0"/>
      <w:marRight w:val="0"/>
      <w:marTop w:val="0"/>
      <w:marBottom w:val="0"/>
      <w:divBdr>
        <w:top w:val="none" w:sz="0" w:space="0" w:color="auto"/>
        <w:left w:val="none" w:sz="0" w:space="0" w:color="auto"/>
        <w:bottom w:val="none" w:sz="0" w:space="0" w:color="auto"/>
        <w:right w:val="none" w:sz="0" w:space="0" w:color="auto"/>
      </w:divBdr>
      <w:divsChild>
        <w:div w:id="104888289">
          <w:marLeft w:val="0"/>
          <w:marRight w:val="0"/>
          <w:marTop w:val="0"/>
          <w:marBottom w:val="0"/>
          <w:divBdr>
            <w:top w:val="none" w:sz="0" w:space="0" w:color="auto"/>
            <w:left w:val="none" w:sz="0" w:space="0" w:color="auto"/>
            <w:bottom w:val="none" w:sz="0" w:space="0" w:color="auto"/>
            <w:right w:val="none" w:sz="0" w:space="0" w:color="auto"/>
          </w:divBdr>
        </w:div>
      </w:divsChild>
    </w:div>
    <w:div w:id="686716797">
      <w:bodyDiv w:val="1"/>
      <w:marLeft w:val="0"/>
      <w:marRight w:val="0"/>
      <w:marTop w:val="0"/>
      <w:marBottom w:val="0"/>
      <w:divBdr>
        <w:top w:val="none" w:sz="0" w:space="0" w:color="auto"/>
        <w:left w:val="none" w:sz="0" w:space="0" w:color="auto"/>
        <w:bottom w:val="none" w:sz="0" w:space="0" w:color="auto"/>
        <w:right w:val="none" w:sz="0" w:space="0" w:color="auto"/>
      </w:divBdr>
    </w:div>
    <w:div w:id="693923364">
      <w:bodyDiv w:val="1"/>
      <w:marLeft w:val="0"/>
      <w:marRight w:val="0"/>
      <w:marTop w:val="0"/>
      <w:marBottom w:val="0"/>
      <w:divBdr>
        <w:top w:val="none" w:sz="0" w:space="0" w:color="auto"/>
        <w:left w:val="none" w:sz="0" w:space="0" w:color="auto"/>
        <w:bottom w:val="none" w:sz="0" w:space="0" w:color="auto"/>
        <w:right w:val="none" w:sz="0" w:space="0" w:color="auto"/>
      </w:divBdr>
    </w:div>
    <w:div w:id="694694094">
      <w:bodyDiv w:val="1"/>
      <w:marLeft w:val="0"/>
      <w:marRight w:val="0"/>
      <w:marTop w:val="0"/>
      <w:marBottom w:val="0"/>
      <w:divBdr>
        <w:top w:val="none" w:sz="0" w:space="0" w:color="auto"/>
        <w:left w:val="none" w:sz="0" w:space="0" w:color="auto"/>
        <w:bottom w:val="none" w:sz="0" w:space="0" w:color="auto"/>
        <w:right w:val="none" w:sz="0" w:space="0" w:color="auto"/>
      </w:divBdr>
      <w:divsChild>
        <w:div w:id="690036742">
          <w:marLeft w:val="0"/>
          <w:marRight w:val="0"/>
          <w:marTop w:val="0"/>
          <w:marBottom w:val="0"/>
          <w:divBdr>
            <w:top w:val="none" w:sz="0" w:space="0" w:color="auto"/>
            <w:left w:val="none" w:sz="0" w:space="0" w:color="auto"/>
            <w:bottom w:val="none" w:sz="0" w:space="0" w:color="auto"/>
            <w:right w:val="none" w:sz="0" w:space="0" w:color="auto"/>
          </w:divBdr>
        </w:div>
      </w:divsChild>
    </w:div>
    <w:div w:id="756487606">
      <w:bodyDiv w:val="1"/>
      <w:marLeft w:val="0"/>
      <w:marRight w:val="0"/>
      <w:marTop w:val="0"/>
      <w:marBottom w:val="0"/>
      <w:divBdr>
        <w:top w:val="none" w:sz="0" w:space="0" w:color="auto"/>
        <w:left w:val="none" w:sz="0" w:space="0" w:color="auto"/>
        <w:bottom w:val="none" w:sz="0" w:space="0" w:color="auto"/>
        <w:right w:val="none" w:sz="0" w:space="0" w:color="auto"/>
      </w:divBdr>
      <w:divsChild>
        <w:div w:id="632444441">
          <w:marLeft w:val="0"/>
          <w:marRight w:val="0"/>
          <w:marTop w:val="0"/>
          <w:marBottom w:val="0"/>
          <w:divBdr>
            <w:top w:val="none" w:sz="0" w:space="0" w:color="auto"/>
            <w:left w:val="none" w:sz="0" w:space="0" w:color="auto"/>
            <w:bottom w:val="none" w:sz="0" w:space="0" w:color="auto"/>
            <w:right w:val="none" w:sz="0" w:space="0" w:color="auto"/>
          </w:divBdr>
        </w:div>
      </w:divsChild>
    </w:div>
    <w:div w:id="781998684">
      <w:bodyDiv w:val="1"/>
      <w:marLeft w:val="0"/>
      <w:marRight w:val="0"/>
      <w:marTop w:val="0"/>
      <w:marBottom w:val="0"/>
      <w:divBdr>
        <w:top w:val="none" w:sz="0" w:space="0" w:color="auto"/>
        <w:left w:val="none" w:sz="0" w:space="0" w:color="auto"/>
        <w:bottom w:val="none" w:sz="0" w:space="0" w:color="auto"/>
        <w:right w:val="none" w:sz="0" w:space="0" w:color="auto"/>
      </w:divBdr>
      <w:divsChild>
        <w:div w:id="669867236">
          <w:marLeft w:val="0"/>
          <w:marRight w:val="0"/>
          <w:marTop w:val="0"/>
          <w:marBottom w:val="0"/>
          <w:divBdr>
            <w:top w:val="none" w:sz="0" w:space="0" w:color="auto"/>
            <w:left w:val="none" w:sz="0" w:space="0" w:color="auto"/>
            <w:bottom w:val="none" w:sz="0" w:space="0" w:color="auto"/>
            <w:right w:val="none" w:sz="0" w:space="0" w:color="auto"/>
          </w:divBdr>
        </w:div>
      </w:divsChild>
    </w:div>
    <w:div w:id="795102483">
      <w:bodyDiv w:val="1"/>
      <w:marLeft w:val="0"/>
      <w:marRight w:val="0"/>
      <w:marTop w:val="0"/>
      <w:marBottom w:val="0"/>
      <w:divBdr>
        <w:top w:val="none" w:sz="0" w:space="0" w:color="auto"/>
        <w:left w:val="none" w:sz="0" w:space="0" w:color="auto"/>
        <w:bottom w:val="none" w:sz="0" w:space="0" w:color="auto"/>
        <w:right w:val="none" w:sz="0" w:space="0" w:color="auto"/>
      </w:divBdr>
    </w:div>
    <w:div w:id="806819172">
      <w:bodyDiv w:val="1"/>
      <w:marLeft w:val="0"/>
      <w:marRight w:val="0"/>
      <w:marTop w:val="0"/>
      <w:marBottom w:val="0"/>
      <w:divBdr>
        <w:top w:val="none" w:sz="0" w:space="0" w:color="auto"/>
        <w:left w:val="none" w:sz="0" w:space="0" w:color="auto"/>
        <w:bottom w:val="none" w:sz="0" w:space="0" w:color="auto"/>
        <w:right w:val="none" w:sz="0" w:space="0" w:color="auto"/>
      </w:divBdr>
    </w:div>
    <w:div w:id="828449652">
      <w:bodyDiv w:val="1"/>
      <w:marLeft w:val="0"/>
      <w:marRight w:val="0"/>
      <w:marTop w:val="0"/>
      <w:marBottom w:val="0"/>
      <w:divBdr>
        <w:top w:val="none" w:sz="0" w:space="0" w:color="auto"/>
        <w:left w:val="none" w:sz="0" w:space="0" w:color="auto"/>
        <w:bottom w:val="none" w:sz="0" w:space="0" w:color="auto"/>
        <w:right w:val="none" w:sz="0" w:space="0" w:color="auto"/>
      </w:divBdr>
    </w:div>
    <w:div w:id="858349429">
      <w:bodyDiv w:val="1"/>
      <w:marLeft w:val="0"/>
      <w:marRight w:val="0"/>
      <w:marTop w:val="0"/>
      <w:marBottom w:val="0"/>
      <w:divBdr>
        <w:top w:val="none" w:sz="0" w:space="0" w:color="auto"/>
        <w:left w:val="none" w:sz="0" w:space="0" w:color="auto"/>
        <w:bottom w:val="none" w:sz="0" w:space="0" w:color="auto"/>
        <w:right w:val="none" w:sz="0" w:space="0" w:color="auto"/>
      </w:divBdr>
    </w:div>
    <w:div w:id="863982215">
      <w:bodyDiv w:val="1"/>
      <w:marLeft w:val="0"/>
      <w:marRight w:val="0"/>
      <w:marTop w:val="0"/>
      <w:marBottom w:val="0"/>
      <w:divBdr>
        <w:top w:val="none" w:sz="0" w:space="0" w:color="auto"/>
        <w:left w:val="none" w:sz="0" w:space="0" w:color="auto"/>
        <w:bottom w:val="none" w:sz="0" w:space="0" w:color="auto"/>
        <w:right w:val="none" w:sz="0" w:space="0" w:color="auto"/>
      </w:divBdr>
    </w:div>
    <w:div w:id="870725854">
      <w:bodyDiv w:val="1"/>
      <w:marLeft w:val="0"/>
      <w:marRight w:val="0"/>
      <w:marTop w:val="0"/>
      <w:marBottom w:val="0"/>
      <w:divBdr>
        <w:top w:val="none" w:sz="0" w:space="0" w:color="auto"/>
        <w:left w:val="none" w:sz="0" w:space="0" w:color="auto"/>
        <w:bottom w:val="none" w:sz="0" w:space="0" w:color="auto"/>
        <w:right w:val="none" w:sz="0" w:space="0" w:color="auto"/>
      </w:divBdr>
    </w:div>
    <w:div w:id="892815774">
      <w:bodyDiv w:val="1"/>
      <w:marLeft w:val="0"/>
      <w:marRight w:val="0"/>
      <w:marTop w:val="0"/>
      <w:marBottom w:val="0"/>
      <w:divBdr>
        <w:top w:val="none" w:sz="0" w:space="0" w:color="auto"/>
        <w:left w:val="none" w:sz="0" w:space="0" w:color="auto"/>
        <w:bottom w:val="none" w:sz="0" w:space="0" w:color="auto"/>
        <w:right w:val="none" w:sz="0" w:space="0" w:color="auto"/>
      </w:divBdr>
    </w:div>
    <w:div w:id="914629840">
      <w:bodyDiv w:val="1"/>
      <w:marLeft w:val="0"/>
      <w:marRight w:val="0"/>
      <w:marTop w:val="0"/>
      <w:marBottom w:val="0"/>
      <w:divBdr>
        <w:top w:val="none" w:sz="0" w:space="0" w:color="auto"/>
        <w:left w:val="none" w:sz="0" w:space="0" w:color="auto"/>
        <w:bottom w:val="none" w:sz="0" w:space="0" w:color="auto"/>
        <w:right w:val="none" w:sz="0" w:space="0" w:color="auto"/>
      </w:divBdr>
      <w:divsChild>
        <w:div w:id="239951583">
          <w:marLeft w:val="0"/>
          <w:marRight w:val="0"/>
          <w:marTop w:val="0"/>
          <w:marBottom w:val="0"/>
          <w:divBdr>
            <w:top w:val="none" w:sz="0" w:space="0" w:color="auto"/>
            <w:left w:val="none" w:sz="0" w:space="0" w:color="auto"/>
            <w:bottom w:val="none" w:sz="0" w:space="0" w:color="auto"/>
            <w:right w:val="none" w:sz="0" w:space="0" w:color="auto"/>
          </w:divBdr>
        </w:div>
      </w:divsChild>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935866745">
      <w:bodyDiv w:val="1"/>
      <w:marLeft w:val="0"/>
      <w:marRight w:val="0"/>
      <w:marTop w:val="0"/>
      <w:marBottom w:val="0"/>
      <w:divBdr>
        <w:top w:val="none" w:sz="0" w:space="0" w:color="auto"/>
        <w:left w:val="none" w:sz="0" w:space="0" w:color="auto"/>
        <w:bottom w:val="none" w:sz="0" w:space="0" w:color="auto"/>
        <w:right w:val="none" w:sz="0" w:space="0" w:color="auto"/>
      </w:divBdr>
    </w:div>
    <w:div w:id="946699217">
      <w:bodyDiv w:val="1"/>
      <w:marLeft w:val="0"/>
      <w:marRight w:val="0"/>
      <w:marTop w:val="0"/>
      <w:marBottom w:val="0"/>
      <w:divBdr>
        <w:top w:val="none" w:sz="0" w:space="0" w:color="auto"/>
        <w:left w:val="none" w:sz="0" w:space="0" w:color="auto"/>
        <w:bottom w:val="none" w:sz="0" w:space="0" w:color="auto"/>
        <w:right w:val="none" w:sz="0" w:space="0" w:color="auto"/>
      </w:divBdr>
    </w:div>
    <w:div w:id="980157001">
      <w:bodyDiv w:val="1"/>
      <w:marLeft w:val="0"/>
      <w:marRight w:val="0"/>
      <w:marTop w:val="0"/>
      <w:marBottom w:val="0"/>
      <w:divBdr>
        <w:top w:val="none" w:sz="0" w:space="0" w:color="auto"/>
        <w:left w:val="none" w:sz="0" w:space="0" w:color="auto"/>
        <w:bottom w:val="none" w:sz="0" w:space="0" w:color="auto"/>
        <w:right w:val="none" w:sz="0" w:space="0" w:color="auto"/>
      </w:divBdr>
    </w:div>
    <w:div w:id="1016033544">
      <w:bodyDiv w:val="1"/>
      <w:marLeft w:val="0"/>
      <w:marRight w:val="0"/>
      <w:marTop w:val="0"/>
      <w:marBottom w:val="0"/>
      <w:divBdr>
        <w:top w:val="none" w:sz="0" w:space="0" w:color="auto"/>
        <w:left w:val="none" w:sz="0" w:space="0" w:color="auto"/>
        <w:bottom w:val="none" w:sz="0" w:space="0" w:color="auto"/>
        <w:right w:val="none" w:sz="0" w:space="0" w:color="auto"/>
      </w:divBdr>
    </w:div>
    <w:div w:id="1040475578">
      <w:bodyDiv w:val="1"/>
      <w:marLeft w:val="0"/>
      <w:marRight w:val="0"/>
      <w:marTop w:val="0"/>
      <w:marBottom w:val="0"/>
      <w:divBdr>
        <w:top w:val="none" w:sz="0" w:space="0" w:color="auto"/>
        <w:left w:val="none" w:sz="0" w:space="0" w:color="auto"/>
        <w:bottom w:val="none" w:sz="0" w:space="0" w:color="auto"/>
        <w:right w:val="none" w:sz="0" w:space="0" w:color="auto"/>
      </w:divBdr>
      <w:divsChild>
        <w:div w:id="316998154">
          <w:marLeft w:val="0"/>
          <w:marRight w:val="0"/>
          <w:marTop w:val="0"/>
          <w:marBottom w:val="0"/>
          <w:divBdr>
            <w:top w:val="none" w:sz="0" w:space="0" w:color="auto"/>
            <w:left w:val="none" w:sz="0" w:space="0" w:color="auto"/>
            <w:bottom w:val="none" w:sz="0" w:space="0" w:color="auto"/>
            <w:right w:val="none" w:sz="0" w:space="0" w:color="auto"/>
          </w:divBdr>
        </w:div>
      </w:divsChild>
    </w:div>
    <w:div w:id="1119255161">
      <w:bodyDiv w:val="1"/>
      <w:marLeft w:val="0"/>
      <w:marRight w:val="0"/>
      <w:marTop w:val="0"/>
      <w:marBottom w:val="0"/>
      <w:divBdr>
        <w:top w:val="none" w:sz="0" w:space="0" w:color="auto"/>
        <w:left w:val="none" w:sz="0" w:space="0" w:color="auto"/>
        <w:bottom w:val="none" w:sz="0" w:space="0" w:color="auto"/>
        <w:right w:val="none" w:sz="0" w:space="0" w:color="auto"/>
      </w:divBdr>
    </w:div>
    <w:div w:id="1124157448">
      <w:bodyDiv w:val="1"/>
      <w:marLeft w:val="0"/>
      <w:marRight w:val="0"/>
      <w:marTop w:val="0"/>
      <w:marBottom w:val="0"/>
      <w:divBdr>
        <w:top w:val="none" w:sz="0" w:space="0" w:color="auto"/>
        <w:left w:val="none" w:sz="0" w:space="0" w:color="auto"/>
        <w:bottom w:val="none" w:sz="0" w:space="0" w:color="auto"/>
        <w:right w:val="none" w:sz="0" w:space="0" w:color="auto"/>
      </w:divBdr>
    </w:div>
    <w:div w:id="1135101756">
      <w:bodyDiv w:val="1"/>
      <w:marLeft w:val="0"/>
      <w:marRight w:val="0"/>
      <w:marTop w:val="0"/>
      <w:marBottom w:val="0"/>
      <w:divBdr>
        <w:top w:val="none" w:sz="0" w:space="0" w:color="auto"/>
        <w:left w:val="none" w:sz="0" w:space="0" w:color="auto"/>
        <w:bottom w:val="none" w:sz="0" w:space="0" w:color="auto"/>
        <w:right w:val="none" w:sz="0" w:space="0" w:color="auto"/>
      </w:divBdr>
    </w:div>
    <w:div w:id="1146121009">
      <w:bodyDiv w:val="1"/>
      <w:marLeft w:val="0"/>
      <w:marRight w:val="0"/>
      <w:marTop w:val="0"/>
      <w:marBottom w:val="0"/>
      <w:divBdr>
        <w:top w:val="none" w:sz="0" w:space="0" w:color="auto"/>
        <w:left w:val="none" w:sz="0" w:space="0" w:color="auto"/>
        <w:bottom w:val="none" w:sz="0" w:space="0" w:color="auto"/>
        <w:right w:val="none" w:sz="0" w:space="0" w:color="auto"/>
      </w:divBdr>
      <w:divsChild>
        <w:div w:id="484467040">
          <w:marLeft w:val="0"/>
          <w:marRight w:val="0"/>
          <w:marTop w:val="0"/>
          <w:marBottom w:val="0"/>
          <w:divBdr>
            <w:top w:val="none" w:sz="0" w:space="0" w:color="auto"/>
            <w:left w:val="none" w:sz="0" w:space="0" w:color="auto"/>
            <w:bottom w:val="none" w:sz="0" w:space="0" w:color="auto"/>
            <w:right w:val="none" w:sz="0" w:space="0" w:color="auto"/>
          </w:divBdr>
        </w:div>
      </w:divsChild>
    </w:div>
    <w:div w:id="1152987938">
      <w:bodyDiv w:val="1"/>
      <w:marLeft w:val="0"/>
      <w:marRight w:val="0"/>
      <w:marTop w:val="0"/>
      <w:marBottom w:val="0"/>
      <w:divBdr>
        <w:top w:val="none" w:sz="0" w:space="0" w:color="auto"/>
        <w:left w:val="none" w:sz="0" w:space="0" w:color="auto"/>
        <w:bottom w:val="none" w:sz="0" w:space="0" w:color="auto"/>
        <w:right w:val="none" w:sz="0" w:space="0" w:color="auto"/>
      </w:divBdr>
      <w:divsChild>
        <w:div w:id="105933593">
          <w:marLeft w:val="0"/>
          <w:marRight w:val="0"/>
          <w:marTop w:val="0"/>
          <w:marBottom w:val="0"/>
          <w:divBdr>
            <w:top w:val="none" w:sz="0" w:space="0" w:color="auto"/>
            <w:left w:val="none" w:sz="0" w:space="0" w:color="auto"/>
            <w:bottom w:val="none" w:sz="0" w:space="0" w:color="auto"/>
            <w:right w:val="none" w:sz="0" w:space="0" w:color="auto"/>
          </w:divBdr>
        </w:div>
      </w:divsChild>
    </w:div>
    <w:div w:id="1178545562">
      <w:bodyDiv w:val="1"/>
      <w:marLeft w:val="0"/>
      <w:marRight w:val="0"/>
      <w:marTop w:val="0"/>
      <w:marBottom w:val="0"/>
      <w:divBdr>
        <w:top w:val="none" w:sz="0" w:space="0" w:color="auto"/>
        <w:left w:val="none" w:sz="0" w:space="0" w:color="auto"/>
        <w:bottom w:val="none" w:sz="0" w:space="0" w:color="auto"/>
        <w:right w:val="none" w:sz="0" w:space="0" w:color="auto"/>
      </w:divBdr>
      <w:divsChild>
        <w:div w:id="962034088">
          <w:marLeft w:val="0"/>
          <w:marRight w:val="0"/>
          <w:marTop w:val="0"/>
          <w:marBottom w:val="0"/>
          <w:divBdr>
            <w:top w:val="none" w:sz="0" w:space="0" w:color="auto"/>
            <w:left w:val="none" w:sz="0" w:space="0" w:color="auto"/>
            <w:bottom w:val="none" w:sz="0" w:space="0" w:color="auto"/>
            <w:right w:val="none" w:sz="0" w:space="0" w:color="auto"/>
          </w:divBdr>
        </w:div>
      </w:divsChild>
    </w:div>
    <w:div w:id="1184443826">
      <w:bodyDiv w:val="1"/>
      <w:marLeft w:val="0"/>
      <w:marRight w:val="0"/>
      <w:marTop w:val="0"/>
      <w:marBottom w:val="0"/>
      <w:divBdr>
        <w:top w:val="none" w:sz="0" w:space="0" w:color="auto"/>
        <w:left w:val="none" w:sz="0" w:space="0" w:color="auto"/>
        <w:bottom w:val="none" w:sz="0" w:space="0" w:color="auto"/>
        <w:right w:val="none" w:sz="0" w:space="0" w:color="auto"/>
      </w:divBdr>
      <w:divsChild>
        <w:div w:id="1773941205">
          <w:marLeft w:val="0"/>
          <w:marRight w:val="0"/>
          <w:marTop w:val="0"/>
          <w:marBottom w:val="0"/>
          <w:divBdr>
            <w:top w:val="none" w:sz="0" w:space="0" w:color="auto"/>
            <w:left w:val="none" w:sz="0" w:space="0" w:color="auto"/>
            <w:bottom w:val="none" w:sz="0" w:space="0" w:color="auto"/>
            <w:right w:val="none" w:sz="0" w:space="0" w:color="auto"/>
          </w:divBdr>
        </w:div>
      </w:divsChild>
    </w:div>
    <w:div w:id="1220703153">
      <w:bodyDiv w:val="1"/>
      <w:marLeft w:val="0"/>
      <w:marRight w:val="0"/>
      <w:marTop w:val="0"/>
      <w:marBottom w:val="0"/>
      <w:divBdr>
        <w:top w:val="none" w:sz="0" w:space="0" w:color="auto"/>
        <w:left w:val="none" w:sz="0" w:space="0" w:color="auto"/>
        <w:bottom w:val="none" w:sz="0" w:space="0" w:color="auto"/>
        <w:right w:val="none" w:sz="0" w:space="0" w:color="auto"/>
      </w:divBdr>
    </w:div>
    <w:div w:id="1252087080">
      <w:bodyDiv w:val="1"/>
      <w:marLeft w:val="0"/>
      <w:marRight w:val="0"/>
      <w:marTop w:val="0"/>
      <w:marBottom w:val="0"/>
      <w:divBdr>
        <w:top w:val="none" w:sz="0" w:space="0" w:color="auto"/>
        <w:left w:val="none" w:sz="0" w:space="0" w:color="auto"/>
        <w:bottom w:val="none" w:sz="0" w:space="0" w:color="auto"/>
        <w:right w:val="none" w:sz="0" w:space="0" w:color="auto"/>
      </w:divBdr>
    </w:div>
    <w:div w:id="1258172700">
      <w:bodyDiv w:val="1"/>
      <w:marLeft w:val="0"/>
      <w:marRight w:val="0"/>
      <w:marTop w:val="0"/>
      <w:marBottom w:val="0"/>
      <w:divBdr>
        <w:top w:val="none" w:sz="0" w:space="0" w:color="auto"/>
        <w:left w:val="none" w:sz="0" w:space="0" w:color="auto"/>
        <w:bottom w:val="none" w:sz="0" w:space="0" w:color="auto"/>
        <w:right w:val="none" w:sz="0" w:space="0" w:color="auto"/>
      </w:divBdr>
    </w:div>
    <w:div w:id="1293174737">
      <w:bodyDiv w:val="1"/>
      <w:marLeft w:val="0"/>
      <w:marRight w:val="0"/>
      <w:marTop w:val="0"/>
      <w:marBottom w:val="0"/>
      <w:divBdr>
        <w:top w:val="none" w:sz="0" w:space="0" w:color="auto"/>
        <w:left w:val="none" w:sz="0" w:space="0" w:color="auto"/>
        <w:bottom w:val="none" w:sz="0" w:space="0" w:color="auto"/>
        <w:right w:val="none" w:sz="0" w:space="0" w:color="auto"/>
      </w:divBdr>
    </w:div>
    <w:div w:id="1308128448">
      <w:bodyDiv w:val="1"/>
      <w:marLeft w:val="0"/>
      <w:marRight w:val="0"/>
      <w:marTop w:val="0"/>
      <w:marBottom w:val="0"/>
      <w:divBdr>
        <w:top w:val="none" w:sz="0" w:space="0" w:color="auto"/>
        <w:left w:val="none" w:sz="0" w:space="0" w:color="auto"/>
        <w:bottom w:val="none" w:sz="0" w:space="0" w:color="auto"/>
        <w:right w:val="none" w:sz="0" w:space="0" w:color="auto"/>
      </w:divBdr>
    </w:div>
    <w:div w:id="1311058876">
      <w:bodyDiv w:val="1"/>
      <w:marLeft w:val="0"/>
      <w:marRight w:val="0"/>
      <w:marTop w:val="0"/>
      <w:marBottom w:val="0"/>
      <w:divBdr>
        <w:top w:val="none" w:sz="0" w:space="0" w:color="auto"/>
        <w:left w:val="none" w:sz="0" w:space="0" w:color="auto"/>
        <w:bottom w:val="none" w:sz="0" w:space="0" w:color="auto"/>
        <w:right w:val="none" w:sz="0" w:space="0" w:color="auto"/>
      </w:divBdr>
      <w:divsChild>
        <w:div w:id="1450973978">
          <w:marLeft w:val="0"/>
          <w:marRight w:val="0"/>
          <w:marTop w:val="0"/>
          <w:marBottom w:val="0"/>
          <w:divBdr>
            <w:top w:val="none" w:sz="0" w:space="0" w:color="auto"/>
            <w:left w:val="none" w:sz="0" w:space="0" w:color="auto"/>
            <w:bottom w:val="none" w:sz="0" w:space="0" w:color="auto"/>
            <w:right w:val="none" w:sz="0" w:space="0" w:color="auto"/>
          </w:divBdr>
        </w:div>
      </w:divsChild>
    </w:div>
    <w:div w:id="1332297502">
      <w:bodyDiv w:val="1"/>
      <w:marLeft w:val="0"/>
      <w:marRight w:val="0"/>
      <w:marTop w:val="0"/>
      <w:marBottom w:val="0"/>
      <w:divBdr>
        <w:top w:val="none" w:sz="0" w:space="0" w:color="auto"/>
        <w:left w:val="none" w:sz="0" w:space="0" w:color="auto"/>
        <w:bottom w:val="none" w:sz="0" w:space="0" w:color="auto"/>
        <w:right w:val="none" w:sz="0" w:space="0" w:color="auto"/>
      </w:divBdr>
    </w:div>
    <w:div w:id="1352756806">
      <w:bodyDiv w:val="1"/>
      <w:marLeft w:val="0"/>
      <w:marRight w:val="0"/>
      <w:marTop w:val="0"/>
      <w:marBottom w:val="0"/>
      <w:divBdr>
        <w:top w:val="none" w:sz="0" w:space="0" w:color="auto"/>
        <w:left w:val="none" w:sz="0" w:space="0" w:color="auto"/>
        <w:bottom w:val="none" w:sz="0" w:space="0" w:color="auto"/>
        <w:right w:val="none" w:sz="0" w:space="0" w:color="auto"/>
      </w:divBdr>
    </w:div>
    <w:div w:id="1359162880">
      <w:bodyDiv w:val="1"/>
      <w:marLeft w:val="0"/>
      <w:marRight w:val="0"/>
      <w:marTop w:val="0"/>
      <w:marBottom w:val="0"/>
      <w:divBdr>
        <w:top w:val="none" w:sz="0" w:space="0" w:color="auto"/>
        <w:left w:val="none" w:sz="0" w:space="0" w:color="auto"/>
        <w:bottom w:val="none" w:sz="0" w:space="0" w:color="auto"/>
        <w:right w:val="none" w:sz="0" w:space="0" w:color="auto"/>
      </w:divBdr>
    </w:div>
    <w:div w:id="1379628016">
      <w:bodyDiv w:val="1"/>
      <w:marLeft w:val="0"/>
      <w:marRight w:val="0"/>
      <w:marTop w:val="0"/>
      <w:marBottom w:val="0"/>
      <w:divBdr>
        <w:top w:val="none" w:sz="0" w:space="0" w:color="auto"/>
        <w:left w:val="none" w:sz="0" w:space="0" w:color="auto"/>
        <w:bottom w:val="none" w:sz="0" w:space="0" w:color="auto"/>
        <w:right w:val="none" w:sz="0" w:space="0" w:color="auto"/>
      </w:divBdr>
    </w:div>
    <w:div w:id="1393310699">
      <w:bodyDiv w:val="1"/>
      <w:marLeft w:val="0"/>
      <w:marRight w:val="0"/>
      <w:marTop w:val="0"/>
      <w:marBottom w:val="0"/>
      <w:divBdr>
        <w:top w:val="none" w:sz="0" w:space="0" w:color="auto"/>
        <w:left w:val="none" w:sz="0" w:space="0" w:color="auto"/>
        <w:bottom w:val="none" w:sz="0" w:space="0" w:color="auto"/>
        <w:right w:val="none" w:sz="0" w:space="0" w:color="auto"/>
      </w:divBdr>
    </w:div>
    <w:div w:id="1395540404">
      <w:bodyDiv w:val="1"/>
      <w:marLeft w:val="0"/>
      <w:marRight w:val="0"/>
      <w:marTop w:val="0"/>
      <w:marBottom w:val="0"/>
      <w:divBdr>
        <w:top w:val="none" w:sz="0" w:space="0" w:color="auto"/>
        <w:left w:val="none" w:sz="0" w:space="0" w:color="auto"/>
        <w:bottom w:val="none" w:sz="0" w:space="0" w:color="auto"/>
        <w:right w:val="none" w:sz="0" w:space="0" w:color="auto"/>
      </w:divBdr>
    </w:div>
    <w:div w:id="1395737909">
      <w:bodyDiv w:val="1"/>
      <w:marLeft w:val="0"/>
      <w:marRight w:val="0"/>
      <w:marTop w:val="0"/>
      <w:marBottom w:val="0"/>
      <w:divBdr>
        <w:top w:val="none" w:sz="0" w:space="0" w:color="auto"/>
        <w:left w:val="none" w:sz="0" w:space="0" w:color="auto"/>
        <w:bottom w:val="none" w:sz="0" w:space="0" w:color="auto"/>
        <w:right w:val="none" w:sz="0" w:space="0" w:color="auto"/>
      </w:divBdr>
    </w:div>
    <w:div w:id="1453749170">
      <w:bodyDiv w:val="1"/>
      <w:marLeft w:val="0"/>
      <w:marRight w:val="0"/>
      <w:marTop w:val="0"/>
      <w:marBottom w:val="0"/>
      <w:divBdr>
        <w:top w:val="none" w:sz="0" w:space="0" w:color="auto"/>
        <w:left w:val="none" w:sz="0" w:space="0" w:color="auto"/>
        <w:bottom w:val="none" w:sz="0" w:space="0" w:color="auto"/>
        <w:right w:val="none" w:sz="0" w:space="0" w:color="auto"/>
      </w:divBdr>
      <w:divsChild>
        <w:div w:id="1624455281">
          <w:marLeft w:val="0"/>
          <w:marRight w:val="0"/>
          <w:marTop w:val="0"/>
          <w:marBottom w:val="0"/>
          <w:divBdr>
            <w:top w:val="none" w:sz="0" w:space="0" w:color="auto"/>
            <w:left w:val="none" w:sz="0" w:space="0" w:color="auto"/>
            <w:bottom w:val="none" w:sz="0" w:space="0" w:color="auto"/>
            <w:right w:val="none" w:sz="0" w:space="0" w:color="auto"/>
          </w:divBdr>
        </w:div>
      </w:divsChild>
    </w:div>
    <w:div w:id="1503349406">
      <w:bodyDiv w:val="1"/>
      <w:marLeft w:val="0"/>
      <w:marRight w:val="0"/>
      <w:marTop w:val="0"/>
      <w:marBottom w:val="0"/>
      <w:divBdr>
        <w:top w:val="none" w:sz="0" w:space="0" w:color="auto"/>
        <w:left w:val="none" w:sz="0" w:space="0" w:color="auto"/>
        <w:bottom w:val="none" w:sz="0" w:space="0" w:color="auto"/>
        <w:right w:val="none" w:sz="0" w:space="0" w:color="auto"/>
      </w:divBdr>
    </w:div>
    <w:div w:id="1513226379">
      <w:bodyDiv w:val="1"/>
      <w:marLeft w:val="0"/>
      <w:marRight w:val="0"/>
      <w:marTop w:val="0"/>
      <w:marBottom w:val="0"/>
      <w:divBdr>
        <w:top w:val="none" w:sz="0" w:space="0" w:color="auto"/>
        <w:left w:val="none" w:sz="0" w:space="0" w:color="auto"/>
        <w:bottom w:val="none" w:sz="0" w:space="0" w:color="auto"/>
        <w:right w:val="none" w:sz="0" w:space="0" w:color="auto"/>
      </w:divBdr>
      <w:divsChild>
        <w:div w:id="1767384429">
          <w:marLeft w:val="0"/>
          <w:marRight w:val="0"/>
          <w:marTop w:val="0"/>
          <w:marBottom w:val="0"/>
          <w:divBdr>
            <w:top w:val="none" w:sz="0" w:space="0" w:color="auto"/>
            <w:left w:val="none" w:sz="0" w:space="0" w:color="auto"/>
            <w:bottom w:val="none" w:sz="0" w:space="0" w:color="auto"/>
            <w:right w:val="none" w:sz="0" w:space="0" w:color="auto"/>
          </w:divBdr>
        </w:div>
      </w:divsChild>
    </w:div>
    <w:div w:id="1515919696">
      <w:bodyDiv w:val="1"/>
      <w:marLeft w:val="0"/>
      <w:marRight w:val="0"/>
      <w:marTop w:val="0"/>
      <w:marBottom w:val="0"/>
      <w:divBdr>
        <w:top w:val="none" w:sz="0" w:space="0" w:color="auto"/>
        <w:left w:val="none" w:sz="0" w:space="0" w:color="auto"/>
        <w:bottom w:val="none" w:sz="0" w:space="0" w:color="auto"/>
        <w:right w:val="none" w:sz="0" w:space="0" w:color="auto"/>
      </w:divBdr>
    </w:div>
    <w:div w:id="1519000321">
      <w:bodyDiv w:val="1"/>
      <w:marLeft w:val="0"/>
      <w:marRight w:val="0"/>
      <w:marTop w:val="0"/>
      <w:marBottom w:val="0"/>
      <w:divBdr>
        <w:top w:val="none" w:sz="0" w:space="0" w:color="auto"/>
        <w:left w:val="none" w:sz="0" w:space="0" w:color="auto"/>
        <w:bottom w:val="none" w:sz="0" w:space="0" w:color="auto"/>
        <w:right w:val="none" w:sz="0" w:space="0" w:color="auto"/>
      </w:divBdr>
    </w:div>
    <w:div w:id="1536430154">
      <w:bodyDiv w:val="1"/>
      <w:marLeft w:val="0"/>
      <w:marRight w:val="0"/>
      <w:marTop w:val="0"/>
      <w:marBottom w:val="0"/>
      <w:divBdr>
        <w:top w:val="none" w:sz="0" w:space="0" w:color="auto"/>
        <w:left w:val="none" w:sz="0" w:space="0" w:color="auto"/>
        <w:bottom w:val="none" w:sz="0" w:space="0" w:color="auto"/>
        <w:right w:val="none" w:sz="0" w:space="0" w:color="auto"/>
      </w:divBdr>
    </w:div>
    <w:div w:id="1540823820">
      <w:bodyDiv w:val="1"/>
      <w:marLeft w:val="0"/>
      <w:marRight w:val="0"/>
      <w:marTop w:val="0"/>
      <w:marBottom w:val="0"/>
      <w:divBdr>
        <w:top w:val="none" w:sz="0" w:space="0" w:color="auto"/>
        <w:left w:val="none" w:sz="0" w:space="0" w:color="auto"/>
        <w:bottom w:val="none" w:sz="0" w:space="0" w:color="auto"/>
        <w:right w:val="none" w:sz="0" w:space="0" w:color="auto"/>
      </w:divBdr>
    </w:div>
    <w:div w:id="1541818296">
      <w:bodyDiv w:val="1"/>
      <w:marLeft w:val="0"/>
      <w:marRight w:val="0"/>
      <w:marTop w:val="0"/>
      <w:marBottom w:val="0"/>
      <w:divBdr>
        <w:top w:val="none" w:sz="0" w:space="0" w:color="auto"/>
        <w:left w:val="none" w:sz="0" w:space="0" w:color="auto"/>
        <w:bottom w:val="none" w:sz="0" w:space="0" w:color="auto"/>
        <w:right w:val="none" w:sz="0" w:space="0" w:color="auto"/>
      </w:divBdr>
      <w:divsChild>
        <w:div w:id="554701794">
          <w:marLeft w:val="0"/>
          <w:marRight w:val="0"/>
          <w:marTop w:val="0"/>
          <w:marBottom w:val="0"/>
          <w:divBdr>
            <w:top w:val="none" w:sz="0" w:space="0" w:color="auto"/>
            <w:left w:val="none" w:sz="0" w:space="0" w:color="auto"/>
            <w:bottom w:val="none" w:sz="0" w:space="0" w:color="auto"/>
            <w:right w:val="none" w:sz="0" w:space="0" w:color="auto"/>
          </w:divBdr>
        </w:div>
      </w:divsChild>
    </w:div>
    <w:div w:id="1546211991">
      <w:bodyDiv w:val="1"/>
      <w:marLeft w:val="0"/>
      <w:marRight w:val="0"/>
      <w:marTop w:val="0"/>
      <w:marBottom w:val="0"/>
      <w:divBdr>
        <w:top w:val="none" w:sz="0" w:space="0" w:color="auto"/>
        <w:left w:val="none" w:sz="0" w:space="0" w:color="auto"/>
        <w:bottom w:val="none" w:sz="0" w:space="0" w:color="auto"/>
        <w:right w:val="none" w:sz="0" w:space="0" w:color="auto"/>
      </w:divBdr>
      <w:divsChild>
        <w:div w:id="1961566870">
          <w:marLeft w:val="0"/>
          <w:marRight w:val="0"/>
          <w:marTop w:val="0"/>
          <w:marBottom w:val="0"/>
          <w:divBdr>
            <w:top w:val="none" w:sz="0" w:space="0" w:color="auto"/>
            <w:left w:val="none" w:sz="0" w:space="0" w:color="auto"/>
            <w:bottom w:val="none" w:sz="0" w:space="0" w:color="auto"/>
            <w:right w:val="none" w:sz="0" w:space="0" w:color="auto"/>
          </w:divBdr>
        </w:div>
      </w:divsChild>
    </w:div>
    <w:div w:id="1587349939">
      <w:bodyDiv w:val="1"/>
      <w:marLeft w:val="0"/>
      <w:marRight w:val="0"/>
      <w:marTop w:val="0"/>
      <w:marBottom w:val="0"/>
      <w:divBdr>
        <w:top w:val="none" w:sz="0" w:space="0" w:color="auto"/>
        <w:left w:val="none" w:sz="0" w:space="0" w:color="auto"/>
        <w:bottom w:val="none" w:sz="0" w:space="0" w:color="auto"/>
        <w:right w:val="none" w:sz="0" w:space="0" w:color="auto"/>
      </w:divBdr>
      <w:divsChild>
        <w:div w:id="705257494">
          <w:marLeft w:val="0"/>
          <w:marRight w:val="0"/>
          <w:marTop w:val="0"/>
          <w:marBottom w:val="0"/>
          <w:divBdr>
            <w:top w:val="none" w:sz="0" w:space="0" w:color="auto"/>
            <w:left w:val="none" w:sz="0" w:space="0" w:color="auto"/>
            <w:bottom w:val="none" w:sz="0" w:space="0" w:color="auto"/>
            <w:right w:val="none" w:sz="0" w:space="0" w:color="auto"/>
          </w:divBdr>
        </w:div>
      </w:divsChild>
    </w:div>
    <w:div w:id="1626350078">
      <w:bodyDiv w:val="1"/>
      <w:marLeft w:val="0"/>
      <w:marRight w:val="0"/>
      <w:marTop w:val="0"/>
      <w:marBottom w:val="0"/>
      <w:divBdr>
        <w:top w:val="none" w:sz="0" w:space="0" w:color="auto"/>
        <w:left w:val="none" w:sz="0" w:space="0" w:color="auto"/>
        <w:bottom w:val="none" w:sz="0" w:space="0" w:color="auto"/>
        <w:right w:val="none" w:sz="0" w:space="0" w:color="auto"/>
      </w:divBdr>
    </w:div>
    <w:div w:id="1649744891">
      <w:bodyDiv w:val="1"/>
      <w:marLeft w:val="0"/>
      <w:marRight w:val="0"/>
      <w:marTop w:val="0"/>
      <w:marBottom w:val="0"/>
      <w:divBdr>
        <w:top w:val="none" w:sz="0" w:space="0" w:color="auto"/>
        <w:left w:val="none" w:sz="0" w:space="0" w:color="auto"/>
        <w:bottom w:val="none" w:sz="0" w:space="0" w:color="auto"/>
        <w:right w:val="none" w:sz="0" w:space="0" w:color="auto"/>
      </w:divBdr>
    </w:div>
    <w:div w:id="1670017787">
      <w:bodyDiv w:val="1"/>
      <w:marLeft w:val="0"/>
      <w:marRight w:val="0"/>
      <w:marTop w:val="0"/>
      <w:marBottom w:val="0"/>
      <w:divBdr>
        <w:top w:val="none" w:sz="0" w:space="0" w:color="auto"/>
        <w:left w:val="none" w:sz="0" w:space="0" w:color="auto"/>
        <w:bottom w:val="none" w:sz="0" w:space="0" w:color="auto"/>
        <w:right w:val="none" w:sz="0" w:space="0" w:color="auto"/>
      </w:divBdr>
    </w:div>
    <w:div w:id="1709795787">
      <w:bodyDiv w:val="1"/>
      <w:marLeft w:val="0"/>
      <w:marRight w:val="0"/>
      <w:marTop w:val="0"/>
      <w:marBottom w:val="0"/>
      <w:divBdr>
        <w:top w:val="none" w:sz="0" w:space="0" w:color="auto"/>
        <w:left w:val="none" w:sz="0" w:space="0" w:color="auto"/>
        <w:bottom w:val="none" w:sz="0" w:space="0" w:color="auto"/>
        <w:right w:val="none" w:sz="0" w:space="0" w:color="auto"/>
      </w:divBdr>
    </w:div>
    <w:div w:id="1713922685">
      <w:bodyDiv w:val="1"/>
      <w:marLeft w:val="0"/>
      <w:marRight w:val="0"/>
      <w:marTop w:val="0"/>
      <w:marBottom w:val="0"/>
      <w:divBdr>
        <w:top w:val="none" w:sz="0" w:space="0" w:color="auto"/>
        <w:left w:val="none" w:sz="0" w:space="0" w:color="auto"/>
        <w:bottom w:val="none" w:sz="0" w:space="0" w:color="auto"/>
        <w:right w:val="none" w:sz="0" w:space="0" w:color="auto"/>
      </w:divBdr>
      <w:divsChild>
        <w:div w:id="548760459">
          <w:marLeft w:val="0"/>
          <w:marRight w:val="0"/>
          <w:marTop w:val="0"/>
          <w:marBottom w:val="0"/>
          <w:divBdr>
            <w:top w:val="none" w:sz="0" w:space="0" w:color="auto"/>
            <w:left w:val="none" w:sz="0" w:space="0" w:color="auto"/>
            <w:bottom w:val="none" w:sz="0" w:space="0" w:color="auto"/>
            <w:right w:val="none" w:sz="0" w:space="0" w:color="auto"/>
          </w:divBdr>
        </w:div>
      </w:divsChild>
    </w:div>
    <w:div w:id="1757940918">
      <w:bodyDiv w:val="1"/>
      <w:marLeft w:val="0"/>
      <w:marRight w:val="0"/>
      <w:marTop w:val="0"/>
      <w:marBottom w:val="0"/>
      <w:divBdr>
        <w:top w:val="none" w:sz="0" w:space="0" w:color="auto"/>
        <w:left w:val="none" w:sz="0" w:space="0" w:color="auto"/>
        <w:bottom w:val="none" w:sz="0" w:space="0" w:color="auto"/>
        <w:right w:val="none" w:sz="0" w:space="0" w:color="auto"/>
      </w:divBdr>
    </w:div>
    <w:div w:id="1798524045">
      <w:bodyDiv w:val="1"/>
      <w:marLeft w:val="0"/>
      <w:marRight w:val="0"/>
      <w:marTop w:val="0"/>
      <w:marBottom w:val="0"/>
      <w:divBdr>
        <w:top w:val="none" w:sz="0" w:space="0" w:color="auto"/>
        <w:left w:val="none" w:sz="0" w:space="0" w:color="auto"/>
        <w:bottom w:val="none" w:sz="0" w:space="0" w:color="auto"/>
        <w:right w:val="none" w:sz="0" w:space="0" w:color="auto"/>
      </w:divBdr>
    </w:div>
    <w:div w:id="1805267466">
      <w:bodyDiv w:val="1"/>
      <w:marLeft w:val="0"/>
      <w:marRight w:val="0"/>
      <w:marTop w:val="0"/>
      <w:marBottom w:val="0"/>
      <w:divBdr>
        <w:top w:val="none" w:sz="0" w:space="0" w:color="auto"/>
        <w:left w:val="none" w:sz="0" w:space="0" w:color="auto"/>
        <w:bottom w:val="none" w:sz="0" w:space="0" w:color="auto"/>
        <w:right w:val="none" w:sz="0" w:space="0" w:color="auto"/>
      </w:divBdr>
    </w:div>
    <w:div w:id="1892036947">
      <w:bodyDiv w:val="1"/>
      <w:marLeft w:val="0"/>
      <w:marRight w:val="0"/>
      <w:marTop w:val="0"/>
      <w:marBottom w:val="0"/>
      <w:divBdr>
        <w:top w:val="none" w:sz="0" w:space="0" w:color="auto"/>
        <w:left w:val="none" w:sz="0" w:space="0" w:color="auto"/>
        <w:bottom w:val="none" w:sz="0" w:space="0" w:color="auto"/>
        <w:right w:val="none" w:sz="0" w:space="0" w:color="auto"/>
      </w:divBdr>
    </w:div>
    <w:div w:id="1898472810">
      <w:bodyDiv w:val="1"/>
      <w:marLeft w:val="0"/>
      <w:marRight w:val="0"/>
      <w:marTop w:val="0"/>
      <w:marBottom w:val="0"/>
      <w:divBdr>
        <w:top w:val="none" w:sz="0" w:space="0" w:color="auto"/>
        <w:left w:val="none" w:sz="0" w:space="0" w:color="auto"/>
        <w:bottom w:val="none" w:sz="0" w:space="0" w:color="auto"/>
        <w:right w:val="none" w:sz="0" w:space="0" w:color="auto"/>
      </w:divBdr>
    </w:div>
    <w:div w:id="1899898376">
      <w:bodyDiv w:val="1"/>
      <w:marLeft w:val="0"/>
      <w:marRight w:val="0"/>
      <w:marTop w:val="0"/>
      <w:marBottom w:val="0"/>
      <w:divBdr>
        <w:top w:val="none" w:sz="0" w:space="0" w:color="auto"/>
        <w:left w:val="none" w:sz="0" w:space="0" w:color="auto"/>
        <w:bottom w:val="none" w:sz="0" w:space="0" w:color="auto"/>
        <w:right w:val="none" w:sz="0" w:space="0" w:color="auto"/>
      </w:divBdr>
      <w:divsChild>
        <w:div w:id="651062609">
          <w:marLeft w:val="0"/>
          <w:marRight w:val="0"/>
          <w:marTop w:val="0"/>
          <w:marBottom w:val="0"/>
          <w:divBdr>
            <w:top w:val="none" w:sz="0" w:space="0" w:color="auto"/>
            <w:left w:val="none" w:sz="0" w:space="0" w:color="auto"/>
            <w:bottom w:val="none" w:sz="0" w:space="0" w:color="auto"/>
            <w:right w:val="none" w:sz="0" w:space="0" w:color="auto"/>
          </w:divBdr>
        </w:div>
      </w:divsChild>
    </w:div>
    <w:div w:id="1900825151">
      <w:bodyDiv w:val="1"/>
      <w:marLeft w:val="0"/>
      <w:marRight w:val="0"/>
      <w:marTop w:val="0"/>
      <w:marBottom w:val="0"/>
      <w:divBdr>
        <w:top w:val="none" w:sz="0" w:space="0" w:color="auto"/>
        <w:left w:val="none" w:sz="0" w:space="0" w:color="auto"/>
        <w:bottom w:val="none" w:sz="0" w:space="0" w:color="auto"/>
        <w:right w:val="none" w:sz="0" w:space="0" w:color="auto"/>
      </w:divBdr>
      <w:divsChild>
        <w:div w:id="1653631773">
          <w:marLeft w:val="0"/>
          <w:marRight w:val="0"/>
          <w:marTop w:val="0"/>
          <w:marBottom w:val="0"/>
          <w:divBdr>
            <w:top w:val="none" w:sz="0" w:space="0" w:color="auto"/>
            <w:left w:val="none" w:sz="0" w:space="0" w:color="auto"/>
            <w:bottom w:val="none" w:sz="0" w:space="0" w:color="auto"/>
            <w:right w:val="none" w:sz="0" w:space="0" w:color="auto"/>
          </w:divBdr>
        </w:div>
      </w:divsChild>
    </w:div>
    <w:div w:id="1945847340">
      <w:bodyDiv w:val="1"/>
      <w:marLeft w:val="0"/>
      <w:marRight w:val="0"/>
      <w:marTop w:val="0"/>
      <w:marBottom w:val="0"/>
      <w:divBdr>
        <w:top w:val="none" w:sz="0" w:space="0" w:color="auto"/>
        <w:left w:val="none" w:sz="0" w:space="0" w:color="auto"/>
        <w:bottom w:val="none" w:sz="0" w:space="0" w:color="auto"/>
        <w:right w:val="none" w:sz="0" w:space="0" w:color="auto"/>
      </w:divBdr>
    </w:div>
    <w:div w:id="1958678010">
      <w:bodyDiv w:val="1"/>
      <w:marLeft w:val="0"/>
      <w:marRight w:val="0"/>
      <w:marTop w:val="0"/>
      <w:marBottom w:val="0"/>
      <w:divBdr>
        <w:top w:val="none" w:sz="0" w:space="0" w:color="auto"/>
        <w:left w:val="none" w:sz="0" w:space="0" w:color="auto"/>
        <w:bottom w:val="none" w:sz="0" w:space="0" w:color="auto"/>
        <w:right w:val="none" w:sz="0" w:space="0" w:color="auto"/>
      </w:divBdr>
    </w:div>
    <w:div w:id="1964850342">
      <w:bodyDiv w:val="1"/>
      <w:marLeft w:val="0"/>
      <w:marRight w:val="0"/>
      <w:marTop w:val="0"/>
      <w:marBottom w:val="0"/>
      <w:divBdr>
        <w:top w:val="none" w:sz="0" w:space="0" w:color="auto"/>
        <w:left w:val="none" w:sz="0" w:space="0" w:color="auto"/>
        <w:bottom w:val="none" w:sz="0" w:space="0" w:color="auto"/>
        <w:right w:val="none" w:sz="0" w:space="0" w:color="auto"/>
      </w:divBdr>
      <w:divsChild>
        <w:div w:id="1618175326">
          <w:marLeft w:val="0"/>
          <w:marRight w:val="0"/>
          <w:marTop w:val="0"/>
          <w:marBottom w:val="0"/>
          <w:divBdr>
            <w:top w:val="none" w:sz="0" w:space="0" w:color="auto"/>
            <w:left w:val="none" w:sz="0" w:space="0" w:color="auto"/>
            <w:bottom w:val="none" w:sz="0" w:space="0" w:color="auto"/>
            <w:right w:val="none" w:sz="0" w:space="0" w:color="auto"/>
          </w:divBdr>
        </w:div>
      </w:divsChild>
    </w:div>
    <w:div w:id="1965764876">
      <w:bodyDiv w:val="1"/>
      <w:marLeft w:val="0"/>
      <w:marRight w:val="0"/>
      <w:marTop w:val="0"/>
      <w:marBottom w:val="0"/>
      <w:divBdr>
        <w:top w:val="none" w:sz="0" w:space="0" w:color="auto"/>
        <w:left w:val="none" w:sz="0" w:space="0" w:color="auto"/>
        <w:bottom w:val="none" w:sz="0" w:space="0" w:color="auto"/>
        <w:right w:val="none" w:sz="0" w:space="0" w:color="auto"/>
      </w:divBdr>
    </w:div>
    <w:div w:id="2016498627">
      <w:bodyDiv w:val="1"/>
      <w:marLeft w:val="0"/>
      <w:marRight w:val="0"/>
      <w:marTop w:val="0"/>
      <w:marBottom w:val="0"/>
      <w:divBdr>
        <w:top w:val="none" w:sz="0" w:space="0" w:color="auto"/>
        <w:left w:val="none" w:sz="0" w:space="0" w:color="auto"/>
        <w:bottom w:val="none" w:sz="0" w:space="0" w:color="auto"/>
        <w:right w:val="none" w:sz="0" w:space="0" w:color="auto"/>
      </w:divBdr>
    </w:div>
    <w:div w:id="2017950457">
      <w:bodyDiv w:val="1"/>
      <w:marLeft w:val="0"/>
      <w:marRight w:val="0"/>
      <w:marTop w:val="0"/>
      <w:marBottom w:val="0"/>
      <w:divBdr>
        <w:top w:val="none" w:sz="0" w:space="0" w:color="auto"/>
        <w:left w:val="none" w:sz="0" w:space="0" w:color="auto"/>
        <w:bottom w:val="none" w:sz="0" w:space="0" w:color="auto"/>
        <w:right w:val="none" w:sz="0" w:space="0" w:color="auto"/>
      </w:divBdr>
    </w:div>
    <w:div w:id="2020965168">
      <w:bodyDiv w:val="1"/>
      <w:marLeft w:val="0"/>
      <w:marRight w:val="0"/>
      <w:marTop w:val="0"/>
      <w:marBottom w:val="0"/>
      <w:divBdr>
        <w:top w:val="none" w:sz="0" w:space="0" w:color="auto"/>
        <w:left w:val="none" w:sz="0" w:space="0" w:color="auto"/>
        <w:bottom w:val="none" w:sz="0" w:space="0" w:color="auto"/>
        <w:right w:val="none" w:sz="0" w:space="0" w:color="auto"/>
      </w:divBdr>
    </w:div>
    <w:div w:id="2040742229">
      <w:bodyDiv w:val="1"/>
      <w:marLeft w:val="0"/>
      <w:marRight w:val="0"/>
      <w:marTop w:val="0"/>
      <w:marBottom w:val="0"/>
      <w:divBdr>
        <w:top w:val="none" w:sz="0" w:space="0" w:color="auto"/>
        <w:left w:val="none" w:sz="0" w:space="0" w:color="auto"/>
        <w:bottom w:val="none" w:sz="0" w:space="0" w:color="auto"/>
        <w:right w:val="none" w:sz="0" w:space="0" w:color="auto"/>
      </w:divBdr>
    </w:div>
    <w:div w:id="2045401433">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 w:id="2053380690">
      <w:bodyDiv w:val="1"/>
      <w:marLeft w:val="0"/>
      <w:marRight w:val="0"/>
      <w:marTop w:val="0"/>
      <w:marBottom w:val="0"/>
      <w:divBdr>
        <w:top w:val="none" w:sz="0" w:space="0" w:color="auto"/>
        <w:left w:val="none" w:sz="0" w:space="0" w:color="auto"/>
        <w:bottom w:val="none" w:sz="0" w:space="0" w:color="auto"/>
        <w:right w:val="none" w:sz="0" w:space="0" w:color="auto"/>
      </w:divBdr>
    </w:div>
    <w:div w:id="2074303782">
      <w:bodyDiv w:val="1"/>
      <w:marLeft w:val="0"/>
      <w:marRight w:val="0"/>
      <w:marTop w:val="0"/>
      <w:marBottom w:val="0"/>
      <w:divBdr>
        <w:top w:val="none" w:sz="0" w:space="0" w:color="auto"/>
        <w:left w:val="none" w:sz="0" w:space="0" w:color="auto"/>
        <w:bottom w:val="none" w:sz="0" w:space="0" w:color="auto"/>
        <w:right w:val="none" w:sz="0" w:space="0" w:color="auto"/>
      </w:divBdr>
      <w:divsChild>
        <w:div w:id="1280917869">
          <w:marLeft w:val="0"/>
          <w:marRight w:val="0"/>
          <w:marTop w:val="0"/>
          <w:marBottom w:val="0"/>
          <w:divBdr>
            <w:top w:val="none" w:sz="0" w:space="0" w:color="auto"/>
            <w:left w:val="none" w:sz="0" w:space="0" w:color="auto"/>
            <w:bottom w:val="none" w:sz="0" w:space="0" w:color="auto"/>
            <w:right w:val="none" w:sz="0" w:space="0" w:color="auto"/>
          </w:divBdr>
        </w:div>
      </w:divsChild>
    </w:div>
    <w:div w:id="2079666791">
      <w:bodyDiv w:val="1"/>
      <w:marLeft w:val="0"/>
      <w:marRight w:val="0"/>
      <w:marTop w:val="0"/>
      <w:marBottom w:val="0"/>
      <w:divBdr>
        <w:top w:val="none" w:sz="0" w:space="0" w:color="auto"/>
        <w:left w:val="none" w:sz="0" w:space="0" w:color="auto"/>
        <w:bottom w:val="none" w:sz="0" w:space="0" w:color="auto"/>
        <w:right w:val="none" w:sz="0" w:space="0" w:color="auto"/>
      </w:divBdr>
      <w:divsChild>
        <w:div w:id="130365070">
          <w:marLeft w:val="0"/>
          <w:marRight w:val="0"/>
          <w:marTop w:val="0"/>
          <w:marBottom w:val="0"/>
          <w:divBdr>
            <w:top w:val="none" w:sz="0" w:space="0" w:color="auto"/>
            <w:left w:val="none" w:sz="0" w:space="0" w:color="auto"/>
            <w:bottom w:val="none" w:sz="0" w:space="0" w:color="auto"/>
            <w:right w:val="none" w:sz="0" w:space="0" w:color="auto"/>
          </w:divBdr>
        </w:div>
      </w:divsChild>
    </w:div>
    <w:div w:id="2113893127">
      <w:bodyDiv w:val="1"/>
      <w:marLeft w:val="0"/>
      <w:marRight w:val="0"/>
      <w:marTop w:val="0"/>
      <w:marBottom w:val="0"/>
      <w:divBdr>
        <w:top w:val="none" w:sz="0" w:space="0" w:color="auto"/>
        <w:left w:val="none" w:sz="0" w:space="0" w:color="auto"/>
        <w:bottom w:val="none" w:sz="0" w:space="0" w:color="auto"/>
        <w:right w:val="none" w:sz="0" w:space="0" w:color="auto"/>
      </w:divBdr>
    </w:div>
    <w:div w:id="2122601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hyperlink" Target="https://users.dcc.uchile.cl/~mnmonsal/cc42a/guias/intronorm.pdf" TargetMode="External"/><Relationship Id="rId191" Type="http://schemas.microsoft.com/office/2011/relationships/people" Target="people.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hyperlink" Target="https://doi.org/10.35940/ijrte.B1026.078219" TargetMode="External"/><Relationship Id="rId22" Type="http://schemas.openxmlformats.org/officeDocument/2006/relationships/footer" Target="footer4.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hyperlink" Target="https://www.researchgate.net/publication/324587212_A_COMPREHENSIVE_STUDY_ON_CLOUD_COMPUTING" TargetMode="External"/><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hyperlink" Target="https://dx.doi.org/10.2139/ssrn.3370769" TargetMode="External"/><Relationship Id="rId6" Type="http://schemas.openxmlformats.org/officeDocument/2006/relationships/styles" Target="styles.xml"/><Relationship Id="rId23" Type="http://schemas.openxmlformats.org/officeDocument/2006/relationships/image" Target="media/image4.jpeg"/><Relationship Id="rId119" Type="http://schemas.openxmlformats.org/officeDocument/2006/relationships/image" Target="media/image97.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hyperlink" Target="https://doi.org/10.1177/1847979018812323" TargetMode="Externa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s://doi.org/10.1093/database/baab054" TargetMode="External"/><Relationship Id="rId188" Type="http://schemas.openxmlformats.org/officeDocument/2006/relationships/image" Target="media/image144.jpe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footer" Target="footer8.xml"/><Relationship Id="rId183" Type="http://schemas.openxmlformats.org/officeDocument/2006/relationships/hyperlink" Target="https://www.academia.edu/26003928/Final_Year_Project_On_Inventory_Management_System_Submitted_By"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5.jp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hyperlink" Target="https://www.atatus.com/glossary/agile-methodology/"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s://www.temjournal.com/content/84/TEMJournalNovember2019_1517_1522.pdf" TargetMode="External"/><Relationship Id="rId19" Type="http://schemas.openxmlformats.org/officeDocument/2006/relationships/image" Target="media/image1.png"/><Relationship Id="rId14" Type="http://schemas.openxmlformats.org/officeDocument/2006/relationships/comments" Target="comments.xm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hyperlink" Target="https://porkgateway.org/resource/pig-breeding-systems-for-small-and-beginning-pig-farmers/"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footer" Target="footer9.xml"/><Relationship Id="rId184" Type="http://schemas.openxmlformats.org/officeDocument/2006/relationships/image" Target="media/image140.jpeg"/><Relationship Id="rId189" Type="http://schemas.openxmlformats.org/officeDocument/2006/relationships/image" Target="media/image145.jpe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yperlink" Target="https://www.researchgate.net/publication/315988466_Evolution_of_PHP_Applications_A_Systematic_Literature_Review" TargetMode="External"/><Relationship Id="rId179" Type="http://schemas.openxmlformats.org/officeDocument/2006/relationships/hyperlink" Target="https://www.toolsqa.com/software-testing/waterfall-model/" TargetMode="External"/><Relationship Id="rId190" Type="http://schemas.openxmlformats.org/officeDocument/2006/relationships/fontTable" Target="fontTable.xml"/><Relationship Id="rId15" Type="http://schemas.microsoft.com/office/2011/relationships/commentsExtended" Target="commentsExtended.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footer" Target="footer10.xml"/><Relationship Id="rId169" Type="http://schemas.openxmlformats.org/officeDocument/2006/relationships/hyperlink" Target="https://www.msdvetmanual.com/management-and-nutrition/management-of-reproduction-pigs/breeding-management-of-pigs" TargetMode="External"/><Relationship Id="rId185" Type="http://schemas.openxmlformats.org/officeDocument/2006/relationships/image" Target="media/image141.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guru99.com/what-is-spiral-model-when-to-use-advantages-disadvantages.html?fbclid=IwAR1HONlunbCJsSed1n3aBM86yG3uPUQG0DYXtn___BzvrE2N6PRTadIuKcg" TargetMode="External"/><Relationship Id="rId26" Type="http://schemas.openxmlformats.org/officeDocument/2006/relationships/footer" Target="footer5.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hyperlink" Target="https://www.computer.org/publications/tech-news/build-your-career/2021-web-development-roadmap" TargetMode="External"/><Relationship Id="rId16" Type="http://schemas.microsoft.com/office/2016/09/relationships/commentsIds" Target="commentsIds.xml"/><Relationship Id="rId37" Type="http://schemas.openxmlformats.org/officeDocument/2006/relationships/image" Target="media/image15.png"/><Relationship Id="rId58" Type="http://schemas.openxmlformats.org/officeDocument/2006/relationships/image" Target="media/image36.jp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footer" Target="footer11.xml"/><Relationship Id="rId186" Type="http://schemas.openxmlformats.org/officeDocument/2006/relationships/image" Target="media/image142.jpeg"/><Relationship Id="rId27" Type="http://schemas.openxmlformats.org/officeDocument/2006/relationships/footer" Target="footer6.xml"/><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hyperlink" Target="https://abdn.pure.elsevier.com/en/publications/a-history-of-pig-domestication-new-ways-of-exploring-a-complex-pr" TargetMode="External"/><Relationship Id="rId17" Type="http://schemas.microsoft.com/office/2018/08/relationships/commentsExtensible" Target="commentsExtensible.xml"/><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hyperlink" Target="http://sajst.org/online/index.php/sajst/article/view/154" TargetMode="External"/><Relationship Id="rId187" Type="http://schemas.openxmlformats.org/officeDocument/2006/relationships/image" Target="media/image143.jpeg"/><Relationship Id="rId1" Type="http://schemas.openxmlformats.org/officeDocument/2006/relationships/customXml" Target="../customXml/item1.xml"/><Relationship Id="rId28" Type="http://schemas.openxmlformats.org/officeDocument/2006/relationships/footer" Target="footer7.xml"/><Relationship Id="rId49" Type="http://schemas.openxmlformats.org/officeDocument/2006/relationships/image" Target="media/image27.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hyperlink" Target="https://www.researchgate.net/publication/253700943_EMISP_AN_EXPERT_MANAGEMENT_INFORMATION_SYSTEM_FOR_PIG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Capstone_Project_Proposal_Template(2)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A601AAD5B623B49B9B3F2CB13F872A5" ma:contentTypeVersion="2" ma:contentTypeDescription="Create a new document." ma:contentTypeScope="" ma:versionID="83da3dbb07ec2eb8e1f60cd59b6f5cd4">
  <xsd:schema xmlns:xsd="http://www.w3.org/2001/XMLSchema" xmlns:xs="http://www.w3.org/2001/XMLSchema" xmlns:p="http://schemas.microsoft.com/office/2006/metadata/properties" xmlns:ns2="24a6961e-b680-41de-9d01-4e3e421d7efc" targetNamespace="http://schemas.microsoft.com/office/2006/metadata/properties" ma:root="true" ma:fieldsID="7fa18950c41096b19ae9749556b89206" ns2:_="">
    <xsd:import namespace="24a6961e-b680-41de-9d01-4e3e421d7e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a6961e-b680-41de-9d01-4e3e421d7e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673A6E-5819-4BA1-B25A-A70C7568ED9B}">
  <ds:schemaRefs>
    <ds:schemaRef ds:uri="http://schemas.microsoft.com/sharepoint/v3/contenttype/forms"/>
  </ds:schemaRefs>
</ds:datastoreItem>
</file>

<file path=customXml/itemProps2.xml><?xml version="1.0" encoding="utf-8"?>
<ds:datastoreItem xmlns:ds="http://schemas.openxmlformats.org/officeDocument/2006/customXml" ds:itemID="{039C5A17-4451-43AF-AC08-95868D492A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a6961e-b680-41de-9d01-4e3e421d7e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05B8E9F-8B91-4220-B092-BAE1D8DE4CD7}">
  <ds:schemaRefs>
    <ds:schemaRef ds:uri="http://schemas.openxmlformats.org/officeDocument/2006/bibliography"/>
  </ds:schemaRefs>
</ds:datastoreItem>
</file>

<file path=customXml/itemProps4.xml><?xml version="1.0" encoding="utf-8"?>
<ds:datastoreItem xmlns:ds="http://schemas.openxmlformats.org/officeDocument/2006/customXml" ds:itemID="{5D809DF7-4FEF-4F82-B02B-9329AE360B5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Capstone_Project_Proposal_Template(2)_(1)</Template>
  <TotalTime>269</TotalTime>
  <Pages>264</Pages>
  <Words>28640</Words>
  <Characters>163251</Characters>
  <Application>Microsoft Office Word</Application>
  <DocSecurity>0</DocSecurity>
  <Lines>1360</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SKRYTYY</dc:creator>
  <cp:keywords/>
  <dc:description/>
  <cp:lastModifiedBy>Billones, Nicole Jhan (Student)</cp:lastModifiedBy>
  <cp:revision>157</cp:revision>
  <cp:lastPrinted>2023-04-02T11:24:00Z</cp:lastPrinted>
  <dcterms:created xsi:type="dcterms:W3CDTF">2023-04-08T04:53:00Z</dcterms:created>
  <dcterms:modified xsi:type="dcterms:W3CDTF">2023-04-08T14:50:00Z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0x010100EA601AAD5B623B49B9B3F2CB13F872A5</vt:lpwstr>
  </property>
  <property fmtid="{D5CDD505-2E9C-101B-9397-08002B2CF9AE}" pid="3" name="GrammarlyDocumentId">
    <vt:lpwstr>add73219bb4887ed0460aa6e38681108295fc564bf13cbb16e91afa1084a0073</vt:lpwstr>
  </property>
</Properties>
</file>