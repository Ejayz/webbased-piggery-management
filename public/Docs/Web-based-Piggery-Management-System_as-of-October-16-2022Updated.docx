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E00DB" w14:textId="7C4847B5" w:rsidR="00EB1212" w:rsidRDefault="00EB1212" w:rsidP="000029C3">
      <w:pPr>
        <w:pStyle w:val="Title"/>
      </w:pPr>
      <w:bookmarkStart w:id="0" w:name="_Hlk115903567"/>
      <w:bookmarkEnd w:id="0"/>
      <w:r>
        <w:t>WEB-BASED PIGGERY MANAGEMENT SYSTEM WITH</w:t>
      </w:r>
    </w:p>
    <w:p w14:paraId="6494F1CA" w14:textId="37102002" w:rsidR="0023168E" w:rsidRPr="00574A8F" w:rsidRDefault="00EB1212" w:rsidP="000029C3">
      <w:pPr>
        <w:pStyle w:val="Title"/>
      </w:pPr>
      <w:r>
        <w:t>MOBILE-BASED QR CODE SCANNER FOR RVM HOG FARM IN LAMBA, BANGA SOUTH COTABATO</w:t>
      </w:r>
    </w:p>
    <w:p w14:paraId="410CB883" w14:textId="77777777" w:rsidR="0023168E" w:rsidRDefault="0023168E" w:rsidP="000029C3">
      <w:pPr>
        <w:spacing w:line="360" w:lineRule="auto"/>
      </w:pPr>
      <w:r>
        <w:t xml:space="preserve">A </w:t>
      </w:r>
      <w:r w:rsidR="0000332C">
        <w:t>Capstone Project</w:t>
      </w:r>
      <w:r>
        <w:t xml:space="preserve"> Proposal</w:t>
      </w:r>
    </w:p>
    <w:p w14:paraId="200F432C" w14:textId="77777777" w:rsidR="0023168E" w:rsidRPr="0075050A" w:rsidRDefault="0023168E" w:rsidP="000029C3">
      <w:pPr>
        <w:spacing w:line="360" w:lineRule="auto"/>
      </w:pPr>
      <w:r>
        <w:t>Presented to the Faculty of the</w:t>
      </w:r>
    </w:p>
    <w:p w14:paraId="0490B0B3" w14:textId="77777777" w:rsidR="0023168E" w:rsidRDefault="00574A8F" w:rsidP="000029C3">
      <w:pPr>
        <w:spacing w:line="360" w:lineRule="auto"/>
      </w:pPr>
      <w:r>
        <w:t>Information and Communications Technology Program</w:t>
      </w:r>
    </w:p>
    <w:p w14:paraId="3DD781F8" w14:textId="2E80B862" w:rsidR="00574A8F" w:rsidRDefault="00574A8F" w:rsidP="000029C3">
      <w:pPr>
        <w:spacing w:line="360" w:lineRule="auto"/>
      </w:pPr>
      <w:r>
        <w:t xml:space="preserve">STI College </w:t>
      </w:r>
      <w:r w:rsidR="00EB1212">
        <w:t>Koronadal</w:t>
      </w:r>
    </w:p>
    <w:p w14:paraId="0BC52C0B" w14:textId="77777777" w:rsidR="000029C3" w:rsidRDefault="000029C3" w:rsidP="000029C3">
      <w:pPr>
        <w:spacing w:line="360" w:lineRule="auto"/>
        <w:jc w:val="both"/>
      </w:pPr>
    </w:p>
    <w:p w14:paraId="36FBB06B" w14:textId="77777777" w:rsidR="000029C3" w:rsidRDefault="000029C3" w:rsidP="000029C3">
      <w:pPr>
        <w:spacing w:line="360" w:lineRule="auto"/>
        <w:jc w:val="both"/>
      </w:pPr>
    </w:p>
    <w:p w14:paraId="1CC3E8F8" w14:textId="77777777" w:rsidR="00C10007" w:rsidRDefault="00C10007" w:rsidP="00C10007">
      <w:pPr>
        <w:spacing w:line="360" w:lineRule="auto"/>
      </w:pPr>
    </w:p>
    <w:p w14:paraId="4DD21E6E" w14:textId="3AFD26BD" w:rsidR="00574A8F" w:rsidRDefault="00574A8F" w:rsidP="00C10007">
      <w:pPr>
        <w:spacing w:line="360" w:lineRule="auto"/>
      </w:pPr>
      <w:r>
        <w:t>In Partial Fulfilment</w:t>
      </w:r>
    </w:p>
    <w:p w14:paraId="10E64325" w14:textId="77777777" w:rsidR="00574A8F" w:rsidRDefault="00574A8F" w:rsidP="000077E5">
      <w:pPr>
        <w:spacing w:line="360" w:lineRule="auto"/>
      </w:pPr>
      <w:r>
        <w:t>of the Requirements for the Degree</w:t>
      </w:r>
    </w:p>
    <w:p w14:paraId="6CAAAC78" w14:textId="073DCE44" w:rsidR="00574A8F" w:rsidRDefault="00574A8F" w:rsidP="000077E5">
      <w:pPr>
        <w:spacing w:after="1560" w:line="360" w:lineRule="auto"/>
      </w:pPr>
      <w:r>
        <w:t xml:space="preserve">Bachelor of Science in </w:t>
      </w:r>
      <w:r w:rsidR="00EB1212">
        <w:t>Information Technology</w:t>
      </w:r>
    </w:p>
    <w:p w14:paraId="6F488710" w14:textId="77777777" w:rsidR="00EB1212" w:rsidRDefault="00EB1212" w:rsidP="000077E5">
      <w:pPr>
        <w:spacing w:line="360" w:lineRule="auto"/>
        <w:contextualSpacing/>
      </w:pPr>
      <w:r>
        <w:t xml:space="preserve">Royd P. </w:t>
      </w:r>
      <w:proofErr w:type="spellStart"/>
      <w:r>
        <w:t>Catalunes</w:t>
      </w:r>
      <w:proofErr w:type="spellEnd"/>
      <w:r>
        <w:t xml:space="preserve"> </w:t>
      </w:r>
    </w:p>
    <w:p w14:paraId="5F6644C5" w14:textId="77777777" w:rsidR="00EB1212" w:rsidRDefault="00EB1212" w:rsidP="000077E5">
      <w:pPr>
        <w:spacing w:line="360" w:lineRule="auto"/>
        <w:contextualSpacing/>
      </w:pPr>
      <w:r>
        <w:t xml:space="preserve">April Jude D. </w:t>
      </w:r>
      <w:proofErr w:type="spellStart"/>
      <w:r>
        <w:t>Provido</w:t>
      </w:r>
      <w:proofErr w:type="spellEnd"/>
    </w:p>
    <w:p w14:paraId="6E2DE482" w14:textId="5499088A" w:rsidR="00BA40ED" w:rsidRDefault="00EB1212" w:rsidP="000077E5">
      <w:pPr>
        <w:spacing w:line="360" w:lineRule="auto"/>
        <w:contextualSpacing/>
      </w:pPr>
      <w:r>
        <w:t>Pea Marie D. Tumilap</w:t>
      </w:r>
    </w:p>
    <w:p w14:paraId="71A44E9A" w14:textId="77777777" w:rsidR="00BA40ED" w:rsidRDefault="00BA40ED" w:rsidP="000077E5">
      <w:pPr>
        <w:spacing w:line="360" w:lineRule="auto"/>
      </w:pPr>
    </w:p>
    <w:p w14:paraId="4768620E" w14:textId="2C73568B" w:rsidR="00BA40ED" w:rsidRDefault="00BA40ED" w:rsidP="000077E5">
      <w:pPr>
        <w:spacing w:line="360" w:lineRule="auto"/>
      </w:pPr>
    </w:p>
    <w:p w14:paraId="5FCBD1E2" w14:textId="77777777" w:rsidR="000077E5" w:rsidRDefault="000077E5" w:rsidP="000077E5">
      <w:pPr>
        <w:spacing w:line="360" w:lineRule="auto"/>
      </w:pPr>
    </w:p>
    <w:p w14:paraId="67D62663" w14:textId="5B8318C1" w:rsidR="00BA40ED" w:rsidRDefault="00EB1212" w:rsidP="00C10007">
      <w:pPr>
        <w:spacing w:line="360" w:lineRule="auto"/>
      </w:pPr>
      <w:r>
        <w:t>June</w:t>
      </w:r>
      <w:r w:rsidR="00920471">
        <w:t xml:space="preserve"> </w:t>
      </w:r>
      <w:r>
        <w:t>2022</w:t>
      </w:r>
      <w:r w:rsidR="00BA40ED">
        <w:br w:type="page"/>
      </w:r>
    </w:p>
    <w:p w14:paraId="1D8B9256" w14:textId="77777777" w:rsidR="00485B59" w:rsidRDefault="00485B59" w:rsidP="00485B59">
      <w:pPr>
        <w:pStyle w:val="Heading1"/>
      </w:pPr>
      <w:bookmarkStart w:id="1" w:name="_Toc455145984"/>
      <w:r>
        <w:lastRenderedPageBreak/>
        <w:t>APPROVAL SHEET</w:t>
      </w:r>
      <w:bookmarkEnd w:id="1"/>
    </w:p>
    <w:p w14:paraId="0E79B613" w14:textId="309EBE32" w:rsidR="00485B59" w:rsidRDefault="00485B59" w:rsidP="00485B59">
      <w:pPr>
        <w:spacing w:after="240"/>
        <w:jc w:val="both"/>
        <w:rPr>
          <w:b w:val="0"/>
        </w:rPr>
      </w:pPr>
      <w:r>
        <w:rPr>
          <w:b w:val="0"/>
          <w:lang w:eastAsia="en-PH"/>
        </w:rPr>
        <w:t xml:space="preserve">This </w:t>
      </w:r>
      <w:r w:rsidR="000058CF">
        <w:rPr>
          <w:b w:val="0"/>
          <w:lang w:eastAsia="en-PH"/>
        </w:rPr>
        <w:t>capstone project</w:t>
      </w:r>
      <w:r>
        <w:rPr>
          <w:b w:val="0"/>
          <w:lang w:eastAsia="en-PH"/>
        </w:rPr>
        <w:t xml:space="preserve"> proposal titled: </w:t>
      </w:r>
      <w:r w:rsidR="00C96867">
        <w:rPr>
          <w:szCs w:val="24"/>
        </w:rPr>
        <w:t xml:space="preserve">Web-based Piggery Management System with </w:t>
      </w:r>
      <w:r w:rsidR="006F14BF">
        <w:rPr>
          <w:szCs w:val="24"/>
        </w:rPr>
        <w:t>Mobile-based</w:t>
      </w:r>
      <w:r w:rsidR="00C96867">
        <w:rPr>
          <w:szCs w:val="24"/>
        </w:rPr>
        <w:t xml:space="preserve"> QR Code Scanner for RVM Hog Farm in Lamba, Banga South Cotabato</w:t>
      </w:r>
      <w:r>
        <w:rPr>
          <w:szCs w:val="24"/>
        </w:rPr>
        <w:t xml:space="preserve"> </w:t>
      </w:r>
      <w:r>
        <w:rPr>
          <w:b w:val="0"/>
          <w:szCs w:val="24"/>
        </w:rPr>
        <w:t xml:space="preserve">prepared and submitted by </w:t>
      </w:r>
      <w:r w:rsidR="00C96867">
        <w:t xml:space="preserve">Royd P. </w:t>
      </w:r>
      <w:proofErr w:type="spellStart"/>
      <w:r w:rsidR="00C96867">
        <w:t>Catalunes</w:t>
      </w:r>
      <w:proofErr w:type="spellEnd"/>
      <w:r w:rsidR="00D35F12">
        <w:rPr>
          <w:b w:val="0"/>
          <w:szCs w:val="24"/>
        </w:rPr>
        <w:t>,</w:t>
      </w:r>
      <w:r w:rsidR="00C96867" w:rsidRPr="00C96867">
        <w:t xml:space="preserve"> </w:t>
      </w:r>
      <w:r w:rsidR="00C96867">
        <w:t xml:space="preserve">April Jude D. </w:t>
      </w:r>
      <w:proofErr w:type="spellStart"/>
      <w:r w:rsidR="00C96867">
        <w:t>Provido</w:t>
      </w:r>
      <w:proofErr w:type="spellEnd"/>
      <w:r w:rsidR="00C96867">
        <w:rPr>
          <w:b w:val="0"/>
          <w:szCs w:val="24"/>
        </w:rPr>
        <w:t xml:space="preserve"> </w:t>
      </w:r>
      <w:r>
        <w:rPr>
          <w:b w:val="0"/>
          <w:szCs w:val="24"/>
        </w:rPr>
        <w:t xml:space="preserve">and </w:t>
      </w:r>
      <w:r w:rsidR="00C96867">
        <w:t>Pea Marie D. Tumilap</w:t>
      </w:r>
      <w:r w:rsidR="00C96867">
        <w:rPr>
          <w:b w:val="0"/>
          <w:szCs w:val="24"/>
        </w:rPr>
        <w:t xml:space="preserve"> </w:t>
      </w:r>
      <w:r>
        <w:rPr>
          <w:b w:val="0"/>
          <w:szCs w:val="24"/>
        </w:rPr>
        <w:t>in partial fulfi</w:t>
      </w:r>
      <w:r w:rsidR="00D35F12">
        <w:rPr>
          <w:b w:val="0"/>
          <w:szCs w:val="24"/>
        </w:rPr>
        <w:t>l</w:t>
      </w:r>
      <w:r>
        <w:rPr>
          <w:b w:val="0"/>
          <w:szCs w:val="24"/>
        </w:rPr>
        <w:t xml:space="preserve">lment of the requirements for the degree of Bachelor of Science in </w:t>
      </w:r>
      <w:r w:rsidR="00EE3DF5">
        <w:rPr>
          <w:b w:val="0"/>
          <w:szCs w:val="24"/>
        </w:rPr>
        <w:t>Information Technology</w:t>
      </w:r>
      <w:r>
        <w:rPr>
          <w:b w:val="0"/>
        </w:rPr>
        <w:t>, has been examined and is recommended for acceptance an</w:t>
      </w:r>
      <w:r w:rsidR="00D35F12">
        <w:rPr>
          <w:b w:val="0"/>
        </w:rPr>
        <w:t>d</w:t>
      </w:r>
      <w:r>
        <w:rPr>
          <w:b w:val="0"/>
        </w:rPr>
        <w:t xml:space="preserve"> approval.</w:t>
      </w:r>
    </w:p>
    <w:p w14:paraId="6E4ABFA8" w14:textId="678418E8" w:rsidR="00485B59" w:rsidRPr="00955DFA" w:rsidRDefault="00C96867" w:rsidP="00485B59">
      <w:pPr>
        <w:jc w:val="right"/>
        <w:rPr>
          <w:szCs w:val="24"/>
        </w:rPr>
      </w:pPr>
      <w:r>
        <w:rPr>
          <w:szCs w:val="24"/>
        </w:rPr>
        <w:t xml:space="preserve">Regine </w:t>
      </w:r>
      <w:proofErr w:type="spellStart"/>
      <w:r>
        <w:rPr>
          <w:szCs w:val="24"/>
        </w:rPr>
        <w:t>Jesa</w:t>
      </w:r>
      <w:proofErr w:type="spellEnd"/>
      <w:r>
        <w:rPr>
          <w:szCs w:val="24"/>
        </w:rPr>
        <w:t xml:space="preserve"> J. </w:t>
      </w:r>
      <w:proofErr w:type="spellStart"/>
      <w:r>
        <w:rPr>
          <w:szCs w:val="24"/>
        </w:rPr>
        <w:t>Palara</w:t>
      </w:r>
      <w:proofErr w:type="spellEnd"/>
      <w:r>
        <w:rPr>
          <w:szCs w:val="24"/>
        </w:rPr>
        <w:t>, MIT</w:t>
      </w:r>
    </w:p>
    <w:p w14:paraId="44A7782E" w14:textId="77777777" w:rsidR="00485B59" w:rsidRDefault="000058CF" w:rsidP="00485B59">
      <w:pPr>
        <w:spacing w:line="960" w:lineRule="auto"/>
        <w:jc w:val="right"/>
        <w:rPr>
          <w:b w:val="0"/>
          <w:szCs w:val="24"/>
        </w:rPr>
      </w:pPr>
      <w:r>
        <w:rPr>
          <w:b w:val="0"/>
          <w:szCs w:val="24"/>
        </w:rPr>
        <w:t>Capstone Project</w:t>
      </w:r>
      <w:r w:rsidR="00485B59">
        <w:rPr>
          <w:b w:val="0"/>
          <w:szCs w:val="24"/>
        </w:rPr>
        <w:t xml:space="preserve"> Adviser</w:t>
      </w:r>
    </w:p>
    <w:p w14:paraId="67BA6921" w14:textId="77777777" w:rsidR="00485B59" w:rsidRDefault="00485B59" w:rsidP="008632BA">
      <w:pPr>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756010D2" w14:textId="77777777" w:rsidR="008632BA" w:rsidRDefault="008632BA" w:rsidP="008632BA">
      <w:pPr>
        <w:rPr>
          <w:b w:val="0"/>
          <w:szCs w:val="24"/>
        </w:rPr>
      </w:pPr>
      <w:r>
        <w:rPr>
          <w:b w:val="0"/>
          <w:szCs w:val="24"/>
        </w:rPr>
        <w:t>in partial fulfi</w:t>
      </w:r>
      <w:r w:rsidR="00D35F12">
        <w:rPr>
          <w:b w:val="0"/>
          <w:szCs w:val="24"/>
        </w:rPr>
        <w:t>l</w:t>
      </w:r>
      <w:r>
        <w:rPr>
          <w:b w:val="0"/>
          <w:szCs w:val="24"/>
        </w:rPr>
        <w:t xml:space="preserve">lment of the requirements for the degree of </w:t>
      </w:r>
    </w:p>
    <w:p w14:paraId="01722F78" w14:textId="722D3DBE" w:rsidR="008632BA" w:rsidRDefault="008632BA" w:rsidP="008632BA">
      <w:pPr>
        <w:rPr>
          <w:b w:val="0"/>
        </w:rPr>
      </w:pPr>
      <w:r>
        <w:rPr>
          <w:b w:val="0"/>
          <w:szCs w:val="24"/>
        </w:rPr>
        <w:t xml:space="preserve">Bachelor of Science in </w:t>
      </w:r>
      <w:r w:rsidR="00EE3DF5">
        <w:rPr>
          <w:b w:val="0"/>
          <w:szCs w:val="24"/>
        </w:rPr>
        <w:t>Information Technology</w:t>
      </w:r>
      <w:r w:rsidR="00EE3DF5">
        <w:rPr>
          <w:b w:val="0"/>
        </w:rPr>
        <w:t xml:space="preserve"> </w:t>
      </w:r>
    </w:p>
    <w:p w14:paraId="1493C6B8" w14:textId="77777777" w:rsidR="008632BA" w:rsidRPr="008632BA" w:rsidRDefault="008632BA" w:rsidP="008632BA">
      <w:pPr>
        <w:spacing w:line="9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47B8BEAC" w14:textId="77777777" w:rsidTr="008632BA">
        <w:trPr>
          <w:trHeight w:val="198"/>
          <w:jc w:val="center"/>
        </w:trPr>
        <w:tc>
          <w:tcPr>
            <w:tcW w:w="4410" w:type="dxa"/>
            <w:tcBorders>
              <w:top w:val="nil"/>
              <w:left w:val="nil"/>
              <w:bottom w:val="nil"/>
              <w:right w:val="nil"/>
            </w:tcBorders>
            <w:vAlign w:val="bottom"/>
          </w:tcPr>
          <w:p w14:paraId="043B3633" w14:textId="53823DFA" w:rsidR="00485B59" w:rsidRPr="00EC558E" w:rsidRDefault="00EE3DF5" w:rsidP="008632BA">
            <w:pPr>
              <w:widowControl w:val="0"/>
              <w:autoSpaceDE w:val="0"/>
              <w:autoSpaceDN w:val="0"/>
              <w:adjustRightInd w:val="0"/>
              <w:ind w:right="60"/>
              <w:rPr>
                <w:b w:val="0"/>
                <w:szCs w:val="24"/>
              </w:rPr>
            </w:pPr>
            <w:r>
              <w:rPr>
                <w:b w:val="0"/>
                <w:szCs w:val="24"/>
              </w:rPr>
              <w:t>Mark C. Tres Reyes, MIT</w:t>
            </w:r>
            <w:r w:rsidRPr="00EC558E">
              <w:rPr>
                <w:b w:val="0"/>
                <w:szCs w:val="24"/>
              </w:rPr>
              <w:t xml:space="preserve"> </w:t>
            </w:r>
          </w:p>
        </w:tc>
        <w:tc>
          <w:tcPr>
            <w:tcW w:w="4500" w:type="dxa"/>
            <w:tcBorders>
              <w:top w:val="nil"/>
              <w:left w:val="nil"/>
              <w:bottom w:val="nil"/>
              <w:right w:val="nil"/>
            </w:tcBorders>
            <w:vAlign w:val="bottom"/>
          </w:tcPr>
          <w:p w14:paraId="6E9AE7BA" w14:textId="4928B360" w:rsidR="00485B59" w:rsidRPr="00EC558E" w:rsidRDefault="00EE3DF5" w:rsidP="008632BA">
            <w:pPr>
              <w:widowControl w:val="0"/>
              <w:autoSpaceDE w:val="0"/>
              <w:autoSpaceDN w:val="0"/>
              <w:adjustRightInd w:val="0"/>
              <w:ind w:right="60"/>
              <w:rPr>
                <w:b w:val="0"/>
                <w:szCs w:val="24"/>
              </w:rPr>
            </w:pPr>
            <w:r>
              <w:rPr>
                <w:b w:val="0"/>
                <w:szCs w:val="24"/>
              </w:rPr>
              <w:t xml:space="preserve">Cliff M. </w:t>
            </w:r>
            <w:proofErr w:type="spellStart"/>
            <w:r>
              <w:rPr>
                <w:b w:val="0"/>
                <w:szCs w:val="24"/>
              </w:rPr>
              <w:t>Capileño</w:t>
            </w:r>
            <w:proofErr w:type="spellEnd"/>
            <w:r>
              <w:rPr>
                <w:b w:val="0"/>
                <w:szCs w:val="24"/>
              </w:rPr>
              <w:t>, MIT</w:t>
            </w:r>
            <w:r w:rsidRPr="00EC558E">
              <w:rPr>
                <w:b w:val="0"/>
                <w:szCs w:val="24"/>
              </w:rPr>
              <w:t xml:space="preserve"> </w:t>
            </w:r>
          </w:p>
        </w:tc>
      </w:tr>
      <w:tr w:rsidR="00485B59" w:rsidRPr="00EC558E" w14:paraId="66E47DAA" w14:textId="77777777" w:rsidTr="008632BA">
        <w:trPr>
          <w:trHeight w:val="196"/>
          <w:jc w:val="center"/>
        </w:trPr>
        <w:tc>
          <w:tcPr>
            <w:tcW w:w="4410" w:type="dxa"/>
            <w:tcBorders>
              <w:top w:val="nil"/>
              <w:left w:val="nil"/>
              <w:bottom w:val="nil"/>
              <w:right w:val="nil"/>
            </w:tcBorders>
            <w:vAlign w:val="bottom"/>
          </w:tcPr>
          <w:p w14:paraId="1577A487" w14:textId="77777777" w:rsidR="00485B59" w:rsidRPr="00EC558E" w:rsidRDefault="00485B59" w:rsidP="005B2930">
            <w:pPr>
              <w:widowControl w:val="0"/>
              <w:autoSpaceDE w:val="0"/>
              <w:autoSpaceDN w:val="0"/>
              <w:adjustRightInd w:val="0"/>
              <w:ind w:right="60"/>
              <w:rPr>
                <w:szCs w:val="24"/>
              </w:rPr>
            </w:pPr>
            <w:r w:rsidRPr="00EC558E">
              <w:rPr>
                <w:szCs w:val="24"/>
              </w:rPr>
              <w:t>Panel Member</w:t>
            </w:r>
          </w:p>
        </w:tc>
        <w:tc>
          <w:tcPr>
            <w:tcW w:w="4500" w:type="dxa"/>
            <w:tcBorders>
              <w:top w:val="nil"/>
              <w:left w:val="nil"/>
              <w:bottom w:val="nil"/>
              <w:right w:val="nil"/>
            </w:tcBorders>
            <w:vAlign w:val="bottom"/>
          </w:tcPr>
          <w:p w14:paraId="29EF92EE" w14:textId="77777777" w:rsidR="00485B59" w:rsidRPr="00EC558E" w:rsidRDefault="00485B59" w:rsidP="005B2930">
            <w:pPr>
              <w:widowControl w:val="0"/>
              <w:autoSpaceDE w:val="0"/>
              <w:autoSpaceDN w:val="0"/>
              <w:adjustRightInd w:val="0"/>
              <w:ind w:left="20" w:right="60"/>
              <w:rPr>
                <w:szCs w:val="24"/>
              </w:rPr>
            </w:pPr>
            <w:r w:rsidRPr="00EC558E">
              <w:rPr>
                <w:w w:val="99"/>
                <w:szCs w:val="24"/>
              </w:rPr>
              <w:t>Panel Member</w:t>
            </w:r>
          </w:p>
        </w:tc>
      </w:tr>
    </w:tbl>
    <w:p w14:paraId="66B5CE5A" w14:textId="77777777" w:rsidR="00485B59" w:rsidRDefault="00485B59" w:rsidP="00485B59">
      <w:pPr>
        <w:spacing w:line="960" w:lineRule="auto"/>
      </w:pPr>
      <w:r w:rsidRPr="00485B59">
        <w:t xml:space="preserve"> </w:t>
      </w:r>
    </w:p>
    <w:p w14:paraId="67BA4C9A" w14:textId="5ABC7F61" w:rsidR="008632BA" w:rsidRDefault="00EE3DF5" w:rsidP="008632BA">
      <w:r>
        <w:rPr>
          <w:b w:val="0"/>
          <w:szCs w:val="24"/>
        </w:rPr>
        <w:t xml:space="preserve">Engr. Jessie M. </w:t>
      </w:r>
      <w:proofErr w:type="spellStart"/>
      <w:r>
        <w:rPr>
          <w:b w:val="0"/>
          <w:szCs w:val="24"/>
        </w:rPr>
        <w:t>Gayosa</w:t>
      </w:r>
      <w:proofErr w:type="spellEnd"/>
      <w:r>
        <w:rPr>
          <w:b w:val="0"/>
          <w:szCs w:val="24"/>
        </w:rPr>
        <w:t>, MPA, MIT</w:t>
      </w:r>
      <w:r>
        <w:t xml:space="preserve"> </w:t>
      </w:r>
    </w:p>
    <w:p w14:paraId="71199E16" w14:textId="77777777" w:rsidR="008632BA" w:rsidRDefault="008632BA" w:rsidP="008632BA">
      <w:r>
        <w:t>Lead Panelist</w:t>
      </w:r>
    </w:p>
    <w:p w14:paraId="7ED2B2A4" w14:textId="77777777" w:rsidR="008632BA" w:rsidRDefault="008632BA" w:rsidP="00485B59">
      <w:pPr>
        <w:spacing w:line="960" w:lineRule="auto"/>
      </w:pPr>
    </w:p>
    <w:p w14:paraId="741C3922" w14:textId="77777777" w:rsidR="008632BA" w:rsidRDefault="008632BA" w:rsidP="00485B59">
      <w:pPr>
        <w:spacing w:line="9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18A48DC6" w14:textId="77777777" w:rsidTr="005B2930">
        <w:trPr>
          <w:trHeight w:val="198"/>
          <w:jc w:val="center"/>
        </w:trPr>
        <w:tc>
          <w:tcPr>
            <w:tcW w:w="4410" w:type="dxa"/>
            <w:tcBorders>
              <w:top w:val="nil"/>
              <w:left w:val="nil"/>
              <w:bottom w:val="nil"/>
              <w:right w:val="nil"/>
            </w:tcBorders>
            <w:vAlign w:val="bottom"/>
          </w:tcPr>
          <w:p w14:paraId="79C8BB6B" w14:textId="6407776F" w:rsidR="008632BA" w:rsidRPr="00EC558E" w:rsidRDefault="00EE3DF5" w:rsidP="005B2930">
            <w:pPr>
              <w:widowControl w:val="0"/>
              <w:autoSpaceDE w:val="0"/>
              <w:autoSpaceDN w:val="0"/>
              <w:adjustRightInd w:val="0"/>
              <w:ind w:right="60"/>
              <w:rPr>
                <w:b w:val="0"/>
                <w:szCs w:val="24"/>
              </w:rPr>
            </w:pPr>
            <w:r>
              <w:rPr>
                <w:b w:val="0"/>
                <w:szCs w:val="24"/>
              </w:rPr>
              <w:t>Engr. Leila B. Guerrero, PhD.</w:t>
            </w:r>
            <w:r w:rsidRPr="00EC558E">
              <w:rPr>
                <w:b w:val="0"/>
                <w:szCs w:val="24"/>
              </w:rPr>
              <w:t xml:space="preserve"> </w:t>
            </w:r>
          </w:p>
        </w:tc>
        <w:tc>
          <w:tcPr>
            <w:tcW w:w="4500" w:type="dxa"/>
            <w:tcBorders>
              <w:top w:val="nil"/>
              <w:left w:val="nil"/>
              <w:bottom w:val="nil"/>
              <w:right w:val="nil"/>
            </w:tcBorders>
            <w:vAlign w:val="bottom"/>
          </w:tcPr>
          <w:p w14:paraId="24CAF1A2" w14:textId="7C99CAD5" w:rsidR="008632BA" w:rsidRPr="00EC558E" w:rsidRDefault="00EE3DF5" w:rsidP="005B2930">
            <w:pPr>
              <w:widowControl w:val="0"/>
              <w:autoSpaceDE w:val="0"/>
              <w:autoSpaceDN w:val="0"/>
              <w:adjustRightInd w:val="0"/>
              <w:ind w:right="60"/>
              <w:rPr>
                <w:b w:val="0"/>
                <w:szCs w:val="24"/>
              </w:rPr>
            </w:pPr>
            <w:r>
              <w:rPr>
                <w:b w:val="0"/>
                <w:szCs w:val="24"/>
              </w:rPr>
              <w:t>Engr. Leila B. Guerrero, PhD.</w:t>
            </w:r>
          </w:p>
        </w:tc>
      </w:tr>
      <w:tr w:rsidR="008632BA" w:rsidRPr="00EC558E" w14:paraId="70FC71C0" w14:textId="77777777" w:rsidTr="005B2930">
        <w:trPr>
          <w:trHeight w:val="196"/>
          <w:jc w:val="center"/>
        </w:trPr>
        <w:tc>
          <w:tcPr>
            <w:tcW w:w="4410" w:type="dxa"/>
            <w:tcBorders>
              <w:top w:val="nil"/>
              <w:left w:val="nil"/>
              <w:bottom w:val="nil"/>
              <w:right w:val="nil"/>
            </w:tcBorders>
            <w:vAlign w:val="bottom"/>
          </w:tcPr>
          <w:p w14:paraId="7BDFA810" w14:textId="77777777" w:rsidR="008632BA" w:rsidRPr="00EC558E" w:rsidRDefault="0000332C" w:rsidP="005B2930">
            <w:pPr>
              <w:widowControl w:val="0"/>
              <w:autoSpaceDE w:val="0"/>
              <w:autoSpaceDN w:val="0"/>
              <w:adjustRightInd w:val="0"/>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E3F646C" w14:textId="77777777" w:rsidR="008632BA" w:rsidRPr="00EC558E" w:rsidRDefault="008632BA" w:rsidP="005B2930">
            <w:pPr>
              <w:widowControl w:val="0"/>
              <w:autoSpaceDE w:val="0"/>
              <w:autoSpaceDN w:val="0"/>
              <w:adjustRightInd w:val="0"/>
              <w:ind w:left="20" w:right="60"/>
              <w:rPr>
                <w:szCs w:val="24"/>
              </w:rPr>
            </w:pPr>
            <w:r>
              <w:rPr>
                <w:w w:val="99"/>
                <w:szCs w:val="24"/>
              </w:rPr>
              <w:t>Program Head</w:t>
            </w:r>
          </w:p>
        </w:tc>
      </w:tr>
    </w:tbl>
    <w:p w14:paraId="1FA4CFE2" w14:textId="77777777" w:rsidR="008632BA" w:rsidRDefault="008632BA" w:rsidP="00485B59">
      <w:pPr>
        <w:spacing w:line="960" w:lineRule="auto"/>
      </w:pPr>
    </w:p>
    <w:p w14:paraId="10C7D1C5" w14:textId="017B3CB7" w:rsidR="003E0F44" w:rsidRDefault="003E0F44" w:rsidP="003E0F44">
      <w:pPr>
        <w:tabs>
          <w:tab w:val="left" w:pos="240"/>
          <w:tab w:val="center" w:pos="4320"/>
        </w:tabs>
        <w:spacing w:line="960" w:lineRule="auto"/>
        <w:jc w:val="left"/>
      </w:pPr>
      <w:r>
        <w:tab/>
      </w:r>
      <w:r>
        <w:tab/>
      </w:r>
      <w:r w:rsidR="00EE3DF5">
        <w:t>June 2022</w:t>
      </w:r>
      <w:r>
        <w:br w:type="page"/>
      </w:r>
    </w:p>
    <w:p w14:paraId="5CC71CAD" w14:textId="77777777" w:rsidR="001A774A" w:rsidRDefault="001A774A" w:rsidP="001A774A">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7E976877" w14:textId="77777777" w:rsidTr="00412F34">
        <w:tc>
          <w:tcPr>
            <w:tcW w:w="7650" w:type="dxa"/>
            <w:gridSpan w:val="2"/>
          </w:tcPr>
          <w:p w14:paraId="5DA3F5D5" w14:textId="77777777" w:rsidR="001A774A" w:rsidRPr="00F24CF8" w:rsidRDefault="001A774A" w:rsidP="00F24CF8">
            <w:pPr>
              <w:pStyle w:val="forTOC"/>
            </w:pPr>
          </w:p>
        </w:tc>
        <w:tc>
          <w:tcPr>
            <w:tcW w:w="990" w:type="dxa"/>
          </w:tcPr>
          <w:p w14:paraId="761AD62D" w14:textId="77777777" w:rsidR="001A774A" w:rsidRPr="00F24CF8" w:rsidRDefault="001A774A" w:rsidP="00F24CF8">
            <w:pPr>
              <w:pStyle w:val="forTOC"/>
            </w:pPr>
            <w:r w:rsidRPr="00F24CF8">
              <w:t>Page</w:t>
            </w:r>
          </w:p>
        </w:tc>
      </w:tr>
      <w:tr w:rsidR="001A774A" w14:paraId="670D25C6" w14:textId="77777777" w:rsidTr="00412F34">
        <w:tc>
          <w:tcPr>
            <w:tcW w:w="7650" w:type="dxa"/>
            <w:gridSpan w:val="2"/>
          </w:tcPr>
          <w:p w14:paraId="118FA1A2" w14:textId="77777777" w:rsidR="001A774A" w:rsidRPr="00F24CF8" w:rsidRDefault="001A774A" w:rsidP="00F24CF8">
            <w:pPr>
              <w:pStyle w:val="forTOC"/>
            </w:pPr>
            <w:r w:rsidRPr="00F24CF8">
              <w:t>Title Page</w:t>
            </w:r>
          </w:p>
        </w:tc>
        <w:tc>
          <w:tcPr>
            <w:tcW w:w="990" w:type="dxa"/>
          </w:tcPr>
          <w:p w14:paraId="4E3875D4" w14:textId="77777777" w:rsidR="001A774A" w:rsidRPr="00F24CF8" w:rsidRDefault="002B7F8A" w:rsidP="00F24CF8">
            <w:pPr>
              <w:pStyle w:val="forTOC"/>
            </w:pPr>
            <w:proofErr w:type="spellStart"/>
            <w:r w:rsidRPr="00F24CF8">
              <w:t>i</w:t>
            </w:r>
            <w:proofErr w:type="spellEnd"/>
          </w:p>
        </w:tc>
      </w:tr>
      <w:tr w:rsidR="001A774A" w14:paraId="759DD921" w14:textId="77777777" w:rsidTr="00412F34">
        <w:tc>
          <w:tcPr>
            <w:tcW w:w="7650" w:type="dxa"/>
            <w:gridSpan w:val="2"/>
          </w:tcPr>
          <w:p w14:paraId="065EE3A6" w14:textId="77777777" w:rsidR="001A774A" w:rsidRPr="00F24CF8" w:rsidRDefault="001A774A" w:rsidP="00F24CF8">
            <w:pPr>
              <w:pStyle w:val="forTOC"/>
            </w:pPr>
            <w:r w:rsidRPr="00F24CF8">
              <w:t>Approval Sheet</w:t>
            </w:r>
          </w:p>
        </w:tc>
        <w:tc>
          <w:tcPr>
            <w:tcW w:w="990" w:type="dxa"/>
          </w:tcPr>
          <w:p w14:paraId="0150035E" w14:textId="206885EA" w:rsidR="001A774A" w:rsidRPr="00F24CF8" w:rsidRDefault="002B7F8A" w:rsidP="00F24CF8">
            <w:pPr>
              <w:pStyle w:val="forTOC"/>
            </w:pPr>
            <w:r w:rsidRPr="00F24CF8">
              <w:t>ii</w:t>
            </w:r>
          </w:p>
        </w:tc>
      </w:tr>
      <w:tr w:rsidR="001A774A" w14:paraId="0A867741" w14:textId="77777777" w:rsidTr="00412F34">
        <w:tc>
          <w:tcPr>
            <w:tcW w:w="7650" w:type="dxa"/>
            <w:gridSpan w:val="2"/>
          </w:tcPr>
          <w:p w14:paraId="4F20A396" w14:textId="77777777" w:rsidR="001A774A" w:rsidRPr="00F24CF8" w:rsidRDefault="001A774A" w:rsidP="00F24CF8">
            <w:pPr>
              <w:pStyle w:val="forTOC"/>
            </w:pPr>
            <w:r w:rsidRPr="00F24CF8">
              <w:t>Table of Contents</w:t>
            </w:r>
          </w:p>
        </w:tc>
        <w:tc>
          <w:tcPr>
            <w:tcW w:w="990" w:type="dxa"/>
          </w:tcPr>
          <w:p w14:paraId="323085B6" w14:textId="573F02FC" w:rsidR="001A774A" w:rsidRPr="00F24CF8" w:rsidRDefault="003156D4" w:rsidP="00F24CF8">
            <w:pPr>
              <w:pStyle w:val="forTOC"/>
            </w:pPr>
            <w:r>
              <w:t>iii</w:t>
            </w:r>
            <w:r w:rsidR="002B7F8A" w:rsidRPr="00F24CF8">
              <w:t xml:space="preserve"> </w:t>
            </w:r>
          </w:p>
        </w:tc>
      </w:tr>
      <w:tr w:rsidR="00A65ECF" w14:paraId="3E06296B" w14:textId="77777777" w:rsidTr="00427151">
        <w:tc>
          <w:tcPr>
            <w:tcW w:w="7650" w:type="dxa"/>
            <w:gridSpan w:val="2"/>
          </w:tcPr>
          <w:p w14:paraId="6399ADCF" w14:textId="77777777" w:rsidR="00A65ECF" w:rsidRPr="00F24CF8" w:rsidRDefault="00A65ECF" w:rsidP="00427151">
            <w:pPr>
              <w:pStyle w:val="forTOC"/>
            </w:pPr>
            <w:r>
              <w:t>List of Figures</w:t>
            </w:r>
          </w:p>
        </w:tc>
        <w:tc>
          <w:tcPr>
            <w:tcW w:w="990" w:type="dxa"/>
          </w:tcPr>
          <w:p w14:paraId="19ADDD0E" w14:textId="6258FCD4" w:rsidR="00A65ECF" w:rsidRPr="00F24CF8" w:rsidRDefault="003156D4" w:rsidP="00427151">
            <w:pPr>
              <w:pStyle w:val="forTOC"/>
            </w:pPr>
            <w:r>
              <w:t>iv</w:t>
            </w:r>
            <w:r w:rsidR="00A65ECF" w:rsidRPr="00F24CF8">
              <w:t xml:space="preserve"> </w:t>
            </w:r>
          </w:p>
        </w:tc>
      </w:tr>
      <w:tr w:rsidR="00A65ECF" w14:paraId="3CD32D25" w14:textId="77777777" w:rsidTr="00427151">
        <w:tc>
          <w:tcPr>
            <w:tcW w:w="7650" w:type="dxa"/>
            <w:gridSpan w:val="2"/>
          </w:tcPr>
          <w:p w14:paraId="0D6FC4B7" w14:textId="77777777" w:rsidR="00A65ECF" w:rsidRPr="00F24CF8" w:rsidRDefault="00A65ECF" w:rsidP="00427151">
            <w:pPr>
              <w:pStyle w:val="forTOC"/>
            </w:pPr>
            <w:r>
              <w:t>List of Tables</w:t>
            </w:r>
          </w:p>
        </w:tc>
        <w:tc>
          <w:tcPr>
            <w:tcW w:w="990" w:type="dxa"/>
          </w:tcPr>
          <w:p w14:paraId="13DA67F7" w14:textId="5144BAC9" w:rsidR="00A65ECF" w:rsidRPr="00F24CF8" w:rsidRDefault="00A65ECF" w:rsidP="00427151">
            <w:pPr>
              <w:pStyle w:val="forTOC"/>
            </w:pPr>
            <w:r>
              <w:t>v</w:t>
            </w:r>
            <w:r w:rsidR="005B1038">
              <w:t>i</w:t>
            </w:r>
          </w:p>
        </w:tc>
      </w:tr>
      <w:tr w:rsidR="001A774A" w14:paraId="5B9B05F9" w14:textId="77777777" w:rsidTr="00412F34">
        <w:tc>
          <w:tcPr>
            <w:tcW w:w="7650" w:type="dxa"/>
            <w:gridSpan w:val="2"/>
          </w:tcPr>
          <w:p w14:paraId="5C5162D7" w14:textId="77777777" w:rsidR="001A774A" w:rsidRPr="00F24CF8" w:rsidRDefault="001A774A" w:rsidP="00F24CF8">
            <w:pPr>
              <w:pStyle w:val="forTOC"/>
            </w:pPr>
            <w:r w:rsidRPr="00F24CF8">
              <w:t>Introduction</w:t>
            </w:r>
          </w:p>
        </w:tc>
        <w:tc>
          <w:tcPr>
            <w:tcW w:w="990" w:type="dxa"/>
          </w:tcPr>
          <w:p w14:paraId="3949B46A" w14:textId="77777777" w:rsidR="001A774A" w:rsidRPr="00F24CF8" w:rsidRDefault="002B7F8A" w:rsidP="00F24CF8">
            <w:pPr>
              <w:pStyle w:val="forTOC"/>
            </w:pPr>
            <w:r w:rsidRPr="00F24CF8">
              <w:t>1</w:t>
            </w:r>
          </w:p>
        </w:tc>
      </w:tr>
      <w:tr w:rsidR="00F24CF8" w14:paraId="46756479" w14:textId="77777777" w:rsidTr="00F24CF8">
        <w:tc>
          <w:tcPr>
            <w:tcW w:w="540" w:type="dxa"/>
          </w:tcPr>
          <w:p w14:paraId="6540F586" w14:textId="77777777" w:rsidR="00F24CF8" w:rsidRPr="00F24CF8" w:rsidRDefault="00F24CF8" w:rsidP="00F24CF8">
            <w:pPr>
              <w:pStyle w:val="forTOC"/>
            </w:pPr>
          </w:p>
        </w:tc>
        <w:tc>
          <w:tcPr>
            <w:tcW w:w="7110" w:type="dxa"/>
          </w:tcPr>
          <w:p w14:paraId="08180E3E" w14:textId="77777777" w:rsidR="00F24CF8" w:rsidRPr="00F24CF8" w:rsidRDefault="005F5CB1" w:rsidP="00F24CF8">
            <w:pPr>
              <w:pStyle w:val="forTOC"/>
            </w:pPr>
            <w:r>
              <w:t>Project Context</w:t>
            </w:r>
          </w:p>
        </w:tc>
        <w:tc>
          <w:tcPr>
            <w:tcW w:w="990" w:type="dxa"/>
          </w:tcPr>
          <w:p w14:paraId="1DE71DF8" w14:textId="5BBDA661" w:rsidR="00F24CF8" w:rsidRPr="00F24CF8" w:rsidRDefault="00EE3DF5" w:rsidP="00F24CF8">
            <w:pPr>
              <w:pStyle w:val="forTOC"/>
            </w:pPr>
            <w:r>
              <w:t>1</w:t>
            </w:r>
          </w:p>
        </w:tc>
      </w:tr>
      <w:tr w:rsidR="00F24CF8" w14:paraId="741A3B8F" w14:textId="77777777" w:rsidTr="00F24CF8">
        <w:tc>
          <w:tcPr>
            <w:tcW w:w="540" w:type="dxa"/>
          </w:tcPr>
          <w:p w14:paraId="209C4456" w14:textId="77777777" w:rsidR="00F24CF8" w:rsidRPr="00F24CF8" w:rsidRDefault="00F24CF8" w:rsidP="00F24CF8">
            <w:pPr>
              <w:pStyle w:val="forTOC"/>
            </w:pPr>
          </w:p>
        </w:tc>
        <w:tc>
          <w:tcPr>
            <w:tcW w:w="7110" w:type="dxa"/>
          </w:tcPr>
          <w:p w14:paraId="25F64A92" w14:textId="77777777" w:rsidR="00F24CF8" w:rsidRPr="00F24CF8" w:rsidRDefault="005F5CB1" w:rsidP="00F24CF8">
            <w:pPr>
              <w:pStyle w:val="forTOC"/>
            </w:pPr>
            <w:r>
              <w:t>Purpose and Description of the Project</w:t>
            </w:r>
          </w:p>
        </w:tc>
        <w:tc>
          <w:tcPr>
            <w:tcW w:w="990" w:type="dxa"/>
          </w:tcPr>
          <w:p w14:paraId="749786C5" w14:textId="15A4BA5F" w:rsidR="00F24CF8" w:rsidRPr="00F24CF8" w:rsidRDefault="00EE3DF5" w:rsidP="00F24CF8">
            <w:pPr>
              <w:pStyle w:val="forTOC"/>
            </w:pPr>
            <w:r>
              <w:t>5</w:t>
            </w:r>
          </w:p>
        </w:tc>
      </w:tr>
      <w:tr w:rsidR="00F24CF8" w14:paraId="6A970DFF" w14:textId="77777777" w:rsidTr="00F24CF8">
        <w:tc>
          <w:tcPr>
            <w:tcW w:w="540" w:type="dxa"/>
          </w:tcPr>
          <w:p w14:paraId="2D6BD0DD" w14:textId="77777777" w:rsidR="00F24CF8" w:rsidRPr="00F24CF8" w:rsidRDefault="00F24CF8" w:rsidP="00F24CF8">
            <w:pPr>
              <w:pStyle w:val="forTOC"/>
            </w:pPr>
          </w:p>
        </w:tc>
        <w:tc>
          <w:tcPr>
            <w:tcW w:w="7110" w:type="dxa"/>
          </w:tcPr>
          <w:p w14:paraId="1C388820" w14:textId="77777777" w:rsidR="00F24CF8" w:rsidRPr="00F24CF8" w:rsidRDefault="00F24CF8" w:rsidP="00F24CF8">
            <w:pPr>
              <w:pStyle w:val="forTOC"/>
            </w:pPr>
            <w:r w:rsidRPr="00F24CF8">
              <w:t xml:space="preserve">Objectives of the </w:t>
            </w:r>
            <w:r w:rsidR="005F5CB1">
              <w:t>S</w:t>
            </w:r>
            <w:r w:rsidRPr="00F24CF8">
              <w:t>tudy</w:t>
            </w:r>
          </w:p>
        </w:tc>
        <w:tc>
          <w:tcPr>
            <w:tcW w:w="990" w:type="dxa"/>
          </w:tcPr>
          <w:p w14:paraId="3FCB054C" w14:textId="6B8E8DE6" w:rsidR="00F24CF8" w:rsidRPr="00F24CF8" w:rsidRDefault="00EE3DF5" w:rsidP="00F24CF8">
            <w:pPr>
              <w:pStyle w:val="forTOC"/>
            </w:pPr>
            <w:r>
              <w:t>6</w:t>
            </w:r>
          </w:p>
        </w:tc>
      </w:tr>
      <w:tr w:rsidR="00F24CF8" w14:paraId="14925386" w14:textId="77777777" w:rsidTr="00F24CF8">
        <w:tc>
          <w:tcPr>
            <w:tcW w:w="540" w:type="dxa"/>
          </w:tcPr>
          <w:p w14:paraId="4000E43A" w14:textId="77777777" w:rsidR="00F24CF8" w:rsidRPr="00F24CF8" w:rsidRDefault="00F24CF8" w:rsidP="00F24CF8">
            <w:pPr>
              <w:pStyle w:val="forTOC"/>
            </w:pPr>
          </w:p>
        </w:tc>
        <w:tc>
          <w:tcPr>
            <w:tcW w:w="7110" w:type="dxa"/>
          </w:tcPr>
          <w:p w14:paraId="7D4050D2" w14:textId="77777777" w:rsidR="00F24CF8" w:rsidRPr="00F24CF8" w:rsidRDefault="00F24CF8" w:rsidP="00F24CF8">
            <w:pPr>
              <w:pStyle w:val="forTOC"/>
            </w:pPr>
            <w:r w:rsidRPr="00F24CF8">
              <w:t xml:space="preserve">Scope and </w:t>
            </w:r>
            <w:r w:rsidR="005F5CB1">
              <w:t>L</w:t>
            </w:r>
            <w:r w:rsidRPr="00F24CF8">
              <w:t xml:space="preserve">imitations of the </w:t>
            </w:r>
            <w:r w:rsidR="005F5CB1">
              <w:t>S</w:t>
            </w:r>
            <w:r w:rsidRPr="00F24CF8">
              <w:t>tudy</w:t>
            </w:r>
          </w:p>
        </w:tc>
        <w:tc>
          <w:tcPr>
            <w:tcW w:w="990" w:type="dxa"/>
          </w:tcPr>
          <w:p w14:paraId="27697AA2" w14:textId="56E6A405" w:rsidR="00F24CF8" w:rsidRPr="00F24CF8" w:rsidRDefault="00EE3DF5" w:rsidP="00F24CF8">
            <w:pPr>
              <w:pStyle w:val="forTOC"/>
            </w:pPr>
            <w:r>
              <w:t>8</w:t>
            </w:r>
          </w:p>
        </w:tc>
      </w:tr>
      <w:tr w:rsidR="00F24CF8" w14:paraId="1E846CB5" w14:textId="77777777" w:rsidTr="00412F34">
        <w:tc>
          <w:tcPr>
            <w:tcW w:w="7650" w:type="dxa"/>
            <w:gridSpan w:val="2"/>
          </w:tcPr>
          <w:p w14:paraId="4C9AF7C6" w14:textId="77777777" w:rsidR="00F24CF8" w:rsidRPr="00F24CF8" w:rsidRDefault="005F5CB1" w:rsidP="00F24CF8">
            <w:pPr>
              <w:pStyle w:val="forTOC"/>
            </w:pPr>
            <w:r>
              <w:t>Review of Related Literature/Systems</w:t>
            </w:r>
          </w:p>
        </w:tc>
        <w:tc>
          <w:tcPr>
            <w:tcW w:w="990" w:type="dxa"/>
          </w:tcPr>
          <w:p w14:paraId="70203454" w14:textId="51731DA7" w:rsidR="00F24CF8" w:rsidRPr="00F24CF8" w:rsidRDefault="00EE3DF5" w:rsidP="00F24CF8">
            <w:pPr>
              <w:pStyle w:val="forTOC"/>
            </w:pPr>
            <w:r>
              <w:t>11</w:t>
            </w:r>
          </w:p>
        </w:tc>
      </w:tr>
      <w:tr w:rsidR="00F24CF8" w14:paraId="735F34E9" w14:textId="77777777" w:rsidTr="00F24CF8">
        <w:tc>
          <w:tcPr>
            <w:tcW w:w="540" w:type="dxa"/>
          </w:tcPr>
          <w:p w14:paraId="594B2EB3" w14:textId="77777777" w:rsidR="00F24CF8" w:rsidRPr="00F24CF8" w:rsidRDefault="00F24CF8" w:rsidP="00F24CF8">
            <w:pPr>
              <w:pStyle w:val="forTOC"/>
            </w:pPr>
          </w:p>
        </w:tc>
        <w:tc>
          <w:tcPr>
            <w:tcW w:w="7110" w:type="dxa"/>
          </w:tcPr>
          <w:p w14:paraId="344B65CA" w14:textId="77777777" w:rsidR="00F24CF8" w:rsidRPr="00F24CF8" w:rsidRDefault="00F24CF8" w:rsidP="00F24CF8">
            <w:pPr>
              <w:pStyle w:val="forTOC"/>
            </w:pPr>
            <w:r w:rsidRPr="00F24CF8">
              <w:t xml:space="preserve">Review of </w:t>
            </w:r>
            <w:r w:rsidR="005F5CB1">
              <w:t>Related Literature</w:t>
            </w:r>
          </w:p>
        </w:tc>
        <w:tc>
          <w:tcPr>
            <w:tcW w:w="990" w:type="dxa"/>
          </w:tcPr>
          <w:p w14:paraId="4B8CCB47" w14:textId="2985F68E" w:rsidR="00F24CF8" w:rsidRPr="00F24CF8" w:rsidRDefault="00EE3DF5" w:rsidP="00F24CF8">
            <w:pPr>
              <w:pStyle w:val="forTOC"/>
            </w:pPr>
            <w:r>
              <w:t>11</w:t>
            </w:r>
          </w:p>
        </w:tc>
      </w:tr>
      <w:tr w:rsidR="00F24CF8" w14:paraId="575173D2" w14:textId="77777777" w:rsidTr="00F24CF8">
        <w:tc>
          <w:tcPr>
            <w:tcW w:w="540" w:type="dxa"/>
          </w:tcPr>
          <w:p w14:paraId="267DD1D9" w14:textId="77777777" w:rsidR="00F24CF8" w:rsidRPr="00F24CF8" w:rsidRDefault="00F24CF8" w:rsidP="00F24CF8">
            <w:pPr>
              <w:pStyle w:val="forTOC"/>
            </w:pPr>
          </w:p>
        </w:tc>
        <w:tc>
          <w:tcPr>
            <w:tcW w:w="7110" w:type="dxa"/>
          </w:tcPr>
          <w:p w14:paraId="43E82768" w14:textId="77777777" w:rsidR="00F24CF8" w:rsidRDefault="005F5CB1" w:rsidP="00F24CF8">
            <w:pPr>
              <w:pStyle w:val="forTOC"/>
            </w:pPr>
            <w:r>
              <w:t>Related Studies and/or Systems</w:t>
            </w:r>
          </w:p>
          <w:p w14:paraId="3C3C95C0" w14:textId="77777777" w:rsidR="005F5CB1" w:rsidRPr="00F24CF8" w:rsidRDefault="005F5CB1" w:rsidP="00F24CF8">
            <w:pPr>
              <w:pStyle w:val="forTOC"/>
            </w:pPr>
            <w:r>
              <w:t>Synthesis</w:t>
            </w:r>
          </w:p>
        </w:tc>
        <w:tc>
          <w:tcPr>
            <w:tcW w:w="990" w:type="dxa"/>
          </w:tcPr>
          <w:p w14:paraId="4914B1B9" w14:textId="77777777" w:rsidR="00F24CF8" w:rsidRDefault="00EE3DF5" w:rsidP="00F24CF8">
            <w:pPr>
              <w:pStyle w:val="forTOC"/>
            </w:pPr>
            <w:r>
              <w:t>19</w:t>
            </w:r>
          </w:p>
          <w:p w14:paraId="7B49BFD6" w14:textId="37FCA1D7" w:rsidR="00EE3DF5" w:rsidRPr="00F24CF8" w:rsidRDefault="00EE3DF5" w:rsidP="00F24CF8">
            <w:pPr>
              <w:pStyle w:val="forTOC"/>
            </w:pPr>
            <w:r>
              <w:t>23</w:t>
            </w:r>
          </w:p>
        </w:tc>
      </w:tr>
      <w:tr w:rsidR="00F24CF8" w14:paraId="381EE170" w14:textId="77777777" w:rsidTr="00412F34">
        <w:tc>
          <w:tcPr>
            <w:tcW w:w="7650" w:type="dxa"/>
            <w:gridSpan w:val="2"/>
          </w:tcPr>
          <w:p w14:paraId="6AD51B86" w14:textId="77777777" w:rsidR="00F24CF8" w:rsidRPr="00F24CF8" w:rsidRDefault="005F5CB1" w:rsidP="00F24CF8">
            <w:pPr>
              <w:pStyle w:val="forTOC"/>
            </w:pPr>
            <w:r>
              <w:t>Technical Background</w:t>
            </w:r>
          </w:p>
        </w:tc>
        <w:tc>
          <w:tcPr>
            <w:tcW w:w="990" w:type="dxa"/>
          </w:tcPr>
          <w:p w14:paraId="0C8DD486" w14:textId="3FD5480A" w:rsidR="00F24CF8" w:rsidRPr="00F24CF8" w:rsidRDefault="00EE3DF5" w:rsidP="00F24CF8">
            <w:pPr>
              <w:pStyle w:val="forTOC"/>
            </w:pPr>
            <w:r>
              <w:t>26</w:t>
            </w:r>
          </w:p>
        </w:tc>
      </w:tr>
      <w:tr w:rsidR="00F24CF8" w14:paraId="090C0027" w14:textId="77777777" w:rsidTr="00F24CF8">
        <w:tc>
          <w:tcPr>
            <w:tcW w:w="540" w:type="dxa"/>
          </w:tcPr>
          <w:p w14:paraId="13BB477A" w14:textId="77777777" w:rsidR="00F24CF8" w:rsidRPr="00F24CF8" w:rsidRDefault="00F24CF8" w:rsidP="00F24CF8">
            <w:pPr>
              <w:pStyle w:val="forTOC"/>
            </w:pPr>
          </w:p>
        </w:tc>
        <w:tc>
          <w:tcPr>
            <w:tcW w:w="7110" w:type="dxa"/>
          </w:tcPr>
          <w:p w14:paraId="12B1D93B" w14:textId="77777777" w:rsidR="00F24CF8" w:rsidRPr="00F24CF8" w:rsidRDefault="005F5CB1" w:rsidP="00F24CF8">
            <w:pPr>
              <w:pStyle w:val="forTOC"/>
            </w:pPr>
            <w:r>
              <w:t>Overview of Current Technologies</w:t>
            </w:r>
            <w:r w:rsidR="00F24220">
              <w:t xml:space="preserve"> to be</w:t>
            </w:r>
            <w:r>
              <w:t xml:space="preserve"> Used in the System</w:t>
            </w:r>
          </w:p>
        </w:tc>
        <w:tc>
          <w:tcPr>
            <w:tcW w:w="990" w:type="dxa"/>
          </w:tcPr>
          <w:p w14:paraId="4BE771F7" w14:textId="5B00E975" w:rsidR="00F24CF8" w:rsidRPr="00F24CF8" w:rsidRDefault="00EE3DF5" w:rsidP="00F24CF8">
            <w:pPr>
              <w:pStyle w:val="forTOC"/>
            </w:pPr>
            <w:r>
              <w:t>26</w:t>
            </w:r>
          </w:p>
        </w:tc>
      </w:tr>
      <w:tr w:rsidR="00F24CF8" w14:paraId="0EA1D82B" w14:textId="77777777" w:rsidTr="00F24CF8">
        <w:tc>
          <w:tcPr>
            <w:tcW w:w="540" w:type="dxa"/>
          </w:tcPr>
          <w:p w14:paraId="2C6E8F77" w14:textId="77777777" w:rsidR="00F24CF8" w:rsidRPr="00F24CF8" w:rsidRDefault="00F24CF8" w:rsidP="00F24CF8">
            <w:pPr>
              <w:pStyle w:val="forTOC"/>
            </w:pPr>
          </w:p>
        </w:tc>
        <w:tc>
          <w:tcPr>
            <w:tcW w:w="7110" w:type="dxa"/>
          </w:tcPr>
          <w:p w14:paraId="2882A405" w14:textId="77777777" w:rsidR="00F24CF8" w:rsidRPr="00F24CF8" w:rsidRDefault="005F5CB1" w:rsidP="00F24CF8">
            <w:pPr>
              <w:pStyle w:val="forTOC"/>
            </w:pPr>
            <w:r>
              <w:t>Calendar of Activities</w:t>
            </w:r>
          </w:p>
        </w:tc>
        <w:tc>
          <w:tcPr>
            <w:tcW w:w="990" w:type="dxa"/>
          </w:tcPr>
          <w:p w14:paraId="36DB1AD9" w14:textId="71F7E3C5" w:rsidR="00F24CF8" w:rsidRPr="00F24CF8" w:rsidRDefault="00EE3DF5" w:rsidP="00F24CF8">
            <w:pPr>
              <w:pStyle w:val="forTOC"/>
            </w:pPr>
            <w:r>
              <w:t>33</w:t>
            </w:r>
          </w:p>
        </w:tc>
      </w:tr>
      <w:tr w:rsidR="00F24CF8" w14:paraId="4FBBDFE4" w14:textId="77777777" w:rsidTr="00F24CF8">
        <w:tc>
          <w:tcPr>
            <w:tcW w:w="540" w:type="dxa"/>
          </w:tcPr>
          <w:p w14:paraId="71EE9B39" w14:textId="77777777" w:rsidR="00F24CF8" w:rsidRPr="00F24CF8" w:rsidRDefault="00F24CF8" w:rsidP="00F24CF8">
            <w:pPr>
              <w:pStyle w:val="forTOC"/>
            </w:pPr>
          </w:p>
        </w:tc>
        <w:tc>
          <w:tcPr>
            <w:tcW w:w="7110" w:type="dxa"/>
          </w:tcPr>
          <w:p w14:paraId="69C5BCFC" w14:textId="77777777" w:rsidR="00F24CF8" w:rsidRPr="00F24CF8" w:rsidRDefault="005F5CB1" w:rsidP="00F24CF8">
            <w:pPr>
              <w:pStyle w:val="forTOC"/>
            </w:pPr>
            <w:r>
              <w:t>Resources</w:t>
            </w:r>
          </w:p>
        </w:tc>
        <w:tc>
          <w:tcPr>
            <w:tcW w:w="990" w:type="dxa"/>
          </w:tcPr>
          <w:p w14:paraId="61F0034F" w14:textId="24D22078" w:rsidR="00F24CF8" w:rsidRPr="00F24CF8" w:rsidRDefault="00EE3DF5" w:rsidP="00F24CF8">
            <w:pPr>
              <w:pStyle w:val="forTOC"/>
            </w:pPr>
            <w:r>
              <w:t>46</w:t>
            </w:r>
          </w:p>
        </w:tc>
      </w:tr>
      <w:tr w:rsidR="00F24CF8" w14:paraId="375BC358" w14:textId="77777777" w:rsidTr="00412F34">
        <w:tc>
          <w:tcPr>
            <w:tcW w:w="7650" w:type="dxa"/>
            <w:gridSpan w:val="2"/>
          </w:tcPr>
          <w:p w14:paraId="758900C5" w14:textId="77777777" w:rsidR="00F24CF8" w:rsidRPr="00F24CF8" w:rsidRDefault="005F5CB1" w:rsidP="00F24CF8">
            <w:pPr>
              <w:pStyle w:val="forTOC"/>
            </w:pPr>
            <w:r>
              <w:t>Appendix</w:t>
            </w:r>
          </w:p>
        </w:tc>
        <w:tc>
          <w:tcPr>
            <w:tcW w:w="990" w:type="dxa"/>
          </w:tcPr>
          <w:p w14:paraId="23EF88B1" w14:textId="726D61CC" w:rsidR="00F24CF8" w:rsidRPr="00F24CF8" w:rsidRDefault="00EE3DF5" w:rsidP="00F24CF8">
            <w:pPr>
              <w:pStyle w:val="forTOC"/>
            </w:pPr>
            <w:r>
              <w:t>47</w:t>
            </w:r>
          </w:p>
        </w:tc>
      </w:tr>
      <w:tr w:rsidR="005F5CB1" w14:paraId="0E13587A" w14:textId="77777777" w:rsidTr="00427151">
        <w:tc>
          <w:tcPr>
            <w:tcW w:w="540" w:type="dxa"/>
          </w:tcPr>
          <w:p w14:paraId="5661E707" w14:textId="77777777" w:rsidR="005F5CB1" w:rsidRPr="00F24CF8" w:rsidRDefault="005F5CB1" w:rsidP="00427151">
            <w:pPr>
              <w:pStyle w:val="forTOC"/>
            </w:pPr>
          </w:p>
        </w:tc>
        <w:tc>
          <w:tcPr>
            <w:tcW w:w="7110" w:type="dxa"/>
          </w:tcPr>
          <w:p w14:paraId="04E8CC24" w14:textId="4B84FCCA" w:rsidR="005F5CB1" w:rsidRPr="00F24CF8" w:rsidRDefault="00EE3DF5" w:rsidP="00427151">
            <w:pPr>
              <w:pStyle w:val="forTOC"/>
            </w:pPr>
            <w:r>
              <w:t>Resource Persons</w:t>
            </w:r>
          </w:p>
        </w:tc>
        <w:tc>
          <w:tcPr>
            <w:tcW w:w="990" w:type="dxa"/>
          </w:tcPr>
          <w:p w14:paraId="71EC3753" w14:textId="2D3B28F0" w:rsidR="005F5CB1" w:rsidRPr="00F24CF8" w:rsidRDefault="00EE3DF5" w:rsidP="00427151">
            <w:pPr>
              <w:pStyle w:val="forTOC"/>
            </w:pPr>
            <w:r>
              <w:t>47</w:t>
            </w:r>
          </w:p>
        </w:tc>
      </w:tr>
      <w:tr w:rsidR="005F5CB1" w14:paraId="0C38E036" w14:textId="77777777" w:rsidTr="00427151">
        <w:tc>
          <w:tcPr>
            <w:tcW w:w="540" w:type="dxa"/>
          </w:tcPr>
          <w:p w14:paraId="1735F466" w14:textId="77777777" w:rsidR="005F5CB1" w:rsidRPr="00F24CF8" w:rsidRDefault="005F5CB1" w:rsidP="00427151">
            <w:pPr>
              <w:pStyle w:val="forTOC"/>
            </w:pPr>
          </w:p>
        </w:tc>
        <w:tc>
          <w:tcPr>
            <w:tcW w:w="7110" w:type="dxa"/>
          </w:tcPr>
          <w:p w14:paraId="0BEDA9C0" w14:textId="47E2A0BB" w:rsidR="005F5CB1" w:rsidRPr="00F24CF8" w:rsidRDefault="00EE3DF5" w:rsidP="00427151">
            <w:pPr>
              <w:pStyle w:val="forTOC"/>
            </w:pPr>
            <w:r>
              <w:t>References</w:t>
            </w:r>
          </w:p>
        </w:tc>
        <w:tc>
          <w:tcPr>
            <w:tcW w:w="990" w:type="dxa"/>
          </w:tcPr>
          <w:p w14:paraId="3795E32C" w14:textId="3EF03F93" w:rsidR="005F5CB1" w:rsidRPr="00F24CF8" w:rsidRDefault="00EE3DF5" w:rsidP="00427151">
            <w:pPr>
              <w:pStyle w:val="forTOC"/>
            </w:pPr>
            <w:r>
              <w:t>48</w:t>
            </w:r>
          </w:p>
        </w:tc>
      </w:tr>
      <w:tr w:rsidR="005F5CB1" w14:paraId="521C4844" w14:textId="77777777" w:rsidTr="00427151">
        <w:tc>
          <w:tcPr>
            <w:tcW w:w="540" w:type="dxa"/>
          </w:tcPr>
          <w:p w14:paraId="7CFE2731" w14:textId="77777777" w:rsidR="005F5CB1" w:rsidRPr="00F24CF8" w:rsidRDefault="005F5CB1" w:rsidP="00427151">
            <w:pPr>
              <w:pStyle w:val="forTOC"/>
            </w:pPr>
          </w:p>
        </w:tc>
        <w:tc>
          <w:tcPr>
            <w:tcW w:w="7110" w:type="dxa"/>
          </w:tcPr>
          <w:p w14:paraId="3D32901E" w14:textId="34B0000D" w:rsidR="005F5CB1" w:rsidRPr="00F24CF8" w:rsidRDefault="005F5CB1" w:rsidP="00427151">
            <w:pPr>
              <w:pStyle w:val="forTOC"/>
            </w:pPr>
            <w:r>
              <w:t>Personal Technical Vitae</w:t>
            </w:r>
          </w:p>
        </w:tc>
        <w:tc>
          <w:tcPr>
            <w:tcW w:w="990" w:type="dxa"/>
          </w:tcPr>
          <w:p w14:paraId="57CF988D" w14:textId="11EB095B" w:rsidR="005F5CB1" w:rsidRPr="00F24CF8" w:rsidRDefault="00EE3DF5" w:rsidP="00427151">
            <w:pPr>
              <w:pStyle w:val="forTOC"/>
            </w:pPr>
            <w:r>
              <w:t>5</w:t>
            </w:r>
            <w:r w:rsidR="006E5EED">
              <w:t>1</w:t>
            </w:r>
          </w:p>
        </w:tc>
      </w:tr>
      <w:tr w:rsidR="005F5CB1" w14:paraId="742B644B" w14:textId="77777777" w:rsidTr="00412F34">
        <w:tc>
          <w:tcPr>
            <w:tcW w:w="7650" w:type="dxa"/>
            <w:gridSpan w:val="2"/>
          </w:tcPr>
          <w:p w14:paraId="220D39E3" w14:textId="77777777" w:rsidR="005F5CB1" w:rsidRDefault="005F5CB1" w:rsidP="00F24CF8">
            <w:pPr>
              <w:pStyle w:val="forTOC"/>
            </w:pPr>
          </w:p>
        </w:tc>
        <w:tc>
          <w:tcPr>
            <w:tcW w:w="990" w:type="dxa"/>
          </w:tcPr>
          <w:p w14:paraId="7072837E" w14:textId="77777777" w:rsidR="005F5CB1" w:rsidRPr="00F24CF8" w:rsidRDefault="005F5CB1" w:rsidP="00F24CF8">
            <w:pPr>
              <w:pStyle w:val="forTOC"/>
            </w:pPr>
          </w:p>
        </w:tc>
      </w:tr>
    </w:tbl>
    <w:p w14:paraId="3FB38443" w14:textId="77777777" w:rsidR="001A774A" w:rsidRPr="001A774A" w:rsidRDefault="001A774A" w:rsidP="00EE3DF5">
      <w:pPr>
        <w:pStyle w:val="BodyofResearch"/>
      </w:pPr>
    </w:p>
    <w:p w14:paraId="3808EFDC" w14:textId="77777777" w:rsidR="003156D4" w:rsidRDefault="001A774A" w:rsidP="001A774A">
      <w:pPr>
        <w:sectPr w:rsidR="003156D4" w:rsidSect="003E0F44">
          <w:footerReference w:type="default" r:id="rId11"/>
          <w:footerReference w:type="first" r:id="rId12"/>
          <w:pgSz w:w="12240" w:h="15840" w:code="1"/>
          <w:pgMar w:top="1440" w:right="1440" w:bottom="1440" w:left="2160" w:header="720" w:footer="288" w:gutter="0"/>
          <w:pgNumType w:fmt="lowerRoman"/>
          <w:cols w:space="720"/>
          <w:docGrid w:linePitch="360"/>
        </w:sectPr>
      </w:pPr>
      <w:r>
        <w:br w:type="page"/>
      </w:r>
    </w:p>
    <w:p w14:paraId="23439016" w14:textId="649D3A28" w:rsidR="00EE3DF5" w:rsidRDefault="003156D4" w:rsidP="00BE631F">
      <w:r>
        <w:lastRenderedPageBreak/>
        <w:t>List of Figures</w:t>
      </w:r>
    </w:p>
    <w:p w14:paraId="7ECCFC46" w14:textId="77777777" w:rsidR="00BE631F" w:rsidRDefault="00BE631F" w:rsidP="00BE631F"/>
    <w:p w14:paraId="2BA64D9E" w14:textId="54AF0E0F" w:rsidR="00EE3DF5" w:rsidRDefault="00EE3DF5" w:rsidP="00EE3DF5">
      <w:r>
        <w:tab/>
      </w:r>
      <w:r>
        <w:tab/>
      </w:r>
      <w:r>
        <w:tab/>
      </w:r>
      <w:r>
        <w:tab/>
      </w:r>
      <w:r>
        <w:tab/>
      </w:r>
      <w:r>
        <w:tab/>
      </w:r>
      <w:r>
        <w:tab/>
      </w:r>
      <w:r>
        <w:tab/>
      </w:r>
      <w:r w:rsidR="00D04D51">
        <w:tab/>
      </w:r>
      <w:r w:rsidR="00D04D51">
        <w:tab/>
      </w:r>
      <w:r>
        <w:t>Page</w:t>
      </w:r>
    </w:p>
    <w:p w14:paraId="7F2BB653" w14:textId="77777777" w:rsidR="00EE3DF5" w:rsidRDefault="00EE3DF5" w:rsidP="00EE3DF5"/>
    <w:p w14:paraId="1B935504" w14:textId="5040DCB6" w:rsidR="00EE3DF5" w:rsidRDefault="00EE3DF5" w:rsidP="00197FE6">
      <w:pPr>
        <w:spacing w:line="360" w:lineRule="auto"/>
        <w:ind w:firstLine="720"/>
        <w:contextualSpacing/>
        <w:jc w:val="left"/>
      </w:pPr>
      <w:r>
        <w:t xml:space="preserve">Figure 1:  </w:t>
      </w:r>
      <w:r w:rsidR="008333A3">
        <w:t>Class Scheduling System</w:t>
      </w:r>
      <w:r>
        <w:tab/>
      </w:r>
      <w:r>
        <w:tab/>
      </w:r>
      <w:r>
        <w:tab/>
      </w:r>
      <w:r>
        <w:tab/>
        <w:t xml:space="preserve">        </w:t>
      </w:r>
      <w:r w:rsidR="00D04D51">
        <w:tab/>
        <w:t xml:space="preserve">         </w:t>
      </w:r>
      <w:r>
        <w:t xml:space="preserve"> </w:t>
      </w:r>
      <w:r w:rsidR="008333A3">
        <w:t>19</w:t>
      </w:r>
    </w:p>
    <w:p w14:paraId="0A119915" w14:textId="4B61794E" w:rsidR="00EE3DF5" w:rsidRDefault="00EE3DF5" w:rsidP="00197FE6">
      <w:pPr>
        <w:ind w:firstLine="720"/>
        <w:contextualSpacing/>
        <w:jc w:val="left"/>
      </w:pPr>
      <w:r>
        <w:t xml:space="preserve">Figure 2: </w:t>
      </w:r>
      <w:r w:rsidR="008333A3">
        <w:t>Smart Student Attendance Using</w:t>
      </w:r>
      <w:r w:rsidR="008333A3">
        <w:tab/>
      </w:r>
      <w:r w:rsidR="008333A3">
        <w:tab/>
        <w:t xml:space="preserve">         </w:t>
      </w:r>
      <w:r w:rsidR="00D04D51">
        <w:t xml:space="preserve"> </w:t>
      </w:r>
      <w:r w:rsidR="00D04D51">
        <w:tab/>
      </w:r>
      <w:r w:rsidR="008D72AD">
        <w:t xml:space="preserve">          </w:t>
      </w:r>
      <w:r w:rsidR="008333A3">
        <w:t>20</w:t>
      </w:r>
    </w:p>
    <w:p w14:paraId="579DCA2B" w14:textId="58B04C98" w:rsidR="00EE3DF5" w:rsidRDefault="008333A3" w:rsidP="00197FE6">
      <w:pPr>
        <w:spacing w:line="360" w:lineRule="auto"/>
        <w:ind w:firstLine="720"/>
        <w:contextualSpacing/>
        <w:jc w:val="left"/>
      </w:pPr>
      <w:r>
        <w:t>Code Teacher Module</w:t>
      </w:r>
    </w:p>
    <w:p w14:paraId="3B4DC774" w14:textId="5DB36F58" w:rsidR="008333A3" w:rsidRDefault="00EE3DF5" w:rsidP="00197FE6">
      <w:pPr>
        <w:ind w:firstLine="720"/>
        <w:contextualSpacing/>
        <w:jc w:val="left"/>
      </w:pPr>
      <w:r>
        <w:t xml:space="preserve">Figure 3: </w:t>
      </w:r>
      <w:r w:rsidR="008333A3">
        <w:t>Inventory Management System</w:t>
      </w:r>
      <w:r w:rsidR="00043D59">
        <w:tab/>
      </w:r>
      <w:r w:rsidR="00043D59">
        <w:tab/>
      </w:r>
      <w:r w:rsidR="00043D59">
        <w:tab/>
        <w:t xml:space="preserve">         </w:t>
      </w:r>
      <w:r w:rsidR="008D72AD">
        <w:t xml:space="preserve">             </w:t>
      </w:r>
      <w:r w:rsidR="00043D59">
        <w:t>21</w:t>
      </w:r>
    </w:p>
    <w:p w14:paraId="6AF5025D" w14:textId="322F23DC" w:rsidR="00043D59" w:rsidRDefault="008333A3" w:rsidP="00197FE6">
      <w:pPr>
        <w:spacing w:line="360" w:lineRule="auto"/>
        <w:ind w:firstLine="720"/>
        <w:contextualSpacing/>
        <w:jc w:val="left"/>
      </w:pPr>
      <w:r>
        <w:t>Creating Product Module</w:t>
      </w:r>
      <w:r w:rsidR="00EE3DF5">
        <w:t xml:space="preserve"> </w:t>
      </w:r>
    </w:p>
    <w:p w14:paraId="11DB5CF2" w14:textId="0598B889" w:rsidR="00043D59" w:rsidRDefault="00043D59" w:rsidP="00197FE6">
      <w:pPr>
        <w:spacing w:line="360" w:lineRule="auto"/>
        <w:ind w:firstLine="720"/>
        <w:contextualSpacing/>
        <w:jc w:val="left"/>
      </w:pPr>
      <w:r>
        <w:t xml:space="preserve">Figure 4: </w:t>
      </w:r>
      <w:r w:rsidR="00C80A4F">
        <w:t>Pig Breeding Proce</w:t>
      </w:r>
      <w:r w:rsidR="006245CF">
        <w:t>ss</w:t>
      </w:r>
      <w:r>
        <w:tab/>
      </w:r>
      <w:r>
        <w:tab/>
      </w:r>
      <w:r>
        <w:tab/>
      </w:r>
      <w:r>
        <w:tab/>
        <w:t xml:space="preserve">         </w:t>
      </w:r>
      <w:r w:rsidR="008D72AD">
        <w:t xml:space="preserve">             </w:t>
      </w:r>
      <w:r>
        <w:t>30</w:t>
      </w:r>
    </w:p>
    <w:p w14:paraId="67EDD2A3" w14:textId="29B6B073" w:rsidR="00197FE6" w:rsidRDefault="00043D59" w:rsidP="00197FE6">
      <w:pPr>
        <w:spacing w:line="360" w:lineRule="auto"/>
        <w:ind w:firstLine="720"/>
        <w:contextualSpacing/>
        <w:jc w:val="left"/>
      </w:pPr>
      <w:r>
        <w:t xml:space="preserve">Figure 5: </w:t>
      </w:r>
      <w:r w:rsidR="00C80A4F">
        <w:t>Pig Vaccination</w:t>
      </w:r>
      <w:r w:rsidR="0005100A">
        <w:t xml:space="preserve"> and Deworming Process </w:t>
      </w:r>
      <w:r>
        <w:tab/>
        <w:t xml:space="preserve">        </w:t>
      </w:r>
      <w:r w:rsidR="008D72AD">
        <w:t xml:space="preserve">          </w:t>
      </w:r>
      <w:r w:rsidR="0005100A">
        <w:t xml:space="preserve">    </w:t>
      </w:r>
      <w:r>
        <w:t>3</w:t>
      </w:r>
      <w:r w:rsidR="00C80A4F">
        <w:t>1</w:t>
      </w:r>
    </w:p>
    <w:p w14:paraId="20490A6F" w14:textId="7F4FDB23" w:rsidR="00B07C9E" w:rsidRDefault="008163B5" w:rsidP="00E86413">
      <w:pPr>
        <w:tabs>
          <w:tab w:val="left" w:pos="708"/>
          <w:tab w:val="center" w:pos="4320"/>
          <w:tab w:val="left" w:pos="7044"/>
        </w:tabs>
        <w:spacing w:line="360" w:lineRule="auto"/>
        <w:jc w:val="left"/>
      </w:pPr>
      <w:r>
        <w:tab/>
        <w:t xml:space="preserve">Figure </w:t>
      </w:r>
      <w:r w:rsidR="0005100A">
        <w:t>6</w:t>
      </w:r>
      <w:r>
        <w:t xml:space="preserve">: </w:t>
      </w:r>
      <w:r w:rsidR="00E86413">
        <w:t>Veterinarian Diagnose Process</w:t>
      </w:r>
      <w:r w:rsidR="00E86413">
        <w:tab/>
        <w:t xml:space="preserve">             31</w:t>
      </w:r>
      <w:r w:rsidR="00E86413">
        <w:tab/>
      </w:r>
      <w:r w:rsidR="00E86413">
        <w:tab/>
      </w:r>
      <w:r w:rsidR="00E10879">
        <w:t xml:space="preserve">Figure </w:t>
      </w:r>
      <w:r w:rsidR="0005100A">
        <w:t>7</w:t>
      </w:r>
      <w:r w:rsidR="00761B65">
        <w:t xml:space="preserve">: </w:t>
      </w:r>
      <w:r w:rsidR="00E86413">
        <w:t>Inventory Process</w:t>
      </w:r>
      <w:r w:rsidR="00E86413">
        <w:tab/>
      </w:r>
      <w:r w:rsidR="00E86413">
        <w:tab/>
      </w:r>
      <w:r w:rsidR="00E86413">
        <w:tab/>
        <w:t xml:space="preserve">          32</w:t>
      </w:r>
    </w:p>
    <w:p w14:paraId="47C5107B" w14:textId="4507BAA8" w:rsidR="00B07C9E" w:rsidRDefault="00B07C9E" w:rsidP="00197FE6">
      <w:pPr>
        <w:tabs>
          <w:tab w:val="left" w:pos="852"/>
          <w:tab w:val="center" w:pos="4320"/>
          <w:tab w:val="left" w:pos="6780"/>
          <w:tab w:val="left" w:pos="6996"/>
        </w:tabs>
        <w:spacing w:line="360" w:lineRule="auto"/>
        <w:jc w:val="left"/>
      </w:pPr>
      <w:r>
        <w:t xml:space="preserve">            </w:t>
      </w:r>
      <w:r w:rsidR="00AF2F8D">
        <w:t xml:space="preserve">Figure </w:t>
      </w:r>
      <w:r w:rsidR="0005100A">
        <w:t>8</w:t>
      </w:r>
      <w:r w:rsidR="00AF2F8D">
        <w:t>:</w:t>
      </w:r>
      <w:r w:rsidR="006245CF">
        <w:t xml:space="preserve"> </w:t>
      </w:r>
      <w:r w:rsidR="00BB3703">
        <w:t>Context Diagram of the Current System</w:t>
      </w:r>
      <w:r w:rsidR="00B87708">
        <w:tab/>
      </w:r>
      <w:r w:rsidR="000D0524">
        <w:t xml:space="preserve">    </w:t>
      </w:r>
      <w:r w:rsidR="00EC4924">
        <w:t xml:space="preserve">             </w:t>
      </w:r>
      <w:r w:rsidR="000D0524">
        <w:t>33</w:t>
      </w:r>
      <w:r w:rsidR="002F2ECF">
        <w:tab/>
      </w:r>
    </w:p>
    <w:p w14:paraId="28F49951" w14:textId="411CCF7F" w:rsidR="000F13FF" w:rsidRDefault="00902DCC" w:rsidP="000F13FF">
      <w:pPr>
        <w:tabs>
          <w:tab w:val="left" w:pos="756"/>
          <w:tab w:val="center" w:pos="4320"/>
          <w:tab w:val="left" w:pos="7785"/>
        </w:tabs>
        <w:jc w:val="left"/>
      </w:pPr>
      <w:r>
        <w:t xml:space="preserve">            Figure </w:t>
      </w:r>
      <w:r w:rsidR="0005100A">
        <w:t>9</w:t>
      </w:r>
      <w:r>
        <w:t xml:space="preserve">: </w:t>
      </w:r>
      <w:r w:rsidR="000F13FF">
        <w:t>Logical Data Flow Diagram of the Current System</w:t>
      </w:r>
      <w:r w:rsidR="000F13FF">
        <w:tab/>
        <w:t>34</w:t>
      </w:r>
    </w:p>
    <w:p w14:paraId="4F4021B4" w14:textId="4B2E4A35" w:rsidR="00F73D4D" w:rsidRDefault="000F13FF" w:rsidP="00197FE6">
      <w:pPr>
        <w:tabs>
          <w:tab w:val="left" w:pos="756"/>
          <w:tab w:val="center" w:pos="4320"/>
        </w:tabs>
        <w:spacing w:line="360" w:lineRule="auto"/>
        <w:jc w:val="left"/>
      </w:pPr>
      <w:r>
        <w:tab/>
        <w:t>(Level 1)</w:t>
      </w:r>
      <w:r w:rsidR="00902DCC">
        <w:t xml:space="preserve"> </w:t>
      </w:r>
      <w:r w:rsidR="000A6DD9">
        <w:t xml:space="preserve"> </w:t>
      </w:r>
      <w:r w:rsidR="00EC4924">
        <w:tab/>
        <w:t xml:space="preserve">          </w:t>
      </w:r>
      <w:r w:rsidR="00F73D4D">
        <w:tab/>
      </w:r>
      <w:r w:rsidR="00F73D4D">
        <w:tab/>
      </w:r>
      <w:r w:rsidR="00F73D4D">
        <w:tab/>
      </w:r>
      <w:r w:rsidR="00F73D4D">
        <w:tab/>
      </w:r>
    </w:p>
    <w:p w14:paraId="6FF40BF5" w14:textId="4EFD29B2" w:rsidR="00991B9C" w:rsidRDefault="00991B9C" w:rsidP="00197FE6">
      <w:pPr>
        <w:tabs>
          <w:tab w:val="left" w:pos="756"/>
          <w:tab w:val="left" w:pos="7046"/>
        </w:tabs>
        <w:spacing w:line="360" w:lineRule="auto"/>
        <w:jc w:val="left"/>
        <w:rPr>
          <w:szCs w:val="24"/>
        </w:rPr>
      </w:pPr>
      <w:r>
        <w:t xml:space="preserve">            </w:t>
      </w:r>
      <w:r w:rsidR="00F73D4D">
        <w:t>Figure 1</w:t>
      </w:r>
      <w:r w:rsidR="0005100A">
        <w:t>0</w:t>
      </w:r>
      <w:r w:rsidR="00F73D4D">
        <w:t xml:space="preserve">: </w:t>
      </w:r>
      <w:r w:rsidR="000F13FF">
        <w:t xml:space="preserve">Context </w:t>
      </w:r>
      <w:r w:rsidR="0005100A">
        <w:rPr>
          <w:szCs w:val="24"/>
        </w:rPr>
        <w:t>D</w:t>
      </w:r>
      <w:r w:rsidR="000F13FF">
        <w:rPr>
          <w:szCs w:val="24"/>
        </w:rPr>
        <w:t xml:space="preserve">iagram </w:t>
      </w:r>
      <w:r w:rsidR="0005100A">
        <w:rPr>
          <w:szCs w:val="24"/>
        </w:rPr>
        <w:t xml:space="preserve">of the </w:t>
      </w:r>
      <w:r w:rsidR="000F13FF">
        <w:rPr>
          <w:szCs w:val="24"/>
        </w:rPr>
        <w:t>Proposed</w:t>
      </w:r>
      <w:r w:rsidR="0005100A">
        <w:rPr>
          <w:szCs w:val="24"/>
        </w:rPr>
        <w:t xml:space="preserve"> System</w:t>
      </w:r>
      <w:r w:rsidR="00F73D4D">
        <w:rPr>
          <w:szCs w:val="24"/>
        </w:rPr>
        <w:t xml:space="preserve">   </w:t>
      </w:r>
      <w:r w:rsidR="00F73D4D">
        <w:rPr>
          <w:szCs w:val="24"/>
        </w:rPr>
        <w:tab/>
      </w:r>
      <w:r w:rsidR="00EC4924">
        <w:rPr>
          <w:szCs w:val="24"/>
        </w:rPr>
        <w:tab/>
        <w:t xml:space="preserve">          </w:t>
      </w:r>
      <w:r w:rsidR="00F73D4D">
        <w:rPr>
          <w:szCs w:val="24"/>
        </w:rPr>
        <w:t>35</w:t>
      </w:r>
    </w:p>
    <w:p w14:paraId="519AA51B" w14:textId="2297E99B" w:rsidR="007B6B1E" w:rsidRDefault="00991B9C" w:rsidP="007B6B1E">
      <w:pPr>
        <w:tabs>
          <w:tab w:val="left" w:pos="756"/>
          <w:tab w:val="left" w:pos="7046"/>
          <w:tab w:val="left" w:pos="7830"/>
        </w:tabs>
        <w:jc w:val="left"/>
        <w:rPr>
          <w:szCs w:val="24"/>
        </w:rPr>
      </w:pPr>
      <w:r>
        <w:rPr>
          <w:szCs w:val="24"/>
        </w:rPr>
        <w:t xml:space="preserve">            Figure 1</w:t>
      </w:r>
      <w:r w:rsidR="0005100A">
        <w:rPr>
          <w:szCs w:val="24"/>
        </w:rPr>
        <w:t>1</w:t>
      </w:r>
      <w:r>
        <w:rPr>
          <w:szCs w:val="24"/>
        </w:rPr>
        <w:t>:</w:t>
      </w:r>
      <w:r w:rsidR="0005100A">
        <w:rPr>
          <w:szCs w:val="24"/>
        </w:rPr>
        <w:t xml:space="preserve"> </w:t>
      </w:r>
      <w:r w:rsidR="007B6B1E">
        <w:rPr>
          <w:szCs w:val="24"/>
        </w:rPr>
        <w:t xml:space="preserve">Physical </w:t>
      </w:r>
      <w:r w:rsidR="0005100A">
        <w:rPr>
          <w:szCs w:val="24"/>
        </w:rPr>
        <w:t>D</w:t>
      </w:r>
      <w:r w:rsidR="007B6B1E">
        <w:rPr>
          <w:szCs w:val="24"/>
        </w:rPr>
        <w:t xml:space="preserve">ata </w:t>
      </w:r>
      <w:r w:rsidR="0005100A">
        <w:rPr>
          <w:szCs w:val="24"/>
        </w:rPr>
        <w:t>F</w:t>
      </w:r>
      <w:r w:rsidR="007B6B1E">
        <w:rPr>
          <w:szCs w:val="24"/>
        </w:rPr>
        <w:t xml:space="preserve">low </w:t>
      </w:r>
      <w:r w:rsidR="0005100A">
        <w:rPr>
          <w:szCs w:val="24"/>
        </w:rPr>
        <w:t>D</w:t>
      </w:r>
      <w:r w:rsidR="007B6B1E">
        <w:rPr>
          <w:szCs w:val="24"/>
        </w:rPr>
        <w:t>iagram</w:t>
      </w:r>
      <w:r w:rsidR="0005100A">
        <w:rPr>
          <w:szCs w:val="24"/>
        </w:rPr>
        <w:t xml:space="preserve"> of the </w:t>
      </w:r>
      <w:r w:rsidR="007B6B1E">
        <w:rPr>
          <w:szCs w:val="24"/>
        </w:rPr>
        <w:t xml:space="preserve">Proposed </w:t>
      </w:r>
      <w:r w:rsidR="0005100A">
        <w:rPr>
          <w:szCs w:val="24"/>
        </w:rPr>
        <w:t xml:space="preserve">System </w:t>
      </w:r>
      <w:r w:rsidR="007B6B1E">
        <w:rPr>
          <w:szCs w:val="24"/>
        </w:rPr>
        <w:tab/>
        <w:t>36</w:t>
      </w:r>
    </w:p>
    <w:p w14:paraId="6A405183" w14:textId="61357252" w:rsidR="00BE62B6" w:rsidRDefault="007B6B1E" w:rsidP="00197FE6">
      <w:pPr>
        <w:tabs>
          <w:tab w:val="left" w:pos="756"/>
          <w:tab w:val="left" w:pos="7046"/>
        </w:tabs>
        <w:spacing w:line="360" w:lineRule="auto"/>
        <w:jc w:val="left"/>
        <w:rPr>
          <w:szCs w:val="24"/>
        </w:rPr>
      </w:pPr>
      <w:r>
        <w:rPr>
          <w:szCs w:val="24"/>
        </w:rPr>
        <w:tab/>
        <w:t>(Level 0)</w:t>
      </w:r>
      <w:r w:rsidR="0005100A">
        <w:rPr>
          <w:szCs w:val="24"/>
        </w:rPr>
        <w:t xml:space="preserve">         </w:t>
      </w:r>
    </w:p>
    <w:p w14:paraId="1CAE74A9" w14:textId="1D4C6B05" w:rsidR="00041B2E" w:rsidRDefault="00BE62B6" w:rsidP="00197FE6">
      <w:pPr>
        <w:tabs>
          <w:tab w:val="left" w:pos="7097"/>
          <w:tab w:val="left" w:pos="7830"/>
        </w:tabs>
        <w:jc w:val="left"/>
        <w:rPr>
          <w:szCs w:val="24"/>
        </w:rPr>
      </w:pPr>
      <w:r>
        <w:rPr>
          <w:szCs w:val="24"/>
        </w:rPr>
        <w:t xml:space="preserve">            Figure 1</w:t>
      </w:r>
      <w:r w:rsidR="00721E8B">
        <w:rPr>
          <w:szCs w:val="24"/>
        </w:rPr>
        <w:t>2</w:t>
      </w:r>
      <w:r>
        <w:rPr>
          <w:szCs w:val="24"/>
        </w:rPr>
        <w:t xml:space="preserve">: </w:t>
      </w:r>
      <w:r w:rsidR="007B6B1E">
        <w:rPr>
          <w:szCs w:val="24"/>
        </w:rPr>
        <w:t>Physical Data Flow Diagram of the Proposed System</w:t>
      </w:r>
      <w:r w:rsidR="00041B2E">
        <w:rPr>
          <w:szCs w:val="24"/>
        </w:rPr>
        <w:t xml:space="preserve">          37</w:t>
      </w:r>
    </w:p>
    <w:p w14:paraId="0CBC570E" w14:textId="3BA1A099" w:rsidR="006934D5" w:rsidRDefault="00BE62B6" w:rsidP="00197FE6">
      <w:pPr>
        <w:tabs>
          <w:tab w:val="left" w:pos="7097"/>
        </w:tabs>
        <w:spacing w:line="360" w:lineRule="auto"/>
        <w:jc w:val="left"/>
        <w:rPr>
          <w:szCs w:val="24"/>
        </w:rPr>
      </w:pPr>
      <w:r>
        <w:rPr>
          <w:szCs w:val="24"/>
        </w:rPr>
        <w:t xml:space="preserve">            </w:t>
      </w:r>
      <w:r w:rsidR="00041B2E">
        <w:rPr>
          <w:szCs w:val="24"/>
        </w:rPr>
        <w:t xml:space="preserve"> (Level 1 2.0)</w:t>
      </w:r>
    </w:p>
    <w:p w14:paraId="0DF5F33D" w14:textId="1B957367" w:rsidR="00F30652" w:rsidRDefault="006934D5" w:rsidP="00197FE6">
      <w:pPr>
        <w:tabs>
          <w:tab w:val="left" w:pos="7097"/>
          <w:tab w:val="left" w:pos="7860"/>
        </w:tabs>
        <w:jc w:val="left"/>
        <w:rPr>
          <w:szCs w:val="24"/>
        </w:rPr>
      </w:pPr>
      <w:r>
        <w:rPr>
          <w:szCs w:val="24"/>
        </w:rPr>
        <w:t xml:space="preserve">            Figure 1</w:t>
      </w:r>
      <w:r w:rsidR="00721E8B">
        <w:rPr>
          <w:szCs w:val="24"/>
        </w:rPr>
        <w:t>3</w:t>
      </w:r>
      <w:r>
        <w:rPr>
          <w:szCs w:val="24"/>
        </w:rPr>
        <w:t xml:space="preserve">: </w:t>
      </w:r>
      <w:r w:rsidR="009F57EB">
        <w:rPr>
          <w:szCs w:val="24"/>
        </w:rPr>
        <w:t xml:space="preserve">Physical Data Flow Diagram of the Proposed System </w:t>
      </w:r>
      <w:r w:rsidR="00F30652">
        <w:rPr>
          <w:szCs w:val="24"/>
        </w:rPr>
        <w:t xml:space="preserve">        </w:t>
      </w:r>
      <w:r w:rsidR="00822B7A">
        <w:rPr>
          <w:szCs w:val="24"/>
        </w:rPr>
        <w:t xml:space="preserve"> </w:t>
      </w:r>
      <w:r w:rsidR="00F30652">
        <w:rPr>
          <w:szCs w:val="24"/>
        </w:rPr>
        <w:t>3</w:t>
      </w:r>
      <w:r w:rsidR="00BE631F">
        <w:rPr>
          <w:szCs w:val="24"/>
        </w:rPr>
        <w:t>7</w:t>
      </w:r>
    </w:p>
    <w:p w14:paraId="55BB7A41" w14:textId="1ACB4116" w:rsidR="006934D5" w:rsidRDefault="00F30652" w:rsidP="00197FE6">
      <w:pPr>
        <w:tabs>
          <w:tab w:val="left" w:pos="7097"/>
        </w:tabs>
        <w:spacing w:line="360" w:lineRule="auto"/>
        <w:jc w:val="left"/>
        <w:rPr>
          <w:szCs w:val="24"/>
        </w:rPr>
      </w:pPr>
      <w:r>
        <w:rPr>
          <w:szCs w:val="24"/>
        </w:rPr>
        <w:t xml:space="preserve">             (Level 1 3.0)</w:t>
      </w:r>
      <w:r w:rsidR="006934D5">
        <w:rPr>
          <w:szCs w:val="24"/>
        </w:rPr>
        <w:t xml:space="preserve">                     </w:t>
      </w:r>
      <w:r w:rsidR="00EC4924">
        <w:rPr>
          <w:szCs w:val="24"/>
        </w:rPr>
        <w:tab/>
      </w:r>
      <w:r w:rsidR="00EC4924">
        <w:rPr>
          <w:szCs w:val="24"/>
        </w:rPr>
        <w:tab/>
        <w:t xml:space="preserve">          </w:t>
      </w:r>
    </w:p>
    <w:p w14:paraId="688DE491" w14:textId="5A9609C1" w:rsidR="00F30652" w:rsidRDefault="009B3AEB" w:rsidP="00197FE6">
      <w:pPr>
        <w:tabs>
          <w:tab w:val="left" w:pos="4200"/>
          <w:tab w:val="left" w:pos="7770"/>
        </w:tabs>
        <w:jc w:val="both"/>
        <w:rPr>
          <w:szCs w:val="24"/>
        </w:rPr>
      </w:pPr>
      <w:r>
        <w:rPr>
          <w:szCs w:val="24"/>
        </w:rPr>
        <w:t xml:space="preserve">            Figure 1</w:t>
      </w:r>
      <w:r w:rsidR="00721E8B">
        <w:rPr>
          <w:szCs w:val="24"/>
        </w:rPr>
        <w:t>4</w:t>
      </w:r>
      <w:r>
        <w:rPr>
          <w:szCs w:val="24"/>
        </w:rPr>
        <w:t>:</w:t>
      </w:r>
      <w:r w:rsidR="00F30652" w:rsidRPr="00F30652">
        <w:rPr>
          <w:szCs w:val="24"/>
        </w:rPr>
        <w:t xml:space="preserve"> </w:t>
      </w:r>
      <w:r w:rsidR="00F30652">
        <w:rPr>
          <w:szCs w:val="24"/>
        </w:rPr>
        <w:t>Physical Data Flow Diagram of the Proposed System</w:t>
      </w:r>
      <w:r w:rsidR="00F30652">
        <w:rPr>
          <w:szCs w:val="24"/>
        </w:rPr>
        <w:tab/>
      </w:r>
      <w:r w:rsidR="00822B7A">
        <w:rPr>
          <w:szCs w:val="24"/>
        </w:rPr>
        <w:t xml:space="preserve"> </w:t>
      </w:r>
      <w:r w:rsidR="00F30652">
        <w:rPr>
          <w:szCs w:val="24"/>
        </w:rPr>
        <w:t>3</w:t>
      </w:r>
      <w:r w:rsidR="00785A87">
        <w:rPr>
          <w:szCs w:val="24"/>
        </w:rPr>
        <w:t>8</w:t>
      </w:r>
    </w:p>
    <w:p w14:paraId="6F731E7B" w14:textId="27681D4F" w:rsidR="009B3AEB" w:rsidRDefault="00F30652" w:rsidP="00197FE6">
      <w:pPr>
        <w:tabs>
          <w:tab w:val="left" w:pos="4200"/>
        </w:tabs>
        <w:spacing w:line="360" w:lineRule="auto"/>
        <w:jc w:val="both"/>
        <w:rPr>
          <w:szCs w:val="24"/>
        </w:rPr>
      </w:pPr>
      <w:r>
        <w:rPr>
          <w:szCs w:val="24"/>
        </w:rPr>
        <w:t xml:space="preserve">             (Level 1 4.0)</w:t>
      </w:r>
    </w:p>
    <w:p w14:paraId="5A44D86E" w14:textId="6EFC2D7A" w:rsidR="000458AC" w:rsidRDefault="00D60B43" w:rsidP="00197FE6">
      <w:pPr>
        <w:tabs>
          <w:tab w:val="left" w:pos="3732"/>
          <w:tab w:val="left" w:pos="7815"/>
        </w:tabs>
        <w:spacing w:after="160"/>
        <w:contextualSpacing/>
        <w:jc w:val="both"/>
        <w:rPr>
          <w:szCs w:val="24"/>
        </w:rPr>
      </w:pPr>
      <w:r>
        <w:t xml:space="preserve">            </w:t>
      </w:r>
      <w:r w:rsidRPr="007D1CC0">
        <w:t xml:space="preserve">Figure </w:t>
      </w:r>
      <w:r>
        <w:t>1</w:t>
      </w:r>
      <w:r w:rsidR="00721E8B">
        <w:t>5</w:t>
      </w:r>
      <w:r w:rsidRPr="007D1CC0">
        <w:t>:</w:t>
      </w:r>
      <w:r w:rsidR="000458AC" w:rsidRPr="000458AC">
        <w:rPr>
          <w:szCs w:val="24"/>
        </w:rPr>
        <w:t xml:space="preserve"> </w:t>
      </w:r>
      <w:r w:rsidR="000458AC">
        <w:rPr>
          <w:szCs w:val="24"/>
        </w:rPr>
        <w:t>Physical Data Flow Diagram of the Proposed System</w:t>
      </w:r>
      <w:r w:rsidR="000458AC">
        <w:rPr>
          <w:szCs w:val="24"/>
        </w:rPr>
        <w:tab/>
      </w:r>
      <w:r w:rsidR="000458AC">
        <w:t>3</w:t>
      </w:r>
      <w:r w:rsidR="00BE631F">
        <w:t>8</w:t>
      </w:r>
    </w:p>
    <w:p w14:paraId="08FC4035" w14:textId="25F9B151" w:rsidR="00CF74C1" w:rsidRDefault="000458AC" w:rsidP="00197FE6">
      <w:pPr>
        <w:tabs>
          <w:tab w:val="left" w:pos="3732"/>
        </w:tabs>
        <w:spacing w:after="160" w:line="360" w:lineRule="auto"/>
        <w:contextualSpacing/>
        <w:jc w:val="both"/>
      </w:pPr>
      <w:r>
        <w:rPr>
          <w:szCs w:val="24"/>
        </w:rPr>
        <w:t xml:space="preserve">             (Level 1 5.0)</w:t>
      </w:r>
      <w:r w:rsidR="00D60B43">
        <w:tab/>
      </w:r>
      <w:r w:rsidR="00D60B43">
        <w:tab/>
        <w:t xml:space="preserve">         </w:t>
      </w:r>
      <w:r w:rsidR="00EC4924">
        <w:tab/>
        <w:t xml:space="preserve">          </w:t>
      </w:r>
    </w:p>
    <w:p w14:paraId="1CF816B8" w14:textId="0988DD99" w:rsidR="000458AC" w:rsidRDefault="00CF74C1" w:rsidP="00197FE6">
      <w:pPr>
        <w:tabs>
          <w:tab w:val="left" w:pos="7830"/>
        </w:tabs>
        <w:spacing w:after="160"/>
        <w:ind w:left="720"/>
        <w:contextualSpacing/>
        <w:jc w:val="both"/>
        <w:rPr>
          <w:szCs w:val="24"/>
        </w:rPr>
      </w:pPr>
      <w:r w:rsidRPr="00336104">
        <w:t xml:space="preserve">Figure </w:t>
      </w:r>
      <w:r>
        <w:t>1</w:t>
      </w:r>
      <w:r w:rsidR="00721E8B">
        <w:t>6</w:t>
      </w:r>
      <w:r w:rsidRPr="00336104">
        <w:t xml:space="preserve">: </w:t>
      </w:r>
      <w:r w:rsidR="000458AC">
        <w:rPr>
          <w:szCs w:val="24"/>
        </w:rPr>
        <w:t>Physical Data Flow Diagram of the Proposed System</w:t>
      </w:r>
      <w:r w:rsidR="002E527C">
        <w:rPr>
          <w:szCs w:val="24"/>
        </w:rPr>
        <w:tab/>
      </w:r>
      <w:r w:rsidR="002E527C">
        <w:t>39</w:t>
      </w:r>
    </w:p>
    <w:p w14:paraId="428AD813" w14:textId="05D435C1" w:rsidR="002E527C" w:rsidRDefault="002E527C" w:rsidP="00197FE6">
      <w:pPr>
        <w:spacing w:after="160" w:line="360" w:lineRule="auto"/>
        <w:ind w:left="720"/>
        <w:contextualSpacing/>
        <w:jc w:val="both"/>
      </w:pPr>
      <w:r>
        <w:rPr>
          <w:szCs w:val="24"/>
        </w:rPr>
        <w:t xml:space="preserve"> (Level 1 6.0)</w:t>
      </w:r>
    </w:p>
    <w:p w14:paraId="24C99BFE" w14:textId="2AA841EA" w:rsidR="002E527C" w:rsidRDefault="00CF74C1" w:rsidP="00197FE6">
      <w:pPr>
        <w:tabs>
          <w:tab w:val="left" w:pos="7755"/>
        </w:tabs>
        <w:spacing w:after="160"/>
        <w:ind w:firstLine="720"/>
        <w:contextualSpacing/>
        <w:jc w:val="both"/>
      </w:pPr>
      <w:r w:rsidRPr="00E763CB">
        <w:t xml:space="preserve">Figure </w:t>
      </w:r>
      <w:r>
        <w:t>1</w:t>
      </w:r>
      <w:r w:rsidR="00721E8B">
        <w:t>7</w:t>
      </w:r>
      <w:r w:rsidRPr="00E763CB">
        <w:t xml:space="preserve">: </w:t>
      </w:r>
      <w:r w:rsidR="002E527C">
        <w:rPr>
          <w:szCs w:val="24"/>
        </w:rPr>
        <w:t>Physical Data Flow Diagram of the Proposed System</w:t>
      </w:r>
      <w:r w:rsidR="002E527C">
        <w:rPr>
          <w:szCs w:val="24"/>
        </w:rPr>
        <w:tab/>
      </w:r>
      <w:r w:rsidR="006E0990">
        <w:rPr>
          <w:szCs w:val="24"/>
        </w:rPr>
        <w:t xml:space="preserve"> </w:t>
      </w:r>
      <w:r w:rsidR="00BE631F">
        <w:t>39</w:t>
      </w:r>
    </w:p>
    <w:p w14:paraId="0911768C" w14:textId="2768066A" w:rsidR="00822B7A" w:rsidRDefault="009021AF" w:rsidP="00197FE6">
      <w:pPr>
        <w:spacing w:after="160" w:line="360" w:lineRule="auto"/>
        <w:ind w:firstLine="720"/>
        <w:contextualSpacing/>
        <w:jc w:val="both"/>
      </w:pPr>
      <w:r>
        <w:t xml:space="preserve"> </w:t>
      </w:r>
      <w:r w:rsidR="002E527C">
        <w:t>(Level 1 7.0)</w:t>
      </w:r>
    </w:p>
    <w:p w14:paraId="497C2A18" w14:textId="77777777" w:rsidR="00BE631F" w:rsidRDefault="00BE631F" w:rsidP="00BE631F">
      <w:pPr>
        <w:tabs>
          <w:tab w:val="left" w:pos="7755"/>
        </w:tabs>
        <w:spacing w:after="160"/>
        <w:ind w:firstLine="720"/>
        <w:contextualSpacing/>
        <w:jc w:val="both"/>
      </w:pPr>
      <w:r>
        <w:t xml:space="preserve">Figure 18: </w:t>
      </w:r>
      <w:r>
        <w:rPr>
          <w:szCs w:val="24"/>
        </w:rPr>
        <w:t>Physical Data Flow Diagram of the Proposed System</w:t>
      </w:r>
      <w:r>
        <w:rPr>
          <w:szCs w:val="24"/>
        </w:rPr>
        <w:tab/>
        <w:t xml:space="preserve"> </w:t>
      </w:r>
      <w:r>
        <w:t>40</w:t>
      </w:r>
    </w:p>
    <w:p w14:paraId="5CCAD358" w14:textId="5A07AD5E" w:rsidR="00BE631F" w:rsidRDefault="00BE631F" w:rsidP="00BE631F">
      <w:pPr>
        <w:spacing w:after="160" w:line="360" w:lineRule="auto"/>
        <w:ind w:firstLine="720"/>
        <w:contextualSpacing/>
        <w:jc w:val="both"/>
      </w:pPr>
      <w:r>
        <w:t xml:space="preserve"> (Level 1 8.0)</w:t>
      </w:r>
    </w:p>
    <w:p w14:paraId="121716DB" w14:textId="4C6F4CC1" w:rsidR="00BE631F" w:rsidRDefault="00BE631F" w:rsidP="00BE631F">
      <w:pPr>
        <w:tabs>
          <w:tab w:val="left" w:pos="7755"/>
        </w:tabs>
        <w:spacing w:after="160"/>
        <w:ind w:firstLine="720"/>
        <w:contextualSpacing/>
        <w:jc w:val="both"/>
      </w:pPr>
      <w:r>
        <w:t xml:space="preserve">Figure 19: </w:t>
      </w:r>
      <w:r>
        <w:rPr>
          <w:szCs w:val="24"/>
        </w:rPr>
        <w:t>Physical Data Flow Diagram of the Proposed System</w:t>
      </w:r>
      <w:r>
        <w:rPr>
          <w:szCs w:val="24"/>
        </w:rPr>
        <w:tab/>
        <w:t xml:space="preserve"> </w:t>
      </w:r>
      <w:r>
        <w:t>40</w:t>
      </w:r>
    </w:p>
    <w:p w14:paraId="1AD48ECD" w14:textId="3071FC60" w:rsidR="00BE631F" w:rsidRDefault="00BE631F" w:rsidP="00BE631F">
      <w:pPr>
        <w:spacing w:after="160" w:line="360" w:lineRule="auto"/>
        <w:ind w:firstLine="720"/>
        <w:contextualSpacing/>
        <w:jc w:val="both"/>
      </w:pPr>
      <w:r>
        <w:t xml:space="preserve"> (Level 1 9.0)</w:t>
      </w:r>
    </w:p>
    <w:p w14:paraId="11ADEF96" w14:textId="438579CC" w:rsidR="00BE631F" w:rsidRDefault="00BE631F" w:rsidP="00BE631F">
      <w:pPr>
        <w:tabs>
          <w:tab w:val="left" w:pos="7755"/>
        </w:tabs>
        <w:spacing w:after="160"/>
        <w:ind w:firstLine="720"/>
        <w:contextualSpacing/>
        <w:jc w:val="both"/>
      </w:pPr>
      <w:r>
        <w:t xml:space="preserve">Figure 20: </w:t>
      </w:r>
      <w:r>
        <w:rPr>
          <w:szCs w:val="24"/>
        </w:rPr>
        <w:t>Physical Data Flow Diagram of the Proposed System</w:t>
      </w:r>
      <w:r>
        <w:rPr>
          <w:szCs w:val="24"/>
        </w:rPr>
        <w:tab/>
        <w:t xml:space="preserve"> </w:t>
      </w:r>
      <w:r>
        <w:t>41</w:t>
      </w:r>
    </w:p>
    <w:p w14:paraId="7392C670" w14:textId="729E57CE" w:rsidR="00BE631F" w:rsidRDefault="00BE631F" w:rsidP="00BE631F">
      <w:pPr>
        <w:spacing w:after="160" w:line="360" w:lineRule="auto"/>
        <w:ind w:firstLine="720"/>
        <w:contextualSpacing/>
        <w:jc w:val="both"/>
      </w:pPr>
      <w:r>
        <w:t xml:space="preserve"> (Level 1 10.0)</w:t>
      </w:r>
    </w:p>
    <w:p w14:paraId="0323E490" w14:textId="23DC9712" w:rsidR="006E0990" w:rsidRDefault="00DB17AF" w:rsidP="00197FE6">
      <w:pPr>
        <w:tabs>
          <w:tab w:val="left" w:pos="7800"/>
        </w:tabs>
        <w:spacing w:after="160"/>
        <w:ind w:firstLine="720"/>
        <w:contextualSpacing/>
        <w:jc w:val="both"/>
        <w:rPr>
          <w:szCs w:val="24"/>
        </w:rPr>
      </w:pPr>
      <w:r>
        <w:lastRenderedPageBreak/>
        <w:t xml:space="preserve">Figure </w:t>
      </w:r>
      <w:r w:rsidR="00BE631F">
        <w:t>21</w:t>
      </w:r>
      <w:r>
        <w:t xml:space="preserve">: </w:t>
      </w:r>
      <w:r w:rsidR="006E0990">
        <w:rPr>
          <w:szCs w:val="24"/>
        </w:rPr>
        <w:t>Physical Data Flow Diagram of the Proposed System</w:t>
      </w:r>
      <w:r w:rsidR="006E0990">
        <w:rPr>
          <w:szCs w:val="24"/>
        </w:rPr>
        <w:tab/>
      </w:r>
      <w:r w:rsidR="006E0990">
        <w:t>41</w:t>
      </w:r>
    </w:p>
    <w:p w14:paraId="565D528A" w14:textId="33484B8E" w:rsidR="00DB17AF" w:rsidRDefault="009021AF" w:rsidP="00197FE6">
      <w:pPr>
        <w:spacing w:after="160" w:line="360" w:lineRule="auto"/>
        <w:ind w:firstLine="720"/>
        <w:contextualSpacing/>
        <w:jc w:val="both"/>
      </w:pPr>
      <w:r>
        <w:rPr>
          <w:szCs w:val="24"/>
        </w:rPr>
        <w:t xml:space="preserve"> </w:t>
      </w:r>
      <w:r w:rsidR="006E0990">
        <w:rPr>
          <w:szCs w:val="24"/>
        </w:rPr>
        <w:t>(Level 2)</w:t>
      </w:r>
      <w:r w:rsidR="00DB17AF">
        <w:tab/>
      </w:r>
      <w:r w:rsidR="00DB17AF">
        <w:tab/>
        <w:t xml:space="preserve">         </w:t>
      </w:r>
      <w:r w:rsidR="00EC4924">
        <w:t xml:space="preserve"> </w:t>
      </w:r>
      <w:r w:rsidR="00EC4924">
        <w:tab/>
        <w:t xml:space="preserve">          </w:t>
      </w:r>
    </w:p>
    <w:p w14:paraId="3961C7ED" w14:textId="3683A680" w:rsidR="00DB17AF" w:rsidRDefault="00DB17AF" w:rsidP="00197FE6">
      <w:pPr>
        <w:spacing w:after="160"/>
        <w:ind w:firstLine="720"/>
        <w:jc w:val="both"/>
      </w:pPr>
      <w:r>
        <w:t xml:space="preserve">Figure </w:t>
      </w:r>
      <w:r w:rsidR="001B3203">
        <w:t>22A-D</w:t>
      </w:r>
      <w:r>
        <w:t xml:space="preserve">: </w:t>
      </w:r>
      <w:r w:rsidR="006E0990">
        <w:t>Login Module Interface Storyboard</w:t>
      </w:r>
      <w:r w:rsidR="00370202">
        <w:tab/>
      </w:r>
      <w:r w:rsidR="00370202">
        <w:tab/>
      </w:r>
      <w:r w:rsidR="001B3203">
        <w:t xml:space="preserve">          </w:t>
      </w:r>
      <w:r w:rsidR="006E0990">
        <w:t>4</w:t>
      </w:r>
      <w:r w:rsidR="001B3203">
        <w:t>4</w:t>
      </w:r>
      <w:r w:rsidR="00370202">
        <w:t xml:space="preserve">         </w:t>
      </w:r>
      <w:r w:rsidR="00EC4924">
        <w:tab/>
        <w:t xml:space="preserve">          </w:t>
      </w:r>
    </w:p>
    <w:p w14:paraId="60B182CC" w14:textId="5410D470" w:rsidR="0094665F" w:rsidRDefault="00370202" w:rsidP="00197FE6">
      <w:pPr>
        <w:spacing w:after="160"/>
        <w:ind w:firstLine="720"/>
        <w:jc w:val="both"/>
      </w:pPr>
      <w:r>
        <w:t>Figure 2</w:t>
      </w:r>
      <w:r w:rsidR="001B3203">
        <w:t>3A</w:t>
      </w:r>
      <w:r>
        <w:t xml:space="preserve">: </w:t>
      </w:r>
      <w:r w:rsidR="001B3203">
        <w:t>Dashboard</w:t>
      </w:r>
      <w:r w:rsidR="006E0990">
        <w:t xml:space="preserve"> Module</w:t>
      </w:r>
      <w:r w:rsidR="001B3203">
        <w:t xml:space="preserve"> Interface</w:t>
      </w:r>
      <w:r w:rsidR="006E0990">
        <w:t xml:space="preserve"> Storyboard</w:t>
      </w:r>
      <w:r>
        <w:tab/>
      </w:r>
      <w:r>
        <w:tab/>
      </w:r>
      <w:r w:rsidR="006E0990">
        <w:t xml:space="preserve">          4</w:t>
      </w:r>
      <w:r w:rsidR="001B3203">
        <w:t>5</w:t>
      </w:r>
      <w:r w:rsidR="00D04D51">
        <w:tab/>
      </w:r>
      <w:r w:rsidR="00EC4924">
        <w:t xml:space="preserve">       </w:t>
      </w:r>
      <w:r w:rsidR="0094665F">
        <w:t xml:space="preserve">   </w:t>
      </w:r>
    </w:p>
    <w:p w14:paraId="68D381C1" w14:textId="21CC1465" w:rsidR="001B3203" w:rsidRDefault="00487381" w:rsidP="001B3203">
      <w:pPr>
        <w:spacing w:after="160"/>
        <w:ind w:firstLine="720"/>
        <w:contextualSpacing/>
        <w:jc w:val="both"/>
      </w:pPr>
      <w:r>
        <w:t>Figure 2</w:t>
      </w:r>
      <w:r w:rsidR="001B3203">
        <w:t>4A-F</w:t>
      </w:r>
      <w:r>
        <w:t xml:space="preserve">: </w:t>
      </w:r>
      <w:r w:rsidR="001B3203">
        <w:t xml:space="preserve">Record Management for Feeding </w:t>
      </w:r>
      <w:r w:rsidR="001B3203">
        <w:tab/>
      </w:r>
      <w:r w:rsidR="001B3203">
        <w:tab/>
      </w:r>
      <w:r w:rsidR="001B3203">
        <w:tab/>
        <w:t xml:space="preserve">          48</w:t>
      </w:r>
    </w:p>
    <w:p w14:paraId="6C1E08E2" w14:textId="1F069169" w:rsidR="0094665F" w:rsidRDefault="001B3203" w:rsidP="001B3203">
      <w:pPr>
        <w:spacing w:after="160" w:line="360" w:lineRule="auto"/>
        <w:ind w:firstLine="720"/>
        <w:contextualSpacing/>
        <w:jc w:val="both"/>
      </w:pPr>
      <w:r>
        <w:t xml:space="preserve">Management </w:t>
      </w:r>
      <w:r w:rsidR="006E0990">
        <w:t>Module</w:t>
      </w:r>
      <w:r>
        <w:t xml:space="preserve"> Interface</w:t>
      </w:r>
      <w:r w:rsidR="00487381">
        <w:t xml:space="preserve"> Storyboar</w:t>
      </w:r>
      <w:r>
        <w:t>d</w:t>
      </w:r>
      <w:r w:rsidR="00487381">
        <w:tab/>
        <w:t xml:space="preserve">        </w:t>
      </w:r>
      <w:r w:rsidR="004F4A24">
        <w:t xml:space="preserve">              </w:t>
      </w:r>
    </w:p>
    <w:p w14:paraId="3983AE65" w14:textId="478B46A9" w:rsidR="00B24009" w:rsidRDefault="001170E6" w:rsidP="00B24009">
      <w:pPr>
        <w:ind w:firstLine="720"/>
        <w:contextualSpacing/>
        <w:jc w:val="both"/>
      </w:pPr>
      <w:r>
        <w:rPr>
          <w:rFonts w:cs="Times New Roman"/>
          <w:bCs/>
          <w:szCs w:val="24"/>
          <w:lang w:eastAsia="en-PH"/>
        </w:rPr>
        <w:t>Figure 2</w:t>
      </w:r>
      <w:r w:rsidR="001B3203">
        <w:rPr>
          <w:rFonts w:cs="Times New Roman"/>
          <w:bCs/>
          <w:szCs w:val="24"/>
          <w:lang w:eastAsia="en-PH"/>
        </w:rPr>
        <w:t>5G-J</w:t>
      </w:r>
      <w:r>
        <w:rPr>
          <w:rFonts w:cs="Times New Roman"/>
          <w:bCs/>
          <w:szCs w:val="24"/>
          <w:lang w:eastAsia="en-PH"/>
        </w:rPr>
        <w:t xml:space="preserve">: </w:t>
      </w:r>
      <w:r w:rsidR="00B24009">
        <w:t xml:space="preserve">Record Management for Vaccination </w:t>
      </w:r>
      <w:r w:rsidR="00B24009">
        <w:tab/>
      </w:r>
      <w:r w:rsidR="00B24009">
        <w:tab/>
        <w:t xml:space="preserve">          50</w:t>
      </w:r>
    </w:p>
    <w:p w14:paraId="397D3B12" w14:textId="3BA690B3" w:rsidR="00822B7A" w:rsidRDefault="00B24009" w:rsidP="00B24009">
      <w:pPr>
        <w:spacing w:line="360" w:lineRule="auto"/>
        <w:ind w:firstLine="720"/>
        <w:contextualSpacing/>
        <w:jc w:val="both"/>
        <w:rPr>
          <w:rFonts w:cs="Times New Roman"/>
          <w:bCs/>
          <w:szCs w:val="24"/>
          <w:lang w:eastAsia="en-PH"/>
        </w:rPr>
      </w:pPr>
      <w:r>
        <w:t>Management</w:t>
      </w:r>
      <w:r w:rsidR="00426ACA">
        <w:rPr>
          <w:rFonts w:cs="Times New Roman"/>
          <w:bCs/>
          <w:szCs w:val="24"/>
          <w:lang w:eastAsia="en-PH"/>
        </w:rPr>
        <w:t xml:space="preserve"> Module Interface</w:t>
      </w:r>
      <w:r w:rsidR="004F4A24">
        <w:rPr>
          <w:rFonts w:cs="Times New Roman"/>
          <w:bCs/>
          <w:szCs w:val="24"/>
          <w:lang w:eastAsia="en-PH"/>
        </w:rPr>
        <w:t xml:space="preserve"> Storyboard</w:t>
      </w:r>
    </w:p>
    <w:p w14:paraId="742D7BB0" w14:textId="14A855AD" w:rsidR="00B24009" w:rsidRDefault="008F1316" w:rsidP="00B24009">
      <w:pPr>
        <w:pStyle w:val="BodyofResearch"/>
        <w:spacing w:line="240" w:lineRule="auto"/>
        <w:ind w:firstLine="720"/>
        <w:rPr>
          <w:b/>
          <w:bCs/>
        </w:rPr>
      </w:pPr>
      <w:r w:rsidRPr="001A5D85">
        <w:rPr>
          <w:b/>
          <w:bCs/>
        </w:rPr>
        <w:t xml:space="preserve">Figure </w:t>
      </w:r>
      <w:r>
        <w:rPr>
          <w:b/>
          <w:bCs/>
        </w:rPr>
        <w:t>2</w:t>
      </w:r>
      <w:r w:rsidR="00B24009">
        <w:rPr>
          <w:b/>
          <w:bCs/>
        </w:rPr>
        <w:t>6K-N</w:t>
      </w:r>
      <w:r w:rsidRPr="001A5D85">
        <w:rPr>
          <w:b/>
          <w:bCs/>
        </w:rPr>
        <w:t xml:space="preserve">: </w:t>
      </w:r>
      <w:r w:rsidR="00426ACA">
        <w:rPr>
          <w:b/>
          <w:bCs/>
        </w:rPr>
        <w:t>Record Management</w:t>
      </w:r>
      <w:r w:rsidR="00B24009">
        <w:rPr>
          <w:b/>
          <w:bCs/>
        </w:rPr>
        <w:t xml:space="preserve"> for Deworming</w:t>
      </w:r>
      <w:r w:rsidR="00B24009">
        <w:rPr>
          <w:b/>
          <w:bCs/>
        </w:rPr>
        <w:tab/>
      </w:r>
      <w:r w:rsidR="00B24009">
        <w:rPr>
          <w:b/>
          <w:bCs/>
        </w:rPr>
        <w:tab/>
        <w:t xml:space="preserve">          52</w:t>
      </w:r>
    </w:p>
    <w:p w14:paraId="64C4A157" w14:textId="4A1C3F53" w:rsidR="008F1316" w:rsidRDefault="00426ACA" w:rsidP="00B24009">
      <w:pPr>
        <w:pStyle w:val="BodyofResearch"/>
        <w:ind w:firstLine="720"/>
        <w:rPr>
          <w:b/>
          <w:bCs/>
        </w:rPr>
      </w:pPr>
      <w:r>
        <w:rPr>
          <w:b/>
          <w:bCs/>
        </w:rPr>
        <w:t>Module Interface</w:t>
      </w:r>
      <w:r w:rsidR="004F4A24">
        <w:rPr>
          <w:b/>
          <w:bCs/>
        </w:rPr>
        <w:t xml:space="preserve"> Storyboard</w:t>
      </w:r>
    </w:p>
    <w:p w14:paraId="47E95D95" w14:textId="60041371" w:rsidR="00AC0BEE" w:rsidRDefault="004F4A24" w:rsidP="00AC0BEE">
      <w:pPr>
        <w:pStyle w:val="BodyofResearch"/>
        <w:spacing w:line="240" w:lineRule="auto"/>
        <w:ind w:firstLine="720"/>
        <w:rPr>
          <w:b/>
          <w:bCs/>
        </w:rPr>
      </w:pPr>
      <w:r>
        <w:rPr>
          <w:b/>
          <w:bCs/>
        </w:rPr>
        <w:t>Figure 2</w:t>
      </w:r>
      <w:r w:rsidR="00AC0BEE">
        <w:rPr>
          <w:b/>
          <w:bCs/>
        </w:rPr>
        <w:t>7O-P</w:t>
      </w:r>
      <w:r>
        <w:rPr>
          <w:b/>
          <w:bCs/>
        </w:rPr>
        <w:t>:</w:t>
      </w:r>
      <w:r w:rsidR="00AC0BEE">
        <w:rPr>
          <w:b/>
          <w:bCs/>
        </w:rPr>
        <w:t xml:space="preserve"> Record Management for Medicine </w:t>
      </w:r>
      <w:r w:rsidR="00AC0BEE">
        <w:rPr>
          <w:b/>
          <w:bCs/>
        </w:rPr>
        <w:tab/>
      </w:r>
      <w:r w:rsidR="00AC0BEE">
        <w:rPr>
          <w:b/>
          <w:bCs/>
        </w:rPr>
        <w:tab/>
        <w:t xml:space="preserve">          53</w:t>
      </w:r>
    </w:p>
    <w:p w14:paraId="5562AD80" w14:textId="38EF5B1F" w:rsidR="004F4A24" w:rsidRDefault="00AC0BEE" w:rsidP="00AC0BEE">
      <w:pPr>
        <w:pStyle w:val="BodyofResearch"/>
        <w:ind w:firstLine="720"/>
        <w:rPr>
          <w:b/>
          <w:bCs/>
        </w:rPr>
      </w:pPr>
      <w:r>
        <w:rPr>
          <w:b/>
          <w:bCs/>
        </w:rPr>
        <w:t>Administration</w:t>
      </w:r>
      <w:r w:rsidR="004F4A24">
        <w:rPr>
          <w:b/>
          <w:bCs/>
        </w:rPr>
        <w:t xml:space="preserve"> </w:t>
      </w:r>
      <w:r w:rsidR="00426ACA">
        <w:rPr>
          <w:b/>
          <w:bCs/>
        </w:rPr>
        <w:t>Module</w:t>
      </w:r>
      <w:r w:rsidR="00B50E79">
        <w:rPr>
          <w:b/>
          <w:bCs/>
        </w:rPr>
        <w:t xml:space="preserve"> Interface Storyboard</w:t>
      </w:r>
    </w:p>
    <w:p w14:paraId="5792BFB4" w14:textId="31409C8A" w:rsidR="00AC0BEE" w:rsidRDefault="004F4A24" w:rsidP="00AC0BEE">
      <w:pPr>
        <w:pStyle w:val="BodyofResearch"/>
        <w:spacing w:line="240" w:lineRule="auto"/>
        <w:ind w:firstLine="720"/>
        <w:rPr>
          <w:b/>
          <w:bCs/>
        </w:rPr>
      </w:pPr>
      <w:r>
        <w:rPr>
          <w:b/>
          <w:bCs/>
        </w:rPr>
        <w:t>Figure 2</w:t>
      </w:r>
      <w:r w:rsidR="00AC0BEE">
        <w:rPr>
          <w:b/>
          <w:bCs/>
        </w:rPr>
        <w:t>8A-F</w:t>
      </w:r>
      <w:r>
        <w:rPr>
          <w:b/>
          <w:bCs/>
        </w:rPr>
        <w:t>:</w:t>
      </w:r>
      <w:r w:rsidR="00B50E79">
        <w:rPr>
          <w:b/>
          <w:bCs/>
        </w:rPr>
        <w:t xml:space="preserve"> </w:t>
      </w:r>
      <w:r w:rsidR="00B50E79" w:rsidRPr="00B50E79">
        <w:rPr>
          <w:b/>
          <w:bCs/>
        </w:rPr>
        <w:t xml:space="preserve">Scheduling Management Module </w:t>
      </w:r>
      <w:r w:rsidR="00AC0BEE">
        <w:rPr>
          <w:b/>
          <w:bCs/>
        </w:rPr>
        <w:tab/>
      </w:r>
      <w:r w:rsidR="00AC0BEE">
        <w:rPr>
          <w:b/>
          <w:bCs/>
        </w:rPr>
        <w:tab/>
      </w:r>
      <w:r w:rsidR="00AC0BEE">
        <w:rPr>
          <w:b/>
          <w:bCs/>
        </w:rPr>
        <w:tab/>
        <w:t xml:space="preserve">          56</w:t>
      </w:r>
    </w:p>
    <w:p w14:paraId="18DB6EE4" w14:textId="63871559" w:rsidR="004F4A24" w:rsidRDefault="00B50E79" w:rsidP="00AC0BEE">
      <w:pPr>
        <w:pStyle w:val="BodyofResearch"/>
        <w:ind w:firstLine="720"/>
        <w:rPr>
          <w:b/>
          <w:bCs/>
        </w:rPr>
      </w:pPr>
      <w:r w:rsidRPr="00B50E79">
        <w:rPr>
          <w:b/>
          <w:bCs/>
        </w:rPr>
        <w:t>Interface Storyboard</w:t>
      </w:r>
    </w:p>
    <w:p w14:paraId="54E7427B" w14:textId="188E7B7B" w:rsidR="002639A9" w:rsidRDefault="002639A9" w:rsidP="002639A9">
      <w:pPr>
        <w:pStyle w:val="BodyofResearch"/>
        <w:ind w:firstLine="720"/>
        <w:rPr>
          <w:b/>
          <w:bCs/>
        </w:rPr>
      </w:pPr>
      <w:r>
        <w:rPr>
          <w:b/>
          <w:bCs/>
        </w:rPr>
        <w:t>Figure 29</w:t>
      </w:r>
      <w:r w:rsidR="00AC0BEE">
        <w:rPr>
          <w:b/>
          <w:bCs/>
        </w:rPr>
        <w:t>A-B</w:t>
      </w:r>
      <w:r>
        <w:rPr>
          <w:b/>
          <w:bCs/>
        </w:rPr>
        <w:t xml:space="preserve">: </w:t>
      </w:r>
      <w:r w:rsidRPr="002639A9">
        <w:rPr>
          <w:b/>
          <w:bCs/>
        </w:rPr>
        <w:t>Pig Management Module Interface Storyboard</w:t>
      </w:r>
      <w:r>
        <w:rPr>
          <w:b/>
          <w:bCs/>
        </w:rPr>
        <w:tab/>
        <w:t xml:space="preserve">          </w:t>
      </w:r>
      <w:r w:rsidR="00AC0BEE">
        <w:rPr>
          <w:b/>
          <w:bCs/>
        </w:rPr>
        <w:t>57</w:t>
      </w:r>
    </w:p>
    <w:p w14:paraId="77A67467" w14:textId="416AC541" w:rsidR="00BF3393" w:rsidRDefault="002639A9" w:rsidP="00BF3393">
      <w:pPr>
        <w:pStyle w:val="BodyofResearch"/>
        <w:tabs>
          <w:tab w:val="left" w:pos="7817"/>
        </w:tabs>
        <w:spacing w:line="240" w:lineRule="auto"/>
        <w:ind w:firstLine="720"/>
        <w:rPr>
          <w:b/>
          <w:bCs/>
          <w:szCs w:val="24"/>
        </w:rPr>
      </w:pPr>
      <w:r>
        <w:rPr>
          <w:b/>
          <w:bCs/>
        </w:rPr>
        <w:t>Figure 30</w:t>
      </w:r>
      <w:r w:rsidR="00AC0BEE">
        <w:rPr>
          <w:b/>
          <w:bCs/>
        </w:rPr>
        <w:t>A-B</w:t>
      </w:r>
      <w:r>
        <w:rPr>
          <w:b/>
          <w:bCs/>
        </w:rPr>
        <w:t xml:space="preserve">: </w:t>
      </w:r>
      <w:r w:rsidR="00AC0BEE">
        <w:rPr>
          <w:b/>
          <w:bCs/>
          <w:szCs w:val="24"/>
        </w:rPr>
        <w:t>Inventory</w:t>
      </w:r>
      <w:r w:rsidRPr="002639A9">
        <w:rPr>
          <w:b/>
          <w:bCs/>
          <w:szCs w:val="24"/>
        </w:rPr>
        <w:t xml:space="preserve"> Management</w:t>
      </w:r>
      <w:r w:rsidR="00AC0BEE">
        <w:rPr>
          <w:b/>
          <w:bCs/>
          <w:szCs w:val="24"/>
        </w:rPr>
        <w:t xml:space="preserve"> Module</w:t>
      </w:r>
      <w:r w:rsidR="00BF3393">
        <w:rPr>
          <w:b/>
          <w:bCs/>
          <w:szCs w:val="24"/>
        </w:rPr>
        <w:t xml:space="preserve">                                      59</w:t>
      </w:r>
    </w:p>
    <w:p w14:paraId="2449F88A" w14:textId="789C9F16" w:rsidR="002639A9" w:rsidRDefault="00AC0BEE" w:rsidP="00BF3393">
      <w:pPr>
        <w:pStyle w:val="BodyofResearch"/>
        <w:ind w:firstLine="720"/>
        <w:rPr>
          <w:b/>
          <w:bCs/>
          <w:szCs w:val="24"/>
        </w:rPr>
      </w:pPr>
      <w:r>
        <w:rPr>
          <w:b/>
          <w:bCs/>
          <w:szCs w:val="24"/>
        </w:rPr>
        <w:t>Interface</w:t>
      </w:r>
      <w:r w:rsidR="002639A9" w:rsidRPr="002639A9">
        <w:rPr>
          <w:b/>
          <w:bCs/>
          <w:szCs w:val="24"/>
        </w:rPr>
        <w:t xml:space="preserve"> Storyboard</w:t>
      </w:r>
    </w:p>
    <w:p w14:paraId="1A47B499" w14:textId="7272B4E7" w:rsidR="002D42F2" w:rsidRDefault="002D42F2" w:rsidP="00BF3393">
      <w:pPr>
        <w:pStyle w:val="BodyofResearch"/>
        <w:ind w:firstLine="720"/>
        <w:rPr>
          <w:b/>
          <w:bCs/>
        </w:rPr>
      </w:pPr>
      <w:r>
        <w:rPr>
          <w:b/>
          <w:bCs/>
          <w:szCs w:val="24"/>
        </w:rPr>
        <w:t>Figure 31</w:t>
      </w:r>
      <w:r w:rsidR="00671D3B">
        <w:rPr>
          <w:b/>
          <w:bCs/>
          <w:szCs w:val="24"/>
        </w:rPr>
        <w:t>A</w:t>
      </w:r>
      <w:r>
        <w:rPr>
          <w:b/>
          <w:bCs/>
          <w:szCs w:val="24"/>
        </w:rPr>
        <w:t xml:space="preserve">: </w:t>
      </w:r>
      <w:r w:rsidR="00671D3B">
        <w:rPr>
          <w:b/>
          <w:bCs/>
          <w:szCs w:val="24"/>
        </w:rPr>
        <w:t>User Management Module Interface Storyboard</w:t>
      </w:r>
      <w:r>
        <w:rPr>
          <w:b/>
          <w:bCs/>
        </w:rPr>
        <w:tab/>
      </w:r>
      <w:r w:rsidR="00BF3393">
        <w:rPr>
          <w:b/>
          <w:bCs/>
        </w:rPr>
        <w:t xml:space="preserve">          59</w:t>
      </w:r>
    </w:p>
    <w:p w14:paraId="429C36A2" w14:textId="522729DA" w:rsidR="002D42F2" w:rsidRDefault="002D42F2" w:rsidP="002639A9">
      <w:pPr>
        <w:pStyle w:val="BodyofResearch"/>
        <w:ind w:firstLine="720"/>
        <w:rPr>
          <w:b/>
          <w:bCs/>
        </w:rPr>
      </w:pPr>
      <w:r>
        <w:rPr>
          <w:b/>
          <w:bCs/>
        </w:rPr>
        <w:t>Figure 32</w:t>
      </w:r>
      <w:r w:rsidR="00671D3B">
        <w:rPr>
          <w:b/>
          <w:bCs/>
        </w:rPr>
        <w:t>A</w:t>
      </w:r>
      <w:r>
        <w:rPr>
          <w:b/>
          <w:bCs/>
        </w:rPr>
        <w:t xml:space="preserve">: </w:t>
      </w:r>
      <w:r w:rsidR="00671D3B">
        <w:rPr>
          <w:b/>
          <w:bCs/>
        </w:rPr>
        <w:t xml:space="preserve">Reports Module Interface </w:t>
      </w:r>
      <w:r w:rsidRPr="002D42F2">
        <w:rPr>
          <w:b/>
          <w:bCs/>
        </w:rPr>
        <w:t>Storyboard</w:t>
      </w:r>
      <w:r>
        <w:rPr>
          <w:b/>
          <w:bCs/>
        </w:rPr>
        <w:tab/>
      </w:r>
      <w:r w:rsidR="00BF3393">
        <w:rPr>
          <w:b/>
          <w:bCs/>
        </w:rPr>
        <w:t xml:space="preserve">                      60</w:t>
      </w:r>
    </w:p>
    <w:p w14:paraId="354449F8" w14:textId="237AC47B" w:rsidR="002D42F2" w:rsidRDefault="002D42F2" w:rsidP="002639A9">
      <w:pPr>
        <w:pStyle w:val="BodyofResearch"/>
        <w:ind w:firstLine="720"/>
        <w:rPr>
          <w:b/>
          <w:bCs/>
        </w:rPr>
      </w:pPr>
      <w:r>
        <w:rPr>
          <w:b/>
          <w:bCs/>
        </w:rPr>
        <w:t>Figure 33</w:t>
      </w:r>
      <w:r w:rsidR="00671D3B">
        <w:rPr>
          <w:b/>
          <w:bCs/>
        </w:rPr>
        <w:t>A</w:t>
      </w:r>
      <w:r>
        <w:rPr>
          <w:b/>
          <w:bCs/>
        </w:rPr>
        <w:t xml:space="preserve">: </w:t>
      </w:r>
      <w:r w:rsidR="00671D3B">
        <w:rPr>
          <w:b/>
          <w:bCs/>
        </w:rPr>
        <w:t>Backup &amp; Restore Module Interface Storyboard</w:t>
      </w:r>
      <w:r>
        <w:rPr>
          <w:b/>
          <w:bCs/>
        </w:rPr>
        <w:tab/>
      </w:r>
      <w:r w:rsidR="00BF3393">
        <w:rPr>
          <w:b/>
          <w:bCs/>
        </w:rPr>
        <w:t xml:space="preserve">          </w:t>
      </w:r>
      <w:r w:rsidR="00671D3B">
        <w:rPr>
          <w:b/>
          <w:bCs/>
        </w:rPr>
        <w:t>61</w:t>
      </w:r>
    </w:p>
    <w:p w14:paraId="2E9F9FEB" w14:textId="0D840E8E" w:rsidR="002D42F2" w:rsidRDefault="002D42F2" w:rsidP="002639A9">
      <w:pPr>
        <w:pStyle w:val="BodyofResearch"/>
        <w:ind w:firstLine="720"/>
        <w:rPr>
          <w:b/>
          <w:bCs/>
        </w:rPr>
      </w:pPr>
      <w:r>
        <w:rPr>
          <w:b/>
          <w:bCs/>
        </w:rPr>
        <w:t>Figure 34</w:t>
      </w:r>
      <w:r w:rsidR="00BF3393">
        <w:rPr>
          <w:b/>
          <w:bCs/>
        </w:rPr>
        <w:t>A</w:t>
      </w:r>
      <w:r>
        <w:rPr>
          <w:b/>
          <w:bCs/>
        </w:rPr>
        <w:t xml:space="preserve">: </w:t>
      </w:r>
      <w:r w:rsidR="00671D3B">
        <w:rPr>
          <w:b/>
          <w:bCs/>
        </w:rPr>
        <w:t>Login Module Interface Storyboard</w:t>
      </w:r>
      <w:r>
        <w:rPr>
          <w:b/>
          <w:bCs/>
        </w:rPr>
        <w:tab/>
      </w:r>
      <w:r>
        <w:rPr>
          <w:b/>
          <w:bCs/>
        </w:rPr>
        <w:tab/>
      </w:r>
      <w:r>
        <w:rPr>
          <w:b/>
          <w:bCs/>
        </w:rPr>
        <w:tab/>
      </w:r>
      <w:r w:rsidR="00BF3393">
        <w:rPr>
          <w:b/>
          <w:bCs/>
        </w:rPr>
        <w:t xml:space="preserve">          </w:t>
      </w:r>
      <w:r w:rsidR="00671D3B">
        <w:rPr>
          <w:b/>
          <w:bCs/>
        </w:rPr>
        <w:t>62</w:t>
      </w:r>
    </w:p>
    <w:p w14:paraId="06976ABD" w14:textId="735094E9" w:rsidR="002D42F2" w:rsidRDefault="002D42F2" w:rsidP="002639A9">
      <w:pPr>
        <w:pStyle w:val="BodyofResearch"/>
        <w:ind w:firstLine="720"/>
        <w:rPr>
          <w:b/>
          <w:bCs/>
        </w:rPr>
      </w:pPr>
      <w:r>
        <w:rPr>
          <w:b/>
          <w:bCs/>
        </w:rPr>
        <w:t>Figure 35</w:t>
      </w:r>
      <w:r w:rsidR="00BF3393">
        <w:rPr>
          <w:b/>
          <w:bCs/>
        </w:rPr>
        <w:t xml:space="preserve">A: Dashboard Module Interface </w:t>
      </w:r>
      <w:r w:rsidR="00C35D11" w:rsidRPr="00C35D11">
        <w:rPr>
          <w:b/>
          <w:bCs/>
        </w:rPr>
        <w:t>Storyboard</w:t>
      </w:r>
      <w:r w:rsidR="00C35D11">
        <w:rPr>
          <w:b/>
          <w:bCs/>
        </w:rPr>
        <w:tab/>
      </w:r>
      <w:r w:rsidR="00C35D11">
        <w:rPr>
          <w:b/>
          <w:bCs/>
        </w:rPr>
        <w:tab/>
      </w:r>
      <w:r w:rsidR="00BF3393">
        <w:rPr>
          <w:b/>
          <w:bCs/>
        </w:rPr>
        <w:t xml:space="preserve">          63</w:t>
      </w:r>
    </w:p>
    <w:p w14:paraId="791F8C40" w14:textId="2CC074C6" w:rsidR="00C35D11" w:rsidRDefault="00C35D11" w:rsidP="002639A9">
      <w:pPr>
        <w:pStyle w:val="BodyofResearch"/>
        <w:ind w:firstLine="720"/>
        <w:rPr>
          <w:b/>
          <w:bCs/>
        </w:rPr>
      </w:pPr>
      <w:r>
        <w:rPr>
          <w:b/>
          <w:bCs/>
        </w:rPr>
        <w:t>Figure 36</w:t>
      </w:r>
      <w:r w:rsidR="002C27B4">
        <w:rPr>
          <w:b/>
          <w:bCs/>
        </w:rPr>
        <w:t>A-B</w:t>
      </w:r>
      <w:r>
        <w:rPr>
          <w:b/>
          <w:bCs/>
        </w:rPr>
        <w:t xml:space="preserve">: </w:t>
      </w:r>
      <w:r w:rsidR="002C27B4">
        <w:rPr>
          <w:b/>
          <w:bCs/>
        </w:rPr>
        <w:t xml:space="preserve">QR Code Scanner Module Interface </w:t>
      </w:r>
      <w:r w:rsidRPr="00C35D11">
        <w:rPr>
          <w:b/>
          <w:bCs/>
        </w:rPr>
        <w:t>Storyboard</w:t>
      </w:r>
      <w:r>
        <w:rPr>
          <w:b/>
          <w:bCs/>
        </w:rPr>
        <w:tab/>
      </w:r>
      <w:r w:rsidR="002C27B4">
        <w:rPr>
          <w:b/>
          <w:bCs/>
        </w:rPr>
        <w:t xml:space="preserve">          65</w:t>
      </w:r>
    </w:p>
    <w:p w14:paraId="340ABC97" w14:textId="370CC159" w:rsidR="00C35D11" w:rsidRDefault="00C35D11" w:rsidP="002639A9">
      <w:pPr>
        <w:pStyle w:val="BodyofResearch"/>
        <w:ind w:firstLine="720"/>
        <w:rPr>
          <w:b/>
          <w:bCs/>
        </w:rPr>
      </w:pPr>
      <w:r>
        <w:rPr>
          <w:b/>
          <w:bCs/>
        </w:rPr>
        <w:t xml:space="preserve">Figure 37: </w:t>
      </w:r>
      <w:r w:rsidR="002C27B4">
        <w:rPr>
          <w:b/>
          <w:bCs/>
        </w:rPr>
        <w:t>Conceptual Framework</w:t>
      </w:r>
      <w:r>
        <w:rPr>
          <w:b/>
          <w:bCs/>
        </w:rPr>
        <w:tab/>
      </w:r>
      <w:r>
        <w:rPr>
          <w:b/>
          <w:bCs/>
        </w:rPr>
        <w:tab/>
      </w:r>
      <w:r>
        <w:rPr>
          <w:b/>
          <w:bCs/>
        </w:rPr>
        <w:tab/>
      </w:r>
      <w:r>
        <w:rPr>
          <w:b/>
          <w:bCs/>
        </w:rPr>
        <w:tab/>
      </w:r>
      <w:r>
        <w:rPr>
          <w:b/>
          <w:bCs/>
        </w:rPr>
        <w:tab/>
        <w:t xml:space="preserve">          </w:t>
      </w:r>
      <w:r w:rsidR="002C27B4">
        <w:rPr>
          <w:b/>
          <w:bCs/>
        </w:rPr>
        <w:t>71</w:t>
      </w:r>
    </w:p>
    <w:p w14:paraId="2464CA08" w14:textId="2B95C372" w:rsidR="002C27B4" w:rsidRDefault="00C35D11" w:rsidP="002C27B4">
      <w:pPr>
        <w:pStyle w:val="BodyofResearch"/>
        <w:spacing w:line="240" w:lineRule="auto"/>
        <w:ind w:firstLine="720"/>
        <w:rPr>
          <w:b/>
          <w:bCs/>
        </w:rPr>
      </w:pPr>
      <w:r>
        <w:rPr>
          <w:b/>
          <w:bCs/>
        </w:rPr>
        <w:t xml:space="preserve">Figure 38: </w:t>
      </w:r>
      <w:r w:rsidR="002C27B4">
        <w:rPr>
          <w:b/>
          <w:bCs/>
        </w:rPr>
        <w:t xml:space="preserve">System Architecture of the Web-based </w:t>
      </w:r>
      <w:r w:rsidR="002C27B4">
        <w:rPr>
          <w:b/>
          <w:bCs/>
        </w:rPr>
        <w:tab/>
      </w:r>
      <w:r w:rsidR="002C27B4">
        <w:rPr>
          <w:b/>
          <w:bCs/>
        </w:rPr>
        <w:tab/>
        <w:t xml:space="preserve">          73</w:t>
      </w:r>
    </w:p>
    <w:p w14:paraId="1D362BAE" w14:textId="436A0DA2" w:rsidR="00C35D11" w:rsidRDefault="002C27B4" w:rsidP="002C27B4">
      <w:pPr>
        <w:pStyle w:val="BodyofResearch"/>
        <w:ind w:firstLine="720"/>
        <w:rPr>
          <w:b/>
          <w:bCs/>
        </w:rPr>
      </w:pPr>
      <w:r>
        <w:rPr>
          <w:b/>
          <w:bCs/>
        </w:rPr>
        <w:t>Piggery Management System</w:t>
      </w:r>
    </w:p>
    <w:p w14:paraId="322C056D" w14:textId="7964663C" w:rsidR="00CC4C59" w:rsidRDefault="00C35D11" w:rsidP="00CC4C59">
      <w:pPr>
        <w:pStyle w:val="BodyofResearch"/>
        <w:spacing w:line="240" w:lineRule="auto"/>
        <w:ind w:firstLine="720"/>
        <w:rPr>
          <w:b/>
          <w:szCs w:val="24"/>
        </w:rPr>
      </w:pPr>
      <w:r>
        <w:rPr>
          <w:b/>
          <w:bCs/>
        </w:rPr>
        <w:t xml:space="preserve">Figure 39: </w:t>
      </w:r>
      <w:r w:rsidR="002C27B4">
        <w:rPr>
          <w:b/>
          <w:szCs w:val="24"/>
        </w:rPr>
        <w:t xml:space="preserve">Use Case Diagram involving the Owner, Worker, and </w:t>
      </w:r>
      <w:r w:rsidR="00CC4C59">
        <w:rPr>
          <w:b/>
          <w:szCs w:val="24"/>
        </w:rPr>
        <w:t xml:space="preserve">       74</w:t>
      </w:r>
    </w:p>
    <w:p w14:paraId="1CB52545" w14:textId="262C907B" w:rsidR="00CC4C59" w:rsidRDefault="002C27B4" w:rsidP="00CC4C59">
      <w:pPr>
        <w:pStyle w:val="BodyofResearch"/>
        <w:ind w:firstLine="720"/>
        <w:rPr>
          <w:b/>
          <w:szCs w:val="24"/>
        </w:rPr>
      </w:pPr>
      <w:r>
        <w:rPr>
          <w:b/>
          <w:szCs w:val="24"/>
        </w:rPr>
        <w:t xml:space="preserve">Veterinarian of Piggery Management System </w:t>
      </w:r>
      <w:r w:rsidR="00CC4C59">
        <w:rPr>
          <w:b/>
          <w:szCs w:val="24"/>
        </w:rPr>
        <w:t>Login Module</w:t>
      </w:r>
    </w:p>
    <w:p w14:paraId="16AF73A9" w14:textId="5B293225" w:rsidR="00CC4C59" w:rsidRDefault="00CC4C59" w:rsidP="00CC4C59">
      <w:pPr>
        <w:pStyle w:val="BodyofResearch"/>
        <w:spacing w:line="240" w:lineRule="auto"/>
        <w:ind w:firstLine="720"/>
        <w:rPr>
          <w:b/>
          <w:szCs w:val="24"/>
        </w:rPr>
      </w:pPr>
      <w:r>
        <w:rPr>
          <w:b/>
          <w:szCs w:val="24"/>
        </w:rPr>
        <w:t>Figure 40: Activity Diagram of Web-based Piggery Management        75</w:t>
      </w:r>
    </w:p>
    <w:p w14:paraId="5F09779A" w14:textId="2963D596" w:rsidR="00CC4C59" w:rsidRDefault="00CC4C59" w:rsidP="00CC4C59">
      <w:pPr>
        <w:pStyle w:val="BodyofResearch"/>
        <w:ind w:firstLine="720"/>
        <w:rPr>
          <w:b/>
          <w:szCs w:val="24"/>
        </w:rPr>
      </w:pPr>
      <w:r>
        <w:rPr>
          <w:b/>
          <w:szCs w:val="24"/>
        </w:rPr>
        <w:t>System Login Module Use Case</w:t>
      </w:r>
    </w:p>
    <w:p w14:paraId="1805CB9C" w14:textId="00D4AF32" w:rsidR="00CC4C59" w:rsidRDefault="00CC4C59" w:rsidP="00CC4C59">
      <w:pPr>
        <w:pStyle w:val="BodyofResearch"/>
        <w:spacing w:line="240" w:lineRule="auto"/>
        <w:ind w:firstLine="720"/>
        <w:rPr>
          <w:b/>
          <w:szCs w:val="24"/>
        </w:rPr>
      </w:pPr>
      <w:r>
        <w:rPr>
          <w:b/>
          <w:szCs w:val="24"/>
        </w:rPr>
        <w:t xml:space="preserve">Figure 41: Use Case Diagram involving the Worker </w:t>
      </w:r>
      <w:r>
        <w:rPr>
          <w:b/>
          <w:szCs w:val="24"/>
        </w:rPr>
        <w:tab/>
      </w:r>
      <w:r>
        <w:rPr>
          <w:b/>
          <w:szCs w:val="24"/>
        </w:rPr>
        <w:tab/>
        <w:t xml:space="preserve">          76</w:t>
      </w:r>
    </w:p>
    <w:p w14:paraId="2FE247D4" w14:textId="7A51C8E8" w:rsidR="00CC4C59" w:rsidRDefault="00CC4C59" w:rsidP="00CC4C59">
      <w:pPr>
        <w:pStyle w:val="BodyofResearch"/>
        <w:ind w:firstLine="720"/>
        <w:rPr>
          <w:b/>
          <w:szCs w:val="24"/>
        </w:rPr>
      </w:pPr>
      <w:r>
        <w:rPr>
          <w:b/>
          <w:szCs w:val="24"/>
        </w:rPr>
        <w:t>of Feeding Module</w:t>
      </w:r>
    </w:p>
    <w:p w14:paraId="2E9571E2" w14:textId="3219945C" w:rsidR="00CC4C59" w:rsidRDefault="00CC4C59" w:rsidP="00FA6D0A">
      <w:pPr>
        <w:pStyle w:val="BodyofResearch"/>
        <w:spacing w:line="240" w:lineRule="auto"/>
        <w:ind w:firstLine="720"/>
        <w:rPr>
          <w:b/>
          <w:szCs w:val="24"/>
        </w:rPr>
      </w:pPr>
      <w:r>
        <w:rPr>
          <w:b/>
          <w:szCs w:val="24"/>
        </w:rPr>
        <w:t xml:space="preserve">Figure 42: Activity Diagram of </w:t>
      </w:r>
      <w:r w:rsidR="00FA6D0A">
        <w:rPr>
          <w:b/>
          <w:szCs w:val="24"/>
        </w:rPr>
        <w:t>Add Feeding Operation Module          76</w:t>
      </w:r>
    </w:p>
    <w:p w14:paraId="09652AF1" w14:textId="01BD6E99" w:rsidR="00FA6D0A" w:rsidRDefault="00FA6D0A" w:rsidP="00FA6D0A">
      <w:pPr>
        <w:pStyle w:val="BodyofResearch"/>
        <w:ind w:firstLine="720"/>
        <w:rPr>
          <w:b/>
          <w:szCs w:val="24"/>
        </w:rPr>
      </w:pPr>
      <w:r>
        <w:rPr>
          <w:b/>
          <w:szCs w:val="24"/>
        </w:rPr>
        <w:t>Use Case</w:t>
      </w:r>
    </w:p>
    <w:p w14:paraId="5B48934F" w14:textId="77777777" w:rsidR="00FA6D0A" w:rsidRDefault="00FA6D0A" w:rsidP="00FA6D0A">
      <w:pPr>
        <w:pStyle w:val="BodyofResearch"/>
        <w:ind w:firstLine="720"/>
        <w:rPr>
          <w:b/>
          <w:szCs w:val="24"/>
        </w:rPr>
      </w:pPr>
    </w:p>
    <w:p w14:paraId="0B18D4FC" w14:textId="1DC75546" w:rsidR="00FA6D0A" w:rsidRDefault="00FA6D0A" w:rsidP="00FA6D0A">
      <w:pPr>
        <w:pStyle w:val="BodyofResearch"/>
        <w:spacing w:line="240" w:lineRule="auto"/>
        <w:ind w:firstLine="720"/>
        <w:rPr>
          <w:b/>
          <w:szCs w:val="24"/>
        </w:rPr>
      </w:pPr>
      <w:r>
        <w:rPr>
          <w:b/>
          <w:szCs w:val="24"/>
        </w:rPr>
        <w:lastRenderedPageBreak/>
        <w:t xml:space="preserve">Figure 43: Activity Diagram of Delete Feeding Operation </w:t>
      </w:r>
      <w:r>
        <w:rPr>
          <w:b/>
          <w:szCs w:val="24"/>
        </w:rPr>
        <w:tab/>
        <w:t xml:space="preserve">          77</w:t>
      </w:r>
    </w:p>
    <w:p w14:paraId="6845B744" w14:textId="6EF37C32" w:rsidR="00FA6D0A" w:rsidRDefault="00FA6D0A" w:rsidP="00FA6D0A">
      <w:pPr>
        <w:pStyle w:val="BodyofResearch"/>
        <w:ind w:firstLine="720"/>
        <w:rPr>
          <w:b/>
          <w:szCs w:val="24"/>
        </w:rPr>
      </w:pPr>
      <w:r>
        <w:rPr>
          <w:b/>
          <w:szCs w:val="24"/>
        </w:rPr>
        <w:t>Module Use Case</w:t>
      </w:r>
    </w:p>
    <w:p w14:paraId="5BDBED7C" w14:textId="72637ACE" w:rsidR="00FA6D0A" w:rsidRDefault="00FA6D0A" w:rsidP="00FA6D0A">
      <w:pPr>
        <w:pStyle w:val="BodyofResearch"/>
        <w:spacing w:line="240" w:lineRule="auto"/>
        <w:ind w:firstLine="720"/>
        <w:rPr>
          <w:b/>
          <w:szCs w:val="24"/>
        </w:rPr>
      </w:pPr>
      <w:r>
        <w:rPr>
          <w:b/>
          <w:szCs w:val="24"/>
        </w:rPr>
        <w:t>Figure 44: Activity Diagram of Update Feeding Operation</w:t>
      </w:r>
      <w:r>
        <w:rPr>
          <w:b/>
          <w:szCs w:val="24"/>
        </w:rPr>
        <w:tab/>
        <w:t xml:space="preserve">          77</w:t>
      </w:r>
    </w:p>
    <w:p w14:paraId="503724A0" w14:textId="7ED19D39" w:rsidR="00FA6D0A" w:rsidRDefault="00FA6D0A" w:rsidP="00FA6D0A">
      <w:pPr>
        <w:pStyle w:val="BodyofResearch"/>
        <w:ind w:firstLine="720"/>
        <w:rPr>
          <w:b/>
          <w:szCs w:val="24"/>
        </w:rPr>
      </w:pPr>
      <w:r>
        <w:rPr>
          <w:b/>
          <w:szCs w:val="24"/>
        </w:rPr>
        <w:t>Module Use Case</w:t>
      </w:r>
    </w:p>
    <w:p w14:paraId="4A898B38" w14:textId="234B2D39" w:rsidR="00FA6D0A" w:rsidRDefault="00FA6D0A" w:rsidP="00FA6D0A">
      <w:pPr>
        <w:pStyle w:val="BodyofResearch"/>
        <w:spacing w:line="240" w:lineRule="auto"/>
        <w:ind w:firstLine="720"/>
        <w:rPr>
          <w:b/>
          <w:szCs w:val="24"/>
        </w:rPr>
      </w:pPr>
      <w:r>
        <w:rPr>
          <w:b/>
          <w:szCs w:val="24"/>
        </w:rPr>
        <w:t>Figure 45: Use Case Diagram involving the Worker of Piggery</w:t>
      </w:r>
      <w:r>
        <w:rPr>
          <w:b/>
          <w:szCs w:val="24"/>
        </w:rPr>
        <w:tab/>
        <w:t xml:space="preserve">          78</w:t>
      </w:r>
    </w:p>
    <w:p w14:paraId="42E8E1D3" w14:textId="1612A75F" w:rsidR="00FA6D0A" w:rsidRDefault="00FA6D0A" w:rsidP="00BB62A4">
      <w:pPr>
        <w:pStyle w:val="BodyofResearch"/>
        <w:ind w:firstLine="720"/>
        <w:rPr>
          <w:b/>
          <w:szCs w:val="24"/>
        </w:rPr>
      </w:pPr>
      <w:r>
        <w:rPr>
          <w:b/>
          <w:szCs w:val="24"/>
        </w:rPr>
        <w:t>Management System Manage Vaccination Module</w:t>
      </w:r>
    </w:p>
    <w:p w14:paraId="64AB9BCF" w14:textId="5848EE60" w:rsidR="00FA6D0A" w:rsidRDefault="00FA6D0A" w:rsidP="00BB62A4">
      <w:pPr>
        <w:pStyle w:val="BodyofResearch"/>
        <w:spacing w:line="240" w:lineRule="auto"/>
        <w:ind w:firstLine="720"/>
        <w:rPr>
          <w:b/>
          <w:szCs w:val="24"/>
        </w:rPr>
      </w:pPr>
      <w:r>
        <w:rPr>
          <w:b/>
          <w:szCs w:val="24"/>
        </w:rPr>
        <w:t xml:space="preserve">Figure 46: Activity Diagram </w:t>
      </w:r>
      <w:r w:rsidR="00BB62A4">
        <w:rPr>
          <w:b/>
          <w:szCs w:val="24"/>
        </w:rPr>
        <w:t>of Feeding Operation Module</w:t>
      </w:r>
      <w:r w:rsidR="00BB62A4">
        <w:rPr>
          <w:b/>
          <w:szCs w:val="24"/>
        </w:rPr>
        <w:tab/>
        <w:t xml:space="preserve">          79</w:t>
      </w:r>
    </w:p>
    <w:p w14:paraId="4C623D23" w14:textId="3EBE7152" w:rsidR="00BB62A4" w:rsidRDefault="00BB62A4" w:rsidP="00BB62A4">
      <w:pPr>
        <w:pStyle w:val="BodyofResearch"/>
        <w:ind w:firstLine="720"/>
        <w:rPr>
          <w:b/>
          <w:szCs w:val="24"/>
        </w:rPr>
      </w:pPr>
      <w:r>
        <w:rPr>
          <w:b/>
          <w:szCs w:val="24"/>
        </w:rPr>
        <w:t>Use Case</w:t>
      </w:r>
    </w:p>
    <w:p w14:paraId="2B0E21A5" w14:textId="6EDEF352" w:rsidR="00BB62A4" w:rsidRDefault="00BB62A4" w:rsidP="00BB62A4">
      <w:pPr>
        <w:pStyle w:val="BodyofResearch"/>
        <w:spacing w:line="240" w:lineRule="auto"/>
        <w:ind w:firstLine="720"/>
        <w:rPr>
          <w:b/>
          <w:szCs w:val="24"/>
        </w:rPr>
      </w:pPr>
      <w:r>
        <w:rPr>
          <w:b/>
          <w:szCs w:val="24"/>
        </w:rPr>
        <w:t>Figure 47: Activity Diagram of Delete Feeding Operation</w:t>
      </w:r>
      <w:r>
        <w:rPr>
          <w:b/>
          <w:szCs w:val="24"/>
        </w:rPr>
        <w:tab/>
        <w:t xml:space="preserve">          79</w:t>
      </w:r>
    </w:p>
    <w:p w14:paraId="4CAFF615" w14:textId="33B759D2" w:rsidR="00BB62A4" w:rsidRDefault="00BB62A4" w:rsidP="004B479D">
      <w:pPr>
        <w:pStyle w:val="BodyofResearch"/>
        <w:ind w:firstLine="720"/>
        <w:rPr>
          <w:b/>
          <w:szCs w:val="24"/>
        </w:rPr>
      </w:pPr>
      <w:r>
        <w:rPr>
          <w:b/>
          <w:szCs w:val="24"/>
        </w:rPr>
        <w:t>Module Use Case</w:t>
      </w:r>
    </w:p>
    <w:p w14:paraId="2A95584B" w14:textId="6F2917F8" w:rsidR="00FA6D0A" w:rsidRDefault="00BB62A4" w:rsidP="004B479D">
      <w:pPr>
        <w:pStyle w:val="BodyofResearch"/>
        <w:spacing w:line="240" w:lineRule="auto"/>
        <w:ind w:firstLine="720"/>
        <w:rPr>
          <w:b/>
          <w:szCs w:val="24"/>
        </w:rPr>
      </w:pPr>
      <w:r>
        <w:rPr>
          <w:b/>
          <w:szCs w:val="24"/>
        </w:rPr>
        <w:t>Figure 48: Activity Diagram of Update Feeding Operation</w:t>
      </w:r>
      <w:r>
        <w:rPr>
          <w:b/>
          <w:szCs w:val="24"/>
        </w:rPr>
        <w:tab/>
        <w:t xml:space="preserve">          </w:t>
      </w:r>
      <w:r w:rsidR="004B479D">
        <w:rPr>
          <w:b/>
          <w:szCs w:val="24"/>
        </w:rPr>
        <w:t>80</w:t>
      </w:r>
    </w:p>
    <w:p w14:paraId="1C734E7A" w14:textId="158A6138" w:rsidR="00BB62A4" w:rsidRDefault="00BB62A4" w:rsidP="004B479D">
      <w:pPr>
        <w:pStyle w:val="BodyofResearch"/>
        <w:ind w:firstLine="720"/>
        <w:rPr>
          <w:b/>
          <w:szCs w:val="24"/>
        </w:rPr>
      </w:pPr>
      <w:r>
        <w:rPr>
          <w:b/>
          <w:szCs w:val="24"/>
        </w:rPr>
        <w:t>Module Use Case</w:t>
      </w:r>
    </w:p>
    <w:p w14:paraId="78C05438" w14:textId="14D06690" w:rsidR="004B479D" w:rsidRDefault="004B479D" w:rsidP="004B479D">
      <w:pPr>
        <w:pStyle w:val="BodyofResearch"/>
        <w:spacing w:line="240" w:lineRule="auto"/>
        <w:ind w:firstLine="720"/>
        <w:rPr>
          <w:b/>
          <w:szCs w:val="24"/>
        </w:rPr>
      </w:pPr>
      <w:r>
        <w:rPr>
          <w:b/>
          <w:szCs w:val="24"/>
        </w:rPr>
        <w:t>Figure 49: Use Case Diagram involving the Worker of Piggery</w:t>
      </w:r>
      <w:r>
        <w:rPr>
          <w:b/>
          <w:szCs w:val="24"/>
        </w:rPr>
        <w:tab/>
        <w:t xml:space="preserve">          81</w:t>
      </w:r>
    </w:p>
    <w:p w14:paraId="3C182D6C" w14:textId="0470759D" w:rsidR="004B479D" w:rsidRDefault="004B479D" w:rsidP="004B479D">
      <w:pPr>
        <w:pStyle w:val="BodyofResearch"/>
        <w:ind w:firstLine="720"/>
        <w:rPr>
          <w:b/>
          <w:szCs w:val="24"/>
        </w:rPr>
      </w:pPr>
      <w:r>
        <w:rPr>
          <w:b/>
          <w:szCs w:val="24"/>
        </w:rPr>
        <w:t>Management System Manage Deworming Module</w:t>
      </w:r>
    </w:p>
    <w:p w14:paraId="695CA88D" w14:textId="61357AD8" w:rsidR="004B479D" w:rsidRDefault="004B479D" w:rsidP="004B479D">
      <w:pPr>
        <w:pStyle w:val="BodyofResearch"/>
        <w:spacing w:line="240" w:lineRule="auto"/>
        <w:ind w:firstLine="720"/>
        <w:rPr>
          <w:b/>
          <w:szCs w:val="24"/>
        </w:rPr>
      </w:pPr>
      <w:r>
        <w:rPr>
          <w:b/>
          <w:szCs w:val="24"/>
        </w:rPr>
        <w:t>Figure 50: Activity Diagram of Add Feeding Operation</w:t>
      </w:r>
      <w:r>
        <w:rPr>
          <w:b/>
          <w:szCs w:val="24"/>
        </w:rPr>
        <w:tab/>
      </w:r>
      <w:r>
        <w:rPr>
          <w:b/>
          <w:szCs w:val="24"/>
        </w:rPr>
        <w:tab/>
        <w:t xml:space="preserve">          81</w:t>
      </w:r>
    </w:p>
    <w:p w14:paraId="52ABC993" w14:textId="5BB69FA9" w:rsidR="004B479D" w:rsidRDefault="004B479D" w:rsidP="004B479D">
      <w:pPr>
        <w:pStyle w:val="BodyofResearch"/>
        <w:ind w:firstLine="720"/>
        <w:rPr>
          <w:b/>
          <w:szCs w:val="24"/>
        </w:rPr>
      </w:pPr>
      <w:r>
        <w:rPr>
          <w:b/>
          <w:szCs w:val="24"/>
        </w:rPr>
        <w:t>Module Use Case</w:t>
      </w:r>
    </w:p>
    <w:p w14:paraId="08180584" w14:textId="7FEEF3FF" w:rsidR="004B479D" w:rsidRDefault="004B479D" w:rsidP="004B479D">
      <w:pPr>
        <w:pStyle w:val="BodyofResearch"/>
        <w:spacing w:line="240" w:lineRule="auto"/>
        <w:ind w:firstLine="720"/>
        <w:rPr>
          <w:b/>
          <w:szCs w:val="24"/>
        </w:rPr>
      </w:pPr>
      <w:r>
        <w:rPr>
          <w:b/>
          <w:szCs w:val="24"/>
        </w:rPr>
        <w:t>Figure 51: Activity Diagram of Delete Feeding Operation</w:t>
      </w:r>
      <w:r>
        <w:rPr>
          <w:b/>
          <w:szCs w:val="24"/>
        </w:rPr>
        <w:tab/>
        <w:t xml:space="preserve">          82</w:t>
      </w:r>
    </w:p>
    <w:p w14:paraId="2486CDBE" w14:textId="1A1A3B0D" w:rsidR="004B479D" w:rsidRDefault="004B479D" w:rsidP="004B479D">
      <w:pPr>
        <w:pStyle w:val="BodyofResearch"/>
        <w:spacing w:line="240" w:lineRule="auto"/>
        <w:ind w:firstLine="720"/>
        <w:rPr>
          <w:b/>
          <w:szCs w:val="24"/>
        </w:rPr>
      </w:pPr>
      <w:r>
        <w:rPr>
          <w:b/>
          <w:szCs w:val="24"/>
        </w:rPr>
        <w:t>Module Use Case</w:t>
      </w:r>
    </w:p>
    <w:p w14:paraId="09F59AA6" w14:textId="16EA6609" w:rsidR="00A60AC9" w:rsidRPr="00B36078" w:rsidRDefault="00A60AC9" w:rsidP="00CC4C59">
      <w:pPr>
        <w:pStyle w:val="BodyofResearch"/>
        <w:spacing w:line="240" w:lineRule="auto"/>
        <w:rPr>
          <w:b/>
          <w:szCs w:val="24"/>
        </w:rPr>
      </w:pPr>
    </w:p>
    <w:p w14:paraId="51D58808" w14:textId="7F3F385F" w:rsidR="000A6DD9" w:rsidRPr="000A6DD9" w:rsidRDefault="00370202" w:rsidP="00B36078">
      <w:pPr>
        <w:spacing w:after="160" w:line="259" w:lineRule="auto"/>
        <w:ind w:firstLine="720"/>
        <w:jc w:val="both"/>
        <w:sectPr w:rsidR="000A6DD9" w:rsidRPr="000A6DD9" w:rsidSect="003E0F44">
          <w:pgSz w:w="12240" w:h="15840" w:code="1"/>
          <w:pgMar w:top="1440" w:right="1440" w:bottom="1440" w:left="2160" w:header="720" w:footer="288" w:gutter="0"/>
          <w:pgNumType w:fmt="lowerRoman"/>
          <w:cols w:space="720"/>
          <w:docGrid w:linePitch="360"/>
        </w:sectPr>
      </w:pPr>
      <w:r>
        <w:tab/>
        <w:t xml:space="preserve">  </w:t>
      </w:r>
    </w:p>
    <w:p w14:paraId="33685E9B" w14:textId="77777777" w:rsidR="00EE3DF5" w:rsidRDefault="003156D4" w:rsidP="00B36078">
      <w:r>
        <w:lastRenderedPageBreak/>
        <w:t>List of Tables</w:t>
      </w:r>
    </w:p>
    <w:p w14:paraId="5E5B1707" w14:textId="77777777" w:rsidR="00EE3DF5" w:rsidRDefault="00EE3DF5" w:rsidP="00EE3DF5"/>
    <w:p w14:paraId="7F644BE8" w14:textId="77777777" w:rsidR="00EE3DF5" w:rsidRDefault="00EE3DF5" w:rsidP="00EE3DF5"/>
    <w:p w14:paraId="7C916AB4" w14:textId="71C24B2A" w:rsidR="00EE3DF5" w:rsidRDefault="00EE3DF5" w:rsidP="00EE3DF5">
      <w:r>
        <w:tab/>
      </w:r>
      <w:r>
        <w:tab/>
      </w:r>
      <w:r>
        <w:tab/>
      </w:r>
      <w:r>
        <w:tab/>
        <w:t xml:space="preserve"> </w:t>
      </w:r>
      <w:r>
        <w:tab/>
      </w:r>
      <w:r>
        <w:tab/>
      </w:r>
      <w:r>
        <w:tab/>
      </w:r>
      <w:r>
        <w:tab/>
      </w:r>
      <w:r>
        <w:tab/>
      </w:r>
      <w:r>
        <w:tab/>
        <w:t>Page</w:t>
      </w:r>
    </w:p>
    <w:p w14:paraId="27860289" w14:textId="77777777" w:rsidR="00EE3DF5" w:rsidRDefault="00EE3DF5" w:rsidP="00EE3DF5"/>
    <w:p w14:paraId="6FB1A812" w14:textId="102863D8" w:rsidR="00EE3DF5" w:rsidRDefault="00EE3DF5" w:rsidP="00EE3DF5">
      <w:pPr>
        <w:ind w:firstLine="720"/>
        <w:jc w:val="both"/>
      </w:pPr>
      <w:r>
        <w:rPr>
          <w:bCs/>
        </w:rPr>
        <w:t>Table 1: Related Systems Summary Table</w:t>
      </w:r>
      <w:r>
        <w:tab/>
      </w:r>
      <w:r>
        <w:tab/>
      </w:r>
      <w:r>
        <w:tab/>
        <w:t xml:space="preserve">          </w:t>
      </w:r>
      <w:r>
        <w:tab/>
        <w:t xml:space="preserve">          22</w:t>
      </w:r>
    </w:p>
    <w:p w14:paraId="76862B83" w14:textId="77777777" w:rsidR="00EE3DF5" w:rsidRDefault="00EE3DF5" w:rsidP="00EE3DF5">
      <w:pPr>
        <w:jc w:val="both"/>
      </w:pPr>
    </w:p>
    <w:p w14:paraId="02412FEF" w14:textId="04571705" w:rsidR="00EE3DF5" w:rsidRDefault="00EE3DF5" w:rsidP="00EE3DF5">
      <w:pPr>
        <w:pStyle w:val="BodyofResearch"/>
        <w:ind w:firstLine="720"/>
        <w:rPr>
          <w:b/>
          <w:bCs/>
        </w:rPr>
      </w:pPr>
      <w:r w:rsidRPr="00EE3DF5">
        <w:rPr>
          <w:b/>
          <w:bCs/>
        </w:rPr>
        <w:t>Table 2: Hardware Requirements for Running</w:t>
      </w:r>
      <w:r>
        <w:rPr>
          <w:b/>
          <w:bCs/>
        </w:rPr>
        <w:tab/>
      </w:r>
      <w:r>
        <w:rPr>
          <w:b/>
          <w:bCs/>
        </w:rPr>
        <w:tab/>
        <w:t xml:space="preserve">                      28</w:t>
      </w:r>
    </w:p>
    <w:p w14:paraId="04141C2C" w14:textId="40A1658E" w:rsidR="00EE3DF5" w:rsidRPr="00EE3DF5" w:rsidRDefault="00EE3DF5" w:rsidP="00EE3DF5">
      <w:pPr>
        <w:pStyle w:val="BodyofResearch"/>
        <w:ind w:left="720" w:firstLine="720"/>
        <w:rPr>
          <w:b/>
          <w:bCs/>
        </w:rPr>
      </w:pPr>
      <w:r w:rsidRPr="00EE3DF5">
        <w:rPr>
          <w:b/>
          <w:bCs/>
        </w:rPr>
        <w:t xml:space="preserve"> the Web Application</w:t>
      </w:r>
    </w:p>
    <w:p w14:paraId="47200360" w14:textId="4F135426" w:rsidR="00EE3DF5" w:rsidRPr="00EE3DF5" w:rsidRDefault="00EE3DF5" w:rsidP="00EE3DF5">
      <w:pPr>
        <w:pStyle w:val="BodyofResearch"/>
        <w:ind w:firstLine="720"/>
        <w:rPr>
          <w:b/>
          <w:bCs/>
        </w:rPr>
      </w:pPr>
      <w:r w:rsidRPr="00EE3DF5">
        <w:rPr>
          <w:b/>
          <w:bCs/>
        </w:rPr>
        <w:t xml:space="preserve">Table 3: Hardware Requirements for Installing </w:t>
      </w:r>
      <w:r>
        <w:rPr>
          <w:b/>
          <w:bCs/>
        </w:rPr>
        <w:tab/>
      </w:r>
      <w:r>
        <w:rPr>
          <w:b/>
          <w:bCs/>
        </w:rPr>
        <w:tab/>
        <w:t xml:space="preserve">                      28</w:t>
      </w:r>
    </w:p>
    <w:p w14:paraId="3676A358" w14:textId="13010F45" w:rsidR="00EE3DF5" w:rsidRPr="00EE3DF5" w:rsidRDefault="00EE3DF5" w:rsidP="00EE3DF5">
      <w:pPr>
        <w:pStyle w:val="BodyofResearch"/>
        <w:ind w:left="720" w:firstLine="720"/>
        <w:rPr>
          <w:b/>
          <w:bCs/>
        </w:rPr>
      </w:pPr>
      <w:r w:rsidRPr="00EE3DF5">
        <w:rPr>
          <w:b/>
          <w:bCs/>
        </w:rPr>
        <w:t>and Running the Mobile Application</w:t>
      </w:r>
    </w:p>
    <w:p w14:paraId="45BB4E73" w14:textId="407D943D" w:rsidR="00EE3DF5" w:rsidRPr="00EE3DF5" w:rsidRDefault="00EE3DF5" w:rsidP="00EE3DF5">
      <w:pPr>
        <w:pStyle w:val="BodyofResearch"/>
        <w:ind w:firstLine="720"/>
        <w:rPr>
          <w:b/>
          <w:bCs/>
        </w:rPr>
      </w:pPr>
      <w:r w:rsidRPr="00EE3DF5">
        <w:rPr>
          <w:b/>
          <w:bCs/>
        </w:rPr>
        <w:t>Table 4: Software Requirements for web application</w:t>
      </w:r>
      <w:r>
        <w:rPr>
          <w:b/>
          <w:bCs/>
        </w:rPr>
        <w:tab/>
        <w:t xml:space="preserve">                      29</w:t>
      </w:r>
    </w:p>
    <w:p w14:paraId="5671B21D" w14:textId="0C649D28" w:rsidR="00EE3DF5" w:rsidRDefault="00EE3DF5" w:rsidP="00EE3DF5">
      <w:pPr>
        <w:pStyle w:val="BodyofResearch"/>
        <w:ind w:firstLine="720"/>
        <w:rPr>
          <w:b/>
          <w:bCs/>
        </w:rPr>
      </w:pPr>
      <w:r w:rsidRPr="00EE3DF5">
        <w:rPr>
          <w:b/>
          <w:bCs/>
        </w:rPr>
        <w:t>Table 5: Software Requirements for mobile application</w:t>
      </w:r>
      <w:r>
        <w:rPr>
          <w:b/>
          <w:bCs/>
        </w:rPr>
        <w:tab/>
        <w:t xml:space="preserve">                      </w:t>
      </w:r>
      <w:r w:rsidRPr="00EE3DF5">
        <w:rPr>
          <w:b/>
          <w:bCs/>
        </w:rPr>
        <w:t>29</w:t>
      </w:r>
    </w:p>
    <w:p w14:paraId="64D4958F" w14:textId="25588E7E" w:rsidR="00EE3DF5" w:rsidRPr="00EE3DF5" w:rsidRDefault="00EE3DF5" w:rsidP="00EE3DF5">
      <w:pPr>
        <w:pStyle w:val="BodyofResearch"/>
        <w:ind w:firstLine="720"/>
        <w:rPr>
          <w:b/>
          <w:bCs/>
        </w:rPr>
      </w:pPr>
      <w:r w:rsidRPr="00EE3DF5">
        <w:rPr>
          <w:b/>
          <w:bCs/>
        </w:rPr>
        <w:t xml:space="preserve">Table 6: Hardware Requirement for Developing and </w:t>
      </w:r>
      <w:r w:rsidRPr="00EE3DF5">
        <w:rPr>
          <w:b/>
          <w:bCs/>
        </w:rPr>
        <w:tab/>
      </w:r>
      <w:r w:rsidRPr="00EE3DF5">
        <w:rPr>
          <w:b/>
          <w:bCs/>
        </w:rPr>
        <w:tab/>
        <w:t xml:space="preserve">  </w:t>
      </w:r>
      <w:r>
        <w:rPr>
          <w:b/>
          <w:bCs/>
        </w:rPr>
        <w:t xml:space="preserve">       </w:t>
      </w:r>
      <w:r w:rsidRPr="00EE3DF5">
        <w:rPr>
          <w:b/>
          <w:bCs/>
        </w:rPr>
        <w:t xml:space="preserve"> 46</w:t>
      </w:r>
    </w:p>
    <w:p w14:paraId="06E959F9" w14:textId="1A221536" w:rsidR="00EE3DF5" w:rsidRDefault="00EE3DF5" w:rsidP="00EE3DF5">
      <w:pPr>
        <w:pStyle w:val="BodyofResearch"/>
        <w:ind w:left="720" w:firstLine="720"/>
        <w:rPr>
          <w:b/>
          <w:bCs/>
        </w:rPr>
      </w:pPr>
      <w:r w:rsidRPr="00EE3DF5">
        <w:rPr>
          <w:b/>
          <w:bCs/>
        </w:rPr>
        <w:t>Testing the Web application</w:t>
      </w:r>
    </w:p>
    <w:p w14:paraId="5F9ABA47" w14:textId="4DB702AD" w:rsidR="00EE3DF5" w:rsidRPr="00EE3DF5" w:rsidRDefault="00EE3DF5" w:rsidP="00EE3DF5">
      <w:pPr>
        <w:pStyle w:val="BodyofResearch"/>
        <w:ind w:firstLine="720"/>
        <w:rPr>
          <w:b/>
          <w:bCs/>
        </w:rPr>
        <w:sectPr w:rsidR="00EE3DF5" w:rsidRPr="00EE3DF5" w:rsidSect="003E0F44">
          <w:pgSz w:w="12240" w:h="15840" w:code="1"/>
          <w:pgMar w:top="1440" w:right="1440" w:bottom="1440" w:left="2160" w:header="720" w:footer="288" w:gutter="0"/>
          <w:pgNumType w:fmt="lowerRoman"/>
          <w:cols w:space="720"/>
          <w:docGrid w:linePitch="360"/>
        </w:sectPr>
      </w:pPr>
      <w:r w:rsidRPr="00EE3DF5">
        <w:rPr>
          <w:b/>
          <w:bCs/>
        </w:rPr>
        <w:t>Table 7: Hardware requirement for testing mobile application</w:t>
      </w:r>
      <w:r>
        <w:rPr>
          <w:b/>
          <w:bCs/>
        </w:rPr>
        <w:tab/>
        <w:t xml:space="preserve">          46</w:t>
      </w:r>
    </w:p>
    <w:p w14:paraId="4DE9310D" w14:textId="77777777" w:rsidR="008632BA" w:rsidRDefault="009E5A9D" w:rsidP="009E5A9D">
      <w:pPr>
        <w:pStyle w:val="Heading1"/>
      </w:pPr>
      <w:r>
        <w:lastRenderedPageBreak/>
        <w:t>I</w:t>
      </w:r>
      <w:r w:rsidR="009F1EB1">
        <w:t>ntroduction</w:t>
      </w:r>
    </w:p>
    <w:p w14:paraId="060B91D9" w14:textId="77777777" w:rsidR="000A1CBB" w:rsidRDefault="00A65ECF" w:rsidP="00916614">
      <w:pPr>
        <w:pStyle w:val="Heading2"/>
      </w:pPr>
      <w:r>
        <w:t>Project Context</w:t>
      </w:r>
    </w:p>
    <w:p w14:paraId="134DA9F0" w14:textId="7A792CA8" w:rsidR="00EE3DF5" w:rsidRDefault="00EE3DF5" w:rsidP="00EE3DF5">
      <w:pPr>
        <w:pStyle w:val="BodyofResearch"/>
      </w:pPr>
      <w:r>
        <w:t xml:space="preserve">The world now is changing so fast and thanks to the help of technology. Technology has now become a vital part of our life and it affects every aspect of it, including communication, transportation, health and of course in business. Because of technology, the production rate, sales, advertisement etc. have become more effective to business and have also brought an enormous impact to local farmer of livestock such as hog farm. Pig farming is a process wherein you raise and breed pigs as a livestock and they are valued as a source of meat and fat that can produce food. The increase in food consumption of people brings an enormous impact in the Piggery farm wherein the demand for livestock becomes bigger. </w:t>
      </w:r>
      <w:r w:rsidR="00920471">
        <w:t>(</w:t>
      </w:r>
      <w:proofErr w:type="spellStart"/>
      <w:r>
        <w:t>Netinant</w:t>
      </w:r>
      <w:proofErr w:type="spellEnd"/>
      <w:r w:rsidR="00920471">
        <w:t xml:space="preserve">, P., </w:t>
      </w:r>
      <w:proofErr w:type="spellStart"/>
      <w:r w:rsidR="00920471">
        <w:t>Niratsoke</w:t>
      </w:r>
      <w:proofErr w:type="spellEnd"/>
      <w:r w:rsidR="00920471">
        <w:t xml:space="preserve">, A., &amp; </w:t>
      </w:r>
      <w:proofErr w:type="spellStart"/>
      <w:r w:rsidR="00920471">
        <w:t>Rukhiran</w:t>
      </w:r>
      <w:proofErr w:type="spellEnd"/>
      <w:r w:rsidR="00920471">
        <w:t>, M.,</w:t>
      </w:r>
      <w:r>
        <w:t xml:space="preserve"> 2021), before Covid-19 started, affirms that piggery production has been one of the biggest livestock productions but when Covid-19 strikes, it starts to decline. The Internet of Things was introduced and influenced speedily in design and development, to sense, monitor, control, and manage tasks automatically. Designing and establishing a Web - based Piggery Management System with Mobile based QR Code Scanner to monitor and manage the daily tasks of a farmer. It is a system that automatically solves the problem of farmers on a traditional way of managing the piggery and the RVM hog farm also wants to have that kind of system.</w:t>
      </w:r>
    </w:p>
    <w:p w14:paraId="3EC8A826" w14:textId="32E79212" w:rsidR="00EE3DF5" w:rsidRDefault="00EE3DF5" w:rsidP="00EE3DF5">
      <w:pPr>
        <w:pStyle w:val="BodyofResearch"/>
      </w:pPr>
    </w:p>
    <w:p w14:paraId="78DB9553" w14:textId="6DA21806" w:rsidR="00EE3DF5" w:rsidRDefault="00EE3DF5" w:rsidP="00EE3DF5">
      <w:pPr>
        <w:pStyle w:val="BodyofResearch"/>
      </w:pPr>
      <w:r w:rsidRPr="00CD7A67">
        <w:t xml:space="preserve">Mr. </w:t>
      </w:r>
      <w:proofErr w:type="spellStart"/>
      <w:r w:rsidRPr="00CD7A67">
        <w:t>Reyan</w:t>
      </w:r>
      <w:proofErr w:type="spellEnd"/>
      <w:r w:rsidRPr="00CD7A67">
        <w:t xml:space="preserve"> Fernandez </w:t>
      </w:r>
      <w:proofErr w:type="spellStart"/>
      <w:r w:rsidRPr="00CD7A67">
        <w:t>Antiquin</w:t>
      </w:r>
      <w:proofErr w:type="spellEnd"/>
      <w:r w:rsidRPr="00CD7A67">
        <w:t xml:space="preserve"> owns RVM Hog Farm</w:t>
      </w:r>
      <w:r>
        <w:t xml:space="preserve">. It is located at Barangay Lamba, Banga, South Cotabato. The RVM hog farm has 40 sows, 2 boars, 213 fattening pigs, and 56 piglets. The RVM is capable of housing 75 sows and has 30 cages with a maximum capacity of 10 pigs each. They also had 2 isolation cages for the sick pigs that needed to be observed and diagnosed. The process at RVM hog farm begins the process when the sow and the boar breed. Workers will record the details of sow and boar before and after breeding. The purpose of recording the breeding date is to determine the sow’s due date and track the race of the piglets that will become the next sow of the farm. Pigs have a gestation period of 112-120 days, and farrowing occurs approximately 114 days after breeding. It is termed abortion if a pig farrows before the 109th day of pregnancy. During </w:t>
      </w:r>
      <w:r>
        <w:lastRenderedPageBreak/>
        <w:t xml:space="preserve">pregnancy, workers will feed the sow gestation feed for one hundred days before </w:t>
      </w:r>
      <w:r w:rsidRPr="00CD7A67">
        <w:rPr>
          <w:color w:val="000000" w:themeColor="text1"/>
        </w:rPr>
        <w:t>feeding a</w:t>
      </w:r>
      <w:r>
        <w:t xml:space="preserve"> lactating feed. The veterinarian will travel to Banga from </w:t>
      </w:r>
      <w:proofErr w:type="spellStart"/>
      <w:r>
        <w:t>Tacurong</w:t>
      </w:r>
      <w:proofErr w:type="spellEnd"/>
      <w:r>
        <w:t xml:space="preserve"> City to check the sow, physically examine the sow, and check the </w:t>
      </w:r>
      <w:r>
        <w:rPr>
          <w:lang w:val="en-US"/>
        </w:rPr>
        <w:t>pig logbook</w:t>
      </w:r>
      <w:r>
        <w:t xml:space="preserve">; he is also the one responsible for monitoring the health of the pigs on the farm. The veterinarian also gives the worker a schedule. This schedule includes the date of vaccination and deworming of the sow during pregnancy days. For example, </w:t>
      </w:r>
      <w:r>
        <w:rPr>
          <w:color w:val="000000" w:themeColor="text1"/>
        </w:rPr>
        <w:t>during</w:t>
      </w:r>
      <w:r w:rsidRPr="00CD7A67">
        <w:rPr>
          <w:color w:val="000000" w:themeColor="text1"/>
        </w:rPr>
        <w:t xml:space="preserve"> the 90</w:t>
      </w:r>
      <w:r>
        <w:rPr>
          <w:color w:val="000000" w:themeColor="text1"/>
        </w:rPr>
        <w:t xml:space="preserve"> days</w:t>
      </w:r>
      <w:r w:rsidRPr="00CD7A67">
        <w:rPr>
          <w:color w:val="000000" w:themeColor="text1"/>
        </w:rPr>
        <w:t xml:space="preserve"> </w:t>
      </w:r>
      <w:r>
        <w:rPr>
          <w:color w:val="000000" w:themeColor="text1"/>
        </w:rPr>
        <w:t>of</w:t>
      </w:r>
      <w:r w:rsidRPr="00CD7A67">
        <w:rPr>
          <w:color w:val="000000" w:themeColor="text1"/>
        </w:rPr>
        <w:t xml:space="preserve"> pregnancy</w:t>
      </w:r>
      <w:r>
        <w:t>, the worker gives the first dose of iron vitamin to the sow and records it in a</w:t>
      </w:r>
      <w:r>
        <w:rPr>
          <w:lang w:val="en-US"/>
        </w:rPr>
        <w:t xml:space="preserve"> pig</w:t>
      </w:r>
      <w:r>
        <w:t xml:space="preserve"> logbook to avoid administering it again until </w:t>
      </w:r>
      <w:r w:rsidRPr="00CD7A67">
        <w:t>the second dose</w:t>
      </w:r>
      <w:r>
        <w:t xml:space="preserve"> </w:t>
      </w:r>
      <w:r>
        <w:rPr>
          <w:lang w:val="en-US"/>
        </w:rPr>
        <w:t>during</w:t>
      </w:r>
      <w:r>
        <w:t xml:space="preserve"> </w:t>
      </w:r>
      <w:r>
        <w:rPr>
          <w:lang w:val="en-US"/>
        </w:rPr>
        <w:t>110</w:t>
      </w:r>
      <w:r>
        <w:t xml:space="preserve"> days</w:t>
      </w:r>
      <w:r>
        <w:rPr>
          <w:lang w:val="en-US"/>
        </w:rPr>
        <w:t xml:space="preserve"> of pregnancy</w:t>
      </w:r>
      <w:r>
        <w:t xml:space="preserve">. When the piglets are born, they are injected with several vitamins to ensure their health. All the vitamins that are injected into the piglets are scheduled and recorded in the </w:t>
      </w:r>
      <w:r>
        <w:rPr>
          <w:lang w:val="en-US"/>
        </w:rPr>
        <w:t>pig logbook</w:t>
      </w:r>
      <w:r>
        <w:t xml:space="preserve">. </w:t>
      </w:r>
      <w:r w:rsidRPr="00CD7A67">
        <w:t xml:space="preserve">When they reach the age of one month, they are taken from their mothers </w:t>
      </w:r>
      <w:r w:rsidRPr="00CD7A67">
        <w:rPr>
          <w:color w:val="000000" w:themeColor="text1"/>
        </w:rPr>
        <w:t xml:space="preserve">to become fattening </w:t>
      </w:r>
      <w:r>
        <w:rPr>
          <w:color w:val="000000" w:themeColor="text1"/>
        </w:rPr>
        <w:t>pigs</w:t>
      </w:r>
      <w:r w:rsidRPr="00CD7A67">
        <w:rPr>
          <w:color w:val="000000" w:themeColor="text1"/>
        </w:rPr>
        <w:t xml:space="preserve"> </w:t>
      </w:r>
      <w:r w:rsidRPr="00CD7A67">
        <w:rPr>
          <w:color w:val="000000" w:themeColor="text1"/>
          <w:lang w:val="en-US"/>
        </w:rPr>
        <w:t>on</w:t>
      </w:r>
      <w:r w:rsidRPr="00CD7A67">
        <w:rPr>
          <w:color w:val="000000" w:themeColor="text1"/>
        </w:rPr>
        <w:t xml:space="preserve"> the farm</w:t>
      </w:r>
      <w:r w:rsidRPr="00CD7A67">
        <w:t>.</w:t>
      </w:r>
      <w:r>
        <w:t xml:space="preserve"> At 10 days after being separated from the sow, the pigs are being dewormed to ensure that they are healthy. This process is also recorded in the logbook. </w:t>
      </w:r>
      <w:r w:rsidRPr="007F5FCD">
        <w:t>The pigs are fed until they achieve an average</w:t>
      </w:r>
      <w:r w:rsidRPr="007F5FCD">
        <w:rPr>
          <w:lang w:val="en-US"/>
        </w:rPr>
        <w:t xml:space="preserve"> kilogram</w:t>
      </w:r>
      <w:r w:rsidRPr="007F5FCD">
        <w:t xml:space="preserve"> </w:t>
      </w:r>
      <w:r w:rsidRPr="007F5FCD">
        <w:rPr>
          <w:lang w:val="en-US"/>
        </w:rPr>
        <w:t>of 80 and</w:t>
      </w:r>
      <w:r w:rsidRPr="007F5FCD">
        <w:t xml:space="preserve"> are ready to be sold in the market, the selected female pigs who will become the next sow are left behind.</w:t>
      </w:r>
    </w:p>
    <w:p w14:paraId="7E80886D" w14:textId="23FEAD51" w:rsidR="00EE3DF5" w:rsidRDefault="00EE3DF5" w:rsidP="00EE3DF5">
      <w:pPr>
        <w:pStyle w:val="BodyofResearch"/>
      </w:pPr>
    </w:p>
    <w:p w14:paraId="2AE3B8D4" w14:textId="77777777" w:rsidR="00EE3DF5" w:rsidRDefault="00EE3DF5" w:rsidP="00EE3DF5">
      <w:pPr>
        <w:pStyle w:val="BodyofResearch"/>
      </w:pPr>
      <w:r>
        <w:t>Pigs that are left behind will be fed and nursed by giving vitamins, vaccinations, deworming, and a variety of feeds. According to one of the workers, they record the numbers of vaccinations, deworming medicines, and feeds given to the pigs. The purpose of recording this information is for the workers and veterinarian to track the information of the pig’s vaccination and deworming to ensure that all the pigs in the batch have been given vaccination and deworming. As for the feed, they use this to track how much feed is being consumed and for the purpose of knowing on what date the pig needs to change its feed. In inventory, the worker requests items from the owner to buy hog farm stocks. The worker gives a list of items that do not include prices to the owner that need to be replenished. Thus, the owner buys these items.</w:t>
      </w:r>
    </w:p>
    <w:p w14:paraId="7C4BCFAB" w14:textId="74C53087" w:rsidR="00EE3DF5" w:rsidRDefault="00EE3DF5" w:rsidP="00EE3DF5">
      <w:pPr>
        <w:pStyle w:val="BodyofResearch"/>
      </w:pPr>
    </w:p>
    <w:p w14:paraId="64C9B38F" w14:textId="77777777" w:rsidR="00EE3DF5" w:rsidRDefault="00EE3DF5" w:rsidP="00EE3DF5">
      <w:pPr>
        <w:pStyle w:val="BodyofResearch"/>
      </w:pPr>
      <w:r>
        <w:t xml:space="preserve">The RVM Hog Farm encountered the following issues: </w:t>
      </w:r>
    </w:p>
    <w:p w14:paraId="28FA633F" w14:textId="781AC892" w:rsidR="00EE3DF5" w:rsidRDefault="00EE3DF5">
      <w:pPr>
        <w:pStyle w:val="BodyofResearch"/>
        <w:numPr>
          <w:ilvl w:val="0"/>
          <w:numId w:val="10"/>
        </w:numPr>
        <w:spacing w:after="0"/>
        <w:contextualSpacing w:val="0"/>
      </w:pPr>
      <w:r>
        <w:t xml:space="preserve"> Inaccurate records of administered of vitamins and medicines. According to one</w:t>
      </w:r>
      <w:r w:rsidR="00920471">
        <w:t xml:space="preserve"> </w:t>
      </w:r>
      <w:r>
        <w:t xml:space="preserve">of the workers, they record the number of vitamins, medicine, and a variety of feeds. However, some workers unintentionally forgot to log these details in their </w:t>
      </w:r>
      <w:r>
        <w:lastRenderedPageBreak/>
        <w:t xml:space="preserve">logbooks which resulted in confusion among some workers who also administer vitamins and medicines. </w:t>
      </w:r>
    </w:p>
    <w:p w14:paraId="28BE29C0" w14:textId="77777777" w:rsidR="00EE3DF5" w:rsidRDefault="00EE3DF5">
      <w:pPr>
        <w:pStyle w:val="BodyofResearch"/>
        <w:numPr>
          <w:ilvl w:val="0"/>
          <w:numId w:val="10"/>
        </w:numPr>
        <w:spacing w:after="0"/>
        <w:contextualSpacing w:val="0"/>
      </w:pPr>
      <w:r>
        <w:t xml:space="preserve">Misinformed the owner of the hog farm about stock requests resulting a lack of stock. The worker makes a list of items that are needed in the hog farm, but it does not include the price of the items and give it to the owner who will buy or order the items. However, the owner of RVM hog farm job requires him to go out of town. When the owner is not in the hog farm, they will not be able to buy new stocks of items. Thus, the worker is left understocked if they haven’t bought new supplies. Due to a lack of supplies, they had to postpone the operation, such as administering vaccines or medicines, or even continue the operation on another day. </w:t>
      </w:r>
    </w:p>
    <w:p w14:paraId="225477A1" w14:textId="77777777" w:rsidR="00EE3DF5" w:rsidRDefault="00EE3DF5">
      <w:pPr>
        <w:pStyle w:val="BodyofResearch"/>
        <w:numPr>
          <w:ilvl w:val="0"/>
          <w:numId w:val="10"/>
        </w:numPr>
        <w:spacing w:after="0"/>
        <w:contextualSpacing w:val="0"/>
      </w:pPr>
      <w:r>
        <w:t xml:space="preserve">Loss of record, RVM hog farm uses logbooks to keep their records. However, logbooks or papers can get damaged by getting wet or eaten by rodents. Thus, it threatens data integrity. </w:t>
      </w:r>
    </w:p>
    <w:p w14:paraId="1D7E1CE7" w14:textId="77777777" w:rsidR="00EE3DF5" w:rsidRDefault="00EE3DF5">
      <w:pPr>
        <w:pStyle w:val="BodyofResearch"/>
        <w:numPr>
          <w:ilvl w:val="0"/>
          <w:numId w:val="10"/>
        </w:numPr>
        <w:spacing w:after="0"/>
        <w:contextualSpacing w:val="0"/>
      </w:pPr>
      <w:r>
        <w:t xml:space="preserve">Unorganized recording of information. Pig information gets mixed as working with multiple pigs can mix this information and the workers will confuse which pig information is written in the logbook. Furthermore, updating this record requires </w:t>
      </w:r>
      <w:r w:rsidRPr="009B210F">
        <w:rPr>
          <w:color w:val="000000" w:themeColor="text1"/>
        </w:rPr>
        <w:t>the worker</w:t>
      </w:r>
      <w:r>
        <w:rPr>
          <w:color w:val="000000" w:themeColor="text1"/>
        </w:rPr>
        <w:t>s</w:t>
      </w:r>
      <w:r>
        <w:rPr>
          <w:color w:val="FF0000"/>
        </w:rPr>
        <w:t xml:space="preserve"> </w:t>
      </w:r>
      <w:r>
        <w:t xml:space="preserve">to rewrite it or to cross out the information in the logbook, making the logbook messy. </w:t>
      </w:r>
    </w:p>
    <w:p w14:paraId="0A27935A" w14:textId="77777777" w:rsidR="00EE3DF5" w:rsidRPr="009B210F" w:rsidRDefault="00EE3DF5">
      <w:pPr>
        <w:pStyle w:val="BodyofResearch"/>
        <w:numPr>
          <w:ilvl w:val="0"/>
          <w:numId w:val="10"/>
        </w:numPr>
        <w:spacing w:after="0"/>
        <w:contextualSpacing w:val="0"/>
      </w:pPr>
      <w:r w:rsidRPr="009B210F">
        <w:t>Double administration of vitamins and medicines. In line with inaccurate records and unorganized recording of information, this problem continues in giving vitamins and medicines. Due to unclear data, the workers sometimes accidentally administer two shots of vitamins or medicine</w:t>
      </w:r>
      <w:r>
        <w:t>s</w:t>
      </w:r>
      <w:r w:rsidRPr="009B210F">
        <w:t>. Thus, removing unnecessary item</w:t>
      </w:r>
      <w:r>
        <w:t>s</w:t>
      </w:r>
      <w:r w:rsidRPr="009B210F">
        <w:t xml:space="preserve"> stock in inventory </w:t>
      </w:r>
      <w:r>
        <w:t>which leads to un</w:t>
      </w:r>
      <w:r w:rsidRPr="009B210F">
        <w:t>derstocking.</w:t>
      </w:r>
    </w:p>
    <w:p w14:paraId="2B4C9779" w14:textId="77777777" w:rsidR="00EE3DF5" w:rsidRDefault="00EE3DF5">
      <w:pPr>
        <w:pStyle w:val="BodyofResearch"/>
        <w:numPr>
          <w:ilvl w:val="0"/>
          <w:numId w:val="10"/>
        </w:numPr>
        <w:spacing w:after="0"/>
        <w:contextualSpacing w:val="0"/>
      </w:pPr>
      <w:r>
        <w:t>Unplanned administration of vitamins and medicines, the workers give the pigs a medication in advance which can cause an inaccurate record of administered vitamins and medicines. If the pigs were given a medicine, they would tend to get sick. Otherwise, if the pig is given vitamins, there will be no side effects, but the vitamins will be wasted.</w:t>
      </w:r>
    </w:p>
    <w:p w14:paraId="345BC424" w14:textId="77777777" w:rsidR="00EE3DF5" w:rsidRDefault="00EE3DF5">
      <w:pPr>
        <w:pStyle w:val="BodyofResearch"/>
        <w:numPr>
          <w:ilvl w:val="0"/>
          <w:numId w:val="10"/>
        </w:numPr>
        <w:spacing w:after="0"/>
        <w:contextualSpacing w:val="0"/>
      </w:pPr>
      <w:r>
        <w:t xml:space="preserve">Delays in administering vitamins and medicine due to lack of stocks. The worker sometimes forgot to check the inventory and give the list of items to be bought from the hog farm. Thus, when an operation was scheduled for a specific date and the </w:t>
      </w:r>
      <w:r>
        <w:lastRenderedPageBreak/>
        <w:t>stocks were not checked, this would result in understocking and would cause the operation gets delayed as the workers need to request the owner to buy the items needed in the hog farm. The worker would borrow the items from the hog supply because the owner is not in the farm.</w:t>
      </w:r>
    </w:p>
    <w:p w14:paraId="4BE3AE3E" w14:textId="20AEF9DA" w:rsidR="00EE3DF5" w:rsidRDefault="00EE3DF5" w:rsidP="00EE3DF5">
      <w:pPr>
        <w:pStyle w:val="BodyofResearch"/>
      </w:pPr>
    </w:p>
    <w:p w14:paraId="73B3EAE5" w14:textId="76E4DAA4" w:rsidR="00EE3DF5" w:rsidRDefault="00EE3DF5" w:rsidP="00EE3DF5">
      <w:pPr>
        <w:pStyle w:val="BodyofResearch"/>
      </w:pPr>
      <w:r>
        <w:t xml:space="preserve">Based on the scenarios and issues presented above, the proponents </w:t>
      </w:r>
      <w:r w:rsidRPr="00424C7C">
        <w:rPr>
          <w:highlight w:val="yellow"/>
        </w:rPr>
        <w:t>propose</w:t>
      </w:r>
      <w:r w:rsidR="00424C7C" w:rsidRPr="00424C7C">
        <w:rPr>
          <w:highlight w:val="yellow"/>
        </w:rPr>
        <w:t>d</w:t>
      </w:r>
      <w:r>
        <w:t xml:space="preserve"> a Web-Based Piggery Management System with Mobile-Based QR Code Scanner for RVM hog that would help track pig information and health, monitor the inventory of vitamins, vaccines, feeds, and deworming medicines and to make their operations more efficient to maximize hog production. Also, it would help the data integrity of each pig’s information as it is organized and stored in a database. Other than that, the proposed system </w:t>
      </w:r>
      <w:r w:rsidR="00424C7C" w:rsidRPr="00424C7C">
        <w:rPr>
          <w:highlight w:val="yellow"/>
        </w:rPr>
        <w:t>can</w:t>
      </w:r>
      <w:r>
        <w:t xml:space="preserve"> generate an inventory report that would make the hog farm owner decide to buy new stock on time or not. Thus, helping him to budget his money. Moreover, the worker can do their feeding, vitamins, vaccine, and deworming operation without delays as the items need for the operation are checked and refilled if needed. Thus, the proponents also want to point out the importance of implementing a mobile-based QR Code scanner as this would help the worker check pig information faster with the use of the mobile phone. Moreover, the data entry, data retrieval, data consistency, and data accuracy allow the RVM Hog farm to work efficiently through its operations as the proposed system would allow data entry and the ability to monitor pig information and inventory of the hog farm.</w:t>
      </w:r>
    </w:p>
    <w:p w14:paraId="1D014744" w14:textId="5517AB82" w:rsidR="00EE3DF5" w:rsidRDefault="00EE3DF5" w:rsidP="00EE3DF5">
      <w:pPr>
        <w:pStyle w:val="BodyofResearch"/>
      </w:pPr>
    </w:p>
    <w:p w14:paraId="081B6FB9" w14:textId="1F99C95A" w:rsidR="00EE3DF5" w:rsidRDefault="00EE3DF5" w:rsidP="00EE3DF5">
      <w:pPr>
        <w:pStyle w:val="BodyofResearch"/>
      </w:pPr>
    </w:p>
    <w:p w14:paraId="69CE3D90" w14:textId="281C9C2C" w:rsidR="00EE3DF5" w:rsidRDefault="00EE3DF5" w:rsidP="00EE3DF5">
      <w:pPr>
        <w:pStyle w:val="BodyofResearch"/>
      </w:pPr>
    </w:p>
    <w:p w14:paraId="6CA01C2C" w14:textId="5565BC2B" w:rsidR="00EE3DF5" w:rsidRDefault="00EE3DF5" w:rsidP="00EE3DF5">
      <w:pPr>
        <w:pStyle w:val="BodyofResearch"/>
      </w:pPr>
    </w:p>
    <w:p w14:paraId="3AF0A4F3" w14:textId="3CF4C443" w:rsidR="00EE3DF5" w:rsidRDefault="00EE3DF5" w:rsidP="00EE3DF5">
      <w:pPr>
        <w:pStyle w:val="BodyofResearch"/>
      </w:pPr>
    </w:p>
    <w:p w14:paraId="151A0AD8" w14:textId="231EC568" w:rsidR="00EE3DF5" w:rsidRDefault="00EE3DF5" w:rsidP="00EE3DF5">
      <w:pPr>
        <w:pStyle w:val="BodyofResearch"/>
      </w:pPr>
    </w:p>
    <w:p w14:paraId="6E87DE73" w14:textId="6D6DE067" w:rsidR="00EE3DF5" w:rsidRDefault="00EE3DF5" w:rsidP="00EE3DF5">
      <w:pPr>
        <w:pStyle w:val="BodyofResearch"/>
      </w:pPr>
    </w:p>
    <w:p w14:paraId="2B46CEB9" w14:textId="56755A0F" w:rsidR="00EE3DF5" w:rsidRDefault="00EE3DF5" w:rsidP="00EE3DF5">
      <w:pPr>
        <w:pStyle w:val="BodyofResearch"/>
      </w:pPr>
    </w:p>
    <w:p w14:paraId="6F0CDCE5" w14:textId="77777777" w:rsidR="00EE3DF5" w:rsidRDefault="00EE3DF5" w:rsidP="00EE3DF5">
      <w:pPr>
        <w:pStyle w:val="BodyofResearch"/>
      </w:pPr>
    </w:p>
    <w:p w14:paraId="025B7688" w14:textId="5C3DEFBF" w:rsidR="009F1EB1" w:rsidRDefault="00A65ECF" w:rsidP="00916614">
      <w:pPr>
        <w:pStyle w:val="Heading2"/>
      </w:pPr>
      <w:r>
        <w:lastRenderedPageBreak/>
        <w:t>Purpose and Description of the Project</w:t>
      </w:r>
    </w:p>
    <w:p w14:paraId="0D4D8392" w14:textId="37243CAD" w:rsidR="00EE3DF5" w:rsidRDefault="00EE3DF5" w:rsidP="00EE3DF5">
      <w:pPr>
        <w:spacing w:line="360" w:lineRule="auto"/>
        <w:jc w:val="both"/>
        <w:rPr>
          <w:b w:val="0"/>
          <w:bCs/>
          <w:lang w:val="en-US"/>
        </w:rPr>
      </w:pPr>
      <w:r>
        <w:rPr>
          <w:b w:val="0"/>
          <w:bCs/>
          <w:lang w:val="en-US"/>
        </w:rPr>
        <w:t xml:space="preserve">This project </w:t>
      </w:r>
      <w:r w:rsidR="00424C7C" w:rsidRPr="00424C7C">
        <w:rPr>
          <w:b w:val="0"/>
          <w:bCs/>
          <w:highlight w:val="yellow"/>
          <w:lang w:val="en-US"/>
        </w:rPr>
        <w:t>was</w:t>
      </w:r>
      <w:r>
        <w:rPr>
          <w:b w:val="0"/>
          <w:bCs/>
          <w:lang w:val="en-US"/>
        </w:rPr>
        <w:t xml:space="preserve"> to develop a Web-Based Piggery and Management System with Mobile Based QR Code scanner that will help RVM Hog farm in their recording of pig information, monitoring of pig health and checking the item in the inventory. </w:t>
      </w:r>
    </w:p>
    <w:p w14:paraId="789956D5" w14:textId="2DA5253D" w:rsidR="00EE3DF5" w:rsidRDefault="00EE3DF5" w:rsidP="00EE3DF5">
      <w:pPr>
        <w:spacing w:line="360" w:lineRule="auto"/>
        <w:jc w:val="both"/>
        <w:rPr>
          <w:b w:val="0"/>
          <w:bCs/>
          <w:lang w:val="en-US"/>
        </w:rPr>
      </w:pPr>
    </w:p>
    <w:p w14:paraId="7A464EFD" w14:textId="77777777" w:rsidR="00EE3DF5" w:rsidRDefault="00EE3DF5" w:rsidP="00EE3DF5">
      <w:pPr>
        <w:spacing w:line="360" w:lineRule="auto"/>
        <w:jc w:val="both"/>
        <w:rPr>
          <w:b w:val="0"/>
          <w:bCs/>
          <w:lang w:val="en-US"/>
        </w:rPr>
      </w:pPr>
      <w:r>
        <w:rPr>
          <w:b w:val="0"/>
          <w:bCs/>
          <w:lang w:val="en-US"/>
        </w:rPr>
        <w:t>The following are the proposed functions of Web-Based Piggery Management System:</w:t>
      </w:r>
    </w:p>
    <w:p w14:paraId="7651285B" w14:textId="0A46B8CB" w:rsidR="00EE3DF5" w:rsidRDefault="00EE3DF5" w:rsidP="005C16E5">
      <w:pPr>
        <w:pStyle w:val="ListParagraph"/>
        <w:numPr>
          <w:ilvl w:val="0"/>
          <w:numId w:val="11"/>
        </w:numPr>
        <w:rPr>
          <w:lang w:val="en-US"/>
        </w:rPr>
      </w:pPr>
      <w:r>
        <w:rPr>
          <w:lang w:val="en-US"/>
        </w:rPr>
        <w:t>Manages inventory of vitamins, feeds, vaccines, and other items hog farm needs.</w:t>
      </w:r>
    </w:p>
    <w:p w14:paraId="562BFB44" w14:textId="2C4F917F" w:rsidR="005368CD" w:rsidRPr="005368CD" w:rsidRDefault="005368CD" w:rsidP="005368CD">
      <w:pPr>
        <w:pStyle w:val="ListParagraph"/>
        <w:numPr>
          <w:ilvl w:val="0"/>
          <w:numId w:val="11"/>
        </w:numPr>
        <w:rPr>
          <w:lang w:val="en-US"/>
        </w:rPr>
      </w:pPr>
      <w:r w:rsidRPr="002C6C8E">
        <w:rPr>
          <w:lang w:val="en-US"/>
        </w:rPr>
        <w:t>Create a schedule for the operation of the hog farm such as vaccination</w:t>
      </w:r>
      <w:r>
        <w:rPr>
          <w:lang w:val="en-US"/>
        </w:rPr>
        <w:t xml:space="preserve"> </w:t>
      </w:r>
      <w:r w:rsidRPr="002C6C8E">
        <w:rPr>
          <w:lang w:val="en-US"/>
        </w:rPr>
        <w:t>and deworm.</w:t>
      </w:r>
    </w:p>
    <w:p w14:paraId="2286335B" w14:textId="7F594B49" w:rsidR="00EE3DF5" w:rsidRDefault="00EE3DF5" w:rsidP="005C16E5">
      <w:pPr>
        <w:pStyle w:val="ListParagraph"/>
        <w:numPr>
          <w:ilvl w:val="0"/>
          <w:numId w:val="11"/>
        </w:numPr>
        <w:rPr>
          <w:lang w:val="en-US"/>
        </w:rPr>
      </w:pPr>
      <w:r>
        <w:rPr>
          <w:lang w:val="en-US"/>
        </w:rPr>
        <w:t>Records and monitors the information of each pig such as birth date, vaccine and deworming date, and food given.</w:t>
      </w:r>
    </w:p>
    <w:p w14:paraId="5F5199D0" w14:textId="77777777" w:rsidR="005368CD" w:rsidRDefault="005368CD" w:rsidP="005368CD">
      <w:pPr>
        <w:pStyle w:val="ListParagraph"/>
        <w:numPr>
          <w:ilvl w:val="0"/>
          <w:numId w:val="11"/>
        </w:numPr>
        <w:rPr>
          <w:lang w:val="en-US"/>
        </w:rPr>
      </w:pPr>
      <w:r>
        <w:rPr>
          <w:lang w:val="en-US"/>
        </w:rPr>
        <w:t>Generate report for the following:</w:t>
      </w:r>
    </w:p>
    <w:p w14:paraId="5886B680" w14:textId="77777777" w:rsidR="005368CD" w:rsidRDefault="005368CD" w:rsidP="005368CD">
      <w:pPr>
        <w:pStyle w:val="ListParagraph"/>
        <w:numPr>
          <w:ilvl w:val="0"/>
          <w:numId w:val="12"/>
        </w:numPr>
        <w:rPr>
          <w:lang w:val="en-US"/>
        </w:rPr>
      </w:pPr>
      <w:r>
        <w:rPr>
          <w:lang w:val="en-US"/>
        </w:rPr>
        <w:t>Inventory (daily, weekly, and monthly)</w:t>
      </w:r>
    </w:p>
    <w:p w14:paraId="43142298" w14:textId="77777777" w:rsidR="005368CD" w:rsidRDefault="005368CD" w:rsidP="005368CD">
      <w:pPr>
        <w:pStyle w:val="ListParagraph"/>
        <w:numPr>
          <w:ilvl w:val="0"/>
          <w:numId w:val="12"/>
        </w:numPr>
        <w:rPr>
          <w:lang w:val="en-US"/>
        </w:rPr>
      </w:pPr>
      <w:r>
        <w:rPr>
          <w:lang w:val="en-US"/>
        </w:rPr>
        <w:t>Deworming</w:t>
      </w:r>
    </w:p>
    <w:p w14:paraId="767FEFBE" w14:textId="77777777" w:rsidR="005368CD" w:rsidRDefault="005368CD" w:rsidP="005368CD">
      <w:pPr>
        <w:pStyle w:val="ListParagraph"/>
        <w:numPr>
          <w:ilvl w:val="0"/>
          <w:numId w:val="12"/>
        </w:numPr>
        <w:rPr>
          <w:lang w:val="en-US"/>
        </w:rPr>
      </w:pPr>
      <w:r>
        <w:rPr>
          <w:lang w:val="en-US"/>
        </w:rPr>
        <w:t>Feeding</w:t>
      </w:r>
    </w:p>
    <w:p w14:paraId="251D33A7" w14:textId="77777777" w:rsidR="005368CD" w:rsidRDefault="005368CD" w:rsidP="005368CD">
      <w:pPr>
        <w:pStyle w:val="ListParagraph"/>
        <w:numPr>
          <w:ilvl w:val="0"/>
          <w:numId w:val="12"/>
        </w:numPr>
        <w:rPr>
          <w:lang w:val="en-US"/>
        </w:rPr>
      </w:pPr>
      <w:r>
        <w:rPr>
          <w:lang w:val="en-US"/>
        </w:rPr>
        <w:t>Vaccination</w:t>
      </w:r>
    </w:p>
    <w:p w14:paraId="1FAA321F" w14:textId="203193EB" w:rsidR="005368CD" w:rsidRPr="005368CD" w:rsidRDefault="005368CD" w:rsidP="005368CD">
      <w:pPr>
        <w:pStyle w:val="ListParagraph"/>
        <w:numPr>
          <w:ilvl w:val="0"/>
          <w:numId w:val="12"/>
        </w:numPr>
        <w:rPr>
          <w:lang w:val="en-US"/>
        </w:rPr>
      </w:pPr>
      <w:r>
        <w:rPr>
          <w:lang w:val="en-US"/>
        </w:rPr>
        <w:t>Expenses</w:t>
      </w:r>
    </w:p>
    <w:p w14:paraId="116CED1F" w14:textId="77777777" w:rsidR="00EE3DF5" w:rsidRDefault="00EE3DF5" w:rsidP="005C16E5">
      <w:pPr>
        <w:pStyle w:val="ListParagraph"/>
        <w:numPr>
          <w:ilvl w:val="0"/>
          <w:numId w:val="11"/>
        </w:numPr>
        <w:rPr>
          <w:lang w:val="en-US"/>
        </w:rPr>
      </w:pPr>
      <w:r>
        <w:rPr>
          <w:lang w:val="en-US"/>
        </w:rPr>
        <w:t>Scans QR Code and retrieves information of each pig such as birth date, vaccine and deworming date, and food given.</w:t>
      </w:r>
    </w:p>
    <w:p w14:paraId="0A5DAF2C" w14:textId="77777777" w:rsidR="00EE3DF5" w:rsidRDefault="00EE3DF5" w:rsidP="00EE3DF5">
      <w:pPr>
        <w:pStyle w:val="BodyofResearch"/>
      </w:pPr>
      <w:r>
        <w:t>The proposed project will offer benefits and significance particularly to the following: </w:t>
      </w:r>
    </w:p>
    <w:p w14:paraId="4715EEDF" w14:textId="77777777" w:rsidR="00EE3DF5" w:rsidRDefault="00EE3DF5">
      <w:pPr>
        <w:pStyle w:val="BodyofResearch"/>
        <w:numPr>
          <w:ilvl w:val="0"/>
          <w:numId w:val="13"/>
        </w:numPr>
        <w:spacing w:after="0"/>
        <w:contextualSpacing w:val="0"/>
      </w:pPr>
      <w:r>
        <w:rPr>
          <w:b/>
        </w:rPr>
        <w:t xml:space="preserve">RVM hog farm owner </w:t>
      </w:r>
      <w:r>
        <w:t>– He will be able to monitor the farm even if he is away. It will give him information about the exact amount of income and expenses of the farm. Not only that he can also see all the information about the pig, but he can also view the inventory of the farm when he needs it.</w:t>
      </w:r>
    </w:p>
    <w:p w14:paraId="2F79AA38" w14:textId="4C45A613" w:rsidR="00EE3DF5" w:rsidRDefault="00EE3DF5">
      <w:pPr>
        <w:pStyle w:val="BodyofResearch"/>
        <w:numPr>
          <w:ilvl w:val="0"/>
          <w:numId w:val="13"/>
        </w:numPr>
        <w:spacing w:after="0"/>
        <w:contextualSpacing w:val="0"/>
      </w:pPr>
      <w:r>
        <w:rPr>
          <w:b/>
        </w:rPr>
        <w:t xml:space="preserve">Workers – </w:t>
      </w:r>
      <w:r>
        <w:t>It will lessen their work and at the same time they can use the system to check the information of the pigs. It will also be much easier for them to trace the origin of the pig using this system.</w:t>
      </w:r>
    </w:p>
    <w:p w14:paraId="6983EB93" w14:textId="7B0DAB2F" w:rsidR="00EE3DF5" w:rsidRDefault="00EE3DF5">
      <w:pPr>
        <w:pStyle w:val="BodyofResearch"/>
        <w:numPr>
          <w:ilvl w:val="0"/>
          <w:numId w:val="13"/>
        </w:numPr>
        <w:spacing w:after="0"/>
        <w:contextualSpacing w:val="0"/>
      </w:pPr>
      <w:r>
        <w:rPr>
          <w:b/>
        </w:rPr>
        <w:t xml:space="preserve">Veterinarian </w:t>
      </w:r>
      <w:r>
        <w:t xml:space="preserve">– It will be beneficial to veterinarian and hog farm because the veterinarian can check every information of the system and can give advice to the owner and workers on what to do. The veterinarian can also access the system and </w:t>
      </w:r>
      <w:r>
        <w:lastRenderedPageBreak/>
        <w:t>see the information about the hog farm, check the hog farm daily using the system and save a lot of time and money.</w:t>
      </w:r>
    </w:p>
    <w:p w14:paraId="04F16051" w14:textId="77777777" w:rsidR="00EE3DF5" w:rsidRDefault="00EE3DF5">
      <w:pPr>
        <w:pStyle w:val="BodyofResearch"/>
        <w:numPr>
          <w:ilvl w:val="0"/>
          <w:numId w:val="13"/>
        </w:numPr>
        <w:spacing w:after="0"/>
        <w:contextualSpacing w:val="0"/>
      </w:pPr>
      <w:r>
        <w:rPr>
          <w:b/>
        </w:rPr>
        <w:t xml:space="preserve">Future Researchers – </w:t>
      </w:r>
      <w:r>
        <w:t>They can use this system as their guide in making the same system. It is also a tremendous help for them to understand how the system works and the benefits it will bring to the farm.</w:t>
      </w:r>
    </w:p>
    <w:p w14:paraId="33925261" w14:textId="77777777" w:rsidR="00EE3DF5" w:rsidRDefault="00EE3DF5" w:rsidP="00EE3DF5">
      <w:pPr>
        <w:spacing w:line="360" w:lineRule="auto"/>
        <w:jc w:val="both"/>
        <w:rPr>
          <w:b w:val="0"/>
          <w:bCs/>
          <w:strike/>
          <w:lang w:val="en-US"/>
        </w:rPr>
      </w:pPr>
    </w:p>
    <w:p w14:paraId="156ABF6D" w14:textId="77777777" w:rsidR="009F1EB1" w:rsidRDefault="009F1EB1" w:rsidP="00916614">
      <w:pPr>
        <w:pStyle w:val="Heading2"/>
      </w:pPr>
      <w:r>
        <w:t xml:space="preserve">Objectives of the </w:t>
      </w:r>
      <w:r w:rsidR="00A65ECF">
        <w:t>S</w:t>
      </w:r>
      <w:r>
        <w:t>tudy</w:t>
      </w:r>
    </w:p>
    <w:p w14:paraId="79BA2BAD" w14:textId="77777777" w:rsidR="00EE3DF5" w:rsidRDefault="00EE3DF5" w:rsidP="00EE3DF5">
      <w:pPr>
        <w:jc w:val="both"/>
      </w:pPr>
      <w:r>
        <w:t>General Objective</w:t>
      </w:r>
    </w:p>
    <w:p w14:paraId="762A938A" w14:textId="77777777" w:rsidR="00EE3DF5" w:rsidRDefault="00EE3DF5" w:rsidP="00EE3DF5">
      <w:pPr>
        <w:jc w:val="both"/>
      </w:pPr>
    </w:p>
    <w:p w14:paraId="5A6B1389" w14:textId="14ADB6AD" w:rsidR="00EE3DF5" w:rsidRDefault="00EE3DF5" w:rsidP="00EE3DF5">
      <w:pPr>
        <w:spacing w:line="360" w:lineRule="auto"/>
        <w:jc w:val="both"/>
        <w:rPr>
          <w:b w:val="0"/>
          <w:bCs/>
        </w:rPr>
      </w:pPr>
      <w:r>
        <w:rPr>
          <w:b w:val="0"/>
          <w:bCs/>
        </w:rPr>
        <w:t xml:space="preserve">The general objective of the study </w:t>
      </w:r>
      <w:r w:rsidR="00424C7C" w:rsidRPr="00424C7C">
        <w:rPr>
          <w:b w:val="0"/>
          <w:bCs/>
          <w:highlight w:val="yellow"/>
        </w:rPr>
        <w:t>was</w:t>
      </w:r>
      <w:r w:rsidR="00424C7C">
        <w:rPr>
          <w:b w:val="0"/>
          <w:bCs/>
        </w:rPr>
        <w:t xml:space="preserve"> </w:t>
      </w:r>
      <w:r>
        <w:rPr>
          <w:b w:val="0"/>
          <w:bCs/>
        </w:rPr>
        <w:t>to create a Web-Based Piggery Management System with Mobile Based QR Code Scanner for recording and monitoring in RVM Hog Farm Lamba, Banga, South Cotabato.</w:t>
      </w:r>
    </w:p>
    <w:p w14:paraId="58D95917" w14:textId="77777777" w:rsidR="00EE3DF5" w:rsidRDefault="00EE3DF5" w:rsidP="00EE3DF5">
      <w:pPr>
        <w:spacing w:line="360" w:lineRule="auto"/>
        <w:jc w:val="both"/>
        <w:rPr>
          <w:b w:val="0"/>
          <w:bCs/>
        </w:rPr>
      </w:pPr>
    </w:p>
    <w:p w14:paraId="253BBDE5" w14:textId="77777777" w:rsidR="00EE3DF5" w:rsidRDefault="00EE3DF5" w:rsidP="00EE3DF5">
      <w:pPr>
        <w:spacing w:line="360" w:lineRule="auto"/>
        <w:jc w:val="both"/>
      </w:pPr>
      <w:r>
        <w:t>Specific Objectives</w:t>
      </w:r>
    </w:p>
    <w:p w14:paraId="71198E71" w14:textId="122183DC" w:rsidR="00EE3DF5" w:rsidRDefault="00EE3DF5" w:rsidP="00EE3DF5">
      <w:pPr>
        <w:pStyle w:val="BodyofResearch"/>
      </w:pPr>
      <w:r>
        <w:t>This study aims to achieve the following specific objectives:</w:t>
      </w:r>
    </w:p>
    <w:p w14:paraId="473DE74E" w14:textId="1464A2DA" w:rsidR="00EE3DF5" w:rsidRDefault="00EE3DF5">
      <w:pPr>
        <w:pStyle w:val="BodyofResearch"/>
        <w:numPr>
          <w:ilvl w:val="0"/>
          <w:numId w:val="14"/>
        </w:numPr>
        <w:spacing w:after="0"/>
        <w:contextualSpacing w:val="0"/>
      </w:pPr>
      <w:r>
        <w:t xml:space="preserve">To develop the following </w:t>
      </w:r>
      <w:r w:rsidR="00AF3CF9">
        <w:t xml:space="preserve">backend </w:t>
      </w:r>
      <w:r>
        <w:t>modules</w:t>
      </w:r>
      <w:r w:rsidR="004C43A5">
        <w:t>:</w:t>
      </w:r>
    </w:p>
    <w:p w14:paraId="62445AE3" w14:textId="52691AF3" w:rsidR="004C43A5" w:rsidRDefault="004C43A5" w:rsidP="004C43A5">
      <w:pPr>
        <w:pStyle w:val="BodyofResearch"/>
        <w:numPr>
          <w:ilvl w:val="0"/>
          <w:numId w:val="15"/>
        </w:numPr>
        <w:spacing w:after="0"/>
        <w:contextualSpacing w:val="0"/>
      </w:pPr>
      <w:r>
        <w:rPr>
          <w:b/>
        </w:rPr>
        <w:t>User Management</w:t>
      </w:r>
      <w:r>
        <w:t xml:space="preserve"> – A module that would allow the owner to modify or create user accounts that the worker and veterinarian will be using.</w:t>
      </w:r>
    </w:p>
    <w:p w14:paraId="73C83273" w14:textId="021F6CFA" w:rsidR="004C43A5" w:rsidRDefault="004A06F9" w:rsidP="004A06F9">
      <w:pPr>
        <w:pStyle w:val="BodyofResearch"/>
        <w:numPr>
          <w:ilvl w:val="0"/>
          <w:numId w:val="15"/>
        </w:numPr>
        <w:spacing w:after="0"/>
        <w:contextualSpacing w:val="0"/>
      </w:pPr>
      <w:r w:rsidRPr="004A06F9">
        <w:rPr>
          <w:b/>
          <w:bCs/>
        </w:rPr>
        <w:t>Cage Management</w:t>
      </w:r>
      <w:r>
        <w:t xml:space="preserve"> – A module </w:t>
      </w:r>
      <w:r w:rsidR="007D0F76">
        <w:t xml:space="preserve">that </w:t>
      </w:r>
      <w:r w:rsidR="00B72D4A">
        <w:t xml:space="preserve">would allow the owner to </w:t>
      </w:r>
      <w:r w:rsidR="008E525A">
        <w:t>manage pig</w:t>
      </w:r>
      <w:r w:rsidR="00AD4E14">
        <w:t xml:space="preserve"> cage. Also, it includes </w:t>
      </w:r>
      <w:r w:rsidR="009425D3">
        <w:t xml:space="preserve">pig quarantine </w:t>
      </w:r>
      <w:r w:rsidR="00827509">
        <w:t xml:space="preserve">that will use </w:t>
      </w:r>
      <w:r w:rsidR="006F3F86">
        <w:t xml:space="preserve">to separate the pig </w:t>
      </w:r>
      <w:r w:rsidR="009136BD">
        <w:t>once</w:t>
      </w:r>
      <w:r w:rsidR="00E11FD8">
        <w:t xml:space="preserve"> has a </w:t>
      </w:r>
      <w:r w:rsidR="009D54E6">
        <w:t>symptom</w:t>
      </w:r>
      <w:r w:rsidR="00B16719">
        <w:t>.</w:t>
      </w:r>
    </w:p>
    <w:p w14:paraId="31A42343" w14:textId="0306E387" w:rsidR="00436FEC" w:rsidRPr="00A867C7" w:rsidRDefault="00436FEC" w:rsidP="004A06F9">
      <w:pPr>
        <w:pStyle w:val="BodyofResearch"/>
        <w:numPr>
          <w:ilvl w:val="0"/>
          <w:numId w:val="15"/>
        </w:numPr>
        <w:spacing w:after="0"/>
        <w:contextualSpacing w:val="0"/>
      </w:pPr>
      <w:r>
        <w:rPr>
          <w:b/>
        </w:rPr>
        <w:t>Pig Management</w:t>
      </w:r>
      <w:r>
        <w:t xml:space="preserve"> – A module for </w:t>
      </w:r>
      <w:r w:rsidR="005256F8">
        <w:t>owner</w:t>
      </w:r>
      <w:r>
        <w:t xml:space="preserve"> to view, record, and modify the information of pigs</w:t>
      </w:r>
      <w:r>
        <w:rPr>
          <w:lang w:val="en-US"/>
        </w:rPr>
        <w:t xml:space="preserve">. It also includes </w:t>
      </w:r>
      <w:r w:rsidRPr="005B00F9">
        <w:rPr>
          <w:color w:val="000000" w:themeColor="text1"/>
        </w:rPr>
        <w:t xml:space="preserve">cage and </w:t>
      </w:r>
      <w:r w:rsidRPr="005B00F9">
        <w:rPr>
          <w:color w:val="000000" w:themeColor="text1"/>
          <w:lang w:val="en-US"/>
        </w:rPr>
        <w:t>batch management of the pigs.</w:t>
      </w:r>
    </w:p>
    <w:p w14:paraId="5CFD512B" w14:textId="584B827B" w:rsidR="00A867C7" w:rsidRDefault="003B5514" w:rsidP="00A867C7">
      <w:pPr>
        <w:pStyle w:val="BodyofResearch"/>
        <w:numPr>
          <w:ilvl w:val="1"/>
          <w:numId w:val="15"/>
        </w:numPr>
        <w:spacing w:after="0"/>
        <w:contextualSpacing w:val="0"/>
      </w:pPr>
      <w:r w:rsidRPr="003B5514">
        <w:rPr>
          <w:b/>
          <w:bCs/>
        </w:rPr>
        <w:t>Pig Batch</w:t>
      </w:r>
      <w:r>
        <w:t xml:space="preserve"> </w:t>
      </w:r>
      <w:r w:rsidR="00815833">
        <w:t>–</w:t>
      </w:r>
      <w:r>
        <w:t xml:space="preserve"> </w:t>
      </w:r>
      <w:r w:rsidR="00815833">
        <w:t>This module allows the</w:t>
      </w:r>
      <w:r w:rsidR="005256F8">
        <w:t xml:space="preserve"> owner to separate the pigs </w:t>
      </w:r>
      <w:r w:rsidR="00433DE8">
        <w:t>according to their batches.</w:t>
      </w:r>
    </w:p>
    <w:p w14:paraId="2C4AAC34" w14:textId="09D86375" w:rsidR="00232B93" w:rsidRDefault="00473C90" w:rsidP="003C3F1C">
      <w:pPr>
        <w:pStyle w:val="BodyofResearch"/>
        <w:numPr>
          <w:ilvl w:val="0"/>
          <w:numId w:val="15"/>
        </w:numPr>
        <w:spacing w:after="0"/>
        <w:contextualSpacing w:val="0"/>
      </w:pPr>
      <w:r>
        <w:rPr>
          <w:b/>
        </w:rPr>
        <w:t>Inventory Management</w:t>
      </w:r>
      <w:r>
        <w:t xml:space="preserve"> – A module for </w:t>
      </w:r>
      <w:r w:rsidR="00E67BDC">
        <w:t>owner</w:t>
      </w:r>
      <w:r>
        <w:t xml:space="preserve"> that will manage the inventory of items, medicines, vaccines, and feeds.</w:t>
      </w:r>
    </w:p>
    <w:p w14:paraId="6C16C2E6" w14:textId="77777777" w:rsidR="00B531FA" w:rsidRDefault="00B531FA" w:rsidP="00B531FA">
      <w:pPr>
        <w:pStyle w:val="BodyofResearch"/>
        <w:spacing w:after="0"/>
        <w:ind w:left="1080"/>
        <w:contextualSpacing w:val="0"/>
      </w:pPr>
    </w:p>
    <w:p w14:paraId="3E699B3B" w14:textId="097FF048" w:rsidR="001D49A4" w:rsidRDefault="00F7432A" w:rsidP="003C3F1C">
      <w:pPr>
        <w:pStyle w:val="BodyofResearch"/>
        <w:numPr>
          <w:ilvl w:val="0"/>
          <w:numId w:val="14"/>
        </w:numPr>
        <w:spacing w:after="0"/>
        <w:contextualSpacing w:val="0"/>
      </w:pPr>
      <w:r>
        <w:t xml:space="preserve">To develop the following </w:t>
      </w:r>
      <w:r w:rsidR="008D01A7">
        <w:t>front</w:t>
      </w:r>
      <w:r w:rsidR="003C7D90">
        <w:t xml:space="preserve">-end </w:t>
      </w:r>
      <w:r>
        <w:t>modules</w:t>
      </w:r>
      <w:r w:rsidR="003C7D90">
        <w:t>:</w:t>
      </w:r>
    </w:p>
    <w:p w14:paraId="5EEAF753" w14:textId="7807E60C" w:rsidR="001D49A4" w:rsidRDefault="001D49A4" w:rsidP="001D49A4">
      <w:pPr>
        <w:pStyle w:val="BodyofResearch"/>
        <w:numPr>
          <w:ilvl w:val="0"/>
          <w:numId w:val="33"/>
        </w:numPr>
        <w:spacing w:after="0"/>
        <w:contextualSpacing w:val="0"/>
      </w:pPr>
      <w:r>
        <w:rPr>
          <w:b/>
        </w:rPr>
        <w:t>Dashboard</w:t>
      </w:r>
      <w:r>
        <w:t xml:space="preserve"> – A module </w:t>
      </w:r>
      <w:r w:rsidR="00052E12">
        <w:t xml:space="preserve">for the </w:t>
      </w:r>
      <w:r w:rsidR="00433DE8">
        <w:t>worker</w:t>
      </w:r>
      <w:r w:rsidR="00052E12">
        <w:t xml:space="preserve"> </w:t>
      </w:r>
      <w:r>
        <w:t>that provides the overview of piggery statistics of RVM Hog Farm.</w:t>
      </w:r>
    </w:p>
    <w:p w14:paraId="77FA71A6" w14:textId="26CC415D" w:rsidR="000273E9" w:rsidRDefault="000273E9" w:rsidP="001D49A4">
      <w:pPr>
        <w:pStyle w:val="BodyofResearch"/>
        <w:numPr>
          <w:ilvl w:val="0"/>
          <w:numId w:val="33"/>
        </w:numPr>
        <w:spacing w:after="0"/>
        <w:contextualSpacing w:val="0"/>
      </w:pPr>
      <w:r>
        <w:rPr>
          <w:b/>
        </w:rPr>
        <w:lastRenderedPageBreak/>
        <w:t xml:space="preserve">Purchase Request </w:t>
      </w:r>
      <w:r>
        <w:t xml:space="preserve">– A module </w:t>
      </w:r>
      <w:r w:rsidR="00357329">
        <w:t xml:space="preserve">that would allow the worker to </w:t>
      </w:r>
      <w:r w:rsidR="00264868">
        <w:t>request an item to the owner</w:t>
      </w:r>
      <w:r w:rsidR="00A13A66">
        <w:t xml:space="preserve"> when it reach </w:t>
      </w:r>
      <w:r w:rsidR="004E187B">
        <w:t>the critical level.</w:t>
      </w:r>
    </w:p>
    <w:p w14:paraId="797B88CE" w14:textId="11F2EE16" w:rsidR="007E73C7" w:rsidRDefault="007E73C7" w:rsidP="001D49A4">
      <w:pPr>
        <w:pStyle w:val="BodyofResearch"/>
        <w:numPr>
          <w:ilvl w:val="0"/>
          <w:numId w:val="33"/>
        </w:numPr>
        <w:spacing w:after="0"/>
        <w:contextualSpacing w:val="0"/>
      </w:pPr>
      <w:r>
        <w:rPr>
          <w:b/>
        </w:rPr>
        <w:t xml:space="preserve">Scheduling Management </w:t>
      </w:r>
      <w:r>
        <w:t xml:space="preserve">- A module that would allow the </w:t>
      </w:r>
      <w:r w:rsidR="00E67BDC">
        <w:t>worker</w:t>
      </w:r>
      <w:r>
        <w:t xml:space="preserve"> to create, edit, and remove schedule for pig operation.</w:t>
      </w:r>
    </w:p>
    <w:p w14:paraId="01AE0406" w14:textId="3387D5F7" w:rsidR="007E73C7" w:rsidRDefault="007E73C7" w:rsidP="007E73C7">
      <w:pPr>
        <w:pStyle w:val="BodyofResearch"/>
        <w:numPr>
          <w:ilvl w:val="0"/>
          <w:numId w:val="33"/>
        </w:numPr>
        <w:spacing w:after="0"/>
        <w:contextualSpacing w:val="0"/>
      </w:pPr>
      <w:r>
        <w:rPr>
          <w:b/>
        </w:rPr>
        <w:t xml:space="preserve">Record Management </w:t>
      </w:r>
      <w:r>
        <w:t xml:space="preserve">– A module for the </w:t>
      </w:r>
      <w:r w:rsidR="00E67BDC">
        <w:t>worker</w:t>
      </w:r>
      <w:r>
        <w:t xml:space="preserve"> that records hog farm operations:</w:t>
      </w:r>
    </w:p>
    <w:p w14:paraId="1EDAFE35" w14:textId="464ACCF7" w:rsidR="00B918E9" w:rsidRDefault="00B918E9" w:rsidP="00B918E9">
      <w:pPr>
        <w:pStyle w:val="BodyofResearch"/>
        <w:numPr>
          <w:ilvl w:val="1"/>
          <w:numId w:val="15"/>
        </w:numPr>
        <w:spacing w:after="0"/>
        <w:contextualSpacing w:val="0"/>
      </w:pPr>
      <w:r>
        <w:rPr>
          <w:b/>
          <w:bCs/>
        </w:rPr>
        <w:t xml:space="preserve">Manage </w:t>
      </w:r>
      <w:r w:rsidRPr="00D90531">
        <w:rPr>
          <w:b/>
          <w:bCs/>
        </w:rPr>
        <w:t>Feeding</w:t>
      </w:r>
      <w:r>
        <w:rPr>
          <w:b/>
          <w:bCs/>
        </w:rPr>
        <w:t xml:space="preserve"> – </w:t>
      </w:r>
      <w:r>
        <w:t xml:space="preserve">This module allows the </w:t>
      </w:r>
      <w:r w:rsidR="00E67BDC">
        <w:t>worker</w:t>
      </w:r>
      <w:r>
        <w:t xml:space="preserve"> to manage the feeding operation for the pigs.</w:t>
      </w:r>
    </w:p>
    <w:p w14:paraId="3C3827D4" w14:textId="53254251" w:rsidR="007E73C7" w:rsidRDefault="007E73C7" w:rsidP="007E73C7">
      <w:pPr>
        <w:pStyle w:val="BodyofResearch"/>
        <w:numPr>
          <w:ilvl w:val="1"/>
          <w:numId w:val="15"/>
        </w:numPr>
        <w:spacing w:after="0"/>
        <w:contextualSpacing w:val="0"/>
      </w:pPr>
      <w:r w:rsidRPr="007E73C7">
        <w:rPr>
          <w:b/>
          <w:bCs/>
        </w:rPr>
        <w:t xml:space="preserve">Manage Vaccination – </w:t>
      </w:r>
      <w:r>
        <w:t xml:space="preserve">This module allows the </w:t>
      </w:r>
      <w:r w:rsidR="00E67BDC">
        <w:t xml:space="preserve">worker </w:t>
      </w:r>
      <w:r>
        <w:t>to manage the record of the pig vaccination operation.</w:t>
      </w:r>
    </w:p>
    <w:p w14:paraId="5E73DEAA" w14:textId="409D4BBE" w:rsidR="007E73C7" w:rsidRDefault="007E73C7" w:rsidP="007E73C7">
      <w:pPr>
        <w:pStyle w:val="BodyofResearch"/>
        <w:numPr>
          <w:ilvl w:val="1"/>
          <w:numId w:val="15"/>
        </w:numPr>
        <w:spacing w:after="0"/>
        <w:contextualSpacing w:val="0"/>
      </w:pPr>
      <w:r w:rsidRPr="007E73C7">
        <w:rPr>
          <w:b/>
          <w:bCs/>
        </w:rPr>
        <w:t xml:space="preserve">Manage Deworming – </w:t>
      </w:r>
      <w:r>
        <w:t xml:space="preserve">This module allows the </w:t>
      </w:r>
      <w:r w:rsidR="00E67BDC">
        <w:t>worker</w:t>
      </w:r>
      <w:r>
        <w:t xml:space="preserve"> to manage the record of pig deworming operation.</w:t>
      </w:r>
    </w:p>
    <w:p w14:paraId="38452FBD" w14:textId="63C285AB" w:rsidR="00CE5C55" w:rsidRDefault="007E73C7" w:rsidP="00CE5C55">
      <w:pPr>
        <w:pStyle w:val="BodyofResearch"/>
        <w:numPr>
          <w:ilvl w:val="1"/>
          <w:numId w:val="15"/>
        </w:numPr>
        <w:spacing w:after="0"/>
        <w:contextualSpacing w:val="0"/>
      </w:pPr>
      <w:r w:rsidRPr="007E73C7">
        <w:rPr>
          <w:b/>
          <w:bCs/>
        </w:rPr>
        <w:t>Manage Medicine administration –</w:t>
      </w:r>
      <w:r>
        <w:t xml:space="preserve"> This module allows the </w:t>
      </w:r>
      <w:r w:rsidR="00EF0F9C">
        <w:t>worker</w:t>
      </w:r>
      <w:r>
        <w:t xml:space="preserve"> to manage the administration of medicine to the pigs.</w:t>
      </w:r>
    </w:p>
    <w:p w14:paraId="0ACA9A82" w14:textId="01448866" w:rsidR="00D712FB" w:rsidRPr="00727E60" w:rsidRDefault="00EE3DF5" w:rsidP="00727E60">
      <w:pPr>
        <w:pStyle w:val="BodyofResearch"/>
        <w:numPr>
          <w:ilvl w:val="1"/>
          <w:numId w:val="15"/>
        </w:numPr>
        <w:spacing w:after="0"/>
        <w:contextualSpacing w:val="0"/>
      </w:pPr>
      <w:r w:rsidRPr="00CE5C55">
        <w:rPr>
          <w:b/>
          <w:color w:val="000000" w:themeColor="text1"/>
        </w:rPr>
        <w:t xml:space="preserve">Deworming Report </w:t>
      </w:r>
      <w:r w:rsidRPr="00CE5C55">
        <w:rPr>
          <w:color w:val="000000" w:themeColor="text1"/>
        </w:rPr>
        <w:t xml:space="preserve">- This module allows the </w:t>
      </w:r>
      <w:r w:rsidR="00AF1553">
        <w:rPr>
          <w:color w:val="000000" w:themeColor="text1"/>
        </w:rPr>
        <w:t>worker</w:t>
      </w:r>
      <w:r w:rsidRPr="00CE5C55">
        <w:rPr>
          <w:color w:val="000000" w:themeColor="text1"/>
        </w:rPr>
        <w:t xml:space="preserve"> to print deworming operation such as number of pigs that are given deworm, deworm date, and deworm name.</w:t>
      </w:r>
    </w:p>
    <w:p w14:paraId="361BB2F9" w14:textId="68B0A7AF" w:rsidR="0041063B" w:rsidRPr="00D712FB" w:rsidRDefault="0041063B" w:rsidP="00D712FB">
      <w:pPr>
        <w:pStyle w:val="BodyofResearch"/>
        <w:numPr>
          <w:ilvl w:val="0"/>
          <w:numId w:val="14"/>
        </w:numPr>
        <w:spacing w:after="0"/>
        <w:contextualSpacing w:val="0"/>
        <w:rPr>
          <w:color w:val="000000" w:themeColor="text1"/>
        </w:rPr>
      </w:pPr>
      <w:r w:rsidRPr="00D712FB">
        <w:rPr>
          <w:color w:val="000000" w:themeColor="text1"/>
        </w:rPr>
        <w:t xml:space="preserve">To </w:t>
      </w:r>
      <w:r w:rsidR="00BB1875" w:rsidRPr="00D712FB">
        <w:rPr>
          <w:color w:val="000000" w:themeColor="text1"/>
        </w:rPr>
        <w:t xml:space="preserve">generate </w:t>
      </w:r>
      <w:r w:rsidRPr="00D712FB">
        <w:rPr>
          <w:color w:val="000000" w:themeColor="text1"/>
        </w:rPr>
        <w:t xml:space="preserve">the following </w:t>
      </w:r>
      <w:r w:rsidR="00BB1875" w:rsidRPr="00D712FB">
        <w:rPr>
          <w:color w:val="000000" w:themeColor="text1"/>
        </w:rPr>
        <w:t>reports for the owner:</w:t>
      </w:r>
    </w:p>
    <w:p w14:paraId="4F466309" w14:textId="73143A1A" w:rsidR="00730916" w:rsidRPr="00BA5B9E" w:rsidRDefault="00730916" w:rsidP="00730916">
      <w:pPr>
        <w:pStyle w:val="BodyofResearch"/>
        <w:numPr>
          <w:ilvl w:val="0"/>
          <w:numId w:val="49"/>
        </w:numPr>
        <w:spacing w:after="0"/>
        <w:contextualSpacing w:val="0"/>
        <w:rPr>
          <w:color w:val="000000"/>
        </w:rPr>
      </w:pPr>
      <w:r w:rsidRPr="009646DC">
        <w:rPr>
          <w:b/>
          <w:color w:val="000000" w:themeColor="text1"/>
        </w:rPr>
        <w:t>Inventory Report</w:t>
      </w:r>
      <w:r w:rsidRPr="009646DC">
        <w:rPr>
          <w:color w:val="000000" w:themeColor="text1"/>
        </w:rPr>
        <w:t xml:space="preserve"> - This module allows the </w:t>
      </w:r>
      <w:r>
        <w:rPr>
          <w:color w:val="000000" w:themeColor="text1"/>
        </w:rPr>
        <w:t>owner</w:t>
      </w:r>
      <w:r w:rsidRPr="009646DC">
        <w:rPr>
          <w:color w:val="000000" w:themeColor="text1"/>
        </w:rPr>
        <w:t xml:space="preserve"> to print inventory report of the deducted and added items in inventory. The data includes the name of the item, the amount it got deducted the date and time.</w:t>
      </w:r>
    </w:p>
    <w:p w14:paraId="197C8309" w14:textId="58BB9D13" w:rsidR="00D232B3" w:rsidRDefault="00CE7779" w:rsidP="00D232B3">
      <w:pPr>
        <w:pStyle w:val="BodyofResearch"/>
        <w:numPr>
          <w:ilvl w:val="0"/>
          <w:numId w:val="49"/>
        </w:numPr>
        <w:spacing w:after="0"/>
        <w:contextualSpacing w:val="0"/>
        <w:rPr>
          <w:color w:val="000000"/>
        </w:rPr>
      </w:pPr>
      <w:r>
        <w:rPr>
          <w:b/>
          <w:color w:val="000000" w:themeColor="text1"/>
        </w:rPr>
        <w:t xml:space="preserve">Deworming Report </w:t>
      </w:r>
      <w:r>
        <w:rPr>
          <w:color w:val="000000"/>
        </w:rPr>
        <w:t xml:space="preserve">– </w:t>
      </w:r>
      <w:r w:rsidR="000F3FA5">
        <w:rPr>
          <w:color w:val="000000"/>
        </w:rPr>
        <w:t xml:space="preserve">this module </w:t>
      </w:r>
      <w:r w:rsidR="006E2B04">
        <w:rPr>
          <w:color w:val="000000"/>
        </w:rPr>
        <w:t>allows the owner to print deworming operation reports such as the number of pigs that are given deworm, deworm date</w:t>
      </w:r>
      <w:r w:rsidR="00D232B3">
        <w:rPr>
          <w:color w:val="000000"/>
        </w:rPr>
        <w:t>,</w:t>
      </w:r>
      <w:r w:rsidR="006E2B04">
        <w:rPr>
          <w:color w:val="000000"/>
        </w:rPr>
        <w:t xml:space="preserve"> and deworm name.</w:t>
      </w:r>
    </w:p>
    <w:p w14:paraId="079CC815" w14:textId="1A49304C" w:rsidR="00CE7779" w:rsidRPr="006F3BE9" w:rsidRDefault="00CE7779" w:rsidP="006F3BE9">
      <w:pPr>
        <w:pStyle w:val="BodyofResearch"/>
        <w:numPr>
          <w:ilvl w:val="0"/>
          <w:numId w:val="49"/>
        </w:numPr>
        <w:spacing w:after="0"/>
        <w:contextualSpacing w:val="0"/>
        <w:rPr>
          <w:color w:val="000000"/>
        </w:rPr>
      </w:pPr>
      <w:r w:rsidRPr="00D232B3">
        <w:rPr>
          <w:b/>
          <w:color w:val="000000" w:themeColor="text1"/>
        </w:rPr>
        <w:t xml:space="preserve">Feeding Report </w:t>
      </w:r>
      <w:r w:rsidRPr="00D232B3">
        <w:rPr>
          <w:color w:val="000000"/>
        </w:rPr>
        <w:t xml:space="preserve">– </w:t>
      </w:r>
      <w:r w:rsidR="00D232B3" w:rsidRPr="00D232B3">
        <w:rPr>
          <w:color w:val="000000" w:themeColor="text1"/>
        </w:rPr>
        <w:t>This module allows the owner to print feeding operation includes the feeds name, date and time, number of pigs that are given feeds.</w:t>
      </w:r>
    </w:p>
    <w:p w14:paraId="4D3D196A" w14:textId="04CE9A92" w:rsidR="00CE7779" w:rsidRDefault="00CE7779" w:rsidP="00730916">
      <w:pPr>
        <w:pStyle w:val="BodyofResearch"/>
        <w:numPr>
          <w:ilvl w:val="0"/>
          <w:numId w:val="49"/>
        </w:numPr>
        <w:spacing w:after="0"/>
        <w:contextualSpacing w:val="0"/>
        <w:rPr>
          <w:color w:val="000000"/>
        </w:rPr>
      </w:pPr>
      <w:r>
        <w:rPr>
          <w:b/>
          <w:color w:val="000000" w:themeColor="text1"/>
        </w:rPr>
        <w:t xml:space="preserve">Vaccination Report </w:t>
      </w:r>
      <w:r>
        <w:rPr>
          <w:color w:val="000000"/>
        </w:rPr>
        <w:t xml:space="preserve">– </w:t>
      </w:r>
      <w:r w:rsidR="006F3BE9">
        <w:rPr>
          <w:color w:val="000000" w:themeColor="text1"/>
        </w:rPr>
        <w:t>T</w:t>
      </w:r>
      <w:r w:rsidR="006F3BE9" w:rsidRPr="00135116">
        <w:rPr>
          <w:color w:val="000000" w:themeColor="text1"/>
        </w:rPr>
        <w:t xml:space="preserve">his module allows the </w:t>
      </w:r>
      <w:r w:rsidR="006F3BE9">
        <w:rPr>
          <w:color w:val="000000" w:themeColor="text1"/>
        </w:rPr>
        <w:t>owner</w:t>
      </w:r>
      <w:r w:rsidR="006F3BE9" w:rsidRPr="00135116">
        <w:rPr>
          <w:color w:val="000000" w:themeColor="text1"/>
        </w:rPr>
        <w:t xml:space="preserve"> to print vaccination operation includes the vaccine name, age of vaccination, date</w:t>
      </w:r>
      <w:r w:rsidR="006F3BE9">
        <w:rPr>
          <w:color w:val="000000" w:themeColor="text1"/>
        </w:rPr>
        <w:t xml:space="preserve"> of vaccination, and number of pigs given a vaccine</w:t>
      </w:r>
      <w:r w:rsidR="006F3BE9" w:rsidRPr="00135116">
        <w:rPr>
          <w:color w:val="000000" w:themeColor="text1"/>
        </w:rPr>
        <w:t>.</w:t>
      </w:r>
    </w:p>
    <w:p w14:paraId="1A3B070E" w14:textId="58020766" w:rsidR="004E187B" w:rsidRPr="00727E60" w:rsidRDefault="001B5137" w:rsidP="00727E60">
      <w:pPr>
        <w:pStyle w:val="BodyofResearch"/>
        <w:numPr>
          <w:ilvl w:val="0"/>
          <w:numId w:val="49"/>
        </w:numPr>
        <w:spacing w:after="0"/>
        <w:contextualSpacing w:val="0"/>
        <w:rPr>
          <w:color w:val="000000"/>
        </w:rPr>
      </w:pPr>
      <w:r>
        <w:rPr>
          <w:b/>
          <w:color w:val="000000" w:themeColor="text1"/>
        </w:rPr>
        <w:t xml:space="preserve">Expenses Report </w:t>
      </w:r>
      <w:r w:rsidRPr="001B5137">
        <w:rPr>
          <w:color w:val="000000"/>
        </w:rPr>
        <w:t>-</w:t>
      </w:r>
      <w:r>
        <w:rPr>
          <w:color w:val="000000"/>
        </w:rPr>
        <w:t xml:space="preserve"> </w:t>
      </w:r>
      <w:r w:rsidR="006F3BE9">
        <w:rPr>
          <w:color w:val="000000" w:themeColor="text1"/>
        </w:rPr>
        <w:t>T</w:t>
      </w:r>
      <w:r w:rsidR="006F3BE9" w:rsidRPr="00AF03ED">
        <w:rPr>
          <w:color w:val="000000" w:themeColor="text1"/>
        </w:rPr>
        <w:t xml:space="preserve">his module allows the </w:t>
      </w:r>
      <w:r w:rsidR="006F3BE9">
        <w:rPr>
          <w:color w:val="000000" w:themeColor="text1"/>
        </w:rPr>
        <w:t>owner</w:t>
      </w:r>
      <w:r w:rsidR="006F3BE9" w:rsidRPr="00AF03ED">
        <w:rPr>
          <w:color w:val="000000" w:themeColor="text1"/>
        </w:rPr>
        <w:t xml:space="preserve"> to print the total expenses that the hog farm accumulated based on added stock in the inventory.</w:t>
      </w:r>
    </w:p>
    <w:p w14:paraId="1B9FD1D2" w14:textId="234535AE" w:rsidR="00EE3DF5" w:rsidRDefault="001B5137">
      <w:pPr>
        <w:pStyle w:val="BodyofResearch"/>
        <w:numPr>
          <w:ilvl w:val="0"/>
          <w:numId w:val="14"/>
        </w:numPr>
        <w:spacing w:after="0"/>
        <w:contextualSpacing w:val="0"/>
      </w:pPr>
      <w:bookmarkStart w:id="2" w:name="_Hlk104460233"/>
      <w:r>
        <w:lastRenderedPageBreak/>
        <w:t>To develop a</w:t>
      </w:r>
      <w:r w:rsidR="00EE3DF5">
        <w:t xml:space="preserve"> mobile application</w:t>
      </w:r>
      <w:r w:rsidR="009D6312">
        <w:t xml:space="preserve"> with </w:t>
      </w:r>
      <w:r w:rsidR="00EE3DF5">
        <w:t>the following modules:</w:t>
      </w:r>
      <w:bookmarkEnd w:id="2"/>
    </w:p>
    <w:p w14:paraId="5D411B03" w14:textId="77777777" w:rsidR="00EE3DF5" w:rsidRDefault="00EE3DF5">
      <w:pPr>
        <w:pStyle w:val="BodyofResearch"/>
        <w:numPr>
          <w:ilvl w:val="1"/>
          <w:numId w:val="17"/>
        </w:numPr>
        <w:spacing w:after="0"/>
        <w:contextualSpacing w:val="0"/>
      </w:pPr>
      <w:r>
        <w:rPr>
          <w:b/>
          <w:bCs/>
        </w:rPr>
        <w:t xml:space="preserve">Login </w:t>
      </w:r>
      <w:r>
        <w:t>– This module authenticates the user and makes sure authorized person uses the android application such as the worker, owner, or veterinarian.</w:t>
      </w:r>
    </w:p>
    <w:p w14:paraId="25B624FF" w14:textId="77777777" w:rsidR="00EE3DF5" w:rsidRDefault="00EE3DF5">
      <w:pPr>
        <w:pStyle w:val="BodyofResearch"/>
        <w:numPr>
          <w:ilvl w:val="0"/>
          <w:numId w:val="17"/>
        </w:numPr>
        <w:spacing w:after="0"/>
        <w:contextualSpacing w:val="0"/>
      </w:pPr>
      <w:r>
        <w:rPr>
          <w:b/>
          <w:bCs/>
        </w:rPr>
        <w:t xml:space="preserve">Dashboard </w:t>
      </w:r>
      <w:r>
        <w:t>– This module will display hog farm statistics in the table.</w:t>
      </w:r>
    </w:p>
    <w:p w14:paraId="7DF48460" w14:textId="738C05D2" w:rsidR="0094448F" w:rsidRDefault="00EE3DF5" w:rsidP="00727E60">
      <w:pPr>
        <w:pStyle w:val="BodyofResearch"/>
        <w:numPr>
          <w:ilvl w:val="0"/>
          <w:numId w:val="17"/>
        </w:numPr>
        <w:spacing w:after="0"/>
        <w:contextualSpacing w:val="0"/>
      </w:pPr>
      <w:r>
        <w:rPr>
          <w:b/>
          <w:bCs/>
        </w:rPr>
        <w:t>QR Scan</w:t>
      </w:r>
      <w:r>
        <w:t xml:space="preserve"> – This module should be able to scan QR Code tag of pig, Thus, retrieving information base on the scanned tag and display it in android app.</w:t>
      </w:r>
    </w:p>
    <w:p w14:paraId="5DC84BD0" w14:textId="77777777" w:rsidR="00727E60" w:rsidRDefault="00727E60" w:rsidP="00727E60">
      <w:pPr>
        <w:pStyle w:val="BodyofResearch"/>
        <w:spacing w:after="0"/>
        <w:ind w:left="1080"/>
        <w:contextualSpacing w:val="0"/>
      </w:pPr>
    </w:p>
    <w:p w14:paraId="37E51421" w14:textId="77777777"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7F484D69" w14:textId="0C7B7DB7" w:rsidR="00EE3DF5" w:rsidRDefault="00EE3DF5" w:rsidP="00EE3DF5">
      <w:pPr>
        <w:pStyle w:val="BodyofResearch"/>
      </w:pPr>
      <w:r>
        <w:t xml:space="preserve">This study focuses on the development of a Web-Based Piggery Management System with Mobile Based QR Code Scanner for RVM Hog Farm. It </w:t>
      </w:r>
      <w:r w:rsidR="00424C7C" w:rsidRPr="00424C7C">
        <w:rPr>
          <w:highlight w:val="yellow"/>
        </w:rPr>
        <w:t>was</w:t>
      </w:r>
      <w:r w:rsidRPr="00424C7C">
        <w:rPr>
          <w:highlight w:val="yellow"/>
        </w:rPr>
        <w:t xml:space="preserve"> conducted</w:t>
      </w:r>
      <w:r>
        <w:t xml:space="preserve"> from the beginning of the second semester of the school year 2021-2022 to the first semester of 2022-2023. The target users of the system are the owner, authorized workers, and veterinarian. The proposed system </w:t>
      </w:r>
      <w:r w:rsidRPr="00424C7C">
        <w:rPr>
          <w:highlight w:val="yellow"/>
        </w:rPr>
        <w:t>use</w:t>
      </w:r>
      <w:r w:rsidR="00424C7C" w:rsidRPr="00424C7C">
        <w:rPr>
          <w:highlight w:val="yellow"/>
        </w:rPr>
        <w:t>d</w:t>
      </w:r>
      <w:r>
        <w:t xml:space="preserve"> web and mobile applications to computerize and automate the recording and monitor the pigs in RVM Hog Farms. The following is the scope of the study:</w:t>
      </w:r>
    </w:p>
    <w:p w14:paraId="4E08C768" w14:textId="77777777" w:rsidR="00EE3DF5" w:rsidRDefault="00EE3DF5" w:rsidP="00EE3DF5">
      <w:pPr>
        <w:pStyle w:val="BodyofResearch"/>
      </w:pPr>
    </w:p>
    <w:p w14:paraId="41D6B873" w14:textId="77777777" w:rsidR="00EE3DF5" w:rsidRDefault="00EE3DF5">
      <w:pPr>
        <w:pStyle w:val="BodyofResearch"/>
        <w:numPr>
          <w:ilvl w:val="0"/>
          <w:numId w:val="18"/>
        </w:numPr>
        <w:spacing w:after="0"/>
        <w:contextualSpacing w:val="0"/>
      </w:pPr>
      <w:r>
        <w:t xml:space="preserve">For the web-application: </w:t>
      </w:r>
    </w:p>
    <w:p w14:paraId="656EDB2F" w14:textId="77777777" w:rsidR="00EE3DF5" w:rsidRDefault="00EE3DF5">
      <w:pPr>
        <w:pStyle w:val="BodyofResearch"/>
        <w:numPr>
          <w:ilvl w:val="0"/>
          <w:numId w:val="20"/>
        </w:numPr>
        <w:spacing w:after="0"/>
        <w:contextualSpacing w:val="0"/>
      </w:pPr>
      <w:r>
        <w:rPr>
          <w:b/>
          <w:bCs/>
        </w:rPr>
        <w:t>Login</w:t>
      </w:r>
      <w:r>
        <w:t xml:space="preserve"> - This module allows the users to access the web-based application by entering a username and password into the system to keep the system safe. It uses credentials of the owner, workers, and veterinarian accounts and only authenticated users are allowed access. The modules would be accessible only to authenticated users. </w:t>
      </w:r>
    </w:p>
    <w:p w14:paraId="68DB77E2" w14:textId="748F9ADB" w:rsidR="00EE3DF5" w:rsidRDefault="00EE3DF5">
      <w:pPr>
        <w:pStyle w:val="BodyofResearch"/>
        <w:numPr>
          <w:ilvl w:val="0"/>
          <w:numId w:val="20"/>
        </w:numPr>
        <w:spacing w:after="0"/>
        <w:contextualSpacing w:val="0"/>
      </w:pPr>
      <w:r>
        <w:rPr>
          <w:b/>
          <w:bCs/>
        </w:rPr>
        <w:t xml:space="preserve">Dashboard </w:t>
      </w:r>
      <w:r>
        <w:t>– This module provides the statistics of the hog farm such as the total number of pigs, the total number or boar, the total number of sow and inventory statistics like how many sacks of feeds, medicines, vitamins, and other farm supply left.</w:t>
      </w:r>
    </w:p>
    <w:p w14:paraId="4434B4A0" w14:textId="17E696F7" w:rsidR="00CA27C4" w:rsidRDefault="00CA27C4" w:rsidP="00CA27C4">
      <w:pPr>
        <w:pStyle w:val="BodyofResearch"/>
        <w:numPr>
          <w:ilvl w:val="0"/>
          <w:numId w:val="20"/>
        </w:numPr>
        <w:spacing w:after="0"/>
        <w:contextualSpacing w:val="0"/>
      </w:pPr>
      <w:r w:rsidRPr="0099083B">
        <w:rPr>
          <w:b/>
          <w:bCs/>
        </w:rPr>
        <w:t>User Management</w:t>
      </w:r>
      <w:r>
        <w:t xml:space="preserve"> – This module allows the administrator to modify and to create user accounts that the worker and veterinarian will be using. </w:t>
      </w:r>
    </w:p>
    <w:p w14:paraId="371C5B1A" w14:textId="35ADAF87" w:rsidR="00CA27C4" w:rsidRPr="00CA27C4" w:rsidRDefault="00CA27C4" w:rsidP="00CA27C4">
      <w:pPr>
        <w:pStyle w:val="BodyofResearch"/>
        <w:numPr>
          <w:ilvl w:val="0"/>
          <w:numId w:val="20"/>
        </w:numPr>
        <w:spacing w:after="0"/>
        <w:contextualSpacing w:val="0"/>
        <w:rPr>
          <w:color w:val="000000" w:themeColor="text1"/>
        </w:rPr>
      </w:pPr>
      <w:r w:rsidRPr="00F750C1">
        <w:rPr>
          <w:b/>
          <w:bCs/>
          <w:color w:val="000000" w:themeColor="text1"/>
        </w:rPr>
        <w:t>Pig Management</w:t>
      </w:r>
      <w:r w:rsidRPr="00F750C1">
        <w:rPr>
          <w:color w:val="000000" w:themeColor="text1"/>
        </w:rPr>
        <w:t xml:space="preserve"> – This module allows the owner, worker</w:t>
      </w:r>
      <w:r>
        <w:rPr>
          <w:color w:val="000000" w:themeColor="text1"/>
        </w:rPr>
        <w:t>s</w:t>
      </w:r>
      <w:r w:rsidRPr="00F750C1">
        <w:rPr>
          <w:color w:val="000000" w:themeColor="text1"/>
        </w:rPr>
        <w:t xml:space="preserve">, and veterinarian to manage pig information. This includes adding, modifying, and viewing pig </w:t>
      </w:r>
      <w:r w:rsidRPr="00F750C1">
        <w:rPr>
          <w:color w:val="000000" w:themeColor="text1"/>
        </w:rPr>
        <w:lastRenderedPageBreak/>
        <w:t xml:space="preserve">information. Other than that Pig </w:t>
      </w:r>
      <w:r>
        <w:rPr>
          <w:color w:val="000000" w:themeColor="text1"/>
        </w:rPr>
        <w:t>M</w:t>
      </w:r>
      <w:r w:rsidRPr="00F750C1">
        <w:rPr>
          <w:color w:val="000000" w:themeColor="text1"/>
        </w:rPr>
        <w:t xml:space="preserve">anagement </w:t>
      </w:r>
      <w:r>
        <w:rPr>
          <w:color w:val="000000" w:themeColor="text1"/>
        </w:rPr>
        <w:t>M</w:t>
      </w:r>
      <w:r w:rsidRPr="00F750C1">
        <w:rPr>
          <w:color w:val="000000" w:themeColor="text1"/>
        </w:rPr>
        <w:t xml:space="preserve">odule would be able to create a QR Code to be used as tag for pigs. Also pig management would include cage and </w:t>
      </w:r>
      <w:r w:rsidRPr="00F750C1">
        <w:rPr>
          <w:color w:val="000000" w:themeColor="text1"/>
          <w:lang w:val="en-US"/>
        </w:rPr>
        <w:t>batch management of the pigs.</w:t>
      </w:r>
    </w:p>
    <w:p w14:paraId="6333984C" w14:textId="19A55B25" w:rsidR="00CA27C4" w:rsidRPr="00CA27C4" w:rsidRDefault="00CA27C4" w:rsidP="00CA27C4">
      <w:pPr>
        <w:pStyle w:val="BodyofResearch"/>
        <w:numPr>
          <w:ilvl w:val="0"/>
          <w:numId w:val="20"/>
        </w:numPr>
        <w:spacing w:after="0"/>
        <w:contextualSpacing w:val="0"/>
      </w:pPr>
      <w:r>
        <w:rPr>
          <w:b/>
          <w:bCs/>
        </w:rPr>
        <w:t>Inventory Management</w:t>
      </w:r>
      <w:r>
        <w:t xml:space="preserve"> – This module will allow owner and workers to manage inventory of their hog farm supplies including vaccine, vitamins, </w:t>
      </w:r>
      <w:proofErr w:type="spellStart"/>
      <w:r>
        <w:t>dewormers</w:t>
      </w:r>
      <w:proofErr w:type="spellEnd"/>
      <w:r>
        <w:t xml:space="preserve">, feeds and other items that are used in hog farm. This module will use measurement that is used by the product (e.g., pcs, gram, or kilogram). Also, this module can add </w:t>
      </w:r>
      <w:r w:rsidRPr="00AF03ED">
        <w:rPr>
          <w:color w:val="000000" w:themeColor="text1"/>
        </w:rPr>
        <w:t xml:space="preserve">Purchase Request for the workers to create a list of requests for new items in the hog farm. </w:t>
      </w:r>
      <w:r w:rsidRPr="00AF03ED">
        <w:rPr>
          <w:color w:val="000000" w:themeColor="text1"/>
          <w:lang w:val="en-US"/>
        </w:rPr>
        <w:t>When the inventory stock hit the critical level</w:t>
      </w:r>
      <w:r>
        <w:rPr>
          <w:color w:val="000000" w:themeColor="text1"/>
          <w:lang w:val="en-US"/>
        </w:rPr>
        <w:t xml:space="preserve"> of 5 pieces of items</w:t>
      </w:r>
      <w:r w:rsidRPr="00AF03ED">
        <w:rPr>
          <w:color w:val="000000" w:themeColor="text1"/>
          <w:lang w:val="en-US"/>
        </w:rPr>
        <w:t xml:space="preserve"> it will send an SMS notification to the owner, reminding him about the remaining stock of the inventory. </w:t>
      </w:r>
    </w:p>
    <w:p w14:paraId="77A65B40" w14:textId="4C9EF367" w:rsidR="00CA27C4" w:rsidRPr="00CA27C4" w:rsidRDefault="00CA27C4" w:rsidP="00CA27C4">
      <w:pPr>
        <w:pStyle w:val="BodyofResearch"/>
        <w:numPr>
          <w:ilvl w:val="0"/>
          <w:numId w:val="20"/>
        </w:numPr>
        <w:spacing w:after="0"/>
        <w:contextualSpacing w:val="0"/>
      </w:pPr>
      <w:r>
        <w:rPr>
          <w:b/>
          <w:bCs/>
        </w:rPr>
        <w:t>Scheduling Management</w:t>
      </w:r>
      <w:r>
        <w:t xml:space="preserve"> - This module will allow the owner, workers, and veterinarian to create a schedule of operations of the pig. This module would be able to send SMS Notification 5 days before the prior operation to notify the owner about the incoming operation and would be able to prepare for the operation.</w:t>
      </w:r>
    </w:p>
    <w:p w14:paraId="2747FF42" w14:textId="30C18C2D" w:rsidR="002E58A6" w:rsidRPr="00F954F1" w:rsidRDefault="00EE3DF5" w:rsidP="00F954F1">
      <w:pPr>
        <w:pStyle w:val="BodyofResearch"/>
        <w:numPr>
          <w:ilvl w:val="0"/>
          <w:numId w:val="20"/>
        </w:numPr>
        <w:spacing w:after="0"/>
        <w:contextualSpacing w:val="0"/>
      </w:pPr>
      <w:r w:rsidRPr="004620CD">
        <w:rPr>
          <w:b/>
          <w:bCs/>
        </w:rPr>
        <w:t>Record Management</w:t>
      </w:r>
      <w:r w:rsidRPr="004620CD">
        <w:t xml:space="preserve"> - This module will allow the owner, workers, and veterinarian to record operations that are done in the pigs such us giving </w:t>
      </w:r>
      <w:r w:rsidR="00465524" w:rsidRPr="004620CD">
        <w:t xml:space="preserve">feeds, </w:t>
      </w:r>
      <w:r w:rsidRPr="004620CD">
        <w:t>vaccines, deworms,</w:t>
      </w:r>
      <w:r w:rsidR="00465524" w:rsidRPr="004620CD">
        <w:t xml:space="preserve"> and </w:t>
      </w:r>
      <w:r w:rsidRPr="004620CD">
        <w:t>medicines. Whenever the</w:t>
      </w:r>
      <w:r w:rsidR="002C20BB">
        <w:t xml:space="preserve"> operation is done it is </w:t>
      </w:r>
      <w:r w:rsidR="00C25BAF">
        <w:t xml:space="preserve">automatically </w:t>
      </w:r>
      <w:r w:rsidR="002C20BB">
        <w:t>deducted</w:t>
      </w:r>
      <w:r w:rsidRPr="004620CD">
        <w:t xml:space="preserve"> in Inventory Module.</w:t>
      </w:r>
    </w:p>
    <w:p w14:paraId="49DDF6AE" w14:textId="77777777" w:rsidR="00EE3DF5" w:rsidRDefault="00EE3DF5">
      <w:pPr>
        <w:pStyle w:val="BodyofResearch"/>
        <w:numPr>
          <w:ilvl w:val="0"/>
          <w:numId w:val="20"/>
        </w:numPr>
        <w:spacing w:after="0"/>
        <w:contextualSpacing w:val="0"/>
      </w:pPr>
      <w:r w:rsidRPr="00F750C1">
        <w:rPr>
          <w:b/>
          <w:bCs/>
          <w:lang w:val="en-US"/>
        </w:rPr>
        <w:t>Purchase Request</w:t>
      </w:r>
      <w:r>
        <w:rPr>
          <w:lang w:val="en-US"/>
        </w:rPr>
        <w:t xml:space="preserve"> – This module will allow the workers to request an item to the owner. The items will be automatically listed when it reaches the critical level, and the user can request the listed items and also purchase request would send SMS notification to the owner for him to be aware and has no reason to forget about the items in the farm.</w:t>
      </w:r>
    </w:p>
    <w:p w14:paraId="25F4B287" w14:textId="77777777" w:rsidR="00EE3DF5" w:rsidRDefault="00EE3DF5">
      <w:pPr>
        <w:pStyle w:val="BodyofResearch"/>
        <w:numPr>
          <w:ilvl w:val="0"/>
          <w:numId w:val="20"/>
        </w:numPr>
        <w:spacing w:after="0"/>
        <w:contextualSpacing w:val="0"/>
      </w:pPr>
      <w:r w:rsidRPr="00556A7C">
        <w:rPr>
          <w:b/>
          <w:bCs/>
        </w:rPr>
        <w:t xml:space="preserve">Reports </w:t>
      </w:r>
      <w:r>
        <w:t>– A module that will generate the following reports and can be printed:</w:t>
      </w:r>
    </w:p>
    <w:p w14:paraId="3771ADE0" w14:textId="77777777" w:rsidR="00EE3DF5" w:rsidRDefault="00EE3DF5">
      <w:pPr>
        <w:pStyle w:val="BodyofResearch"/>
        <w:numPr>
          <w:ilvl w:val="0"/>
          <w:numId w:val="19"/>
        </w:numPr>
        <w:spacing w:after="0"/>
        <w:contextualSpacing w:val="0"/>
      </w:pPr>
      <w:r w:rsidRPr="00556A7C">
        <w:rPr>
          <w:b/>
          <w:bCs/>
        </w:rPr>
        <w:t>Inventory Report</w:t>
      </w:r>
      <w:r>
        <w:t xml:space="preserve"> - This module allows the administrator to print inventory reports on a daily, monthly, and yearly basis.</w:t>
      </w:r>
    </w:p>
    <w:p w14:paraId="1F283322" w14:textId="77777777" w:rsidR="00EE3DF5" w:rsidRDefault="00EE3DF5">
      <w:pPr>
        <w:pStyle w:val="BodyofResearch"/>
        <w:numPr>
          <w:ilvl w:val="0"/>
          <w:numId w:val="19"/>
        </w:numPr>
        <w:spacing w:after="0"/>
        <w:contextualSpacing w:val="0"/>
      </w:pPr>
      <w:r w:rsidRPr="00556A7C">
        <w:rPr>
          <w:b/>
          <w:bCs/>
        </w:rPr>
        <w:t xml:space="preserve">Deworming Report </w:t>
      </w:r>
      <w:r>
        <w:t>- This module allows the administrator to print deworming operation report by date.</w:t>
      </w:r>
    </w:p>
    <w:p w14:paraId="643E6123" w14:textId="77777777" w:rsidR="00EE3DF5" w:rsidRDefault="00EE3DF5">
      <w:pPr>
        <w:pStyle w:val="BodyofResearch"/>
        <w:numPr>
          <w:ilvl w:val="0"/>
          <w:numId w:val="19"/>
        </w:numPr>
        <w:spacing w:after="0"/>
        <w:contextualSpacing w:val="0"/>
      </w:pPr>
      <w:r w:rsidRPr="00556A7C">
        <w:rPr>
          <w:b/>
          <w:bCs/>
        </w:rPr>
        <w:t>Feeding Report</w:t>
      </w:r>
      <w:r>
        <w:t xml:space="preserve"> – This module allows the administrator to print feeding </w:t>
      </w:r>
      <w:r>
        <w:lastRenderedPageBreak/>
        <w:t>operation report by date.</w:t>
      </w:r>
    </w:p>
    <w:p w14:paraId="482167FC" w14:textId="77777777" w:rsidR="00EE3DF5" w:rsidRDefault="00EE3DF5">
      <w:pPr>
        <w:pStyle w:val="BodyofResearch"/>
        <w:numPr>
          <w:ilvl w:val="0"/>
          <w:numId w:val="19"/>
        </w:numPr>
        <w:spacing w:after="0"/>
        <w:contextualSpacing w:val="0"/>
      </w:pPr>
      <w:r w:rsidRPr="00556A7C">
        <w:rPr>
          <w:b/>
          <w:bCs/>
        </w:rPr>
        <w:t>Vaccination Report</w:t>
      </w:r>
      <w:r>
        <w:t xml:space="preserve"> - This module allows the administrator to print vaccination operation report by date.</w:t>
      </w:r>
    </w:p>
    <w:p w14:paraId="449F1A72" w14:textId="77777777" w:rsidR="00EE3DF5" w:rsidRDefault="00EE3DF5">
      <w:pPr>
        <w:pStyle w:val="BodyofResearch"/>
        <w:numPr>
          <w:ilvl w:val="0"/>
          <w:numId w:val="19"/>
        </w:numPr>
        <w:spacing w:after="0"/>
        <w:contextualSpacing w:val="0"/>
      </w:pPr>
      <w:r w:rsidRPr="00556A7C">
        <w:rPr>
          <w:b/>
          <w:bCs/>
        </w:rPr>
        <w:t xml:space="preserve">Expenses Report </w:t>
      </w:r>
      <w:r>
        <w:t>- This module allows the administrator to print expenses based on added items in the inventory.</w:t>
      </w:r>
    </w:p>
    <w:p w14:paraId="22C71F60" w14:textId="3FDA4978" w:rsidR="00EE3DF5" w:rsidRDefault="00EE3DF5" w:rsidP="00EE3DF5">
      <w:pPr>
        <w:pStyle w:val="BodyofResearch"/>
        <w:numPr>
          <w:ilvl w:val="0"/>
          <w:numId w:val="20"/>
        </w:numPr>
        <w:spacing w:after="0"/>
        <w:contextualSpacing w:val="0"/>
      </w:pPr>
      <w:r>
        <w:rPr>
          <w:b/>
          <w:bCs/>
        </w:rPr>
        <w:t>Back-up and restore</w:t>
      </w:r>
      <w:r>
        <w:t xml:space="preserve"> – This module </w:t>
      </w:r>
      <w:proofErr w:type="gramStart"/>
      <w:r w:rsidR="00F07D0A">
        <w:t>allows</w:t>
      </w:r>
      <w:proofErr w:type="gramEnd"/>
      <w:r>
        <w:t xml:space="preserve"> the </w:t>
      </w:r>
      <w:r w:rsidR="00992091">
        <w:t>owner</w:t>
      </w:r>
      <w:r>
        <w:t xml:space="preserve"> to manage the data stored in the database. It allows the </w:t>
      </w:r>
      <w:r w:rsidR="00992091">
        <w:t>owner</w:t>
      </w:r>
      <w:r w:rsidR="00DD3BA0">
        <w:t xml:space="preserve"> </w:t>
      </w:r>
      <w:r>
        <w:t>to produce backup copies of data and restore them to recover data if there is a primary data failure.</w:t>
      </w:r>
    </w:p>
    <w:p w14:paraId="417837A0" w14:textId="77777777" w:rsidR="00EE3DF5" w:rsidRDefault="00EE3DF5">
      <w:pPr>
        <w:pStyle w:val="BodyofResearch"/>
        <w:numPr>
          <w:ilvl w:val="0"/>
          <w:numId w:val="18"/>
        </w:numPr>
        <w:spacing w:after="0"/>
        <w:contextualSpacing w:val="0"/>
      </w:pPr>
      <w:r>
        <w:t xml:space="preserve">For the mobile application it contains the following modules: </w:t>
      </w:r>
    </w:p>
    <w:p w14:paraId="3BFAD735" w14:textId="77777777" w:rsidR="00EE3DF5" w:rsidRDefault="00EE3DF5">
      <w:pPr>
        <w:pStyle w:val="BodyofResearch"/>
        <w:numPr>
          <w:ilvl w:val="0"/>
          <w:numId w:val="21"/>
        </w:numPr>
        <w:spacing w:after="0"/>
        <w:contextualSpacing w:val="0"/>
      </w:pPr>
      <w:r>
        <w:rPr>
          <w:b/>
          <w:bCs/>
        </w:rPr>
        <w:t xml:space="preserve">Login </w:t>
      </w:r>
      <w:r>
        <w:t>– This module authenticates the user and makes sure authorized person uses the android application such as the worker, owner, or veterinarian.</w:t>
      </w:r>
    </w:p>
    <w:p w14:paraId="211EDD2E" w14:textId="77777777" w:rsidR="00EE3DF5" w:rsidRDefault="00EE3DF5">
      <w:pPr>
        <w:pStyle w:val="BodyofResearch"/>
        <w:numPr>
          <w:ilvl w:val="0"/>
          <w:numId w:val="21"/>
        </w:numPr>
        <w:spacing w:after="0"/>
        <w:contextualSpacing w:val="0"/>
      </w:pPr>
      <w:r>
        <w:rPr>
          <w:b/>
          <w:bCs/>
        </w:rPr>
        <w:t>Dashboard</w:t>
      </w:r>
      <w:r>
        <w:t xml:space="preserve"> – Dashboard module will display hog farm statistics in the table. </w:t>
      </w:r>
    </w:p>
    <w:p w14:paraId="311D4928" w14:textId="1AA1164F" w:rsidR="00EE3DF5" w:rsidRDefault="00EE3DF5" w:rsidP="00EE3DF5">
      <w:pPr>
        <w:pStyle w:val="BodyofResearch"/>
        <w:numPr>
          <w:ilvl w:val="0"/>
          <w:numId w:val="21"/>
        </w:numPr>
        <w:spacing w:after="0"/>
        <w:contextualSpacing w:val="0"/>
      </w:pPr>
      <w:r>
        <w:rPr>
          <w:b/>
          <w:bCs/>
        </w:rPr>
        <w:t>QR Scan</w:t>
      </w:r>
      <w:r>
        <w:t xml:space="preserve"> – This module should be able to scan QR Code tag of pig, Thus, retrieving information base on the scanned tag and display it in android app.</w:t>
      </w:r>
    </w:p>
    <w:p w14:paraId="30E19BBC" w14:textId="77777777" w:rsidR="00F07D0A" w:rsidRDefault="00F07D0A" w:rsidP="00F07D0A">
      <w:pPr>
        <w:pStyle w:val="BodyofResearch"/>
        <w:spacing w:after="0"/>
        <w:ind w:left="1080"/>
        <w:contextualSpacing w:val="0"/>
      </w:pPr>
    </w:p>
    <w:p w14:paraId="13A59CE6" w14:textId="6230FC00" w:rsidR="00EE3DF5" w:rsidRDefault="00EE3DF5" w:rsidP="00EE3DF5">
      <w:pPr>
        <w:pStyle w:val="BodyofResearch"/>
        <w:sectPr w:rsidR="00EE3DF5" w:rsidSect="001F5EA3">
          <w:footerReference w:type="default" r:id="rId13"/>
          <w:pgSz w:w="12240" w:h="15840" w:code="1"/>
          <w:pgMar w:top="1440" w:right="1440" w:bottom="1440" w:left="2160" w:header="720" w:footer="288" w:gutter="0"/>
          <w:pgNumType w:start="1"/>
          <w:cols w:space="720"/>
          <w:docGrid w:linePitch="360"/>
        </w:sectPr>
      </w:pPr>
      <w:r>
        <w:t>The following are the limitations of the study: First, the proposed system will not include budgeting as the owner does not budget their stocks and when the worker requests the item, they only list the item and do not include the budget for it. Secondly, the proposed system will have expenses but will only be used for reporting the expenses of the inventory.</w:t>
      </w:r>
    </w:p>
    <w:p w14:paraId="5380EF3B" w14:textId="119B39A0" w:rsidR="00AA6AB7" w:rsidRDefault="00D11178" w:rsidP="00CE20D1">
      <w:pPr>
        <w:pStyle w:val="Heading1"/>
      </w:pPr>
      <w:r>
        <w:lastRenderedPageBreak/>
        <w:t>review of related literature/systems</w:t>
      </w:r>
    </w:p>
    <w:p w14:paraId="140BE46D" w14:textId="77777777" w:rsidR="00EE3DF5" w:rsidRDefault="00EE3DF5" w:rsidP="00EE3DF5">
      <w:pPr>
        <w:spacing w:line="360" w:lineRule="auto"/>
        <w:jc w:val="both"/>
        <w:rPr>
          <w:b w:val="0"/>
          <w:bCs/>
          <w:lang w:eastAsia="en-PH"/>
        </w:rPr>
      </w:pPr>
      <w:r>
        <w:rPr>
          <w:b w:val="0"/>
          <w:bCs/>
          <w:lang w:eastAsia="en-PH"/>
        </w:rPr>
        <w:t>This section presents relevant literature related to the study of the Web-based Piggery Management System and the use of Mobile Application for QR code scanning. This part explores the accounts of works that have been published by scholars and researchers, electronically which tackles payroll management, timekeeping, and web-based application that will establish the known facets of the study.</w:t>
      </w:r>
    </w:p>
    <w:p w14:paraId="6C65AF88" w14:textId="77777777" w:rsidR="00EE3DF5" w:rsidRPr="00EE3DF5" w:rsidRDefault="00EE3DF5" w:rsidP="00EE3DF5">
      <w:pPr>
        <w:jc w:val="left"/>
        <w:rPr>
          <w:lang w:eastAsia="en-PH"/>
        </w:rPr>
      </w:pPr>
    </w:p>
    <w:p w14:paraId="146695CF" w14:textId="77777777" w:rsidR="006023F6" w:rsidRDefault="006023F6" w:rsidP="00916614">
      <w:pPr>
        <w:pStyle w:val="Heading2"/>
      </w:pPr>
      <w:r>
        <w:t xml:space="preserve">Review of </w:t>
      </w:r>
      <w:r w:rsidR="00D11178">
        <w:t>Related Literature</w:t>
      </w:r>
    </w:p>
    <w:p w14:paraId="7D33BDED" w14:textId="77777777" w:rsidR="00EE3DF5" w:rsidRDefault="00EE3DF5" w:rsidP="00EE3DF5">
      <w:pPr>
        <w:ind w:firstLine="720"/>
        <w:jc w:val="left"/>
      </w:pPr>
      <w:r>
        <w:t>Pig Breed Information System</w:t>
      </w:r>
    </w:p>
    <w:p w14:paraId="450A18EB" w14:textId="77777777" w:rsidR="00EE3DF5" w:rsidRDefault="00EE3DF5" w:rsidP="00EE3DF5">
      <w:pPr>
        <w:ind w:firstLine="720"/>
        <w:jc w:val="left"/>
      </w:pPr>
    </w:p>
    <w:p w14:paraId="2F6AD7E6" w14:textId="213E2E82" w:rsidR="00EE3DF5" w:rsidRDefault="00EE3DF5" w:rsidP="00EE3DF5">
      <w:pPr>
        <w:spacing w:line="360" w:lineRule="auto"/>
        <w:ind w:left="720"/>
        <w:jc w:val="both"/>
        <w:rPr>
          <w:rFonts w:cs="Times New Roman"/>
          <w:b w:val="0"/>
        </w:rPr>
      </w:pPr>
      <w:r>
        <w:rPr>
          <w:b w:val="0"/>
          <w:bCs/>
        </w:rPr>
        <w:t xml:space="preserve">Pig Breed Information System is a system that will collect information and monitor the appearance and performance of pigs. This system will be used to help the hog farm owner to manage their business by monitoring the situation of the pigs, easy to gather data, and easy to view the overview of the operations on the farm. This system was developed to solve the problems in monitoring the health of the pigs, to have an uncomplicated situation in recording of the pigs, and to make the work of the workers convenient. For the workers to make the recording easy and to have a fast transaction during the operation in the farm </w:t>
      </w:r>
      <w:r>
        <w:rPr>
          <w:rFonts w:cs="Times New Roman"/>
          <w:b w:val="0"/>
        </w:rPr>
        <w:t>(</w:t>
      </w:r>
      <w:proofErr w:type="spellStart"/>
      <w:r>
        <w:rPr>
          <w:b w:val="0"/>
        </w:rPr>
        <w:t>Reginio</w:t>
      </w:r>
      <w:proofErr w:type="spellEnd"/>
      <w:r>
        <w:rPr>
          <w:b w:val="0"/>
        </w:rPr>
        <w:t>, R. &amp; Robles, J.</w:t>
      </w:r>
      <w:r>
        <w:rPr>
          <w:rFonts w:cs="Times New Roman"/>
          <w:b w:val="0"/>
        </w:rPr>
        <w:t>, 2021).</w:t>
      </w:r>
    </w:p>
    <w:p w14:paraId="6784024E" w14:textId="4E59624C" w:rsidR="00EE3DF5" w:rsidRDefault="00EE3DF5" w:rsidP="00EE3DF5">
      <w:pPr>
        <w:spacing w:line="360" w:lineRule="auto"/>
        <w:ind w:left="720"/>
        <w:jc w:val="both"/>
        <w:rPr>
          <w:rFonts w:cs="Times New Roman"/>
          <w:b w:val="0"/>
        </w:rPr>
      </w:pPr>
    </w:p>
    <w:p w14:paraId="161BA9FE" w14:textId="61AC1212" w:rsidR="00EE3DF5" w:rsidRDefault="00EE3DF5" w:rsidP="00EE3DF5">
      <w:pPr>
        <w:spacing w:line="360" w:lineRule="auto"/>
        <w:ind w:left="720"/>
        <w:jc w:val="both"/>
        <w:rPr>
          <w:b w:val="0"/>
          <w:color w:val="FF0000"/>
        </w:rPr>
      </w:pPr>
      <w:r>
        <w:rPr>
          <w:b w:val="0"/>
          <w:bCs/>
          <w:color w:val="000000"/>
        </w:rPr>
        <w:t xml:space="preserve">On hog farm, the pig breed information works by having a database that can manage and keep track the performance and appearance of the pigs. This database enables the workers to store breed information such as recording pig situation and their health, manage, archive, and analyze the data. Workers, Owner, and Veterinarian can use mobile applications in tracking, collecting, and managing the information about the pigs for them to monitor the pigs easy </w:t>
      </w:r>
      <w:r>
        <w:rPr>
          <w:rFonts w:cs="Times New Roman"/>
          <w:b w:val="0"/>
        </w:rPr>
        <w:t xml:space="preserve">(Jung, S., Lee, T., </w:t>
      </w:r>
      <w:proofErr w:type="spellStart"/>
      <w:r>
        <w:rPr>
          <w:rFonts w:cs="Times New Roman"/>
          <w:b w:val="0"/>
        </w:rPr>
        <w:t>Gasic</w:t>
      </w:r>
      <w:proofErr w:type="spellEnd"/>
      <w:r>
        <w:rPr>
          <w:rFonts w:cs="Times New Roman"/>
          <w:b w:val="0"/>
        </w:rPr>
        <w:t xml:space="preserve">, K., Campbell, T., Yu, J., </w:t>
      </w:r>
      <w:proofErr w:type="spellStart"/>
      <w:r>
        <w:rPr>
          <w:rFonts w:cs="Times New Roman"/>
          <w:b w:val="0"/>
        </w:rPr>
        <w:t>Humann</w:t>
      </w:r>
      <w:proofErr w:type="spellEnd"/>
      <w:r>
        <w:rPr>
          <w:rFonts w:cs="Times New Roman"/>
          <w:b w:val="0"/>
        </w:rPr>
        <w:t>, J., Ru, S., Garza, D., Hough, H., &amp; Main, D., 2021).</w:t>
      </w:r>
    </w:p>
    <w:p w14:paraId="561CD008" w14:textId="1893B381" w:rsidR="00EE3DF5" w:rsidRDefault="00EE3DF5" w:rsidP="00EE3DF5">
      <w:pPr>
        <w:spacing w:line="360" w:lineRule="auto"/>
        <w:ind w:left="720"/>
        <w:jc w:val="both"/>
        <w:rPr>
          <w:b w:val="0"/>
        </w:rPr>
      </w:pPr>
    </w:p>
    <w:p w14:paraId="755A1089" w14:textId="4A6361CF" w:rsidR="00EE3DF5" w:rsidRDefault="00EE3DF5" w:rsidP="00EE3DF5">
      <w:pPr>
        <w:spacing w:line="360" w:lineRule="auto"/>
        <w:ind w:left="720"/>
        <w:jc w:val="both"/>
        <w:rPr>
          <w:b w:val="0"/>
          <w:bCs/>
        </w:rPr>
      </w:pPr>
      <w:r>
        <w:rPr>
          <w:b w:val="0"/>
          <w:bCs/>
          <w:color w:val="000000"/>
        </w:rPr>
        <w:t xml:space="preserve">Breeding is the genetic principle in agriculture because it helps farmers to improve the desirable quality of a pig. it is very essential when it comes to the animal production and for small and starting up a pig farm business because it plays an </w:t>
      </w:r>
      <w:r>
        <w:rPr>
          <w:b w:val="0"/>
          <w:bCs/>
          <w:color w:val="000000"/>
        </w:rPr>
        <w:lastRenderedPageBreak/>
        <w:t xml:space="preserve">important role in the daily lives of the farmers which it helps to improve the capability of an animal to have a trait that increase the population and productions of an animals and can create a benefit to those farmers that has a business, to the customers, and especially in our surroundings. Therefore, having genetics helps improve the breeding of animals, it can produce a product and with a high standard when it comes to the pig’s meat </w:t>
      </w:r>
      <w:r>
        <w:rPr>
          <w:b w:val="0"/>
          <w:bCs/>
        </w:rPr>
        <w:t>(Hady, A. &amp; Lammers, P., 2015).</w:t>
      </w:r>
    </w:p>
    <w:p w14:paraId="2FFE0624" w14:textId="3F3E6A98" w:rsidR="00EE3DF5" w:rsidRDefault="00EE3DF5" w:rsidP="00EE3DF5">
      <w:pPr>
        <w:spacing w:line="360" w:lineRule="auto"/>
        <w:ind w:left="720"/>
        <w:jc w:val="both"/>
        <w:rPr>
          <w:b w:val="0"/>
          <w:bCs/>
        </w:rPr>
      </w:pPr>
    </w:p>
    <w:p w14:paraId="588C290D" w14:textId="1E3AA1F1" w:rsidR="00EE3DF5" w:rsidRDefault="00EE3DF5" w:rsidP="00EE3DF5">
      <w:pPr>
        <w:spacing w:line="360" w:lineRule="auto"/>
        <w:ind w:left="720"/>
        <w:jc w:val="both"/>
        <w:rPr>
          <w:b w:val="0"/>
          <w:bCs/>
        </w:rPr>
      </w:pPr>
      <w:r>
        <w:rPr>
          <w:b w:val="0"/>
          <w:bCs/>
          <w:color w:val="000000"/>
        </w:rPr>
        <w:t xml:space="preserve">There are methods that the farm need in processing which is the pen mating where the boar run with females, hand mating where supervised natural mating, and AI. Pen mating is commonly found in smaller operation which the best pen when it comes in breeding, next the hand mating which the female or sow is usually mated two to three times during estrus, and lastly, the third method which is the AI, it detects the heating process of the pigs which it executes twice or once per day and some AI need to be modified based on a particular farm’s availability of labor, building design, or herd genetics </w:t>
      </w:r>
      <w:r>
        <w:rPr>
          <w:b w:val="0"/>
          <w:bCs/>
        </w:rPr>
        <w:t>(Knox, R., 2021).</w:t>
      </w:r>
    </w:p>
    <w:p w14:paraId="1272518A" w14:textId="46AEC7B7" w:rsidR="00EE3DF5" w:rsidRDefault="00EE3DF5" w:rsidP="00EE3DF5">
      <w:pPr>
        <w:spacing w:line="360" w:lineRule="auto"/>
        <w:ind w:left="720"/>
        <w:jc w:val="both"/>
        <w:rPr>
          <w:b w:val="0"/>
          <w:bCs/>
        </w:rPr>
      </w:pPr>
    </w:p>
    <w:p w14:paraId="09DE5A1D" w14:textId="5E8B06D3" w:rsidR="00EE3DF5" w:rsidRDefault="00EE3DF5" w:rsidP="00EE3DF5">
      <w:pPr>
        <w:pStyle w:val="Heading3"/>
        <w:ind w:firstLine="720"/>
      </w:pPr>
      <w:r w:rsidRPr="00EE3DF5">
        <w:t>Theoretical Considerations</w:t>
      </w:r>
    </w:p>
    <w:p w14:paraId="01408B05" w14:textId="65B6424D" w:rsidR="00EE3DF5" w:rsidRDefault="00EE3DF5" w:rsidP="00EE3DF5">
      <w:pPr>
        <w:pStyle w:val="BodyText"/>
        <w:spacing w:before="5"/>
        <w:ind w:left="481" w:firstLine="239"/>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Database/Normalization </w:t>
      </w:r>
    </w:p>
    <w:p w14:paraId="2421FA76" w14:textId="77777777" w:rsidR="00EE3DF5" w:rsidRDefault="00EE3DF5" w:rsidP="00EE3DF5">
      <w:pPr>
        <w:pStyle w:val="BodyText"/>
        <w:spacing w:before="5"/>
        <w:ind w:left="481" w:firstLine="239"/>
        <w:rPr>
          <w:rFonts w:ascii="Times New Roman" w:hAnsi="Times New Roman" w:cs="SimSun"/>
          <w:b/>
          <w:color w:val="000000"/>
          <w:sz w:val="24"/>
          <w:lang w:val="en-PH" w:bidi="ar-SA"/>
        </w:rPr>
      </w:pPr>
    </w:p>
    <w:p w14:paraId="1691AE36" w14:textId="64AE13C5" w:rsidR="00EE3DF5" w:rsidRDefault="00EE3DF5" w:rsidP="00EE3DF5">
      <w:pPr>
        <w:spacing w:line="360" w:lineRule="auto"/>
        <w:ind w:left="720"/>
        <w:jc w:val="both"/>
        <w:rPr>
          <w:rFonts w:cs="SimSun"/>
          <w:b w:val="0"/>
          <w:color w:val="000000"/>
        </w:rPr>
      </w:pPr>
      <w:r w:rsidRPr="00EE3DF5">
        <w:rPr>
          <w:rFonts w:cs="SimSun"/>
          <w:b w:val="0"/>
          <w:color w:val="000000"/>
        </w:rPr>
        <w:t xml:space="preserve">Database normalization is done to reduce redundancy where it affects performance when retrieving or updating information in database. Normalization uses 3 phases where table is processed into normal form and any higher normal form cannot be processed without being processed from previous normal form (Hillyer, M., 2015). To achieve normalization, first put it in 1NF or first normal form. Next, identify the field in database where it has 2 information. To fix this it needs to separate this information into 2 rows where the piece of information will have their own respective rows. After that proceed to the second normal form or 2NF. 2NF eliminate the repeating data in column. Thus, reducing the amount of time the server request to find data with the repeating information in one column. To achieve this, identify a table first with repeating information in column. Next, create another table and add join in the repeating data into one single row then add identified like </w:t>
      </w:r>
      <w:r w:rsidRPr="00EE3DF5">
        <w:rPr>
          <w:rFonts w:cs="SimSun"/>
          <w:b w:val="0"/>
          <w:color w:val="000000"/>
        </w:rPr>
        <w:lastRenderedPageBreak/>
        <w:t xml:space="preserve">ID in the row to identify the information when inserting to another table for reference. In the previous table add column that can describe the table with ID (ex. </w:t>
      </w:r>
      <w:proofErr w:type="spellStart"/>
      <w:r w:rsidRPr="00EE3DF5">
        <w:rPr>
          <w:rFonts w:cs="SimSun"/>
          <w:b w:val="0"/>
          <w:color w:val="000000"/>
        </w:rPr>
        <w:t>StudentID</w:t>
      </w:r>
      <w:proofErr w:type="spellEnd"/>
      <w:r w:rsidRPr="00EE3DF5">
        <w:rPr>
          <w:rFonts w:cs="SimSun"/>
          <w:b w:val="0"/>
          <w:color w:val="000000"/>
        </w:rPr>
        <w:t xml:space="preserve">). In third normal form or 3NF the column is separated into multiple table that groups the information base on its relativity (ex. </w:t>
      </w:r>
      <w:proofErr w:type="spellStart"/>
      <w:r w:rsidRPr="00EE3DF5">
        <w:rPr>
          <w:rFonts w:cs="SimSun"/>
          <w:b w:val="0"/>
          <w:color w:val="000000"/>
        </w:rPr>
        <w:t>StudentID</w:t>
      </w:r>
      <w:proofErr w:type="spellEnd"/>
      <w:r w:rsidRPr="00EE3DF5">
        <w:rPr>
          <w:rFonts w:cs="SimSun"/>
          <w:b w:val="0"/>
          <w:color w:val="000000"/>
        </w:rPr>
        <w:t xml:space="preserve">, </w:t>
      </w:r>
      <w:proofErr w:type="spellStart"/>
      <w:r w:rsidRPr="00EE3DF5">
        <w:rPr>
          <w:rFonts w:cs="SimSun"/>
          <w:b w:val="0"/>
          <w:color w:val="000000"/>
        </w:rPr>
        <w:t>StudentFirstName</w:t>
      </w:r>
      <w:proofErr w:type="spellEnd"/>
      <w:r w:rsidRPr="00EE3DF5">
        <w:rPr>
          <w:rFonts w:cs="SimSun"/>
          <w:b w:val="0"/>
          <w:color w:val="000000"/>
        </w:rPr>
        <w:t xml:space="preserve">, </w:t>
      </w:r>
      <w:proofErr w:type="spellStart"/>
      <w:r w:rsidRPr="00EE3DF5">
        <w:rPr>
          <w:rFonts w:cs="SimSun"/>
          <w:b w:val="0"/>
          <w:color w:val="000000"/>
        </w:rPr>
        <w:t>StudentLastName</w:t>
      </w:r>
      <w:proofErr w:type="spellEnd"/>
      <w:r w:rsidRPr="00EE3DF5">
        <w:rPr>
          <w:rFonts w:cs="SimSun"/>
          <w:b w:val="0"/>
          <w:color w:val="000000"/>
        </w:rPr>
        <w:t xml:space="preserve">) and using a foreign key to access this information. Foreign keys are used as reference in another table which the main table (ex. </w:t>
      </w:r>
      <w:proofErr w:type="spellStart"/>
      <w:r w:rsidRPr="00EE3DF5">
        <w:rPr>
          <w:rFonts w:cs="SimSun"/>
          <w:b w:val="0"/>
          <w:color w:val="000000"/>
        </w:rPr>
        <w:t>StudentDetail</w:t>
      </w:r>
      <w:proofErr w:type="spellEnd"/>
      <w:r w:rsidRPr="00EE3DF5">
        <w:rPr>
          <w:rFonts w:cs="SimSun"/>
          <w:b w:val="0"/>
          <w:color w:val="000000"/>
        </w:rPr>
        <w:t>) will contain an identification which has attribute of primary key and can be used in another table to be the reference key.</w:t>
      </w:r>
    </w:p>
    <w:p w14:paraId="05396654" w14:textId="06175E5D" w:rsidR="00EE3DF5" w:rsidRDefault="00EE3DF5" w:rsidP="00EE3DF5">
      <w:pPr>
        <w:spacing w:line="360" w:lineRule="auto"/>
        <w:ind w:left="720"/>
        <w:jc w:val="both"/>
        <w:rPr>
          <w:rFonts w:cs="SimSun"/>
          <w:b w:val="0"/>
          <w:color w:val="000000"/>
        </w:rPr>
      </w:pPr>
    </w:p>
    <w:p w14:paraId="3872CD4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Cloud Computing </w:t>
      </w:r>
    </w:p>
    <w:p w14:paraId="273911A7"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536701BE" w14:textId="698AEF44" w:rsidR="00EE3DF5" w:rsidRDefault="00EE3DF5" w:rsidP="00EE3DF5">
      <w:pPr>
        <w:pStyle w:val="BodyText"/>
        <w:spacing w:before="5" w:line="360" w:lineRule="auto"/>
        <w:ind w:left="720" w:firstLine="0"/>
        <w:contextualSpacing/>
        <w:jc w:val="both"/>
        <w:rPr>
          <w:rFonts w:ascii="Times New Roman" w:eastAsiaTheme="minorHAnsi" w:hAnsi="Times New Roman" w:cstheme="minorBidi"/>
          <w:bCs/>
          <w:color w:val="000000" w:themeColor="text1"/>
          <w:sz w:val="24"/>
          <w:lang w:val="en-PH" w:bidi="ar-SA"/>
        </w:rPr>
      </w:pPr>
      <w:r>
        <w:rPr>
          <w:rFonts w:ascii="Times New Roman" w:eastAsiaTheme="minorHAnsi" w:hAnsi="Times New Roman" w:cstheme="minorBidi"/>
          <w:bCs/>
          <w:color w:val="000000" w:themeColor="text1"/>
          <w:sz w:val="24"/>
          <w:lang w:val="en-PH" w:bidi="ar-SA"/>
        </w:rPr>
        <w:t>Cloud computing works as a decentralized storage of information where you can share this information through a network. It is also a network-based computing where the client can access it across the globe. There are two sections in how cloud computing works. First is the front end. It is where the user communicates with the server or computer. The front end also allows the user to access the data stored in cloud computing. Each cloud computing provider has a different layout for the front end of cloud computing. Secondly, we have the back end. It consists of programs that are being used to run cloud computing. This includes the operating system. Cloud computing also solve the problem on storge limitation wherein it is an unlimited online storage which can be used to store information for free (Dar, A. &amp; Ravindran, D., 2018). Also, a network plays a big role in cloud computing as it carries data from one data center to a user's computer. Without a network, cloud computing will not work.</w:t>
      </w:r>
    </w:p>
    <w:p w14:paraId="498BD1F4" w14:textId="1F1B4AF7" w:rsidR="00EE3DF5" w:rsidRDefault="00EE3DF5" w:rsidP="00EE3DF5">
      <w:pPr>
        <w:spacing w:line="360" w:lineRule="auto"/>
        <w:ind w:left="720"/>
        <w:jc w:val="both"/>
        <w:rPr>
          <w:b w:val="0"/>
        </w:rPr>
      </w:pPr>
    </w:p>
    <w:p w14:paraId="7D5F715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QR Code </w:t>
      </w:r>
    </w:p>
    <w:p w14:paraId="518B3499"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7517984E" w14:textId="1209ECD5" w:rsidR="00EE3DF5" w:rsidRPr="00EE3DF5" w:rsidRDefault="00EE3DF5" w:rsidP="00EE3DF5">
      <w:pPr>
        <w:spacing w:line="360" w:lineRule="auto"/>
        <w:ind w:left="720"/>
        <w:jc w:val="both"/>
        <w:rPr>
          <w:b w:val="0"/>
        </w:rPr>
      </w:pPr>
      <w:r w:rsidRPr="00EE3DF5">
        <w:rPr>
          <w:b w:val="0"/>
          <w:color w:val="000000" w:themeColor="text1"/>
          <w:szCs w:val="24"/>
        </w:rPr>
        <w:t xml:space="preserve">A QR Code also known as a Quick Response Code is a graphic that can store information using black and white squares, it can also display information once it is scanned. The idea behind the QR code is to create an image that can be scanned using any device that has a QR Code reader or scanner to retrieve information stored within it. This is typically used to store long-character URLs, images, or </w:t>
      </w:r>
      <w:r w:rsidRPr="00EE3DF5">
        <w:rPr>
          <w:b w:val="0"/>
          <w:color w:val="000000" w:themeColor="text1"/>
          <w:szCs w:val="24"/>
        </w:rPr>
        <w:lastRenderedPageBreak/>
        <w:t xml:space="preserve">video links. A QR code enables you to scan and copy the data it stores. </w:t>
      </w:r>
      <w:r w:rsidRPr="00EE3DF5">
        <w:rPr>
          <w:rFonts w:cs="Times New Roman"/>
          <w:b w:val="0"/>
          <w:color w:val="000000" w:themeColor="text1"/>
          <w:szCs w:val="24"/>
        </w:rPr>
        <w:t xml:space="preserve">Other than that, it also </w:t>
      </w:r>
      <w:r w:rsidRPr="00EE3DF5">
        <w:rPr>
          <w:rFonts w:cs="Times New Roman"/>
          <w:b w:val="0"/>
          <w:color w:val="333333"/>
          <w:szCs w:val="24"/>
          <w:shd w:val="clear" w:color="auto" w:fill="FFFFFF"/>
        </w:rPr>
        <w:t>uses for business they put QR code in their product that allows the customer to directly scan the product to see the information and price of the product, which is beneficial to the customer, and it can save a lot of time. QR code has many uses it only depend on how you apply it</w:t>
      </w:r>
      <w:r w:rsidRPr="00EE3DF5">
        <w:rPr>
          <w:rFonts w:cs="Times New Roman"/>
          <w:b w:val="0"/>
          <w:color w:val="000000" w:themeColor="text1"/>
          <w:szCs w:val="24"/>
        </w:rPr>
        <w:t xml:space="preserve"> (Hossain, S., Zhou, X., &amp; Rahman, F., 2018). With a QR code, you can store information and automatically</w:t>
      </w:r>
      <w:r w:rsidRPr="00EE3DF5">
        <w:rPr>
          <w:b w:val="0"/>
          <w:color w:val="000000" w:themeColor="text1"/>
          <w:szCs w:val="24"/>
        </w:rPr>
        <w:t xml:space="preserve"> scan it to retrieve information. With the help of a library like </w:t>
      </w:r>
      <w:proofErr w:type="spellStart"/>
      <w:r w:rsidRPr="00EE3DF5">
        <w:rPr>
          <w:b w:val="0"/>
          <w:color w:val="000000" w:themeColor="text1"/>
          <w:szCs w:val="24"/>
        </w:rPr>
        <w:t>XZing</w:t>
      </w:r>
      <w:proofErr w:type="spellEnd"/>
      <w:r w:rsidRPr="00EE3DF5">
        <w:rPr>
          <w:b w:val="0"/>
          <w:color w:val="000000" w:themeColor="text1"/>
          <w:szCs w:val="24"/>
        </w:rPr>
        <w:t>, this can be used to automatically decode QR Code and run it through the system to process and retrieve information related to it. Creating QR Codes is easy with the use of a library. An example would be QRCode.js, which is a JavaScript library that can generate QR Codes in web base format. QR Code is being decoded with the help of the square blocks that are oriented when scanned by the reader. This enables the scanner to scan it in any orientation. These blocks consist of format version, error checking version and decoding mask which is encoded in QR Code. Error checking allows the QR Code to be scanned even if 30% of it is scratched or damaged.</w:t>
      </w:r>
    </w:p>
    <w:p w14:paraId="3A30943E" w14:textId="39613219" w:rsidR="00EE3DF5" w:rsidRDefault="00EE3DF5" w:rsidP="00EE3DF5">
      <w:pPr>
        <w:spacing w:line="360" w:lineRule="auto"/>
        <w:ind w:left="720"/>
        <w:jc w:val="both"/>
        <w:rPr>
          <w:b w:val="0"/>
        </w:rPr>
      </w:pPr>
    </w:p>
    <w:p w14:paraId="47E55DE8"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Web Programming </w:t>
      </w:r>
    </w:p>
    <w:p w14:paraId="45507176"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3A1D9016" w14:textId="77777777" w:rsidR="00EE3DF5" w:rsidRDefault="00EE3DF5" w:rsidP="00EE3DF5">
      <w:pPr>
        <w:pStyle w:val="BodyText"/>
        <w:spacing w:before="5" w:line="360" w:lineRule="auto"/>
        <w:ind w:left="720" w:firstLine="0"/>
        <w:contextualSpacing/>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Web programming or web development refers to the process of developing webpages that can be deployed in the web with the help of cloud computing solutions. Web applications are growing and evolving so the number of times that the requirements on quality performance of the web application are increasing too (Odeh, A., 2019). Client coding is the UI or the web interface of the web while the server side is the data manipulation of the web page where it accesses database and server-side operations like comparison of data and delivery of data. Web programming can be used with several programming languages. However, the proponent will use PHP as choosing programming language. Hypertext Preprocessor, or PHP, is an open-source programming language that is used to create web-based applications or websites. It can be embedded into HTML. PHP uses a combination of characters (&lt;?</w:t>
      </w:r>
      <w:proofErr w:type="spellStart"/>
      <w:r>
        <w:rPr>
          <w:rFonts w:ascii="Times New Roman" w:hAnsi="Times New Roman" w:cs="SimSun"/>
          <w:bCs/>
          <w:color w:val="000000"/>
          <w:sz w:val="24"/>
          <w:lang w:val="en-PH" w:bidi="ar-SA"/>
        </w:rPr>
        <w:t>php</w:t>
      </w:r>
      <w:proofErr w:type="spellEnd"/>
      <w:r>
        <w:rPr>
          <w:rFonts w:ascii="Times New Roman" w:hAnsi="Times New Roman" w:cs="SimSun"/>
          <w:bCs/>
          <w:color w:val="000000"/>
          <w:sz w:val="24"/>
          <w:lang w:val="en-PH" w:bidi="ar-SA"/>
        </w:rPr>
        <w:t xml:space="preserve">?&gt;) to go into and leave PHP mode. PHP is also known as being a server-side scripting language, where the server processes and renders data into the website instead of rendering it on the client side, which </w:t>
      </w:r>
      <w:r>
        <w:rPr>
          <w:rFonts w:ascii="Times New Roman" w:hAnsi="Times New Roman" w:cs="SimSun"/>
          <w:bCs/>
          <w:color w:val="000000"/>
          <w:sz w:val="24"/>
          <w:lang w:val="en-PH" w:bidi="ar-SA"/>
        </w:rPr>
        <w:lastRenderedPageBreak/>
        <w:t>gives the code that is executed (</w:t>
      </w:r>
      <w:proofErr w:type="spellStart"/>
      <w:r>
        <w:rPr>
          <w:rFonts w:ascii="Times New Roman" w:hAnsi="Times New Roman" w:cs="SimSun"/>
          <w:bCs/>
          <w:color w:val="000000"/>
          <w:sz w:val="24"/>
          <w:lang w:val="en-PH" w:bidi="ar-SA"/>
        </w:rPr>
        <w:t>Siame</w:t>
      </w:r>
      <w:proofErr w:type="spellEnd"/>
      <w:r>
        <w:rPr>
          <w:rFonts w:ascii="Times New Roman" w:hAnsi="Times New Roman" w:cs="SimSun"/>
          <w:bCs/>
          <w:color w:val="000000"/>
          <w:sz w:val="24"/>
          <w:lang w:val="en-PH" w:bidi="ar-SA"/>
        </w:rPr>
        <w:t xml:space="preserve">, A., &amp; </w:t>
      </w:r>
      <w:proofErr w:type="spellStart"/>
      <w:r>
        <w:rPr>
          <w:rFonts w:ascii="Times New Roman" w:hAnsi="Times New Roman" w:cs="SimSun"/>
          <w:bCs/>
          <w:color w:val="000000"/>
          <w:sz w:val="24"/>
          <w:lang w:val="en-PH" w:bidi="ar-SA"/>
        </w:rPr>
        <w:t>Kunda</w:t>
      </w:r>
      <w:proofErr w:type="spellEnd"/>
      <w:r>
        <w:rPr>
          <w:rFonts w:ascii="Times New Roman" w:hAnsi="Times New Roman" w:cs="SimSun"/>
          <w:bCs/>
          <w:color w:val="000000"/>
          <w:sz w:val="24"/>
          <w:lang w:val="en-PH" w:bidi="ar-SA"/>
        </w:rPr>
        <w:t>, D., 2017). Web programming works when a client and server are connected. Clients refer to web user which devices are connected to the internet via Wi-Fi or mobile networks (ethernet for desktop users). While servers are computers that serve webpages. This typically is run via cloud computer which is connected to the internet. Webpages are downloaded onto the client computer which in turn will be rendered by the web browser. Other than client and server you will need to have an internet connection which allow you to send packets of data which contains information like your IP address, TCP/IP a protocol that transmit your data into on the internet this protocol defines how data is being transmitted into the network. DNS or known to be a Domain Name System is a library or collection of addresses where each domain of website is being kept. Domain is the name of a website that you enter your web browser when you are going to the website. This matches the IP address of the server, and the domain will forward the connection to that server. And other things are website components which are composed of Code and assets like image, music, videos, and other multimedia format. By Web development it can help individuals to find their job and it leads an individual regarding to be a web developer (Wheeler, R., 2021).</w:t>
      </w:r>
    </w:p>
    <w:p w14:paraId="60CBB535" w14:textId="0A5574BB" w:rsidR="00EE3DF5" w:rsidRDefault="00EE3DF5" w:rsidP="00EE3DF5">
      <w:pPr>
        <w:spacing w:line="360" w:lineRule="auto"/>
        <w:ind w:left="720"/>
        <w:jc w:val="both"/>
        <w:rPr>
          <w:b w:val="0"/>
        </w:rPr>
      </w:pPr>
    </w:p>
    <w:p w14:paraId="6E45DEFF"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r>
        <w:rPr>
          <w:rFonts w:ascii="Times New Roman" w:hAnsi="Times New Roman" w:cs="SimSun"/>
          <w:b/>
          <w:sz w:val="24"/>
          <w:lang w:val="en-PH" w:bidi="ar-SA"/>
        </w:rPr>
        <w:t>History of Development of the Piggery Production System</w:t>
      </w:r>
    </w:p>
    <w:p w14:paraId="0988D3B4"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0B6BE43B" w14:textId="1B6C1B3A" w:rsidR="00EE3DF5" w:rsidRDefault="00EE3DF5" w:rsidP="00EE3DF5">
      <w:pPr>
        <w:spacing w:line="360" w:lineRule="auto"/>
        <w:ind w:left="720"/>
        <w:jc w:val="both"/>
        <w:rPr>
          <w:rFonts w:cs="Times New Roman"/>
          <w:b w:val="0"/>
          <w:szCs w:val="28"/>
        </w:rPr>
      </w:pPr>
      <w:r w:rsidRPr="00EE3DF5">
        <w:rPr>
          <w:rFonts w:cs="SimSun"/>
          <w:b w:val="0"/>
        </w:rPr>
        <w:t xml:space="preserve">The traditional system in piggery production system uses a manual process of managing the piggery. The process uses a pen and record book in recording of every information, monitoring the health of the pigs, their performance in the farm, capturing necessary events or operations on the farm, and financial records. The information that is being process is complicated and it is prone to loss of data because there are workers forgot to record some information about the pigs or even when they are in operation. That is why workers or farmers need to capture every detail when they do the operation to monitor or track the pigs if this pig is already given a vitamin, food, deworming etc. </w:t>
      </w:r>
      <w:r w:rsidRPr="00EE3DF5">
        <w:rPr>
          <w:rFonts w:cs="Times New Roman"/>
          <w:b w:val="0"/>
          <w:szCs w:val="28"/>
        </w:rPr>
        <w:t>(</w:t>
      </w:r>
      <w:proofErr w:type="spellStart"/>
      <w:r w:rsidRPr="00EE3DF5">
        <w:rPr>
          <w:rFonts w:cs="Times New Roman"/>
          <w:b w:val="0"/>
          <w:szCs w:val="28"/>
        </w:rPr>
        <w:t>Evin</w:t>
      </w:r>
      <w:proofErr w:type="spellEnd"/>
      <w:r w:rsidRPr="00EE3DF5">
        <w:rPr>
          <w:rFonts w:cs="Times New Roman"/>
          <w:b w:val="0"/>
          <w:szCs w:val="28"/>
        </w:rPr>
        <w:t xml:space="preserve">, A., </w:t>
      </w:r>
      <w:proofErr w:type="spellStart"/>
      <w:r w:rsidRPr="00EE3DF5">
        <w:rPr>
          <w:rFonts w:cs="Times New Roman"/>
          <w:b w:val="0"/>
          <w:szCs w:val="28"/>
        </w:rPr>
        <w:t>Dopney</w:t>
      </w:r>
      <w:proofErr w:type="spellEnd"/>
      <w:r w:rsidRPr="00EE3DF5">
        <w:rPr>
          <w:rFonts w:cs="Times New Roman"/>
          <w:b w:val="0"/>
          <w:szCs w:val="28"/>
        </w:rPr>
        <w:t xml:space="preserve">, K., </w:t>
      </w:r>
      <w:proofErr w:type="spellStart"/>
      <w:r w:rsidRPr="00EE3DF5">
        <w:rPr>
          <w:rFonts w:cs="Times New Roman"/>
          <w:b w:val="0"/>
          <w:szCs w:val="28"/>
        </w:rPr>
        <w:t>Cucchi</w:t>
      </w:r>
      <w:proofErr w:type="spellEnd"/>
      <w:r w:rsidRPr="00EE3DF5">
        <w:rPr>
          <w:rFonts w:cs="Times New Roman"/>
          <w:b w:val="0"/>
          <w:szCs w:val="28"/>
        </w:rPr>
        <w:t>, T., 2017).</w:t>
      </w:r>
    </w:p>
    <w:p w14:paraId="3E6FC506" w14:textId="77777777" w:rsidR="00EE3DF5" w:rsidRDefault="00EE3DF5" w:rsidP="00EE3DF5">
      <w:pPr>
        <w:pStyle w:val="BodyText"/>
        <w:spacing w:before="5" w:line="360" w:lineRule="auto"/>
        <w:ind w:left="720" w:firstLine="0"/>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 xml:space="preserve">Managing the pig breeding system is hard to understand and complicated because of its manual process but because of the individuals that has an innovative mind, </w:t>
      </w:r>
      <w:r>
        <w:rPr>
          <w:rFonts w:ascii="Times New Roman" w:hAnsi="Times New Roman" w:cs="SimSun"/>
          <w:bCs/>
          <w:color w:val="000000"/>
          <w:sz w:val="24"/>
          <w:lang w:val="en-PH" w:bidi="ar-SA"/>
        </w:rPr>
        <w:lastRenderedPageBreak/>
        <w:t>they prefer to innovate the existing system of the breeding system which can help the farmers and workers in managing farm when it comes in breeding. They make a new, easy, and convenient system that makes the farm comfortable to use. The new system builds an Expert Management Information System that is a decision support system that helps to solve problems in farm by allowing data and model manipulation to makes the workers feel free to work. The system uses a graphical user interface (GUI) a user-friendly which workers will be comfortable to use and enables the workers to retrieve, update, and enable the system to update the user about warnings or malicious actions. The system also contains a DBMS database that contains data about the pigs such as the recording of the vitamins, deworming, birthdate, food intake and many more. An expert shell system a computer application that provide problem-solving help for specific problems that a user might need to access to solve, for example, a utility software difficulty in operation. This system helps the workers to add tables to make the report accurate (</w:t>
      </w:r>
      <w:proofErr w:type="spellStart"/>
      <w:r w:rsidRPr="00467CD6">
        <w:rPr>
          <w:rFonts w:ascii="Times New Roman" w:hAnsi="Times New Roman" w:cs="Times New Roman"/>
        </w:rPr>
        <w:t>Maliappis</w:t>
      </w:r>
      <w:proofErr w:type="spellEnd"/>
      <w:r w:rsidRPr="00467CD6">
        <w:rPr>
          <w:rFonts w:ascii="Times New Roman" w:hAnsi="Times New Roman" w:cs="Times New Roman"/>
        </w:rPr>
        <w:t xml:space="preserve">, M., </w:t>
      </w:r>
      <w:proofErr w:type="spellStart"/>
      <w:r w:rsidRPr="00467CD6">
        <w:rPr>
          <w:rFonts w:ascii="Times New Roman" w:hAnsi="Times New Roman" w:cs="Times New Roman"/>
        </w:rPr>
        <w:t>Yialouris</w:t>
      </w:r>
      <w:proofErr w:type="spellEnd"/>
      <w:r w:rsidRPr="00467CD6">
        <w:rPr>
          <w:rFonts w:ascii="Times New Roman" w:hAnsi="Times New Roman" w:cs="Times New Roman"/>
        </w:rPr>
        <w:t xml:space="preserve">, C., </w:t>
      </w:r>
      <w:proofErr w:type="spellStart"/>
      <w:r w:rsidRPr="00467CD6">
        <w:rPr>
          <w:rFonts w:ascii="Times New Roman" w:hAnsi="Times New Roman" w:cs="Times New Roman"/>
        </w:rPr>
        <w:t>Deligeorgis</w:t>
      </w:r>
      <w:proofErr w:type="spellEnd"/>
      <w:r w:rsidRPr="00467CD6">
        <w:rPr>
          <w:rFonts w:ascii="Times New Roman" w:hAnsi="Times New Roman" w:cs="Times New Roman"/>
        </w:rPr>
        <w:t xml:space="preserve">, S., &amp; </w:t>
      </w:r>
      <w:proofErr w:type="spellStart"/>
      <w:r w:rsidRPr="00467CD6">
        <w:rPr>
          <w:rFonts w:ascii="Times New Roman" w:hAnsi="Times New Roman" w:cs="Times New Roman"/>
        </w:rPr>
        <w:t>Sideridis</w:t>
      </w:r>
      <w:proofErr w:type="spellEnd"/>
      <w:r w:rsidRPr="00467CD6">
        <w:rPr>
          <w:rFonts w:ascii="Times New Roman" w:hAnsi="Times New Roman" w:cs="Times New Roman"/>
        </w:rPr>
        <w:t>, A.</w:t>
      </w:r>
      <w:r w:rsidRPr="00467CD6">
        <w:rPr>
          <w:rFonts w:ascii="Times New Roman" w:hAnsi="Times New Roman" w:cs="Times New Roman"/>
          <w:bCs/>
          <w:color w:val="000000"/>
          <w:sz w:val="24"/>
          <w:lang w:val="en-PH" w:bidi="ar-SA"/>
        </w:rPr>
        <w:t>,</w:t>
      </w:r>
      <w:r>
        <w:rPr>
          <w:rFonts w:ascii="Times New Roman" w:hAnsi="Times New Roman" w:cs="SimSun"/>
          <w:bCs/>
          <w:color w:val="000000"/>
          <w:sz w:val="24"/>
          <w:lang w:val="en-PH" w:bidi="ar-SA"/>
        </w:rPr>
        <w:t xml:space="preserve"> 2014).</w:t>
      </w:r>
    </w:p>
    <w:p w14:paraId="1D5D307A" w14:textId="58DA9C19" w:rsidR="00EE3DF5" w:rsidRDefault="00EE3DF5" w:rsidP="00EE3DF5">
      <w:pPr>
        <w:spacing w:line="360" w:lineRule="auto"/>
        <w:ind w:left="720"/>
        <w:jc w:val="both"/>
        <w:rPr>
          <w:b w:val="0"/>
        </w:rPr>
      </w:pPr>
    </w:p>
    <w:p w14:paraId="5832D974"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Research Methods</w:t>
      </w:r>
    </w:p>
    <w:p w14:paraId="31CD0ECF"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p>
    <w:p w14:paraId="22BDE29C"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Agile </w:t>
      </w:r>
    </w:p>
    <w:p w14:paraId="69AB321E"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It is necessary to identify the research method for the proponents to know the phasing and time range of the system. It also allows them to monitor if the requirements have met the expected output. Unlike the waterfall model, the agile model enables parallel testing and development. The agile model allows the customer and developer to interact with one another. It is also a set of practices that promote continuous development and testing across a project's software development lifecycle (Janani, 2021). Before using the Agile model, the following six phases must be considered: requirements; design, development, and coding; integration and testing; implementation and deployment; and review. Each individual phase has a different process, like the requirement wherein the product owner first must have the initial documentation that has the description of the project. Next is the design, wherein the developers discuss the tools and </w:t>
      </w:r>
      <w:r>
        <w:rPr>
          <w:rFonts w:ascii="Times New Roman" w:hAnsi="Times New Roman" w:cs="SimSun"/>
          <w:bCs/>
          <w:sz w:val="24"/>
          <w:lang w:val="en-PH" w:bidi="ar-SA"/>
        </w:rPr>
        <w:lastRenderedPageBreak/>
        <w:t>requirements they need. The development and coding phase is the most time-consuming phase of the agile model. It is the development phase wherein the developer transforms the documentation into actual software. The integration and testing phase is where the developer tests and debugs the software to ensure that it is functioning well. The implementation and development in this phase allow the customer to use the software for demonstration. And finally, the review phase, where the owner and developer discuss and review the requirements of the software if they are achieved, at the same time they discuss new ideas for correcting the issues they encounter in the process, which can lead to another agile software development lifecycle, either with a fresh iteration or by moving on to the next stage. The agile model is likely to be used in projects where some details aren't known from the start because of its adaptability, iteration, continuous delivery, and short time periods. The agile model is flexible, wherein it is adaptable to changing development environments. However, the agile method also lacks documentation. This is due to the project's ever-changing scope in terms of requirements and problem definition.</w:t>
      </w:r>
    </w:p>
    <w:p w14:paraId="55A361B1" w14:textId="196D904A" w:rsidR="00EE3DF5" w:rsidRDefault="00EE3DF5" w:rsidP="00EE3DF5">
      <w:pPr>
        <w:spacing w:line="360" w:lineRule="auto"/>
        <w:ind w:left="720"/>
        <w:jc w:val="both"/>
        <w:rPr>
          <w:b w:val="0"/>
        </w:rPr>
      </w:pPr>
    </w:p>
    <w:p w14:paraId="68B3EED8"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Waterfall </w:t>
      </w:r>
    </w:p>
    <w:p w14:paraId="59DEB427"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waterfall model is a liner-sequential process used in software development methodologies wherein it’s like a waterfall that continues to move downward through its phases. The waterfall phase must be finished before the next one can begin, and the stages do not overlap (Sharma, 2021). The waterfall model is divided into different phases, like agile, which has six phases. The waterfall also had six phases composed of requirements, system design, implementation, integration and testing, deployment of the system, and maintenance. Each of these phases has a corresponding function. The first is the requirement phase, wherein this phase focuses on the specification of the product. It also involves the purpose, function, and what is needed to be designed. The details from the first phases are used for the system design study in the second phase of system design. The implementation phase is where the development of smaller units of the system is happening. Next is the integration and testing, wherein all the units from the implementation are </w:t>
      </w:r>
      <w:r>
        <w:rPr>
          <w:rFonts w:ascii="Times New Roman" w:hAnsi="Times New Roman" w:cs="SimSun"/>
          <w:bCs/>
          <w:sz w:val="24"/>
          <w:lang w:val="en-PH" w:bidi="ar-SA"/>
        </w:rPr>
        <w:lastRenderedPageBreak/>
        <w:t>integrated into a system that needs constant software testing. The system deployment is completed in this phase. The system is now ready to be released into the market. And finally, the maintenance, which involves modifications of the system due to the feedback of the customer to improve the performance of the system. The waterfall model is used when the needs are well defined, obvious, and unlikely to change in the future. The waterfall model is best when it comes to a release date, wherein each step of development has a specific deadline, and the product can be guided through the various phases of the development process one by one. However, the waterfall model doesn’t interact with customers in the development phase, which sometimes leads to customer dissatisfaction. Its phases need to be completed before they can proceed to the next phase, and the waterfall model only works best for smaller projects with well-defined needs.</w:t>
      </w:r>
    </w:p>
    <w:p w14:paraId="1B452BE5" w14:textId="027BCE63" w:rsidR="00EE3DF5" w:rsidRDefault="00EE3DF5" w:rsidP="00EE3DF5">
      <w:pPr>
        <w:spacing w:line="360" w:lineRule="auto"/>
        <w:ind w:left="720"/>
        <w:jc w:val="both"/>
        <w:rPr>
          <w:b w:val="0"/>
        </w:rPr>
      </w:pPr>
    </w:p>
    <w:p w14:paraId="3A56B314"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Spiral </w:t>
      </w:r>
    </w:p>
    <w:p w14:paraId="2B20D2EB"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The spiral model is a risk-driven software development process model. The spiral model is a combination of both the waterfall model and the iterative model (Martin, 2022). The spiral model is used for large projects when they want to minimize the risk. It also requires a high level of risk assessment skills. The spiral also has many loops. The spiral has four phases, such as: planning, risk analysis, engineering, and evaluation. In planning, the goal of this phase is to determine the objective and requirements. The risk analysis is where all the risk analysis is done, and the plan is being finalized. For the engineering phase, this is where the design and prototype of the system are started, which involves testing and coding. And finally, the evaluation of the software, wherein the system is evaluated by the customer. The spiral model also enables gradual releases and refinement of a product through each phase of the spiral, as well as the ability to build prototypes at each phase. The spiral model works best when it comes to risk management, wherein the spiral model continues to loop until it eliminates all the risk. However, the spiral model is not suitable for small projects because it is expensive and, at the same time, it requires a lot of time in development because of its repeated process.</w:t>
      </w:r>
    </w:p>
    <w:p w14:paraId="157E061E" w14:textId="77777777" w:rsidR="00EE3DF5" w:rsidRPr="00EE3DF5" w:rsidRDefault="00EE3DF5" w:rsidP="00EE3DF5">
      <w:pPr>
        <w:spacing w:line="360" w:lineRule="auto"/>
        <w:ind w:left="720"/>
        <w:jc w:val="both"/>
        <w:rPr>
          <w:b w:val="0"/>
        </w:rPr>
      </w:pPr>
    </w:p>
    <w:p w14:paraId="432721D8" w14:textId="51DB297A" w:rsidR="00621A18" w:rsidRDefault="00621A18" w:rsidP="00621A18">
      <w:pPr>
        <w:pStyle w:val="Heading2"/>
      </w:pPr>
      <w:r>
        <w:lastRenderedPageBreak/>
        <w:t>Related Studies and/or Systems</w:t>
      </w:r>
    </w:p>
    <w:p w14:paraId="3CC6AD14" w14:textId="77777777" w:rsidR="00EE3DF5" w:rsidRDefault="00EE3DF5" w:rsidP="00EE3DF5">
      <w:pPr>
        <w:pStyle w:val="BodyText"/>
        <w:ind w:left="720" w:right="1368" w:firstLine="0"/>
        <w:contextualSpacing/>
        <w:jc w:val="both"/>
        <w:rPr>
          <w:rFonts w:ascii="Times New Roman" w:hAnsi="Times New Roman" w:cs="SimSun"/>
          <w:sz w:val="24"/>
          <w:lang w:val="en-PH" w:bidi="ar-SA"/>
        </w:rPr>
      </w:pPr>
      <w:r>
        <w:rPr>
          <w:rFonts w:ascii="Times New Roman" w:hAnsi="Times New Roman" w:cs="SimSun"/>
          <w:b/>
          <w:bCs/>
          <w:sz w:val="24"/>
          <w:lang w:val="en-PH" w:bidi="ar-SA"/>
        </w:rPr>
        <w:t>Local</w:t>
      </w:r>
    </w:p>
    <w:p w14:paraId="793A0AC5" w14:textId="77777777" w:rsidR="00EE3DF5" w:rsidRDefault="00EE3DF5" w:rsidP="00EE3DF5">
      <w:pPr>
        <w:pStyle w:val="Heading3"/>
        <w:ind w:firstLine="720"/>
        <w:contextualSpacing/>
      </w:pPr>
      <w:r>
        <w:t>Class Scheduling System</w:t>
      </w:r>
    </w:p>
    <w:p w14:paraId="4027855B" w14:textId="21CF54CA" w:rsidR="00EE3DF5" w:rsidRDefault="00EE3DF5" w:rsidP="00EE3DF5">
      <w:pPr>
        <w:pStyle w:val="Heading3"/>
        <w:ind w:left="720"/>
        <w:contextualSpacing/>
        <w:rPr>
          <w:b w:val="0"/>
        </w:rPr>
      </w:pPr>
      <w:r>
        <w:rPr>
          <w:b w:val="0"/>
          <w:bCs w:val="0"/>
          <w:noProof/>
        </w:rPr>
        <w:drawing>
          <wp:anchor distT="0" distB="0" distL="0" distR="0" simplePos="0" relativeHeight="251557376" behindDoc="0" locked="0" layoutInCell="1" allowOverlap="1" wp14:anchorId="218364B5" wp14:editId="4ED1ACFF">
            <wp:simplePos x="0" y="0"/>
            <wp:positionH relativeFrom="column">
              <wp:posOffset>-276225</wp:posOffset>
            </wp:positionH>
            <wp:positionV relativeFrom="paragraph">
              <wp:posOffset>2914015</wp:posOffset>
            </wp:positionV>
            <wp:extent cx="5749290" cy="3091180"/>
            <wp:effectExtent l="0" t="0" r="3810" b="0"/>
            <wp:wrapNone/>
            <wp:docPr id="1026" name="Picture 3"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3" descr="Graphical user interface, website&#10;&#10;Description automatically generated"/>
                    <pic:cNvPicPr/>
                  </pic:nvPicPr>
                  <pic:blipFill>
                    <a:blip r:embed="rId14" cstate="print"/>
                    <a:srcRect/>
                    <a:stretch/>
                  </pic:blipFill>
                  <pic:spPr>
                    <a:xfrm>
                      <a:off x="0" y="0"/>
                      <a:ext cx="5749290" cy="3091180"/>
                    </a:xfrm>
                    <a:prstGeom prst="rect">
                      <a:avLst/>
                    </a:prstGeom>
                  </pic:spPr>
                </pic:pic>
              </a:graphicData>
            </a:graphic>
            <wp14:sizeRelH relativeFrom="page">
              <wp14:pctWidth>0</wp14:pctWidth>
            </wp14:sizeRelH>
            <wp14:sizeRelV relativeFrom="page">
              <wp14:pctHeight>0</wp14:pctHeight>
            </wp14:sizeRelV>
          </wp:anchor>
        </w:drawing>
      </w:r>
      <w:r>
        <w:rPr>
          <w:b w:val="0"/>
        </w:rPr>
        <w:t xml:space="preserve">The Class Scheduling System was developed in the College of Computing Studies, Information and Communication Technology (CCSICT). The system plays a key role in the scheduling process of the Isabela State University-Main Campus. In developing the web application, the researcher used Sublime Text 3 and HTML 5 for the interface of the system. They used window 10 for the operating system, and XAMPP 7.1.1 and MySQL 10.1 to manage databases. They used Hypertext Preprocessor (PHP 7.1) for the language, Cascading Style Sheets (CSS3) for flexibility, and Bootstrap 4 and jQuery 3.7 for the </w:t>
      </w:r>
      <w:proofErr w:type="gramStart"/>
      <w:r>
        <w:rPr>
          <w:b w:val="0"/>
        </w:rPr>
        <w:t>back-end</w:t>
      </w:r>
      <w:proofErr w:type="gramEnd"/>
      <w:r>
        <w:rPr>
          <w:b w:val="0"/>
        </w:rPr>
        <w:t xml:space="preserve"> and front-end. The researchers also used Rapid Application Development (RAD) to assist them in developing the system prototype (</w:t>
      </w:r>
      <w:proofErr w:type="spellStart"/>
      <w:r w:rsidRPr="00653FAD">
        <w:rPr>
          <w:b w:val="0"/>
          <w:bCs w:val="0"/>
        </w:rPr>
        <w:t>Labuanan</w:t>
      </w:r>
      <w:proofErr w:type="spellEnd"/>
      <w:r w:rsidRPr="00653FAD">
        <w:rPr>
          <w:b w:val="0"/>
          <w:bCs w:val="0"/>
        </w:rPr>
        <w:t xml:space="preserve">, F., </w:t>
      </w:r>
      <w:proofErr w:type="spellStart"/>
      <w:r w:rsidRPr="00653FAD">
        <w:rPr>
          <w:b w:val="0"/>
          <w:bCs w:val="0"/>
        </w:rPr>
        <w:t>Tapaoan</w:t>
      </w:r>
      <w:proofErr w:type="spellEnd"/>
      <w:r w:rsidRPr="00653FAD">
        <w:rPr>
          <w:b w:val="0"/>
          <w:bCs w:val="0"/>
        </w:rPr>
        <w:t xml:space="preserve">, S., &amp; </w:t>
      </w:r>
      <w:proofErr w:type="spellStart"/>
      <w:r w:rsidRPr="00653FAD">
        <w:rPr>
          <w:b w:val="0"/>
          <w:bCs w:val="0"/>
        </w:rPr>
        <w:t>Camungao</w:t>
      </w:r>
      <w:proofErr w:type="spellEnd"/>
      <w:r w:rsidRPr="00653FAD">
        <w:rPr>
          <w:b w:val="0"/>
          <w:bCs w:val="0"/>
        </w:rPr>
        <w:t>, R.,</w:t>
      </w:r>
      <w:r>
        <w:rPr>
          <w:b w:val="0"/>
        </w:rPr>
        <w:t xml:space="preserve"> 2021).</w:t>
      </w:r>
    </w:p>
    <w:p w14:paraId="21239FF5" w14:textId="12D90275" w:rsidR="00EE3DF5" w:rsidRDefault="00EE3DF5" w:rsidP="00EE3DF5"/>
    <w:p w14:paraId="48066CDE" w14:textId="6EE71E7A" w:rsidR="00EE3DF5" w:rsidRDefault="00EE3DF5" w:rsidP="00EE3DF5"/>
    <w:p w14:paraId="3254BC7F" w14:textId="2D465B83" w:rsidR="00EE3DF5" w:rsidRDefault="00EE3DF5" w:rsidP="00EE3DF5"/>
    <w:p w14:paraId="0794EC1A" w14:textId="77324D20" w:rsidR="00EE3DF5" w:rsidRDefault="00EE3DF5" w:rsidP="00EE3DF5"/>
    <w:p w14:paraId="5FC5C0DB" w14:textId="721CA6CF" w:rsidR="00EE3DF5" w:rsidRDefault="00EE3DF5" w:rsidP="00EE3DF5"/>
    <w:p w14:paraId="340A6EDD" w14:textId="0F4BECC7" w:rsidR="00EE3DF5" w:rsidRDefault="00EE3DF5" w:rsidP="00EE3DF5"/>
    <w:p w14:paraId="6EC7559F" w14:textId="19C06922" w:rsidR="00EE3DF5" w:rsidRDefault="00EE3DF5" w:rsidP="00EE3DF5"/>
    <w:p w14:paraId="7DB43EA6" w14:textId="06D45221" w:rsidR="00EE3DF5" w:rsidRDefault="00EE3DF5" w:rsidP="00EE3DF5"/>
    <w:p w14:paraId="1A5F7E27" w14:textId="5C77608E" w:rsidR="00EE3DF5" w:rsidRDefault="00EE3DF5" w:rsidP="00EE3DF5"/>
    <w:p w14:paraId="6ABFFEE0" w14:textId="62A1C8AA" w:rsidR="00EE3DF5" w:rsidRDefault="00EE3DF5" w:rsidP="00EE3DF5"/>
    <w:p w14:paraId="739C142C" w14:textId="45BEC3D6" w:rsidR="00EE3DF5" w:rsidRDefault="00EE3DF5" w:rsidP="00EE3DF5"/>
    <w:p w14:paraId="426BB94A" w14:textId="39B02FD6" w:rsidR="00EE3DF5" w:rsidRDefault="00EE3DF5" w:rsidP="00EE3DF5"/>
    <w:p w14:paraId="37280A6C" w14:textId="1624975F" w:rsidR="00EE3DF5" w:rsidRDefault="00EE3DF5" w:rsidP="00EE3DF5"/>
    <w:p w14:paraId="14CFCB97" w14:textId="02C21C8D" w:rsidR="00EE3DF5" w:rsidRDefault="00EE3DF5" w:rsidP="00EE3DF5"/>
    <w:p w14:paraId="6BCE05A4" w14:textId="299F7B62" w:rsidR="00EE3DF5" w:rsidRDefault="00EE3DF5" w:rsidP="00EE3DF5"/>
    <w:p w14:paraId="03CBA448" w14:textId="366A1CA6" w:rsidR="00EE3DF5" w:rsidRDefault="00EE3DF5" w:rsidP="00EE3DF5"/>
    <w:p w14:paraId="1FD9D284" w14:textId="32CF89C6" w:rsidR="00EE3DF5" w:rsidRPr="00EE3DF5" w:rsidRDefault="00EE3DF5" w:rsidP="00EE3DF5"/>
    <w:p w14:paraId="45F40FF3" w14:textId="77777777" w:rsidR="00EE3DF5" w:rsidRDefault="00EE3DF5" w:rsidP="00EE3DF5">
      <w:pPr>
        <w:spacing w:line="360" w:lineRule="auto"/>
        <w:ind w:left="1440" w:firstLine="720"/>
        <w:jc w:val="both"/>
      </w:pPr>
    </w:p>
    <w:p w14:paraId="4067A8BB" w14:textId="2CA4ECDE" w:rsidR="00EE3DF5" w:rsidRDefault="00EE3DF5" w:rsidP="00EE3DF5">
      <w:pPr>
        <w:spacing w:line="360" w:lineRule="auto"/>
        <w:ind w:left="1440" w:firstLine="720"/>
        <w:jc w:val="both"/>
      </w:pPr>
      <w:r>
        <w:t>Figure 1: Class Scheduling System Dashboard</w:t>
      </w:r>
    </w:p>
    <w:p w14:paraId="4E1FC8E1" w14:textId="346A3D79" w:rsidR="00EE3DF5" w:rsidRDefault="00EE3DF5" w:rsidP="00EE3DF5">
      <w:pPr>
        <w:spacing w:line="360" w:lineRule="auto"/>
        <w:ind w:left="1440" w:firstLine="720"/>
        <w:jc w:val="both"/>
      </w:pPr>
    </w:p>
    <w:p w14:paraId="6AC52DB6" w14:textId="77777777" w:rsidR="00EE3DF5" w:rsidRDefault="00EE3DF5" w:rsidP="00EE3DF5">
      <w:pPr>
        <w:spacing w:line="360" w:lineRule="auto"/>
        <w:ind w:left="1440" w:firstLine="720"/>
        <w:jc w:val="both"/>
      </w:pPr>
    </w:p>
    <w:p w14:paraId="210EA05E" w14:textId="2B1493A6" w:rsidR="00EE3DF5" w:rsidRDefault="00EE3DF5" w:rsidP="00EE3DF5">
      <w:pPr>
        <w:ind w:firstLine="720"/>
        <w:contextualSpacing/>
        <w:jc w:val="left"/>
      </w:pPr>
      <w:r>
        <w:lastRenderedPageBreak/>
        <w:t>Foreign</w:t>
      </w:r>
    </w:p>
    <w:p w14:paraId="4F71086B" w14:textId="77777777" w:rsidR="00EE3DF5" w:rsidRDefault="00EE3DF5" w:rsidP="00EE3DF5">
      <w:pPr>
        <w:ind w:firstLine="720"/>
        <w:contextualSpacing/>
        <w:jc w:val="left"/>
      </w:pPr>
    </w:p>
    <w:p w14:paraId="0BE84151" w14:textId="681E874E" w:rsidR="00EE3DF5" w:rsidRDefault="00EE3DF5" w:rsidP="00EE3DF5">
      <w:pPr>
        <w:spacing w:line="360" w:lineRule="auto"/>
        <w:contextualSpacing/>
        <w:jc w:val="left"/>
      </w:pPr>
      <w:r>
        <w:tab/>
        <w:t>Smart Student Attendance System Using QR Code</w:t>
      </w:r>
    </w:p>
    <w:p w14:paraId="11AFCA01" w14:textId="4324F16F" w:rsidR="00EE3DF5" w:rsidRDefault="00EE3DF5" w:rsidP="00EE3DF5">
      <w:pPr>
        <w:spacing w:line="360" w:lineRule="auto"/>
        <w:ind w:left="720"/>
        <w:jc w:val="both"/>
        <w:rPr>
          <w:b w:val="0"/>
          <w:bCs/>
        </w:rPr>
      </w:pPr>
      <w:r>
        <w:rPr>
          <w:b w:val="0"/>
          <w:bCs/>
        </w:rPr>
        <w:t>Smart Student Attendance System Using QR Code plays a key role in recording the attendance of students wherein they need to scan the displayed QR code of their teacher. When the student is done scanning the QR code, it will automatically mark the student's attendance as present. At the same time, the system can also be used to check how many absences the student has had in one month. It can also view and edit the attendance of the student, calculate monthly attendance, and send notification to the student (</w:t>
      </w:r>
      <w:proofErr w:type="spellStart"/>
      <w:r w:rsidRPr="00913E37">
        <w:rPr>
          <w:b w:val="0"/>
          <w:bCs/>
        </w:rPr>
        <w:t>Arpankumar</w:t>
      </w:r>
      <w:proofErr w:type="spellEnd"/>
      <w:r w:rsidRPr="00913E37">
        <w:rPr>
          <w:b w:val="0"/>
          <w:bCs/>
        </w:rPr>
        <w:t>, P., Ansel, J., Shubham, S., &amp; Rohini, N.</w:t>
      </w:r>
      <w:r>
        <w:t xml:space="preserve">, </w:t>
      </w:r>
      <w:r>
        <w:rPr>
          <w:b w:val="0"/>
          <w:bCs/>
        </w:rPr>
        <w:t>2019). The researchers use web and android applications as their platform. The researchers use Java for their programming language, and they also use it to create QR code algorithms. They use PHP for the design and framework of the system, an API to generate QR codes in the system and MYSQL for their database. They use this for storing data and for database backup. In addition, this study conducted by (</w:t>
      </w:r>
      <w:proofErr w:type="spellStart"/>
      <w:r>
        <w:rPr>
          <w:b w:val="0"/>
          <w:bCs/>
        </w:rPr>
        <w:t>Arpankumar</w:t>
      </w:r>
      <w:proofErr w:type="spellEnd"/>
      <w:r>
        <w:rPr>
          <w:b w:val="0"/>
          <w:bCs/>
        </w:rPr>
        <w:t xml:space="preserve"> et al. 2019) suggested that the Smart Student Attendance System Using QR Code is helpful for both students and teachers. It will be easy for them to record and track their absences. Also, it will only take less than a minute for any student, as well as for the whole class, to complete their attendance, and it can save a lot of paper.</w:t>
      </w:r>
    </w:p>
    <w:p w14:paraId="67B9573B" w14:textId="771BB4C3" w:rsidR="00EE3DF5" w:rsidRDefault="00EE3DF5" w:rsidP="00EE3DF5">
      <w:pPr>
        <w:spacing w:line="360" w:lineRule="auto"/>
        <w:ind w:left="720"/>
        <w:jc w:val="both"/>
        <w:rPr>
          <w:b w:val="0"/>
          <w:bCs/>
        </w:rPr>
      </w:pPr>
      <w:r>
        <w:rPr>
          <w:noProof/>
          <w:color w:val="FF0000"/>
        </w:rPr>
        <w:drawing>
          <wp:anchor distT="0" distB="0" distL="0" distR="0" simplePos="0" relativeHeight="251558400" behindDoc="0" locked="0" layoutInCell="1" allowOverlap="1" wp14:anchorId="52DA375D" wp14:editId="5CE69CE2">
            <wp:simplePos x="0" y="0"/>
            <wp:positionH relativeFrom="column">
              <wp:posOffset>304800</wp:posOffset>
            </wp:positionH>
            <wp:positionV relativeFrom="paragraph">
              <wp:posOffset>13970</wp:posOffset>
            </wp:positionV>
            <wp:extent cx="4810125" cy="2667000"/>
            <wp:effectExtent l="0" t="0" r="9525" b="0"/>
            <wp:wrapNone/>
            <wp:docPr id="1027" name="Picture 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descr="Graphical user interface&#10;&#10;Description automatically generated"/>
                    <pic:cNvPicPr/>
                  </pic:nvPicPr>
                  <pic:blipFill>
                    <a:blip r:embed="rId15" cstate="print"/>
                    <a:srcRect/>
                    <a:stretch/>
                  </pic:blipFill>
                  <pic:spPr>
                    <a:xfrm>
                      <a:off x="0" y="0"/>
                      <a:ext cx="4810125" cy="2667000"/>
                    </a:xfrm>
                    <a:prstGeom prst="rect">
                      <a:avLst/>
                    </a:prstGeom>
                  </pic:spPr>
                </pic:pic>
              </a:graphicData>
            </a:graphic>
            <wp14:sizeRelH relativeFrom="page">
              <wp14:pctWidth>0</wp14:pctWidth>
            </wp14:sizeRelH>
            <wp14:sizeRelV relativeFrom="page">
              <wp14:pctHeight>0</wp14:pctHeight>
            </wp14:sizeRelV>
          </wp:anchor>
        </w:drawing>
      </w:r>
    </w:p>
    <w:p w14:paraId="5A383D01" w14:textId="3A8933EB" w:rsidR="00EE3DF5" w:rsidRDefault="00EE3DF5" w:rsidP="00EE3DF5">
      <w:pPr>
        <w:spacing w:line="360" w:lineRule="auto"/>
        <w:ind w:left="720"/>
        <w:jc w:val="both"/>
        <w:rPr>
          <w:b w:val="0"/>
          <w:bCs/>
        </w:rPr>
      </w:pPr>
    </w:p>
    <w:p w14:paraId="3C998F12" w14:textId="6F019D5C" w:rsidR="00EE3DF5" w:rsidRDefault="00EE3DF5" w:rsidP="00EE3DF5">
      <w:pPr>
        <w:spacing w:line="360" w:lineRule="auto"/>
        <w:ind w:left="720"/>
        <w:jc w:val="both"/>
        <w:rPr>
          <w:b w:val="0"/>
          <w:bCs/>
        </w:rPr>
      </w:pPr>
    </w:p>
    <w:p w14:paraId="6088769C" w14:textId="7BFB69ED" w:rsidR="00EE3DF5" w:rsidRDefault="00EE3DF5" w:rsidP="00EE3DF5">
      <w:pPr>
        <w:spacing w:line="360" w:lineRule="auto"/>
        <w:ind w:left="720"/>
        <w:jc w:val="both"/>
        <w:rPr>
          <w:b w:val="0"/>
          <w:bCs/>
        </w:rPr>
      </w:pPr>
    </w:p>
    <w:p w14:paraId="6F10A9C4" w14:textId="6D4DA47C" w:rsidR="00EE3DF5" w:rsidRDefault="00EE3DF5" w:rsidP="00EE3DF5">
      <w:pPr>
        <w:spacing w:line="360" w:lineRule="auto"/>
        <w:ind w:left="720"/>
        <w:jc w:val="both"/>
        <w:rPr>
          <w:b w:val="0"/>
          <w:bCs/>
        </w:rPr>
      </w:pPr>
    </w:p>
    <w:p w14:paraId="56AC129F" w14:textId="2253350E" w:rsidR="00EE3DF5" w:rsidRDefault="00EE3DF5" w:rsidP="00EE3DF5">
      <w:pPr>
        <w:spacing w:line="360" w:lineRule="auto"/>
        <w:ind w:left="720"/>
        <w:jc w:val="both"/>
        <w:rPr>
          <w:b w:val="0"/>
          <w:bCs/>
        </w:rPr>
      </w:pPr>
    </w:p>
    <w:p w14:paraId="6D272503" w14:textId="11C3D682" w:rsidR="00EE3DF5" w:rsidRDefault="00EE3DF5" w:rsidP="00EE3DF5">
      <w:pPr>
        <w:spacing w:line="360" w:lineRule="auto"/>
        <w:ind w:left="720"/>
        <w:jc w:val="both"/>
        <w:rPr>
          <w:b w:val="0"/>
          <w:bCs/>
        </w:rPr>
      </w:pPr>
    </w:p>
    <w:p w14:paraId="2108FACB" w14:textId="7089EEBF" w:rsidR="00EE3DF5" w:rsidRDefault="00EE3DF5" w:rsidP="00EE3DF5">
      <w:pPr>
        <w:spacing w:line="360" w:lineRule="auto"/>
        <w:ind w:left="720"/>
        <w:jc w:val="both"/>
        <w:rPr>
          <w:b w:val="0"/>
          <w:bCs/>
        </w:rPr>
      </w:pPr>
    </w:p>
    <w:p w14:paraId="76990DA5" w14:textId="77777777" w:rsidR="00EE3DF5" w:rsidRPr="00EE3DF5" w:rsidRDefault="00EE3DF5" w:rsidP="00EE3DF5">
      <w:pPr>
        <w:spacing w:line="360" w:lineRule="auto"/>
        <w:jc w:val="both"/>
      </w:pPr>
    </w:p>
    <w:p w14:paraId="5FD3007D" w14:textId="46DCBCA5" w:rsidR="00EE3DF5" w:rsidRDefault="00EE3DF5" w:rsidP="00EE3DF5">
      <w:pPr>
        <w:jc w:val="left"/>
      </w:pPr>
    </w:p>
    <w:p w14:paraId="1D3DE0AF" w14:textId="516B9169" w:rsidR="00EE3DF5" w:rsidRDefault="00EE3DF5" w:rsidP="00EE3DF5">
      <w:pPr>
        <w:jc w:val="left"/>
      </w:pPr>
    </w:p>
    <w:p w14:paraId="26B63B0B" w14:textId="3803DCEE" w:rsidR="00EE3DF5" w:rsidRDefault="00EE3DF5" w:rsidP="00EE3DF5"/>
    <w:p w14:paraId="16395439" w14:textId="77777777" w:rsidR="00EE3DF5" w:rsidRDefault="00EE3DF5" w:rsidP="00EE3DF5">
      <w:pPr>
        <w:rPr>
          <w:color w:val="000000"/>
        </w:rPr>
      </w:pPr>
      <w:r>
        <w:rPr>
          <w:color w:val="000000"/>
        </w:rPr>
        <w:t>Figure 2: Smart Student Attendance System Using QR Code Teacher module</w:t>
      </w:r>
    </w:p>
    <w:p w14:paraId="513C6C40" w14:textId="77777777" w:rsidR="00EE3DF5" w:rsidRDefault="00EE3DF5" w:rsidP="00EE3DF5">
      <w:pPr>
        <w:spacing w:line="360" w:lineRule="auto"/>
        <w:ind w:firstLine="720"/>
        <w:jc w:val="both"/>
        <w:rPr>
          <w:color w:val="000000"/>
        </w:rPr>
      </w:pPr>
      <w:r>
        <w:rPr>
          <w:color w:val="000000"/>
        </w:rPr>
        <w:lastRenderedPageBreak/>
        <w:t>Inventory Management System</w:t>
      </w:r>
    </w:p>
    <w:p w14:paraId="1FE58D82" w14:textId="29F47FB5" w:rsidR="00EE3DF5" w:rsidRDefault="00EE3DF5" w:rsidP="00EE3DF5">
      <w:pPr>
        <w:spacing w:line="360" w:lineRule="auto"/>
        <w:ind w:left="720"/>
        <w:jc w:val="both"/>
        <w:rPr>
          <w:b w:val="0"/>
          <w:bCs/>
          <w:color w:val="000000"/>
        </w:rPr>
      </w:pPr>
      <w:r>
        <w:rPr>
          <w:b w:val="0"/>
          <w:bCs/>
          <w:color w:val="000000"/>
        </w:rPr>
        <w:t>Inventory Management System was submitted at Nobel College, Pokhara University. The proposed system can be used for storing the details of the inventory, stock maintenance, updating the inventory based on the sales details, and generating sales and inventory reports daily or weekly (</w:t>
      </w:r>
      <w:proofErr w:type="spellStart"/>
      <w:r w:rsidRPr="003B1B82">
        <w:rPr>
          <w:b w:val="0"/>
          <w:bCs/>
        </w:rPr>
        <w:t>Maharjan</w:t>
      </w:r>
      <w:proofErr w:type="spellEnd"/>
      <w:r w:rsidRPr="003B1B82">
        <w:rPr>
          <w:b w:val="0"/>
          <w:bCs/>
        </w:rPr>
        <w:t>, A.</w:t>
      </w:r>
      <w:r>
        <w:rPr>
          <w:b w:val="0"/>
          <w:bCs/>
        </w:rPr>
        <w:t>,</w:t>
      </w:r>
      <w:r>
        <w:rPr>
          <w:b w:val="0"/>
          <w:bCs/>
          <w:color w:val="000000"/>
        </w:rPr>
        <w:t xml:space="preserve"> 2016). The Inventory Management System uses Microsoft SQL Server for the database. They also used.NET Framework 4.5 to create a platform, Microsoft Visual Studio to create console and graphical user interfaces, and Java as a programming language. The researcher uses agile methodology in developing the system, wherein by using the phase of agile, they continue to add suggestions that should make the system much better.</w:t>
      </w:r>
    </w:p>
    <w:p w14:paraId="42DB6AC2" w14:textId="6EEBB873" w:rsidR="00EE3DF5" w:rsidRDefault="00EE3DF5" w:rsidP="00EE3DF5">
      <w:pPr>
        <w:spacing w:line="360" w:lineRule="auto"/>
        <w:ind w:left="720"/>
        <w:jc w:val="both"/>
        <w:rPr>
          <w:b w:val="0"/>
          <w:bCs/>
          <w:color w:val="000000"/>
        </w:rPr>
      </w:pPr>
      <w:r>
        <w:rPr>
          <w:noProof/>
          <w:color w:val="000000"/>
        </w:rPr>
        <w:drawing>
          <wp:anchor distT="0" distB="0" distL="0" distR="0" simplePos="0" relativeHeight="251559424" behindDoc="0" locked="0" layoutInCell="1" allowOverlap="1" wp14:anchorId="60F9E624" wp14:editId="161D79AC">
            <wp:simplePos x="0" y="0"/>
            <wp:positionH relativeFrom="column">
              <wp:posOffset>-190500</wp:posOffset>
            </wp:positionH>
            <wp:positionV relativeFrom="paragraph">
              <wp:posOffset>6985</wp:posOffset>
            </wp:positionV>
            <wp:extent cx="5767070" cy="3596640"/>
            <wp:effectExtent l="0" t="0" r="5080" b="3810"/>
            <wp:wrapNone/>
            <wp:docPr id="1028" name="Picture 4"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10;&#10;Description automatically generated"/>
                    <pic:cNvPicPr/>
                  </pic:nvPicPr>
                  <pic:blipFill>
                    <a:blip r:embed="rId16" cstate="print"/>
                    <a:srcRect/>
                    <a:stretch/>
                  </pic:blipFill>
                  <pic:spPr>
                    <a:xfrm>
                      <a:off x="0" y="0"/>
                      <a:ext cx="5767070" cy="3596640"/>
                    </a:xfrm>
                    <a:prstGeom prst="rect">
                      <a:avLst/>
                    </a:prstGeom>
                  </pic:spPr>
                </pic:pic>
              </a:graphicData>
            </a:graphic>
            <wp14:sizeRelH relativeFrom="page">
              <wp14:pctWidth>0</wp14:pctWidth>
            </wp14:sizeRelH>
            <wp14:sizeRelV relativeFrom="page">
              <wp14:pctHeight>0</wp14:pctHeight>
            </wp14:sizeRelV>
          </wp:anchor>
        </w:drawing>
      </w:r>
    </w:p>
    <w:p w14:paraId="4137C9E1" w14:textId="1448857F" w:rsidR="00EE3DF5" w:rsidRDefault="00EE3DF5" w:rsidP="00EE3DF5">
      <w:pPr>
        <w:spacing w:line="360" w:lineRule="auto"/>
        <w:ind w:left="720"/>
        <w:jc w:val="both"/>
        <w:rPr>
          <w:b w:val="0"/>
          <w:bCs/>
          <w:color w:val="000000"/>
        </w:rPr>
      </w:pPr>
    </w:p>
    <w:p w14:paraId="3D361AED" w14:textId="0B271E4D" w:rsidR="00EE3DF5" w:rsidRDefault="00EE3DF5" w:rsidP="00EE3DF5">
      <w:pPr>
        <w:spacing w:line="360" w:lineRule="auto"/>
        <w:ind w:left="720"/>
        <w:jc w:val="both"/>
        <w:rPr>
          <w:b w:val="0"/>
          <w:bCs/>
          <w:color w:val="000000"/>
        </w:rPr>
      </w:pPr>
    </w:p>
    <w:p w14:paraId="0D405E43" w14:textId="39365B95" w:rsidR="00EE3DF5" w:rsidRDefault="00EE3DF5" w:rsidP="00EE3DF5">
      <w:pPr>
        <w:spacing w:line="360" w:lineRule="auto"/>
        <w:ind w:left="720"/>
        <w:jc w:val="both"/>
        <w:rPr>
          <w:b w:val="0"/>
          <w:bCs/>
          <w:color w:val="000000"/>
        </w:rPr>
      </w:pPr>
    </w:p>
    <w:p w14:paraId="64A8755A" w14:textId="2DAAD9A2" w:rsidR="00EE3DF5" w:rsidRDefault="00EE3DF5" w:rsidP="00EE3DF5">
      <w:pPr>
        <w:spacing w:line="360" w:lineRule="auto"/>
        <w:ind w:left="720"/>
        <w:jc w:val="both"/>
        <w:rPr>
          <w:b w:val="0"/>
          <w:bCs/>
          <w:color w:val="000000"/>
        </w:rPr>
      </w:pPr>
    </w:p>
    <w:p w14:paraId="0E6BF0D3" w14:textId="5E028161" w:rsidR="00EE3DF5" w:rsidRDefault="00EE3DF5" w:rsidP="00EE3DF5">
      <w:pPr>
        <w:spacing w:line="360" w:lineRule="auto"/>
        <w:ind w:left="720"/>
        <w:jc w:val="both"/>
        <w:rPr>
          <w:b w:val="0"/>
          <w:bCs/>
          <w:color w:val="000000"/>
        </w:rPr>
      </w:pPr>
    </w:p>
    <w:p w14:paraId="212A3EF5" w14:textId="77777777" w:rsidR="00EE3DF5" w:rsidRPr="00EE3DF5" w:rsidRDefault="00EE3DF5" w:rsidP="00EE3DF5">
      <w:pPr>
        <w:spacing w:line="360" w:lineRule="auto"/>
        <w:ind w:left="720"/>
        <w:jc w:val="both"/>
        <w:rPr>
          <w:color w:val="000000"/>
        </w:rPr>
      </w:pPr>
    </w:p>
    <w:p w14:paraId="073F5854" w14:textId="74B4BF52" w:rsidR="00EE3DF5" w:rsidRDefault="00EE3DF5" w:rsidP="00EE3DF5">
      <w:pPr>
        <w:jc w:val="left"/>
      </w:pPr>
    </w:p>
    <w:p w14:paraId="551CAAAB" w14:textId="47CC41F4" w:rsidR="00EE3DF5" w:rsidRDefault="00EE3DF5" w:rsidP="00EE3DF5"/>
    <w:p w14:paraId="020B13B2" w14:textId="7DFF5646" w:rsidR="00EE3DF5" w:rsidRDefault="00EE3DF5" w:rsidP="00EE3DF5"/>
    <w:p w14:paraId="479DA7A1" w14:textId="0634A123" w:rsidR="00EE3DF5" w:rsidRDefault="00EE3DF5" w:rsidP="00EE3DF5"/>
    <w:p w14:paraId="2C16606E" w14:textId="717E35F2" w:rsidR="00EE3DF5" w:rsidRDefault="00EE3DF5" w:rsidP="00EE3DF5"/>
    <w:p w14:paraId="11E88AE4" w14:textId="2124F79D" w:rsidR="00EE3DF5" w:rsidRDefault="00EE3DF5" w:rsidP="00EE3DF5"/>
    <w:p w14:paraId="223C1103" w14:textId="666939A4" w:rsidR="00EE3DF5" w:rsidRDefault="00EE3DF5" w:rsidP="00EE3DF5"/>
    <w:p w14:paraId="6DD52A5B" w14:textId="55A7A22A" w:rsidR="00EE3DF5" w:rsidRDefault="00EE3DF5" w:rsidP="00EE3DF5"/>
    <w:p w14:paraId="1B051A26" w14:textId="2DC8E512" w:rsidR="00EE3DF5" w:rsidRDefault="00EE3DF5" w:rsidP="00EE3DF5"/>
    <w:p w14:paraId="0F089F09" w14:textId="58C9D849" w:rsidR="00EE3DF5" w:rsidRDefault="00EE3DF5" w:rsidP="00EE3DF5"/>
    <w:p w14:paraId="527B5551" w14:textId="6084D45F" w:rsidR="00EE3DF5" w:rsidRDefault="00EE3DF5" w:rsidP="00EE3DF5"/>
    <w:p w14:paraId="78771E56" w14:textId="77777777" w:rsidR="00EE3DF5" w:rsidRDefault="00EE3DF5" w:rsidP="00EE3DF5">
      <w:pPr>
        <w:rPr>
          <w:color w:val="000000"/>
        </w:rPr>
      </w:pPr>
      <w:r>
        <w:rPr>
          <w:color w:val="000000"/>
        </w:rPr>
        <w:t>Figure 3: Inventory Management System Creating Product Module</w:t>
      </w:r>
    </w:p>
    <w:p w14:paraId="0CD3D3B7" w14:textId="77777777" w:rsidR="00EE3DF5" w:rsidRDefault="00EE3DF5" w:rsidP="00EE3DF5">
      <w:pPr>
        <w:ind w:firstLine="720"/>
        <w:jc w:val="both"/>
        <w:rPr>
          <w:color w:val="000000"/>
        </w:rPr>
      </w:pPr>
    </w:p>
    <w:p w14:paraId="62D43972" w14:textId="02ACAAB3" w:rsidR="00EE3DF5" w:rsidRDefault="00EE3DF5" w:rsidP="00EE3DF5"/>
    <w:p w14:paraId="351D582A" w14:textId="41CC1382" w:rsidR="00EE3DF5" w:rsidRDefault="00EE3DF5" w:rsidP="00EE3DF5"/>
    <w:p w14:paraId="4D15414F" w14:textId="437760CC" w:rsidR="00EE3DF5" w:rsidRDefault="00EE3DF5" w:rsidP="00EE3DF5"/>
    <w:p w14:paraId="55C93791" w14:textId="23659E21" w:rsidR="00EE3DF5" w:rsidRDefault="00EE3DF5" w:rsidP="00EE3DF5"/>
    <w:p w14:paraId="0C701369" w14:textId="42A55832" w:rsidR="00EE3DF5" w:rsidRDefault="00EE3DF5" w:rsidP="00EE3DF5"/>
    <w:p w14:paraId="5C3540B7" w14:textId="77777777" w:rsidR="00EE3DF5" w:rsidRDefault="00EE3DF5" w:rsidP="00EE3DF5"/>
    <w:tbl>
      <w:tblPr>
        <w:tblStyle w:val="TableGrid"/>
        <w:tblW w:w="0" w:type="auto"/>
        <w:tblLook w:val="04A0" w:firstRow="1" w:lastRow="0" w:firstColumn="1" w:lastColumn="0" w:noHBand="0" w:noVBand="1"/>
      </w:tblPr>
      <w:tblGrid>
        <w:gridCol w:w="2065"/>
        <w:gridCol w:w="2249"/>
        <w:gridCol w:w="1777"/>
        <w:gridCol w:w="294"/>
        <w:gridCol w:w="2070"/>
      </w:tblGrid>
      <w:tr w:rsidR="00EE3DF5" w14:paraId="7CE726F2" w14:textId="77777777" w:rsidTr="00F2176F">
        <w:trPr>
          <w:trHeight w:val="389"/>
        </w:trPr>
        <w:tc>
          <w:tcPr>
            <w:tcW w:w="2065" w:type="dxa"/>
            <w:tcBorders>
              <w:bottom w:val="nil"/>
            </w:tcBorders>
          </w:tcPr>
          <w:p w14:paraId="4AFD8D56" w14:textId="77777777" w:rsidR="00EE3DF5" w:rsidRDefault="00EE3DF5" w:rsidP="00F2176F">
            <w:pPr>
              <w:jc w:val="both"/>
              <w:rPr>
                <w:color w:val="000000"/>
              </w:rPr>
            </w:pPr>
          </w:p>
        </w:tc>
        <w:tc>
          <w:tcPr>
            <w:tcW w:w="4026" w:type="dxa"/>
            <w:gridSpan w:val="2"/>
            <w:tcBorders>
              <w:right w:val="nil"/>
            </w:tcBorders>
          </w:tcPr>
          <w:p w14:paraId="7C23F7F3" w14:textId="77777777" w:rsidR="00EE3DF5" w:rsidRDefault="00EE3DF5" w:rsidP="00F2176F">
            <w:pPr>
              <w:rPr>
                <w:color w:val="000000"/>
              </w:rPr>
            </w:pPr>
            <w:r>
              <w:rPr>
                <w:color w:val="000000"/>
              </w:rPr>
              <w:t>Related Studies/Systems</w:t>
            </w:r>
          </w:p>
        </w:tc>
        <w:tc>
          <w:tcPr>
            <w:tcW w:w="294" w:type="dxa"/>
            <w:tcBorders>
              <w:left w:val="nil"/>
            </w:tcBorders>
          </w:tcPr>
          <w:p w14:paraId="0AEC3212" w14:textId="77777777" w:rsidR="00EE3DF5" w:rsidRDefault="00EE3DF5" w:rsidP="00F2176F">
            <w:pPr>
              <w:jc w:val="both"/>
              <w:rPr>
                <w:color w:val="000000"/>
              </w:rPr>
            </w:pPr>
          </w:p>
        </w:tc>
        <w:tc>
          <w:tcPr>
            <w:tcW w:w="2070" w:type="dxa"/>
          </w:tcPr>
          <w:p w14:paraId="22499BB5" w14:textId="77777777" w:rsidR="00EE3DF5" w:rsidRDefault="00EE3DF5" w:rsidP="00F2176F">
            <w:pPr>
              <w:jc w:val="both"/>
              <w:rPr>
                <w:color w:val="000000"/>
              </w:rPr>
            </w:pPr>
          </w:p>
        </w:tc>
      </w:tr>
      <w:tr w:rsidR="00EE3DF5" w14:paraId="0FB20658" w14:textId="77777777" w:rsidTr="00F2176F">
        <w:trPr>
          <w:trHeight w:val="1088"/>
        </w:trPr>
        <w:tc>
          <w:tcPr>
            <w:tcW w:w="2065" w:type="dxa"/>
            <w:tcBorders>
              <w:top w:val="nil"/>
            </w:tcBorders>
          </w:tcPr>
          <w:p w14:paraId="4ACE1AF5" w14:textId="77777777" w:rsidR="00EE3DF5" w:rsidRDefault="00EE3DF5" w:rsidP="00F2176F">
            <w:pPr>
              <w:rPr>
                <w:color w:val="000000"/>
              </w:rPr>
            </w:pPr>
          </w:p>
          <w:p w14:paraId="5FED0B62" w14:textId="77777777" w:rsidR="00EE3DF5" w:rsidRDefault="00EE3DF5" w:rsidP="00F2176F">
            <w:pPr>
              <w:rPr>
                <w:color w:val="000000"/>
              </w:rPr>
            </w:pPr>
          </w:p>
          <w:p w14:paraId="23DA9B66" w14:textId="77777777" w:rsidR="00EE3DF5" w:rsidRDefault="00EE3DF5" w:rsidP="00F2176F">
            <w:pPr>
              <w:rPr>
                <w:color w:val="000000"/>
              </w:rPr>
            </w:pPr>
            <w:r>
              <w:rPr>
                <w:color w:val="000000"/>
              </w:rPr>
              <w:t>Components</w:t>
            </w:r>
          </w:p>
        </w:tc>
        <w:tc>
          <w:tcPr>
            <w:tcW w:w="2249" w:type="dxa"/>
          </w:tcPr>
          <w:p w14:paraId="14886802" w14:textId="77777777" w:rsidR="00EE3DF5" w:rsidRDefault="00EE3DF5" w:rsidP="00F2176F">
            <w:pPr>
              <w:rPr>
                <w:color w:val="000000"/>
              </w:rPr>
            </w:pPr>
          </w:p>
          <w:p w14:paraId="500AC0EF" w14:textId="77777777" w:rsidR="00EE3DF5" w:rsidRDefault="00EE3DF5" w:rsidP="00F2176F">
            <w:pPr>
              <w:rPr>
                <w:color w:val="000000"/>
              </w:rPr>
            </w:pPr>
            <w:r>
              <w:rPr>
                <w:color w:val="000000"/>
              </w:rPr>
              <w:t>Class Scheduling System</w:t>
            </w:r>
          </w:p>
        </w:tc>
        <w:tc>
          <w:tcPr>
            <w:tcW w:w="2071" w:type="dxa"/>
            <w:gridSpan w:val="2"/>
          </w:tcPr>
          <w:p w14:paraId="4798711B" w14:textId="77777777" w:rsidR="00EE3DF5" w:rsidRDefault="00EE3DF5" w:rsidP="00F2176F">
            <w:pPr>
              <w:spacing w:line="276" w:lineRule="auto"/>
            </w:pPr>
          </w:p>
          <w:p w14:paraId="3E38024F" w14:textId="77777777" w:rsidR="00EE3DF5" w:rsidRDefault="00EE3DF5" w:rsidP="00F2176F">
            <w:pPr>
              <w:spacing w:line="276" w:lineRule="auto"/>
            </w:pPr>
            <w:r>
              <w:t>Smart Student Attendance System Using QR Code</w:t>
            </w:r>
          </w:p>
          <w:p w14:paraId="05BD60F4" w14:textId="77777777" w:rsidR="00EE3DF5" w:rsidRDefault="00EE3DF5" w:rsidP="00F2176F">
            <w:pPr>
              <w:rPr>
                <w:color w:val="000000"/>
              </w:rPr>
            </w:pPr>
          </w:p>
        </w:tc>
        <w:tc>
          <w:tcPr>
            <w:tcW w:w="2070" w:type="dxa"/>
          </w:tcPr>
          <w:p w14:paraId="4D3D125C" w14:textId="77777777" w:rsidR="00EE3DF5" w:rsidRDefault="00EE3DF5" w:rsidP="00F2176F">
            <w:pPr>
              <w:rPr>
                <w:color w:val="000000"/>
              </w:rPr>
            </w:pPr>
          </w:p>
          <w:p w14:paraId="3AF62339" w14:textId="77777777" w:rsidR="00EE3DF5" w:rsidRDefault="00EE3DF5" w:rsidP="00F2176F">
            <w:pPr>
              <w:rPr>
                <w:color w:val="000000"/>
              </w:rPr>
            </w:pPr>
            <w:r>
              <w:rPr>
                <w:color w:val="000000"/>
              </w:rPr>
              <w:t>Inventory Management System</w:t>
            </w:r>
          </w:p>
        </w:tc>
      </w:tr>
      <w:tr w:rsidR="00EE3DF5" w14:paraId="6D964F17" w14:textId="77777777" w:rsidTr="00F2176F">
        <w:trPr>
          <w:trHeight w:val="560"/>
        </w:trPr>
        <w:tc>
          <w:tcPr>
            <w:tcW w:w="2065" w:type="dxa"/>
            <w:tcBorders>
              <w:top w:val="nil"/>
            </w:tcBorders>
          </w:tcPr>
          <w:p w14:paraId="3BAA2022" w14:textId="77777777" w:rsidR="00EE3DF5" w:rsidRDefault="00EE3DF5" w:rsidP="00F2176F">
            <w:pPr>
              <w:rPr>
                <w:b w:val="0"/>
                <w:bCs/>
                <w:color w:val="000000"/>
              </w:rPr>
            </w:pPr>
            <w:r>
              <w:rPr>
                <w:b w:val="0"/>
                <w:bCs/>
                <w:color w:val="000000"/>
              </w:rPr>
              <w:t>Development Environment</w:t>
            </w:r>
          </w:p>
        </w:tc>
        <w:tc>
          <w:tcPr>
            <w:tcW w:w="2249" w:type="dxa"/>
          </w:tcPr>
          <w:p w14:paraId="089F7ABE" w14:textId="77777777" w:rsidR="00EE3DF5" w:rsidRDefault="00EE3DF5" w:rsidP="00F2176F">
            <w:pPr>
              <w:rPr>
                <w:b w:val="0"/>
                <w:bCs/>
                <w:color w:val="000000"/>
              </w:rPr>
            </w:pPr>
            <w:r>
              <w:rPr>
                <w:b w:val="0"/>
                <w:bCs/>
                <w:color w:val="000000"/>
              </w:rPr>
              <w:t>Web-based</w:t>
            </w:r>
          </w:p>
        </w:tc>
        <w:tc>
          <w:tcPr>
            <w:tcW w:w="2071" w:type="dxa"/>
            <w:gridSpan w:val="2"/>
          </w:tcPr>
          <w:p w14:paraId="69347BF3" w14:textId="77777777" w:rsidR="00EE3DF5" w:rsidRDefault="00EE3DF5" w:rsidP="00F2176F">
            <w:pPr>
              <w:spacing w:line="276" w:lineRule="auto"/>
              <w:rPr>
                <w:b w:val="0"/>
                <w:bCs/>
              </w:rPr>
            </w:pPr>
            <w:r>
              <w:rPr>
                <w:b w:val="0"/>
                <w:bCs/>
                <w:color w:val="000000"/>
                <w:szCs w:val="24"/>
              </w:rPr>
              <w:t>Web-based and Android Mobile</w:t>
            </w:r>
          </w:p>
        </w:tc>
        <w:tc>
          <w:tcPr>
            <w:tcW w:w="2070" w:type="dxa"/>
          </w:tcPr>
          <w:p w14:paraId="1D840A92" w14:textId="77777777" w:rsidR="00EE3DF5" w:rsidRDefault="00EE3DF5" w:rsidP="00F2176F">
            <w:pPr>
              <w:rPr>
                <w:b w:val="0"/>
                <w:bCs/>
                <w:color w:val="000000"/>
              </w:rPr>
            </w:pPr>
            <w:r>
              <w:rPr>
                <w:b w:val="0"/>
                <w:bCs/>
                <w:color w:val="000000"/>
                <w:szCs w:val="24"/>
              </w:rPr>
              <w:t>Web-based</w:t>
            </w:r>
          </w:p>
        </w:tc>
      </w:tr>
      <w:tr w:rsidR="00EE3DF5" w14:paraId="7CCBB6EC" w14:textId="77777777" w:rsidTr="00F2176F">
        <w:tc>
          <w:tcPr>
            <w:tcW w:w="2065" w:type="dxa"/>
          </w:tcPr>
          <w:p w14:paraId="3A650D35" w14:textId="77777777" w:rsidR="00EE3DF5" w:rsidRDefault="00EE3DF5" w:rsidP="00F2176F">
            <w:pPr>
              <w:rPr>
                <w:b w:val="0"/>
                <w:bCs/>
                <w:color w:val="000000"/>
              </w:rPr>
            </w:pPr>
            <w:r>
              <w:rPr>
                <w:b w:val="0"/>
                <w:bCs/>
                <w:color w:val="000000"/>
              </w:rPr>
              <w:t>Technology</w:t>
            </w:r>
          </w:p>
        </w:tc>
        <w:tc>
          <w:tcPr>
            <w:tcW w:w="2249" w:type="dxa"/>
          </w:tcPr>
          <w:p w14:paraId="51B87ACD" w14:textId="77777777" w:rsidR="00EE3DF5" w:rsidRDefault="00EE3DF5" w:rsidP="00F2176F">
            <w:pPr>
              <w:rPr>
                <w:b w:val="0"/>
                <w:color w:val="000000"/>
              </w:rPr>
            </w:pPr>
            <w:r>
              <w:rPr>
                <w:b w:val="0"/>
                <w:color w:val="000000"/>
                <w:szCs w:val="24"/>
              </w:rPr>
              <w:t>Windows 10</w:t>
            </w:r>
          </w:p>
        </w:tc>
        <w:tc>
          <w:tcPr>
            <w:tcW w:w="2071" w:type="dxa"/>
            <w:gridSpan w:val="2"/>
          </w:tcPr>
          <w:p w14:paraId="2D4BEE6E" w14:textId="77777777" w:rsidR="00EE3DF5" w:rsidRDefault="00EE3DF5" w:rsidP="00F2176F">
            <w:pPr>
              <w:rPr>
                <w:b w:val="0"/>
                <w:bCs/>
                <w:color w:val="000000"/>
              </w:rPr>
            </w:pPr>
            <w:r>
              <w:rPr>
                <w:b w:val="0"/>
                <w:bCs/>
                <w:color w:val="000000"/>
                <w:szCs w:val="24"/>
              </w:rPr>
              <w:t>QR code</w:t>
            </w:r>
          </w:p>
        </w:tc>
        <w:tc>
          <w:tcPr>
            <w:tcW w:w="2070" w:type="dxa"/>
          </w:tcPr>
          <w:p w14:paraId="5506B146" w14:textId="77777777" w:rsidR="00EE3DF5" w:rsidRDefault="00EE3DF5" w:rsidP="00F2176F">
            <w:pPr>
              <w:rPr>
                <w:b w:val="0"/>
                <w:bCs/>
                <w:color w:val="000000"/>
              </w:rPr>
            </w:pPr>
            <w:r>
              <w:rPr>
                <w:b w:val="0"/>
                <w:bCs/>
                <w:color w:val="000000"/>
              </w:rPr>
              <w:t>Visual Studio</w:t>
            </w:r>
          </w:p>
        </w:tc>
      </w:tr>
      <w:tr w:rsidR="00EE3DF5" w14:paraId="0D2F18CB" w14:textId="77777777" w:rsidTr="00F2176F">
        <w:tc>
          <w:tcPr>
            <w:tcW w:w="2065" w:type="dxa"/>
          </w:tcPr>
          <w:p w14:paraId="2E357C8A" w14:textId="77777777" w:rsidR="00EE3DF5" w:rsidRDefault="00EE3DF5" w:rsidP="00F2176F">
            <w:pPr>
              <w:rPr>
                <w:b w:val="0"/>
                <w:bCs/>
                <w:color w:val="000000"/>
              </w:rPr>
            </w:pPr>
            <w:r>
              <w:rPr>
                <w:b w:val="0"/>
                <w:bCs/>
                <w:color w:val="000000"/>
              </w:rPr>
              <w:t>Programming Language</w:t>
            </w:r>
          </w:p>
        </w:tc>
        <w:tc>
          <w:tcPr>
            <w:tcW w:w="2249" w:type="dxa"/>
          </w:tcPr>
          <w:p w14:paraId="54F776E6" w14:textId="77777777" w:rsidR="00EE3DF5" w:rsidRDefault="00EE3DF5" w:rsidP="00F2176F">
            <w:pPr>
              <w:rPr>
                <w:b w:val="0"/>
                <w:bCs/>
                <w:color w:val="000000"/>
              </w:rPr>
            </w:pPr>
            <w:r>
              <w:rPr>
                <w:b w:val="0"/>
                <w:bCs/>
                <w:color w:val="000000"/>
                <w:szCs w:val="24"/>
              </w:rPr>
              <w:t>PHP</w:t>
            </w:r>
          </w:p>
        </w:tc>
        <w:tc>
          <w:tcPr>
            <w:tcW w:w="2071" w:type="dxa"/>
            <w:gridSpan w:val="2"/>
          </w:tcPr>
          <w:p w14:paraId="34993B4F" w14:textId="77777777" w:rsidR="00EE3DF5" w:rsidRDefault="00EE3DF5" w:rsidP="00F2176F">
            <w:pPr>
              <w:rPr>
                <w:b w:val="0"/>
                <w:bCs/>
                <w:color w:val="000000"/>
              </w:rPr>
            </w:pPr>
            <w:r>
              <w:rPr>
                <w:b w:val="0"/>
                <w:bCs/>
                <w:color w:val="000000"/>
              </w:rPr>
              <w:t>Java</w:t>
            </w:r>
          </w:p>
        </w:tc>
        <w:tc>
          <w:tcPr>
            <w:tcW w:w="2070" w:type="dxa"/>
          </w:tcPr>
          <w:p w14:paraId="758512CC" w14:textId="77777777" w:rsidR="00EE3DF5" w:rsidRDefault="00EE3DF5" w:rsidP="00F2176F">
            <w:pPr>
              <w:rPr>
                <w:b w:val="0"/>
                <w:bCs/>
                <w:color w:val="000000"/>
              </w:rPr>
            </w:pPr>
            <w:r>
              <w:rPr>
                <w:b w:val="0"/>
                <w:bCs/>
                <w:color w:val="000000"/>
              </w:rPr>
              <w:t>Java</w:t>
            </w:r>
          </w:p>
        </w:tc>
      </w:tr>
      <w:tr w:rsidR="00EE3DF5" w14:paraId="192E84CD" w14:textId="77777777" w:rsidTr="00F2176F">
        <w:tc>
          <w:tcPr>
            <w:tcW w:w="2065" w:type="dxa"/>
          </w:tcPr>
          <w:p w14:paraId="62D6E0D0" w14:textId="77777777" w:rsidR="00EE3DF5" w:rsidRDefault="00EE3DF5" w:rsidP="00F2176F">
            <w:pPr>
              <w:rPr>
                <w:b w:val="0"/>
                <w:bCs/>
                <w:color w:val="000000"/>
              </w:rPr>
            </w:pPr>
            <w:r>
              <w:rPr>
                <w:b w:val="0"/>
                <w:bCs/>
                <w:color w:val="000000"/>
              </w:rPr>
              <w:t>Database</w:t>
            </w:r>
          </w:p>
        </w:tc>
        <w:tc>
          <w:tcPr>
            <w:tcW w:w="2249" w:type="dxa"/>
          </w:tcPr>
          <w:p w14:paraId="687B66D3" w14:textId="77777777" w:rsidR="00EE3DF5" w:rsidRDefault="00EE3DF5" w:rsidP="00F2176F">
            <w:pPr>
              <w:spacing w:line="360" w:lineRule="auto"/>
              <w:rPr>
                <w:b w:val="0"/>
                <w:bCs/>
                <w:color w:val="000000"/>
                <w:szCs w:val="24"/>
              </w:rPr>
            </w:pPr>
            <w:r>
              <w:rPr>
                <w:b w:val="0"/>
                <w:bCs/>
                <w:color w:val="000000"/>
                <w:szCs w:val="24"/>
              </w:rPr>
              <w:t xml:space="preserve">XAMPP, </w:t>
            </w:r>
          </w:p>
          <w:p w14:paraId="61248FA2" w14:textId="77777777" w:rsidR="00EE3DF5" w:rsidRDefault="00EE3DF5" w:rsidP="00F2176F">
            <w:pPr>
              <w:rPr>
                <w:b w:val="0"/>
                <w:bCs/>
                <w:color w:val="000000"/>
              </w:rPr>
            </w:pPr>
            <w:r>
              <w:rPr>
                <w:b w:val="0"/>
                <w:bCs/>
                <w:color w:val="000000"/>
                <w:szCs w:val="24"/>
              </w:rPr>
              <w:t>MySQL</w:t>
            </w:r>
          </w:p>
        </w:tc>
        <w:tc>
          <w:tcPr>
            <w:tcW w:w="2071" w:type="dxa"/>
            <w:gridSpan w:val="2"/>
          </w:tcPr>
          <w:p w14:paraId="52A711AB" w14:textId="77777777" w:rsidR="00EE3DF5" w:rsidRDefault="00EE3DF5" w:rsidP="00F2176F">
            <w:pPr>
              <w:rPr>
                <w:b w:val="0"/>
                <w:bCs/>
                <w:color w:val="000000"/>
              </w:rPr>
            </w:pPr>
            <w:r>
              <w:rPr>
                <w:b w:val="0"/>
                <w:bCs/>
                <w:color w:val="000000"/>
              </w:rPr>
              <w:t>MySQL</w:t>
            </w:r>
          </w:p>
        </w:tc>
        <w:tc>
          <w:tcPr>
            <w:tcW w:w="2070" w:type="dxa"/>
          </w:tcPr>
          <w:p w14:paraId="6E5DA276" w14:textId="77777777" w:rsidR="00EE3DF5" w:rsidRDefault="00EE3DF5" w:rsidP="00F2176F">
            <w:pPr>
              <w:rPr>
                <w:b w:val="0"/>
                <w:bCs/>
                <w:color w:val="000000"/>
              </w:rPr>
            </w:pPr>
            <w:r>
              <w:rPr>
                <w:b w:val="0"/>
                <w:bCs/>
                <w:color w:val="000000"/>
              </w:rPr>
              <w:t>Microsoft SQL Server</w:t>
            </w:r>
          </w:p>
        </w:tc>
      </w:tr>
      <w:tr w:rsidR="00EE3DF5" w14:paraId="04D2DBBE" w14:textId="77777777" w:rsidTr="00F2176F">
        <w:tc>
          <w:tcPr>
            <w:tcW w:w="2065" w:type="dxa"/>
          </w:tcPr>
          <w:p w14:paraId="28A970BC" w14:textId="77777777" w:rsidR="00EE3DF5" w:rsidRDefault="00EE3DF5" w:rsidP="00F2176F">
            <w:pPr>
              <w:rPr>
                <w:b w:val="0"/>
                <w:bCs/>
                <w:color w:val="000000"/>
              </w:rPr>
            </w:pPr>
            <w:r>
              <w:rPr>
                <w:b w:val="0"/>
                <w:bCs/>
                <w:color w:val="000000"/>
              </w:rPr>
              <w:t>Methodology</w:t>
            </w:r>
          </w:p>
        </w:tc>
        <w:tc>
          <w:tcPr>
            <w:tcW w:w="2249" w:type="dxa"/>
          </w:tcPr>
          <w:p w14:paraId="0756A1FC" w14:textId="77777777" w:rsidR="00EE3DF5" w:rsidRDefault="00EE3DF5" w:rsidP="00F2176F">
            <w:pPr>
              <w:rPr>
                <w:b w:val="0"/>
                <w:bCs/>
                <w:color w:val="000000"/>
              </w:rPr>
            </w:pPr>
            <w:r>
              <w:rPr>
                <w:b w:val="0"/>
                <w:bCs/>
                <w:szCs w:val="24"/>
              </w:rPr>
              <w:t>Rapid Application Development (RAD)</w:t>
            </w:r>
          </w:p>
        </w:tc>
        <w:tc>
          <w:tcPr>
            <w:tcW w:w="2071" w:type="dxa"/>
            <w:gridSpan w:val="2"/>
          </w:tcPr>
          <w:p w14:paraId="2190F12D" w14:textId="77777777" w:rsidR="00EE3DF5" w:rsidRDefault="00EE3DF5" w:rsidP="00F2176F">
            <w:pPr>
              <w:rPr>
                <w:b w:val="0"/>
                <w:bCs/>
                <w:color w:val="000000"/>
              </w:rPr>
            </w:pPr>
            <w:r>
              <w:rPr>
                <w:b w:val="0"/>
                <w:bCs/>
                <w:color w:val="000000"/>
              </w:rPr>
              <w:t>None</w:t>
            </w:r>
          </w:p>
        </w:tc>
        <w:tc>
          <w:tcPr>
            <w:tcW w:w="2070" w:type="dxa"/>
          </w:tcPr>
          <w:p w14:paraId="508120C4" w14:textId="77777777" w:rsidR="00EE3DF5" w:rsidRDefault="00EE3DF5" w:rsidP="00F2176F">
            <w:pPr>
              <w:rPr>
                <w:b w:val="0"/>
                <w:bCs/>
                <w:color w:val="000000"/>
              </w:rPr>
            </w:pPr>
            <w:r>
              <w:rPr>
                <w:b w:val="0"/>
                <w:bCs/>
                <w:color w:val="000000"/>
              </w:rPr>
              <w:t>Agile</w:t>
            </w:r>
          </w:p>
        </w:tc>
      </w:tr>
      <w:tr w:rsidR="00EE3DF5" w14:paraId="2ACE60D2" w14:textId="77777777" w:rsidTr="00F2176F">
        <w:tc>
          <w:tcPr>
            <w:tcW w:w="2065" w:type="dxa"/>
          </w:tcPr>
          <w:p w14:paraId="2844C804" w14:textId="77777777" w:rsidR="00EE3DF5" w:rsidRDefault="00EE3DF5" w:rsidP="00F2176F">
            <w:pPr>
              <w:rPr>
                <w:b w:val="0"/>
                <w:bCs/>
                <w:color w:val="000000"/>
              </w:rPr>
            </w:pPr>
            <w:r>
              <w:rPr>
                <w:b w:val="0"/>
                <w:bCs/>
                <w:color w:val="000000"/>
              </w:rPr>
              <w:t>Reports Generated</w:t>
            </w:r>
          </w:p>
        </w:tc>
        <w:tc>
          <w:tcPr>
            <w:tcW w:w="2249" w:type="dxa"/>
          </w:tcPr>
          <w:p w14:paraId="71B9F992" w14:textId="77777777" w:rsidR="00EE3DF5" w:rsidRDefault="00EE3DF5" w:rsidP="00F2176F">
            <w:pPr>
              <w:rPr>
                <w:b w:val="0"/>
                <w:bCs/>
                <w:color w:val="000000"/>
              </w:rPr>
            </w:pPr>
            <w:r>
              <w:rPr>
                <w:b w:val="0"/>
                <w:bCs/>
                <w:color w:val="000000"/>
                <w:szCs w:val="24"/>
              </w:rPr>
              <w:t>Schedule report</w:t>
            </w:r>
          </w:p>
        </w:tc>
        <w:tc>
          <w:tcPr>
            <w:tcW w:w="2071" w:type="dxa"/>
            <w:gridSpan w:val="2"/>
          </w:tcPr>
          <w:p w14:paraId="06A8581E" w14:textId="77777777" w:rsidR="00EE3DF5" w:rsidRDefault="00EE3DF5" w:rsidP="00F2176F">
            <w:pPr>
              <w:rPr>
                <w:b w:val="0"/>
                <w:bCs/>
                <w:color w:val="000000"/>
              </w:rPr>
            </w:pPr>
            <w:r>
              <w:rPr>
                <w:b w:val="0"/>
                <w:bCs/>
                <w:color w:val="000000"/>
                <w:szCs w:val="24"/>
              </w:rPr>
              <w:t>Present and Absences of the student</w:t>
            </w:r>
          </w:p>
        </w:tc>
        <w:tc>
          <w:tcPr>
            <w:tcW w:w="2070" w:type="dxa"/>
          </w:tcPr>
          <w:p w14:paraId="034936F7" w14:textId="77777777" w:rsidR="00EE3DF5" w:rsidRDefault="00EE3DF5" w:rsidP="00F2176F">
            <w:pPr>
              <w:rPr>
                <w:b w:val="0"/>
                <w:bCs/>
                <w:color w:val="000000"/>
              </w:rPr>
            </w:pPr>
            <w:r>
              <w:rPr>
                <w:b w:val="0"/>
                <w:bCs/>
                <w:color w:val="000000"/>
                <w:szCs w:val="24"/>
              </w:rPr>
              <w:t>Generate Sales and inventory Report</w:t>
            </w:r>
          </w:p>
        </w:tc>
      </w:tr>
      <w:tr w:rsidR="00EE3DF5" w14:paraId="2E6873D2" w14:textId="77777777" w:rsidTr="00F2176F">
        <w:tc>
          <w:tcPr>
            <w:tcW w:w="2065" w:type="dxa"/>
          </w:tcPr>
          <w:p w14:paraId="4A652FE2" w14:textId="77777777" w:rsidR="00EE3DF5" w:rsidRDefault="00EE3DF5" w:rsidP="00F2176F">
            <w:pPr>
              <w:rPr>
                <w:b w:val="0"/>
                <w:bCs/>
                <w:color w:val="000000"/>
              </w:rPr>
            </w:pPr>
            <w:r>
              <w:rPr>
                <w:b w:val="0"/>
                <w:bCs/>
                <w:color w:val="000000"/>
              </w:rPr>
              <w:t>Security</w:t>
            </w:r>
          </w:p>
        </w:tc>
        <w:tc>
          <w:tcPr>
            <w:tcW w:w="2249" w:type="dxa"/>
          </w:tcPr>
          <w:p w14:paraId="26EAC88B" w14:textId="77777777" w:rsidR="00EE3DF5" w:rsidRDefault="00EE3DF5" w:rsidP="00F2176F">
            <w:pPr>
              <w:rPr>
                <w:b w:val="0"/>
                <w:bCs/>
                <w:color w:val="000000"/>
                <w:szCs w:val="24"/>
              </w:rPr>
            </w:pPr>
            <w:r>
              <w:rPr>
                <w:b w:val="0"/>
                <w:bCs/>
                <w:color w:val="000000"/>
                <w:szCs w:val="24"/>
              </w:rPr>
              <w:t>User authentication</w:t>
            </w:r>
          </w:p>
        </w:tc>
        <w:tc>
          <w:tcPr>
            <w:tcW w:w="2071" w:type="dxa"/>
            <w:gridSpan w:val="2"/>
          </w:tcPr>
          <w:p w14:paraId="181C555D" w14:textId="77777777" w:rsidR="00EE3DF5" w:rsidRDefault="00EE3DF5" w:rsidP="00F2176F">
            <w:pPr>
              <w:rPr>
                <w:b w:val="0"/>
                <w:bCs/>
                <w:color w:val="000000"/>
              </w:rPr>
            </w:pPr>
            <w:r>
              <w:rPr>
                <w:b w:val="0"/>
                <w:bCs/>
                <w:color w:val="000000"/>
                <w:szCs w:val="24"/>
              </w:rPr>
              <w:t>User authentication</w:t>
            </w:r>
          </w:p>
        </w:tc>
        <w:tc>
          <w:tcPr>
            <w:tcW w:w="2070" w:type="dxa"/>
          </w:tcPr>
          <w:p w14:paraId="12039499" w14:textId="77777777" w:rsidR="00EE3DF5" w:rsidRDefault="00EE3DF5" w:rsidP="00F2176F">
            <w:pPr>
              <w:rPr>
                <w:b w:val="0"/>
                <w:bCs/>
                <w:color w:val="000000"/>
              </w:rPr>
            </w:pPr>
            <w:r>
              <w:rPr>
                <w:b w:val="0"/>
                <w:bCs/>
                <w:color w:val="000000"/>
                <w:szCs w:val="24"/>
              </w:rPr>
              <w:t>User authentication</w:t>
            </w:r>
          </w:p>
        </w:tc>
      </w:tr>
      <w:tr w:rsidR="00EE3DF5" w14:paraId="10A8D83F" w14:textId="77777777" w:rsidTr="00F2176F">
        <w:trPr>
          <w:trHeight w:val="1131"/>
        </w:trPr>
        <w:tc>
          <w:tcPr>
            <w:tcW w:w="2065" w:type="dxa"/>
          </w:tcPr>
          <w:p w14:paraId="783008A4" w14:textId="77777777" w:rsidR="00EE3DF5" w:rsidRDefault="00EE3DF5" w:rsidP="00F2176F">
            <w:pPr>
              <w:rPr>
                <w:b w:val="0"/>
                <w:bCs/>
                <w:color w:val="000000"/>
              </w:rPr>
            </w:pPr>
            <w:r>
              <w:rPr>
                <w:b w:val="0"/>
                <w:bCs/>
                <w:color w:val="000000"/>
              </w:rPr>
              <w:t>System Features</w:t>
            </w:r>
          </w:p>
        </w:tc>
        <w:tc>
          <w:tcPr>
            <w:tcW w:w="2249" w:type="dxa"/>
          </w:tcPr>
          <w:p w14:paraId="65C8751C" w14:textId="77777777" w:rsidR="00EE3DF5" w:rsidRDefault="00EE3DF5" w:rsidP="00F2176F">
            <w:pPr>
              <w:rPr>
                <w:b w:val="0"/>
                <w:color w:val="000000"/>
              </w:rPr>
            </w:pPr>
            <w:r>
              <w:rPr>
                <w:b w:val="0"/>
                <w:color w:val="000000"/>
                <w:szCs w:val="24"/>
              </w:rPr>
              <w:t>It can assign schedule, view, and edit.</w:t>
            </w:r>
          </w:p>
        </w:tc>
        <w:tc>
          <w:tcPr>
            <w:tcW w:w="2071" w:type="dxa"/>
            <w:gridSpan w:val="2"/>
          </w:tcPr>
          <w:p w14:paraId="5641A4FD" w14:textId="77777777" w:rsidR="00EE3DF5" w:rsidRDefault="00EE3DF5" w:rsidP="00F2176F">
            <w:pPr>
              <w:rPr>
                <w:b w:val="0"/>
                <w:bCs/>
                <w:color w:val="000000"/>
              </w:rPr>
            </w:pPr>
            <w:r>
              <w:rPr>
                <w:b w:val="0"/>
                <w:bCs/>
                <w:color w:val="000000"/>
                <w:szCs w:val="24"/>
              </w:rPr>
              <w:t>It can check how many absences you have.</w:t>
            </w:r>
          </w:p>
        </w:tc>
        <w:tc>
          <w:tcPr>
            <w:tcW w:w="2070" w:type="dxa"/>
          </w:tcPr>
          <w:p w14:paraId="2F635461" w14:textId="77777777" w:rsidR="00EE3DF5" w:rsidRDefault="00EE3DF5" w:rsidP="00F2176F">
            <w:pPr>
              <w:rPr>
                <w:b w:val="0"/>
                <w:bCs/>
                <w:color w:val="000000"/>
              </w:rPr>
            </w:pPr>
            <w:r>
              <w:rPr>
                <w:b w:val="0"/>
                <w:bCs/>
                <w:color w:val="000000"/>
                <w:szCs w:val="24"/>
              </w:rPr>
              <w:t xml:space="preserve">It </w:t>
            </w:r>
            <w:proofErr w:type="gramStart"/>
            <w:r>
              <w:rPr>
                <w:b w:val="0"/>
                <w:bCs/>
                <w:color w:val="000000"/>
                <w:szCs w:val="24"/>
              </w:rPr>
              <w:t>is capable of providing</w:t>
            </w:r>
            <w:proofErr w:type="gramEnd"/>
            <w:r>
              <w:rPr>
                <w:b w:val="0"/>
                <w:bCs/>
                <w:color w:val="000000"/>
                <w:szCs w:val="24"/>
              </w:rPr>
              <w:t xml:space="preserve"> details about stock balance and balance of transaction.</w:t>
            </w:r>
          </w:p>
        </w:tc>
      </w:tr>
      <w:tr w:rsidR="00EE3DF5" w14:paraId="536C1A7C" w14:textId="77777777" w:rsidTr="00F2176F">
        <w:tc>
          <w:tcPr>
            <w:tcW w:w="2065" w:type="dxa"/>
          </w:tcPr>
          <w:p w14:paraId="387C958B" w14:textId="77777777" w:rsidR="00EE3DF5" w:rsidRDefault="00EE3DF5" w:rsidP="00F2176F">
            <w:pPr>
              <w:jc w:val="left"/>
              <w:rPr>
                <w:b w:val="0"/>
                <w:bCs/>
                <w:color w:val="000000"/>
              </w:rPr>
            </w:pPr>
          </w:p>
        </w:tc>
        <w:tc>
          <w:tcPr>
            <w:tcW w:w="2249" w:type="dxa"/>
          </w:tcPr>
          <w:p w14:paraId="1E81D93A" w14:textId="77777777" w:rsidR="00EE3DF5" w:rsidRDefault="00EE3DF5" w:rsidP="00F2176F">
            <w:pPr>
              <w:spacing w:line="276" w:lineRule="auto"/>
              <w:rPr>
                <w:b w:val="0"/>
                <w:color w:val="000000"/>
                <w:szCs w:val="24"/>
              </w:rPr>
            </w:pPr>
            <w:r>
              <w:rPr>
                <w:b w:val="0"/>
                <w:color w:val="000000"/>
                <w:szCs w:val="24"/>
              </w:rPr>
              <w:t>It has a search button.</w:t>
            </w:r>
          </w:p>
          <w:p w14:paraId="767756D7" w14:textId="77777777" w:rsidR="00EE3DF5" w:rsidRDefault="00EE3DF5" w:rsidP="00F2176F">
            <w:pPr>
              <w:rPr>
                <w:b w:val="0"/>
                <w:bCs/>
                <w:color w:val="FF0000"/>
              </w:rPr>
            </w:pPr>
          </w:p>
        </w:tc>
        <w:tc>
          <w:tcPr>
            <w:tcW w:w="2071" w:type="dxa"/>
            <w:gridSpan w:val="2"/>
          </w:tcPr>
          <w:p w14:paraId="5B4B6EF7" w14:textId="77777777" w:rsidR="00EE3DF5" w:rsidRDefault="00EE3DF5" w:rsidP="00F2176F">
            <w:pPr>
              <w:spacing w:line="276" w:lineRule="auto"/>
              <w:rPr>
                <w:b w:val="0"/>
                <w:bCs/>
                <w:color w:val="000000"/>
                <w:szCs w:val="24"/>
              </w:rPr>
            </w:pPr>
            <w:r>
              <w:rPr>
                <w:b w:val="0"/>
                <w:bCs/>
                <w:color w:val="000000"/>
                <w:szCs w:val="24"/>
              </w:rPr>
              <w:t>It can also edit the attendance, calculate monthly absences, and send a notification to the student.</w:t>
            </w:r>
          </w:p>
        </w:tc>
        <w:tc>
          <w:tcPr>
            <w:tcW w:w="2070" w:type="dxa"/>
          </w:tcPr>
          <w:p w14:paraId="77ECD31E" w14:textId="77777777" w:rsidR="00EE3DF5" w:rsidRDefault="00EE3DF5" w:rsidP="00F2176F">
            <w:pPr>
              <w:spacing w:line="276" w:lineRule="auto"/>
              <w:rPr>
                <w:b w:val="0"/>
                <w:bCs/>
                <w:color w:val="FF0000"/>
              </w:rPr>
            </w:pPr>
            <w:r>
              <w:rPr>
                <w:b w:val="0"/>
                <w:bCs/>
                <w:color w:val="000000"/>
                <w:szCs w:val="24"/>
              </w:rPr>
              <w:t xml:space="preserve">It </w:t>
            </w:r>
            <w:proofErr w:type="gramStart"/>
            <w:r>
              <w:rPr>
                <w:b w:val="0"/>
                <w:bCs/>
                <w:color w:val="000000"/>
                <w:szCs w:val="24"/>
              </w:rPr>
              <w:t>is capable of adding</w:t>
            </w:r>
            <w:proofErr w:type="gramEnd"/>
            <w:r>
              <w:rPr>
                <w:b w:val="0"/>
                <w:bCs/>
                <w:color w:val="000000"/>
                <w:szCs w:val="24"/>
              </w:rPr>
              <w:t xml:space="preserve"> items to the inventory.</w:t>
            </w:r>
          </w:p>
        </w:tc>
      </w:tr>
      <w:tr w:rsidR="00EE3DF5" w14:paraId="0AC4A45D" w14:textId="77777777" w:rsidTr="00F2176F">
        <w:tc>
          <w:tcPr>
            <w:tcW w:w="2065" w:type="dxa"/>
          </w:tcPr>
          <w:p w14:paraId="7540F929" w14:textId="77777777" w:rsidR="00EE3DF5" w:rsidRDefault="00EE3DF5" w:rsidP="00F2176F">
            <w:pPr>
              <w:jc w:val="left"/>
              <w:rPr>
                <w:b w:val="0"/>
                <w:bCs/>
                <w:color w:val="000000"/>
              </w:rPr>
            </w:pPr>
          </w:p>
        </w:tc>
        <w:tc>
          <w:tcPr>
            <w:tcW w:w="2249" w:type="dxa"/>
          </w:tcPr>
          <w:p w14:paraId="58A38C3C" w14:textId="77777777" w:rsidR="00EE3DF5" w:rsidRDefault="00EE3DF5" w:rsidP="00F2176F">
            <w:pPr>
              <w:rPr>
                <w:b w:val="0"/>
                <w:bCs/>
                <w:color w:val="FF0000"/>
              </w:rPr>
            </w:pPr>
            <w:r>
              <w:rPr>
                <w:b w:val="0"/>
                <w:color w:val="000000"/>
                <w:szCs w:val="24"/>
              </w:rPr>
              <w:t>It is capable of import and export.</w:t>
            </w:r>
          </w:p>
        </w:tc>
        <w:tc>
          <w:tcPr>
            <w:tcW w:w="2071" w:type="dxa"/>
            <w:gridSpan w:val="2"/>
          </w:tcPr>
          <w:p w14:paraId="1547BAD5" w14:textId="77777777" w:rsidR="00EE3DF5" w:rsidRDefault="00EE3DF5" w:rsidP="00F2176F">
            <w:pPr>
              <w:spacing w:line="276" w:lineRule="auto"/>
              <w:rPr>
                <w:b w:val="0"/>
                <w:color w:val="000000"/>
                <w:szCs w:val="24"/>
              </w:rPr>
            </w:pPr>
          </w:p>
        </w:tc>
        <w:tc>
          <w:tcPr>
            <w:tcW w:w="2070" w:type="dxa"/>
          </w:tcPr>
          <w:p w14:paraId="7BD73978" w14:textId="77777777" w:rsidR="00EE3DF5" w:rsidRDefault="00EE3DF5" w:rsidP="00F2176F">
            <w:pPr>
              <w:rPr>
                <w:b w:val="0"/>
                <w:bCs/>
                <w:color w:val="FF0000"/>
              </w:rPr>
            </w:pPr>
            <w:r>
              <w:rPr>
                <w:b w:val="0"/>
                <w:bCs/>
                <w:color w:val="000000"/>
                <w:szCs w:val="24"/>
              </w:rPr>
              <w:t>The application also contains general organization profile.</w:t>
            </w:r>
          </w:p>
        </w:tc>
      </w:tr>
    </w:tbl>
    <w:p w14:paraId="4DD8D59A" w14:textId="0DC0D0BB" w:rsidR="00EE3DF5" w:rsidRDefault="00EE3DF5" w:rsidP="00EE3DF5"/>
    <w:p w14:paraId="39144F54" w14:textId="5B342899" w:rsidR="00EE3DF5" w:rsidRDefault="00EE3DF5" w:rsidP="00EE3DF5">
      <w:r>
        <w:rPr>
          <w:bCs/>
        </w:rPr>
        <w:t>Table 1: Related Systems Summary Table</w:t>
      </w:r>
    </w:p>
    <w:p w14:paraId="1589B150" w14:textId="5E63FF69" w:rsidR="00EE3DF5" w:rsidRDefault="00EE3DF5" w:rsidP="00EE3DF5"/>
    <w:p w14:paraId="3D4A4592" w14:textId="5833F467" w:rsidR="00EE3DF5" w:rsidRDefault="00EE3DF5" w:rsidP="00EE3DF5"/>
    <w:p w14:paraId="6DAC5925" w14:textId="77777777" w:rsidR="00EE3DF5" w:rsidRPr="00EE3DF5" w:rsidRDefault="00EE3DF5" w:rsidP="00EE3DF5">
      <w:pPr>
        <w:jc w:val="both"/>
      </w:pPr>
    </w:p>
    <w:p w14:paraId="64FD91CE" w14:textId="77777777" w:rsidR="006023F6" w:rsidRDefault="006023F6" w:rsidP="00621A18">
      <w:pPr>
        <w:pStyle w:val="Heading2"/>
      </w:pPr>
      <w:r>
        <w:lastRenderedPageBreak/>
        <w:t>Synthesis</w:t>
      </w:r>
    </w:p>
    <w:p w14:paraId="7BB724CA" w14:textId="323B89EB" w:rsidR="00EE3DF5" w:rsidRDefault="00EE3DF5" w:rsidP="00EE3DF5">
      <w:pPr>
        <w:spacing w:line="360" w:lineRule="auto"/>
        <w:jc w:val="both"/>
        <w:rPr>
          <w:b w:val="0"/>
          <w:bCs/>
        </w:rPr>
      </w:pPr>
      <w:r>
        <w:rPr>
          <w:b w:val="0"/>
          <w:bCs/>
        </w:rPr>
        <w:t>The review of related literature and studies discussed the importance and the use of technology in the field of piggery management system. The review of related literature described and discussed the theories and technologies that could be used to develop a system that will help the hog farm to have a fast transaction in managing the piggery farm and discussing on how to eliminate the human error that the workers in the farm experienced (</w:t>
      </w:r>
      <w:proofErr w:type="spellStart"/>
      <w:r>
        <w:rPr>
          <w:b w:val="0"/>
          <w:bCs/>
        </w:rPr>
        <w:t>Reginio</w:t>
      </w:r>
      <w:proofErr w:type="spellEnd"/>
      <w:r>
        <w:rPr>
          <w:b w:val="0"/>
          <w:bCs/>
        </w:rPr>
        <w:t xml:space="preserve"> &amp; Robles, 2021). Thus, discussing the process of the breed information system uses a database which the workers can store, manage, analyze, and archive data. Also, it that can help them easy to monitor and manage the performance and the health of the pig in the farm by Jung et al. (2021). The importance on how the workers control the information if they do an operation in the farm and the importance of having a healthy pig when it comes in business or enterprise, and the process on how the farmers and workers manage the animals in terms of breeding (Hady &amp; Lammers, 2015). As Knox (2021) said, breeding has a method that the farm need. This process are the pen mating, hand mating, and an AI which can help the farm to make the process easy. This process uses a Database normalization to lessen the repetition of data in database that causes the performance in retrieving and updating the information in the database by Hiller (2015). Cloud computing is an essential technology in today's world as it allows users to access information anywhere in the world. Cloud computing uses infrastructure like data centers to run virtual servers and access data centers. These servers are built around the world, which offers fast load times depending on client internet service. As mentioned by (Dar &amp; Ravindran, 2018), Cloud computing is cost effective as multiple users buy monthly service and they pay for the power they use which means, it is performance driven. The more the client user uses, the higher the cost, but the lower the client user uses, the lower the cost. A QR code, on the other hand, is a graphic that consists of black and white squares. As Hossain et al. (2018) mentioned, it can store long characters like URLS, images or video links. This feature is helpful with advertising and using unique identification as it could store a lot of information that can be processed by a system that integrates QR Code. Also, QR has error correction where even if 30% of the QR Code is damaged, it can still be scanned. </w:t>
      </w:r>
    </w:p>
    <w:p w14:paraId="18003DB2" w14:textId="77777777" w:rsidR="00EE3DF5" w:rsidRDefault="00EE3DF5" w:rsidP="00EE3DF5">
      <w:pPr>
        <w:spacing w:line="360" w:lineRule="auto"/>
        <w:jc w:val="both"/>
        <w:rPr>
          <w:b w:val="0"/>
          <w:bCs/>
        </w:rPr>
      </w:pPr>
      <w:r>
        <w:rPr>
          <w:b w:val="0"/>
          <w:bCs/>
        </w:rPr>
        <w:lastRenderedPageBreak/>
        <w:t>Furthermore, QR Code can be detected with its sides and scanned in any orientation, which is useful when used in an environment where the QR Code can be rotated. As Odeh (2019) mentioned, Web programming is essential for creating web pages. It has a lot of languages that can be used to do web programming. However, one of those languages, PHP, an open-source server-side scripting language, can be used to render web pages using server-side, which makes server-side data and code safe by (</w:t>
      </w:r>
      <w:proofErr w:type="spellStart"/>
      <w:r>
        <w:rPr>
          <w:b w:val="0"/>
          <w:bCs/>
        </w:rPr>
        <w:t>Siame</w:t>
      </w:r>
      <w:proofErr w:type="spellEnd"/>
      <w:r>
        <w:rPr>
          <w:b w:val="0"/>
          <w:bCs/>
        </w:rPr>
        <w:t xml:space="preserve"> &amp; </w:t>
      </w:r>
      <w:proofErr w:type="spellStart"/>
      <w:r>
        <w:rPr>
          <w:b w:val="0"/>
          <w:bCs/>
        </w:rPr>
        <w:t>Kunda</w:t>
      </w:r>
      <w:proofErr w:type="spellEnd"/>
      <w:r>
        <w:rPr>
          <w:b w:val="0"/>
          <w:bCs/>
        </w:rPr>
        <w:t xml:space="preserve">, 2017). It requires an internet connection to do so. Other than that, it requires data to pass in a network protocol called TCP/IP, which determines how the data is sent to the server. However, Wheeler (2021) said, before you can connect to a website, you must know which IP address is the server, so DNS keeps track of this IP and assigns a name to it. There are also systems that develop manually which in terms of recording the information or the data about pigs, workers are responsible in listing all the pig information such as in every operation that the farm doing, and they should capture the important events that the farm do because having a human error makes the information and report inaccurate or they can loss the record book. Also, about monitoring the health of the pigs, workers must check it regularly so that the farm owners should not worry about its pig by </w:t>
      </w:r>
      <w:proofErr w:type="spellStart"/>
      <w:r>
        <w:rPr>
          <w:b w:val="0"/>
          <w:bCs/>
        </w:rPr>
        <w:t>Evin</w:t>
      </w:r>
      <w:proofErr w:type="spellEnd"/>
      <w:r>
        <w:rPr>
          <w:b w:val="0"/>
          <w:bCs/>
        </w:rPr>
        <w:t xml:space="preserve"> et al. (2017). However, there is also an existing system from the past years which needs more improvement, although, it can make the work of the workers in the farm easy, but it is not totally convenient or enough to use for the current generation by </w:t>
      </w:r>
      <w:proofErr w:type="spellStart"/>
      <w:r>
        <w:rPr>
          <w:b w:val="0"/>
          <w:bCs/>
        </w:rPr>
        <w:t>Maliappis</w:t>
      </w:r>
      <w:proofErr w:type="spellEnd"/>
      <w:r>
        <w:rPr>
          <w:b w:val="0"/>
          <w:bCs/>
        </w:rPr>
        <w:t xml:space="preserve"> et al. (1972). The define methods can help the proponent in deciding the correct method they will used in their study. Upon the 3 methods which is the agile method which define by Janani (2021), the waterfall method which used by Sharma (2021). And spiral method of Martin (2022). These methodologies give idea to the proponent on what is the best method for their proposed system. The proponents choose agile model to develop the system because of its evolutionary wherein programmers and developers can create a system and improved it in every process. Also, because they Agile method is a step-by-step process it also can accept feedback or suggestions from clients or customers. The review of related studies showed that both local and foreign are focused on resolving the problems especially in recording of information and monitoring, which will make the recording of information and monitoring much easier. The related systems can also give idea to the proponents on what technologies will be helpful in developing a system. </w:t>
      </w:r>
    </w:p>
    <w:p w14:paraId="0BCFE9A6" w14:textId="0BD9FA89" w:rsidR="00EE3DF5" w:rsidRPr="00EE3DF5" w:rsidRDefault="00EE3DF5" w:rsidP="00EE3DF5">
      <w:pPr>
        <w:spacing w:line="360" w:lineRule="auto"/>
        <w:jc w:val="both"/>
        <w:rPr>
          <w:b w:val="0"/>
          <w:bCs/>
        </w:rPr>
      </w:pPr>
      <w:r>
        <w:rPr>
          <w:b w:val="0"/>
          <w:bCs/>
        </w:rPr>
        <w:lastRenderedPageBreak/>
        <w:t xml:space="preserve">The related system mentioned by </w:t>
      </w:r>
      <w:proofErr w:type="spellStart"/>
      <w:r>
        <w:rPr>
          <w:b w:val="0"/>
          <w:bCs/>
        </w:rPr>
        <w:t>Labuanan</w:t>
      </w:r>
      <w:proofErr w:type="spellEnd"/>
      <w:r>
        <w:rPr>
          <w:b w:val="0"/>
          <w:bCs/>
        </w:rPr>
        <w:t xml:space="preserve"> et al. (2021), the College of Computing Studies, Information and Communication Technology (CCSICT) developed a Class Scheduling System that uses HTML, XAMPP, MySQL, PHP, CSS3, Bootstrap, </w:t>
      </w:r>
      <w:proofErr w:type="spellStart"/>
      <w:r>
        <w:rPr>
          <w:b w:val="0"/>
          <w:bCs/>
        </w:rPr>
        <w:t>JQuery</w:t>
      </w:r>
      <w:proofErr w:type="spellEnd"/>
      <w:r>
        <w:rPr>
          <w:b w:val="0"/>
          <w:bCs/>
        </w:rPr>
        <w:t xml:space="preserve"> in developing a web application and RAD in developing a system prototype. As </w:t>
      </w:r>
      <w:proofErr w:type="spellStart"/>
      <w:r>
        <w:rPr>
          <w:b w:val="0"/>
          <w:bCs/>
        </w:rPr>
        <w:t>Arpankumar</w:t>
      </w:r>
      <w:proofErr w:type="spellEnd"/>
      <w:r>
        <w:rPr>
          <w:b w:val="0"/>
          <w:bCs/>
        </w:rPr>
        <w:t xml:space="preserve"> et al. (2019) said, they use mobile and QR code technology for making the recording of attendance much easier, they use MySQL for the database of the system. The system can also generate monthly reports on the absence of the students, the related system is also like the proposed system wherein the proposed system had also a mobile based QR code technology that will be used for displaying the information of the pigs. In developing the inventory system</w:t>
      </w:r>
      <w:r w:rsidR="001A5D85">
        <w:rPr>
          <w:b w:val="0"/>
          <w:bCs/>
        </w:rPr>
        <w:t>,</w:t>
      </w:r>
      <w:r>
        <w:rPr>
          <w:b w:val="0"/>
          <w:bCs/>
        </w:rPr>
        <w:t xml:space="preserve"> </w:t>
      </w:r>
      <w:proofErr w:type="spellStart"/>
      <w:r>
        <w:rPr>
          <w:b w:val="0"/>
          <w:bCs/>
        </w:rPr>
        <w:t>Maharjan</w:t>
      </w:r>
      <w:proofErr w:type="spellEnd"/>
      <w:r>
        <w:rPr>
          <w:b w:val="0"/>
          <w:bCs/>
        </w:rPr>
        <w:t xml:space="preserve"> (2016) show that inventory purposed and capabilities which it can store items and recording items which the proponent can use as a reference in developing the inventory module of the proposed system. It also uses web-based technology that can be used by the proponent in the proposed system, the web-based technology can be accessed anywhere and anytime by the user provided they had internet connection which can give a huge advantage in the proposed system especially for the owner of the RVM hog farm that always travel. The related system also uses technologies that the proponent can also use or consider when developing the proposed system like the MySQL wherein almost all the related system uses as their database, the proposed system will also use MySQL as a database when developing a system. MySQL will play a big role in storing the data of the system which all information of the farm will be stored with. The related system shows how the technologies like CSS and PHP is used in the related system, the proponent will be using same technologies for the design and development of the proposed system. Furthermore, the proposed system is not a repetition of any system, the proposed system is designed and developed for the sake of the RVM hog farm. The proposed system is built using the following technologies: cloud computing, web programming languages like PHP and frameworks such as tailwind CSS and jQuery, android studio, </w:t>
      </w:r>
      <w:proofErr w:type="spellStart"/>
      <w:r>
        <w:rPr>
          <w:b w:val="0"/>
          <w:bCs/>
        </w:rPr>
        <w:t>XZing</w:t>
      </w:r>
      <w:proofErr w:type="spellEnd"/>
      <w:r>
        <w:rPr>
          <w:b w:val="0"/>
          <w:bCs/>
        </w:rPr>
        <w:t xml:space="preserve"> Library, MySQL for the database, </w:t>
      </w:r>
      <w:proofErr w:type="spellStart"/>
      <w:r>
        <w:rPr>
          <w:b w:val="0"/>
          <w:bCs/>
        </w:rPr>
        <w:t>MCamera</w:t>
      </w:r>
      <w:proofErr w:type="spellEnd"/>
      <w:r>
        <w:rPr>
          <w:b w:val="0"/>
          <w:bCs/>
        </w:rPr>
        <w:t xml:space="preserve"> X library, Chart.js and QRCode.js Library. That are the technologies that the proponent will be using while developing the proposed system.</w:t>
      </w:r>
    </w:p>
    <w:p w14:paraId="2791F7BF" w14:textId="77777777" w:rsidR="00056723" w:rsidRDefault="00056723" w:rsidP="00EE3DF5">
      <w:pPr>
        <w:pStyle w:val="BodyofResearch"/>
        <w:sectPr w:rsidR="00056723" w:rsidSect="001F5EA3">
          <w:pgSz w:w="12240" w:h="15840" w:code="1"/>
          <w:pgMar w:top="1440" w:right="1440" w:bottom="1440" w:left="2160" w:header="720" w:footer="288" w:gutter="0"/>
          <w:cols w:space="720"/>
          <w:docGrid w:linePitch="360"/>
        </w:sectPr>
      </w:pPr>
    </w:p>
    <w:p w14:paraId="47AED250" w14:textId="77777777" w:rsidR="00807E62" w:rsidRDefault="00621A18" w:rsidP="00807E62">
      <w:pPr>
        <w:pStyle w:val="Heading2"/>
        <w:jc w:val="center"/>
        <w:rPr>
          <w:lang w:eastAsia="en-PH"/>
        </w:rPr>
      </w:pPr>
      <w:r>
        <w:rPr>
          <w:lang w:eastAsia="en-PH"/>
        </w:rPr>
        <w:lastRenderedPageBreak/>
        <w:t>TECHNICAL BACKGROUND</w:t>
      </w:r>
    </w:p>
    <w:p w14:paraId="2440EA4C" w14:textId="50308201" w:rsidR="00807E62" w:rsidRPr="00807E62" w:rsidRDefault="00807E62" w:rsidP="00807E62">
      <w:pPr>
        <w:pStyle w:val="Heading2"/>
        <w:rPr>
          <w:lang w:eastAsia="en-PH"/>
        </w:rPr>
      </w:pPr>
      <w:r w:rsidRPr="00807E62">
        <w:rPr>
          <w:b w:val="0"/>
          <w:bCs/>
          <w:lang w:eastAsia="en-PH"/>
        </w:rPr>
        <w:t xml:space="preserve">This chapter describes the technical background of the study considering the overview of the current technologies to be used in the system. This section also describes the hardware, software, </w:t>
      </w:r>
      <w:r w:rsidR="008A16D7">
        <w:rPr>
          <w:b w:val="0"/>
          <w:bCs/>
          <w:lang w:eastAsia="en-PH"/>
        </w:rPr>
        <w:t>peopleware</w:t>
      </w:r>
      <w:r w:rsidRPr="00807E62">
        <w:rPr>
          <w:b w:val="0"/>
          <w:bCs/>
          <w:lang w:eastAsia="en-PH"/>
        </w:rPr>
        <w:t>, and network requirement of the proposed system.</w:t>
      </w:r>
    </w:p>
    <w:p w14:paraId="286A9E32" w14:textId="1AA65139" w:rsidR="00167857" w:rsidRDefault="00621A18" w:rsidP="00EE3DF5">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2A6B5D6E" w14:textId="3711E09C" w:rsidR="00EE3DF5" w:rsidRDefault="00EE3DF5" w:rsidP="00EE3DF5">
      <w:pPr>
        <w:pStyle w:val="BodyofResearch"/>
      </w:pPr>
      <w:r>
        <w:t xml:space="preserve">In developing the proposed system, the proponent will use certain technologies to achieve the goal the proponent needs. The proponent will use cloud computing, web programming languages like PHP and frameworks such as tailwind CSS and jQuery, android studio, </w:t>
      </w:r>
      <w:proofErr w:type="spellStart"/>
      <w:r>
        <w:t>XZing</w:t>
      </w:r>
      <w:proofErr w:type="spellEnd"/>
      <w:r>
        <w:t xml:space="preserve"> Library, Camera X library, Chart.js, Twilio SMS API and QRCode.js Library.</w:t>
      </w:r>
    </w:p>
    <w:p w14:paraId="7986B25F" w14:textId="12371ABF" w:rsidR="00EE3DF5" w:rsidRDefault="00EE3DF5" w:rsidP="00EE3DF5">
      <w:pPr>
        <w:spacing w:line="360" w:lineRule="auto"/>
        <w:jc w:val="both"/>
        <w:rPr>
          <w:b w:val="0"/>
          <w:bCs/>
          <w:lang w:eastAsia="en-PH"/>
        </w:rPr>
      </w:pPr>
      <w:r>
        <w:rPr>
          <w:b w:val="0"/>
          <w:bCs/>
          <w:lang w:eastAsia="en-PH"/>
        </w:rPr>
        <w:t>PHP or also known as Hypertext Preprocessor is a scripting language that can be used to create dynamic webpages that can be embedded with HTML pages for server-side rendering. This can be used to render and do server-side rendering and data access to database. This would provide faster development process. In UI development we will use tailwind CSS framework which would give us flexibility and productivity with our design choice. For event handling JavaScript and jQuery can be used, Other than that jQuery can be used to do Ajax Request to web server to access data that the system needs. The proposed system will be deployed online for owner, worker, and veterinarian to access it even they are not in the farm.Chart.js would be used to server as chart generator for dashboard module.</w:t>
      </w:r>
    </w:p>
    <w:p w14:paraId="6709C29D" w14:textId="7C7BE7D5" w:rsidR="00EE3DF5" w:rsidRDefault="00EE3DF5" w:rsidP="00EE3DF5">
      <w:pPr>
        <w:jc w:val="left"/>
        <w:rPr>
          <w:b w:val="0"/>
          <w:bCs/>
          <w:lang w:eastAsia="en-PH"/>
        </w:rPr>
      </w:pPr>
    </w:p>
    <w:p w14:paraId="085DBECA" w14:textId="5A42EE80" w:rsidR="00EE3DF5" w:rsidRDefault="00EE3DF5" w:rsidP="00EE3DF5">
      <w:pPr>
        <w:pStyle w:val="BodyofResearch"/>
      </w:pPr>
      <w:r>
        <w:t>Cloud computing is a choice for hosting web servers. The proponent will use Digital Ocean VPS for this proposed system with installed software like Apache for webserver to run the web-based system and act as API end point for the mobile application to access data like their login information or pigs’ information. and MYSQL Database service which is for storing information that is needed for system like login information, pig information and inventory information.</w:t>
      </w:r>
    </w:p>
    <w:p w14:paraId="3D5C70CA" w14:textId="77777777" w:rsidR="00EE3DF5" w:rsidRDefault="00EE3DF5" w:rsidP="00EE3DF5">
      <w:pPr>
        <w:pStyle w:val="BodyofResearch"/>
      </w:pPr>
    </w:p>
    <w:p w14:paraId="7E95C390" w14:textId="1FB53748" w:rsidR="00EE3DF5" w:rsidRDefault="00EE3DF5" w:rsidP="00EE3DF5">
      <w:pPr>
        <w:pStyle w:val="BodyofResearch"/>
      </w:pPr>
      <w:r>
        <w:t xml:space="preserve">Android application will use Java programming language with Android Studio IDE which </w:t>
      </w:r>
      <w:r>
        <w:lastRenderedPageBreak/>
        <w:t>is the current latest IDE version. This Android application can authenticate and Scan QR Code to retrieve pig information. This provides mobility so that the worker does not need to carry computer devices while doing pig information checking.</w:t>
      </w:r>
    </w:p>
    <w:p w14:paraId="06168526" w14:textId="28FEBAED" w:rsidR="00EE3DF5" w:rsidRDefault="00EE3DF5" w:rsidP="00EE3DF5">
      <w:pPr>
        <w:pStyle w:val="BodyofResearch"/>
      </w:pPr>
    </w:p>
    <w:p w14:paraId="0B627795" w14:textId="77777777" w:rsidR="00EE3DF5" w:rsidRDefault="00EE3DF5" w:rsidP="00EE3DF5">
      <w:pPr>
        <w:pStyle w:val="BodyofResearch"/>
      </w:pPr>
      <w:proofErr w:type="spellStart"/>
      <w:r>
        <w:t>XZing</w:t>
      </w:r>
      <w:proofErr w:type="spellEnd"/>
      <w:r>
        <w:t xml:space="preserve"> QR Code Library or called Zebra Crossing is an open-source image processing library that can process 1D/2D barcode image that is implemented in JAVA and ported to other language like C# and many more. This will be used to read or scan QR Code to retrieve the unique identifier of a pig.</w:t>
      </w:r>
    </w:p>
    <w:p w14:paraId="4F55F1CF" w14:textId="6AF797B0" w:rsidR="00EE3DF5" w:rsidRDefault="00EE3DF5" w:rsidP="00EE3DF5">
      <w:pPr>
        <w:pStyle w:val="BodyofResearch"/>
      </w:pPr>
    </w:p>
    <w:p w14:paraId="1B5627AC" w14:textId="77777777" w:rsidR="00EE3DF5" w:rsidRDefault="00EE3DF5" w:rsidP="00EE3DF5">
      <w:pPr>
        <w:pStyle w:val="BodyofResearch"/>
      </w:pPr>
      <w:r>
        <w:t>Camera X library is a Jetpack library that is built to help make camera app development easy. It provides easy to API that works across most of android devices which start from android 5.0 or API Level 21. This will make android camera access easy and fast for the proponent to work efficiently in the proposed system.</w:t>
      </w:r>
    </w:p>
    <w:p w14:paraId="533CC0D5" w14:textId="77777777" w:rsidR="00EE3DF5" w:rsidRDefault="00EE3DF5" w:rsidP="00EE3DF5">
      <w:pPr>
        <w:pStyle w:val="BodyofResearch"/>
      </w:pPr>
    </w:p>
    <w:p w14:paraId="5CBE92EE" w14:textId="77777777" w:rsidR="00EE3DF5" w:rsidRDefault="00EE3DF5" w:rsidP="00EE3DF5">
      <w:pPr>
        <w:pStyle w:val="BodyofResearch"/>
      </w:pPr>
      <w:r>
        <w:t xml:space="preserve">QRCode.js was developed by David </w:t>
      </w:r>
      <w:proofErr w:type="spellStart"/>
      <w:r>
        <w:t>shimjs</w:t>
      </w:r>
      <w:proofErr w:type="spellEnd"/>
      <w:r>
        <w:t>, A JavaScript library for making QR Code using html 5 canvas and table tag in DOM. This library will be used to create QR Code with unique identifier and can be save and printed when needed. Twilio SMS API is an Application Program Interface for sending text message automatically. Twilio is a company that provide services such as SMS API, Programmable Voice call and many more. Thus, Twilio provide plans for services with monthly payment .SMS API would be used in sending SMS Notification for the scheduling management.</w:t>
      </w:r>
    </w:p>
    <w:p w14:paraId="37831B4C" w14:textId="1792D7B3" w:rsidR="00EE3DF5" w:rsidRDefault="00EE3DF5" w:rsidP="00EE3DF5">
      <w:pPr>
        <w:pStyle w:val="BodyofResearch"/>
      </w:pPr>
    </w:p>
    <w:p w14:paraId="64BB7FC1" w14:textId="77777777" w:rsidR="00EE3DF5" w:rsidRDefault="00EE3DF5" w:rsidP="00EE3DF5">
      <w:pPr>
        <w:pStyle w:val="BodyofResearch"/>
      </w:pPr>
      <w:r>
        <w:t>With the mentioned development tools and technologies, this gives proponent a power to create a web-based piggery accounting and management system with mobile based QR code scanner that can improve the management of RVM hog farm. Other than that, it provides better data retrieval, security consistency and accuracy on current situation in RVM hog farm.</w:t>
      </w:r>
    </w:p>
    <w:p w14:paraId="7769AE2A" w14:textId="6CE60F0B" w:rsidR="00EE3DF5" w:rsidRDefault="00EE3DF5" w:rsidP="00EE3DF5">
      <w:pPr>
        <w:pStyle w:val="BodyofResearch"/>
      </w:pPr>
    </w:p>
    <w:p w14:paraId="50DC0C29" w14:textId="77777777" w:rsidR="00EE3DF5" w:rsidRDefault="00EE3DF5" w:rsidP="00EE3DF5">
      <w:pPr>
        <w:pStyle w:val="BodyofResearch"/>
      </w:pPr>
    </w:p>
    <w:p w14:paraId="6A2FB61C" w14:textId="77777777" w:rsidR="00EE3DF5" w:rsidRDefault="00EE3DF5" w:rsidP="00EE3DF5">
      <w:pPr>
        <w:pStyle w:val="BodyofResearch"/>
      </w:pPr>
    </w:p>
    <w:p w14:paraId="3879DEAD" w14:textId="77777777" w:rsidR="00EE3DF5" w:rsidRPr="00EE3DF5" w:rsidRDefault="00EE3DF5" w:rsidP="00EE3DF5">
      <w:pPr>
        <w:jc w:val="left"/>
        <w:rPr>
          <w:lang w:eastAsia="en-PH"/>
        </w:rPr>
      </w:pPr>
    </w:p>
    <w:p w14:paraId="26972694" w14:textId="635006D4" w:rsidR="00A01D04" w:rsidRPr="001A5D85" w:rsidRDefault="00025723" w:rsidP="00EE3DF5">
      <w:pPr>
        <w:pStyle w:val="BodyofResearch"/>
        <w:rPr>
          <w:b/>
          <w:bCs/>
        </w:rPr>
      </w:pPr>
      <w:r w:rsidRPr="001A5D85">
        <w:rPr>
          <w:b/>
          <w:bCs/>
        </w:rPr>
        <w:lastRenderedPageBreak/>
        <w:t>Hardware</w:t>
      </w:r>
    </w:p>
    <w:p w14:paraId="1022E117" w14:textId="740B6E36" w:rsidR="00025723" w:rsidRDefault="00025723" w:rsidP="00EE3DF5">
      <w:pPr>
        <w:pStyle w:val="BodyofResearch"/>
      </w:pPr>
      <w:r>
        <w:t xml:space="preserve">The minimum hardware requirements for running the web application are listed in the </w:t>
      </w:r>
      <w:r w:rsidR="00712E3B">
        <w:t>table below:</w:t>
      </w:r>
    </w:p>
    <w:p w14:paraId="758FFC2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24"/>
        <w:gridCol w:w="4806"/>
      </w:tblGrid>
      <w:tr w:rsidR="00167857" w14:paraId="70ADCD5F" w14:textId="77777777" w:rsidTr="00167857">
        <w:trPr>
          <w:trHeight w:val="422"/>
        </w:trPr>
        <w:tc>
          <w:tcPr>
            <w:tcW w:w="2124" w:type="dxa"/>
          </w:tcPr>
          <w:p w14:paraId="415EA602" w14:textId="38BBEE62" w:rsidR="00167857" w:rsidRPr="005444FC" w:rsidRDefault="00167857" w:rsidP="00EE3DF5">
            <w:pPr>
              <w:pStyle w:val="BodyofResearch"/>
            </w:pPr>
            <w:r w:rsidRPr="005444FC">
              <w:t>HARDWARE</w:t>
            </w:r>
          </w:p>
        </w:tc>
        <w:tc>
          <w:tcPr>
            <w:tcW w:w="4806" w:type="dxa"/>
          </w:tcPr>
          <w:p w14:paraId="67137649" w14:textId="3EB0219F" w:rsidR="00167857" w:rsidRPr="005444FC" w:rsidRDefault="00052B4B" w:rsidP="00EE3DF5">
            <w:pPr>
              <w:pStyle w:val="BodyofResearch"/>
            </w:pPr>
            <w:r w:rsidRPr="005444FC">
              <w:t>REQUIREMENTS</w:t>
            </w:r>
          </w:p>
        </w:tc>
      </w:tr>
      <w:tr w:rsidR="00167857" w14:paraId="26302991" w14:textId="77777777" w:rsidTr="00167857">
        <w:tc>
          <w:tcPr>
            <w:tcW w:w="2124" w:type="dxa"/>
          </w:tcPr>
          <w:p w14:paraId="56ACA335" w14:textId="778F67AA" w:rsidR="00167857" w:rsidRDefault="00167857" w:rsidP="00EE3DF5">
            <w:pPr>
              <w:pStyle w:val="BodyofResearch"/>
            </w:pPr>
            <w:r>
              <w:t>MONITOR</w:t>
            </w:r>
          </w:p>
        </w:tc>
        <w:tc>
          <w:tcPr>
            <w:tcW w:w="4806" w:type="dxa"/>
          </w:tcPr>
          <w:p w14:paraId="37FDFF19" w14:textId="3F411986" w:rsidR="00167857" w:rsidRDefault="00167857" w:rsidP="00EE3DF5">
            <w:pPr>
              <w:pStyle w:val="BodyofResearch"/>
            </w:pPr>
            <w:r w:rsidRPr="002C3855">
              <w:t>19” LCD screen Resolution:1366x768</w:t>
            </w:r>
          </w:p>
        </w:tc>
      </w:tr>
      <w:tr w:rsidR="00167857" w14:paraId="0F6A0589" w14:textId="77777777" w:rsidTr="00167857">
        <w:tc>
          <w:tcPr>
            <w:tcW w:w="2124" w:type="dxa"/>
          </w:tcPr>
          <w:p w14:paraId="20B75E18" w14:textId="13F0903B" w:rsidR="00167857" w:rsidRDefault="00167857" w:rsidP="00EE3DF5">
            <w:pPr>
              <w:pStyle w:val="BodyofResearch"/>
            </w:pPr>
            <w:r>
              <w:t>PROCESSOR/CPU</w:t>
            </w:r>
          </w:p>
        </w:tc>
        <w:tc>
          <w:tcPr>
            <w:tcW w:w="4806" w:type="dxa"/>
          </w:tcPr>
          <w:p w14:paraId="35A17DF6" w14:textId="097C7AED" w:rsidR="00167857" w:rsidRDefault="00167857" w:rsidP="00EE3DF5">
            <w:pPr>
              <w:pStyle w:val="BodyofResearch"/>
            </w:pPr>
            <w:r w:rsidRPr="00654707">
              <w:t>1.8GHz or faster Intel or AMD processor</w:t>
            </w:r>
          </w:p>
        </w:tc>
      </w:tr>
      <w:tr w:rsidR="00167857" w14:paraId="7DF8BC86" w14:textId="77777777" w:rsidTr="00167857">
        <w:tc>
          <w:tcPr>
            <w:tcW w:w="2124" w:type="dxa"/>
          </w:tcPr>
          <w:p w14:paraId="716310F7" w14:textId="1C1DC535" w:rsidR="00167857" w:rsidRDefault="00167857" w:rsidP="00EE3DF5">
            <w:pPr>
              <w:pStyle w:val="BodyofResearch"/>
            </w:pPr>
            <w:r>
              <w:t>HARD DISK SPACE</w:t>
            </w:r>
          </w:p>
        </w:tc>
        <w:tc>
          <w:tcPr>
            <w:tcW w:w="4806" w:type="dxa"/>
          </w:tcPr>
          <w:p w14:paraId="008EB66A" w14:textId="608210C6" w:rsidR="00167857" w:rsidRDefault="00167857" w:rsidP="00EE3DF5">
            <w:pPr>
              <w:pStyle w:val="BodyofResearch"/>
            </w:pPr>
            <w:r w:rsidRPr="001F7019">
              <w:t>250GB Hard Disk Drive (HDD) or 256GB Solid State Drive (SSD)</w:t>
            </w:r>
          </w:p>
        </w:tc>
      </w:tr>
    </w:tbl>
    <w:p w14:paraId="40D99665" w14:textId="77777777" w:rsidR="00AF1E69" w:rsidRDefault="00AF1E69" w:rsidP="00EE3DF5">
      <w:pPr>
        <w:pStyle w:val="BodyofResearch"/>
      </w:pPr>
      <w:bookmarkStart w:id="3" w:name="_Hlk106120358"/>
    </w:p>
    <w:p w14:paraId="41E14198" w14:textId="0569514E" w:rsidR="00025723" w:rsidRPr="001A5D85" w:rsidRDefault="00167857" w:rsidP="001A5D85">
      <w:pPr>
        <w:pStyle w:val="BodyofResearch"/>
        <w:jc w:val="center"/>
        <w:rPr>
          <w:b/>
          <w:bCs/>
        </w:rPr>
      </w:pPr>
      <w:r w:rsidRPr="001A5D85">
        <w:rPr>
          <w:b/>
          <w:bCs/>
        </w:rPr>
        <w:t>Table 2: Hardware Requirements for Running the Web Application</w:t>
      </w:r>
      <w:bookmarkEnd w:id="3"/>
    </w:p>
    <w:p w14:paraId="25B6462A" w14:textId="77777777" w:rsidR="001A5D85" w:rsidRDefault="001A5D85" w:rsidP="001A5D85">
      <w:pPr>
        <w:pStyle w:val="BodyofResearch"/>
        <w:ind w:left="720" w:firstLine="720"/>
      </w:pPr>
    </w:p>
    <w:p w14:paraId="123500CA" w14:textId="2FC8A18F" w:rsidR="00712E3B" w:rsidRDefault="00025723" w:rsidP="00EE3DF5">
      <w:pPr>
        <w:pStyle w:val="BodyofResearch"/>
      </w:pPr>
      <w:r w:rsidRPr="00D91EAD">
        <w:t>The minimum hardware requirements for installing and running the mobile application are listed in the table below</w:t>
      </w:r>
      <w:r w:rsidR="00712E3B">
        <w:t>:</w:t>
      </w:r>
    </w:p>
    <w:p w14:paraId="3EEAB28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60"/>
        <w:gridCol w:w="4770"/>
      </w:tblGrid>
      <w:tr w:rsidR="00167857" w14:paraId="6F1BC630" w14:textId="77777777" w:rsidTr="00126F8F">
        <w:trPr>
          <w:trHeight w:val="422"/>
        </w:trPr>
        <w:tc>
          <w:tcPr>
            <w:tcW w:w="2160" w:type="dxa"/>
          </w:tcPr>
          <w:p w14:paraId="7ABBE011" w14:textId="77777777" w:rsidR="00167857" w:rsidRPr="005444FC" w:rsidRDefault="00167857" w:rsidP="00EE3DF5">
            <w:pPr>
              <w:pStyle w:val="BodyofResearch"/>
            </w:pPr>
            <w:r w:rsidRPr="005444FC">
              <w:t>HARDWARE</w:t>
            </w:r>
          </w:p>
        </w:tc>
        <w:tc>
          <w:tcPr>
            <w:tcW w:w="4770" w:type="dxa"/>
          </w:tcPr>
          <w:p w14:paraId="148FE39D" w14:textId="367BF1EF" w:rsidR="00167857" w:rsidRPr="005444FC" w:rsidRDefault="00052B4B" w:rsidP="00EE3DF5">
            <w:pPr>
              <w:pStyle w:val="BodyofResearch"/>
            </w:pPr>
            <w:r w:rsidRPr="005444FC">
              <w:t>REQUIREMENTS</w:t>
            </w:r>
          </w:p>
        </w:tc>
      </w:tr>
      <w:tr w:rsidR="00167857" w14:paraId="25AB42DE" w14:textId="77777777" w:rsidTr="00126F8F">
        <w:tc>
          <w:tcPr>
            <w:tcW w:w="2160" w:type="dxa"/>
          </w:tcPr>
          <w:p w14:paraId="178F1C92" w14:textId="34E1C276" w:rsidR="00167857" w:rsidRDefault="00167857" w:rsidP="00EE3DF5">
            <w:pPr>
              <w:pStyle w:val="BodyofResearch"/>
            </w:pPr>
            <w:r>
              <w:t>PROCESSOR</w:t>
            </w:r>
          </w:p>
        </w:tc>
        <w:tc>
          <w:tcPr>
            <w:tcW w:w="4770" w:type="dxa"/>
          </w:tcPr>
          <w:p w14:paraId="6847CDB3" w14:textId="4DC5A15C" w:rsidR="00167857" w:rsidRDefault="00167857" w:rsidP="00EE3DF5">
            <w:pPr>
              <w:pStyle w:val="BodyofResearch"/>
            </w:pPr>
            <w:r w:rsidRPr="00167857">
              <w:t>1.3GHz Quad-Core</w:t>
            </w:r>
          </w:p>
        </w:tc>
      </w:tr>
      <w:tr w:rsidR="00167857" w14:paraId="6271A768" w14:textId="77777777" w:rsidTr="00126F8F">
        <w:tc>
          <w:tcPr>
            <w:tcW w:w="2160" w:type="dxa"/>
          </w:tcPr>
          <w:p w14:paraId="3630F546" w14:textId="077D2F7F" w:rsidR="00167857" w:rsidRDefault="00167857" w:rsidP="00EE3DF5">
            <w:pPr>
              <w:pStyle w:val="BodyofResearch"/>
            </w:pPr>
            <w:r>
              <w:t>MEMORY (RAM)</w:t>
            </w:r>
          </w:p>
        </w:tc>
        <w:tc>
          <w:tcPr>
            <w:tcW w:w="4770" w:type="dxa"/>
          </w:tcPr>
          <w:p w14:paraId="0F3E41DE" w14:textId="42A54A1E" w:rsidR="00167857" w:rsidRDefault="00167857" w:rsidP="00EE3DF5">
            <w:pPr>
              <w:pStyle w:val="BodyofResearch"/>
            </w:pPr>
            <w:r w:rsidRPr="00167857">
              <w:t>4GB RAM or higher</w:t>
            </w:r>
          </w:p>
        </w:tc>
      </w:tr>
      <w:tr w:rsidR="00167857" w14:paraId="0D0296B4" w14:textId="77777777" w:rsidTr="00126F8F">
        <w:tc>
          <w:tcPr>
            <w:tcW w:w="2160" w:type="dxa"/>
          </w:tcPr>
          <w:p w14:paraId="3D301EBE" w14:textId="3DAF6D2D" w:rsidR="00167857" w:rsidRDefault="00167857" w:rsidP="00EE3DF5">
            <w:pPr>
              <w:pStyle w:val="BodyofResearch"/>
            </w:pPr>
            <w:r>
              <w:t>MEMORY (ROM)</w:t>
            </w:r>
          </w:p>
        </w:tc>
        <w:tc>
          <w:tcPr>
            <w:tcW w:w="4770" w:type="dxa"/>
          </w:tcPr>
          <w:p w14:paraId="7A183051" w14:textId="081022A4" w:rsidR="00167857" w:rsidRDefault="00167857" w:rsidP="00EE3DF5">
            <w:pPr>
              <w:pStyle w:val="BodyofResearch"/>
            </w:pPr>
            <w:r w:rsidRPr="00167857">
              <w:t>8GB ROM or higher</w:t>
            </w:r>
          </w:p>
        </w:tc>
      </w:tr>
      <w:tr w:rsidR="00167857" w14:paraId="6080CB01" w14:textId="77777777" w:rsidTr="00126F8F">
        <w:tc>
          <w:tcPr>
            <w:tcW w:w="2160" w:type="dxa"/>
          </w:tcPr>
          <w:p w14:paraId="597AB8C4" w14:textId="2E1FCB6F" w:rsidR="00167857" w:rsidRDefault="00167857" w:rsidP="00EE3DF5">
            <w:pPr>
              <w:pStyle w:val="BodyofResearch"/>
            </w:pPr>
            <w:r>
              <w:t>STORAGE</w:t>
            </w:r>
          </w:p>
        </w:tc>
        <w:tc>
          <w:tcPr>
            <w:tcW w:w="4770" w:type="dxa"/>
          </w:tcPr>
          <w:p w14:paraId="540F0D5F" w14:textId="18CAE23A" w:rsidR="00167857" w:rsidRPr="00167857" w:rsidRDefault="00167857" w:rsidP="00EE3DF5">
            <w:pPr>
              <w:pStyle w:val="BodyofResearch"/>
            </w:pPr>
            <w:r w:rsidRPr="00167857">
              <w:t>32GB or better</w:t>
            </w:r>
          </w:p>
        </w:tc>
      </w:tr>
      <w:tr w:rsidR="00167857" w14:paraId="09021BA9" w14:textId="77777777" w:rsidTr="00126F8F">
        <w:tc>
          <w:tcPr>
            <w:tcW w:w="2160" w:type="dxa"/>
          </w:tcPr>
          <w:p w14:paraId="23150AA3" w14:textId="1C4DF103" w:rsidR="00167857" w:rsidRDefault="00167857" w:rsidP="00EE3DF5">
            <w:pPr>
              <w:pStyle w:val="BodyofResearch"/>
            </w:pPr>
            <w:r>
              <w:t>DISPLAY</w:t>
            </w:r>
          </w:p>
        </w:tc>
        <w:tc>
          <w:tcPr>
            <w:tcW w:w="4770" w:type="dxa"/>
          </w:tcPr>
          <w:p w14:paraId="7945E228" w14:textId="50B11042" w:rsidR="00167857" w:rsidRPr="00167857" w:rsidRDefault="00167857" w:rsidP="00EE3DF5">
            <w:pPr>
              <w:pStyle w:val="BodyofResearch"/>
            </w:pPr>
            <w:r w:rsidRPr="00167857">
              <w:t>At least 6.5“Display or higher</w:t>
            </w:r>
          </w:p>
        </w:tc>
      </w:tr>
    </w:tbl>
    <w:p w14:paraId="00558AB5" w14:textId="77777777" w:rsidR="00AF1E69" w:rsidRDefault="00AF1E69" w:rsidP="00EE3DF5">
      <w:pPr>
        <w:pStyle w:val="BodyofResearch"/>
      </w:pPr>
    </w:p>
    <w:p w14:paraId="6E51B00B" w14:textId="24CB61C7" w:rsidR="00025723" w:rsidRPr="001A5D85" w:rsidRDefault="00712E3B" w:rsidP="001A5D85">
      <w:pPr>
        <w:pStyle w:val="BodyofResearch"/>
        <w:jc w:val="center"/>
        <w:rPr>
          <w:b/>
          <w:bCs/>
        </w:rPr>
      </w:pPr>
      <w:r w:rsidRPr="001A5D85">
        <w:rPr>
          <w:b/>
          <w:bCs/>
        </w:rPr>
        <w:t>Table 3: Hardware Requirements for Installing and Running the Mobile Application</w:t>
      </w:r>
    </w:p>
    <w:p w14:paraId="5D125729" w14:textId="77777777" w:rsidR="00EE3DF5" w:rsidRDefault="00EE3DF5" w:rsidP="00EE3DF5">
      <w:pPr>
        <w:pStyle w:val="BodyofResearch"/>
      </w:pPr>
    </w:p>
    <w:p w14:paraId="423B2BD2" w14:textId="2823FA0C" w:rsidR="00712E3B" w:rsidRPr="001A5D85" w:rsidRDefault="00712E3B" w:rsidP="00EE3DF5">
      <w:pPr>
        <w:pStyle w:val="BodyofResearch"/>
        <w:rPr>
          <w:b/>
          <w:bCs/>
        </w:rPr>
      </w:pPr>
      <w:r w:rsidRPr="001A5D85">
        <w:rPr>
          <w:b/>
          <w:bCs/>
        </w:rPr>
        <w:lastRenderedPageBreak/>
        <w:t>Software</w:t>
      </w:r>
    </w:p>
    <w:p w14:paraId="073C6C4A" w14:textId="1CFE51EE" w:rsidR="00712E3B" w:rsidRDefault="00712E3B" w:rsidP="00EE3DF5">
      <w:pPr>
        <w:pStyle w:val="BodyofResearch"/>
        <w:rPr>
          <w:rStyle w:val="normaltextrun"/>
          <w:color w:val="000000"/>
        </w:rPr>
      </w:pPr>
      <w:r>
        <w:rPr>
          <w:rStyle w:val="normaltextrun"/>
          <w:color w:val="000000"/>
        </w:rPr>
        <w:t>The minimum software requirements for running the web application are listed in the table below:</w:t>
      </w:r>
    </w:p>
    <w:p w14:paraId="6399CB92" w14:textId="77777777" w:rsidR="001A5D85" w:rsidRDefault="001A5D85" w:rsidP="00EE3DF5">
      <w:pPr>
        <w:pStyle w:val="BodyofResearch"/>
        <w:rPr>
          <w:rStyle w:val="normaltextrun"/>
          <w:color w:val="000000"/>
        </w:rPr>
      </w:pPr>
    </w:p>
    <w:tbl>
      <w:tblPr>
        <w:tblStyle w:val="TableGrid"/>
        <w:tblW w:w="0" w:type="auto"/>
        <w:tblInd w:w="895" w:type="dxa"/>
        <w:tblLook w:val="04A0" w:firstRow="1" w:lastRow="0" w:firstColumn="1" w:lastColumn="0" w:noHBand="0" w:noVBand="1"/>
      </w:tblPr>
      <w:tblGrid>
        <w:gridCol w:w="2160"/>
        <w:gridCol w:w="4770"/>
      </w:tblGrid>
      <w:tr w:rsidR="00712E3B" w14:paraId="2EAE17D5" w14:textId="77777777" w:rsidTr="00126F8F">
        <w:trPr>
          <w:trHeight w:val="422"/>
        </w:trPr>
        <w:tc>
          <w:tcPr>
            <w:tcW w:w="2160" w:type="dxa"/>
          </w:tcPr>
          <w:p w14:paraId="69879EC7" w14:textId="26E0BAFF" w:rsidR="00712E3B" w:rsidRPr="005444FC" w:rsidRDefault="00126F8F" w:rsidP="00EE3DF5">
            <w:pPr>
              <w:pStyle w:val="BodyofResearch"/>
            </w:pPr>
            <w:r w:rsidRPr="005444FC">
              <w:t>SOFTWARE</w:t>
            </w:r>
          </w:p>
        </w:tc>
        <w:tc>
          <w:tcPr>
            <w:tcW w:w="4770" w:type="dxa"/>
          </w:tcPr>
          <w:p w14:paraId="12E32278" w14:textId="4D94F7B0" w:rsidR="00712E3B" w:rsidRPr="005444FC" w:rsidRDefault="00052B4B" w:rsidP="00EE3DF5">
            <w:pPr>
              <w:pStyle w:val="BodyofResearch"/>
            </w:pPr>
            <w:r w:rsidRPr="005444FC">
              <w:t>REQUIREMENTS</w:t>
            </w:r>
          </w:p>
        </w:tc>
      </w:tr>
      <w:tr w:rsidR="00712E3B" w14:paraId="123930E6" w14:textId="77777777" w:rsidTr="00126F8F">
        <w:tc>
          <w:tcPr>
            <w:tcW w:w="2160" w:type="dxa"/>
          </w:tcPr>
          <w:p w14:paraId="67D50FBB" w14:textId="56F8C018" w:rsidR="00712E3B" w:rsidRDefault="00052B4B" w:rsidP="00EE3DF5">
            <w:pPr>
              <w:pStyle w:val="BodyofResearch"/>
            </w:pPr>
            <w:r>
              <w:t>OPERATING SYSTEM (OS)</w:t>
            </w:r>
          </w:p>
        </w:tc>
        <w:tc>
          <w:tcPr>
            <w:tcW w:w="4770" w:type="dxa"/>
          </w:tcPr>
          <w:p w14:paraId="73C97277" w14:textId="55027DAF" w:rsidR="00712E3B" w:rsidRDefault="00052B4B" w:rsidP="00EE3DF5">
            <w:pPr>
              <w:pStyle w:val="BodyofResearch"/>
            </w:pPr>
            <w:r w:rsidRPr="00052B4B">
              <w:t>Any operation system that supports web browser</w:t>
            </w:r>
          </w:p>
        </w:tc>
      </w:tr>
      <w:tr w:rsidR="00712E3B" w14:paraId="55C8D352" w14:textId="77777777" w:rsidTr="00126F8F">
        <w:tc>
          <w:tcPr>
            <w:tcW w:w="2160" w:type="dxa"/>
          </w:tcPr>
          <w:p w14:paraId="3715B029" w14:textId="2908DF88" w:rsidR="00712E3B" w:rsidRDefault="00052B4B" w:rsidP="00EE3DF5">
            <w:pPr>
              <w:pStyle w:val="BodyofResearch"/>
            </w:pPr>
            <w:r>
              <w:t>BROWSER</w:t>
            </w:r>
          </w:p>
        </w:tc>
        <w:tc>
          <w:tcPr>
            <w:tcW w:w="4770" w:type="dxa"/>
          </w:tcPr>
          <w:p w14:paraId="5613EF1B" w14:textId="63C816F6" w:rsidR="00712E3B" w:rsidRDefault="00052B4B" w:rsidP="00EE3DF5">
            <w:pPr>
              <w:pStyle w:val="BodyofResearch"/>
            </w:pPr>
            <w:r w:rsidRPr="00052B4B">
              <w:t>Google Chrome/Mozilla Firefox</w:t>
            </w:r>
          </w:p>
        </w:tc>
      </w:tr>
    </w:tbl>
    <w:p w14:paraId="4BD490EA" w14:textId="77777777" w:rsidR="00AF1E69" w:rsidRDefault="00AF1E69" w:rsidP="00EE3DF5">
      <w:pPr>
        <w:pStyle w:val="BodyofResearch"/>
      </w:pPr>
    </w:p>
    <w:p w14:paraId="05926BFF" w14:textId="1B88F784" w:rsidR="00712E3B" w:rsidRDefault="00052B4B" w:rsidP="001A5D85">
      <w:pPr>
        <w:pStyle w:val="BodyofResearch"/>
        <w:spacing w:line="240" w:lineRule="auto"/>
        <w:jc w:val="center"/>
        <w:rPr>
          <w:b/>
          <w:bCs/>
        </w:rPr>
      </w:pPr>
      <w:r w:rsidRPr="001A5D85">
        <w:rPr>
          <w:b/>
          <w:bCs/>
        </w:rPr>
        <w:t>Table 4: Software Requirements for web application</w:t>
      </w:r>
    </w:p>
    <w:p w14:paraId="708C457D" w14:textId="77777777" w:rsidR="001A5D85" w:rsidRPr="001A5D85" w:rsidRDefault="001A5D85" w:rsidP="001A5D85">
      <w:pPr>
        <w:pStyle w:val="BodyofResearch"/>
        <w:spacing w:line="240" w:lineRule="auto"/>
        <w:jc w:val="center"/>
        <w:rPr>
          <w:b/>
          <w:bCs/>
        </w:rPr>
      </w:pPr>
    </w:p>
    <w:p w14:paraId="06F71E8F" w14:textId="65354F90" w:rsidR="00126F8F" w:rsidRDefault="00126F8F" w:rsidP="001A5D85">
      <w:pPr>
        <w:spacing w:line="360" w:lineRule="auto"/>
        <w:contextualSpacing/>
        <w:jc w:val="left"/>
        <w:rPr>
          <w:b w:val="0"/>
          <w:bCs/>
        </w:rPr>
      </w:pPr>
      <w:r w:rsidRPr="00D6247D">
        <w:rPr>
          <w:b w:val="0"/>
          <w:bCs/>
        </w:rPr>
        <w:t>The minimum software requirements for installing and running the mobile application are listed in the following table</w:t>
      </w:r>
      <w:r>
        <w:rPr>
          <w:b w:val="0"/>
          <w:bCs/>
        </w:rPr>
        <w:t>s below:</w:t>
      </w:r>
    </w:p>
    <w:p w14:paraId="493A250C" w14:textId="77777777" w:rsidR="00126F8F" w:rsidRPr="00D6247D" w:rsidRDefault="00126F8F" w:rsidP="00126F8F">
      <w:pPr>
        <w:spacing w:line="360" w:lineRule="auto"/>
        <w:contextualSpacing/>
        <w:jc w:val="left"/>
        <w:rPr>
          <w:b w:val="0"/>
          <w:bCs/>
          <w:lang w:eastAsia="en-PH"/>
        </w:rPr>
      </w:pPr>
    </w:p>
    <w:tbl>
      <w:tblPr>
        <w:tblStyle w:val="TableGrid"/>
        <w:tblW w:w="0" w:type="auto"/>
        <w:tblInd w:w="895" w:type="dxa"/>
        <w:tblLook w:val="04A0" w:firstRow="1" w:lastRow="0" w:firstColumn="1" w:lastColumn="0" w:noHBand="0" w:noVBand="1"/>
      </w:tblPr>
      <w:tblGrid>
        <w:gridCol w:w="2160"/>
        <w:gridCol w:w="4770"/>
      </w:tblGrid>
      <w:tr w:rsidR="00126F8F" w14:paraId="4A7C09D0" w14:textId="77777777" w:rsidTr="003662A4">
        <w:trPr>
          <w:trHeight w:val="422"/>
        </w:trPr>
        <w:tc>
          <w:tcPr>
            <w:tcW w:w="2160" w:type="dxa"/>
          </w:tcPr>
          <w:p w14:paraId="04B62056" w14:textId="77777777" w:rsidR="00126F8F" w:rsidRPr="005444FC" w:rsidRDefault="00126F8F" w:rsidP="00EE3DF5">
            <w:pPr>
              <w:pStyle w:val="BodyofResearch"/>
            </w:pPr>
            <w:r w:rsidRPr="005444FC">
              <w:t>SOFTWARE</w:t>
            </w:r>
          </w:p>
        </w:tc>
        <w:tc>
          <w:tcPr>
            <w:tcW w:w="4770" w:type="dxa"/>
          </w:tcPr>
          <w:p w14:paraId="5A034507" w14:textId="77777777" w:rsidR="00126F8F" w:rsidRPr="005444FC" w:rsidRDefault="00126F8F" w:rsidP="00EE3DF5">
            <w:pPr>
              <w:pStyle w:val="BodyofResearch"/>
            </w:pPr>
            <w:r w:rsidRPr="005444FC">
              <w:t>REQUIREMENTS</w:t>
            </w:r>
          </w:p>
        </w:tc>
      </w:tr>
      <w:tr w:rsidR="00126F8F" w14:paraId="4CF8B265" w14:textId="77777777" w:rsidTr="003662A4">
        <w:tc>
          <w:tcPr>
            <w:tcW w:w="2160" w:type="dxa"/>
          </w:tcPr>
          <w:p w14:paraId="13915C76" w14:textId="77777777" w:rsidR="00126F8F" w:rsidRDefault="00126F8F" w:rsidP="00EE3DF5">
            <w:pPr>
              <w:pStyle w:val="BodyofResearch"/>
            </w:pPr>
            <w:r>
              <w:t>OPERATING SYSTEM (OS)</w:t>
            </w:r>
          </w:p>
        </w:tc>
        <w:tc>
          <w:tcPr>
            <w:tcW w:w="4770" w:type="dxa"/>
          </w:tcPr>
          <w:p w14:paraId="4A94E3EC" w14:textId="48F20B52" w:rsidR="00126F8F" w:rsidRDefault="00126F8F" w:rsidP="00EE3DF5">
            <w:pPr>
              <w:pStyle w:val="BodyofResearch"/>
            </w:pPr>
            <w:r w:rsidRPr="00126F8F">
              <w:t>Lollipop version 5.0 - 5.1.1 or higher versions</w:t>
            </w:r>
          </w:p>
        </w:tc>
      </w:tr>
    </w:tbl>
    <w:p w14:paraId="36014781" w14:textId="77777777" w:rsidR="00126F8F" w:rsidRDefault="00126F8F" w:rsidP="00EE3DF5">
      <w:pPr>
        <w:pStyle w:val="BodyofResearch"/>
      </w:pPr>
    </w:p>
    <w:p w14:paraId="5C620A39" w14:textId="6A20F009" w:rsidR="00052B4B" w:rsidRPr="001A5D85" w:rsidRDefault="00126F8F" w:rsidP="001A5D85">
      <w:pPr>
        <w:pStyle w:val="BodyofResearch"/>
        <w:jc w:val="center"/>
        <w:rPr>
          <w:b/>
          <w:bCs/>
        </w:rPr>
      </w:pPr>
      <w:r w:rsidRPr="001A5D85">
        <w:rPr>
          <w:b/>
          <w:bCs/>
        </w:rPr>
        <w:t>Table 5: Software Requirements for mobile application</w:t>
      </w:r>
    </w:p>
    <w:p w14:paraId="777EA99A" w14:textId="77777777" w:rsidR="00021685" w:rsidRDefault="00021685" w:rsidP="00EE3DF5">
      <w:pPr>
        <w:pStyle w:val="BodyofResearch"/>
      </w:pPr>
    </w:p>
    <w:p w14:paraId="3C4C9059" w14:textId="77777777" w:rsidR="00021685" w:rsidRDefault="00021685" w:rsidP="00EE3DF5">
      <w:pPr>
        <w:pStyle w:val="BodyofResearch"/>
      </w:pPr>
    </w:p>
    <w:p w14:paraId="24C50DED" w14:textId="23A6A486" w:rsidR="00021685" w:rsidRDefault="00021685" w:rsidP="00EE3DF5">
      <w:pPr>
        <w:pStyle w:val="BodyofResearch"/>
      </w:pPr>
    </w:p>
    <w:p w14:paraId="4B028058" w14:textId="3A029DBD" w:rsidR="00EE3DF5" w:rsidRDefault="00EE3DF5" w:rsidP="00EE3DF5">
      <w:pPr>
        <w:pStyle w:val="BodyofResearch"/>
      </w:pPr>
    </w:p>
    <w:p w14:paraId="116A3979" w14:textId="332B9A52" w:rsidR="00EE3DF5" w:rsidRDefault="00EE3DF5" w:rsidP="00EE3DF5">
      <w:pPr>
        <w:pStyle w:val="BodyofResearch"/>
      </w:pPr>
    </w:p>
    <w:p w14:paraId="2ACBFA95" w14:textId="6E58E1D8" w:rsidR="00EE3DF5" w:rsidRDefault="00EE3DF5" w:rsidP="00EE3DF5">
      <w:pPr>
        <w:pStyle w:val="BodyofResearch"/>
      </w:pPr>
    </w:p>
    <w:p w14:paraId="62DD12C1" w14:textId="77777777" w:rsidR="00EE3DF5" w:rsidRDefault="00EE3DF5" w:rsidP="00EE3DF5">
      <w:pPr>
        <w:pStyle w:val="BodyofResearch"/>
      </w:pPr>
    </w:p>
    <w:p w14:paraId="3331C5C5" w14:textId="77777777" w:rsidR="00021685" w:rsidRDefault="00021685" w:rsidP="00EE3DF5">
      <w:pPr>
        <w:pStyle w:val="BodyofResearch"/>
      </w:pPr>
    </w:p>
    <w:p w14:paraId="2D2E4DD4" w14:textId="77777777" w:rsidR="00021685" w:rsidRDefault="00021685" w:rsidP="00EE3DF5">
      <w:pPr>
        <w:pStyle w:val="BodyofResearch"/>
      </w:pPr>
    </w:p>
    <w:p w14:paraId="4985031E" w14:textId="77777777" w:rsidR="00653A74" w:rsidRDefault="00653A74" w:rsidP="00EE3DF5">
      <w:pPr>
        <w:pStyle w:val="BodyofResearch"/>
        <w:sectPr w:rsidR="00653A74" w:rsidSect="001F5EA3">
          <w:pgSz w:w="12240" w:h="15840" w:code="1"/>
          <w:pgMar w:top="1440" w:right="1440" w:bottom="1440" w:left="2160" w:header="720" w:footer="288" w:gutter="0"/>
          <w:cols w:space="720"/>
          <w:docGrid w:linePitch="360"/>
        </w:sectPr>
      </w:pPr>
    </w:p>
    <w:p w14:paraId="51D30077" w14:textId="77777777" w:rsidR="004A0604" w:rsidRPr="001A5D85" w:rsidRDefault="004A0604" w:rsidP="004A0604">
      <w:pPr>
        <w:tabs>
          <w:tab w:val="left" w:pos="240"/>
          <w:tab w:val="center" w:pos="4320"/>
        </w:tabs>
        <w:jc w:val="left"/>
        <w:rPr>
          <w:b w:val="0"/>
          <w:bCs/>
          <w:color w:val="000000"/>
        </w:rPr>
      </w:pPr>
      <w:r w:rsidRPr="001A5D85">
        <w:rPr>
          <w:bCs/>
        </w:rPr>
        <w:lastRenderedPageBreak/>
        <w:t>Peopleware</w:t>
      </w:r>
      <w:r w:rsidRPr="001A5D85">
        <w:rPr>
          <w:bCs/>
          <w:color w:val="000000"/>
        </w:rPr>
        <w:t xml:space="preserve"> </w:t>
      </w:r>
    </w:p>
    <w:p w14:paraId="26C5BD75" w14:textId="77777777" w:rsidR="004A0604" w:rsidRDefault="004A0604" w:rsidP="004A0604">
      <w:pPr>
        <w:pStyle w:val="BodyofResearch"/>
        <w:ind w:left="720"/>
        <w:rPr>
          <w:rStyle w:val="normaltextrun"/>
          <w:color w:val="000000"/>
        </w:rPr>
      </w:pPr>
      <w:r>
        <w:rPr>
          <w:rStyle w:val="normaltextrun"/>
          <w:color w:val="000000"/>
        </w:rPr>
        <w:t>The following are the people involved and their responsibilities in developing the project:</w:t>
      </w:r>
    </w:p>
    <w:p w14:paraId="0B01FE62" w14:textId="77777777" w:rsidR="004A0604" w:rsidRDefault="004A0604" w:rsidP="004A0604">
      <w:pPr>
        <w:pStyle w:val="BodyofResearch"/>
        <w:ind w:left="720"/>
        <w:rPr>
          <w:rStyle w:val="normaltextrun"/>
          <w:color w:val="000000"/>
        </w:rPr>
      </w:pPr>
    </w:p>
    <w:p w14:paraId="6688B703" w14:textId="77777777" w:rsidR="004A0604" w:rsidRDefault="004A0604" w:rsidP="004A0604">
      <w:pPr>
        <w:pStyle w:val="BodyofResearch"/>
        <w:rPr>
          <w:rStyle w:val="normaltextrun"/>
          <w:color w:val="000000"/>
        </w:rPr>
      </w:pPr>
      <w:r>
        <w:rPr>
          <w:noProof/>
        </w:rPr>
        <w:drawing>
          <wp:anchor distT="0" distB="0" distL="114300" distR="114300" simplePos="0" relativeHeight="251924992" behindDoc="0" locked="0" layoutInCell="1" allowOverlap="1" wp14:anchorId="77915CCD" wp14:editId="1EA223DA">
            <wp:simplePos x="0" y="0"/>
            <wp:positionH relativeFrom="column">
              <wp:posOffset>0</wp:posOffset>
            </wp:positionH>
            <wp:positionV relativeFrom="paragraph">
              <wp:posOffset>-635</wp:posOffset>
            </wp:positionV>
            <wp:extent cx="5485562" cy="5307775"/>
            <wp:effectExtent l="0" t="0" r="1270" b="762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7" cstate="print">
                      <a:extLst>
                        <a:ext uri="{28A0092B-C50C-407E-A947-70E740481C1C}">
                          <a14:useLocalDpi xmlns:a14="http://schemas.microsoft.com/office/drawing/2010/main" val="0"/>
                        </a:ext>
                      </a:extLst>
                    </a:blip>
                    <a:srcRect t="23238" b="1994"/>
                    <a:stretch/>
                  </pic:blipFill>
                  <pic:spPr bwMode="auto">
                    <a:xfrm>
                      <a:off x="0" y="0"/>
                      <a:ext cx="5485562" cy="530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1DDE3" w14:textId="77777777" w:rsidR="004A0604" w:rsidRDefault="004A0604" w:rsidP="004A0604">
      <w:pPr>
        <w:pStyle w:val="BodyofResearch"/>
        <w:rPr>
          <w:rStyle w:val="normaltextrun"/>
          <w:color w:val="000000"/>
        </w:rPr>
      </w:pPr>
    </w:p>
    <w:p w14:paraId="650A013D" w14:textId="77777777" w:rsidR="004A0604" w:rsidRDefault="004A0604" w:rsidP="004A0604">
      <w:pPr>
        <w:pStyle w:val="BodyofResearch"/>
        <w:rPr>
          <w:rStyle w:val="normaltextrun"/>
          <w:color w:val="000000"/>
        </w:rPr>
      </w:pPr>
      <w:r>
        <w:rPr>
          <w:rStyle w:val="normaltextrun"/>
          <w:color w:val="000000"/>
        </w:rPr>
        <w:t>Figure #</w:t>
      </w:r>
    </w:p>
    <w:p w14:paraId="4BDE6EB4" w14:textId="77777777" w:rsidR="004A0604" w:rsidRDefault="004A0604" w:rsidP="004A0604">
      <w:pPr>
        <w:pStyle w:val="BodyofResearch"/>
      </w:pPr>
      <w:r w:rsidRPr="00286BB0">
        <w:rPr>
          <w:b/>
          <w:bCs/>
        </w:rPr>
        <w:t>Researcher</w:t>
      </w:r>
      <w:r w:rsidRPr="00286BB0">
        <w:t xml:space="preserve"> - The researcher creates plans that would meet the requirements of the proposed systems. The researcher collects data from books, journals, other existing research, and other documents that can relate to the proposed system.</w:t>
      </w:r>
    </w:p>
    <w:p w14:paraId="2F49DEA9" w14:textId="77777777" w:rsidR="004A0604" w:rsidRDefault="004A0604" w:rsidP="004A0604">
      <w:pPr>
        <w:pStyle w:val="BodyofResearch"/>
      </w:pPr>
      <w:r w:rsidRPr="00286BB0">
        <w:rPr>
          <w:b/>
          <w:bCs/>
        </w:rPr>
        <w:t>Developer</w:t>
      </w:r>
      <w:r w:rsidRPr="00286BB0">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w:t>
      </w:r>
    </w:p>
    <w:p w14:paraId="3FEFC91E" w14:textId="77777777" w:rsidR="004A0604" w:rsidRDefault="004A0604" w:rsidP="004A0604">
      <w:pPr>
        <w:pStyle w:val="BodyofResearch"/>
      </w:pPr>
    </w:p>
    <w:p w14:paraId="6D0367ED" w14:textId="77777777" w:rsidR="004A0604" w:rsidRDefault="004A0604" w:rsidP="004A0604">
      <w:pPr>
        <w:pStyle w:val="BodyofResearch"/>
      </w:pPr>
      <w:r w:rsidRPr="00286BB0">
        <w:rPr>
          <w:b/>
          <w:bCs/>
        </w:rPr>
        <w:t>Owner</w:t>
      </w:r>
      <w:r w:rsidRPr="00286BB0">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36B6DBBF" w14:textId="77777777" w:rsidR="004A0604" w:rsidRDefault="004A0604" w:rsidP="004A0604">
      <w:pPr>
        <w:pStyle w:val="BodyofResearch"/>
      </w:pPr>
    </w:p>
    <w:p w14:paraId="2018F08D" w14:textId="77777777" w:rsidR="004A0604" w:rsidRDefault="004A0604" w:rsidP="004A0604">
      <w:pPr>
        <w:pStyle w:val="BodyofResearch"/>
      </w:pPr>
      <w:r w:rsidRPr="00286BB0">
        <w:rPr>
          <w:b/>
          <w:bCs/>
        </w:rPr>
        <w:t>Veterinarian</w:t>
      </w:r>
      <w:r w:rsidRPr="00286BB0">
        <w:t xml:space="preserve"> – Veterinarian needs to see information of the pig. Giving access to the web-based System allow them to view information’s that the veterinarian needs. </w:t>
      </w:r>
    </w:p>
    <w:p w14:paraId="77D1139B" w14:textId="77777777" w:rsidR="004A0604" w:rsidRDefault="004A0604" w:rsidP="004A0604">
      <w:pPr>
        <w:pStyle w:val="BodyofResearch"/>
      </w:pPr>
    </w:p>
    <w:p w14:paraId="2AEA1EF7" w14:textId="77777777" w:rsidR="004A0604" w:rsidRDefault="004A0604" w:rsidP="004A0604">
      <w:pPr>
        <w:pStyle w:val="BodyofResearch"/>
        <w:jc w:val="center"/>
        <w:rPr>
          <w:b/>
          <w:bCs/>
        </w:rPr>
      </w:pPr>
    </w:p>
    <w:p w14:paraId="72B2B4BB" w14:textId="77777777" w:rsidR="004A0604" w:rsidRPr="001A5D85" w:rsidRDefault="004A0604" w:rsidP="004A0604">
      <w:pPr>
        <w:pStyle w:val="BodyofResearch"/>
        <w:jc w:val="center"/>
        <w:rPr>
          <w:b/>
          <w:bCs/>
        </w:rPr>
      </w:pPr>
      <w:r w:rsidRPr="001A5D85">
        <w:rPr>
          <w:b/>
          <w:bCs/>
        </w:rPr>
        <w:t xml:space="preserve">Figure </w:t>
      </w:r>
      <w:r>
        <w:rPr>
          <w:b/>
          <w:bCs/>
        </w:rPr>
        <w:t>24</w:t>
      </w:r>
      <w:r w:rsidRPr="001A5D85">
        <w:rPr>
          <w:b/>
          <w:bCs/>
        </w:rPr>
        <w:t>: Peopleware Diagram</w:t>
      </w:r>
    </w:p>
    <w:p w14:paraId="4CCC6351" w14:textId="77777777" w:rsidR="004A0604" w:rsidRDefault="004A0604" w:rsidP="004A0604">
      <w:pPr>
        <w:pStyle w:val="BodyofResearch"/>
      </w:pPr>
    </w:p>
    <w:p w14:paraId="580AFE27" w14:textId="77777777" w:rsidR="004A0604" w:rsidRDefault="004A0604" w:rsidP="004A0604">
      <w:pPr>
        <w:pStyle w:val="BodyofResearch"/>
      </w:pPr>
    </w:p>
    <w:p w14:paraId="38C5154E" w14:textId="77777777" w:rsidR="004A0604" w:rsidRDefault="004A0604" w:rsidP="004A0604">
      <w:pPr>
        <w:pStyle w:val="BodyofResearch"/>
      </w:pPr>
    </w:p>
    <w:p w14:paraId="7BCF23D4" w14:textId="77777777" w:rsidR="004A0604" w:rsidRDefault="004A0604" w:rsidP="004A0604">
      <w:pPr>
        <w:pStyle w:val="BodyofResearch"/>
      </w:pPr>
    </w:p>
    <w:p w14:paraId="549E7BB1" w14:textId="77777777" w:rsidR="004A0604" w:rsidRDefault="004A0604" w:rsidP="004A0604">
      <w:pPr>
        <w:pStyle w:val="BodyofResearch"/>
      </w:pPr>
      <w:r>
        <w:rPr>
          <w:b/>
          <w:bCs/>
        </w:rPr>
        <w:lastRenderedPageBreak/>
        <w:t>Researcher</w:t>
      </w:r>
      <w:r>
        <w:t xml:space="preserve"> - The researcher creates plans that would meet the requirements of the proposed systems. The researcher collects data from books, journals, other existing research, and other documents that can relate to the proposed system. </w:t>
      </w:r>
    </w:p>
    <w:p w14:paraId="5EFC22EB" w14:textId="77777777" w:rsidR="004A0604" w:rsidRDefault="004A0604" w:rsidP="004A0604">
      <w:pPr>
        <w:pStyle w:val="BodyofResearch"/>
      </w:pPr>
    </w:p>
    <w:p w14:paraId="09D4879D" w14:textId="77777777" w:rsidR="004A0604" w:rsidRDefault="004A0604" w:rsidP="004A0604">
      <w:pPr>
        <w:pStyle w:val="BodyofResearch"/>
      </w:pPr>
      <w:r>
        <w:rPr>
          <w:b/>
          <w:bCs/>
        </w:rPr>
        <w:t>Developer</w:t>
      </w:r>
      <w:r>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 </w:t>
      </w:r>
    </w:p>
    <w:p w14:paraId="39633746" w14:textId="77777777" w:rsidR="004A0604" w:rsidRDefault="004A0604" w:rsidP="004A0604">
      <w:pPr>
        <w:pStyle w:val="BodyofResearch"/>
      </w:pPr>
    </w:p>
    <w:p w14:paraId="2E4C5CD6" w14:textId="77777777" w:rsidR="004A0604" w:rsidRDefault="004A0604" w:rsidP="004A0604">
      <w:pPr>
        <w:pStyle w:val="BodyofResearch"/>
      </w:pPr>
      <w:r>
        <w:rPr>
          <w:b/>
          <w:bCs/>
        </w:rPr>
        <w:t>Owner</w:t>
      </w:r>
      <w:r>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42924081" w14:textId="77777777" w:rsidR="004A0604" w:rsidRDefault="004A0604" w:rsidP="004A0604">
      <w:pPr>
        <w:pStyle w:val="BodyofResearch"/>
      </w:pPr>
    </w:p>
    <w:p w14:paraId="7FC168A1" w14:textId="77777777" w:rsidR="004A0604" w:rsidRDefault="004A0604" w:rsidP="004A0604">
      <w:pPr>
        <w:pStyle w:val="BodyofResearch"/>
      </w:pPr>
      <w:r>
        <w:rPr>
          <w:b/>
          <w:bCs/>
        </w:rPr>
        <w:t>Veterinarian</w:t>
      </w:r>
      <w:r>
        <w:t xml:space="preserve"> – Veterinarian needs to see information of the pig. Giving access to the web-based System allow them to view information’s that the veterinarian needs. </w:t>
      </w:r>
    </w:p>
    <w:p w14:paraId="39D7EB8A" w14:textId="77777777" w:rsidR="004A0604" w:rsidRDefault="004A0604" w:rsidP="004A0604">
      <w:pPr>
        <w:pStyle w:val="BodyofResearch"/>
      </w:pPr>
    </w:p>
    <w:p w14:paraId="2B73DB22" w14:textId="77777777" w:rsidR="004A0604" w:rsidRDefault="004A0604" w:rsidP="004A0604">
      <w:pPr>
        <w:pStyle w:val="BodyofResearch"/>
      </w:pPr>
      <w:r w:rsidRPr="00286BB0">
        <w:rPr>
          <w:b/>
          <w:bCs/>
        </w:rPr>
        <w:t>Worker</w:t>
      </w:r>
      <w:r w:rsidRPr="00286BB0">
        <w:t xml:space="preserve"> - Worker has access to both web based and mobile system as they need to enter data into system. Other than that, they need to view pig information and that is achievable using the android application.</w:t>
      </w:r>
    </w:p>
    <w:p w14:paraId="16AA8491" w14:textId="77777777" w:rsidR="004A0604" w:rsidRDefault="004A0604" w:rsidP="004A0604">
      <w:pPr>
        <w:pStyle w:val="BodyofResearch"/>
      </w:pPr>
    </w:p>
    <w:p w14:paraId="26AC60A8" w14:textId="77777777" w:rsidR="004A0604" w:rsidRDefault="004A0604" w:rsidP="004A0604">
      <w:pPr>
        <w:pStyle w:val="BodyofResearch"/>
      </w:pPr>
    </w:p>
    <w:p w14:paraId="3E04C66D" w14:textId="77777777" w:rsidR="004A0604" w:rsidRDefault="004A0604" w:rsidP="004A0604">
      <w:pPr>
        <w:pStyle w:val="BodyofResearch"/>
      </w:pPr>
    </w:p>
    <w:p w14:paraId="583D22AE" w14:textId="77777777" w:rsidR="004A0604" w:rsidRDefault="004A0604" w:rsidP="004A0604">
      <w:pPr>
        <w:pStyle w:val="BodyofResearch"/>
      </w:pPr>
    </w:p>
    <w:p w14:paraId="3C685A4F" w14:textId="77777777" w:rsidR="004A0604" w:rsidRDefault="004A0604" w:rsidP="004A0604">
      <w:pPr>
        <w:pStyle w:val="BodyofResearch"/>
      </w:pPr>
    </w:p>
    <w:p w14:paraId="0A5D4E29" w14:textId="77777777" w:rsidR="004A0604" w:rsidRDefault="004A0604" w:rsidP="004A0604">
      <w:pPr>
        <w:pStyle w:val="BodyofResearch"/>
      </w:pPr>
    </w:p>
    <w:p w14:paraId="388C3CFB" w14:textId="77777777" w:rsidR="004A0604" w:rsidRDefault="004A0604" w:rsidP="004A0604">
      <w:pPr>
        <w:pStyle w:val="BodyofResearch"/>
      </w:pPr>
    </w:p>
    <w:p w14:paraId="770C4AF6" w14:textId="77777777" w:rsidR="004A0604" w:rsidRDefault="004A0604" w:rsidP="004A0604">
      <w:pPr>
        <w:pStyle w:val="BodyofResearch"/>
      </w:pPr>
    </w:p>
    <w:p w14:paraId="2DA4C125" w14:textId="77777777" w:rsidR="004A0604" w:rsidRDefault="004A0604" w:rsidP="004A0604">
      <w:pPr>
        <w:pStyle w:val="BodyofResearch"/>
      </w:pPr>
    </w:p>
    <w:p w14:paraId="249272FF" w14:textId="77777777" w:rsidR="004A0604" w:rsidRPr="001A5D85" w:rsidRDefault="004A0604" w:rsidP="004A0604">
      <w:pPr>
        <w:pStyle w:val="BodyofResearch"/>
        <w:rPr>
          <w:b/>
          <w:bCs/>
        </w:rPr>
      </w:pPr>
      <w:r w:rsidRPr="001A5D85">
        <w:rPr>
          <w:b/>
          <w:bCs/>
        </w:rPr>
        <w:lastRenderedPageBreak/>
        <w:t>Network</w:t>
      </w:r>
    </w:p>
    <w:p w14:paraId="21527036" w14:textId="77777777" w:rsidR="004A0604" w:rsidRDefault="004A0604" w:rsidP="004A0604">
      <w:pPr>
        <w:pStyle w:val="BodyofResearch"/>
      </w:pPr>
      <w:r>
        <w:rPr>
          <w:noProof/>
        </w:rPr>
        <w:drawing>
          <wp:inline distT="0" distB="0" distL="0" distR="0" wp14:anchorId="4D4633F1" wp14:editId="194384E9">
            <wp:extent cx="5486400" cy="30480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72A79DB5" w14:textId="77777777" w:rsidR="004A0604" w:rsidRDefault="004A0604" w:rsidP="004A0604">
      <w:pPr>
        <w:pStyle w:val="BodyofResearch"/>
        <w:jc w:val="center"/>
        <w:rPr>
          <w:b/>
          <w:bCs/>
        </w:rPr>
      </w:pPr>
    </w:p>
    <w:p w14:paraId="235A1DA5" w14:textId="77777777" w:rsidR="004A0604" w:rsidRDefault="004A0604" w:rsidP="004A0604">
      <w:pPr>
        <w:pStyle w:val="BodyofResearch"/>
        <w:jc w:val="center"/>
        <w:rPr>
          <w:b/>
          <w:bCs/>
        </w:rPr>
      </w:pPr>
      <w:r w:rsidRPr="001A5D85">
        <w:rPr>
          <w:b/>
          <w:bCs/>
        </w:rPr>
        <w:t xml:space="preserve">Figure </w:t>
      </w:r>
      <w:r>
        <w:rPr>
          <w:b/>
          <w:bCs/>
        </w:rPr>
        <w:t>25</w:t>
      </w:r>
      <w:r w:rsidRPr="001A5D85">
        <w:rPr>
          <w:b/>
          <w:bCs/>
        </w:rPr>
        <w:t>: Network Diagram</w:t>
      </w:r>
    </w:p>
    <w:p w14:paraId="53300434" w14:textId="77777777" w:rsidR="004A0604" w:rsidRPr="001A5D85" w:rsidRDefault="004A0604" w:rsidP="004A0604">
      <w:pPr>
        <w:pStyle w:val="BodyofResearch"/>
        <w:jc w:val="center"/>
        <w:rPr>
          <w:b/>
          <w:bCs/>
        </w:rPr>
      </w:pPr>
    </w:p>
    <w:p w14:paraId="741E20BE" w14:textId="77777777" w:rsidR="004A0604" w:rsidRDefault="004A0604" w:rsidP="004A0604">
      <w:pPr>
        <w:pStyle w:val="BodyofResearch"/>
      </w:pPr>
      <w:r w:rsidRPr="005C5F77">
        <w:t>The diagram above shows how the network of proposed system. Web-based system is deployed in one of digital ocean cloud computing using a VPS or called droplet. This allows owner,</w:t>
      </w:r>
      <w:r>
        <w:t xml:space="preserve"> </w:t>
      </w:r>
      <w:r w:rsidRPr="005C5F77">
        <w:t>workers, and veterinarian to view piggery status and information anywhere and anytime. They would need to have internet connection to access the web-based system and they can be in the farm using Wi-Fi or ethernet or mobile data. The data on android application can be retrieve</w:t>
      </w:r>
      <w:r>
        <w:t>d</w:t>
      </w:r>
      <w:r w:rsidRPr="005C5F77">
        <w:t xml:space="preserve"> using the web server. </w:t>
      </w:r>
      <w:r>
        <w:t>In t</w:t>
      </w:r>
      <w:r w:rsidRPr="005C5F77">
        <w:t>his way</w:t>
      </w:r>
      <w:r>
        <w:t>,</w:t>
      </w:r>
      <w:r w:rsidRPr="005C5F77">
        <w:t xml:space="preserve"> everything can be easily retrieved using http request.</w:t>
      </w:r>
    </w:p>
    <w:p w14:paraId="42DB21C5" w14:textId="77777777" w:rsidR="004A0604" w:rsidRDefault="004A0604" w:rsidP="004A0604">
      <w:pPr>
        <w:pStyle w:val="BodyofResearch"/>
      </w:pPr>
    </w:p>
    <w:p w14:paraId="6BAB4912" w14:textId="77777777" w:rsidR="004A0604" w:rsidRDefault="004A0604" w:rsidP="004A0604">
      <w:pPr>
        <w:pStyle w:val="BodyofResearch"/>
      </w:pPr>
    </w:p>
    <w:p w14:paraId="251F34D2" w14:textId="77777777" w:rsidR="004A0604" w:rsidRDefault="004A0604" w:rsidP="004A0604">
      <w:pPr>
        <w:pStyle w:val="BodyofResearch"/>
      </w:pPr>
    </w:p>
    <w:p w14:paraId="393A2ABD" w14:textId="77777777" w:rsidR="004A0604" w:rsidRDefault="004A0604" w:rsidP="004A0604">
      <w:pPr>
        <w:pStyle w:val="BodyofResearch"/>
      </w:pPr>
    </w:p>
    <w:p w14:paraId="07867552" w14:textId="77777777" w:rsidR="004A0604" w:rsidRDefault="004A0604" w:rsidP="004A0604">
      <w:pPr>
        <w:pStyle w:val="BodyofResearch"/>
      </w:pPr>
    </w:p>
    <w:p w14:paraId="4C4F8A67" w14:textId="77777777" w:rsidR="004A0604" w:rsidRDefault="004A0604" w:rsidP="004A0604">
      <w:pPr>
        <w:pStyle w:val="BodyofResearch"/>
      </w:pPr>
    </w:p>
    <w:p w14:paraId="227D736D" w14:textId="77777777" w:rsidR="004A0604" w:rsidRPr="00021685" w:rsidRDefault="004A0604" w:rsidP="004A0604">
      <w:pPr>
        <w:pStyle w:val="BodyofResearch"/>
      </w:pPr>
    </w:p>
    <w:p w14:paraId="41C1E68D" w14:textId="77777777" w:rsidR="004A0604" w:rsidRDefault="004A0604" w:rsidP="004A0604">
      <w:pPr>
        <w:pStyle w:val="Heading2"/>
      </w:pPr>
      <w:r>
        <w:lastRenderedPageBreak/>
        <w:t>Calendar of Activities</w:t>
      </w:r>
    </w:p>
    <w:p w14:paraId="46B693C7" w14:textId="77777777" w:rsidR="004A0604" w:rsidRDefault="004A0604" w:rsidP="004A0604">
      <w:pPr>
        <w:pStyle w:val="BodyofResearch"/>
        <w:rPr>
          <w:rStyle w:val="BodyofResearchChar"/>
          <w:b/>
          <w:bCs/>
        </w:rPr>
      </w:pPr>
      <w:r w:rsidRPr="00F630E3">
        <w:rPr>
          <w:rStyle w:val="BodyofResearchChar"/>
          <w:b/>
          <w:bCs/>
        </w:rPr>
        <w:t>Methodology</w:t>
      </w:r>
    </w:p>
    <w:p w14:paraId="655009FD" w14:textId="77777777" w:rsidR="004A0604" w:rsidRDefault="004A0604" w:rsidP="004A0604">
      <w:pPr>
        <w:spacing w:line="360" w:lineRule="auto"/>
        <w:jc w:val="both"/>
        <w:rPr>
          <w:b w:val="0"/>
          <w:bCs/>
        </w:rPr>
      </w:pPr>
      <w:r w:rsidRPr="002B0542">
        <w:rPr>
          <w:b w:val="0"/>
          <w:bCs/>
        </w:rPr>
        <w:t>The proponent</w:t>
      </w:r>
      <w:r>
        <w:rPr>
          <w:b w:val="0"/>
          <w:bCs/>
        </w:rPr>
        <w:t>s</w:t>
      </w:r>
      <w:r w:rsidRPr="002B0542">
        <w:rPr>
          <w:b w:val="0"/>
          <w:bCs/>
        </w:rPr>
        <w:t xml:space="preserve"> will use agile model as it offers team productivity. With agile, task </w:t>
      </w:r>
      <w:proofErr w:type="gramStart"/>
      <w:r w:rsidRPr="002B0542">
        <w:rPr>
          <w:b w:val="0"/>
          <w:bCs/>
        </w:rPr>
        <w:t>are</w:t>
      </w:r>
      <w:proofErr w:type="gramEnd"/>
      <w:r w:rsidRPr="002B0542">
        <w:rPr>
          <w:b w:val="0"/>
          <w:bCs/>
        </w:rPr>
        <w:t xml:space="preserve"> divided into chunk where each chunk will have to deliver specific requirement. Agile model is a combination of iterative which means it changes can be done easily and incremental which means adding something slowly.</w:t>
      </w:r>
    </w:p>
    <w:p w14:paraId="4A9C20CD" w14:textId="77777777" w:rsidR="004A0604" w:rsidRDefault="004A0604" w:rsidP="004A0604">
      <w:pPr>
        <w:spacing w:line="360" w:lineRule="auto"/>
        <w:jc w:val="both"/>
        <w:rPr>
          <w:b w:val="0"/>
          <w:bCs/>
        </w:rPr>
      </w:pPr>
      <w:r>
        <w:rPr>
          <w:noProof/>
        </w:rPr>
        <w:drawing>
          <wp:inline distT="0" distB="0" distL="0" distR="0" wp14:anchorId="4E4EA8C0" wp14:editId="3AAC99E1">
            <wp:extent cx="5486400" cy="3457575"/>
            <wp:effectExtent l="0" t="0" r="0" b="9525"/>
            <wp:docPr id="5" name="Picture 5" descr="Agile Software Process Model - An Introduction — DataSaga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ile Software Process Model - An Introduction — DataSagar Blo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14:paraId="62A335E8" w14:textId="77777777" w:rsidR="004A0604" w:rsidRPr="00F630E3" w:rsidRDefault="004A0604" w:rsidP="004A0604">
      <w:pPr>
        <w:spacing w:line="360" w:lineRule="auto"/>
      </w:pPr>
      <w:r w:rsidRPr="00F630E3">
        <w:rPr>
          <w:rStyle w:val="BodyofResearchChar"/>
          <w:rFonts w:eastAsiaTheme="minorHAnsi"/>
        </w:rPr>
        <w:t>Figure</w:t>
      </w:r>
      <w:r>
        <w:rPr>
          <w:rStyle w:val="BodyofResearchChar"/>
          <w:rFonts w:eastAsiaTheme="minorHAnsi"/>
        </w:rPr>
        <w:t xml:space="preserve"> 6</w:t>
      </w:r>
      <w:r w:rsidRPr="00F630E3">
        <w:rPr>
          <w:rStyle w:val="BodyofResearchChar"/>
          <w:rFonts w:eastAsiaTheme="minorHAnsi"/>
        </w:rPr>
        <w:t>: Agile Methodology</w:t>
      </w:r>
    </w:p>
    <w:p w14:paraId="2A57F287" w14:textId="77777777" w:rsidR="004A0604" w:rsidRDefault="004A0604" w:rsidP="004A0604">
      <w:pPr>
        <w:pStyle w:val="BodyofResearch"/>
      </w:pPr>
    </w:p>
    <w:p w14:paraId="0AFFF87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Project Planning and Initiation </w:t>
      </w:r>
    </w:p>
    <w:p w14:paraId="18EAC0E6"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0F6F3BA" w14:textId="77777777" w:rsidR="004A0604" w:rsidRDefault="004A0604" w:rsidP="004A0604">
      <w:pPr>
        <w:pStyle w:val="BodyofResearch"/>
        <w:numPr>
          <w:ilvl w:val="0"/>
          <w:numId w:val="2"/>
        </w:numPr>
        <w:rPr>
          <w:rStyle w:val="BodyofResearchChar"/>
        </w:rPr>
      </w:pPr>
      <w:r>
        <w:rPr>
          <w:rStyle w:val="BodyofResearchChar"/>
        </w:rPr>
        <w:t>To identify the company/agency that is suitable for the proposed system.</w:t>
      </w:r>
    </w:p>
    <w:p w14:paraId="1CF0D494" w14:textId="77777777" w:rsidR="004A0604" w:rsidRDefault="004A0604" w:rsidP="004A0604">
      <w:pPr>
        <w:pStyle w:val="BodyofResearch"/>
        <w:numPr>
          <w:ilvl w:val="0"/>
          <w:numId w:val="2"/>
        </w:numPr>
        <w:jc w:val="left"/>
        <w:rPr>
          <w:rStyle w:val="BodyofResearchChar"/>
        </w:rPr>
      </w:pPr>
      <w:r>
        <w:rPr>
          <w:rStyle w:val="BodyofResearchChar"/>
        </w:rPr>
        <w:t>To create a questionnaire that can gather data and process of the identified company/agency.</w:t>
      </w:r>
    </w:p>
    <w:p w14:paraId="5E17F979" w14:textId="77777777" w:rsidR="004A0604" w:rsidRPr="00F630E3" w:rsidRDefault="004A0604" w:rsidP="004A0604">
      <w:pPr>
        <w:pStyle w:val="BodyofResearch"/>
        <w:numPr>
          <w:ilvl w:val="0"/>
          <w:numId w:val="2"/>
        </w:numPr>
        <w:jc w:val="left"/>
        <w:rPr>
          <w:rStyle w:val="BodyofResearchChar"/>
        </w:rPr>
      </w:pPr>
      <w:r>
        <w:rPr>
          <w:rStyle w:val="BodyofResearchChar"/>
        </w:rPr>
        <w:t>To create a request letter to interview the identified company/agency.</w:t>
      </w:r>
    </w:p>
    <w:p w14:paraId="58CA75C7"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A153B24" w14:textId="77777777" w:rsidR="004A0604" w:rsidRDefault="004A0604" w:rsidP="004A0604">
      <w:pPr>
        <w:pStyle w:val="BodyofResearch"/>
        <w:rPr>
          <w:rStyle w:val="BodyofResearchChar"/>
        </w:rPr>
      </w:pPr>
      <w:r>
        <w:rPr>
          <w:rStyle w:val="BodyofResearchChar"/>
        </w:rPr>
        <w:t xml:space="preserve">The proponent brainstormed an idea for a system that will be proposed to a </w:t>
      </w:r>
      <w:r>
        <w:rPr>
          <w:rStyle w:val="BodyofResearchChar"/>
        </w:rPr>
        <w:lastRenderedPageBreak/>
        <w:t>company/agency. After deciding on the system, the proponent will find a company/agency to propose the chosen idea of the proposed system. If the proponents identified the company/agency, then they will create a letter to request permission from the manager /owner of the agency for permission to conduct an interview. Thus, if permitted then the proponent will create a questionnaire to ask for details about the problems and process of the identified company/agency. Furthermore, the proponent will gather data that can be analyzed to create the modules of the proposed system.</w:t>
      </w:r>
    </w:p>
    <w:p w14:paraId="4B8ACAD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stakeholders </w:t>
      </w:r>
    </w:p>
    <w:p w14:paraId="26947020" w14:textId="77777777" w:rsidR="004A0604" w:rsidRDefault="004A0604" w:rsidP="004A0604">
      <w:pPr>
        <w:pStyle w:val="BodyofResearch"/>
        <w:rPr>
          <w:rStyle w:val="BodyofResearchChar"/>
        </w:rPr>
      </w:pPr>
      <w:r w:rsidRPr="00FC0139">
        <w:rPr>
          <w:rStyle w:val="BodyofResearchChar"/>
          <w:b/>
          <w:bCs/>
        </w:rPr>
        <w:t xml:space="preserve">Resources: </w:t>
      </w:r>
      <w:r w:rsidRPr="00FC0139">
        <w:rPr>
          <w:rStyle w:val="BodyofResearchChar"/>
        </w:rPr>
        <w:t>Request Letter, Questionnaire,</w:t>
      </w:r>
      <w:r>
        <w:rPr>
          <w:rStyle w:val="BodyofResearchChar"/>
        </w:rPr>
        <w:t xml:space="preserve"> </w:t>
      </w:r>
      <w:r w:rsidRPr="00FC0139">
        <w:rPr>
          <w:rStyle w:val="BodyofResearchChar"/>
        </w:rPr>
        <w:t>Laptop,</w:t>
      </w:r>
      <w:r>
        <w:rPr>
          <w:rStyle w:val="BodyofResearchChar"/>
        </w:rPr>
        <w:t xml:space="preserve"> </w:t>
      </w:r>
      <w:r w:rsidRPr="00FC0139">
        <w:rPr>
          <w:rStyle w:val="BodyofResearchChar"/>
        </w:rPr>
        <w:t xml:space="preserve">and Microsoft </w:t>
      </w:r>
    </w:p>
    <w:p w14:paraId="279E432F"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Week </w:t>
      </w:r>
      <w:r>
        <w:rPr>
          <w:rStyle w:val="BodyofResearchChar"/>
        </w:rPr>
        <w:t>3-18</w:t>
      </w:r>
    </w:p>
    <w:p w14:paraId="7D84277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Analysis</w:t>
      </w:r>
      <w:r w:rsidRPr="00B15B9A">
        <w:rPr>
          <w:rStyle w:val="BodyofResearchChar"/>
        </w:rPr>
        <w:t xml:space="preserve"> </w:t>
      </w:r>
    </w:p>
    <w:p w14:paraId="51EA94FC" w14:textId="77777777" w:rsidR="004A0604" w:rsidRDefault="004A0604" w:rsidP="004A0604">
      <w:pPr>
        <w:pStyle w:val="BodyofResearch"/>
        <w:rPr>
          <w:rStyle w:val="BodyofResearchChar"/>
          <w:b/>
          <w:bCs/>
        </w:rPr>
      </w:pPr>
      <w:r w:rsidRPr="00FC0139">
        <w:rPr>
          <w:rStyle w:val="BodyofResearchChar"/>
          <w:b/>
          <w:bCs/>
        </w:rPr>
        <w:t xml:space="preserve">Objectives of the Activity: </w:t>
      </w:r>
    </w:p>
    <w:p w14:paraId="2F626D87" w14:textId="77777777" w:rsidR="004A0604" w:rsidRDefault="004A0604" w:rsidP="004A0604">
      <w:pPr>
        <w:pStyle w:val="BodyofResearch"/>
        <w:numPr>
          <w:ilvl w:val="0"/>
          <w:numId w:val="3"/>
        </w:numPr>
        <w:jc w:val="left"/>
        <w:rPr>
          <w:rStyle w:val="BodyofResearchChar"/>
        </w:rPr>
      </w:pPr>
      <w:r>
        <w:rPr>
          <w:rStyle w:val="BodyofResearchChar"/>
        </w:rPr>
        <w:t>To determine the current technical process of RVM Hog farm.</w:t>
      </w:r>
    </w:p>
    <w:p w14:paraId="6E108FAF" w14:textId="77777777" w:rsidR="004A0604" w:rsidRDefault="004A0604" w:rsidP="004A0604">
      <w:pPr>
        <w:pStyle w:val="BodyofResearch"/>
        <w:numPr>
          <w:ilvl w:val="0"/>
          <w:numId w:val="3"/>
        </w:numPr>
        <w:jc w:val="left"/>
        <w:rPr>
          <w:rStyle w:val="BodyofResearchChar"/>
        </w:rPr>
      </w:pPr>
      <w:r>
        <w:rPr>
          <w:rStyle w:val="BodyofResearchChar"/>
        </w:rPr>
        <w:t xml:space="preserve">To create data flow diagram of the current system using </w:t>
      </w:r>
      <w:proofErr w:type="spellStart"/>
      <w:r>
        <w:rPr>
          <w:rStyle w:val="BodyofResearchChar"/>
        </w:rPr>
        <w:t>Gane</w:t>
      </w:r>
      <w:proofErr w:type="spellEnd"/>
      <w:r>
        <w:rPr>
          <w:rStyle w:val="BodyofResearchChar"/>
        </w:rPr>
        <w:t xml:space="preserve"> and Sarson Model.</w:t>
      </w:r>
    </w:p>
    <w:p w14:paraId="0C651CE5" w14:textId="77777777" w:rsidR="004A0604" w:rsidRDefault="004A0604" w:rsidP="004A0604">
      <w:pPr>
        <w:pStyle w:val="BodyofResearch"/>
        <w:numPr>
          <w:ilvl w:val="0"/>
          <w:numId w:val="3"/>
        </w:numPr>
        <w:jc w:val="left"/>
        <w:rPr>
          <w:rStyle w:val="BodyofResearchChar"/>
        </w:rPr>
      </w:pPr>
      <w:r>
        <w:rPr>
          <w:rStyle w:val="BodyofResearchChar"/>
        </w:rPr>
        <w:t xml:space="preserve">To create a dataflow diagram of the proposed system using </w:t>
      </w:r>
      <w:proofErr w:type="spellStart"/>
      <w:r>
        <w:rPr>
          <w:rStyle w:val="BodyofResearchChar"/>
        </w:rPr>
        <w:t>Gane</w:t>
      </w:r>
      <w:proofErr w:type="spellEnd"/>
      <w:r>
        <w:rPr>
          <w:rStyle w:val="BodyofResearchChar"/>
        </w:rPr>
        <w:t xml:space="preserve"> and Sarson Model.</w:t>
      </w:r>
    </w:p>
    <w:p w14:paraId="1E123B76" w14:textId="77777777" w:rsidR="004A0604" w:rsidRPr="00F630E3" w:rsidRDefault="004A0604" w:rsidP="004A0604">
      <w:pPr>
        <w:pStyle w:val="BodyofResearch"/>
        <w:numPr>
          <w:ilvl w:val="0"/>
          <w:numId w:val="3"/>
        </w:numPr>
        <w:jc w:val="left"/>
        <w:rPr>
          <w:rStyle w:val="BodyofResearchChar"/>
        </w:rPr>
      </w:pPr>
      <w:r>
        <w:rPr>
          <w:rStyle w:val="BodyofResearchChar"/>
        </w:rPr>
        <w:t>To determine the implementation of proposed system with the use of physical diagram.</w:t>
      </w:r>
    </w:p>
    <w:p w14:paraId="3C7FCF2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3B9265" w14:textId="77777777" w:rsidR="004A0604" w:rsidRDefault="004A0604" w:rsidP="004A0604">
      <w:pPr>
        <w:pStyle w:val="BodyofResearch"/>
        <w:rPr>
          <w:rStyle w:val="BodyofResearchChar"/>
        </w:rPr>
      </w:pPr>
      <w:r>
        <w:rPr>
          <w:rStyle w:val="BodyofResearchChar"/>
        </w:rPr>
        <w:t>The proponent would create diagram that would see if the current and proposed system will have difference. The proponent would like to see that the proposed system will have better process than the current system. The proponent would create data flow diagram that would visualize how the current process of RVM hog farm work. This would include Level 0, Logical Data Flow Diagram Level 1. Furthermore, the proponent would create data flow diagram of the proposed system that would visualize how the proposed system process would work. This includes a Level 0 Physical data flow diagram of the proposed system and Level 1 physical data flow diagram of the proposed system.</w:t>
      </w:r>
    </w:p>
    <w:p w14:paraId="1E6BE42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2C1BFC71" w14:textId="77777777" w:rsidR="004A0604" w:rsidRDefault="004A0604" w:rsidP="004A0604">
      <w:pPr>
        <w:pStyle w:val="BodyofResearch"/>
        <w:rPr>
          <w:rStyle w:val="BodyofResearchChar"/>
        </w:rPr>
      </w:pPr>
      <w:r w:rsidRPr="00FC0139">
        <w:rPr>
          <w:rStyle w:val="BodyofResearchChar"/>
          <w:b/>
          <w:bCs/>
        </w:rPr>
        <w:t>Resources:</w:t>
      </w:r>
      <w:r>
        <w:rPr>
          <w:rStyle w:val="BodyofResearchChar"/>
          <w:b/>
          <w:bCs/>
        </w:rPr>
        <w:t xml:space="preserve"> </w:t>
      </w:r>
      <w:r w:rsidRPr="00CF3123">
        <w:rPr>
          <w:rStyle w:val="BodyofResearchChar"/>
        </w:rPr>
        <w:t>Laptop,</w:t>
      </w:r>
      <w:r>
        <w:rPr>
          <w:rStyle w:val="BodyofResearchChar"/>
        </w:rPr>
        <w:t xml:space="preserve"> Lucid Chart, Microsoft Word, Browser, Diagram.net, Internet Connection</w:t>
      </w:r>
    </w:p>
    <w:p w14:paraId="48B039D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19-20</w:t>
      </w:r>
    </w:p>
    <w:p w14:paraId="2BA7CF30"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Requirements Documentation</w:t>
      </w:r>
      <w:r w:rsidRPr="00B15B9A">
        <w:rPr>
          <w:rStyle w:val="BodyofResearchChar"/>
        </w:rPr>
        <w:t xml:space="preserve"> </w:t>
      </w:r>
    </w:p>
    <w:p w14:paraId="5FC4355C"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53FEADC" w14:textId="77777777" w:rsidR="004A0604" w:rsidRPr="00F630E3" w:rsidRDefault="004A0604" w:rsidP="004A0604">
      <w:pPr>
        <w:pStyle w:val="BodyofResearch"/>
        <w:numPr>
          <w:ilvl w:val="0"/>
          <w:numId w:val="4"/>
        </w:numPr>
        <w:jc w:val="left"/>
        <w:rPr>
          <w:rStyle w:val="BodyofResearchChar"/>
        </w:rPr>
      </w:pPr>
      <w:r>
        <w:rPr>
          <w:rStyle w:val="BodyofResearchChar"/>
        </w:rPr>
        <w:t>To create</w:t>
      </w:r>
      <w:r w:rsidRPr="00EE3DF5">
        <w:rPr>
          <w:rStyle w:val="BodyofResearchChar"/>
        </w:rPr>
        <w:t xml:space="preserve"> </w:t>
      </w:r>
      <w:r>
        <w:rPr>
          <w:rStyle w:val="BodyofResearchChar"/>
        </w:rPr>
        <w:t>functional requirements and non-functional requirement</w:t>
      </w:r>
    </w:p>
    <w:p w14:paraId="0021A4A3" w14:textId="77777777" w:rsidR="004A0604" w:rsidRDefault="004A0604" w:rsidP="004A0604">
      <w:pPr>
        <w:pStyle w:val="BodyofResearch"/>
        <w:rPr>
          <w:rStyle w:val="BodyofResearchChar"/>
        </w:rPr>
      </w:pPr>
      <w:r w:rsidRPr="00EE3DF5">
        <w:rPr>
          <w:rStyle w:val="BodyofResearchChar"/>
          <w:b/>
          <w:bCs/>
        </w:rPr>
        <w:t>Description:</w:t>
      </w:r>
      <w:r w:rsidRPr="00FC0139">
        <w:rPr>
          <w:rStyle w:val="BodyofResearchChar"/>
        </w:rPr>
        <w:t xml:space="preserve"> </w:t>
      </w:r>
    </w:p>
    <w:p w14:paraId="25B5A2DC" w14:textId="77777777" w:rsidR="004A0604" w:rsidRDefault="004A0604" w:rsidP="004A0604">
      <w:pPr>
        <w:pStyle w:val="BodyofResearch"/>
        <w:rPr>
          <w:rStyle w:val="BodyofResearchChar"/>
        </w:rPr>
      </w:pPr>
      <w:r>
        <w:rPr>
          <w:rStyle w:val="BodyofResearchChar"/>
        </w:rPr>
        <w:t>The proponent would create a storyboard which would show how the User Interface of the proposed system works. Thus, creating this story board would allow the proponent to visualize and layout the look of the proposed system. Furthermore, the proponent would create functional requirements for the proposed system where it would describe how the proposed system will behave. Thus, giving the proponent plans for the proposed system when Iterations start.</w:t>
      </w:r>
    </w:p>
    <w:p w14:paraId="44359AC1"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577EB541" w14:textId="77777777" w:rsidR="004A0604" w:rsidRDefault="004A0604" w:rsidP="004A0604">
      <w:pPr>
        <w:pStyle w:val="BodyofResearch"/>
        <w:rPr>
          <w:rStyle w:val="BodyofResearchChar"/>
        </w:rPr>
      </w:pPr>
      <w:r w:rsidRPr="00FC0139">
        <w:rPr>
          <w:rStyle w:val="BodyofResearchChar"/>
          <w:b/>
          <w:bCs/>
        </w:rPr>
        <w:t xml:space="preserve">Resources: </w:t>
      </w:r>
      <w:r w:rsidRPr="00250154">
        <w:rPr>
          <w:rStyle w:val="BodyofResearchChar"/>
        </w:rPr>
        <w:t>Lucid</w:t>
      </w:r>
      <w:r>
        <w:rPr>
          <w:rStyle w:val="BodyofResearchChar"/>
        </w:rPr>
        <w:t xml:space="preserve"> </w:t>
      </w:r>
      <w:r w:rsidRPr="00250154">
        <w:rPr>
          <w:rStyle w:val="BodyofResearchChar"/>
        </w:rPr>
        <w:t>Chart</w:t>
      </w:r>
      <w:r>
        <w:rPr>
          <w:rStyle w:val="BodyofResearchChar"/>
        </w:rPr>
        <w:t>, Laptop, Diagram.net, Internet Connection, Browser, Microsoft Word</w:t>
      </w:r>
    </w:p>
    <w:p w14:paraId="32FC61F8"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21</w:t>
      </w:r>
    </w:p>
    <w:p w14:paraId="17473B64" w14:textId="77777777" w:rsidR="004A0604" w:rsidRDefault="004A0604" w:rsidP="004A0604">
      <w:pPr>
        <w:pStyle w:val="BodyofResearch"/>
        <w:rPr>
          <w:rStyle w:val="BodyofResearchChar"/>
        </w:rPr>
      </w:pPr>
    </w:p>
    <w:p w14:paraId="22BE2C1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Design of Conceptual Framework and System Architecture</w:t>
      </w:r>
      <w:r w:rsidRPr="00B15B9A">
        <w:rPr>
          <w:rStyle w:val="BodyofResearchChar"/>
        </w:rPr>
        <w:t xml:space="preserve"> </w:t>
      </w:r>
    </w:p>
    <w:p w14:paraId="74AD5F9D"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A3A0944" w14:textId="77777777" w:rsidR="004A0604" w:rsidRDefault="004A0604" w:rsidP="004A0604">
      <w:pPr>
        <w:pStyle w:val="BodyofResearch"/>
        <w:numPr>
          <w:ilvl w:val="0"/>
          <w:numId w:val="5"/>
        </w:numPr>
        <w:jc w:val="left"/>
        <w:rPr>
          <w:rStyle w:val="BodyofResearchChar"/>
        </w:rPr>
      </w:pPr>
      <w:r>
        <w:rPr>
          <w:rStyle w:val="BodyofResearchChar"/>
        </w:rPr>
        <w:t>To design system architecture that follows Three-Tier Architecture Model</w:t>
      </w:r>
    </w:p>
    <w:p w14:paraId="5F8239A9" w14:textId="77777777" w:rsidR="004A0604" w:rsidRPr="00F630E3" w:rsidRDefault="004A0604" w:rsidP="004A0604">
      <w:pPr>
        <w:pStyle w:val="BodyofResearch"/>
        <w:numPr>
          <w:ilvl w:val="0"/>
          <w:numId w:val="5"/>
        </w:numPr>
        <w:jc w:val="left"/>
        <w:rPr>
          <w:rStyle w:val="BodyofResearchChar"/>
        </w:rPr>
      </w:pPr>
      <w:r>
        <w:rPr>
          <w:rStyle w:val="BodyofResearchChar"/>
        </w:rPr>
        <w:t>To design Conceptual Framework that follow Input-Process-Output Model</w:t>
      </w:r>
    </w:p>
    <w:p w14:paraId="21EAFEE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F42D7F0" w14:textId="77777777" w:rsidR="004A0604" w:rsidRDefault="004A0604" w:rsidP="004A0604">
      <w:pPr>
        <w:pStyle w:val="BodyofResearch"/>
        <w:rPr>
          <w:rStyle w:val="BodyofResearchChar"/>
        </w:rPr>
      </w:pPr>
      <w:r>
        <w:rPr>
          <w:rStyle w:val="BodyofResearchChar"/>
        </w:rPr>
        <w:t>The proponents would create System Architecture design that follows Three-Tier Architecture Model which would consist of application, presentation, and data tier. This would give the proponent an idea of how the proposed system works based on the designed System Architecture. Furthermore, the proponent would create conceptual framework that follow Input-Process-Output model to determine how the input data will be processed and outputted by the proposed system.</w:t>
      </w:r>
    </w:p>
    <w:p w14:paraId="5262E61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3722846F"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423F5C02"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22-23</w:t>
      </w:r>
    </w:p>
    <w:p w14:paraId="13B98FB9" w14:textId="77777777" w:rsidR="004A0604" w:rsidRDefault="004A0604" w:rsidP="004A0604">
      <w:pPr>
        <w:pStyle w:val="BodyofResearch"/>
        <w:rPr>
          <w:rStyle w:val="BodyofResearchChar"/>
        </w:rPr>
      </w:pPr>
    </w:p>
    <w:p w14:paraId="50CB5B43" w14:textId="77777777" w:rsidR="004A0604" w:rsidRDefault="004A0604" w:rsidP="004A0604">
      <w:pPr>
        <w:pStyle w:val="BodyofResearch"/>
        <w:rPr>
          <w:rStyle w:val="BodyofResearchChar"/>
        </w:rPr>
      </w:pPr>
    </w:p>
    <w:p w14:paraId="2478F5E1"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Object Modeling</w:t>
      </w:r>
      <w:r w:rsidRPr="00B15B9A">
        <w:rPr>
          <w:rStyle w:val="BodyofResearchChar"/>
        </w:rPr>
        <w:t xml:space="preserve"> </w:t>
      </w:r>
    </w:p>
    <w:p w14:paraId="4F7D78BA"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1B8D560F" w14:textId="77777777" w:rsidR="004A0604" w:rsidRPr="00F630E3" w:rsidRDefault="004A0604" w:rsidP="004A0604">
      <w:pPr>
        <w:pStyle w:val="BodyofResearch"/>
        <w:numPr>
          <w:ilvl w:val="0"/>
          <w:numId w:val="6"/>
        </w:numPr>
        <w:jc w:val="left"/>
        <w:rPr>
          <w:rStyle w:val="BodyofResearchChar"/>
        </w:rPr>
      </w:pPr>
      <w:r>
        <w:rPr>
          <w:rStyle w:val="BodyofResearchChar"/>
        </w:rPr>
        <w:t>To create an Event Decomposition, Use Case Diagram and Activity Diagram of the proposed system.</w:t>
      </w:r>
    </w:p>
    <w:p w14:paraId="182B32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C48A289" w14:textId="77777777" w:rsidR="004A0604" w:rsidRDefault="004A0604" w:rsidP="004A0604">
      <w:pPr>
        <w:pStyle w:val="BodyofResearch"/>
        <w:rPr>
          <w:rStyle w:val="BodyofResearchChar"/>
        </w:rPr>
      </w:pPr>
      <w:r>
        <w:rPr>
          <w:rStyle w:val="BodyofResearchChar"/>
        </w:rPr>
        <w:t>The proponent would create an Even Decomposition with Use Case diagram to determine which use case each event will do. Thus, the proponent would determine which stakeholders are involved in each event. Furthermore, the proponent would create activity diagram which would determine the flow of activity in the proposed system.</w:t>
      </w:r>
    </w:p>
    <w:p w14:paraId="1990473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stakeholders </w:t>
      </w:r>
    </w:p>
    <w:p w14:paraId="4F092D4C"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2E1BA36A" w14:textId="77777777" w:rsidR="004A0604" w:rsidRDefault="004A0604" w:rsidP="004A0604">
      <w:pPr>
        <w:pStyle w:val="BodyofResearch"/>
        <w:rPr>
          <w:rStyle w:val="BodyofResearchChar"/>
        </w:rPr>
      </w:pPr>
      <w:r w:rsidRPr="00FC0139">
        <w:rPr>
          <w:rStyle w:val="BodyofResearchChar"/>
          <w:b/>
          <w:bCs/>
        </w:rPr>
        <w:t>Timeline:</w:t>
      </w:r>
      <w:r>
        <w:rPr>
          <w:rStyle w:val="BodyofResearchChar"/>
          <w:b/>
          <w:bCs/>
        </w:rPr>
        <w:t xml:space="preserve"> </w:t>
      </w:r>
      <w:r>
        <w:rPr>
          <w:rStyle w:val="BodyofResearchChar"/>
        </w:rPr>
        <w:t>Week 24-25</w:t>
      </w:r>
    </w:p>
    <w:p w14:paraId="7558D5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Database Design</w:t>
      </w:r>
      <w:r w:rsidRPr="00B15B9A">
        <w:rPr>
          <w:rStyle w:val="BodyofResearchChar"/>
        </w:rPr>
        <w:t xml:space="preserve"> </w:t>
      </w:r>
    </w:p>
    <w:p w14:paraId="6BF32340"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699C3713" w14:textId="77777777" w:rsidR="004A0604" w:rsidRDefault="004A0604" w:rsidP="004A0604">
      <w:pPr>
        <w:pStyle w:val="BodyofResearch"/>
        <w:numPr>
          <w:ilvl w:val="0"/>
          <w:numId w:val="7"/>
        </w:numPr>
        <w:jc w:val="left"/>
        <w:rPr>
          <w:rStyle w:val="BodyofResearchChar"/>
        </w:rPr>
      </w:pPr>
      <w:r>
        <w:rPr>
          <w:rStyle w:val="BodyofResearchChar"/>
        </w:rPr>
        <w:t>To create Conceptual Database Model</w:t>
      </w:r>
    </w:p>
    <w:p w14:paraId="28F9B23D" w14:textId="77777777" w:rsidR="004A0604" w:rsidRDefault="004A0604" w:rsidP="004A0604">
      <w:pPr>
        <w:pStyle w:val="BodyofResearch"/>
        <w:numPr>
          <w:ilvl w:val="0"/>
          <w:numId w:val="7"/>
        </w:numPr>
        <w:jc w:val="left"/>
        <w:rPr>
          <w:rStyle w:val="BodyofResearchChar"/>
        </w:rPr>
      </w:pPr>
      <w:r>
        <w:rPr>
          <w:rStyle w:val="BodyofResearchChar"/>
        </w:rPr>
        <w:t>To create Normalization</w:t>
      </w:r>
    </w:p>
    <w:p w14:paraId="0E379BF0" w14:textId="77777777" w:rsidR="004A0604" w:rsidRDefault="004A0604" w:rsidP="004A0604">
      <w:pPr>
        <w:pStyle w:val="BodyofResearch"/>
        <w:numPr>
          <w:ilvl w:val="0"/>
          <w:numId w:val="7"/>
        </w:numPr>
        <w:jc w:val="left"/>
        <w:rPr>
          <w:rStyle w:val="BodyofResearchChar"/>
        </w:rPr>
      </w:pPr>
      <w:r>
        <w:rPr>
          <w:rStyle w:val="BodyofResearchChar"/>
        </w:rPr>
        <w:t>To create Logical Database Model</w:t>
      </w:r>
    </w:p>
    <w:p w14:paraId="06660E7F" w14:textId="77777777" w:rsidR="004A0604" w:rsidRDefault="004A0604" w:rsidP="004A0604">
      <w:pPr>
        <w:pStyle w:val="BodyofResearch"/>
        <w:numPr>
          <w:ilvl w:val="0"/>
          <w:numId w:val="7"/>
        </w:numPr>
        <w:jc w:val="left"/>
        <w:rPr>
          <w:rStyle w:val="BodyofResearchChar"/>
        </w:rPr>
      </w:pPr>
      <w:r>
        <w:rPr>
          <w:rStyle w:val="BodyofResearchChar"/>
        </w:rPr>
        <w:t>To create Physical Database Model</w:t>
      </w:r>
    </w:p>
    <w:p w14:paraId="1446DC7B" w14:textId="77777777" w:rsidR="004A0604" w:rsidRPr="00F630E3" w:rsidRDefault="004A0604" w:rsidP="004A0604">
      <w:pPr>
        <w:pStyle w:val="BodyofResearch"/>
        <w:numPr>
          <w:ilvl w:val="0"/>
          <w:numId w:val="7"/>
        </w:numPr>
        <w:rPr>
          <w:rStyle w:val="BodyofResearchChar"/>
        </w:rPr>
      </w:pPr>
      <w:r>
        <w:rPr>
          <w:rStyle w:val="BodyofResearchChar"/>
        </w:rPr>
        <w:t>To create Data Dictionary</w:t>
      </w:r>
    </w:p>
    <w:p w14:paraId="7D8512F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5350449" w14:textId="77777777" w:rsidR="004A0604" w:rsidRDefault="004A0604" w:rsidP="004A0604">
      <w:pPr>
        <w:pStyle w:val="BodyofResearch"/>
        <w:rPr>
          <w:rStyle w:val="BodyofResearchChar"/>
        </w:rPr>
      </w:pPr>
      <w:r>
        <w:rPr>
          <w:rStyle w:val="BodyofResearchChar"/>
        </w:rPr>
        <w:t xml:space="preserve">The proponent will create a Conceptual Database Model to determine how to organize the view of database and it`s relationship. This only includes entities, attributes, and the relationship of each table. Also, the proponent would create Normalization of the design Database Model thus making the database model efficient. The proponent would only use 1NF, 2NF, and 3NF in Normalization as it would be efficient enough to optimize the database model. The proponent would also create Logical Database Model which would add more detail to the Conceptual Database Model </w:t>
      </w:r>
      <w:proofErr w:type="gramStart"/>
      <w:r>
        <w:rPr>
          <w:rStyle w:val="BodyofResearchChar"/>
        </w:rPr>
        <w:t>and also</w:t>
      </w:r>
      <w:proofErr w:type="gramEnd"/>
      <w:r>
        <w:rPr>
          <w:rStyle w:val="BodyofResearchChar"/>
        </w:rPr>
        <w:t xml:space="preserve"> to create a foundation for the Physical Database Model which would offer database abstraction and would add database schema Physical Database Model would help the proponent visualize how the database structure would look like in Database Management Software (DBMS) by adding indexes, foreign keys, primary keys and other DBMS features.</w:t>
      </w:r>
    </w:p>
    <w:p w14:paraId="0DF26939"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27BB5732"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Lucid Chart, Diagram.net, Microsoft World, Laptop, Internet, Browser</w:t>
      </w:r>
    </w:p>
    <w:p w14:paraId="590CE870"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26-27</w:t>
      </w:r>
    </w:p>
    <w:p w14:paraId="5F3DF145" w14:textId="77777777" w:rsidR="004A0604" w:rsidRDefault="004A0604" w:rsidP="004A0604">
      <w:pPr>
        <w:pStyle w:val="BodyofResearch"/>
        <w:rPr>
          <w:rStyle w:val="BodyofResearchChar"/>
        </w:rPr>
      </w:pPr>
    </w:p>
    <w:p w14:paraId="665DC3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 – Development of &lt;module name&gt;</w:t>
      </w:r>
      <w:r w:rsidRPr="00B15B9A">
        <w:rPr>
          <w:rStyle w:val="BodyofResearchChar"/>
        </w:rPr>
        <w:t xml:space="preserve"> </w:t>
      </w:r>
    </w:p>
    <w:p w14:paraId="36119608"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BB57A7C" w14:textId="77777777" w:rsidR="004A0604" w:rsidRPr="00F630E3" w:rsidRDefault="004A0604" w:rsidP="004A0604">
      <w:pPr>
        <w:pStyle w:val="BodyofResearch"/>
        <w:numPr>
          <w:ilvl w:val="0"/>
          <w:numId w:val="8"/>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Pig Management Module</w:t>
      </w:r>
    </w:p>
    <w:p w14:paraId="5C28CF1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49EBD91" w14:textId="77777777" w:rsidR="004A0604" w:rsidRDefault="004A0604" w:rsidP="004A0604">
      <w:pPr>
        <w:pStyle w:val="BodyofResearch"/>
        <w:rPr>
          <w:rStyle w:val="BodyofResearchChar"/>
        </w:rPr>
      </w:pPr>
      <w:r>
        <w:rPr>
          <w:rStyle w:val="BodyofResearchChar"/>
        </w:rPr>
        <w:t>The proponent would start to develop Pig Management Module. The proponent would Code the proposed module base on the scope presented. This would include a batch and cage management. Furthermore, design and event would follow the created story board and models.</w:t>
      </w:r>
    </w:p>
    <w:p w14:paraId="78DB2D5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0B66DE90"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474F54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28</w:t>
      </w:r>
    </w:p>
    <w:p w14:paraId="15F2A320" w14:textId="77777777" w:rsidR="004A0604" w:rsidRDefault="004A0604" w:rsidP="004A0604">
      <w:pPr>
        <w:pStyle w:val="BodyofResearch"/>
        <w:rPr>
          <w:rStyle w:val="BodyofResearchChar"/>
        </w:rPr>
      </w:pPr>
    </w:p>
    <w:p w14:paraId="1868BF8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2 – Development of Inventory Management</w:t>
      </w:r>
      <w:r w:rsidRPr="00B15B9A">
        <w:rPr>
          <w:rStyle w:val="BodyofResearchChar"/>
        </w:rPr>
        <w:t xml:space="preserve"> </w:t>
      </w:r>
    </w:p>
    <w:p w14:paraId="058904D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48AD782" w14:textId="77777777" w:rsidR="004A0604" w:rsidRPr="00F630E3" w:rsidRDefault="004A0604" w:rsidP="004A0604">
      <w:pPr>
        <w:pStyle w:val="BodyofResearch"/>
        <w:numPr>
          <w:ilvl w:val="0"/>
          <w:numId w:val="22"/>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Inventory Management</w:t>
      </w:r>
    </w:p>
    <w:p w14:paraId="0D7A93A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27F7092" w14:textId="77777777" w:rsidR="004A0604" w:rsidRDefault="004A0604" w:rsidP="004A0604">
      <w:pPr>
        <w:pStyle w:val="BodyofResearch"/>
        <w:rPr>
          <w:rStyle w:val="BodyofResearchChar"/>
        </w:rPr>
      </w:pPr>
      <w:r>
        <w:rPr>
          <w:rStyle w:val="BodyofResearchChar"/>
        </w:rPr>
        <w:t>The proponent would start to develop Inventory Management Module. The proponent would Code the proposed module base on the scope presented. This module would follow the created story board which would help the developers to visualize how the module would look like and the series of event it would occur.</w:t>
      </w:r>
    </w:p>
    <w:p w14:paraId="5E0E510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647580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A08E04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29</w:t>
      </w:r>
    </w:p>
    <w:p w14:paraId="2190040B" w14:textId="77777777" w:rsidR="004A0604" w:rsidRDefault="004A0604" w:rsidP="004A0604">
      <w:pPr>
        <w:pStyle w:val="BodyofResearch"/>
        <w:rPr>
          <w:rStyle w:val="BodyofResearchChar"/>
        </w:rPr>
      </w:pPr>
    </w:p>
    <w:p w14:paraId="2CF7D916"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3 – Development of Scheduling Management</w:t>
      </w:r>
      <w:r w:rsidRPr="00B15B9A">
        <w:rPr>
          <w:rStyle w:val="BodyofResearchChar"/>
        </w:rPr>
        <w:t xml:space="preserve"> </w:t>
      </w:r>
    </w:p>
    <w:p w14:paraId="3B4FF89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060052EF" w14:textId="77777777" w:rsidR="004A0604" w:rsidRPr="00F630E3" w:rsidRDefault="004A0604" w:rsidP="004A0604">
      <w:pPr>
        <w:pStyle w:val="BodyofResearch"/>
        <w:numPr>
          <w:ilvl w:val="0"/>
          <w:numId w:val="23"/>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Scheduling Management</w:t>
      </w:r>
    </w:p>
    <w:p w14:paraId="557A566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15123AD" w14:textId="77777777" w:rsidR="004A0604" w:rsidRDefault="004A0604" w:rsidP="004A0604">
      <w:pPr>
        <w:pStyle w:val="BodyofResearch"/>
        <w:rPr>
          <w:rStyle w:val="BodyofResearchChar"/>
        </w:rPr>
      </w:pPr>
      <w:r>
        <w:rPr>
          <w:rStyle w:val="BodyofResearchChar"/>
        </w:rPr>
        <w:t>The proponent would start to develop Scheduling Management Module. The proponent would Code the proposed module base on the scope presented. This module would follow the created story board which would help the developers to visualize how the module would look like and the series of event it would occur. Furthermore, the proponent would start to implement the SMS Notification to the module.</w:t>
      </w:r>
    </w:p>
    <w:p w14:paraId="30D28C8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1865C10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12AA126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30</w:t>
      </w:r>
    </w:p>
    <w:p w14:paraId="21913830" w14:textId="77777777" w:rsidR="004A0604" w:rsidRDefault="004A0604" w:rsidP="004A0604">
      <w:pPr>
        <w:pStyle w:val="BodyofResearch"/>
        <w:rPr>
          <w:rStyle w:val="BodyofResearchChar"/>
        </w:rPr>
      </w:pPr>
      <w:r>
        <w:rPr>
          <w:rStyle w:val="BodyofResearchChar"/>
        </w:rPr>
        <w:t xml:space="preserve"> </w:t>
      </w:r>
    </w:p>
    <w:p w14:paraId="5B254E72"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4– Development of Record Management</w:t>
      </w:r>
      <w:r w:rsidRPr="00B15B9A">
        <w:rPr>
          <w:rStyle w:val="BodyofResearchChar"/>
        </w:rPr>
        <w:t xml:space="preserve"> </w:t>
      </w:r>
    </w:p>
    <w:p w14:paraId="413F506B"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4FCED04" w14:textId="77777777" w:rsidR="004A0604" w:rsidRPr="00F630E3" w:rsidRDefault="004A0604" w:rsidP="004A0604">
      <w:pPr>
        <w:pStyle w:val="BodyofResearch"/>
        <w:numPr>
          <w:ilvl w:val="0"/>
          <w:numId w:val="24"/>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Inventory Management</w:t>
      </w:r>
    </w:p>
    <w:p w14:paraId="661D8B9E"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16820C16" w14:textId="77777777" w:rsidR="004A0604" w:rsidRDefault="004A0604" w:rsidP="004A0604">
      <w:pPr>
        <w:pStyle w:val="BodyofResearch"/>
        <w:rPr>
          <w:rStyle w:val="BodyofResearchChar"/>
        </w:rPr>
      </w:pPr>
      <w:r>
        <w:rPr>
          <w:rStyle w:val="BodyofResearchChar"/>
        </w:rPr>
        <w:t>The proponent would start to design, code and testing Record Management Module. The proponent would Code the proposed module base on the scope presented. This module would follow the created story board which would help the developers to visualize how the module would look like and the series of event it would occur.</w:t>
      </w:r>
    </w:p>
    <w:p w14:paraId="161659BF"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27DBF3D"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D1E729B"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31</w:t>
      </w:r>
    </w:p>
    <w:p w14:paraId="741F906D" w14:textId="77777777" w:rsidR="004A0604" w:rsidRDefault="004A0604" w:rsidP="004A0604">
      <w:pPr>
        <w:pStyle w:val="BodyofResearch"/>
        <w:rPr>
          <w:rStyle w:val="BodyofResearchChar"/>
        </w:rPr>
      </w:pPr>
    </w:p>
    <w:p w14:paraId="79F4A9E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5– Development of Dashboard</w:t>
      </w:r>
    </w:p>
    <w:p w14:paraId="3A27942F"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B6C93A3" w14:textId="77777777" w:rsidR="004A0604" w:rsidRPr="00F630E3" w:rsidRDefault="004A0604" w:rsidP="004A0604">
      <w:pPr>
        <w:pStyle w:val="BodyofResearch"/>
        <w:numPr>
          <w:ilvl w:val="0"/>
          <w:numId w:val="25"/>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Dashboard</w:t>
      </w:r>
    </w:p>
    <w:p w14:paraId="2F688F69"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595275A7"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4B785E9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D16EF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499F435"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32</w:t>
      </w:r>
    </w:p>
    <w:p w14:paraId="513A7B3B" w14:textId="77777777" w:rsidR="004A0604" w:rsidRDefault="004A0604" w:rsidP="004A0604">
      <w:pPr>
        <w:pStyle w:val="BodyofResearch"/>
        <w:rPr>
          <w:rStyle w:val="BodyofResearchChar"/>
        </w:rPr>
      </w:pPr>
    </w:p>
    <w:p w14:paraId="4B96688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6– Development of User Management</w:t>
      </w:r>
      <w:r w:rsidRPr="00B15B9A">
        <w:rPr>
          <w:rStyle w:val="BodyofResearchChar"/>
        </w:rPr>
        <w:t xml:space="preserve"> </w:t>
      </w:r>
    </w:p>
    <w:p w14:paraId="643460E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487551CF" w14:textId="77777777" w:rsidR="004A0604" w:rsidRPr="00F630E3" w:rsidRDefault="004A0604" w:rsidP="004A0604">
      <w:pPr>
        <w:pStyle w:val="BodyofResearch"/>
        <w:numPr>
          <w:ilvl w:val="0"/>
          <w:numId w:val="26"/>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User Management</w:t>
      </w:r>
    </w:p>
    <w:p w14:paraId="57D0434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BB19C6F" w14:textId="77777777" w:rsidR="004A0604" w:rsidRDefault="004A0604" w:rsidP="004A0604">
      <w:pPr>
        <w:pStyle w:val="BodyofResearch"/>
        <w:rPr>
          <w:rStyle w:val="BodyofResearchChar"/>
        </w:rPr>
      </w:pPr>
      <w:r>
        <w:rPr>
          <w:rStyle w:val="BodyofResearchChar"/>
        </w:rPr>
        <w:t>The proponent would start to design, code and testing User Management Module. The proponent would Code the proposed module base on the scope presented. This module would follow the created story board which would help the developers to visualize how the module would look like and the series of event it would occur.</w:t>
      </w:r>
    </w:p>
    <w:p w14:paraId="17CB3D85"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B03E01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EB7FAB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33</w:t>
      </w:r>
    </w:p>
    <w:p w14:paraId="43191E5C" w14:textId="77777777" w:rsidR="004A0604" w:rsidRDefault="004A0604" w:rsidP="004A0604">
      <w:pPr>
        <w:pStyle w:val="BodyofResearch"/>
        <w:rPr>
          <w:rStyle w:val="BodyofResearchChar"/>
        </w:rPr>
      </w:pPr>
      <w:r>
        <w:rPr>
          <w:rStyle w:val="BodyofResearchChar"/>
        </w:rPr>
        <w:t xml:space="preserve"> </w:t>
      </w:r>
    </w:p>
    <w:p w14:paraId="35AE82E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7– Development of Back-up and restore</w:t>
      </w:r>
    </w:p>
    <w:p w14:paraId="02E04C02"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1D0A0C5" w14:textId="77777777" w:rsidR="004A0604" w:rsidRPr="00F630E3" w:rsidRDefault="004A0604" w:rsidP="004A0604">
      <w:pPr>
        <w:pStyle w:val="BodyofResearch"/>
        <w:numPr>
          <w:ilvl w:val="0"/>
          <w:numId w:val="27"/>
        </w:numPr>
        <w:jc w:val="left"/>
        <w:rPr>
          <w:rStyle w:val="BodyofResearchChar"/>
        </w:rPr>
      </w:pPr>
      <w:r>
        <w:rPr>
          <w:rStyle w:val="BodyofResearchChar"/>
        </w:rPr>
        <w:t>To design, code and test Backup and restore</w:t>
      </w:r>
    </w:p>
    <w:p w14:paraId="6BB4A0A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B84E80A" w14:textId="77777777" w:rsidR="004A0604" w:rsidRDefault="004A0604" w:rsidP="004A0604">
      <w:pPr>
        <w:pStyle w:val="BodyofResearch"/>
        <w:rPr>
          <w:rStyle w:val="BodyofResearchChar"/>
        </w:rPr>
      </w:pPr>
      <w:r>
        <w:rPr>
          <w:rStyle w:val="BodyofResearchChar"/>
        </w:rPr>
        <w:t>The proponent would start to design, code and testing Back-up and Restore Module. The proponent would Code the proposed module base on the scope presented. This module would follow the created story board which would help the developers to visualize how the module would look like and the series of event it would occur.</w:t>
      </w:r>
    </w:p>
    <w:p w14:paraId="04C67D5C"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4DC3EEF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0B34A93"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2940E93B" w14:textId="77777777" w:rsidR="004A0604" w:rsidRDefault="004A0604" w:rsidP="004A0604">
      <w:pPr>
        <w:pStyle w:val="BodyofResearch"/>
        <w:rPr>
          <w:rStyle w:val="BodyofResearchChar"/>
        </w:rPr>
      </w:pPr>
    </w:p>
    <w:p w14:paraId="3A4051C7"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8– Development of Reports Module</w:t>
      </w:r>
    </w:p>
    <w:p w14:paraId="508E14DC"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5C32664" w14:textId="77777777" w:rsidR="004A0604" w:rsidRPr="00F630E3" w:rsidRDefault="004A0604" w:rsidP="004A0604">
      <w:pPr>
        <w:pStyle w:val="BodyofResearch"/>
        <w:numPr>
          <w:ilvl w:val="0"/>
          <w:numId w:val="28"/>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Reports Module</w:t>
      </w:r>
    </w:p>
    <w:p w14:paraId="5AA4CE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F9E6DB4" w14:textId="77777777" w:rsidR="004A0604" w:rsidRDefault="004A0604" w:rsidP="004A0604">
      <w:pPr>
        <w:pStyle w:val="BodyofResearch"/>
        <w:rPr>
          <w:rStyle w:val="BodyofResearchChar"/>
        </w:rPr>
      </w:pPr>
      <w:r>
        <w:rPr>
          <w:rStyle w:val="BodyofResearchChar"/>
        </w:rPr>
        <w:t>The proponent would start to design, code and testing Reports Module. The proponent would Code the proposed module base on the scope presented.  This module would follow the created story board which would help the developers to visualize how the module would look like and the series of event it would occur. This would include Inventory, Deworming, Feeding, Vaccination and Expenses report.</w:t>
      </w:r>
    </w:p>
    <w:p w14:paraId="7BE38D6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B54BF6"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3D30139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786BEE3A" w14:textId="77777777" w:rsidR="004A0604" w:rsidRDefault="004A0604" w:rsidP="004A0604">
      <w:pPr>
        <w:pStyle w:val="BodyofResearch"/>
        <w:rPr>
          <w:rStyle w:val="BodyofResearchChar"/>
        </w:rPr>
      </w:pPr>
    </w:p>
    <w:p w14:paraId="5F9F22A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9– Development of QR Scan Module</w:t>
      </w:r>
    </w:p>
    <w:p w14:paraId="7700423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FF84B7C" w14:textId="77777777" w:rsidR="004A0604" w:rsidRPr="00F630E3" w:rsidRDefault="004A0604" w:rsidP="004A0604">
      <w:pPr>
        <w:pStyle w:val="BodyofResearch"/>
        <w:numPr>
          <w:ilvl w:val="0"/>
          <w:numId w:val="30"/>
        </w:numPr>
        <w:jc w:val="left"/>
        <w:rPr>
          <w:rStyle w:val="BodyofResearchChar"/>
        </w:rPr>
      </w:pPr>
      <w:r>
        <w:rPr>
          <w:rStyle w:val="BodyofResearchChar"/>
        </w:rPr>
        <w:t>To design, code, and test QR Scan Module</w:t>
      </w:r>
    </w:p>
    <w:p w14:paraId="5374AD4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E28B02C" w14:textId="77777777" w:rsidR="004A0604" w:rsidRDefault="004A0604" w:rsidP="004A0604">
      <w:pPr>
        <w:pStyle w:val="BodyofResearch"/>
        <w:rPr>
          <w:rStyle w:val="BodyofResearchChar"/>
        </w:rPr>
      </w:pPr>
      <w:r>
        <w:rPr>
          <w:rStyle w:val="BodyofResearchChar"/>
        </w:rPr>
        <w:t>The proponent would start to design, code and testing QR Scan Module. The proponent would Code the proposed module base on the scope presented. This module would follow the created story board which would help the developers to visualize how the module would look like and the series of event it would occur.</w:t>
      </w:r>
    </w:p>
    <w:p w14:paraId="39FB5BF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B047769" w14:textId="77777777" w:rsidR="004A0604" w:rsidRDefault="004A0604" w:rsidP="004A0604">
      <w:pPr>
        <w:pStyle w:val="BodyofResearch"/>
        <w:jc w:val="left"/>
        <w:rPr>
          <w:rStyle w:val="BodyofResearchChar"/>
        </w:rPr>
      </w:pPr>
      <w:r w:rsidRPr="00FC0139">
        <w:rPr>
          <w:rStyle w:val="BodyofResearchChar"/>
          <w:b/>
          <w:bCs/>
        </w:rPr>
        <w:t>Resources:</w:t>
      </w:r>
      <w:r>
        <w:rPr>
          <w:rStyle w:val="BodyofResearchChar"/>
          <w:b/>
          <w:bCs/>
        </w:rPr>
        <w:t xml:space="preserve"> </w:t>
      </w:r>
      <w:r w:rsidRPr="001B7535">
        <w:rPr>
          <w:rStyle w:val="BodyofResearchChar"/>
        </w:rPr>
        <w:t>XAMPP,</w:t>
      </w:r>
      <w:r>
        <w:rPr>
          <w:rStyle w:val="BodyofResearchChar"/>
        </w:rPr>
        <w:t xml:space="preserve"> Android Studio, Mobile Phone, Laptop, Internet, Browser, LucidChart.io and Diagram.net</w:t>
      </w:r>
    </w:p>
    <w:p w14:paraId="7565DF1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602B8CFB"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10– Development of Dashboard Module</w:t>
      </w:r>
    </w:p>
    <w:p w14:paraId="01CC522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6776068" w14:textId="77777777" w:rsidR="004A0604" w:rsidRPr="00F630E3" w:rsidRDefault="004A0604" w:rsidP="004A0604">
      <w:pPr>
        <w:pStyle w:val="BodyofResearch"/>
        <w:numPr>
          <w:ilvl w:val="0"/>
          <w:numId w:val="31"/>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Dashboard</w:t>
      </w:r>
    </w:p>
    <w:p w14:paraId="7CBA33E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65DF4A"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7533E08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239F2FC"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Mobile Phone, Laptop, Internet, Browser, LucidChart.io and Diagram.net</w:t>
      </w:r>
    </w:p>
    <w:p w14:paraId="642B9A4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77CA120B" w14:textId="77777777" w:rsidR="004A0604" w:rsidRDefault="004A0604" w:rsidP="004A0604">
      <w:pPr>
        <w:pStyle w:val="BodyofResearch"/>
        <w:rPr>
          <w:rStyle w:val="BodyofResearchChar"/>
        </w:rPr>
      </w:pPr>
    </w:p>
    <w:p w14:paraId="1E232D0E"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Web Application</w:t>
      </w:r>
    </w:p>
    <w:p w14:paraId="46842BB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78D8C61" w14:textId="77777777" w:rsidR="004A0604" w:rsidRPr="00F630E3" w:rsidRDefault="004A0604" w:rsidP="004A0604">
      <w:pPr>
        <w:pStyle w:val="BodyofResearch"/>
        <w:numPr>
          <w:ilvl w:val="0"/>
          <w:numId w:val="29"/>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Login Module</w:t>
      </w:r>
    </w:p>
    <w:p w14:paraId="6C4F45F8"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83C280A"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76D8E5A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9EFA96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A4213E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54027622" w14:textId="77777777" w:rsidR="004A0604" w:rsidRDefault="004A0604" w:rsidP="004A0604">
      <w:pPr>
        <w:pStyle w:val="BodyofResearch"/>
        <w:rPr>
          <w:rStyle w:val="BodyofResearchChar"/>
        </w:rPr>
      </w:pPr>
    </w:p>
    <w:p w14:paraId="7D7AE1DF"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Mobile Application</w:t>
      </w:r>
    </w:p>
    <w:p w14:paraId="6E381AF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96ECEB1" w14:textId="77777777" w:rsidR="004A0604" w:rsidRPr="00F630E3" w:rsidRDefault="004A0604" w:rsidP="004A0604">
      <w:pPr>
        <w:pStyle w:val="BodyofResearch"/>
        <w:numPr>
          <w:ilvl w:val="0"/>
          <w:numId w:val="32"/>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Login Module</w:t>
      </w:r>
    </w:p>
    <w:p w14:paraId="2AFC443A"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2AD23C83"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5E6846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163BA50"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Laptop, Mobile Phone, Internet, Browser, LucidChart.io and Diagram.net</w:t>
      </w:r>
    </w:p>
    <w:p w14:paraId="49EF77A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02CE7E1E" w14:textId="77777777" w:rsidR="004A0604" w:rsidRDefault="004A0604" w:rsidP="004A0604">
      <w:pPr>
        <w:pStyle w:val="BodyofResearch"/>
        <w:rPr>
          <w:rStyle w:val="BodyofResearchChar"/>
        </w:rPr>
      </w:pPr>
    </w:p>
    <w:p w14:paraId="46C8F1B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rPr>
        <w:t>Alpha Testing</w:t>
      </w:r>
    </w:p>
    <w:p w14:paraId="25ED781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2223B6FC" w14:textId="77777777" w:rsidR="004A0604" w:rsidRPr="00F630E3" w:rsidRDefault="004A0604" w:rsidP="004A0604">
      <w:pPr>
        <w:pStyle w:val="BodyofResearch"/>
        <w:numPr>
          <w:ilvl w:val="0"/>
          <w:numId w:val="9"/>
        </w:numPr>
        <w:jc w:val="left"/>
        <w:rPr>
          <w:rStyle w:val="BodyofResearchChar"/>
        </w:rPr>
      </w:pPr>
      <w:r>
        <w:rPr>
          <w:rStyle w:val="BodyofResearchChar"/>
        </w:rPr>
        <w:t xml:space="preserve">To test the proposed System with the help of IT Professionals </w:t>
      </w:r>
    </w:p>
    <w:p w14:paraId="4F2FABB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2DBD1AA" w14:textId="77777777" w:rsidR="004A0604" w:rsidRDefault="004A0604" w:rsidP="004A0604">
      <w:pPr>
        <w:pStyle w:val="BodyofResearch"/>
        <w:rPr>
          <w:rStyle w:val="BodyofResearchChar"/>
        </w:rPr>
      </w:pPr>
      <w:r>
        <w:rPr>
          <w:rStyle w:val="BodyofResearchChar"/>
        </w:rPr>
        <w:t>The proponent would test the Proposed System with the help of IT Professionals and would gather feedback if the Developed System aligned with the proposed system.</w:t>
      </w:r>
    </w:p>
    <w:p w14:paraId="760751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w:t>
      </w:r>
      <w:r>
        <w:rPr>
          <w:rStyle w:val="normaltextrun"/>
          <w:color w:val="000000"/>
        </w:rPr>
        <w:t>Proponents, IT Professionals, and Developers</w:t>
      </w:r>
      <w:r w:rsidRPr="00FC0139">
        <w:rPr>
          <w:rStyle w:val="BodyofResearchChar"/>
        </w:rPr>
        <w:t xml:space="preserve"> </w:t>
      </w:r>
    </w:p>
    <w:p w14:paraId="11CCC229"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 Android Studio, and Mobile Phone.</w:t>
      </w:r>
    </w:p>
    <w:p w14:paraId="77414B7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37-38</w:t>
      </w:r>
    </w:p>
    <w:p w14:paraId="1EF96415" w14:textId="77777777" w:rsidR="004A0604" w:rsidRDefault="004A0604" w:rsidP="004A0604">
      <w:pPr>
        <w:pStyle w:val="BodyofResearch"/>
        <w:rPr>
          <w:rStyle w:val="BodyofResearchChar"/>
        </w:rPr>
      </w:pPr>
    </w:p>
    <w:p w14:paraId="60814EAC" w14:textId="77777777" w:rsidR="004A0604" w:rsidRPr="00FA4525" w:rsidRDefault="004A0604" w:rsidP="004A0604">
      <w:pPr>
        <w:pStyle w:val="BodyofResearch"/>
        <w:rPr>
          <w:rStyle w:val="BodyofResearchChar"/>
        </w:rPr>
      </w:pPr>
      <w:r>
        <w:rPr>
          <w:rStyle w:val="BodyofResearchChar"/>
        </w:rPr>
        <w:t>Gantt chart would visualize how the calendar of activity look like when formatted per weeks. Furthermore, Gantt chart would show clear visualization of the sequence of event will work.</w:t>
      </w:r>
    </w:p>
    <w:p w14:paraId="5BB3FC8B" w14:textId="77777777" w:rsidR="004A0604" w:rsidRDefault="004A0604" w:rsidP="004A0604">
      <w:pPr>
        <w:pStyle w:val="BodyofResearch"/>
        <w:rPr>
          <w:rStyle w:val="BodyofResearchChar"/>
        </w:rPr>
      </w:pPr>
    </w:p>
    <w:p w14:paraId="22EC3518" w14:textId="77777777" w:rsidR="004A0604" w:rsidRPr="00153F82" w:rsidRDefault="004A0604" w:rsidP="004A0604">
      <w:pPr>
        <w:rPr>
          <w:lang w:eastAsia="en-PH"/>
        </w:rPr>
      </w:pPr>
    </w:p>
    <w:p w14:paraId="5ABD8FF7" w14:textId="77777777" w:rsidR="004A0604" w:rsidRPr="00153F82" w:rsidRDefault="004A0604" w:rsidP="004A0604">
      <w:pPr>
        <w:rPr>
          <w:lang w:eastAsia="en-PH"/>
        </w:rPr>
      </w:pPr>
    </w:p>
    <w:p w14:paraId="3548E40D" w14:textId="77777777" w:rsidR="004A0604" w:rsidRPr="00153F82" w:rsidRDefault="004A0604" w:rsidP="004A0604">
      <w:pPr>
        <w:rPr>
          <w:lang w:eastAsia="en-PH"/>
        </w:rPr>
      </w:pPr>
    </w:p>
    <w:p w14:paraId="4861A116" w14:textId="77777777" w:rsidR="004A0604" w:rsidRPr="00153F82" w:rsidRDefault="004A0604" w:rsidP="004A0604">
      <w:pPr>
        <w:rPr>
          <w:lang w:eastAsia="en-PH"/>
        </w:rPr>
      </w:pPr>
    </w:p>
    <w:p w14:paraId="646DA514" w14:textId="77777777" w:rsidR="004A0604" w:rsidRPr="00153F82" w:rsidRDefault="004A0604" w:rsidP="004A0604">
      <w:pPr>
        <w:rPr>
          <w:lang w:eastAsia="en-PH"/>
        </w:rPr>
      </w:pPr>
    </w:p>
    <w:p w14:paraId="5D62D32B" w14:textId="77777777" w:rsidR="004A0604" w:rsidRPr="00153F82" w:rsidRDefault="004A0604" w:rsidP="004A0604">
      <w:pPr>
        <w:rPr>
          <w:lang w:eastAsia="en-PH"/>
        </w:rPr>
      </w:pPr>
    </w:p>
    <w:p w14:paraId="334C0FD5" w14:textId="77777777" w:rsidR="004A0604" w:rsidRPr="00153F82" w:rsidRDefault="004A0604" w:rsidP="004A0604">
      <w:pPr>
        <w:rPr>
          <w:lang w:eastAsia="en-PH"/>
        </w:rPr>
      </w:pPr>
    </w:p>
    <w:p w14:paraId="080837D9" w14:textId="77777777" w:rsidR="004A0604" w:rsidRDefault="004A0604" w:rsidP="004A0604">
      <w:pPr>
        <w:tabs>
          <w:tab w:val="center" w:pos="4320"/>
        </w:tabs>
        <w:rPr>
          <w:rStyle w:val="BodyofResearchChar"/>
          <w:rFonts w:eastAsiaTheme="minorHAnsi"/>
          <w:b w:val="0"/>
        </w:rPr>
        <w:sectPr w:rsidR="004A0604" w:rsidSect="00CE0EFB">
          <w:pgSz w:w="12240" w:h="15840" w:code="1"/>
          <w:pgMar w:top="1440" w:right="1440" w:bottom="1440" w:left="2160" w:header="720" w:footer="288" w:gutter="0"/>
          <w:cols w:space="720"/>
          <w:docGrid w:linePitch="360"/>
        </w:sectPr>
      </w:pPr>
    </w:p>
    <w:p w14:paraId="3E532EAA" w14:textId="77777777" w:rsidR="004A0604" w:rsidRPr="00B32AD1" w:rsidRDefault="004A0604" w:rsidP="004A0604">
      <w:pPr>
        <w:pStyle w:val="BodyofResearch"/>
        <w:rPr>
          <w:rStyle w:val="BodyofResearchChar"/>
          <w:b/>
        </w:rPr>
      </w:pPr>
      <w:r w:rsidRPr="00B32AD1">
        <w:rPr>
          <w:rStyle w:val="BodyofResearchChar"/>
          <w:b/>
        </w:rPr>
        <w:lastRenderedPageBreak/>
        <w:t xml:space="preserve">Gantt </w:t>
      </w:r>
      <w:r>
        <w:rPr>
          <w:rStyle w:val="BodyofResearchChar"/>
          <w:b/>
        </w:rPr>
        <w:t>C</w:t>
      </w:r>
      <w:r w:rsidRPr="00B32AD1">
        <w:rPr>
          <w:rStyle w:val="BodyofResearchChar"/>
          <w:b/>
        </w:rPr>
        <w:t>hart of Activities</w:t>
      </w:r>
    </w:p>
    <w:tbl>
      <w:tblPr>
        <w:tblW w:w="5002" w:type="pct"/>
        <w:tblLayout w:type="fixed"/>
        <w:tblLook w:val="04A0" w:firstRow="1" w:lastRow="0" w:firstColumn="1" w:lastColumn="0" w:noHBand="0" w:noVBand="1"/>
      </w:tblPr>
      <w:tblGrid>
        <w:gridCol w:w="3483"/>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7"/>
        <w:gridCol w:w="237"/>
        <w:gridCol w:w="236"/>
        <w:gridCol w:w="237"/>
        <w:gridCol w:w="236"/>
        <w:gridCol w:w="236"/>
        <w:gridCol w:w="236"/>
        <w:gridCol w:w="237"/>
      </w:tblGrid>
      <w:tr w:rsidR="004A0604" w:rsidRPr="00A01D04" w14:paraId="10E4115F" w14:textId="77777777" w:rsidTr="000077F4">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831F764"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FEC83AE"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F848792"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A51D251"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FFE44F2"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A7B163"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44CE2A7"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4A009A4"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9EC4C7"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57EFC4DB"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45FF91A"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36C51800" w14:textId="77777777" w:rsidTr="000077F4">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187B2276"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6E5BE24"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76BC4A89"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0845358"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F7E2E42"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06C18B46"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A08A21E"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84040C0"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6400D625" w14:textId="77777777" w:rsidR="004A0604" w:rsidRPr="00A01D04" w:rsidRDefault="004A0604" w:rsidP="000077F4">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0F2445D3" w14:textId="77777777" w:rsidR="004A0604" w:rsidRPr="00A01D04" w:rsidRDefault="004A0604" w:rsidP="000077F4">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7D977735" w14:textId="77777777" w:rsidR="004A0604" w:rsidRPr="00A01D04" w:rsidRDefault="004A0604" w:rsidP="000077F4">
            <w:pPr>
              <w:jc w:val="left"/>
              <w:rPr>
                <w:rFonts w:eastAsia="Times New Roman" w:cs="Times New Roman"/>
                <w:b w:val="0"/>
                <w:color w:val="000000"/>
                <w:sz w:val="22"/>
                <w:lang w:eastAsia="en-PH"/>
              </w:rPr>
            </w:pPr>
          </w:p>
        </w:tc>
      </w:tr>
      <w:tr w:rsidR="004A0604" w:rsidRPr="00A01D04" w14:paraId="4FC71C27" w14:textId="77777777" w:rsidTr="000077F4">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23699A2"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P</w:t>
            </w:r>
            <w:r>
              <w:rPr>
                <w:rFonts w:eastAsia="Times New Roman"/>
                <w:b w:val="0"/>
                <w:color w:val="000000"/>
                <w:sz w:val="22"/>
              </w:rPr>
              <w:t>lanning &amp; Initiation</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3B0A95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6B5CCE4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263A1E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23465E9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5DA80B5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12C7064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7849BD0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FE63F9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23442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06FB398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EDADF7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5DBB8F8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7E09F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151B72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56EC2C6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D70786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1EC90E5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2372B0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397A206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1D39009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ED90C3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57B6152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F57944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5DE11AD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CFDEC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04A18FD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18235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4A11951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91087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19FF96A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D43461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18E45D1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0BD2E29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344B820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FC8828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5A44B7D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194E309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67AAD72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200C421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1150472C" w14:textId="77777777" w:rsidR="004A0604" w:rsidRPr="00A01D04" w:rsidRDefault="004A0604" w:rsidP="000077F4">
            <w:pPr>
              <w:rPr>
                <w:rFonts w:eastAsia="Times New Roman" w:cs="Times New Roman"/>
                <w:b w:val="0"/>
                <w:color w:val="000000"/>
                <w:sz w:val="22"/>
                <w:lang w:eastAsia="en-PH"/>
              </w:rPr>
            </w:pPr>
          </w:p>
        </w:tc>
      </w:tr>
      <w:tr w:rsidR="004A0604" w:rsidRPr="00A01D04" w14:paraId="5B5F9D9B"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48FF4B6"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Requirements Analysis</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1ABBD3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7486AB5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6D670F1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25BA453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FE057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D240F0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B60678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1C6FF7B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E7FDDC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A6B3BF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EE90A9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4806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37703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94C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5F0FA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E8DAE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22AA3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E8886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C48B8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29FD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73F300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4C5F27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969BD1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8905D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B29A5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DD8F2F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EEFB6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92E6A7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4B63F5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A9326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FFFAB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4292D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307A02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6983A3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8FED48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32B485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E83AFB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CF7CA9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92463B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412414A" w14:textId="77777777" w:rsidR="004A0604" w:rsidRPr="00A01D04" w:rsidRDefault="004A0604" w:rsidP="000077F4">
            <w:pPr>
              <w:rPr>
                <w:rFonts w:eastAsia="Times New Roman" w:cs="Times New Roman"/>
                <w:b w:val="0"/>
                <w:color w:val="000000"/>
                <w:sz w:val="22"/>
                <w:lang w:eastAsia="en-PH"/>
              </w:rPr>
            </w:pPr>
          </w:p>
        </w:tc>
      </w:tr>
      <w:tr w:rsidR="004A0604" w:rsidRPr="00A01D04" w14:paraId="70D869FF"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E2E2875" w14:textId="77777777" w:rsidR="004A06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Requirements </w:t>
            </w:r>
          </w:p>
          <w:p w14:paraId="4BD318F3"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Documentation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70F34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1431ABD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099D75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8E6A04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9EEFA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65C8DD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47B974F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0C87FF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6E12F7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7E5FBA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CF454A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0E88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C57D0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5A44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AC76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BC1030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9CFA8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3091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C0BC9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0F51F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C7F5D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22E86F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0DFD113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8B4AF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AC8D97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4AEF3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C6D92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86A44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585D0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EF6BD3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C5229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CC1B1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3862A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A2E637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0AA6CD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51DB50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FB6368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C572F0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7B4637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E593F25" w14:textId="77777777" w:rsidR="004A0604" w:rsidRPr="00A01D04" w:rsidRDefault="004A0604" w:rsidP="000077F4">
            <w:pPr>
              <w:rPr>
                <w:rFonts w:eastAsia="Times New Roman" w:cs="Times New Roman"/>
                <w:b w:val="0"/>
                <w:color w:val="000000"/>
                <w:sz w:val="22"/>
                <w:lang w:eastAsia="en-PH"/>
              </w:rPr>
            </w:pPr>
          </w:p>
        </w:tc>
      </w:tr>
      <w:tr w:rsidR="004A0604" w:rsidRPr="00A01D04" w14:paraId="2A7DBB88"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96749B5" w14:textId="77777777" w:rsidR="004A06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Design of Conceptual</w:t>
            </w:r>
          </w:p>
          <w:p w14:paraId="4A837826" w14:textId="77777777" w:rsidR="004A06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Framework and System</w:t>
            </w:r>
          </w:p>
          <w:p w14:paraId="30A52A04"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Architecture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B4997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4A83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5771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054DC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8557C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86777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A2E7B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9FB07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940C6F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1E3C3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3F7CF5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D9DE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2D26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1FB27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B0F738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D0B1A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3C2DC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6B6256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4E9A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44AFB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14F53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10FA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589D1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68EF7F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25CC51B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67CB2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E9395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496B7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AD6C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3219D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16B63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A58EC6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07189B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EBC7C0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F011B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7E51B4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B55809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32E0F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CEE5CB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66EC21" w14:textId="77777777" w:rsidR="004A0604" w:rsidRPr="00A01D04" w:rsidRDefault="004A0604" w:rsidP="000077F4">
            <w:pPr>
              <w:rPr>
                <w:rFonts w:eastAsia="Times New Roman" w:cs="Times New Roman"/>
                <w:b w:val="0"/>
                <w:color w:val="000000"/>
                <w:sz w:val="22"/>
                <w:lang w:eastAsia="en-PH"/>
              </w:rPr>
            </w:pPr>
          </w:p>
        </w:tc>
      </w:tr>
      <w:tr w:rsidR="004A0604" w:rsidRPr="00A01D04" w14:paraId="7CC7C15C"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900887"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Object Modeling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A3FEC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1188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C74B9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3AB913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EF793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0B46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E287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E838BF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79D4CB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93BA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65854B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B5AF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61945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278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1291C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6E9FB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F0F6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1E5B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A81FD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DAC17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E3BDE6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CFBA7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3003F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A1544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F26C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B41C25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34C996F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B0DC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5FC6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0C76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6E4E9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C93F8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A9828F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A695C2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7015A3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F01C6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B7F26B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FC046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A41D4C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8CF60B" w14:textId="77777777" w:rsidR="004A0604" w:rsidRPr="00A01D04" w:rsidRDefault="004A0604" w:rsidP="000077F4">
            <w:pPr>
              <w:rPr>
                <w:rFonts w:eastAsia="Times New Roman" w:cs="Times New Roman"/>
                <w:b w:val="0"/>
                <w:color w:val="000000"/>
                <w:sz w:val="22"/>
                <w:lang w:eastAsia="en-PH"/>
              </w:rPr>
            </w:pPr>
          </w:p>
        </w:tc>
      </w:tr>
      <w:tr w:rsidR="004A0604" w:rsidRPr="00A01D04" w14:paraId="0A3BB08C"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51DD90"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D</w:t>
            </w:r>
            <w:r>
              <w:rPr>
                <w:rFonts w:eastAsia="Times New Roman"/>
                <w:b w:val="0"/>
                <w:color w:val="000000"/>
                <w:sz w:val="22"/>
              </w:rPr>
              <w:t>atabase 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AD899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84737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4EA7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8ECC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238063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5240F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43D2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1FA8B5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C116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9749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F20B4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A65FD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4B730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BCC7A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4680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E58836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B5E7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82C8F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64E3F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8AE0C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DD64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6EA6F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71DD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10234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226761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88E4B7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F2FE8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61AA3F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4711BD9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EA3D2F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0A6D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6D7BE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936C85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5B0D52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EEE6E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1D17A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221B63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259281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162C8D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5C03847" w14:textId="77777777" w:rsidR="004A0604" w:rsidRPr="00A01D04" w:rsidRDefault="004A0604" w:rsidP="000077F4">
            <w:pPr>
              <w:rPr>
                <w:rFonts w:eastAsia="Times New Roman" w:cs="Times New Roman"/>
                <w:b w:val="0"/>
                <w:color w:val="000000"/>
                <w:sz w:val="22"/>
                <w:lang w:eastAsia="en-PH"/>
              </w:rPr>
            </w:pPr>
          </w:p>
        </w:tc>
      </w:tr>
      <w:tr w:rsidR="004A0604" w:rsidRPr="00A01D04" w14:paraId="7BF9AAE1"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2EF0998B" w14:textId="77777777" w:rsidR="004A06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System Development</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F3F233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435E3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261764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2004554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6148F8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77934A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FE4E34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5AEFC5A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3B7E6D9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C3FE0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399923A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42F8B8A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AD1688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2EA3551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B05061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1AC8527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20F6C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4C6289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10FD7C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07D5229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69CD11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90E88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5D991BE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55CF695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09304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8F0A4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28A663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28021B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899A21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8EB88C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EEACD8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DC67D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2288D09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5B6114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C0FA5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A519AE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7AF5C1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D6CBA9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3F23B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4952C9" w14:textId="77777777" w:rsidR="004A0604" w:rsidRPr="00A01D04" w:rsidRDefault="004A0604" w:rsidP="000077F4">
            <w:pPr>
              <w:rPr>
                <w:rFonts w:eastAsia="Times New Roman" w:cs="Times New Roman"/>
                <w:b w:val="0"/>
                <w:color w:val="000000"/>
                <w:sz w:val="22"/>
                <w:lang w:eastAsia="en-PH"/>
              </w:rPr>
            </w:pPr>
          </w:p>
        </w:tc>
      </w:tr>
      <w:tr w:rsidR="004A0604" w:rsidRPr="00A01D04" w14:paraId="5479D379"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1D6CFB" w14:textId="77777777" w:rsidR="004A0604" w:rsidRDefault="004A0604" w:rsidP="000077F4">
            <w:pPr>
              <w:jc w:val="left"/>
              <w:rPr>
                <w:rFonts w:eastAsia="Times New Roman" w:cs="Times New Roman"/>
                <w:b w:val="0"/>
                <w:i/>
                <w:iCs/>
                <w:color w:val="000000"/>
                <w:sz w:val="22"/>
                <w:lang w:eastAsia="en-PH"/>
              </w:rPr>
            </w:pPr>
            <w:r w:rsidRPr="00A01D04">
              <w:rPr>
                <w:rFonts w:eastAsia="Times New Roman" w:cs="Times New Roman"/>
                <w:b w:val="0"/>
                <w:color w:val="000000"/>
                <w:sz w:val="22"/>
                <w:lang w:eastAsia="en-PH"/>
              </w:rPr>
              <w:t> </w:t>
            </w:r>
            <w:r>
              <w:rPr>
                <w:rFonts w:eastAsia="Times New Roman" w:cs="Times New Roman"/>
                <w:b w:val="0"/>
                <w:i/>
                <w:iCs/>
                <w:color w:val="000000"/>
                <w:sz w:val="22"/>
                <w:lang w:eastAsia="en-PH"/>
              </w:rPr>
              <w:t>*Back-end Modules</w:t>
            </w:r>
          </w:p>
          <w:p w14:paraId="67EA9ABE" w14:textId="77777777" w:rsidR="004A0604" w:rsidRPr="00137656" w:rsidRDefault="004A0604" w:rsidP="000077F4">
            <w:pPr>
              <w:jc w:val="left"/>
              <w:rPr>
                <w:rFonts w:eastAsia="Times New Roman" w:cs="Times New Roman"/>
                <w:b w:val="0"/>
                <w:i/>
                <w:iCs/>
                <w:color w:val="000000"/>
                <w:sz w:val="22"/>
                <w:lang w:eastAsia="en-PH"/>
              </w:rPr>
            </w:pPr>
            <w:r>
              <w:rPr>
                <w:rFonts w:eastAsia="Times New Roman" w:cs="Times New Roman"/>
                <w:b w:val="0"/>
                <w:i/>
                <w:iCs/>
                <w:color w:val="000000"/>
                <w:sz w:val="22"/>
                <w:lang w:eastAsia="en-PH"/>
              </w:rPr>
              <w:t>Development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3F68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A286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2FBE90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5274D0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C36B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70E31F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9E9BA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5485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4758E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6C33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AD379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D3B08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C121F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41AF7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F4554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7916E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6FA0A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F7354F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8EDB2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7A17B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ECE2A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C027B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BF70E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5BA30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899A6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F56C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9F01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A8C7BD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76FC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1C0E8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AB279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199CA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9C6FC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27880A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3EC676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47A10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F871E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B35F91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0A1C94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B3DEDF" w14:textId="77777777" w:rsidR="004A0604" w:rsidRPr="00A01D04" w:rsidRDefault="004A0604" w:rsidP="000077F4">
            <w:pPr>
              <w:rPr>
                <w:rFonts w:eastAsia="Times New Roman" w:cs="Times New Roman"/>
                <w:b w:val="0"/>
                <w:color w:val="000000"/>
                <w:sz w:val="22"/>
                <w:lang w:eastAsia="en-PH"/>
              </w:rPr>
            </w:pPr>
          </w:p>
        </w:tc>
      </w:tr>
      <w:tr w:rsidR="004A0604" w:rsidRPr="00A01D04" w14:paraId="0B74A599"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0B2A737"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Pi</w:t>
            </w:r>
            <w:r>
              <w:rPr>
                <w:rFonts w:eastAsia="Times New Roman"/>
                <w:b w:val="0"/>
                <w:color w:val="000000"/>
                <w:sz w:val="22"/>
              </w:rPr>
              <w:t>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0C5D62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B5629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94458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CEE0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83F2C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06C37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F869FE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AB02BD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38DC9C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8334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84143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073EC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00C4E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8F422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E91F9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DCCC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54ED5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C220BA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25F8F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8CDA3E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16A6C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8AE1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0B1F4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1BC34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C38B07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64AE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905387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85338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B6933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3BA70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82F0B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F5A438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4DE373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BF9EFD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E73968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362771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37F49C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53D44E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886EF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F14C91F" w14:textId="77777777" w:rsidR="004A0604" w:rsidRPr="00A01D04" w:rsidRDefault="004A0604" w:rsidP="000077F4">
            <w:pPr>
              <w:rPr>
                <w:rFonts w:eastAsia="Times New Roman" w:cs="Times New Roman"/>
                <w:b w:val="0"/>
                <w:color w:val="000000"/>
                <w:sz w:val="22"/>
                <w:lang w:eastAsia="en-PH"/>
              </w:rPr>
            </w:pPr>
          </w:p>
        </w:tc>
      </w:tr>
      <w:tr w:rsidR="004A0604" w:rsidRPr="00A01D04" w14:paraId="02AAF6DC"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019176"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8361C2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2FE8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4B4C5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BCBAD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59838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17CA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BC7399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4FA5C6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B6F7F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547D5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58BFE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0C5F5C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72A15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A577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DFA5B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E5FD6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3840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130D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E8223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75227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B83FE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478EA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CABD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5E6E46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D43E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7CBE7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A4943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D684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95D06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6868D0CA"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6016" behindDoc="0" locked="0" layoutInCell="1" allowOverlap="1" wp14:anchorId="0A981533" wp14:editId="0771EB72">
                      <wp:simplePos x="0" y="0"/>
                      <wp:positionH relativeFrom="column">
                        <wp:posOffset>7620</wp:posOffset>
                      </wp:positionH>
                      <wp:positionV relativeFrom="paragraph">
                        <wp:posOffset>380365</wp:posOffset>
                      </wp:positionV>
                      <wp:extent cx="361950" cy="1514475"/>
                      <wp:effectExtent l="0" t="19050" r="857250" b="85725"/>
                      <wp:wrapNone/>
                      <wp:docPr id="2" name="Connector: Elbow 2"/>
                      <wp:cNvGraphicFramePr/>
                      <a:graphic xmlns:a="http://schemas.openxmlformats.org/drawingml/2006/main">
                        <a:graphicData uri="http://schemas.microsoft.com/office/word/2010/wordprocessingShape">
                          <wps:wsp>
                            <wps:cNvCnPr/>
                            <wps:spPr>
                              <a:xfrm>
                                <a:off x="0" y="0"/>
                                <a:ext cx="361950" cy="1514475"/>
                              </a:xfrm>
                              <a:prstGeom prst="bentConnector3">
                                <a:avLst>
                                  <a:gd name="adj1" fmla="val 3272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2A610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6pt;margin-top:29.95pt;width:28.5pt;height:119.2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" adj="70691"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1EB94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DB61E0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EABA2F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9982AF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DB4E69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00580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483CC3C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E2E8F1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34463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F7766AD" w14:textId="77777777" w:rsidR="004A0604" w:rsidRPr="00A01D04" w:rsidRDefault="004A0604" w:rsidP="000077F4">
            <w:pPr>
              <w:rPr>
                <w:rFonts w:eastAsia="Times New Roman" w:cs="Times New Roman"/>
                <w:b w:val="0"/>
                <w:color w:val="000000"/>
                <w:sz w:val="22"/>
                <w:lang w:eastAsia="en-PH"/>
              </w:rPr>
            </w:pPr>
          </w:p>
        </w:tc>
      </w:tr>
      <w:tr w:rsidR="004A0604" w:rsidRPr="00A01D04" w14:paraId="6F54752E"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3CCFAA2"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B819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ABD68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50DAF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DEC45B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3B421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643B0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3A973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C756F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6040F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A8E1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D363F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8AE2AA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A65C0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251D7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BE8E69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E28F0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E95385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A00C3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0B94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D102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B69C7F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2A0DD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622E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B0EAF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1C2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0F810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D579E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1772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4882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558257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A25C9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CC7BBB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5793CA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7190FC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7F7D8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1000A1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98F46C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89C26C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9876C6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B560D99" w14:textId="77777777" w:rsidR="004A0604" w:rsidRPr="00A01D04" w:rsidRDefault="004A0604" w:rsidP="000077F4">
            <w:pPr>
              <w:rPr>
                <w:rFonts w:eastAsia="Times New Roman" w:cs="Times New Roman"/>
                <w:b w:val="0"/>
                <w:color w:val="000000"/>
                <w:sz w:val="22"/>
                <w:lang w:eastAsia="en-PH"/>
              </w:rPr>
            </w:pPr>
          </w:p>
        </w:tc>
      </w:tr>
      <w:tr w:rsidR="004A0604" w:rsidRPr="00A01D04" w14:paraId="4F5B221D"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20544F"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4F121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751F4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53E69A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68B4C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EB9AE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EA2666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3EAEF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ACB331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074C34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73D8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4492D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6C140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EDD8EE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BFA0C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89193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98272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23899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15D9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F27A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B09F9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E806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3FED6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82E12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0048E7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DABB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7E98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D68BC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BE14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DF6A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188BA04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8FE40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2C103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B77871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387620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C7FE4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273E1C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2A9A1A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0AA6D8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5382B2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6DB8A73" w14:textId="77777777" w:rsidR="004A0604" w:rsidRPr="00A01D04" w:rsidRDefault="004A0604" w:rsidP="000077F4">
            <w:pPr>
              <w:rPr>
                <w:rFonts w:eastAsia="Times New Roman" w:cs="Times New Roman"/>
                <w:b w:val="0"/>
                <w:color w:val="000000"/>
                <w:sz w:val="22"/>
                <w:lang w:eastAsia="en-PH"/>
              </w:rPr>
            </w:pPr>
          </w:p>
        </w:tc>
      </w:tr>
      <w:tr w:rsidR="004A0604" w:rsidRPr="00A01D04" w14:paraId="727D3BAE"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6387F2F"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I</w:t>
            </w:r>
            <w:r>
              <w:rPr>
                <w:rFonts w:eastAsia="Times New Roman"/>
                <w:b w:val="0"/>
                <w:color w:val="000000"/>
                <w:sz w:val="22"/>
              </w:rPr>
              <w:t>nventory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7427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14D7A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A1959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F52BC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9D74A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90A17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8EABD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643D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97B61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311D0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33170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507CCC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46AD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3997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A2CBA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C6BE80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B192B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562A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A2D7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D012E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717F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3C2D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9D521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6402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C735A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63531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767A9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A4983F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5777E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A00A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DF62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168707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B021E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610B6F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A47EFE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CA75F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61C358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33D9F9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E1FEB6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9977555" w14:textId="77777777" w:rsidR="004A0604" w:rsidRPr="00A01D04" w:rsidRDefault="004A0604" w:rsidP="000077F4">
            <w:pPr>
              <w:rPr>
                <w:rFonts w:eastAsia="Times New Roman" w:cs="Times New Roman"/>
                <w:b w:val="0"/>
                <w:color w:val="000000"/>
                <w:sz w:val="22"/>
                <w:lang w:eastAsia="en-PH"/>
              </w:rPr>
            </w:pPr>
          </w:p>
        </w:tc>
      </w:tr>
      <w:tr w:rsidR="004A0604" w:rsidRPr="00A01D04" w14:paraId="30E5F894"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678170"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DD900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EA93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2058D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FC1DD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411D2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B5A8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0A4E6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46EE7A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B93BB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34E4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1E8BC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E4900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77654B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9D4A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4F1F8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79BDA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6CDB3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22FEB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2604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83CEF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A7D7C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0D26B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92E9E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62468A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DCFED2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C95E7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38B8C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F160FE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6BCCD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9DD3A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67CDAA6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FDBA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369ACF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81E6FA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AD47F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AD6A8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3DB7FB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6BEE6A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A3220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15C66F0" w14:textId="77777777" w:rsidR="004A0604" w:rsidRPr="00A01D04" w:rsidRDefault="004A0604" w:rsidP="000077F4">
            <w:pPr>
              <w:rPr>
                <w:rFonts w:eastAsia="Times New Roman" w:cs="Times New Roman"/>
                <w:b w:val="0"/>
                <w:color w:val="000000"/>
                <w:sz w:val="22"/>
                <w:lang w:eastAsia="en-PH"/>
              </w:rPr>
            </w:pPr>
          </w:p>
        </w:tc>
      </w:tr>
      <w:tr w:rsidR="004A0604" w:rsidRPr="00A01D04" w14:paraId="0DACEE2C"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17E151E"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CFCE11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53E3E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5A20B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A57D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DA9D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E251A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64108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3DB95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FA136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C7AE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8A2B3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A8CC0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A7E38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FF0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84C5AD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46C40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DBF28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F4DE2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FBF46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B287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AD624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9F5AD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6BB96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0B558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4C2C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81BE1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663D3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0473E0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242E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222DC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D43F83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95977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E183E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28D370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854E7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B2081F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271DC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CAE197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147AE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2BB7CBC" w14:textId="77777777" w:rsidR="004A0604" w:rsidRPr="00A01D04" w:rsidRDefault="004A0604" w:rsidP="000077F4">
            <w:pPr>
              <w:rPr>
                <w:rFonts w:eastAsia="Times New Roman" w:cs="Times New Roman"/>
                <w:b w:val="0"/>
                <w:color w:val="000000"/>
                <w:sz w:val="22"/>
                <w:lang w:eastAsia="en-PH"/>
              </w:rPr>
            </w:pPr>
          </w:p>
        </w:tc>
      </w:tr>
      <w:tr w:rsidR="004A0604" w:rsidRPr="00A01D04" w14:paraId="18ECA887"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E39D877"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C3215D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7C8CF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38612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6F4005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BCF38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D73C3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2CD57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F06939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A5811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FA022D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D66439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3BC0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A5349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2A58A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97BF5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93F05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7889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46C2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DB2D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130C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E178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E881C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C8525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0AB3C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09FEEF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A0A9B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ACB3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729D4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9086B4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0895B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B64E1FB"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7040" behindDoc="0" locked="0" layoutInCell="1" allowOverlap="1" wp14:anchorId="38622472" wp14:editId="281CED73">
                      <wp:simplePos x="0" y="0"/>
                      <wp:positionH relativeFrom="column">
                        <wp:posOffset>-144780</wp:posOffset>
                      </wp:positionH>
                      <wp:positionV relativeFrom="paragraph">
                        <wp:posOffset>93980</wp:posOffset>
                      </wp:positionV>
                      <wp:extent cx="238125" cy="714375"/>
                      <wp:effectExtent l="209550" t="0" r="9525" b="85725"/>
                      <wp:wrapNone/>
                      <wp:docPr id="3" name="Connector: Elbow 3"/>
                      <wp:cNvGraphicFramePr/>
                      <a:graphic xmlns:a="http://schemas.openxmlformats.org/drawingml/2006/main">
                        <a:graphicData uri="http://schemas.microsoft.com/office/word/2010/wordprocessingShape">
                          <wps:wsp>
                            <wps:cNvCnPr/>
                            <wps:spPr>
                              <a:xfrm>
                                <a:off x="0" y="0"/>
                                <a:ext cx="238125" cy="714375"/>
                              </a:xfrm>
                              <a:prstGeom prst="bentConnector3">
                                <a:avLst>
                                  <a:gd name="adj1" fmla="val -8571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3010E" id="Connector: Elbow 3" o:spid="_x0000_s1026" type="#_x0000_t34" style="position:absolute;margin-left:-11.4pt;margin-top:7.4pt;width:18.75pt;height:56.2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" adj="-18514" strokecolor="#5b9bd5 [3204]" strokeweight="1.5pt">
                      <v:stroke endarrow="block"/>
                    </v:shape>
                  </w:pict>
                </mc:Fallback>
              </mc:AlternateContent>
            </w: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E12C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062554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76E2C2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89FD5B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6D5A9C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DDE7C1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4BB84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2E8620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805FDF5" w14:textId="77777777" w:rsidR="004A0604" w:rsidRPr="00A01D04" w:rsidRDefault="004A0604" w:rsidP="000077F4">
            <w:pPr>
              <w:rPr>
                <w:rFonts w:eastAsia="Times New Roman" w:cs="Times New Roman"/>
                <w:b w:val="0"/>
                <w:color w:val="000000"/>
                <w:sz w:val="22"/>
                <w:lang w:eastAsia="en-PH"/>
              </w:rPr>
            </w:pPr>
          </w:p>
        </w:tc>
      </w:tr>
      <w:tr w:rsidR="004A0604" w:rsidRPr="00A01D04" w14:paraId="59808388"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A09F4B8"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Sc</w:t>
            </w:r>
            <w:r>
              <w:rPr>
                <w:rFonts w:eastAsia="Times New Roman"/>
                <w:b w:val="0"/>
                <w:color w:val="000000"/>
                <w:sz w:val="22"/>
              </w:rPr>
              <w:t>heduling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AFE21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485EE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6E6F6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B4C34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B5154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FDF00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EE1A7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7A283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6604E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6BE8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57114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E0C3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F682B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9B3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CD41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B3250E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5664C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48B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4A334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9D23B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6F50C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A0E4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F83620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E55BB6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02619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66A05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2121A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1623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6622C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B5269E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3B5320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94E484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B38D6E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E98BAA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3D59A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A461D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D4A1B3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0404D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839CA5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C13AA7E" w14:textId="77777777" w:rsidR="004A0604" w:rsidRPr="00A01D04" w:rsidRDefault="004A0604" w:rsidP="000077F4">
            <w:pPr>
              <w:rPr>
                <w:rFonts w:eastAsia="Times New Roman" w:cs="Times New Roman"/>
                <w:b w:val="0"/>
                <w:color w:val="000000"/>
                <w:sz w:val="22"/>
                <w:lang w:eastAsia="en-PH"/>
              </w:rPr>
            </w:pPr>
          </w:p>
        </w:tc>
      </w:tr>
      <w:tr w:rsidR="004A0604" w:rsidRPr="00A01D04" w14:paraId="382A4B15"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242D77E"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951C38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C617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877D0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AD430F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6728C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944B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16263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3FC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A90E7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A9C7DE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6502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18D7D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1DEE3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348880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82CE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900174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88D0F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C537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3A8D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A08D3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56DD7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7AC73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39709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A1CC2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2249A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46FDF0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CB460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B4AC0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BC6B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6860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4A454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6F513CB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A92221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333042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333BA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384A70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230868D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4AB143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3445F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6D24D2" w14:textId="77777777" w:rsidR="004A0604" w:rsidRPr="00A01D04" w:rsidRDefault="004A0604" w:rsidP="000077F4">
            <w:pPr>
              <w:rPr>
                <w:rFonts w:eastAsia="Times New Roman" w:cs="Times New Roman"/>
                <w:b w:val="0"/>
                <w:color w:val="000000"/>
                <w:sz w:val="22"/>
                <w:lang w:eastAsia="en-PH"/>
              </w:rPr>
            </w:pPr>
          </w:p>
        </w:tc>
      </w:tr>
      <w:tr w:rsidR="004A0604" w:rsidRPr="00A01D04" w14:paraId="5DEB79B5"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8F3759"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64B3F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FD1E5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5D70A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B8AA9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7615F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3653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26298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15071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BE34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E1CA7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21558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DBFB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394E1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74FA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B26BC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E9A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E933F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7B260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6DD2B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38EAE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197890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7018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6F5D7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6290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F5DB77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556B3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EDBF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84A965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62CC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A05F0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69703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F03F46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5C50E1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3BAFC1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66203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3EE2B8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309B71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6C0979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58426D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9D3D050" w14:textId="77777777" w:rsidR="004A0604" w:rsidRPr="00A01D04" w:rsidRDefault="004A0604" w:rsidP="000077F4">
            <w:pPr>
              <w:rPr>
                <w:rFonts w:eastAsia="Times New Roman" w:cs="Times New Roman"/>
                <w:b w:val="0"/>
                <w:color w:val="000000"/>
                <w:sz w:val="22"/>
                <w:lang w:eastAsia="en-PH"/>
              </w:rPr>
            </w:pPr>
          </w:p>
        </w:tc>
      </w:tr>
      <w:tr w:rsidR="004A0604" w:rsidRPr="00A01D04" w14:paraId="259F3B5B" w14:textId="77777777" w:rsidTr="000077F4">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DA8FD21"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703B5C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462590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BFD6BE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421768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2CCEB6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A6F26B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2CBD4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106535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15CB664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720A59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A7D50D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34944BA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82670C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C13D7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160AAE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489D0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60875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D8A1E8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6C253B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813A8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0532D4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A0FAC6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655230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5B2DFEA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0E8EA26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10F95EE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9BA85B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13A836A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3745DD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E474F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0BA1AA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0070C0"/>
            <w:noWrap/>
            <w:vAlign w:val="center"/>
            <w:hideMark/>
          </w:tcPr>
          <w:p w14:paraId="5E9C94A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37FF1E9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vAlign w:val="center"/>
          </w:tcPr>
          <w:p w14:paraId="5146280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0B79865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502327C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vAlign w:val="center"/>
          </w:tcPr>
          <w:p w14:paraId="6FBA8A6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625DAF8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3F24650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7243945A" w14:textId="77777777" w:rsidR="004A0604" w:rsidRPr="00A01D04" w:rsidRDefault="004A0604" w:rsidP="000077F4">
            <w:pPr>
              <w:rPr>
                <w:rFonts w:eastAsia="Times New Roman" w:cs="Times New Roman"/>
                <w:b w:val="0"/>
                <w:color w:val="000000"/>
                <w:sz w:val="22"/>
                <w:lang w:eastAsia="en-PH"/>
              </w:rPr>
            </w:pPr>
          </w:p>
        </w:tc>
      </w:tr>
      <w:tr w:rsidR="004A0604" w:rsidRPr="00A01D04" w14:paraId="5999EB6C" w14:textId="77777777" w:rsidTr="000077F4">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8B4D2DF"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7C0A936B"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CC66AFB"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302E372"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0DC5219"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F466012"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E08E53"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6C0BC54"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B05A281"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32380D59"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B64EB0C"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64F57D3C" w14:textId="77777777" w:rsidTr="000077F4">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00E973B1"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1707FE88"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8BC67D9"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EE8B6E6"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0BD8D8E"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2EC4346"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CDDA13B"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D7F353E" w14:textId="77777777" w:rsidR="004A0604" w:rsidRPr="00016E1F" w:rsidRDefault="004A0604" w:rsidP="000077F4">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42A5913" w14:textId="77777777" w:rsidR="004A0604" w:rsidRPr="00A01D04" w:rsidRDefault="004A0604" w:rsidP="000077F4">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77A807AA" w14:textId="77777777" w:rsidR="004A0604" w:rsidRPr="00A01D04" w:rsidRDefault="004A0604" w:rsidP="000077F4">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043AF5D4" w14:textId="77777777" w:rsidR="004A0604" w:rsidRPr="00A01D04" w:rsidRDefault="004A0604" w:rsidP="000077F4">
            <w:pPr>
              <w:jc w:val="left"/>
              <w:rPr>
                <w:rFonts w:eastAsia="Times New Roman" w:cs="Times New Roman"/>
                <w:b w:val="0"/>
                <w:color w:val="000000"/>
                <w:sz w:val="22"/>
                <w:lang w:eastAsia="en-PH"/>
              </w:rPr>
            </w:pPr>
          </w:p>
        </w:tc>
      </w:tr>
      <w:tr w:rsidR="004A0604" w:rsidRPr="00A01D04" w14:paraId="1ACAF72A" w14:textId="77777777" w:rsidTr="000077F4">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38D261FB"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R</w:t>
            </w:r>
            <w:r>
              <w:rPr>
                <w:rFonts w:eastAsia="Times New Roman"/>
                <w:b w:val="0"/>
                <w:color w:val="000000"/>
                <w:sz w:val="22"/>
              </w:rPr>
              <w:t>ecord Management</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05A55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A4B53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AC8412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4F78C7B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6792A10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F396D4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9230D4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30C1ECD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AA87C0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4CAA022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121C9E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84B185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73F21D7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A6075D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1962B7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090F984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651C04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94A072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8017F8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5C86D4A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B981C3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57F9A9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1B5A4B3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203D42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7EE698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052609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63505BD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1CDF4E6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DCF60FE"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1136" behindDoc="0" locked="0" layoutInCell="1" allowOverlap="1" wp14:anchorId="78CE2BEA" wp14:editId="1877B9BB">
                      <wp:simplePos x="0" y="0"/>
                      <wp:positionH relativeFrom="column">
                        <wp:posOffset>36195</wp:posOffset>
                      </wp:positionH>
                      <wp:positionV relativeFrom="paragraph">
                        <wp:posOffset>100330</wp:posOffset>
                      </wp:positionV>
                      <wp:extent cx="238125" cy="3552825"/>
                      <wp:effectExtent l="38100" t="19050" r="28575" b="85725"/>
                      <wp:wrapNone/>
                      <wp:docPr id="8" name="Connector: Elbow 8"/>
                      <wp:cNvGraphicFramePr/>
                      <a:graphic xmlns:a="http://schemas.openxmlformats.org/drawingml/2006/main">
                        <a:graphicData uri="http://schemas.microsoft.com/office/word/2010/wordprocessingShape">
                          <wps:wsp>
                            <wps:cNvCnPr/>
                            <wps:spPr>
                              <a:xfrm>
                                <a:off x="0" y="0"/>
                                <a:ext cx="238125" cy="3552825"/>
                              </a:xfrm>
                              <a:prstGeom prst="bentConnector3">
                                <a:avLst>
                                  <a:gd name="adj1" fmla="val -50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49CFA" id="Connector: Elbow 8" o:spid="_x0000_s1026" type="#_x0000_t34" style="position:absolute;margin-left:2.85pt;margin-top:7.9pt;width:18.75pt;height:279.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" adj="-109"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8064" behindDoc="0" locked="0" layoutInCell="1" allowOverlap="1" wp14:anchorId="441CE904" wp14:editId="24240D21">
                      <wp:simplePos x="0" y="0"/>
                      <wp:positionH relativeFrom="column">
                        <wp:posOffset>36195</wp:posOffset>
                      </wp:positionH>
                      <wp:positionV relativeFrom="paragraph">
                        <wp:posOffset>109855</wp:posOffset>
                      </wp:positionV>
                      <wp:extent cx="295275" cy="390525"/>
                      <wp:effectExtent l="19050" t="19050" r="47625" b="85725"/>
                      <wp:wrapNone/>
                      <wp:docPr id="4" name="Connector: Elbow 4"/>
                      <wp:cNvGraphicFramePr/>
                      <a:graphic xmlns:a="http://schemas.openxmlformats.org/drawingml/2006/main">
                        <a:graphicData uri="http://schemas.microsoft.com/office/word/2010/wordprocessingShape">
                          <wps:wsp>
                            <wps:cNvCnPr/>
                            <wps:spPr>
                              <a:xfrm>
                                <a:off x="0" y="0"/>
                                <a:ext cx="295275" cy="390525"/>
                              </a:xfrm>
                              <a:prstGeom prst="bentConnector3">
                                <a:avLst>
                                  <a:gd name="adj1" fmla="val 106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005FF" id="Connector: Elbow 4" o:spid="_x0000_s1026" type="#_x0000_t34" style="position:absolute;margin-left:2.85pt;margin-top:8.65pt;width:23.25pt;height:30.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" adj="230"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7C8C41E"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2160" behindDoc="0" locked="0" layoutInCell="1" allowOverlap="1" wp14:anchorId="16187A31" wp14:editId="44145D0D">
                      <wp:simplePos x="0" y="0"/>
                      <wp:positionH relativeFrom="column">
                        <wp:posOffset>26670</wp:posOffset>
                      </wp:positionH>
                      <wp:positionV relativeFrom="paragraph">
                        <wp:posOffset>128905</wp:posOffset>
                      </wp:positionV>
                      <wp:extent cx="161925" cy="3495675"/>
                      <wp:effectExtent l="19050" t="19050" r="28575" b="85725"/>
                      <wp:wrapNone/>
                      <wp:docPr id="10" name="Connector: Elbow 10"/>
                      <wp:cNvGraphicFramePr/>
                      <a:graphic xmlns:a="http://schemas.openxmlformats.org/drawingml/2006/main">
                        <a:graphicData uri="http://schemas.microsoft.com/office/word/2010/wordprocessingShape">
                          <wps:wsp>
                            <wps:cNvCnPr/>
                            <wps:spPr>
                              <a:xfrm>
                                <a:off x="0" y="0"/>
                                <a:ext cx="161925" cy="3495675"/>
                              </a:xfrm>
                              <a:prstGeom prst="bentConnector3">
                                <a:avLst>
                                  <a:gd name="adj1" fmla="val 6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2AE96" id="Connector: Elbow 10" o:spid="_x0000_s1026" type="#_x0000_t34" style="position:absolute;margin-left:2.1pt;margin-top:10.15pt;width:12.75pt;height:275.2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" adj="13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0112" behindDoc="0" locked="0" layoutInCell="1" allowOverlap="1" wp14:anchorId="5C429EDA" wp14:editId="02D4F6F4">
                      <wp:simplePos x="0" y="0"/>
                      <wp:positionH relativeFrom="column">
                        <wp:posOffset>7620</wp:posOffset>
                      </wp:positionH>
                      <wp:positionV relativeFrom="paragraph">
                        <wp:posOffset>128905</wp:posOffset>
                      </wp:positionV>
                      <wp:extent cx="152400" cy="1171575"/>
                      <wp:effectExtent l="19050" t="19050" r="19050" b="85725"/>
                      <wp:wrapNone/>
                      <wp:docPr id="7" name="Connector: Elbow 7"/>
                      <wp:cNvGraphicFramePr/>
                      <a:graphic xmlns:a="http://schemas.openxmlformats.org/drawingml/2006/main">
                        <a:graphicData uri="http://schemas.microsoft.com/office/word/2010/wordprocessingShape">
                          <wps:wsp>
                            <wps:cNvCnPr/>
                            <wps:spPr>
                              <a:xfrm>
                                <a:off x="0" y="0"/>
                                <a:ext cx="152400" cy="1171575"/>
                              </a:xfrm>
                              <a:prstGeom prst="bentConnector3">
                                <a:avLst>
                                  <a:gd name="adj1" fmla="val 98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60CE1" id="Connector: Elbow 7" o:spid="_x0000_s1026" type="#_x0000_t34" style="position:absolute;margin-left:.6pt;margin-top:10.15pt;width:12pt;height:92.2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" adj="212"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C18968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66548F6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550DC5F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0C6FADD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36D755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093B48B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4261AAF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7E788D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87956C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7203E73D" w14:textId="77777777" w:rsidR="004A0604" w:rsidRPr="00A01D04" w:rsidRDefault="004A0604" w:rsidP="000077F4">
            <w:pPr>
              <w:rPr>
                <w:rFonts w:eastAsia="Times New Roman" w:cs="Times New Roman"/>
                <w:b w:val="0"/>
                <w:color w:val="000000"/>
                <w:sz w:val="22"/>
                <w:lang w:eastAsia="en-PH"/>
              </w:rPr>
            </w:pPr>
          </w:p>
        </w:tc>
      </w:tr>
      <w:tr w:rsidR="004A0604" w:rsidRPr="00A01D04" w14:paraId="7DB5AE7D"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778BE3A"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26AB3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C82FF1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880484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5C60C2F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0724B0B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59CF3D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142526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385FD2B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F24ABF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CE741D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D56D4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CF3CE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55F3AA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5A44B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0A890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7B10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D8E369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D07C9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49A3B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1AC07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156109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71A4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4873E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9267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3905E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766FA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EA5FE3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1170FD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C7DF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ADD0CF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D47827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B6549E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37D0023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F1209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7D08D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9C8155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E7752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86757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5552B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251F876" w14:textId="77777777" w:rsidR="004A0604" w:rsidRPr="00A01D04" w:rsidRDefault="004A0604" w:rsidP="000077F4">
            <w:pPr>
              <w:rPr>
                <w:rFonts w:eastAsia="Times New Roman" w:cs="Times New Roman"/>
                <w:b w:val="0"/>
                <w:color w:val="000000"/>
                <w:sz w:val="22"/>
                <w:lang w:eastAsia="en-PH"/>
              </w:rPr>
            </w:pPr>
          </w:p>
        </w:tc>
      </w:tr>
      <w:tr w:rsidR="004A0604" w:rsidRPr="00A01D04" w14:paraId="388B434F"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DF3F9A1"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3BC780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00552C3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8CF52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60A55FC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357A37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426EE1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3488A46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7916BD4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78694FA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7B2165F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B51029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DDBA5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E437B9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A43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34FC8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C9A0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80F574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948F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6202A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C000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6909A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A3CC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5E037E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5CE56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7CC65A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64436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7BC0A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9AC3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6592FE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90A93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6B837B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143F0D3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51EA389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88E0C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2309E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40C3A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19FCA5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A226D8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5D0D2E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73788E3" w14:textId="77777777" w:rsidR="004A0604" w:rsidRPr="00A01D04" w:rsidRDefault="004A0604" w:rsidP="000077F4">
            <w:pPr>
              <w:rPr>
                <w:rFonts w:eastAsia="Times New Roman" w:cs="Times New Roman"/>
                <w:b w:val="0"/>
                <w:color w:val="000000"/>
                <w:sz w:val="22"/>
                <w:lang w:eastAsia="en-PH"/>
              </w:rPr>
            </w:pPr>
          </w:p>
        </w:tc>
      </w:tr>
      <w:tr w:rsidR="004A0604" w:rsidRPr="00A01D04" w14:paraId="2AB7DA1F"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1A1F52E"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D47CA7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30030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F06F9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F6DEF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D43F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29BFEE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DE39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F6005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1C9429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0C32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E7557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C573F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FDBE9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86739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0E1B1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31042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79807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41704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7E208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CB38E4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64FC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3B612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0A303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E97AA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1391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CDD26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0D540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5D09E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450A9D8"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9088" behindDoc="0" locked="0" layoutInCell="1" allowOverlap="1" wp14:anchorId="3F129561" wp14:editId="46F9808F">
                      <wp:simplePos x="0" y="0"/>
                      <wp:positionH relativeFrom="column">
                        <wp:posOffset>55245</wp:posOffset>
                      </wp:positionH>
                      <wp:positionV relativeFrom="paragraph">
                        <wp:posOffset>-509905</wp:posOffset>
                      </wp:positionV>
                      <wp:extent cx="238125" cy="1228725"/>
                      <wp:effectExtent l="38100" t="19050" r="28575" b="85725"/>
                      <wp:wrapNone/>
                      <wp:docPr id="6" name="Connector: Elbow 6"/>
                      <wp:cNvGraphicFramePr/>
                      <a:graphic xmlns:a="http://schemas.openxmlformats.org/drawingml/2006/main">
                        <a:graphicData uri="http://schemas.microsoft.com/office/word/2010/wordprocessingShape">
                          <wps:wsp>
                            <wps:cNvCnPr/>
                            <wps:spPr>
                              <a:xfrm>
                                <a:off x="0" y="0"/>
                                <a:ext cx="238125" cy="1228725"/>
                              </a:xfrm>
                              <a:prstGeom prst="bentConnector3">
                                <a:avLst>
                                  <a:gd name="adj1" fmla="val -211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C7CF5" id="Connector: Elbow 6" o:spid="_x0000_s1026" type="#_x0000_t34" style="position:absolute;margin-left:4.35pt;margin-top:-40.15pt;width:18.75pt;height:96.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" adj="-456"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90AAA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EF5A5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E6A037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7412CA4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FE824D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D96A5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AD0CA6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6F243A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1A8D9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0B7134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A6C6050" w14:textId="77777777" w:rsidR="004A0604" w:rsidRPr="00A01D04" w:rsidRDefault="004A0604" w:rsidP="000077F4">
            <w:pPr>
              <w:rPr>
                <w:rFonts w:eastAsia="Times New Roman" w:cs="Times New Roman"/>
                <w:b w:val="0"/>
                <w:color w:val="000000"/>
                <w:sz w:val="22"/>
                <w:lang w:eastAsia="en-PH"/>
              </w:rPr>
            </w:pPr>
          </w:p>
        </w:tc>
      </w:tr>
      <w:tr w:rsidR="00EE00D4" w:rsidRPr="00A01D04" w14:paraId="743302E6"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3790E1"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Dashboard</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BDFB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6EEF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F49F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E267A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280A3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1C019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751C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CE55B9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5F88A1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6C8C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1897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64120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114179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9EA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6FB6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7E6C8C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BB13C8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6BF6C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66A1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B80A0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91151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E3CD2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2464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8F19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7DD27D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4EF5B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23562A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17174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E4105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54213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78B10A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9953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ADC5E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8D285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51AF7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EC5D0A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5E2A81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57DD0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CC6A7A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C1BDE7C" w14:textId="77777777" w:rsidR="004A0604" w:rsidRPr="00A01D04" w:rsidRDefault="004A0604" w:rsidP="000077F4">
            <w:pPr>
              <w:rPr>
                <w:rFonts w:eastAsia="Times New Roman" w:cs="Times New Roman"/>
                <w:b w:val="0"/>
                <w:color w:val="000000"/>
                <w:sz w:val="22"/>
                <w:lang w:eastAsia="en-PH"/>
              </w:rPr>
            </w:pPr>
          </w:p>
        </w:tc>
      </w:tr>
      <w:tr w:rsidR="004A0604" w:rsidRPr="00A01D04" w14:paraId="0059B69A"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403392C"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B5447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118B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129C4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000E60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D850C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2D595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CA5FF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D0410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05B694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3C5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141CD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A455F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7823B4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299B4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937471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8AE21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3F93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021FF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91861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ED243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373635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B7713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7E94E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2276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2AA78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6A01F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DA60C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FC2C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B9F47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9037D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BBEC3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5762703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77030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4EBD289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CA45E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FE77E3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EE2B82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ABFDA2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D21F60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AE7F975" w14:textId="77777777" w:rsidR="004A0604" w:rsidRPr="00A01D04" w:rsidRDefault="004A0604" w:rsidP="000077F4">
            <w:pPr>
              <w:rPr>
                <w:rFonts w:eastAsia="Times New Roman" w:cs="Times New Roman"/>
                <w:b w:val="0"/>
                <w:color w:val="000000"/>
                <w:sz w:val="22"/>
                <w:lang w:eastAsia="en-PH"/>
              </w:rPr>
            </w:pPr>
          </w:p>
        </w:tc>
      </w:tr>
      <w:tr w:rsidR="004A0604" w:rsidRPr="00A01D04" w14:paraId="7E95B815"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0CBEF529" w14:textId="77777777" w:rsidR="004A06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4CFD6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46E561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7E96C7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70F3B5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5077F6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537C6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7BEFD8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5109B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933023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04E7E0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E9E576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B8B6CD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EDA97C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2FE28F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76DDA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A23346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39E253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5077C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B3F8D6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20283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CB2CB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293BF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EF3B7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4EC8326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714320F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375390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BE9944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AE941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920EE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52F25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26AF9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6F2B2D7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67C0080"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3E2C196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D825C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B2EA34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739CB8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F41EED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75283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94ABF5" w14:textId="77777777" w:rsidR="004A0604" w:rsidRPr="00A01D04" w:rsidRDefault="004A0604" w:rsidP="000077F4">
            <w:pPr>
              <w:rPr>
                <w:rFonts w:eastAsia="Times New Roman" w:cs="Times New Roman"/>
                <w:b w:val="0"/>
                <w:color w:val="000000"/>
                <w:sz w:val="22"/>
                <w:lang w:eastAsia="en-PH"/>
              </w:rPr>
            </w:pPr>
          </w:p>
        </w:tc>
      </w:tr>
      <w:tr w:rsidR="004A0604" w:rsidRPr="00A01D04" w14:paraId="183D5A82"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0C3F4EA" w14:textId="77777777" w:rsidR="004A0604" w:rsidRPr="00137656" w:rsidRDefault="004A0604" w:rsidP="000077F4">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97957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4CE12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6550A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D31FA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7345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378FB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238E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9DB7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98F015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E320DD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49B84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2FB7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AA902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6A1FB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4F4B4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07CB8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86A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C5924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AD31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D1E7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4A9713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69DCB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44609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3A8F7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A9DD54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C5FA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9BE9FD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1063BC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730A1E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C0F05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D215D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519DF00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30E9C5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5291180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3540E5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AB6660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2763A7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ADF27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3AEC2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81C3B3" w14:textId="77777777" w:rsidR="004A0604" w:rsidRPr="00A01D04" w:rsidRDefault="004A0604" w:rsidP="000077F4">
            <w:pPr>
              <w:rPr>
                <w:rFonts w:eastAsia="Times New Roman" w:cs="Times New Roman"/>
                <w:b w:val="0"/>
                <w:color w:val="000000"/>
                <w:sz w:val="22"/>
                <w:lang w:eastAsia="en-PH"/>
              </w:rPr>
            </w:pPr>
          </w:p>
        </w:tc>
      </w:tr>
      <w:tr w:rsidR="00EE00D4" w:rsidRPr="00A01D04" w14:paraId="3CC9A942"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4C5F4B6"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Iteration 1 – User Management </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49A88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D34F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8AE54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89CD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90F3A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E0A31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C82A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8CA1B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9250F6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CB8F3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41494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A51A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E3AA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445F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FC980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8611E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0CBE7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881A6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69E27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21010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30A28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D74DE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D5BB9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78979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FA828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6F0E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8B1B1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9B00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B786CA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EC8D7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FC0FC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6F647A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128470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3ADF6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99E4F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CF18A1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94B23D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ABC62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DCA8B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42692D" w14:textId="77777777" w:rsidR="004A0604" w:rsidRPr="00A01D04" w:rsidRDefault="004A0604" w:rsidP="000077F4">
            <w:pPr>
              <w:rPr>
                <w:rFonts w:eastAsia="Times New Roman" w:cs="Times New Roman"/>
                <w:b w:val="0"/>
                <w:color w:val="000000"/>
                <w:sz w:val="22"/>
                <w:lang w:eastAsia="en-PH"/>
              </w:rPr>
            </w:pPr>
          </w:p>
        </w:tc>
      </w:tr>
      <w:tr w:rsidR="004A0604" w:rsidRPr="00A01D04" w14:paraId="4FB8043F"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F6F0E83"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28C80A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3017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064AB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76DEC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10512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05D13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8A7A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A8404F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BE34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E42C5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84D8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B848F1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73306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1432A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E952E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01ED83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597D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2EFCA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9F2B8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56590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A219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C52A3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F137C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F699A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725D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890CC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BCADD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C65C40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1DCAB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75C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ADEC0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34547F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3E6FD7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96882E"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4CF357B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E786C2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CD922B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16134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EDB51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487B89" w14:textId="77777777" w:rsidR="004A0604" w:rsidRPr="00A01D04" w:rsidRDefault="004A0604" w:rsidP="000077F4">
            <w:pPr>
              <w:rPr>
                <w:rFonts w:eastAsia="Times New Roman" w:cs="Times New Roman"/>
                <w:b w:val="0"/>
                <w:color w:val="000000"/>
                <w:sz w:val="22"/>
                <w:lang w:eastAsia="en-PH"/>
              </w:rPr>
            </w:pPr>
          </w:p>
        </w:tc>
      </w:tr>
      <w:tr w:rsidR="004A0604" w:rsidRPr="00A01D04" w14:paraId="1383C614"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187B7AE"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9E83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23BD3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1DD22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14C5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EF78E0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0F484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53E91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922CEE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687E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BCC99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8F099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6EB36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6E4507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EF3F2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5723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BC8A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1D3CD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1B377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FCEF5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78095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E0B5C4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4E0959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D7B4B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3CE22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6BC5D1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4CF9C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18064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B51B8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EE903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C1F7D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1A8FB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49083B4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D68D19"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0EFD96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1C748F7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0F83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630097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E8C54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E4BF2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18557BE" w14:textId="77777777" w:rsidR="004A0604" w:rsidRPr="00A01D04" w:rsidRDefault="004A0604" w:rsidP="000077F4">
            <w:pPr>
              <w:rPr>
                <w:rFonts w:eastAsia="Times New Roman" w:cs="Times New Roman"/>
                <w:b w:val="0"/>
                <w:color w:val="000000"/>
                <w:sz w:val="22"/>
                <w:lang w:eastAsia="en-PH"/>
              </w:rPr>
            </w:pPr>
          </w:p>
        </w:tc>
      </w:tr>
      <w:tr w:rsidR="004A0604" w:rsidRPr="00A01D04" w14:paraId="16034120"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152ADA1"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DBD47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722D3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3EB23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46AF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BF40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26358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DFED8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9A764E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D7A3B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CAFEE6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45ADB1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93AEC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A44B8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F248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C2AB4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31C87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1E458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321C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6D216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A683D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1BD34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840E6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2A2CB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2160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41441E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830B3D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716F5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CA3EA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2D1FD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9D0B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F970A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C644F0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39740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24DCE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533B51C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5BCFA3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D6D46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5A08DB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69E58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970E10" w14:textId="77777777" w:rsidR="004A0604" w:rsidRPr="00A01D04" w:rsidRDefault="004A0604" w:rsidP="000077F4">
            <w:pPr>
              <w:rPr>
                <w:rFonts w:eastAsia="Times New Roman" w:cs="Times New Roman"/>
                <w:b w:val="0"/>
                <w:color w:val="000000"/>
                <w:sz w:val="22"/>
                <w:lang w:eastAsia="en-PH"/>
              </w:rPr>
            </w:pPr>
          </w:p>
        </w:tc>
      </w:tr>
      <w:tr w:rsidR="00EE00D4" w:rsidRPr="00A01D04" w14:paraId="57E73097"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E61CC7"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Backup and Restore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EAC1F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1F88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BCE9F0"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67483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4B6B3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5DA8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0995D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C6750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848D8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36217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CAE157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7A442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69588C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ACF06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8F0BB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4C127B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1DBF8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21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F4C5F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5BFFC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06E2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3EA78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AEE72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E7751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84326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F3A1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FB5656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008F8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8E860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B8BAE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E6C2C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CC039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8B3B9B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E94C5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23A1A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7FCF53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E57C9E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EA2A2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5F84E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79E230" w14:textId="77777777" w:rsidR="004A0604" w:rsidRPr="00A01D04" w:rsidRDefault="004A0604" w:rsidP="000077F4">
            <w:pPr>
              <w:rPr>
                <w:rFonts w:eastAsia="Times New Roman" w:cs="Times New Roman"/>
                <w:b w:val="0"/>
                <w:color w:val="000000"/>
                <w:sz w:val="22"/>
                <w:lang w:eastAsia="en-PH"/>
              </w:rPr>
            </w:pPr>
          </w:p>
        </w:tc>
      </w:tr>
      <w:tr w:rsidR="004A0604" w:rsidRPr="00A01D04" w14:paraId="695626B5"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B3FF2EF"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57B2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258BC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48576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4D129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ACFB38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D2624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B57A98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104C2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4579E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61C28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7045F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963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AF1EC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3CA09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9BB1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BA38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9151D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15A8A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F4A76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3C7CB6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D2065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E4A9AC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21070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1179B0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A3C65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FDE8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C0F2F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6E2C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A794D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06933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6FF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BB6E9A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2E234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C0C277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952134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CBAC45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40A276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495608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A4B59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D6610F" w14:textId="77777777" w:rsidR="004A0604" w:rsidRPr="00A01D04" w:rsidRDefault="004A0604" w:rsidP="000077F4">
            <w:pPr>
              <w:rPr>
                <w:rFonts w:eastAsia="Times New Roman" w:cs="Times New Roman"/>
                <w:b w:val="0"/>
                <w:color w:val="000000"/>
                <w:sz w:val="22"/>
                <w:lang w:eastAsia="en-PH"/>
              </w:rPr>
            </w:pPr>
          </w:p>
        </w:tc>
      </w:tr>
      <w:tr w:rsidR="004A0604" w:rsidRPr="00A01D04" w14:paraId="496334D9"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917D8AE"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2E0466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F9CA4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D24FC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4C39E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56F36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1C4294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71775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FC34E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87264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D4B59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6E0A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256A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7244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6B9CF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83F6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56393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DF215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0FFA2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FD60E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7B152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E7121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AEF56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8FE2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0A1B0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6BC53E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CB0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040917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819439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41FA8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3DEC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5A5A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34E09DB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80FF34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43380"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68670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D4553D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AECA01"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788734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8BB991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FEC5AC7" w14:textId="77777777" w:rsidR="004A0604" w:rsidRPr="00A01D04" w:rsidRDefault="004A0604" w:rsidP="000077F4">
            <w:pPr>
              <w:rPr>
                <w:rFonts w:eastAsia="Times New Roman" w:cs="Times New Roman"/>
                <w:b w:val="0"/>
                <w:color w:val="000000"/>
                <w:sz w:val="22"/>
                <w:lang w:eastAsia="en-PH"/>
              </w:rPr>
            </w:pPr>
          </w:p>
        </w:tc>
      </w:tr>
      <w:tr w:rsidR="004A0604" w:rsidRPr="00A01D04" w14:paraId="6B6E233D"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DEF3747"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28A5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6E02B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6A09E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D09E4F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FA1A49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734B63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3FF32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60642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EF1A8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7D9E90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CDF45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1242B1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95D7A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7E709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BB2372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F9EA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B4267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522B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826F4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1F3964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D86D4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E4BD3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3CD0C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23748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397AD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2B4FB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9F15B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412258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7013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366BE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D65D5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78C816C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F1E4B9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460F4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C6196C"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34CA2844"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A777F0F"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55251C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18AF71"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80F3B99" w14:textId="77777777" w:rsidR="004A0604" w:rsidRPr="00A01D04" w:rsidRDefault="004A0604" w:rsidP="000077F4">
            <w:pPr>
              <w:rPr>
                <w:rFonts w:eastAsia="Times New Roman" w:cs="Times New Roman"/>
                <w:b w:val="0"/>
                <w:color w:val="000000"/>
                <w:sz w:val="22"/>
                <w:lang w:eastAsia="en-PH"/>
              </w:rPr>
            </w:pPr>
          </w:p>
        </w:tc>
      </w:tr>
      <w:tr w:rsidR="004A0604" w:rsidRPr="00A01D04" w14:paraId="175C3026"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B4AC003"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Reports Module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DB51FC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92379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6C862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62A9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5FE5A1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9D2B95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41CECA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4B0EA9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25583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B6CF6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3FD24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72AD4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A6D91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624B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F96A6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73561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B9BEE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DDF0B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67C6C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41087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EED782"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CE6FF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AB2DF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FAD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7963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F3CC3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EDEDF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CFC97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871C4A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9251B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B56073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60919E"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9BF27F3"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56C6F0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BECC3B2"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751C8789"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28886FB"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AAF40E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5978BF"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379EBEA" w14:textId="77777777" w:rsidR="004A0604" w:rsidRPr="00A01D04" w:rsidRDefault="004A0604" w:rsidP="000077F4">
            <w:pPr>
              <w:rPr>
                <w:rFonts w:eastAsia="Times New Roman" w:cs="Times New Roman"/>
                <w:b w:val="0"/>
                <w:color w:val="000000"/>
                <w:sz w:val="22"/>
                <w:lang w:eastAsia="en-PH"/>
              </w:rPr>
            </w:pPr>
          </w:p>
        </w:tc>
      </w:tr>
      <w:tr w:rsidR="004A0604" w:rsidRPr="00A01D04" w14:paraId="3160D346"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6AFE7DD"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5EDC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47BF4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82584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D8209F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0C6307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DFAE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CE65A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1F72D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84950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55932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BB4D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D56266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D0C060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4FEE6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7966D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66B314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94D5AB6"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9DD8A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8C4A2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A06178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6C09F6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B12A8F"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BA837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5366E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DA01FD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12B4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9153B6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94894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3633EB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6A994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85F5E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7B378DF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D4DF78D"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1EA653"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DFB0A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588726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E997F56"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B6B66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811F35"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9970326" w14:textId="77777777" w:rsidR="004A0604" w:rsidRPr="00A01D04" w:rsidRDefault="004A0604" w:rsidP="000077F4">
            <w:pPr>
              <w:rPr>
                <w:rFonts w:eastAsia="Times New Roman" w:cs="Times New Roman"/>
                <w:b w:val="0"/>
                <w:color w:val="000000"/>
                <w:sz w:val="22"/>
                <w:lang w:eastAsia="en-PH"/>
              </w:rPr>
            </w:pPr>
          </w:p>
        </w:tc>
      </w:tr>
      <w:tr w:rsidR="004A0604" w:rsidRPr="00A01D04" w14:paraId="62423865" w14:textId="77777777" w:rsidTr="000077F4">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95F1AE"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565847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97A46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8B78E2"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A952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BD1E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4BD30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BD8F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F017C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CD448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C9AB1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B6050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EB855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C66D2A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FACAADC"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23915D"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58C75A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8A4B7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7E6FE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987A1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990979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14C13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545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91D0B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018B0B"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140218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4530D8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3B244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EB73A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7C0F94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270AC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652B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630BE3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FE9F4B"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31F37D"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456C3F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5FA8FED2"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144B68C"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41C0727"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4B4B64"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982EA4" w14:textId="77777777" w:rsidR="004A0604" w:rsidRPr="00A01D04" w:rsidRDefault="004A0604" w:rsidP="000077F4">
            <w:pPr>
              <w:rPr>
                <w:rFonts w:eastAsia="Times New Roman" w:cs="Times New Roman"/>
                <w:b w:val="0"/>
                <w:color w:val="000000"/>
                <w:sz w:val="22"/>
                <w:lang w:eastAsia="en-PH"/>
              </w:rPr>
            </w:pPr>
          </w:p>
        </w:tc>
      </w:tr>
      <w:tr w:rsidR="004A0604" w:rsidRPr="00A01D04" w14:paraId="43276BC2" w14:textId="77777777" w:rsidTr="000077F4">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17A6D55"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0C12C4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DCC3D7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F5ED55F"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42C80D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A5898F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3F03CA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253AA1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EB1CD0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613BC9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36E364"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2ABE5AC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63AE64C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45C2AB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E05A58"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FF6B8F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7228AC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3331D8E"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6B01B6F0"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BD3F3A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D37E94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4FCE975"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25953533"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826BD91"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31434DE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7E11464D"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7C2E391"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AA12B9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6411E159"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1CFEF497"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BFA15DA" w14:textId="77777777" w:rsidR="004A0604" w:rsidRPr="00A01D04" w:rsidRDefault="004A0604" w:rsidP="000077F4">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4253399"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D966" w:themeFill="accent4" w:themeFillTint="99"/>
            <w:noWrap/>
            <w:vAlign w:val="center"/>
            <w:hideMark/>
          </w:tcPr>
          <w:p w14:paraId="6239418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4993ED2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4AFDB67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024E40D6"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shd w:val="clear" w:color="auto" w:fill="auto"/>
            <w:vAlign w:val="center"/>
          </w:tcPr>
          <w:p w14:paraId="0F1A1568"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76B3EB15"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6F4E6D3A" w14:textId="77777777" w:rsidR="004A0604" w:rsidRPr="00A01D04" w:rsidRDefault="004A0604" w:rsidP="000077F4">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2EC139CA"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45D2CDA1" w14:textId="77777777" w:rsidR="004A0604" w:rsidRPr="00A01D04" w:rsidRDefault="004A0604" w:rsidP="000077F4">
            <w:pPr>
              <w:rPr>
                <w:rFonts w:eastAsia="Times New Roman" w:cs="Times New Roman"/>
                <w:b w:val="0"/>
                <w:color w:val="000000"/>
                <w:sz w:val="22"/>
                <w:lang w:eastAsia="en-PH"/>
              </w:rPr>
            </w:pPr>
          </w:p>
        </w:tc>
      </w:tr>
    </w:tbl>
    <w:p w14:paraId="5A5DDC40" w14:textId="77777777" w:rsidR="004A0604" w:rsidRDefault="004A0604" w:rsidP="004A0604">
      <w:pPr>
        <w:tabs>
          <w:tab w:val="left" w:pos="4560"/>
        </w:tabs>
        <w:jc w:val="both"/>
        <w:sectPr w:rsidR="004A0604" w:rsidSect="00153F82">
          <w:footerReference w:type="default" r:id="rId20"/>
          <w:pgSz w:w="15840" w:h="12240" w:orient="landscape" w:code="1"/>
          <w:pgMar w:top="1440" w:right="1440" w:bottom="2160" w:left="1440" w:header="720" w:footer="288" w:gutter="0"/>
          <w:cols w:space="720"/>
          <w:docGrid w:linePitch="360"/>
        </w:sectPr>
      </w:pPr>
      <w:r>
        <w:tab/>
      </w:r>
    </w:p>
    <w:tbl>
      <w:tblPr>
        <w:tblW w:w="5000" w:type="pct"/>
        <w:tblLook w:val="04A0" w:firstRow="1" w:lastRow="0" w:firstColumn="1" w:lastColumn="0" w:noHBand="0" w:noVBand="1"/>
      </w:tblPr>
      <w:tblGrid>
        <w:gridCol w:w="3747"/>
        <w:gridCol w:w="239"/>
        <w:gridCol w:w="239"/>
        <w:gridCol w:w="232"/>
        <w:gridCol w:w="245"/>
        <w:gridCol w:w="221"/>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51"/>
        <w:gridCol w:w="251"/>
        <w:gridCol w:w="250"/>
        <w:gridCol w:w="266"/>
        <w:gridCol w:w="222"/>
        <w:gridCol w:w="222"/>
        <w:gridCol w:w="222"/>
        <w:gridCol w:w="222"/>
        <w:gridCol w:w="251"/>
        <w:gridCol w:w="248"/>
        <w:gridCol w:w="248"/>
        <w:gridCol w:w="248"/>
      </w:tblGrid>
      <w:tr w:rsidR="004A0604" w:rsidRPr="00A01D04" w14:paraId="5DDA6F57" w14:textId="77777777" w:rsidTr="000077F4">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DD756DE"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2C77C3"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FB4A02"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530439"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3D5BBDA"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9945611"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B682AD"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6BFD8AC"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8E836AB"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43" w:type="pct"/>
            <w:gridSpan w:val="4"/>
            <w:vMerge w:val="restart"/>
            <w:tcBorders>
              <w:top w:val="single" w:sz="12" w:space="0" w:color="auto"/>
              <w:left w:val="single" w:sz="12" w:space="0" w:color="auto"/>
              <w:right w:val="single" w:sz="12" w:space="0" w:color="auto"/>
            </w:tcBorders>
            <w:vAlign w:val="center"/>
          </w:tcPr>
          <w:p w14:paraId="2F862573"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5" w:type="pct"/>
            <w:gridSpan w:val="4"/>
            <w:vMerge w:val="restart"/>
            <w:tcBorders>
              <w:top w:val="single" w:sz="12" w:space="0" w:color="auto"/>
              <w:left w:val="single" w:sz="12" w:space="0" w:color="auto"/>
              <w:right w:val="single" w:sz="12" w:space="0" w:color="auto"/>
            </w:tcBorders>
            <w:vAlign w:val="center"/>
          </w:tcPr>
          <w:p w14:paraId="485772C3" w14:textId="77777777" w:rsidR="004A0604" w:rsidRPr="00016E1F" w:rsidRDefault="004A0604" w:rsidP="000077F4">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062757D3" w14:textId="77777777" w:rsidTr="000077F4">
        <w:trPr>
          <w:trHeight w:val="300"/>
        </w:trPr>
        <w:tc>
          <w:tcPr>
            <w:tcW w:w="1449" w:type="pct"/>
            <w:tcBorders>
              <w:top w:val="nil"/>
              <w:left w:val="single" w:sz="12" w:space="0" w:color="auto"/>
              <w:bottom w:val="single" w:sz="12" w:space="0" w:color="auto"/>
              <w:right w:val="single" w:sz="12" w:space="0" w:color="auto"/>
            </w:tcBorders>
            <w:shd w:val="clear" w:color="auto" w:fill="auto"/>
            <w:noWrap/>
            <w:vAlign w:val="bottom"/>
            <w:hideMark/>
          </w:tcPr>
          <w:p w14:paraId="1FEE47E8" w14:textId="77777777" w:rsidR="004A0604" w:rsidRPr="00A01D04" w:rsidRDefault="004A0604" w:rsidP="000077F4">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9" w:type="pct"/>
            <w:gridSpan w:val="4"/>
            <w:vMerge/>
            <w:tcBorders>
              <w:left w:val="single" w:sz="12" w:space="0" w:color="auto"/>
              <w:bottom w:val="single" w:sz="12" w:space="0" w:color="auto"/>
              <w:right w:val="single" w:sz="12" w:space="0" w:color="auto"/>
            </w:tcBorders>
            <w:shd w:val="clear" w:color="auto" w:fill="auto"/>
            <w:noWrap/>
            <w:vAlign w:val="center"/>
            <w:hideMark/>
          </w:tcPr>
          <w:p w14:paraId="134946F5"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7D33D6E7"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8C85B12"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95AA4D2"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3571D99E"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6BB64741" w14:textId="77777777" w:rsidR="004A0604" w:rsidRPr="00016E1F" w:rsidRDefault="004A0604" w:rsidP="000077F4">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AD8860B" w14:textId="77777777" w:rsidR="004A0604" w:rsidRPr="00016E1F" w:rsidRDefault="004A0604" w:rsidP="000077F4">
            <w:pPr>
              <w:rPr>
                <w:rFonts w:eastAsia="Times New Roman" w:cs="Times New Roman"/>
                <w:b w:val="0"/>
                <w:color w:val="000000"/>
                <w:sz w:val="14"/>
                <w:lang w:eastAsia="en-PH"/>
              </w:rPr>
            </w:pPr>
          </w:p>
        </w:tc>
        <w:tc>
          <w:tcPr>
            <w:tcW w:w="394" w:type="pct"/>
            <w:gridSpan w:val="4"/>
            <w:vMerge/>
            <w:tcBorders>
              <w:left w:val="single" w:sz="12" w:space="0" w:color="auto"/>
              <w:bottom w:val="single" w:sz="12" w:space="0" w:color="auto"/>
              <w:right w:val="single" w:sz="12" w:space="0" w:color="auto"/>
            </w:tcBorders>
            <w:shd w:val="clear" w:color="auto" w:fill="auto"/>
            <w:noWrap/>
            <w:vAlign w:val="center"/>
            <w:hideMark/>
          </w:tcPr>
          <w:p w14:paraId="6F9B3088" w14:textId="77777777" w:rsidR="004A0604" w:rsidRPr="00A01D04" w:rsidRDefault="004A0604" w:rsidP="000077F4">
            <w:pPr>
              <w:jc w:val="left"/>
              <w:rPr>
                <w:rFonts w:eastAsia="Times New Roman" w:cs="Times New Roman"/>
                <w:b w:val="0"/>
                <w:color w:val="000000"/>
                <w:sz w:val="22"/>
                <w:lang w:eastAsia="en-PH"/>
              </w:rPr>
            </w:pPr>
          </w:p>
        </w:tc>
        <w:tc>
          <w:tcPr>
            <w:tcW w:w="343" w:type="pct"/>
            <w:gridSpan w:val="4"/>
            <w:vMerge/>
            <w:tcBorders>
              <w:left w:val="single" w:sz="12" w:space="0" w:color="auto"/>
              <w:bottom w:val="single" w:sz="12" w:space="0" w:color="auto"/>
              <w:right w:val="single" w:sz="12" w:space="0" w:color="auto"/>
            </w:tcBorders>
          </w:tcPr>
          <w:p w14:paraId="2FA1B7C2" w14:textId="77777777" w:rsidR="004A0604" w:rsidRPr="00A01D04" w:rsidRDefault="004A0604" w:rsidP="000077F4">
            <w:pPr>
              <w:jc w:val="left"/>
              <w:rPr>
                <w:rFonts w:eastAsia="Times New Roman" w:cs="Times New Roman"/>
                <w:b w:val="0"/>
                <w:color w:val="000000"/>
                <w:sz w:val="22"/>
                <w:lang w:eastAsia="en-PH"/>
              </w:rPr>
            </w:pPr>
          </w:p>
        </w:tc>
        <w:tc>
          <w:tcPr>
            <w:tcW w:w="385" w:type="pct"/>
            <w:gridSpan w:val="4"/>
            <w:vMerge/>
            <w:tcBorders>
              <w:left w:val="single" w:sz="12" w:space="0" w:color="auto"/>
              <w:bottom w:val="single" w:sz="12" w:space="0" w:color="auto"/>
              <w:right w:val="single" w:sz="12" w:space="0" w:color="auto"/>
            </w:tcBorders>
          </w:tcPr>
          <w:p w14:paraId="6A136C1C" w14:textId="77777777" w:rsidR="004A0604" w:rsidRPr="00A01D04" w:rsidRDefault="004A0604" w:rsidP="000077F4">
            <w:pPr>
              <w:jc w:val="left"/>
              <w:rPr>
                <w:rFonts w:eastAsia="Times New Roman" w:cs="Times New Roman"/>
                <w:b w:val="0"/>
                <w:color w:val="000000"/>
                <w:sz w:val="22"/>
                <w:lang w:eastAsia="en-PH"/>
              </w:rPr>
            </w:pPr>
          </w:p>
        </w:tc>
      </w:tr>
      <w:tr w:rsidR="004A0604" w:rsidRPr="00A01D04" w14:paraId="656154DA" w14:textId="77777777" w:rsidTr="000077F4">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E60F17A"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QR Scan</w:t>
            </w:r>
          </w:p>
        </w:tc>
        <w:tc>
          <w:tcPr>
            <w:tcW w:w="92"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81C9528"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4" w:space="0" w:color="auto"/>
            </w:tcBorders>
            <w:shd w:val="clear" w:color="auto" w:fill="auto"/>
            <w:noWrap/>
            <w:vAlign w:val="center"/>
            <w:hideMark/>
          </w:tcPr>
          <w:p w14:paraId="5B931671" w14:textId="77777777" w:rsidR="004A0604" w:rsidRPr="00A01D04" w:rsidRDefault="004A0604" w:rsidP="000077F4">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4D0D102" w14:textId="77777777" w:rsidR="004A0604" w:rsidRPr="00A01D04" w:rsidRDefault="004A0604" w:rsidP="000077F4">
            <w:pPr>
              <w:rPr>
                <w:rFonts w:eastAsia="Times New Roman" w:cs="Times New Roman"/>
                <w:b w:val="0"/>
                <w:color w:val="000000"/>
                <w:sz w:val="22"/>
                <w:lang w:eastAsia="en-PH"/>
              </w:rPr>
            </w:pPr>
          </w:p>
        </w:tc>
        <w:tc>
          <w:tcPr>
            <w:tcW w:w="95" w:type="pct"/>
            <w:tcBorders>
              <w:top w:val="single" w:sz="12" w:space="0" w:color="auto"/>
              <w:left w:val="nil"/>
              <w:bottom w:val="single" w:sz="4" w:space="0" w:color="auto"/>
              <w:right w:val="single" w:sz="12" w:space="0" w:color="auto"/>
            </w:tcBorders>
            <w:shd w:val="clear" w:color="auto" w:fill="auto"/>
            <w:noWrap/>
            <w:vAlign w:val="center"/>
            <w:hideMark/>
          </w:tcPr>
          <w:p w14:paraId="49EEF90A" w14:textId="77777777" w:rsidR="004A0604" w:rsidRPr="00A01D04" w:rsidRDefault="004A0604" w:rsidP="000077F4">
            <w:pPr>
              <w:rPr>
                <w:rFonts w:eastAsia="Times New Roman" w:cs="Times New Roman"/>
                <w:b w:val="0"/>
                <w:color w:val="000000"/>
                <w:sz w:val="22"/>
                <w:lang w:eastAsia="en-PH"/>
              </w:rPr>
            </w:pPr>
          </w:p>
        </w:tc>
        <w:tc>
          <w:tcPr>
            <w:tcW w:w="8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FD4E120"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4CD896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6C1DFDB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559BAE5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07B736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2B071AA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4A9713A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0DA8980"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D9A91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B3812E0"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138CE4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B4D53E6"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09898E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92F1FD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FE5B5A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A7792A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840E9C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D5649F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260898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C89098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03FB29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16B36BB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C3897B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221E6FC"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9A70361"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3184" behindDoc="0" locked="0" layoutInCell="1" allowOverlap="1" wp14:anchorId="6CC5C204" wp14:editId="79B10C02">
                      <wp:simplePos x="0" y="0"/>
                      <wp:positionH relativeFrom="column">
                        <wp:posOffset>45720</wp:posOffset>
                      </wp:positionH>
                      <wp:positionV relativeFrom="paragraph">
                        <wp:posOffset>109855</wp:posOffset>
                      </wp:positionV>
                      <wp:extent cx="247650" cy="390525"/>
                      <wp:effectExtent l="38100" t="19050" r="19050" b="85725"/>
                      <wp:wrapNone/>
                      <wp:docPr id="11" name="Connector: Elbow 11"/>
                      <wp:cNvGraphicFramePr/>
                      <a:graphic xmlns:a="http://schemas.openxmlformats.org/drawingml/2006/main">
                        <a:graphicData uri="http://schemas.microsoft.com/office/word/2010/wordprocessingShape">
                          <wps:wsp>
                            <wps:cNvCnPr/>
                            <wps:spPr>
                              <a:xfrm>
                                <a:off x="0" y="0"/>
                                <a:ext cx="247650" cy="390525"/>
                              </a:xfrm>
                              <a:prstGeom prst="bentConnector3">
                                <a:avLst>
                                  <a:gd name="adj1" fmla="val -172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6BA39" id="Connector: Elbow 11" o:spid="_x0000_s1026" type="#_x0000_t34" style="position:absolute;margin-left:3.6pt;margin-top:8.65pt;width:19.5pt;height:30.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" adj="-372" strokecolor="#5b9bd5 [3204]" strokeweight="2.25pt">
                      <v:stroke endarrow="block"/>
                    </v:shape>
                  </w:pict>
                </mc:Fallback>
              </mc:AlternateContent>
            </w: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67394BB2"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1C19D2FE" w14:textId="77777777" w:rsidR="004A0604" w:rsidRPr="00A01D04" w:rsidRDefault="004A0604" w:rsidP="000077F4">
            <w:pPr>
              <w:rPr>
                <w:rFonts w:eastAsia="Times New Roman" w:cs="Times New Roman"/>
                <w:b w:val="0"/>
                <w:color w:val="000000"/>
                <w:sz w:val="22"/>
                <w:lang w:eastAsia="en-PH"/>
              </w:rPr>
            </w:pPr>
          </w:p>
        </w:tc>
        <w:tc>
          <w:tcPr>
            <w:tcW w:w="103" w:type="pct"/>
            <w:tcBorders>
              <w:top w:val="single" w:sz="12" w:space="0" w:color="auto"/>
              <w:left w:val="nil"/>
              <w:bottom w:val="single" w:sz="4" w:space="0" w:color="auto"/>
              <w:right w:val="single" w:sz="12" w:space="0" w:color="auto"/>
            </w:tcBorders>
            <w:shd w:val="clear" w:color="auto" w:fill="auto"/>
            <w:noWrap/>
            <w:vAlign w:val="center"/>
            <w:hideMark/>
          </w:tcPr>
          <w:p w14:paraId="25C0204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2" w:space="0" w:color="auto"/>
              <w:right w:val="single" w:sz="4" w:space="0" w:color="auto"/>
            </w:tcBorders>
            <w:vAlign w:val="center"/>
          </w:tcPr>
          <w:p w14:paraId="56A2507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BF6439F"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18CE270"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12" w:space="0" w:color="auto"/>
            </w:tcBorders>
            <w:vAlign w:val="center"/>
          </w:tcPr>
          <w:p w14:paraId="34D79497"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2" w:space="0" w:color="auto"/>
              <w:right w:val="single" w:sz="4" w:space="0" w:color="auto"/>
            </w:tcBorders>
            <w:vAlign w:val="center"/>
          </w:tcPr>
          <w:p w14:paraId="4D6C3DA5"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C85C625"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30F662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12" w:space="0" w:color="auto"/>
            </w:tcBorders>
            <w:vAlign w:val="center"/>
          </w:tcPr>
          <w:p w14:paraId="40CF223D" w14:textId="77777777" w:rsidR="004A0604" w:rsidRPr="00A01D04" w:rsidRDefault="004A0604" w:rsidP="000077F4">
            <w:pPr>
              <w:rPr>
                <w:rFonts w:eastAsia="Times New Roman" w:cs="Times New Roman"/>
                <w:b w:val="0"/>
                <w:color w:val="000000"/>
                <w:sz w:val="22"/>
                <w:lang w:eastAsia="en-PH"/>
              </w:rPr>
            </w:pPr>
          </w:p>
        </w:tc>
      </w:tr>
      <w:tr w:rsidR="004A0604" w:rsidRPr="00A01D04" w14:paraId="1966EDCB"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62010F1A"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AD457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5B4ECB15" w14:textId="77777777" w:rsidR="004A0604" w:rsidRPr="00A01D04" w:rsidRDefault="004A0604" w:rsidP="000077F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78D1D132" w14:textId="77777777" w:rsidR="004A0604" w:rsidRPr="00A01D04" w:rsidRDefault="004A0604" w:rsidP="000077F4">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45372F0" w14:textId="77777777" w:rsidR="004A0604" w:rsidRPr="00A01D04" w:rsidRDefault="004A0604" w:rsidP="000077F4">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06D19C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48206A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B4568E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60D6C0B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ABC89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3E3AB40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D19375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B6D441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9DB3D9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D6AC1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894A6D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D1D16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15A94D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B0DAA4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4AC81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DEA7B8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791941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EC093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82A821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CC55B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000B6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C2D07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C4B28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01FFEB"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7C3C597"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802F49"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CA2E00E"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1F7A5F7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4AC2A2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DAB5B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79541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99BDBCE"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B4C6BCB"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DD00B2F"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149EC02"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BEFCBB6" w14:textId="77777777" w:rsidR="004A0604" w:rsidRPr="00A01D04" w:rsidRDefault="004A0604" w:rsidP="000077F4">
            <w:pPr>
              <w:rPr>
                <w:rFonts w:eastAsia="Times New Roman" w:cs="Times New Roman"/>
                <w:b w:val="0"/>
                <w:color w:val="000000"/>
                <w:sz w:val="22"/>
                <w:lang w:eastAsia="en-PH"/>
              </w:rPr>
            </w:pPr>
          </w:p>
        </w:tc>
      </w:tr>
      <w:tr w:rsidR="004A0604" w:rsidRPr="00A01D04" w14:paraId="7E8B8691"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1CBD5512"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6756297" w14:textId="77777777" w:rsidR="004A0604" w:rsidRPr="00A01D04" w:rsidRDefault="004A0604" w:rsidP="000077F4">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0054068A" w14:textId="77777777" w:rsidR="004A0604" w:rsidRPr="00A01D04" w:rsidRDefault="004A0604" w:rsidP="000077F4">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328B7AC8" w14:textId="77777777" w:rsidR="004A0604" w:rsidRPr="00A01D04" w:rsidRDefault="004A0604" w:rsidP="000077F4">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BF2094D" w14:textId="77777777" w:rsidR="004A0604" w:rsidRPr="00A01D04" w:rsidRDefault="004A0604" w:rsidP="000077F4">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F5B8B23"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75F5B87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EB1DBA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3843B72F"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8D75E1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194268C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23BAB03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C07664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2EC91E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552E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69826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FBC0B7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C0FFB7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2DEE8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2467A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A9CEA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168E99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D5AC9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4B87F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AC819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0F3BE2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D1D26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8112C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B95A71"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CCF833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FE9602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1A47C1"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63F8890"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E66C0C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F2CB4"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6299A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FAD9894"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1C31161"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37E5EC7"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206B609"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6824485" w14:textId="77777777" w:rsidR="004A0604" w:rsidRPr="00A01D04" w:rsidRDefault="004A0604" w:rsidP="000077F4">
            <w:pPr>
              <w:rPr>
                <w:rFonts w:eastAsia="Times New Roman" w:cs="Times New Roman"/>
                <w:b w:val="0"/>
                <w:color w:val="000000"/>
                <w:sz w:val="22"/>
                <w:lang w:eastAsia="en-PH"/>
              </w:rPr>
            </w:pPr>
          </w:p>
        </w:tc>
      </w:tr>
      <w:tr w:rsidR="004A0604" w:rsidRPr="00A01D04" w14:paraId="30C97184"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49B66A60"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61BCEE5"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23DD2838"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5CBE16"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EF558B6"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5592EB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62BC5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0FBF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30590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6D430E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64826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A9E2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2C1182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4C7700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224FD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5D5F3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E19B93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BE3215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383B0F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28FF2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D2162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A9720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A871F9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D31F5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A67589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BEE4B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B59E38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79923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EB5DAF"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C75FFA1"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5DCA37A"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C7826A8"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286FE2B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5A08C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0ED8B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89D917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FE27505"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0DB02526"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8DDE99"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2A16B7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5A4DD45" w14:textId="77777777" w:rsidR="004A0604" w:rsidRPr="00A01D04" w:rsidRDefault="004A0604" w:rsidP="000077F4">
            <w:pPr>
              <w:rPr>
                <w:rFonts w:eastAsia="Times New Roman" w:cs="Times New Roman"/>
                <w:b w:val="0"/>
                <w:color w:val="000000"/>
                <w:sz w:val="22"/>
                <w:lang w:eastAsia="en-PH"/>
              </w:rPr>
            </w:pPr>
          </w:p>
        </w:tc>
      </w:tr>
      <w:tr w:rsidR="004A0604" w:rsidRPr="00A01D04" w14:paraId="3544B9CF"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3B149970" w14:textId="77777777" w:rsidR="004A0604" w:rsidRDefault="004A0604" w:rsidP="000077F4">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Dashboard</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204F3847"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A2EC66D"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0F7EF3C8"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45AEB44"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F005E9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C3A1E0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C9FA5F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3AF25B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146927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6D561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C8C840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5B2BC8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4F6ECF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FEDB7D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B2937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6D0065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8FDD7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B2F2DD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FE594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7B3362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132708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714DC5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656C17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948B85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D5A23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FBD47C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76E29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AE0E55A"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40CB5D4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4C62D61"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1C7D21B"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FFFF" w:themeFill="background1"/>
            <w:noWrap/>
            <w:vAlign w:val="center"/>
          </w:tcPr>
          <w:p w14:paraId="79D436E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4B986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23A3A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4B1D6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303E8"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vAlign w:val="center"/>
          </w:tcPr>
          <w:p w14:paraId="74A9A3CF"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AFE35CF"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563188B"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5B17E3C" w14:textId="77777777" w:rsidR="004A0604" w:rsidRPr="00A01D04" w:rsidRDefault="004A0604" w:rsidP="000077F4">
            <w:pPr>
              <w:rPr>
                <w:rFonts w:eastAsia="Times New Roman" w:cs="Times New Roman"/>
                <w:b w:val="0"/>
                <w:color w:val="000000"/>
                <w:sz w:val="22"/>
                <w:lang w:eastAsia="en-PH"/>
              </w:rPr>
            </w:pPr>
          </w:p>
        </w:tc>
      </w:tr>
      <w:tr w:rsidR="004A0604" w:rsidRPr="00A01D04" w14:paraId="367FCB68"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8991756" w14:textId="77777777" w:rsidR="004A0604"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14210F9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5360DDEA"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462E38B8"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7642B518"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82A5A2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D1242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16560A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93A017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573CE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AC90BE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DA01B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F80CC2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24EBF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7DC0A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D553AD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BFE27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60A3B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3754FD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684B2F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BD2689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204931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48CF3B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E6F6D9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3CBB16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8610F1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E8C9CF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36E0DF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0198D19"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F46DAEA"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C490CF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19831DEC"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61FB79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9D2A89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9AA46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4A23E23"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36B76E"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3127D453"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0093411"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C1F47B1"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0E3123" w14:textId="77777777" w:rsidR="004A0604" w:rsidRPr="00A01D04" w:rsidRDefault="004A0604" w:rsidP="000077F4">
            <w:pPr>
              <w:rPr>
                <w:rFonts w:eastAsia="Times New Roman" w:cs="Times New Roman"/>
                <w:b w:val="0"/>
                <w:color w:val="000000"/>
                <w:sz w:val="22"/>
                <w:lang w:eastAsia="en-PH"/>
              </w:rPr>
            </w:pPr>
          </w:p>
        </w:tc>
      </w:tr>
      <w:tr w:rsidR="004A0604" w:rsidRPr="00A01D04" w14:paraId="5757D03E"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FAB1764" w14:textId="77777777" w:rsidR="004A0604"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41AD4386"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2F04509C"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53953DD9"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F728B1F"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084FDD3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E615E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E2AB4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DD1F93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53A4A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E1631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BA2D53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0D9E4B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22701A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D76B1E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9446D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C6E37A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B59556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2D836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61677A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6F94A4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14A2CB3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45A3BB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4B1D3A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512081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FCCF9F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59EB85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5120D1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608CE307"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7EE5BD0" w14:textId="77777777" w:rsidR="004A0604" w:rsidRPr="00A01D04" w:rsidRDefault="004A0604" w:rsidP="000077F4">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4208" behindDoc="0" locked="0" layoutInCell="1" allowOverlap="1" wp14:anchorId="1826B2F9" wp14:editId="1FACB2E1">
                      <wp:simplePos x="0" y="0"/>
                      <wp:positionH relativeFrom="column">
                        <wp:posOffset>64770</wp:posOffset>
                      </wp:positionH>
                      <wp:positionV relativeFrom="paragraph">
                        <wp:posOffset>-1081405</wp:posOffset>
                      </wp:positionV>
                      <wp:extent cx="323850" cy="1971675"/>
                      <wp:effectExtent l="38100" t="19050" r="38100" b="85725"/>
                      <wp:wrapNone/>
                      <wp:docPr id="12" name="Connector: Elbow 12"/>
                      <wp:cNvGraphicFramePr/>
                      <a:graphic xmlns:a="http://schemas.openxmlformats.org/drawingml/2006/main">
                        <a:graphicData uri="http://schemas.microsoft.com/office/word/2010/wordprocessingShape">
                          <wps:wsp>
                            <wps:cNvCnPr/>
                            <wps:spPr>
                              <a:xfrm>
                                <a:off x="0" y="0"/>
                                <a:ext cx="323850" cy="1971675"/>
                              </a:xfrm>
                              <a:prstGeom prst="bentConnector3">
                                <a:avLst>
                                  <a:gd name="adj1" fmla="val -121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EA92A" id="Connector: Elbow 12" o:spid="_x0000_s1026" type="#_x0000_t34" style="position:absolute;margin-left:5.1pt;margin-top:-85.15pt;width:25.5pt;height:155.2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" adj="-26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5232" behindDoc="0" locked="0" layoutInCell="1" allowOverlap="1" wp14:anchorId="3F5732F6" wp14:editId="0F4ADD50">
                      <wp:simplePos x="0" y="0"/>
                      <wp:positionH relativeFrom="column">
                        <wp:posOffset>74295</wp:posOffset>
                      </wp:positionH>
                      <wp:positionV relativeFrom="paragraph">
                        <wp:posOffset>-1077595</wp:posOffset>
                      </wp:positionV>
                      <wp:extent cx="352425" cy="2886075"/>
                      <wp:effectExtent l="57150" t="19050" r="47625" b="85725"/>
                      <wp:wrapNone/>
                      <wp:docPr id="14" name="Connector: Elbow 14"/>
                      <wp:cNvGraphicFramePr/>
                      <a:graphic xmlns:a="http://schemas.openxmlformats.org/drawingml/2006/main">
                        <a:graphicData uri="http://schemas.microsoft.com/office/word/2010/wordprocessingShape">
                          <wps:wsp>
                            <wps:cNvCnPr/>
                            <wps:spPr>
                              <a:xfrm>
                                <a:off x="0" y="0"/>
                                <a:ext cx="352425" cy="2886075"/>
                              </a:xfrm>
                              <a:prstGeom prst="bentConnector3">
                                <a:avLst>
                                  <a:gd name="adj1" fmla="val -675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C2A75" id="Connector: Elbow 14" o:spid="_x0000_s1026" type="#_x0000_t34" style="position:absolute;margin-left:5.85pt;margin-top:-84.85pt;width:27.75pt;height:227.2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" adj="-1460" strokecolor="#5b9bd5 [3204]" strokeweight="2.25pt">
                      <v:stroke endarrow="block"/>
                    </v:shape>
                  </w:pict>
                </mc:Fallback>
              </mc:AlternateContent>
            </w:r>
          </w:p>
        </w:tc>
        <w:tc>
          <w:tcPr>
            <w:tcW w:w="97" w:type="pct"/>
            <w:tcBorders>
              <w:top w:val="nil"/>
              <w:left w:val="nil"/>
              <w:bottom w:val="single" w:sz="4" w:space="0" w:color="auto"/>
              <w:right w:val="single" w:sz="4" w:space="0" w:color="auto"/>
            </w:tcBorders>
            <w:shd w:val="clear" w:color="auto" w:fill="auto"/>
            <w:noWrap/>
            <w:vAlign w:val="center"/>
          </w:tcPr>
          <w:p w14:paraId="2E44ECFE"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544891E"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14D0A4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38F4EF6"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BD4E3B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300393"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A05E510"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6F31554D"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2A2578B"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0550FB"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1C006CBA" w14:textId="77777777" w:rsidR="004A0604" w:rsidRPr="00A01D04" w:rsidRDefault="004A0604" w:rsidP="000077F4">
            <w:pPr>
              <w:rPr>
                <w:rFonts w:eastAsia="Times New Roman" w:cs="Times New Roman"/>
                <w:b w:val="0"/>
                <w:color w:val="000000"/>
                <w:sz w:val="22"/>
                <w:lang w:eastAsia="en-PH"/>
              </w:rPr>
            </w:pPr>
          </w:p>
        </w:tc>
      </w:tr>
      <w:tr w:rsidR="004A0604" w:rsidRPr="00A01D04" w14:paraId="4EE53F25"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EDCCEF6" w14:textId="77777777" w:rsidR="004A0604"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57FC978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04EAA15"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34DFA166"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023FA19F"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5E2802E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003AC2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F08EB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2A0CD7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DF6274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74E276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C4AC5B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B8F6D1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8582DE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9E67D2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5CAA9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008759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F94C21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8E756E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FCE44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CD8EB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DE9F5E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38B617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526845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1B0F33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C6EB85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EA24F5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3CA07C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8995B53"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E5146B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F127981"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2CC04FB"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17E7F71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8FEE20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5321AF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41F35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3220B02"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C0D0580"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98B4B3"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F590F85"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6B528A5" w14:textId="77777777" w:rsidR="004A0604" w:rsidRPr="00A01D04" w:rsidRDefault="004A0604" w:rsidP="000077F4">
            <w:pPr>
              <w:rPr>
                <w:rFonts w:eastAsia="Times New Roman" w:cs="Times New Roman"/>
                <w:b w:val="0"/>
                <w:color w:val="000000"/>
                <w:sz w:val="22"/>
                <w:lang w:eastAsia="en-PH"/>
              </w:rPr>
            </w:pPr>
          </w:p>
        </w:tc>
      </w:tr>
      <w:tr w:rsidR="004A0604" w:rsidRPr="00A01D04" w14:paraId="00559E70"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BB45C49"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Web-Based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6145414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8E6E637"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1A8B26"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E58E900"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43EF87A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735008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61ADC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954A5B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F66A2C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7F1D0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88AD7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873A2F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73FDDC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2C2BC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1976CB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933A8D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E1F91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11D697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63644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00AC92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8D4342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E1016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6007CD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BC2914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24B778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4364FB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9BE94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250460B"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9BEF5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979D4"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9038DB6"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86054D6"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vAlign w:val="center"/>
          </w:tcPr>
          <w:p w14:paraId="12A367C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21D18641"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7E18253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vAlign w:val="center"/>
          </w:tcPr>
          <w:p w14:paraId="7F593C6B"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D6FDBF8"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7567FC0"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C6FCD9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82F7984" w14:textId="77777777" w:rsidR="004A0604" w:rsidRPr="00A01D04" w:rsidRDefault="004A0604" w:rsidP="000077F4">
            <w:pPr>
              <w:rPr>
                <w:rFonts w:eastAsia="Times New Roman" w:cs="Times New Roman"/>
                <w:b w:val="0"/>
                <w:color w:val="000000"/>
                <w:sz w:val="22"/>
                <w:lang w:eastAsia="en-PH"/>
              </w:rPr>
            </w:pPr>
          </w:p>
        </w:tc>
      </w:tr>
      <w:tr w:rsidR="004A0604" w:rsidRPr="00A01D04" w14:paraId="05EDAA82"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6FABEE39"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1DF021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60C8B5"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300AE1B"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C24204C"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60F7B8F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A7F756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C8E26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3A2D41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8AFA9E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15250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3A8D4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49DF4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07EA3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B0C24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1AF60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D5CBC7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B6DFD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7B7422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C71D1B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86795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2EA237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B5EBDA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C9DB4F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3320C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97E022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224ABE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3E325F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3544CA"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29C9FBE"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DA93C39"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0784ED1"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0274885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BA0027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48C8A2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9C8D4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6E49C7B"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B5403A8"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711D303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7D00601"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282FB40" w14:textId="77777777" w:rsidR="004A0604" w:rsidRPr="00A01D04" w:rsidRDefault="004A0604" w:rsidP="000077F4">
            <w:pPr>
              <w:rPr>
                <w:rFonts w:eastAsia="Times New Roman" w:cs="Times New Roman"/>
                <w:b w:val="0"/>
                <w:color w:val="000000"/>
                <w:sz w:val="22"/>
                <w:lang w:eastAsia="en-PH"/>
              </w:rPr>
            </w:pPr>
          </w:p>
        </w:tc>
      </w:tr>
      <w:tr w:rsidR="004A0604" w:rsidRPr="00A01D04" w14:paraId="6E3C6417"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09B2F20E" w14:textId="77777777" w:rsidR="004A0604" w:rsidRPr="00137656" w:rsidRDefault="004A0604" w:rsidP="000077F4">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0FCB8BC"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A47E03B"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27232C4"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212624B"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51AFF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D84C9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FFA0C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3C82DF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1991D2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FF22C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BE5F11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F5E5C5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20A3C4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B7E14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4A97C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2AD29C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828562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7E5CC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0BB12B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3C8F18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EE7CBF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87EA6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237D25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28C856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3E5C22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56B3A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35F05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51428B"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972B6A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0D5C45D"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3DAF742"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724C5FC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703A6C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228E7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C13C0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28EAF4"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7ECA69A1"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6434145"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2BD09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24EE8A4D" w14:textId="77777777" w:rsidR="004A0604" w:rsidRPr="00A01D04" w:rsidRDefault="004A0604" w:rsidP="000077F4">
            <w:pPr>
              <w:rPr>
                <w:rFonts w:eastAsia="Times New Roman" w:cs="Times New Roman"/>
                <w:b w:val="0"/>
                <w:color w:val="000000"/>
                <w:sz w:val="22"/>
                <w:lang w:eastAsia="en-PH"/>
              </w:rPr>
            </w:pPr>
          </w:p>
        </w:tc>
      </w:tr>
      <w:tr w:rsidR="004A0604" w:rsidRPr="00A01D04" w14:paraId="0314AB53"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DD8C86F"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208E0A64"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04315D6C"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9A976"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D46FAAB"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70B540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4601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067B3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B1BD4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1B8286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0F229A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463F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EB464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F40C4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88BF3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1C614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6CC683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AC6B8D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AE903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7DF3B9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C15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D4BEF2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521E4F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5983A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1BEEF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BAC338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41B72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C1C4FB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52A5B8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05E0E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D919A6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DCC910"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21A69B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A576C7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6E93E9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D13F302"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15E9C1A"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2597350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4DA7ED3"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D4040DA"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504C55F" w14:textId="77777777" w:rsidR="004A0604" w:rsidRPr="00A01D04" w:rsidRDefault="004A0604" w:rsidP="000077F4">
            <w:pPr>
              <w:rPr>
                <w:rFonts w:eastAsia="Times New Roman" w:cs="Times New Roman"/>
                <w:b w:val="0"/>
                <w:color w:val="000000"/>
                <w:sz w:val="22"/>
                <w:lang w:eastAsia="en-PH"/>
              </w:rPr>
            </w:pPr>
          </w:p>
        </w:tc>
      </w:tr>
      <w:tr w:rsidR="004A0604" w:rsidRPr="00A01D04" w14:paraId="4958EE2A"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AFD5283"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Mobile-Based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35350BE"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D821B"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853407"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3729D1CD"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5A62767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E67C10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D63C39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753403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FD4297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47BB1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FE1E4D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149A0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966699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EDBEA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3B76BE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EB42E7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167CDD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4FC06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5752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BC406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002E3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FB1DF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B8BEC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7CC24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35BE4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D2D67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07A26B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92BF6A6"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6A212AD"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2B33E8D"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173A0E9"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1BF0BD86"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DA37DF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24671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393A8AA"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2BA23ED"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A010E58"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590183E"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3FEC6EF"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00229273" w14:textId="77777777" w:rsidR="004A0604" w:rsidRPr="00A01D04" w:rsidRDefault="004A0604" w:rsidP="000077F4">
            <w:pPr>
              <w:rPr>
                <w:rFonts w:eastAsia="Times New Roman" w:cs="Times New Roman"/>
                <w:b w:val="0"/>
                <w:color w:val="000000"/>
                <w:sz w:val="22"/>
                <w:lang w:eastAsia="en-PH"/>
              </w:rPr>
            </w:pPr>
          </w:p>
        </w:tc>
      </w:tr>
      <w:tr w:rsidR="004A0604" w:rsidRPr="00A01D04" w14:paraId="39BCA37A"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73B5976D"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187F147B"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16B1A"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6BC09"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35854DA"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3EBBEFC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EABB8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28E4C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DDDDC7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35ECAB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92DB0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E905D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90E2D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5B29B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5B787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5294F2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CCEC15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2DB301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DCFEEB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06BE7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6C520F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38D64E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264402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FE741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EB827E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DF1CA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F5A65B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FD08D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B497847"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C97F08C"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F3D98B"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4ED6331"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hideMark/>
          </w:tcPr>
          <w:p w14:paraId="4203236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D71B64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E6B954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04B389C"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0C794C2"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3A2B962"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4AEB573"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73D63E"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FEEDDB7" w14:textId="77777777" w:rsidR="004A0604" w:rsidRPr="00A01D04" w:rsidRDefault="004A0604" w:rsidP="000077F4">
            <w:pPr>
              <w:rPr>
                <w:rFonts w:eastAsia="Times New Roman" w:cs="Times New Roman"/>
                <w:b w:val="0"/>
                <w:color w:val="000000"/>
                <w:sz w:val="22"/>
                <w:lang w:eastAsia="en-PH"/>
              </w:rPr>
            </w:pPr>
          </w:p>
        </w:tc>
      </w:tr>
      <w:tr w:rsidR="004A0604" w:rsidRPr="00A01D04" w14:paraId="5A44E912"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4D84BAD" w14:textId="77777777" w:rsidR="004A0604" w:rsidRPr="00E0248D" w:rsidRDefault="004A0604" w:rsidP="000077F4">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48DBE2D8"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69A5EBF"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319CE7"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95D29C1"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1790C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1AF17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AD8E9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A44DB9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A9701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F328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83043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146A13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DA32A3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96A5F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6AE0D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4409F4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E2B345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83EDB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244100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826AD8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DB487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D76E65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56EDEE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697120"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D25971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623201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938D3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39D55EB"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5F5D12A"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2662C53"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4BF2D7D"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7540FD3B"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93FC50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E779767"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CF84B25"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C67A6AD"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5F722BB0"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02EE0F"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D73773D"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1B22511" w14:textId="77777777" w:rsidR="004A0604" w:rsidRPr="00A01D04" w:rsidRDefault="004A0604" w:rsidP="000077F4">
            <w:pPr>
              <w:rPr>
                <w:rFonts w:eastAsia="Times New Roman" w:cs="Times New Roman"/>
                <w:b w:val="0"/>
                <w:color w:val="000000"/>
                <w:sz w:val="22"/>
                <w:lang w:eastAsia="en-PH"/>
              </w:rPr>
            </w:pPr>
          </w:p>
        </w:tc>
      </w:tr>
      <w:tr w:rsidR="004A0604" w:rsidRPr="00A01D04" w14:paraId="4AD09F8F"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0AE46F6"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58E502AA"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4A40F8B"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F534E5"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DFAF029"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EDC2CD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B1D73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99B33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7D303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8AF120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A04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37FEA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D3073F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6DD2F1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E64117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FFF8F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449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A9A252E"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9124C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93C188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1856B7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678F3E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9318A7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9846B"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879D58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500D7D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65E185"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B8999E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8E25D60"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F2534FF"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16EDDB2"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BE54F"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5D8D40E"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A4BD416"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140FE9"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B30EC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64B87F2"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AAB0E9B"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F5C12EC"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A4EAD90"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65789B" w14:textId="77777777" w:rsidR="004A0604" w:rsidRPr="00A01D04" w:rsidRDefault="004A0604" w:rsidP="000077F4">
            <w:pPr>
              <w:rPr>
                <w:rFonts w:eastAsia="Times New Roman" w:cs="Times New Roman"/>
                <w:b w:val="0"/>
                <w:color w:val="000000"/>
                <w:sz w:val="22"/>
                <w:lang w:eastAsia="en-PH"/>
              </w:rPr>
            </w:pPr>
          </w:p>
        </w:tc>
      </w:tr>
      <w:tr w:rsidR="004A0604" w:rsidRPr="00A01D04" w14:paraId="5CCF81F3" w14:textId="77777777" w:rsidTr="000077F4">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0861534" w14:textId="77777777" w:rsidR="004A0604" w:rsidRPr="00A01D04" w:rsidRDefault="004A0604" w:rsidP="000077F4">
            <w:pPr>
              <w:jc w:val="left"/>
              <w:rPr>
                <w:rFonts w:eastAsia="Times New Roman" w:cs="Times New Roman"/>
                <w:b w:val="0"/>
                <w:color w:val="000000"/>
                <w:sz w:val="22"/>
                <w:lang w:eastAsia="en-PH"/>
              </w:rPr>
            </w:pPr>
            <w:r>
              <w:rPr>
                <w:rFonts w:eastAsia="Times New Roman" w:cs="Times New Roman"/>
                <w:b w:val="0"/>
                <w:color w:val="000000"/>
                <w:sz w:val="22"/>
                <w:lang w:eastAsia="en-PH"/>
              </w:rPr>
              <w:t>Alpha-Testing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2E84713" w14:textId="77777777" w:rsidR="004A0604" w:rsidRPr="00A01D04" w:rsidRDefault="004A0604" w:rsidP="000077F4">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FBA647" w14:textId="77777777" w:rsidR="004A0604" w:rsidRPr="00A01D04" w:rsidRDefault="004A0604" w:rsidP="000077F4">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26CDBA" w14:textId="77777777" w:rsidR="004A0604" w:rsidRPr="00A01D04" w:rsidRDefault="004A0604" w:rsidP="000077F4">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3AF53E8" w14:textId="77777777" w:rsidR="004A0604" w:rsidRPr="00A01D04" w:rsidRDefault="004A0604" w:rsidP="000077F4">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78329E2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8EA4B2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1E3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2BB238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04E11E9"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11EFC3"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127D6B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0642FC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889E5C"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A2FFF7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67A05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7F010D"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B58023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5A2EE1"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C55658"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D8E10F6"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E2D808A"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A904E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2F4267"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1353B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1807032"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5D15A4"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14087F" w14:textId="77777777" w:rsidR="004A0604" w:rsidRPr="00A01D04" w:rsidRDefault="004A0604" w:rsidP="000077F4">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096DAC2"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6533085"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0795BD3" w14:textId="77777777" w:rsidR="004A0604" w:rsidRPr="00A01D04" w:rsidRDefault="004A0604" w:rsidP="000077F4">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46AA4" w14:textId="77777777" w:rsidR="004A0604" w:rsidRPr="00A01D04" w:rsidRDefault="004A0604" w:rsidP="000077F4">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0C3C103D"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0070C0"/>
            <w:vAlign w:val="center"/>
          </w:tcPr>
          <w:p w14:paraId="7747B4F8"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0070C0"/>
            <w:vAlign w:val="center"/>
          </w:tcPr>
          <w:p w14:paraId="14F692DF"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6D2364" w14:textId="77777777" w:rsidR="004A0604" w:rsidRPr="00A01D04" w:rsidRDefault="004A0604" w:rsidP="000077F4">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F39DE0" w14:textId="77777777" w:rsidR="004A0604" w:rsidRPr="00A01D04" w:rsidRDefault="004A0604" w:rsidP="000077F4">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FC7F73"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4B26042"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1A2372A9" w14:textId="77777777" w:rsidR="004A0604" w:rsidRPr="00A01D04" w:rsidRDefault="004A0604" w:rsidP="000077F4">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shd w:val="clear" w:color="auto" w:fill="auto"/>
            <w:vAlign w:val="center"/>
          </w:tcPr>
          <w:p w14:paraId="5CF27716" w14:textId="77777777" w:rsidR="004A0604" w:rsidRPr="00A01D04" w:rsidRDefault="004A0604" w:rsidP="000077F4">
            <w:pPr>
              <w:rPr>
                <w:rFonts w:eastAsia="Times New Roman" w:cs="Times New Roman"/>
                <w:b w:val="0"/>
                <w:color w:val="000000"/>
                <w:sz w:val="22"/>
                <w:lang w:eastAsia="en-PH"/>
              </w:rPr>
            </w:pPr>
          </w:p>
        </w:tc>
      </w:tr>
    </w:tbl>
    <w:p w14:paraId="1FB923E4" w14:textId="77777777" w:rsidR="004A0604" w:rsidRDefault="004A0604" w:rsidP="004A0604">
      <w:pPr>
        <w:tabs>
          <w:tab w:val="left" w:pos="3690"/>
          <w:tab w:val="center" w:pos="6480"/>
        </w:tabs>
        <w:jc w:val="left"/>
      </w:pPr>
    </w:p>
    <w:p w14:paraId="1CA2A8CA" w14:textId="77777777" w:rsidR="004A0604" w:rsidRPr="00EE3DF5" w:rsidRDefault="004A0604" w:rsidP="004A0604"/>
    <w:p w14:paraId="27320163" w14:textId="77777777" w:rsidR="004A0604" w:rsidRPr="00EE3DF5" w:rsidRDefault="004A0604" w:rsidP="004A0604"/>
    <w:p w14:paraId="446BE8B0" w14:textId="77777777" w:rsidR="004A0604" w:rsidRPr="00EE3DF5" w:rsidRDefault="004A0604" w:rsidP="004A0604"/>
    <w:p w14:paraId="7ACA8AD7" w14:textId="77777777" w:rsidR="004A0604" w:rsidRPr="00EE3DF5" w:rsidRDefault="004A0604" w:rsidP="004A0604"/>
    <w:p w14:paraId="473D5151" w14:textId="77777777" w:rsidR="004A0604" w:rsidRPr="00EE3DF5" w:rsidRDefault="004A0604" w:rsidP="004A0604"/>
    <w:p w14:paraId="166569F8" w14:textId="77777777" w:rsidR="004A0604" w:rsidRDefault="004A0604" w:rsidP="004A0604"/>
    <w:p w14:paraId="4B9F04E4" w14:textId="77777777" w:rsidR="004A0604" w:rsidRDefault="004A0604" w:rsidP="004A0604">
      <w:pPr>
        <w:tabs>
          <w:tab w:val="left" w:pos="1107"/>
          <w:tab w:val="center" w:pos="6480"/>
        </w:tabs>
        <w:jc w:val="left"/>
        <w:sectPr w:rsidR="004A0604" w:rsidSect="00153F82">
          <w:pgSz w:w="15840" w:h="12240" w:orient="landscape" w:code="1"/>
          <w:pgMar w:top="1440" w:right="1440" w:bottom="2160" w:left="1440" w:header="720" w:footer="288" w:gutter="0"/>
          <w:cols w:space="720"/>
          <w:docGrid w:linePitch="360"/>
        </w:sectPr>
      </w:pPr>
    </w:p>
    <w:p w14:paraId="2E8B88B4" w14:textId="77777777" w:rsidR="004A0604" w:rsidRDefault="004A0604" w:rsidP="004A0604">
      <w:pPr>
        <w:pStyle w:val="Heading2"/>
      </w:pPr>
      <w:r>
        <w:lastRenderedPageBreak/>
        <w:t>Resources</w:t>
      </w:r>
    </w:p>
    <w:p w14:paraId="3A082E1E" w14:textId="77777777" w:rsidR="004A0604" w:rsidRPr="007A5114" w:rsidRDefault="004A0604" w:rsidP="004A0604">
      <w:pPr>
        <w:pStyle w:val="BodyofResearch"/>
        <w:rPr>
          <w:b/>
          <w:bCs/>
        </w:rPr>
      </w:pPr>
      <w:r w:rsidRPr="007A5114">
        <w:rPr>
          <w:b/>
          <w:bCs/>
        </w:rPr>
        <w:t>Hardware</w:t>
      </w:r>
    </w:p>
    <w:p w14:paraId="66DE0EBC" w14:textId="77777777" w:rsidR="004A0604" w:rsidRDefault="004A0604" w:rsidP="004A0604">
      <w:pPr>
        <w:pStyle w:val="BodyofResearch"/>
      </w:pPr>
      <w:r w:rsidRPr="005444FC">
        <w:t>The minimum hardware requirement for developing and testing the web and mobile application are listed in the table below.</w:t>
      </w:r>
    </w:p>
    <w:p w14:paraId="6FE83A5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24"/>
        <w:gridCol w:w="4806"/>
      </w:tblGrid>
      <w:tr w:rsidR="004A0604" w14:paraId="61AF41DE" w14:textId="77777777" w:rsidTr="000077F4">
        <w:trPr>
          <w:trHeight w:val="422"/>
        </w:trPr>
        <w:tc>
          <w:tcPr>
            <w:tcW w:w="2124" w:type="dxa"/>
          </w:tcPr>
          <w:p w14:paraId="3B12A845" w14:textId="77777777" w:rsidR="004A0604" w:rsidRPr="008516AA" w:rsidRDefault="004A0604" w:rsidP="000077F4">
            <w:pPr>
              <w:pStyle w:val="BodyofResearch"/>
            </w:pPr>
            <w:r w:rsidRPr="008516AA">
              <w:t>HARDWARE</w:t>
            </w:r>
          </w:p>
        </w:tc>
        <w:tc>
          <w:tcPr>
            <w:tcW w:w="4806" w:type="dxa"/>
          </w:tcPr>
          <w:p w14:paraId="55CE2D5E" w14:textId="77777777" w:rsidR="004A0604" w:rsidRPr="008516AA" w:rsidRDefault="004A0604" w:rsidP="000077F4">
            <w:pPr>
              <w:pStyle w:val="BodyofResearch"/>
            </w:pPr>
            <w:r w:rsidRPr="008516AA">
              <w:t>REQUIREMENTS</w:t>
            </w:r>
          </w:p>
        </w:tc>
      </w:tr>
      <w:tr w:rsidR="004A0604" w14:paraId="7AD48D47" w14:textId="77777777" w:rsidTr="000077F4">
        <w:tc>
          <w:tcPr>
            <w:tcW w:w="2124" w:type="dxa"/>
          </w:tcPr>
          <w:p w14:paraId="1B7ECFDF" w14:textId="77777777" w:rsidR="004A0604" w:rsidRDefault="004A0604" w:rsidP="000077F4">
            <w:pPr>
              <w:pStyle w:val="BodyofResearch"/>
            </w:pPr>
            <w:r>
              <w:t>MONITOR</w:t>
            </w:r>
          </w:p>
        </w:tc>
        <w:tc>
          <w:tcPr>
            <w:tcW w:w="4806" w:type="dxa"/>
          </w:tcPr>
          <w:p w14:paraId="6AF958E7" w14:textId="77777777" w:rsidR="004A0604" w:rsidRDefault="004A0604" w:rsidP="000077F4">
            <w:pPr>
              <w:pStyle w:val="BodyofResearch"/>
            </w:pPr>
            <w:r w:rsidRPr="002C3855">
              <w:t>19” LCD screen Resolution:1366x768</w:t>
            </w:r>
          </w:p>
        </w:tc>
      </w:tr>
      <w:tr w:rsidR="004A0604" w14:paraId="6A45B40A" w14:textId="77777777" w:rsidTr="000077F4">
        <w:tc>
          <w:tcPr>
            <w:tcW w:w="2124" w:type="dxa"/>
          </w:tcPr>
          <w:p w14:paraId="473CC445" w14:textId="77777777" w:rsidR="004A0604" w:rsidRDefault="004A0604" w:rsidP="000077F4">
            <w:pPr>
              <w:pStyle w:val="BodyofResearch"/>
            </w:pPr>
            <w:r>
              <w:t>PROCESSOR/CPU</w:t>
            </w:r>
          </w:p>
        </w:tc>
        <w:tc>
          <w:tcPr>
            <w:tcW w:w="4806" w:type="dxa"/>
          </w:tcPr>
          <w:p w14:paraId="01425F11" w14:textId="77777777" w:rsidR="004A0604" w:rsidRDefault="004A0604" w:rsidP="000077F4">
            <w:pPr>
              <w:pStyle w:val="BodyofResearch"/>
            </w:pPr>
            <w:r w:rsidRPr="00654707">
              <w:t>1.8GHz or faster Intel or AMD processor</w:t>
            </w:r>
          </w:p>
        </w:tc>
      </w:tr>
      <w:tr w:rsidR="004A0604" w14:paraId="2BD83589" w14:textId="77777777" w:rsidTr="000077F4">
        <w:tc>
          <w:tcPr>
            <w:tcW w:w="2124" w:type="dxa"/>
          </w:tcPr>
          <w:p w14:paraId="0F18CB90" w14:textId="77777777" w:rsidR="004A0604" w:rsidRDefault="004A0604" w:rsidP="000077F4">
            <w:pPr>
              <w:pStyle w:val="BodyofResearch"/>
            </w:pPr>
            <w:r>
              <w:t>HARD DISK SPACE</w:t>
            </w:r>
          </w:p>
        </w:tc>
        <w:tc>
          <w:tcPr>
            <w:tcW w:w="4806" w:type="dxa"/>
          </w:tcPr>
          <w:p w14:paraId="45460FC8" w14:textId="77777777" w:rsidR="004A0604" w:rsidRDefault="004A0604" w:rsidP="000077F4">
            <w:pPr>
              <w:pStyle w:val="BodyofResearch"/>
            </w:pPr>
            <w:r w:rsidRPr="001F7019">
              <w:t>250GB Hard Disk Drive (HDD) or 256GB Solid State Drive (SSD)</w:t>
            </w:r>
          </w:p>
        </w:tc>
      </w:tr>
    </w:tbl>
    <w:p w14:paraId="208AA65B" w14:textId="77777777" w:rsidR="004A0604" w:rsidRDefault="004A0604" w:rsidP="004A0604">
      <w:pPr>
        <w:pStyle w:val="BodyofResearch"/>
      </w:pPr>
    </w:p>
    <w:p w14:paraId="021CC5E2" w14:textId="77777777" w:rsidR="004A0604" w:rsidRPr="007A5114" w:rsidRDefault="004A0604" w:rsidP="004A0604">
      <w:pPr>
        <w:pStyle w:val="BodyofResearch"/>
        <w:jc w:val="center"/>
        <w:rPr>
          <w:b/>
          <w:bCs/>
        </w:rPr>
      </w:pPr>
      <w:r w:rsidRPr="007A5114">
        <w:rPr>
          <w:b/>
          <w:bCs/>
        </w:rPr>
        <w:t>Table 6: Hardware Requirement for Developing and Testing the Web application</w:t>
      </w:r>
    </w:p>
    <w:p w14:paraId="24E013E5" w14:textId="77777777" w:rsidR="004A0604" w:rsidRPr="007A5114" w:rsidRDefault="004A0604" w:rsidP="004A0604">
      <w:pPr>
        <w:pStyle w:val="BodyofResearch"/>
        <w:jc w:val="center"/>
        <w:rPr>
          <w:b/>
          <w:bCs/>
        </w:rPr>
      </w:pPr>
    </w:p>
    <w:p w14:paraId="4367F2CA" w14:textId="77777777" w:rsidR="004A0604" w:rsidRDefault="004A0604" w:rsidP="004A0604">
      <w:pPr>
        <w:pStyle w:val="BodyofResearch"/>
      </w:pPr>
      <w:r w:rsidRPr="006B1AE4">
        <w:t>The minimum requirement for testing the mobile application is listed in the table below.</w:t>
      </w:r>
    </w:p>
    <w:p w14:paraId="05D9FB8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60"/>
        <w:gridCol w:w="4770"/>
      </w:tblGrid>
      <w:tr w:rsidR="004A0604" w14:paraId="35119C9C" w14:textId="77777777" w:rsidTr="000077F4">
        <w:trPr>
          <w:trHeight w:val="422"/>
        </w:trPr>
        <w:tc>
          <w:tcPr>
            <w:tcW w:w="2160" w:type="dxa"/>
          </w:tcPr>
          <w:p w14:paraId="1692990C" w14:textId="77777777" w:rsidR="004A0604" w:rsidRPr="008516AA" w:rsidRDefault="004A0604" w:rsidP="000077F4">
            <w:pPr>
              <w:pStyle w:val="BodyofResearch"/>
            </w:pPr>
            <w:r w:rsidRPr="008516AA">
              <w:t>HARDWARE</w:t>
            </w:r>
          </w:p>
        </w:tc>
        <w:tc>
          <w:tcPr>
            <w:tcW w:w="4770" w:type="dxa"/>
          </w:tcPr>
          <w:p w14:paraId="11062DA4" w14:textId="77777777" w:rsidR="004A0604" w:rsidRPr="008516AA" w:rsidRDefault="004A0604" w:rsidP="000077F4">
            <w:pPr>
              <w:pStyle w:val="BodyofResearch"/>
            </w:pPr>
            <w:r w:rsidRPr="008516AA">
              <w:t>REQUIREMENTS</w:t>
            </w:r>
          </w:p>
        </w:tc>
      </w:tr>
      <w:tr w:rsidR="004A0604" w14:paraId="2063E2A0" w14:textId="77777777" w:rsidTr="000077F4">
        <w:tc>
          <w:tcPr>
            <w:tcW w:w="2160" w:type="dxa"/>
          </w:tcPr>
          <w:p w14:paraId="7FB1D0B4" w14:textId="77777777" w:rsidR="004A0604" w:rsidRDefault="004A0604" w:rsidP="000077F4">
            <w:pPr>
              <w:pStyle w:val="BodyofResearch"/>
            </w:pPr>
            <w:r>
              <w:t>PROCESSOR</w:t>
            </w:r>
          </w:p>
        </w:tc>
        <w:tc>
          <w:tcPr>
            <w:tcW w:w="4770" w:type="dxa"/>
          </w:tcPr>
          <w:p w14:paraId="63A086E5" w14:textId="77777777" w:rsidR="004A0604" w:rsidRDefault="004A0604" w:rsidP="000077F4">
            <w:pPr>
              <w:pStyle w:val="BodyofResearch"/>
            </w:pPr>
            <w:r w:rsidRPr="00167857">
              <w:t>1.3GHz Quad-Core</w:t>
            </w:r>
          </w:p>
        </w:tc>
      </w:tr>
      <w:tr w:rsidR="004A0604" w14:paraId="616ED2B5" w14:textId="77777777" w:rsidTr="000077F4">
        <w:tc>
          <w:tcPr>
            <w:tcW w:w="2160" w:type="dxa"/>
          </w:tcPr>
          <w:p w14:paraId="32F9C907" w14:textId="77777777" w:rsidR="004A0604" w:rsidRDefault="004A0604" w:rsidP="000077F4">
            <w:pPr>
              <w:pStyle w:val="BodyofResearch"/>
            </w:pPr>
            <w:r>
              <w:t>MEMORY (RAM)</w:t>
            </w:r>
          </w:p>
        </w:tc>
        <w:tc>
          <w:tcPr>
            <w:tcW w:w="4770" w:type="dxa"/>
          </w:tcPr>
          <w:p w14:paraId="33A1CE29" w14:textId="77777777" w:rsidR="004A0604" w:rsidRDefault="004A0604" w:rsidP="000077F4">
            <w:pPr>
              <w:pStyle w:val="BodyofResearch"/>
            </w:pPr>
            <w:r w:rsidRPr="00167857">
              <w:t>4GB RAM or higher</w:t>
            </w:r>
          </w:p>
        </w:tc>
      </w:tr>
      <w:tr w:rsidR="004A0604" w14:paraId="2171CDF3" w14:textId="77777777" w:rsidTr="000077F4">
        <w:tc>
          <w:tcPr>
            <w:tcW w:w="2160" w:type="dxa"/>
          </w:tcPr>
          <w:p w14:paraId="73966575" w14:textId="77777777" w:rsidR="004A0604" w:rsidRDefault="004A0604" w:rsidP="000077F4">
            <w:pPr>
              <w:pStyle w:val="BodyofResearch"/>
            </w:pPr>
            <w:r>
              <w:t>MEMORY (ROM)</w:t>
            </w:r>
          </w:p>
        </w:tc>
        <w:tc>
          <w:tcPr>
            <w:tcW w:w="4770" w:type="dxa"/>
          </w:tcPr>
          <w:p w14:paraId="6BBF356F" w14:textId="77777777" w:rsidR="004A0604" w:rsidRDefault="004A0604" w:rsidP="000077F4">
            <w:pPr>
              <w:pStyle w:val="BodyofResearch"/>
            </w:pPr>
            <w:r w:rsidRPr="00167857">
              <w:t>8GB ROM or higher</w:t>
            </w:r>
          </w:p>
        </w:tc>
      </w:tr>
      <w:tr w:rsidR="004A0604" w14:paraId="0BD954BC" w14:textId="77777777" w:rsidTr="000077F4">
        <w:tc>
          <w:tcPr>
            <w:tcW w:w="2160" w:type="dxa"/>
          </w:tcPr>
          <w:p w14:paraId="25F6A90A" w14:textId="77777777" w:rsidR="004A0604" w:rsidRDefault="004A0604" w:rsidP="000077F4">
            <w:pPr>
              <w:pStyle w:val="BodyofResearch"/>
            </w:pPr>
            <w:r>
              <w:t>STORAGE</w:t>
            </w:r>
          </w:p>
        </w:tc>
        <w:tc>
          <w:tcPr>
            <w:tcW w:w="4770" w:type="dxa"/>
          </w:tcPr>
          <w:p w14:paraId="02BF9C3C" w14:textId="77777777" w:rsidR="004A0604" w:rsidRPr="00167857" w:rsidRDefault="004A0604" w:rsidP="000077F4">
            <w:pPr>
              <w:pStyle w:val="BodyofResearch"/>
            </w:pPr>
            <w:r w:rsidRPr="00167857">
              <w:t>32GB or better</w:t>
            </w:r>
          </w:p>
        </w:tc>
      </w:tr>
      <w:tr w:rsidR="004A0604" w14:paraId="1673232D" w14:textId="77777777" w:rsidTr="000077F4">
        <w:tc>
          <w:tcPr>
            <w:tcW w:w="2160" w:type="dxa"/>
          </w:tcPr>
          <w:p w14:paraId="2B9466D9" w14:textId="77777777" w:rsidR="004A0604" w:rsidRDefault="004A0604" w:rsidP="000077F4">
            <w:pPr>
              <w:pStyle w:val="BodyofResearch"/>
            </w:pPr>
            <w:r>
              <w:t>DISPLAY</w:t>
            </w:r>
          </w:p>
        </w:tc>
        <w:tc>
          <w:tcPr>
            <w:tcW w:w="4770" w:type="dxa"/>
          </w:tcPr>
          <w:p w14:paraId="773A664A" w14:textId="77777777" w:rsidR="004A0604" w:rsidRPr="00167857" w:rsidRDefault="004A0604" w:rsidP="000077F4">
            <w:pPr>
              <w:pStyle w:val="BodyofResearch"/>
            </w:pPr>
            <w:r w:rsidRPr="00167857">
              <w:t>At least 6.5“Display or higher</w:t>
            </w:r>
          </w:p>
        </w:tc>
      </w:tr>
    </w:tbl>
    <w:p w14:paraId="5A1941FF" w14:textId="77777777" w:rsidR="004A0604" w:rsidRDefault="004A0604" w:rsidP="004A0604">
      <w:pPr>
        <w:pStyle w:val="BodyofResearch"/>
      </w:pPr>
    </w:p>
    <w:p w14:paraId="1605CCE0" w14:textId="77777777" w:rsidR="004A0604" w:rsidRPr="007A5114" w:rsidRDefault="004A0604" w:rsidP="004A0604">
      <w:pPr>
        <w:pStyle w:val="BodyofResearch"/>
        <w:jc w:val="center"/>
        <w:rPr>
          <w:b/>
          <w:bCs/>
        </w:rPr>
      </w:pPr>
      <w:r w:rsidRPr="007A5114">
        <w:rPr>
          <w:b/>
          <w:bCs/>
        </w:rPr>
        <w:t>Table 7: Hardware requirement for testing mobile application</w:t>
      </w:r>
    </w:p>
    <w:p w14:paraId="25EB601D" w14:textId="77777777" w:rsidR="004A0604" w:rsidRDefault="004A0604" w:rsidP="003B4B4A">
      <w:pPr>
        <w:pStyle w:val="BodyofResearch"/>
        <w:jc w:val="center"/>
        <w:rPr>
          <w:b/>
          <w:bCs/>
        </w:rPr>
        <w:sectPr w:rsidR="004A0604" w:rsidSect="001F5EA3">
          <w:pgSz w:w="12240" w:h="15840" w:code="1"/>
          <w:pgMar w:top="1440" w:right="1440" w:bottom="1440" w:left="2160" w:header="720" w:footer="288" w:gutter="0"/>
          <w:cols w:space="720"/>
          <w:docGrid w:linePitch="360"/>
        </w:sectPr>
      </w:pPr>
    </w:p>
    <w:p w14:paraId="39849974" w14:textId="13941B90" w:rsidR="006F28C3" w:rsidRPr="003B4B4A" w:rsidRDefault="004A6915" w:rsidP="003B4B4A">
      <w:pPr>
        <w:pStyle w:val="BodyofResearch"/>
        <w:jc w:val="center"/>
        <w:rPr>
          <w:b/>
          <w:bCs/>
        </w:rPr>
      </w:pPr>
      <w:r w:rsidRPr="003B4B4A">
        <w:rPr>
          <w:b/>
          <w:bCs/>
        </w:rPr>
        <w:lastRenderedPageBreak/>
        <w:t>METHODOLOGY, RESULTS, AND DISCUSSIONS</w:t>
      </w:r>
    </w:p>
    <w:p w14:paraId="3100E888" w14:textId="6D4F6B91" w:rsidR="003B4B4A" w:rsidRPr="003B4B4A" w:rsidRDefault="003B4B4A" w:rsidP="003B4B4A">
      <w:pPr>
        <w:jc w:val="both"/>
      </w:pPr>
      <w:r w:rsidRPr="003B4B4A">
        <w:t>Requirement Analysis</w:t>
      </w:r>
    </w:p>
    <w:p w14:paraId="1ADE88F2" w14:textId="77777777" w:rsidR="003B4B4A" w:rsidRPr="003B4B4A" w:rsidRDefault="003B4B4A" w:rsidP="003B4B4A">
      <w:pPr>
        <w:jc w:val="both"/>
        <w:rPr>
          <w:b w:val="0"/>
          <w:bCs/>
        </w:rPr>
      </w:pPr>
    </w:p>
    <w:p w14:paraId="7EF8E6E5" w14:textId="38F61B01" w:rsidR="00973332" w:rsidRPr="00973332" w:rsidRDefault="00E32428" w:rsidP="0045479B">
      <w:pPr>
        <w:spacing w:line="360" w:lineRule="auto"/>
        <w:ind w:left="720"/>
        <w:jc w:val="both"/>
        <w:rPr>
          <w:b w:val="0"/>
          <w:bCs/>
          <w:color w:val="000000" w:themeColor="text1"/>
        </w:rPr>
      </w:pPr>
      <w:r w:rsidRPr="00E32428">
        <w:rPr>
          <w:b w:val="0"/>
          <w:bCs/>
        </w:rPr>
        <w:t>In developing the Web-Based Piggery Management System with Mobile Based QR Code Scanner for RVM Hog Farm in Lamba, Banga South Cotabato, the proponents used the agile model as a method of developing the proposed system. This method allows the developer and customer to interact with one another, it will also prioritize the customer satisfaction by providing a fully functional software product. The Requirement analysis is the process wherein it is use for determining the expectations of user for the system software. During this phase, all the requirements that are gather and analyze are used to solve the problem and eventually be applied in the development of the proposed system. The functional and system requirements of the proposed system are all collected, as well as the user and operational requirements. Additionally, this also define the current technical situation of the models, context diagram, logical data flow diagram and the functional and non-functional requirements of the current system of the RVM hog farm.</w:t>
      </w:r>
    </w:p>
    <w:p w14:paraId="263FAFC1" w14:textId="24CDCBD7" w:rsidR="006A25DB" w:rsidRPr="00973332" w:rsidRDefault="006A25DB" w:rsidP="006A25DB">
      <w:pPr>
        <w:spacing w:line="360" w:lineRule="auto"/>
        <w:jc w:val="both"/>
        <w:rPr>
          <w:color w:val="000000" w:themeColor="text1"/>
        </w:rPr>
      </w:pPr>
    </w:p>
    <w:p w14:paraId="33F223E7" w14:textId="4DF3DD3B" w:rsidR="004A6915" w:rsidRPr="005A634F" w:rsidRDefault="009117A3" w:rsidP="00EE3DF5">
      <w:pPr>
        <w:pStyle w:val="BodyofResearch"/>
        <w:rPr>
          <w:b/>
          <w:bCs/>
        </w:rPr>
      </w:pPr>
      <w:r>
        <w:rPr>
          <w:noProof/>
        </w:rPr>
        <w:drawing>
          <wp:anchor distT="0" distB="0" distL="114300" distR="114300" simplePos="0" relativeHeight="251683328" behindDoc="0" locked="0" layoutInCell="1" allowOverlap="1" wp14:anchorId="5123A36C" wp14:editId="37D5CB1A">
            <wp:simplePos x="0" y="0"/>
            <wp:positionH relativeFrom="column">
              <wp:posOffset>1261532</wp:posOffset>
            </wp:positionH>
            <wp:positionV relativeFrom="paragraph">
              <wp:posOffset>320675</wp:posOffset>
            </wp:positionV>
            <wp:extent cx="2967567" cy="1997514"/>
            <wp:effectExtent l="0" t="0" r="444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91648" cy="2013724"/>
                    </a:xfrm>
                    <a:prstGeom prst="rect">
                      <a:avLst/>
                    </a:prstGeom>
                  </pic:spPr>
                </pic:pic>
              </a:graphicData>
            </a:graphic>
            <wp14:sizeRelH relativeFrom="page">
              <wp14:pctWidth>0</wp14:pctWidth>
            </wp14:sizeRelH>
            <wp14:sizeRelV relativeFrom="page">
              <wp14:pctHeight>0</wp14:pctHeight>
            </wp14:sizeRelV>
          </wp:anchor>
        </w:drawing>
      </w:r>
      <w:r w:rsidR="00161ED7" w:rsidRPr="005A634F">
        <w:rPr>
          <w:b/>
          <w:bCs/>
        </w:rPr>
        <w:t>Current</w:t>
      </w:r>
      <w:r w:rsidR="00812AD5" w:rsidRPr="005A634F">
        <w:rPr>
          <w:b/>
          <w:bCs/>
        </w:rPr>
        <w:t xml:space="preserve"> Technical</w:t>
      </w:r>
      <w:r w:rsidR="00161ED7" w:rsidRPr="005A634F">
        <w:rPr>
          <w:b/>
          <w:bCs/>
        </w:rPr>
        <w:t xml:space="preserve"> Situation</w:t>
      </w:r>
    </w:p>
    <w:p w14:paraId="199E8A24" w14:textId="412545CF" w:rsidR="00267D6E" w:rsidRDefault="00267D6E">
      <w:pPr>
        <w:spacing w:after="160" w:line="259" w:lineRule="auto"/>
        <w:jc w:val="left"/>
      </w:pPr>
    </w:p>
    <w:p w14:paraId="12B10D16" w14:textId="1B2F0807" w:rsidR="002719A9" w:rsidRDefault="002719A9">
      <w:pPr>
        <w:spacing w:after="160" w:line="259" w:lineRule="auto"/>
        <w:jc w:val="left"/>
      </w:pPr>
    </w:p>
    <w:p w14:paraId="4EE57E30" w14:textId="7C8E42D9" w:rsidR="002719A9" w:rsidRDefault="002719A9">
      <w:pPr>
        <w:spacing w:after="160" w:line="259" w:lineRule="auto"/>
        <w:jc w:val="left"/>
      </w:pPr>
    </w:p>
    <w:p w14:paraId="4B519852" w14:textId="4315AE6E" w:rsidR="002719A9" w:rsidRDefault="002719A9">
      <w:pPr>
        <w:spacing w:after="160" w:line="259" w:lineRule="auto"/>
        <w:jc w:val="left"/>
      </w:pPr>
    </w:p>
    <w:p w14:paraId="31D19BFC" w14:textId="22D7CA67" w:rsidR="00E5653E" w:rsidRDefault="00E5653E">
      <w:pPr>
        <w:spacing w:after="160" w:line="259" w:lineRule="auto"/>
        <w:jc w:val="left"/>
      </w:pPr>
    </w:p>
    <w:p w14:paraId="4BA0C5DD" w14:textId="31F3BF86" w:rsidR="004F5B62" w:rsidRDefault="004F5B62" w:rsidP="00DB5534">
      <w:pPr>
        <w:spacing w:after="160" w:line="259" w:lineRule="auto"/>
        <w:jc w:val="both"/>
      </w:pPr>
    </w:p>
    <w:p w14:paraId="6F0735CB" w14:textId="77777777" w:rsidR="00DB5534" w:rsidRDefault="00DB5534" w:rsidP="00DB5534">
      <w:pPr>
        <w:spacing w:after="160" w:line="259" w:lineRule="auto"/>
        <w:jc w:val="both"/>
      </w:pPr>
    </w:p>
    <w:p w14:paraId="786DF43C" w14:textId="70419C9C" w:rsidR="00C718D6" w:rsidRDefault="002719A9" w:rsidP="00DB5534">
      <w:pPr>
        <w:spacing w:after="160" w:line="259" w:lineRule="auto"/>
      </w:pPr>
      <w:r>
        <w:t>Figure 4: Pig Breeding Process</w:t>
      </w:r>
    </w:p>
    <w:p w14:paraId="2222DA96" w14:textId="282A6A44" w:rsidR="00020780" w:rsidRDefault="0020226C" w:rsidP="0020226C">
      <w:pPr>
        <w:spacing w:line="360" w:lineRule="auto"/>
        <w:ind w:left="720"/>
        <w:jc w:val="both"/>
        <w:rPr>
          <w:b w:val="0"/>
          <w:bCs/>
        </w:rPr>
      </w:pPr>
      <w:r w:rsidRPr="0020226C">
        <w:rPr>
          <w:b w:val="0"/>
          <w:bCs/>
        </w:rPr>
        <w:t>The worker records the pig information such as date of breed, batch of pig breed and the type of pig in the logbook.</w:t>
      </w:r>
    </w:p>
    <w:p w14:paraId="7E3B7EAD" w14:textId="77777777" w:rsidR="0020226C" w:rsidRPr="00E64D0B" w:rsidRDefault="0020226C" w:rsidP="0020226C">
      <w:pPr>
        <w:spacing w:line="360" w:lineRule="auto"/>
        <w:ind w:left="720"/>
        <w:jc w:val="both"/>
        <w:rPr>
          <w:b w:val="0"/>
          <w:bCs/>
        </w:rPr>
      </w:pPr>
    </w:p>
    <w:p w14:paraId="69A98A14" w14:textId="60307622" w:rsidR="00503EEE" w:rsidRDefault="00CD6A39" w:rsidP="00503EEE">
      <w:pPr>
        <w:jc w:val="both"/>
        <w:rPr>
          <w:noProof/>
        </w:rPr>
      </w:pPr>
      <w:r>
        <w:rPr>
          <w:noProof/>
        </w:rPr>
        <w:lastRenderedPageBreak/>
        <w:drawing>
          <wp:anchor distT="0" distB="0" distL="114300" distR="114300" simplePos="0" relativeHeight="251684352" behindDoc="0" locked="0" layoutInCell="1" allowOverlap="1" wp14:anchorId="563645CD" wp14:editId="1FDD7419">
            <wp:simplePos x="0" y="0"/>
            <wp:positionH relativeFrom="column">
              <wp:posOffset>0</wp:posOffset>
            </wp:positionH>
            <wp:positionV relativeFrom="paragraph">
              <wp:posOffset>0</wp:posOffset>
            </wp:positionV>
            <wp:extent cx="5485130" cy="2057400"/>
            <wp:effectExtent l="0" t="0" r="127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9474" cy="2059029"/>
                    </a:xfrm>
                    <a:prstGeom prst="rect">
                      <a:avLst/>
                    </a:prstGeom>
                  </pic:spPr>
                </pic:pic>
              </a:graphicData>
            </a:graphic>
            <wp14:sizeRelH relativeFrom="page">
              <wp14:pctWidth>0</wp14:pctWidth>
            </wp14:sizeRelH>
            <wp14:sizeRelV relativeFrom="page">
              <wp14:pctHeight>0</wp14:pctHeight>
            </wp14:sizeRelV>
          </wp:anchor>
        </w:drawing>
      </w:r>
    </w:p>
    <w:p w14:paraId="4E9C127F" w14:textId="2C40600B" w:rsidR="00DB5534" w:rsidRDefault="00DB5534" w:rsidP="00503EEE">
      <w:pPr>
        <w:jc w:val="both"/>
      </w:pPr>
    </w:p>
    <w:p w14:paraId="32A49E30" w14:textId="176133AE" w:rsidR="00985309" w:rsidRDefault="00985309" w:rsidP="00503EEE">
      <w:pPr>
        <w:spacing w:line="360" w:lineRule="auto"/>
      </w:pPr>
    </w:p>
    <w:p w14:paraId="19C7B861" w14:textId="64BE8F6B" w:rsidR="00985309" w:rsidRDefault="00985309" w:rsidP="00503EEE">
      <w:pPr>
        <w:spacing w:line="360" w:lineRule="auto"/>
      </w:pPr>
    </w:p>
    <w:p w14:paraId="7B1D59CD" w14:textId="2169500B" w:rsidR="00985309" w:rsidRDefault="00985309" w:rsidP="00503EEE">
      <w:pPr>
        <w:spacing w:line="360" w:lineRule="auto"/>
      </w:pPr>
    </w:p>
    <w:p w14:paraId="62F3A681" w14:textId="7358AAB1" w:rsidR="00A6493D" w:rsidRDefault="00A6493D" w:rsidP="00503EEE">
      <w:pPr>
        <w:spacing w:line="360" w:lineRule="auto"/>
      </w:pPr>
    </w:p>
    <w:p w14:paraId="2D02EEF9" w14:textId="3C02010B" w:rsidR="00A6493D" w:rsidRDefault="00A6493D" w:rsidP="00503EEE">
      <w:pPr>
        <w:spacing w:line="360" w:lineRule="auto"/>
      </w:pPr>
    </w:p>
    <w:p w14:paraId="7FC469F8" w14:textId="0CA8953E" w:rsidR="00A6493D" w:rsidRDefault="00A6493D" w:rsidP="00503EEE">
      <w:pPr>
        <w:spacing w:line="360" w:lineRule="auto"/>
      </w:pPr>
    </w:p>
    <w:p w14:paraId="1F76974C" w14:textId="77777777" w:rsidR="005151FD" w:rsidRDefault="005151FD" w:rsidP="005A778C">
      <w:pPr>
        <w:spacing w:line="360" w:lineRule="auto"/>
        <w:jc w:val="both"/>
      </w:pPr>
    </w:p>
    <w:p w14:paraId="20F6C0A0" w14:textId="610F3524" w:rsidR="00F0472B" w:rsidRDefault="00503EEE" w:rsidP="005151FD">
      <w:pPr>
        <w:spacing w:line="360" w:lineRule="auto"/>
      </w:pPr>
      <w:r>
        <w:t xml:space="preserve">Figure </w:t>
      </w:r>
      <w:r w:rsidR="00C80A4F">
        <w:t>5</w:t>
      </w:r>
      <w:r>
        <w:t xml:space="preserve">: </w:t>
      </w:r>
      <w:r w:rsidR="00CC77D2">
        <w:t>Pig Vaccination and Deworming Process</w:t>
      </w:r>
    </w:p>
    <w:p w14:paraId="0926257E" w14:textId="215BFF45" w:rsidR="005A778C" w:rsidRDefault="0020226C" w:rsidP="005A778C">
      <w:pPr>
        <w:spacing w:line="360" w:lineRule="auto"/>
        <w:ind w:left="720"/>
        <w:jc w:val="both"/>
        <w:rPr>
          <w:b w:val="0"/>
          <w:bCs/>
        </w:rPr>
      </w:pPr>
      <w:r w:rsidRPr="0020226C">
        <w:rPr>
          <w:b w:val="0"/>
          <w:bCs/>
        </w:rPr>
        <w:t>The worker first checks the vaccinate and deworm status of the pigs. Once the worker done checking, they now create a schedule to be follow by vaccinate and deworm of the pig. Then they conduct a vaccination and deworming for the pigs. Once the work done, they update the vaccination and deworming status of the pigs.</w:t>
      </w:r>
    </w:p>
    <w:p w14:paraId="615CCF68" w14:textId="77777777" w:rsidR="0020226C" w:rsidRPr="005A778C" w:rsidRDefault="0020226C" w:rsidP="005A778C">
      <w:pPr>
        <w:spacing w:line="360" w:lineRule="auto"/>
        <w:ind w:left="720"/>
        <w:jc w:val="both"/>
        <w:rPr>
          <w:b w:val="0"/>
          <w:bCs/>
        </w:rPr>
      </w:pPr>
    </w:p>
    <w:p w14:paraId="37C507E8" w14:textId="27AF6DC9" w:rsidR="005E007F" w:rsidRDefault="0079000F" w:rsidP="005E007F">
      <w:pPr>
        <w:spacing w:line="360" w:lineRule="auto"/>
        <w:ind w:left="720"/>
        <w:jc w:val="both"/>
        <w:rPr>
          <w:b w:val="0"/>
          <w:bCs/>
        </w:rPr>
      </w:pPr>
      <w:r>
        <w:rPr>
          <w:noProof/>
        </w:rPr>
        <w:drawing>
          <wp:anchor distT="0" distB="0" distL="114300" distR="114300" simplePos="0" relativeHeight="251685376" behindDoc="0" locked="0" layoutInCell="1" allowOverlap="1" wp14:anchorId="5739D1E4" wp14:editId="0DBB99C8">
            <wp:simplePos x="0" y="0"/>
            <wp:positionH relativeFrom="column">
              <wp:posOffset>0</wp:posOffset>
            </wp:positionH>
            <wp:positionV relativeFrom="paragraph">
              <wp:posOffset>122767</wp:posOffset>
            </wp:positionV>
            <wp:extent cx="5486400" cy="2167467"/>
            <wp:effectExtent l="0" t="0" r="0" b="4445"/>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2167467"/>
                    </a:xfrm>
                    <a:prstGeom prst="rect">
                      <a:avLst/>
                    </a:prstGeom>
                  </pic:spPr>
                </pic:pic>
              </a:graphicData>
            </a:graphic>
            <wp14:sizeRelH relativeFrom="page">
              <wp14:pctWidth>0</wp14:pctWidth>
            </wp14:sizeRelH>
            <wp14:sizeRelV relativeFrom="page">
              <wp14:pctHeight>0</wp14:pctHeight>
            </wp14:sizeRelV>
          </wp:anchor>
        </w:drawing>
      </w:r>
    </w:p>
    <w:p w14:paraId="4BB197AF" w14:textId="070D6384" w:rsidR="00A37831" w:rsidRDefault="00A37831" w:rsidP="00A37831">
      <w:pPr>
        <w:rPr>
          <w:noProof/>
        </w:rPr>
      </w:pPr>
    </w:p>
    <w:p w14:paraId="1DDCAB3A" w14:textId="0F6CCF40" w:rsidR="0067139F" w:rsidRDefault="0067139F" w:rsidP="00A37831">
      <w:pPr>
        <w:rPr>
          <w:noProof/>
        </w:rPr>
      </w:pPr>
    </w:p>
    <w:p w14:paraId="3F40A6F5" w14:textId="0E643813" w:rsidR="0067139F" w:rsidRDefault="0067139F" w:rsidP="00A37831">
      <w:pPr>
        <w:rPr>
          <w:noProof/>
        </w:rPr>
      </w:pPr>
    </w:p>
    <w:p w14:paraId="163AD201" w14:textId="52D99221" w:rsidR="0067139F" w:rsidRDefault="0067139F" w:rsidP="00A37831">
      <w:pPr>
        <w:rPr>
          <w:noProof/>
        </w:rPr>
      </w:pPr>
    </w:p>
    <w:p w14:paraId="69715C4E" w14:textId="43467625" w:rsidR="0067139F" w:rsidRDefault="0067139F" w:rsidP="00A37831">
      <w:pPr>
        <w:rPr>
          <w:noProof/>
        </w:rPr>
      </w:pPr>
    </w:p>
    <w:p w14:paraId="3A663FFB" w14:textId="7FB15047" w:rsidR="0067139F" w:rsidRDefault="0067139F" w:rsidP="00A37831">
      <w:pPr>
        <w:rPr>
          <w:noProof/>
        </w:rPr>
      </w:pPr>
    </w:p>
    <w:p w14:paraId="5061BAAA" w14:textId="5042E3CC" w:rsidR="0067139F" w:rsidRDefault="0067139F" w:rsidP="00A37831">
      <w:pPr>
        <w:rPr>
          <w:noProof/>
        </w:rPr>
      </w:pPr>
    </w:p>
    <w:p w14:paraId="3129F35C" w14:textId="673E1104" w:rsidR="0067139F" w:rsidRDefault="0067139F" w:rsidP="00A37831">
      <w:pPr>
        <w:rPr>
          <w:noProof/>
        </w:rPr>
      </w:pPr>
    </w:p>
    <w:p w14:paraId="44CEBAB9" w14:textId="78BB4B0F" w:rsidR="0067139F" w:rsidRDefault="0067139F" w:rsidP="00A37831">
      <w:pPr>
        <w:rPr>
          <w:noProof/>
        </w:rPr>
      </w:pPr>
    </w:p>
    <w:p w14:paraId="694E99E4" w14:textId="7639788D" w:rsidR="0067139F" w:rsidRDefault="0067139F" w:rsidP="00A37831">
      <w:pPr>
        <w:rPr>
          <w:noProof/>
        </w:rPr>
      </w:pPr>
    </w:p>
    <w:p w14:paraId="584F03CD" w14:textId="26202A88" w:rsidR="0067139F" w:rsidRDefault="0067139F" w:rsidP="00A37831">
      <w:pPr>
        <w:rPr>
          <w:noProof/>
        </w:rPr>
      </w:pPr>
    </w:p>
    <w:p w14:paraId="58B84989" w14:textId="30E9EF00" w:rsidR="00617945" w:rsidRDefault="00617945" w:rsidP="0079000F">
      <w:pPr>
        <w:jc w:val="both"/>
        <w:rPr>
          <w:noProof/>
        </w:rPr>
      </w:pPr>
    </w:p>
    <w:p w14:paraId="7714E831" w14:textId="36C1F447" w:rsidR="00A37831" w:rsidRDefault="00A37831" w:rsidP="00A37831">
      <w:r>
        <w:t xml:space="preserve">Figure </w:t>
      </w:r>
      <w:r w:rsidR="001142B1">
        <w:t>6</w:t>
      </w:r>
      <w:r>
        <w:t xml:space="preserve">: </w:t>
      </w:r>
      <w:r w:rsidR="00422472">
        <w:t>Veterinarian Diagnose</w:t>
      </w:r>
      <w:r w:rsidR="00224E53">
        <w:t xml:space="preserve"> Process</w:t>
      </w:r>
    </w:p>
    <w:p w14:paraId="2C2B347C" w14:textId="572217DA" w:rsidR="00A37831" w:rsidRDefault="00A37831" w:rsidP="00A37831"/>
    <w:p w14:paraId="7FAC6B0E" w14:textId="38BB30A3" w:rsidR="00FC51B6" w:rsidRDefault="0020226C" w:rsidP="005430F0">
      <w:pPr>
        <w:spacing w:line="360" w:lineRule="auto"/>
        <w:ind w:left="720"/>
        <w:jc w:val="both"/>
        <w:rPr>
          <w:b w:val="0"/>
          <w:bCs/>
        </w:rPr>
      </w:pPr>
      <w:r w:rsidRPr="0020226C">
        <w:rPr>
          <w:b w:val="0"/>
          <w:bCs/>
        </w:rPr>
        <w:t>The worker checks the pig’s health. When the checking done, the veterinarian diagnoses the pig, then record the diagnose result along with the prescribed medicine in the logbook. The worker quarantines the pig and record the number of quarantine pigs in the logbook and administer medicine to the pig.</w:t>
      </w:r>
    </w:p>
    <w:p w14:paraId="0045A00E" w14:textId="0A19ED77" w:rsidR="0020226C" w:rsidRDefault="0020226C" w:rsidP="005430F0">
      <w:pPr>
        <w:spacing w:line="360" w:lineRule="auto"/>
        <w:ind w:left="720"/>
        <w:jc w:val="both"/>
        <w:rPr>
          <w:b w:val="0"/>
          <w:bCs/>
        </w:rPr>
      </w:pPr>
    </w:p>
    <w:p w14:paraId="1FB7A070" w14:textId="77777777" w:rsidR="0020226C" w:rsidRPr="005430F0" w:rsidRDefault="0020226C" w:rsidP="005430F0">
      <w:pPr>
        <w:spacing w:line="360" w:lineRule="auto"/>
        <w:ind w:left="720"/>
        <w:jc w:val="both"/>
        <w:rPr>
          <w:b w:val="0"/>
          <w:bCs/>
        </w:rPr>
      </w:pPr>
    </w:p>
    <w:p w14:paraId="314B4AD0" w14:textId="68A451A6" w:rsidR="00445FD4" w:rsidRDefault="00AF4B3B" w:rsidP="00471928">
      <w:r>
        <w:rPr>
          <w:noProof/>
        </w:rPr>
        <w:lastRenderedPageBreak/>
        <w:drawing>
          <wp:anchor distT="0" distB="0" distL="114300" distR="114300" simplePos="0" relativeHeight="251686400" behindDoc="0" locked="0" layoutInCell="1" allowOverlap="1" wp14:anchorId="02DD2B92" wp14:editId="7107580F">
            <wp:simplePos x="0" y="0"/>
            <wp:positionH relativeFrom="column">
              <wp:posOffset>0</wp:posOffset>
            </wp:positionH>
            <wp:positionV relativeFrom="paragraph">
              <wp:posOffset>0</wp:posOffset>
            </wp:positionV>
            <wp:extent cx="5483699" cy="1257300"/>
            <wp:effectExtent l="0" t="0" r="3175" b="0"/>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93044" cy="1259443"/>
                    </a:xfrm>
                    <a:prstGeom prst="rect">
                      <a:avLst/>
                    </a:prstGeom>
                  </pic:spPr>
                </pic:pic>
              </a:graphicData>
            </a:graphic>
            <wp14:sizeRelH relativeFrom="page">
              <wp14:pctWidth>0</wp14:pctWidth>
            </wp14:sizeRelH>
            <wp14:sizeRelV relativeFrom="page">
              <wp14:pctHeight>0</wp14:pctHeight>
            </wp14:sizeRelV>
          </wp:anchor>
        </w:drawing>
      </w:r>
    </w:p>
    <w:p w14:paraId="0146DB3A" w14:textId="2F70EBD7" w:rsidR="00445FD4" w:rsidRDefault="00445FD4" w:rsidP="00471928"/>
    <w:p w14:paraId="518390E3" w14:textId="7016BE8A" w:rsidR="00445FD4" w:rsidRDefault="00445FD4" w:rsidP="00471928"/>
    <w:p w14:paraId="058D7B6C" w14:textId="77777777" w:rsidR="00445FD4" w:rsidRDefault="00445FD4" w:rsidP="00471928"/>
    <w:p w14:paraId="5275CC08" w14:textId="77777777" w:rsidR="00445FD4" w:rsidRDefault="00445FD4" w:rsidP="00471928"/>
    <w:p w14:paraId="7E73F865" w14:textId="77777777" w:rsidR="00445FD4" w:rsidRDefault="00445FD4" w:rsidP="00471928"/>
    <w:p w14:paraId="1042F8D2" w14:textId="77777777" w:rsidR="00445FD4" w:rsidRDefault="00445FD4" w:rsidP="00471928"/>
    <w:p w14:paraId="1256AA7B" w14:textId="77777777" w:rsidR="006545A2" w:rsidRDefault="006545A2" w:rsidP="00E50F0B"/>
    <w:p w14:paraId="4F2C25D6" w14:textId="77777777" w:rsidR="006545A2" w:rsidRDefault="006545A2" w:rsidP="00E50F0B"/>
    <w:p w14:paraId="1388202A" w14:textId="21D6F971" w:rsidR="004171AD" w:rsidRDefault="00A37831" w:rsidP="00E50F0B">
      <w:r>
        <w:t xml:space="preserve">Figure </w:t>
      </w:r>
      <w:r w:rsidR="001142B1">
        <w:t>7</w:t>
      </w:r>
      <w:r>
        <w:t xml:space="preserve">: </w:t>
      </w:r>
      <w:r w:rsidR="00E50F0B">
        <w:t>Inventory Process</w:t>
      </w:r>
    </w:p>
    <w:p w14:paraId="3F58F42E" w14:textId="77777777" w:rsidR="008A2393" w:rsidRDefault="008A2393" w:rsidP="00E50F0B"/>
    <w:p w14:paraId="125A1AF4" w14:textId="365DB346" w:rsidR="006545A2" w:rsidRDefault="0020226C" w:rsidP="001D0256">
      <w:pPr>
        <w:spacing w:line="360" w:lineRule="auto"/>
        <w:ind w:left="720"/>
        <w:jc w:val="both"/>
        <w:rPr>
          <w:b w:val="0"/>
          <w:bCs/>
        </w:rPr>
      </w:pPr>
      <w:r w:rsidRPr="0020226C">
        <w:rPr>
          <w:b w:val="0"/>
          <w:bCs/>
        </w:rPr>
        <w:t>The worker checks the farm inventory level in the warehouse. After he determine the items, he will create a purchase request and send it to the owner. The owner buys those items, transfer the items to the store worker, and them in the farm warehouse.</w:t>
      </w:r>
    </w:p>
    <w:p w14:paraId="22E50D35" w14:textId="48386838" w:rsidR="006545A2" w:rsidRDefault="006545A2" w:rsidP="001D0256">
      <w:pPr>
        <w:spacing w:line="360" w:lineRule="auto"/>
        <w:ind w:left="720"/>
        <w:jc w:val="both"/>
        <w:rPr>
          <w:b w:val="0"/>
          <w:bCs/>
        </w:rPr>
      </w:pPr>
    </w:p>
    <w:p w14:paraId="37030E80" w14:textId="0B501C65" w:rsidR="006545A2" w:rsidRDefault="006545A2" w:rsidP="001D0256">
      <w:pPr>
        <w:spacing w:line="360" w:lineRule="auto"/>
        <w:ind w:left="720"/>
        <w:jc w:val="both"/>
        <w:rPr>
          <w:b w:val="0"/>
          <w:bCs/>
        </w:rPr>
      </w:pPr>
    </w:p>
    <w:p w14:paraId="1B5E04A4" w14:textId="00E4D908" w:rsidR="006545A2" w:rsidRDefault="006545A2" w:rsidP="001D0256">
      <w:pPr>
        <w:spacing w:line="360" w:lineRule="auto"/>
        <w:ind w:left="720"/>
        <w:jc w:val="both"/>
        <w:rPr>
          <w:b w:val="0"/>
          <w:bCs/>
        </w:rPr>
      </w:pPr>
    </w:p>
    <w:p w14:paraId="6666A607" w14:textId="0AFC3523" w:rsidR="006545A2" w:rsidRDefault="006545A2" w:rsidP="001D0256">
      <w:pPr>
        <w:spacing w:line="360" w:lineRule="auto"/>
        <w:ind w:left="720"/>
        <w:jc w:val="both"/>
        <w:rPr>
          <w:b w:val="0"/>
          <w:bCs/>
        </w:rPr>
      </w:pPr>
    </w:p>
    <w:p w14:paraId="088F2F73" w14:textId="781BF6F0" w:rsidR="006545A2" w:rsidRDefault="006545A2" w:rsidP="001D0256">
      <w:pPr>
        <w:spacing w:line="360" w:lineRule="auto"/>
        <w:ind w:left="720"/>
        <w:jc w:val="both"/>
        <w:rPr>
          <w:b w:val="0"/>
          <w:bCs/>
        </w:rPr>
      </w:pPr>
    </w:p>
    <w:p w14:paraId="63DD3CD0" w14:textId="3972D97F" w:rsidR="006545A2" w:rsidRDefault="006545A2" w:rsidP="001D0256">
      <w:pPr>
        <w:spacing w:line="360" w:lineRule="auto"/>
        <w:ind w:left="720"/>
        <w:jc w:val="both"/>
        <w:rPr>
          <w:b w:val="0"/>
          <w:bCs/>
        </w:rPr>
      </w:pPr>
    </w:p>
    <w:p w14:paraId="060EA020" w14:textId="7A21ADEF" w:rsidR="006545A2" w:rsidRDefault="006545A2" w:rsidP="001D0256">
      <w:pPr>
        <w:spacing w:line="360" w:lineRule="auto"/>
        <w:ind w:left="720"/>
        <w:jc w:val="both"/>
        <w:rPr>
          <w:b w:val="0"/>
          <w:bCs/>
        </w:rPr>
      </w:pPr>
    </w:p>
    <w:p w14:paraId="791AA082" w14:textId="0D8C90A5" w:rsidR="006545A2" w:rsidRDefault="006545A2" w:rsidP="001D0256">
      <w:pPr>
        <w:spacing w:line="360" w:lineRule="auto"/>
        <w:ind w:left="720"/>
        <w:jc w:val="both"/>
        <w:rPr>
          <w:b w:val="0"/>
          <w:bCs/>
        </w:rPr>
      </w:pPr>
    </w:p>
    <w:p w14:paraId="6495AF54" w14:textId="5D741BDB" w:rsidR="006545A2" w:rsidRDefault="006545A2" w:rsidP="001D0256">
      <w:pPr>
        <w:spacing w:line="360" w:lineRule="auto"/>
        <w:ind w:left="720"/>
        <w:jc w:val="both"/>
        <w:rPr>
          <w:b w:val="0"/>
          <w:bCs/>
        </w:rPr>
      </w:pPr>
    </w:p>
    <w:p w14:paraId="4A5D8171" w14:textId="003BA093" w:rsidR="006545A2" w:rsidRDefault="006545A2" w:rsidP="001D0256">
      <w:pPr>
        <w:spacing w:line="360" w:lineRule="auto"/>
        <w:ind w:left="720"/>
        <w:jc w:val="both"/>
        <w:rPr>
          <w:b w:val="0"/>
          <w:bCs/>
        </w:rPr>
      </w:pPr>
    </w:p>
    <w:p w14:paraId="0A8BD6B0" w14:textId="31B7C2A8" w:rsidR="006545A2" w:rsidRDefault="006545A2" w:rsidP="001D0256">
      <w:pPr>
        <w:spacing w:line="360" w:lineRule="auto"/>
        <w:ind w:left="720"/>
        <w:jc w:val="both"/>
        <w:rPr>
          <w:b w:val="0"/>
          <w:bCs/>
        </w:rPr>
      </w:pPr>
    </w:p>
    <w:p w14:paraId="71B36908" w14:textId="0AD149D7" w:rsidR="006545A2" w:rsidRDefault="006545A2" w:rsidP="001D0256">
      <w:pPr>
        <w:spacing w:line="360" w:lineRule="auto"/>
        <w:ind w:left="720"/>
        <w:jc w:val="both"/>
        <w:rPr>
          <w:b w:val="0"/>
          <w:bCs/>
        </w:rPr>
      </w:pPr>
    </w:p>
    <w:p w14:paraId="1A0A6498" w14:textId="1BC1EA7F" w:rsidR="006545A2" w:rsidRDefault="006545A2" w:rsidP="001D0256">
      <w:pPr>
        <w:spacing w:line="360" w:lineRule="auto"/>
        <w:ind w:left="720"/>
        <w:jc w:val="both"/>
        <w:rPr>
          <w:b w:val="0"/>
          <w:bCs/>
        </w:rPr>
      </w:pPr>
    </w:p>
    <w:p w14:paraId="794DC45A" w14:textId="3772B612" w:rsidR="006545A2" w:rsidRDefault="006545A2" w:rsidP="001D0256">
      <w:pPr>
        <w:spacing w:line="360" w:lineRule="auto"/>
        <w:ind w:left="720"/>
        <w:jc w:val="both"/>
        <w:rPr>
          <w:b w:val="0"/>
          <w:bCs/>
        </w:rPr>
      </w:pPr>
    </w:p>
    <w:p w14:paraId="46BF904E" w14:textId="3E0FC9EA" w:rsidR="006545A2" w:rsidRDefault="006545A2" w:rsidP="001D0256">
      <w:pPr>
        <w:spacing w:line="360" w:lineRule="auto"/>
        <w:ind w:left="720"/>
        <w:jc w:val="both"/>
        <w:rPr>
          <w:b w:val="0"/>
          <w:bCs/>
        </w:rPr>
      </w:pPr>
    </w:p>
    <w:p w14:paraId="7EC1FE14" w14:textId="08695211" w:rsidR="006545A2" w:rsidRDefault="006545A2" w:rsidP="001D0256">
      <w:pPr>
        <w:spacing w:line="360" w:lineRule="auto"/>
        <w:ind w:left="720"/>
        <w:jc w:val="both"/>
        <w:rPr>
          <w:b w:val="0"/>
          <w:bCs/>
        </w:rPr>
      </w:pPr>
    </w:p>
    <w:p w14:paraId="4B7E0515" w14:textId="3C95C53B" w:rsidR="000133AE" w:rsidRDefault="000133AE" w:rsidP="001D0256">
      <w:pPr>
        <w:spacing w:line="360" w:lineRule="auto"/>
        <w:ind w:left="720"/>
        <w:jc w:val="both"/>
        <w:rPr>
          <w:b w:val="0"/>
          <w:bCs/>
        </w:rPr>
      </w:pPr>
    </w:p>
    <w:p w14:paraId="58BC30AA" w14:textId="06459752" w:rsidR="000133AE" w:rsidRDefault="000133AE" w:rsidP="001D0256">
      <w:pPr>
        <w:spacing w:line="360" w:lineRule="auto"/>
        <w:ind w:left="720"/>
        <w:jc w:val="both"/>
        <w:rPr>
          <w:b w:val="0"/>
          <w:bCs/>
        </w:rPr>
      </w:pPr>
    </w:p>
    <w:p w14:paraId="36CAE022" w14:textId="43B34F0F" w:rsidR="000133AE" w:rsidRDefault="000133AE" w:rsidP="001D0256">
      <w:pPr>
        <w:spacing w:line="360" w:lineRule="auto"/>
        <w:ind w:left="720"/>
        <w:jc w:val="both"/>
        <w:rPr>
          <w:b w:val="0"/>
          <w:bCs/>
        </w:rPr>
      </w:pPr>
    </w:p>
    <w:p w14:paraId="50ECC8FE" w14:textId="77777777" w:rsidR="0020226C" w:rsidRPr="008A2393" w:rsidRDefault="0020226C" w:rsidP="001D0256">
      <w:pPr>
        <w:spacing w:line="360" w:lineRule="auto"/>
        <w:ind w:left="720"/>
        <w:jc w:val="both"/>
        <w:rPr>
          <w:b w:val="0"/>
          <w:bCs/>
        </w:rPr>
      </w:pPr>
    </w:p>
    <w:p w14:paraId="21A235CC" w14:textId="4FE3973A" w:rsidR="00B206C7" w:rsidRDefault="00B206C7" w:rsidP="00E55D87">
      <w:pPr>
        <w:rPr>
          <w:bCs/>
        </w:rPr>
      </w:pPr>
      <w:bookmarkStart w:id="4" w:name="_Hlk112746462"/>
      <w:r w:rsidRPr="009F5875">
        <w:rPr>
          <w:bCs/>
        </w:rPr>
        <w:lastRenderedPageBreak/>
        <w:t>Data Flow Diagram of the Current System (</w:t>
      </w:r>
      <w:proofErr w:type="spellStart"/>
      <w:r w:rsidRPr="009F5875">
        <w:rPr>
          <w:bCs/>
        </w:rPr>
        <w:t>Gane</w:t>
      </w:r>
      <w:proofErr w:type="spellEnd"/>
      <w:r w:rsidRPr="009F5875">
        <w:rPr>
          <w:bCs/>
        </w:rPr>
        <w:t xml:space="preserve"> and Sarson </w:t>
      </w:r>
      <w:r w:rsidR="006C662B">
        <w:rPr>
          <w:bCs/>
        </w:rPr>
        <w:t>M</w:t>
      </w:r>
      <w:r w:rsidRPr="009F5875">
        <w:rPr>
          <w:bCs/>
        </w:rPr>
        <w:t>odel)</w:t>
      </w:r>
    </w:p>
    <w:p w14:paraId="692D6FA6" w14:textId="77777777" w:rsidR="006400D4" w:rsidRPr="009F5875" w:rsidRDefault="006400D4" w:rsidP="00E55D87">
      <w:pPr>
        <w:rPr>
          <w:b w:val="0"/>
          <w:bCs/>
        </w:rPr>
      </w:pPr>
    </w:p>
    <w:p w14:paraId="66F68F93" w14:textId="542CA5DB" w:rsidR="00B206C7" w:rsidRDefault="006400D4" w:rsidP="00B206C7">
      <w:pPr>
        <w:rPr>
          <w:noProof/>
        </w:rPr>
      </w:pPr>
      <w:r>
        <w:rPr>
          <w:noProof/>
        </w:rPr>
        <w:drawing>
          <wp:anchor distT="0" distB="0" distL="114300" distR="114300" simplePos="0" relativeHeight="251687424" behindDoc="0" locked="0" layoutInCell="1" allowOverlap="1" wp14:anchorId="26448BF5" wp14:editId="41CA1F73">
            <wp:simplePos x="0" y="0"/>
            <wp:positionH relativeFrom="column">
              <wp:posOffset>423</wp:posOffset>
            </wp:positionH>
            <wp:positionV relativeFrom="paragraph">
              <wp:posOffset>53340</wp:posOffset>
            </wp:positionV>
            <wp:extent cx="5486400" cy="1599028"/>
            <wp:effectExtent l="0" t="0" r="0" b="1270"/>
            <wp:wrapNone/>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599028"/>
                    </a:xfrm>
                    <a:prstGeom prst="rect">
                      <a:avLst/>
                    </a:prstGeom>
                  </pic:spPr>
                </pic:pic>
              </a:graphicData>
            </a:graphic>
            <wp14:sizeRelH relativeFrom="page">
              <wp14:pctWidth>0</wp14:pctWidth>
            </wp14:sizeRelH>
            <wp14:sizeRelV relativeFrom="page">
              <wp14:pctHeight>0</wp14:pctHeight>
            </wp14:sizeRelV>
          </wp:anchor>
        </w:drawing>
      </w:r>
    </w:p>
    <w:p w14:paraId="65828D8A" w14:textId="4F255CE4" w:rsidR="00713D5B" w:rsidRDefault="00713D5B" w:rsidP="00B206C7">
      <w:pPr>
        <w:rPr>
          <w:noProof/>
        </w:rPr>
      </w:pPr>
    </w:p>
    <w:p w14:paraId="0DBB4F6A" w14:textId="65E25C3D" w:rsidR="006400D4" w:rsidRDefault="006400D4" w:rsidP="00B206C7">
      <w:pPr>
        <w:rPr>
          <w:noProof/>
        </w:rPr>
      </w:pPr>
    </w:p>
    <w:p w14:paraId="37F97BFC" w14:textId="2796044A" w:rsidR="006400D4" w:rsidRDefault="006400D4" w:rsidP="00B206C7">
      <w:pPr>
        <w:rPr>
          <w:noProof/>
        </w:rPr>
      </w:pPr>
    </w:p>
    <w:p w14:paraId="63EE0CA2" w14:textId="3E677E57" w:rsidR="006400D4" w:rsidRDefault="006400D4" w:rsidP="00B206C7">
      <w:pPr>
        <w:rPr>
          <w:noProof/>
        </w:rPr>
      </w:pPr>
    </w:p>
    <w:p w14:paraId="2366A121" w14:textId="7ABCB750" w:rsidR="006400D4" w:rsidRDefault="006400D4" w:rsidP="00B206C7">
      <w:pPr>
        <w:rPr>
          <w:noProof/>
        </w:rPr>
      </w:pPr>
    </w:p>
    <w:p w14:paraId="420ED785" w14:textId="77777777" w:rsidR="006400D4" w:rsidRDefault="006400D4" w:rsidP="00B206C7">
      <w:pPr>
        <w:rPr>
          <w:noProof/>
        </w:rPr>
      </w:pPr>
    </w:p>
    <w:p w14:paraId="42A6C250" w14:textId="166E8250" w:rsidR="00C82D33" w:rsidRDefault="00C82D33" w:rsidP="00B206C7">
      <w:pPr>
        <w:rPr>
          <w:noProof/>
        </w:rPr>
      </w:pPr>
    </w:p>
    <w:p w14:paraId="31C54A9A" w14:textId="24E36D19" w:rsidR="00923B4D" w:rsidRDefault="00923B4D" w:rsidP="007A2397">
      <w:pPr>
        <w:jc w:val="both"/>
      </w:pPr>
    </w:p>
    <w:p w14:paraId="3CC43124" w14:textId="0AE4BF8C" w:rsidR="00923B4D" w:rsidRDefault="00923B4D" w:rsidP="00923B4D"/>
    <w:p w14:paraId="1BEEEAA6" w14:textId="389F592B" w:rsidR="00B206C7" w:rsidRDefault="00B206C7" w:rsidP="00923B4D">
      <w:r>
        <w:t xml:space="preserve">Figure </w:t>
      </w:r>
      <w:r w:rsidR="00341779">
        <w:t>8</w:t>
      </w:r>
      <w:r>
        <w:t>: Context Diagram of the Current System</w:t>
      </w:r>
    </w:p>
    <w:bookmarkEnd w:id="4"/>
    <w:p w14:paraId="55330CDA" w14:textId="77777777" w:rsidR="00C82D33" w:rsidRDefault="00C82D33" w:rsidP="001B4DEE">
      <w:pPr>
        <w:sectPr w:rsidR="00C82D33" w:rsidSect="001F5EA3">
          <w:pgSz w:w="12240" w:h="15840" w:code="1"/>
          <w:pgMar w:top="1440" w:right="1440" w:bottom="1440" w:left="2160" w:header="720" w:footer="288" w:gutter="0"/>
          <w:cols w:space="720"/>
          <w:docGrid w:linePitch="360"/>
        </w:sectPr>
      </w:pPr>
    </w:p>
    <w:p w14:paraId="0B84A538" w14:textId="5E925AD0" w:rsidR="00744D57" w:rsidRDefault="004D3734" w:rsidP="001B4DEE">
      <w:r>
        <w:rPr>
          <w:noProof/>
        </w:rPr>
        <w:lastRenderedPageBreak/>
        <w:drawing>
          <wp:inline distT="0" distB="0" distL="0" distR="0" wp14:anchorId="2FB2CD6F" wp14:editId="7E21C953">
            <wp:extent cx="3470047" cy="75489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0047" cy="7548974"/>
                    </a:xfrm>
                    <a:prstGeom prst="rect">
                      <a:avLst/>
                    </a:prstGeom>
                  </pic:spPr>
                </pic:pic>
              </a:graphicData>
            </a:graphic>
          </wp:inline>
        </w:drawing>
      </w:r>
    </w:p>
    <w:p w14:paraId="267E3A3D" w14:textId="527298F4" w:rsidR="00744D57" w:rsidRDefault="00744D57" w:rsidP="001B4DEE"/>
    <w:p w14:paraId="6465D055" w14:textId="195E904A" w:rsidR="006846F4" w:rsidRDefault="00744D57" w:rsidP="00E15E2E">
      <w:pPr>
        <w:sectPr w:rsidR="006846F4" w:rsidSect="001F5EA3">
          <w:pgSz w:w="12240" w:h="15840" w:code="1"/>
          <w:pgMar w:top="1440" w:right="1440" w:bottom="1440" w:left="2160" w:header="720" w:footer="288" w:gutter="0"/>
          <w:cols w:space="720"/>
          <w:docGrid w:linePitch="360"/>
        </w:sectPr>
      </w:pPr>
      <w:bookmarkStart w:id="5" w:name="_Hlk112746492"/>
      <w:bookmarkStart w:id="6" w:name="_Hlk112746538"/>
      <w:r>
        <w:t xml:space="preserve">Figure </w:t>
      </w:r>
      <w:r w:rsidR="00341779">
        <w:t>9</w:t>
      </w:r>
      <w:r>
        <w:t>: Logical D</w:t>
      </w:r>
      <w:r w:rsidR="00873535">
        <w:t xml:space="preserve">ata </w:t>
      </w:r>
      <w:r>
        <w:t>F</w:t>
      </w:r>
      <w:r w:rsidR="00873535">
        <w:t xml:space="preserve">low </w:t>
      </w:r>
      <w:r>
        <w:t>D</w:t>
      </w:r>
      <w:r w:rsidR="00873535">
        <w:t>iagram</w:t>
      </w:r>
      <w:r>
        <w:t xml:space="preserve"> of the Current System</w:t>
      </w:r>
      <w:r w:rsidR="00BD5E00">
        <w:t xml:space="preserve"> </w:t>
      </w:r>
      <w:r w:rsidR="00873535">
        <w:t>(Level 1)</w:t>
      </w:r>
    </w:p>
    <w:bookmarkEnd w:id="5"/>
    <w:bookmarkEnd w:id="6"/>
    <w:p w14:paraId="48113882" w14:textId="0C232F71" w:rsidR="00AD1AD0" w:rsidRPr="00F34651" w:rsidRDefault="00F34651" w:rsidP="00F34651">
      <w:pPr>
        <w:rPr>
          <w:noProof/>
        </w:rPr>
      </w:pPr>
      <w:r>
        <w:rPr>
          <w:noProof/>
        </w:rPr>
        <w:lastRenderedPageBreak/>
        <w:drawing>
          <wp:inline distT="0" distB="0" distL="0" distR="0" wp14:anchorId="19A782BA" wp14:editId="348AF39F">
            <wp:extent cx="5486400" cy="2717165"/>
            <wp:effectExtent l="0" t="0" r="0" b="698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717165"/>
                    </a:xfrm>
                    <a:prstGeom prst="rect">
                      <a:avLst/>
                    </a:prstGeom>
                    <a:noFill/>
                    <a:ln>
                      <a:noFill/>
                    </a:ln>
                  </pic:spPr>
                </pic:pic>
              </a:graphicData>
            </a:graphic>
          </wp:inline>
        </w:drawing>
      </w:r>
      <w:bookmarkStart w:id="7" w:name="_Hlk112746594"/>
    </w:p>
    <w:p w14:paraId="665842C5" w14:textId="170678DD" w:rsidR="00D17F81" w:rsidRDefault="00744D57" w:rsidP="00D17F81">
      <w:pPr>
        <w:tabs>
          <w:tab w:val="left" w:pos="2535"/>
        </w:tabs>
        <w:spacing w:line="360" w:lineRule="auto"/>
        <w:rPr>
          <w:bCs/>
        </w:rPr>
      </w:pPr>
      <w:r>
        <w:rPr>
          <w:bCs/>
        </w:rPr>
        <w:t>Figure 1</w:t>
      </w:r>
      <w:r w:rsidR="00341779">
        <w:rPr>
          <w:bCs/>
        </w:rPr>
        <w:t>0</w:t>
      </w:r>
      <w:r>
        <w:rPr>
          <w:bCs/>
        </w:rPr>
        <w:t xml:space="preserve">: </w:t>
      </w:r>
      <w:r w:rsidR="00F67AA3">
        <w:rPr>
          <w:bCs/>
        </w:rPr>
        <w:t>Context Diagram</w:t>
      </w:r>
      <w:r>
        <w:rPr>
          <w:bCs/>
        </w:rPr>
        <w:t xml:space="preserve"> of the Proposed System</w:t>
      </w:r>
    </w:p>
    <w:p w14:paraId="13A35C2F" w14:textId="60EE8624" w:rsidR="00402799" w:rsidRDefault="00402799" w:rsidP="00D17F81">
      <w:pPr>
        <w:tabs>
          <w:tab w:val="left" w:pos="2535"/>
        </w:tabs>
        <w:spacing w:line="360" w:lineRule="auto"/>
        <w:rPr>
          <w:bCs/>
        </w:rPr>
      </w:pPr>
    </w:p>
    <w:p w14:paraId="625267B1" w14:textId="5DDE5BD2" w:rsidR="00AA4A06" w:rsidRDefault="00AA4A06" w:rsidP="00D17F81">
      <w:pPr>
        <w:tabs>
          <w:tab w:val="left" w:pos="2535"/>
        </w:tabs>
        <w:spacing w:line="360" w:lineRule="auto"/>
        <w:rPr>
          <w:bCs/>
        </w:rPr>
      </w:pPr>
    </w:p>
    <w:p w14:paraId="7CEA6076" w14:textId="161AAE1F" w:rsidR="00D17F81" w:rsidRPr="00D17F81" w:rsidRDefault="00D17F81" w:rsidP="00D17F81"/>
    <w:p w14:paraId="3D42F7AC" w14:textId="0CA1A6BD" w:rsidR="00D17F81" w:rsidRPr="00D17F81" w:rsidRDefault="00D17F81" w:rsidP="00D17F81"/>
    <w:p w14:paraId="06887410" w14:textId="4C1EA5E3" w:rsidR="00D17F81" w:rsidRPr="00D17F81" w:rsidRDefault="00D17F81" w:rsidP="00D17F81"/>
    <w:p w14:paraId="16310728" w14:textId="4DC15B87" w:rsidR="00D17F81" w:rsidRPr="00D17F81" w:rsidRDefault="00D17F81" w:rsidP="00D17F81"/>
    <w:p w14:paraId="0E82EC30" w14:textId="77777777" w:rsidR="00D17F81" w:rsidRPr="00D17F81" w:rsidRDefault="00D17F81" w:rsidP="00D17F81"/>
    <w:p w14:paraId="06154503" w14:textId="77777777" w:rsidR="00D17F81" w:rsidRPr="00D17F81" w:rsidRDefault="00D17F81" w:rsidP="00D17F81"/>
    <w:p w14:paraId="57BE8C85" w14:textId="77777777" w:rsidR="00D17F81" w:rsidRPr="00D17F81" w:rsidRDefault="00D17F81" w:rsidP="00D17F81"/>
    <w:p w14:paraId="5B4CD110" w14:textId="77777777" w:rsidR="00D17F81" w:rsidRPr="00D17F81" w:rsidRDefault="00D17F81" w:rsidP="00D17F81"/>
    <w:p w14:paraId="082B0E65" w14:textId="77777777" w:rsidR="00D17F81" w:rsidRPr="00D17F81" w:rsidRDefault="00D17F81" w:rsidP="00D17F81"/>
    <w:p w14:paraId="3B5CFC31" w14:textId="77777777" w:rsidR="00D17F81" w:rsidRPr="00D17F81" w:rsidRDefault="00D17F81" w:rsidP="00D17F81"/>
    <w:p w14:paraId="3370B50D" w14:textId="77777777" w:rsidR="00D17F81" w:rsidRPr="00D17F81" w:rsidRDefault="00D17F81" w:rsidP="00D17F81"/>
    <w:p w14:paraId="416BD2B7" w14:textId="77777777" w:rsidR="00D17F81" w:rsidRPr="00D17F81" w:rsidRDefault="00D17F81" w:rsidP="00D17F81"/>
    <w:p w14:paraId="18912E4F" w14:textId="77777777" w:rsidR="00D17F81" w:rsidRPr="00D17F81" w:rsidRDefault="00D17F81" w:rsidP="00D17F81"/>
    <w:p w14:paraId="647238BD" w14:textId="77777777" w:rsidR="00D17F81" w:rsidRPr="00D17F81" w:rsidRDefault="00D17F81" w:rsidP="00D17F81"/>
    <w:p w14:paraId="126308FB" w14:textId="77777777" w:rsidR="00D17F81" w:rsidRPr="00D17F81" w:rsidRDefault="00D17F81" w:rsidP="00D17F81"/>
    <w:p w14:paraId="799775D2" w14:textId="77777777" w:rsidR="00D17F81" w:rsidRPr="00D17F81" w:rsidRDefault="00D17F81" w:rsidP="00D17F81"/>
    <w:p w14:paraId="2840AA13" w14:textId="77777777" w:rsidR="00D17F81" w:rsidRPr="00D17F81" w:rsidRDefault="00D17F81" w:rsidP="00D17F81"/>
    <w:p w14:paraId="6F743284" w14:textId="77777777" w:rsidR="00D17F81" w:rsidRPr="00D17F81" w:rsidRDefault="00D17F81" w:rsidP="00D17F81"/>
    <w:p w14:paraId="6B582B24" w14:textId="77777777" w:rsidR="00D17F81" w:rsidRPr="00D17F81" w:rsidRDefault="00D17F81" w:rsidP="00D17F81"/>
    <w:p w14:paraId="21162BF9" w14:textId="77777777" w:rsidR="00D17F81" w:rsidRPr="00D17F81" w:rsidRDefault="00D17F81" w:rsidP="00D17F81"/>
    <w:p w14:paraId="56141B13" w14:textId="77777777" w:rsidR="00D17F81" w:rsidRPr="00D17F81" w:rsidRDefault="00D17F81" w:rsidP="00D17F81"/>
    <w:p w14:paraId="55E4947F" w14:textId="77777777" w:rsidR="00D17F81" w:rsidRDefault="00D17F81" w:rsidP="00D17F81">
      <w:pPr>
        <w:rPr>
          <w:bCs/>
        </w:rPr>
      </w:pPr>
    </w:p>
    <w:p w14:paraId="527E303D" w14:textId="77777777" w:rsidR="00D17F81" w:rsidRPr="00D17F81" w:rsidRDefault="00D17F81" w:rsidP="00D17F81"/>
    <w:p w14:paraId="72A6BA2A" w14:textId="77777777" w:rsidR="00D17F81" w:rsidRPr="00D17F81" w:rsidRDefault="00D17F81" w:rsidP="00D17F81"/>
    <w:p w14:paraId="02F828F2" w14:textId="6C591EF8" w:rsidR="00D17F81" w:rsidRDefault="00D17F81" w:rsidP="00D17F81">
      <w:pPr>
        <w:tabs>
          <w:tab w:val="left" w:pos="2535"/>
        </w:tabs>
        <w:spacing w:line="360" w:lineRule="auto"/>
        <w:rPr>
          <w:bCs/>
        </w:rPr>
      </w:pPr>
    </w:p>
    <w:p w14:paraId="2D7CE989" w14:textId="77777777" w:rsidR="00F34651" w:rsidRDefault="00F34651" w:rsidP="00D17F81">
      <w:pPr>
        <w:tabs>
          <w:tab w:val="left" w:pos="1629"/>
          <w:tab w:val="center" w:pos="4320"/>
        </w:tabs>
        <w:jc w:val="left"/>
        <w:rPr>
          <w:bCs/>
        </w:rPr>
        <w:sectPr w:rsidR="00F34651" w:rsidSect="001F5EA3">
          <w:pgSz w:w="12240" w:h="15840" w:code="1"/>
          <w:pgMar w:top="1440" w:right="1440" w:bottom="1440" w:left="2160" w:header="720" w:footer="288" w:gutter="0"/>
          <w:cols w:space="720"/>
          <w:docGrid w:linePitch="360"/>
        </w:sectPr>
      </w:pPr>
    </w:p>
    <w:p w14:paraId="2A301AD2" w14:textId="5F979552" w:rsidR="00F34651" w:rsidRDefault="00F34651" w:rsidP="00D17F81">
      <w:pPr>
        <w:tabs>
          <w:tab w:val="left" w:pos="1629"/>
          <w:tab w:val="center" w:pos="4320"/>
        </w:tabs>
        <w:jc w:val="left"/>
        <w:rPr>
          <w:bCs/>
        </w:rPr>
      </w:pPr>
      <w:r>
        <w:rPr>
          <w:noProof/>
        </w:rPr>
        <w:lastRenderedPageBreak/>
        <w:drawing>
          <wp:anchor distT="0" distB="0" distL="114300" distR="114300" simplePos="0" relativeHeight="251763200" behindDoc="0" locked="0" layoutInCell="1" allowOverlap="1" wp14:anchorId="0A84C4C8" wp14:editId="070C7A65">
            <wp:simplePos x="0" y="0"/>
            <wp:positionH relativeFrom="column">
              <wp:posOffset>955040</wp:posOffset>
            </wp:positionH>
            <wp:positionV relativeFrom="paragraph">
              <wp:posOffset>-314325</wp:posOffset>
            </wp:positionV>
            <wp:extent cx="3576320" cy="8046720"/>
            <wp:effectExtent l="0" t="0" r="508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76320" cy="804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4118C" w14:textId="1A8A93FC" w:rsidR="00F34651" w:rsidRDefault="00F34651" w:rsidP="00D17F81">
      <w:pPr>
        <w:tabs>
          <w:tab w:val="left" w:pos="1629"/>
          <w:tab w:val="center" w:pos="4320"/>
        </w:tabs>
        <w:jc w:val="left"/>
        <w:rPr>
          <w:bCs/>
        </w:rPr>
      </w:pPr>
    </w:p>
    <w:p w14:paraId="515BE0DF" w14:textId="4CCE98F0" w:rsidR="00F34651" w:rsidRDefault="00F34651" w:rsidP="00D17F81">
      <w:pPr>
        <w:tabs>
          <w:tab w:val="left" w:pos="1629"/>
          <w:tab w:val="center" w:pos="4320"/>
        </w:tabs>
        <w:jc w:val="left"/>
        <w:rPr>
          <w:bCs/>
        </w:rPr>
      </w:pPr>
    </w:p>
    <w:p w14:paraId="2CCE056E" w14:textId="76B3296B" w:rsidR="00F34651" w:rsidRDefault="00F34651" w:rsidP="00D17F81">
      <w:pPr>
        <w:tabs>
          <w:tab w:val="left" w:pos="1629"/>
          <w:tab w:val="center" w:pos="4320"/>
        </w:tabs>
        <w:jc w:val="left"/>
        <w:rPr>
          <w:bCs/>
        </w:rPr>
      </w:pPr>
    </w:p>
    <w:p w14:paraId="5248F39E" w14:textId="6CF09BF4" w:rsidR="00F34651" w:rsidRDefault="00F34651" w:rsidP="00D17F81">
      <w:pPr>
        <w:tabs>
          <w:tab w:val="left" w:pos="1629"/>
          <w:tab w:val="center" w:pos="4320"/>
        </w:tabs>
        <w:jc w:val="left"/>
        <w:rPr>
          <w:bCs/>
        </w:rPr>
      </w:pPr>
    </w:p>
    <w:p w14:paraId="2865FC93" w14:textId="6B9752DD" w:rsidR="00F34651" w:rsidRDefault="00F34651" w:rsidP="00D17F81">
      <w:pPr>
        <w:tabs>
          <w:tab w:val="left" w:pos="1629"/>
          <w:tab w:val="center" w:pos="4320"/>
        </w:tabs>
        <w:jc w:val="left"/>
        <w:rPr>
          <w:bCs/>
        </w:rPr>
      </w:pPr>
    </w:p>
    <w:p w14:paraId="2752E2B8" w14:textId="31D07F31" w:rsidR="00F34651" w:rsidRDefault="00F34651" w:rsidP="00D17F81">
      <w:pPr>
        <w:tabs>
          <w:tab w:val="left" w:pos="1629"/>
          <w:tab w:val="center" w:pos="4320"/>
        </w:tabs>
        <w:jc w:val="left"/>
        <w:rPr>
          <w:bCs/>
        </w:rPr>
      </w:pPr>
    </w:p>
    <w:p w14:paraId="26AC462E" w14:textId="3A0D2236" w:rsidR="00F34651" w:rsidRDefault="00F34651" w:rsidP="00D17F81">
      <w:pPr>
        <w:tabs>
          <w:tab w:val="left" w:pos="1629"/>
          <w:tab w:val="center" w:pos="4320"/>
        </w:tabs>
        <w:jc w:val="left"/>
        <w:rPr>
          <w:bCs/>
        </w:rPr>
      </w:pPr>
    </w:p>
    <w:p w14:paraId="24E640BE" w14:textId="304E8BAC" w:rsidR="00F34651" w:rsidRDefault="00F34651" w:rsidP="00D17F81">
      <w:pPr>
        <w:tabs>
          <w:tab w:val="left" w:pos="1629"/>
          <w:tab w:val="center" w:pos="4320"/>
        </w:tabs>
        <w:jc w:val="left"/>
        <w:rPr>
          <w:bCs/>
        </w:rPr>
      </w:pPr>
    </w:p>
    <w:p w14:paraId="5051065F" w14:textId="7B7A40C7" w:rsidR="00F34651" w:rsidRDefault="00F34651" w:rsidP="00D17F81">
      <w:pPr>
        <w:tabs>
          <w:tab w:val="left" w:pos="1629"/>
          <w:tab w:val="center" w:pos="4320"/>
        </w:tabs>
        <w:jc w:val="left"/>
        <w:rPr>
          <w:bCs/>
        </w:rPr>
      </w:pPr>
    </w:p>
    <w:p w14:paraId="55FBAE73" w14:textId="33605CB3" w:rsidR="00F34651" w:rsidRDefault="00F34651" w:rsidP="00D17F81">
      <w:pPr>
        <w:tabs>
          <w:tab w:val="left" w:pos="1629"/>
          <w:tab w:val="center" w:pos="4320"/>
        </w:tabs>
        <w:jc w:val="left"/>
        <w:rPr>
          <w:bCs/>
        </w:rPr>
      </w:pPr>
    </w:p>
    <w:p w14:paraId="12D12096" w14:textId="7BDBE0FF" w:rsidR="00F34651" w:rsidRDefault="00F34651" w:rsidP="00D17F81">
      <w:pPr>
        <w:tabs>
          <w:tab w:val="left" w:pos="1629"/>
          <w:tab w:val="center" w:pos="4320"/>
        </w:tabs>
        <w:jc w:val="left"/>
        <w:rPr>
          <w:bCs/>
        </w:rPr>
      </w:pPr>
    </w:p>
    <w:p w14:paraId="3D5393EB" w14:textId="4A5E6CD2" w:rsidR="00F34651" w:rsidRDefault="00F34651" w:rsidP="00D17F81">
      <w:pPr>
        <w:tabs>
          <w:tab w:val="left" w:pos="1629"/>
          <w:tab w:val="center" w:pos="4320"/>
        </w:tabs>
        <w:jc w:val="left"/>
        <w:rPr>
          <w:bCs/>
        </w:rPr>
      </w:pPr>
    </w:p>
    <w:p w14:paraId="238194F3" w14:textId="3D3BEDE4" w:rsidR="00F34651" w:rsidRDefault="00F34651" w:rsidP="00D17F81">
      <w:pPr>
        <w:tabs>
          <w:tab w:val="left" w:pos="1629"/>
          <w:tab w:val="center" w:pos="4320"/>
        </w:tabs>
        <w:jc w:val="left"/>
        <w:rPr>
          <w:bCs/>
        </w:rPr>
      </w:pPr>
    </w:p>
    <w:p w14:paraId="3F2225D6" w14:textId="1C124CB3" w:rsidR="00F34651" w:rsidRDefault="00F34651" w:rsidP="00D17F81">
      <w:pPr>
        <w:tabs>
          <w:tab w:val="left" w:pos="1629"/>
          <w:tab w:val="center" w:pos="4320"/>
        </w:tabs>
        <w:jc w:val="left"/>
        <w:rPr>
          <w:bCs/>
        </w:rPr>
      </w:pPr>
    </w:p>
    <w:p w14:paraId="05152D39" w14:textId="292151AA" w:rsidR="00F34651" w:rsidRDefault="00F34651" w:rsidP="00D17F81">
      <w:pPr>
        <w:tabs>
          <w:tab w:val="left" w:pos="1629"/>
          <w:tab w:val="center" w:pos="4320"/>
        </w:tabs>
        <w:jc w:val="left"/>
        <w:rPr>
          <w:bCs/>
        </w:rPr>
      </w:pPr>
    </w:p>
    <w:p w14:paraId="4A7A0786" w14:textId="467F7D1D" w:rsidR="00F34651" w:rsidRDefault="00F34651" w:rsidP="00D17F81">
      <w:pPr>
        <w:tabs>
          <w:tab w:val="left" w:pos="1629"/>
          <w:tab w:val="center" w:pos="4320"/>
        </w:tabs>
        <w:jc w:val="left"/>
        <w:rPr>
          <w:bCs/>
        </w:rPr>
      </w:pPr>
    </w:p>
    <w:p w14:paraId="23EFAEC8" w14:textId="3D11020D" w:rsidR="00F34651" w:rsidRDefault="00F34651" w:rsidP="00D17F81">
      <w:pPr>
        <w:tabs>
          <w:tab w:val="left" w:pos="1629"/>
          <w:tab w:val="center" w:pos="4320"/>
        </w:tabs>
        <w:jc w:val="left"/>
        <w:rPr>
          <w:bCs/>
        </w:rPr>
      </w:pPr>
    </w:p>
    <w:p w14:paraId="50888CEE" w14:textId="217C33CF" w:rsidR="00F34651" w:rsidRDefault="00F34651" w:rsidP="00D17F81">
      <w:pPr>
        <w:tabs>
          <w:tab w:val="left" w:pos="1629"/>
          <w:tab w:val="center" w:pos="4320"/>
        </w:tabs>
        <w:jc w:val="left"/>
        <w:rPr>
          <w:bCs/>
        </w:rPr>
      </w:pPr>
    </w:p>
    <w:p w14:paraId="2F2FACA5" w14:textId="52FEFDA6" w:rsidR="00F34651" w:rsidRDefault="00F34651" w:rsidP="00D17F81">
      <w:pPr>
        <w:tabs>
          <w:tab w:val="left" w:pos="1629"/>
          <w:tab w:val="center" w:pos="4320"/>
        </w:tabs>
        <w:jc w:val="left"/>
        <w:rPr>
          <w:bCs/>
        </w:rPr>
      </w:pPr>
    </w:p>
    <w:p w14:paraId="1B559CA1" w14:textId="3E667F5D" w:rsidR="00F34651" w:rsidRDefault="00F34651" w:rsidP="00D17F81">
      <w:pPr>
        <w:tabs>
          <w:tab w:val="left" w:pos="1629"/>
          <w:tab w:val="center" w:pos="4320"/>
        </w:tabs>
        <w:jc w:val="left"/>
        <w:rPr>
          <w:bCs/>
        </w:rPr>
      </w:pPr>
    </w:p>
    <w:p w14:paraId="7D30F96F" w14:textId="5ADE11AE" w:rsidR="00F34651" w:rsidRDefault="00F34651" w:rsidP="00D17F81">
      <w:pPr>
        <w:tabs>
          <w:tab w:val="left" w:pos="1629"/>
          <w:tab w:val="center" w:pos="4320"/>
        </w:tabs>
        <w:jc w:val="left"/>
        <w:rPr>
          <w:bCs/>
        </w:rPr>
      </w:pPr>
    </w:p>
    <w:p w14:paraId="145931E1" w14:textId="3CDB4D45" w:rsidR="00F34651" w:rsidRDefault="00F34651" w:rsidP="00D17F81">
      <w:pPr>
        <w:tabs>
          <w:tab w:val="left" w:pos="1629"/>
          <w:tab w:val="center" w:pos="4320"/>
        </w:tabs>
        <w:jc w:val="left"/>
        <w:rPr>
          <w:bCs/>
        </w:rPr>
      </w:pPr>
    </w:p>
    <w:p w14:paraId="44302350" w14:textId="77777777" w:rsidR="00F34651" w:rsidRDefault="00F34651" w:rsidP="00D17F81">
      <w:pPr>
        <w:tabs>
          <w:tab w:val="left" w:pos="1629"/>
          <w:tab w:val="center" w:pos="4320"/>
        </w:tabs>
        <w:jc w:val="left"/>
        <w:rPr>
          <w:bCs/>
        </w:rPr>
      </w:pPr>
    </w:p>
    <w:p w14:paraId="0C18A243" w14:textId="5757D51D" w:rsidR="00F34651" w:rsidRDefault="00F34651" w:rsidP="00F34651">
      <w:pPr>
        <w:tabs>
          <w:tab w:val="left" w:pos="1629"/>
          <w:tab w:val="center" w:pos="4320"/>
        </w:tabs>
        <w:jc w:val="left"/>
        <w:rPr>
          <w:bCs/>
        </w:rPr>
      </w:pPr>
    </w:p>
    <w:p w14:paraId="536BE468" w14:textId="77777777" w:rsidR="00F34651" w:rsidRDefault="00F34651" w:rsidP="00F34651">
      <w:pPr>
        <w:tabs>
          <w:tab w:val="left" w:pos="1629"/>
          <w:tab w:val="center" w:pos="4320"/>
        </w:tabs>
        <w:jc w:val="left"/>
        <w:rPr>
          <w:bCs/>
        </w:rPr>
      </w:pPr>
    </w:p>
    <w:p w14:paraId="6FB51FAA" w14:textId="77777777" w:rsidR="00F34651" w:rsidRDefault="00F34651" w:rsidP="00F34651">
      <w:pPr>
        <w:tabs>
          <w:tab w:val="left" w:pos="1629"/>
          <w:tab w:val="center" w:pos="4320"/>
        </w:tabs>
        <w:jc w:val="left"/>
        <w:rPr>
          <w:bCs/>
        </w:rPr>
      </w:pPr>
    </w:p>
    <w:p w14:paraId="3A5CD095" w14:textId="77777777" w:rsidR="00F34651" w:rsidRDefault="00F34651" w:rsidP="00F34651">
      <w:pPr>
        <w:tabs>
          <w:tab w:val="left" w:pos="1629"/>
          <w:tab w:val="center" w:pos="4320"/>
        </w:tabs>
        <w:jc w:val="left"/>
        <w:rPr>
          <w:bCs/>
        </w:rPr>
      </w:pPr>
    </w:p>
    <w:p w14:paraId="381984A3" w14:textId="77777777" w:rsidR="00F34651" w:rsidRDefault="00F34651" w:rsidP="00F34651">
      <w:pPr>
        <w:tabs>
          <w:tab w:val="left" w:pos="1629"/>
          <w:tab w:val="center" w:pos="4320"/>
        </w:tabs>
        <w:jc w:val="left"/>
        <w:rPr>
          <w:bCs/>
        </w:rPr>
      </w:pPr>
    </w:p>
    <w:p w14:paraId="5DF101A5" w14:textId="77777777" w:rsidR="00F34651" w:rsidRDefault="00F34651" w:rsidP="00F34651">
      <w:pPr>
        <w:tabs>
          <w:tab w:val="left" w:pos="1629"/>
          <w:tab w:val="center" w:pos="4320"/>
        </w:tabs>
        <w:jc w:val="left"/>
        <w:rPr>
          <w:bCs/>
        </w:rPr>
      </w:pPr>
    </w:p>
    <w:p w14:paraId="7DB63680" w14:textId="77777777" w:rsidR="00F34651" w:rsidRDefault="00F34651" w:rsidP="00F34651">
      <w:pPr>
        <w:tabs>
          <w:tab w:val="left" w:pos="1629"/>
          <w:tab w:val="center" w:pos="4320"/>
        </w:tabs>
        <w:jc w:val="left"/>
        <w:rPr>
          <w:bCs/>
        </w:rPr>
      </w:pPr>
    </w:p>
    <w:p w14:paraId="41F10EC0" w14:textId="77777777" w:rsidR="00F34651" w:rsidRDefault="00F34651" w:rsidP="00F34651">
      <w:pPr>
        <w:tabs>
          <w:tab w:val="left" w:pos="1629"/>
          <w:tab w:val="center" w:pos="4320"/>
        </w:tabs>
        <w:jc w:val="left"/>
        <w:rPr>
          <w:bCs/>
        </w:rPr>
      </w:pPr>
    </w:p>
    <w:p w14:paraId="57538991" w14:textId="77777777" w:rsidR="00F34651" w:rsidRDefault="00F34651" w:rsidP="00F34651">
      <w:pPr>
        <w:tabs>
          <w:tab w:val="left" w:pos="1629"/>
          <w:tab w:val="center" w:pos="4320"/>
        </w:tabs>
        <w:jc w:val="left"/>
        <w:rPr>
          <w:bCs/>
        </w:rPr>
      </w:pPr>
    </w:p>
    <w:p w14:paraId="1082DF2A" w14:textId="77777777" w:rsidR="00F34651" w:rsidRDefault="00F34651" w:rsidP="00F34651">
      <w:pPr>
        <w:tabs>
          <w:tab w:val="left" w:pos="1629"/>
          <w:tab w:val="center" w:pos="4320"/>
        </w:tabs>
        <w:jc w:val="left"/>
        <w:rPr>
          <w:bCs/>
        </w:rPr>
      </w:pPr>
    </w:p>
    <w:p w14:paraId="3C661598" w14:textId="77777777" w:rsidR="00F34651" w:rsidRDefault="00F34651" w:rsidP="00F34651">
      <w:pPr>
        <w:tabs>
          <w:tab w:val="left" w:pos="1629"/>
          <w:tab w:val="center" w:pos="4320"/>
        </w:tabs>
        <w:jc w:val="left"/>
        <w:rPr>
          <w:bCs/>
        </w:rPr>
      </w:pPr>
    </w:p>
    <w:p w14:paraId="353AAEDF" w14:textId="77777777" w:rsidR="00F34651" w:rsidRDefault="00F34651" w:rsidP="00F34651">
      <w:pPr>
        <w:tabs>
          <w:tab w:val="left" w:pos="1629"/>
          <w:tab w:val="center" w:pos="4320"/>
        </w:tabs>
        <w:jc w:val="left"/>
        <w:rPr>
          <w:bCs/>
        </w:rPr>
      </w:pPr>
    </w:p>
    <w:p w14:paraId="49352803" w14:textId="77777777" w:rsidR="00F34651" w:rsidRDefault="00F34651" w:rsidP="00F34651">
      <w:pPr>
        <w:tabs>
          <w:tab w:val="left" w:pos="1629"/>
          <w:tab w:val="center" w:pos="4320"/>
        </w:tabs>
        <w:jc w:val="left"/>
        <w:rPr>
          <w:bCs/>
        </w:rPr>
      </w:pPr>
    </w:p>
    <w:p w14:paraId="7B438C9A" w14:textId="77777777" w:rsidR="00F34651" w:rsidRDefault="00F34651" w:rsidP="00F34651">
      <w:pPr>
        <w:tabs>
          <w:tab w:val="left" w:pos="1629"/>
          <w:tab w:val="center" w:pos="4320"/>
        </w:tabs>
        <w:jc w:val="left"/>
        <w:rPr>
          <w:bCs/>
        </w:rPr>
      </w:pPr>
    </w:p>
    <w:p w14:paraId="6B34A2DD" w14:textId="77777777" w:rsidR="00F34651" w:rsidRDefault="00F34651" w:rsidP="00F34651">
      <w:pPr>
        <w:tabs>
          <w:tab w:val="left" w:pos="1629"/>
          <w:tab w:val="center" w:pos="4320"/>
        </w:tabs>
        <w:jc w:val="left"/>
        <w:rPr>
          <w:bCs/>
        </w:rPr>
      </w:pPr>
    </w:p>
    <w:p w14:paraId="37F1545D" w14:textId="77777777" w:rsidR="00F34651" w:rsidRDefault="00F34651" w:rsidP="00F34651">
      <w:pPr>
        <w:tabs>
          <w:tab w:val="left" w:pos="1629"/>
          <w:tab w:val="center" w:pos="4320"/>
        </w:tabs>
        <w:jc w:val="left"/>
        <w:rPr>
          <w:bCs/>
        </w:rPr>
      </w:pPr>
    </w:p>
    <w:p w14:paraId="30BEEA1A" w14:textId="77777777" w:rsidR="00F34651" w:rsidRDefault="00F34651" w:rsidP="00F34651">
      <w:pPr>
        <w:tabs>
          <w:tab w:val="left" w:pos="1629"/>
          <w:tab w:val="center" w:pos="4320"/>
        </w:tabs>
        <w:jc w:val="left"/>
        <w:rPr>
          <w:bCs/>
        </w:rPr>
      </w:pPr>
    </w:p>
    <w:p w14:paraId="37B0E76A" w14:textId="77777777" w:rsidR="00F34651" w:rsidRDefault="00F34651" w:rsidP="00F34651">
      <w:pPr>
        <w:tabs>
          <w:tab w:val="left" w:pos="1629"/>
          <w:tab w:val="center" w:pos="4320"/>
        </w:tabs>
        <w:jc w:val="left"/>
        <w:rPr>
          <w:bCs/>
        </w:rPr>
      </w:pPr>
    </w:p>
    <w:p w14:paraId="626A9AF7" w14:textId="77777777" w:rsidR="00F34651" w:rsidRDefault="00F34651" w:rsidP="00F34651">
      <w:pPr>
        <w:tabs>
          <w:tab w:val="left" w:pos="1629"/>
          <w:tab w:val="center" w:pos="4320"/>
        </w:tabs>
        <w:jc w:val="left"/>
        <w:rPr>
          <w:bCs/>
        </w:rPr>
      </w:pPr>
    </w:p>
    <w:p w14:paraId="437E39AF" w14:textId="77777777" w:rsidR="00F34651" w:rsidRDefault="00F34651" w:rsidP="00F34651">
      <w:pPr>
        <w:tabs>
          <w:tab w:val="left" w:pos="1629"/>
          <w:tab w:val="center" w:pos="4320"/>
        </w:tabs>
        <w:jc w:val="left"/>
        <w:rPr>
          <w:bCs/>
        </w:rPr>
      </w:pPr>
    </w:p>
    <w:p w14:paraId="7A4D7C4E" w14:textId="77777777" w:rsidR="00F34651" w:rsidRDefault="00F34651" w:rsidP="00F34651">
      <w:pPr>
        <w:tabs>
          <w:tab w:val="left" w:pos="1629"/>
          <w:tab w:val="center" w:pos="4320"/>
        </w:tabs>
        <w:jc w:val="left"/>
        <w:rPr>
          <w:bCs/>
        </w:rPr>
      </w:pPr>
    </w:p>
    <w:p w14:paraId="42AA40A9" w14:textId="09A6C037" w:rsidR="007C2519" w:rsidRDefault="007C2519" w:rsidP="00D82BAB">
      <w:pPr>
        <w:tabs>
          <w:tab w:val="left" w:pos="1629"/>
          <w:tab w:val="center" w:pos="4320"/>
        </w:tabs>
        <w:rPr>
          <w:bCs/>
        </w:rPr>
      </w:pPr>
      <w:r>
        <w:rPr>
          <w:bCs/>
        </w:rPr>
        <w:t xml:space="preserve">Figure 11: Physical Data Flow Diagram of the Proposed </w:t>
      </w:r>
      <w:r>
        <w:t>System (Level 0)</w:t>
      </w:r>
    </w:p>
    <w:p w14:paraId="23590E89" w14:textId="713BD62D" w:rsidR="007408BD" w:rsidRDefault="00F34651" w:rsidP="007C2519">
      <w:pPr>
        <w:tabs>
          <w:tab w:val="left" w:pos="1987"/>
          <w:tab w:val="center" w:pos="4320"/>
        </w:tabs>
        <w:jc w:val="left"/>
      </w:pPr>
      <w:r>
        <w:rPr>
          <w:noProof/>
        </w:rPr>
        <w:lastRenderedPageBreak/>
        <w:drawing>
          <wp:anchor distT="0" distB="0" distL="114300" distR="114300" simplePos="0" relativeHeight="251764224" behindDoc="0" locked="0" layoutInCell="1" allowOverlap="1" wp14:anchorId="0F4D85BF" wp14:editId="7F1F1830">
            <wp:simplePos x="0" y="0"/>
            <wp:positionH relativeFrom="column">
              <wp:posOffset>920583</wp:posOffset>
            </wp:positionH>
            <wp:positionV relativeFrom="paragraph">
              <wp:posOffset>0</wp:posOffset>
            </wp:positionV>
            <wp:extent cx="3645981" cy="3315151"/>
            <wp:effectExtent l="0" t="0" r="0" b="0"/>
            <wp:wrapNone/>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645981" cy="3315151"/>
                    </a:xfrm>
                    <a:prstGeom prst="rect">
                      <a:avLst/>
                    </a:prstGeom>
                    <a:noFill/>
                    <a:ln>
                      <a:noFill/>
                    </a:ln>
                  </pic:spPr>
                </pic:pic>
              </a:graphicData>
            </a:graphic>
            <wp14:sizeRelH relativeFrom="page">
              <wp14:pctWidth>0</wp14:pctWidth>
            </wp14:sizeRelH>
            <wp14:sizeRelV relativeFrom="page">
              <wp14:pctHeight>0</wp14:pctHeight>
            </wp14:sizeRelV>
          </wp:anchor>
        </w:drawing>
      </w:r>
      <w:r w:rsidR="007C2519">
        <w:tab/>
      </w:r>
      <w:r w:rsidR="007C2519">
        <w:tab/>
      </w:r>
      <w:r w:rsidR="007C2519">
        <w:tab/>
      </w:r>
    </w:p>
    <w:p w14:paraId="5A6B6A2F" w14:textId="7EEB8FFD" w:rsidR="007408BD" w:rsidRDefault="007408BD" w:rsidP="00421382"/>
    <w:p w14:paraId="4686946E" w14:textId="0701F5B5" w:rsidR="007408BD" w:rsidRDefault="007408BD" w:rsidP="00421382"/>
    <w:p w14:paraId="44058F99" w14:textId="29F98390" w:rsidR="00F34651" w:rsidRDefault="00F34651" w:rsidP="00F34651">
      <w:pPr>
        <w:tabs>
          <w:tab w:val="left" w:pos="3480"/>
          <w:tab w:val="center" w:pos="4320"/>
        </w:tabs>
        <w:jc w:val="both"/>
        <w:rPr>
          <w:bCs/>
        </w:rPr>
      </w:pPr>
      <w:bookmarkStart w:id="8" w:name="_Hlk112746646"/>
    </w:p>
    <w:p w14:paraId="799C7E28" w14:textId="7BF5DDFC" w:rsidR="00F34651" w:rsidRDefault="00F34651" w:rsidP="00F34651">
      <w:pPr>
        <w:tabs>
          <w:tab w:val="left" w:pos="3480"/>
          <w:tab w:val="center" w:pos="4320"/>
        </w:tabs>
        <w:jc w:val="both"/>
        <w:rPr>
          <w:bCs/>
        </w:rPr>
      </w:pPr>
    </w:p>
    <w:p w14:paraId="45D3FE38" w14:textId="6D6F4873" w:rsidR="00F34651" w:rsidRDefault="00F34651" w:rsidP="00F34651">
      <w:pPr>
        <w:tabs>
          <w:tab w:val="left" w:pos="3480"/>
          <w:tab w:val="center" w:pos="4320"/>
        </w:tabs>
        <w:jc w:val="both"/>
        <w:rPr>
          <w:bCs/>
        </w:rPr>
      </w:pPr>
    </w:p>
    <w:p w14:paraId="70DDF1E8" w14:textId="4BADD8BE" w:rsidR="00F34651" w:rsidRDefault="00F34651" w:rsidP="00F34651">
      <w:pPr>
        <w:tabs>
          <w:tab w:val="left" w:pos="3480"/>
          <w:tab w:val="center" w:pos="4320"/>
        </w:tabs>
        <w:jc w:val="both"/>
        <w:rPr>
          <w:bCs/>
        </w:rPr>
      </w:pPr>
    </w:p>
    <w:p w14:paraId="5A8196A3" w14:textId="2E9443EE" w:rsidR="00F34651" w:rsidRDefault="00F34651" w:rsidP="00F34651">
      <w:pPr>
        <w:tabs>
          <w:tab w:val="left" w:pos="3480"/>
          <w:tab w:val="center" w:pos="4320"/>
        </w:tabs>
        <w:jc w:val="both"/>
        <w:rPr>
          <w:bCs/>
        </w:rPr>
      </w:pPr>
    </w:p>
    <w:p w14:paraId="28B13874" w14:textId="71CE5D7D" w:rsidR="00F34651" w:rsidRDefault="00F34651" w:rsidP="00F34651">
      <w:pPr>
        <w:tabs>
          <w:tab w:val="left" w:pos="3480"/>
          <w:tab w:val="center" w:pos="4320"/>
        </w:tabs>
        <w:jc w:val="both"/>
        <w:rPr>
          <w:bCs/>
        </w:rPr>
      </w:pPr>
    </w:p>
    <w:p w14:paraId="017B8C3C" w14:textId="3AF8BE39" w:rsidR="00F34651" w:rsidRDefault="00F34651" w:rsidP="00F34651">
      <w:pPr>
        <w:tabs>
          <w:tab w:val="left" w:pos="3480"/>
          <w:tab w:val="center" w:pos="4320"/>
        </w:tabs>
        <w:jc w:val="both"/>
        <w:rPr>
          <w:bCs/>
        </w:rPr>
      </w:pPr>
    </w:p>
    <w:p w14:paraId="7C26046C" w14:textId="0646D76A" w:rsidR="00F34651" w:rsidRDefault="00F34651" w:rsidP="00F34651">
      <w:pPr>
        <w:tabs>
          <w:tab w:val="left" w:pos="3480"/>
          <w:tab w:val="center" w:pos="4320"/>
        </w:tabs>
        <w:jc w:val="both"/>
        <w:rPr>
          <w:bCs/>
        </w:rPr>
      </w:pPr>
    </w:p>
    <w:p w14:paraId="4F709D97" w14:textId="7C880EC1" w:rsidR="00F34651" w:rsidRDefault="00F34651" w:rsidP="00F34651">
      <w:pPr>
        <w:tabs>
          <w:tab w:val="left" w:pos="3480"/>
          <w:tab w:val="center" w:pos="4320"/>
        </w:tabs>
        <w:jc w:val="both"/>
        <w:rPr>
          <w:bCs/>
        </w:rPr>
      </w:pPr>
    </w:p>
    <w:p w14:paraId="6304E39E" w14:textId="130573AA" w:rsidR="00F34651" w:rsidRDefault="00F34651" w:rsidP="00F34651">
      <w:pPr>
        <w:tabs>
          <w:tab w:val="left" w:pos="3480"/>
          <w:tab w:val="center" w:pos="4320"/>
        </w:tabs>
        <w:jc w:val="both"/>
        <w:rPr>
          <w:bCs/>
        </w:rPr>
      </w:pPr>
    </w:p>
    <w:p w14:paraId="1C61C9DC" w14:textId="34DFDD5F" w:rsidR="00F34651" w:rsidRDefault="00F34651" w:rsidP="00F34651">
      <w:pPr>
        <w:tabs>
          <w:tab w:val="left" w:pos="3480"/>
          <w:tab w:val="center" w:pos="4320"/>
        </w:tabs>
        <w:jc w:val="both"/>
        <w:rPr>
          <w:bCs/>
        </w:rPr>
      </w:pPr>
    </w:p>
    <w:p w14:paraId="339466FA" w14:textId="5EA73072" w:rsidR="00F34651" w:rsidRDefault="00F34651" w:rsidP="00F34651">
      <w:pPr>
        <w:tabs>
          <w:tab w:val="left" w:pos="3480"/>
          <w:tab w:val="center" w:pos="4320"/>
        </w:tabs>
        <w:jc w:val="both"/>
        <w:rPr>
          <w:bCs/>
        </w:rPr>
      </w:pPr>
    </w:p>
    <w:p w14:paraId="1C675359" w14:textId="10CA4398" w:rsidR="00F34651" w:rsidRDefault="00F34651" w:rsidP="00F34651">
      <w:pPr>
        <w:tabs>
          <w:tab w:val="left" w:pos="3480"/>
          <w:tab w:val="center" w:pos="4320"/>
        </w:tabs>
        <w:jc w:val="both"/>
        <w:rPr>
          <w:bCs/>
        </w:rPr>
      </w:pPr>
    </w:p>
    <w:p w14:paraId="52950FEC" w14:textId="6030F7FB" w:rsidR="00F34651" w:rsidRDefault="00F34651" w:rsidP="00F34651">
      <w:pPr>
        <w:tabs>
          <w:tab w:val="left" w:pos="3480"/>
          <w:tab w:val="center" w:pos="4320"/>
        </w:tabs>
        <w:jc w:val="both"/>
        <w:rPr>
          <w:bCs/>
        </w:rPr>
      </w:pPr>
    </w:p>
    <w:p w14:paraId="3AD7F973" w14:textId="29D1BB09" w:rsidR="00F34651" w:rsidRDefault="00F34651" w:rsidP="00F34651">
      <w:pPr>
        <w:tabs>
          <w:tab w:val="left" w:pos="3480"/>
          <w:tab w:val="center" w:pos="4320"/>
        </w:tabs>
        <w:jc w:val="both"/>
        <w:rPr>
          <w:bCs/>
        </w:rPr>
      </w:pPr>
    </w:p>
    <w:p w14:paraId="2B02EF83" w14:textId="3E4D5E3F" w:rsidR="00F34651" w:rsidRDefault="00F34651" w:rsidP="00F34651">
      <w:pPr>
        <w:tabs>
          <w:tab w:val="left" w:pos="3480"/>
          <w:tab w:val="center" w:pos="4320"/>
        </w:tabs>
        <w:jc w:val="both"/>
        <w:rPr>
          <w:bCs/>
        </w:rPr>
      </w:pPr>
    </w:p>
    <w:p w14:paraId="4AA3BEE6" w14:textId="77777777" w:rsidR="00D82BAB" w:rsidRDefault="00D82BAB" w:rsidP="00D82BAB">
      <w:pPr>
        <w:tabs>
          <w:tab w:val="left" w:pos="3480"/>
          <w:tab w:val="center" w:pos="4320"/>
        </w:tabs>
        <w:rPr>
          <w:bCs/>
        </w:rPr>
      </w:pPr>
    </w:p>
    <w:p w14:paraId="18C66EAC" w14:textId="406A574B" w:rsidR="00421382" w:rsidRDefault="00421382" w:rsidP="00D82BAB">
      <w:pPr>
        <w:tabs>
          <w:tab w:val="left" w:pos="3480"/>
          <w:tab w:val="center" w:pos="4320"/>
        </w:tabs>
        <w:rPr>
          <w:bCs/>
        </w:rPr>
      </w:pPr>
      <w:r>
        <w:rPr>
          <w:bCs/>
        </w:rPr>
        <w:t>Figure 12: Physical Data Flow Diagram of the Proposed System (Level 1 2.0)</w:t>
      </w:r>
      <w:bookmarkEnd w:id="8"/>
    </w:p>
    <w:p w14:paraId="4C9AAB39" w14:textId="1D181F8F" w:rsidR="00421382" w:rsidRDefault="00421382" w:rsidP="00421382">
      <w:pPr>
        <w:tabs>
          <w:tab w:val="left" w:pos="3000"/>
          <w:tab w:val="center" w:pos="4320"/>
        </w:tabs>
      </w:pPr>
    </w:p>
    <w:p w14:paraId="688BE937" w14:textId="0AAB0C23" w:rsidR="00421382" w:rsidRDefault="00D82BAB" w:rsidP="00421382">
      <w:r>
        <w:rPr>
          <w:noProof/>
        </w:rPr>
        <w:drawing>
          <wp:anchor distT="0" distB="0" distL="114300" distR="114300" simplePos="0" relativeHeight="251767296" behindDoc="0" locked="0" layoutInCell="1" allowOverlap="1" wp14:anchorId="2544BB04" wp14:editId="56E230B5">
            <wp:simplePos x="0" y="0"/>
            <wp:positionH relativeFrom="column">
              <wp:posOffset>357585</wp:posOffset>
            </wp:positionH>
            <wp:positionV relativeFrom="paragraph">
              <wp:posOffset>88265</wp:posOffset>
            </wp:positionV>
            <wp:extent cx="4771229" cy="3749040"/>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71229"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1B429" w14:textId="77777777" w:rsidR="002C733C" w:rsidRDefault="002C733C" w:rsidP="00421382"/>
    <w:p w14:paraId="166DFDCC" w14:textId="77777777" w:rsidR="002C733C" w:rsidRPr="002C733C" w:rsidRDefault="002C733C" w:rsidP="002C733C"/>
    <w:p w14:paraId="78B1287F" w14:textId="77777777" w:rsidR="002C733C" w:rsidRPr="002C733C" w:rsidRDefault="002C733C" w:rsidP="002C733C"/>
    <w:p w14:paraId="1DFFFA99" w14:textId="77777777" w:rsidR="002C733C" w:rsidRPr="002C733C" w:rsidRDefault="002C733C" w:rsidP="002C733C"/>
    <w:p w14:paraId="51346F75" w14:textId="77777777" w:rsidR="002C733C" w:rsidRPr="002C733C" w:rsidRDefault="002C733C" w:rsidP="002C733C"/>
    <w:p w14:paraId="3F9A3EDD" w14:textId="77777777" w:rsidR="002C733C" w:rsidRPr="002C733C" w:rsidRDefault="002C733C" w:rsidP="002C733C"/>
    <w:p w14:paraId="61836BA1" w14:textId="77777777" w:rsidR="002C733C" w:rsidRPr="002C733C" w:rsidRDefault="002C733C" w:rsidP="002C733C"/>
    <w:p w14:paraId="61B80754" w14:textId="77777777" w:rsidR="002C733C" w:rsidRPr="002C733C" w:rsidRDefault="002C733C" w:rsidP="002C733C"/>
    <w:p w14:paraId="0E6C0C83" w14:textId="77777777" w:rsidR="002C733C" w:rsidRPr="002C733C" w:rsidRDefault="002C733C" w:rsidP="002C733C"/>
    <w:p w14:paraId="4ECFE2D4" w14:textId="77777777" w:rsidR="002C733C" w:rsidRPr="002C733C" w:rsidRDefault="002C733C" w:rsidP="002C733C"/>
    <w:p w14:paraId="14CC6582" w14:textId="77777777" w:rsidR="002C733C" w:rsidRPr="002C733C" w:rsidRDefault="002C733C" w:rsidP="002C733C"/>
    <w:p w14:paraId="526291F1" w14:textId="77777777" w:rsidR="002C733C" w:rsidRPr="002C733C" w:rsidRDefault="002C733C" w:rsidP="002C733C"/>
    <w:p w14:paraId="6536E26B" w14:textId="77777777" w:rsidR="002C733C" w:rsidRPr="002C733C" w:rsidRDefault="002C733C" w:rsidP="002C733C"/>
    <w:p w14:paraId="5AA4D275" w14:textId="77777777" w:rsidR="002C733C" w:rsidRPr="002C733C" w:rsidRDefault="002C733C" w:rsidP="002C733C"/>
    <w:p w14:paraId="038C5654" w14:textId="77777777" w:rsidR="002C733C" w:rsidRPr="002C733C" w:rsidRDefault="002C733C" w:rsidP="002C733C"/>
    <w:p w14:paraId="44CEA555" w14:textId="77777777" w:rsidR="002C733C" w:rsidRPr="002C733C" w:rsidRDefault="002C733C" w:rsidP="002C733C"/>
    <w:p w14:paraId="70D10F20" w14:textId="77777777" w:rsidR="002C733C" w:rsidRPr="002C733C" w:rsidRDefault="002C733C" w:rsidP="002C733C"/>
    <w:p w14:paraId="301192CE" w14:textId="77777777" w:rsidR="002C733C" w:rsidRPr="002C733C" w:rsidRDefault="002C733C" w:rsidP="002C733C"/>
    <w:p w14:paraId="183C8312" w14:textId="77777777" w:rsidR="002C733C" w:rsidRPr="002C733C" w:rsidRDefault="002C733C" w:rsidP="002C733C"/>
    <w:p w14:paraId="2BE91E45" w14:textId="77777777" w:rsidR="002C733C" w:rsidRPr="002C733C" w:rsidRDefault="002C733C" w:rsidP="002C733C"/>
    <w:p w14:paraId="1DDEB797" w14:textId="77777777" w:rsidR="002C733C" w:rsidRPr="002C733C" w:rsidRDefault="002C733C" w:rsidP="002C733C"/>
    <w:p w14:paraId="03254CB4" w14:textId="77777777" w:rsidR="00F34651" w:rsidRDefault="00F34651" w:rsidP="002C733C">
      <w:pPr>
        <w:tabs>
          <w:tab w:val="left" w:pos="3435"/>
          <w:tab w:val="center" w:pos="4320"/>
        </w:tabs>
      </w:pPr>
    </w:p>
    <w:p w14:paraId="0E119497" w14:textId="38C89C69" w:rsidR="002C733C" w:rsidRDefault="002C733C" w:rsidP="002C733C">
      <w:pPr>
        <w:tabs>
          <w:tab w:val="left" w:pos="3435"/>
          <w:tab w:val="center" w:pos="4320"/>
        </w:tabs>
      </w:pPr>
      <w:r>
        <w:t>Figure 13: Physical Data Flow Diagram of the Proposed System (Level 1 3.0)</w:t>
      </w:r>
    </w:p>
    <w:p w14:paraId="6C985E21" w14:textId="20431973" w:rsidR="002C733C" w:rsidRDefault="00453508" w:rsidP="002C733C">
      <w:pPr>
        <w:tabs>
          <w:tab w:val="left" w:pos="4063"/>
          <w:tab w:val="center" w:pos="4320"/>
        </w:tabs>
        <w:jc w:val="left"/>
      </w:pPr>
      <w:r>
        <w:rPr>
          <w:noProof/>
        </w:rPr>
        <w:lastRenderedPageBreak/>
        <w:drawing>
          <wp:anchor distT="0" distB="0" distL="114300" distR="114300" simplePos="0" relativeHeight="251768320" behindDoc="0" locked="0" layoutInCell="1" allowOverlap="1" wp14:anchorId="37CF68C2" wp14:editId="382C9035">
            <wp:simplePos x="0" y="0"/>
            <wp:positionH relativeFrom="column">
              <wp:posOffset>0</wp:posOffset>
            </wp:positionH>
            <wp:positionV relativeFrom="paragraph">
              <wp:posOffset>-1270</wp:posOffset>
            </wp:positionV>
            <wp:extent cx="5497830" cy="3070860"/>
            <wp:effectExtent l="0" t="0" r="762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97830" cy="307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2C733C">
        <w:tab/>
      </w:r>
    </w:p>
    <w:p w14:paraId="20F8A85E" w14:textId="15CE23E1" w:rsidR="002C733C" w:rsidRDefault="002C733C" w:rsidP="002C733C"/>
    <w:p w14:paraId="2D5C7794" w14:textId="77777777" w:rsidR="00D82BAB" w:rsidRPr="00D82BAB" w:rsidRDefault="00D82BAB" w:rsidP="00D82BAB"/>
    <w:p w14:paraId="517F06F5" w14:textId="77777777" w:rsidR="00D82BAB" w:rsidRPr="00D82BAB" w:rsidRDefault="00D82BAB" w:rsidP="00D82BAB"/>
    <w:p w14:paraId="17E8BCED" w14:textId="77777777" w:rsidR="00D82BAB" w:rsidRPr="00D82BAB" w:rsidRDefault="00D82BAB" w:rsidP="00D82BAB"/>
    <w:p w14:paraId="0094CD5D" w14:textId="77777777" w:rsidR="00D82BAB" w:rsidRPr="00D82BAB" w:rsidRDefault="00D82BAB" w:rsidP="00D82BAB"/>
    <w:p w14:paraId="299A39BB" w14:textId="77777777" w:rsidR="00D82BAB" w:rsidRPr="00D82BAB" w:rsidRDefault="00D82BAB" w:rsidP="00D82BAB"/>
    <w:p w14:paraId="174F0158" w14:textId="77777777" w:rsidR="00D82BAB" w:rsidRPr="00D82BAB" w:rsidRDefault="00D82BAB" w:rsidP="00D82BAB"/>
    <w:p w14:paraId="2F6E73E0" w14:textId="77777777" w:rsidR="00D82BAB" w:rsidRPr="00D82BAB" w:rsidRDefault="00D82BAB" w:rsidP="00D82BAB"/>
    <w:p w14:paraId="71489E1F" w14:textId="77777777" w:rsidR="00D82BAB" w:rsidRPr="00D82BAB" w:rsidRDefault="00D82BAB" w:rsidP="00D82BAB"/>
    <w:p w14:paraId="7B8DD591" w14:textId="77777777" w:rsidR="00D82BAB" w:rsidRPr="00D82BAB" w:rsidRDefault="00D82BAB" w:rsidP="00D82BAB"/>
    <w:p w14:paraId="404D8C59" w14:textId="77777777" w:rsidR="00D82BAB" w:rsidRPr="00D82BAB" w:rsidRDefault="00D82BAB" w:rsidP="00D82BAB"/>
    <w:p w14:paraId="06BC73C2" w14:textId="77777777" w:rsidR="00D82BAB" w:rsidRPr="00D82BAB" w:rsidRDefault="00D82BAB" w:rsidP="00D82BAB"/>
    <w:p w14:paraId="62BE923A" w14:textId="77777777" w:rsidR="00D82BAB" w:rsidRPr="00D82BAB" w:rsidRDefault="00D82BAB" w:rsidP="00D82BAB"/>
    <w:p w14:paraId="4EF75D24" w14:textId="77777777" w:rsidR="00D82BAB" w:rsidRPr="00D82BAB" w:rsidRDefault="00D82BAB" w:rsidP="00D82BAB"/>
    <w:p w14:paraId="2792634E" w14:textId="77777777" w:rsidR="00D82BAB" w:rsidRPr="00D82BAB" w:rsidRDefault="00D82BAB" w:rsidP="00D82BAB"/>
    <w:p w14:paraId="17921A45" w14:textId="77777777" w:rsidR="00D82BAB" w:rsidRPr="00D82BAB" w:rsidRDefault="00D82BAB" w:rsidP="00D82BAB"/>
    <w:p w14:paraId="5A201241" w14:textId="77777777" w:rsidR="00D82BAB" w:rsidRDefault="00D82BAB" w:rsidP="00453508">
      <w:pPr>
        <w:tabs>
          <w:tab w:val="left" w:pos="3870"/>
          <w:tab w:val="center" w:pos="4320"/>
        </w:tabs>
        <w:jc w:val="both"/>
      </w:pPr>
    </w:p>
    <w:p w14:paraId="2EC747B0" w14:textId="77777777" w:rsidR="00D82BAB" w:rsidRDefault="00D82BAB" w:rsidP="00D82BAB">
      <w:pPr>
        <w:tabs>
          <w:tab w:val="left" w:pos="3870"/>
          <w:tab w:val="center" w:pos="4320"/>
        </w:tabs>
      </w:pPr>
    </w:p>
    <w:p w14:paraId="11EF5DCF" w14:textId="1B693948" w:rsidR="00D82BAB" w:rsidRDefault="00D82BAB" w:rsidP="00D82BAB">
      <w:pPr>
        <w:tabs>
          <w:tab w:val="left" w:pos="3870"/>
          <w:tab w:val="center" w:pos="4320"/>
        </w:tabs>
      </w:pPr>
      <w:r>
        <w:t>Figure 14: Physical Data Flow Diagram of the Proposed System (Level 1 4.0)</w:t>
      </w:r>
    </w:p>
    <w:p w14:paraId="1E712624" w14:textId="7C9A08C3" w:rsidR="00D82BAB" w:rsidRDefault="00D82BAB" w:rsidP="00D82BAB">
      <w:pPr>
        <w:tabs>
          <w:tab w:val="left" w:pos="1596"/>
          <w:tab w:val="center" w:pos="4320"/>
        </w:tabs>
      </w:pPr>
    </w:p>
    <w:p w14:paraId="418B61FD" w14:textId="39415B7C" w:rsidR="00D82BAB" w:rsidRDefault="00D82BAB" w:rsidP="00D82BAB"/>
    <w:p w14:paraId="14FE5328" w14:textId="1B5F7D4A" w:rsidR="00D82BAB" w:rsidRDefault="00453508" w:rsidP="00D82BAB">
      <w:r>
        <w:rPr>
          <w:noProof/>
        </w:rPr>
        <w:drawing>
          <wp:anchor distT="0" distB="0" distL="114300" distR="114300" simplePos="0" relativeHeight="251769344" behindDoc="0" locked="0" layoutInCell="1" allowOverlap="1" wp14:anchorId="37630EAC" wp14:editId="19A4290F">
            <wp:simplePos x="0" y="0"/>
            <wp:positionH relativeFrom="column">
              <wp:posOffset>770890</wp:posOffset>
            </wp:positionH>
            <wp:positionV relativeFrom="paragraph">
              <wp:posOffset>36195</wp:posOffset>
            </wp:positionV>
            <wp:extent cx="3943350" cy="33147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94335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36042" w14:textId="77777777" w:rsidR="00D82BAB" w:rsidRPr="00D82BAB" w:rsidRDefault="00D82BAB" w:rsidP="00D82BAB"/>
    <w:p w14:paraId="076D2665" w14:textId="77777777" w:rsidR="00D82BAB" w:rsidRPr="00D82BAB" w:rsidRDefault="00D82BAB" w:rsidP="00D82BAB"/>
    <w:p w14:paraId="58BDB968" w14:textId="77777777" w:rsidR="00D82BAB" w:rsidRPr="00D82BAB" w:rsidRDefault="00D82BAB" w:rsidP="00D82BAB"/>
    <w:p w14:paraId="75E651AB" w14:textId="77777777" w:rsidR="00D82BAB" w:rsidRPr="00D82BAB" w:rsidRDefault="00D82BAB" w:rsidP="00D82BAB"/>
    <w:p w14:paraId="3FBD5844" w14:textId="77777777" w:rsidR="00D82BAB" w:rsidRPr="00D82BAB" w:rsidRDefault="00D82BAB" w:rsidP="00D82BAB"/>
    <w:p w14:paraId="5D112F7C" w14:textId="77777777" w:rsidR="00D82BAB" w:rsidRPr="00D82BAB" w:rsidRDefault="00D82BAB" w:rsidP="00D82BAB"/>
    <w:p w14:paraId="73DF4A78" w14:textId="77777777" w:rsidR="00D82BAB" w:rsidRPr="00D82BAB" w:rsidRDefault="00D82BAB" w:rsidP="00D82BAB"/>
    <w:p w14:paraId="1770FA91" w14:textId="77777777" w:rsidR="00D82BAB" w:rsidRPr="00D82BAB" w:rsidRDefault="00D82BAB" w:rsidP="00D82BAB"/>
    <w:p w14:paraId="6C6224FB" w14:textId="77777777" w:rsidR="00D82BAB" w:rsidRPr="00D82BAB" w:rsidRDefault="00D82BAB" w:rsidP="00D82BAB"/>
    <w:p w14:paraId="65D43E4C" w14:textId="77777777" w:rsidR="00D82BAB" w:rsidRPr="00D82BAB" w:rsidRDefault="00D82BAB" w:rsidP="00D82BAB"/>
    <w:p w14:paraId="78304D39" w14:textId="77777777" w:rsidR="00D82BAB" w:rsidRPr="00D82BAB" w:rsidRDefault="00D82BAB" w:rsidP="00D82BAB"/>
    <w:p w14:paraId="1EF3AB6E" w14:textId="77777777" w:rsidR="00D82BAB" w:rsidRPr="00D82BAB" w:rsidRDefault="00D82BAB" w:rsidP="00D82BAB"/>
    <w:p w14:paraId="13C5D365" w14:textId="77777777" w:rsidR="00D82BAB" w:rsidRPr="00D82BAB" w:rsidRDefault="00D82BAB" w:rsidP="00D82BAB"/>
    <w:p w14:paraId="15A07136" w14:textId="77777777" w:rsidR="00D82BAB" w:rsidRPr="00D82BAB" w:rsidRDefault="00D82BAB" w:rsidP="00D82BAB"/>
    <w:p w14:paraId="458D5DBC" w14:textId="77777777" w:rsidR="00D82BAB" w:rsidRPr="00D82BAB" w:rsidRDefault="00D82BAB" w:rsidP="00D82BAB"/>
    <w:p w14:paraId="6D367B5E" w14:textId="77777777" w:rsidR="00D82BAB" w:rsidRPr="00D82BAB" w:rsidRDefault="00D82BAB" w:rsidP="00D82BAB"/>
    <w:p w14:paraId="778190BF" w14:textId="77777777" w:rsidR="00D82BAB" w:rsidRDefault="00D82BAB" w:rsidP="00D82BAB"/>
    <w:p w14:paraId="3DAE8D42" w14:textId="77777777" w:rsidR="00D82BAB" w:rsidRDefault="00D82BAB" w:rsidP="00D82BAB">
      <w:pPr>
        <w:tabs>
          <w:tab w:val="left" w:pos="3030"/>
          <w:tab w:val="center" w:pos="4320"/>
        </w:tabs>
      </w:pPr>
    </w:p>
    <w:p w14:paraId="2BF955D2" w14:textId="77777777" w:rsidR="00453508" w:rsidRDefault="00453508" w:rsidP="00D82BAB">
      <w:pPr>
        <w:tabs>
          <w:tab w:val="left" w:pos="3030"/>
          <w:tab w:val="center" w:pos="4320"/>
        </w:tabs>
      </w:pPr>
    </w:p>
    <w:p w14:paraId="7BEC3652" w14:textId="56A8FCDC" w:rsidR="00D82BAB" w:rsidRDefault="00D82BAB" w:rsidP="00D82BAB">
      <w:pPr>
        <w:tabs>
          <w:tab w:val="left" w:pos="3030"/>
          <w:tab w:val="center" w:pos="4320"/>
        </w:tabs>
      </w:pPr>
      <w:r>
        <w:t>Figure 15: Physical Data Flow Diagram of the Proposed System (Level 1 5.0)</w:t>
      </w:r>
    </w:p>
    <w:p w14:paraId="33F4ED79" w14:textId="48D796CE" w:rsidR="00D82BAB" w:rsidRDefault="00D82BAB" w:rsidP="00D82BAB">
      <w:pPr>
        <w:tabs>
          <w:tab w:val="left" w:pos="2556"/>
          <w:tab w:val="center" w:pos="4320"/>
        </w:tabs>
      </w:pPr>
    </w:p>
    <w:p w14:paraId="3B570C8B" w14:textId="6CC3F0AC" w:rsidR="00D82BAB" w:rsidRPr="00D82BAB" w:rsidRDefault="00D82BAB" w:rsidP="00D82BAB">
      <w:pPr>
        <w:sectPr w:rsidR="00D82BAB" w:rsidRPr="00D82BAB" w:rsidSect="001F5EA3">
          <w:pgSz w:w="12240" w:h="15840" w:code="1"/>
          <w:pgMar w:top="1440" w:right="1440" w:bottom="1440" w:left="2160" w:header="720" w:footer="288" w:gutter="0"/>
          <w:cols w:space="720"/>
          <w:docGrid w:linePitch="360"/>
        </w:sectPr>
      </w:pPr>
    </w:p>
    <w:bookmarkEnd w:id="7"/>
    <w:p w14:paraId="0BA20F02" w14:textId="4B5E52ED" w:rsidR="00BC43CE" w:rsidRDefault="00D82BAB" w:rsidP="00F67AA3">
      <w:pPr>
        <w:tabs>
          <w:tab w:val="left" w:pos="2535"/>
        </w:tabs>
        <w:spacing w:line="360" w:lineRule="auto"/>
        <w:rPr>
          <w:bCs/>
        </w:rPr>
      </w:pPr>
      <w:r>
        <w:rPr>
          <w:noProof/>
        </w:rPr>
        <w:lastRenderedPageBreak/>
        <w:drawing>
          <wp:inline distT="0" distB="0" distL="0" distR="0" wp14:anchorId="71D60BAD" wp14:editId="16C15E16">
            <wp:extent cx="5486400" cy="1126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6400" cy="1126570"/>
                    </a:xfrm>
                    <a:prstGeom prst="rect">
                      <a:avLst/>
                    </a:prstGeom>
                    <a:noFill/>
                    <a:ln>
                      <a:noFill/>
                    </a:ln>
                  </pic:spPr>
                </pic:pic>
              </a:graphicData>
            </a:graphic>
          </wp:inline>
        </w:drawing>
      </w:r>
    </w:p>
    <w:p w14:paraId="122F3C33" w14:textId="77777777" w:rsidR="00EE5F31" w:rsidRDefault="00EE5F31" w:rsidP="00D82BAB">
      <w:pPr>
        <w:tabs>
          <w:tab w:val="left" w:pos="3144"/>
        </w:tabs>
      </w:pPr>
    </w:p>
    <w:p w14:paraId="3F4E042B" w14:textId="39252E58" w:rsidR="00D82BAB" w:rsidRDefault="00D82BAB" w:rsidP="00D82BAB">
      <w:pPr>
        <w:tabs>
          <w:tab w:val="left" w:pos="3144"/>
        </w:tabs>
      </w:pPr>
      <w:r w:rsidRPr="00D82BAB">
        <w:t>Figure 16: Physical Data Flow Diagram of the Proposed System (Level 1 6.0)</w:t>
      </w:r>
    </w:p>
    <w:p w14:paraId="626FBA30" w14:textId="7346A391" w:rsidR="00EE5F31" w:rsidRDefault="00EE5F31" w:rsidP="00D82BAB">
      <w:pPr>
        <w:tabs>
          <w:tab w:val="left" w:pos="3144"/>
        </w:tabs>
      </w:pPr>
    </w:p>
    <w:p w14:paraId="77FDF399" w14:textId="64773395" w:rsidR="00EE5F31" w:rsidRDefault="00EE5F31" w:rsidP="00D82BAB">
      <w:pPr>
        <w:tabs>
          <w:tab w:val="left" w:pos="3144"/>
        </w:tabs>
      </w:pPr>
    </w:p>
    <w:p w14:paraId="4C02D6D6" w14:textId="23F8A550" w:rsidR="00EE5F31" w:rsidRDefault="00EE5F31" w:rsidP="00D82BAB">
      <w:pPr>
        <w:tabs>
          <w:tab w:val="left" w:pos="3144"/>
        </w:tabs>
      </w:pPr>
    </w:p>
    <w:p w14:paraId="14EAB22D" w14:textId="77777777" w:rsidR="00EE5F31" w:rsidRDefault="00EE5F31" w:rsidP="00D82BAB">
      <w:pPr>
        <w:tabs>
          <w:tab w:val="left" w:pos="3144"/>
        </w:tabs>
      </w:pPr>
    </w:p>
    <w:p w14:paraId="53FEF07F" w14:textId="17293D58" w:rsidR="00BC43CE" w:rsidRPr="00BC43CE" w:rsidRDefault="00D82BAB" w:rsidP="00D82BAB">
      <w:pPr>
        <w:tabs>
          <w:tab w:val="left" w:pos="3144"/>
        </w:tabs>
      </w:pPr>
      <w:r>
        <w:tab/>
      </w:r>
    </w:p>
    <w:p w14:paraId="69FAC756" w14:textId="75E3B245" w:rsidR="00BC43CE" w:rsidRPr="00BC43CE" w:rsidRDefault="00BC43CE" w:rsidP="00BC43CE"/>
    <w:p w14:paraId="2D2A98DD" w14:textId="44445143" w:rsidR="00BC43CE" w:rsidRDefault="007D1AC3" w:rsidP="00BC43CE">
      <w:pPr>
        <w:jc w:val="both"/>
      </w:pPr>
      <w:r>
        <w:rPr>
          <w:noProof/>
        </w:rPr>
        <w:drawing>
          <wp:anchor distT="0" distB="0" distL="114300" distR="114300" simplePos="0" relativeHeight="251770368" behindDoc="0" locked="0" layoutInCell="1" allowOverlap="1" wp14:anchorId="5FB36AC1" wp14:editId="6033CBA4">
            <wp:simplePos x="0" y="0"/>
            <wp:positionH relativeFrom="column">
              <wp:posOffset>314325</wp:posOffset>
            </wp:positionH>
            <wp:positionV relativeFrom="paragraph">
              <wp:posOffset>87523</wp:posOffset>
            </wp:positionV>
            <wp:extent cx="4838700" cy="380355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852" cy="38099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C79AA" w14:textId="573FB9D4" w:rsidR="009D7BA5" w:rsidRDefault="009D7BA5" w:rsidP="00BC43CE">
      <w:pPr>
        <w:jc w:val="both"/>
      </w:pPr>
    </w:p>
    <w:p w14:paraId="7512593A" w14:textId="4D600AEC" w:rsidR="00164508" w:rsidRPr="00164508" w:rsidRDefault="00164508" w:rsidP="00164508"/>
    <w:p w14:paraId="07E5A28F" w14:textId="7ED5AEB9" w:rsidR="00164508" w:rsidRPr="00164508" w:rsidRDefault="00164508" w:rsidP="00164508"/>
    <w:p w14:paraId="1FE80670" w14:textId="2D107AC2" w:rsidR="00164508" w:rsidRPr="00164508" w:rsidRDefault="00164508" w:rsidP="00164508"/>
    <w:p w14:paraId="2B302363" w14:textId="2DD44ABF" w:rsidR="00164508" w:rsidRPr="00164508" w:rsidRDefault="00164508" w:rsidP="00164508"/>
    <w:p w14:paraId="1AB5199D" w14:textId="77777777" w:rsidR="00164508" w:rsidRPr="00164508" w:rsidRDefault="00164508" w:rsidP="00164508"/>
    <w:p w14:paraId="2B03E0D5" w14:textId="77777777" w:rsidR="00164508" w:rsidRPr="00164508" w:rsidRDefault="00164508" w:rsidP="00164508"/>
    <w:p w14:paraId="5EFF49AC" w14:textId="77777777" w:rsidR="00164508" w:rsidRPr="00164508" w:rsidRDefault="00164508" w:rsidP="00164508"/>
    <w:p w14:paraId="3EAEBF5A" w14:textId="77777777" w:rsidR="00164508" w:rsidRPr="00164508" w:rsidRDefault="00164508" w:rsidP="00164508"/>
    <w:p w14:paraId="190695EE" w14:textId="77777777" w:rsidR="00164508" w:rsidRPr="00164508" w:rsidRDefault="00164508" w:rsidP="00164508"/>
    <w:p w14:paraId="55F0780A" w14:textId="3FA258AC" w:rsidR="00164508" w:rsidRDefault="00164508" w:rsidP="00164508"/>
    <w:p w14:paraId="52309A45" w14:textId="2D9B3677" w:rsidR="002C5FEB" w:rsidRDefault="002C5FEB" w:rsidP="00164508"/>
    <w:p w14:paraId="1B293D08" w14:textId="77777777" w:rsidR="00DA4A7D" w:rsidRDefault="00DA4A7D" w:rsidP="00DA4A7D">
      <w:pPr>
        <w:tabs>
          <w:tab w:val="left" w:pos="3870"/>
          <w:tab w:val="center" w:pos="4320"/>
        </w:tabs>
        <w:jc w:val="both"/>
      </w:pPr>
    </w:p>
    <w:p w14:paraId="66076C70" w14:textId="77777777" w:rsidR="00F34651" w:rsidRDefault="00F34651" w:rsidP="00164508">
      <w:pPr>
        <w:tabs>
          <w:tab w:val="left" w:pos="3870"/>
          <w:tab w:val="center" w:pos="4320"/>
        </w:tabs>
      </w:pPr>
    </w:p>
    <w:p w14:paraId="06F661E8" w14:textId="77777777" w:rsidR="00F34651" w:rsidRDefault="00F34651" w:rsidP="00164508">
      <w:pPr>
        <w:tabs>
          <w:tab w:val="left" w:pos="3870"/>
          <w:tab w:val="center" w:pos="4320"/>
        </w:tabs>
      </w:pPr>
    </w:p>
    <w:p w14:paraId="14742867" w14:textId="77777777" w:rsidR="00D82BAB" w:rsidRDefault="00D82BAB" w:rsidP="00D82BAB">
      <w:pPr>
        <w:tabs>
          <w:tab w:val="left" w:pos="3570"/>
          <w:tab w:val="center" w:pos="4320"/>
        </w:tabs>
      </w:pPr>
    </w:p>
    <w:p w14:paraId="5A3F23E6" w14:textId="77777777" w:rsidR="007D1AC3" w:rsidRDefault="007D1AC3" w:rsidP="00D82BAB">
      <w:pPr>
        <w:tabs>
          <w:tab w:val="left" w:pos="3570"/>
          <w:tab w:val="center" w:pos="4320"/>
        </w:tabs>
      </w:pPr>
    </w:p>
    <w:p w14:paraId="1A1755B3" w14:textId="77777777" w:rsidR="007D1AC3" w:rsidRDefault="007D1AC3" w:rsidP="00D82BAB">
      <w:pPr>
        <w:tabs>
          <w:tab w:val="left" w:pos="3570"/>
          <w:tab w:val="center" w:pos="4320"/>
        </w:tabs>
      </w:pPr>
    </w:p>
    <w:p w14:paraId="76B1FA32" w14:textId="77777777" w:rsidR="007D1AC3" w:rsidRDefault="007D1AC3" w:rsidP="00D82BAB">
      <w:pPr>
        <w:tabs>
          <w:tab w:val="left" w:pos="3570"/>
          <w:tab w:val="center" w:pos="4320"/>
        </w:tabs>
      </w:pPr>
    </w:p>
    <w:p w14:paraId="1AA10BB0" w14:textId="77777777" w:rsidR="007D1AC3" w:rsidRDefault="007D1AC3" w:rsidP="00D82BAB">
      <w:pPr>
        <w:tabs>
          <w:tab w:val="left" w:pos="3570"/>
          <w:tab w:val="center" w:pos="4320"/>
        </w:tabs>
      </w:pPr>
    </w:p>
    <w:p w14:paraId="4888D47B" w14:textId="77777777" w:rsidR="007D1AC3" w:rsidRDefault="007D1AC3" w:rsidP="00D82BAB">
      <w:pPr>
        <w:tabs>
          <w:tab w:val="left" w:pos="3570"/>
          <w:tab w:val="center" w:pos="4320"/>
        </w:tabs>
      </w:pPr>
    </w:p>
    <w:p w14:paraId="3DBBE6E1" w14:textId="77777777" w:rsidR="007D1AC3" w:rsidRDefault="007D1AC3" w:rsidP="00D82BAB">
      <w:pPr>
        <w:tabs>
          <w:tab w:val="left" w:pos="3570"/>
          <w:tab w:val="center" w:pos="4320"/>
        </w:tabs>
      </w:pPr>
    </w:p>
    <w:p w14:paraId="3CE8ABFB" w14:textId="77777777" w:rsidR="00453508" w:rsidRDefault="00453508" w:rsidP="00D82BAB">
      <w:pPr>
        <w:tabs>
          <w:tab w:val="left" w:pos="3570"/>
          <w:tab w:val="center" w:pos="4320"/>
        </w:tabs>
      </w:pPr>
    </w:p>
    <w:p w14:paraId="655D0058" w14:textId="3956402C" w:rsidR="00D82BAB" w:rsidRDefault="00D82BAB" w:rsidP="00D82BAB">
      <w:pPr>
        <w:tabs>
          <w:tab w:val="left" w:pos="3570"/>
          <w:tab w:val="center" w:pos="4320"/>
        </w:tabs>
      </w:pPr>
      <w:r>
        <w:t>Figure 17: Physical Data Flow Diagram of the Proposed System (Level 1 7.0)</w:t>
      </w:r>
    </w:p>
    <w:p w14:paraId="1BFE8EE3" w14:textId="1E635FC0" w:rsidR="00F34651" w:rsidRDefault="00D82BAB" w:rsidP="00D82BAB">
      <w:pPr>
        <w:tabs>
          <w:tab w:val="left" w:pos="2688"/>
          <w:tab w:val="left" w:pos="3870"/>
          <w:tab w:val="center" w:pos="4320"/>
        </w:tabs>
      </w:pPr>
      <w:r>
        <w:tab/>
      </w:r>
      <w:r>
        <w:tab/>
      </w:r>
    </w:p>
    <w:p w14:paraId="48C448AB" w14:textId="77777777" w:rsidR="00F34651" w:rsidRDefault="00F34651" w:rsidP="00164508">
      <w:pPr>
        <w:tabs>
          <w:tab w:val="left" w:pos="3870"/>
          <w:tab w:val="center" w:pos="4320"/>
        </w:tabs>
      </w:pPr>
    </w:p>
    <w:p w14:paraId="3986A369" w14:textId="7D37C8C9" w:rsidR="00164508" w:rsidRDefault="00164508" w:rsidP="00164508">
      <w:pPr>
        <w:tabs>
          <w:tab w:val="left" w:pos="3870"/>
          <w:tab w:val="center" w:pos="4320"/>
        </w:tabs>
      </w:pPr>
    </w:p>
    <w:p w14:paraId="601EB876" w14:textId="44A8E770" w:rsidR="00164508" w:rsidRDefault="00164508" w:rsidP="00164508">
      <w:pPr>
        <w:tabs>
          <w:tab w:val="left" w:pos="3870"/>
          <w:tab w:val="center" w:pos="4320"/>
        </w:tabs>
      </w:pPr>
    </w:p>
    <w:p w14:paraId="3AA9A3B3" w14:textId="44783682" w:rsidR="002C5FEB" w:rsidRDefault="002C5FEB" w:rsidP="00164508">
      <w:pPr>
        <w:tabs>
          <w:tab w:val="left" w:pos="3000"/>
          <w:tab w:val="center" w:pos="4320"/>
        </w:tabs>
        <w:jc w:val="left"/>
      </w:pPr>
    </w:p>
    <w:p w14:paraId="461A8826" w14:textId="44E3210A" w:rsidR="002C5FEB" w:rsidRDefault="002C5FEB" w:rsidP="00164508">
      <w:pPr>
        <w:tabs>
          <w:tab w:val="left" w:pos="3000"/>
          <w:tab w:val="center" w:pos="4320"/>
        </w:tabs>
        <w:jc w:val="left"/>
      </w:pPr>
    </w:p>
    <w:p w14:paraId="1E7AF7E5" w14:textId="3E876A90" w:rsidR="00164508" w:rsidRDefault="00164508" w:rsidP="00164508">
      <w:pPr>
        <w:tabs>
          <w:tab w:val="left" w:pos="3000"/>
          <w:tab w:val="center" w:pos="4320"/>
        </w:tabs>
        <w:jc w:val="left"/>
      </w:pPr>
      <w:r>
        <w:tab/>
      </w:r>
    </w:p>
    <w:p w14:paraId="5899ED56" w14:textId="6DB2F0EF" w:rsidR="002C5FEB" w:rsidRDefault="00D82BAB" w:rsidP="002C5FEB">
      <w:pPr>
        <w:tabs>
          <w:tab w:val="left" w:pos="3030"/>
          <w:tab w:val="center" w:pos="4320"/>
        </w:tabs>
      </w:pPr>
      <w:r>
        <w:rPr>
          <w:noProof/>
        </w:rPr>
        <w:lastRenderedPageBreak/>
        <w:drawing>
          <wp:inline distT="0" distB="0" distL="0" distR="0" wp14:anchorId="35106E8E" wp14:editId="48FBC6BE">
            <wp:extent cx="5486400" cy="2856665"/>
            <wp:effectExtent l="0" t="0" r="0" b="127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117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486400" cy="2856665"/>
                    </a:xfrm>
                    <a:prstGeom prst="rect">
                      <a:avLst/>
                    </a:prstGeom>
                    <a:noFill/>
                    <a:ln>
                      <a:noFill/>
                    </a:ln>
                  </pic:spPr>
                </pic:pic>
              </a:graphicData>
            </a:graphic>
          </wp:inline>
        </w:drawing>
      </w:r>
    </w:p>
    <w:p w14:paraId="50E66BC9" w14:textId="77777777" w:rsidR="002C5FEB" w:rsidRDefault="002C5FEB" w:rsidP="002C5FEB">
      <w:pPr>
        <w:tabs>
          <w:tab w:val="left" w:pos="3030"/>
          <w:tab w:val="center" w:pos="4320"/>
        </w:tabs>
      </w:pPr>
    </w:p>
    <w:p w14:paraId="3769C3D5" w14:textId="7E0434DF" w:rsidR="00D82BAB" w:rsidRDefault="00D82BAB" w:rsidP="00D82BAB">
      <w:pPr>
        <w:tabs>
          <w:tab w:val="left" w:pos="3570"/>
          <w:tab w:val="center" w:pos="4320"/>
        </w:tabs>
      </w:pPr>
      <w:r>
        <w:t>Figure 18: Physical Data Flow Diagram of the Proposed System (Level 1 8.0)</w:t>
      </w:r>
    </w:p>
    <w:p w14:paraId="026D44A7" w14:textId="23D01610" w:rsidR="00B61C1C" w:rsidRDefault="00B61C1C" w:rsidP="00D82BAB">
      <w:pPr>
        <w:tabs>
          <w:tab w:val="left" w:pos="3570"/>
          <w:tab w:val="center" w:pos="4320"/>
        </w:tabs>
      </w:pPr>
    </w:p>
    <w:p w14:paraId="72993EEE" w14:textId="77777777" w:rsidR="00B61C1C" w:rsidRDefault="00B61C1C" w:rsidP="00D82BAB">
      <w:pPr>
        <w:tabs>
          <w:tab w:val="left" w:pos="3570"/>
          <w:tab w:val="center" w:pos="4320"/>
        </w:tabs>
      </w:pPr>
    </w:p>
    <w:p w14:paraId="34CE540D" w14:textId="6A7B392F" w:rsidR="00D82BAB" w:rsidRDefault="00D82BAB" w:rsidP="00D82BAB">
      <w:pPr>
        <w:tabs>
          <w:tab w:val="left" w:pos="3570"/>
          <w:tab w:val="center" w:pos="4320"/>
        </w:tabs>
      </w:pPr>
    </w:p>
    <w:p w14:paraId="144D9E56" w14:textId="01635C1D" w:rsidR="00D82BAB" w:rsidRDefault="00D82BAB" w:rsidP="00D82BAB">
      <w:pPr>
        <w:tabs>
          <w:tab w:val="left" w:pos="3570"/>
          <w:tab w:val="center" w:pos="4320"/>
        </w:tabs>
      </w:pPr>
      <w:r>
        <w:rPr>
          <w:noProof/>
        </w:rPr>
        <w:drawing>
          <wp:inline distT="0" distB="0" distL="0" distR="0" wp14:anchorId="72648922" wp14:editId="1C7C804A">
            <wp:extent cx="5486400" cy="3098232"/>
            <wp:effectExtent l="0" t="0" r="0" b="698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Picture 117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486400" cy="3098232"/>
                    </a:xfrm>
                    <a:prstGeom prst="rect">
                      <a:avLst/>
                    </a:prstGeom>
                    <a:noFill/>
                    <a:ln>
                      <a:noFill/>
                    </a:ln>
                  </pic:spPr>
                </pic:pic>
              </a:graphicData>
            </a:graphic>
          </wp:inline>
        </w:drawing>
      </w:r>
    </w:p>
    <w:p w14:paraId="5EB04683" w14:textId="77777777" w:rsidR="00B61C1C" w:rsidRDefault="00B61C1C" w:rsidP="00D82BAB">
      <w:pPr>
        <w:tabs>
          <w:tab w:val="left" w:pos="3570"/>
          <w:tab w:val="center" w:pos="4320"/>
        </w:tabs>
      </w:pPr>
    </w:p>
    <w:p w14:paraId="1185BFC6" w14:textId="605602A4" w:rsidR="00D82BAB" w:rsidRDefault="00D82BAB" w:rsidP="00D82BAB">
      <w:pPr>
        <w:tabs>
          <w:tab w:val="left" w:pos="3570"/>
          <w:tab w:val="center" w:pos="4320"/>
        </w:tabs>
      </w:pPr>
      <w:r>
        <w:t>Figure 19: Physical Data Flow Diagram of the Proposed System (Level 1 9.0)</w:t>
      </w:r>
    </w:p>
    <w:p w14:paraId="5523776A" w14:textId="531AB9A3" w:rsidR="002C5FEB" w:rsidRDefault="00D82BAB" w:rsidP="00D82BAB">
      <w:pPr>
        <w:tabs>
          <w:tab w:val="left" w:pos="2620"/>
          <w:tab w:val="left" w:pos="3030"/>
          <w:tab w:val="center" w:pos="4320"/>
        </w:tabs>
        <w:jc w:val="left"/>
      </w:pPr>
      <w:r>
        <w:tab/>
      </w:r>
      <w:r>
        <w:tab/>
      </w:r>
      <w:r>
        <w:tab/>
      </w:r>
      <w:r>
        <w:tab/>
      </w:r>
    </w:p>
    <w:p w14:paraId="08540C73" w14:textId="77777777" w:rsidR="002C5FEB" w:rsidRDefault="002C5FEB" w:rsidP="002C5FEB">
      <w:pPr>
        <w:tabs>
          <w:tab w:val="left" w:pos="3030"/>
          <w:tab w:val="center" w:pos="4320"/>
        </w:tabs>
      </w:pPr>
    </w:p>
    <w:p w14:paraId="704FB989" w14:textId="77777777" w:rsidR="002C5FEB" w:rsidRDefault="002C5FEB" w:rsidP="002C5FEB">
      <w:pPr>
        <w:tabs>
          <w:tab w:val="left" w:pos="3030"/>
          <w:tab w:val="center" w:pos="4320"/>
        </w:tabs>
      </w:pPr>
    </w:p>
    <w:p w14:paraId="5F123649" w14:textId="2C1E79D4" w:rsidR="00E52DAD" w:rsidRPr="00E52DAD" w:rsidRDefault="00D82BAB" w:rsidP="00E52DAD">
      <w:r>
        <w:rPr>
          <w:noProof/>
        </w:rPr>
        <w:lastRenderedPageBreak/>
        <w:drawing>
          <wp:inline distT="0" distB="0" distL="0" distR="0" wp14:anchorId="26F67226" wp14:editId="2D5AB995">
            <wp:extent cx="5486400" cy="2959852"/>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118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86400" cy="2959852"/>
                    </a:xfrm>
                    <a:prstGeom prst="rect">
                      <a:avLst/>
                    </a:prstGeom>
                    <a:noFill/>
                    <a:ln>
                      <a:noFill/>
                    </a:ln>
                  </pic:spPr>
                </pic:pic>
              </a:graphicData>
            </a:graphic>
          </wp:inline>
        </w:drawing>
      </w:r>
    </w:p>
    <w:p w14:paraId="5BB4854A" w14:textId="3B767CA3" w:rsidR="00E52DAD" w:rsidRPr="00E52DAD" w:rsidRDefault="00E52DAD" w:rsidP="00D82BAB"/>
    <w:p w14:paraId="0056720D" w14:textId="13DE1B6A" w:rsidR="00D82BAB" w:rsidRDefault="00D82BAB" w:rsidP="00D82BAB">
      <w:pPr>
        <w:tabs>
          <w:tab w:val="left" w:pos="3570"/>
          <w:tab w:val="center" w:pos="4320"/>
        </w:tabs>
      </w:pPr>
      <w:r>
        <w:t>Figure 20: Physical Data Flow Diagram of the Proposed System (Level 1 10.0)</w:t>
      </w:r>
    </w:p>
    <w:p w14:paraId="5FB9ED7B" w14:textId="4BA0862D" w:rsidR="00E52DAD" w:rsidRPr="00E52DAD" w:rsidRDefault="00D82BAB" w:rsidP="00D82BAB">
      <w:pPr>
        <w:tabs>
          <w:tab w:val="left" w:pos="1560"/>
          <w:tab w:val="center" w:pos="4320"/>
        </w:tabs>
        <w:jc w:val="left"/>
      </w:pPr>
      <w:r>
        <w:tab/>
      </w:r>
      <w:r>
        <w:tab/>
      </w:r>
      <w:r>
        <w:tab/>
      </w:r>
    </w:p>
    <w:p w14:paraId="5E4C9ED6" w14:textId="40EB9DD0" w:rsidR="00E52DAD" w:rsidRPr="00E52DAD" w:rsidRDefault="00E52DAD" w:rsidP="00E52DAD"/>
    <w:p w14:paraId="21BD1775" w14:textId="28BD9087" w:rsidR="00E52DAD" w:rsidRPr="00E52DAD" w:rsidRDefault="00E52DAD" w:rsidP="00E52DAD"/>
    <w:p w14:paraId="374CF436" w14:textId="77777777" w:rsidR="00E52DAD" w:rsidRPr="00E52DAD" w:rsidRDefault="00E52DAD" w:rsidP="00E52DAD"/>
    <w:p w14:paraId="109F9755" w14:textId="2A12160C" w:rsidR="00013736" w:rsidRDefault="005409BC" w:rsidP="00E52DAD">
      <w:pPr>
        <w:tabs>
          <w:tab w:val="left" w:pos="3570"/>
          <w:tab w:val="center" w:pos="4320"/>
        </w:tabs>
      </w:pPr>
      <w:r>
        <w:rPr>
          <w:noProof/>
        </w:rPr>
        <w:drawing>
          <wp:anchor distT="0" distB="0" distL="114300" distR="114300" simplePos="0" relativeHeight="251771392" behindDoc="0" locked="0" layoutInCell="1" allowOverlap="1" wp14:anchorId="1380EA1B" wp14:editId="0585ECBB">
            <wp:simplePos x="0" y="0"/>
            <wp:positionH relativeFrom="column">
              <wp:posOffset>0</wp:posOffset>
            </wp:positionH>
            <wp:positionV relativeFrom="paragraph">
              <wp:posOffset>50800</wp:posOffset>
            </wp:positionV>
            <wp:extent cx="5486400" cy="3056890"/>
            <wp:effectExtent l="0" t="0" r="0" b="0"/>
            <wp:wrapNone/>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Picture 118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86400" cy="3056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067A69" w14:textId="63C111AD" w:rsidR="00E52DAD" w:rsidRDefault="00E52DAD" w:rsidP="00E52DAD">
      <w:pPr>
        <w:tabs>
          <w:tab w:val="left" w:pos="2667"/>
          <w:tab w:val="center" w:pos="4320"/>
        </w:tabs>
        <w:jc w:val="left"/>
      </w:pPr>
      <w:r>
        <w:tab/>
      </w:r>
    </w:p>
    <w:p w14:paraId="30F5DEAC" w14:textId="77777777" w:rsidR="00013736" w:rsidRDefault="00013736" w:rsidP="00E52DAD"/>
    <w:p w14:paraId="4C4E4A43" w14:textId="77777777" w:rsidR="00D82BAB" w:rsidRPr="00D82BAB" w:rsidRDefault="00D82BAB" w:rsidP="00D82BAB"/>
    <w:p w14:paraId="4675EBF1" w14:textId="77777777" w:rsidR="00D82BAB" w:rsidRPr="00D82BAB" w:rsidRDefault="00D82BAB" w:rsidP="00D82BAB"/>
    <w:p w14:paraId="74D820B0" w14:textId="77777777" w:rsidR="00D82BAB" w:rsidRPr="00D82BAB" w:rsidRDefault="00D82BAB" w:rsidP="00D82BAB"/>
    <w:p w14:paraId="7EF3EB2F" w14:textId="77777777" w:rsidR="00D82BAB" w:rsidRPr="00D82BAB" w:rsidRDefault="00D82BAB" w:rsidP="00D82BAB"/>
    <w:p w14:paraId="7F26F870" w14:textId="77777777" w:rsidR="00D82BAB" w:rsidRPr="00D82BAB" w:rsidRDefault="00D82BAB" w:rsidP="00D82BAB"/>
    <w:p w14:paraId="0594C33B" w14:textId="77777777" w:rsidR="00D82BAB" w:rsidRPr="00D82BAB" w:rsidRDefault="00D82BAB" w:rsidP="00D82BAB"/>
    <w:p w14:paraId="57EC91AF" w14:textId="77777777" w:rsidR="00D82BAB" w:rsidRPr="00D82BAB" w:rsidRDefault="00D82BAB" w:rsidP="00D82BAB"/>
    <w:p w14:paraId="27A8A91E" w14:textId="77777777" w:rsidR="00D82BAB" w:rsidRPr="00D82BAB" w:rsidRDefault="00D82BAB" w:rsidP="00D82BAB"/>
    <w:p w14:paraId="3E372131" w14:textId="77777777" w:rsidR="00D82BAB" w:rsidRPr="00D82BAB" w:rsidRDefault="00D82BAB" w:rsidP="00D82BAB"/>
    <w:p w14:paraId="1CC5F6FC" w14:textId="77777777" w:rsidR="00D82BAB" w:rsidRPr="00D82BAB" w:rsidRDefault="00D82BAB" w:rsidP="00D82BAB"/>
    <w:p w14:paraId="44A59B7F" w14:textId="77777777" w:rsidR="00D82BAB" w:rsidRPr="00D82BAB" w:rsidRDefault="00D82BAB" w:rsidP="00D82BAB"/>
    <w:p w14:paraId="7D5E129D" w14:textId="77777777" w:rsidR="00D82BAB" w:rsidRPr="00D82BAB" w:rsidRDefault="00D82BAB" w:rsidP="00D82BAB"/>
    <w:p w14:paraId="31BF379A" w14:textId="77777777" w:rsidR="00D82BAB" w:rsidRPr="00D82BAB" w:rsidRDefault="00D82BAB" w:rsidP="00D82BAB"/>
    <w:p w14:paraId="0C71833E" w14:textId="77777777" w:rsidR="00D82BAB" w:rsidRPr="00D82BAB" w:rsidRDefault="00D82BAB" w:rsidP="00D82BAB"/>
    <w:p w14:paraId="077ABCD2" w14:textId="77777777" w:rsidR="00D82BAB" w:rsidRDefault="00D82BAB" w:rsidP="00D82BAB"/>
    <w:p w14:paraId="3582E374" w14:textId="77777777" w:rsidR="00D82BAB" w:rsidRPr="0030082D" w:rsidRDefault="00D82BAB" w:rsidP="00D82BAB">
      <w:r>
        <w:tab/>
      </w:r>
    </w:p>
    <w:p w14:paraId="795CB7EC" w14:textId="23220365" w:rsidR="00D82BAB" w:rsidRDefault="00D82BAB" w:rsidP="00D82BAB">
      <w:pPr>
        <w:tabs>
          <w:tab w:val="left" w:pos="3570"/>
          <w:tab w:val="center" w:pos="4320"/>
        </w:tabs>
      </w:pPr>
      <w:r>
        <w:t xml:space="preserve">Figure 21: Physical Data Flow Diagram of the Proposed System (Level </w:t>
      </w:r>
      <w:r w:rsidR="005409BC">
        <w:t>1 11.0</w:t>
      </w:r>
      <w:r>
        <w:t>)</w:t>
      </w:r>
    </w:p>
    <w:p w14:paraId="2512A57F" w14:textId="6528D401" w:rsidR="005409BC" w:rsidRDefault="00652025" w:rsidP="00652025">
      <w:pPr>
        <w:tabs>
          <w:tab w:val="left" w:pos="3570"/>
          <w:tab w:val="center" w:pos="4320"/>
        </w:tabs>
        <w:jc w:val="left"/>
      </w:pPr>
      <w:r>
        <w:rPr>
          <w:noProof/>
        </w:rPr>
        <w:lastRenderedPageBreak/>
        <w:drawing>
          <wp:inline distT="0" distB="0" distL="0" distR="0" wp14:anchorId="0FD214BD" wp14:editId="030870A7">
            <wp:extent cx="5486400" cy="3053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53715"/>
                    </a:xfrm>
                    <a:prstGeom prst="rect">
                      <a:avLst/>
                    </a:prstGeom>
                  </pic:spPr>
                </pic:pic>
              </a:graphicData>
            </a:graphic>
          </wp:inline>
        </w:drawing>
      </w:r>
    </w:p>
    <w:p w14:paraId="56CAD151" w14:textId="7508D051" w:rsidR="00D82BAB" w:rsidRDefault="00D82BAB" w:rsidP="00D82BAB">
      <w:pPr>
        <w:tabs>
          <w:tab w:val="left" w:pos="2100"/>
          <w:tab w:val="center" w:pos="4320"/>
        </w:tabs>
        <w:jc w:val="left"/>
      </w:pPr>
      <w:r>
        <w:tab/>
      </w:r>
    </w:p>
    <w:p w14:paraId="4924AB06" w14:textId="77777777" w:rsidR="00A37D45" w:rsidRDefault="00652025" w:rsidP="00453508">
      <w:r>
        <w:t>Figure 22: Physical Data Flow Diagram</w:t>
      </w:r>
      <w:r w:rsidR="00A37D45">
        <w:t xml:space="preserve"> of the Proposed System (Level 1 12.0)</w:t>
      </w:r>
    </w:p>
    <w:p w14:paraId="0F89E980" w14:textId="77777777" w:rsidR="00A37D45" w:rsidRDefault="00A37D45" w:rsidP="00A37D45">
      <w:pPr>
        <w:jc w:val="left"/>
      </w:pPr>
    </w:p>
    <w:p w14:paraId="0BA81FF0" w14:textId="77777777" w:rsidR="00A37D45" w:rsidRDefault="00A37D45" w:rsidP="00A37D45">
      <w:pPr>
        <w:jc w:val="left"/>
      </w:pPr>
    </w:p>
    <w:p w14:paraId="1AF94FAF" w14:textId="77777777" w:rsidR="00A37D45" w:rsidRDefault="00A37D45" w:rsidP="00A37D45">
      <w:pPr>
        <w:jc w:val="left"/>
      </w:pPr>
    </w:p>
    <w:p w14:paraId="6F5E6E47" w14:textId="77777777" w:rsidR="00A37D45" w:rsidRDefault="00A37D45" w:rsidP="00A37D45">
      <w:pPr>
        <w:jc w:val="left"/>
      </w:pPr>
    </w:p>
    <w:p w14:paraId="2D251687" w14:textId="77777777" w:rsidR="00A37D45" w:rsidRDefault="00A37D45" w:rsidP="00A37D45">
      <w:pPr>
        <w:jc w:val="left"/>
      </w:pPr>
    </w:p>
    <w:p w14:paraId="2F4E99DA" w14:textId="77777777" w:rsidR="00A37D45" w:rsidRDefault="00A37D45" w:rsidP="00A37D45">
      <w:pPr>
        <w:jc w:val="left"/>
        <w:rPr>
          <w:noProof/>
        </w:rPr>
      </w:pPr>
      <w:r>
        <w:rPr>
          <w:noProof/>
        </w:rPr>
        <w:drawing>
          <wp:inline distT="0" distB="0" distL="0" distR="0" wp14:anchorId="53AC93EE" wp14:editId="3BAFC4C1">
            <wp:extent cx="5486400" cy="2369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369820"/>
                    </a:xfrm>
                    <a:prstGeom prst="rect">
                      <a:avLst/>
                    </a:prstGeom>
                  </pic:spPr>
                </pic:pic>
              </a:graphicData>
            </a:graphic>
          </wp:inline>
        </w:drawing>
      </w:r>
    </w:p>
    <w:p w14:paraId="0F70B7E7" w14:textId="77777777" w:rsidR="00A37D45" w:rsidRDefault="00A37D45" w:rsidP="00A37D45">
      <w:pPr>
        <w:rPr>
          <w:noProof/>
        </w:rPr>
      </w:pPr>
    </w:p>
    <w:p w14:paraId="557D63EE" w14:textId="08A33D8C" w:rsidR="00A37D45" w:rsidRPr="00A37D45" w:rsidRDefault="00A37D45" w:rsidP="00453508">
      <w:pPr>
        <w:tabs>
          <w:tab w:val="left" w:pos="885"/>
          <w:tab w:val="center" w:pos="4320"/>
        </w:tabs>
        <w:rPr>
          <w:noProof/>
        </w:rPr>
        <w:sectPr w:rsidR="00A37D45" w:rsidRPr="00A37D45" w:rsidSect="001F5EA3">
          <w:pgSz w:w="12240" w:h="15840" w:code="1"/>
          <w:pgMar w:top="1440" w:right="1440" w:bottom="1440" w:left="2160" w:header="720" w:footer="288" w:gutter="0"/>
          <w:cols w:space="720"/>
          <w:docGrid w:linePitch="360"/>
        </w:sectPr>
      </w:pPr>
      <w:r>
        <w:rPr>
          <w:noProof/>
        </w:rPr>
        <w:t>Figure 23: Physical Data Flow Diagram of the Proposed Syste</w:t>
      </w:r>
      <w:r w:rsidR="00977441">
        <w:rPr>
          <w:noProof/>
        </w:rPr>
        <w:t>m (Level 1 13.0)</w:t>
      </w:r>
    </w:p>
    <w:p w14:paraId="53FF617B" w14:textId="41C1CC55" w:rsidR="00D82BAB" w:rsidRDefault="00D82BAB" w:rsidP="00D82BAB">
      <w:pPr>
        <w:tabs>
          <w:tab w:val="left" w:pos="3531"/>
          <w:tab w:val="center" w:pos="4320"/>
        </w:tabs>
        <w:jc w:val="left"/>
        <w:rPr>
          <w:bCs/>
        </w:rPr>
      </w:pPr>
      <w:r w:rsidRPr="00534D64">
        <w:rPr>
          <w:bCs/>
        </w:rPr>
        <w:lastRenderedPageBreak/>
        <w:t>Requirement Documentation</w:t>
      </w:r>
    </w:p>
    <w:p w14:paraId="074B9363" w14:textId="77777777" w:rsidR="00D82BAB" w:rsidRPr="00E056C1" w:rsidRDefault="00D82BAB" w:rsidP="00D82BAB">
      <w:pPr>
        <w:tabs>
          <w:tab w:val="left" w:pos="3531"/>
          <w:tab w:val="center" w:pos="4320"/>
        </w:tabs>
        <w:jc w:val="left"/>
      </w:pPr>
    </w:p>
    <w:p w14:paraId="7961FF6C" w14:textId="172089E1" w:rsidR="00D82BAB" w:rsidRDefault="00D82BAB" w:rsidP="00D82BAB">
      <w:pPr>
        <w:spacing w:line="360" w:lineRule="auto"/>
        <w:ind w:left="720"/>
        <w:jc w:val="both"/>
        <w:rPr>
          <w:b w:val="0"/>
          <w:bCs/>
          <w:szCs w:val="24"/>
        </w:rPr>
      </w:pPr>
      <w:r w:rsidRPr="00D86C14">
        <w:rPr>
          <w:b w:val="0"/>
          <w:bCs/>
          <w:szCs w:val="24"/>
        </w:rPr>
        <w:t xml:space="preserve">Requirement Documentation is the procedure for writing a software requirement of the project. Software Requirement is how the system is deliberate to function. The Requirement Documentation serves as guide in developing a project and outlining the features that will be included. </w:t>
      </w:r>
      <w:proofErr w:type="gramStart"/>
      <w:r w:rsidRPr="00D86C14">
        <w:rPr>
          <w:b w:val="0"/>
          <w:bCs/>
          <w:szCs w:val="24"/>
        </w:rPr>
        <w:t xml:space="preserve">This </w:t>
      </w:r>
      <w:r w:rsidR="00836850" w:rsidRPr="00D86C14">
        <w:rPr>
          <w:b w:val="0"/>
          <w:bCs/>
          <w:szCs w:val="24"/>
        </w:rPr>
        <w:t>places</w:t>
      </w:r>
      <w:proofErr w:type="gramEnd"/>
      <w:r w:rsidRPr="00D86C14">
        <w:rPr>
          <w:b w:val="0"/>
          <w:bCs/>
          <w:szCs w:val="24"/>
        </w:rPr>
        <w:t xml:space="preserve"> the functional and non-functional requirements of the proposed Web-based Piggery Management System with Mobile-based QR Code Scanner in Lamba, Banga South Cotabato.</w:t>
      </w:r>
    </w:p>
    <w:p w14:paraId="3F90D6DC" w14:textId="77777777" w:rsidR="00D82BAB" w:rsidRPr="00D86C14" w:rsidRDefault="00D82BAB" w:rsidP="00D82BAB">
      <w:pPr>
        <w:spacing w:line="360" w:lineRule="auto"/>
        <w:jc w:val="both"/>
        <w:rPr>
          <w:b w:val="0"/>
          <w:bCs/>
          <w:szCs w:val="24"/>
        </w:rPr>
      </w:pPr>
    </w:p>
    <w:p w14:paraId="328F7CE1" w14:textId="77777777" w:rsidR="00D82BAB" w:rsidRPr="00D86C14" w:rsidRDefault="00D82BAB" w:rsidP="00D82BAB">
      <w:pPr>
        <w:spacing w:line="360" w:lineRule="auto"/>
        <w:ind w:left="720"/>
        <w:jc w:val="both"/>
        <w:rPr>
          <w:b w:val="0"/>
          <w:bCs/>
          <w:szCs w:val="24"/>
        </w:rPr>
      </w:pPr>
      <w:r w:rsidRPr="00D86C14">
        <w:rPr>
          <w:b w:val="0"/>
          <w:bCs/>
          <w:szCs w:val="24"/>
        </w:rPr>
        <w:t xml:space="preserve">The Functional requirements are the basic functions of the system which have primarily what the system must or must not do and how the system responds to inputs. The functional requirements of Web-based Piggery Management System with Mobile-based QR Code Scanner in Lamba, Banga South Cotabato are shown through system storyboard models. </w:t>
      </w:r>
    </w:p>
    <w:p w14:paraId="45B69E1A" w14:textId="77777777" w:rsidR="00D82BAB" w:rsidRDefault="00D82BAB" w:rsidP="00D82BAB">
      <w:pPr>
        <w:spacing w:line="360" w:lineRule="auto"/>
        <w:ind w:left="720"/>
        <w:jc w:val="both"/>
        <w:rPr>
          <w:b w:val="0"/>
          <w:bCs/>
          <w:szCs w:val="24"/>
        </w:rPr>
      </w:pPr>
      <w:r w:rsidRPr="00D86C14">
        <w:rPr>
          <w:b w:val="0"/>
          <w:bCs/>
          <w:szCs w:val="24"/>
        </w:rPr>
        <w:t>The illustration below shows the functional requirements for the Web-based Piggery Management System with Mobile-based QR Code Scanner in Lamba, Banga South Cotabato web application.</w:t>
      </w:r>
    </w:p>
    <w:p w14:paraId="09DC2789" w14:textId="77777777" w:rsidR="00D82BAB" w:rsidRPr="00D86C14" w:rsidRDefault="00D82BAB" w:rsidP="00D82BAB">
      <w:pPr>
        <w:spacing w:line="360" w:lineRule="auto"/>
        <w:jc w:val="both"/>
        <w:rPr>
          <w:b w:val="0"/>
          <w:bCs/>
          <w:szCs w:val="24"/>
        </w:rPr>
      </w:pPr>
    </w:p>
    <w:p w14:paraId="5DE56F4F" w14:textId="77777777" w:rsidR="00D82BAB" w:rsidRDefault="00D82BAB" w:rsidP="00D82BAB">
      <w:pPr>
        <w:spacing w:line="360" w:lineRule="auto"/>
        <w:ind w:left="720"/>
        <w:jc w:val="both"/>
        <w:rPr>
          <w:b w:val="0"/>
          <w:bCs/>
          <w:color w:val="000000" w:themeColor="text1"/>
        </w:rPr>
      </w:pPr>
      <w:r w:rsidRPr="001B4DEE">
        <w:rPr>
          <w:b w:val="0"/>
          <w:bCs/>
          <w:color w:val="000000" w:themeColor="text1"/>
        </w:rPr>
        <w:t>The illustration below are the functional requirements of the proposed system web application.</w:t>
      </w:r>
    </w:p>
    <w:p w14:paraId="45EC20E9" w14:textId="77777777" w:rsidR="00D82BAB" w:rsidRDefault="00D82BAB" w:rsidP="00D82BAB">
      <w:pPr>
        <w:jc w:val="both"/>
        <w:rPr>
          <w:b w:val="0"/>
          <w:bCs/>
          <w:color w:val="000000" w:themeColor="text1"/>
        </w:rPr>
      </w:pPr>
    </w:p>
    <w:p w14:paraId="0EB7641D" w14:textId="77777777" w:rsidR="00D82BAB" w:rsidRPr="00BB12F9" w:rsidRDefault="00D82BAB" w:rsidP="00D82BAB">
      <w:pPr>
        <w:spacing w:line="360" w:lineRule="auto"/>
        <w:ind w:firstLine="720"/>
        <w:jc w:val="both"/>
        <w:rPr>
          <w:b w:val="0"/>
          <w:bCs/>
          <w:szCs w:val="24"/>
        </w:rPr>
      </w:pPr>
      <w:r w:rsidRPr="00BB12F9">
        <w:rPr>
          <w:bCs/>
          <w:szCs w:val="24"/>
        </w:rPr>
        <w:t>Login</w:t>
      </w:r>
    </w:p>
    <w:p w14:paraId="2C885B5E" w14:textId="77777777" w:rsidR="00D82BAB" w:rsidRPr="00446184" w:rsidRDefault="00D82BAB" w:rsidP="00D82BAB">
      <w:pPr>
        <w:spacing w:line="360" w:lineRule="auto"/>
        <w:ind w:left="720"/>
        <w:jc w:val="both"/>
        <w:rPr>
          <w:b w:val="0"/>
          <w:bCs/>
          <w:szCs w:val="24"/>
        </w:rPr>
      </w:pPr>
      <w:r w:rsidRPr="00446184">
        <w:rPr>
          <w:b w:val="0"/>
          <w:bCs/>
          <w:szCs w:val="24"/>
        </w:rPr>
        <w:t xml:space="preserve">The Login module allows the user to log in to the web-based system by inputting a username and password. It uses the credentials of the owner, workers, and veterinarian accounts to </w:t>
      </w:r>
      <w:r>
        <w:rPr>
          <w:b w:val="0"/>
          <w:bCs/>
          <w:szCs w:val="24"/>
        </w:rPr>
        <w:t>allow</w:t>
      </w:r>
      <w:r w:rsidRPr="00446184">
        <w:rPr>
          <w:b w:val="0"/>
          <w:bCs/>
          <w:szCs w:val="24"/>
        </w:rPr>
        <w:t xml:space="preserve"> only authenticated user to access the system.</w:t>
      </w:r>
    </w:p>
    <w:p w14:paraId="0625ECC9" w14:textId="77777777" w:rsidR="00D82BAB" w:rsidRDefault="00D82BAB" w:rsidP="00D82BAB">
      <w:pPr>
        <w:spacing w:line="360" w:lineRule="auto"/>
        <w:ind w:left="720"/>
        <w:jc w:val="both"/>
        <w:rPr>
          <w:b w:val="0"/>
          <w:bCs/>
          <w:color w:val="000000" w:themeColor="text1"/>
        </w:rPr>
      </w:pPr>
    </w:p>
    <w:p w14:paraId="40576CB0" w14:textId="1E36D673" w:rsidR="0030082D" w:rsidRPr="0030082D" w:rsidRDefault="00D82BAB" w:rsidP="00D82BAB">
      <w:pPr>
        <w:ind w:left="720"/>
        <w:jc w:val="both"/>
      </w:pPr>
      <w:r w:rsidRPr="00DE4B53">
        <w:rPr>
          <w:b w:val="0"/>
          <w:bCs/>
          <w:szCs w:val="24"/>
        </w:rPr>
        <w:t>REQ</w:t>
      </w:r>
      <w:r w:rsidR="001C6126">
        <w:rPr>
          <w:b w:val="0"/>
          <w:bCs/>
          <w:szCs w:val="24"/>
        </w:rPr>
        <w:t>0</w:t>
      </w:r>
      <w:r w:rsidRPr="00DE4B53">
        <w:rPr>
          <w:b w:val="0"/>
          <w:bCs/>
          <w:szCs w:val="24"/>
        </w:rPr>
        <w:t>1: The user s</w:t>
      </w:r>
      <w:r w:rsidR="001C6126">
        <w:rPr>
          <w:b w:val="0"/>
          <w:bCs/>
          <w:szCs w:val="24"/>
        </w:rPr>
        <w:t>hall</w:t>
      </w:r>
      <w:r w:rsidRPr="00DE4B53">
        <w:rPr>
          <w:b w:val="0"/>
          <w:bCs/>
          <w:szCs w:val="24"/>
        </w:rPr>
        <w:t xml:space="preserve"> be able to login to the website using his/her login credentials.</w:t>
      </w:r>
    </w:p>
    <w:p w14:paraId="6B8B6421" w14:textId="77777777" w:rsidR="0030082D" w:rsidRPr="0030082D" w:rsidRDefault="0030082D" w:rsidP="0030082D"/>
    <w:p w14:paraId="0F185F92" w14:textId="77777777" w:rsidR="0030082D" w:rsidRPr="0030082D" w:rsidRDefault="0030082D" w:rsidP="0030082D"/>
    <w:p w14:paraId="50F3DFE0" w14:textId="77777777" w:rsidR="0030082D" w:rsidRPr="0030082D" w:rsidRDefault="0030082D" w:rsidP="0030082D"/>
    <w:p w14:paraId="5CDC8F89" w14:textId="77777777" w:rsidR="0030082D" w:rsidRPr="0030082D" w:rsidRDefault="0030082D" w:rsidP="0030082D"/>
    <w:p w14:paraId="5DF8ED59" w14:textId="77777777" w:rsidR="0030082D" w:rsidRPr="0030082D" w:rsidRDefault="0030082D" w:rsidP="0030082D"/>
    <w:p w14:paraId="38C312ED" w14:textId="77777777" w:rsidR="0030082D" w:rsidRPr="0030082D" w:rsidRDefault="0030082D" w:rsidP="0030082D"/>
    <w:p w14:paraId="2A54B2C5" w14:textId="77777777" w:rsidR="0030082D" w:rsidRPr="0030082D" w:rsidRDefault="0030082D" w:rsidP="0030082D"/>
    <w:p w14:paraId="24AF5777" w14:textId="13F90D4C" w:rsidR="00093764" w:rsidRDefault="003208EE" w:rsidP="00C72057">
      <w:pPr>
        <w:tabs>
          <w:tab w:val="left" w:pos="2246"/>
          <w:tab w:val="center" w:pos="4320"/>
        </w:tabs>
        <w:jc w:val="left"/>
      </w:pPr>
      <w:r>
        <w:rPr>
          <w:noProof/>
        </w:rPr>
        <w:lastRenderedPageBreak/>
        <mc:AlternateContent>
          <mc:Choice Requires="wps">
            <w:drawing>
              <wp:anchor distT="0" distB="0" distL="114300" distR="114300" simplePos="0" relativeHeight="251700736" behindDoc="0" locked="0" layoutInCell="1" allowOverlap="1" wp14:anchorId="5DE83BAC" wp14:editId="7484F176">
                <wp:simplePos x="0" y="0"/>
                <wp:positionH relativeFrom="column">
                  <wp:posOffset>907</wp:posOffset>
                </wp:positionH>
                <wp:positionV relativeFrom="paragraph">
                  <wp:posOffset>-1270</wp:posOffset>
                </wp:positionV>
                <wp:extent cx="299155" cy="268111"/>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6833EFE8" w14:textId="2ED03232" w:rsidR="00093764" w:rsidRPr="00636331" w:rsidRDefault="00093764" w:rsidP="00636331">
                            <w:r w:rsidRPr="00636331">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83BAC" id="_x0000_t202" coordsize="21600,21600" o:spt="202" path="m,l,21600r21600,l21600,xe">
                <v:stroke joinstyle="miter"/>
                <v:path gradientshapeok="t" o:connecttype="rect"/>
              </v:shapetype>
              <v:shape id="Text Box 41" o:spid="_x0000_s1026" type="#_x0000_t202" style="position:absolute;margin-left:.05pt;margin-top:-.1pt;width:23.55pt;height:21.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4eFwIAACs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" filled="f" stroked="f" strokeweight=".5pt">
                <v:textbox>
                  <w:txbxContent>
                    <w:p w14:paraId="6833EFE8" w14:textId="2ED03232" w:rsidR="00093764" w:rsidRPr="00636331" w:rsidRDefault="00093764" w:rsidP="00636331">
                      <w:r w:rsidRPr="00636331">
                        <w:t>A</w:t>
                      </w:r>
                    </w:p>
                  </w:txbxContent>
                </v:textbox>
              </v:shape>
            </w:pict>
          </mc:Fallback>
        </mc:AlternateContent>
      </w:r>
      <w:r>
        <w:rPr>
          <w:noProof/>
        </w:rPr>
        <mc:AlternateContent>
          <mc:Choice Requires="wps">
            <w:drawing>
              <wp:anchor distT="0" distB="0" distL="114300" distR="114300" simplePos="0" relativeHeight="251554304" behindDoc="0" locked="0" layoutInCell="1" allowOverlap="1" wp14:anchorId="3B07EDB3" wp14:editId="06D76D64">
                <wp:simplePos x="0" y="0"/>
                <wp:positionH relativeFrom="column">
                  <wp:posOffset>0</wp:posOffset>
                </wp:positionH>
                <wp:positionV relativeFrom="paragraph">
                  <wp:posOffset>0</wp:posOffset>
                </wp:positionV>
                <wp:extent cx="304800" cy="282222"/>
                <wp:effectExtent l="0" t="0" r="19050" b="22860"/>
                <wp:wrapNone/>
                <wp:docPr id="44" name="Oval 44"/>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DEE3D" id="Oval 44" o:spid="_x0000_s1026" style="position:absolute;margin-left:0;margin-top:0;width:24pt;height:22.2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" fillcolor="white [3212]" strokecolor="black [3213]" strokeweight=".5pt">
                <v:stroke joinstyle="miter"/>
              </v:oval>
            </w:pict>
          </mc:Fallback>
        </mc:AlternateContent>
      </w:r>
    </w:p>
    <w:p w14:paraId="4CE948DD" w14:textId="7B08B10E" w:rsidR="003208EE" w:rsidRDefault="002B7A69" w:rsidP="00C72057">
      <w:pPr>
        <w:tabs>
          <w:tab w:val="left" w:pos="2246"/>
          <w:tab w:val="center" w:pos="4320"/>
        </w:tabs>
        <w:jc w:val="left"/>
      </w:pPr>
      <w:r>
        <w:rPr>
          <w:noProof/>
        </w:rPr>
        <w:drawing>
          <wp:anchor distT="0" distB="0" distL="114300" distR="114300" simplePos="0" relativeHeight="251649536" behindDoc="0" locked="0" layoutInCell="1" allowOverlap="1" wp14:anchorId="2DC95239" wp14:editId="6740A6F0">
            <wp:simplePos x="0" y="0"/>
            <wp:positionH relativeFrom="column">
              <wp:posOffset>75977</wp:posOffset>
            </wp:positionH>
            <wp:positionV relativeFrom="paragraph">
              <wp:posOffset>167640</wp:posOffset>
            </wp:positionV>
            <wp:extent cx="5333810" cy="3303905"/>
            <wp:effectExtent l="0" t="0" r="635"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3810" cy="3303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DC6C8" w14:textId="0F278AE8" w:rsidR="00C72057" w:rsidRDefault="00C72057" w:rsidP="00C72057">
      <w:pPr>
        <w:tabs>
          <w:tab w:val="left" w:pos="2246"/>
          <w:tab w:val="center" w:pos="4320"/>
        </w:tabs>
        <w:jc w:val="left"/>
      </w:pPr>
      <w:r>
        <w:tab/>
      </w:r>
    </w:p>
    <w:p w14:paraId="6EAA0EF1" w14:textId="1128C2A3" w:rsidR="00C72057" w:rsidRPr="00C72057" w:rsidRDefault="00C72057" w:rsidP="00C72057"/>
    <w:p w14:paraId="27F68731" w14:textId="2E553C68" w:rsidR="00C72057" w:rsidRPr="00C72057" w:rsidRDefault="00C72057" w:rsidP="00C72057"/>
    <w:p w14:paraId="06D4CC9D" w14:textId="3D4FB394" w:rsidR="00C72057" w:rsidRPr="00C72057" w:rsidRDefault="00C72057" w:rsidP="00C72057"/>
    <w:p w14:paraId="0547BDBD" w14:textId="41125981" w:rsidR="00C72057" w:rsidRPr="00C72057" w:rsidRDefault="00C72057" w:rsidP="00C72057"/>
    <w:p w14:paraId="2D6392C7" w14:textId="42B26551" w:rsidR="00C72057" w:rsidRPr="00C72057" w:rsidRDefault="00C72057" w:rsidP="00C72057"/>
    <w:p w14:paraId="61C1B727" w14:textId="3831E50F" w:rsidR="00C72057" w:rsidRPr="00C72057" w:rsidRDefault="00C72057" w:rsidP="00C72057"/>
    <w:p w14:paraId="08AAB28B" w14:textId="46B1E6E2" w:rsidR="00C72057" w:rsidRPr="00C72057" w:rsidRDefault="00C72057" w:rsidP="00C72057"/>
    <w:p w14:paraId="13FEF66E" w14:textId="77777777" w:rsidR="00C72057" w:rsidRPr="00C72057" w:rsidRDefault="00C72057" w:rsidP="00C72057"/>
    <w:p w14:paraId="45339431" w14:textId="7655D333" w:rsidR="00C72057" w:rsidRPr="00C72057" w:rsidRDefault="00C72057" w:rsidP="00C72057"/>
    <w:p w14:paraId="4716FFA7" w14:textId="77777777" w:rsidR="00C72057" w:rsidRPr="00C72057" w:rsidRDefault="00C72057" w:rsidP="00C72057"/>
    <w:p w14:paraId="26622225" w14:textId="45012DF7" w:rsidR="00C72057" w:rsidRPr="00C72057" w:rsidRDefault="00C72057" w:rsidP="00C72057"/>
    <w:p w14:paraId="1FA32210" w14:textId="77777777" w:rsidR="00C72057" w:rsidRPr="00C72057" w:rsidRDefault="00C72057" w:rsidP="00C72057"/>
    <w:p w14:paraId="565962F0" w14:textId="541969B0" w:rsidR="00C72057" w:rsidRPr="00C72057" w:rsidRDefault="00C72057" w:rsidP="00C72057"/>
    <w:p w14:paraId="21ED6201" w14:textId="77777777" w:rsidR="00C72057" w:rsidRPr="00C72057" w:rsidRDefault="00C72057" w:rsidP="00C72057"/>
    <w:p w14:paraId="5993333C" w14:textId="38788852" w:rsidR="00C72057" w:rsidRPr="00C72057" w:rsidRDefault="00C72057" w:rsidP="00C72057"/>
    <w:p w14:paraId="3E6382F2" w14:textId="77777777" w:rsidR="00C72057" w:rsidRPr="00C72057" w:rsidRDefault="00C72057" w:rsidP="00C72057"/>
    <w:p w14:paraId="2EB2A288" w14:textId="77777777" w:rsidR="00C72057" w:rsidRPr="00C72057" w:rsidRDefault="00C72057" w:rsidP="00005FD4">
      <w:pPr>
        <w:jc w:val="both"/>
      </w:pPr>
    </w:p>
    <w:p w14:paraId="1B2D5422" w14:textId="4665368A" w:rsidR="00FD223C" w:rsidRDefault="00FD223C" w:rsidP="003208EE">
      <w:pPr>
        <w:tabs>
          <w:tab w:val="left" w:pos="372"/>
          <w:tab w:val="left" w:pos="3891"/>
          <w:tab w:val="center" w:pos="4320"/>
        </w:tabs>
        <w:jc w:val="left"/>
      </w:pPr>
    </w:p>
    <w:p w14:paraId="33EA13C4" w14:textId="77777777" w:rsidR="00FD223C" w:rsidRDefault="00FD223C" w:rsidP="003208EE">
      <w:pPr>
        <w:tabs>
          <w:tab w:val="left" w:pos="372"/>
          <w:tab w:val="left" w:pos="3891"/>
          <w:tab w:val="center" w:pos="4320"/>
        </w:tabs>
        <w:jc w:val="left"/>
      </w:pPr>
    </w:p>
    <w:p w14:paraId="6285ED7B" w14:textId="3C4416D9" w:rsidR="003208EE" w:rsidRDefault="003208EE" w:rsidP="003208EE">
      <w:pPr>
        <w:tabs>
          <w:tab w:val="left" w:pos="372"/>
          <w:tab w:val="left" w:pos="3891"/>
          <w:tab w:val="center" w:pos="4320"/>
        </w:tabs>
        <w:jc w:val="left"/>
      </w:pPr>
      <w:r>
        <w:rPr>
          <w:noProof/>
        </w:rPr>
        <mc:AlternateContent>
          <mc:Choice Requires="wps">
            <w:drawing>
              <wp:anchor distT="0" distB="0" distL="114300" distR="114300" simplePos="0" relativeHeight="251702784" behindDoc="0" locked="0" layoutInCell="1" allowOverlap="1" wp14:anchorId="36BB7A44" wp14:editId="756BE5A0">
                <wp:simplePos x="0" y="0"/>
                <wp:positionH relativeFrom="column">
                  <wp:posOffset>635</wp:posOffset>
                </wp:positionH>
                <wp:positionV relativeFrom="paragraph">
                  <wp:posOffset>67401</wp:posOffset>
                </wp:positionV>
                <wp:extent cx="299085" cy="26797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2CFFBC1" w14:textId="79A4B8E7" w:rsidR="003208EE" w:rsidRPr="00636331" w:rsidRDefault="003208EE" w:rsidP="003208E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7A44" id="Text Box 46" o:spid="_x0000_s1027" type="#_x0000_t202" style="position:absolute;margin-left:.05pt;margin-top:5.3pt;width:23.55pt;height:21.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EH0GgIAADI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" filled="f" stroked="f" strokeweight=".5pt">
                <v:textbox>
                  <w:txbxContent>
                    <w:p w14:paraId="62CFFBC1" w14:textId="79A4B8E7" w:rsidR="003208EE" w:rsidRPr="00636331" w:rsidRDefault="003208EE" w:rsidP="003208EE">
                      <w:r>
                        <w:t>B</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146D7859" wp14:editId="2B30424A">
                <wp:simplePos x="0" y="0"/>
                <wp:positionH relativeFrom="column">
                  <wp:posOffset>0</wp:posOffset>
                </wp:positionH>
                <wp:positionV relativeFrom="paragraph">
                  <wp:posOffset>66947</wp:posOffset>
                </wp:positionV>
                <wp:extent cx="304800" cy="281940"/>
                <wp:effectExtent l="0" t="0" r="19050" b="22860"/>
                <wp:wrapNone/>
                <wp:docPr id="45" name="Oval 45"/>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BA4C" id="Oval 45" o:spid="_x0000_s1026" style="position:absolute;margin-left:0;margin-top:5.25pt;width:24pt;height:22.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" fillcolor="white [3212]" strokecolor="black [3213]" strokeweight=".5pt">
                <v:stroke joinstyle="miter"/>
              </v:oval>
            </w:pict>
          </mc:Fallback>
        </mc:AlternateContent>
      </w:r>
      <w:r>
        <w:tab/>
      </w:r>
    </w:p>
    <w:p w14:paraId="082CF9D6" w14:textId="77777777" w:rsidR="001A64A3" w:rsidRDefault="003208EE" w:rsidP="003208EE">
      <w:pPr>
        <w:tabs>
          <w:tab w:val="left" w:pos="372"/>
          <w:tab w:val="left" w:pos="3891"/>
          <w:tab w:val="center" w:pos="4320"/>
        </w:tabs>
        <w:jc w:val="left"/>
      </w:pPr>
      <w:r>
        <w:tab/>
      </w:r>
    </w:p>
    <w:p w14:paraId="08088D82" w14:textId="77777777" w:rsidR="001A64A3" w:rsidRDefault="001A64A3" w:rsidP="003208EE">
      <w:pPr>
        <w:tabs>
          <w:tab w:val="left" w:pos="372"/>
          <w:tab w:val="left" w:pos="3891"/>
          <w:tab w:val="center" w:pos="4320"/>
        </w:tabs>
        <w:jc w:val="left"/>
      </w:pPr>
    </w:p>
    <w:p w14:paraId="0E4B5844" w14:textId="749DC7AC" w:rsidR="001A64A3" w:rsidRDefault="00BC3DF5" w:rsidP="003208EE">
      <w:pPr>
        <w:tabs>
          <w:tab w:val="left" w:pos="372"/>
          <w:tab w:val="left" w:pos="3891"/>
          <w:tab w:val="center" w:pos="4320"/>
        </w:tabs>
        <w:jc w:val="left"/>
      </w:pPr>
      <w:r>
        <w:rPr>
          <w:noProof/>
        </w:rPr>
        <w:drawing>
          <wp:inline distT="0" distB="0" distL="0" distR="0" wp14:anchorId="6401F763" wp14:editId="6E163FBB">
            <wp:extent cx="5486391" cy="339661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391" cy="3396615"/>
                    </a:xfrm>
                    <a:prstGeom prst="rect">
                      <a:avLst/>
                    </a:prstGeom>
                  </pic:spPr>
                </pic:pic>
              </a:graphicData>
            </a:graphic>
          </wp:inline>
        </w:drawing>
      </w:r>
    </w:p>
    <w:p w14:paraId="584B8EAB" w14:textId="77777777" w:rsidR="001A64A3" w:rsidRDefault="001A64A3" w:rsidP="003208EE">
      <w:pPr>
        <w:tabs>
          <w:tab w:val="left" w:pos="372"/>
          <w:tab w:val="left" w:pos="3891"/>
          <w:tab w:val="center" w:pos="4320"/>
        </w:tabs>
        <w:jc w:val="left"/>
      </w:pPr>
    </w:p>
    <w:p w14:paraId="3C69951B" w14:textId="77777777" w:rsidR="001A64A3" w:rsidRDefault="001A64A3" w:rsidP="003208EE">
      <w:pPr>
        <w:tabs>
          <w:tab w:val="left" w:pos="372"/>
          <w:tab w:val="left" w:pos="3891"/>
          <w:tab w:val="center" w:pos="4320"/>
        </w:tabs>
        <w:jc w:val="left"/>
      </w:pPr>
    </w:p>
    <w:p w14:paraId="4CCBFA52" w14:textId="086045DC" w:rsidR="00C72057" w:rsidRDefault="00980831" w:rsidP="003208EE">
      <w:pPr>
        <w:tabs>
          <w:tab w:val="left" w:pos="372"/>
          <w:tab w:val="left" w:pos="3891"/>
          <w:tab w:val="center" w:pos="4320"/>
        </w:tabs>
        <w:jc w:val="left"/>
      </w:pPr>
      <w:r>
        <w:rPr>
          <w:noProof/>
        </w:rPr>
        <w:lastRenderedPageBreak/>
        <mc:AlternateContent>
          <mc:Choice Requires="wps">
            <w:drawing>
              <wp:anchor distT="0" distB="0" distL="114300" distR="114300" simplePos="0" relativeHeight="251760128" behindDoc="0" locked="0" layoutInCell="1" allowOverlap="1" wp14:anchorId="5851FF06" wp14:editId="5215CD7F">
                <wp:simplePos x="0" y="0"/>
                <wp:positionH relativeFrom="column">
                  <wp:posOffset>10160</wp:posOffset>
                </wp:positionH>
                <wp:positionV relativeFrom="paragraph">
                  <wp:posOffset>0</wp:posOffset>
                </wp:positionV>
                <wp:extent cx="299155" cy="268111"/>
                <wp:effectExtent l="0" t="0" r="0" b="0"/>
                <wp:wrapNone/>
                <wp:docPr id="1140" name="Text Box 1140"/>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0C2AA524" w14:textId="77777777" w:rsidR="00980831" w:rsidRPr="00636331" w:rsidRDefault="00980831" w:rsidP="00980831">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1FF06" id="Text Box 1140" o:spid="_x0000_s1028" type="#_x0000_t202" style="position:absolute;margin-left:.8pt;margin-top:0;width:23.55pt;height:21.1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WqGwIAADI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" filled="f" stroked="f" strokeweight=".5pt">
                <v:textbox>
                  <w:txbxContent>
                    <w:p w14:paraId="0C2AA524" w14:textId="77777777" w:rsidR="00980831" w:rsidRPr="00636331" w:rsidRDefault="00980831" w:rsidP="00980831">
                      <w:r>
                        <w:t>C</w:t>
                      </w:r>
                    </w:p>
                  </w:txbxContent>
                </v:textbox>
              </v:shape>
            </w:pict>
          </mc:Fallback>
        </mc:AlternateContent>
      </w:r>
      <w:r w:rsidR="003208EE">
        <w:tab/>
      </w:r>
      <w:r>
        <w:rPr>
          <w:noProof/>
        </w:rPr>
        <mc:AlternateContent>
          <mc:Choice Requires="wps">
            <w:drawing>
              <wp:anchor distT="0" distB="0" distL="114300" distR="114300" simplePos="0" relativeHeight="251759104" behindDoc="0" locked="0" layoutInCell="1" allowOverlap="1" wp14:anchorId="44C51BEE" wp14:editId="2BFBE765">
                <wp:simplePos x="0" y="0"/>
                <wp:positionH relativeFrom="column">
                  <wp:posOffset>0</wp:posOffset>
                </wp:positionH>
                <wp:positionV relativeFrom="paragraph">
                  <wp:posOffset>0</wp:posOffset>
                </wp:positionV>
                <wp:extent cx="304800" cy="282222"/>
                <wp:effectExtent l="0" t="0" r="19050" b="22860"/>
                <wp:wrapNone/>
                <wp:docPr id="1137" name="Oval 1137"/>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1D0FD" id="Oval 1137" o:spid="_x0000_s1026" style="position:absolute;margin-left:0;margin-top:0;width:24pt;height:22.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" fillcolor="white [3212]" strokecolor="black [3213]" strokeweight=".5pt">
                <v:stroke joinstyle="miter"/>
              </v:oval>
            </w:pict>
          </mc:Fallback>
        </mc:AlternateContent>
      </w:r>
    </w:p>
    <w:p w14:paraId="61EE36FD" w14:textId="12938351" w:rsidR="00C72057" w:rsidRDefault="00C72057" w:rsidP="00C72057"/>
    <w:p w14:paraId="1497C737" w14:textId="7064CBE8" w:rsidR="00C72057" w:rsidRPr="00C72057" w:rsidRDefault="00431248" w:rsidP="00C72057">
      <w:r>
        <w:rPr>
          <w:noProof/>
        </w:rPr>
        <w:drawing>
          <wp:anchor distT="0" distB="0" distL="114300" distR="114300" simplePos="0" relativeHeight="251641344" behindDoc="0" locked="0" layoutInCell="1" allowOverlap="1" wp14:anchorId="6E68110D" wp14:editId="7565DEC8">
            <wp:simplePos x="0" y="0"/>
            <wp:positionH relativeFrom="column">
              <wp:posOffset>76200</wp:posOffset>
            </wp:positionH>
            <wp:positionV relativeFrom="paragraph">
              <wp:posOffset>106680</wp:posOffset>
            </wp:positionV>
            <wp:extent cx="5351238" cy="3314700"/>
            <wp:effectExtent l="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51238"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D98F" w14:textId="465460A6" w:rsidR="00C72057" w:rsidRPr="00C72057" w:rsidRDefault="00C72057" w:rsidP="00C72057"/>
    <w:p w14:paraId="6C7AE7D6" w14:textId="4687001C" w:rsidR="00C72057" w:rsidRDefault="00C72057" w:rsidP="00C72057"/>
    <w:p w14:paraId="4BF22355" w14:textId="4D00E15D" w:rsidR="00521335" w:rsidRDefault="00521335" w:rsidP="00C72057"/>
    <w:p w14:paraId="3F989571" w14:textId="4B5A24A2" w:rsidR="00521335" w:rsidRDefault="00521335" w:rsidP="00C72057"/>
    <w:p w14:paraId="1FB28AAF" w14:textId="30445A35" w:rsidR="00521335" w:rsidRDefault="00521335" w:rsidP="00C72057"/>
    <w:p w14:paraId="6BFAAEA8" w14:textId="241ECC1B" w:rsidR="00521335" w:rsidRDefault="00521335" w:rsidP="00C72057"/>
    <w:p w14:paraId="4A085EBA" w14:textId="0311CD7C" w:rsidR="00521335" w:rsidRDefault="00521335" w:rsidP="00C72057"/>
    <w:p w14:paraId="72B4C391" w14:textId="17100D55" w:rsidR="00521335" w:rsidRDefault="00521335" w:rsidP="00C72057"/>
    <w:p w14:paraId="1CCB3341" w14:textId="6F4F3D71" w:rsidR="00521335" w:rsidRDefault="00521335" w:rsidP="00C72057"/>
    <w:p w14:paraId="73DBFFC6" w14:textId="59F0531A" w:rsidR="00521335" w:rsidRDefault="00521335" w:rsidP="00C72057"/>
    <w:p w14:paraId="73B0F62B" w14:textId="6F2542FD" w:rsidR="00521335" w:rsidRDefault="00521335" w:rsidP="00C72057"/>
    <w:p w14:paraId="5583F229" w14:textId="1659A7B2" w:rsidR="00521335" w:rsidRDefault="00521335" w:rsidP="00C72057"/>
    <w:p w14:paraId="5FC6DD4D" w14:textId="6B24CB28" w:rsidR="00521335" w:rsidRDefault="00521335" w:rsidP="00C72057"/>
    <w:p w14:paraId="7D92A4DB" w14:textId="5A501425" w:rsidR="00521335" w:rsidRDefault="00521335" w:rsidP="00C72057"/>
    <w:p w14:paraId="7C14DDBA" w14:textId="725B6F8D" w:rsidR="00521335" w:rsidRDefault="00521335" w:rsidP="00C72057"/>
    <w:p w14:paraId="3DF624B7" w14:textId="3EE62FB3" w:rsidR="00521335" w:rsidRDefault="00521335" w:rsidP="00C72057"/>
    <w:p w14:paraId="2DACF0B2" w14:textId="11D89224" w:rsidR="00521335" w:rsidRDefault="00521335" w:rsidP="00C72057"/>
    <w:p w14:paraId="6E783A21" w14:textId="6601F410" w:rsidR="00521335" w:rsidRDefault="00521335" w:rsidP="00C72057"/>
    <w:p w14:paraId="4A0A3266" w14:textId="2AD6E415" w:rsidR="00394F9C" w:rsidRDefault="00394F9C" w:rsidP="00C72057"/>
    <w:p w14:paraId="16FA4EE7" w14:textId="3E259253" w:rsidR="00394F9C" w:rsidRDefault="00577390" w:rsidP="00C72057">
      <w:r>
        <w:rPr>
          <w:noProof/>
        </w:rPr>
        <mc:AlternateContent>
          <mc:Choice Requires="wps">
            <w:drawing>
              <wp:anchor distT="0" distB="0" distL="114300" distR="114300" simplePos="0" relativeHeight="251762176" behindDoc="0" locked="0" layoutInCell="1" allowOverlap="1" wp14:anchorId="7C45273A" wp14:editId="29EC8FAC">
                <wp:simplePos x="0" y="0"/>
                <wp:positionH relativeFrom="column">
                  <wp:posOffset>15875</wp:posOffset>
                </wp:positionH>
                <wp:positionV relativeFrom="paragraph">
                  <wp:posOffset>31750</wp:posOffset>
                </wp:positionV>
                <wp:extent cx="299085" cy="26797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EAFEB1B" w14:textId="50A05DB6" w:rsidR="00592F4F" w:rsidRPr="00636331" w:rsidRDefault="00F803BB" w:rsidP="00592F4F">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273A" id="Text Box 1145" o:spid="_x0000_s1029" type="#_x0000_t202" style="position:absolute;left:0;text-align:left;margin-left:1.25pt;margin-top:2.5pt;width:23.55pt;height:21.1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FHAIAADI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" filled="f" stroked="f" strokeweight=".5pt">
                <v:textbox>
                  <w:txbxContent>
                    <w:p w14:paraId="0EAFEB1B" w14:textId="50A05DB6" w:rsidR="00592F4F" w:rsidRPr="00636331" w:rsidRDefault="00F803BB" w:rsidP="00592F4F">
                      <w:r>
                        <w:t>D</w:t>
                      </w:r>
                    </w:p>
                  </w:txbxContent>
                </v:textbox>
              </v:shape>
            </w:pict>
          </mc:Fallback>
        </mc:AlternateContent>
      </w:r>
      <w:r>
        <w:rPr>
          <w:noProof/>
        </w:rPr>
        <mc:AlternateContent>
          <mc:Choice Requires="wps">
            <w:drawing>
              <wp:anchor distT="0" distB="0" distL="114300" distR="114300" simplePos="0" relativeHeight="251761152" behindDoc="0" locked="0" layoutInCell="1" allowOverlap="1" wp14:anchorId="2C984C00" wp14:editId="75360055">
                <wp:simplePos x="0" y="0"/>
                <wp:positionH relativeFrom="column">
                  <wp:posOffset>9525</wp:posOffset>
                </wp:positionH>
                <wp:positionV relativeFrom="paragraph">
                  <wp:posOffset>35560</wp:posOffset>
                </wp:positionV>
                <wp:extent cx="304800" cy="281940"/>
                <wp:effectExtent l="0" t="0" r="19050" b="22860"/>
                <wp:wrapNone/>
                <wp:docPr id="1143" name="Oval 1143"/>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629D4" id="Oval 1143" o:spid="_x0000_s1026" style="position:absolute;margin-left:.75pt;margin-top:2.8pt;width:24pt;height:22.2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" fillcolor="white [3212]" strokecolor="black [3213]" strokeweight=".5pt">
                <v:stroke joinstyle="miter"/>
              </v:oval>
            </w:pict>
          </mc:Fallback>
        </mc:AlternateContent>
      </w:r>
    </w:p>
    <w:p w14:paraId="0B35CAEF" w14:textId="779EC3B4" w:rsidR="00394F9C" w:rsidRDefault="00394F9C" w:rsidP="00C72057"/>
    <w:p w14:paraId="10550A29" w14:textId="637DE30C" w:rsidR="00521335" w:rsidRDefault="00577390" w:rsidP="00521335">
      <w:pPr>
        <w:jc w:val="both"/>
        <w:rPr>
          <w:szCs w:val="24"/>
        </w:rPr>
      </w:pPr>
      <w:r>
        <w:rPr>
          <w:noProof/>
        </w:rPr>
        <w:drawing>
          <wp:anchor distT="0" distB="0" distL="114300" distR="114300" simplePos="0" relativeHeight="251642368" behindDoc="0" locked="0" layoutInCell="1" allowOverlap="1" wp14:anchorId="4DEDA825" wp14:editId="1F15C014">
            <wp:simplePos x="0" y="0"/>
            <wp:positionH relativeFrom="column">
              <wp:posOffset>76200</wp:posOffset>
            </wp:positionH>
            <wp:positionV relativeFrom="paragraph">
              <wp:posOffset>137795</wp:posOffset>
            </wp:positionV>
            <wp:extent cx="5366615" cy="3324225"/>
            <wp:effectExtent l="0" t="0" r="5715"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66615"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1335">
        <w:rPr>
          <w:szCs w:val="24"/>
        </w:rPr>
        <w:tab/>
      </w:r>
    </w:p>
    <w:p w14:paraId="25733A19" w14:textId="2CFD912A" w:rsidR="00521335" w:rsidRDefault="00521335" w:rsidP="00521335">
      <w:pPr>
        <w:rPr>
          <w:szCs w:val="24"/>
        </w:rPr>
      </w:pPr>
    </w:p>
    <w:p w14:paraId="25401AD9" w14:textId="6006CB65" w:rsidR="00394F9C" w:rsidRPr="00394F9C" w:rsidRDefault="00394F9C" w:rsidP="00394F9C"/>
    <w:p w14:paraId="2E221369" w14:textId="2A0948F5" w:rsidR="00394F9C" w:rsidRPr="00394F9C" w:rsidRDefault="00394F9C" w:rsidP="00394F9C"/>
    <w:p w14:paraId="3CA66D52" w14:textId="1EDC1B26" w:rsidR="00394F9C" w:rsidRPr="00394F9C" w:rsidRDefault="00394F9C" w:rsidP="00394F9C"/>
    <w:p w14:paraId="7C6F973F" w14:textId="551838FE" w:rsidR="00394F9C" w:rsidRPr="00394F9C" w:rsidRDefault="00394F9C" w:rsidP="00394F9C"/>
    <w:p w14:paraId="0518EB7D" w14:textId="1CD23921" w:rsidR="00394F9C" w:rsidRPr="00394F9C" w:rsidRDefault="00394F9C" w:rsidP="00394F9C"/>
    <w:p w14:paraId="58D28818" w14:textId="0CD8929B" w:rsidR="00394F9C" w:rsidRPr="00394F9C" w:rsidRDefault="00394F9C" w:rsidP="00394F9C"/>
    <w:p w14:paraId="04ADF2BE" w14:textId="3267831D" w:rsidR="00394F9C" w:rsidRDefault="00394F9C" w:rsidP="00394F9C">
      <w:pPr>
        <w:tabs>
          <w:tab w:val="left" w:pos="315"/>
          <w:tab w:val="center" w:pos="4320"/>
        </w:tabs>
        <w:jc w:val="left"/>
        <w:rPr>
          <w:szCs w:val="24"/>
        </w:rPr>
      </w:pPr>
      <w:r>
        <w:rPr>
          <w:szCs w:val="24"/>
        </w:rPr>
        <w:tab/>
      </w:r>
    </w:p>
    <w:p w14:paraId="40EB8D25" w14:textId="51C9F265" w:rsidR="00394F9C" w:rsidRDefault="00394F9C" w:rsidP="00394F9C"/>
    <w:p w14:paraId="3CFD56C8" w14:textId="071F6D6A" w:rsidR="00394F9C" w:rsidRPr="00394F9C" w:rsidRDefault="00394F9C" w:rsidP="00394F9C"/>
    <w:p w14:paraId="66BFD228" w14:textId="0A9CFC63" w:rsidR="00394F9C" w:rsidRPr="00394F9C" w:rsidRDefault="00394F9C" w:rsidP="00394F9C"/>
    <w:p w14:paraId="388F06D1" w14:textId="77777777" w:rsidR="00394F9C" w:rsidRPr="00394F9C" w:rsidRDefault="00394F9C" w:rsidP="00394F9C"/>
    <w:p w14:paraId="03E3F3C6" w14:textId="6C005305" w:rsidR="00394F9C" w:rsidRPr="00394F9C" w:rsidRDefault="00394F9C" w:rsidP="00394F9C"/>
    <w:p w14:paraId="68B0F8D0" w14:textId="272AFA9B" w:rsidR="00394F9C" w:rsidRPr="00394F9C" w:rsidRDefault="00394F9C" w:rsidP="00394F9C"/>
    <w:p w14:paraId="6960965B" w14:textId="31B752AC" w:rsidR="00394F9C" w:rsidRPr="00394F9C" w:rsidRDefault="00394F9C" w:rsidP="00394F9C"/>
    <w:p w14:paraId="5DA697B8" w14:textId="69243AFF" w:rsidR="00394F9C" w:rsidRPr="00394F9C" w:rsidRDefault="00394F9C" w:rsidP="00394F9C"/>
    <w:p w14:paraId="26A75BF0" w14:textId="334E2E2F" w:rsidR="00394F9C" w:rsidRPr="00394F9C" w:rsidRDefault="00394F9C" w:rsidP="00394F9C"/>
    <w:p w14:paraId="05C1911A" w14:textId="77777777" w:rsidR="00394F9C" w:rsidRPr="00394F9C" w:rsidRDefault="00394F9C" w:rsidP="00394F9C"/>
    <w:p w14:paraId="762EDB59" w14:textId="77777777" w:rsidR="00706E90" w:rsidRDefault="00706E90" w:rsidP="00FA4BD8">
      <w:pPr>
        <w:tabs>
          <w:tab w:val="left" w:pos="1470"/>
          <w:tab w:val="center" w:pos="4320"/>
        </w:tabs>
        <w:jc w:val="left"/>
      </w:pPr>
    </w:p>
    <w:p w14:paraId="3851C11B" w14:textId="5FE52E52" w:rsidR="00394F9C" w:rsidRPr="00394F9C" w:rsidRDefault="00394F9C" w:rsidP="00706E90">
      <w:pPr>
        <w:tabs>
          <w:tab w:val="left" w:pos="1470"/>
          <w:tab w:val="center" w:pos="4320"/>
        </w:tabs>
        <w:sectPr w:rsidR="00394F9C" w:rsidRPr="00394F9C" w:rsidSect="001F5EA3">
          <w:pgSz w:w="12240" w:h="15840" w:code="1"/>
          <w:pgMar w:top="1440" w:right="1440" w:bottom="1440" w:left="2160" w:header="720" w:footer="288" w:gutter="0"/>
          <w:cols w:space="720"/>
          <w:docGrid w:linePitch="360"/>
        </w:sectPr>
      </w:pPr>
      <w:r w:rsidRPr="007D7495">
        <w:rPr>
          <w:szCs w:val="24"/>
        </w:rPr>
        <w:t xml:space="preserve">Figure </w:t>
      </w:r>
      <w:r>
        <w:rPr>
          <w:szCs w:val="24"/>
        </w:rPr>
        <w:t>22A – D</w:t>
      </w:r>
      <w:r w:rsidRPr="007D7495">
        <w:rPr>
          <w:szCs w:val="24"/>
        </w:rPr>
        <w:t xml:space="preserve">: </w:t>
      </w:r>
      <w:r>
        <w:rPr>
          <w:szCs w:val="24"/>
        </w:rPr>
        <w:t>Login Module Interface Storyboard</w:t>
      </w:r>
    </w:p>
    <w:p w14:paraId="522EEE3A" w14:textId="77777777" w:rsidR="00C72057" w:rsidRDefault="00C72057" w:rsidP="00FA4BD8">
      <w:pPr>
        <w:spacing w:after="160" w:line="259" w:lineRule="auto"/>
        <w:jc w:val="left"/>
      </w:pPr>
      <w:r>
        <w:lastRenderedPageBreak/>
        <w:t>Dashboard</w:t>
      </w:r>
    </w:p>
    <w:p w14:paraId="6D7600D5" w14:textId="10FF1F13" w:rsidR="00C72057" w:rsidRDefault="00C72057" w:rsidP="00C72057">
      <w:pPr>
        <w:spacing w:after="160" w:line="360" w:lineRule="auto"/>
        <w:ind w:left="720"/>
        <w:jc w:val="both"/>
      </w:pPr>
      <w:r w:rsidRPr="007A363B">
        <w:rPr>
          <w:b w:val="0"/>
          <w:bCs/>
          <w:szCs w:val="24"/>
        </w:rPr>
        <w:t xml:space="preserve">The </w:t>
      </w:r>
      <w:r>
        <w:rPr>
          <w:b w:val="0"/>
          <w:bCs/>
          <w:szCs w:val="24"/>
        </w:rPr>
        <w:t>D</w:t>
      </w:r>
      <w:r w:rsidRPr="007A363B">
        <w:rPr>
          <w:b w:val="0"/>
          <w:bCs/>
          <w:szCs w:val="24"/>
        </w:rPr>
        <w:t>ashboard module provides an overview of the piggery statistics of the hog farm. This module also allows users to filter the total numbers of pigs in the farm.</w:t>
      </w:r>
    </w:p>
    <w:p w14:paraId="278D8791" w14:textId="06F05F88" w:rsidR="00FD223C" w:rsidRDefault="00C72057" w:rsidP="00FD223C">
      <w:pPr>
        <w:spacing w:after="160" w:line="360" w:lineRule="auto"/>
        <w:ind w:left="720"/>
        <w:jc w:val="both"/>
        <w:rPr>
          <w:b w:val="0"/>
          <w:bCs/>
          <w:szCs w:val="24"/>
        </w:rPr>
      </w:pPr>
      <w:r w:rsidRPr="007A363B">
        <w:rPr>
          <w:b w:val="0"/>
          <w:bCs/>
          <w:szCs w:val="24"/>
        </w:rPr>
        <w:t>REQ</w:t>
      </w:r>
      <w:r w:rsidR="001C6126">
        <w:rPr>
          <w:b w:val="0"/>
          <w:bCs/>
          <w:szCs w:val="24"/>
        </w:rPr>
        <w:t>0</w:t>
      </w:r>
      <w:r w:rsidRPr="007A363B">
        <w:rPr>
          <w:b w:val="0"/>
          <w:bCs/>
          <w:szCs w:val="24"/>
        </w:rPr>
        <w:t>2: The users sh</w:t>
      </w:r>
      <w:r w:rsidR="001C6126">
        <w:rPr>
          <w:b w:val="0"/>
          <w:bCs/>
          <w:szCs w:val="24"/>
        </w:rPr>
        <w:t>all</w:t>
      </w:r>
      <w:r w:rsidRPr="007A363B">
        <w:rPr>
          <w:b w:val="0"/>
          <w:bCs/>
          <w:szCs w:val="24"/>
        </w:rPr>
        <w:t xml:space="preserve"> be able to view the overview of the piggery statistics of the farm</w:t>
      </w:r>
      <w:r>
        <w:rPr>
          <w:b w:val="0"/>
          <w:bCs/>
          <w:szCs w:val="24"/>
        </w:rPr>
        <w:t>.</w:t>
      </w:r>
    </w:p>
    <w:p w14:paraId="74BE6704" w14:textId="2499C36D" w:rsidR="00253AC5" w:rsidRDefault="0084212F" w:rsidP="00FD223C">
      <w:pPr>
        <w:spacing w:after="160" w:line="360" w:lineRule="auto"/>
        <w:ind w:left="720"/>
        <w:jc w:val="both"/>
        <w:rPr>
          <w:b w:val="0"/>
          <w:bCs/>
          <w:szCs w:val="24"/>
        </w:rPr>
      </w:pPr>
      <w:r>
        <w:rPr>
          <w:noProof/>
        </w:rPr>
        <mc:AlternateContent>
          <mc:Choice Requires="wps">
            <w:drawing>
              <wp:anchor distT="0" distB="0" distL="114300" distR="114300" simplePos="0" relativeHeight="251704832" behindDoc="0" locked="0" layoutInCell="1" allowOverlap="1" wp14:anchorId="05CB0346" wp14:editId="0E52FD6D">
                <wp:simplePos x="0" y="0"/>
                <wp:positionH relativeFrom="column">
                  <wp:posOffset>9600</wp:posOffset>
                </wp:positionH>
                <wp:positionV relativeFrom="paragraph">
                  <wp:posOffset>126365</wp:posOffset>
                </wp:positionV>
                <wp:extent cx="299085" cy="26797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19EA6200" w14:textId="77777777" w:rsidR="00FD223C" w:rsidRPr="00636331" w:rsidRDefault="00FD223C" w:rsidP="00FD223C">
                            <w:r w:rsidRPr="00636331">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B0346" id="Text Box 60" o:spid="_x0000_s1030" type="#_x0000_t202" style="position:absolute;left:0;text-align:left;margin-left:.75pt;margin-top:9.95pt;width:23.55pt;height:21.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9LCHAIAADI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" filled="f" stroked="f" strokeweight=".5pt">
                <v:textbox>
                  <w:txbxContent>
                    <w:p w14:paraId="19EA6200" w14:textId="77777777" w:rsidR="00FD223C" w:rsidRPr="00636331" w:rsidRDefault="00FD223C" w:rsidP="00FD223C">
                      <w:r w:rsidRPr="00636331">
                        <w:t>A</w:t>
                      </w:r>
                    </w:p>
                  </w:txbxContent>
                </v:textbox>
              </v:shape>
            </w:pict>
          </mc:Fallback>
        </mc:AlternateContent>
      </w:r>
      <w:r w:rsidR="00253AC5">
        <w:rPr>
          <w:noProof/>
        </w:rPr>
        <mc:AlternateContent>
          <mc:Choice Requires="wps">
            <w:drawing>
              <wp:anchor distT="0" distB="0" distL="114300" distR="114300" simplePos="0" relativeHeight="251703808" behindDoc="0" locked="0" layoutInCell="1" allowOverlap="1" wp14:anchorId="213A3974" wp14:editId="32E4CB2B">
                <wp:simplePos x="0" y="0"/>
                <wp:positionH relativeFrom="column">
                  <wp:posOffset>0</wp:posOffset>
                </wp:positionH>
                <wp:positionV relativeFrom="paragraph">
                  <wp:posOffset>116840</wp:posOffset>
                </wp:positionV>
                <wp:extent cx="304800" cy="281940"/>
                <wp:effectExtent l="0" t="0" r="19050" b="22860"/>
                <wp:wrapNone/>
                <wp:docPr id="59" name="Oval 59"/>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4CCF8" id="Oval 59" o:spid="_x0000_s1026" style="position:absolute;margin-left:0;margin-top:9.2pt;width:24pt;height:22.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" fillcolor="white [3212]" strokecolor="black [3213]" strokeweight=".5pt">
                <v:stroke joinstyle="miter"/>
              </v:oval>
            </w:pict>
          </mc:Fallback>
        </mc:AlternateContent>
      </w:r>
    </w:p>
    <w:p w14:paraId="2706EBF7" w14:textId="5A652E07" w:rsidR="00FD223C" w:rsidRDefault="00FD223C" w:rsidP="00FD223C">
      <w:pPr>
        <w:spacing w:after="160" w:line="360" w:lineRule="auto"/>
        <w:jc w:val="both"/>
        <w:rPr>
          <w:b w:val="0"/>
          <w:bCs/>
          <w:szCs w:val="24"/>
        </w:rPr>
      </w:pPr>
      <w:r>
        <w:rPr>
          <w:noProof/>
        </w:rPr>
        <w:drawing>
          <wp:anchor distT="0" distB="0" distL="114300" distR="114300" simplePos="0" relativeHeight="251577856" behindDoc="0" locked="0" layoutInCell="1" allowOverlap="1" wp14:anchorId="1B5D81FC" wp14:editId="1F52FE3F">
            <wp:simplePos x="0" y="0"/>
            <wp:positionH relativeFrom="column">
              <wp:posOffset>9525</wp:posOffset>
            </wp:positionH>
            <wp:positionV relativeFrom="paragraph">
              <wp:posOffset>147320</wp:posOffset>
            </wp:positionV>
            <wp:extent cx="5477622" cy="3133725"/>
            <wp:effectExtent l="0" t="0" r="8890" b="0"/>
            <wp:wrapNone/>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00735" cy="31469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79AE6" w14:textId="0D2363F5" w:rsidR="00C72057" w:rsidRDefault="00C72057" w:rsidP="00C72057">
      <w:pPr>
        <w:tabs>
          <w:tab w:val="center" w:pos="4320"/>
        </w:tabs>
        <w:rPr>
          <w:szCs w:val="24"/>
        </w:rPr>
      </w:pPr>
    </w:p>
    <w:p w14:paraId="21D5F44A" w14:textId="77777777" w:rsidR="00C72057" w:rsidRPr="00C72057" w:rsidRDefault="00C72057" w:rsidP="00C72057">
      <w:pPr>
        <w:rPr>
          <w:szCs w:val="24"/>
        </w:rPr>
      </w:pPr>
    </w:p>
    <w:p w14:paraId="0F2BB675" w14:textId="77777777" w:rsidR="00C72057" w:rsidRPr="00C72057" w:rsidRDefault="00C72057" w:rsidP="00C72057">
      <w:pPr>
        <w:rPr>
          <w:szCs w:val="24"/>
        </w:rPr>
      </w:pPr>
    </w:p>
    <w:p w14:paraId="69D0CD2A" w14:textId="77777777" w:rsidR="00C72057" w:rsidRPr="00C72057" w:rsidRDefault="00C72057" w:rsidP="00C72057">
      <w:pPr>
        <w:rPr>
          <w:szCs w:val="24"/>
        </w:rPr>
      </w:pPr>
    </w:p>
    <w:p w14:paraId="7BF486E6" w14:textId="77777777" w:rsidR="00C72057" w:rsidRPr="00C72057" w:rsidRDefault="00C72057" w:rsidP="00C72057">
      <w:pPr>
        <w:rPr>
          <w:szCs w:val="24"/>
        </w:rPr>
      </w:pPr>
    </w:p>
    <w:p w14:paraId="5C61C52F" w14:textId="77777777" w:rsidR="00C72057" w:rsidRPr="00C72057" w:rsidRDefault="00C72057" w:rsidP="00C72057">
      <w:pPr>
        <w:rPr>
          <w:szCs w:val="24"/>
        </w:rPr>
      </w:pPr>
    </w:p>
    <w:p w14:paraId="1C5BAB4C" w14:textId="77777777" w:rsidR="00C72057" w:rsidRPr="00C72057" w:rsidRDefault="00C72057" w:rsidP="00C72057">
      <w:pPr>
        <w:rPr>
          <w:szCs w:val="24"/>
        </w:rPr>
      </w:pPr>
    </w:p>
    <w:p w14:paraId="0D52F194" w14:textId="77777777" w:rsidR="00C72057" w:rsidRPr="00C72057" w:rsidRDefault="00C72057" w:rsidP="00C72057">
      <w:pPr>
        <w:rPr>
          <w:szCs w:val="24"/>
        </w:rPr>
      </w:pPr>
    </w:p>
    <w:p w14:paraId="28B4E9D9" w14:textId="77777777" w:rsidR="00C72057" w:rsidRPr="00C72057" w:rsidRDefault="00C72057" w:rsidP="00C72057">
      <w:pPr>
        <w:rPr>
          <w:szCs w:val="24"/>
        </w:rPr>
      </w:pPr>
    </w:p>
    <w:p w14:paraId="109D9214" w14:textId="4F353FC5" w:rsidR="00C72057" w:rsidRPr="00C72057" w:rsidRDefault="00C72057" w:rsidP="00C72057">
      <w:pPr>
        <w:rPr>
          <w:szCs w:val="24"/>
        </w:rPr>
      </w:pPr>
    </w:p>
    <w:p w14:paraId="12BF1737" w14:textId="77777777" w:rsidR="00C72057" w:rsidRPr="00C72057" w:rsidRDefault="00C72057" w:rsidP="00C72057">
      <w:pPr>
        <w:rPr>
          <w:szCs w:val="24"/>
        </w:rPr>
      </w:pPr>
    </w:p>
    <w:p w14:paraId="04EB1A81" w14:textId="77777777" w:rsidR="00C72057" w:rsidRPr="00C72057" w:rsidRDefault="00C72057" w:rsidP="00C72057">
      <w:pPr>
        <w:rPr>
          <w:szCs w:val="24"/>
        </w:rPr>
      </w:pPr>
    </w:p>
    <w:p w14:paraId="0BB62D48" w14:textId="77777777" w:rsidR="00C72057" w:rsidRPr="00C72057" w:rsidRDefault="00C72057" w:rsidP="00C72057">
      <w:pPr>
        <w:rPr>
          <w:szCs w:val="24"/>
        </w:rPr>
      </w:pPr>
    </w:p>
    <w:p w14:paraId="2177006B" w14:textId="77777777" w:rsidR="00C72057" w:rsidRDefault="00C72057" w:rsidP="00BE7A68">
      <w:pPr>
        <w:spacing w:after="160" w:line="360" w:lineRule="auto"/>
        <w:jc w:val="both"/>
        <w:rPr>
          <w:szCs w:val="24"/>
        </w:rPr>
      </w:pPr>
      <w:r>
        <w:rPr>
          <w:szCs w:val="24"/>
        </w:rPr>
        <w:tab/>
      </w:r>
    </w:p>
    <w:p w14:paraId="5A9847E7" w14:textId="77777777" w:rsidR="00C72057" w:rsidRDefault="00C72057" w:rsidP="00C72057">
      <w:pPr>
        <w:tabs>
          <w:tab w:val="left" w:pos="2966"/>
          <w:tab w:val="center" w:pos="4320"/>
        </w:tabs>
        <w:jc w:val="left"/>
        <w:rPr>
          <w:szCs w:val="24"/>
        </w:rPr>
      </w:pPr>
    </w:p>
    <w:p w14:paraId="79632664" w14:textId="77777777" w:rsidR="0084212F" w:rsidRDefault="0084212F" w:rsidP="00C72057">
      <w:pPr>
        <w:tabs>
          <w:tab w:val="left" w:pos="2966"/>
          <w:tab w:val="center" w:pos="4320"/>
        </w:tabs>
        <w:jc w:val="left"/>
        <w:rPr>
          <w:szCs w:val="24"/>
        </w:rPr>
      </w:pPr>
    </w:p>
    <w:p w14:paraId="1F68F2B4" w14:textId="77777777" w:rsidR="00B220CF" w:rsidRDefault="00B220CF" w:rsidP="002D5D6B">
      <w:pPr>
        <w:tabs>
          <w:tab w:val="left" w:pos="2966"/>
          <w:tab w:val="center" w:pos="4320"/>
        </w:tabs>
        <w:rPr>
          <w:szCs w:val="24"/>
        </w:rPr>
      </w:pPr>
    </w:p>
    <w:p w14:paraId="4DAB4A93" w14:textId="00260474" w:rsidR="0084212F" w:rsidRPr="00C72057" w:rsidRDefault="0084212F" w:rsidP="002D5D6B">
      <w:pPr>
        <w:tabs>
          <w:tab w:val="left" w:pos="2966"/>
          <w:tab w:val="center" w:pos="4320"/>
        </w:tabs>
        <w:rPr>
          <w:szCs w:val="24"/>
        </w:rPr>
        <w:sectPr w:rsidR="0084212F" w:rsidRPr="00C72057" w:rsidSect="001F5EA3">
          <w:pgSz w:w="12240" w:h="15840" w:code="1"/>
          <w:pgMar w:top="1440" w:right="1440" w:bottom="1440" w:left="2160" w:header="720" w:footer="288" w:gutter="0"/>
          <w:cols w:space="720"/>
          <w:docGrid w:linePitch="360"/>
        </w:sectPr>
      </w:pPr>
      <w:r>
        <w:rPr>
          <w:szCs w:val="24"/>
        </w:rPr>
        <w:t>Figure 2</w:t>
      </w:r>
      <w:r w:rsidR="002D5D6B">
        <w:rPr>
          <w:szCs w:val="24"/>
        </w:rPr>
        <w:t>3A:</w:t>
      </w:r>
      <w:r>
        <w:rPr>
          <w:szCs w:val="24"/>
        </w:rPr>
        <w:t xml:space="preserve"> </w:t>
      </w:r>
      <w:r w:rsidR="00FD7663">
        <w:rPr>
          <w:szCs w:val="24"/>
        </w:rPr>
        <w:t>Dashboard Module Interface Storyboard</w:t>
      </w:r>
    </w:p>
    <w:p w14:paraId="67574277" w14:textId="0C3CCC2F" w:rsidR="00D650A7" w:rsidRPr="00C72057" w:rsidRDefault="00D650A7" w:rsidP="00026FA6">
      <w:pPr>
        <w:spacing w:after="160" w:line="360" w:lineRule="auto"/>
        <w:ind w:firstLine="720"/>
        <w:jc w:val="both"/>
        <w:rPr>
          <w:b w:val="0"/>
          <w:bCs/>
          <w:szCs w:val="24"/>
        </w:rPr>
      </w:pPr>
      <w:r>
        <w:lastRenderedPageBreak/>
        <w:t>Record Management</w:t>
      </w:r>
    </w:p>
    <w:p w14:paraId="44A783D8" w14:textId="30CE5747" w:rsidR="00E602E6" w:rsidRPr="00D35F1F" w:rsidRDefault="00EB6444" w:rsidP="00E602E6">
      <w:pPr>
        <w:spacing w:after="160" w:line="360" w:lineRule="auto"/>
        <w:ind w:left="720"/>
        <w:jc w:val="both"/>
        <w:rPr>
          <w:b w:val="0"/>
          <w:bCs/>
        </w:rPr>
      </w:pPr>
      <w:r w:rsidRPr="00D35F1F">
        <w:rPr>
          <w:b w:val="0"/>
          <w:bCs/>
        </w:rPr>
        <w:t xml:space="preserve">This Record Management module </w:t>
      </w:r>
      <w:r w:rsidR="00276D01" w:rsidRPr="00D35F1F">
        <w:rPr>
          <w:b w:val="0"/>
          <w:bCs/>
        </w:rPr>
        <w:t xml:space="preserve">allows the </w:t>
      </w:r>
      <w:r w:rsidR="001959C3" w:rsidRPr="00D35F1F">
        <w:rPr>
          <w:b w:val="0"/>
          <w:bCs/>
        </w:rPr>
        <w:t xml:space="preserve">owner, workers, and veterinarian </w:t>
      </w:r>
      <w:r w:rsidR="00BD37E0" w:rsidRPr="00D35F1F">
        <w:rPr>
          <w:b w:val="0"/>
          <w:bCs/>
        </w:rPr>
        <w:t>to record</w:t>
      </w:r>
      <w:r w:rsidR="00F25999" w:rsidRPr="00D35F1F">
        <w:rPr>
          <w:b w:val="0"/>
          <w:bCs/>
        </w:rPr>
        <w:t xml:space="preserve"> the operation that are done</w:t>
      </w:r>
      <w:r w:rsidR="00514A11" w:rsidRPr="00D35F1F">
        <w:rPr>
          <w:b w:val="0"/>
          <w:bCs/>
        </w:rPr>
        <w:t xml:space="preserve"> in the farm. This module will </w:t>
      </w:r>
      <w:r w:rsidR="009C28F6" w:rsidRPr="00D35F1F">
        <w:rPr>
          <w:b w:val="0"/>
          <w:bCs/>
        </w:rPr>
        <w:t xml:space="preserve">also use to </w:t>
      </w:r>
      <w:r w:rsidR="0098667F" w:rsidRPr="00D35F1F">
        <w:rPr>
          <w:b w:val="0"/>
          <w:bCs/>
        </w:rPr>
        <w:t xml:space="preserve">add stocks in inventory and will automatically reduce </w:t>
      </w:r>
      <w:r w:rsidR="006A44CC" w:rsidRPr="00D35F1F">
        <w:rPr>
          <w:b w:val="0"/>
          <w:bCs/>
        </w:rPr>
        <w:t>when it entered in Inventory module.</w:t>
      </w:r>
    </w:p>
    <w:p w14:paraId="61AEC179" w14:textId="21155E5C" w:rsidR="001C6126" w:rsidRDefault="003C7DC1" w:rsidP="001A7854">
      <w:pPr>
        <w:spacing w:after="160" w:line="259" w:lineRule="auto"/>
        <w:ind w:left="720"/>
        <w:jc w:val="left"/>
        <w:rPr>
          <w:b w:val="0"/>
          <w:bCs/>
        </w:rPr>
      </w:pPr>
      <w:r w:rsidRPr="00D35F1F">
        <w:rPr>
          <w:b w:val="0"/>
          <w:bCs/>
        </w:rPr>
        <w:t>REQ</w:t>
      </w:r>
      <w:r w:rsidR="001C6126">
        <w:rPr>
          <w:b w:val="0"/>
          <w:bCs/>
        </w:rPr>
        <w:t>0</w:t>
      </w:r>
      <w:r w:rsidRPr="00D35F1F">
        <w:rPr>
          <w:b w:val="0"/>
          <w:bCs/>
        </w:rPr>
        <w:t xml:space="preserve">3: The </w:t>
      </w:r>
      <w:r w:rsidR="00115C2A">
        <w:rPr>
          <w:b w:val="0"/>
          <w:bCs/>
        </w:rPr>
        <w:t>user sh</w:t>
      </w:r>
      <w:r w:rsidR="001C6126">
        <w:rPr>
          <w:b w:val="0"/>
          <w:bCs/>
        </w:rPr>
        <w:t>all</w:t>
      </w:r>
      <w:r w:rsidR="00115C2A">
        <w:rPr>
          <w:b w:val="0"/>
          <w:bCs/>
        </w:rPr>
        <w:t xml:space="preserve"> be able to </w:t>
      </w:r>
      <w:r w:rsidR="00180568">
        <w:rPr>
          <w:b w:val="0"/>
          <w:bCs/>
        </w:rPr>
        <w:t>record the operation</w:t>
      </w:r>
      <w:r w:rsidR="00CA5BE2">
        <w:rPr>
          <w:b w:val="0"/>
          <w:bCs/>
        </w:rPr>
        <w:t>s done in the farm</w:t>
      </w:r>
      <w:r w:rsidR="001C6126">
        <w:rPr>
          <w:b w:val="0"/>
          <w:bCs/>
        </w:rPr>
        <w:t>.</w:t>
      </w:r>
    </w:p>
    <w:p w14:paraId="598B5384" w14:textId="27584A1C" w:rsidR="00EB5EE1" w:rsidRDefault="001C6126" w:rsidP="001A7854">
      <w:pPr>
        <w:spacing w:after="160" w:line="259" w:lineRule="auto"/>
        <w:ind w:left="720"/>
        <w:jc w:val="left"/>
        <w:rPr>
          <w:b w:val="0"/>
          <w:bCs/>
        </w:rPr>
      </w:pPr>
      <w:r>
        <w:rPr>
          <w:b w:val="0"/>
          <w:bCs/>
        </w:rPr>
        <w:t xml:space="preserve">REQ04: </w:t>
      </w:r>
      <w:r w:rsidR="00EB5EE1">
        <w:rPr>
          <w:b w:val="0"/>
          <w:bCs/>
        </w:rPr>
        <w:t xml:space="preserve">The user shall be able to </w:t>
      </w:r>
      <w:r w:rsidR="00AA30E6">
        <w:rPr>
          <w:b w:val="0"/>
          <w:bCs/>
        </w:rPr>
        <w:t>add</w:t>
      </w:r>
      <w:r w:rsidR="00EB5EE1">
        <w:rPr>
          <w:b w:val="0"/>
          <w:bCs/>
        </w:rPr>
        <w:t xml:space="preserve"> stocks in inventory.</w:t>
      </w:r>
    </w:p>
    <w:p w14:paraId="33EB28E0" w14:textId="54200029" w:rsidR="004B3EE8" w:rsidRDefault="00EB5EE1" w:rsidP="001A7854">
      <w:pPr>
        <w:spacing w:after="160" w:line="259" w:lineRule="auto"/>
        <w:ind w:left="720"/>
        <w:jc w:val="left"/>
        <w:rPr>
          <w:b w:val="0"/>
          <w:bCs/>
        </w:rPr>
      </w:pPr>
      <w:r>
        <w:rPr>
          <w:noProof/>
        </w:rPr>
        <mc:AlternateContent>
          <mc:Choice Requires="wps">
            <w:drawing>
              <wp:anchor distT="0" distB="0" distL="114300" distR="114300" simplePos="0" relativeHeight="251705856" behindDoc="0" locked="0" layoutInCell="1" allowOverlap="1" wp14:anchorId="3068C1FD" wp14:editId="6438AB5C">
                <wp:simplePos x="0" y="0"/>
                <wp:positionH relativeFrom="column">
                  <wp:posOffset>7620</wp:posOffset>
                </wp:positionH>
                <wp:positionV relativeFrom="paragraph">
                  <wp:posOffset>241300</wp:posOffset>
                </wp:positionV>
                <wp:extent cx="304800" cy="281940"/>
                <wp:effectExtent l="0" t="0" r="19050" b="22860"/>
                <wp:wrapNone/>
                <wp:docPr id="61" name="Oval 61"/>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A5C30" id="Oval 61" o:spid="_x0000_s1026" style="position:absolute;margin-left:.6pt;margin-top:19pt;width:24pt;height:22.2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" fillcolor="white [3212]" strokecolor="black [3213]" strokeweight=".5pt">
                <v:stroke joinstyle="miter"/>
              </v:oval>
            </w:pict>
          </mc:Fallback>
        </mc:AlternateContent>
      </w:r>
      <w:r>
        <w:rPr>
          <w:noProof/>
        </w:rPr>
        <mc:AlternateContent>
          <mc:Choice Requires="wps">
            <w:drawing>
              <wp:anchor distT="0" distB="0" distL="114300" distR="114300" simplePos="0" relativeHeight="251706880" behindDoc="0" locked="0" layoutInCell="1" allowOverlap="1" wp14:anchorId="5C128563" wp14:editId="25FCFEBD">
                <wp:simplePos x="0" y="0"/>
                <wp:positionH relativeFrom="column">
                  <wp:posOffset>3810</wp:posOffset>
                </wp:positionH>
                <wp:positionV relativeFrom="paragraph">
                  <wp:posOffset>233680</wp:posOffset>
                </wp:positionV>
                <wp:extent cx="299085" cy="26797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21BB006" w14:textId="77777777" w:rsidR="00FD7663" w:rsidRPr="00636331" w:rsidRDefault="00FD7663" w:rsidP="00FD7663">
                            <w:r w:rsidRPr="00636331">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8563" id="Text Box 62" o:spid="_x0000_s1031" type="#_x0000_t202" style="position:absolute;left:0;text-align:left;margin-left:.3pt;margin-top:18.4pt;width:23.55pt;height:21.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0XHAIAADI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" filled="f" stroked="f" strokeweight=".5pt">
                <v:textbox>
                  <w:txbxContent>
                    <w:p w14:paraId="621BB006" w14:textId="77777777" w:rsidR="00FD7663" w:rsidRPr="00636331" w:rsidRDefault="00FD7663" w:rsidP="00FD7663">
                      <w:r w:rsidRPr="00636331">
                        <w:t>A</w:t>
                      </w:r>
                    </w:p>
                  </w:txbxContent>
                </v:textbox>
              </v:shape>
            </w:pict>
          </mc:Fallback>
        </mc:AlternateContent>
      </w:r>
      <w:r>
        <w:rPr>
          <w:b w:val="0"/>
          <w:bCs/>
        </w:rPr>
        <w:t xml:space="preserve">REQ05: The user shall be able to </w:t>
      </w:r>
      <w:r w:rsidR="00CA5BE2">
        <w:rPr>
          <w:b w:val="0"/>
          <w:bCs/>
        </w:rPr>
        <w:t xml:space="preserve">reduce </w:t>
      </w:r>
      <w:r w:rsidR="001F4076">
        <w:rPr>
          <w:b w:val="0"/>
          <w:bCs/>
        </w:rPr>
        <w:t xml:space="preserve">stocks in inventory when </w:t>
      </w:r>
      <w:r w:rsidR="00A50037">
        <w:rPr>
          <w:b w:val="0"/>
          <w:bCs/>
        </w:rPr>
        <w:t>it already used.</w:t>
      </w:r>
    </w:p>
    <w:p w14:paraId="15212C20" w14:textId="51366EF9" w:rsidR="00C72057" w:rsidRPr="00C72057" w:rsidRDefault="00C72057" w:rsidP="00C72057"/>
    <w:p w14:paraId="70C4F203" w14:textId="2C3E7384" w:rsidR="00C72057" w:rsidRPr="00C72057" w:rsidRDefault="00B94067" w:rsidP="00C72057">
      <w:r>
        <w:rPr>
          <w:noProof/>
        </w:rPr>
        <w:drawing>
          <wp:anchor distT="0" distB="0" distL="114300" distR="114300" simplePos="0" relativeHeight="251643392" behindDoc="0" locked="0" layoutInCell="1" allowOverlap="1" wp14:anchorId="0DA2A245" wp14:editId="244026BC">
            <wp:simplePos x="0" y="0"/>
            <wp:positionH relativeFrom="column">
              <wp:posOffset>0</wp:posOffset>
            </wp:positionH>
            <wp:positionV relativeFrom="paragraph">
              <wp:posOffset>102779</wp:posOffset>
            </wp:positionV>
            <wp:extent cx="5486309" cy="2760929"/>
            <wp:effectExtent l="0" t="0" r="635" b="1905"/>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10062" cy="2772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B2087" w14:textId="5F005EB7" w:rsidR="00C72057" w:rsidRPr="00C72057" w:rsidRDefault="00C72057" w:rsidP="00C72057"/>
    <w:p w14:paraId="0D156294" w14:textId="77777777" w:rsidR="00C72057" w:rsidRPr="00C72057" w:rsidRDefault="00C72057" w:rsidP="00C72057"/>
    <w:p w14:paraId="4F93FEFB" w14:textId="77777777" w:rsidR="00C72057" w:rsidRPr="00C72057" w:rsidRDefault="00C72057" w:rsidP="00C72057"/>
    <w:p w14:paraId="3C3524CA" w14:textId="77777777" w:rsidR="00C72057" w:rsidRPr="00C72057" w:rsidRDefault="00C72057" w:rsidP="00C72057"/>
    <w:p w14:paraId="3BCF7897" w14:textId="77777777" w:rsidR="00C72057" w:rsidRPr="00C72057" w:rsidRDefault="00C72057" w:rsidP="00C72057"/>
    <w:p w14:paraId="625F6275" w14:textId="77777777" w:rsidR="00C72057" w:rsidRPr="00C72057" w:rsidRDefault="00C72057" w:rsidP="00C72057"/>
    <w:p w14:paraId="41E1601E" w14:textId="77777777" w:rsidR="00C72057" w:rsidRPr="00C72057" w:rsidRDefault="00C72057" w:rsidP="00C72057"/>
    <w:p w14:paraId="425D3F14" w14:textId="77777777" w:rsidR="00C72057" w:rsidRPr="00C72057" w:rsidRDefault="00C72057" w:rsidP="00C72057"/>
    <w:p w14:paraId="3EE19C8C" w14:textId="77777777" w:rsidR="00C72057" w:rsidRPr="00C72057" w:rsidRDefault="00C72057" w:rsidP="00C72057"/>
    <w:p w14:paraId="50A35467" w14:textId="77777777" w:rsidR="00C72057" w:rsidRPr="00C72057" w:rsidRDefault="00C72057" w:rsidP="00C72057"/>
    <w:p w14:paraId="3B0F10A5" w14:textId="612E2261" w:rsidR="00C72057" w:rsidRPr="00C72057" w:rsidRDefault="00C72057" w:rsidP="00C72057"/>
    <w:p w14:paraId="79A87CEE" w14:textId="0DFA3A7B" w:rsidR="00C72057" w:rsidRPr="00C72057" w:rsidRDefault="00C72057" w:rsidP="00C72057"/>
    <w:p w14:paraId="1E14157A" w14:textId="77777777" w:rsidR="00C72057" w:rsidRPr="00C72057" w:rsidRDefault="00C72057" w:rsidP="00C72057"/>
    <w:p w14:paraId="2EF081DF" w14:textId="6D739E2A" w:rsidR="00C72057" w:rsidRPr="00C72057" w:rsidRDefault="00C72057" w:rsidP="00C72057"/>
    <w:p w14:paraId="014EE392" w14:textId="77777777" w:rsidR="00C72057" w:rsidRDefault="00C72057" w:rsidP="00C72057">
      <w:pPr>
        <w:rPr>
          <w:b w:val="0"/>
          <w:bCs/>
        </w:rPr>
      </w:pPr>
    </w:p>
    <w:p w14:paraId="3C8C0889" w14:textId="65C0CA52" w:rsidR="00026FA6" w:rsidRDefault="00B94067" w:rsidP="0030082D">
      <w:pPr>
        <w:spacing w:after="160" w:line="259" w:lineRule="auto"/>
        <w:jc w:val="both"/>
      </w:pPr>
      <w:r>
        <w:rPr>
          <w:noProof/>
        </w:rPr>
        <mc:AlternateContent>
          <mc:Choice Requires="wps">
            <w:drawing>
              <wp:anchor distT="0" distB="0" distL="114300" distR="114300" simplePos="0" relativeHeight="251708928" behindDoc="0" locked="0" layoutInCell="1" allowOverlap="1" wp14:anchorId="4C9D5DDF" wp14:editId="53C2F0D4">
                <wp:simplePos x="0" y="0"/>
                <wp:positionH relativeFrom="column">
                  <wp:posOffset>635</wp:posOffset>
                </wp:positionH>
                <wp:positionV relativeFrom="paragraph">
                  <wp:posOffset>168910</wp:posOffset>
                </wp:positionV>
                <wp:extent cx="299155" cy="268111"/>
                <wp:effectExtent l="0" t="0" r="0" b="0"/>
                <wp:wrapNone/>
                <wp:docPr id="1030" name="Text Box 1030"/>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0AE08A5C" w14:textId="212F5E2D" w:rsidR="00B94067" w:rsidRPr="00636331" w:rsidRDefault="00B94067" w:rsidP="00B9406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D5DDF" id="Text Box 1030" o:spid="_x0000_s1032" type="#_x0000_t202" style="position:absolute;left:0;text-align:left;margin-left:.05pt;margin-top:13.3pt;width:23.55pt;height:21.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JGgIAADI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" filled="f" stroked="f" strokeweight=".5pt">
                <v:textbox>
                  <w:txbxContent>
                    <w:p w14:paraId="0AE08A5C" w14:textId="212F5E2D" w:rsidR="00B94067" w:rsidRPr="00636331" w:rsidRDefault="00B94067" w:rsidP="00B94067">
                      <w:r>
                        <w:t>B</w:t>
                      </w:r>
                    </w:p>
                  </w:txbxContent>
                </v:textbox>
              </v:shape>
            </w:pict>
          </mc:Fallback>
        </mc:AlternateContent>
      </w:r>
      <w:r>
        <w:rPr>
          <w:noProof/>
        </w:rPr>
        <mc:AlternateContent>
          <mc:Choice Requires="wps">
            <w:drawing>
              <wp:anchor distT="0" distB="0" distL="114300" distR="114300" simplePos="0" relativeHeight="251707904" behindDoc="0" locked="0" layoutInCell="1" allowOverlap="1" wp14:anchorId="35971B1F" wp14:editId="675C1C9F">
                <wp:simplePos x="0" y="0"/>
                <wp:positionH relativeFrom="column">
                  <wp:posOffset>0</wp:posOffset>
                </wp:positionH>
                <wp:positionV relativeFrom="paragraph">
                  <wp:posOffset>167640</wp:posOffset>
                </wp:positionV>
                <wp:extent cx="304800" cy="282222"/>
                <wp:effectExtent l="0" t="0" r="19050" b="22860"/>
                <wp:wrapNone/>
                <wp:docPr id="1024" name="Oval 1024"/>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2AD0F" id="Oval 1024" o:spid="_x0000_s1026" style="position:absolute;margin-left:0;margin-top:13.2pt;width:24pt;height:22.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" fillcolor="white [3212]" strokecolor="black [3213]" strokeweight=".5pt">
                <v:stroke joinstyle="miter"/>
              </v:oval>
            </w:pict>
          </mc:Fallback>
        </mc:AlternateContent>
      </w:r>
    </w:p>
    <w:p w14:paraId="1EFAA140" w14:textId="6AB2F823" w:rsidR="00C72057" w:rsidRPr="00EB5EE1" w:rsidRDefault="00B94067" w:rsidP="00EB5EE1">
      <w:pPr>
        <w:tabs>
          <w:tab w:val="left" w:pos="3977"/>
          <w:tab w:val="center" w:pos="4320"/>
        </w:tabs>
        <w:jc w:val="left"/>
        <w:rPr>
          <w:b w:val="0"/>
          <w:bCs/>
        </w:rPr>
        <w:sectPr w:rsidR="00C72057" w:rsidRPr="00EB5EE1" w:rsidSect="001F5EA3">
          <w:pgSz w:w="12240" w:h="15840" w:code="1"/>
          <w:pgMar w:top="1440" w:right="1440" w:bottom="1440" w:left="2160" w:header="720" w:footer="288" w:gutter="0"/>
          <w:cols w:space="720"/>
          <w:docGrid w:linePitch="360"/>
        </w:sectPr>
      </w:pPr>
      <w:r>
        <w:rPr>
          <w:noProof/>
        </w:rPr>
        <w:drawing>
          <wp:anchor distT="0" distB="0" distL="114300" distR="114300" simplePos="0" relativeHeight="251644416" behindDoc="0" locked="0" layoutInCell="1" allowOverlap="1" wp14:anchorId="599FC4E9" wp14:editId="58DD5B37">
            <wp:simplePos x="0" y="0"/>
            <wp:positionH relativeFrom="column">
              <wp:posOffset>0</wp:posOffset>
            </wp:positionH>
            <wp:positionV relativeFrom="paragraph">
              <wp:posOffset>219075</wp:posOffset>
            </wp:positionV>
            <wp:extent cx="5485765" cy="2742549"/>
            <wp:effectExtent l="0" t="0" r="635" b="127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05154" cy="2752242"/>
                    </a:xfrm>
                    <a:prstGeom prst="rect">
                      <a:avLst/>
                    </a:prstGeom>
                    <a:noFill/>
                    <a:ln>
                      <a:noFill/>
                    </a:ln>
                  </pic:spPr>
                </pic:pic>
              </a:graphicData>
            </a:graphic>
            <wp14:sizeRelH relativeFrom="page">
              <wp14:pctWidth>0</wp14:pctWidth>
            </wp14:sizeRelH>
            <wp14:sizeRelV relativeFrom="page">
              <wp14:pctHeight>0</wp14:pctHeight>
            </wp14:sizeRelV>
          </wp:anchor>
        </w:drawing>
      </w:r>
      <w:r w:rsidR="00C72057">
        <w:rPr>
          <w:b w:val="0"/>
          <w:bCs/>
        </w:rPr>
        <w:tab/>
      </w:r>
    </w:p>
    <w:p w14:paraId="38E0BE4C" w14:textId="631E0D8A" w:rsidR="00C6247D" w:rsidRDefault="00B94067" w:rsidP="00B94067">
      <w:pPr>
        <w:spacing w:after="160" w:line="259" w:lineRule="auto"/>
        <w:jc w:val="both"/>
        <w:rPr>
          <w:szCs w:val="24"/>
        </w:rPr>
      </w:pPr>
      <w:r>
        <w:rPr>
          <w:noProof/>
        </w:rPr>
        <w:lastRenderedPageBreak/>
        <mc:AlternateContent>
          <mc:Choice Requires="wps">
            <w:drawing>
              <wp:anchor distT="0" distB="0" distL="114300" distR="114300" simplePos="0" relativeHeight="251710976" behindDoc="0" locked="0" layoutInCell="1" allowOverlap="1" wp14:anchorId="1AF76C83" wp14:editId="59A252E4">
                <wp:simplePos x="0" y="0"/>
                <wp:positionH relativeFrom="column">
                  <wp:posOffset>6350</wp:posOffset>
                </wp:positionH>
                <wp:positionV relativeFrom="paragraph">
                  <wp:posOffset>4445</wp:posOffset>
                </wp:positionV>
                <wp:extent cx="299155" cy="268111"/>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313CA204" w14:textId="700FCAC8" w:rsidR="00B94067" w:rsidRPr="00636331" w:rsidRDefault="00B94067" w:rsidP="00B9406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6C83" id="Text Box 1044" o:spid="_x0000_s1033" type="#_x0000_t202" style="position:absolute;left:0;text-align:left;margin-left:.5pt;margin-top:.35pt;width:23.55pt;height:21.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" filled="f" stroked="f" strokeweight=".5pt">
                <v:textbox>
                  <w:txbxContent>
                    <w:p w14:paraId="313CA204" w14:textId="700FCAC8" w:rsidR="00B94067" w:rsidRPr="00636331" w:rsidRDefault="00B94067" w:rsidP="00B94067">
                      <w:r>
                        <w:t>C</w:t>
                      </w:r>
                    </w:p>
                  </w:txbxContent>
                </v:textbox>
              </v:shape>
            </w:pict>
          </mc:Fallback>
        </mc:AlternateContent>
      </w:r>
      <w:r>
        <w:rPr>
          <w:noProof/>
        </w:rPr>
        <mc:AlternateContent>
          <mc:Choice Requires="wps">
            <w:drawing>
              <wp:anchor distT="0" distB="0" distL="114300" distR="114300" simplePos="0" relativeHeight="251709952" behindDoc="0" locked="0" layoutInCell="1" allowOverlap="1" wp14:anchorId="6A6CA65F" wp14:editId="789DD286">
                <wp:simplePos x="0" y="0"/>
                <wp:positionH relativeFrom="column">
                  <wp:posOffset>0</wp:posOffset>
                </wp:positionH>
                <wp:positionV relativeFrom="paragraph">
                  <wp:posOffset>0</wp:posOffset>
                </wp:positionV>
                <wp:extent cx="304800" cy="282222"/>
                <wp:effectExtent l="0" t="0" r="19050" b="22860"/>
                <wp:wrapNone/>
                <wp:docPr id="1043" name="Oval 1043"/>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2034B" id="Oval 1043" o:spid="_x0000_s1026" style="position:absolute;margin-left:0;margin-top:0;width:24pt;height:2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" fillcolor="white [3212]" strokecolor="black [3213]" strokeweight=".5pt">
                <v:stroke joinstyle="miter"/>
              </v:oval>
            </w:pict>
          </mc:Fallback>
        </mc:AlternateContent>
      </w:r>
    </w:p>
    <w:p w14:paraId="7594AF1A" w14:textId="6647F861" w:rsidR="009E6D82" w:rsidRDefault="0030082D" w:rsidP="00167512">
      <w:pPr>
        <w:spacing w:after="160" w:line="259" w:lineRule="auto"/>
        <w:ind w:left="720" w:firstLine="720"/>
        <w:jc w:val="both"/>
        <w:rPr>
          <w:szCs w:val="24"/>
        </w:rPr>
      </w:pPr>
      <w:r>
        <w:rPr>
          <w:noProof/>
        </w:rPr>
        <w:drawing>
          <wp:anchor distT="0" distB="0" distL="114300" distR="114300" simplePos="0" relativeHeight="251645440" behindDoc="1" locked="0" layoutInCell="1" allowOverlap="1" wp14:anchorId="6FCCA609" wp14:editId="1E45A909">
            <wp:simplePos x="0" y="0"/>
            <wp:positionH relativeFrom="column">
              <wp:posOffset>10886</wp:posOffset>
            </wp:positionH>
            <wp:positionV relativeFrom="paragraph">
              <wp:posOffset>46627</wp:posOffset>
            </wp:positionV>
            <wp:extent cx="5474521" cy="3085465"/>
            <wp:effectExtent l="0" t="0" r="0" b="635"/>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Picture 113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85179" cy="3091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002116" w14:textId="43BD7DE6" w:rsidR="00C6247D" w:rsidRDefault="00C6247D" w:rsidP="00167512">
      <w:pPr>
        <w:spacing w:after="160" w:line="259" w:lineRule="auto"/>
        <w:ind w:left="720" w:firstLine="720"/>
        <w:jc w:val="both"/>
        <w:rPr>
          <w:szCs w:val="24"/>
        </w:rPr>
      </w:pPr>
    </w:p>
    <w:p w14:paraId="2A9DFBE6" w14:textId="40408EBB" w:rsidR="006B512D" w:rsidRDefault="006B512D" w:rsidP="006B512D">
      <w:pPr>
        <w:spacing w:after="160" w:line="259" w:lineRule="auto"/>
        <w:ind w:firstLine="720"/>
        <w:jc w:val="left"/>
        <w:rPr>
          <w:szCs w:val="24"/>
        </w:rPr>
      </w:pPr>
    </w:p>
    <w:p w14:paraId="5E919587" w14:textId="350641B3" w:rsidR="006B512D" w:rsidRDefault="006B512D" w:rsidP="006B512D">
      <w:pPr>
        <w:spacing w:after="160" w:line="259" w:lineRule="auto"/>
        <w:ind w:firstLine="720"/>
        <w:jc w:val="left"/>
        <w:rPr>
          <w:szCs w:val="24"/>
        </w:rPr>
      </w:pPr>
    </w:p>
    <w:p w14:paraId="205BA45A" w14:textId="4B18C6B7" w:rsidR="006B512D" w:rsidRDefault="006B512D" w:rsidP="006B512D">
      <w:pPr>
        <w:spacing w:after="160" w:line="259" w:lineRule="auto"/>
        <w:ind w:firstLine="720"/>
        <w:jc w:val="left"/>
        <w:rPr>
          <w:szCs w:val="24"/>
        </w:rPr>
      </w:pPr>
    </w:p>
    <w:p w14:paraId="4E58D809" w14:textId="7AE780DB" w:rsidR="00C6247D" w:rsidRDefault="00C6247D" w:rsidP="006B512D">
      <w:pPr>
        <w:spacing w:after="160" w:line="259" w:lineRule="auto"/>
        <w:ind w:firstLine="720"/>
        <w:jc w:val="left"/>
        <w:rPr>
          <w:szCs w:val="24"/>
        </w:rPr>
      </w:pPr>
    </w:p>
    <w:p w14:paraId="4E7DDD69" w14:textId="2A8CFAD9" w:rsidR="00C6247D" w:rsidRDefault="00C6247D" w:rsidP="006B512D">
      <w:pPr>
        <w:spacing w:after="160" w:line="259" w:lineRule="auto"/>
        <w:ind w:firstLine="720"/>
        <w:jc w:val="left"/>
        <w:rPr>
          <w:szCs w:val="24"/>
        </w:rPr>
      </w:pPr>
    </w:p>
    <w:p w14:paraId="256B9BAA" w14:textId="6484002B" w:rsidR="00C6247D" w:rsidRDefault="00C6247D" w:rsidP="006B512D">
      <w:pPr>
        <w:spacing w:after="160" w:line="259" w:lineRule="auto"/>
        <w:ind w:firstLine="720"/>
        <w:jc w:val="left"/>
        <w:rPr>
          <w:szCs w:val="24"/>
        </w:rPr>
      </w:pPr>
    </w:p>
    <w:p w14:paraId="1A2D8343" w14:textId="43C775F5" w:rsidR="00C6247D" w:rsidRDefault="00C6247D" w:rsidP="004C6D67">
      <w:pPr>
        <w:spacing w:after="160" w:line="259" w:lineRule="auto"/>
        <w:jc w:val="left"/>
        <w:rPr>
          <w:szCs w:val="24"/>
        </w:rPr>
      </w:pPr>
    </w:p>
    <w:p w14:paraId="342A38B4" w14:textId="77777777" w:rsidR="004C6D67" w:rsidRDefault="004C6D67" w:rsidP="008231FC">
      <w:pPr>
        <w:spacing w:after="160" w:line="259" w:lineRule="auto"/>
        <w:ind w:firstLine="720"/>
        <w:rPr>
          <w:szCs w:val="24"/>
        </w:rPr>
      </w:pPr>
    </w:p>
    <w:p w14:paraId="7564A2E3" w14:textId="360D2C0E" w:rsidR="008231FC" w:rsidRDefault="008231FC" w:rsidP="00B94067">
      <w:pPr>
        <w:spacing w:after="160" w:line="259" w:lineRule="auto"/>
        <w:jc w:val="both"/>
        <w:rPr>
          <w:szCs w:val="24"/>
        </w:rPr>
      </w:pPr>
    </w:p>
    <w:p w14:paraId="092E5863" w14:textId="77777777" w:rsidR="0027724F" w:rsidRDefault="0027724F" w:rsidP="00B94067">
      <w:pPr>
        <w:spacing w:after="160" w:line="259" w:lineRule="auto"/>
        <w:jc w:val="both"/>
        <w:rPr>
          <w:szCs w:val="24"/>
        </w:rPr>
      </w:pPr>
    </w:p>
    <w:p w14:paraId="569474E2" w14:textId="48C0CDA6" w:rsidR="008231FC" w:rsidRDefault="002D5D6B" w:rsidP="002D5D6B">
      <w:pPr>
        <w:spacing w:after="160" w:line="259" w:lineRule="auto"/>
        <w:ind w:firstLine="720"/>
        <w:rPr>
          <w:szCs w:val="24"/>
        </w:rPr>
      </w:pPr>
      <w:r>
        <w:rPr>
          <w:noProof/>
        </w:rPr>
        <mc:AlternateContent>
          <mc:Choice Requires="wps">
            <w:drawing>
              <wp:anchor distT="0" distB="0" distL="114300" distR="114300" simplePos="0" relativeHeight="251713024" behindDoc="0" locked="0" layoutInCell="1" allowOverlap="1" wp14:anchorId="1D422315" wp14:editId="3E79FABD">
                <wp:simplePos x="0" y="0"/>
                <wp:positionH relativeFrom="column">
                  <wp:posOffset>8890</wp:posOffset>
                </wp:positionH>
                <wp:positionV relativeFrom="paragraph">
                  <wp:posOffset>46990</wp:posOffset>
                </wp:positionV>
                <wp:extent cx="299155" cy="268111"/>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760E1C80" w14:textId="73BC9EA8" w:rsidR="002D5D6B" w:rsidRPr="00636331" w:rsidRDefault="002D5D6B" w:rsidP="002D5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2315" id="Text Box 1048" o:spid="_x0000_s1034" type="#_x0000_t202" style="position:absolute;left:0;text-align:left;margin-left:.7pt;margin-top:3.7pt;width:23.55pt;height:21.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" filled="f" stroked="f" strokeweight=".5pt">
                <v:textbox>
                  <w:txbxContent>
                    <w:p w14:paraId="760E1C80" w14:textId="73BC9EA8" w:rsidR="002D5D6B" w:rsidRPr="00636331" w:rsidRDefault="002D5D6B" w:rsidP="002D5D6B">
                      <w:r>
                        <w:t>D</w:t>
                      </w:r>
                    </w:p>
                  </w:txbxContent>
                </v:textbox>
              </v:shape>
            </w:pict>
          </mc:Fallback>
        </mc:AlternateContent>
      </w:r>
      <w:r>
        <w:rPr>
          <w:noProof/>
        </w:rPr>
        <mc:AlternateContent>
          <mc:Choice Requires="wps">
            <w:drawing>
              <wp:anchor distT="0" distB="0" distL="114300" distR="114300" simplePos="0" relativeHeight="251712000" behindDoc="0" locked="0" layoutInCell="1" allowOverlap="1" wp14:anchorId="315FC6F9" wp14:editId="4352EA8A">
                <wp:simplePos x="0" y="0"/>
                <wp:positionH relativeFrom="column">
                  <wp:posOffset>0</wp:posOffset>
                </wp:positionH>
                <wp:positionV relativeFrom="paragraph">
                  <wp:posOffset>52070</wp:posOffset>
                </wp:positionV>
                <wp:extent cx="304800" cy="281940"/>
                <wp:effectExtent l="0" t="0" r="19050" b="22860"/>
                <wp:wrapNone/>
                <wp:docPr id="1046" name="Oval 1046"/>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A1191" id="Oval 1046" o:spid="_x0000_s1026" style="position:absolute;margin-left:0;margin-top:4.1pt;width:24pt;height:22.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" fillcolor="white [3212]" strokecolor="black [3213]" strokeweight=".5pt">
                <v:stroke joinstyle="miter"/>
              </v:oval>
            </w:pict>
          </mc:Fallback>
        </mc:AlternateContent>
      </w:r>
    </w:p>
    <w:p w14:paraId="279E2AC1" w14:textId="364EE03F" w:rsidR="002D5D6B" w:rsidRDefault="002D5D6B" w:rsidP="002D5D6B">
      <w:pPr>
        <w:spacing w:after="160" w:line="259" w:lineRule="auto"/>
        <w:ind w:firstLine="720"/>
        <w:rPr>
          <w:szCs w:val="24"/>
        </w:rPr>
      </w:pPr>
      <w:r>
        <w:rPr>
          <w:noProof/>
        </w:rPr>
        <w:drawing>
          <wp:anchor distT="0" distB="0" distL="114300" distR="114300" simplePos="0" relativeHeight="251646464" behindDoc="1" locked="0" layoutInCell="1" allowOverlap="1" wp14:anchorId="1F3D3A19" wp14:editId="1A162CB0">
            <wp:simplePos x="0" y="0"/>
            <wp:positionH relativeFrom="column">
              <wp:posOffset>1</wp:posOffset>
            </wp:positionH>
            <wp:positionV relativeFrom="paragraph">
              <wp:posOffset>153307</wp:posOffset>
            </wp:positionV>
            <wp:extent cx="5484338" cy="3085465"/>
            <wp:effectExtent l="0" t="0" r="2540" b="635"/>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Picture 115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00100" cy="30943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61CCE" w14:textId="1AF7FA6D" w:rsidR="008231FC" w:rsidRDefault="008231FC" w:rsidP="008231FC">
      <w:pPr>
        <w:spacing w:after="160" w:line="259" w:lineRule="auto"/>
        <w:ind w:firstLine="720"/>
        <w:rPr>
          <w:szCs w:val="24"/>
        </w:rPr>
      </w:pPr>
    </w:p>
    <w:p w14:paraId="53944189" w14:textId="1A28DCF4" w:rsidR="008231FC" w:rsidRDefault="008231FC" w:rsidP="008231FC">
      <w:pPr>
        <w:spacing w:after="160" w:line="259" w:lineRule="auto"/>
        <w:ind w:firstLine="720"/>
        <w:rPr>
          <w:szCs w:val="24"/>
        </w:rPr>
      </w:pPr>
    </w:p>
    <w:p w14:paraId="00A36F18" w14:textId="6108AF1A" w:rsidR="008231FC" w:rsidRDefault="008231FC" w:rsidP="008231FC">
      <w:pPr>
        <w:spacing w:after="160" w:line="259" w:lineRule="auto"/>
        <w:ind w:firstLine="720"/>
        <w:rPr>
          <w:szCs w:val="24"/>
        </w:rPr>
      </w:pPr>
    </w:p>
    <w:p w14:paraId="53F4E533" w14:textId="21524BCF" w:rsidR="008231FC" w:rsidRDefault="008231FC" w:rsidP="008231FC">
      <w:pPr>
        <w:spacing w:after="160" w:line="259" w:lineRule="auto"/>
        <w:ind w:firstLine="720"/>
        <w:rPr>
          <w:szCs w:val="24"/>
        </w:rPr>
      </w:pPr>
    </w:p>
    <w:p w14:paraId="12B726F9" w14:textId="7F8B2193" w:rsidR="008231FC" w:rsidRDefault="008231FC" w:rsidP="008231FC">
      <w:pPr>
        <w:spacing w:after="160" w:line="259" w:lineRule="auto"/>
        <w:ind w:firstLine="720"/>
        <w:rPr>
          <w:szCs w:val="24"/>
        </w:rPr>
      </w:pPr>
    </w:p>
    <w:p w14:paraId="2D3AFD64" w14:textId="56E0F7F8" w:rsidR="008231FC" w:rsidRDefault="008231FC" w:rsidP="008231FC">
      <w:pPr>
        <w:spacing w:after="160" w:line="259" w:lineRule="auto"/>
        <w:ind w:firstLine="720"/>
        <w:rPr>
          <w:szCs w:val="24"/>
        </w:rPr>
      </w:pPr>
    </w:p>
    <w:p w14:paraId="68C2E9A7" w14:textId="28C0CB1E" w:rsidR="008231FC" w:rsidRDefault="008231FC" w:rsidP="008231FC">
      <w:pPr>
        <w:spacing w:after="160" w:line="259" w:lineRule="auto"/>
        <w:ind w:firstLine="720"/>
        <w:rPr>
          <w:szCs w:val="24"/>
        </w:rPr>
      </w:pPr>
    </w:p>
    <w:p w14:paraId="3B92D230" w14:textId="57D4F3CC" w:rsidR="00C6247D" w:rsidRDefault="00C6247D" w:rsidP="006B512D">
      <w:pPr>
        <w:spacing w:after="160" w:line="259" w:lineRule="auto"/>
        <w:ind w:firstLine="720"/>
        <w:jc w:val="left"/>
        <w:rPr>
          <w:szCs w:val="24"/>
        </w:rPr>
      </w:pPr>
    </w:p>
    <w:p w14:paraId="74D1D44F" w14:textId="4C7F1186" w:rsidR="00306BA6" w:rsidRDefault="008231FC" w:rsidP="00306BA6">
      <w:pPr>
        <w:spacing w:after="160" w:line="259" w:lineRule="auto"/>
        <w:ind w:left="720" w:firstLine="720"/>
        <w:jc w:val="both"/>
      </w:pPr>
      <w:r>
        <w:t xml:space="preserve">   </w:t>
      </w:r>
    </w:p>
    <w:p w14:paraId="5D569292" w14:textId="6F1CC1FC" w:rsidR="004C6D67" w:rsidRDefault="004C6D67" w:rsidP="004C6D67">
      <w:pPr>
        <w:spacing w:after="160" w:line="259" w:lineRule="auto"/>
        <w:jc w:val="both"/>
      </w:pPr>
    </w:p>
    <w:p w14:paraId="3D4AC1A8" w14:textId="4512F8DF" w:rsidR="004C6D67" w:rsidRDefault="004C6D67" w:rsidP="004C6D67">
      <w:pPr>
        <w:spacing w:after="160" w:line="259" w:lineRule="auto"/>
        <w:jc w:val="both"/>
      </w:pPr>
    </w:p>
    <w:p w14:paraId="03E259B5" w14:textId="77777777" w:rsidR="0027724F" w:rsidRDefault="0027724F" w:rsidP="004C6D67">
      <w:pPr>
        <w:spacing w:after="160" w:line="259" w:lineRule="auto"/>
        <w:jc w:val="both"/>
      </w:pPr>
    </w:p>
    <w:p w14:paraId="46D27882" w14:textId="261F836D" w:rsidR="008231FC" w:rsidRDefault="008231FC" w:rsidP="0027724F">
      <w:pPr>
        <w:spacing w:after="160" w:line="259" w:lineRule="auto"/>
        <w:jc w:val="both"/>
      </w:pPr>
    </w:p>
    <w:p w14:paraId="2201B1C2" w14:textId="5EFEDBD4" w:rsidR="002D5D6B" w:rsidRDefault="0027724F" w:rsidP="008231FC">
      <w:pPr>
        <w:spacing w:after="160" w:line="259" w:lineRule="auto"/>
        <w:ind w:left="720" w:firstLine="720"/>
        <w:jc w:val="both"/>
      </w:pPr>
      <w:r>
        <w:rPr>
          <w:noProof/>
        </w:rPr>
        <w:lastRenderedPageBreak/>
        <mc:AlternateContent>
          <mc:Choice Requires="wps">
            <w:drawing>
              <wp:anchor distT="0" distB="0" distL="114300" distR="114300" simplePos="0" relativeHeight="251715072" behindDoc="0" locked="0" layoutInCell="1" allowOverlap="1" wp14:anchorId="6400E96B" wp14:editId="7E16685E">
                <wp:simplePos x="0" y="0"/>
                <wp:positionH relativeFrom="column">
                  <wp:posOffset>6350</wp:posOffset>
                </wp:positionH>
                <wp:positionV relativeFrom="paragraph">
                  <wp:posOffset>1270</wp:posOffset>
                </wp:positionV>
                <wp:extent cx="299155" cy="268111"/>
                <wp:effectExtent l="0" t="0" r="0" b="0"/>
                <wp:wrapNone/>
                <wp:docPr id="1050" name="Text Box 1050"/>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520175AD" w14:textId="4093CEB5" w:rsidR="0027724F" w:rsidRPr="00636331" w:rsidRDefault="0027724F" w:rsidP="0027724F">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0E96B" id="Text Box 1050" o:spid="_x0000_s1035" type="#_x0000_t202" style="position:absolute;left:0;text-align:left;margin-left:.5pt;margin-top:.1pt;width:23.55pt;height:21.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wSGwIAADI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" filled="f" stroked="f" strokeweight=".5pt">
                <v:textbox>
                  <w:txbxContent>
                    <w:p w14:paraId="520175AD" w14:textId="4093CEB5" w:rsidR="0027724F" w:rsidRPr="00636331" w:rsidRDefault="0027724F" w:rsidP="0027724F">
                      <w:r>
                        <w:t>E</w:t>
                      </w:r>
                    </w:p>
                  </w:txbxContent>
                </v:textbox>
              </v:shape>
            </w:pict>
          </mc:Fallback>
        </mc:AlternateContent>
      </w:r>
      <w:r>
        <w:rPr>
          <w:noProof/>
        </w:rPr>
        <mc:AlternateContent>
          <mc:Choice Requires="wps">
            <w:drawing>
              <wp:anchor distT="0" distB="0" distL="114300" distR="114300" simplePos="0" relativeHeight="251714048" behindDoc="0" locked="0" layoutInCell="1" allowOverlap="1" wp14:anchorId="32E4C920" wp14:editId="1B53EF77">
                <wp:simplePos x="0" y="0"/>
                <wp:positionH relativeFrom="column">
                  <wp:posOffset>0</wp:posOffset>
                </wp:positionH>
                <wp:positionV relativeFrom="paragraph">
                  <wp:posOffset>0</wp:posOffset>
                </wp:positionV>
                <wp:extent cx="304800" cy="282222"/>
                <wp:effectExtent l="0" t="0" r="19050" b="22860"/>
                <wp:wrapNone/>
                <wp:docPr id="1049" name="Oval 1049"/>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8CD35" id="Oval 1049" o:spid="_x0000_s1026" style="position:absolute;margin-left:0;margin-top:0;width:24pt;height:22.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" fillcolor="white [3212]" strokecolor="black [3213]" strokeweight=".5pt">
                <v:stroke joinstyle="miter"/>
              </v:oval>
            </w:pict>
          </mc:Fallback>
        </mc:AlternateContent>
      </w:r>
    </w:p>
    <w:p w14:paraId="4BBF0E24" w14:textId="4893DB84" w:rsidR="00F66282" w:rsidRDefault="004C6D67" w:rsidP="008231FC">
      <w:pPr>
        <w:spacing w:after="160" w:line="259" w:lineRule="auto"/>
        <w:ind w:left="720" w:firstLine="720"/>
        <w:jc w:val="both"/>
      </w:pPr>
      <w:r>
        <w:rPr>
          <w:noProof/>
        </w:rPr>
        <w:drawing>
          <wp:anchor distT="0" distB="0" distL="114300" distR="114300" simplePos="0" relativeHeight="251647488" behindDoc="0" locked="0" layoutInCell="1" allowOverlap="1" wp14:anchorId="08802BC5" wp14:editId="445C1E55">
            <wp:simplePos x="0" y="0"/>
            <wp:positionH relativeFrom="column">
              <wp:posOffset>10887</wp:posOffset>
            </wp:positionH>
            <wp:positionV relativeFrom="paragraph">
              <wp:posOffset>46627</wp:posOffset>
            </wp:positionV>
            <wp:extent cx="5474260" cy="2993390"/>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979"/>
                    <a:stretch/>
                  </pic:blipFill>
                  <pic:spPr bwMode="auto">
                    <a:xfrm>
                      <a:off x="0" y="0"/>
                      <a:ext cx="5488369" cy="3001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1866C" w14:textId="4C293C0E" w:rsidR="008231FC" w:rsidRDefault="008231FC" w:rsidP="008231FC">
      <w:pPr>
        <w:spacing w:after="160" w:line="259" w:lineRule="auto"/>
        <w:ind w:left="720" w:firstLine="720"/>
        <w:jc w:val="both"/>
      </w:pPr>
    </w:p>
    <w:p w14:paraId="0A1A1ADD" w14:textId="5DE9AD37" w:rsidR="008231FC" w:rsidRDefault="008231FC" w:rsidP="008231FC">
      <w:pPr>
        <w:spacing w:after="160" w:line="259" w:lineRule="auto"/>
        <w:ind w:left="720" w:firstLine="720"/>
        <w:jc w:val="both"/>
      </w:pPr>
    </w:p>
    <w:p w14:paraId="779396A2" w14:textId="77777777" w:rsidR="008231FC" w:rsidRDefault="008231FC" w:rsidP="008D663C">
      <w:pPr>
        <w:spacing w:after="160" w:line="259" w:lineRule="auto"/>
        <w:ind w:firstLine="720"/>
        <w:jc w:val="left"/>
      </w:pPr>
    </w:p>
    <w:p w14:paraId="4104EFCE" w14:textId="1434C3AA" w:rsidR="008231FC" w:rsidRDefault="008231FC" w:rsidP="008D663C">
      <w:pPr>
        <w:spacing w:after="160" w:line="259" w:lineRule="auto"/>
        <w:ind w:firstLine="720"/>
        <w:jc w:val="left"/>
      </w:pPr>
    </w:p>
    <w:p w14:paraId="47430223" w14:textId="70B5C716" w:rsidR="000A2C70" w:rsidRDefault="000A2C70" w:rsidP="008D663C">
      <w:pPr>
        <w:spacing w:after="160" w:line="259" w:lineRule="auto"/>
        <w:ind w:firstLine="720"/>
        <w:jc w:val="left"/>
      </w:pPr>
    </w:p>
    <w:p w14:paraId="08A3970C" w14:textId="06E66B2C" w:rsidR="000A2C70" w:rsidRDefault="000A2C70" w:rsidP="008D663C">
      <w:pPr>
        <w:spacing w:after="160" w:line="259" w:lineRule="auto"/>
        <w:ind w:firstLine="720"/>
        <w:jc w:val="left"/>
      </w:pPr>
    </w:p>
    <w:p w14:paraId="50AA3938" w14:textId="2D620910" w:rsidR="000A2C70" w:rsidRDefault="000A2C70" w:rsidP="008D663C">
      <w:pPr>
        <w:spacing w:after="160" w:line="259" w:lineRule="auto"/>
        <w:ind w:firstLine="720"/>
        <w:jc w:val="left"/>
      </w:pPr>
    </w:p>
    <w:p w14:paraId="287C849A" w14:textId="77777777" w:rsidR="00B80AFA" w:rsidRDefault="00B80AFA" w:rsidP="004C6D67">
      <w:pPr>
        <w:spacing w:after="160" w:line="259" w:lineRule="auto"/>
        <w:jc w:val="both"/>
      </w:pPr>
    </w:p>
    <w:p w14:paraId="422A3AE1" w14:textId="77777777" w:rsidR="004C6D67" w:rsidRDefault="004C6D67" w:rsidP="000A2C70">
      <w:pPr>
        <w:spacing w:after="160" w:line="259" w:lineRule="auto"/>
        <w:ind w:firstLine="720"/>
      </w:pPr>
    </w:p>
    <w:p w14:paraId="6C1C732A" w14:textId="77777777" w:rsidR="004C6D67" w:rsidRDefault="004C6D67" w:rsidP="000A2C70">
      <w:pPr>
        <w:spacing w:after="160" w:line="259" w:lineRule="auto"/>
        <w:ind w:firstLine="720"/>
      </w:pPr>
    </w:p>
    <w:p w14:paraId="071F21AA" w14:textId="77777777" w:rsidR="0030082D" w:rsidRDefault="0030082D" w:rsidP="000A2C70">
      <w:pPr>
        <w:spacing w:after="160" w:line="259" w:lineRule="auto"/>
        <w:ind w:firstLine="720"/>
      </w:pPr>
    </w:p>
    <w:p w14:paraId="15130D8C" w14:textId="3462713D" w:rsidR="004C6D67" w:rsidRDefault="0027724F" w:rsidP="000A2C70">
      <w:pPr>
        <w:spacing w:after="160" w:line="259" w:lineRule="auto"/>
        <w:ind w:firstLine="720"/>
      </w:pPr>
      <w:r>
        <w:rPr>
          <w:noProof/>
        </w:rPr>
        <mc:AlternateContent>
          <mc:Choice Requires="wps">
            <w:drawing>
              <wp:anchor distT="0" distB="0" distL="114300" distR="114300" simplePos="0" relativeHeight="251717120" behindDoc="0" locked="0" layoutInCell="1" allowOverlap="1" wp14:anchorId="53EF69FB" wp14:editId="189E1696">
                <wp:simplePos x="0" y="0"/>
                <wp:positionH relativeFrom="column">
                  <wp:posOffset>635</wp:posOffset>
                </wp:positionH>
                <wp:positionV relativeFrom="paragraph">
                  <wp:posOffset>48260</wp:posOffset>
                </wp:positionV>
                <wp:extent cx="299155" cy="268111"/>
                <wp:effectExtent l="0" t="0" r="0" b="0"/>
                <wp:wrapNone/>
                <wp:docPr id="1052" name="Text Box 1052"/>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4180564A" w14:textId="19BDC73C" w:rsidR="0027724F" w:rsidRPr="00636331" w:rsidRDefault="0027724F" w:rsidP="0027724F">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69FB" id="Text Box 1052" o:spid="_x0000_s1036" type="#_x0000_t202" style="position:absolute;left:0;text-align:left;margin-left:.05pt;margin-top:3.8pt;width:23.55pt;height:21.1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y1Gg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" filled="f" stroked="f" strokeweight=".5pt">
                <v:textbox>
                  <w:txbxContent>
                    <w:p w14:paraId="4180564A" w14:textId="19BDC73C" w:rsidR="0027724F" w:rsidRPr="00636331" w:rsidRDefault="0027724F" w:rsidP="0027724F">
                      <w:r>
                        <w:t>F</w:t>
                      </w:r>
                    </w:p>
                  </w:txbxContent>
                </v:textbox>
              </v:shape>
            </w:pict>
          </mc:Fallback>
        </mc:AlternateContent>
      </w:r>
      <w:r>
        <w:rPr>
          <w:noProof/>
        </w:rPr>
        <mc:AlternateContent>
          <mc:Choice Requires="wps">
            <w:drawing>
              <wp:anchor distT="0" distB="0" distL="114300" distR="114300" simplePos="0" relativeHeight="251716096" behindDoc="0" locked="0" layoutInCell="1" allowOverlap="1" wp14:anchorId="0360F67A" wp14:editId="3CAECA92">
                <wp:simplePos x="0" y="0"/>
                <wp:positionH relativeFrom="column">
                  <wp:posOffset>0</wp:posOffset>
                </wp:positionH>
                <wp:positionV relativeFrom="paragraph">
                  <wp:posOffset>50800</wp:posOffset>
                </wp:positionV>
                <wp:extent cx="304800" cy="282222"/>
                <wp:effectExtent l="0" t="0" r="19050" b="22860"/>
                <wp:wrapNone/>
                <wp:docPr id="1051" name="Oval 1051"/>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C02C4" id="Oval 1051" o:spid="_x0000_s1026" style="position:absolute;margin-left:0;margin-top:4pt;width:24pt;height:22.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" fillcolor="white [3212]" strokecolor="black [3213]" strokeweight=".5pt">
                <v:stroke joinstyle="miter"/>
              </v:oval>
            </w:pict>
          </mc:Fallback>
        </mc:AlternateContent>
      </w:r>
    </w:p>
    <w:p w14:paraId="7AE8F9F9" w14:textId="78704BA4" w:rsidR="004C6D67" w:rsidRDefault="0027724F" w:rsidP="000A2C70">
      <w:pPr>
        <w:spacing w:after="160" w:line="259" w:lineRule="auto"/>
        <w:ind w:firstLine="720"/>
      </w:pPr>
      <w:r>
        <w:rPr>
          <w:noProof/>
        </w:rPr>
        <w:drawing>
          <wp:anchor distT="0" distB="0" distL="114300" distR="114300" simplePos="0" relativeHeight="251648512" behindDoc="0" locked="0" layoutInCell="1" allowOverlap="1" wp14:anchorId="73056311" wp14:editId="7EB980BB">
            <wp:simplePos x="0" y="0"/>
            <wp:positionH relativeFrom="column">
              <wp:posOffset>10886</wp:posOffset>
            </wp:positionH>
            <wp:positionV relativeFrom="paragraph">
              <wp:posOffset>153307</wp:posOffset>
            </wp:positionV>
            <wp:extent cx="5472817" cy="3085465"/>
            <wp:effectExtent l="0" t="0" r="0" b="635"/>
            <wp:wrapNone/>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Picture 115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486356" cy="3093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107FD" w14:textId="1A3182B6" w:rsidR="004C6D67" w:rsidRDefault="004C6D67" w:rsidP="000A2C70">
      <w:pPr>
        <w:spacing w:after="160" w:line="259" w:lineRule="auto"/>
        <w:ind w:firstLine="720"/>
      </w:pPr>
    </w:p>
    <w:p w14:paraId="6FFD4DCF" w14:textId="53DD9E98" w:rsidR="004C6D67" w:rsidRDefault="004C6D67" w:rsidP="000A2C70">
      <w:pPr>
        <w:spacing w:after="160" w:line="259" w:lineRule="auto"/>
        <w:ind w:firstLine="720"/>
      </w:pPr>
    </w:p>
    <w:p w14:paraId="619BEBD1" w14:textId="249431DD" w:rsidR="004C6D67" w:rsidRDefault="004C6D67" w:rsidP="000A2C70">
      <w:pPr>
        <w:spacing w:after="160" w:line="259" w:lineRule="auto"/>
        <w:ind w:firstLine="720"/>
      </w:pPr>
    </w:p>
    <w:p w14:paraId="226A7A5D" w14:textId="1C9F41F9" w:rsidR="004C6D67" w:rsidRDefault="004C6D67" w:rsidP="000A2C70">
      <w:pPr>
        <w:spacing w:after="160" w:line="259" w:lineRule="auto"/>
        <w:ind w:firstLine="720"/>
      </w:pPr>
    </w:p>
    <w:p w14:paraId="34C7F0A3" w14:textId="3CC28AE4" w:rsidR="00B80AFA" w:rsidRDefault="00B80AFA" w:rsidP="000A2C70">
      <w:pPr>
        <w:spacing w:after="160" w:line="259" w:lineRule="auto"/>
        <w:ind w:firstLine="720"/>
      </w:pPr>
    </w:p>
    <w:p w14:paraId="1CD0AB73" w14:textId="0C4E29D5" w:rsidR="00B80AFA" w:rsidRDefault="00B80AFA" w:rsidP="000A2C70">
      <w:pPr>
        <w:spacing w:after="160" w:line="259" w:lineRule="auto"/>
        <w:ind w:firstLine="720"/>
      </w:pPr>
    </w:p>
    <w:p w14:paraId="2DA775B2" w14:textId="0C5AF2AD" w:rsidR="00B80AFA" w:rsidRDefault="00B80AFA" w:rsidP="000A2C70">
      <w:pPr>
        <w:spacing w:after="160" w:line="259" w:lineRule="auto"/>
        <w:ind w:firstLine="720"/>
      </w:pPr>
    </w:p>
    <w:p w14:paraId="181C957E" w14:textId="1B9FB08F" w:rsidR="00B80AFA" w:rsidRDefault="00B80AFA" w:rsidP="000A2C70">
      <w:pPr>
        <w:spacing w:after="160" w:line="259" w:lineRule="auto"/>
        <w:ind w:firstLine="720"/>
      </w:pPr>
    </w:p>
    <w:p w14:paraId="584510C0" w14:textId="6CA0756E" w:rsidR="00B80AFA" w:rsidRDefault="00B80AFA" w:rsidP="000A2C70">
      <w:pPr>
        <w:spacing w:after="160" w:line="259" w:lineRule="auto"/>
        <w:ind w:firstLine="720"/>
      </w:pPr>
    </w:p>
    <w:p w14:paraId="2A672792" w14:textId="3F8FD9C0" w:rsidR="00B80AFA" w:rsidRDefault="00B80AFA" w:rsidP="004C6D67">
      <w:pPr>
        <w:spacing w:after="160" w:line="259" w:lineRule="auto"/>
        <w:jc w:val="both"/>
      </w:pPr>
    </w:p>
    <w:p w14:paraId="2CE1DF78" w14:textId="77777777" w:rsidR="00290A47" w:rsidRDefault="00290A47" w:rsidP="00290A47">
      <w:pPr>
        <w:spacing w:after="160" w:line="259" w:lineRule="auto"/>
        <w:jc w:val="both"/>
      </w:pPr>
    </w:p>
    <w:p w14:paraId="77B393B9" w14:textId="02675301" w:rsidR="006930A5" w:rsidRDefault="00D27C13" w:rsidP="00290A47">
      <w:pPr>
        <w:spacing w:after="160" w:line="259" w:lineRule="auto"/>
      </w:pPr>
      <w:r>
        <w:t>Figure 2</w:t>
      </w:r>
      <w:r w:rsidR="006930A5">
        <w:t>4A</w:t>
      </w:r>
      <w:r w:rsidR="00250017">
        <w:t xml:space="preserve"> – </w:t>
      </w:r>
      <w:r w:rsidR="00290A47">
        <w:t>F</w:t>
      </w:r>
      <w:r>
        <w:t xml:space="preserve">: </w:t>
      </w:r>
      <w:r w:rsidR="006930A5">
        <w:t>Record Management</w:t>
      </w:r>
      <w:r>
        <w:t xml:space="preserve"> </w:t>
      </w:r>
      <w:r w:rsidR="00616A68">
        <w:t>for</w:t>
      </w:r>
      <w:r w:rsidR="00503E70">
        <w:t xml:space="preserve"> Feeding Management </w:t>
      </w:r>
      <w:r>
        <w:t>Module Interface Storyboar</w:t>
      </w:r>
      <w:r w:rsidR="007C6784">
        <w:t>d</w:t>
      </w:r>
    </w:p>
    <w:p w14:paraId="401FB6B0" w14:textId="77777777" w:rsidR="00570EB4" w:rsidRDefault="00570EB4" w:rsidP="00290A47">
      <w:pPr>
        <w:spacing w:after="160" w:line="259" w:lineRule="auto"/>
      </w:pPr>
    </w:p>
    <w:p w14:paraId="24E6D8EE" w14:textId="3BFD0E95" w:rsidR="00570EB4" w:rsidRDefault="003821CD" w:rsidP="00570EB4">
      <w:pPr>
        <w:spacing w:after="160" w:line="259" w:lineRule="auto"/>
        <w:jc w:val="both"/>
      </w:pPr>
      <w:r>
        <w:rPr>
          <w:noProof/>
        </w:rPr>
        <w:lastRenderedPageBreak/>
        <w:drawing>
          <wp:inline distT="0" distB="0" distL="0" distR="0" wp14:anchorId="4B9441B1" wp14:editId="0BEFF253">
            <wp:extent cx="342900" cy="342900"/>
            <wp:effectExtent l="0" t="0" r="0" b="0"/>
            <wp:docPr id="1149" name="Picture 114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descr="Shap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905" cy="342905"/>
                    </a:xfrm>
                    <a:prstGeom prst="rect">
                      <a:avLst/>
                    </a:prstGeom>
                  </pic:spPr>
                </pic:pic>
              </a:graphicData>
            </a:graphic>
          </wp:inline>
        </w:drawing>
      </w:r>
    </w:p>
    <w:p w14:paraId="2C95C7F9" w14:textId="0F988C14" w:rsidR="00570EB4" w:rsidRDefault="00AA2AC1" w:rsidP="00570EB4">
      <w:pPr>
        <w:spacing w:after="160" w:line="259" w:lineRule="auto"/>
        <w:jc w:val="both"/>
        <w:rPr>
          <w:noProof/>
        </w:rPr>
      </w:pPr>
      <w:r>
        <w:rPr>
          <w:noProof/>
        </w:rPr>
        <w:drawing>
          <wp:inline distT="0" distB="0" distL="0" distR="0" wp14:anchorId="1A69AA82" wp14:editId="15B0091B">
            <wp:extent cx="5486400" cy="33963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3" cstate="print">
                      <a:extLst>
                        <a:ext uri="{28A0092B-C50C-407E-A947-70E740481C1C}">
                          <a14:useLocalDpi xmlns:a14="http://schemas.microsoft.com/office/drawing/2010/main" val="0"/>
                        </a:ext>
                      </a:extLst>
                    </a:blip>
                    <a:srcRect b="2701"/>
                    <a:stretch/>
                  </pic:blipFill>
                  <pic:spPr bwMode="auto">
                    <a:xfrm>
                      <a:off x="0" y="0"/>
                      <a:ext cx="5486400" cy="3396343"/>
                    </a:xfrm>
                    <a:prstGeom prst="rect">
                      <a:avLst/>
                    </a:prstGeom>
                    <a:ln>
                      <a:noFill/>
                    </a:ln>
                    <a:extLst>
                      <a:ext uri="{53640926-AAD7-44D8-BBD7-CCE9431645EC}">
                        <a14:shadowObscured xmlns:a14="http://schemas.microsoft.com/office/drawing/2010/main"/>
                      </a:ext>
                    </a:extLst>
                  </pic:spPr>
                </pic:pic>
              </a:graphicData>
            </a:graphic>
          </wp:inline>
        </w:drawing>
      </w:r>
    </w:p>
    <w:p w14:paraId="605BC55D" w14:textId="3E1B105F" w:rsidR="00AA2AC1" w:rsidRDefault="00E321DA" w:rsidP="00AA2AC1">
      <w:pPr>
        <w:tabs>
          <w:tab w:val="left" w:pos="2314"/>
          <w:tab w:val="center" w:pos="4320"/>
        </w:tabs>
        <w:jc w:val="left"/>
        <w:rPr>
          <w:noProof/>
        </w:rPr>
      </w:pPr>
      <w:r>
        <w:rPr>
          <w:noProof/>
        </w:rPr>
        <w:drawing>
          <wp:anchor distT="0" distB="0" distL="114300" distR="114300" simplePos="0" relativeHeight="251585024" behindDoc="0" locked="0" layoutInCell="1" allowOverlap="1" wp14:anchorId="040B7AFF" wp14:editId="0A89BF58">
            <wp:simplePos x="0" y="0"/>
            <wp:positionH relativeFrom="column">
              <wp:posOffset>-10795</wp:posOffset>
            </wp:positionH>
            <wp:positionV relativeFrom="paragraph">
              <wp:posOffset>148590</wp:posOffset>
            </wp:positionV>
            <wp:extent cx="342900" cy="342900"/>
            <wp:effectExtent l="0" t="0" r="0" b="0"/>
            <wp:wrapNone/>
            <wp:docPr id="1150" name="Picture 11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Shape&#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14:sizeRelH relativeFrom="page">
              <wp14:pctWidth>0</wp14:pctWidth>
            </wp14:sizeRelH>
            <wp14:sizeRelV relativeFrom="page">
              <wp14:pctHeight>0</wp14:pctHeight>
            </wp14:sizeRelV>
          </wp:anchor>
        </w:drawing>
      </w:r>
    </w:p>
    <w:p w14:paraId="1C693F98" w14:textId="746605CD" w:rsidR="00AA2AC1" w:rsidRDefault="00AA2AC1" w:rsidP="00AA2AC1">
      <w:pPr>
        <w:tabs>
          <w:tab w:val="left" w:pos="2314"/>
          <w:tab w:val="center" w:pos="4320"/>
        </w:tabs>
        <w:jc w:val="left"/>
        <w:rPr>
          <w:noProof/>
        </w:rPr>
      </w:pPr>
    </w:p>
    <w:p w14:paraId="07C040E8" w14:textId="77777777" w:rsidR="00E321DA" w:rsidRDefault="00E321DA" w:rsidP="00AA2AC1">
      <w:pPr>
        <w:tabs>
          <w:tab w:val="left" w:pos="2314"/>
          <w:tab w:val="center" w:pos="4320"/>
        </w:tabs>
        <w:jc w:val="left"/>
        <w:rPr>
          <w:noProof/>
        </w:rPr>
      </w:pPr>
    </w:p>
    <w:p w14:paraId="7971400D" w14:textId="77777777" w:rsidR="00AA2AC1" w:rsidRDefault="00AA2AC1" w:rsidP="00AA2AC1">
      <w:pPr>
        <w:tabs>
          <w:tab w:val="left" w:pos="2314"/>
          <w:tab w:val="center" w:pos="4320"/>
        </w:tabs>
        <w:jc w:val="left"/>
        <w:rPr>
          <w:noProof/>
        </w:rPr>
      </w:pPr>
      <w:r>
        <w:rPr>
          <w:noProof/>
        </w:rPr>
        <w:drawing>
          <wp:inline distT="0" distB="0" distL="0" distR="0" wp14:anchorId="44CD97DF" wp14:editId="622C19DD">
            <wp:extent cx="5486400" cy="339471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394710"/>
                    </a:xfrm>
                    <a:prstGeom prst="rect">
                      <a:avLst/>
                    </a:prstGeom>
                  </pic:spPr>
                </pic:pic>
              </a:graphicData>
            </a:graphic>
          </wp:inline>
        </w:drawing>
      </w:r>
      <w:r>
        <w:rPr>
          <w:noProof/>
        </w:rPr>
        <w:tab/>
      </w:r>
    </w:p>
    <w:p w14:paraId="0F4EEB5E" w14:textId="09255D19" w:rsidR="00AA2AC1" w:rsidRPr="00AA2AC1" w:rsidRDefault="00AA2AC1" w:rsidP="00AA2AC1">
      <w:pPr>
        <w:sectPr w:rsidR="00AA2AC1" w:rsidRPr="00AA2AC1" w:rsidSect="001F5EA3">
          <w:pgSz w:w="12240" w:h="15840" w:code="1"/>
          <w:pgMar w:top="1440" w:right="1440" w:bottom="1440" w:left="2160" w:header="720" w:footer="288" w:gutter="0"/>
          <w:cols w:space="720"/>
          <w:docGrid w:linePitch="360"/>
        </w:sectPr>
      </w:pPr>
    </w:p>
    <w:p w14:paraId="1F01DB82" w14:textId="55C0C814" w:rsidR="00AA2AC1" w:rsidRDefault="000410FD" w:rsidP="00675C2E">
      <w:pPr>
        <w:spacing w:after="160" w:line="259" w:lineRule="auto"/>
        <w:ind w:firstLine="720"/>
        <w:jc w:val="left"/>
      </w:pPr>
      <w:r>
        <w:rPr>
          <w:noProof/>
        </w:rPr>
        <w:lastRenderedPageBreak/>
        <w:drawing>
          <wp:anchor distT="0" distB="0" distL="114300" distR="114300" simplePos="0" relativeHeight="251587072" behindDoc="0" locked="0" layoutInCell="1" allowOverlap="1" wp14:anchorId="529B324F" wp14:editId="222F5C9A">
            <wp:simplePos x="0" y="0"/>
            <wp:positionH relativeFrom="column">
              <wp:posOffset>0</wp:posOffset>
            </wp:positionH>
            <wp:positionV relativeFrom="paragraph">
              <wp:posOffset>0</wp:posOffset>
            </wp:positionV>
            <wp:extent cx="342900" cy="342900"/>
            <wp:effectExtent l="0" t="0" r="0" b="0"/>
            <wp:wrapNone/>
            <wp:docPr id="1153" name="Picture 115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descr="Shap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flipH="1">
                      <a:off x="0" y="0"/>
                      <a:ext cx="342900" cy="342900"/>
                    </a:xfrm>
                    <a:prstGeom prst="rect">
                      <a:avLst/>
                    </a:prstGeom>
                  </pic:spPr>
                </pic:pic>
              </a:graphicData>
            </a:graphic>
            <wp14:sizeRelH relativeFrom="page">
              <wp14:pctWidth>0</wp14:pctWidth>
            </wp14:sizeRelH>
            <wp14:sizeRelV relativeFrom="page">
              <wp14:pctHeight>0</wp14:pctHeight>
            </wp14:sizeRelV>
          </wp:anchor>
        </w:drawing>
      </w:r>
    </w:p>
    <w:p w14:paraId="58439A66" w14:textId="14B553FB" w:rsidR="00AA2AC1" w:rsidRDefault="000410FD" w:rsidP="007C6784">
      <w:pPr>
        <w:spacing w:after="160" w:line="259" w:lineRule="auto"/>
        <w:ind w:firstLine="720"/>
        <w:jc w:val="left"/>
      </w:pPr>
      <w:r>
        <w:rPr>
          <w:noProof/>
        </w:rPr>
        <w:drawing>
          <wp:anchor distT="0" distB="0" distL="114300" distR="114300" simplePos="0" relativeHeight="251582976" behindDoc="0" locked="0" layoutInCell="1" allowOverlap="1" wp14:anchorId="29922F56" wp14:editId="4E465599">
            <wp:simplePos x="0" y="0"/>
            <wp:positionH relativeFrom="column">
              <wp:posOffset>0</wp:posOffset>
            </wp:positionH>
            <wp:positionV relativeFrom="paragraph">
              <wp:posOffset>57513</wp:posOffset>
            </wp:positionV>
            <wp:extent cx="5486400" cy="2966357"/>
            <wp:effectExtent l="0" t="0" r="0" b="5715"/>
            <wp:wrapNone/>
            <wp:docPr id="1133" name="Picture 1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4333" cy="2970646"/>
                    </a:xfrm>
                    <a:prstGeom prst="rect">
                      <a:avLst/>
                    </a:prstGeom>
                  </pic:spPr>
                </pic:pic>
              </a:graphicData>
            </a:graphic>
            <wp14:sizeRelH relativeFrom="page">
              <wp14:pctWidth>0</wp14:pctWidth>
            </wp14:sizeRelH>
            <wp14:sizeRelV relativeFrom="page">
              <wp14:pctHeight>0</wp14:pctHeight>
            </wp14:sizeRelV>
          </wp:anchor>
        </w:drawing>
      </w:r>
    </w:p>
    <w:p w14:paraId="3EAC362E" w14:textId="77777777" w:rsidR="00AA2AC1" w:rsidRDefault="00AA2AC1" w:rsidP="007C6784">
      <w:pPr>
        <w:spacing w:after="160" w:line="259" w:lineRule="auto"/>
        <w:ind w:firstLine="720"/>
        <w:jc w:val="left"/>
      </w:pPr>
    </w:p>
    <w:p w14:paraId="0356F63C" w14:textId="77777777" w:rsidR="00AA2AC1" w:rsidRDefault="00AA2AC1" w:rsidP="007C6784">
      <w:pPr>
        <w:spacing w:after="160" w:line="259" w:lineRule="auto"/>
        <w:ind w:firstLine="720"/>
        <w:jc w:val="left"/>
      </w:pPr>
    </w:p>
    <w:p w14:paraId="05F30FD0" w14:textId="77777777" w:rsidR="00AA2AC1" w:rsidRDefault="00AA2AC1" w:rsidP="007C6784">
      <w:pPr>
        <w:spacing w:after="160" w:line="259" w:lineRule="auto"/>
        <w:ind w:firstLine="720"/>
        <w:jc w:val="left"/>
      </w:pPr>
    </w:p>
    <w:p w14:paraId="4E2A0279" w14:textId="77777777" w:rsidR="00AA2AC1" w:rsidRDefault="00AA2AC1" w:rsidP="007C6784">
      <w:pPr>
        <w:spacing w:after="160" w:line="259" w:lineRule="auto"/>
        <w:ind w:firstLine="720"/>
        <w:jc w:val="left"/>
      </w:pPr>
    </w:p>
    <w:p w14:paraId="713ACCB9" w14:textId="77777777" w:rsidR="00AA2AC1" w:rsidRDefault="00AA2AC1" w:rsidP="007C6784">
      <w:pPr>
        <w:spacing w:after="160" w:line="259" w:lineRule="auto"/>
        <w:ind w:firstLine="720"/>
        <w:jc w:val="left"/>
      </w:pPr>
    </w:p>
    <w:p w14:paraId="082F6E61" w14:textId="77777777" w:rsidR="00AA2AC1" w:rsidRDefault="00AA2AC1" w:rsidP="007C6784">
      <w:pPr>
        <w:spacing w:after="160" w:line="259" w:lineRule="auto"/>
        <w:ind w:firstLine="720"/>
        <w:jc w:val="left"/>
      </w:pPr>
    </w:p>
    <w:p w14:paraId="00ECF93A" w14:textId="77777777" w:rsidR="00AA2AC1" w:rsidRDefault="00AA2AC1" w:rsidP="007C6784">
      <w:pPr>
        <w:spacing w:after="160" w:line="259" w:lineRule="auto"/>
        <w:ind w:firstLine="720"/>
        <w:jc w:val="left"/>
      </w:pPr>
    </w:p>
    <w:p w14:paraId="149AD66A" w14:textId="77777777" w:rsidR="00AA2AC1" w:rsidRDefault="00AA2AC1" w:rsidP="007C6784">
      <w:pPr>
        <w:spacing w:after="160" w:line="259" w:lineRule="auto"/>
        <w:ind w:firstLine="720"/>
        <w:jc w:val="left"/>
      </w:pPr>
    </w:p>
    <w:p w14:paraId="5A8C08EB" w14:textId="77777777" w:rsidR="00AA2AC1" w:rsidRDefault="00AA2AC1" w:rsidP="007C6784">
      <w:pPr>
        <w:spacing w:after="160" w:line="259" w:lineRule="auto"/>
        <w:ind w:firstLine="720"/>
        <w:jc w:val="left"/>
      </w:pPr>
    </w:p>
    <w:p w14:paraId="6F8F6CC9" w14:textId="77777777" w:rsidR="00B9016C" w:rsidRDefault="00B9016C" w:rsidP="00B9016C">
      <w:pPr>
        <w:spacing w:after="160" w:line="259" w:lineRule="auto"/>
        <w:jc w:val="left"/>
      </w:pPr>
    </w:p>
    <w:p w14:paraId="337D5348" w14:textId="26824B4C" w:rsidR="00AA2AC1" w:rsidRDefault="00675C2E" w:rsidP="00B9016C">
      <w:pPr>
        <w:spacing w:after="160" w:line="259" w:lineRule="auto"/>
        <w:jc w:val="left"/>
      </w:pPr>
      <w:r>
        <w:rPr>
          <w:noProof/>
        </w:rPr>
        <w:drawing>
          <wp:anchor distT="0" distB="0" distL="114300" distR="114300" simplePos="0" relativeHeight="251589120" behindDoc="0" locked="0" layoutInCell="1" allowOverlap="1" wp14:anchorId="3BD6CBF0" wp14:editId="39B51DFA">
            <wp:simplePos x="0" y="0"/>
            <wp:positionH relativeFrom="column">
              <wp:posOffset>7620</wp:posOffset>
            </wp:positionH>
            <wp:positionV relativeFrom="paragraph">
              <wp:posOffset>191770</wp:posOffset>
            </wp:positionV>
            <wp:extent cx="386443" cy="386443"/>
            <wp:effectExtent l="0" t="0" r="0" b="0"/>
            <wp:wrapNone/>
            <wp:docPr id="1154" name="Picture 11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1154" descr="Shap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443" cy="386443"/>
                    </a:xfrm>
                    <a:prstGeom prst="rect">
                      <a:avLst/>
                    </a:prstGeom>
                  </pic:spPr>
                </pic:pic>
              </a:graphicData>
            </a:graphic>
            <wp14:sizeRelH relativeFrom="page">
              <wp14:pctWidth>0</wp14:pctWidth>
            </wp14:sizeRelH>
            <wp14:sizeRelV relativeFrom="page">
              <wp14:pctHeight>0</wp14:pctHeight>
            </wp14:sizeRelV>
          </wp:anchor>
        </w:drawing>
      </w:r>
    </w:p>
    <w:p w14:paraId="2807DBC9" w14:textId="77777777" w:rsidR="00AA2AC1" w:rsidRDefault="00AA2AC1" w:rsidP="007C6784">
      <w:pPr>
        <w:spacing w:after="160" w:line="259" w:lineRule="auto"/>
        <w:ind w:firstLine="720"/>
        <w:jc w:val="left"/>
      </w:pPr>
    </w:p>
    <w:p w14:paraId="194AFC22" w14:textId="1CD704D8" w:rsidR="00AA2AC1" w:rsidRDefault="00AA2AC1" w:rsidP="00AA2AC1">
      <w:pPr>
        <w:spacing w:after="160" w:line="259" w:lineRule="auto"/>
        <w:jc w:val="left"/>
      </w:pPr>
      <w:r>
        <w:rPr>
          <w:noProof/>
        </w:rPr>
        <w:drawing>
          <wp:inline distT="0" distB="0" distL="0" distR="0" wp14:anchorId="7FE19201" wp14:editId="03CBFA56">
            <wp:extent cx="5498173" cy="3403908"/>
            <wp:effectExtent l="0" t="0" r="7620" b="635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98173" cy="3403908"/>
                    </a:xfrm>
                    <a:prstGeom prst="rect">
                      <a:avLst/>
                    </a:prstGeom>
                  </pic:spPr>
                </pic:pic>
              </a:graphicData>
            </a:graphic>
          </wp:inline>
        </w:drawing>
      </w:r>
    </w:p>
    <w:p w14:paraId="0FA569BE" w14:textId="243552C8" w:rsidR="003E7048" w:rsidRDefault="003E7048" w:rsidP="003E7048">
      <w:pPr>
        <w:spacing w:after="160" w:line="259" w:lineRule="auto"/>
      </w:pPr>
      <w:r>
        <w:tab/>
        <w:t>Figure 25</w:t>
      </w:r>
      <w:r w:rsidR="00616A68">
        <w:t>G</w:t>
      </w:r>
      <w:r>
        <w:t xml:space="preserve"> – </w:t>
      </w:r>
      <w:r w:rsidR="00616A68">
        <w:t>J</w:t>
      </w:r>
      <w:r>
        <w:t xml:space="preserve">: Record Management </w:t>
      </w:r>
      <w:r w:rsidR="00616A68">
        <w:t xml:space="preserve">for Vaccination </w:t>
      </w:r>
      <w:r>
        <w:t>Management Module Interface Storyboard</w:t>
      </w:r>
    </w:p>
    <w:p w14:paraId="7CE1FA4C" w14:textId="7A380FDB" w:rsidR="00AA2AC1" w:rsidRDefault="00AC5006" w:rsidP="003E7048">
      <w:pPr>
        <w:tabs>
          <w:tab w:val="left" w:pos="1937"/>
        </w:tabs>
        <w:spacing w:after="160" w:line="259" w:lineRule="auto"/>
        <w:ind w:firstLine="720"/>
        <w:jc w:val="left"/>
      </w:pPr>
      <w:r>
        <w:rPr>
          <w:noProof/>
        </w:rPr>
        <w:lastRenderedPageBreak/>
        <mc:AlternateContent>
          <mc:Choice Requires="wps">
            <w:drawing>
              <wp:anchor distT="0" distB="0" distL="114300" distR="114300" simplePos="0" relativeHeight="251592192" behindDoc="0" locked="0" layoutInCell="1" allowOverlap="1" wp14:anchorId="707CCB76" wp14:editId="4F147F61">
                <wp:simplePos x="0" y="0"/>
                <wp:positionH relativeFrom="column">
                  <wp:posOffset>8255</wp:posOffset>
                </wp:positionH>
                <wp:positionV relativeFrom="paragraph">
                  <wp:posOffset>1633</wp:posOffset>
                </wp:positionV>
                <wp:extent cx="299155" cy="268111"/>
                <wp:effectExtent l="0" t="0" r="0" b="0"/>
                <wp:wrapNone/>
                <wp:docPr id="1159" name="Text Box 1159"/>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1778DE04" w14:textId="477BBB9E" w:rsidR="00AC5006" w:rsidRPr="001F365D" w:rsidRDefault="001F365D" w:rsidP="00AC5006">
                            <w:pPr>
                              <w:rPr>
                                <w:lang w:val="en-US"/>
                              </w:rPr>
                            </w:pPr>
                            <w:r>
                              <w:rPr>
                                <w:lang w:val="en-US"/>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CB76" id="Text Box 1159" o:spid="_x0000_s1037" type="#_x0000_t202" style="position:absolute;left:0;text-align:left;margin-left:.65pt;margin-top:.15pt;width:23.55pt;height:21.1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NgGw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" filled="f" stroked="f" strokeweight=".5pt">
                <v:textbox>
                  <w:txbxContent>
                    <w:p w14:paraId="1778DE04" w14:textId="477BBB9E" w:rsidR="00AC5006" w:rsidRPr="001F365D" w:rsidRDefault="001F365D" w:rsidP="00AC5006">
                      <w:pPr>
                        <w:rPr>
                          <w:lang w:val="en-US"/>
                        </w:rPr>
                      </w:pPr>
                      <w:r>
                        <w:rPr>
                          <w:lang w:val="en-US"/>
                        </w:rPr>
                        <w:t>K</w:t>
                      </w:r>
                    </w:p>
                  </w:txbxContent>
                </v:textbox>
              </v:shape>
            </w:pict>
          </mc:Fallback>
        </mc:AlternateContent>
      </w:r>
      <w:r>
        <w:rPr>
          <w:noProof/>
        </w:rPr>
        <mc:AlternateContent>
          <mc:Choice Requires="wps">
            <w:drawing>
              <wp:anchor distT="0" distB="0" distL="114300" distR="114300" simplePos="0" relativeHeight="251591168" behindDoc="0" locked="0" layoutInCell="1" allowOverlap="1" wp14:anchorId="342AA55C" wp14:editId="2B5F1183">
                <wp:simplePos x="0" y="0"/>
                <wp:positionH relativeFrom="column">
                  <wp:posOffset>0</wp:posOffset>
                </wp:positionH>
                <wp:positionV relativeFrom="paragraph">
                  <wp:posOffset>0</wp:posOffset>
                </wp:positionV>
                <wp:extent cx="304800" cy="281940"/>
                <wp:effectExtent l="0" t="0" r="19050" b="22860"/>
                <wp:wrapNone/>
                <wp:docPr id="1158" name="Oval 1158"/>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90E5C4" id="Oval 1158" o:spid="_x0000_s1026" style="position:absolute;margin-left:0;margin-top:0;width:24pt;height:22.2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" fillcolor="white [3212]" strokecolor="black [3213]" strokeweight=".5pt">
                <v:stroke joinstyle="miter"/>
              </v:oval>
            </w:pict>
          </mc:Fallback>
        </mc:AlternateContent>
      </w:r>
    </w:p>
    <w:p w14:paraId="7B8834FF" w14:textId="667B6FA9" w:rsidR="00AA2AC1" w:rsidRDefault="00672250" w:rsidP="001F365D">
      <w:pPr>
        <w:spacing w:after="160" w:line="259" w:lineRule="auto"/>
        <w:jc w:val="left"/>
      </w:pPr>
      <w:r>
        <w:rPr>
          <w:noProof/>
        </w:rPr>
        <w:drawing>
          <wp:anchor distT="0" distB="0" distL="114300" distR="114300" simplePos="0" relativeHeight="251593216" behindDoc="0" locked="0" layoutInCell="1" allowOverlap="1" wp14:anchorId="709CCA90" wp14:editId="7528FC27">
            <wp:simplePos x="0" y="0"/>
            <wp:positionH relativeFrom="column">
              <wp:posOffset>0</wp:posOffset>
            </wp:positionH>
            <wp:positionV relativeFrom="paragraph">
              <wp:posOffset>45448</wp:posOffset>
            </wp:positionV>
            <wp:extent cx="5486400" cy="3394710"/>
            <wp:effectExtent l="0" t="0" r="0" b="0"/>
            <wp:wrapNone/>
            <wp:docPr id="1161" name="Picture 1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394710"/>
                    </a:xfrm>
                    <a:prstGeom prst="rect">
                      <a:avLst/>
                    </a:prstGeom>
                  </pic:spPr>
                </pic:pic>
              </a:graphicData>
            </a:graphic>
            <wp14:sizeRelH relativeFrom="page">
              <wp14:pctWidth>0</wp14:pctWidth>
            </wp14:sizeRelH>
            <wp14:sizeRelV relativeFrom="page">
              <wp14:pctHeight>0</wp14:pctHeight>
            </wp14:sizeRelV>
          </wp:anchor>
        </w:drawing>
      </w:r>
    </w:p>
    <w:p w14:paraId="19D9C900" w14:textId="46DB4F3B" w:rsidR="001F365D" w:rsidRDefault="001F365D" w:rsidP="001F365D">
      <w:pPr>
        <w:spacing w:after="160" w:line="259" w:lineRule="auto"/>
        <w:jc w:val="left"/>
      </w:pPr>
    </w:p>
    <w:p w14:paraId="6BE1C14D" w14:textId="2C8ED987" w:rsidR="00AA2AC1" w:rsidRDefault="00AA2AC1" w:rsidP="007C6784">
      <w:pPr>
        <w:spacing w:after="160" w:line="259" w:lineRule="auto"/>
        <w:ind w:firstLine="720"/>
        <w:jc w:val="left"/>
      </w:pPr>
    </w:p>
    <w:p w14:paraId="72BF0321" w14:textId="77777777" w:rsidR="00AA2AC1" w:rsidRDefault="00AA2AC1" w:rsidP="007C6784">
      <w:pPr>
        <w:spacing w:after="160" w:line="259" w:lineRule="auto"/>
        <w:ind w:firstLine="720"/>
        <w:jc w:val="left"/>
      </w:pPr>
    </w:p>
    <w:p w14:paraId="7217ACC1" w14:textId="77777777" w:rsidR="00AA2AC1" w:rsidRDefault="00AA2AC1" w:rsidP="007C6784">
      <w:pPr>
        <w:spacing w:after="160" w:line="259" w:lineRule="auto"/>
        <w:ind w:firstLine="720"/>
        <w:jc w:val="left"/>
      </w:pPr>
    </w:p>
    <w:p w14:paraId="115E863F" w14:textId="2130DD84" w:rsidR="00AA2AC1" w:rsidRDefault="00AA2AC1" w:rsidP="007C6784">
      <w:pPr>
        <w:spacing w:after="160" w:line="259" w:lineRule="auto"/>
        <w:ind w:firstLine="720"/>
        <w:jc w:val="left"/>
      </w:pPr>
    </w:p>
    <w:p w14:paraId="23F610B0" w14:textId="405EDBAA" w:rsidR="00AA2AC1" w:rsidRDefault="00AA2AC1" w:rsidP="007C6784">
      <w:pPr>
        <w:spacing w:after="160" w:line="259" w:lineRule="auto"/>
        <w:ind w:firstLine="720"/>
        <w:jc w:val="left"/>
      </w:pPr>
    </w:p>
    <w:p w14:paraId="1F78B943" w14:textId="44F3F09E" w:rsidR="00AA2AC1" w:rsidRDefault="00AA2AC1" w:rsidP="007C6784">
      <w:pPr>
        <w:spacing w:after="160" w:line="259" w:lineRule="auto"/>
        <w:ind w:firstLine="720"/>
        <w:jc w:val="left"/>
      </w:pPr>
    </w:p>
    <w:p w14:paraId="32DD6AF0" w14:textId="14644A61" w:rsidR="00AA2AC1" w:rsidRDefault="00AA2AC1" w:rsidP="007C6784">
      <w:pPr>
        <w:spacing w:after="160" w:line="259" w:lineRule="auto"/>
        <w:ind w:firstLine="720"/>
        <w:jc w:val="left"/>
      </w:pPr>
    </w:p>
    <w:p w14:paraId="3914F7C4" w14:textId="13FE0294" w:rsidR="00AA2AC1" w:rsidRDefault="00AA2AC1" w:rsidP="007C6784">
      <w:pPr>
        <w:spacing w:after="160" w:line="259" w:lineRule="auto"/>
        <w:ind w:firstLine="720"/>
        <w:jc w:val="left"/>
      </w:pPr>
    </w:p>
    <w:p w14:paraId="51A3A791" w14:textId="07464FCC" w:rsidR="00AA2AC1" w:rsidRDefault="00AA2AC1" w:rsidP="007C6784">
      <w:pPr>
        <w:spacing w:after="160" w:line="259" w:lineRule="auto"/>
        <w:ind w:firstLine="720"/>
        <w:jc w:val="left"/>
      </w:pPr>
    </w:p>
    <w:p w14:paraId="1CB984E8" w14:textId="2C473499" w:rsidR="00AA2AC1" w:rsidRDefault="00AA2AC1" w:rsidP="007C6784">
      <w:pPr>
        <w:spacing w:after="160" w:line="259" w:lineRule="auto"/>
        <w:ind w:firstLine="720"/>
        <w:jc w:val="left"/>
      </w:pPr>
    </w:p>
    <w:p w14:paraId="0DC6D538" w14:textId="736784F1" w:rsidR="00672250" w:rsidRDefault="006B6DA7" w:rsidP="007C6784">
      <w:pPr>
        <w:spacing w:after="160" w:line="259" w:lineRule="auto"/>
        <w:ind w:firstLine="720"/>
        <w:jc w:val="left"/>
      </w:pPr>
      <w:r>
        <w:rPr>
          <w:noProof/>
        </w:rPr>
        <mc:AlternateContent>
          <mc:Choice Requires="wps">
            <w:drawing>
              <wp:anchor distT="0" distB="0" distL="114300" distR="114300" simplePos="0" relativeHeight="251595264" behindDoc="0" locked="0" layoutInCell="1" allowOverlap="1" wp14:anchorId="0A0F3472" wp14:editId="66CB1063">
                <wp:simplePos x="0" y="0"/>
                <wp:positionH relativeFrom="column">
                  <wp:posOffset>12065</wp:posOffset>
                </wp:positionH>
                <wp:positionV relativeFrom="paragraph">
                  <wp:posOffset>292100</wp:posOffset>
                </wp:positionV>
                <wp:extent cx="299085" cy="267970"/>
                <wp:effectExtent l="0" t="0" r="0" b="0"/>
                <wp:wrapNone/>
                <wp:docPr id="1163" name="Text Box 1163"/>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74AB4B6D" w14:textId="5B569132" w:rsidR="00672250" w:rsidRPr="00A643B6" w:rsidRDefault="00A643B6" w:rsidP="00672250">
                            <w:pPr>
                              <w:rPr>
                                <w:lang w:val="en-US"/>
                              </w:rPr>
                            </w:pPr>
                            <w:r>
                              <w:rPr>
                                <w:lang w:val="en-U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F3472" id="Text Box 1163" o:spid="_x0000_s1038" type="#_x0000_t202" style="position:absolute;left:0;text-align:left;margin-left:.95pt;margin-top:23pt;width:23.55pt;height:21.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" filled="f" stroked="f" strokeweight=".5pt">
                <v:textbox>
                  <w:txbxContent>
                    <w:p w14:paraId="74AB4B6D" w14:textId="5B569132" w:rsidR="00672250" w:rsidRPr="00A643B6" w:rsidRDefault="00A643B6" w:rsidP="00672250">
                      <w:pPr>
                        <w:rPr>
                          <w:lang w:val="en-US"/>
                        </w:rPr>
                      </w:pPr>
                      <w:r>
                        <w:rPr>
                          <w:lang w:val="en-US"/>
                        </w:rPr>
                        <w:t>L</w:t>
                      </w:r>
                    </w:p>
                  </w:txbxContent>
                </v:textbox>
              </v:shape>
            </w:pict>
          </mc:Fallback>
        </mc:AlternateContent>
      </w:r>
    </w:p>
    <w:p w14:paraId="5FEB431E" w14:textId="0A622D10" w:rsidR="00672250" w:rsidRDefault="00672250" w:rsidP="007C6784">
      <w:pPr>
        <w:spacing w:after="160" w:line="259" w:lineRule="auto"/>
        <w:ind w:firstLine="720"/>
        <w:jc w:val="left"/>
      </w:pPr>
      <w:r>
        <w:rPr>
          <w:noProof/>
        </w:rPr>
        <mc:AlternateContent>
          <mc:Choice Requires="wps">
            <w:drawing>
              <wp:anchor distT="0" distB="0" distL="114300" distR="114300" simplePos="0" relativeHeight="251594240" behindDoc="0" locked="0" layoutInCell="1" allowOverlap="1" wp14:anchorId="41DE50BA" wp14:editId="0D15DD5C">
                <wp:simplePos x="0" y="0"/>
                <wp:positionH relativeFrom="column">
                  <wp:posOffset>0</wp:posOffset>
                </wp:positionH>
                <wp:positionV relativeFrom="paragraph">
                  <wp:posOffset>-635</wp:posOffset>
                </wp:positionV>
                <wp:extent cx="304800" cy="281940"/>
                <wp:effectExtent l="0" t="0" r="19050" b="22860"/>
                <wp:wrapNone/>
                <wp:docPr id="1162" name="Oval 1162"/>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67E75" id="Oval 1162" o:spid="_x0000_s1026" style="position:absolute;margin-left:0;margin-top:-.05pt;width:24pt;height:22.2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" fillcolor="white [3212]" strokecolor="black [3213]" strokeweight=".5pt">
                <v:stroke joinstyle="miter"/>
              </v:oval>
            </w:pict>
          </mc:Fallback>
        </mc:AlternateContent>
      </w:r>
    </w:p>
    <w:p w14:paraId="06658C34" w14:textId="2F6FF1D8" w:rsidR="00AA2AC1" w:rsidRDefault="00293E62" w:rsidP="007C6784">
      <w:pPr>
        <w:spacing w:after="160" w:line="259" w:lineRule="auto"/>
        <w:ind w:firstLine="720"/>
        <w:jc w:val="left"/>
      </w:pPr>
      <w:r>
        <w:rPr>
          <w:noProof/>
        </w:rPr>
        <w:drawing>
          <wp:anchor distT="0" distB="0" distL="114300" distR="114300" simplePos="0" relativeHeight="251596288" behindDoc="0" locked="0" layoutInCell="1" allowOverlap="1" wp14:anchorId="53ADD87A" wp14:editId="33AAFF92">
            <wp:simplePos x="0" y="0"/>
            <wp:positionH relativeFrom="column">
              <wp:posOffset>8467</wp:posOffset>
            </wp:positionH>
            <wp:positionV relativeFrom="paragraph">
              <wp:posOffset>92710</wp:posOffset>
            </wp:positionV>
            <wp:extent cx="5486400" cy="3396615"/>
            <wp:effectExtent l="0" t="0" r="0" b="0"/>
            <wp:wrapNone/>
            <wp:docPr id="1165" name="Picture 11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396615"/>
                    </a:xfrm>
                    <a:prstGeom prst="rect">
                      <a:avLst/>
                    </a:prstGeom>
                  </pic:spPr>
                </pic:pic>
              </a:graphicData>
            </a:graphic>
            <wp14:sizeRelH relativeFrom="page">
              <wp14:pctWidth>0</wp14:pctWidth>
            </wp14:sizeRelH>
            <wp14:sizeRelV relativeFrom="page">
              <wp14:pctHeight>0</wp14:pctHeight>
            </wp14:sizeRelV>
          </wp:anchor>
        </w:drawing>
      </w:r>
    </w:p>
    <w:p w14:paraId="3403280E" w14:textId="78248004" w:rsidR="00A643B6" w:rsidRDefault="00A643B6" w:rsidP="007C6784">
      <w:pPr>
        <w:spacing w:after="160" w:line="259" w:lineRule="auto"/>
        <w:ind w:firstLine="720"/>
        <w:jc w:val="left"/>
      </w:pPr>
    </w:p>
    <w:p w14:paraId="2B501EFA" w14:textId="3BC12AAC" w:rsidR="00A643B6" w:rsidRDefault="00A643B6" w:rsidP="007C6784">
      <w:pPr>
        <w:spacing w:after="160" w:line="259" w:lineRule="auto"/>
        <w:ind w:firstLine="720"/>
        <w:jc w:val="left"/>
      </w:pPr>
    </w:p>
    <w:p w14:paraId="7C8ED7C1" w14:textId="0EF80E10" w:rsidR="00A643B6" w:rsidRDefault="00A643B6" w:rsidP="007C6784">
      <w:pPr>
        <w:spacing w:after="160" w:line="259" w:lineRule="auto"/>
        <w:ind w:firstLine="720"/>
        <w:jc w:val="left"/>
      </w:pPr>
    </w:p>
    <w:p w14:paraId="5D403488" w14:textId="032C3282" w:rsidR="00A643B6" w:rsidRDefault="00A643B6" w:rsidP="007C6784">
      <w:pPr>
        <w:spacing w:after="160" w:line="259" w:lineRule="auto"/>
        <w:ind w:firstLine="720"/>
        <w:jc w:val="left"/>
      </w:pPr>
    </w:p>
    <w:p w14:paraId="519A4452" w14:textId="263BE63E" w:rsidR="00A643B6" w:rsidRDefault="00A643B6" w:rsidP="007C6784">
      <w:pPr>
        <w:spacing w:after="160" w:line="259" w:lineRule="auto"/>
        <w:ind w:firstLine="720"/>
        <w:jc w:val="left"/>
      </w:pPr>
    </w:p>
    <w:p w14:paraId="62FCAAF1" w14:textId="1236D843" w:rsidR="00A643B6" w:rsidRDefault="00A643B6" w:rsidP="007C6784">
      <w:pPr>
        <w:spacing w:after="160" w:line="259" w:lineRule="auto"/>
        <w:ind w:firstLine="720"/>
        <w:jc w:val="left"/>
      </w:pPr>
    </w:p>
    <w:p w14:paraId="5D134DB7" w14:textId="48995B58" w:rsidR="00A643B6" w:rsidRDefault="00A643B6" w:rsidP="007C6784">
      <w:pPr>
        <w:spacing w:after="160" w:line="259" w:lineRule="auto"/>
        <w:ind w:firstLine="720"/>
        <w:jc w:val="left"/>
      </w:pPr>
    </w:p>
    <w:p w14:paraId="3E520E18" w14:textId="73D66195" w:rsidR="00A643B6" w:rsidRDefault="00A643B6" w:rsidP="007C6784">
      <w:pPr>
        <w:spacing w:after="160" w:line="259" w:lineRule="auto"/>
        <w:ind w:firstLine="720"/>
        <w:jc w:val="left"/>
      </w:pPr>
    </w:p>
    <w:p w14:paraId="026A8A4B" w14:textId="4C4807C8" w:rsidR="00293E62" w:rsidRDefault="00293E62" w:rsidP="007C6784">
      <w:pPr>
        <w:spacing w:after="160" w:line="259" w:lineRule="auto"/>
        <w:ind w:firstLine="720"/>
        <w:jc w:val="left"/>
      </w:pPr>
    </w:p>
    <w:p w14:paraId="025F67C4" w14:textId="211C8819" w:rsidR="00293E62" w:rsidRDefault="00293E62" w:rsidP="007C6784">
      <w:pPr>
        <w:spacing w:after="160" w:line="259" w:lineRule="auto"/>
        <w:ind w:firstLine="720"/>
        <w:jc w:val="left"/>
      </w:pPr>
    </w:p>
    <w:p w14:paraId="5E9DDBE8" w14:textId="2C83DCA8" w:rsidR="00293E62" w:rsidRDefault="00293E62" w:rsidP="007C6784">
      <w:pPr>
        <w:spacing w:after="160" w:line="259" w:lineRule="auto"/>
        <w:ind w:firstLine="720"/>
        <w:jc w:val="left"/>
      </w:pPr>
    </w:p>
    <w:p w14:paraId="7142F831" w14:textId="421B50B1" w:rsidR="00AA2AC1" w:rsidRDefault="00AA2AC1" w:rsidP="007C6784">
      <w:pPr>
        <w:spacing w:after="160" w:line="259" w:lineRule="auto"/>
        <w:ind w:firstLine="720"/>
        <w:jc w:val="left"/>
      </w:pPr>
    </w:p>
    <w:p w14:paraId="2CF3692C" w14:textId="021DC096" w:rsidR="00293E62" w:rsidRDefault="00293E62" w:rsidP="007C6784">
      <w:pPr>
        <w:spacing w:after="160" w:line="259" w:lineRule="auto"/>
        <w:ind w:firstLine="720"/>
        <w:jc w:val="left"/>
      </w:pPr>
      <w:r>
        <w:rPr>
          <w:noProof/>
        </w:rPr>
        <w:lastRenderedPageBreak/>
        <mc:AlternateContent>
          <mc:Choice Requires="wps">
            <w:drawing>
              <wp:anchor distT="0" distB="0" distL="114300" distR="114300" simplePos="0" relativeHeight="251607552" behindDoc="0" locked="0" layoutInCell="1" allowOverlap="1" wp14:anchorId="22AF7606" wp14:editId="5BF0B5B3">
                <wp:simplePos x="0" y="0"/>
                <wp:positionH relativeFrom="column">
                  <wp:posOffset>-1270</wp:posOffset>
                </wp:positionH>
                <wp:positionV relativeFrom="paragraph">
                  <wp:posOffset>-5715</wp:posOffset>
                </wp:positionV>
                <wp:extent cx="299155" cy="268111"/>
                <wp:effectExtent l="0" t="0" r="0" b="0"/>
                <wp:wrapNone/>
                <wp:docPr id="1167" name="Text Box 1167"/>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53D5E322" w14:textId="2747817F" w:rsidR="00293E62" w:rsidRPr="00B10764" w:rsidRDefault="00B10764" w:rsidP="00293E62">
                            <w:pP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7606" id="Text Box 1167" o:spid="_x0000_s1039" type="#_x0000_t202" style="position:absolute;left:0;text-align:left;margin-left:-.1pt;margin-top:-.45pt;width:23.55pt;height:21.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" filled="f" stroked="f" strokeweight=".5pt">
                <v:textbox>
                  <w:txbxContent>
                    <w:p w14:paraId="53D5E322" w14:textId="2747817F" w:rsidR="00293E62" w:rsidRPr="00B10764" w:rsidRDefault="00B10764" w:rsidP="00293E62">
                      <w:pPr>
                        <w:rPr>
                          <w:lang w:val="en-US"/>
                        </w:rPr>
                      </w:pPr>
                      <w:r>
                        <w:rPr>
                          <w:lang w:val="en-US"/>
                        </w:rPr>
                        <w:t>M</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0D222BB" wp14:editId="608AA54B">
                <wp:simplePos x="0" y="0"/>
                <wp:positionH relativeFrom="column">
                  <wp:posOffset>0</wp:posOffset>
                </wp:positionH>
                <wp:positionV relativeFrom="paragraph">
                  <wp:posOffset>0</wp:posOffset>
                </wp:positionV>
                <wp:extent cx="304800" cy="281940"/>
                <wp:effectExtent l="0" t="0" r="19050" b="22860"/>
                <wp:wrapNone/>
                <wp:docPr id="1166" name="Oval 1166"/>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C4219" id="Oval 1166" o:spid="_x0000_s1026" style="position:absolute;margin-left:0;margin-top:0;width:24pt;height:22.2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" fillcolor="white [3212]" strokecolor="black [3213]" strokeweight=".5pt">
                <v:stroke joinstyle="miter"/>
              </v:oval>
            </w:pict>
          </mc:Fallback>
        </mc:AlternateContent>
      </w:r>
    </w:p>
    <w:p w14:paraId="2A09B54F" w14:textId="4A71DA56" w:rsidR="00293E62" w:rsidRDefault="00B10764" w:rsidP="00B10764">
      <w:pPr>
        <w:spacing w:after="160" w:line="259" w:lineRule="auto"/>
        <w:jc w:val="left"/>
      </w:pPr>
      <w:r>
        <w:rPr>
          <w:noProof/>
        </w:rPr>
        <w:drawing>
          <wp:anchor distT="0" distB="0" distL="114300" distR="114300" simplePos="0" relativeHeight="251613696" behindDoc="0" locked="0" layoutInCell="1" allowOverlap="1" wp14:anchorId="7173A2C5" wp14:editId="027185D9">
            <wp:simplePos x="0" y="0"/>
            <wp:positionH relativeFrom="column">
              <wp:posOffset>0</wp:posOffset>
            </wp:positionH>
            <wp:positionV relativeFrom="paragraph">
              <wp:posOffset>47837</wp:posOffset>
            </wp:positionV>
            <wp:extent cx="5486400" cy="3204633"/>
            <wp:effectExtent l="0" t="0" r="0" b="0"/>
            <wp:wrapNone/>
            <wp:docPr id="1168" name="Picture 1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1395" cy="3207550"/>
                    </a:xfrm>
                    <a:prstGeom prst="rect">
                      <a:avLst/>
                    </a:prstGeom>
                  </pic:spPr>
                </pic:pic>
              </a:graphicData>
            </a:graphic>
            <wp14:sizeRelH relativeFrom="page">
              <wp14:pctWidth>0</wp14:pctWidth>
            </wp14:sizeRelH>
            <wp14:sizeRelV relativeFrom="page">
              <wp14:pctHeight>0</wp14:pctHeight>
            </wp14:sizeRelV>
          </wp:anchor>
        </w:drawing>
      </w:r>
    </w:p>
    <w:p w14:paraId="2D4163DB" w14:textId="4993F125" w:rsidR="00B10764" w:rsidRDefault="00B10764" w:rsidP="00B10764">
      <w:pPr>
        <w:spacing w:after="160" w:line="259" w:lineRule="auto"/>
        <w:jc w:val="left"/>
      </w:pPr>
    </w:p>
    <w:p w14:paraId="53431AC5" w14:textId="5066E808" w:rsidR="00293E62" w:rsidRDefault="00293E62" w:rsidP="007C6784">
      <w:pPr>
        <w:spacing w:after="160" w:line="259" w:lineRule="auto"/>
        <w:ind w:firstLine="720"/>
        <w:jc w:val="left"/>
      </w:pPr>
    </w:p>
    <w:p w14:paraId="16E06D66" w14:textId="3AD1AA83" w:rsidR="00293E62" w:rsidRDefault="00293E62" w:rsidP="007C6784">
      <w:pPr>
        <w:spacing w:after="160" w:line="259" w:lineRule="auto"/>
        <w:ind w:firstLine="720"/>
        <w:jc w:val="left"/>
      </w:pPr>
    </w:p>
    <w:p w14:paraId="18872FDF" w14:textId="15442E0B" w:rsidR="00293E62" w:rsidRDefault="00293E62" w:rsidP="007C6784">
      <w:pPr>
        <w:spacing w:after="160" w:line="259" w:lineRule="auto"/>
        <w:ind w:firstLine="720"/>
        <w:jc w:val="left"/>
      </w:pPr>
    </w:p>
    <w:p w14:paraId="73A72007" w14:textId="6D84AA0C" w:rsidR="00293E62" w:rsidRDefault="00293E62" w:rsidP="007C6784">
      <w:pPr>
        <w:spacing w:after="160" w:line="259" w:lineRule="auto"/>
        <w:ind w:firstLine="720"/>
        <w:jc w:val="left"/>
      </w:pPr>
    </w:p>
    <w:p w14:paraId="157C71CB" w14:textId="62262DB8" w:rsidR="00293E62" w:rsidRDefault="00293E62" w:rsidP="007C6784">
      <w:pPr>
        <w:spacing w:after="160" w:line="259" w:lineRule="auto"/>
        <w:ind w:firstLine="720"/>
        <w:jc w:val="left"/>
      </w:pPr>
    </w:p>
    <w:p w14:paraId="6DB4D5CA" w14:textId="4D7AA071" w:rsidR="00293E62" w:rsidRDefault="00293E62" w:rsidP="007C6784">
      <w:pPr>
        <w:spacing w:after="160" w:line="259" w:lineRule="auto"/>
        <w:ind w:firstLine="720"/>
        <w:jc w:val="left"/>
      </w:pPr>
    </w:p>
    <w:p w14:paraId="7469E4D7" w14:textId="1D7D0B7C" w:rsidR="00293E62" w:rsidRDefault="00293E62" w:rsidP="007C6784">
      <w:pPr>
        <w:spacing w:after="160" w:line="259" w:lineRule="auto"/>
        <w:ind w:firstLine="720"/>
        <w:jc w:val="left"/>
      </w:pPr>
    </w:p>
    <w:p w14:paraId="612E65CB" w14:textId="4C03FD1A" w:rsidR="00293E62" w:rsidRDefault="00293E62" w:rsidP="007C6784">
      <w:pPr>
        <w:spacing w:after="160" w:line="259" w:lineRule="auto"/>
        <w:ind w:firstLine="720"/>
        <w:jc w:val="left"/>
      </w:pPr>
    </w:p>
    <w:p w14:paraId="5011BEE9" w14:textId="4191174F" w:rsidR="00293E62" w:rsidRDefault="00293E62" w:rsidP="007C6784">
      <w:pPr>
        <w:spacing w:after="160" w:line="259" w:lineRule="auto"/>
        <w:ind w:firstLine="720"/>
        <w:jc w:val="left"/>
      </w:pPr>
    </w:p>
    <w:p w14:paraId="182A7987" w14:textId="3F0DD4B0" w:rsidR="00B10764" w:rsidRDefault="00B10764" w:rsidP="00B10764">
      <w:pPr>
        <w:spacing w:after="160" w:line="259" w:lineRule="auto"/>
        <w:jc w:val="left"/>
      </w:pPr>
      <w:r>
        <w:rPr>
          <w:noProof/>
        </w:rPr>
        <mc:AlternateContent>
          <mc:Choice Requires="wps">
            <w:drawing>
              <wp:anchor distT="0" distB="0" distL="114300" distR="114300" simplePos="0" relativeHeight="251620864" behindDoc="0" locked="0" layoutInCell="1" allowOverlap="1" wp14:anchorId="5AAB2F40" wp14:editId="601A0A01">
                <wp:simplePos x="0" y="0"/>
                <wp:positionH relativeFrom="column">
                  <wp:posOffset>-1693</wp:posOffset>
                </wp:positionH>
                <wp:positionV relativeFrom="paragraph">
                  <wp:posOffset>291465</wp:posOffset>
                </wp:positionV>
                <wp:extent cx="299155" cy="268111"/>
                <wp:effectExtent l="0" t="0" r="0" b="0"/>
                <wp:wrapNone/>
                <wp:docPr id="1170" name="Text Box 1170"/>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1CF9B494" w14:textId="710B8587" w:rsidR="00B10764" w:rsidRPr="00B10764" w:rsidRDefault="00B10764" w:rsidP="00B10764">
                            <w:pPr>
                              <w:rPr>
                                <w:lang w:val="en-US"/>
                              </w:rPr>
                            </w:pPr>
                            <w:r>
                              <w:rPr>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2F40" id="Text Box 1170" o:spid="_x0000_s1040" type="#_x0000_t202" style="position:absolute;margin-left:-.15pt;margin-top:22.95pt;width:23.55pt;height:21.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WGw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" filled="f" stroked="f" strokeweight=".5pt">
                <v:textbox>
                  <w:txbxContent>
                    <w:p w14:paraId="1CF9B494" w14:textId="710B8587" w:rsidR="00B10764" w:rsidRPr="00B10764" w:rsidRDefault="00B10764" w:rsidP="00B10764">
                      <w:pPr>
                        <w:rPr>
                          <w:lang w:val="en-US"/>
                        </w:rPr>
                      </w:pPr>
                      <w:r>
                        <w:rPr>
                          <w:lang w:val="en-US"/>
                        </w:rPr>
                        <w:t>N</w:t>
                      </w:r>
                    </w:p>
                  </w:txbxContent>
                </v:textbox>
              </v:shape>
            </w:pict>
          </mc:Fallback>
        </mc:AlternateContent>
      </w:r>
    </w:p>
    <w:p w14:paraId="76A116EF" w14:textId="00D94A20" w:rsidR="00B10764" w:rsidRDefault="00B10764" w:rsidP="007C6784">
      <w:pPr>
        <w:spacing w:after="160" w:line="259" w:lineRule="auto"/>
        <w:ind w:firstLine="720"/>
        <w:jc w:val="left"/>
      </w:pPr>
      <w:r>
        <w:rPr>
          <w:noProof/>
        </w:rPr>
        <mc:AlternateContent>
          <mc:Choice Requires="wps">
            <w:drawing>
              <wp:anchor distT="0" distB="0" distL="114300" distR="114300" simplePos="0" relativeHeight="251616768" behindDoc="0" locked="0" layoutInCell="1" allowOverlap="1" wp14:anchorId="57E2FAF1" wp14:editId="195CBF4D">
                <wp:simplePos x="0" y="0"/>
                <wp:positionH relativeFrom="column">
                  <wp:posOffset>0</wp:posOffset>
                </wp:positionH>
                <wp:positionV relativeFrom="paragraph">
                  <wp:posOffset>-635</wp:posOffset>
                </wp:positionV>
                <wp:extent cx="304800" cy="281940"/>
                <wp:effectExtent l="0" t="0" r="19050" b="22860"/>
                <wp:wrapNone/>
                <wp:docPr id="1169" name="Oval 1169"/>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FC87C" id="Oval 1169" o:spid="_x0000_s1026" style="position:absolute;margin-left:0;margin-top:-.05pt;width:24pt;height:22.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" fillcolor="white [3212]" strokecolor="black [3213]" strokeweight=".5pt">
                <v:stroke joinstyle="miter"/>
              </v:oval>
            </w:pict>
          </mc:Fallback>
        </mc:AlternateContent>
      </w:r>
    </w:p>
    <w:p w14:paraId="75C5AF3A" w14:textId="583CDB08" w:rsidR="00B10764" w:rsidRDefault="00B10764" w:rsidP="007C6784">
      <w:pPr>
        <w:spacing w:after="160" w:line="259" w:lineRule="auto"/>
        <w:ind w:firstLine="720"/>
        <w:jc w:val="left"/>
      </w:pPr>
      <w:r>
        <w:rPr>
          <w:noProof/>
        </w:rPr>
        <w:drawing>
          <wp:anchor distT="0" distB="0" distL="114300" distR="114300" simplePos="0" relativeHeight="251623936" behindDoc="0" locked="0" layoutInCell="1" allowOverlap="1" wp14:anchorId="5BA82797" wp14:editId="70E69A10">
            <wp:simplePos x="0" y="0"/>
            <wp:positionH relativeFrom="column">
              <wp:posOffset>0</wp:posOffset>
            </wp:positionH>
            <wp:positionV relativeFrom="paragraph">
              <wp:posOffset>95250</wp:posOffset>
            </wp:positionV>
            <wp:extent cx="5486400" cy="3149600"/>
            <wp:effectExtent l="0" t="0" r="0" b="0"/>
            <wp:wrapNone/>
            <wp:docPr id="1171" name="Picture 1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Picture 1171"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149600"/>
                    </a:xfrm>
                    <a:prstGeom prst="rect">
                      <a:avLst/>
                    </a:prstGeom>
                  </pic:spPr>
                </pic:pic>
              </a:graphicData>
            </a:graphic>
            <wp14:sizeRelH relativeFrom="page">
              <wp14:pctWidth>0</wp14:pctWidth>
            </wp14:sizeRelH>
            <wp14:sizeRelV relativeFrom="page">
              <wp14:pctHeight>0</wp14:pctHeight>
            </wp14:sizeRelV>
          </wp:anchor>
        </w:drawing>
      </w:r>
    </w:p>
    <w:p w14:paraId="23076171" w14:textId="5F4E41BD" w:rsidR="00B10764" w:rsidRDefault="00B10764" w:rsidP="007C6784">
      <w:pPr>
        <w:spacing w:after="160" w:line="259" w:lineRule="auto"/>
        <w:ind w:firstLine="720"/>
        <w:jc w:val="left"/>
      </w:pPr>
    </w:p>
    <w:p w14:paraId="2F1C5B69" w14:textId="6DEBA9C7" w:rsidR="00B10764" w:rsidRDefault="00B10764" w:rsidP="007C6784">
      <w:pPr>
        <w:spacing w:after="160" w:line="259" w:lineRule="auto"/>
        <w:ind w:firstLine="720"/>
        <w:jc w:val="left"/>
      </w:pPr>
    </w:p>
    <w:p w14:paraId="04DD20F2" w14:textId="32459BE3" w:rsidR="00B10764" w:rsidRDefault="00B10764" w:rsidP="007C6784">
      <w:pPr>
        <w:spacing w:after="160" w:line="259" w:lineRule="auto"/>
        <w:ind w:firstLine="720"/>
        <w:jc w:val="left"/>
      </w:pPr>
    </w:p>
    <w:p w14:paraId="337A213E" w14:textId="6F5A0FD4" w:rsidR="00B10764" w:rsidRDefault="00B10764" w:rsidP="007C6784">
      <w:pPr>
        <w:spacing w:after="160" w:line="259" w:lineRule="auto"/>
        <w:ind w:firstLine="720"/>
        <w:jc w:val="left"/>
      </w:pPr>
    </w:p>
    <w:p w14:paraId="6D1E1CB8" w14:textId="37409D7B" w:rsidR="00B10764" w:rsidRDefault="00B10764" w:rsidP="007C6784">
      <w:pPr>
        <w:spacing w:after="160" w:line="259" w:lineRule="auto"/>
        <w:ind w:firstLine="720"/>
        <w:jc w:val="left"/>
      </w:pPr>
    </w:p>
    <w:p w14:paraId="44E63B0B" w14:textId="4F73FA26" w:rsidR="00B10764" w:rsidRDefault="00B10764" w:rsidP="007C6784">
      <w:pPr>
        <w:spacing w:after="160" w:line="259" w:lineRule="auto"/>
        <w:ind w:firstLine="720"/>
        <w:jc w:val="left"/>
      </w:pPr>
    </w:p>
    <w:p w14:paraId="2F5065E3" w14:textId="0CD1F6A8" w:rsidR="00B10764" w:rsidRDefault="00B10764" w:rsidP="007C6784">
      <w:pPr>
        <w:spacing w:after="160" w:line="259" w:lineRule="auto"/>
        <w:ind w:firstLine="720"/>
        <w:jc w:val="left"/>
      </w:pPr>
    </w:p>
    <w:p w14:paraId="6DF0343D" w14:textId="3311049E" w:rsidR="00B10764" w:rsidRDefault="00B10764" w:rsidP="007C6784">
      <w:pPr>
        <w:spacing w:after="160" w:line="259" w:lineRule="auto"/>
        <w:ind w:firstLine="720"/>
        <w:jc w:val="left"/>
      </w:pPr>
    </w:p>
    <w:p w14:paraId="2EEAF000" w14:textId="0605F83C" w:rsidR="00B10764" w:rsidRDefault="00B10764" w:rsidP="007C6784">
      <w:pPr>
        <w:spacing w:after="160" w:line="259" w:lineRule="auto"/>
        <w:ind w:firstLine="720"/>
        <w:jc w:val="left"/>
      </w:pPr>
    </w:p>
    <w:p w14:paraId="2E10CD2C" w14:textId="559BCD60" w:rsidR="00B10764" w:rsidRDefault="00B10764" w:rsidP="007C6784">
      <w:pPr>
        <w:spacing w:after="160" w:line="259" w:lineRule="auto"/>
        <w:ind w:firstLine="720"/>
        <w:jc w:val="left"/>
      </w:pPr>
    </w:p>
    <w:p w14:paraId="5522C526" w14:textId="31F22483" w:rsidR="00B10764" w:rsidRDefault="00B10764" w:rsidP="007C6784">
      <w:pPr>
        <w:spacing w:after="160" w:line="259" w:lineRule="auto"/>
        <w:ind w:firstLine="720"/>
        <w:jc w:val="left"/>
      </w:pPr>
    </w:p>
    <w:p w14:paraId="316F8A09" w14:textId="5A1D6556" w:rsidR="00B10764" w:rsidRDefault="00D8511E" w:rsidP="00321877">
      <w:pPr>
        <w:spacing w:after="160" w:line="259" w:lineRule="auto"/>
        <w:ind w:firstLine="720"/>
      </w:pPr>
      <w:r>
        <w:t xml:space="preserve">Figure 26K – N: Record Management for </w:t>
      </w:r>
      <w:r w:rsidR="00321877">
        <w:t>Deworming Management Module Interface Storyboard</w:t>
      </w:r>
    </w:p>
    <w:p w14:paraId="34C57CEB" w14:textId="175613B2" w:rsidR="00321877" w:rsidRDefault="00321877" w:rsidP="00321877">
      <w:pPr>
        <w:spacing w:after="160" w:line="259" w:lineRule="auto"/>
        <w:ind w:firstLine="720"/>
      </w:pPr>
    </w:p>
    <w:p w14:paraId="5C3E62B6" w14:textId="105CB898" w:rsidR="00321877" w:rsidRDefault="006B6DA7" w:rsidP="00321877">
      <w:pPr>
        <w:spacing w:after="160" w:line="259" w:lineRule="auto"/>
        <w:ind w:firstLine="720"/>
      </w:pPr>
      <w:r>
        <w:rPr>
          <w:noProof/>
        </w:rPr>
        <w:lastRenderedPageBreak/>
        <mc:AlternateContent>
          <mc:Choice Requires="wps">
            <w:drawing>
              <wp:anchor distT="0" distB="0" distL="114300" distR="114300" simplePos="0" relativeHeight="251627008" behindDoc="0" locked="0" layoutInCell="1" allowOverlap="1" wp14:anchorId="140B0F4E" wp14:editId="5C0C00DD">
                <wp:simplePos x="0" y="0"/>
                <wp:positionH relativeFrom="column">
                  <wp:posOffset>3387</wp:posOffset>
                </wp:positionH>
                <wp:positionV relativeFrom="paragraph">
                  <wp:posOffset>2328</wp:posOffset>
                </wp:positionV>
                <wp:extent cx="299155" cy="268111"/>
                <wp:effectExtent l="0" t="0" r="0" b="0"/>
                <wp:wrapNone/>
                <wp:docPr id="1173" name="Text Box 1173"/>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6564125A" w14:textId="5349E758" w:rsidR="006B6DA7" w:rsidRPr="00A643B6" w:rsidRDefault="008D1662" w:rsidP="006B6DA7">
                            <w:pPr>
                              <w:rPr>
                                <w:lang w:val="en-US"/>
                              </w:rPr>
                            </w:pPr>
                            <w:r>
                              <w:rPr>
                                <w:lang w:val="en-US"/>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0F4E" id="Text Box 1173" o:spid="_x0000_s1041" type="#_x0000_t202" style="position:absolute;left:0;text-align:left;margin-left:.25pt;margin-top:.2pt;width:23.55pt;height:21.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" filled="f" stroked="f" strokeweight=".5pt">
                <v:textbox>
                  <w:txbxContent>
                    <w:p w14:paraId="6564125A" w14:textId="5349E758" w:rsidR="006B6DA7" w:rsidRPr="00A643B6" w:rsidRDefault="008D1662" w:rsidP="006B6DA7">
                      <w:pPr>
                        <w:rPr>
                          <w:lang w:val="en-US"/>
                        </w:rPr>
                      </w:pPr>
                      <w:r>
                        <w:rPr>
                          <w:lang w:val="en-US"/>
                        </w:rPr>
                        <w:t>O</w:t>
                      </w:r>
                    </w:p>
                  </w:txbxContent>
                </v:textbox>
              </v:shape>
            </w:pict>
          </mc:Fallback>
        </mc:AlternateContent>
      </w:r>
      <w:r>
        <w:rPr>
          <w:noProof/>
        </w:rPr>
        <mc:AlternateContent>
          <mc:Choice Requires="wps">
            <w:drawing>
              <wp:anchor distT="0" distB="0" distL="114300" distR="114300" simplePos="0" relativeHeight="251625984" behindDoc="0" locked="0" layoutInCell="1" allowOverlap="1" wp14:anchorId="35BC47E2" wp14:editId="36A87ACB">
                <wp:simplePos x="0" y="0"/>
                <wp:positionH relativeFrom="column">
                  <wp:posOffset>0</wp:posOffset>
                </wp:positionH>
                <wp:positionV relativeFrom="paragraph">
                  <wp:posOffset>0</wp:posOffset>
                </wp:positionV>
                <wp:extent cx="304800" cy="281940"/>
                <wp:effectExtent l="0" t="0" r="19050" b="22860"/>
                <wp:wrapNone/>
                <wp:docPr id="1172" name="Oval 1172"/>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9886" id="Oval 1172" o:spid="_x0000_s1026" style="position:absolute;margin-left:0;margin-top:0;width:24pt;height:22.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" fillcolor="white [3212]" strokecolor="black [3213]" strokeweight=".5pt">
                <v:stroke joinstyle="miter"/>
              </v:oval>
            </w:pict>
          </mc:Fallback>
        </mc:AlternateContent>
      </w:r>
    </w:p>
    <w:p w14:paraId="0A5433E8" w14:textId="50224954" w:rsidR="00321877" w:rsidRDefault="008D1662" w:rsidP="00321877">
      <w:pPr>
        <w:spacing w:after="160" w:line="259" w:lineRule="auto"/>
        <w:ind w:firstLine="720"/>
      </w:pPr>
      <w:r>
        <w:rPr>
          <w:noProof/>
        </w:rPr>
        <w:drawing>
          <wp:anchor distT="0" distB="0" distL="114300" distR="114300" simplePos="0" relativeHeight="251628032" behindDoc="0" locked="0" layoutInCell="1" allowOverlap="1" wp14:anchorId="48779BA8" wp14:editId="669E7BED">
            <wp:simplePos x="0" y="0"/>
            <wp:positionH relativeFrom="column">
              <wp:posOffset>0</wp:posOffset>
            </wp:positionH>
            <wp:positionV relativeFrom="paragraph">
              <wp:posOffset>56303</wp:posOffset>
            </wp:positionV>
            <wp:extent cx="5486400" cy="3081867"/>
            <wp:effectExtent l="0" t="0" r="0" b="4445"/>
            <wp:wrapNone/>
            <wp:docPr id="1175" name="Picture 1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Picture 1175"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8935" cy="3083291"/>
                    </a:xfrm>
                    <a:prstGeom prst="rect">
                      <a:avLst/>
                    </a:prstGeom>
                  </pic:spPr>
                </pic:pic>
              </a:graphicData>
            </a:graphic>
            <wp14:sizeRelH relativeFrom="page">
              <wp14:pctWidth>0</wp14:pctWidth>
            </wp14:sizeRelH>
            <wp14:sizeRelV relativeFrom="page">
              <wp14:pctHeight>0</wp14:pctHeight>
            </wp14:sizeRelV>
          </wp:anchor>
        </w:drawing>
      </w:r>
    </w:p>
    <w:p w14:paraId="5B8176E1" w14:textId="74E3D749" w:rsidR="00321877" w:rsidRDefault="00321877" w:rsidP="008D1662">
      <w:pPr>
        <w:spacing w:after="160" w:line="259" w:lineRule="auto"/>
        <w:jc w:val="both"/>
      </w:pPr>
    </w:p>
    <w:p w14:paraId="5B3D739A" w14:textId="16DB5178" w:rsidR="00321877" w:rsidRDefault="00321877" w:rsidP="00321877">
      <w:pPr>
        <w:spacing w:after="160" w:line="259" w:lineRule="auto"/>
        <w:ind w:firstLine="720"/>
      </w:pPr>
    </w:p>
    <w:p w14:paraId="1A4A37AB" w14:textId="2C466035" w:rsidR="00321877" w:rsidRDefault="00321877" w:rsidP="00321877">
      <w:pPr>
        <w:spacing w:after="160" w:line="259" w:lineRule="auto"/>
        <w:ind w:firstLine="720"/>
      </w:pPr>
    </w:p>
    <w:p w14:paraId="22E596DD" w14:textId="5CD96C4F" w:rsidR="00321877" w:rsidRDefault="00321877" w:rsidP="00321877">
      <w:pPr>
        <w:spacing w:after="160" w:line="259" w:lineRule="auto"/>
        <w:ind w:firstLine="720"/>
      </w:pPr>
    </w:p>
    <w:p w14:paraId="1C1CEC3E" w14:textId="1C9FBC53" w:rsidR="00321877" w:rsidRDefault="00321877" w:rsidP="00321877">
      <w:pPr>
        <w:spacing w:after="160" w:line="259" w:lineRule="auto"/>
        <w:ind w:firstLine="720"/>
      </w:pPr>
    </w:p>
    <w:p w14:paraId="37087FAA" w14:textId="77777777" w:rsidR="00321877" w:rsidRDefault="00321877" w:rsidP="00321877">
      <w:pPr>
        <w:spacing w:after="160" w:line="259" w:lineRule="auto"/>
        <w:ind w:firstLine="720"/>
      </w:pPr>
    </w:p>
    <w:p w14:paraId="2894981D" w14:textId="5B1D328D" w:rsidR="00B10764" w:rsidRDefault="00B10764" w:rsidP="007C6784">
      <w:pPr>
        <w:spacing w:after="160" w:line="259" w:lineRule="auto"/>
        <w:ind w:firstLine="720"/>
        <w:jc w:val="left"/>
      </w:pPr>
    </w:p>
    <w:p w14:paraId="0A2923CB" w14:textId="3326B37D" w:rsidR="008D1662" w:rsidRDefault="008D1662" w:rsidP="007C6784">
      <w:pPr>
        <w:spacing w:after="160" w:line="259" w:lineRule="auto"/>
        <w:ind w:firstLine="720"/>
        <w:jc w:val="left"/>
      </w:pPr>
    </w:p>
    <w:p w14:paraId="6EC09368" w14:textId="6CE3E42E" w:rsidR="008D1662" w:rsidRDefault="008D1662" w:rsidP="007C6784">
      <w:pPr>
        <w:spacing w:after="160" w:line="259" w:lineRule="auto"/>
        <w:ind w:firstLine="720"/>
        <w:jc w:val="left"/>
      </w:pPr>
    </w:p>
    <w:p w14:paraId="0021CFC7" w14:textId="02BA286A" w:rsidR="008D1662" w:rsidRDefault="008D1662" w:rsidP="004B68B6">
      <w:pPr>
        <w:spacing w:after="160" w:line="259" w:lineRule="auto"/>
        <w:jc w:val="left"/>
      </w:pPr>
    </w:p>
    <w:p w14:paraId="3AAD12F9" w14:textId="77777777" w:rsidR="004B68B6" w:rsidRDefault="004B68B6" w:rsidP="004B68B6">
      <w:pPr>
        <w:spacing w:after="160" w:line="259" w:lineRule="auto"/>
        <w:jc w:val="left"/>
      </w:pPr>
    </w:p>
    <w:p w14:paraId="3F7836CE" w14:textId="5D7846D3" w:rsidR="008D1662" w:rsidRDefault="008D1662" w:rsidP="004B68B6">
      <w:pPr>
        <w:spacing w:after="160" w:line="259" w:lineRule="auto"/>
        <w:ind w:firstLine="720"/>
        <w:jc w:val="left"/>
      </w:pPr>
      <w:r>
        <w:rPr>
          <w:noProof/>
        </w:rPr>
        <mc:AlternateContent>
          <mc:Choice Requires="wps">
            <w:drawing>
              <wp:anchor distT="0" distB="0" distL="114300" distR="114300" simplePos="0" relativeHeight="251630080" behindDoc="0" locked="0" layoutInCell="1" allowOverlap="1" wp14:anchorId="05FC525E" wp14:editId="7009DDEE">
                <wp:simplePos x="0" y="0"/>
                <wp:positionH relativeFrom="column">
                  <wp:posOffset>12065</wp:posOffset>
                </wp:positionH>
                <wp:positionV relativeFrom="paragraph">
                  <wp:posOffset>15664</wp:posOffset>
                </wp:positionV>
                <wp:extent cx="299155" cy="268111"/>
                <wp:effectExtent l="0" t="0" r="0" b="0"/>
                <wp:wrapNone/>
                <wp:docPr id="1177" name="Text Box 1177"/>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4E63F880" w14:textId="3FDFDA68" w:rsidR="008D1662" w:rsidRPr="00A643B6" w:rsidRDefault="008D1662" w:rsidP="008D1662">
                            <w:pPr>
                              <w:rPr>
                                <w:lang w:val="en-US"/>
                              </w:rPr>
                            </w:pPr>
                            <w:r>
                              <w:rPr>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525E" id="Text Box 1177" o:spid="_x0000_s1042" type="#_x0000_t202" style="position:absolute;left:0;text-align:left;margin-left:.95pt;margin-top:1.25pt;width:23.55pt;height:21.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4nGw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" filled="f" stroked="f" strokeweight=".5pt">
                <v:textbox>
                  <w:txbxContent>
                    <w:p w14:paraId="4E63F880" w14:textId="3FDFDA68" w:rsidR="008D1662" w:rsidRPr="00A643B6" w:rsidRDefault="008D1662" w:rsidP="008D1662">
                      <w:pPr>
                        <w:rPr>
                          <w:lang w:val="en-US"/>
                        </w:rPr>
                      </w:pPr>
                      <w:r>
                        <w:rPr>
                          <w:lang w:val="en-US"/>
                        </w:rPr>
                        <w:t>P</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7E5646F7" wp14:editId="5EE83B4D">
                <wp:simplePos x="0" y="0"/>
                <wp:positionH relativeFrom="column">
                  <wp:posOffset>0</wp:posOffset>
                </wp:positionH>
                <wp:positionV relativeFrom="paragraph">
                  <wp:posOffset>-635</wp:posOffset>
                </wp:positionV>
                <wp:extent cx="304800" cy="281940"/>
                <wp:effectExtent l="0" t="0" r="19050" b="22860"/>
                <wp:wrapNone/>
                <wp:docPr id="1176" name="Oval 1176"/>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80FA2" id="Oval 1176" o:spid="_x0000_s1026" style="position:absolute;margin-left:0;margin-top:-.05pt;width:24pt;height:22.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" fillcolor="white [3212]" strokecolor="black [3213]" strokeweight=".5pt">
                <v:stroke joinstyle="miter"/>
              </v:oval>
            </w:pict>
          </mc:Fallback>
        </mc:AlternateContent>
      </w:r>
    </w:p>
    <w:p w14:paraId="08B67938" w14:textId="697D7E96" w:rsidR="008D1662" w:rsidRDefault="008D1662" w:rsidP="008D1662">
      <w:pPr>
        <w:spacing w:after="160" w:line="259" w:lineRule="auto"/>
        <w:jc w:val="left"/>
      </w:pPr>
      <w:r>
        <w:rPr>
          <w:noProof/>
        </w:rPr>
        <w:drawing>
          <wp:inline distT="0" distB="0" distL="0" distR="0" wp14:anchorId="0E6E3B87" wp14:editId="585C8940">
            <wp:extent cx="5486400" cy="3394710"/>
            <wp:effectExtent l="0" t="0" r="0" b="0"/>
            <wp:docPr id="1178" name="Picture 11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Graphical user interface, 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394710"/>
                    </a:xfrm>
                    <a:prstGeom prst="rect">
                      <a:avLst/>
                    </a:prstGeom>
                  </pic:spPr>
                </pic:pic>
              </a:graphicData>
            </a:graphic>
          </wp:inline>
        </w:drawing>
      </w:r>
    </w:p>
    <w:p w14:paraId="586D8770" w14:textId="4E5BA748" w:rsidR="008D1662" w:rsidRDefault="004B68B6" w:rsidP="00FE292E">
      <w:pPr>
        <w:tabs>
          <w:tab w:val="left" w:pos="3427"/>
        </w:tabs>
        <w:spacing w:after="160" w:line="259" w:lineRule="auto"/>
        <w:ind w:firstLine="720"/>
      </w:pPr>
      <w:r>
        <w:t xml:space="preserve">Figure 27O – P: Record Management for </w:t>
      </w:r>
      <w:r w:rsidR="00FE292E">
        <w:t xml:space="preserve">Medicine </w:t>
      </w:r>
      <w:r w:rsidR="006F0982">
        <w:t>A</w:t>
      </w:r>
      <w:r w:rsidR="00FE292E">
        <w:t>dministrat</w:t>
      </w:r>
      <w:r w:rsidR="006F0982">
        <w:t>ion</w:t>
      </w:r>
      <w:r w:rsidR="00FE292E">
        <w:t xml:space="preserve"> Module Interface Storyboard</w:t>
      </w:r>
    </w:p>
    <w:p w14:paraId="18C0DE00" w14:textId="00C06DDA" w:rsidR="00DC27AC" w:rsidRPr="00A16CC6" w:rsidRDefault="00A16CC6" w:rsidP="0061323E">
      <w:pPr>
        <w:spacing w:after="160" w:line="259" w:lineRule="auto"/>
        <w:ind w:firstLine="720"/>
        <w:jc w:val="left"/>
      </w:pPr>
      <w:r w:rsidRPr="00A16CC6">
        <w:lastRenderedPageBreak/>
        <w:t>Scheduling Management</w:t>
      </w:r>
    </w:p>
    <w:p w14:paraId="7194601A" w14:textId="78A404D1" w:rsidR="00A16CC6" w:rsidRDefault="00376B23" w:rsidP="00915B87">
      <w:pPr>
        <w:spacing w:after="160" w:line="360" w:lineRule="auto"/>
        <w:ind w:left="720"/>
        <w:jc w:val="both"/>
        <w:rPr>
          <w:b w:val="0"/>
          <w:bCs/>
        </w:rPr>
      </w:pPr>
      <w:r>
        <w:rPr>
          <w:b w:val="0"/>
          <w:bCs/>
        </w:rPr>
        <w:t xml:space="preserve">This Scheduling management allows the users to create </w:t>
      </w:r>
      <w:r w:rsidR="00DD6423">
        <w:rPr>
          <w:b w:val="0"/>
          <w:bCs/>
        </w:rPr>
        <w:t xml:space="preserve">a </w:t>
      </w:r>
      <w:r w:rsidR="00B97344">
        <w:rPr>
          <w:b w:val="0"/>
          <w:bCs/>
        </w:rPr>
        <w:t xml:space="preserve">schedule for the operation of the pigs. This module also </w:t>
      </w:r>
      <w:r w:rsidR="008A6354">
        <w:rPr>
          <w:b w:val="0"/>
          <w:bCs/>
        </w:rPr>
        <w:t>allows to send SMS Notification</w:t>
      </w:r>
      <w:r w:rsidR="001901C2">
        <w:rPr>
          <w:b w:val="0"/>
          <w:bCs/>
        </w:rPr>
        <w:t xml:space="preserve">s before the operation </w:t>
      </w:r>
      <w:r w:rsidR="0008656A">
        <w:rPr>
          <w:b w:val="0"/>
          <w:bCs/>
        </w:rPr>
        <w:t>to notify the owner about the upcoming operation.</w:t>
      </w:r>
    </w:p>
    <w:p w14:paraId="77D8BEC0" w14:textId="5BF7F7D8" w:rsidR="00EB5EE1" w:rsidRDefault="0008656A" w:rsidP="006F3C4E">
      <w:pPr>
        <w:spacing w:after="160" w:line="360" w:lineRule="auto"/>
        <w:ind w:left="720"/>
        <w:jc w:val="both"/>
        <w:rPr>
          <w:b w:val="0"/>
          <w:bCs/>
        </w:rPr>
      </w:pPr>
      <w:r>
        <w:rPr>
          <w:b w:val="0"/>
          <w:bCs/>
        </w:rPr>
        <w:t>REQ</w:t>
      </w:r>
      <w:r w:rsidR="001C6126">
        <w:rPr>
          <w:b w:val="0"/>
          <w:bCs/>
        </w:rPr>
        <w:t>0</w:t>
      </w:r>
      <w:r w:rsidR="00EB5EE1">
        <w:rPr>
          <w:b w:val="0"/>
          <w:bCs/>
        </w:rPr>
        <w:t>6</w:t>
      </w:r>
      <w:r>
        <w:rPr>
          <w:b w:val="0"/>
          <w:bCs/>
        </w:rPr>
        <w:t xml:space="preserve">: The </w:t>
      </w:r>
      <w:r w:rsidR="0072162D">
        <w:rPr>
          <w:b w:val="0"/>
          <w:bCs/>
        </w:rPr>
        <w:t>user sh</w:t>
      </w:r>
      <w:r w:rsidR="001C6126">
        <w:rPr>
          <w:b w:val="0"/>
          <w:bCs/>
        </w:rPr>
        <w:t>all</w:t>
      </w:r>
      <w:r w:rsidR="0072162D">
        <w:rPr>
          <w:b w:val="0"/>
          <w:bCs/>
        </w:rPr>
        <w:t xml:space="preserve"> be able to </w:t>
      </w:r>
      <w:r w:rsidR="0009023F">
        <w:rPr>
          <w:b w:val="0"/>
          <w:bCs/>
        </w:rPr>
        <w:t>create a schedule for the operation</w:t>
      </w:r>
      <w:r w:rsidR="00EB5EE1">
        <w:rPr>
          <w:b w:val="0"/>
          <w:bCs/>
        </w:rPr>
        <w:t>.</w:t>
      </w:r>
    </w:p>
    <w:p w14:paraId="16D5AD1C" w14:textId="52EC0A63" w:rsidR="00F71DE1" w:rsidRDefault="00EB5EE1" w:rsidP="006F3C4E">
      <w:pPr>
        <w:spacing w:after="160" w:line="360" w:lineRule="auto"/>
        <w:ind w:left="720"/>
        <w:jc w:val="both"/>
        <w:rPr>
          <w:b w:val="0"/>
          <w:bCs/>
        </w:rPr>
      </w:pPr>
      <w:r>
        <w:rPr>
          <w:noProof/>
        </w:rPr>
        <mc:AlternateContent>
          <mc:Choice Requires="wps">
            <w:drawing>
              <wp:anchor distT="0" distB="0" distL="114300" distR="114300" simplePos="0" relativeHeight="251718144" behindDoc="0" locked="0" layoutInCell="1" allowOverlap="1" wp14:anchorId="492D1B85" wp14:editId="6969C4F1">
                <wp:simplePos x="0" y="0"/>
                <wp:positionH relativeFrom="column">
                  <wp:posOffset>0</wp:posOffset>
                </wp:positionH>
                <wp:positionV relativeFrom="paragraph">
                  <wp:posOffset>483235</wp:posOffset>
                </wp:positionV>
                <wp:extent cx="304800" cy="282222"/>
                <wp:effectExtent l="0" t="0" r="19050" b="22860"/>
                <wp:wrapNone/>
                <wp:docPr id="1055" name="Oval 1055"/>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D7982" id="Oval 1055" o:spid="_x0000_s1026" style="position:absolute;margin-left:0;margin-top:38.05pt;width:24pt;height:22.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" fillcolor="white [3212]" strokecolor="black [3213]" strokeweight=".5pt">
                <v:stroke joinstyle="miter"/>
              </v:oval>
            </w:pict>
          </mc:Fallback>
        </mc:AlternateContent>
      </w:r>
      <w:r>
        <w:rPr>
          <w:noProof/>
        </w:rPr>
        <mc:AlternateContent>
          <mc:Choice Requires="wps">
            <w:drawing>
              <wp:anchor distT="0" distB="0" distL="114300" distR="114300" simplePos="0" relativeHeight="251719168" behindDoc="0" locked="0" layoutInCell="1" allowOverlap="1" wp14:anchorId="3CED29B5" wp14:editId="703D5D7D">
                <wp:simplePos x="0" y="0"/>
                <wp:positionH relativeFrom="column">
                  <wp:posOffset>635</wp:posOffset>
                </wp:positionH>
                <wp:positionV relativeFrom="paragraph">
                  <wp:posOffset>494665</wp:posOffset>
                </wp:positionV>
                <wp:extent cx="299155" cy="268111"/>
                <wp:effectExtent l="0" t="0" r="0" b="0"/>
                <wp:wrapNone/>
                <wp:docPr id="1056" name="Text Box 1056"/>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2FCCA680" w14:textId="77777777" w:rsidR="007C6784" w:rsidRPr="00636331" w:rsidRDefault="007C6784" w:rsidP="007C6784">
                            <w:r w:rsidRPr="00636331">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29B5" id="Text Box 1056" o:spid="_x0000_s1043" type="#_x0000_t202" style="position:absolute;left:0;text-align:left;margin-left:.05pt;margin-top:38.95pt;width:23.55pt;height:21.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" filled="f" stroked="f" strokeweight=".5pt">
                <v:textbox>
                  <w:txbxContent>
                    <w:p w14:paraId="2FCCA680" w14:textId="77777777" w:rsidR="007C6784" w:rsidRPr="00636331" w:rsidRDefault="007C6784" w:rsidP="007C6784">
                      <w:r w:rsidRPr="00636331">
                        <w:t>A</w:t>
                      </w:r>
                    </w:p>
                  </w:txbxContent>
                </v:textbox>
              </v:shape>
            </w:pict>
          </mc:Fallback>
        </mc:AlternateContent>
      </w:r>
      <w:r>
        <w:rPr>
          <w:b w:val="0"/>
          <w:bCs/>
        </w:rPr>
        <w:t xml:space="preserve">REQ07: The user shall be able to </w:t>
      </w:r>
      <w:r w:rsidR="0009023F">
        <w:rPr>
          <w:b w:val="0"/>
          <w:bCs/>
        </w:rPr>
        <w:t>send SMS Notification</w:t>
      </w:r>
      <w:r w:rsidR="00CF624B">
        <w:rPr>
          <w:b w:val="0"/>
          <w:bCs/>
        </w:rPr>
        <w:t xml:space="preserve"> to notify the owner about the upcoming operation.</w:t>
      </w:r>
      <w:r w:rsidR="00F71DE1">
        <w:rPr>
          <w:b w:val="0"/>
          <w:bCs/>
        </w:rPr>
        <w:t xml:space="preserve">  </w:t>
      </w:r>
    </w:p>
    <w:p w14:paraId="7185585D" w14:textId="2D70868F" w:rsidR="004C6D67" w:rsidRDefault="003774D5" w:rsidP="004C6D67">
      <w:pPr>
        <w:spacing w:after="160" w:line="360" w:lineRule="auto"/>
      </w:pPr>
      <w:r>
        <w:rPr>
          <w:noProof/>
        </w:rPr>
        <w:drawing>
          <wp:anchor distT="0" distB="0" distL="114300" distR="114300" simplePos="0" relativeHeight="251650560" behindDoc="0" locked="0" layoutInCell="1" allowOverlap="1" wp14:anchorId="76CDBB76" wp14:editId="1D855194">
            <wp:simplePos x="0" y="0"/>
            <wp:positionH relativeFrom="column">
              <wp:posOffset>0</wp:posOffset>
            </wp:positionH>
            <wp:positionV relativeFrom="paragraph">
              <wp:posOffset>134620</wp:posOffset>
            </wp:positionV>
            <wp:extent cx="5485649" cy="2857500"/>
            <wp:effectExtent l="0" t="0" r="1270" b="0"/>
            <wp:wrapNone/>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5649"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20A13" w14:textId="2414EB0F" w:rsidR="004C6D67" w:rsidRDefault="004C6D67" w:rsidP="004C6D67">
      <w:pPr>
        <w:spacing w:after="160" w:line="360" w:lineRule="auto"/>
      </w:pPr>
    </w:p>
    <w:p w14:paraId="0DF0F612" w14:textId="523E0AC4" w:rsidR="004C6D67" w:rsidRDefault="004C6D67" w:rsidP="004C6D67">
      <w:pPr>
        <w:spacing w:after="160" w:line="360" w:lineRule="auto"/>
      </w:pPr>
    </w:p>
    <w:p w14:paraId="1B3C77C2" w14:textId="71F994FA" w:rsidR="004C6D67" w:rsidRDefault="004C6D67" w:rsidP="004C6D67">
      <w:pPr>
        <w:spacing w:after="160" w:line="360" w:lineRule="auto"/>
      </w:pPr>
    </w:p>
    <w:p w14:paraId="7B2CEB1A" w14:textId="3AD0EE09" w:rsidR="004C6D67" w:rsidRDefault="004C6D67" w:rsidP="004C6D67">
      <w:pPr>
        <w:spacing w:after="160" w:line="360" w:lineRule="auto"/>
      </w:pPr>
    </w:p>
    <w:p w14:paraId="28BF5265" w14:textId="5B74D752" w:rsidR="004C6D67" w:rsidRDefault="004C6D67" w:rsidP="004C6D67">
      <w:pPr>
        <w:spacing w:after="160" w:line="360" w:lineRule="auto"/>
      </w:pPr>
    </w:p>
    <w:p w14:paraId="068C4B8F" w14:textId="5B144F06" w:rsidR="004C6D67" w:rsidRDefault="004C6D67" w:rsidP="004C6D67">
      <w:pPr>
        <w:spacing w:after="160" w:line="360" w:lineRule="auto"/>
      </w:pPr>
    </w:p>
    <w:p w14:paraId="4C4B697D" w14:textId="405F1CDB" w:rsidR="004C6D67" w:rsidRDefault="004C6D67" w:rsidP="004C6D67">
      <w:pPr>
        <w:spacing w:after="160" w:line="360" w:lineRule="auto"/>
      </w:pPr>
    </w:p>
    <w:p w14:paraId="75C44A5D" w14:textId="5C5C4FC4" w:rsidR="005B189F" w:rsidRDefault="003774D5" w:rsidP="00EB5EE1">
      <w:pPr>
        <w:spacing w:after="160" w:line="360" w:lineRule="auto"/>
        <w:jc w:val="both"/>
      </w:pPr>
      <w:r>
        <w:rPr>
          <w:noProof/>
        </w:rPr>
        <mc:AlternateContent>
          <mc:Choice Requires="wps">
            <w:drawing>
              <wp:anchor distT="0" distB="0" distL="114300" distR="114300" simplePos="0" relativeHeight="251722240" behindDoc="0" locked="0" layoutInCell="1" allowOverlap="1" wp14:anchorId="747ECF29" wp14:editId="022D3D54">
                <wp:simplePos x="0" y="0"/>
                <wp:positionH relativeFrom="column">
                  <wp:posOffset>-3175</wp:posOffset>
                </wp:positionH>
                <wp:positionV relativeFrom="paragraph">
                  <wp:posOffset>346075</wp:posOffset>
                </wp:positionV>
                <wp:extent cx="299085" cy="267970"/>
                <wp:effectExtent l="0" t="0" r="0" b="0"/>
                <wp:wrapNone/>
                <wp:docPr id="1058" name="Text Box 105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4DDE243" w14:textId="5D7E99BA" w:rsidR="003774D5" w:rsidRPr="00636331" w:rsidRDefault="003774D5" w:rsidP="003774D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CF29" id="Text Box 1058" o:spid="_x0000_s1044" type="#_x0000_t202" style="position:absolute;left:0;text-align:left;margin-left:-.25pt;margin-top:27.25pt;width:23.55pt;height:21.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" filled="f" stroked="f" strokeweight=".5pt">
                <v:textbox>
                  <w:txbxContent>
                    <w:p w14:paraId="64DDE243" w14:textId="5D7E99BA" w:rsidR="003774D5" w:rsidRPr="00636331" w:rsidRDefault="003774D5" w:rsidP="003774D5">
                      <w:r>
                        <w:t>B</w:t>
                      </w:r>
                    </w:p>
                  </w:txbxContent>
                </v:textbox>
              </v:shape>
            </w:pict>
          </mc:Fallback>
        </mc:AlternateContent>
      </w:r>
      <w:r>
        <w:rPr>
          <w:noProof/>
        </w:rPr>
        <mc:AlternateContent>
          <mc:Choice Requires="wps">
            <w:drawing>
              <wp:anchor distT="0" distB="0" distL="114300" distR="114300" simplePos="0" relativeHeight="251721216" behindDoc="0" locked="0" layoutInCell="1" allowOverlap="1" wp14:anchorId="287D4380" wp14:editId="74D09D3E">
                <wp:simplePos x="0" y="0"/>
                <wp:positionH relativeFrom="column">
                  <wp:posOffset>0</wp:posOffset>
                </wp:positionH>
                <wp:positionV relativeFrom="paragraph">
                  <wp:posOffset>330200</wp:posOffset>
                </wp:positionV>
                <wp:extent cx="304800" cy="282222"/>
                <wp:effectExtent l="0" t="0" r="19050" b="22860"/>
                <wp:wrapNone/>
                <wp:docPr id="1057" name="Oval 1057"/>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D43C9" id="Oval 1057" o:spid="_x0000_s1026" style="position:absolute;margin-left:0;margin-top:26pt;width:24pt;height:22.2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" fillcolor="white [3212]" strokecolor="black [3213]" strokeweight=".5pt">
                <v:stroke joinstyle="miter"/>
              </v:oval>
            </w:pict>
          </mc:Fallback>
        </mc:AlternateContent>
      </w:r>
    </w:p>
    <w:p w14:paraId="09E457DD" w14:textId="5F098D5D" w:rsidR="004C6D67" w:rsidRDefault="003774D5" w:rsidP="004C6D67">
      <w:pPr>
        <w:spacing w:after="160" w:line="360" w:lineRule="auto"/>
      </w:pPr>
      <w:r>
        <w:rPr>
          <w:noProof/>
        </w:rPr>
        <w:drawing>
          <wp:anchor distT="0" distB="0" distL="114300" distR="114300" simplePos="0" relativeHeight="251720192" behindDoc="0" locked="0" layoutInCell="1" allowOverlap="1" wp14:anchorId="2D647D2C" wp14:editId="4551F92A">
            <wp:simplePos x="0" y="0"/>
            <wp:positionH relativeFrom="column">
              <wp:posOffset>0</wp:posOffset>
            </wp:positionH>
            <wp:positionV relativeFrom="paragraph">
              <wp:posOffset>283845</wp:posOffset>
            </wp:positionV>
            <wp:extent cx="5486400" cy="28575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9A6305" w14:textId="0ED578FB" w:rsidR="004C6D67" w:rsidRDefault="004C6D67" w:rsidP="004C6D67">
      <w:pPr>
        <w:spacing w:after="160" w:line="360" w:lineRule="auto"/>
      </w:pPr>
    </w:p>
    <w:p w14:paraId="2E8EF792" w14:textId="3DBC7355" w:rsidR="004C6D67" w:rsidRDefault="004C6D67" w:rsidP="004C6D67">
      <w:pPr>
        <w:spacing w:after="160" w:line="360" w:lineRule="auto"/>
      </w:pPr>
    </w:p>
    <w:p w14:paraId="01A14ED0" w14:textId="24592741" w:rsidR="004C6D67" w:rsidRDefault="004C6D67" w:rsidP="004C6D67">
      <w:pPr>
        <w:spacing w:after="160" w:line="360" w:lineRule="auto"/>
      </w:pPr>
    </w:p>
    <w:p w14:paraId="0B43AA1B" w14:textId="77777777" w:rsidR="004C6D67" w:rsidRPr="004C6D67" w:rsidRDefault="004C6D67" w:rsidP="004C6D67">
      <w:pPr>
        <w:spacing w:after="160" w:line="360" w:lineRule="auto"/>
        <w:rPr>
          <w:b w:val="0"/>
          <w:bCs/>
        </w:rPr>
      </w:pPr>
    </w:p>
    <w:p w14:paraId="3D524056" w14:textId="1093AE46" w:rsidR="005B189F" w:rsidRPr="005B189F" w:rsidRDefault="005B189F" w:rsidP="005B189F">
      <w:pPr>
        <w:spacing w:after="160" w:line="360" w:lineRule="auto"/>
      </w:pPr>
    </w:p>
    <w:p w14:paraId="44EA6ABD" w14:textId="20974D48" w:rsidR="00A54E31" w:rsidRDefault="00A54E31" w:rsidP="003774D5">
      <w:pPr>
        <w:jc w:val="both"/>
        <w:rPr>
          <w:szCs w:val="24"/>
        </w:rPr>
      </w:pPr>
    </w:p>
    <w:p w14:paraId="561C0AE2" w14:textId="77777777" w:rsidR="004C6D67" w:rsidRDefault="004C6D67" w:rsidP="00C76D84">
      <w:pPr>
        <w:rPr>
          <w:szCs w:val="24"/>
        </w:rPr>
      </w:pPr>
    </w:p>
    <w:p w14:paraId="0154735C" w14:textId="77777777" w:rsidR="005B189F" w:rsidRDefault="005B189F" w:rsidP="00195A3D">
      <w:pPr>
        <w:jc w:val="both"/>
        <w:rPr>
          <w:szCs w:val="24"/>
        </w:rPr>
      </w:pPr>
    </w:p>
    <w:p w14:paraId="41AA6B7E" w14:textId="55291115" w:rsidR="00A54E31" w:rsidRDefault="003774D5" w:rsidP="00C76D84">
      <w:pPr>
        <w:rPr>
          <w:szCs w:val="24"/>
        </w:rPr>
      </w:pPr>
      <w:r>
        <w:rPr>
          <w:noProof/>
        </w:rPr>
        <w:lastRenderedPageBreak/>
        <mc:AlternateContent>
          <mc:Choice Requires="wps">
            <w:drawing>
              <wp:anchor distT="0" distB="0" distL="114300" distR="114300" simplePos="0" relativeHeight="251725312" behindDoc="0" locked="0" layoutInCell="1" allowOverlap="1" wp14:anchorId="6BA58730" wp14:editId="2AA5989C">
                <wp:simplePos x="0" y="0"/>
                <wp:positionH relativeFrom="column">
                  <wp:posOffset>10160</wp:posOffset>
                </wp:positionH>
                <wp:positionV relativeFrom="paragraph">
                  <wp:posOffset>3175</wp:posOffset>
                </wp:positionV>
                <wp:extent cx="299085" cy="267970"/>
                <wp:effectExtent l="0" t="0" r="0" b="0"/>
                <wp:wrapNone/>
                <wp:docPr id="1068" name="Text Box 106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1535A78" w14:textId="3014CC6D" w:rsidR="003774D5" w:rsidRPr="00636331" w:rsidRDefault="003774D5" w:rsidP="003774D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8730" id="Text Box 1068" o:spid="_x0000_s1045" type="#_x0000_t202" style="position:absolute;left:0;text-align:left;margin-left:.8pt;margin-top:.25pt;width:23.55pt;height:21.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rHQIAADM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" filled="f" stroked="f" strokeweight=".5pt">
                <v:textbox>
                  <w:txbxContent>
                    <w:p w14:paraId="01535A78" w14:textId="3014CC6D" w:rsidR="003774D5" w:rsidRPr="00636331" w:rsidRDefault="003774D5" w:rsidP="003774D5">
                      <w:r>
                        <w:t>C</w:t>
                      </w:r>
                    </w:p>
                  </w:txbxContent>
                </v:textbox>
              </v:shape>
            </w:pict>
          </mc:Fallback>
        </mc:AlternateContent>
      </w:r>
      <w:r>
        <w:rPr>
          <w:noProof/>
        </w:rPr>
        <mc:AlternateContent>
          <mc:Choice Requires="wps">
            <w:drawing>
              <wp:anchor distT="0" distB="0" distL="114300" distR="114300" simplePos="0" relativeHeight="251724288" behindDoc="0" locked="0" layoutInCell="1" allowOverlap="1" wp14:anchorId="6E6F4379" wp14:editId="4FC3EE9B">
                <wp:simplePos x="0" y="0"/>
                <wp:positionH relativeFrom="column">
                  <wp:posOffset>3810</wp:posOffset>
                </wp:positionH>
                <wp:positionV relativeFrom="paragraph">
                  <wp:posOffset>1905</wp:posOffset>
                </wp:positionV>
                <wp:extent cx="304800" cy="282222"/>
                <wp:effectExtent l="0" t="0" r="19050" b="22860"/>
                <wp:wrapNone/>
                <wp:docPr id="1063" name="Oval 1063"/>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E02F5" id="Oval 1063" o:spid="_x0000_s1026" style="position:absolute;margin-left:.3pt;margin-top:.15pt;width:24pt;height:22.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" fillcolor="white [3212]" strokecolor="black [3213]" strokeweight=".5pt">
                <v:stroke joinstyle="miter"/>
              </v:oval>
            </w:pict>
          </mc:Fallback>
        </mc:AlternateContent>
      </w:r>
    </w:p>
    <w:p w14:paraId="5D2C6DE2" w14:textId="6D769A01" w:rsidR="00A54E31" w:rsidRDefault="00A54E31" w:rsidP="00C76D84">
      <w:pPr>
        <w:rPr>
          <w:szCs w:val="24"/>
        </w:rPr>
      </w:pPr>
    </w:p>
    <w:p w14:paraId="12B2904C" w14:textId="79FF09CD" w:rsidR="003774D5" w:rsidRDefault="00250017" w:rsidP="00C76D84">
      <w:pPr>
        <w:rPr>
          <w:szCs w:val="24"/>
        </w:rPr>
      </w:pPr>
      <w:r>
        <w:rPr>
          <w:noProof/>
        </w:rPr>
        <w:drawing>
          <wp:anchor distT="0" distB="0" distL="114300" distR="114300" simplePos="0" relativeHeight="251723264" behindDoc="0" locked="0" layoutInCell="1" allowOverlap="1" wp14:anchorId="34B2C4F8" wp14:editId="1C965EEA">
            <wp:simplePos x="0" y="0"/>
            <wp:positionH relativeFrom="column">
              <wp:posOffset>0</wp:posOffset>
            </wp:positionH>
            <wp:positionV relativeFrom="paragraph">
              <wp:posOffset>106680</wp:posOffset>
            </wp:positionV>
            <wp:extent cx="5486400" cy="2971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74A7C" w14:textId="56AC2781" w:rsidR="003774D5" w:rsidRDefault="003774D5" w:rsidP="00C76D84">
      <w:pPr>
        <w:rPr>
          <w:szCs w:val="24"/>
        </w:rPr>
      </w:pPr>
    </w:p>
    <w:p w14:paraId="230A211D" w14:textId="56A507F6" w:rsidR="003774D5" w:rsidRDefault="003774D5" w:rsidP="00C76D84">
      <w:pPr>
        <w:rPr>
          <w:szCs w:val="24"/>
        </w:rPr>
      </w:pPr>
    </w:p>
    <w:p w14:paraId="142F4B93" w14:textId="75730CC2" w:rsidR="003774D5" w:rsidRDefault="003774D5" w:rsidP="00C76D84">
      <w:pPr>
        <w:rPr>
          <w:szCs w:val="24"/>
        </w:rPr>
      </w:pPr>
    </w:p>
    <w:p w14:paraId="59BD5DD2" w14:textId="7D39E225" w:rsidR="003774D5" w:rsidRDefault="003774D5" w:rsidP="00C76D84">
      <w:pPr>
        <w:rPr>
          <w:szCs w:val="24"/>
        </w:rPr>
      </w:pPr>
    </w:p>
    <w:p w14:paraId="343B97D6" w14:textId="22144884" w:rsidR="003774D5" w:rsidRDefault="003774D5" w:rsidP="00C76D84">
      <w:pPr>
        <w:rPr>
          <w:szCs w:val="24"/>
        </w:rPr>
      </w:pPr>
    </w:p>
    <w:p w14:paraId="4B7F0322" w14:textId="327FCABC" w:rsidR="003774D5" w:rsidRDefault="003774D5" w:rsidP="00C76D84">
      <w:pPr>
        <w:rPr>
          <w:szCs w:val="24"/>
        </w:rPr>
      </w:pPr>
    </w:p>
    <w:p w14:paraId="6535DA4C" w14:textId="6A2FD32D" w:rsidR="003774D5" w:rsidRDefault="003774D5" w:rsidP="00C76D84">
      <w:pPr>
        <w:rPr>
          <w:szCs w:val="24"/>
        </w:rPr>
      </w:pPr>
    </w:p>
    <w:p w14:paraId="6C879130" w14:textId="77777777" w:rsidR="003774D5" w:rsidRDefault="003774D5" w:rsidP="00C76D84">
      <w:pPr>
        <w:rPr>
          <w:szCs w:val="24"/>
        </w:rPr>
      </w:pPr>
    </w:p>
    <w:p w14:paraId="32DEB184" w14:textId="33C86C14" w:rsidR="00A54E31" w:rsidRDefault="00A54E31" w:rsidP="00C76D84">
      <w:pPr>
        <w:rPr>
          <w:szCs w:val="24"/>
        </w:rPr>
      </w:pPr>
    </w:p>
    <w:p w14:paraId="11340BF6" w14:textId="14BB946B" w:rsidR="003774D5" w:rsidRDefault="003774D5" w:rsidP="00C76D84">
      <w:pPr>
        <w:rPr>
          <w:szCs w:val="24"/>
        </w:rPr>
      </w:pPr>
    </w:p>
    <w:p w14:paraId="7B397B40" w14:textId="46145863" w:rsidR="003774D5" w:rsidRDefault="003774D5" w:rsidP="00C76D84">
      <w:pPr>
        <w:rPr>
          <w:szCs w:val="24"/>
        </w:rPr>
      </w:pPr>
    </w:p>
    <w:p w14:paraId="3E6EE757" w14:textId="75BB54B9" w:rsidR="003774D5" w:rsidRDefault="003774D5" w:rsidP="00C76D84">
      <w:pPr>
        <w:rPr>
          <w:szCs w:val="24"/>
        </w:rPr>
      </w:pPr>
    </w:p>
    <w:p w14:paraId="065D850D" w14:textId="0F68F645" w:rsidR="003774D5" w:rsidRDefault="003774D5" w:rsidP="00C76D84">
      <w:pPr>
        <w:rPr>
          <w:szCs w:val="24"/>
        </w:rPr>
      </w:pPr>
    </w:p>
    <w:p w14:paraId="62B4852C" w14:textId="7195424E" w:rsidR="003774D5" w:rsidRDefault="003774D5" w:rsidP="00C76D84">
      <w:pPr>
        <w:rPr>
          <w:szCs w:val="24"/>
        </w:rPr>
      </w:pPr>
    </w:p>
    <w:p w14:paraId="54ED0A74" w14:textId="3E708BB6" w:rsidR="003774D5" w:rsidRDefault="003774D5" w:rsidP="00C76D84">
      <w:pPr>
        <w:rPr>
          <w:szCs w:val="24"/>
        </w:rPr>
      </w:pPr>
    </w:p>
    <w:p w14:paraId="16FB9185" w14:textId="6036C9D6" w:rsidR="003774D5" w:rsidRDefault="003774D5" w:rsidP="00C76D84">
      <w:pPr>
        <w:rPr>
          <w:szCs w:val="24"/>
        </w:rPr>
      </w:pPr>
    </w:p>
    <w:p w14:paraId="46A80370" w14:textId="6EC3E8E5" w:rsidR="003774D5" w:rsidRDefault="003774D5" w:rsidP="00C76D84">
      <w:pPr>
        <w:rPr>
          <w:szCs w:val="24"/>
        </w:rPr>
      </w:pPr>
    </w:p>
    <w:p w14:paraId="34274DCD" w14:textId="24010F37" w:rsidR="00A54E31" w:rsidRDefault="00A54E31" w:rsidP="00C76D84">
      <w:pPr>
        <w:rPr>
          <w:szCs w:val="24"/>
        </w:rPr>
      </w:pPr>
    </w:p>
    <w:p w14:paraId="2A3302AF" w14:textId="77777777" w:rsidR="00250017" w:rsidRDefault="00250017" w:rsidP="004E04F0">
      <w:pPr>
        <w:jc w:val="both"/>
        <w:rPr>
          <w:szCs w:val="24"/>
        </w:rPr>
      </w:pPr>
    </w:p>
    <w:p w14:paraId="4935243B" w14:textId="61B2FA23" w:rsidR="003774D5" w:rsidRDefault="003774D5" w:rsidP="004E04F0">
      <w:pPr>
        <w:jc w:val="both"/>
        <w:rPr>
          <w:szCs w:val="24"/>
        </w:rPr>
      </w:pPr>
      <w:r>
        <w:rPr>
          <w:noProof/>
        </w:rPr>
        <mc:AlternateContent>
          <mc:Choice Requires="wps">
            <w:drawing>
              <wp:anchor distT="0" distB="0" distL="114300" distR="114300" simplePos="0" relativeHeight="251727360" behindDoc="0" locked="0" layoutInCell="1" allowOverlap="1" wp14:anchorId="48222227" wp14:editId="7C3BE79B">
                <wp:simplePos x="0" y="0"/>
                <wp:positionH relativeFrom="column">
                  <wp:posOffset>635</wp:posOffset>
                </wp:positionH>
                <wp:positionV relativeFrom="paragraph">
                  <wp:posOffset>153035</wp:posOffset>
                </wp:positionV>
                <wp:extent cx="299155" cy="268111"/>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16BBB8FD" w14:textId="6B76B26D" w:rsidR="003774D5" w:rsidRPr="00636331" w:rsidRDefault="00250017" w:rsidP="003774D5">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2227" id="Text Box 1073" o:spid="_x0000_s1046" type="#_x0000_t202" style="position:absolute;left:0;text-align:left;margin-left:.05pt;margin-top:12.05pt;width:23.55pt;height:21.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" filled="f" stroked="f" strokeweight=".5pt">
                <v:textbox>
                  <w:txbxContent>
                    <w:p w14:paraId="16BBB8FD" w14:textId="6B76B26D" w:rsidR="003774D5" w:rsidRPr="00636331" w:rsidRDefault="00250017" w:rsidP="003774D5">
                      <w:r>
                        <w:t>D</w:t>
                      </w:r>
                    </w:p>
                  </w:txbxContent>
                </v:textbox>
              </v:shape>
            </w:pict>
          </mc:Fallback>
        </mc:AlternateContent>
      </w:r>
      <w:r>
        <w:rPr>
          <w:noProof/>
        </w:rPr>
        <mc:AlternateContent>
          <mc:Choice Requires="wps">
            <w:drawing>
              <wp:anchor distT="0" distB="0" distL="114300" distR="114300" simplePos="0" relativeHeight="251726336" behindDoc="0" locked="0" layoutInCell="1" allowOverlap="1" wp14:anchorId="3DC564B7" wp14:editId="2DDC6C85">
                <wp:simplePos x="0" y="0"/>
                <wp:positionH relativeFrom="column">
                  <wp:posOffset>0</wp:posOffset>
                </wp:positionH>
                <wp:positionV relativeFrom="paragraph">
                  <wp:posOffset>142875</wp:posOffset>
                </wp:positionV>
                <wp:extent cx="304800" cy="282222"/>
                <wp:effectExtent l="0" t="0" r="19050" b="22860"/>
                <wp:wrapNone/>
                <wp:docPr id="1072" name="Oval 1072"/>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AEFDA" id="Oval 1072" o:spid="_x0000_s1026" style="position:absolute;margin-left:0;margin-top:11.25pt;width:24pt;height:22.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" fillcolor="white [3212]" strokecolor="black [3213]" strokeweight=".5pt">
                <v:stroke joinstyle="miter"/>
              </v:oval>
            </w:pict>
          </mc:Fallback>
        </mc:AlternateContent>
      </w:r>
    </w:p>
    <w:p w14:paraId="725AD811" w14:textId="21631899" w:rsidR="003774D5" w:rsidRDefault="003774D5" w:rsidP="004E04F0">
      <w:pPr>
        <w:jc w:val="both"/>
        <w:rPr>
          <w:szCs w:val="24"/>
        </w:rPr>
      </w:pPr>
    </w:p>
    <w:p w14:paraId="65BB89DC" w14:textId="0EE0EF3B" w:rsidR="003774D5" w:rsidRDefault="00287540" w:rsidP="004E04F0">
      <w:pPr>
        <w:jc w:val="both"/>
        <w:rPr>
          <w:szCs w:val="24"/>
        </w:rPr>
      </w:pPr>
      <w:r>
        <w:rPr>
          <w:noProof/>
        </w:rPr>
        <w:drawing>
          <wp:anchor distT="0" distB="0" distL="114300" distR="114300" simplePos="0" relativeHeight="251728384" behindDoc="0" locked="0" layoutInCell="1" allowOverlap="1" wp14:anchorId="2C1092C1" wp14:editId="2131157A">
            <wp:simplePos x="0" y="0"/>
            <wp:positionH relativeFrom="column">
              <wp:posOffset>6927</wp:posOffset>
            </wp:positionH>
            <wp:positionV relativeFrom="paragraph">
              <wp:posOffset>130868</wp:posOffset>
            </wp:positionV>
            <wp:extent cx="5485338" cy="2864427"/>
            <wp:effectExtent l="0" t="0" r="1270" b="0"/>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996" cy="28726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BFDB8D" w14:textId="5F34FD29" w:rsidR="005B189F" w:rsidRDefault="005B189F" w:rsidP="005B189F">
      <w:pPr>
        <w:rPr>
          <w:szCs w:val="24"/>
        </w:rPr>
      </w:pPr>
    </w:p>
    <w:p w14:paraId="3CFF69ED" w14:textId="77777777" w:rsidR="005B189F" w:rsidRDefault="005B189F" w:rsidP="001C081B">
      <w:pPr>
        <w:tabs>
          <w:tab w:val="left" w:pos="2352"/>
          <w:tab w:val="center" w:pos="4320"/>
        </w:tabs>
        <w:rPr>
          <w:szCs w:val="24"/>
        </w:rPr>
      </w:pPr>
    </w:p>
    <w:p w14:paraId="2A7A5F2A" w14:textId="66A4A226" w:rsidR="001C081B" w:rsidRDefault="001C081B" w:rsidP="001C081B">
      <w:pPr>
        <w:rPr>
          <w:szCs w:val="24"/>
        </w:rPr>
      </w:pPr>
    </w:p>
    <w:p w14:paraId="54ED74DA" w14:textId="40DAF5E4" w:rsidR="003774D5" w:rsidRDefault="003774D5" w:rsidP="001C081B">
      <w:pPr>
        <w:rPr>
          <w:szCs w:val="24"/>
        </w:rPr>
      </w:pPr>
    </w:p>
    <w:p w14:paraId="2B1801EC" w14:textId="40AEAC01" w:rsidR="00250017" w:rsidRDefault="00250017" w:rsidP="001C081B">
      <w:pPr>
        <w:rPr>
          <w:szCs w:val="24"/>
        </w:rPr>
      </w:pPr>
    </w:p>
    <w:p w14:paraId="080976D0" w14:textId="6E1FB1DF" w:rsidR="00250017" w:rsidRDefault="00250017" w:rsidP="001C081B">
      <w:pPr>
        <w:rPr>
          <w:szCs w:val="24"/>
        </w:rPr>
      </w:pPr>
    </w:p>
    <w:p w14:paraId="50F7AD93" w14:textId="48CABA17" w:rsidR="00250017" w:rsidRDefault="00250017" w:rsidP="001C081B">
      <w:pPr>
        <w:rPr>
          <w:szCs w:val="24"/>
        </w:rPr>
      </w:pPr>
    </w:p>
    <w:p w14:paraId="2451EE75" w14:textId="7635B9C5" w:rsidR="00250017" w:rsidRDefault="00250017" w:rsidP="001C081B">
      <w:pPr>
        <w:rPr>
          <w:szCs w:val="24"/>
        </w:rPr>
      </w:pPr>
    </w:p>
    <w:p w14:paraId="0624AE69" w14:textId="48439EBA" w:rsidR="00250017" w:rsidRDefault="00250017" w:rsidP="001C081B">
      <w:pPr>
        <w:rPr>
          <w:szCs w:val="24"/>
        </w:rPr>
      </w:pPr>
    </w:p>
    <w:p w14:paraId="652D2254" w14:textId="0F8AEBC7" w:rsidR="00250017" w:rsidRDefault="00250017" w:rsidP="001C081B">
      <w:pPr>
        <w:rPr>
          <w:szCs w:val="24"/>
        </w:rPr>
      </w:pPr>
    </w:p>
    <w:p w14:paraId="5F83DD0D" w14:textId="60C4188F" w:rsidR="00250017" w:rsidRDefault="00250017" w:rsidP="001C081B">
      <w:pPr>
        <w:rPr>
          <w:szCs w:val="24"/>
        </w:rPr>
      </w:pPr>
    </w:p>
    <w:p w14:paraId="5DEF01CF" w14:textId="35255690" w:rsidR="00250017" w:rsidRDefault="00250017" w:rsidP="001C081B">
      <w:pPr>
        <w:rPr>
          <w:szCs w:val="24"/>
        </w:rPr>
      </w:pPr>
    </w:p>
    <w:p w14:paraId="7476AF85" w14:textId="08388006" w:rsidR="00250017" w:rsidRDefault="00250017" w:rsidP="001C081B">
      <w:pPr>
        <w:rPr>
          <w:szCs w:val="24"/>
        </w:rPr>
      </w:pPr>
    </w:p>
    <w:p w14:paraId="7A941FA5" w14:textId="1F8F095C" w:rsidR="00250017" w:rsidRDefault="00250017" w:rsidP="001C081B">
      <w:pPr>
        <w:rPr>
          <w:szCs w:val="24"/>
        </w:rPr>
      </w:pPr>
    </w:p>
    <w:p w14:paraId="4D66D12F" w14:textId="7C73CBD7" w:rsidR="00250017" w:rsidRDefault="00250017" w:rsidP="001C081B">
      <w:pPr>
        <w:rPr>
          <w:szCs w:val="24"/>
        </w:rPr>
      </w:pPr>
    </w:p>
    <w:p w14:paraId="015FFA29" w14:textId="5A0C9E88" w:rsidR="00250017" w:rsidRDefault="00250017" w:rsidP="001C081B">
      <w:pPr>
        <w:rPr>
          <w:szCs w:val="24"/>
        </w:rPr>
      </w:pPr>
    </w:p>
    <w:p w14:paraId="312AA49F" w14:textId="4BFA2534" w:rsidR="00250017" w:rsidRDefault="00250017" w:rsidP="001C081B">
      <w:pPr>
        <w:rPr>
          <w:szCs w:val="24"/>
        </w:rPr>
      </w:pPr>
    </w:p>
    <w:p w14:paraId="567213A1" w14:textId="7167FC39" w:rsidR="00250017" w:rsidRDefault="00250017" w:rsidP="001C081B">
      <w:pPr>
        <w:rPr>
          <w:szCs w:val="24"/>
        </w:rPr>
      </w:pPr>
    </w:p>
    <w:p w14:paraId="3D4416C3" w14:textId="7829FAA6" w:rsidR="00250017" w:rsidRDefault="00250017" w:rsidP="001C081B">
      <w:pPr>
        <w:rPr>
          <w:szCs w:val="24"/>
        </w:rPr>
      </w:pPr>
    </w:p>
    <w:p w14:paraId="7D819AE7" w14:textId="1E541BED" w:rsidR="00250017" w:rsidRPr="001C081B" w:rsidRDefault="00250017" w:rsidP="001C081B">
      <w:pPr>
        <w:rPr>
          <w:szCs w:val="24"/>
        </w:rPr>
      </w:pPr>
    </w:p>
    <w:p w14:paraId="2544E1BE" w14:textId="77777777" w:rsidR="00287540" w:rsidRDefault="00287540" w:rsidP="00250017">
      <w:pPr>
        <w:tabs>
          <w:tab w:val="left" w:pos="285"/>
          <w:tab w:val="center" w:pos="4320"/>
        </w:tabs>
        <w:jc w:val="left"/>
        <w:rPr>
          <w:szCs w:val="24"/>
        </w:rPr>
      </w:pPr>
    </w:p>
    <w:p w14:paraId="579E8816" w14:textId="29510BF8" w:rsidR="001C081B" w:rsidRPr="001C081B" w:rsidRDefault="00250017" w:rsidP="00250017">
      <w:pPr>
        <w:tabs>
          <w:tab w:val="left" w:pos="285"/>
          <w:tab w:val="center" w:pos="4320"/>
        </w:tabs>
        <w:jc w:val="left"/>
        <w:rPr>
          <w:szCs w:val="24"/>
        </w:rPr>
      </w:pPr>
      <w:r>
        <w:rPr>
          <w:noProof/>
        </w:rPr>
        <w:lastRenderedPageBreak/>
        <mc:AlternateContent>
          <mc:Choice Requires="wps">
            <w:drawing>
              <wp:anchor distT="0" distB="0" distL="114300" distR="114300" simplePos="0" relativeHeight="251730432" behindDoc="0" locked="0" layoutInCell="1" allowOverlap="1" wp14:anchorId="707B21C5" wp14:editId="0B001300">
                <wp:simplePos x="0" y="0"/>
                <wp:positionH relativeFrom="column">
                  <wp:posOffset>6350</wp:posOffset>
                </wp:positionH>
                <wp:positionV relativeFrom="paragraph">
                  <wp:posOffset>1270</wp:posOffset>
                </wp:positionV>
                <wp:extent cx="299155" cy="268111"/>
                <wp:effectExtent l="0" t="0" r="0" b="0"/>
                <wp:wrapNone/>
                <wp:docPr id="1075" name="Text Box 1075"/>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61895D09" w14:textId="3CEC4D99" w:rsidR="00250017" w:rsidRPr="00636331" w:rsidRDefault="00250017" w:rsidP="00250017">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B21C5" id="Text Box 1075" o:spid="_x0000_s1047" type="#_x0000_t202" style="position:absolute;margin-left:.5pt;margin-top:.1pt;width:23.55pt;height:21.1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7Gw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" filled="f" stroked="f" strokeweight=".5pt">
                <v:textbox>
                  <w:txbxContent>
                    <w:p w14:paraId="61895D09" w14:textId="3CEC4D99" w:rsidR="00250017" w:rsidRPr="00636331" w:rsidRDefault="00250017" w:rsidP="00250017">
                      <w:r>
                        <w:t>E</w:t>
                      </w:r>
                    </w:p>
                  </w:txbxContent>
                </v:textbox>
              </v:shape>
            </w:pict>
          </mc:Fallback>
        </mc:AlternateContent>
      </w:r>
      <w:r>
        <w:rPr>
          <w:szCs w:val="24"/>
        </w:rPr>
        <w:tab/>
      </w:r>
      <w:r>
        <w:rPr>
          <w:noProof/>
        </w:rPr>
        <mc:AlternateContent>
          <mc:Choice Requires="wps">
            <w:drawing>
              <wp:anchor distT="0" distB="0" distL="114300" distR="114300" simplePos="0" relativeHeight="251729408" behindDoc="0" locked="0" layoutInCell="1" allowOverlap="1" wp14:anchorId="694DF545" wp14:editId="7311C002">
                <wp:simplePos x="0" y="0"/>
                <wp:positionH relativeFrom="column">
                  <wp:posOffset>0</wp:posOffset>
                </wp:positionH>
                <wp:positionV relativeFrom="paragraph">
                  <wp:posOffset>0</wp:posOffset>
                </wp:positionV>
                <wp:extent cx="304800" cy="282222"/>
                <wp:effectExtent l="0" t="0" r="19050" b="22860"/>
                <wp:wrapNone/>
                <wp:docPr id="1074" name="Oval 1074"/>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DBBBA" id="Oval 1074" o:spid="_x0000_s1026" style="position:absolute;margin-left:0;margin-top:0;width:24pt;height:22.2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" fillcolor="white [3212]" strokecolor="black [3213]" strokeweight=".5pt">
                <v:stroke joinstyle="miter"/>
              </v:oval>
            </w:pict>
          </mc:Fallback>
        </mc:AlternateContent>
      </w:r>
      <w:r>
        <w:rPr>
          <w:szCs w:val="24"/>
        </w:rPr>
        <w:tab/>
      </w:r>
      <w:r>
        <w:rPr>
          <w:szCs w:val="24"/>
        </w:rPr>
        <w:tab/>
      </w:r>
      <w:r>
        <w:rPr>
          <w:szCs w:val="24"/>
        </w:rPr>
        <w:tab/>
      </w:r>
    </w:p>
    <w:p w14:paraId="252961E1" w14:textId="3A6B64DF" w:rsidR="001C081B" w:rsidRPr="001C081B" w:rsidRDefault="001C081B" w:rsidP="001C081B">
      <w:pPr>
        <w:rPr>
          <w:szCs w:val="24"/>
        </w:rPr>
      </w:pPr>
    </w:p>
    <w:p w14:paraId="79470821" w14:textId="45099E2C" w:rsidR="001C081B" w:rsidRPr="001C081B" w:rsidRDefault="00250017" w:rsidP="001C081B">
      <w:pPr>
        <w:rPr>
          <w:szCs w:val="24"/>
        </w:rPr>
      </w:pPr>
      <w:r>
        <w:rPr>
          <w:noProof/>
          <w:szCs w:val="24"/>
        </w:rPr>
        <w:drawing>
          <wp:anchor distT="0" distB="0" distL="114300" distR="114300" simplePos="0" relativeHeight="251555328" behindDoc="0" locked="0" layoutInCell="1" allowOverlap="1" wp14:anchorId="5F36F0FB" wp14:editId="118C4F7A">
            <wp:simplePos x="0" y="0"/>
            <wp:positionH relativeFrom="column">
              <wp:posOffset>0</wp:posOffset>
            </wp:positionH>
            <wp:positionV relativeFrom="paragraph">
              <wp:posOffset>106680</wp:posOffset>
            </wp:positionV>
            <wp:extent cx="5486400" cy="2857500"/>
            <wp:effectExtent l="0" t="0" r="0" b="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857500"/>
                    </a:xfrm>
                    <a:prstGeom prst="rect">
                      <a:avLst/>
                    </a:prstGeom>
                  </pic:spPr>
                </pic:pic>
              </a:graphicData>
            </a:graphic>
            <wp14:sizeRelH relativeFrom="page">
              <wp14:pctWidth>0</wp14:pctWidth>
            </wp14:sizeRelH>
            <wp14:sizeRelV relativeFrom="page">
              <wp14:pctHeight>0</wp14:pctHeight>
            </wp14:sizeRelV>
          </wp:anchor>
        </w:drawing>
      </w:r>
    </w:p>
    <w:p w14:paraId="3CC21515" w14:textId="77777777" w:rsidR="001C081B" w:rsidRPr="001C081B" w:rsidRDefault="001C081B" w:rsidP="001C081B">
      <w:pPr>
        <w:rPr>
          <w:szCs w:val="24"/>
        </w:rPr>
      </w:pPr>
    </w:p>
    <w:p w14:paraId="7783DA95" w14:textId="77777777" w:rsidR="001C081B" w:rsidRPr="001C081B" w:rsidRDefault="001C081B" w:rsidP="001C081B">
      <w:pPr>
        <w:rPr>
          <w:szCs w:val="24"/>
        </w:rPr>
      </w:pPr>
    </w:p>
    <w:p w14:paraId="0A2FB902" w14:textId="77777777" w:rsidR="001C081B" w:rsidRPr="001C081B" w:rsidRDefault="001C081B" w:rsidP="001C081B">
      <w:pPr>
        <w:rPr>
          <w:szCs w:val="24"/>
        </w:rPr>
      </w:pPr>
    </w:p>
    <w:p w14:paraId="1FC972D5" w14:textId="7E49FD19" w:rsidR="001C081B" w:rsidRPr="001C081B" w:rsidRDefault="001C081B" w:rsidP="001C081B">
      <w:pPr>
        <w:rPr>
          <w:szCs w:val="24"/>
        </w:rPr>
      </w:pPr>
    </w:p>
    <w:p w14:paraId="5695E672" w14:textId="21F7589E" w:rsidR="001C081B" w:rsidRPr="001C081B" w:rsidRDefault="001C081B" w:rsidP="001C081B">
      <w:pPr>
        <w:rPr>
          <w:szCs w:val="24"/>
        </w:rPr>
      </w:pPr>
      <w:r>
        <w:rPr>
          <w:b w:val="0"/>
          <w:bCs/>
          <w:noProof/>
          <w:szCs w:val="24"/>
        </w:rPr>
        <w:drawing>
          <wp:anchor distT="0" distB="0" distL="114300" distR="114300" simplePos="0" relativeHeight="251631104" behindDoc="0" locked="0" layoutInCell="1" allowOverlap="1" wp14:anchorId="07262C83" wp14:editId="61B4CB4C">
            <wp:simplePos x="0" y="0"/>
            <wp:positionH relativeFrom="column">
              <wp:posOffset>3855085</wp:posOffset>
            </wp:positionH>
            <wp:positionV relativeFrom="paragraph">
              <wp:posOffset>87630</wp:posOffset>
            </wp:positionV>
            <wp:extent cx="226060" cy="226060"/>
            <wp:effectExtent l="0" t="0" r="2540" b="2540"/>
            <wp:wrapNone/>
            <wp:docPr id="1071" name="Picture 107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Shap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060" cy="226060"/>
                    </a:xfrm>
                    <a:prstGeom prst="rect">
                      <a:avLst/>
                    </a:prstGeom>
                  </pic:spPr>
                </pic:pic>
              </a:graphicData>
            </a:graphic>
            <wp14:sizeRelH relativeFrom="page">
              <wp14:pctWidth>0</wp14:pctWidth>
            </wp14:sizeRelH>
            <wp14:sizeRelV relativeFrom="page">
              <wp14:pctHeight>0</wp14:pctHeight>
            </wp14:sizeRelV>
          </wp:anchor>
        </w:drawing>
      </w:r>
    </w:p>
    <w:p w14:paraId="27041762" w14:textId="290F6DDB" w:rsidR="001C081B" w:rsidRPr="001C081B" w:rsidRDefault="00250017" w:rsidP="001C081B">
      <w:pPr>
        <w:rPr>
          <w:szCs w:val="24"/>
        </w:rPr>
      </w:pPr>
      <w:r>
        <w:rPr>
          <w:b w:val="0"/>
          <w:bCs/>
          <w:noProof/>
          <w:szCs w:val="24"/>
        </w:rPr>
        <mc:AlternateContent>
          <mc:Choice Requires="wps">
            <w:drawing>
              <wp:anchor distT="0" distB="0" distL="114300" distR="114300" simplePos="0" relativeHeight="251651584" behindDoc="0" locked="0" layoutInCell="1" allowOverlap="1" wp14:anchorId="5BE4CD06" wp14:editId="1E976D30">
                <wp:simplePos x="0" y="0"/>
                <wp:positionH relativeFrom="column">
                  <wp:posOffset>4114800</wp:posOffset>
                </wp:positionH>
                <wp:positionV relativeFrom="paragraph">
                  <wp:posOffset>17144</wp:posOffset>
                </wp:positionV>
                <wp:extent cx="330200" cy="59691"/>
                <wp:effectExtent l="0" t="19050" r="31750" b="35560"/>
                <wp:wrapNone/>
                <wp:docPr id="1144" name="Arrow: Left 1144"/>
                <wp:cNvGraphicFramePr/>
                <a:graphic xmlns:a="http://schemas.openxmlformats.org/drawingml/2006/main">
                  <a:graphicData uri="http://schemas.microsoft.com/office/word/2010/wordprocessingShape">
                    <wps:wsp>
                      <wps:cNvSpPr/>
                      <wps:spPr>
                        <a:xfrm rot="10800000">
                          <a:off x="0" y="0"/>
                          <a:ext cx="330200" cy="5969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262E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44" o:spid="_x0000_s1026" type="#_x0000_t66" style="position:absolute;margin-left:324pt;margin-top:1.35pt;width:26pt;height:4.7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" adj="1952" fillcolor="red" strokecolor="red" strokeweight="1pt"/>
            </w:pict>
          </mc:Fallback>
        </mc:AlternateContent>
      </w:r>
    </w:p>
    <w:p w14:paraId="5641A74A" w14:textId="77777777" w:rsidR="001C081B" w:rsidRPr="001C081B" w:rsidRDefault="001C081B" w:rsidP="001C081B">
      <w:pPr>
        <w:rPr>
          <w:szCs w:val="24"/>
        </w:rPr>
      </w:pPr>
    </w:p>
    <w:p w14:paraId="4B437A86" w14:textId="77777777" w:rsidR="001C081B" w:rsidRPr="001C081B" w:rsidRDefault="001C081B" w:rsidP="001C081B">
      <w:pPr>
        <w:rPr>
          <w:szCs w:val="24"/>
        </w:rPr>
      </w:pPr>
    </w:p>
    <w:p w14:paraId="4B7D3D33" w14:textId="77777777" w:rsidR="001C081B" w:rsidRPr="001C081B" w:rsidRDefault="001C081B" w:rsidP="001C081B">
      <w:pPr>
        <w:rPr>
          <w:szCs w:val="24"/>
        </w:rPr>
      </w:pPr>
    </w:p>
    <w:p w14:paraId="3B288C9D" w14:textId="77777777" w:rsidR="001C081B" w:rsidRPr="001C081B" w:rsidRDefault="001C081B" w:rsidP="001C081B">
      <w:pPr>
        <w:rPr>
          <w:szCs w:val="24"/>
        </w:rPr>
      </w:pPr>
    </w:p>
    <w:p w14:paraId="32DFFA2C" w14:textId="77777777" w:rsidR="001C081B" w:rsidRPr="001C081B" w:rsidRDefault="001C081B" w:rsidP="001C081B">
      <w:pPr>
        <w:rPr>
          <w:szCs w:val="24"/>
        </w:rPr>
      </w:pPr>
    </w:p>
    <w:p w14:paraId="22FD7A8A" w14:textId="77777777" w:rsidR="001C081B" w:rsidRPr="001C081B" w:rsidRDefault="001C081B" w:rsidP="001C081B">
      <w:pPr>
        <w:rPr>
          <w:szCs w:val="24"/>
        </w:rPr>
      </w:pPr>
    </w:p>
    <w:p w14:paraId="0FC9566E" w14:textId="77777777" w:rsidR="001C081B" w:rsidRPr="001C081B" w:rsidRDefault="001C081B" w:rsidP="001C081B">
      <w:pPr>
        <w:rPr>
          <w:szCs w:val="24"/>
        </w:rPr>
      </w:pPr>
    </w:p>
    <w:p w14:paraId="7D2D3464" w14:textId="77777777" w:rsidR="001C081B" w:rsidRPr="001C081B" w:rsidRDefault="001C081B" w:rsidP="001C081B">
      <w:pPr>
        <w:rPr>
          <w:szCs w:val="24"/>
        </w:rPr>
      </w:pPr>
    </w:p>
    <w:p w14:paraId="0EB55D3E" w14:textId="77777777" w:rsidR="001C081B" w:rsidRDefault="001C081B" w:rsidP="001C081B">
      <w:pPr>
        <w:rPr>
          <w:szCs w:val="24"/>
        </w:rPr>
      </w:pPr>
    </w:p>
    <w:p w14:paraId="0DF4D856" w14:textId="77777777" w:rsidR="001C081B" w:rsidRPr="001C081B" w:rsidRDefault="001C081B" w:rsidP="001C081B">
      <w:pPr>
        <w:rPr>
          <w:szCs w:val="24"/>
        </w:rPr>
      </w:pPr>
    </w:p>
    <w:p w14:paraId="1F4B2794" w14:textId="77777777" w:rsidR="001C081B" w:rsidRPr="001C081B" w:rsidRDefault="001C081B" w:rsidP="001C081B">
      <w:pPr>
        <w:rPr>
          <w:szCs w:val="24"/>
        </w:rPr>
      </w:pPr>
    </w:p>
    <w:p w14:paraId="578E0C86" w14:textId="77777777" w:rsidR="005B189F" w:rsidRDefault="005B189F" w:rsidP="001C081B">
      <w:pPr>
        <w:tabs>
          <w:tab w:val="left" w:pos="4080"/>
          <w:tab w:val="center" w:pos="4320"/>
        </w:tabs>
        <w:rPr>
          <w:szCs w:val="24"/>
        </w:rPr>
      </w:pPr>
    </w:p>
    <w:p w14:paraId="022213A2" w14:textId="48ED56AC" w:rsidR="00516CB2" w:rsidRDefault="00287540" w:rsidP="00516CB2">
      <w:pPr>
        <w:tabs>
          <w:tab w:val="left" w:pos="4080"/>
          <w:tab w:val="center" w:pos="4320"/>
        </w:tabs>
        <w:jc w:val="both"/>
        <w:rPr>
          <w:szCs w:val="24"/>
        </w:rPr>
      </w:pPr>
      <w:r>
        <w:rPr>
          <w:noProof/>
        </w:rPr>
        <mc:AlternateContent>
          <mc:Choice Requires="wps">
            <w:drawing>
              <wp:anchor distT="0" distB="0" distL="114300" distR="114300" simplePos="0" relativeHeight="251732480" behindDoc="0" locked="0" layoutInCell="1" allowOverlap="1" wp14:anchorId="2AAEB175" wp14:editId="3243EAE3">
                <wp:simplePos x="0" y="0"/>
                <wp:positionH relativeFrom="column">
                  <wp:posOffset>-8890</wp:posOffset>
                </wp:positionH>
                <wp:positionV relativeFrom="paragraph">
                  <wp:posOffset>160020</wp:posOffset>
                </wp:positionV>
                <wp:extent cx="299155" cy="268111"/>
                <wp:effectExtent l="0" t="0" r="0" b="0"/>
                <wp:wrapNone/>
                <wp:docPr id="1077" name="Text Box 1077"/>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308F3520" w14:textId="4B204BD4" w:rsidR="00516CB2" w:rsidRPr="00636331" w:rsidRDefault="00516CB2" w:rsidP="00516CB2">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B175" id="Text Box 1077" o:spid="_x0000_s1048" type="#_x0000_t202" style="position:absolute;left:0;text-align:left;margin-left:-.7pt;margin-top:12.6pt;width:23.55pt;height:21.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" filled="f" stroked="f" strokeweight=".5pt">
                <v:textbox>
                  <w:txbxContent>
                    <w:p w14:paraId="308F3520" w14:textId="4B204BD4" w:rsidR="00516CB2" w:rsidRPr="00636331" w:rsidRDefault="00516CB2" w:rsidP="00516CB2">
                      <w:r>
                        <w:t>F</w:t>
                      </w:r>
                    </w:p>
                  </w:txbxContent>
                </v:textbox>
              </v:shape>
            </w:pict>
          </mc:Fallback>
        </mc:AlternateContent>
      </w:r>
      <w:r w:rsidR="00516CB2">
        <w:rPr>
          <w:noProof/>
        </w:rPr>
        <mc:AlternateContent>
          <mc:Choice Requires="wps">
            <w:drawing>
              <wp:anchor distT="0" distB="0" distL="114300" distR="114300" simplePos="0" relativeHeight="251731456" behindDoc="0" locked="0" layoutInCell="1" allowOverlap="1" wp14:anchorId="4A934FB5" wp14:editId="1CE5ADA9">
                <wp:simplePos x="0" y="0"/>
                <wp:positionH relativeFrom="column">
                  <wp:posOffset>-9525</wp:posOffset>
                </wp:positionH>
                <wp:positionV relativeFrom="paragraph">
                  <wp:posOffset>155575</wp:posOffset>
                </wp:positionV>
                <wp:extent cx="304800" cy="281940"/>
                <wp:effectExtent l="0" t="0" r="19050" b="22860"/>
                <wp:wrapNone/>
                <wp:docPr id="1076" name="Oval 1076"/>
                <wp:cNvGraphicFramePr/>
                <a:graphic xmlns:a="http://schemas.openxmlformats.org/drawingml/2006/main">
                  <a:graphicData uri="http://schemas.microsoft.com/office/word/2010/wordprocessingShape">
                    <wps:wsp>
                      <wps:cNvSpPr/>
                      <wps:spPr>
                        <a:xfrm>
                          <a:off x="0" y="0"/>
                          <a:ext cx="304800" cy="28194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F08CD" id="Oval 1076" o:spid="_x0000_s1026" style="position:absolute;margin-left:-.75pt;margin-top:12.25pt;width:24pt;height:22.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" fillcolor="white [3212]" strokecolor="black [3213]" strokeweight=".5pt">
                <v:stroke joinstyle="miter"/>
              </v:oval>
            </w:pict>
          </mc:Fallback>
        </mc:AlternateContent>
      </w:r>
    </w:p>
    <w:p w14:paraId="74B458F9" w14:textId="592DB108" w:rsidR="00516CB2" w:rsidRDefault="00516CB2" w:rsidP="00516CB2">
      <w:pPr>
        <w:tabs>
          <w:tab w:val="left" w:pos="4080"/>
          <w:tab w:val="center" w:pos="4320"/>
        </w:tabs>
        <w:jc w:val="both"/>
        <w:rPr>
          <w:szCs w:val="24"/>
        </w:rPr>
      </w:pPr>
    </w:p>
    <w:p w14:paraId="6300CB96" w14:textId="582F897D" w:rsidR="00516CB2" w:rsidRDefault="00516CB2" w:rsidP="00516CB2">
      <w:pPr>
        <w:tabs>
          <w:tab w:val="left" w:pos="4080"/>
          <w:tab w:val="center" w:pos="4320"/>
        </w:tabs>
        <w:jc w:val="both"/>
        <w:rPr>
          <w:szCs w:val="24"/>
        </w:rPr>
      </w:pPr>
    </w:p>
    <w:p w14:paraId="4FC5A0B7" w14:textId="6546CD26" w:rsidR="001C081B" w:rsidRDefault="00E1617C" w:rsidP="001C081B">
      <w:pPr>
        <w:tabs>
          <w:tab w:val="left" w:pos="2910"/>
          <w:tab w:val="center" w:pos="4320"/>
        </w:tabs>
        <w:jc w:val="left"/>
        <w:rPr>
          <w:szCs w:val="24"/>
        </w:rPr>
      </w:pPr>
      <w:r>
        <w:rPr>
          <w:noProof/>
          <w:szCs w:val="24"/>
        </w:rPr>
        <w:drawing>
          <wp:anchor distT="0" distB="0" distL="114300" distR="114300" simplePos="0" relativeHeight="251632128" behindDoc="1" locked="0" layoutInCell="1" allowOverlap="1" wp14:anchorId="54709583" wp14:editId="6FE8030A">
            <wp:simplePos x="0" y="0"/>
            <wp:positionH relativeFrom="column">
              <wp:posOffset>6927</wp:posOffset>
            </wp:positionH>
            <wp:positionV relativeFrom="paragraph">
              <wp:posOffset>13104</wp:posOffset>
            </wp:positionV>
            <wp:extent cx="5486400" cy="2982191"/>
            <wp:effectExtent l="0" t="0" r="0" b="889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0834" cy="2984601"/>
                    </a:xfrm>
                    <a:prstGeom prst="rect">
                      <a:avLst/>
                    </a:prstGeom>
                  </pic:spPr>
                </pic:pic>
              </a:graphicData>
            </a:graphic>
            <wp14:sizeRelH relativeFrom="page">
              <wp14:pctWidth>0</wp14:pctWidth>
            </wp14:sizeRelH>
            <wp14:sizeRelV relativeFrom="page">
              <wp14:pctHeight>0</wp14:pctHeight>
            </wp14:sizeRelV>
          </wp:anchor>
        </w:drawing>
      </w:r>
      <w:r w:rsidR="00287540">
        <w:rPr>
          <w:noProof/>
          <w:szCs w:val="24"/>
        </w:rPr>
        <w:drawing>
          <wp:anchor distT="0" distB="0" distL="114300" distR="114300" simplePos="0" relativeHeight="251633152" behindDoc="0" locked="0" layoutInCell="1" allowOverlap="1" wp14:anchorId="0B483E69" wp14:editId="32C98E12">
            <wp:simplePos x="0" y="0"/>
            <wp:positionH relativeFrom="column">
              <wp:posOffset>4128135</wp:posOffset>
            </wp:positionH>
            <wp:positionV relativeFrom="paragraph">
              <wp:posOffset>1082039</wp:posOffset>
            </wp:positionV>
            <wp:extent cx="279400" cy="279400"/>
            <wp:effectExtent l="0" t="0" r="6350" b="6350"/>
            <wp:wrapNone/>
            <wp:docPr id="1117" name="Picture 11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Shap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page">
              <wp14:pctWidth>0</wp14:pctWidth>
            </wp14:sizeRelH>
            <wp14:sizeRelV relativeFrom="page">
              <wp14:pctHeight>0</wp14:pctHeight>
            </wp14:sizeRelV>
          </wp:anchor>
        </w:drawing>
      </w:r>
      <w:r w:rsidR="00287540">
        <w:rPr>
          <w:b w:val="0"/>
          <w:bCs/>
          <w:noProof/>
          <w:szCs w:val="24"/>
        </w:rPr>
        <mc:AlternateContent>
          <mc:Choice Requires="wps">
            <w:drawing>
              <wp:anchor distT="0" distB="0" distL="114300" distR="114300" simplePos="0" relativeHeight="251634176" behindDoc="0" locked="0" layoutInCell="1" allowOverlap="1" wp14:anchorId="4C0FA83C" wp14:editId="795C10B1">
                <wp:simplePos x="0" y="0"/>
                <wp:positionH relativeFrom="column">
                  <wp:posOffset>4114800</wp:posOffset>
                </wp:positionH>
                <wp:positionV relativeFrom="paragraph">
                  <wp:posOffset>1396365</wp:posOffset>
                </wp:positionV>
                <wp:extent cx="558800" cy="59690"/>
                <wp:effectExtent l="0" t="19050" r="31750" b="35560"/>
                <wp:wrapNone/>
                <wp:docPr id="1116" name="Arrow: Left 1116"/>
                <wp:cNvGraphicFramePr/>
                <a:graphic xmlns:a="http://schemas.openxmlformats.org/drawingml/2006/main">
                  <a:graphicData uri="http://schemas.microsoft.com/office/word/2010/wordprocessingShape">
                    <wps:wsp>
                      <wps:cNvSpPr/>
                      <wps:spPr>
                        <a:xfrm rot="10800000">
                          <a:off x="0" y="0"/>
                          <a:ext cx="558800" cy="5969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2B5EFA" id="Arrow: Left 1116" o:spid="_x0000_s1026" type="#_x0000_t66" style="position:absolute;margin-left:324pt;margin-top:109.95pt;width:44pt;height:4.7pt;rotation:180;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" adj="1154" fillcolor="red" strokecolor="red" strokeweight="1pt"/>
            </w:pict>
          </mc:Fallback>
        </mc:AlternateContent>
      </w:r>
      <w:r w:rsidR="001C081B">
        <w:rPr>
          <w:szCs w:val="24"/>
        </w:rPr>
        <w:tab/>
      </w:r>
    </w:p>
    <w:p w14:paraId="3618F18E" w14:textId="77777777" w:rsidR="001C081B" w:rsidRDefault="001C081B" w:rsidP="001C081B">
      <w:pPr>
        <w:rPr>
          <w:szCs w:val="24"/>
        </w:rPr>
      </w:pPr>
    </w:p>
    <w:p w14:paraId="6EE88213" w14:textId="77777777" w:rsidR="00287540" w:rsidRPr="00287540" w:rsidRDefault="00287540" w:rsidP="00287540">
      <w:pPr>
        <w:rPr>
          <w:szCs w:val="24"/>
        </w:rPr>
      </w:pPr>
    </w:p>
    <w:p w14:paraId="039F4F6C" w14:textId="77777777" w:rsidR="00287540" w:rsidRPr="00287540" w:rsidRDefault="00287540" w:rsidP="00287540">
      <w:pPr>
        <w:rPr>
          <w:szCs w:val="24"/>
        </w:rPr>
      </w:pPr>
    </w:p>
    <w:p w14:paraId="25B6CBFD" w14:textId="77777777" w:rsidR="00287540" w:rsidRPr="00287540" w:rsidRDefault="00287540" w:rsidP="00287540">
      <w:pPr>
        <w:rPr>
          <w:szCs w:val="24"/>
        </w:rPr>
      </w:pPr>
    </w:p>
    <w:p w14:paraId="07395C3C" w14:textId="77777777" w:rsidR="00287540" w:rsidRPr="00287540" w:rsidRDefault="00287540" w:rsidP="00287540">
      <w:pPr>
        <w:rPr>
          <w:szCs w:val="24"/>
        </w:rPr>
      </w:pPr>
    </w:p>
    <w:p w14:paraId="5098F61B" w14:textId="77777777" w:rsidR="00287540" w:rsidRPr="00287540" w:rsidRDefault="00287540" w:rsidP="00287540">
      <w:pPr>
        <w:rPr>
          <w:szCs w:val="24"/>
        </w:rPr>
      </w:pPr>
    </w:p>
    <w:p w14:paraId="3179CEED" w14:textId="77777777" w:rsidR="00287540" w:rsidRPr="00287540" w:rsidRDefault="00287540" w:rsidP="00287540">
      <w:pPr>
        <w:rPr>
          <w:szCs w:val="24"/>
        </w:rPr>
      </w:pPr>
    </w:p>
    <w:p w14:paraId="20E1D484" w14:textId="77777777" w:rsidR="00287540" w:rsidRPr="00287540" w:rsidRDefault="00287540" w:rsidP="00287540">
      <w:pPr>
        <w:rPr>
          <w:szCs w:val="24"/>
        </w:rPr>
      </w:pPr>
    </w:p>
    <w:p w14:paraId="03EA77FE" w14:textId="77777777" w:rsidR="00287540" w:rsidRPr="00287540" w:rsidRDefault="00287540" w:rsidP="00287540">
      <w:pPr>
        <w:rPr>
          <w:szCs w:val="24"/>
        </w:rPr>
      </w:pPr>
    </w:p>
    <w:p w14:paraId="7B22E18F" w14:textId="77777777" w:rsidR="00287540" w:rsidRPr="00287540" w:rsidRDefault="00287540" w:rsidP="00287540">
      <w:pPr>
        <w:rPr>
          <w:szCs w:val="24"/>
        </w:rPr>
      </w:pPr>
    </w:p>
    <w:p w14:paraId="5D1B2EEF" w14:textId="77777777" w:rsidR="00287540" w:rsidRPr="00287540" w:rsidRDefault="00287540" w:rsidP="00287540">
      <w:pPr>
        <w:rPr>
          <w:szCs w:val="24"/>
        </w:rPr>
      </w:pPr>
    </w:p>
    <w:p w14:paraId="36AFD9A4" w14:textId="77777777" w:rsidR="00287540" w:rsidRPr="00287540" w:rsidRDefault="00287540" w:rsidP="00287540">
      <w:pPr>
        <w:rPr>
          <w:szCs w:val="24"/>
        </w:rPr>
      </w:pPr>
    </w:p>
    <w:p w14:paraId="2E0D6CDC" w14:textId="77777777" w:rsidR="00287540" w:rsidRPr="00287540" w:rsidRDefault="00287540" w:rsidP="00287540">
      <w:pPr>
        <w:rPr>
          <w:szCs w:val="24"/>
        </w:rPr>
      </w:pPr>
    </w:p>
    <w:p w14:paraId="68693991" w14:textId="77777777" w:rsidR="00287540" w:rsidRPr="00287540" w:rsidRDefault="00287540" w:rsidP="00287540">
      <w:pPr>
        <w:rPr>
          <w:szCs w:val="24"/>
        </w:rPr>
      </w:pPr>
    </w:p>
    <w:p w14:paraId="4E79E3A7" w14:textId="77777777" w:rsidR="00287540" w:rsidRPr="00287540" w:rsidRDefault="00287540" w:rsidP="00287540">
      <w:pPr>
        <w:rPr>
          <w:szCs w:val="24"/>
        </w:rPr>
      </w:pPr>
    </w:p>
    <w:p w14:paraId="0E72A7A5" w14:textId="77777777" w:rsidR="00287540" w:rsidRPr="00287540" w:rsidRDefault="00287540" w:rsidP="00287540">
      <w:pPr>
        <w:rPr>
          <w:szCs w:val="24"/>
        </w:rPr>
      </w:pPr>
    </w:p>
    <w:p w14:paraId="582ED81A" w14:textId="77777777" w:rsidR="00287540" w:rsidRDefault="00287540" w:rsidP="00287540">
      <w:pPr>
        <w:jc w:val="both"/>
        <w:rPr>
          <w:szCs w:val="24"/>
        </w:rPr>
      </w:pPr>
    </w:p>
    <w:p w14:paraId="692821C6" w14:textId="10AE2E6A" w:rsidR="00287540" w:rsidRDefault="00287540" w:rsidP="00287540">
      <w:pPr>
        <w:tabs>
          <w:tab w:val="left" w:pos="450"/>
          <w:tab w:val="center" w:pos="4320"/>
        </w:tabs>
        <w:rPr>
          <w:szCs w:val="24"/>
        </w:rPr>
      </w:pPr>
      <w:r>
        <w:rPr>
          <w:szCs w:val="24"/>
        </w:rPr>
        <w:t>Figure 2</w:t>
      </w:r>
      <w:r w:rsidR="0061323E">
        <w:rPr>
          <w:szCs w:val="24"/>
        </w:rPr>
        <w:t>8</w:t>
      </w:r>
      <w:r>
        <w:rPr>
          <w:szCs w:val="24"/>
        </w:rPr>
        <w:t>A – F: Scheduling Management Module Interface Storyboard</w:t>
      </w:r>
    </w:p>
    <w:p w14:paraId="10224634" w14:textId="1825472C" w:rsidR="00287540" w:rsidRPr="00287540" w:rsidRDefault="00287540" w:rsidP="00287540">
      <w:pPr>
        <w:jc w:val="both"/>
        <w:rPr>
          <w:szCs w:val="24"/>
        </w:rPr>
        <w:sectPr w:rsidR="00287540" w:rsidRPr="00287540" w:rsidSect="001F5EA3">
          <w:pgSz w:w="12240" w:h="15840" w:code="1"/>
          <w:pgMar w:top="1440" w:right="1440" w:bottom="1440" w:left="2160" w:header="720" w:footer="288" w:gutter="0"/>
          <w:cols w:space="720"/>
          <w:docGrid w:linePitch="360"/>
        </w:sectPr>
      </w:pPr>
    </w:p>
    <w:p w14:paraId="39CA79AF" w14:textId="77777777" w:rsidR="001C081B" w:rsidRPr="00323A35" w:rsidRDefault="001C081B" w:rsidP="007E7662">
      <w:pPr>
        <w:spacing w:after="160" w:line="259" w:lineRule="auto"/>
        <w:ind w:firstLine="720"/>
        <w:jc w:val="left"/>
      </w:pPr>
      <w:r w:rsidRPr="00323A35">
        <w:lastRenderedPageBreak/>
        <w:t>Pig Management</w:t>
      </w:r>
    </w:p>
    <w:p w14:paraId="27AAF35D" w14:textId="77777777" w:rsidR="001C081B" w:rsidRDefault="001C081B" w:rsidP="001C081B">
      <w:pPr>
        <w:spacing w:after="160" w:line="360" w:lineRule="auto"/>
        <w:ind w:left="720"/>
        <w:jc w:val="both"/>
        <w:rPr>
          <w:b w:val="0"/>
          <w:bCs/>
        </w:rPr>
      </w:pPr>
      <w:r>
        <w:rPr>
          <w:b w:val="0"/>
          <w:bCs/>
        </w:rPr>
        <w:t>This Pig management module allows the users to manage pig information through adding, modify, and viewing the information. This module will also create a QR code used as tags for pigs, a cage and batch management.</w:t>
      </w:r>
    </w:p>
    <w:p w14:paraId="4C6340B5" w14:textId="26B3570D" w:rsidR="00EB5EE1" w:rsidRDefault="001C081B" w:rsidP="00324D47">
      <w:pPr>
        <w:spacing w:after="160" w:line="276" w:lineRule="auto"/>
        <w:ind w:left="720"/>
        <w:jc w:val="both"/>
        <w:rPr>
          <w:b w:val="0"/>
          <w:bCs/>
        </w:rPr>
      </w:pPr>
      <w:r>
        <w:rPr>
          <w:b w:val="0"/>
          <w:bCs/>
        </w:rPr>
        <w:t>REQ</w:t>
      </w:r>
      <w:r w:rsidR="00EB5EE1">
        <w:rPr>
          <w:b w:val="0"/>
          <w:bCs/>
        </w:rPr>
        <w:t>08</w:t>
      </w:r>
      <w:r>
        <w:rPr>
          <w:b w:val="0"/>
          <w:bCs/>
        </w:rPr>
        <w:t>: The user s</w:t>
      </w:r>
      <w:r w:rsidR="00EB5EE1">
        <w:rPr>
          <w:b w:val="0"/>
          <w:bCs/>
        </w:rPr>
        <w:t>hall</w:t>
      </w:r>
      <w:r>
        <w:rPr>
          <w:b w:val="0"/>
          <w:bCs/>
        </w:rPr>
        <w:t xml:space="preserve"> be able to add</w:t>
      </w:r>
      <w:r w:rsidR="00EB5EE1">
        <w:rPr>
          <w:b w:val="0"/>
          <w:bCs/>
        </w:rPr>
        <w:t xml:space="preserve"> pig information.</w:t>
      </w:r>
    </w:p>
    <w:p w14:paraId="2B6EDC04" w14:textId="05C13CE9" w:rsidR="00EB5EE1" w:rsidRDefault="00EB5EE1" w:rsidP="00324D47">
      <w:pPr>
        <w:spacing w:after="160" w:line="276" w:lineRule="auto"/>
        <w:ind w:left="720"/>
        <w:jc w:val="both"/>
        <w:rPr>
          <w:b w:val="0"/>
          <w:bCs/>
        </w:rPr>
      </w:pPr>
      <w:r>
        <w:rPr>
          <w:b w:val="0"/>
          <w:bCs/>
        </w:rPr>
        <w:t xml:space="preserve">REQ09: The user shall be able to </w:t>
      </w:r>
      <w:r w:rsidR="001C081B">
        <w:rPr>
          <w:b w:val="0"/>
          <w:bCs/>
        </w:rPr>
        <w:t xml:space="preserve">modify </w:t>
      </w:r>
      <w:r>
        <w:rPr>
          <w:b w:val="0"/>
          <w:bCs/>
        </w:rPr>
        <w:t>pig information.</w:t>
      </w:r>
    </w:p>
    <w:p w14:paraId="71485419" w14:textId="07D83ACE" w:rsidR="00EB5EE1" w:rsidRDefault="00EB5EE1" w:rsidP="00324D47">
      <w:pPr>
        <w:spacing w:after="160" w:line="276" w:lineRule="auto"/>
        <w:ind w:left="720"/>
        <w:jc w:val="both"/>
        <w:rPr>
          <w:b w:val="0"/>
          <w:bCs/>
        </w:rPr>
      </w:pPr>
      <w:r>
        <w:rPr>
          <w:b w:val="0"/>
          <w:bCs/>
        </w:rPr>
        <w:t xml:space="preserve">REQ10: The user shall be able to </w:t>
      </w:r>
      <w:r w:rsidR="001C081B">
        <w:rPr>
          <w:b w:val="0"/>
          <w:bCs/>
        </w:rPr>
        <w:t>view pig information</w:t>
      </w:r>
      <w:r>
        <w:rPr>
          <w:b w:val="0"/>
          <w:bCs/>
        </w:rPr>
        <w:t>.</w:t>
      </w:r>
    </w:p>
    <w:p w14:paraId="3E2A0EB4" w14:textId="491F4C70" w:rsidR="001C081B" w:rsidRDefault="00324D47" w:rsidP="00324D47">
      <w:pPr>
        <w:spacing w:after="160" w:line="276" w:lineRule="auto"/>
        <w:ind w:left="720"/>
        <w:jc w:val="both"/>
        <w:rPr>
          <w:b w:val="0"/>
          <w:bCs/>
        </w:rPr>
      </w:pPr>
      <w:r>
        <w:rPr>
          <w:noProof/>
        </w:rPr>
        <mc:AlternateContent>
          <mc:Choice Requires="wps">
            <w:drawing>
              <wp:anchor distT="0" distB="0" distL="114300" distR="114300" simplePos="0" relativeHeight="251733504" behindDoc="0" locked="0" layoutInCell="1" allowOverlap="1" wp14:anchorId="30DA5D95" wp14:editId="6873B783">
                <wp:simplePos x="0" y="0"/>
                <wp:positionH relativeFrom="column">
                  <wp:posOffset>7620</wp:posOffset>
                </wp:positionH>
                <wp:positionV relativeFrom="paragraph">
                  <wp:posOffset>115570</wp:posOffset>
                </wp:positionV>
                <wp:extent cx="304800" cy="282222"/>
                <wp:effectExtent l="0" t="0" r="19050" b="22860"/>
                <wp:wrapNone/>
                <wp:docPr id="1086" name="Oval 1086"/>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329AF" id="Oval 1086" o:spid="_x0000_s1026" style="position:absolute;margin-left:.6pt;margin-top:9.1pt;width:24pt;height:22.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" fillcolor="white [3212]" strokecolor="black [3213]" strokeweight=".5pt">
                <v:stroke joinstyle="miter"/>
              </v:oval>
            </w:pict>
          </mc:Fallback>
        </mc:AlternateContent>
      </w:r>
      <w:r>
        <w:rPr>
          <w:noProof/>
        </w:rPr>
        <mc:AlternateContent>
          <mc:Choice Requires="wps">
            <w:drawing>
              <wp:anchor distT="0" distB="0" distL="114300" distR="114300" simplePos="0" relativeHeight="251734528" behindDoc="0" locked="0" layoutInCell="1" allowOverlap="1" wp14:anchorId="20BB6832" wp14:editId="32A3A3EF">
                <wp:simplePos x="0" y="0"/>
                <wp:positionH relativeFrom="column">
                  <wp:posOffset>8255</wp:posOffset>
                </wp:positionH>
                <wp:positionV relativeFrom="paragraph">
                  <wp:posOffset>123825</wp:posOffset>
                </wp:positionV>
                <wp:extent cx="299155" cy="268111"/>
                <wp:effectExtent l="0" t="0" r="0" b="0"/>
                <wp:wrapNone/>
                <wp:docPr id="1109" name="Text Box 1109"/>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009928D1" w14:textId="77777777" w:rsidR="007E7662" w:rsidRPr="00636331" w:rsidRDefault="007E7662" w:rsidP="007E7662">
                            <w:r w:rsidRPr="00636331">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B6832" id="Text Box 1109" o:spid="_x0000_s1049" type="#_x0000_t202" style="position:absolute;left:0;text-align:left;margin-left:.65pt;margin-top:9.75pt;width:23.55pt;height:21.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" filled="f" stroked="f" strokeweight=".5pt">
                <v:textbox>
                  <w:txbxContent>
                    <w:p w14:paraId="009928D1" w14:textId="77777777" w:rsidR="007E7662" w:rsidRPr="00636331" w:rsidRDefault="007E7662" w:rsidP="007E7662">
                      <w:r w:rsidRPr="00636331">
                        <w:t>A</w:t>
                      </w:r>
                    </w:p>
                  </w:txbxContent>
                </v:textbox>
              </v:shape>
            </w:pict>
          </mc:Fallback>
        </mc:AlternateContent>
      </w:r>
      <w:r>
        <w:rPr>
          <w:b w:val="0"/>
          <w:bCs/>
        </w:rPr>
        <w:t xml:space="preserve">REQ11: The user shall be able to </w:t>
      </w:r>
      <w:r w:rsidR="001C081B">
        <w:rPr>
          <w:b w:val="0"/>
          <w:bCs/>
        </w:rPr>
        <w:t xml:space="preserve">create a QR code as </w:t>
      </w:r>
      <w:r>
        <w:rPr>
          <w:b w:val="0"/>
          <w:bCs/>
        </w:rPr>
        <w:t>which contains pig ID.</w:t>
      </w:r>
    </w:p>
    <w:p w14:paraId="17A3C3BF" w14:textId="08A8374C" w:rsidR="007E7662" w:rsidRDefault="007E7662" w:rsidP="005B189F">
      <w:pPr>
        <w:spacing w:after="160" w:line="360" w:lineRule="auto"/>
        <w:ind w:left="720"/>
        <w:jc w:val="both"/>
        <w:rPr>
          <w:b w:val="0"/>
          <w:bCs/>
        </w:rPr>
      </w:pPr>
      <w:r>
        <w:rPr>
          <w:b w:val="0"/>
          <w:bCs/>
          <w:noProof/>
        </w:rPr>
        <w:drawing>
          <wp:anchor distT="0" distB="0" distL="114300" distR="114300" simplePos="0" relativeHeight="251635200" behindDoc="1" locked="0" layoutInCell="1" allowOverlap="1" wp14:anchorId="6EEE7CC3" wp14:editId="2360D9AF">
            <wp:simplePos x="0" y="0"/>
            <wp:positionH relativeFrom="column">
              <wp:posOffset>0</wp:posOffset>
            </wp:positionH>
            <wp:positionV relativeFrom="paragraph">
              <wp:posOffset>83185</wp:posOffset>
            </wp:positionV>
            <wp:extent cx="5486400" cy="2407920"/>
            <wp:effectExtent l="0" t="0" r="0" b="0"/>
            <wp:wrapNone/>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407920"/>
                    </a:xfrm>
                    <a:prstGeom prst="rect">
                      <a:avLst/>
                    </a:prstGeom>
                  </pic:spPr>
                </pic:pic>
              </a:graphicData>
            </a:graphic>
            <wp14:sizeRelH relativeFrom="page">
              <wp14:pctWidth>0</wp14:pctWidth>
            </wp14:sizeRelH>
            <wp14:sizeRelV relativeFrom="page">
              <wp14:pctHeight>0</wp14:pctHeight>
            </wp14:sizeRelV>
          </wp:anchor>
        </w:drawing>
      </w:r>
    </w:p>
    <w:p w14:paraId="0E7DC9EC" w14:textId="397E031C" w:rsidR="007E7662" w:rsidRDefault="007E7662" w:rsidP="005B189F">
      <w:pPr>
        <w:spacing w:after="160" w:line="360" w:lineRule="auto"/>
        <w:ind w:left="720"/>
        <w:jc w:val="both"/>
        <w:rPr>
          <w:b w:val="0"/>
          <w:bCs/>
        </w:rPr>
      </w:pPr>
    </w:p>
    <w:p w14:paraId="54D6D4AA" w14:textId="68BA69F9" w:rsidR="007E7662" w:rsidRPr="007E7662" w:rsidRDefault="007E7662" w:rsidP="007E7662"/>
    <w:p w14:paraId="0E8EF7DB" w14:textId="0EA801B1" w:rsidR="007E7662" w:rsidRPr="007E7662" w:rsidRDefault="007E7662" w:rsidP="007E7662"/>
    <w:p w14:paraId="0251CF87" w14:textId="141C5FF3" w:rsidR="007E7662" w:rsidRPr="007E7662" w:rsidRDefault="007E7662" w:rsidP="007E7662"/>
    <w:p w14:paraId="03B5EEC5" w14:textId="083D76C8" w:rsidR="007E7662" w:rsidRPr="007E7662" w:rsidRDefault="007E7662" w:rsidP="007E7662">
      <w:r>
        <w:rPr>
          <w:b w:val="0"/>
          <w:bCs/>
          <w:noProof/>
          <w:szCs w:val="24"/>
        </w:rPr>
        <w:drawing>
          <wp:anchor distT="0" distB="0" distL="114300" distR="114300" simplePos="0" relativeHeight="251637248" behindDoc="0" locked="0" layoutInCell="1" allowOverlap="1" wp14:anchorId="0722E5DD" wp14:editId="07747F63">
            <wp:simplePos x="0" y="0"/>
            <wp:positionH relativeFrom="column">
              <wp:posOffset>1031240</wp:posOffset>
            </wp:positionH>
            <wp:positionV relativeFrom="paragraph">
              <wp:posOffset>139700</wp:posOffset>
            </wp:positionV>
            <wp:extent cx="233045" cy="233045"/>
            <wp:effectExtent l="0" t="0" r="0" b="0"/>
            <wp:wrapNone/>
            <wp:docPr id="1148" name="Picture 11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0918B9CE" w14:textId="67961283" w:rsidR="007E7662" w:rsidRPr="007E7662" w:rsidRDefault="007E7662" w:rsidP="007E7662"/>
    <w:p w14:paraId="5B0D76F6" w14:textId="23427665" w:rsidR="007E7662" w:rsidRPr="007E7662" w:rsidRDefault="007E7662" w:rsidP="007E7662">
      <w:r>
        <w:rPr>
          <w:b w:val="0"/>
          <w:bCs/>
          <w:noProof/>
          <w:szCs w:val="24"/>
        </w:rPr>
        <mc:AlternateContent>
          <mc:Choice Requires="wps">
            <w:drawing>
              <wp:anchor distT="0" distB="0" distL="114300" distR="114300" simplePos="0" relativeHeight="251636224" behindDoc="0" locked="0" layoutInCell="1" allowOverlap="1" wp14:anchorId="026EB216" wp14:editId="070289FE">
                <wp:simplePos x="0" y="0"/>
                <wp:positionH relativeFrom="column">
                  <wp:posOffset>916305</wp:posOffset>
                </wp:positionH>
                <wp:positionV relativeFrom="paragraph">
                  <wp:posOffset>50165</wp:posOffset>
                </wp:positionV>
                <wp:extent cx="340360" cy="45085"/>
                <wp:effectExtent l="19050" t="19050" r="21590" b="31115"/>
                <wp:wrapNone/>
                <wp:docPr id="1147" name="Arrow: Left 1147"/>
                <wp:cNvGraphicFramePr/>
                <a:graphic xmlns:a="http://schemas.openxmlformats.org/drawingml/2006/main">
                  <a:graphicData uri="http://schemas.microsoft.com/office/word/2010/wordprocessingShape">
                    <wps:wsp>
                      <wps:cNvSpPr/>
                      <wps:spPr>
                        <a:xfrm flipV="1">
                          <a:off x="0" y="0"/>
                          <a:ext cx="340360" cy="4508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72F4" id="Arrow: Left 1147" o:spid="_x0000_s1026" type="#_x0000_t66" style="position:absolute;margin-left:72.15pt;margin-top:3.95pt;width:26.8pt;height:3.55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" adj="1431" fillcolor="red" strokecolor="red" strokeweight="1pt"/>
            </w:pict>
          </mc:Fallback>
        </mc:AlternateContent>
      </w:r>
    </w:p>
    <w:p w14:paraId="5684D256" w14:textId="42891E8E" w:rsidR="007E7662" w:rsidRPr="007E7662" w:rsidRDefault="007E7662" w:rsidP="007E7662"/>
    <w:p w14:paraId="72F82935" w14:textId="77777777" w:rsidR="007E7662" w:rsidRPr="007E7662" w:rsidRDefault="007E7662" w:rsidP="007E7662"/>
    <w:p w14:paraId="20778E6D" w14:textId="77777777" w:rsidR="007E7662" w:rsidRPr="007E7662" w:rsidRDefault="007E7662" w:rsidP="007E7662"/>
    <w:p w14:paraId="27CE1DBC" w14:textId="7E229DE6" w:rsidR="007E7662" w:rsidRPr="007E7662" w:rsidRDefault="007E7662" w:rsidP="007E7662">
      <w:pPr>
        <w:jc w:val="both"/>
      </w:pPr>
      <w:r>
        <w:rPr>
          <w:noProof/>
        </w:rPr>
        <mc:AlternateContent>
          <mc:Choice Requires="wps">
            <w:drawing>
              <wp:anchor distT="0" distB="0" distL="114300" distR="114300" simplePos="0" relativeHeight="251736576" behindDoc="0" locked="0" layoutInCell="1" allowOverlap="1" wp14:anchorId="7CF303C9" wp14:editId="1A8C7800">
                <wp:simplePos x="0" y="0"/>
                <wp:positionH relativeFrom="column">
                  <wp:posOffset>6350</wp:posOffset>
                </wp:positionH>
                <wp:positionV relativeFrom="paragraph">
                  <wp:posOffset>161290</wp:posOffset>
                </wp:positionV>
                <wp:extent cx="299155" cy="268111"/>
                <wp:effectExtent l="0" t="0" r="0" b="0"/>
                <wp:wrapNone/>
                <wp:docPr id="1111" name="Text Box 1111"/>
                <wp:cNvGraphicFramePr/>
                <a:graphic xmlns:a="http://schemas.openxmlformats.org/drawingml/2006/main">
                  <a:graphicData uri="http://schemas.microsoft.com/office/word/2010/wordprocessingShape">
                    <wps:wsp>
                      <wps:cNvSpPr txBox="1"/>
                      <wps:spPr>
                        <a:xfrm>
                          <a:off x="0" y="0"/>
                          <a:ext cx="299155" cy="268111"/>
                        </a:xfrm>
                        <a:prstGeom prst="rect">
                          <a:avLst/>
                        </a:prstGeom>
                        <a:noFill/>
                        <a:ln w="6350">
                          <a:noFill/>
                        </a:ln>
                      </wps:spPr>
                      <wps:txbx>
                        <w:txbxContent>
                          <w:p w14:paraId="2294AC72" w14:textId="6D42206F" w:rsidR="007E7662" w:rsidRPr="00636331" w:rsidRDefault="000B56BA" w:rsidP="007E766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03C9" id="Text Box 1111" o:spid="_x0000_s1050" type="#_x0000_t202" style="position:absolute;left:0;text-align:left;margin-left:.5pt;margin-top:12.7pt;width:23.55pt;height:21.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NGwIAADM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" filled="f" stroked="f" strokeweight=".5pt">
                <v:textbox>
                  <w:txbxContent>
                    <w:p w14:paraId="2294AC72" w14:textId="6D42206F" w:rsidR="007E7662" w:rsidRPr="00636331" w:rsidRDefault="000B56BA" w:rsidP="007E7662">
                      <w:r>
                        <w:t>B</w:t>
                      </w:r>
                    </w:p>
                  </w:txbxContent>
                </v:textbox>
              </v:shape>
            </w:pict>
          </mc:Fallback>
        </mc:AlternateContent>
      </w:r>
      <w:r>
        <w:rPr>
          <w:noProof/>
        </w:rPr>
        <mc:AlternateContent>
          <mc:Choice Requires="wps">
            <w:drawing>
              <wp:anchor distT="0" distB="0" distL="114300" distR="114300" simplePos="0" relativeHeight="251735552" behindDoc="0" locked="0" layoutInCell="1" allowOverlap="1" wp14:anchorId="7D1E4703" wp14:editId="3605E0C3">
                <wp:simplePos x="0" y="0"/>
                <wp:positionH relativeFrom="column">
                  <wp:posOffset>0</wp:posOffset>
                </wp:positionH>
                <wp:positionV relativeFrom="paragraph">
                  <wp:posOffset>160020</wp:posOffset>
                </wp:positionV>
                <wp:extent cx="304800" cy="282222"/>
                <wp:effectExtent l="0" t="0" r="19050" b="22860"/>
                <wp:wrapNone/>
                <wp:docPr id="1110" name="Oval 1110"/>
                <wp:cNvGraphicFramePr/>
                <a:graphic xmlns:a="http://schemas.openxmlformats.org/drawingml/2006/main">
                  <a:graphicData uri="http://schemas.microsoft.com/office/word/2010/wordprocessingShape">
                    <wps:wsp>
                      <wps:cNvSpPr/>
                      <wps:spPr>
                        <a:xfrm>
                          <a:off x="0" y="0"/>
                          <a:ext cx="304800" cy="282222"/>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5444" id="Oval 1110" o:spid="_x0000_s1026" style="position:absolute;margin-left:0;margin-top:12.6pt;width:24pt;height:22.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" fillcolor="white [3212]" strokecolor="black [3213]" strokeweight=".5pt">
                <v:stroke joinstyle="miter"/>
              </v:oval>
            </w:pict>
          </mc:Fallback>
        </mc:AlternateContent>
      </w:r>
    </w:p>
    <w:p w14:paraId="1E26AE62" w14:textId="54511267" w:rsidR="007E7662" w:rsidRPr="007E7662" w:rsidRDefault="007E7662" w:rsidP="007E7662"/>
    <w:p w14:paraId="1238BE0D" w14:textId="5FABFD69" w:rsidR="007E7662" w:rsidRDefault="00324D47" w:rsidP="007E7662">
      <w:pPr>
        <w:tabs>
          <w:tab w:val="center" w:pos="4320"/>
        </w:tabs>
        <w:rPr>
          <w:b w:val="0"/>
          <w:bCs/>
        </w:rPr>
      </w:pPr>
      <w:r>
        <w:rPr>
          <w:noProof/>
        </w:rPr>
        <w:drawing>
          <wp:anchor distT="0" distB="0" distL="114300" distR="114300" simplePos="0" relativeHeight="251652608" behindDoc="0" locked="0" layoutInCell="1" allowOverlap="1" wp14:anchorId="529950AE" wp14:editId="0EB15E74">
            <wp:simplePos x="0" y="0"/>
            <wp:positionH relativeFrom="column">
              <wp:posOffset>7620</wp:posOffset>
            </wp:positionH>
            <wp:positionV relativeFrom="paragraph">
              <wp:posOffset>154306</wp:posOffset>
            </wp:positionV>
            <wp:extent cx="5485130" cy="2667000"/>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5130" cy="2667000"/>
                    </a:xfrm>
                    <a:prstGeom prst="rect">
                      <a:avLst/>
                    </a:prstGeom>
                  </pic:spPr>
                </pic:pic>
              </a:graphicData>
            </a:graphic>
            <wp14:sizeRelH relativeFrom="page">
              <wp14:pctWidth>0</wp14:pctWidth>
            </wp14:sizeRelH>
            <wp14:sizeRelV relativeFrom="page">
              <wp14:pctHeight>0</wp14:pctHeight>
            </wp14:sizeRelV>
          </wp:anchor>
        </w:drawing>
      </w:r>
      <w:r w:rsidR="007E7662">
        <w:rPr>
          <w:b w:val="0"/>
          <w:bCs/>
          <w:noProof/>
          <w:szCs w:val="24"/>
        </w:rPr>
        <w:drawing>
          <wp:anchor distT="0" distB="0" distL="114300" distR="114300" simplePos="0" relativeHeight="251658752" behindDoc="0" locked="0" layoutInCell="1" allowOverlap="1" wp14:anchorId="25742195" wp14:editId="32C8B3BC">
            <wp:simplePos x="0" y="0"/>
            <wp:positionH relativeFrom="column">
              <wp:posOffset>4981575</wp:posOffset>
            </wp:positionH>
            <wp:positionV relativeFrom="paragraph">
              <wp:posOffset>1818005</wp:posOffset>
            </wp:positionV>
            <wp:extent cx="259384" cy="226060"/>
            <wp:effectExtent l="0" t="0" r="7620" b="2540"/>
            <wp:wrapNone/>
            <wp:docPr id="1059" name="Picture 105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Shap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384" cy="226060"/>
                    </a:xfrm>
                    <a:prstGeom prst="rect">
                      <a:avLst/>
                    </a:prstGeom>
                  </pic:spPr>
                </pic:pic>
              </a:graphicData>
            </a:graphic>
            <wp14:sizeRelH relativeFrom="page">
              <wp14:pctWidth>0</wp14:pctWidth>
            </wp14:sizeRelH>
            <wp14:sizeRelV relativeFrom="page">
              <wp14:pctHeight>0</wp14:pctHeight>
            </wp14:sizeRelV>
          </wp:anchor>
        </w:drawing>
      </w:r>
      <w:r w:rsidR="007E7662" w:rsidRPr="00FF09E8">
        <w:rPr>
          <w:b w:val="0"/>
          <w:bCs/>
          <w:noProof/>
          <w:color w:val="FF0000"/>
          <w:szCs w:val="24"/>
        </w:rPr>
        <mc:AlternateContent>
          <mc:Choice Requires="wps">
            <w:drawing>
              <wp:anchor distT="0" distB="0" distL="114300" distR="114300" simplePos="0" relativeHeight="251655680" behindDoc="0" locked="0" layoutInCell="1" allowOverlap="1" wp14:anchorId="692401F6" wp14:editId="629194B5">
                <wp:simplePos x="0" y="0"/>
                <wp:positionH relativeFrom="column">
                  <wp:posOffset>4343400</wp:posOffset>
                </wp:positionH>
                <wp:positionV relativeFrom="paragraph">
                  <wp:posOffset>1899920</wp:posOffset>
                </wp:positionV>
                <wp:extent cx="590550" cy="77470"/>
                <wp:effectExtent l="19050" t="19050" r="19050" b="36830"/>
                <wp:wrapNone/>
                <wp:docPr id="1081" name="Arrow: Left 1081"/>
                <wp:cNvGraphicFramePr/>
                <a:graphic xmlns:a="http://schemas.openxmlformats.org/drawingml/2006/main">
                  <a:graphicData uri="http://schemas.microsoft.com/office/word/2010/wordprocessingShape">
                    <wps:wsp>
                      <wps:cNvSpPr/>
                      <wps:spPr>
                        <a:xfrm>
                          <a:off x="0" y="0"/>
                          <a:ext cx="590550"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3929C" id="Arrow: Left 1081" o:spid="_x0000_s1026" type="#_x0000_t66" style="position:absolute;margin-left:342pt;margin-top:149.6pt;width:46.5pt;height: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" adj="1417" fillcolor="red" strokecolor="red" strokeweight="1pt"/>
            </w:pict>
          </mc:Fallback>
        </mc:AlternateContent>
      </w:r>
      <w:r w:rsidR="007E7662">
        <w:rPr>
          <w:b w:val="0"/>
          <w:bCs/>
          <w:noProof/>
          <w:szCs w:val="24"/>
        </w:rPr>
        <w:drawing>
          <wp:anchor distT="0" distB="0" distL="114300" distR="114300" simplePos="0" relativeHeight="251657728" behindDoc="0" locked="0" layoutInCell="1" allowOverlap="1" wp14:anchorId="4311125E" wp14:editId="36DC0C18">
            <wp:simplePos x="0" y="0"/>
            <wp:positionH relativeFrom="column">
              <wp:posOffset>3314700</wp:posOffset>
            </wp:positionH>
            <wp:positionV relativeFrom="paragraph">
              <wp:posOffset>941705</wp:posOffset>
            </wp:positionV>
            <wp:extent cx="267398" cy="233045"/>
            <wp:effectExtent l="0" t="0" r="0" b="0"/>
            <wp:wrapNone/>
            <wp:docPr id="58" name="Picture 5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398" cy="233045"/>
                    </a:xfrm>
                    <a:prstGeom prst="rect">
                      <a:avLst/>
                    </a:prstGeom>
                  </pic:spPr>
                </pic:pic>
              </a:graphicData>
            </a:graphic>
            <wp14:sizeRelH relativeFrom="page">
              <wp14:pctWidth>0</wp14:pctWidth>
            </wp14:sizeRelH>
            <wp14:sizeRelV relativeFrom="page">
              <wp14:pctHeight>0</wp14:pctHeight>
            </wp14:sizeRelV>
          </wp:anchor>
        </w:drawing>
      </w:r>
      <w:r w:rsidR="007E7662" w:rsidRPr="00FF09E8">
        <w:rPr>
          <w:b w:val="0"/>
          <w:bCs/>
          <w:noProof/>
          <w:color w:val="FF0000"/>
          <w:szCs w:val="24"/>
        </w:rPr>
        <mc:AlternateContent>
          <mc:Choice Requires="wps">
            <w:drawing>
              <wp:anchor distT="0" distB="0" distL="114300" distR="114300" simplePos="0" relativeHeight="251654656" behindDoc="0" locked="0" layoutInCell="1" allowOverlap="1" wp14:anchorId="7A1E4DC2" wp14:editId="5B79968D">
                <wp:simplePos x="0" y="0"/>
                <wp:positionH relativeFrom="column">
                  <wp:posOffset>3637915</wp:posOffset>
                </wp:positionH>
                <wp:positionV relativeFrom="paragraph">
                  <wp:posOffset>1027430</wp:posOffset>
                </wp:positionV>
                <wp:extent cx="590899" cy="77665"/>
                <wp:effectExtent l="0" t="19050" r="38100" b="36830"/>
                <wp:wrapNone/>
                <wp:docPr id="1080" name="Arrow: Left 1080"/>
                <wp:cNvGraphicFramePr/>
                <a:graphic xmlns:a="http://schemas.openxmlformats.org/drawingml/2006/main">
                  <a:graphicData uri="http://schemas.microsoft.com/office/word/2010/wordprocessingShape">
                    <wps:wsp>
                      <wps:cNvSpPr/>
                      <wps:spPr>
                        <a:xfrm rot="10800000">
                          <a:off x="0" y="0"/>
                          <a:ext cx="590899"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6243" id="Arrow: Left 1080" o:spid="_x0000_s1026" type="#_x0000_t66" style="position:absolute;margin-left:286.45pt;margin-top:80.9pt;width:46.55pt;height:6.1pt;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" adj="1420" fillcolor="red" strokecolor="red" strokeweight="1pt"/>
            </w:pict>
          </mc:Fallback>
        </mc:AlternateContent>
      </w:r>
      <w:r w:rsidR="007E7662">
        <w:rPr>
          <w:b w:val="0"/>
          <w:bCs/>
          <w:noProof/>
          <w:szCs w:val="24"/>
        </w:rPr>
        <w:drawing>
          <wp:anchor distT="0" distB="0" distL="114300" distR="114300" simplePos="0" relativeHeight="251656704" behindDoc="0" locked="0" layoutInCell="1" allowOverlap="1" wp14:anchorId="3EDA00B8" wp14:editId="0602DCC4">
            <wp:simplePos x="0" y="0"/>
            <wp:positionH relativeFrom="column">
              <wp:posOffset>1590675</wp:posOffset>
            </wp:positionH>
            <wp:positionV relativeFrom="paragraph">
              <wp:posOffset>1551304</wp:posOffset>
            </wp:positionV>
            <wp:extent cx="294640" cy="257175"/>
            <wp:effectExtent l="0" t="0" r="0" b="9525"/>
            <wp:wrapNone/>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640" cy="257175"/>
                    </a:xfrm>
                    <a:prstGeom prst="rect">
                      <a:avLst/>
                    </a:prstGeom>
                  </pic:spPr>
                </pic:pic>
              </a:graphicData>
            </a:graphic>
            <wp14:sizeRelH relativeFrom="page">
              <wp14:pctWidth>0</wp14:pctWidth>
            </wp14:sizeRelH>
            <wp14:sizeRelV relativeFrom="page">
              <wp14:pctHeight>0</wp14:pctHeight>
            </wp14:sizeRelV>
          </wp:anchor>
        </w:drawing>
      </w:r>
      <w:r w:rsidR="007E7662" w:rsidRPr="00FF09E8">
        <w:rPr>
          <w:b w:val="0"/>
          <w:bCs/>
          <w:noProof/>
          <w:color w:val="FF0000"/>
          <w:szCs w:val="24"/>
        </w:rPr>
        <mc:AlternateContent>
          <mc:Choice Requires="wps">
            <w:drawing>
              <wp:anchor distT="0" distB="0" distL="114300" distR="114300" simplePos="0" relativeHeight="251653632" behindDoc="0" locked="0" layoutInCell="1" allowOverlap="1" wp14:anchorId="7C127366" wp14:editId="753BCE4F">
                <wp:simplePos x="0" y="0"/>
                <wp:positionH relativeFrom="column">
                  <wp:posOffset>1942465</wp:posOffset>
                </wp:positionH>
                <wp:positionV relativeFrom="paragraph">
                  <wp:posOffset>1665606</wp:posOffset>
                </wp:positionV>
                <wp:extent cx="590550" cy="77470"/>
                <wp:effectExtent l="0" t="19050" r="38100" b="36830"/>
                <wp:wrapNone/>
                <wp:docPr id="1079" name="Arrow: Left 1079"/>
                <wp:cNvGraphicFramePr/>
                <a:graphic xmlns:a="http://schemas.openxmlformats.org/drawingml/2006/main">
                  <a:graphicData uri="http://schemas.microsoft.com/office/word/2010/wordprocessingShape">
                    <wps:wsp>
                      <wps:cNvSpPr/>
                      <wps:spPr>
                        <a:xfrm rot="10800000">
                          <a:off x="0" y="0"/>
                          <a:ext cx="590550"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1D2" id="Arrow: Left 1079" o:spid="_x0000_s1026" type="#_x0000_t66" style="position:absolute;margin-left:152.95pt;margin-top:131.15pt;width:46.5pt;height:6.1pt;rotation:18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" adj="1417" fillcolor="red" strokecolor="red" strokeweight="1pt"/>
            </w:pict>
          </mc:Fallback>
        </mc:AlternateContent>
      </w:r>
      <w:r w:rsidR="007E7662">
        <w:rPr>
          <w:b w:val="0"/>
          <w:bCs/>
        </w:rPr>
        <w:tab/>
      </w:r>
      <w:r w:rsidR="007E7662">
        <w:rPr>
          <w:b w:val="0"/>
          <w:bCs/>
        </w:rPr>
        <w:tab/>
      </w:r>
      <w:r w:rsidR="007E7662">
        <w:rPr>
          <w:b w:val="0"/>
          <w:bCs/>
        </w:rPr>
        <w:tab/>
      </w:r>
      <w:r w:rsidR="007E7662">
        <w:rPr>
          <w:b w:val="0"/>
          <w:bCs/>
        </w:rPr>
        <w:tab/>
      </w:r>
      <w:r w:rsidR="007E7662">
        <w:rPr>
          <w:b w:val="0"/>
          <w:bCs/>
        </w:rPr>
        <w:tab/>
      </w:r>
      <w:r w:rsidR="007E7662">
        <w:rPr>
          <w:b w:val="0"/>
          <w:bCs/>
        </w:rPr>
        <w:tab/>
      </w:r>
      <w:r w:rsidR="007E7662">
        <w:rPr>
          <w:b w:val="0"/>
          <w:bCs/>
        </w:rPr>
        <w:tab/>
      </w:r>
    </w:p>
    <w:p w14:paraId="3B515697" w14:textId="77777777" w:rsidR="007E7662" w:rsidRDefault="007E7662" w:rsidP="007E7662">
      <w:pPr>
        <w:rPr>
          <w:b w:val="0"/>
          <w:bCs/>
        </w:rPr>
      </w:pPr>
    </w:p>
    <w:p w14:paraId="016AD9E8" w14:textId="77777777" w:rsidR="000B56BA" w:rsidRPr="000B56BA" w:rsidRDefault="000B56BA" w:rsidP="000B56BA"/>
    <w:p w14:paraId="6A76BF51" w14:textId="77777777" w:rsidR="000B56BA" w:rsidRPr="000B56BA" w:rsidRDefault="000B56BA" w:rsidP="000B56BA"/>
    <w:p w14:paraId="6D005679" w14:textId="77777777" w:rsidR="000B56BA" w:rsidRPr="000B56BA" w:rsidRDefault="000B56BA" w:rsidP="000B56BA"/>
    <w:p w14:paraId="13CB0FA9" w14:textId="77777777" w:rsidR="000B56BA" w:rsidRPr="000B56BA" w:rsidRDefault="000B56BA" w:rsidP="000B56BA"/>
    <w:p w14:paraId="4483793E" w14:textId="77777777" w:rsidR="000B56BA" w:rsidRPr="000B56BA" w:rsidRDefault="000B56BA" w:rsidP="000B56BA"/>
    <w:p w14:paraId="5C40EB26" w14:textId="77777777" w:rsidR="000B56BA" w:rsidRPr="000B56BA" w:rsidRDefault="000B56BA" w:rsidP="000B56BA"/>
    <w:p w14:paraId="63FE58FA" w14:textId="77777777" w:rsidR="000B56BA" w:rsidRPr="000B56BA" w:rsidRDefault="000B56BA" w:rsidP="000B56BA"/>
    <w:p w14:paraId="6673E781" w14:textId="77777777" w:rsidR="000B56BA" w:rsidRPr="000B56BA" w:rsidRDefault="000B56BA" w:rsidP="000B56BA"/>
    <w:p w14:paraId="1A57279F" w14:textId="77777777" w:rsidR="000B56BA" w:rsidRPr="000B56BA" w:rsidRDefault="000B56BA" w:rsidP="000B56BA"/>
    <w:p w14:paraId="068E9271" w14:textId="0A20BBE8" w:rsidR="000B56BA" w:rsidRDefault="000B56BA" w:rsidP="000B56BA"/>
    <w:p w14:paraId="24D55CB8" w14:textId="77777777" w:rsidR="00324D47" w:rsidRPr="000B56BA" w:rsidRDefault="00324D47" w:rsidP="00324D47"/>
    <w:p w14:paraId="324C55F7" w14:textId="77777777" w:rsidR="000B56BA" w:rsidRPr="000B56BA" w:rsidRDefault="000B56BA" w:rsidP="000B56BA"/>
    <w:p w14:paraId="235C7FA4" w14:textId="77777777" w:rsidR="000B56BA" w:rsidRPr="000B56BA" w:rsidRDefault="000B56BA" w:rsidP="000B56BA"/>
    <w:p w14:paraId="5060B76B" w14:textId="77777777" w:rsidR="000B56BA" w:rsidRPr="000B56BA" w:rsidRDefault="000B56BA" w:rsidP="000B56BA"/>
    <w:p w14:paraId="2A5AA705" w14:textId="357C1372" w:rsidR="000B56BA" w:rsidRPr="000B56BA" w:rsidRDefault="000B56BA" w:rsidP="00324D47">
      <w:pPr>
        <w:tabs>
          <w:tab w:val="left" w:pos="1695"/>
          <w:tab w:val="center" w:pos="4320"/>
        </w:tabs>
      </w:pPr>
      <w:r w:rsidRPr="000B56BA">
        <w:t>Figure 2</w:t>
      </w:r>
      <w:r w:rsidR="0061323E">
        <w:t>9</w:t>
      </w:r>
      <w:r w:rsidRPr="000B56BA">
        <w:t xml:space="preserve">A – B: </w:t>
      </w:r>
      <w:r>
        <w:t>Pig Management Module Interface Storyboard</w:t>
      </w:r>
    </w:p>
    <w:p w14:paraId="64A02D02" w14:textId="749F9D18" w:rsidR="000B56BA" w:rsidRPr="000B56BA" w:rsidRDefault="000B56BA" w:rsidP="000B56BA">
      <w:pPr>
        <w:jc w:val="both"/>
        <w:sectPr w:rsidR="000B56BA" w:rsidRPr="000B56BA" w:rsidSect="001F5EA3">
          <w:pgSz w:w="12240" w:h="15840" w:code="1"/>
          <w:pgMar w:top="1440" w:right="1440" w:bottom="1440" w:left="2160" w:header="720" w:footer="288" w:gutter="0"/>
          <w:cols w:space="720"/>
          <w:docGrid w:linePitch="360"/>
        </w:sectPr>
      </w:pPr>
    </w:p>
    <w:p w14:paraId="4D67704A" w14:textId="77777777" w:rsidR="000B56BA" w:rsidRPr="000719F7" w:rsidRDefault="000B56BA" w:rsidP="000B56BA">
      <w:pPr>
        <w:tabs>
          <w:tab w:val="left" w:pos="4200"/>
        </w:tabs>
        <w:spacing w:line="360" w:lineRule="auto"/>
        <w:ind w:firstLine="720"/>
        <w:jc w:val="both"/>
        <w:rPr>
          <w:szCs w:val="24"/>
        </w:rPr>
      </w:pPr>
      <w:r>
        <w:rPr>
          <w:noProof/>
          <w:szCs w:val="24"/>
        </w:rPr>
        <w:lastRenderedPageBreak/>
        <mc:AlternateContent>
          <mc:Choice Requires="wps">
            <w:drawing>
              <wp:anchor distT="0" distB="0" distL="114300" distR="114300" simplePos="0" relativeHeight="251737600" behindDoc="0" locked="0" layoutInCell="1" allowOverlap="1" wp14:anchorId="60B37B70" wp14:editId="19E465B4">
                <wp:simplePos x="0" y="0"/>
                <wp:positionH relativeFrom="column">
                  <wp:posOffset>3552434</wp:posOffset>
                </wp:positionH>
                <wp:positionV relativeFrom="paragraph">
                  <wp:posOffset>131347</wp:posOffset>
                </wp:positionV>
                <wp:extent cx="245647" cy="263525"/>
                <wp:effectExtent l="0" t="0" r="0" b="3175"/>
                <wp:wrapNone/>
                <wp:docPr id="1029" name="Text Box 1029"/>
                <wp:cNvGraphicFramePr/>
                <a:graphic xmlns:a="http://schemas.openxmlformats.org/drawingml/2006/main">
                  <a:graphicData uri="http://schemas.microsoft.com/office/word/2010/wordprocessingShape">
                    <wps:wsp>
                      <wps:cNvSpPr txBox="1"/>
                      <wps:spPr>
                        <a:xfrm>
                          <a:off x="0" y="0"/>
                          <a:ext cx="245647" cy="263525"/>
                        </a:xfrm>
                        <a:prstGeom prst="rect">
                          <a:avLst/>
                        </a:prstGeom>
                        <a:noFill/>
                        <a:ln w="6350">
                          <a:noFill/>
                        </a:ln>
                      </wps:spPr>
                      <wps:txbx>
                        <w:txbxContent>
                          <w:p w14:paraId="030AB8FD" w14:textId="77777777" w:rsidR="000B56BA" w:rsidRPr="00350D87" w:rsidRDefault="000B56BA" w:rsidP="000B56BA">
                            <w:pPr>
                              <w:rPr>
                                <w:color w:val="E7E6E6" w:themeColor="background2"/>
                              </w:rPr>
                            </w:pPr>
                            <w:r w:rsidRPr="00350D87">
                              <w:rPr>
                                <w:color w:val="E7E6E6" w:themeColor="background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37B70" id="Text Box 1029" o:spid="_x0000_s1051" type="#_x0000_t202" style="position:absolute;left:0;text-align:left;margin-left:279.7pt;margin-top:10.35pt;width:19.35pt;height:20.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" filled="f" stroked="f" strokeweight=".5pt">
                <v:textbox>
                  <w:txbxContent>
                    <w:p w14:paraId="030AB8FD" w14:textId="77777777" w:rsidR="000B56BA" w:rsidRPr="00350D87" w:rsidRDefault="000B56BA" w:rsidP="000B56BA">
                      <w:pPr>
                        <w:rPr>
                          <w:color w:val="E7E6E6" w:themeColor="background2"/>
                        </w:rPr>
                      </w:pPr>
                      <w:r w:rsidRPr="00350D87">
                        <w:rPr>
                          <w:color w:val="E7E6E6" w:themeColor="background2"/>
                        </w:rPr>
                        <w:t>2</w:t>
                      </w:r>
                    </w:p>
                  </w:txbxContent>
                </v:textbox>
              </v:shape>
            </w:pict>
          </mc:Fallback>
        </mc:AlternateContent>
      </w:r>
      <w:r w:rsidRPr="000E0427">
        <w:t>Inventory Management</w:t>
      </w:r>
    </w:p>
    <w:p w14:paraId="144BB170" w14:textId="77777777" w:rsidR="000B56BA" w:rsidRDefault="000B56BA" w:rsidP="000B56BA">
      <w:pPr>
        <w:spacing w:after="160" w:line="360" w:lineRule="auto"/>
        <w:ind w:left="720"/>
        <w:jc w:val="both"/>
        <w:rPr>
          <w:b w:val="0"/>
          <w:bCs/>
        </w:rPr>
      </w:pPr>
      <w:r>
        <w:rPr>
          <w:b w:val="0"/>
          <w:bCs/>
        </w:rPr>
        <w:t>This Inventory management module allows the workers and owner to manage inventory farm supplies and other items used in hog farm. This module will also use measurement used by the product and can add purchase request to create a list for new items. Also, can send SMS Notification as a reminder to the owner about the remaining stocks.</w:t>
      </w:r>
    </w:p>
    <w:p w14:paraId="03599315" w14:textId="77777777" w:rsidR="00324D47" w:rsidRDefault="000B56BA" w:rsidP="000B56BA">
      <w:pPr>
        <w:spacing w:after="160" w:line="360" w:lineRule="auto"/>
        <w:ind w:left="720"/>
        <w:jc w:val="both"/>
        <w:rPr>
          <w:b w:val="0"/>
          <w:bCs/>
        </w:rPr>
      </w:pPr>
      <w:r>
        <w:rPr>
          <w:b w:val="0"/>
          <w:bCs/>
        </w:rPr>
        <w:t>REQ</w:t>
      </w:r>
      <w:r w:rsidR="00324D47">
        <w:rPr>
          <w:b w:val="0"/>
          <w:bCs/>
        </w:rPr>
        <w:t>12</w:t>
      </w:r>
      <w:r>
        <w:rPr>
          <w:b w:val="0"/>
          <w:bCs/>
        </w:rPr>
        <w:t>: The user sh</w:t>
      </w:r>
      <w:r w:rsidR="00324D47">
        <w:rPr>
          <w:b w:val="0"/>
          <w:bCs/>
        </w:rPr>
        <w:t>all</w:t>
      </w:r>
      <w:r>
        <w:rPr>
          <w:b w:val="0"/>
          <w:bCs/>
        </w:rPr>
        <w:t xml:space="preserve"> be able to add </w:t>
      </w:r>
      <w:r w:rsidR="00324D47">
        <w:rPr>
          <w:b w:val="0"/>
          <w:bCs/>
        </w:rPr>
        <w:t>P</w:t>
      </w:r>
      <w:r>
        <w:rPr>
          <w:b w:val="0"/>
          <w:bCs/>
        </w:rPr>
        <w:t xml:space="preserve">urchase </w:t>
      </w:r>
      <w:r w:rsidR="00324D47">
        <w:rPr>
          <w:b w:val="0"/>
          <w:bCs/>
        </w:rPr>
        <w:t>R</w:t>
      </w:r>
      <w:r>
        <w:rPr>
          <w:b w:val="0"/>
          <w:bCs/>
        </w:rPr>
        <w:t>equest</w:t>
      </w:r>
      <w:r w:rsidR="00324D47">
        <w:rPr>
          <w:b w:val="0"/>
          <w:bCs/>
        </w:rPr>
        <w:t>.</w:t>
      </w:r>
    </w:p>
    <w:p w14:paraId="36E2C50B" w14:textId="1FB7922E" w:rsidR="000B56BA" w:rsidRDefault="00324D47" w:rsidP="000B56BA">
      <w:pPr>
        <w:spacing w:after="160" w:line="360" w:lineRule="auto"/>
        <w:ind w:left="720"/>
        <w:jc w:val="both"/>
        <w:rPr>
          <w:b w:val="0"/>
          <w:bCs/>
        </w:rPr>
      </w:pPr>
      <w:r>
        <w:rPr>
          <w:b w:val="0"/>
          <w:bCs/>
        </w:rPr>
        <w:t>REQ13: The user shall be able to s</w:t>
      </w:r>
      <w:r w:rsidR="000B56BA">
        <w:rPr>
          <w:b w:val="0"/>
          <w:bCs/>
        </w:rPr>
        <w:t xml:space="preserve">end SMS Notification to the owner as a reminder. </w:t>
      </w:r>
    </w:p>
    <w:p w14:paraId="34AE090B" w14:textId="1E00DA89" w:rsidR="000B56BA" w:rsidRDefault="00E1617C" w:rsidP="000B56BA">
      <w:pPr>
        <w:ind w:left="1440" w:hanging="360"/>
      </w:pPr>
      <w:r>
        <w:rPr>
          <w:b w:val="0"/>
          <w:bCs/>
          <w:noProof/>
        </w:rPr>
        <mc:AlternateContent>
          <mc:Choice Requires="wpg">
            <w:drawing>
              <wp:anchor distT="0" distB="0" distL="114300" distR="114300" simplePos="0" relativeHeight="251738624" behindDoc="0" locked="0" layoutInCell="1" allowOverlap="1" wp14:anchorId="7DC2B07E" wp14:editId="3BB5ADFB">
                <wp:simplePos x="0" y="0"/>
                <wp:positionH relativeFrom="column">
                  <wp:posOffset>0</wp:posOffset>
                </wp:positionH>
                <wp:positionV relativeFrom="paragraph">
                  <wp:posOffset>102235</wp:posOffset>
                </wp:positionV>
                <wp:extent cx="5486400" cy="2962910"/>
                <wp:effectExtent l="0" t="0" r="0" b="8890"/>
                <wp:wrapNone/>
                <wp:docPr id="32" name="Group 32"/>
                <wp:cNvGraphicFramePr/>
                <a:graphic xmlns:a="http://schemas.openxmlformats.org/drawingml/2006/main">
                  <a:graphicData uri="http://schemas.microsoft.com/office/word/2010/wordprocessingGroup">
                    <wpg:wgp>
                      <wpg:cNvGrpSpPr/>
                      <wpg:grpSpPr>
                        <a:xfrm>
                          <a:off x="0" y="0"/>
                          <a:ext cx="5486400" cy="2962910"/>
                          <a:chOff x="0" y="0"/>
                          <a:chExt cx="5486400" cy="2962910"/>
                        </a:xfrm>
                      </wpg:grpSpPr>
                      <pic:pic xmlns:pic="http://schemas.openxmlformats.org/drawingml/2006/picture">
                        <pic:nvPicPr>
                          <pic:cNvPr id="16" name="Picture 1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962910"/>
                          </a:xfrm>
                          <a:prstGeom prst="rect">
                            <a:avLst/>
                          </a:prstGeom>
                        </pic:spPr>
                      </pic:pic>
                      <wps:wsp>
                        <wps:cNvPr id="1082" name="Arrow: Left 1082"/>
                        <wps:cNvSpPr/>
                        <wps:spPr>
                          <a:xfrm>
                            <a:off x="1030432" y="1833996"/>
                            <a:ext cx="34734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Arrow: Left 1083"/>
                        <wps:cNvSpPr/>
                        <wps:spPr>
                          <a:xfrm>
                            <a:off x="5145232" y="981941"/>
                            <a:ext cx="285750" cy="7620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6" name="Picture 1066" descr="Ic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143000" y="1579418"/>
                            <a:ext cx="233045" cy="233045"/>
                          </a:xfrm>
                          <a:prstGeom prst="rect">
                            <a:avLst/>
                          </a:prstGeom>
                        </pic:spPr>
                      </pic:pic>
                      <pic:pic xmlns:pic="http://schemas.openxmlformats.org/drawingml/2006/picture">
                        <pic:nvPicPr>
                          <pic:cNvPr id="1067" name="Picture 1067" descr="Shape&#10;&#10;Description automatically generated with low confidence"/>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174673" y="692728"/>
                            <a:ext cx="257175" cy="257175"/>
                          </a:xfrm>
                          <a:prstGeom prst="rect">
                            <a:avLst/>
                          </a:prstGeom>
                        </pic:spPr>
                      </pic:pic>
                    </wpg:wgp>
                  </a:graphicData>
                </a:graphic>
              </wp:anchor>
            </w:drawing>
          </mc:Choice>
          <mc:Fallback>
            <w:pict>
              <v:group w14:anchorId="3D08050E" id="Group 32" o:spid="_x0000_s1026" style="position:absolute;margin-left:0;margin-top:8.05pt;width:6in;height:233.3pt;z-index:251738624" coordsize="54864,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AwEEAwEEAwEEAwEE&#10;AwEEAwEEAwEEAwEEAwEEAwEEAwEEAwEEAwEEAwEEAwEEAwEEAwEEAwEEAwEEtRVHvgAAAP90Uk5T&#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4864;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">
                  <v:imagedata r:id="rId80" o:title=""/>
                </v:shape>
                <v:shape id="Arrow: Left 1082" o:spid="_x0000_s1028" type="#_x0000_t66" style="position:absolute;left:10304;top:18339;width:3473;height: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" adj="2415" fillcolor="red" strokecolor="red" strokeweight="1pt"/>
                <v:shape id="Arrow: Left 1083" o:spid="_x0000_s1029" type="#_x0000_t66" style="position:absolute;left:51452;top:9819;width:2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" adj="2880" fillcolor="red" strokecolor="red" strokeweight="1pt"/>
                <v:shape id="Picture 1066" o:spid="_x0000_s1030" type="#_x0000_t75" alt="Icon&#10;&#10;Description automatically generated" style="position:absolute;left:11430;top:15794;width:2330;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">
                  <v:imagedata r:id="rId81" o:title="Icon&#10;&#10;Description automatically generated"/>
                </v:shape>
                <v:shape id="Picture 1067" o:spid="_x0000_s1031" type="#_x0000_t75" alt="Shape&#10;&#10;Description automatically generated with low confidence" style="position:absolute;left:51746;top:6927;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">
                  <v:imagedata r:id="rId82" o:title="Shape&#10;&#10;Description automatically generated with low confidence"/>
                </v:shape>
              </v:group>
            </w:pict>
          </mc:Fallback>
        </mc:AlternateContent>
      </w:r>
    </w:p>
    <w:p w14:paraId="139DC0DE" w14:textId="5BBDDE2A" w:rsidR="000B56BA" w:rsidRPr="007D3F99" w:rsidRDefault="000B56BA" w:rsidP="000B56BA">
      <w:pPr>
        <w:ind w:left="1440" w:hanging="360"/>
      </w:pPr>
    </w:p>
    <w:p w14:paraId="25FCBE45" w14:textId="5E340912" w:rsidR="000B56BA" w:rsidRDefault="000B56BA" w:rsidP="000B56BA">
      <w:pPr>
        <w:spacing w:after="160" w:line="360" w:lineRule="auto"/>
        <w:ind w:left="720"/>
        <w:jc w:val="both"/>
        <w:rPr>
          <w:b w:val="0"/>
          <w:bCs/>
        </w:rPr>
      </w:pPr>
    </w:p>
    <w:p w14:paraId="6C1C2AB1" w14:textId="6E7825B5" w:rsidR="000B56BA" w:rsidRDefault="000B56BA" w:rsidP="000B56BA">
      <w:pPr>
        <w:spacing w:after="160" w:line="360" w:lineRule="auto"/>
        <w:ind w:left="720"/>
        <w:jc w:val="both"/>
        <w:rPr>
          <w:b w:val="0"/>
          <w:bCs/>
        </w:rPr>
      </w:pPr>
    </w:p>
    <w:p w14:paraId="0F9EA909" w14:textId="77777777" w:rsidR="000B56BA" w:rsidRDefault="000B56BA" w:rsidP="000B56BA">
      <w:pPr>
        <w:spacing w:after="160" w:line="360" w:lineRule="auto"/>
        <w:ind w:left="720"/>
        <w:jc w:val="both"/>
        <w:rPr>
          <w:b w:val="0"/>
          <w:bCs/>
        </w:rPr>
      </w:pPr>
    </w:p>
    <w:p w14:paraId="54C784ED" w14:textId="62B259BF" w:rsidR="000B56BA" w:rsidRDefault="000B56BA" w:rsidP="000B56BA">
      <w:pPr>
        <w:spacing w:after="160" w:line="360" w:lineRule="auto"/>
        <w:ind w:left="720"/>
        <w:jc w:val="both"/>
        <w:rPr>
          <w:b w:val="0"/>
          <w:bCs/>
        </w:rPr>
      </w:pPr>
    </w:p>
    <w:p w14:paraId="05435CF4" w14:textId="4ED9489E" w:rsidR="000B56BA" w:rsidRDefault="000B56BA" w:rsidP="000B56BA">
      <w:pPr>
        <w:spacing w:after="160" w:line="360" w:lineRule="auto"/>
        <w:ind w:left="720"/>
        <w:jc w:val="both"/>
        <w:rPr>
          <w:b w:val="0"/>
          <w:bCs/>
        </w:rPr>
      </w:pPr>
    </w:p>
    <w:p w14:paraId="0451C2DA" w14:textId="77777777" w:rsidR="000B56BA" w:rsidRDefault="000B56BA" w:rsidP="000B56BA">
      <w:pPr>
        <w:tabs>
          <w:tab w:val="left" w:pos="3732"/>
        </w:tabs>
        <w:spacing w:after="160" w:line="259" w:lineRule="auto"/>
        <w:jc w:val="both"/>
        <w:rPr>
          <w:b w:val="0"/>
          <w:bCs/>
        </w:rPr>
      </w:pPr>
    </w:p>
    <w:p w14:paraId="4FACE03D" w14:textId="77777777" w:rsidR="000B56BA" w:rsidRDefault="000B56BA" w:rsidP="000B56BA">
      <w:pPr>
        <w:tabs>
          <w:tab w:val="left" w:pos="3732"/>
        </w:tabs>
        <w:spacing w:after="160" w:line="259" w:lineRule="auto"/>
        <w:jc w:val="both"/>
      </w:pPr>
    </w:p>
    <w:p w14:paraId="36236318" w14:textId="5B67D99B" w:rsidR="000B56BA" w:rsidRDefault="000B56BA" w:rsidP="000B56BA">
      <w:pPr>
        <w:tabs>
          <w:tab w:val="left" w:pos="3732"/>
        </w:tabs>
        <w:spacing w:after="160" w:line="259" w:lineRule="auto"/>
      </w:pPr>
    </w:p>
    <w:p w14:paraId="398E28E8" w14:textId="57F1BC6A" w:rsidR="000B56BA" w:rsidRPr="000B56BA" w:rsidRDefault="000B56BA" w:rsidP="000B56BA">
      <w:pPr>
        <w:rPr>
          <w:szCs w:val="24"/>
        </w:rPr>
        <w:sectPr w:rsidR="000B56BA" w:rsidRPr="000B56BA" w:rsidSect="001F5EA3">
          <w:pgSz w:w="12240" w:h="15840" w:code="1"/>
          <w:pgMar w:top="1440" w:right="1440" w:bottom="1440" w:left="2160" w:header="720" w:footer="288" w:gutter="0"/>
          <w:cols w:space="720"/>
          <w:docGrid w:linePitch="360"/>
        </w:sectPr>
      </w:pPr>
    </w:p>
    <w:p w14:paraId="65E6A748" w14:textId="4E7F0C87" w:rsidR="003B1C89" w:rsidRPr="003B1C89" w:rsidRDefault="003B1C89" w:rsidP="005B189F">
      <w:pPr>
        <w:spacing w:after="160" w:line="360" w:lineRule="auto"/>
        <w:jc w:val="both"/>
        <w:rPr>
          <w:b w:val="0"/>
          <w:bCs/>
        </w:rPr>
      </w:pPr>
    </w:p>
    <w:p w14:paraId="6C2B4E3E" w14:textId="12BF43EA" w:rsidR="009D5A2F" w:rsidRDefault="009D5A2F" w:rsidP="000F07B3"/>
    <w:p w14:paraId="732174FF" w14:textId="2F144918" w:rsidR="000F07B3" w:rsidRDefault="000F07B3" w:rsidP="000F07B3"/>
    <w:p w14:paraId="38A5B372" w14:textId="4B698969" w:rsidR="000F07B3" w:rsidRDefault="000F07B3" w:rsidP="000F07B3"/>
    <w:p w14:paraId="40A8A4B2" w14:textId="755F6B3C" w:rsidR="000F07B3" w:rsidRPr="00097358" w:rsidRDefault="000F07B3" w:rsidP="000F07B3"/>
    <w:p w14:paraId="570531A6" w14:textId="3E59707E" w:rsidR="009D5A2F" w:rsidRDefault="002C17DF" w:rsidP="009D5A2F">
      <w:pPr>
        <w:spacing w:after="160" w:line="360" w:lineRule="auto"/>
        <w:ind w:left="720"/>
        <w:jc w:val="both"/>
        <w:rPr>
          <w:b w:val="0"/>
          <w:bCs/>
        </w:rPr>
      </w:pPr>
      <w:r>
        <w:rPr>
          <w:b w:val="0"/>
          <w:bCs/>
          <w:noProof/>
          <w:szCs w:val="24"/>
        </w:rPr>
        <w:t>`</w:t>
      </w:r>
    </w:p>
    <w:p w14:paraId="48C8C66F" w14:textId="49305696" w:rsidR="009D5A2F" w:rsidRDefault="009D5A2F" w:rsidP="009D5A2F">
      <w:pPr>
        <w:spacing w:after="160" w:line="360" w:lineRule="auto"/>
        <w:ind w:left="720"/>
        <w:jc w:val="both"/>
        <w:rPr>
          <w:b w:val="0"/>
          <w:bCs/>
        </w:rPr>
      </w:pPr>
    </w:p>
    <w:p w14:paraId="6CACB9D4" w14:textId="46785F0B" w:rsidR="009D5A2F" w:rsidRDefault="009D5A2F" w:rsidP="009D5A2F">
      <w:pPr>
        <w:spacing w:after="160" w:line="360" w:lineRule="auto"/>
        <w:ind w:left="720"/>
        <w:jc w:val="both"/>
        <w:rPr>
          <w:b w:val="0"/>
          <w:bCs/>
        </w:rPr>
      </w:pPr>
    </w:p>
    <w:p w14:paraId="6C003C8B" w14:textId="37F0DD37" w:rsidR="000719F7" w:rsidRPr="000B56BA" w:rsidRDefault="000719F7" w:rsidP="000B56BA">
      <w:pPr>
        <w:jc w:val="left"/>
        <w:sectPr w:rsidR="000719F7" w:rsidRPr="000B56BA" w:rsidSect="00FD0AA3">
          <w:type w:val="continuous"/>
          <w:pgSz w:w="12240" w:h="15840" w:code="1"/>
          <w:pgMar w:top="1440" w:right="1440" w:bottom="1440" w:left="2160" w:header="720" w:footer="288" w:gutter="0"/>
          <w:cols w:space="720"/>
          <w:docGrid w:linePitch="360"/>
        </w:sectPr>
      </w:pPr>
    </w:p>
    <w:p w14:paraId="3C1917AA" w14:textId="4C88412A" w:rsidR="005419A8" w:rsidRPr="007D0BCF" w:rsidRDefault="00BF393E" w:rsidP="005B189F">
      <w:pPr>
        <w:tabs>
          <w:tab w:val="left" w:pos="3732"/>
        </w:tabs>
        <w:spacing w:after="160" w:line="259" w:lineRule="auto"/>
        <w:jc w:val="both"/>
      </w:pPr>
      <w:r>
        <w:rPr>
          <w:noProof/>
        </w:rPr>
        <w:lastRenderedPageBreak/>
        <w:drawing>
          <wp:anchor distT="0" distB="0" distL="114300" distR="114300" simplePos="0" relativeHeight="251568640" behindDoc="0" locked="0" layoutInCell="1" allowOverlap="1" wp14:anchorId="3AF627DA" wp14:editId="1B9C4793">
            <wp:simplePos x="0" y="0"/>
            <wp:positionH relativeFrom="column">
              <wp:posOffset>-3464</wp:posOffset>
            </wp:positionH>
            <wp:positionV relativeFrom="paragraph">
              <wp:posOffset>1905</wp:posOffset>
            </wp:positionV>
            <wp:extent cx="5486400" cy="2971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14:sizeRelH relativeFrom="page">
              <wp14:pctWidth>0</wp14:pctWidth>
            </wp14:sizeRelH>
            <wp14:sizeRelV relativeFrom="page">
              <wp14:pctHeight>0</wp14:pctHeight>
            </wp14:sizeRelV>
          </wp:anchor>
        </w:drawing>
      </w:r>
    </w:p>
    <w:p w14:paraId="1F6B3C65" w14:textId="2B1D8B44" w:rsidR="007D0BCF" w:rsidRDefault="007D0BCF" w:rsidP="00C5233A">
      <w:pPr>
        <w:spacing w:after="160" w:line="360" w:lineRule="auto"/>
        <w:ind w:left="720"/>
        <w:jc w:val="both"/>
        <w:rPr>
          <w:b w:val="0"/>
          <w:bCs/>
        </w:rPr>
      </w:pPr>
    </w:p>
    <w:p w14:paraId="30949BBE" w14:textId="681F84DB" w:rsidR="007D0BCF" w:rsidRDefault="00BF393E" w:rsidP="00C5233A">
      <w:pPr>
        <w:spacing w:after="160" w:line="360" w:lineRule="auto"/>
        <w:ind w:left="720"/>
        <w:jc w:val="both"/>
        <w:rPr>
          <w:b w:val="0"/>
          <w:bCs/>
        </w:rPr>
      </w:pPr>
      <w:r>
        <w:rPr>
          <w:b w:val="0"/>
          <w:bCs/>
          <w:noProof/>
          <w:szCs w:val="24"/>
        </w:rPr>
        <w:drawing>
          <wp:anchor distT="0" distB="0" distL="114300" distR="114300" simplePos="0" relativeHeight="251638272" behindDoc="0" locked="0" layoutInCell="1" allowOverlap="1" wp14:anchorId="744674DA" wp14:editId="1B47AF97">
            <wp:simplePos x="0" y="0"/>
            <wp:positionH relativeFrom="column">
              <wp:posOffset>3599815</wp:posOffset>
            </wp:positionH>
            <wp:positionV relativeFrom="paragraph">
              <wp:posOffset>226695</wp:posOffset>
            </wp:positionV>
            <wp:extent cx="233045" cy="233045"/>
            <wp:effectExtent l="0" t="0" r="0" b="0"/>
            <wp:wrapNone/>
            <wp:docPr id="1078" name="Picture 107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Pr="00FF09E8">
        <w:rPr>
          <w:b w:val="0"/>
          <w:bCs/>
          <w:noProof/>
          <w:color w:val="FF0000"/>
          <w:szCs w:val="24"/>
        </w:rPr>
        <mc:AlternateContent>
          <mc:Choice Requires="wps">
            <w:drawing>
              <wp:anchor distT="0" distB="0" distL="114300" distR="114300" simplePos="0" relativeHeight="251597312" behindDoc="0" locked="0" layoutInCell="1" allowOverlap="1" wp14:anchorId="6096365A" wp14:editId="401F2068">
                <wp:simplePos x="0" y="0"/>
                <wp:positionH relativeFrom="column">
                  <wp:posOffset>3879620</wp:posOffset>
                </wp:positionH>
                <wp:positionV relativeFrom="paragraph">
                  <wp:posOffset>328930</wp:posOffset>
                </wp:positionV>
                <wp:extent cx="417014" cy="77471"/>
                <wp:effectExtent l="0" t="19050" r="40640" b="36830"/>
                <wp:wrapNone/>
                <wp:docPr id="1084" name="Arrow: Left 1084"/>
                <wp:cNvGraphicFramePr/>
                <a:graphic xmlns:a="http://schemas.openxmlformats.org/drawingml/2006/main">
                  <a:graphicData uri="http://schemas.microsoft.com/office/word/2010/wordprocessingShape">
                    <wps:wsp>
                      <wps:cNvSpPr/>
                      <wps:spPr>
                        <a:xfrm rot="10800000">
                          <a:off x="0" y="0"/>
                          <a:ext cx="417014" cy="7747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F1E1A" id="Arrow: Left 1084" o:spid="_x0000_s1026" type="#_x0000_t66" style="position:absolute;margin-left:305.5pt;margin-top:25.9pt;width:32.85pt;height:6.1pt;rotation:18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" adj="2006" fillcolor="red" strokecolor="red" strokeweight="1pt"/>
            </w:pict>
          </mc:Fallback>
        </mc:AlternateContent>
      </w:r>
      <w:r>
        <w:rPr>
          <w:noProof/>
          <w:szCs w:val="24"/>
        </w:rPr>
        <w:drawing>
          <wp:anchor distT="0" distB="0" distL="114300" distR="114300" simplePos="0" relativeHeight="251660800" behindDoc="0" locked="0" layoutInCell="1" allowOverlap="1" wp14:anchorId="3B4D329A" wp14:editId="2737394C">
            <wp:simplePos x="0" y="0"/>
            <wp:positionH relativeFrom="column">
              <wp:posOffset>5200188</wp:posOffset>
            </wp:positionH>
            <wp:positionV relativeFrom="paragraph">
              <wp:posOffset>53282</wp:posOffset>
            </wp:positionV>
            <wp:extent cx="279400" cy="279400"/>
            <wp:effectExtent l="0" t="0" r="6350" b="6350"/>
            <wp:wrapNone/>
            <wp:docPr id="1060" name="Picture 106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Shap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page">
              <wp14:pctWidth>0</wp14:pctWidth>
            </wp14:sizeRelH>
            <wp14:sizeRelV relativeFrom="page">
              <wp14:pctHeight>0</wp14:pctHeight>
            </wp14:sizeRelV>
          </wp:anchor>
        </w:drawing>
      </w:r>
      <w:r w:rsidRPr="00FF09E8">
        <w:rPr>
          <w:b w:val="0"/>
          <w:bCs/>
          <w:noProof/>
          <w:color w:val="FF0000"/>
          <w:szCs w:val="24"/>
        </w:rPr>
        <mc:AlternateContent>
          <mc:Choice Requires="wps">
            <w:drawing>
              <wp:anchor distT="0" distB="0" distL="114300" distR="114300" simplePos="0" relativeHeight="251659776" behindDoc="0" locked="0" layoutInCell="1" allowOverlap="1" wp14:anchorId="2962080F" wp14:editId="58A403EB">
                <wp:simplePos x="0" y="0"/>
                <wp:positionH relativeFrom="column">
                  <wp:posOffset>5147484</wp:posOffset>
                </wp:positionH>
                <wp:positionV relativeFrom="paragraph">
                  <wp:posOffset>323100</wp:posOffset>
                </wp:positionV>
                <wp:extent cx="337705" cy="112568"/>
                <wp:effectExtent l="19050" t="19050" r="24765" b="40005"/>
                <wp:wrapNone/>
                <wp:docPr id="1047" name="Arrow: Left 1047"/>
                <wp:cNvGraphicFramePr/>
                <a:graphic xmlns:a="http://schemas.openxmlformats.org/drawingml/2006/main">
                  <a:graphicData uri="http://schemas.microsoft.com/office/word/2010/wordprocessingShape">
                    <wps:wsp>
                      <wps:cNvSpPr/>
                      <wps:spPr>
                        <a:xfrm>
                          <a:off x="0" y="0"/>
                          <a:ext cx="337705" cy="112568"/>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B700" id="Arrow: Left 1047" o:spid="_x0000_s1026" type="#_x0000_t66" style="position:absolute;margin-left:405.3pt;margin-top:25.45pt;width:26.6pt;height:8.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" adj="3600" fillcolor="red" strokecolor="red" strokeweight="1pt"/>
            </w:pict>
          </mc:Fallback>
        </mc:AlternateContent>
      </w:r>
      <w:r w:rsidR="004915E6">
        <w:rPr>
          <w:b w:val="0"/>
          <w:bCs/>
        </w:rPr>
        <w:t>v</w:t>
      </w:r>
    </w:p>
    <w:p w14:paraId="19C4809E" w14:textId="260303B2" w:rsidR="007D0BCF" w:rsidRPr="00C5233A" w:rsidRDefault="007D0BCF" w:rsidP="00C5233A">
      <w:pPr>
        <w:spacing w:after="160" w:line="360" w:lineRule="auto"/>
        <w:ind w:left="720"/>
        <w:jc w:val="both"/>
        <w:rPr>
          <w:b w:val="0"/>
          <w:bCs/>
        </w:rPr>
      </w:pPr>
    </w:p>
    <w:p w14:paraId="6B234BA6" w14:textId="720B326F" w:rsidR="00DC27AC" w:rsidRDefault="00BF393E" w:rsidP="003C7DC1">
      <w:pPr>
        <w:spacing w:after="160" w:line="259" w:lineRule="auto"/>
        <w:ind w:left="720"/>
        <w:jc w:val="left"/>
        <w:rPr>
          <w:b w:val="0"/>
          <w:bCs/>
        </w:rPr>
      </w:pPr>
      <w:r>
        <w:rPr>
          <w:b w:val="0"/>
          <w:bCs/>
          <w:noProof/>
          <w:szCs w:val="24"/>
        </w:rPr>
        <w:drawing>
          <wp:anchor distT="0" distB="0" distL="114300" distR="114300" simplePos="0" relativeHeight="251639296" behindDoc="0" locked="0" layoutInCell="1" allowOverlap="1" wp14:anchorId="0B50E3B8" wp14:editId="2827F74B">
            <wp:simplePos x="0" y="0"/>
            <wp:positionH relativeFrom="column">
              <wp:posOffset>1772285</wp:posOffset>
            </wp:positionH>
            <wp:positionV relativeFrom="paragraph">
              <wp:posOffset>213245</wp:posOffset>
            </wp:positionV>
            <wp:extent cx="226060" cy="226060"/>
            <wp:effectExtent l="0" t="0" r="2540" b="2540"/>
            <wp:wrapNone/>
            <wp:docPr id="1108" name="Picture 110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Shap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060" cy="226060"/>
                    </a:xfrm>
                    <a:prstGeom prst="rect">
                      <a:avLst/>
                    </a:prstGeom>
                  </pic:spPr>
                </pic:pic>
              </a:graphicData>
            </a:graphic>
            <wp14:sizeRelH relativeFrom="page">
              <wp14:pctWidth>0</wp14:pctWidth>
            </wp14:sizeRelH>
            <wp14:sizeRelV relativeFrom="page">
              <wp14:pctHeight>0</wp14:pctHeight>
            </wp14:sizeRelV>
          </wp:anchor>
        </w:drawing>
      </w:r>
    </w:p>
    <w:p w14:paraId="3B2886BF" w14:textId="365D1347" w:rsidR="009572EC" w:rsidRDefault="00BF393E" w:rsidP="003C7DC1">
      <w:pPr>
        <w:spacing w:after="160" w:line="259" w:lineRule="auto"/>
        <w:ind w:left="720"/>
        <w:jc w:val="left"/>
        <w:rPr>
          <w:b w:val="0"/>
          <w:bCs/>
        </w:rPr>
      </w:pPr>
      <w:r w:rsidRPr="00FF09E8">
        <w:rPr>
          <w:b w:val="0"/>
          <w:bCs/>
          <w:noProof/>
          <w:color w:val="FF0000"/>
          <w:szCs w:val="24"/>
        </w:rPr>
        <mc:AlternateContent>
          <mc:Choice Requires="wps">
            <w:drawing>
              <wp:anchor distT="0" distB="0" distL="114300" distR="114300" simplePos="0" relativeHeight="251599360" behindDoc="0" locked="0" layoutInCell="1" allowOverlap="1" wp14:anchorId="0EEDE5AF" wp14:editId="5E680AED">
                <wp:simplePos x="0" y="0"/>
                <wp:positionH relativeFrom="column">
                  <wp:posOffset>2059940</wp:posOffset>
                </wp:positionH>
                <wp:positionV relativeFrom="paragraph">
                  <wp:posOffset>38100</wp:posOffset>
                </wp:positionV>
                <wp:extent cx="514985" cy="77470"/>
                <wp:effectExtent l="0" t="19050" r="37465" b="36830"/>
                <wp:wrapNone/>
                <wp:docPr id="1087" name="Arrow: Left 1087"/>
                <wp:cNvGraphicFramePr/>
                <a:graphic xmlns:a="http://schemas.openxmlformats.org/drawingml/2006/main">
                  <a:graphicData uri="http://schemas.microsoft.com/office/word/2010/wordprocessingShape">
                    <wps:wsp>
                      <wps:cNvSpPr/>
                      <wps:spPr>
                        <a:xfrm rot="10800000">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2EFF" id="Arrow: Left 1087" o:spid="_x0000_s1026" type="#_x0000_t66" style="position:absolute;margin-left:162.2pt;margin-top:3pt;width:40.55pt;height:6.1pt;rotation:18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" adj="1625" fillcolor="red" strokecolor="red" strokeweight="1pt"/>
            </w:pict>
          </mc:Fallback>
        </mc:AlternateContent>
      </w:r>
    </w:p>
    <w:p w14:paraId="7AA4B92D" w14:textId="0366F476" w:rsidR="009572EC" w:rsidRDefault="00BF393E" w:rsidP="003C7DC1">
      <w:pPr>
        <w:spacing w:after="160" w:line="259" w:lineRule="auto"/>
        <w:ind w:left="720"/>
        <w:jc w:val="left"/>
        <w:rPr>
          <w:b w:val="0"/>
          <w:bCs/>
        </w:rPr>
      </w:pPr>
      <w:r>
        <w:rPr>
          <w:b w:val="0"/>
          <w:bCs/>
          <w:noProof/>
        </w:rPr>
        <w:drawing>
          <wp:anchor distT="0" distB="0" distL="114300" distR="114300" simplePos="0" relativeHeight="251661824" behindDoc="0" locked="0" layoutInCell="1" allowOverlap="1" wp14:anchorId="5620E70D" wp14:editId="0C9DD3CE">
            <wp:simplePos x="0" y="0"/>
            <wp:positionH relativeFrom="column">
              <wp:posOffset>4633307</wp:posOffset>
            </wp:positionH>
            <wp:positionV relativeFrom="paragraph">
              <wp:posOffset>212898</wp:posOffset>
            </wp:positionV>
            <wp:extent cx="228600" cy="228600"/>
            <wp:effectExtent l="0" t="0" r="0" b="0"/>
            <wp:wrapNone/>
            <wp:docPr id="1062" name="Picture 10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Ic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31A8437B" w14:textId="7B30BCFA" w:rsidR="00852DA3" w:rsidRDefault="00BF393E" w:rsidP="009572EC">
      <w:pPr>
        <w:tabs>
          <w:tab w:val="left" w:pos="3732"/>
        </w:tabs>
        <w:spacing w:after="160" w:line="259" w:lineRule="auto"/>
        <w:ind w:left="720"/>
        <w:rPr>
          <w:b w:val="0"/>
          <w:bCs/>
        </w:rPr>
      </w:pPr>
      <w:r w:rsidRPr="00FF09E8">
        <w:rPr>
          <w:b w:val="0"/>
          <w:bCs/>
          <w:noProof/>
          <w:color w:val="FF0000"/>
          <w:szCs w:val="24"/>
        </w:rPr>
        <mc:AlternateContent>
          <mc:Choice Requires="wps">
            <w:drawing>
              <wp:anchor distT="0" distB="0" distL="114300" distR="114300" simplePos="0" relativeHeight="251598336" behindDoc="0" locked="0" layoutInCell="1" allowOverlap="1" wp14:anchorId="7AFB58B8" wp14:editId="052B04E9">
                <wp:simplePos x="0" y="0"/>
                <wp:positionH relativeFrom="column">
                  <wp:posOffset>4432473</wp:posOffset>
                </wp:positionH>
                <wp:positionV relativeFrom="paragraph">
                  <wp:posOffset>150495</wp:posOffset>
                </wp:positionV>
                <wp:extent cx="514985" cy="77470"/>
                <wp:effectExtent l="19050" t="19050" r="18415" b="36830"/>
                <wp:wrapNone/>
                <wp:docPr id="1085" name="Arrow: Left 1085"/>
                <wp:cNvGraphicFramePr/>
                <a:graphic xmlns:a="http://schemas.openxmlformats.org/drawingml/2006/main">
                  <a:graphicData uri="http://schemas.microsoft.com/office/word/2010/wordprocessingShape">
                    <wps:wsp>
                      <wps:cNvSpPr/>
                      <wps:spPr>
                        <a:xfrm>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89BCB" id="Arrow: Left 1085" o:spid="_x0000_s1026" type="#_x0000_t66" style="position:absolute;margin-left:349pt;margin-top:11.85pt;width:40.55pt;height:6.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" adj="1625" fillcolor="red" strokecolor="red" strokeweight="1pt"/>
            </w:pict>
          </mc:Fallback>
        </mc:AlternateContent>
      </w:r>
    </w:p>
    <w:p w14:paraId="084CCDE6" w14:textId="48E29C9A" w:rsidR="000719F7" w:rsidRDefault="000719F7" w:rsidP="00D55772">
      <w:pPr>
        <w:tabs>
          <w:tab w:val="left" w:pos="3732"/>
        </w:tabs>
        <w:spacing w:after="160" w:line="259" w:lineRule="auto"/>
      </w:pPr>
    </w:p>
    <w:p w14:paraId="3A02A7AD" w14:textId="7433CA46" w:rsidR="005B189F" w:rsidRDefault="005B189F" w:rsidP="00BF393E">
      <w:pPr>
        <w:tabs>
          <w:tab w:val="left" w:pos="3732"/>
        </w:tabs>
        <w:spacing w:after="160" w:line="259" w:lineRule="auto"/>
        <w:jc w:val="both"/>
      </w:pPr>
    </w:p>
    <w:p w14:paraId="427AC209" w14:textId="210DAE7C" w:rsidR="00150E1D" w:rsidRPr="009572EC" w:rsidRDefault="007D1CC0" w:rsidP="00BF393E">
      <w:pPr>
        <w:tabs>
          <w:tab w:val="left" w:pos="3732"/>
        </w:tabs>
        <w:spacing w:after="160" w:line="259" w:lineRule="auto"/>
      </w:pPr>
      <w:r w:rsidRPr="007D1CC0">
        <w:t xml:space="preserve">Figure </w:t>
      </w:r>
      <w:r w:rsidR="0061323E">
        <w:t>30</w:t>
      </w:r>
      <w:r w:rsidR="00BF393E">
        <w:t>A – B</w:t>
      </w:r>
      <w:r w:rsidRPr="007D1CC0">
        <w:t>: Inventory Management</w:t>
      </w:r>
      <w:r w:rsidR="00BF393E">
        <w:t xml:space="preserve"> Module Interface</w:t>
      </w:r>
      <w:r w:rsidRPr="007D1CC0">
        <w:t xml:space="preserve"> Storyboard</w:t>
      </w:r>
    </w:p>
    <w:p w14:paraId="45CD6D8B" w14:textId="143DE3CE" w:rsidR="007D1CC0" w:rsidRPr="007D1CC0" w:rsidRDefault="007D1CC0" w:rsidP="003C7DC1">
      <w:pPr>
        <w:spacing w:after="160" w:line="259" w:lineRule="auto"/>
        <w:ind w:left="720"/>
        <w:jc w:val="left"/>
      </w:pPr>
      <w:r w:rsidRPr="007D1CC0">
        <w:t>User Management</w:t>
      </w:r>
    </w:p>
    <w:p w14:paraId="7A6D8D2D" w14:textId="56637169" w:rsidR="007D1CC0" w:rsidRDefault="007D1CC0" w:rsidP="003C7DC1">
      <w:pPr>
        <w:spacing w:after="160" w:line="259" w:lineRule="auto"/>
        <w:ind w:left="720"/>
        <w:jc w:val="left"/>
        <w:rPr>
          <w:b w:val="0"/>
          <w:bCs/>
        </w:rPr>
      </w:pPr>
      <w:r>
        <w:rPr>
          <w:b w:val="0"/>
          <w:bCs/>
        </w:rPr>
        <w:t xml:space="preserve">This User management </w:t>
      </w:r>
      <w:r w:rsidR="00E718D7">
        <w:rPr>
          <w:b w:val="0"/>
          <w:bCs/>
        </w:rPr>
        <w:t xml:space="preserve">module </w:t>
      </w:r>
      <w:r w:rsidR="00DD6960">
        <w:rPr>
          <w:b w:val="0"/>
          <w:bCs/>
        </w:rPr>
        <w:t xml:space="preserve">allows the </w:t>
      </w:r>
      <w:r w:rsidR="00907BD9">
        <w:rPr>
          <w:b w:val="0"/>
          <w:bCs/>
        </w:rPr>
        <w:t>administrator to modify</w:t>
      </w:r>
      <w:r w:rsidR="00E91446">
        <w:rPr>
          <w:b w:val="0"/>
          <w:bCs/>
        </w:rPr>
        <w:t xml:space="preserve"> and create user accounts that the workers and veterinarian will be using.</w:t>
      </w:r>
    </w:p>
    <w:p w14:paraId="58863CE8" w14:textId="77777777" w:rsidR="00324D47" w:rsidRDefault="00E91446" w:rsidP="00F6039A">
      <w:pPr>
        <w:spacing w:after="160" w:line="259" w:lineRule="auto"/>
        <w:ind w:left="720"/>
        <w:jc w:val="left"/>
        <w:rPr>
          <w:b w:val="0"/>
          <w:bCs/>
        </w:rPr>
      </w:pPr>
      <w:r>
        <w:rPr>
          <w:b w:val="0"/>
          <w:bCs/>
        </w:rPr>
        <w:t>REQ</w:t>
      </w:r>
      <w:r w:rsidR="00324D47">
        <w:rPr>
          <w:b w:val="0"/>
          <w:bCs/>
        </w:rPr>
        <w:t>14</w:t>
      </w:r>
      <w:r>
        <w:rPr>
          <w:b w:val="0"/>
          <w:bCs/>
        </w:rPr>
        <w:t xml:space="preserve">: The </w:t>
      </w:r>
      <w:r w:rsidR="003D6CFD">
        <w:rPr>
          <w:b w:val="0"/>
          <w:bCs/>
        </w:rPr>
        <w:t>user</w:t>
      </w:r>
      <w:r>
        <w:rPr>
          <w:b w:val="0"/>
          <w:bCs/>
        </w:rPr>
        <w:t xml:space="preserve"> sh</w:t>
      </w:r>
      <w:r w:rsidR="00324D47">
        <w:rPr>
          <w:b w:val="0"/>
          <w:bCs/>
        </w:rPr>
        <w:t>all</w:t>
      </w:r>
      <w:r>
        <w:rPr>
          <w:b w:val="0"/>
          <w:bCs/>
        </w:rPr>
        <w:t xml:space="preserve"> be able to </w:t>
      </w:r>
      <w:r w:rsidR="006F7ED4">
        <w:rPr>
          <w:b w:val="0"/>
          <w:bCs/>
        </w:rPr>
        <w:t xml:space="preserve">modify </w:t>
      </w:r>
      <w:r w:rsidR="00D6544F" w:rsidRPr="003D6CFD">
        <w:rPr>
          <w:b w:val="0"/>
        </w:rPr>
        <w:t>its password</w:t>
      </w:r>
      <w:r w:rsidR="00324D47">
        <w:rPr>
          <w:b w:val="0"/>
          <w:bCs/>
        </w:rPr>
        <w:t>.</w:t>
      </w:r>
    </w:p>
    <w:p w14:paraId="4ECA2090" w14:textId="2529508B" w:rsidR="00DA52A3" w:rsidRDefault="00324D47" w:rsidP="00F6039A">
      <w:pPr>
        <w:spacing w:after="160" w:line="259" w:lineRule="auto"/>
        <w:ind w:left="720"/>
        <w:jc w:val="left"/>
        <w:rPr>
          <w:b w:val="0"/>
          <w:bCs/>
        </w:rPr>
      </w:pPr>
      <w:r>
        <w:rPr>
          <w:b w:val="0"/>
          <w:bCs/>
        </w:rPr>
        <w:t xml:space="preserve">REQ15: The user shall be able to </w:t>
      </w:r>
      <w:r w:rsidR="006F7ED4">
        <w:rPr>
          <w:b w:val="0"/>
          <w:bCs/>
        </w:rPr>
        <w:t>create user accounts.</w:t>
      </w:r>
    </w:p>
    <w:p w14:paraId="2B0576E5" w14:textId="6F04F252" w:rsidR="00D6544F" w:rsidRDefault="00DA52A3" w:rsidP="004915E6">
      <w:pPr>
        <w:spacing w:after="160" w:line="259" w:lineRule="auto"/>
        <w:jc w:val="left"/>
        <w:rPr>
          <w:b w:val="0"/>
          <w:bCs/>
        </w:rPr>
      </w:pPr>
      <w:r>
        <w:rPr>
          <w:bCs/>
          <w:noProof/>
        </w:rPr>
        <w:drawing>
          <wp:anchor distT="0" distB="0" distL="114300" distR="114300" simplePos="0" relativeHeight="251570688" behindDoc="0" locked="0" layoutInCell="1" allowOverlap="1" wp14:anchorId="6FCF9AE3" wp14:editId="5572A2E0">
            <wp:simplePos x="0" y="0"/>
            <wp:positionH relativeFrom="column">
              <wp:posOffset>0</wp:posOffset>
            </wp:positionH>
            <wp:positionV relativeFrom="paragraph">
              <wp:posOffset>18202</wp:posOffset>
            </wp:positionV>
            <wp:extent cx="5485130" cy="3107267"/>
            <wp:effectExtent l="0" t="0" r="127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21204" cy="3127702"/>
                    </a:xfrm>
                    <a:prstGeom prst="rect">
                      <a:avLst/>
                    </a:prstGeom>
                  </pic:spPr>
                </pic:pic>
              </a:graphicData>
            </a:graphic>
            <wp14:sizeRelH relativeFrom="page">
              <wp14:pctWidth>0</wp14:pctWidth>
            </wp14:sizeRelH>
            <wp14:sizeRelV relativeFrom="page">
              <wp14:pctHeight>0</wp14:pctHeight>
            </wp14:sizeRelV>
          </wp:anchor>
        </w:drawing>
      </w:r>
    </w:p>
    <w:p w14:paraId="52B5A3B3" w14:textId="0B41B80D" w:rsidR="00D6544F" w:rsidRDefault="00D6544F" w:rsidP="00D6544F">
      <w:pPr>
        <w:spacing w:after="160" w:line="259" w:lineRule="auto"/>
        <w:ind w:left="720"/>
        <w:jc w:val="left"/>
        <w:rPr>
          <w:b w:val="0"/>
          <w:bCs/>
        </w:rPr>
      </w:pPr>
    </w:p>
    <w:p w14:paraId="07075FCD" w14:textId="718D4B6E" w:rsidR="00D6544F" w:rsidRDefault="00BF393E" w:rsidP="00D6544F">
      <w:pPr>
        <w:spacing w:after="160" w:line="259" w:lineRule="auto"/>
        <w:ind w:left="720"/>
        <w:jc w:val="left"/>
        <w:rPr>
          <w:b w:val="0"/>
          <w:bCs/>
        </w:rPr>
      </w:pPr>
      <w:r>
        <w:rPr>
          <w:b w:val="0"/>
          <w:bCs/>
          <w:noProof/>
          <w:szCs w:val="24"/>
        </w:rPr>
        <w:drawing>
          <wp:anchor distT="0" distB="0" distL="114300" distR="114300" simplePos="0" relativeHeight="251740672" behindDoc="0" locked="0" layoutInCell="1" allowOverlap="1" wp14:anchorId="7DDDE187" wp14:editId="5BBFE32E">
            <wp:simplePos x="0" y="0"/>
            <wp:positionH relativeFrom="column">
              <wp:posOffset>3657600</wp:posOffset>
            </wp:positionH>
            <wp:positionV relativeFrom="paragraph">
              <wp:posOffset>167640</wp:posOffset>
            </wp:positionV>
            <wp:extent cx="257175" cy="257175"/>
            <wp:effectExtent l="0" t="0" r="9525" b="9525"/>
            <wp:wrapNone/>
            <wp:docPr id="1113" name="Picture 11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14:sizeRelH relativeFrom="page">
              <wp14:pctWidth>0</wp14:pctWidth>
            </wp14:sizeRelH>
            <wp14:sizeRelV relativeFrom="page">
              <wp14:pctHeight>0</wp14:pctHeight>
            </wp14:sizeRelV>
          </wp:anchor>
        </w:drawing>
      </w:r>
      <w:r w:rsidRPr="00FF09E8">
        <w:rPr>
          <w:b w:val="0"/>
          <w:bCs/>
          <w:noProof/>
          <w:color w:val="FF0000"/>
          <w:szCs w:val="24"/>
        </w:rPr>
        <mc:AlternateContent>
          <mc:Choice Requires="wps">
            <w:drawing>
              <wp:anchor distT="0" distB="0" distL="114300" distR="114300" simplePos="0" relativeHeight="251603456" behindDoc="0" locked="0" layoutInCell="1" allowOverlap="1" wp14:anchorId="23CE89F3" wp14:editId="234CBABE">
                <wp:simplePos x="0" y="0"/>
                <wp:positionH relativeFrom="column">
                  <wp:posOffset>3940810</wp:posOffset>
                </wp:positionH>
                <wp:positionV relativeFrom="paragraph">
                  <wp:posOffset>273050</wp:posOffset>
                </wp:positionV>
                <wp:extent cx="514985" cy="77470"/>
                <wp:effectExtent l="0" t="19050" r="37465" b="36830"/>
                <wp:wrapNone/>
                <wp:docPr id="1090" name="Arrow: Left 1090"/>
                <wp:cNvGraphicFramePr/>
                <a:graphic xmlns:a="http://schemas.openxmlformats.org/drawingml/2006/main">
                  <a:graphicData uri="http://schemas.microsoft.com/office/word/2010/wordprocessingShape">
                    <wps:wsp>
                      <wps:cNvSpPr/>
                      <wps:spPr>
                        <a:xfrm rot="10800000">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B665" id="Arrow: Left 1090" o:spid="_x0000_s1026" type="#_x0000_t66" style="position:absolute;margin-left:310.3pt;margin-top:21.5pt;width:40.55pt;height:6.1pt;rotation:18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" adj="1625" fillcolor="red" strokecolor="red" strokeweight="1pt"/>
            </w:pict>
          </mc:Fallback>
        </mc:AlternateContent>
      </w:r>
    </w:p>
    <w:p w14:paraId="43C8664F" w14:textId="22D682C9" w:rsidR="00D6544F" w:rsidRDefault="004915E6" w:rsidP="00D6544F">
      <w:pPr>
        <w:spacing w:after="160" w:line="259" w:lineRule="auto"/>
        <w:ind w:left="720"/>
        <w:jc w:val="left"/>
        <w:rPr>
          <w:b w:val="0"/>
          <w:bCs/>
        </w:rPr>
      </w:pPr>
      <w:r>
        <w:rPr>
          <w:noProof/>
          <w:szCs w:val="24"/>
        </w:rPr>
        <w:drawing>
          <wp:anchor distT="0" distB="0" distL="114300" distR="114300" simplePos="0" relativeHeight="251743744" behindDoc="0" locked="0" layoutInCell="1" allowOverlap="1" wp14:anchorId="088DFE04" wp14:editId="10A6D79B">
            <wp:simplePos x="0" y="0"/>
            <wp:positionH relativeFrom="column">
              <wp:posOffset>3994785</wp:posOffset>
            </wp:positionH>
            <wp:positionV relativeFrom="paragraph">
              <wp:posOffset>200660</wp:posOffset>
            </wp:positionV>
            <wp:extent cx="279400" cy="279400"/>
            <wp:effectExtent l="0" t="0" r="6350" b="6350"/>
            <wp:wrapNone/>
            <wp:docPr id="1120" name="Picture 11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Shap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page">
              <wp14:pctWidth>0</wp14:pctWidth>
            </wp14:sizeRelH>
            <wp14:sizeRelV relativeFrom="page">
              <wp14:pctHeight>0</wp14:pctHeight>
            </wp14:sizeRelV>
          </wp:anchor>
        </w:drawing>
      </w:r>
    </w:p>
    <w:p w14:paraId="64B6F098" w14:textId="6C00C4B3" w:rsidR="00D6544F" w:rsidRDefault="00BF393E" w:rsidP="00D6544F">
      <w:pPr>
        <w:spacing w:after="160" w:line="259" w:lineRule="auto"/>
        <w:ind w:left="720"/>
        <w:jc w:val="left"/>
        <w:rPr>
          <w:b w:val="0"/>
          <w:bCs/>
        </w:rPr>
      </w:pPr>
      <w:r w:rsidRPr="00FF09E8">
        <w:rPr>
          <w:b w:val="0"/>
          <w:bCs/>
          <w:noProof/>
          <w:color w:val="FF0000"/>
          <w:szCs w:val="24"/>
        </w:rPr>
        <mc:AlternateContent>
          <mc:Choice Requires="wps">
            <w:drawing>
              <wp:anchor distT="0" distB="0" distL="114300" distR="114300" simplePos="0" relativeHeight="251605504" behindDoc="0" locked="0" layoutInCell="1" allowOverlap="1" wp14:anchorId="17B34FC6" wp14:editId="3ABC68B0">
                <wp:simplePos x="0" y="0"/>
                <wp:positionH relativeFrom="column">
                  <wp:posOffset>4291330</wp:posOffset>
                </wp:positionH>
                <wp:positionV relativeFrom="paragraph">
                  <wp:posOffset>65405</wp:posOffset>
                </wp:positionV>
                <wp:extent cx="514985" cy="77665"/>
                <wp:effectExtent l="0" t="19050" r="37465" b="36830"/>
                <wp:wrapNone/>
                <wp:docPr id="1092" name="Arrow: Left 1092"/>
                <wp:cNvGraphicFramePr/>
                <a:graphic xmlns:a="http://schemas.openxmlformats.org/drawingml/2006/main">
                  <a:graphicData uri="http://schemas.microsoft.com/office/word/2010/wordprocessingShape">
                    <wps:wsp>
                      <wps:cNvSpPr/>
                      <wps:spPr>
                        <a:xfrm rot="10800000">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B1C6" id="Arrow: Left 1092" o:spid="_x0000_s1026" type="#_x0000_t66" style="position:absolute;margin-left:337.9pt;margin-top:5.15pt;width:40.55pt;height:6.1pt;rotation:18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" adj="1629" fillcolor="red" strokecolor="red" strokeweight="1pt"/>
            </w:pict>
          </mc:Fallback>
        </mc:AlternateContent>
      </w:r>
    </w:p>
    <w:p w14:paraId="75E0E54A" w14:textId="5C3890F6" w:rsidR="00D6544F" w:rsidRDefault="004915E6" w:rsidP="00D6544F">
      <w:pPr>
        <w:spacing w:after="160" w:line="259" w:lineRule="auto"/>
        <w:ind w:left="720"/>
        <w:jc w:val="left"/>
        <w:rPr>
          <w:b w:val="0"/>
          <w:bCs/>
        </w:rPr>
      </w:pPr>
      <w:r>
        <w:rPr>
          <w:b w:val="0"/>
          <w:bCs/>
          <w:noProof/>
          <w:szCs w:val="24"/>
        </w:rPr>
        <w:drawing>
          <wp:anchor distT="0" distB="0" distL="114300" distR="114300" simplePos="0" relativeHeight="251741696" behindDoc="0" locked="0" layoutInCell="1" allowOverlap="1" wp14:anchorId="76CC2FDD" wp14:editId="79FC0D2B">
            <wp:simplePos x="0" y="0"/>
            <wp:positionH relativeFrom="column">
              <wp:posOffset>1538605</wp:posOffset>
            </wp:positionH>
            <wp:positionV relativeFrom="paragraph">
              <wp:posOffset>214630</wp:posOffset>
            </wp:positionV>
            <wp:extent cx="233045" cy="233045"/>
            <wp:effectExtent l="0" t="0" r="0" b="0"/>
            <wp:wrapNone/>
            <wp:docPr id="1114" name="Picture 111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74362FE5" w14:textId="64E1E3AD" w:rsidR="00D6544F" w:rsidRDefault="00BF393E" w:rsidP="00D6544F">
      <w:pPr>
        <w:spacing w:after="160" w:line="259" w:lineRule="auto"/>
        <w:ind w:left="720"/>
        <w:jc w:val="left"/>
        <w:rPr>
          <w:b w:val="0"/>
          <w:bCs/>
        </w:rPr>
      </w:pPr>
      <w:r>
        <w:rPr>
          <w:b w:val="0"/>
          <w:bCs/>
          <w:noProof/>
          <w:szCs w:val="24"/>
        </w:rPr>
        <w:drawing>
          <wp:anchor distT="0" distB="0" distL="114300" distR="114300" simplePos="0" relativeHeight="251739648" behindDoc="0" locked="0" layoutInCell="1" allowOverlap="1" wp14:anchorId="1E36A553" wp14:editId="13A13770">
            <wp:simplePos x="0" y="0"/>
            <wp:positionH relativeFrom="column">
              <wp:posOffset>1123950</wp:posOffset>
            </wp:positionH>
            <wp:positionV relativeFrom="paragraph">
              <wp:posOffset>153670</wp:posOffset>
            </wp:positionV>
            <wp:extent cx="233045" cy="233045"/>
            <wp:effectExtent l="0" t="0" r="0" b="0"/>
            <wp:wrapNone/>
            <wp:docPr id="1112" name="Picture 11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001A45D7" w:rsidRPr="00FF09E8">
        <w:rPr>
          <w:b w:val="0"/>
          <w:bCs/>
          <w:noProof/>
          <w:color w:val="FF0000"/>
          <w:szCs w:val="24"/>
        </w:rPr>
        <mc:AlternateContent>
          <mc:Choice Requires="wps">
            <w:drawing>
              <wp:anchor distT="0" distB="0" distL="114300" distR="114300" simplePos="0" relativeHeight="251602432" behindDoc="0" locked="0" layoutInCell="1" allowOverlap="1" wp14:anchorId="382183ED" wp14:editId="10A4F4B7">
                <wp:simplePos x="0" y="0"/>
                <wp:positionH relativeFrom="column">
                  <wp:posOffset>1770185</wp:posOffset>
                </wp:positionH>
                <wp:positionV relativeFrom="paragraph">
                  <wp:posOffset>9574</wp:posOffset>
                </wp:positionV>
                <wp:extent cx="514985" cy="77665"/>
                <wp:effectExtent l="0" t="19050" r="37465" b="36830"/>
                <wp:wrapNone/>
                <wp:docPr id="1089" name="Arrow: Left 1089"/>
                <wp:cNvGraphicFramePr/>
                <a:graphic xmlns:a="http://schemas.openxmlformats.org/drawingml/2006/main">
                  <a:graphicData uri="http://schemas.microsoft.com/office/word/2010/wordprocessingShape">
                    <wps:wsp>
                      <wps:cNvSpPr/>
                      <wps:spPr>
                        <a:xfrm rot="10800000">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7404" id="Arrow: Left 1089" o:spid="_x0000_s1026" type="#_x0000_t66" style="position:absolute;margin-left:139.4pt;margin-top:.75pt;width:40.55pt;height:6.1pt;rotation:18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" adj="1629" fillcolor="red" strokecolor="red" strokeweight="1pt"/>
            </w:pict>
          </mc:Fallback>
        </mc:AlternateContent>
      </w:r>
    </w:p>
    <w:p w14:paraId="47B41875" w14:textId="0F1C3873" w:rsidR="00D6544F" w:rsidRDefault="004915E6" w:rsidP="00D6544F">
      <w:pPr>
        <w:spacing w:after="160" w:line="259" w:lineRule="auto"/>
        <w:ind w:left="720"/>
        <w:jc w:val="left"/>
        <w:rPr>
          <w:b w:val="0"/>
          <w:bCs/>
        </w:rPr>
      </w:pPr>
      <w:r>
        <w:rPr>
          <w:b w:val="0"/>
          <w:bCs/>
          <w:noProof/>
          <w:szCs w:val="24"/>
        </w:rPr>
        <w:drawing>
          <wp:anchor distT="0" distB="0" distL="114300" distR="114300" simplePos="0" relativeHeight="251742720" behindDoc="0" locked="0" layoutInCell="1" allowOverlap="1" wp14:anchorId="64F7BBDC" wp14:editId="610D18FD">
            <wp:simplePos x="0" y="0"/>
            <wp:positionH relativeFrom="column">
              <wp:posOffset>4810760</wp:posOffset>
            </wp:positionH>
            <wp:positionV relativeFrom="paragraph">
              <wp:posOffset>173355</wp:posOffset>
            </wp:positionV>
            <wp:extent cx="226060" cy="226060"/>
            <wp:effectExtent l="0" t="0" r="2540" b="2540"/>
            <wp:wrapNone/>
            <wp:docPr id="1119" name="Picture 11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Shap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060" cy="226060"/>
                    </a:xfrm>
                    <a:prstGeom prst="rect">
                      <a:avLst/>
                    </a:prstGeom>
                  </pic:spPr>
                </pic:pic>
              </a:graphicData>
            </a:graphic>
            <wp14:sizeRelH relativeFrom="page">
              <wp14:pctWidth>0</wp14:pctWidth>
            </wp14:sizeRelH>
            <wp14:sizeRelV relativeFrom="page">
              <wp14:pctHeight>0</wp14:pctHeight>
            </wp14:sizeRelV>
          </wp:anchor>
        </w:drawing>
      </w:r>
      <w:r w:rsidR="00BF393E" w:rsidRPr="00FF09E8">
        <w:rPr>
          <w:b w:val="0"/>
          <w:bCs/>
          <w:noProof/>
          <w:color w:val="FF0000"/>
          <w:szCs w:val="24"/>
        </w:rPr>
        <mc:AlternateContent>
          <mc:Choice Requires="wps">
            <w:drawing>
              <wp:anchor distT="0" distB="0" distL="114300" distR="114300" simplePos="0" relativeHeight="251600384" behindDoc="0" locked="0" layoutInCell="1" allowOverlap="1" wp14:anchorId="1DA6A7B7" wp14:editId="58780D59">
                <wp:simplePos x="0" y="0"/>
                <wp:positionH relativeFrom="column">
                  <wp:posOffset>932815</wp:posOffset>
                </wp:positionH>
                <wp:positionV relativeFrom="paragraph">
                  <wp:posOffset>90805</wp:posOffset>
                </wp:positionV>
                <wp:extent cx="514985" cy="77665"/>
                <wp:effectExtent l="19050" t="19050" r="18415" b="36830"/>
                <wp:wrapNone/>
                <wp:docPr id="1088" name="Arrow: Left 1088"/>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4A03" id="Arrow: Left 1088" o:spid="_x0000_s1026" type="#_x0000_t66" style="position:absolute;margin-left:73.45pt;margin-top:7.15pt;width:40.55pt;height:6.1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" adj="1629" fillcolor="red" strokecolor="red" strokeweight="1pt"/>
            </w:pict>
          </mc:Fallback>
        </mc:AlternateContent>
      </w:r>
    </w:p>
    <w:p w14:paraId="24C55180" w14:textId="7E514F22" w:rsidR="00D6544F" w:rsidRDefault="00150E1D" w:rsidP="00D6544F">
      <w:pPr>
        <w:spacing w:after="160" w:line="259" w:lineRule="auto"/>
        <w:ind w:left="720"/>
        <w:jc w:val="left"/>
        <w:rPr>
          <w:b w:val="0"/>
          <w:bCs/>
        </w:rPr>
      </w:pPr>
      <w:r w:rsidRPr="00FF09E8">
        <w:rPr>
          <w:b w:val="0"/>
          <w:bCs/>
          <w:noProof/>
          <w:color w:val="FF0000"/>
          <w:szCs w:val="24"/>
        </w:rPr>
        <mc:AlternateContent>
          <mc:Choice Requires="wps">
            <w:drawing>
              <wp:anchor distT="0" distB="0" distL="114300" distR="114300" simplePos="0" relativeHeight="251604480" behindDoc="0" locked="0" layoutInCell="1" allowOverlap="1" wp14:anchorId="211CD1C8" wp14:editId="51A4CF95">
                <wp:simplePos x="0" y="0"/>
                <wp:positionH relativeFrom="column">
                  <wp:posOffset>4634230</wp:posOffset>
                </wp:positionH>
                <wp:positionV relativeFrom="paragraph">
                  <wp:posOffset>162560</wp:posOffset>
                </wp:positionV>
                <wp:extent cx="514985" cy="77665"/>
                <wp:effectExtent l="19050" t="19050" r="18415" b="36830"/>
                <wp:wrapNone/>
                <wp:docPr id="1091" name="Arrow: Left 1091"/>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58EA" id="Arrow: Left 1091" o:spid="_x0000_s1026" type="#_x0000_t66" style="position:absolute;margin-left:364.9pt;margin-top:12.8pt;width:40.55pt;height:6.1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" adj="1629" fillcolor="red" strokecolor="red" strokeweight="1pt"/>
            </w:pict>
          </mc:Fallback>
        </mc:AlternateContent>
      </w:r>
    </w:p>
    <w:p w14:paraId="5B2A201D" w14:textId="0BD8758F" w:rsidR="00DA52A3" w:rsidRDefault="00DA52A3" w:rsidP="00F6039A">
      <w:pPr>
        <w:spacing w:after="160" w:line="259" w:lineRule="auto"/>
        <w:jc w:val="both"/>
      </w:pPr>
    </w:p>
    <w:p w14:paraId="02E7F98C" w14:textId="3B7FA1E9" w:rsidR="00BE7A68" w:rsidRDefault="00BE7A68" w:rsidP="00F6039A">
      <w:pPr>
        <w:spacing w:after="160" w:line="259" w:lineRule="auto"/>
        <w:ind w:left="720"/>
      </w:pPr>
    </w:p>
    <w:p w14:paraId="5931E52C" w14:textId="77777777" w:rsidR="00324D47" w:rsidRDefault="004915E6" w:rsidP="00324D47">
      <w:pPr>
        <w:spacing w:after="160" w:line="259" w:lineRule="auto"/>
        <w:ind w:left="720"/>
      </w:pPr>
      <w:r>
        <w:t xml:space="preserve">Figure </w:t>
      </w:r>
      <w:r w:rsidR="0061323E">
        <w:t>3</w:t>
      </w:r>
      <w:r w:rsidR="00AE56B3">
        <w:t>1</w:t>
      </w:r>
      <w:r>
        <w:t>A: User Management Module Interface Storyboard</w:t>
      </w:r>
    </w:p>
    <w:p w14:paraId="4132FBF6" w14:textId="5187937C" w:rsidR="009621DE" w:rsidRDefault="009621DE" w:rsidP="00324D47">
      <w:pPr>
        <w:spacing w:after="160" w:line="259" w:lineRule="auto"/>
        <w:ind w:left="720"/>
        <w:jc w:val="both"/>
      </w:pPr>
      <w:r>
        <w:lastRenderedPageBreak/>
        <w:t>Reports</w:t>
      </w:r>
    </w:p>
    <w:p w14:paraId="6A67354A" w14:textId="500C6D3C" w:rsidR="009621DE" w:rsidRDefault="00534E9E" w:rsidP="009621DE">
      <w:pPr>
        <w:spacing w:after="160" w:line="259" w:lineRule="auto"/>
        <w:ind w:left="720"/>
        <w:jc w:val="left"/>
        <w:rPr>
          <w:b w:val="0"/>
          <w:bCs/>
        </w:rPr>
      </w:pPr>
      <w:r w:rsidRPr="00852F0A">
        <w:rPr>
          <w:b w:val="0"/>
          <w:bCs/>
        </w:rPr>
        <w:t xml:space="preserve">This Reports module </w:t>
      </w:r>
      <w:r w:rsidR="001942C3" w:rsidRPr="00852F0A">
        <w:rPr>
          <w:b w:val="0"/>
          <w:bCs/>
        </w:rPr>
        <w:t xml:space="preserve">will be </w:t>
      </w:r>
      <w:r w:rsidR="00852F0A" w:rsidRPr="00852F0A">
        <w:rPr>
          <w:b w:val="0"/>
          <w:bCs/>
        </w:rPr>
        <w:t xml:space="preserve">generating </w:t>
      </w:r>
      <w:r w:rsidR="007551A2">
        <w:rPr>
          <w:b w:val="0"/>
          <w:bCs/>
        </w:rPr>
        <w:t>inventory, deworming, feeding, vaccination</w:t>
      </w:r>
      <w:r w:rsidR="00F0792B">
        <w:rPr>
          <w:b w:val="0"/>
          <w:bCs/>
        </w:rPr>
        <w:t>, and expenses reports</w:t>
      </w:r>
      <w:r w:rsidR="00852F0A" w:rsidRPr="00852F0A">
        <w:rPr>
          <w:b w:val="0"/>
          <w:bCs/>
        </w:rPr>
        <w:t xml:space="preserve"> </w:t>
      </w:r>
      <w:r w:rsidR="00B63B51">
        <w:rPr>
          <w:b w:val="0"/>
          <w:bCs/>
        </w:rPr>
        <w:t xml:space="preserve">and </w:t>
      </w:r>
      <w:r w:rsidR="00852F0A" w:rsidRPr="00852F0A">
        <w:rPr>
          <w:b w:val="0"/>
          <w:bCs/>
        </w:rPr>
        <w:t>can be printed.</w:t>
      </w:r>
    </w:p>
    <w:p w14:paraId="295DD8B8" w14:textId="77777777" w:rsidR="00324D47" w:rsidRDefault="00F21510" w:rsidP="00E53C05">
      <w:pPr>
        <w:spacing w:after="160" w:line="259" w:lineRule="auto"/>
        <w:ind w:left="720"/>
        <w:jc w:val="left"/>
        <w:rPr>
          <w:b w:val="0"/>
          <w:bCs/>
        </w:rPr>
      </w:pPr>
      <w:r>
        <w:rPr>
          <w:b w:val="0"/>
          <w:bCs/>
        </w:rPr>
        <w:t>REQ</w:t>
      </w:r>
      <w:r w:rsidR="00324D47">
        <w:rPr>
          <w:b w:val="0"/>
          <w:bCs/>
        </w:rPr>
        <w:t>16</w:t>
      </w:r>
      <w:r>
        <w:rPr>
          <w:b w:val="0"/>
          <w:bCs/>
        </w:rPr>
        <w:t xml:space="preserve">: The user </w:t>
      </w:r>
      <w:r w:rsidR="00B34562">
        <w:rPr>
          <w:b w:val="0"/>
          <w:bCs/>
        </w:rPr>
        <w:t>sh</w:t>
      </w:r>
      <w:r w:rsidR="00324D47">
        <w:rPr>
          <w:b w:val="0"/>
          <w:bCs/>
        </w:rPr>
        <w:t>all</w:t>
      </w:r>
      <w:r w:rsidR="00B34562">
        <w:rPr>
          <w:b w:val="0"/>
          <w:bCs/>
        </w:rPr>
        <w:t xml:space="preserve"> be able to generate a rep</w:t>
      </w:r>
      <w:r w:rsidR="00AF7B3A">
        <w:rPr>
          <w:b w:val="0"/>
          <w:bCs/>
        </w:rPr>
        <w:t>ort</w:t>
      </w:r>
      <w:r w:rsidR="00324D47">
        <w:rPr>
          <w:b w:val="0"/>
          <w:bCs/>
        </w:rPr>
        <w:t>.</w:t>
      </w:r>
    </w:p>
    <w:p w14:paraId="737226E8" w14:textId="3C0F60FE" w:rsidR="00E53C05" w:rsidRDefault="00324D47" w:rsidP="00E53C05">
      <w:pPr>
        <w:spacing w:after="160" w:line="259" w:lineRule="auto"/>
        <w:ind w:left="720"/>
        <w:jc w:val="left"/>
        <w:rPr>
          <w:b w:val="0"/>
          <w:bCs/>
        </w:rPr>
      </w:pPr>
      <w:r>
        <w:rPr>
          <w:b w:val="0"/>
          <w:bCs/>
        </w:rPr>
        <w:t xml:space="preserve">REQ17: The user shall be able to </w:t>
      </w:r>
      <w:r w:rsidR="00AF7B3A">
        <w:rPr>
          <w:b w:val="0"/>
          <w:bCs/>
        </w:rPr>
        <w:t>print</w:t>
      </w:r>
      <w:r>
        <w:rPr>
          <w:b w:val="0"/>
          <w:bCs/>
        </w:rPr>
        <w:t xml:space="preserve"> a report</w:t>
      </w:r>
      <w:r w:rsidR="00AF7B3A">
        <w:rPr>
          <w:b w:val="0"/>
          <w:bCs/>
        </w:rPr>
        <w:t>.</w:t>
      </w:r>
    </w:p>
    <w:p w14:paraId="0A8CB98A" w14:textId="20523872" w:rsidR="00F6039A" w:rsidRDefault="00150E1D" w:rsidP="00E53C05">
      <w:pPr>
        <w:spacing w:after="160" w:line="259" w:lineRule="auto"/>
        <w:ind w:left="720"/>
        <w:jc w:val="left"/>
        <w:rPr>
          <w:b w:val="0"/>
          <w:bCs/>
        </w:rPr>
      </w:pPr>
      <w:r>
        <w:rPr>
          <w:noProof/>
        </w:rPr>
        <w:drawing>
          <wp:anchor distT="0" distB="0" distL="114300" distR="114300" simplePos="0" relativeHeight="251571712" behindDoc="0" locked="0" layoutInCell="1" allowOverlap="1" wp14:anchorId="3D399925" wp14:editId="29DF485D">
            <wp:simplePos x="0" y="0"/>
            <wp:positionH relativeFrom="column">
              <wp:posOffset>0</wp:posOffset>
            </wp:positionH>
            <wp:positionV relativeFrom="paragraph">
              <wp:posOffset>81915</wp:posOffset>
            </wp:positionV>
            <wp:extent cx="5486400" cy="3200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14:sizeRelH relativeFrom="page">
              <wp14:pctWidth>0</wp14:pctWidth>
            </wp14:sizeRelH>
            <wp14:sizeRelV relativeFrom="page">
              <wp14:pctHeight>0</wp14:pctHeight>
            </wp14:sizeRelV>
          </wp:anchor>
        </w:drawing>
      </w:r>
    </w:p>
    <w:p w14:paraId="23164B72" w14:textId="7E550FF5" w:rsidR="00E53C05" w:rsidRPr="00F6039A" w:rsidRDefault="00E53C05" w:rsidP="00A83FBD">
      <w:pPr>
        <w:spacing w:after="160" w:line="259" w:lineRule="auto"/>
        <w:jc w:val="left"/>
        <w:rPr>
          <w:b w:val="0"/>
          <w:bCs/>
        </w:rPr>
      </w:pPr>
    </w:p>
    <w:p w14:paraId="361D8424" w14:textId="77A35443" w:rsidR="00E476B0" w:rsidRDefault="00E476B0" w:rsidP="00E476B0">
      <w:pPr>
        <w:spacing w:line="259" w:lineRule="auto"/>
        <w:jc w:val="left"/>
        <w:rPr>
          <w:bCs/>
        </w:rPr>
      </w:pPr>
    </w:p>
    <w:p w14:paraId="687A407E" w14:textId="616760DE" w:rsidR="00E476B0" w:rsidRDefault="00E476B0" w:rsidP="00E476B0">
      <w:pPr>
        <w:spacing w:line="259" w:lineRule="auto"/>
        <w:jc w:val="left"/>
        <w:rPr>
          <w:bCs/>
        </w:rPr>
      </w:pPr>
    </w:p>
    <w:p w14:paraId="35953D1A" w14:textId="2C030E0E" w:rsidR="00E476B0" w:rsidRDefault="004915E6" w:rsidP="00E476B0">
      <w:pPr>
        <w:spacing w:line="259" w:lineRule="auto"/>
        <w:jc w:val="left"/>
        <w:rPr>
          <w:bCs/>
        </w:rPr>
      </w:pPr>
      <w:r>
        <w:rPr>
          <w:b w:val="0"/>
          <w:bCs/>
          <w:noProof/>
          <w:szCs w:val="24"/>
        </w:rPr>
        <w:drawing>
          <wp:anchor distT="0" distB="0" distL="114300" distR="114300" simplePos="0" relativeHeight="251745792" behindDoc="0" locked="0" layoutInCell="1" allowOverlap="1" wp14:anchorId="11B08D0C" wp14:editId="4A5EF28E">
            <wp:simplePos x="0" y="0"/>
            <wp:positionH relativeFrom="column">
              <wp:posOffset>914400</wp:posOffset>
            </wp:positionH>
            <wp:positionV relativeFrom="paragraph">
              <wp:posOffset>131445</wp:posOffset>
            </wp:positionV>
            <wp:extent cx="257175" cy="257175"/>
            <wp:effectExtent l="0" t="0" r="9525" b="9525"/>
            <wp:wrapNone/>
            <wp:docPr id="1123" name="Picture 11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14:sizeRelH relativeFrom="page">
              <wp14:pctWidth>0</wp14:pctWidth>
            </wp14:sizeRelH>
            <wp14:sizeRelV relativeFrom="page">
              <wp14:pctHeight>0</wp14:pctHeight>
            </wp14:sizeRelV>
          </wp:anchor>
        </w:drawing>
      </w:r>
    </w:p>
    <w:p w14:paraId="30C57E4B" w14:textId="16C7DB79" w:rsidR="00E476B0" w:rsidRDefault="005B189F" w:rsidP="00E476B0">
      <w:pPr>
        <w:spacing w:line="259" w:lineRule="auto"/>
        <w:jc w:val="left"/>
        <w:rPr>
          <w:bCs/>
        </w:rPr>
      </w:pPr>
      <w:r w:rsidRPr="00FF09E8">
        <w:rPr>
          <w:b w:val="0"/>
          <w:bCs/>
          <w:noProof/>
          <w:color w:val="FF0000"/>
          <w:szCs w:val="24"/>
        </w:rPr>
        <mc:AlternateContent>
          <mc:Choice Requires="wps">
            <w:drawing>
              <wp:anchor distT="0" distB="0" distL="114300" distR="114300" simplePos="0" relativeHeight="251608576" behindDoc="0" locked="0" layoutInCell="1" allowOverlap="1" wp14:anchorId="715876A2" wp14:editId="16B06255">
                <wp:simplePos x="0" y="0"/>
                <wp:positionH relativeFrom="column">
                  <wp:posOffset>923925</wp:posOffset>
                </wp:positionH>
                <wp:positionV relativeFrom="paragraph">
                  <wp:posOffset>190499</wp:posOffset>
                </wp:positionV>
                <wp:extent cx="276860" cy="77471"/>
                <wp:effectExtent l="0" t="19050" r="46990" b="36830"/>
                <wp:wrapNone/>
                <wp:docPr id="1094" name="Arrow: Left 1094"/>
                <wp:cNvGraphicFramePr/>
                <a:graphic xmlns:a="http://schemas.openxmlformats.org/drawingml/2006/main">
                  <a:graphicData uri="http://schemas.microsoft.com/office/word/2010/wordprocessingShape">
                    <wps:wsp>
                      <wps:cNvSpPr/>
                      <wps:spPr>
                        <a:xfrm rot="10800000">
                          <a:off x="0" y="0"/>
                          <a:ext cx="276860" cy="7747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E424" id="Arrow: Left 1094" o:spid="_x0000_s1026" type="#_x0000_t66" style="position:absolute;margin-left:72.75pt;margin-top:15pt;width:21.8pt;height:6.1pt;rotation:180;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" adj="3022" fillcolor="red" strokecolor="red" strokeweight="1pt"/>
            </w:pict>
          </mc:Fallback>
        </mc:AlternateContent>
      </w:r>
    </w:p>
    <w:p w14:paraId="21EB9FAF" w14:textId="10563277" w:rsidR="00E476B0" w:rsidRDefault="00E476B0" w:rsidP="00E476B0">
      <w:pPr>
        <w:spacing w:line="259" w:lineRule="auto"/>
        <w:jc w:val="left"/>
        <w:rPr>
          <w:bCs/>
        </w:rPr>
      </w:pPr>
    </w:p>
    <w:p w14:paraId="77D7A7FA" w14:textId="050C845A" w:rsidR="00E476B0" w:rsidRDefault="00E476B0" w:rsidP="00E476B0">
      <w:pPr>
        <w:spacing w:line="259" w:lineRule="auto"/>
        <w:jc w:val="left"/>
        <w:rPr>
          <w:bCs/>
        </w:rPr>
      </w:pPr>
    </w:p>
    <w:p w14:paraId="5FCCE765" w14:textId="2E41ABC6" w:rsidR="00E476B0" w:rsidRDefault="00E476B0" w:rsidP="00E476B0">
      <w:pPr>
        <w:spacing w:line="259" w:lineRule="auto"/>
        <w:jc w:val="left"/>
        <w:rPr>
          <w:bCs/>
        </w:rPr>
      </w:pPr>
    </w:p>
    <w:p w14:paraId="7322FDF2" w14:textId="7AE950C5" w:rsidR="00E476B0" w:rsidRDefault="00E476B0" w:rsidP="00E476B0">
      <w:pPr>
        <w:spacing w:line="259" w:lineRule="auto"/>
        <w:jc w:val="left"/>
        <w:rPr>
          <w:bCs/>
        </w:rPr>
      </w:pPr>
    </w:p>
    <w:p w14:paraId="49A1519C" w14:textId="50DC89F1" w:rsidR="00E476B0" w:rsidRDefault="004915E6" w:rsidP="00E476B0">
      <w:pPr>
        <w:spacing w:line="259" w:lineRule="auto"/>
        <w:jc w:val="left"/>
        <w:rPr>
          <w:bCs/>
        </w:rPr>
      </w:pPr>
      <w:r>
        <w:rPr>
          <w:b w:val="0"/>
          <w:bCs/>
          <w:noProof/>
          <w:szCs w:val="24"/>
        </w:rPr>
        <w:drawing>
          <wp:anchor distT="0" distB="0" distL="114300" distR="114300" simplePos="0" relativeHeight="251746816" behindDoc="0" locked="0" layoutInCell="1" allowOverlap="1" wp14:anchorId="4EA1E1BC" wp14:editId="37505A23">
            <wp:simplePos x="0" y="0"/>
            <wp:positionH relativeFrom="column">
              <wp:posOffset>2409825</wp:posOffset>
            </wp:positionH>
            <wp:positionV relativeFrom="paragraph">
              <wp:posOffset>149225</wp:posOffset>
            </wp:positionV>
            <wp:extent cx="233045" cy="233045"/>
            <wp:effectExtent l="0" t="0" r="0" b="0"/>
            <wp:wrapNone/>
            <wp:docPr id="1124" name="Picture 11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2ECE449A" w14:textId="33763BB6" w:rsidR="00E476B0" w:rsidRDefault="004915E6" w:rsidP="00E476B0">
      <w:pPr>
        <w:spacing w:line="259" w:lineRule="auto"/>
        <w:jc w:val="left"/>
        <w:rPr>
          <w:bCs/>
        </w:rPr>
      </w:pPr>
      <w:r>
        <w:rPr>
          <w:b w:val="0"/>
          <w:bCs/>
          <w:noProof/>
          <w:szCs w:val="24"/>
        </w:rPr>
        <w:drawing>
          <wp:anchor distT="0" distB="0" distL="114300" distR="114300" simplePos="0" relativeHeight="251744768" behindDoc="0" locked="0" layoutInCell="1" allowOverlap="1" wp14:anchorId="7C1CD853" wp14:editId="30DC6542">
            <wp:simplePos x="0" y="0"/>
            <wp:positionH relativeFrom="column">
              <wp:posOffset>1304925</wp:posOffset>
            </wp:positionH>
            <wp:positionV relativeFrom="paragraph">
              <wp:posOffset>84455</wp:posOffset>
            </wp:positionV>
            <wp:extent cx="233045" cy="233045"/>
            <wp:effectExtent l="0" t="0" r="0" b="0"/>
            <wp:wrapNone/>
            <wp:docPr id="1122" name="Picture 11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Pr="00FF09E8">
        <w:rPr>
          <w:b w:val="0"/>
          <w:bCs/>
          <w:noProof/>
          <w:color w:val="FF0000"/>
          <w:szCs w:val="24"/>
        </w:rPr>
        <mc:AlternateContent>
          <mc:Choice Requires="wps">
            <w:drawing>
              <wp:anchor distT="0" distB="0" distL="114300" distR="114300" simplePos="0" relativeHeight="251606528" behindDoc="0" locked="0" layoutInCell="1" allowOverlap="1" wp14:anchorId="6B136C47" wp14:editId="6908EE71">
                <wp:simplePos x="0" y="0"/>
                <wp:positionH relativeFrom="column">
                  <wp:posOffset>730885</wp:posOffset>
                </wp:positionH>
                <wp:positionV relativeFrom="paragraph">
                  <wp:posOffset>172720</wp:posOffset>
                </wp:positionV>
                <wp:extent cx="514985" cy="77665"/>
                <wp:effectExtent l="19050" t="19050" r="18415" b="36830"/>
                <wp:wrapNone/>
                <wp:docPr id="1093" name="Arrow: Left 1093"/>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0210D" id="Arrow: Left 1093" o:spid="_x0000_s1026" type="#_x0000_t66" style="position:absolute;margin-left:57.55pt;margin-top:13.6pt;width:40.55pt;height:6.1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" adj="1629" fillcolor="red" strokecolor="red" strokeweight="1pt"/>
            </w:pict>
          </mc:Fallback>
        </mc:AlternateContent>
      </w:r>
    </w:p>
    <w:p w14:paraId="0C407F3A" w14:textId="15093C58" w:rsidR="00E476B0" w:rsidRDefault="005B189F" w:rsidP="00E476B0">
      <w:pPr>
        <w:spacing w:line="259" w:lineRule="auto"/>
        <w:jc w:val="left"/>
        <w:rPr>
          <w:bCs/>
        </w:rPr>
      </w:pPr>
      <w:r w:rsidRPr="00FF09E8">
        <w:rPr>
          <w:b w:val="0"/>
          <w:bCs/>
          <w:noProof/>
          <w:color w:val="FF0000"/>
          <w:szCs w:val="24"/>
        </w:rPr>
        <mc:AlternateContent>
          <mc:Choice Requires="wps">
            <w:drawing>
              <wp:anchor distT="0" distB="0" distL="114300" distR="114300" simplePos="0" relativeHeight="251609600" behindDoc="0" locked="0" layoutInCell="1" allowOverlap="1" wp14:anchorId="176A5664" wp14:editId="07B92555">
                <wp:simplePos x="0" y="0"/>
                <wp:positionH relativeFrom="column">
                  <wp:posOffset>2250440</wp:posOffset>
                </wp:positionH>
                <wp:positionV relativeFrom="paragraph">
                  <wp:posOffset>42545</wp:posOffset>
                </wp:positionV>
                <wp:extent cx="514985" cy="77470"/>
                <wp:effectExtent l="0" t="19050" r="37465" b="36830"/>
                <wp:wrapNone/>
                <wp:docPr id="1095" name="Arrow: Left 1095"/>
                <wp:cNvGraphicFramePr/>
                <a:graphic xmlns:a="http://schemas.openxmlformats.org/drawingml/2006/main">
                  <a:graphicData uri="http://schemas.microsoft.com/office/word/2010/wordprocessingShape">
                    <wps:wsp>
                      <wps:cNvSpPr/>
                      <wps:spPr>
                        <a:xfrm rot="10800000">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FF66B" id="Arrow: Left 1095" o:spid="_x0000_s1026" type="#_x0000_t66" style="position:absolute;margin-left:177.2pt;margin-top:3.35pt;width:40.55pt;height:6.1pt;rotation:18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" adj="1625" fillcolor="red" strokecolor="red" strokeweight="1pt"/>
            </w:pict>
          </mc:Fallback>
        </mc:AlternateContent>
      </w:r>
    </w:p>
    <w:p w14:paraId="4A8AC1BD" w14:textId="517BD413" w:rsidR="00E476B0" w:rsidRPr="00E476B0" w:rsidRDefault="00E476B0" w:rsidP="00E476B0">
      <w:pPr>
        <w:spacing w:line="259" w:lineRule="auto"/>
        <w:jc w:val="left"/>
        <w:rPr>
          <w:bCs/>
        </w:rPr>
      </w:pPr>
    </w:p>
    <w:p w14:paraId="794FF9EE" w14:textId="4675FC89" w:rsidR="005B189F" w:rsidRDefault="005B189F" w:rsidP="00150E1D">
      <w:pPr>
        <w:spacing w:after="160" w:line="259" w:lineRule="auto"/>
      </w:pPr>
    </w:p>
    <w:p w14:paraId="42CCFB40" w14:textId="07693409" w:rsidR="005B189F" w:rsidRDefault="005B189F" w:rsidP="00150E1D">
      <w:pPr>
        <w:spacing w:after="160" w:line="259" w:lineRule="auto"/>
      </w:pPr>
    </w:p>
    <w:p w14:paraId="1726D0C7" w14:textId="74F860F7" w:rsidR="00F6039A" w:rsidRDefault="00E56480" w:rsidP="00150E1D">
      <w:pPr>
        <w:spacing w:after="160" w:line="259" w:lineRule="auto"/>
      </w:pPr>
      <w:r w:rsidRPr="00E763CB">
        <w:t xml:space="preserve">Figure </w:t>
      </w:r>
      <w:r w:rsidR="0061323E">
        <w:t>3</w:t>
      </w:r>
      <w:r w:rsidR="00AE56B3">
        <w:t>2</w:t>
      </w:r>
      <w:r w:rsidR="004915E6">
        <w:t>A</w:t>
      </w:r>
      <w:r w:rsidRPr="00E763CB">
        <w:t>: Reports</w:t>
      </w:r>
      <w:r w:rsidR="004915E6">
        <w:t xml:space="preserve"> Module Interface</w:t>
      </w:r>
      <w:r w:rsidRPr="00E763CB">
        <w:t xml:space="preserve"> Storyboard</w:t>
      </w:r>
    </w:p>
    <w:p w14:paraId="30D4A4CF" w14:textId="68C37176" w:rsidR="004915E6" w:rsidRDefault="004915E6" w:rsidP="00150E1D">
      <w:pPr>
        <w:spacing w:after="160" w:line="259" w:lineRule="auto"/>
      </w:pPr>
    </w:p>
    <w:p w14:paraId="2CE4BB06" w14:textId="5DE79205" w:rsidR="004915E6" w:rsidRDefault="004915E6" w:rsidP="00150E1D">
      <w:pPr>
        <w:spacing w:after="160" w:line="259" w:lineRule="auto"/>
      </w:pPr>
    </w:p>
    <w:p w14:paraId="17D9B68A" w14:textId="163C951E" w:rsidR="004915E6" w:rsidRDefault="004915E6" w:rsidP="00150E1D">
      <w:pPr>
        <w:spacing w:after="160" w:line="259" w:lineRule="auto"/>
      </w:pPr>
    </w:p>
    <w:p w14:paraId="2D31503B" w14:textId="57DFA0FA" w:rsidR="004915E6" w:rsidRDefault="004915E6" w:rsidP="00150E1D">
      <w:pPr>
        <w:spacing w:after="160" w:line="259" w:lineRule="auto"/>
      </w:pPr>
    </w:p>
    <w:p w14:paraId="392F83D7" w14:textId="6EE1B3F5" w:rsidR="004915E6" w:rsidRDefault="004915E6" w:rsidP="00150E1D">
      <w:pPr>
        <w:spacing w:after="160" w:line="259" w:lineRule="auto"/>
      </w:pPr>
    </w:p>
    <w:p w14:paraId="63C1AA93" w14:textId="17B9AAE3" w:rsidR="004915E6" w:rsidRDefault="004915E6" w:rsidP="00150E1D">
      <w:pPr>
        <w:spacing w:after="160" w:line="259" w:lineRule="auto"/>
      </w:pPr>
    </w:p>
    <w:p w14:paraId="48DD8601" w14:textId="756AAF66" w:rsidR="004915E6" w:rsidRDefault="004915E6" w:rsidP="00150E1D">
      <w:pPr>
        <w:spacing w:after="160" w:line="259" w:lineRule="auto"/>
      </w:pPr>
    </w:p>
    <w:p w14:paraId="18D7D07F" w14:textId="2A66561B" w:rsidR="004915E6" w:rsidRDefault="004915E6" w:rsidP="00150E1D">
      <w:pPr>
        <w:spacing w:after="160" w:line="259" w:lineRule="auto"/>
      </w:pPr>
    </w:p>
    <w:p w14:paraId="3302059A" w14:textId="6CC590B0" w:rsidR="004915E6" w:rsidRDefault="004915E6" w:rsidP="00150E1D">
      <w:pPr>
        <w:spacing w:after="160" w:line="259" w:lineRule="auto"/>
      </w:pPr>
    </w:p>
    <w:p w14:paraId="11623A0F" w14:textId="0059FC8A" w:rsidR="004915E6" w:rsidRDefault="004915E6" w:rsidP="00150E1D">
      <w:pPr>
        <w:spacing w:after="160" w:line="259" w:lineRule="auto"/>
      </w:pPr>
    </w:p>
    <w:p w14:paraId="65BC73E2" w14:textId="7EDD7855" w:rsidR="004915E6" w:rsidRDefault="004915E6" w:rsidP="00324D47">
      <w:pPr>
        <w:spacing w:after="160" w:line="259" w:lineRule="auto"/>
        <w:jc w:val="both"/>
      </w:pPr>
    </w:p>
    <w:p w14:paraId="17289086" w14:textId="3334D7E7" w:rsidR="00701ED9" w:rsidRDefault="008D048F">
      <w:pPr>
        <w:spacing w:after="160" w:line="259" w:lineRule="auto"/>
        <w:jc w:val="left"/>
      </w:pPr>
      <w:r>
        <w:lastRenderedPageBreak/>
        <w:tab/>
        <w:t>Back</w:t>
      </w:r>
      <w:r w:rsidR="001408C4">
        <w:t>-</w:t>
      </w:r>
      <w:r>
        <w:t xml:space="preserve">up &amp; Restore </w:t>
      </w:r>
    </w:p>
    <w:p w14:paraId="47C06546" w14:textId="04FA7516" w:rsidR="001408C4" w:rsidRDefault="001408C4" w:rsidP="004A5486">
      <w:pPr>
        <w:spacing w:after="160" w:line="360" w:lineRule="auto"/>
        <w:ind w:left="720"/>
        <w:jc w:val="both"/>
        <w:rPr>
          <w:b w:val="0"/>
          <w:bCs/>
        </w:rPr>
      </w:pPr>
      <w:r w:rsidRPr="004A5486">
        <w:rPr>
          <w:b w:val="0"/>
          <w:bCs/>
        </w:rPr>
        <w:t xml:space="preserve">This Back-up and Restore module </w:t>
      </w:r>
      <w:r w:rsidR="004A5486" w:rsidRPr="004A5486">
        <w:rPr>
          <w:b w:val="0"/>
          <w:bCs/>
        </w:rPr>
        <w:t>allow</w:t>
      </w:r>
      <w:r w:rsidRPr="004A5486">
        <w:rPr>
          <w:b w:val="0"/>
          <w:bCs/>
        </w:rPr>
        <w:t xml:space="preserve"> the </w:t>
      </w:r>
      <w:r w:rsidR="00F47C63" w:rsidRPr="004A5486">
        <w:rPr>
          <w:b w:val="0"/>
          <w:bCs/>
        </w:rPr>
        <w:t xml:space="preserve">administrator to manage the data stored in the database. This module </w:t>
      </w:r>
      <w:r w:rsidR="006716BE" w:rsidRPr="004A5486">
        <w:rPr>
          <w:b w:val="0"/>
          <w:bCs/>
        </w:rPr>
        <w:t xml:space="preserve">will also enable the administrator to </w:t>
      </w:r>
      <w:r w:rsidR="00516F6D" w:rsidRPr="004A5486">
        <w:rPr>
          <w:b w:val="0"/>
          <w:bCs/>
        </w:rPr>
        <w:t xml:space="preserve">produce a </w:t>
      </w:r>
      <w:r w:rsidR="004A5486" w:rsidRPr="004A5486">
        <w:rPr>
          <w:b w:val="0"/>
          <w:bCs/>
        </w:rPr>
        <w:t>backup copy</w:t>
      </w:r>
      <w:r w:rsidR="00516F6D" w:rsidRPr="004A5486">
        <w:rPr>
          <w:b w:val="0"/>
          <w:bCs/>
        </w:rPr>
        <w:t xml:space="preserve"> and restore data</w:t>
      </w:r>
      <w:r w:rsidR="004A5486" w:rsidRPr="004A5486">
        <w:rPr>
          <w:b w:val="0"/>
          <w:bCs/>
        </w:rPr>
        <w:t xml:space="preserve"> if there is a primary data failure.</w:t>
      </w:r>
    </w:p>
    <w:p w14:paraId="17F1D233" w14:textId="77777777" w:rsidR="00204DD4" w:rsidRDefault="004A5486" w:rsidP="004915E6">
      <w:pPr>
        <w:spacing w:after="160" w:line="360" w:lineRule="auto"/>
        <w:ind w:left="720"/>
        <w:jc w:val="both"/>
        <w:rPr>
          <w:b w:val="0"/>
          <w:bCs/>
        </w:rPr>
      </w:pPr>
      <w:r>
        <w:rPr>
          <w:b w:val="0"/>
          <w:bCs/>
        </w:rPr>
        <w:t>REQ1</w:t>
      </w:r>
      <w:r w:rsidR="00324D47">
        <w:rPr>
          <w:b w:val="0"/>
          <w:bCs/>
        </w:rPr>
        <w:t>8</w:t>
      </w:r>
      <w:r>
        <w:rPr>
          <w:b w:val="0"/>
          <w:bCs/>
        </w:rPr>
        <w:t xml:space="preserve">: The user </w:t>
      </w:r>
      <w:r w:rsidR="00324D47">
        <w:rPr>
          <w:b w:val="0"/>
          <w:bCs/>
        </w:rPr>
        <w:t>shall</w:t>
      </w:r>
      <w:r>
        <w:rPr>
          <w:b w:val="0"/>
          <w:bCs/>
        </w:rPr>
        <w:t xml:space="preserve"> be able to </w:t>
      </w:r>
      <w:r w:rsidR="00FB62D1">
        <w:rPr>
          <w:b w:val="0"/>
          <w:bCs/>
        </w:rPr>
        <w:t>manage the database</w:t>
      </w:r>
    </w:p>
    <w:p w14:paraId="01AECF63" w14:textId="260C0F20" w:rsidR="005F645B" w:rsidRDefault="00204DD4" w:rsidP="00204DD4">
      <w:pPr>
        <w:spacing w:after="160" w:line="360" w:lineRule="auto"/>
        <w:ind w:left="1440" w:hanging="720"/>
        <w:jc w:val="both"/>
        <w:rPr>
          <w:b w:val="0"/>
          <w:bCs/>
        </w:rPr>
      </w:pPr>
      <w:r>
        <w:rPr>
          <w:b w:val="0"/>
          <w:bCs/>
        </w:rPr>
        <w:t xml:space="preserve">REQ19: The user shall be able to </w:t>
      </w:r>
      <w:r w:rsidR="00FB62D1">
        <w:rPr>
          <w:b w:val="0"/>
          <w:bCs/>
        </w:rPr>
        <w:t xml:space="preserve">produce backup copy and restore data </w:t>
      </w:r>
      <w:r w:rsidR="00711182" w:rsidRPr="004A5486">
        <w:rPr>
          <w:b w:val="0"/>
          <w:bCs/>
        </w:rPr>
        <w:t>if there is a primary data failure.</w:t>
      </w:r>
      <w:r w:rsidR="00711182">
        <w:rPr>
          <w:b w:val="0"/>
          <w:bCs/>
        </w:rPr>
        <w:t xml:space="preserve"> </w:t>
      </w:r>
    </w:p>
    <w:p w14:paraId="5EA5AF71" w14:textId="12DE6B81" w:rsidR="004915E6" w:rsidRDefault="004915E6" w:rsidP="004915E6">
      <w:pPr>
        <w:spacing w:after="160" w:line="360" w:lineRule="auto"/>
        <w:ind w:left="720"/>
        <w:jc w:val="both"/>
        <w:rPr>
          <w:b w:val="0"/>
          <w:bCs/>
        </w:rPr>
      </w:pPr>
    </w:p>
    <w:p w14:paraId="568ECF48" w14:textId="09BB8228" w:rsidR="00A964BC" w:rsidRPr="00A964BC" w:rsidRDefault="00A964BC" w:rsidP="005C16E5">
      <w:pPr>
        <w:pStyle w:val="ListParagraph"/>
      </w:pPr>
      <w:r>
        <w:rPr>
          <w:noProof/>
        </w:rPr>
        <w:drawing>
          <wp:anchor distT="0" distB="0" distL="114300" distR="114300" simplePos="0" relativeHeight="251572736" behindDoc="0" locked="0" layoutInCell="1" allowOverlap="1" wp14:anchorId="2393C55B" wp14:editId="75E7DB38">
            <wp:simplePos x="0" y="0"/>
            <wp:positionH relativeFrom="column">
              <wp:posOffset>0</wp:posOffset>
            </wp:positionH>
            <wp:positionV relativeFrom="paragraph">
              <wp:posOffset>0</wp:posOffset>
            </wp:positionV>
            <wp:extent cx="5486400" cy="30861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2F0B8C61" w14:textId="3EAB2BD6" w:rsidR="00A964BC" w:rsidRDefault="00A964BC" w:rsidP="00A964BC">
      <w:pPr>
        <w:spacing w:after="160" w:line="360" w:lineRule="auto"/>
        <w:ind w:left="720"/>
        <w:jc w:val="both"/>
        <w:rPr>
          <w:b w:val="0"/>
          <w:bCs/>
        </w:rPr>
      </w:pPr>
    </w:p>
    <w:p w14:paraId="6BE5D92E" w14:textId="6BC9B710" w:rsidR="00A964BC" w:rsidRDefault="00A964BC" w:rsidP="00A964BC">
      <w:pPr>
        <w:spacing w:after="160" w:line="360" w:lineRule="auto"/>
        <w:ind w:left="720"/>
        <w:jc w:val="both"/>
        <w:rPr>
          <w:b w:val="0"/>
          <w:bCs/>
        </w:rPr>
      </w:pPr>
    </w:p>
    <w:p w14:paraId="3480DCAC" w14:textId="2495A0DB" w:rsidR="00A964BC" w:rsidRDefault="00A964BC" w:rsidP="00A964BC">
      <w:pPr>
        <w:spacing w:after="160" w:line="360" w:lineRule="auto"/>
        <w:ind w:left="720"/>
        <w:jc w:val="both"/>
        <w:rPr>
          <w:b w:val="0"/>
          <w:bCs/>
        </w:rPr>
      </w:pPr>
    </w:p>
    <w:p w14:paraId="2F300F3A" w14:textId="6944C2A3" w:rsidR="00A964BC" w:rsidRDefault="00A964BC" w:rsidP="00A964BC">
      <w:pPr>
        <w:spacing w:after="160" w:line="360" w:lineRule="auto"/>
        <w:ind w:left="720"/>
        <w:jc w:val="both"/>
        <w:rPr>
          <w:b w:val="0"/>
          <w:bCs/>
        </w:rPr>
      </w:pPr>
    </w:p>
    <w:p w14:paraId="5D7023C3" w14:textId="08FF03CB" w:rsidR="00A964BC" w:rsidRDefault="00A964BC" w:rsidP="00A964BC">
      <w:pPr>
        <w:spacing w:after="160" w:line="360" w:lineRule="auto"/>
        <w:ind w:left="720"/>
        <w:jc w:val="both"/>
        <w:rPr>
          <w:b w:val="0"/>
          <w:bCs/>
        </w:rPr>
      </w:pPr>
    </w:p>
    <w:p w14:paraId="0002FB97" w14:textId="1298266F" w:rsidR="00A964BC" w:rsidRDefault="004915E6" w:rsidP="00A964BC">
      <w:pPr>
        <w:spacing w:after="160" w:line="360" w:lineRule="auto"/>
        <w:ind w:left="720"/>
        <w:jc w:val="both"/>
        <w:rPr>
          <w:b w:val="0"/>
          <w:bCs/>
        </w:rPr>
      </w:pPr>
      <w:r>
        <w:rPr>
          <w:b w:val="0"/>
          <w:bCs/>
          <w:noProof/>
          <w:szCs w:val="24"/>
        </w:rPr>
        <w:drawing>
          <wp:anchor distT="0" distB="0" distL="114300" distR="114300" simplePos="0" relativeHeight="251747840" behindDoc="0" locked="0" layoutInCell="1" allowOverlap="1" wp14:anchorId="2D47AB36" wp14:editId="31886A19">
            <wp:simplePos x="0" y="0"/>
            <wp:positionH relativeFrom="column">
              <wp:posOffset>1486535</wp:posOffset>
            </wp:positionH>
            <wp:positionV relativeFrom="paragraph">
              <wp:posOffset>187960</wp:posOffset>
            </wp:positionV>
            <wp:extent cx="233045" cy="233045"/>
            <wp:effectExtent l="0" t="0" r="0" b="0"/>
            <wp:wrapNone/>
            <wp:docPr id="1125" name="Picture 1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005D22BD" w:rsidRPr="00FF09E8">
        <w:rPr>
          <w:b w:val="0"/>
          <w:bCs/>
          <w:noProof/>
          <w:color w:val="FF0000"/>
          <w:szCs w:val="24"/>
        </w:rPr>
        <mc:AlternateContent>
          <mc:Choice Requires="wps">
            <w:drawing>
              <wp:anchor distT="0" distB="0" distL="114300" distR="114300" simplePos="0" relativeHeight="251610624" behindDoc="0" locked="0" layoutInCell="1" allowOverlap="1" wp14:anchorId="51002716" wp14:editId="64D9E82C">
                <wp:simplePos x="0" y="0"/>
                <wp:positionH relativeFrom="column">
                  <wp:posOffset>913765</wp:posOffset>
                </wp:positionH>
                <wp:positionV relativeFrom="paragraph">
                  <wp:posOffset>250190</wp:posOffset>
                </wp:positionV>
                <wp:extent cx="514985" cy="77665"/>
                <wp:effectExtent l="19050" t="19050" r="18415" b="36830"/>
                <wp:wrapNone/>
                <wp:docPr id="1096" name="Arrow: Left 1096"/>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C845" id="Arrow: Left 1096" o:spid="_x0000_s1026" type="#_x0000_t66" style="position:absolute;margin-left:71.95pt;margin-top:19.7pt;width:40.55pt;height:6.1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" adj="1629" fillcolor="red" strokecolor="red" strokeweight="1pt"/>
            </w:pict>
          </mc:Fallback>
        </mc:AlternateContent>
      </w:r>
    </w:p>
    <w:p w14:paraId="1FC814B6" w14:textId="77777777" w:rsidR="00A964BC" w:rsidRPr="00711182" w:rsidRDefault="00A964BC" w:rsidP="00A964BC">
      <w:pPr>
        <w:spacing w:after="160" w:line="360" w:lineRule="auto"/>
        <w:jc w:val="both"/>
        <w:rPr>
          <w:b w:val="0"/>
          <w:bCs/>
        </w:rPr>
      </w:pPr>
    </w:p>
    <w:p w14:paraId="7E186122" w14:textId="77777777" w:rsidR="005B189F" w:rsidRDefault="005B189F" w:rsidP="00F6039A">
      <w:pPr>
        <w:spacing w:after="160" w:line="259" w:lineRule="auto"/>
      </w:pPr>
    </w:p>
    <w:p w14:paraId="1B8D990E" w14:textId="3D66885E" w:rsidR="00877E24" w:rsidRDefault="00711182" w:rsidP="00F6039A">
      <w:pPr>
        <w:spacing w:after="160" w:line="259" w:lineRule="auto"/>
      </w:pPr>
      <w:r>
        <w:t xml:space="preserve">Figure </w:t>
      </w:r>
      <w:r w:rsidR="004915E6">
        <w:t>3</w:t>
      </w:r>
      <w:r w:rsidR="00AE56B3">
        <w:t>3</w:t>
      </w:r>
      <w:r w:rsidR="004915E6">
        <w:t>A</w:t>
      </w:r>
      <w:r>
        <w:t>: Backup &amp; Restore</w:t>
      </w:r>
      <w:r w:rsidR="004915E6">
        <w:t xml:space="preserve"> Module Interface</w:t>
      </w:r>
      <w:r>
        <w:t xml:space="preserve"> Storyboard</w:t>
      </w:r>
    </w:p>
    <w:p w14:paraId="2389C673" w14:textId="1297BF9E" w:rsidR="00F6039A" w:rsidRDefault="00F6039A" w:rsidP="00150E1D">
      <w:pPr>
        <w:spacing w:after="160" w:line="259" w:lineRule="auto"/>
        <w:jc w:val="both"/>
      </w:pPr>
    </w:p>
    <w:p w14:paraId="629EC1ED" w14:textId="7F827D68" w:rsidR="00150E1D" w:rsidRDefault="00150E1D" w:rsidP="00150E1D">
      <w:pPr>
        <w:spacing w:after="160" w:line="259" w:lineRule="auto"/>
        <w:jc w:val="both"/>
      </w:pPr>
    </w:p>
    <w:p w14:paraId="4C11F697" w14:textId="682DE9C7" w:rsidR="00150E1D" w:rsidRDefault="00150E1D" w:rsidP="00150E1D">
      <w:pPr>
        <w:spacing w:after="160" w:line="259" w:lineRule="auto"/>
        <w:jc w:val="both"/>
      </w:pPr>
    </w:p>
    <w:p w14:paraId="446E58DA" w14:textId="585369B4" w:rsidR="00150E1D" w:rsidRDefault="00150E1D" w:rsidP="00150E1D">
      <w:pPr>
        <w:spacing w:after="160" w:line="259" w:lineRule="auto"/>
        <w:jc w:val="both"/>
      </w:pPr>
    </w:p>
    <w:p w14:paraId="130AF54F" w14:textId="2671A627" w:rsidR="00150E1D" w:rsidRDefault="00150E1D" w:rsidP="00150E1D">
      <w:pPr>
        <w:spacing w:after="160" w:line="259" w:lineRule="auto"/>
        <w:jc w:val="both"/>
      </w:pPr>
    </w:p>
    <w:p w14:paraId="70FFE076" w14:textId="2352F4D9" w:rsidR="00150E1D" w:rsidRDefault="00150E1D" w:rsidP="00150E1D">
      <w:pPr>
        <w:spacing w:after="160" w:line="259" w:lineRule="auto"/>
        <w:jc w:val="both"/>
      </w:pPr>
    </w:p>
    <w:p w14:paraId="6F3CC425" w14:textId="77777777" w:rsidR="00150E1D" w:rsidRDefault="00150E1D" w:rsidP="00150E1D">
      <w:pPr>
        <w:spacing w:after="160" w:line="259" w:lineRule="auto"/>
        <w:jc w:val="both"/>
      </w:pPr>
    </w:p>
    <w:p w14:paraId="7D261664" w14:textId="7E36A0EB" w:rsidR="008429A2" w:rsidRDefault="008429A2" w:rsidP="008429A2">
      <w:pPr>
        <w:spacing w:line="360" w:lineRule="auto"/>
        <w:ind w:left="720"/>
        <w:jc w:val="both"/>
        <w:rPr>
          <w:b w:val="0"/>
          <w:bCs/>
          <w:color w:val="000000" w:themeColor="text1"/>
        </w:rPr>
      </w:pPr>
      <w:r w:rsidRPr="001B4DEE">
        <w:rPr>
          <w:b w:val="0"/>
          <w:bCs/>
          <w:color w:val="000000" w:themeColor="text1"/>
        </w:rPr>
        <w:lastRenderedPageBreak/>
        <w:t xml:space="preserve">The illustration below are the functional requirements of the proposed system </w:t>
      </w:r>
      <w:r>
        <w:rPr>
          <w:b w:val="0"/>
          <w:bCs/>
          <w:color w:val="000000" w:themeColor="text1"/>
        </w:rPr>
        <w:t>mobile</w:t>
      </w:r>
      <w:r w:rsidRPr="001B4DEE">
        <w:rPr>
          <w:b w:val="0"/>
          <w:bCs/>
          <w:color w:val="000000" w:themeColor="text1"/>
        </w:rPr>
        <w:t xml:space="preserve"> application.</w:t>
      </w:r>
    </w:p>
    <w:p w14:paraId="08DF08EB" w14:textId="037581E1" w:rsidR="003A54B4" w:rsidRDefault="003A54B4" w:rsidP="008429A2">
      <w:pPr>
        <w:spacing w:line="360" w:lineRule="auto"/>
        <w:ind w:left="720"/>
        <w:jc w:val="both"/>
        <w:rPr>
          <w:b w:val="0"/>
          <w:bCs/>
          <w:color w:val="000000" w:themeColor="text1"/>
        </w:rPr>
      </w:pPr>
    </w:p>
    <w:p w14:paraId="2F9EA8C8" w14:textId="6A555B58" w:rsidR="003A54B4" w:rsidRDefault="003A54B4" w:rsidP="008429A2">
      <w:pPr>
        <w:spacing w:line="360" w:lineRule="auto"/>
        <w:ind w:left="720"/>
        <w:jc w:val="both"/>
        <w:rPr>
          <w:color w:val="000000" w:themeColor="text1"/>
        </w:rPr>
      </w:pPr>
      <w:r w:rsidRPr="003A54B4">
        <w:rPr>
          <w:color w:val="000000" w:themeColor="text1"/>
        </w:rPr>
        <w:t>Login</w:t>
      </w:r>
    </w:p>
    <w:p w14:paraId="679E32E1" w14:textId="1F833E04" w:rsidR="003A54B4" w:rsidRPr="00784DD5" w:rsidRDefault="003A54B4" w:rsidP="008429A2">
      <w:pPr>
        <w:spacing w:line="360" w:lineRule="auto"/>
        <w:ind w:left="720"/>
        <w:jc w:val="both"/>
        <w:rPr>
          <w:b w:val="0"/>
          <w:bCs/>
          <w:color w:val="000000" w:themeColor="text1"/>
        </w:rPr>
      </w:pPr>
      <w:r w:rsidRPr="00784DD5">
        <w:rPr>
          <w:b w:val="0"/>
          <w:bCs/>
          <w:color w:val="000000" w:themeColor="text1"/>
        </w:rPr>
        <w:t xml:space="preserve">This Login module </w:t>
      </w:r>
      <w:r w:rsidR="000E787D" w:rsidRPr="00784DD5">
        <w:rPr>
          <w:b w:val="0"/>
          <w:bCs/>
          <w:color w:val="000000" w:themeColor="text1"/>
        </w:rPr>
        <w:t xml:space="preserve">allows the user to authenticate and </w:t>
      </w:r>
      <w:r w:rsidR="000E4FDF" w:rsidRPr="00784DD5">
        <w:rPr>
          <w:b w:val="0"/>
          <w:bCs/>
          <w:color w:val="000000" w:themeColor="text1"/>
        </w:rPr>
        <w:t>make sure that the author</w:t>
      </w:r>
      <w:r w:rsidR="005A47F4" w:rsidRPr="00784DD5">
        <w:rPr>
          <w:b w:val="0"/>
          <w:bCs/>
          <w:color w:val="000000" w:themeColor="text1"/>
        </w:rPr>
        <w:t xml:space="preserve">ized persons </w:t>
      </w:r>
      <w:r w:rsidR="00784DD5" w:rsidRPr="00784DD5">
        <w:rPr>
          <w:b w:val="0"/>
          <w:bCs/>
          <w:color w:val="000000" w:themeColor="text1"/>
        </w:rPr>
        <w:t>use</w:t>
      </w:r>
      <w:r w:rsidR="005A47F4" w:rsidRPr="00784DD5">
        <w:rPr>
          <w:b w:val="0"/>
          <w:bCs/>
          <w:color w:val="000000" w:themeColor="text1"/>
        </w:rPr>
        <w:t xml:space="preserve"> the android application</w:t>
      </w:r>
      <w:r w:rsidR="00784DD5" w:rsidRPr="00784DD5">
        <w:rPr>
          <w:b w:val="0"/>
          <w:bCs/>
          <w:color w:val="000000" w:themeColor="text1"/>
        </w:rPr>
        <w:t>.</w:t>
      </w:r>
    </w:p>
    <w:p w14:paraId="28A06AB8" w14:textId="440E8693" w:rsidR="00BD5E00" w:rsidRDefault="00784DD5" w:rsidP="00150E1D">
      <w:pPr>
        <w:spacing w:line="360" w:lineRule="auto"/>
        <w:ind w:left="720"/>
        <w:jc w:val="both"/>
        <w:rPr>
          <w:b w:val="0"/>
          <w:bCs/>
          <w:color w:val="000000" w:themeColor="text1"/>
        </w:rPr>
      </w:pPr>
      <w:r w:rsidRPr="00D71165">
        <w:rPr>
          <w:b w:val="0"/>
          <w:bCs/>
          <w:color w:val="000000" w:themeColor="text1"/>
        </w:rPr>
        <w:t>REQ</w:t>
      </w:r>
      <w:r w:rsidR="00195A3D">
        <w:rPr>
          <w:b w:val="0"/>
          <w:bCs/>
          <w:color w:val="000000" w:themeColor="text1"/>
        </w:rPr>
        <w:t>20</w:t>
      </w:r>
      <w:r w:rsidRPr="00D71165">
        <w:rPr>
          <w:b w:val="0"/>
          <w:bCs/>
          <w:color w:val="000000" w:themeColor="text1"/>
        </w:rPr>
        <w:t>: The user sh</w:t>
      </w:r>
      <w:r w:rsidR="00195A3D">
        <w:rPr>
          <w:b w:val="0"/>
          <w:bCs/>
          <w:color w:val="000000" w:themeColor="text1"/>
        </w:rPr>
        <w:t xml:space="preserve">all </w:t>
      </w:r>
      <w:r w:rsidRPr="00D71165">
        <w:rPr>
          <w:b w:val="0"/>
          <w:bCs/>
          <w:color w:val="000000" w:themeColor="text1"/>
        </w:rPr>
        <w:t xml:space="preserve">be able to </w:t>
      </w:r>
      <w:r w:rsidR="00E95FB4" w:rsidRPr="00D71165">
        <w:rPr>
          <w:b w:val="0"/>
          <w:bCs/>
          <w:color w:val="000000" w:themeColor="text1"/>
        </w:rPr>
        <w:t>authenticate its account</w:t>
      </w:r>
      <w:r w:rsidR="00D71165" w:rsidRPr="00D71165">
        <w:rPr>
          <w:b w:val="0"/>
          <w:bCs/>
          <w:color w:val="000000" w:themeColor="text1"/>
        </w:rPr>
        <w:t>.</w:t>
      </w:r>
    </w:p>
    <w:p w14:paraId="788E163F" w14:textId="1109D460" w:rsidR="00BA3774" w:rsidRDefault="00150E1D" w:rsidP="00BA3774">
      <w:pPr>
        <w:spacing w:line="360" w:lineRule="auto"/>
        <w:jc w:val="both"/>
        <w:rPr>
          <w:b w:val="0"/>
          <w:bCs/>
          <w:color w:val="000000" w:themeColor="text1"/>
        </w:rPr>
      </w:pPr>
      <w:r>
        <w:rPr>
          <w:noProof/>
        </w:rPr>
        <w:drawing>
          <wp:anchor distT="0" distB="0" distL="114300" distR="114300" simplePos="0" relativeHeight="251560448" behindDoc="0" locked="0" layoutInCell="1" allowOverlap="1" wp14:anchorId="19FA378E" wp14:editId="03D180B9">
            <wp:simplePos x="0" y="0"/>
            <wp:positionH relativeFrom="column">
              <wp:posOffset>1569720</wp:posOffset>
            </wp:positionH>
            <wp:positionV relativeFrom="paragraph">
              <wp:posOffset>239395</wp:posOffset>
            </wp:positionV>
            <wp:extent cx="2270760" cy="4921251"/>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0760" cy="49212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8B59B" w14:textId="69DC7E4F" w:rsidR="00A83FBD" w:rsidRPr="00BA3774" w:rsidRDefault="00A83FBD" w:rsidP="00BA3774">
      <w:pPr>
        <w:spacing w:line="360" w:lineRule="auto"/>
        <w:jc w:val="both"/>
        <w:rPr>
          <w:b w:val="0"/>
          <w:bCs/>
          <w:color w:val="000000" w:themeColor="text1"/>
        </w:rPr>
      </w:pPr>
    </w:p>
    <w:p w14:paraId="1340E615" w14:textId="7D012582" w:rsidR="00D93D3E" w:rsidRDefault="00D93D3E">
      <w:pPr>
        <w:spacing w:after="160" w:line="259" w:lineRule="auto"/>
        <w:jc w:val="left"/>
      </w:pPr>
    </w:p>
    <w:p w14:paraId="6FCA9A70" w14:textId="0F4BA52B" w:rsidR="00D93D3E" w:rsidRDefault="00D93D3E">
      <w:pPr>
        <w:spacing w:after="160" w:line="259" w:lineRule="auto"/>
        <w:jc w:val="left"/>
      </w:pPr>
    </w:p>
    <w:p w14:paraId="1EFFDF64" w14:textId="3129EB2B" w:rsidR="00D93D3E" w:rsidRDefault="00D93D3E">
      <w:pPr>
        <w:spacing w:after="160" w:line="259" w:lineRule="auto"/>
        <w:jc w:val="left"/>
      </w:pPr>
    </w:p>
    <w:p w14:paraId="3083B196" w14:textId="47409112" w:rsidR="00D93D3E" w:rsidRDefault="00D93D3E">
      <w:pPr>
        <w:spacing w:after="160" w:line="259" w:lineRule="auto"/>
        <w:jc w:val="left"/>
      </w:pPr>
    </w:p>
    <w:p w14:paraId="130A479E" w14:textId="295A7B30" w:rsidR="00D93D3E" w:rsidRDefault="00D93D3E">
      <w:pPr>
        <w:spacing w:after="160" w:line="259" w:lineRule="auto"/>
        <w:jc w:val="left"/>
      </w:pPr>
    </w:p>
    <w:p w14:paraId="61D9CE42" w14:textId="5F0117EA" w:rsidR="00D93D3E" w:rsidRDefault="00D93D3E">
      <w:pPr>
        <w:spacing w:after="160" w:line="259" w:lineRule="auto"/>
        <w:jc w:val="left"/>
      </w:pPr>
    </w:p>
    <w:p w14:paraId="28C30600" w14:textId="3B3B7245" w:rsidR="00D93D3E" w:rsidRDefault="004915E6">
      <w:pPr>
        <w:spacing w:after="160" w:line="259" w:lineRule="auto"/>
        <w:jc w:val="left"/>
      </w:pPr>
      <w:r>
        <w:rPr>
          <w:b w:val="0"/>
          <w:bCs/>
          <w:noProof/>
          <w:szCs w:val="24"/>
        </w:rPr>
        <w:drawing>
          <wp:anchor distT="0" distB="0" distL="114300" distR="114300" simplePos="0" relativeHeight="251748864" behindDoc="0" locked="0" layoutInCell="1" allowOverlap="1" wp14:anchorId="76E9F2BD" wp14:editId="11F8FBDE">
            <wp:simplePos x="0" y="0"/>
            <wp:positionH relativeFrom="column">
              <wp:posOffset>3368040</wp:posOffset>
            </wp:positionH>
            <wp:positionV relativeFrom="paragraph">
              <wp:posOffset>114935</wp:posOffset>
            </wp:positionV>
            <wp:extent cx="233045" cy="233045"/>
            <wp:effectExtent l="0" t="0" r="0" b="0"/>
            <wp:wrapNone/>
            <wp:docPr id="1126" name="Picture 1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4B3FEFEF" w14:textId="0506341A" w:rsidR="00D93D3E" w:rsidRDefault="004915E6">
      <w:pPr>
        <w:spacing w:after="160" w:line="259" w:lineRule="auto"/>
        <w:jc w:val="left"/>
      </w:pPr>
      <w:r>
        <w:rPr>
          <w:b w:val="0"/>
          <w:bCs/>
          <w:noProof/>
          <w:szCs w:val="24"/>
        </w:rPr>
        <w:drawing>
          <wp:anchor distT="0" distB="0" distL="114300" distR="114300" simplePos="0" relativeHeight="251749888" behindDoc="0" locked="0" layoutInCell="1" allowOverlap="1" wp14:anchorId="23B95EAF" wp14:editId="7A6E8CB3">
            <wp:simplePos x="0" y="0"/>
            <wp:positionH relativeFrom="column">
              <wp:posOffset>3385820</wp:posOffset>
            </wp:positionH>
            <wp:positionV relativeFrom="paragraph">
              <wp:posOffset>266700</wp:posOffset>
            </wp:positionV>
            <wp:extent cx="257175" cy="257175"/>
            <wp:effectExtent l="0" t="0" r="9525" b="9525"/>
            <wp:wrapNone/>
            <wp:docPr id="1127" name="Picture 112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14:sizeRelH relativeFrom="page">
              <wp14:pctWidth>0</wp14:pctWidth>
            </wp14:sizeRelH>
            <wp14:sizeRelV relativeFrom="page">
              <wp14:pctHeight>0</wp14:pctHeight>
            </wp14:sizeRelV>
          </wp:anchor>
        </w:drawing>
      </w:r>
      <w:r w:rsidR="005D22BD" w:rsidRPr="00FF09E8">
        <w:rPr>
          <w:b w:val="0"/>
          <w:bCs/>
          <w:noProof/>
          <w:color w:val="FF0000"/>
          <w:szCs w:val="24"/>
        </w:rPr>
        <mc:AlternateContent>
          <mc:Choice Requires="wps">
            <w:drawing>
              <wp:anchor distT="0" distB="0" distL="114300" distR="114300" simplePos="0" relativeHeight="251611648" behindDoc="0" locked="0" layoutInCell="1" allowOverlap="1" wp14:anchorId="50C1B62A" wp14:editId="16ACC5F7">
                <wp:simplePos x="0" y="0"/>
                <wp:positionH relativeFrom="column">
                  <wp:posOffset>3198495</wp:posOffset>
                </wp:positionH>
                <wp:positionV relativeFrom="paragraph">
                  <wp:posOffset>55880</wp:posOffset>
                </wp:positionV>
                <wp:extent cx="514985" cy="77665"/>
                <wp:effectExtent l="19050" t="19050" r="18415" b="36830"/>
                <wp:wrapNone/>
                <wp:docPr id="1097" name="Arrow: Left 1097"/>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336E6" id="Arrow: Left 1097" o:spid="_x0000_s1026" type="#_x0000_t66" style="position:absolute;margin-left:251.85pt;margin-top:4.4pt;width:40.55pt;height:6.1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" adj="1629" fillcolor="red" strokecolor="red" strokeweight="1pt"/>
            </w:pict>
          </mc:Fallback>
        </mc:AlternateContent>
      </w:r>
    </w:p>
    <w:p w14:paraId="51DA9038" w14:textId="2BACE7AE" w:rsidR="00D93D3E" w:rsidRDefault="005D22BD">
      <w:pPr>
        <w:spacing w:after="160" w:line="259" w:lineRule="auto"/>
        <w:jc w:val="left"/>
      </w:pPr>
      <w:r w:rsidRPr="00FF09E8">
        <w:rPr>
          <w:b w:val="0"/>
          <w:bCs/>
          <w:noProof/>
          <w:color w:val="FF0000"/>
          <w:szCs w:val="24"/>
        </w:rPr>
        <mc:AlternateContent>
          <mc:Choice Requires="wps">
            <w:drawing>
              <wp:anchor distT="0" distB="0" distL="114300" distR="114300" simplePos="0" relativeHeight="251612672" behindDoc="0" locked="0" layoutInCell="1" allowOverlap="1" wp14:anchorId="319D33F6" wp14:editId="7D33505F">
                <wp:simplePos x="0" y="0"/>
                <wp:positionH relativeFrom="column">
                  <wp:posOffset>3188970</wp:posOffset>
                </wp:positionH>
                <wp:positionV relativeFrom="paragraph">
                  <wp:posOffset>235585</wp:posOffset>
                </wp:positionV>
                <wp:extent cx="514985" cy="77665"/>
                <wp:effectExtent l="19050" t="19050" r="18415" b="36830"/>
                <wp:wrapNone/>
                <wp:docPr id="1098" name="Arrow: Left 1098"/>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F89DE" id="Arrow: Left 1098" o:spid="_x0000_s1026" type="#_x0000_t66" style="position:absolute;margin-left:251.1pt;margin-top:18.55pt;width:40.55pt;height:6.1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" adj="1629" fillcolor="red" strokecolor="red" strokeweight="1pt"/>
            </w:pict>
          </mc:Fallback>
        </mc:AlternateContent>
      </w:r>
    </w:p>
    <w:p w14:paraId="296BF870" w14:textId="4DFEF2E1" w:rsidR="00D93D3E" w:rsidRDefault="00D93D3E">
      <w:pPr>
        <w:spacing w:after="160" w:line="259" w:lineRule="auto"/>
        <w:jc w:val="left"/>
      </w:pPr>
    </w:p>
    <w:p w14:paraId="1D2AF199" w14:textId="0F48E1BC" w:rsidR="00D93D3E" w:rsidRDefault="004915E6">
      <w:pPr>
        <w:spacing w:after="160" w:line="259" w:lineRule="auto"/>
        <w:jc w:val="left"/>
      </w:pPr>
      <w:r>
        <w:rPr>
          <w:b w:val="0"/>
          <w:bCs/>
          <w:noProof/>
          <w:szCs w:val="24"/>
        </w:rPr>
        <w:drawing>
          <wp:anchor distT="0" distB="0" distL="114300" distR="114300" simplePos="0" relativeHeight="251750912" behindDoc="0" locked="0" layoutInCell="1" allowOverlap="1" wp14:anchorId="45F6C033" wp14:editId="47647A12">
            <wp:simplePos x="0" y="0"/>
            <wp:positionH relativeFrom="column">
              <wp:posOffset>3268980</wp:posOffset>
            </wp:positionH>
            <wp:positionV relativeFrom="paragraph">
              <wp:posOffset>18415</wp:posOffset>
            </wp:positionV>
            <wp:extent cx="233045" cy="233045"/>
            <wp:effectExtent l="0" t="0" r="0" b="0"/>
            <wp:wrapNone/>
            <wp:docPr id="1128" name="Picture 112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Pr="00FF09E8">
        <w:rPr>
          <w:b w:val="0"/>
          <w:bCs/>
          <w:noProof/>
          <w:color w:val="FF0000"/>
          <w:szCs w:val="24"/>
        </w:rPr>
        <mc:AlternateContent>
          <mc:Choice Requires="wps">
            <w:drawing>
              <wp:anchor distT="0" distB="0" distL="114300" distR="114300" simplePos="0" relativeHeight="251614720" behindDoc="0" locked="0" layoutInCell="1" allowOverlap="1" wp14:anchorId="5031F54B" wp14:editId="349F3CD5">
                <wp:simplePos x="0" y="0"/>
                <wp:positionH relativeFrom="column">
                  <wp:posOffset>3088005</wp:posOffset>
                </wp:positionH>
                <wp:positionV relativeFrom="paragraph">
                  <wp:posOffset>252730</wp:posOffset>
                </wp:positionV>
                <wp:extent cx="514985" cy="77470"/>
                <wp:effectExtent l="19050" t="19050" r="18415" b="36830"/>
                <wp:wrapNone/>
                <wp:docPr id="1099" name="Arrow: Left 1099"/>
                <wp:cNvGraphicFramePr/>
                <a:graphic xmlns:a="http://schemas.openxmlformats.org/drawingml/2006/main">
                  <a:graphicData uri="http://schemas.microsoft.com/office/word/2010/wordprocessingShape">
                    <wps:wsp>
                      <wps:cNvSpPr/>
                      <wps:spPr>
                        <a:xfrm>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69632" id="Arrow: Left 1099" o:spid="_x0000_s1026" type="#_x0000_t66" style="position:absolute;margin-left:243.15pt;margin-top:19.9pt;width:40.55pt;height:6.1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" adj="1625" fillcolor="red" strokecolor="red" strokeweight="1pt"/>
            </w:pict>
          </mc:Fallback>
        </mc:AlternateContent>
      </w:r>
    </w:p>
    <w:p w14:paraId="2E679AA2" w14:textId="694169A1" w:rsidR="00D93D3E" w:rsidRDefault="00D93D3E">
      <w:pPr>
        <w:spacing w:after="160" w:line="259" w:lineRule="auto"/>
        <w:jc w:val="left"/>
      </w:pPr>
    </w:p>
    <w:p w14:paraId="4CA19FA5" w14:textId="445B8ACE" w:rsidR="00D93D3E" w:rsidRDefault="00D93D3E">
      <w:pPr>
        <w:spacing w:after="160" w:line="259" w:lineRule="auto"/>
        <w:jc w:val="left"/>
      </w:pPr>
    </w:p>
    <w:p w14:paraId="2A3C84B5" w14:textId="3E385FC9" w:rsidR="00D93D3E" w:rsidRDefault="00D93D3E">
      <w:pPr>
        <w:spacing w:after="160" w:line="259" w:lineRule="auto"/>
        <w:jc w:val="left"/>
      </w:pPr>
    </w:p>
    <w:p w14:paraId="22150CC1" w14:textId="1C96FFF0" w:rsidR="00701ED9" w:rsidRDefault="00701ED9">
      <w:pPr>
        <w:spacing w:after="160" w:line="259" w:lineRule="auto"/>
        <w:jc w:val="left"/>
      </w:pPr>
    </w:p>
    <w:p w14:paraId="0A6D4950" w14:textId="69674577" w:rsidR="00701ED9" w:rsidRDefault="00701ED9">
      <w:pPr>
        <w:spacing w:after="160" w:line="259" w:lineRule="auto"/>
        <w:jc w:val="left"/>
      </w:pPr>
    </w:p>
    <w:p w14:paraId="54442A2A" w14:textId="77777777" w:rsidR="00BA3774" w:rsidRDefault="00BA3774" w:rsidP="00946EC3">
      <w:pPr>
        <w:spacing w:after="160" w:line="259" w:lineRule="auto"/>
      </w:pPr>
    </w:p>
    <w:p w14:paraId="3601590F" w14:textId="55583FD2" w:rsidR="00130603" w:rsidRDefault="0098790B" w:rsidP="00BD5E00">
      <w:pPr>
        <w:spacing w:after="160" w:line="259" w:lineRule="auto"/>
      </w:pPr>
      <w:r>
        <w:t xml:space="preserve">Figure </w:t>
      </w:r>
      <w:r w:rsidR="00B226CE">
        <w:t>3</w:t>
      </w:r>
      <w:r w:rsidR="00AE56B3">
        <w:t>4</w:t>
      </w:r>
      <w:r w:rsidR="00B226CE">
        <w:t>A</w:t>
      </w:r>
      <w:r>
        <w:t xml:space="preserve">: Login </w:t>
      </w:r>
      <w:r w:rsidR="00B226CE">
        <w:t xml:space="preserve">Module Interface </w:t>
      </w:r>
      <w:r>
        <w:t>Storyboard</w:t>
      </w:r>
    </w:p>
    <w:p w14:paraId="3F45994F" w14:textId="073FF0BB" w:rsidR="00BD5E00" w:rsidRDefault="00BD5E00" w:rsidP="00BD5E00">
      <w:pPr>
        <w:spacing w:after="160" w:line="259" w:lineRule="auto"/>
      </w:pPr>
    </w:p>
    <w:p w14:paraId="3B02F639" w14:textId="77777777" w:rsidR="00150E1D" w:rsidRDefault="00150E1D" w:rsidP="00BD5E00">
      <w:pPr>
        <w:spacing w:after="160" w:line="259" w:lineRule="auto"/>
      </w:pPr>
    </w:p>
    <w:p w14:paraId="751CF95B" w14:textId="49B0C267" w:rsidR="00281507" w:rsidRDefault="007E5B0F" w:rsidP="00281507">
      <w:pPr>
        <w:spacing w:after="160" w:line="259" w:lineRule="auto"/>
        <w:jc w:val="left"/>
      </w:pPr>
      <w:r>
        <w:lastRenderedPageBreak/>
        <w:tab/>
        <w:t>Dashboard</w:t>
      </w:r>
    </w:p>
    <w:p w14:paraId="30C3F37C" w14:textId="0D2EB9D5" w:rsidR="007E5B0F" w:rsidRDefault="009D23C7" w:rsidP="00281507">
      <w:pPr>
        <w:spacing w:after="160" w:line="360" w:lineRule="auto"/>
        <w:ind w:left="720"/>
        <w:jc w:val="both"/>
        <w:rPr>
          <w:b w:val="0"/>
          <w:bCs/>
        </w:rPr>
      </w:pPr>
      <w:r w:rsidRPr="00281507">
        <w:rPr>
          <w:b w:val="0"/>
          <w:bCs/>
        </w:rPr>
        <w:t xml:space="preserve">The Dashboard module </w:t>
      </w:r>
      <w:r w:rsidR="00321D3C" w:rsidRPr="00281507">
        <w:rPr>
          <w:b w:val="0"/>
          <w:bCs/>
        </w:rPr>
        <w:t xml:space="preserve">provides an overview </w:t>
      </w:r>
      <w:r w:rsidR="007C6271" w:rsidRPr="00281507">
        <w:rPr>
          <w:b w:val="0"/>
          <w:bCs/>
        </w:rPr>
        <w:t xml:space="preserve">of the table </w:t>
      </w:r>
      <w:r w:rsidR="00213E0D" w:rsidRPr="00281507">
        <w:rPr>
          <w:b w:val="0"/>
          <w:bCs/>
        </w:rPr>
        <w:t>of the hog farm</w:t>
      </w:r>
      <w:r w:rsidR="00281507">
        <w:rPr>
          <w:b w:val="0"/>
          <w:bCs/>
        </w:rPr>
        <w:t xml:space="preserve"> </w:t>
      </w:r>
      <w:r w:rsidR="00C1136B" w:rsidRPr="00281507">
        <w:rPr>
          <w:b w:val="0"/>
          <w:bCs/>
        </w:rPr>
        <w:t>statistics.</w:t>
      </w:r>
      <w:r w:rsidR="00281507">
        <w:rPr>
          <w:b w:val="0"/>
          <w:bCs/>
        </w:rPr>
        <w:t xml:space="preserve"> </w:t>
      </w:r>
      <w:r w:rsidR="00520CBE" w:rsidRPr="00281507">
        <w:rPr>
          <w:b w:val="0"/>
          <w:bCs/>
        </w:rPr>
        <w:t xml:space="preserve">This module </w:t>
      </w:r>
      <w:r w:rsidR="003B472C" w:rsidRPr="00281507">
        <w:rPr>
          <w:b w:val="0"/>
          <w:bCs/>
        </w:rPr>
        <w:t xml:space="preserve">will allow the user to view the total number of pigs, piglets and </w:t>
      </w:r>
      <w:r w:rsidR="00281507" w:rsidRPr="00281507">
        <w:rPr>
          <w:b w:val="0"/>
          <w:bCs/>
        </w:rPr>
        <w:t>can scan using the QR code.</w:t>
      </w:r>
    </w:p>
    <w:p w14:paraId="1355E9FD" w14:textId="4DED1B7B" w:rsidR="00BD5E00" w:rsidRDefault="00281507" w:rsidP="00150E1D">
      <w:pPr>
        <w:spacing w:after="160" w:line="360" w:lineRule="auto"/>
        <w:ind w:left="720"/>
        <w:jc w:val="both"/>
        <w:rPr>
          <w:b w:val="0"/>
          <w:bCs/>
        </w:rPr>
      </w:pPr>
      <w:r>
        <w:rPr>
          <w:b w:val="0"/>
          <w:bCs/>
        </w:rPr>
        <w:t>REQ</w:t>
      </w:r>
      <w:r w:rsidR="00195A3D">
        <w:rPr>
          <w:b w:val="0"/>
          <w:bCs/>
        </w:rPr>
        <w:t>21</w:t>
      </w:r>
      <w:r>
        <w:rPr>
          <w:b w:val="0"/>
          <w:bCs/>
        </w:rPr>
        <w:t xml:space="preserve">: The user </w:t>
      </w:r>
      <w:r w:rsidR="00EB1767">
        <w:rPr>
          <w:b w:val="0"/>
          <w:bCs/>
        </w:rPr>
        <w:t>sh</w:t>
      </w:r>
      <w:r w:rsidR="00195A3D">
        <w:rPr>
          <w:b w:val="0"/>
          <w:bCs/>
        </w:rPr>
        <w:t>all</w:t>
      </w:r>
      <w:r w:rsidR="00EB1767">
        <w:rPr>
          <w:b w:val="0"/>
          <w:bCs/>
        </w:rPr>
        <w:t xml:space="preserve"> be able to </w:t>
      </w:r>
      <w:r w:rsidR="004D3CC2">
        <w:rPr>
          <w:b w:val="0"/>
          <w:bCs/>
        </w:rPr>
        <w:t>view the statistics in the table.</w:t>
      </w:r>
    </w:p>
    <w:p w14:paraId="22A74012" w14:textId="023278B6" w:rsidR="004D3CC2" w:rsidRPr="004D3CC2" w:rsidRDefault="000501E8" w:rsidP="00BA3774">
      <w:pPr>
        <w:spacing w:after="160" w:line="360" w:lineRule="auto"/>
        <w:jc w:val="both"/>
        <w:rPr>
          <w:b w:val="0"/>
          <w:bCs/>
        </w:rPr>
      </w:pPr>
      <w:r>
        <w:rPr>
          <w:noProof/>
        </w:rPr>
        <w:drawing>
          <wp:anchor distT="0" distB="0" distL="114300" distR="114300" simplePos="0" relativeHeight="251561472" behindDoc="1" locked="0" layoutInCell="1" allowOverlap="1" wp14:anchorId="5215C01D" wp14:editId="1743E664">
            <wp:simplePos x="0" y="0"/>
            <wp:positionH relativeFrom="column">
              <wp:posOffset>975360</wp:posOffset>
            </wp:positionH>
            <wp:positionV relativeFrom="paragraph">
              <wp:posOffset>69850</wp:posOffset>
            </wp:positionV>
            <wp:extent cx="3429000" cy="60198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9000" cy="601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F16E3" w14:textId="7B7E38B0" w:rsidR="00F04C51" w:rsidRDefault="00F04C51" w:rsidP="002400BB">
      <w:pPr>
        <w:spacing w:after="160" w:line="259" w:lineRule="auto"/>
        <w:jc w:val="both"/>
      </w:pPr>
    </w:p>
    <w:p w14:paraId="52D7EDA3" w14:textId="09C57E83" w:rsidR="0098790B" w:rsidRDefault="0098790B" w:rsidP="00946EC3">
      <w:pPr>
        <w:spacing w:after="160" w:line="259" w:lineRule="auto"/>
      </w:pPr>
    </w:p>
    <w:p w14:paraId="6DD297F7" w14:textId="0999E9D2" w:rsidR="0098790B" w:rsidRDefault="0098790B" w:rsidP="00780611">
      <w:pPr>
        <w:spacing w:after="160" w:line="259" w:lineRule="auto"/>
        <w:jc w:val="left"/>
      </w:pPr>
    </w:p>
    <w:p w14:paraId="451A2E93" w14:textId="05F7AEDB" w:rsidR="0098790B" w:rsidRDefault="00780611" w:rsidP="00404112">
      <w:pPr>
        <w:spacing w:after="160" w:line="259" w:lineRule="auto"/>
        <w:jc w:val="left"/>
      </w:pPr>
      <w:r>
        <w:tab/>
      </w:r>
    </w:p>
    <w:p w14:paraId="0BE294BE" w14:textId="137FD962" w:rsidR="0098790B" w:rsidRDefault="0098790B" w:rsidP="00946EC3">
      <w:pPr>
        <w:spacing w:after="160" w:line="259" w:lineRule="auto"/>
      </w:pPr>
    </w:p>
    <w:p w14:paraId="1D7993AB" w14:textId="3C06F5EB" w:rsidR="0098790B" w:rsidRDefault="0098790B" w:rsidP="00946EC3">
      <w:pPr>
        <w:spacing w:after="160" w:line="259" w:lineRule="auto"/>
      </w:pPr>
    </w:p>
    <w:p w14:paraId="3AB978A0" w14:textId="78C32522" w:rsidR="0098790B" w:rsidRDefault="0098790B" w:rsidP="00946EC3">
      <w:pPr>
        <w:spacing w:after="160" w:line="259" w:lineRule="auto"/>
      </w:pPr>
    </w:p>
    <w:p w14:paraId="00BF8D09" w14:textId="032E1B7C" w:rsidR="0098790B" w:rsidRDefault="00B226CE" w:rsidP="00946EC3">
      <w:pPr>
        <w:spacing w:after="160" w:line="259" w:lineRule="auto"/>
      </w:pPr>
      <w:r>
        <w:rPr>
          <w:b w:val="0"/>
          <w:bCs/>
          <w:noProof/>
          <w:szCs w:val="24"/>
        </w:rPr>
        <w:drawing>
          <wp:anchor distT="0" distB="0" distL="114300" distR="114300" simplePos="0" relativeHeight="251751936" behindDoc="0" locked="0" layoutInCell="1" allowOverlap="1" wp14:anchorId="2519FD18" wp14:editId="405501A9">
            <wp:simplePos x="0" y="0"/>
            <wp:positionH relativeFrom="column">
              <wp:posOffset>3861435</wp:posOffset>
            </wp:positionH>
            <wp:positionV relativeFrom="paragraph">
              <wp:posOffset>171450</wp:posOffset>
            </wp:positionV>
            <wp:extent cx="233045" cy="233045"/>
            <wp:effectExtent l="0" t="0" r="0" b="0"/>
            <wp:wrapNone/>
            <wp:docPr id="1129" name="Picture 11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38C70ADB" w14:textId="0C34E662" w:rsidR="0098790B" w:rsidRDefault="005D22BD" w:rsidP="00946EC3">
      <w:pPr>
        <w:spacing w:after="160" w:line="259" w:lineRule="auto"/>
      </w:pPr>
      <w:r w:rsidRPr="00FF09E8">
        <w:rPr>
          <w:b w:val="0"/>
          <w:bCs/>
          <w:noProof/>
          <w:color w:val="FF0000"/>
          <w:szCs w:val="24"/>
        </w:rPr>
        <mc:AlternateContent>
          <mc:Choice Requires="wps">
            <w:drawing>
              <wp:anchor distT="0" distB="0" distL="114300" distR="114300" simplePos="0" relativeHeight="251618816" behindDoc="0" locked="0" layoutInCell="1" allowOverlap="1" wp14:anchorId="066A8354" wp14:editId="5321B214">
                <wp:simplePos x="0" y="0"/>
                <wp:positionH relativeFrom="column">
                  <wp:posOffset>3688177</wp:posOffset>
                </wp:positionH>
                <wp:positionV relativeFrom="paragraph">
                  <wp:posOffset>144242</wp:posOffset>
                </wp:positionV>
                <wp:extent cx="514985" cy="77665"/>
                <wp:effectExtent l="19050" t="19050" r="18415" b="36830"/>
                <wp:wrapNone/>
                <wp:docPr id="1102" name="Arrow: Left 1102"/>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F0169" id="Arrow: Left 1102" o:spid="_x0000_s1026" type="#_x0000_t66" style="position:absolute;margin-left:290.4pt;margin-top:11.35pt;width:40.55pt;height:6.1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" adj="1629" fillcolor="red" strokecolor="red" strokeweight="1pt"/>
            </w:pict>
          </mc:Fallback>
        </mc:AlternateContent>
      </w:r>
    </w:p>
    <w:p w14:paraId="3C654EC2" w14:textId="5C9B3A25" w:rsidR="0098790B" w:rsidRDefault="00B226CE" w:rsidP="00946EC3">
      <w:pPr>
        <w:spacing w:after="160" w:line="259" w:lineRule="auto"/>
      </w:pPr>
      <w:r>
        <w:rPr>
          <w:b w:val="0"/>
          <w:bCs/>
          <w:noProof/>
          <w:szCs w:val="24"/>
        </w:rPr>
        <w:drawing>
          <wp:anchor distT="0" distB="0" distL="114300" distR="114300" simplePos="0" relativeHeight="251752960" behindDoc="0" locked="0" layoutInCell="1" allowOverlap="1" wp14:anchorId="7307C7D6" wp14:editId="4D895B58">
            <wp:simplePos x="0" y="0"/>
            <wp:positionH relativeFrom="column">
              <wp:posOffset>3860165</wp:posOffset>
            </wp:positionH>
            <wp:positionV relativeFrom="paragraph">
              <wp:posOffset>239395</wp:posOffset>
            </wp:positionV>
            <wp:extent cx="257175" cy="257175"/>
            <wp:effectExtent l="0" t="0" r="9525" b="9525"/>
            <wp:wrapNone/>
            <wp:docPr id="1130" name="Picture 11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14:sizeRelH relativeFrom="page">
              <wp14:pctWidth>0</wp14:pctWidth>
            </wp14:sizeRelH>
            <wp14:sizeRelV relativeFrom="page">
              <wp14:pctHeight>0</wp14:pctHeight>
            </wp14:sizeRelV>
          </wp:anchor>
        </w:drawing>
      </w:r>
    </w:p>
    <w:p w14:paraId="1742F438" w14:textId="5DA5F4FA" w:rsidR="0098790B" w:rsidRDefault="006A5634" w:rsidP="00946EC3">
      <w:pPr>
        <w:spacing w:after="160" w:line="259" w:lineRule="auto"/>
      </w:pPr>
      <w:r w:rsidRPr="00FF09E8">
        <w:rPr>
          <w:b w:val="0"/>
          <w:bCs/>
          <w:noProof/>
          <w:color w:val="FF0000"/>
          <w:szCs w:val="24"/>
        </w:rPr>
        <mc:AlternateContent>
          <mc:Choice Requires="wps">
            <w:drawing>
              <wp:anchor distT="0" distB="0" distL="114300" distR="114300" simplePos="0" relativeHeight="251617792" behindDoc="0" locked="0" layoutInCell="1" allowOverlap="1" wp14:anchorId="190A3C38" wp14:editId="3FC7129C">
                <wp:simplePos x="0" y="0"/>
                <wp:positionH relativeFrom="column">
                  <wp:posOffset>3688178</wp:posOffset>
                </wp:positionH>
                <wp:positionV relativeFrom="paragraph">
                  <wp:posOffset>224937</wp:posOffset>
                </wp:positionV>
                <wp:extent cx="514985" cy="77665"/>
                <wp:effectExtent l="19050" t="19050" r="18415" b="36830"/>
                <wp:wrapNone/>
                <wp:docPr id="1101" name="Arrow: Left 1101"/>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58AB2" id="Arrow: Left 1101" o:spid="_x0000_s1026" type="#_x0000_t66" style="position:absolute;margin-left:290.4pt;margin-top:17.7pt;width:40.55pt;height:6.1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" adj="1629" fillcolor="red" strokecolor="red" strokeweight="1pt"/>
            </w:pict>
          </mc:Fallback>
        </mc:AlternateContent>
      </w:r>
    </w:p>
    <w:p w14:paraId="4FE9E4FD" w14:textId="5436046E" w:rsidR="0098790B" w:rsidRDefault="0098790B" w:rsidP="00946EC3">
      <w:pPr>
        <w:spacing w:after="160" w:line="259" w:lineRule="auto"/>
      </w:pPr>
    </w:p>
    <w:p w14:paraId="0D67B3B8" w14:textId="5FC49664" w:rsidR="0098790B" w:rsidRDefault="00B226CE" w:rsidP="00946EC3">
      <w:pPr>
        <w:spacing w:after="160" w:line="259" w:lineRule="auto"/>
      </w:pPr>
      <w:r>
        <w:rPr>
          <w:b w:val="0"/>
          <w:bCs/>
          <w:noProof/>
          <w:szCs w:val="24"/>
        </w:rPr>
        <w:drawing>
          <wp:anchor distT="0" distB="0" distL="114300" distR="114300" simplePos="0" relativeHeight="251753984" behindDoc="0" locked="0" layoutInCell="1" allowOverlap="1" wp14:anchorId="32C085CD" wp14:editId="02325383">
            <wp:simplePos x="0" y="0"/>
            <wp:positionH relativeFrom="column">
              <wp:posOffset>3877310</wp:posOffset>
            </wp:positionH>
            <wp:positionV relativeFrom="paragraph">
              <wp:posOffset>48895</wp:posOffset>
            </wp:positionV>
            <wp:extent cx="233045" cy="233045"/>
            <wp:effectExtent l="0" t="0" r="0" b="0"/>
            <wp:wrapNone/>
            <wp:docPr id="1131" name="Picture 113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r w:rsidR="006A5634" w:rsidRPr="00FF09E8">
        <w:rPr>
          <w:b w:val="0"/>
          <w:bCs/>
          <w:noProof/>
          <w:color w:val="FF0000"/>
          <w:szCs w:val="24"/>
        </w:rPr>
        <mc:AlternateContent>
          <mc:Choice Requires="wps">
            <w:drawing>
              <wp:anchor distT="0" distB="0" distL="114300" distR="114300" simplePos="0" relativeHeight="251615744" behindDoc="0" locked="0" layoutInCell="1" allowOverlap="1" wp14:anchorId="4CAFBC4C" wp14:editId="5BED75A5">
                <wp:simplePos x="0" y="0"/>
                <wp:positionH relativeFrom="column">
                  <wp:posOffset>3686908</wp:posOffset>
                </wp:positionH>
                <wp:positionV relativeFrom="paragraph">
                  <wp:posOffset>276323</wp:posOffset>
                </wp:positionV>
                <wp:extent cx="514985" cy="77665"/>
                <wp:effectExtent l="19050" t="19050" r="18415" b="36830"/>
                <wp:wrapNone/>
                <wp:docPr id="1100" name="Arrow: Left 1100"/>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13D9" id="Arrow: Left 1100" o:spid="_x0000_s1026" type="#_x0000_t66" style="position:absolute;margin-left:290.3pt;margin-top:21.75pt;width:40.55pt;height:6.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" adj="1629" fillcolor="red" strokecolor="red" strokeweight="1pt"/>
            </w:pict>
          </mc:Fallback>
        </mc:AlternateContent>
      </w:r>
    </w:p>
    <w:p w14:paraId="160D1053" w14:textId="378C82EA" w:rsidR="0098790B" w:rsidRDefault="0098790B" w:rsidP="00946EC3">
      <w:pPr>
        <w:spacing w:after="160" w:line="259" w:lineRule="auto"/>
      </w:pPr>
    </w:p>
    <w:p w14:paraId="16B4D4B1" w14:textId="504B2BA9" w:rsidR="0098790B" w:rsidRDefault="0098790B" w:rsidP="00946EC3">
      <w:pPr>
        <w:spacing w:after="160" w:line="259" w:lineRule="auto"/>
      </w:pPr>
    </w:p>
    <w:p w14:paraId="4F5E1EED" w14:textId="68D53A32" w:rsidR="0098790B" w:rsidRDefault="0098790B" w:rsidP="00946EC3">
      <w:pPr>
        <w:spacing w:after="160" w:line="259" w:lineRule="auto"/>
      </w:pPr>
    </w:p>
    <w:p w14:paraId="572670AC" w14:textId="78BD4E86" w:rsidR="0098790B" w:rsidRDefault="0098790B" w:rsidP="00946EC3">
      <w:pPr>
        <w:spacing w:after="160" w:line="259" w:lineRule="auto"/>
      </w:pPr>
    </w:p>
    <w:p w14:paraId="117A54EE" w14:textId="2D5CC711" w:rsidR="0098790B" w:rsidRDefault="0098790B" w:rsidP="00946EC3">
      <w:pPr>
        <w:spacing w:after="160" w:line="259" w:lineRule="auto"/>
      </w:pPr>
    </w:p>
    <w:p w14:paraId="61E7E018" w14:textId="178CEA63" w:rsidR="0098790B" w:rsidRDefault="0098790B" w:rsidP="00946EC3">
      <w:pPr>
        <w:spacing w:after="160" w:line="259" w:lineRule="auto"/>
      </w:pPr>
    </w:p>
    <w:p w14:paraId="37E541D1" w14:textId="77777777" w:rsidR="00854D04" w:rsidRDefault="00854D04" w:rsidP="00946EC3">
      <w:pPr>
        <w:spacing w:after="160" w:line="259" w:lineRule="auto"/>
      </w:pPr>
    </w:p>
    <w:p w14:paraId="2915B0E0" w14:textId="5C5B29D4" w:rsidR="0098790B" w:rsidRDefault="000501E8" w:rsidP="00946EC3">
      <w:pPr>
        <w:spacing w:after="160" w:line="259" w:lineRule="auto"/>
      </w:pPr>
      <w:r>
        <w:t xml:space="preserve">Figure </w:t>
      </w:r>
      <w:r w:rsidR="00B226CE">
        <w:t>3</w:t>
      </w:r>
      <w:r w:rsidR="0020495E">
        <w:t>5</w:t>
      </w:r>
      <w:r w:rsidR="00B226CE">
        <w:t>A</w:t>
      </w:r>
      <w:r>
        <w:t xml:space="preserve">: </w:t>
      </w:r>
      <w:r w:rsidR="002B577B">
        <w:t>Dashboard</w:t>
      </w:r>
      <w:r w:rsidR="00B226CE">
        <w:t xml:space="preserve"> Module Interface</w:t>
      </w:r>
      <w:r w:rsidR="002B577B">
        <w:t xml:space="preserve"> Storyboard</w:t>
      </w:r>
    </w:p>
    <w:p w14:paraId="709503A3" w14:textId="1FB97954" w:rsidR="0098790B" w:rsidRDefault="0098790B" w:rsidP="00946EC3">
      <w:pPr>
        <w:spacing w:after="160" w:line="259" w:lineRule="auto"/>
      </w:pPr>
    </w:p>
    <w:p w14:paraId="3FBB17AE" w14:textId="792EDDAF" w:rsidR="00D04B62" w:rsidRDefault="009D1C53" w:rsidP="009D1C53">
      <w:pPr>
        <w:spacing w:after="160" w:line="259" w:lineRule="auto"/>
        <w:jc w:val="left"/>
      </w:pPr>
      <w:r>
        <w:lastRenderedPageBreak/>
        <w:tab/>
        <w:t>QR Scan</w:t>
      </w:r>
    </w:p>
    <w:p w14:paraId="560A9ECD" w14:textId="4A92B83A" w:rsidR="004731C2" w:rsidRPr="00D1639B" w:rsidRDefault="009D1C53" w:rsidP="00D1639B">
      <w:pPr>
        <w:spacing w:after="160" w:line="360" w:lineRule="auto"/>
        <w:ind w:left="720"/>
        <w:jc w:val="both"/>
        <w:rPr>
          <w:b w:val="0"/>
          <w:bCs/>
        </w:rPr>
      </w:pPr>
      <w:r w:rsidRPr="00D1639B">
        <w:rPr>
          <w:b w:val="0"/>
          <w:bCs/>
        </w:rPr>
        <w:t xml:space="preserve">The </w:t>
      </w:r>
      <w:r w:rsidR="006A4D56" w:rsidRPr="00D1639B">
        <w:rPr>
          <w:b w:val="0"/>
          <w:bCs/>
        </w:rPr>
        <w:t xml:space="preserve">QR Scan module allows the user to scan </w:t>
      </w:r>
      <w:r w:rsidR="002458FF" w:rsidRPr="00D1639B">
        <w:rPr>
          <w:b w:val="0"/>
          <w:bCs/>
        </w:rPr>
        <w:t>the</w:t>
      </w:r>
      <w:r w:rsidR="00176DA2" w:rsidRPr="00D1639B">
        <w:rPr>
          <w:b w:val="0"/>
          <w:bCs/>
        </w:rPr>
        <w:t xml:space="preserve"> QR code</w:t>
      </w:r>
      <w:r w:rsidR="002458FF" w:rsidRPr="00D1639B">
        <w:rPr>
          <w:b w:val="0"/>
          <w:bCs/>
        </w:rPr>
        <w:t xml:space="preserve"> tag of a pig</w:t>
      </w:r>
      <w:r w:rsidR="00D04B62" w:rsidRPr="00D1639B">
        <w:rPr>
          <w:b w:val="0"/>
          <w:bCs/>
        </w:rPr>
        <w:t>. This mo</w:t>
      </w:r>
      <w:r w:rsidR="00296957" w:rsidRPr="00D1639B">
        <w:rPr>
          <w:b w:val="0"/>
          <w:bCs/>
        </w:rPr>
        <w:t>dule</w:t>
      </w:r>
      <w:r w:rsidR="002458FF" w:rsidRPr="00D1639B">
        <w:rPr>
          <w:b w:val="0"/>
          <w:bCs/>
        </w:rPr>
        <w:t xml:space="preserve"> can retrieve </w:t>
      </w:r>
      <w:r w:rsidR="00D04B62" w:rsidRPr="00D1639B">
        <w:rPr>
          <w:b w:val="0"/>
          <w:bCs/>
        </w:rPr>
        <w:t>information and display it in android application.</w:t>
      </w:r>
    </w:p>
    <w:p w14:paraId="072B2FA3" w14:textId="77777777" w:rsidR="00195A3D" w:rsidRDefault="00150E1D" w:rsidP="00150E1D">
      <w:pPr>
        <w:spacing w:after="160" w:line="360" w:lineRule="auto"/>
        <w:ind w:left="720"/>
        <w:jc w:val="both"/>
        <w:rPr>
          <w:b w:val="0"/>
          <w:bCs/>
        </w:rPr>
      </w:pPr>
      <w:r>
        <w:rPr>
          <w:noProof/>
        </w:rPr>
        <w:drawing>
          <wp:anchor distT="0" distB="0" distL="114300" distR="114300" simplePos="0" relativeHeight="251562496" behindDoc="0" locked="0" layoutInCell="1" allowOverlap="1" wp14:anchorId="0521B006" wp14:editId="22EA521D">
            <wp:simplePos x="0" y="0"/>
            <wp:positionH relativeFrom="column">
              <wp:posOffset>1261110</wp:posOffset>
            </wp:positionH>
            <wp:positionV relativeFrom="paragraph">
              <wp:posOffset>567055</wp:posOffset>
            </wp:positionV>
            <wp:extent cx="2894965" cy="5970905"/>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4965" cy="597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1C2" w:rsidRPr="00D1639B">
        <w:rPr>
          <w:b w:val="0"/>
          <w:bCs/>
        </w:rPr>
        <w:t>REQ</w:t>
      </w:r>
      <w:r w:rsidR="00195A3D">
        <w:rPr>
          <w:b w:val="0"/>
          <w:bCs/>
        </w:rPr>
        <w:t>22</w:t>
      </w:r>
      <w:r w:rsidR="000916B9" w:rsidRPr="00D1639B">
        <w:rPr>
          <w:b w:val="0"/>
          <w:bCs/>
        </w:rPr>
        <w:t>: The user sh</w:t>
      </w:r>
      <w:r w:rsidR="00195A3D">
        <w:rPr>
          <w:b w:val="0"/>
          <w:bCs/>
        </w:rPr>
        <w:t>all</w:t>
      </w:r>
      <w:r w:rsidR="000916B9" w:rsidRPr="00D1639B">
        <w:rPr>
          <w:b w:val="0"/>
          <w:bCs/>
        </w:rPr>
        <w:t xml:space="preserve"> be able to </w:t>
      </w:r>
      <w:r w:rsidR="00FC2D23" w:rsidRPr="00D1639B">
        <w:rPr>
          <w:b w:val="0"/>
          <w:bCs/>
        </w:rPr>
        <w:t xml:space="preserve">scan </w:t>
      </w:r>
      <w:r w:rsidR="00AF2E5E" w:rsidRPr="00D1639B">
        <w:rPr>
          <w:b w:val="0"/>
          <w:bCs/>
        </w:rPr>
        <w:t>QR code</w:t>
      </w:r>
      <w:r w:rsidR="00D1639B" w:rsidRPr="00D1639B">
        <w:rPr>
          <w:b w:val="0"/>
          <w:bCs/>
        </w:rPr>
        <w:t xml:space="preserve"> that can retrieve </w:t>
      </w:r>
      <w:r w:rsidR="00195A3D">
        <w:rPr>
          <w:b w:val="0"/>
          <w:bCs/>
        </w:rPr>
        <w:t>information</w:t>
      </w:r>
    </w:p>
    <w:p w14:paraId="79745ACE" w14:textId="2ABCFA95" w:rsidR="00D51A74" w:rsidRPr="00D1639B" w:rsidRDefault="00195A3D" w:rsidP="00150E1D">
      <w:pPr>
        <w:spacing w:after="160" w:line="360" w:lineRule="auto"/>
        <w:ind w:left="720"/>
        <w:jc w:val="both"/>
        <w:rPr>
          <w:b w:val="0"/>
          <w:bCs/>
        </w:rPr>
      </w:pPr>
      <w:r>
        <w:rPr>
          <w:b w:val="0"/>
          <w:bCs/>
        </w:rPr>
        <w:t xml:space="preserve">REQ23: The user shall be able to </w:t>
      </w:r>
      <w:r w:rsidR="00D1639B" w:rsidRPr="00D1639B">
        <w:rPr>
          <w:b w:val="0"/>
          <w:bCs/>
        </w:rPr>
        <w:t>display information</w:t>
      </w:r>
      <w:r>
        <w:rPr>
          <w:b w:val="0"/>
          <w:bCs/>
        </w:rPr>
        <w:t xml:space="preserve"> of the pigs</w:t>
      </w:r>
      <w:r w:rsidR="00BE38A2">
        <w:rPr>
          <w:b w:val="0"/>
          <w:bCs/>
        </w:rPr>
        <w:t>.</w:t>
      </w:r>
    </w:p>
    <w:p w14:paraId="55CA29B5" w14:textId="331BB497" w:rsidR="00D1639B" w:rsidRDefault="00D1639B" w:rsidP="004731C2">
      <w:pPr>
        <w:spacing w:after="160" w:line="259" w:lineRule="auto"/>
        <w:ind w:left="720"/>
        <w:jc w:val="left"/>
      </w:pPr>
    </w:p>
    <w:p w14:paraId="20BF3CAC" w14:textId="63875BFD" w:rsidR="002B577B" w:rsidRDefault="002B577B" w:rsidP="00946EC3">
      <w:pPr>
        <w:spacing w:after="160" w:line="259" w:lineRule="auto"/>
      </w:pPr>
    </w:p>
    <w:p w14:paraId="5AE0DA04" w14:textId="7F18B4E0" w:rsidR="002B577B" w:rsidRDefault="002B577B" w:rsidP="00946EC3">
      <w:pPr>
        <w:spacing w:after="160" w:line="259" w:lineRule="auto"/>
      </w:pPr>
    </w:p>
    <w:p w14:paraId="71DFE504" w14:textId="3561BD2B" w:rsidR="002B577B" w:rsidRDefault="002B577B" w:rsidP="00946EC3">
      <w:pPr>
        <w:spacing w:after="160" w:line="259" w:lineRule="auto"/>
      </w:pPr>
    </w:p>
    <w:p w14:paraId="4C7F7646" w14:textId="50E9471A" w:rsidR="002B577B" w:rsidRDefault="002B577B" w:rsidP="00946EC3">
      <w:pPr>
        <w:spacing w:after="160" w:line="259" w:lineRule="auto"/>
      </w:pPr>
    </w:p>
    <w:p w14:paraId="20598AF6" w14:textId="2634C308" w:rsidR="002B577B" w:rsidRDefault="002B577B" w:rsidP="00946EC3">
      <w:pPr>
        <w:spacing w:after="160" w:line="259" w:lineRule="auto"/>
      </w:pPr>
    </w:p>
    <w:p w14:paraId="512ABE35" w14:textId="6FCFC8D9" w:rsidR="002B577B" w:rsidRDefault="002B577B" w:rsidP="00946EC3">
      <w:pPr>
        <w:spacing w:after="160" w:line="259" w:lineRule="auto"/>
      </w:pPr>
    </w:p>
    <w:p w14:paraId="1159259F" w14:textId="2404F0BF" w:rsidR="002B577B" w:rsidRDefault="002B577B" w:rsidP="00946EC3">
      <w:pPr>
        <w:spacing w:after="160" w:line="259" w:lineRule="auto"/>
      </w:pPr>
    </w:p>
    <w:p w14:paraId="6C949AC3" w14:textId="1C0220B4" w:rsidR="002B577B" w:rsidRDefault="002B577B" w:rsidP="00946EC3">
      <w:pPr>
        <w:spacing w:after="160" w:line="259" w:lineRule="auto"/>
      </w:pPr>
    </w:p>
    <w:p w14:paraId="18AD6898" w14:textId="4F924278" w:rsidR="002B577B" w:rsidRDefault="002B577B" w:rsidP="00946EC3">
      <w:pPr>
        <w:spacing w:after="160" w:line="259" w:lineRule="auto"/>
      </w:pPr>
    </w:p>
    <w:p w14:paraId="390CD8BA" w14:textId="3CE316F6" w:rsidR="002B577B" w:rsidRDefault="002B577B" w:rsidP="00946EC3">
      <w:pPr>
        <w:spacing w:after="160" w:line="259" w:lineRule="auto"/>
      </w:pPr>
    </w:p>
    <w:p w14:paraId="6EF4A877" w14:textId="4F9969CC" w:rsidR="002B577B" w:rsidRDefault="002B577B" w:rsidP="00946EC3">
      <w:pPr>
        <w:spacing w:after="160" w:line="259" w:lineRule="auto"/>
      </w:pPr>
    </w:p>
    <w:p w14:paraId="1E87A314" w14:textId="4DCD03C9" w:rsidR="002B577B" w:rsidRDefault="002B577B" w:rsidP="00946EC3">
      <w:pPr>
        <w:spacing w:after="160" w:line="259" w:lineRule="auto"/>
      </w:pPr>
    </w:p>
    <w:p w14:paraId="7D558D3C" w14:textId="401E7FBE" w:rsidR="002B577B" w:rsidRDefault="00B226CE" w:rsidP="00946EC3">
      <w:pPr>
        <w:spacing w:after="160" w:line="259" w:lineRule="auto"/>
      </w:pPr>
      <w:r>
        <w:rPr>
          <w:b w:val="0"/>
          <w:bCs/>
          <w:noProof/>
          <w:szCs w:val="24"/>
        </w:rPr>
        <w:drawing>
          <wp:anchor distT="0" distB="0" distL="114300" distR="114300" simplePos="0" relativeHeight="251755008" behindDoc="0" locked="0" layoutInCell="1" allowOverlap="1" wp14:anchorId="10A078AC" wp14:editId="388A2B87">
            <wp:simplePos x="0" y="0"/>
            <wp:positionH relativeFrom="column">
              <wp:posOffset>3543300</wp:posOffset>
            </wp:positionH>
            <wp:positionV relativeFrom="paragraph">
              <wp:posOffset>271780</wp:posOffset>
            </wp:positionV>
            <wp:extent cx="233045" cy="233045"/>
            <wp:effectExtent l="0" t="0" r="0" b="0"/>
            <wp:wrapNone/>
            <wp:docPr id="1132" name="Picture 1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Ic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79B53029" w14:textId="28E04E09" w:rsidR="002B577B" w:rsidRDefault="00A83FBD" w:rsidP="00946EC3">
      <w:pPr>
        <w:spacing w:after="160" w:line="259" w:lineRule="auto"/>
      </w:pPr>
      <w:r w:rsidRPr="00FF09E8">
        <w:rPr>
          <w:b w:val="0"/>
          <w:bCs/>
          <w:noProof/>
          <w:color w:val="FF0000"/>
          <w:szCs w:val="24"/>
        </w:rPr>
        <mc:AlternateContent>
          <mc:Choice Requires="wps">
            <w:drawing>
              <wp:anchor distT="0" distB="0" distL="114300" distR="114300" simplePos="0" relativeHeight="251619840" behindDoc="0" locked="0" layoutInCell="1" allowOverlap="1" wp14:anchorId="4ECB4FE8" wp14:editId="4EB98713">
                <wp:simplePos x="0" y="0"/>
                <wp:positionH relativeFrom="column">
                  <wp:posOffset>3369945</wp:posOffset>
                </wp:positionH>
                <wp:positionV relativeFrom="paragraph">
                  <wp:posOffset>288925</wp:posOffset>
                </wp:positionV>
                <wp:extent cx="514985" cy="77665"/>
                <wp:effectExtent l="19050" t="19050" r="18415" b="36830"/>
                <wp:wrapNone/>
                <wp:docPr id="1104" name="Arrow: Left 1104"/>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AEAB" id="Arrow: Left 1104" o:spid="_x0000_s1026" type="#_x0000_t66" style="position:absolute;margin-left:265.35pt;margin-top:22.75pt;width:40.55pt;height:6.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" adj="1629" fillcolor="red" strokecolor="red" strokeweight="1pt"/>
            </w:pict>
          </mc:Fallback>
        </mc:AlternateContent>
      </w:r>
    </w:p>
    <w:p w14:paraId="6B91D946" w14:textId="55493E7A" w:rsidR="002B577B" w:rsidRDefault="002B577B" w:rsidP="00946EC3">
      <w:pPr>
        <w:spacing w:after="160" w:line="259" w:lineRule="auto"/>
      </w:pPr>
    </w:p>
    <w:p w14:paraId="75EEA575" w14:textId="5F4E8338" w:rsidR="002B577B" w:rsidRDefault="002B577B" w:rsidP="00946EC3">
      <w:pPr>
        <w:spacing w:after="160" w:line="259" w:lineRule="auto"/>
      </w:pPr>
    </w:p>
    <w:p w14:paraId="620CF626" w14:textId="264C04D8" w:rsidR="002B577B" w:rsidRDefault="002B577B" w:rsidP="00946EC3">
      <w:pPr>
        <w:spacing w:after="160" w:line="259" w:lineRule="auto"/>
      </w:pPr>
    </w:p>
    <w:p w14:paraId="4D62A1AB" w14:textId="5BE0F6BC" w:rsidR="002B577B" w:rsidRDefault="002B577B" w:rsidP="00946EC3">
      <w:pPr>
        <w:spacing w:after="160" w:line="259" w:lineRule="auto"/>
      </w:pPr>
    </w:p>
    <w:p w14:paraId="4AFB689A" w14:textId="77777777" w:rsidR="00150E1D" w:rsidRDefault="00150E1D" w:rsidP="00684D32">
      <w:pPr>
        <w:spacing w:after="160" w:line="259" w:lineRule="auto"/>
      </w:pPr>
    </w:p>
    <w:p w14:paraId="61EE5688" w14:textId="77777777" w:rsidR="00150E1D" w:rsidRDefault="00150E1D" w:rsidP="00684D32">
      <w:pPr>
        <w:spacing w:after="160" w:line="259" w:lineRule="auto"/>
      </w:pPr>
    </w:p>
    <w:p w14:paraId="4785AB2E" w14:textId="77777777" w:rsidR="00BE38A2" w:rsidRDefault="00BE38A2" w:rsidP="00946EC3">
      <w:pPr>
        <w:spacing w:after="160" w:line="259" w:lineRule="auto"/>
      </w:pPr>
    </w:p>
    <w:p w14:paraId="4D6EE7FA" w14:textId="77777777" w:rsidR="00BE38A2" w:rsidRDefault="00BE38A2" w:rsidP="00946EC3">
      <w:pPr>
        <w:spacing w:after="160" w:line="259" w:lineRule="auto"/>
      </w:pPr>
    </w:p>
    <w:p w14:paraId="00F0C8EF" w14:textId="6E04E916" w:rsidR="00A83FBD" w:rsidRDefault="00150E1D" w:rsidP="00946EC3">
      <w:pPr>
        <w:spacing w:after="160" w:line="259" w:lineRule="auto"/>
      </w:pPr>
      <w:r>
        <w:rPr>
          <w:noProof/>
        </w:rPr>
        <w:lastRenderedPageBreak/>
        <w:drawing>
          <wp:anchor distT="0" distB="0" distL="114300" distR="114300" simplePos="0" relativeHeight="251564544" behindDoc="1" locked="0" layoutInCell="1" allowOverlap="1" wp14:anchorId="6DC196F1" wp14:editId="125CD677">
            <wp:simplePos x="0" y="0"/>
            <wp:positionH relativeFrom="column">
              <wp:posOffset>1083945</wp:posOffset>
            </wp:positionH>
            <wp:positionV relativeFrom="paragraph">
              <wp:posOffset>50800</wp:posOffset>
            </wp:positionV>
            <wp:extent cx="3429000" cy="7437120"/>
            <wp:effectExtent l="0" t="0" r="0" b="0"/>
            <wp:wrapNone/>
            <wp:docPr id="25" name="Picture 2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9000" cy="7437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FE4F7" w14:textId="7383EC5F" w:rsidR="000F186E" w:rsidRDefault="000F186E" w:rsidP="006E328C">
      <w:pPr>
        <w:spacing w:after="160" w:line="259" w:lineRule="auto"/>
        <w:jc w:val="left"/>
      </w:pPr>
    </w:p>
    <w:p w14:paraId="255BD434" w14:textId="1C02AB26" w:rsidR="000F186E" w:rsidRDefault="000F186E" w:rsidP="00946EC3">
      <w:pPr>
        <w:spacing w:after="160" w:line="259" w:lineRule="auto"/>
      </w:pPr>
    </w:p>
    <w:p w14:paraId="4B56855E" w14:textId="5D4BC0BB" w:rsidR="000F186E" w:rsidRDefault="000F186E" w:rsidP="00946EC3">
      <w:pPr>
        <w:spacing w:after="160" w:line="259" w:lineRule="auto"/>
      </w:pPr>
    </w:p>
    <w:p w14:paraId="37A0240C" w14:textId="1593A49F" w:rsidR="000F186E" w:rsidRDefault="000F186E" w:rsidP="00946EC3">
      <w:pPr>
        <w:spacing w:after="160" w:line="259" w:lineRule="auto"/>
      </w:pPr>
    </w:p>
    <w:p w14:paraId="5C1F2D72" w14:textId="7E8E57D4" w:rsidR="000F186E" w:rsidRDefault="000F186E" w:rsidP="00946EC3">
      <w:pPr>
        <w:spacing w:after="160" w:line="259" w:lineRule="auto"/>
      </w:pPr>
    </w:p>
    <w:p w14:paraId="51B67C33" w14:textId="360AA5F1" w:rsidR="000F186E" w:rsidRDefault="000F186E" w:rsidP="00946EC3">
      <w:pPr>
        <w:spacing w:after="160" w:line="259" w:lineRule="auto"/>
      </w:pPr>
    </w:p>
    <w:p w14:paraId="627B852A" w14:textId="055EE2F6" w:rsidR="000F186E" w:rsidRDefault="000F186E" w:rsidP="00946EC3">
      <w:pPr>
        <w:spacing w:after="160" w:line="259" w:lineRule="auto"/>
      </w:pPr>
    </w:p>
    <w:p w14:paraId="0861A6BD" w14:textId="6F5321E8" w:rsidR="000F186E" w:rsidRDefault="000F186E" w:rsidP="00946EC3">
      <w:pPr>
        <w:spacing w:after="160" w:line="259" w:lineRule="auto"/>
      </w:pPr>
    </w:p>
    <w:p w14:paraId="17F97EAA" w14:textId="7BB28771" w:rsidR="000F186E" w:rsidRDefault="000F186E" w:rsidP="00946EC3">
      <w:pPr>
        <w:spacing w:after="160" w:line="259" w:lineRule="auto"/>
      </w:pPr>
    </w:p>
    <w:p w14:paraId="2935DA5A" w14:textId="633C99E6" w:rsidR="000F186E" w:rsidRDefault="000F186E" w:rsidP="00946EC3">
      <w:pPr>
        <w:spacing w:after="160" w:line="259" w:lineRule="auto"/>
      </w:pPr>
    </w:p>
    <w:p w14:paraId="1B2775B1" w14:textId="052976F0" w:rsidR="000F186E" w:rsidRDefault="000F186E" w:rsidP="00946EC3">
      <w:pPr>
        <w:spacing w:after="160" w:line="259" w:lineRule="auto"/>
      </w:pPr>
    </w:p>
    <w:p w14:paraId="0B755C5D" w14:textId="004B9A87" w:rsidR="000F186E" w:rsidRDefault="00B226CE" w:rsidP="00946EC3">
      <w:pPr>
        <w:spacing w:after="160" w:line="259" w:lineRule="auto"/>
      </w:pPr>
      <w:r>
        <w:rPr>
          <w:b w:val="0"/>
          <w:bCs/>
          <w:noProof/>
          <w:szCs w:val="24"/>
        </w:rPr>
        <w:drawing>
          <wp:anchor distT="0" distB="0" distL="114300" distR="114300" simplePos="0" relativeHeight="251756032" behindDoc="0" locked="0" layoutInCell="1" allowOverlap="1" wp14:anchorId="1BE1D4EA" wp14:editId="4BE37B34">
            <wp:simplePos x="0" y="0"/>
            <wp:positionH relativeFrom="column">
              <wp:posOffset>3719195</wp:posOffset>
            </wp:positionH>
            <wp:positionV relativeFrom="paragraph">
              <wp:posOffset>14605</wp:posOffset>
            </wp:positionV>
            <wp:extent cx="257175" cy="257175"/>
            <wp:effectExtent l="0" t="0" r="9525" b="9525"/>
            <wp:wrapNone/>
            <wp:docPr id="1134" name="Picture 113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Shap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14:sizeRelH relativeFrom="page">
              <wp14:pctWidth>0</wp14:pctWidth>
            </wp14:sizeRelH>
            <wp14:sizeRelV relativeFrom="page">
              <wp14:pctHeight>0</wp14:pctHeight>
            </wp14:sizeRelV>
          </wp:anchor>
        </w:drawing>
      </w:r>
    </w:p>
    <w:p w14:paraId="2E6961A3" w14:textId="7B77FCF1" w:rsidR="000F186E" w:rsidRDefault="00BD692A" w:rsidP="00946EC3">
      <w:pPr>
        <w:spacing w:after="160" w:line="259" w:lineRule="auto"/>
      </w:pPr>
      <w:r w:rsidRPr="00FF09E8">
        <w:rPr>
          <w:b w:val="0"/>
          <w:bCs/>
          <w:noProof/>
          <w:color w:val="FF0000"/>
          <w:szCs w:val="24"/>
        </w:rPr>
        <mc:AlternateContent>
          <mc:Choice Requires="wps">
            <w:drawing>
              <wp:anchor distT="0" distB="0" distL="114300" distR="114300" simplePos="0" relativeHeight="251624960" behindDoc="0" locked="0" layoutInCell="1" allowOverlap="1" wp14:anchorId="49751D91" wp14:editId="50477DE0">
                <wp:simplePos x="0" y="0"/>
                <wp:positionH relativeFrom="column">
                  <wp:posOffset>3594100</wp:posOffset>
                </wp:positionH>
                <wp:positionV relativeFrom="paragraph">
                  <wp:posOffset>27940</wp:posOffset>
                </wp:positionV>
                <wp:extent cx="514985" cy="77470"/>
                <wp:effectExtent l="19050" t="19050" r="18415" b="36830"/>
                <wp:wrapNone/>
                <wp:docPr id="1107" name="Arrow: Left 1107"/>
                <wp:cNvGraphicFramePr/>
                <a:graphic xmlns:a="http://schemas.openxmlformats.org/drawingml/2006/main">
                  <a:graphicData uri="http://schemas.microsoft.com/office/word/2010/wordprocessingShape">
                    <wps:wsp>
                      <wps:cNvSpPr/>
                      <wps:spPr>
                        <a:xfrm>
                          <a:off x="0" y="0"/>
                          <a:ext cx="514985" cy="7747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EC6C" id="Arrow: Left 1107" o:spid="_x0000_s1026" type="#_x0000_t66" style="position:absolute;margin-left:283pt;margin-top:2.2pt;width:40.55pt;height:6.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" adj="1625" fillcolor="red" strokecolor="red" strokeweight="1pt"/>
            </w:pict>
          </mc:Fallback>
        </mc:AlternateContent>
      </w:r>
    </w:p>
    <w:p w14:paraId="195EC2B7" w14:textId="075627B7" w:rsidR="000F186E" w:rsidRDefault="00B226CE" w:rsidP="00946EC3">
      <w:pPr>
        <w:spacing w:after="160" w:line="259" w:lineRule="auto"/>
      </w:pPr>
      <w:r>
        <w:rPr>
          <w:b w:val="0"/>
          <w:bCs/>
          <w:noProof/>
          <w:szCs w:val="24"/>
        </w:rPr>
        <w:drawing>
          <wp:anchor distT="0" distB="0" distL="114300" distR="114300" simplePos="0" relativeHeight="251757056" behindDoc="0" locked="0" layoutInCell="1" allowOverlap="1" wp14:anchorId="5EA9B498" wp14:editId="655B18D4">
            <wp:simplePos x="0" y="0"/>
            <wp:positionH relativeFrom="column">
              <wp:posOffset>3740785</wp:posOffset>
            </wp:positionH>
            <wp:positionV relativeFrom="paragraph">
              <wp:posOffset>44027</wp:posOffset>
            </wp:positionV>
            <wp:extent cx="233045" cy="233045"/>
            <wp:effectExtent l="0" t="0" r="0" b="0"/>
            <wp:wrapNone/>
            <wp:docPr id="1135" name="Picture 113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Shap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045" cy="233045"/>
                    </a:xfrm>
                    <a:prstGeom prst="rect">
                      <a:avLst/>
                    </a:prstGeom>
                  </pic:spPr>
                </pic:pic>
              </a:graphicData>
            </a:graphic>
            <wp14:sizeRelH relativeFrom="page">
              <wp14:pctWidth>0</wp14:pctWidth>
            </wp14:sizeRelH>
            <wp14:sizeRelV relativeFrom="page">
              <wp14:pctHeight>0</wp14:pctHeight>
            </wp14:sizeRelV>
          </wp:anchor>
        </w:drawing>
      </w:r>
    </w:p>
    <w:p w14:paraId="0B24A782" w14:textId="7E9A25B9" w:rsidR="000F186E" w:rsidRDefault="00BD692A" w:rsidP="00946EC3">
      <w:pPr>
        <w:spacing w:after="160" w:line="259" w:lineRule="auto"/>
      </w:pPr>
      <w:r w:rsidRPr="00FF09E8">
        <w:rPr>
          <w:b w:val="0"/>
          <w:bCs/>
          <w:noProof/>
          <w:color w:val="FF0000"/>
          <w:szCs w:val="24"/>
        </w:rPr>
        <mc:AlternateContent>
          <mc:Choice Requires="wps">
            <w:drawing>
              <wp:anchor distT="0" distB="0" distL="114300" distR="114300" simplePos="0" relativeHeight="251622912" behindDoc="0" locked="0" layoutInCell="1" allowOverlap="1" wp14:anchorId="55B9D957" wp14:editId="48005847">
                <wp:simplePos x="0" y="0"/>
                <wp:positionH relativeFrom="column">
                  <wp:posOffset>3594100</wp:posOffset>
                </wp:positionH>
                <wp:positionV relativeFrom="paragraph">
                  <wp:posOffset>29698</wp:posOffset>
                </wp:positionV>
                <wp:extent cx="514985" cy="77665"/>
                <wp:effectExtent l="19050" t="19050" r="18415" b="36830"/>
                <wp:wrapNone/>
                <wp:docPr id="1106" name="Arrow: Left 1106"/>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7B1E" id="Arrow: Left 1106" o:spid="_x0000_s1026" type="#_x0000_t66" style="position:absolute;margin-left:283pt;margin-top:2.35pt;width:40.55pt;height:6.1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" adj="1629" fillcolor="red" strokecolor="red" strokeweight="1pt"/>
            </w:pict>
          </mc:Fallback>
        </mc:AlternateContent>
      </w:r>
    </w:p>
    <w:p w14:paraId="259ED5FA" w14:textId="26E8F349" w:rsidR="000F186E" w:rsidRDefault="00B226CE" w:rsidP="00946EC3">
      <w:pPr>
        <w:spacing w:after="160" w:line="259" w:lineRule="auto"/>
      </w:pPr>
      <w:r>
        <w:rPr>
          <w:b w:val="0"/>
          <w:bCs/>
          <w:noProof/>
          <w:szCs w:val="24"/>
        </w:rPr>
        <w:drawing>
          <wp:anchor distT="0" distB="0" distL="114300" distR="114300" simplePos="0" relativeHeight="251758080" behindDoc="0" locked="0" layoutInCell="1" allowOverlap="1" wp14:anchorId="2045D93B" wp14:editId="416CA218">
            <wp:simplePos x="0" y="0"/>
            <wp:positionH relativeFrom="column">
              <wp:posOffset>3748194</wp:posOffset>
            </wp:positionH>
            <wp:positionV relativeFrom="paragraph">
              <wp:posOffset>31115</wp:posOffset>
            </wp:positionV>
            <wp:extent cx="226060" cy="226060"/>
            <wp:effectExtent l="0" t="0" r="2540" b="2540"/>
            <wp:wrapNone/>
            <wp:docPr id="1136" name="Picture 113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Shap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060" cy="226060"/>
                    </a:xfrm>
                    <a:prstGeom prst="rect">
                      <a:avLst/>
                    </a:prstGeom>
                  </pic:spPr>
                </pic:pic>
              </a:graphicData>
            </a:graphic>
            <wp14:sizeRelH relativeFrom="page">
              <wp14:pctWidth>0</wp14:pctWidth>
            </wp14:sizeRelH>
            <wp14:sizeRelV relativeFrom="page">
              <wp14:pctHeight>0</wp14:pctHeight>
            </wp14:sizeRelV>
          </wp:anchor>
        </w:drawing>
      </w:r>
    </w:p>
    <w:p w14:paraId="2A048BEF" w14:textId="22A303A8" w:rsidR="000F186E" w:rsidRDefault="00BD692A" w:rsidP="00946EC3">
      <w:pPr>
        <w:spacing w:after="160" w:line="259" w:lineRule="auto"/>
      </w:pPr>
      <w:r w:rsidRPr="00FF09E8">
        <w:rPr>
          <w:b w:val="0"/>
          <w:bCs/>
          <w:noProof/>
          <w:color w:val="FF0000"/>
          <w:szCs w:val="24"/>
        </w:rPr>
        <mc:AlternateContent>
          <mc:Choice Requires="wps">
            <w:drawing>
              <wp:anchor distT="0" distB="0" distL="114300" distR="114300" simplePos="0" relativeHeight="251621888" behindDoc="0" locked="0" layoutInCell="1" allowOverlap="1" wp14:anchorId="79775BB7" wp14:editId="3E7FCDA0">
                <wp:simplePos x="0" y="0"/>
                <wp:positionH relativeFrom="column">
                  <wp:posOffset>3593123</wp:posOffset>
                </wp:positionH>
                <wp:positionV relativeFrom="paragraph">
                  <wp:posOffset>21297</wp:posOffset>
                </wp:positionV>
                <wp:extent cx="514985" cy="77665"/>
                <wp:effectExtent l="19050" t="19050" r="18415" b="36830"/>
                <wp:wrapNone/>
                <wp:docPr id="1105" name="Arrow: Left 1105"/>
                <wp:cNvGraphicFramePr/>
                <a:graphic xmlns:a="http://schemas.openxmlformats.org/drawingml/2006/main">
                  <a:graphicData uri="http://schemas.microsoft.com/office/word/2010/wordprocessingShape">
                    <wps:wsp>
                      <wps:cNvSpPr/>
                      <wps:spPr>
                        <a:xfrm>
                          <a:off x="0" y="0"/>
                          <a:ext cx="514985" cy="7766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4B618" id="Arrow: Left 1105" o:spid="_x0000_s1026" type="#_x0000_t66" style="position:absolute;margin-left:282.9pt;margin-top:1.7pt;width:40.55pt;height:6.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" adj="1629" fillcolor="red" strokecolor="red" strokeweight="1pt"/>
            </w:pict>
          </mc:Fallback>
        </mc:AlternateContent>
      </w:r>
    </w:p>
    <w:p w14:paraId="3F381359" w14:textId="5ACB9ACE" w:rsidR="000F186E" w:rsidRDefault="000F186E" w:rsidP="00946EC3">
      <w:pPr>
        <w:spacing w:after="160" w:line="259" w:lineRule="auto"/>
      </w:pPr>
    </w:p>
    <w:p w14:paraId="0CB9452D" w14:textId="6C39808D" w:rsidR="000F186E" w:rsidRDefault="000F186E" w:rsidP="00946EC3">
      <w:pPr>
        <w:spacing w:after="160" w:line="259" w:lineRule="auto"/>
      </w:pPr>
    </w:p>
    <w:p w14:paraId="51F17AF0" w14:textId="5C2E1A10" w:rsidR="006E328C" w:rsidRDefault="006E328C" w:rsidP="000F186E">
      <w:pPr>
        <w:tabs>
          <w:tab w:val="left" w:pos="3864"/>
        </w:tabs>
        <w:spacing w:after="160" w:line="259" w:lineRule="auto"/>
      </w:pPr>
    </w:p>
    <w:p w14:paraId="622F2A89" w14:textId="77777777" w:rsidR="006E328C" w:rsidRDefault="006E328C" w:rsidP="000F186E">
      <w:pPr>
        <w:tabs>
          <w:tab w:val="left" w:pos="3864"/>
        </w:tabs>
        <w:spacing w:after="160" w:line="259" w:lineRule="auto"/>
      </w:pPr>
    </w:p>
    <w:p w14:paraId="2CCDC5A7" w14:textId="77777777" w:rsidR="006E328C" w:rsidRDefault="006E328C" w:rsidP="000F186E">
      <w:pPr>
        <w:tabs>
          <w:tab w:val="left" w:pos="3864"/>
        </w:tabs>
        <w:spacing w:after="160" w:line="259" w:lineRule="auto"/>
      </w:pPr>
    </w:p>
    <w:p w14:paraId="2657C59D" w14:textId="77777777" w:rsidR="006E328C" w:rsidRDefault="006E328C" w:rsidP="000F186E">
      <w:pPr>
        <w:tabs>
          <w:tab w:val="left" w:pos="3864"/>
        </w:tabs>
        <w:spacing w:after="160" w:line="259" w:lineRule="auto"/>
      </w:pPr>
    </w:p>
    <w:p w14:paraId="3BF51E9B" w14:textId="77777777" w:rsidR="006E328C" w:rsidRDefault="006E328C" w:rsidP="000F186E">
      <w:pPr>
        <w:tabs>
          <w:tab w:val="left" w:pos="3864"/>
        </w:tabs>
        <w:spacing w:after="160" w:line="259" w:lineRule="auto"/>
      </w:pPr>
    </w:p>
    <w:p w14:paraId="568766F0" w14:textId="77777777" w:rsidR="00FF09E8" w:rsidRDefault="00FF09E8" w:rsidP="000F186E">
      <w:pPr>
        <w:tabs>
          <w:tab w:val="left" w:pos="3864"/>
        </w:tabs>
        <w:spacing w:after="160" w:line="259" w:lineRule="auto"/>
      </w:pPr>
    </w:p>
    <w:p w14:paraId="1619BA7E" w14:textId="06218705" w:rsidR="001968F7" w:rsidRDefault="000F186E" w:rsidP="00150E1D">
      <w:pPr>
        <w:tabs>
          <w:tab w:val="left" w:pos="3864"/>
        </w:tabs>
        <w:spacing w:after="160" w:line="259" w:lineRule="auto"/>
      </w:pPr>
      <w:r>
        <w:t xml:space="preserve">Figure </w:t>
      </w:r>
      <w:r w:rsidR="00B226CE">
        <w:t>3</w:t>
      </w:r>
      <w:r w:rsidR="0020495E">
        <w:t>6</w:t>
      </w:r>
      <w:r w:rsidR="00B226CE">
        <w:t>A – B</w:t>
      </w:r>
      <w:r>
        <w:t xml:space="preserve">: QR Code Scanner </w:t>
      </w:r>
      <w:r w:rsidR="00B226CE">
        <w:t xml:space="preserve">Module Interface </w:t>
      </w:r>
      <w:r>
        <w:t>Storyboard</w:t>
      </w:r>
    </w:p>
    <w:p w14:paraId="0E3A2CD1" w14:textId="77777777" w:rsidR="005B189F" w:rsidRDefault="005B189F" w:rsidP="00150E1D">
      <w:pPr>
        <w:tabs>
          <w:tab w:val="left" w:pos="3864"/>
        </w:tabs>
        <w:spacing w:after="160" w:line="259" w:lineRule="auto"/>
      </w:pPr>
    </w:p>
    <w:p w14:paraId="7827BC0B" w14:textId="714E6E02" w:rsidR="005B1038" w:rsidRPr="000E702E" w:rsidRDefault="005B1038" w:rsidP="00EE3DF5">
      <w:pPr>
        <w:pStyle w:val="BodyofResearch"/>
        <w:rPr>
          <w:b/>
          <w:bCs/>
        </w:rPr>
      </w:pPr>
      <w:r w:rsidRPr="000E702E">
        <w:rPr>
          <w:b/>
          <w:bCs/>
        </w:rPr>
        <w:lastRenderedPageBreak/>
        <w:t>Non-Functional Requirements</w:t>
      </w:r>
    </w:p>
    <w:p w14:paraId="68DF2C00" w14:textId="461FAC66" w:rsidR="005B1038" w:rsidRDefault="005B1038" w:rsidP="00EE3DF5">
      <w:pPr>
        <w:pStyle w:val="BodyofResearch"/>
      </w:pPr>
      <w:r>
        <w:t xml:space="preserve">The non-functional requirements </w:t>
      </w:r>
      <w:r w:rsidR="000E702E">
        <w:t>are</w:t>
      </w:r>
      <w:r w:rsidR="008F7C10">
        <w:t xml:space="preserve"> requirement that </w:t>
      </w:r>
      <w:r w:rsidR="009258DA">
        <w:t>include</w:t>
      </w:r>
      <w:r>
        <w:t xml:space="preserve"> the categories that are used to examine </w:t>
      </w:r>
      <w:r w:rsidR="008F7C10">
        <w:t xml:space="preserve">the operation of </w:t>
      </w:r>
      <w:r>
        <w:t xml:space="preserve">the system. </w:t>
      </w:r>
      <w:r w:rsidR="009258DA">
        <w:t xml:space="preserve">It </w:t>
      </w:r>
      <w:r w:rsidR="007215E2">
        <w:t>describes</w:t>
      </w:r>
      <w:r w:rsidR="009258DA">
        <w:t xml:space="preserve"> the measurement of the time spent in processing the </w:t>
      </w:r>
      <w:r w:rsidR="007215E2">
        <w:t xml:space="preserve">web and mobile </w:t>
      </w:r>
      <w:r w:rsidR="009258DA">
        <w:t xml:space="preserve">pages, </w:t>
      </w:r>
      <w:r w:rsidR="007215E2">
        <w:t xml:space="preserve">its dependability in storing and retrieving data of the web application. Here are the non-functional requirements of Web-based Piggery Management System with Mobile-based QR Code Scanner for RVM Hog Farm in Lamba, Banga South Cotabato. Which includes the operational, performance, </w:t>
      </w:r>
      <w:r w:rsidR="008F7C10">
        <w:t>security, functionality, usability, reliability, efficiency, maintenance, and portability requirements.</w:t>
      </w:r>
    </w:p>
    <w:p w14:paraId="01258E21" w14:textId="1DC97788" w:rsidR="008F7C10" w:rsidRDefault="008F7C10" w:rsidP="00EE3DF5">
      <w:pPr>
        <w:pStyle w:val="BodyofResearch"/>
      </w:pPr>
    </w:p>
    <w:p w14:paraId="54FB50B5" w14:textId="4BF1FE22" w:rsidR="00356AB0" w:rsidRPr="000E702E" w:rsidRDefault="00356AB0" w:rsidP="00EE3DF5">
      <w:pPr>
        <w:pStyle w:val="BodyofResearch"/>
        <w:rPr>
          <w:b/>
          <w:bCs/>
        </w:rPr>
      </w:pPr>
      <w:r w:rsidRPr="000E702E">
        <w:rPr>
          <w:b/>
          <w:bCs/>
        </w:rPr>
        <w:t xml:space="preserve">Web </w:t>
      </w:r>
      <w:r w:rsidR="00654438" w:rsidRPr="000E702E">
        <w:rPr>
          <w:b/>
          <w:bCs/>
        </w:rPr>
        <w:t>Application:</w:t>
      </w:r>
    </w:p>
    <w:p w14:paraId="1DAF45FB" w14:textId="399BA4EB" w:rsidR="00654438" w:rsidRPr="000E702E" w:rsidRDefault="00654438" w:rsidP="005C16E5">
      <w:pPr>
        <w:pStyle w:val="BodyofResearch"/>
        <w:ind w:firstLine="720"/>
        <w:rPr>
          <w:b/>
          <w:bCs/>
        </w:rPr>
      </w:pPr>
      <w:r w:rsidRPr="000E702E">
        <w:rPr>
          <w:b/>
          <w:bCs/>
        </w:rPr>
        <w:t>Operational Requirements</w:t>
      </w:r>
    </w:p>
    <w:p w14:paraId="2312A776" w14:textId="75BD8D4C" w:rsidR="00654438" w:rsidRDefault="00654438" w:rsidP="005C16E5">
      <w:pPr>
        <w:pStyle w:val="BodyofResearch"/>
        <w:ind w:left="720"/>
      </w:pPr>
      <w:r>
        <w:t>REQ</w:t>
      </w:r>
      <w:r w:rsidR="00BE38A2">
        <w:t>0</w:t>
      </w:r>
      <w:r>
        <w:t xml:space="preserve">1: The web application </w:t>
      </w:r>
      <w:r w:rsidR="00BE38A2">
        <w:t>will</w:t>
      </w:r>
      <w:r>
        <w:t xml:space="preserve"> operate on all platforms with web browsers. Google Chrome and Mozilla Firefox are recommended browsers.</w:t>
      </w:r>
    </w:p>
    <w:p w14:paraId="57865F04" w14:textId="20B8C55A" w:rsidR="00654438" w:rsidRDefault="00654438" w:rsidP="005C16E5">
      <w:pPr>
        <w:pStyle w:val="BodyofResearch"/>
        <w:ind w:firstLine="720"/>
      </w:pPr>
      <w:r>
        <w:t>REQ</w:t>
      </w:r>
      <w:r w:rsidR="00BE38A2">
        <w:t>0</w:t>
      </w:r>
      <w:r>
        <w:t xml:space="preserve">2: The </w:t>
      </w:r>
      <w:r w:rsidR="00D118F2">
        <w:t>web application</w:t>
      </w:r>
      <w:r w:rsidR="0006325B">
        <w:t xml:space="preserve"> </w:t>
      </w:r>
      <w:r w:rsidR="00BE38A2">
        <w:t>will</w:t>
      </w:r>
      <w:r w:rsidR="0006325B">
        <w:t xml:space="preserve"> operate to use printer for printing reports.</w:t>
      </w:r>
    </w:p>
    <w:p w14:paraId="46E55738" w14:textId="3CD140EF" w:rsidR="0006325B" w:rsidRPr="000E702E" w:rsidRDefault="0006325B" w:rsidP="005C16E5">
      <w:pPr>
        <w:pStyle w:val="BodyofResearch"/>
        <w:ind w:firstLine="720"/>
        <w:rPr>
          <w:b/>
          <w:bCs/>
        </w:rPr>
      </w:pPr>
      <w:r w:rsidRPr="000E702E">
        <w:rPr>
          <w:b/>
          <w:bCs/>
        </w:rPr>
        <w:t>Performance Requirements</w:t>
      </w:r>
    </w:p>
    <w:p w14:paraId="71237270" w14:textId="78E47C18" w:rsidR="008D199F" w:rsidRDefault="0006325B" w:rsidP="005C16E5">
      <w:pPr>
        <w:pStyle w:val="BodyofResearch"/>
        <w:ind w:left="720"/>
      </w:pPr>
      <w:r>
        <w:t>REQ</w:t>
      </w:r>
      <w:r w:rsidR="00BE38A2">
        <w:t>0</w:t>
      </w:r>
      <w:r>
        <w:t>3: The web application</w:t>
      </w:r>
      <w:r w:rsidR="00076006">
        <w:t xml:space="preserve"> </w:t>
      </w:r>
      <w:r w:rsidR="00BE38A2">
        <w:t>shall</w:t>
      </w:r>
      <w:r w:rsidR="002B0FAB">
        <w:t xml:space="preserve"> retrieve</w:t>
      </w:r>
      <w:r w:rsidR="00076006">
        <w:t xml:space="preserve"> data in 3 to 8 seconds with stable internet connection of 100mbps.</w:t>
      </w:r>
    </w:p>
    <w:p w14:paraId="44D48258" w14:textId="3E050DA8" w:rsidR="00076006" w:rsidRDefault="00D14807" w:rsidP="005C16E5">
      <w:pPr>
        <w:pStyle w:val="BodyofResearch"/>
        <w:ind w:left="720"/>
      </w:pPr>
      <w:r>
        <w:t>REQ</w:t>
      </w:r>
      <w:r w:rsidR="00BE38A2">
        <w:t>0</w:t>
      </w:r>
      <w:r>
        <w:t xml:space="preserve">4: The web application </w:t>
      </w:r>
      <w:r w:rsidR="00BE38A2">
        <w:t>shall</w:t>
      </w:r>
      <w:r>
        <w:t xml:space="preserve"> upload 5000 data of </w:t>
      </w:r>
      <w:r w:rsidR="002A76F5">
        <w:t xml:space="preserve">pigs, sow, and boar </w:t>
      </w:r>
      <w:r w:rsidR="002A5B1B">
        <w:t>within 5 minutes with stable internet connection of 100mbps.</w:t>
      </w:r>
    </w:p>
    <w:p w14:paraId="7BD114AA" w14:textId="08B7C5D8" w:rsidR="00E95E8F" w:rsidRDefault="002A5B1B" w:rsidP="005C16E5">
      <w:pPr>
        <w:pStyle w:val="BodyofResearch"/>
        <w:ind w:firstLine="720"/>
      </w:pPr>
      <w:r w:rsidRPr="00E95E8F">
        <w:rPr>
          <w:b/>
          <w:bCs/>
        </w:rPr>
        <w:t xml:space="preserve">Security </w:t>
      </w:r>
      <w:r w:rsidR="00E95E8F" w:rsidRPr="00E95E8F">
        <w:rPr>
          <w:b/>
          <w:bCs/>
        </w:rPr>
        <w:t>Requirements</w:t>
      </w:r>
    </w:p>
    <w:p w14:paraId="0D2DA32C" w14:textId="53F42687" w:rsidR="00E95E8F" w:rsidRDefault="00E95E8F" w:rsidP="005C16E5">
      <w:pPr>
        <w:pStyle w:val="BodyofResearch"/>
        <w:ind w:left="720"/>
      </w:pPr>
      <w:r>
        <w:t>REQ</w:t>
      </w:r>
      <w:r w:rsidR="00BE38A2">
        <w:t>0</w:t>
      </w:r>
      <w:r>
        <w:t>5</w:t>
      </w:r>
      <w:r w:rsidR="00823ECB">
        <w:t xml:space="preserve">: </w:t>
      </w:r>
      <w:r w:rsidR="00A05C60">
        <w:t xml:space="preserve">Owner, workers, and veterinarian </w:t>
      </w:r>
      <w:r w:rsidR="00BE38A2">
        <w:t>shall be able to</w:t>
      </w:r>
      <w:r w:rsidR="00A05C60">
        <w:t xml:space="preserve"> use modules in the mobile application to scan and search </w:t>
      </w:r>
      <w:r w:rsidR="00047B55">
        <w:t>pig information.</w:t>
      </w:r>
    </w:p>
    <w:p w14:paraId="023481EC" w14:textId="1A75A085" w:rsidR="00047B55" w:rsidRDefault="00047B55" w:rsidP="005C16E5">
      <w:pPr>
        <w:pStyle w:val="BodyofResearch"/>
        <w:ind w:left="720"/>
      </w:pPr>
      <w:r>
        <w:t>REQ</w:t>
      </w:r>
      <w:r w:rsidR="00BE38A2">
        <w:t>0</w:t>
      </w:r>
      <w:r>
        <w:t xml:space="preserve">6: </w:t>
      </w:r>
      <w:r w:rsidR="00C1110F">
        <w:t>The web application sh</w:t>
      </w:r>
      <w:r w:rsidR="00BE38A2">
        <w:t>all be able to</w:t>
      </w:r>
      <w:r w:rsidR="00C1110F">
        <w:t xml:space="preserve"> provide</w:t>
      </w:r>
      <w:r w:rsidR="005F39A2">
        <w:t xml:space="preserve"> </w:t>
      </w:r>
      <w:r w:rsidR="00261625">
        <w:t>user authentication</w:t>
      </w:r>
      <w:r w:rsidR="00403631">
        <w:t xml:space="preserve"> and unauthorized users sh</w:t>
      </w:r>
      <w:r w:rsidR="00BE38A2">
        <w:t>all</w:t>
      </w:r>
      <w:r w:rsidR="00403631">
        <w:t xml:space="preserve"> not b</w:t>
      </w:r>
      <w:r w:rsidR="00BE38A2">
        <w:t>e able</w:t>
      </w:r>
      <w:r w:rsidR="00403631">
        <w:t xml:space="preserve"> to access the system </w:t>
      </w:r>
      <w:r w:rsidR="00DF41AE">
        <w:t>so that the integrity and security of ea</w:t>
      </w:r>
      <w:r w:rsidR="000E6AFE">
        <w:t>ch user and the data must be maintained.</w:t>
      </w:r>
    </w:p>
    <w:p w14:paraId="43B0C357" w14:textId="303E700F" w:rsidR="00E95E8F" w:rsidRPr="009D196A" w:rsidRDefault="009D196A" w:rsidP="005C16E5">
      <w:pPr>
        <w:pStyle w:val="BodyofResearch"/>
        <w:ind w:firstLine="720"/>
        <w:rPr>
          <w:b/>
          <w:bCs/>
        </w:rPr>
      </w:pPr>
      <w:r w:rsidRPr="009D196A">
        <w:rPr>
          <w:b/>
          <w:bCs/>
        </w:rPr>
        <w:t>Usability Requirements</w:t>
      </w:r>
    </w:p>
    <w:p w14:paraId="2326E116" w14:textId="686AF59E" w:rsidR="008F7C10" w:rsidRDefault="004E4C4F" w:rsidP="005C16E5">
      <w:pPr>
        <w:pStyle w:val="BodyofResearch"/>
        <w:ind w:left="720"/>
      </w:pPr>
      <w:r>
        <w:t>REQ</w:t>
      </w:r>
      <w:r w:rsidR="00BE38A2">
        <w:t>0</w:t>
      </w:r>
      <w:r>
        <w:t xml:space="preserve">7: </w:t>
      </w:r>
      <w:r w:rsidR="00B708AD">
        <w:t xml:space="preserve">The interface of website application </w:t>
      </w:r>
      <w:r w:rsidR="00786D25">
        <w:t>is easy to use</w:t>
      </w:r>
      <w:r w:rsidR="00360183">
        <w:t xml:space="preserve">, rather than intimidating and </w:t>
      </w:r>
      <w:r w:rsidR="00B801E1">
        <w:t>demanding.</w:t>
      </w:r>
    </w:p>
    <w:p w14:paraId="095D4113" w14:textId="0515E524" w:rsidR="00B801E1" w:rsidRDefault="00B801E1" w:rsidP="005C16E5">
      <w:pPr>
        <w:pStyle w:val="BodyofResearch"/>
        <w:ind w:firstLine="720"/>
      </w:pPr>
      <w:r>
        <w:t>REQ</w:t>
      </w:r>
      <w:r w:rsidR="00BE38A2">
        <w:t>0</w:t>
      </w:r>
      <w:r>
        <w:t xml:space="preserve">8: The web application </w:t>
      </w:r>
      <w:r w:rsidR="0052267D">
        <w:t xml:space="preserve">interface </w:t>
      </w:r>
      <w:r>
        <w:t>sh</w:t>
      </w:r>
      <w:r w:rsidR="00BE38A2">
        <w:t>all</w:t>
      </w:r>
      <w:r>
        <w:t xml:space="preserve"> be </w:t>
      </w:r>
      <w:r w:rsidR="003F3A27">
        <w:t xml:space="preserve">a </w:t>
      </w:r>
      <w:r>
        <w:t>user friendly</w:t>
      </w:r>
      <w:r w:rsidR="0052267D">
        <w:t>.</w:t>
      </w:r>
    </w:p>
    <w:p w14:paraId="5F9F9022" w14:textId="542EBB32" w:rsidR="008B13A7" w:rsidRPr="002F04F1" w:rsidRDefault="00CF5D4E" w:rsidP="005C16E5">
      <w:pPr>
        <w:pStyle w:val="BodyofResearch"/>
        <w:ind w:firstLine="720"/>
        <w:rPr>
          <w:b/>
          <w:bCs/>
        </w:rPr>
      </w:pPr>
      <w:r w:rsidRPr="002F04F1">
        <w:rPr>
          <w:b/>
          <w:bCs/>
        </w:rPr>
        <w:t>Reliability Re</w:t>
      </w:r>
      <w:r w:rsidR="002F04F1" w:rsidRPr="002F04F1">
        <w:rPr>
          <w:b/>
          <w:bCs/>
        </w:rPr>
        <w:t>quirements</w:t>
      </w:r>
    </w:p>
    <w:p w14:paraId="1FD043B5" w14:textId="6DFED3BC" w:rsidR="002F04F1" w:rsidRDefault="002F04F1" w:rsidP="005C16E5">
      <w:pPr>
        <w:pStyle w:val="BodyofResearch"/>
        <w:ind w:firstLine="720"/>
      </w:pPr>
      <w:r>
        <w:t>REQ</w:t>
      </w:r>
      <w:r w:rsidR="00BE38A2">
        <w:t>0</w:t>
      </w:r>
      <w:r>
        <w:t xml:space="preserve">9: </w:t>
      </w:r>
      <w:r w:rsidR="00635A5E">
        <w:t>The web application sh</w:t>
      </w:r>
      <w:r w:rsidR="00BE38A2">
        <w:t>all</w:t>
      </w:r>
      <w:r w:rsidR="00635A5E">
        <w:t xml:space="preserve"> be able to </w:t>
      </w:r>
      <w:r w:rsidR="007A7E7F">
        <w:t>validate user input.</w:t>
      </w:r>
    </w:p>
    <w:p w14:paraId="70F0B94F" w14:textId="7A4C35C2" w:rsidR="00747FA7" w:rsidRDefault="00747FA7" w:rsidP="005C16E5">
      <w:pPr>
        <w:pStyle w:val="BodyofResearch"/>
        <w:ind w:firstLine="720"/>
      </w:pPr>
      <w:r>
        <w:lastRenderedPageBreak/>
        <w:t>REQ10: The web application sh</w:t>
      </w:r>
      <w:r w:rsidR="00BE38A2">
        <w:t>all</w:t>
      </w:r>
      <w:r>
        <w:t xml:space="preserve"> be able to </w:t>
      </w:r>
      <w:r w:rsidR="00382DCB">
        <w:t>recover all the data in the system.</w:t>
      </w:r>
    </w:p>
    <w:p w14:paraId="5BED98D4" w14:textId="6A78F558" w:rsidR="00382DCB" w:rsidRDefault="00382DCB" w:rsidP="005C16E5">
      <w:pPr>
        <w:pStyle w:val="BodyofResearch"/>
        <w:ind w:firstLine="720"/>
        <w:rPr>
          <w:b/>
          <w:bCs/>
        </w:rPr>
      </w:pPr>
      <w:r w:rsidRPr="00382DCB">
        <w:rPr>
          <w:b/>
          <w:bCs/>
        </w:rPr>
        <w:t>Efficiency Requirements</w:t>
      </w:r>
    </w:p>
    <w:p w14:paraId="3D6921F6" w14:textId="20805536" w:rsidR="00382DCB" w:rsidRDefault="00382DCB" w:rsidP="005C16E5">
      <w:pPr>
        <w:pStyle w:val="BodyofResearch"/>
        <w:ind w:left="720"/>
      </w:pPr>
      <w:r>
        <w:t xml:space="preserve">REQ11: </w:t>
      </w:r>
      <w:r w:rsidR="00AE40E3">
        <w:t>Website application modules sh</w:t>
      </w:r>
      <w:r w:rsidR="00BE38A2">
        <w:t>all be able to</w:t>
      </w:r>
      <w:r w:rsidR="00AE40E3">
        <w:t xml:space="preserve"> load</w:t>
      </w:r>
      <w:r w:rsidR="0083094F">
        <w:t xml:space="preserve"> in 5 seconds or less with stable internet connection of 100mbps.</w:t>
      </w:r>
    </w:p>
    <w:p w14:paraId="393CED35" w14:textId="24265EDD" w:rsidR="0083094F" w:rsidRDefault="0083094F" w:rsidP="005C16E5">
      <w:pPr>
        <w:pStyle w:val="BodyofResearch"/>
        <w:ind w:left="720"/>
      </w:pPr>
      <w:r>
        <w:t>REQ12:</w:t>
      </w:r>
      <w:r w:rsidR="00891F2C">
        <w:t xml:space="preserve"> Back-up &amp; restore data </w:t>
      </w:r>
      <w:r w:rsidR="00211776">
        <w:t>on the web application sh</w:t>
      </w:r>
      <w:r w:rsidR="00BE38A2">
        <w:t>all</w:t>
      </w:r>
      <w:r w:rsidR="00211776">
        <w:t xml:space="preserve"> be</w:t>
      </w:r>
      <w:r w:rsidR="00BE38A2">
        <w:t xml:space="preserve"> able to</w:t>
      </w:r>
      <w:r w:rsidR="00211776">
        <w:t xml:space="preserve"> load in 5 second or less with stable internet connection of 100mbps.</w:t>
      </w:r>
    </w:p>
    <w:p w14:paraId="4F551715" w14:textId="6351E5F2" w:rsidR="00211776" w:rsidRPr="00995124" w:rsidRDefault="00211776" w:rsidP="005C16E5">
      <w:pPr>
        <w:pStyle w:val="BodyofResearch"/>
        <w:ind w:firstLine="720"/>
        <w:rPr>
          <w:b/>
          <w:bCs/>
        </w:rPr>
      </w:pPr>
      <w:r w:rsidRPr="00995124">
        <w:rPr>
          <w:b/>
          <w:bCs/>
        </w:rPr>
        <w:t>Mainta</w:t>
      </w:r>
      <w:r w:rsidR="00995124" w:rsidRPr="00995124">
        <w:rPr>
          <w:b/>
          <w:bCs/>
        </w:rPr>
        <w:t>inability Requirements</w:t>
      </w:r>
    </w:p>
    <w:p w14:paraId="57EF5A71" w14:textId="08CC4B9C" w:rsidR="00995124" w:rsidRDefault="00DB6E10" w:rsidP="005C16E5">
      <w:pPr>
        <w:pStyle w:val="BodyofResearch"/>
        <w:ind w:firstLine="720"/>
      </w:pPr>
      <w:r>
        <w:t xml:space="preserve">REQ13: </w:t>
      </w:r>
      <w:r w:rsidR="00BE38A2">
        <w:t xml:space="preserve">The system database </w:t>
      </w:r>
      <w:r w:rsidR="003F3A27">
        <w:t>shall be able to back-up &amp; restore data.</w:t>
      </w:r>
      <w:r w:rsidR="00BE38A2">
        <w:t xml:space="preserve"> </w:t>
      </w:r>
    </w:p>
    <w:p w14:paraId="7D650713" w14:textId="6F6E70CC" w:rsidR="00DB6E10" w:rsidRPr="007F4484" w:rsidRDefault="00DB6E10" w:rsidP="005C16E5">
      <w:pPr>
        <w:pStyle w:val="BodyofResearch"/>
        <w:ind w:firstLine="720"/>
        <w:rPr>
          <w:b/>
          <w:bCs/>
        </w:rPr>
      </w:pPr>
      <w:r w:rsidRPr="007F4484">
        <w:rPr>
          <w:b/>
          <w:bCs/>
        </w:rPr>
        <w:t>Portability Requirements</w:t>
      </w:r>
    </w:p>
    <w:p w14:paraId="1E5CBB83" w14:textId="43F16C70" w:rsidR="00382DCB" w:rsidRDefault="007F4484" w:rsidP="005C16E5">
      <w:pPr>
        <w:pStyle w:val="BodyofResearch"/>
        <w:ind w:left="720"/>
      </w:pPr>
      <w:r>
        <w:t>REQ14: The web application s</w:t>
      </w:r>
      <w:r w:rsidR="003F3A27">
        <w:t>hall be able to</w:t>
      </w:r>
      <w:r>
        <w:t xml:space="preserve"> be accessible to any operating system with latest </w:t>
      </w:r>
      <w:r w:rsidR="00494781">
        <w:t>browser. Google Chrome and Mozilla Firefox are recommended browsers.</w:t>
      </w:r>
    </w:p>
    <w:p w14:paraId="5DAA9043" w14:textId="663F5B9E" w:rsidR="0060486F" w:rsidRDefault="0060486F" w:rsidP="00EE3DF5">
      <w:pPr>
        <w:pStyle w:val="BodyofResearch"/>
      </w:pPr>
    </w:p>
    <w:p w14:paraId="27AA9950" w14:textId="40C24D53" w:rsidR="0060486F" w:rsidRPr="004E182B" w:rsidRDefault="0060486F" w:rsidP="00EE3DF5">
      <w:pPr>
        <w:pStyle w:val="BodyofResearch"/>
        <w:rPr>
          <w:b/>
          <w:bCs/>
        </w:rPr>
      </w:pPr>
      <w:r w:rsidRPr="004E182B">
        <w:rPr>
          <w:b/>
          <w:bCs/>
        </w:rPr>
        <w:t>Mobile Application:</w:t>
      </w:r>
    </w:p>
    <w:p w14:paraId="791D4E01" w14:textId="2E5A4BEE" w:rsidR="0060486F" w:rsidRPr="004E182B" w:rsidRDefault="0060486F" w:rsidP="005C16E5">
      <w:pPr>
        <w:pStyle w:val="BodyofResearch"/>
        <w:ind w:firstLine="720"/>
        <w:rPr>
          <w:b/>
          <w:bCs/>
        </w:rPr>
      </w:pPr>
      <w:r w:rsidRPr="004E182B">
        <w:rPr>
          <w:b/>
          <w:bCs/>
        </w:rPr>
        <w:t>Operational Requirements</w:t>
      </w:r>
    </w:p>
    <w:p w14:paraId="6CDD56C3" w14:textId="7FFBB01B" w:rsidR="005B1038" w:rsidRDefault="0060486F" w:rsidP="005C16E5">
      <w:pPr>
        <w:pStyle w:val="BodyofResearch"/>
        <w:ind w:left="720"/>
      </w:pPr>
      <w:r>
        <w:t>REQ</w:t>
      </w:r>
      <w:r w:rsidR="003F3A27">
        <w:t>0</w:t>
      </w:r>
      <w:r>
        <w:t>1: The mobile application sh</w:t>
      </w:r>
      <w:r w:rsidR="003F3A27">
        <w:t>all be able to</w:t>
      </w:r>
      <w:r>
        <w:t xml:space="preserve"> operate on all android device</w:t>
      </w:r>
      <w:r w:rsidR="00AC0E87">
        <w:t xml:space="preserve">s </w:t>
      </w:r>
      <w:r w:rsidR="00C23C7B">
        <w:t xml:space="preserve">with </w:t>
      </w:r>
      <w:r w:rsidR="0096607D">
        <w:t>lollipop version 5.0</w:t>
      </w:r>
      <w:r w:rsidR="00280652">
        <w:t>-</w:t>
      </w:r>
      <w:r w:rsidR="0096607D">
        <w:t>5.1.1</w:t>
      </w:r>
      <w:r w:rsidR="00280652">
        <w:t xml:space="preserve"> or higher versions</w:t>
      </w:r>
    </w:p>
    <w:p w14:paraId="3338F0F8" w14:textId="33973444" w:rsidR="00280652" w:rsidRPr="00FC2BF6" w:rsidRDefault="00280652" w:rsidP="005C16E5">
      <w:pPr>
        <w:pStyle w:val="BodyofResearch"/>
        <w:ind w:firstLine="720"/>
        <w:rPr>
          <w:b/>
          <w:bCs/>
        </w:rPr>
      </w:pPr>
      <w:r w:rsidRPr="00FC2BF6">
        <w:rPr>
          <w:b/>
          <w:bCs/>
        </w:rPr>
        <w:t>Performance Requirements</w:t>
      </w:r>
    </w:p>
    <w:p w14:paraId="4ABCD1C5" w14:textId="759FFA36" w:rsidR="00280652" w:rsidRDefault="00E21B86" w:rsidP="005C16E5">
      <w:pPr>
        <w:pStyle w:val="BodyofResearch"/>
        <w:ind w:left="720"/>
      </w:pPr>
      <w:r>
        <w:t>REQ</w:t>
      </w:r>
      <w:r w:rsidR="003F3A27">
        <w:t>0</w:t>
      </w:r>
      <w:r>
        <w:t>2: The mobile application sh</w:t>
      </w:r>
      <w:r w:rsidR="003F3A27">
        <w:t>all be able to</w:t>
      </w:r>
      <w:r>
        <w:t xml:space="preserve"> </w:t>
      </w:r>
      <w:r w:rsidR="00A96FEB">
        <w:t>retrieve data in 3 to 8 seconds with stable internet connections of 100mbps.</w:t>
      </w:r>
    </w:p>
    <w:p w14:paraId="4EEA9B65" w14:textId="30A20786" w:rsidR="00A96FEB" w:rsidRDefault="004F20C5" w:rsidP="005C16E5">
      <w:pPr>
        <w:pStyle w:val="BodyofResearch"/>
        <w:ind w:firstLine="720"/>
        <w:rPr>
          <w:b/>
          <w:bCs/>
        </w:rPr>
      </w:pPr>
      <w:r w:rsidRPr="004F20C5">
        <w:rPr>
          <w:b/>
          <w:bCs/>
        </w:rPr>
        <w:t>Security Requirements</w:t>
      </w:r>
    </w:p>
    <w:p w14:paraId="5307771F" w14:textId="154ED3F2" w:rsidR="004F20C5" w:rsidRDefault="004F20C5" w:rsidP="005C16E5">
      <w:pPr>
        <w:pStyle w:val="BodyofResearch"/>
        <w:ind w:left="720"/>
      </w:pPr>
      <w:r>
        <w:t>REQ</w:t>
      </w:r>
      <w:r w:rsidR="003F3A27">
        <w:t>0</w:t>
      </w:r>
      <w:r>
        <w:t xml:space="preserve">3: </w:t>
      </w:r>
      <w:r w:rsidR="00D41193">
        <w:t>Owner, workers, and veterinarian sh</w:t>
      </w:r>
      <w:r w:rsidR="003F3A27">
        <w:t>all be able to</w:t>
      </w:r>
      <w:r w:rsidR="00D41193">
        <w:t xml:space="preserve"> use modules in the mobile application to scan and search pig information.</w:t>
      </w:r>
    </w:p>
    <w:p w14:paraId="13DDFC83" w14:textId="0C2594CD" w:rsidR="00DD3A7C" w:rsidRDefault="00DD3A7C" w:rsidP="005C16E5">
      <w:pPr>
        <w:pStyle w:val="BodyofResearch"/>
        <w:ind w:left="720"/>
      </w:pPr>
      <w:r>
        <w:t>REQ</w:t>
      </w:r>
      <w:r w:rsidR="003F3A27">
        <w:t>0</w:t>
      </w:r>
      <w:r>
        <w:t xml:space="preserve">4: </w:t>
      </w:r>
      <w:r w:rsidR="005E2F51">
        <w:t xml:space="preserve">The mobile application </w:t>
      </w:r>
      <w:r w:rsidR="003F3A27">
        <w:t>shall be able to</w:t>
      </w:r>
      <w:r w:rsidR="005E2F51">
        <w:t xml:space="preserve"> provide data security and unauthorized </w:t>
      </w:r>
      <w:r w:rsidR="00957153">
        <w:t>users sh</w:t>
      </w:r>
      <w:r w:rsidR="003F3A27">
        <w:t>all</w:t>
      </w:r>
      <w:r w:rsidR="00957153">
        <w:t xml:space="preserve"> not</w:t>
      </w:r>
      <w:r w:rsidR="003F3A27">
        <w:t xml:space="preserve"> be able </w:t>
      </w:r>
      <w:r w:rsidR="00957153">
        <w:t xml:space="preserve">to access the system so that the integrity </w:t>
      </w:r>
      <w:r w:rsidR="00362040">
        <w:t xml:space="preserve">and security of each </w:t>
      </w:r>
      <w:r w:rsidR="00AD55F1">
        <w:t>user</w:t>
      </w:r>
      <w:r w:rsidR="00362040">
        <w:t xml:space="preserve"> and</w:t>
      </w:r>
      <w:r w:rsidR="006D3A54">
        <w:t xml:space="preserve"> the</w:t>
      </w:r>
      <w:r w:rsidR="00362040">
        <w:t xml:space="preserve"> data </w:t>
      </w:r>
      <w:r w:rsidR="006D3A54">
        <w:t>must be maintained.</w:t>
      </w:r>
    </w:p>
    <w:p w14:paraId="6F208034" w14:textId="13DD5918" w:rsidR="00A30BDA" w:rsidRPr="00AD55F1" w:rsidRDefault="00AD55F1" w:rsidP="005C16E5">
      <w:pPr>
        <w:pStyle w:val="BodyofResearch"/>
        <w:ind w:firstLine="720"/>
        <w:rPr>
          <w:b/>
          <w:bCs/>
        </w:rPr>
      </w:pPr>
      <w:r w:rsidRPr="00AD55F1">
        <w:rPr>
          <w:b/>
          <w:bCs/>
        </w:rPr>
        <w:t>Usability Requirements</w:t>
      </w:r>
    </w:p>
    <w:p w14:paraId="2DAFAA1D" w14:textId="18CA448E" w:rsidR="00AD55F1" w:rsidRDefault="00AD55F1" w:rsidP="005C16E5">
      <w:pPr>
        <w:pStyle w:val="BodyofResearch"/>
        <w:ind w:left="720"/>
      </w:pPr>
      <w:r>
        <w:t>REQ</w:t>
      </w:r>
      <w:r w:rsidR="003F3A27">
        <w:t>0</w:t>
      </w:r>
      <w:r>
        <w:t>5</w:t>
      </w:r>
      <w:r w:rsidR="00556622">
        <w:t>: The interface of website and mobile application appears easy to use, rather than intimidating and demanding.</w:t>
      </w:r>
    </w:p>
    <w:p w14:paraId="4B9864B7" w14:textId="22B4CB63" w:rsidR="00556622" w:rsidRDefault="00556622" w:rsidP="005C16E5">
      <w:pPr>
        <w:pStyle w:val="BodyofResearch"/>
        <w:ind w:firstLine="720"/>
      </w:pPr>
      <w:r>
        <w:t>REQ</w:t>
      </w:r>
      <w:r w:rsidR="003F3A27">
        <w:t>0</w:t>
      </w:r>
      <w:r>
        <w:t>6: The mobile application interface s</w:t>
      </w:r>
      <w:r w:rsidR="003F3A27">
        <w:t>hall</w:t>
      </w:r>
      <w:r>
        <w:t xml:space="preserve"> be</w:t>
      </w:r>
      <w:r w:rsidR="003F3A27">
        <w:t xml:space="preserve"> a</w:t>
      </w:r>
      <w:r>
        <w:t xml:space="preserve"> user friendly.</w:t>
      </w:r>
    </w:p>
    <w:p w14:paraId="261EA063" w14:textId="77777777" w:rsidR="003F3A27" w:rsidRDefault="003F3A27" w:rsidP="005C16E5">
      <w:pPr>
        <w:pStyle w:val="BodyofResearch"/>
        <w:ind w:firstLine="720"/>
      </w:pPr>
    </w:p>
    <w:p w14:paraId="79B21557" w14:textId="438CDED3" w:rsidR="00556622" w:rsidRPr="00556622" w:rsidRDefault="00556622" w:rsidP="005C16E5">
      <w:pPr>
        <w:pStyle w:val="BodyofResearch"/>
        <w:ind w:firstLine="720"/>
        <w:rPr>
          <w:b/>
          <w:bCs/>
        </w:rPr>
      </w:pPr>
      <w:r w:rsidRPr="00556622">
        <w:rPr>
          <w:b/>
          <w:bCs/>
        </w:rPr>
        <w:lastRenderedPageBreak/>
        <w:t>Reliability Requirements</w:t>
      </w:r>
    </w:p>
    <w:p w14:paraId="0E4D2204" w14:textId="59EDE297" w:rsidR="00556622" w:rsidRDefault="00556622" w:rsidP="005C16E5">
      <w:pPr>
        <w:pStyle w:val="BodyofResearch"/>
        <w:ind w:firstLine="720"/>
      </w:pPr>
      <w:r>
        <w:t>REQ</w:t>
      </w:r>
      <w:r w:rsidR="003F3A27">
        <w:t>0</w:t>
      </w:r>
      <w:r>
        <w:t xml:space="preserve">7: The mobile application </w:t>
      </w:r>
      <w:r w:rsidR="004340D6">
        <w:t>sh</w:t>
      </w:r>
      <w:r w:rsidR="003F3A27">
        <w:t xml:space="preserve">all </w:t>
      </w:r>
      <w:r w:rsidR="004340D6">
        <w:t>be able to validate user input.</w:t>
      </w:r>
    </w:p>
    <w:p w14:paraId="01A99B6B" w14:textId="0FFABD63" w:rsidR="004340D6" w:rsidRDefault="004340D6" w:rsidP="005C16E5">
      <w:pPr>
        <w:pStyle w:val="BodyofResearch"/>
        <w:ind w:firstLine="720"/>
      </w:pPr>
      <w:r>
        <w:t>REQ</w:t>
      </w:r>
      <w:r w:rsidR="003F3A27">
        <w:t>0</w:t>
      </w:r>
      <w:r>
        <w:t>8: The mobile application scanner sh</w:t>
      </w:r>
      <w:r w:rsidR="003F3A27">
        <w:t>all</w:t>
      </w:r>
      <w:r>
        <w:t xml:space="preserve"> be </w:t>
      </w:r>
      <w:r w:rsidR="00392BB5">
        <w:t xml:space="preserve">able to scan </w:t>
      </w:r>
      <w:r w:rsidR="00BD5F48">
        <w:t>QR code.</w:t>
      </w:r>
    </w:p>
    <w:p w14:paraId="6FC82E40" w14:textId="4973751A" w:rsidR="00BD5F48" w:rsidRDefault="00BD5F48" w:rsidP="005C16E5">
      <w:pPr>
        <w:pStyle w:val="BodyofResearch"/>
        <w:ind w:firstLine="720"/>
        <w:rPr>
          <w:b/>
          <w:bCs/>
        </w:rPr>
      </w:pPr>
      <w:r w:rsidRPr="00BD5F48">
        <w:rPr>
          <w:b/>
          <w:bCs/>
        </w:rPr>
        <w:t>Efficiency Requirements</w:t>
      </w:r>
    </w:p>
    <w:p w14:paraId="6D6031D2" w14:textId="100B2D6F" w:rsidR="00BD5F48" w:rsidRDefault="00BD5F48" w:rsidP="005C16E5">
      <w:pPr>
        <w:pStyle w:val="BodyofResearch"/>
        <w:ind w:left="720"/>
      </w:pPr>
      <w:r>
        <w:t>REQ</w:t>
      </w:r>
      <w:r w:rsidR="003F3A27">
        <w:t>0</w:t>
      </w:r>
      <w:r>
        <w:t>9: Mobile application modules sh</w:t>
      </w:r>
      <w:r w:rsidR="003F3A27">
        <w:t>all be able to</w:t>
      </w:r>
      <w:r>
        <w:t xml:space="preserve"> load in 5 seconds or less with stable internet connection of 100mbps.</w:t>
      </w:r>
    </w:p>
    <w:p w14:paraId="4AA97C22" w14:textId="6BF5602F" w:rsidR="00BD5F48" w:rsidRDefault="00BD5F48" w:rsidP="005C16E5">
      <w:pPr>
        <w:pStyle w:val="BodyofResearch"/>
        <w:ind w:left="720"/>
      </w:pPr>
      <w:r>
        <w:t>REQ10: Retrieving data on the mobile application sh</w:t>
      </w:r>
      <w:r w:rsidR="003F3A27">
        <w:t>all be able to</w:t>
      </w:r>
      <w:r>
        <w:t xml:space="preserve"> load in 5 seconds or less with stable internet connection of 100mbps.</w:t>
      </w:r>
    </w:p>
    <w:p w14:paraId="125B5AE8" w14:textId="2B8D82E4" w:rsidR="00BD5F48" w:rsidRPr="00BD5F48" w:rsidRDefault="00BD5F48" w:rsidP="005C16E5">
      <w:pPr>
        <w:pStyle w:val="BodyofResearch"/>
        <w:ind w:firstLine="720"/>
        <w:rPr>
          <w:b/>
          <w:bCs/>
        </w:rPr>
      </w:pPr>
      <w:r w:rsidRPr="00BD5F48">
        <w:rPr>
          <w:b/>
          <w:bCs/>
        </w:rPr>
        <w:t>Maintainability Requirements</w:t>
      </w:r>
    </w:p>
    <w:p w14:paraId="3DC58143" w14:textId="7FEBCF64" w:rsidR="00BD5F48" w:rsidRDefault="00A86953" w:rsidP="005C16E5">
      <w:pPr>
        <w:pStyle w:val="BodyofResearch"/>
        <w:ind w:left="720"/>
      </w:pPr>
      <w:r>
        <w:t xml:space="preserve">REQ11: </w:t>
      </w:r>
      <w:r w:rsidR="00514745">
        <w:t xml:space="preserve">The </w:t>
      </w:r>
      <w:r w:rsidR="00F97986">
        <w:t>maintenance time of mobile application sh</w:t>
      </w:r>
      <w:r w:rsidR="003F3A27">
        <w:t>all</w:t>
      </w:r>
      <w:r w:rsidR="00F97986">
        <w:t xml:space="preserve"> not </w:t>
      </w:r>
      <w:r w:rsidR="001D44F0">
        <w:t>take up to 24 hours every month.</w:t>
      </w:r>
    </w:p>
    <w:p w14:paraId="747F55E1" w14:textId="02623AD6" w:rsidR="00821A81" w:rsidRPr="00821A81" w:rsidRDefault="00821A81" w:rsidP="005C16E5">
      <w:pPr>
        <w:pStyle w:val="BodyofResearch"/>
        <w:ind w:firstLine="720"/>
        <w:rPr>
          <w:b/>
          <w:bCs/>
        </w:rPr>
      </w:pPr>
      <w:r w:rsidRPr="00821A81">
        <w:rPr>
          <w:b/>
          <w:bCs/>
        </w:rPr>
        <w:t>Portability Requirements</w:t>
      </w:r>
    </w:p>
    <w:p w14:paraId="0D77DF51" w14:textId="4E896B20" w:rsidR="00821A81" w:rsidRPr="004F20C5" w:rsidRDefault="00821A81" w:rsidP="005C16E5">
      <w:pPr>
        <w:pStyle w:val="BodyofResearch"/>
        <w:ind w:left="720"/>
      </w:pPr>
      <w:r>
        <w:t xml:space="preserve">REQ12: </w:t>
      </w:r>
      <w:r w:rsidR="005212A5">
        <w:t>The mobile application sh</w:t>
      </w:r>
      <w:r w:rsidR="003F3A27">
        <w:t>all be able to</w:t>
      </w:r>
      <w:r w:rsidR="005212A5">
        <w:t xml:space="preserve"> be accessible to any android devices </w:t>
      </w:r>
      <w:r w:rsidR="0005209C">
        <w:t>with lollipop version 5.0-5.1.1 or higher versions.</w:t>
      </w:r>
    </w:p>
    <w:p w14:paraId="13DDBF82" w14:textId="31BB9009" w:rsidR="00EA6D42" w:rsidRDefault="00FB3071" w:rsidP="00362271">
      <w:pPr>
        <w:spacing w:line="360" w:lineRule="auto"/>
        <w:contextualSpacing/>
        <w:jc w:val="both"/>
        <w:rPr>
          <w:rFonts w:cs="Times New Roman"/>
          <w:bCs/>
          <w:szCs w:val="24"/>
        </w:rPr>
      </w:pPr>
      <w:r w:rsidRPr="00AF38B0">
        <w:rPr>
          <w:rFonts w:cs="Times New Roman"/>
          <w:bCs/>
          <w:szCs w:val="24"/>
        </w:rPr>
        <w:t>Design of Software, Systems, Product, and/or Process</w:t>
      </w:r>
    </w:p>
    <w:p w14:paraId="2CE83FB0" w14:textId="3D08A0EA" w:rsidR="00FB3071" w:rsidRDefault="00FB3071" w:rsidP="00362271">
      <w:pPr>
        <w:spacing w:line="360" w:lineRule="auto"/>
        <w:contextualSpacing/>
        <w:jc w:val="both"/>
        <w:rPr>
          <w:rFonts w:cs="Times New Roman"/>
          <w:b w:val="0"/>
          <w:bCs/>
          <w:szCs w:val="24"/>
        </w:rPr>
      </w:pPr>
      <w:r w:rsidRPr="00FB3071">
        <w:rPr>
          <w:rFonts w:cs="Times New Roman"/>
          <w:b w:val="0"/>
          <w:bCs/>
          <w:szCs w:val="24"/>
        </w:rPr>
        <w:t>This chapter describes the conceptual framework in developing the Web-based Piggery Management System with Mobile-based QR Code Scanner for RVM Hog Farm in Lamba, Banga South Cotabato. This chapter presented in the review related literature and methodology that are used to design the conceptual framework of this current study. The proponents used the Input-Process-Output Model (IPO Model) Conceptual Framework, and the Three-Tier Model Systems Architecture to develop the proposed system.</w:t>
      </w:r>
    </w:p>
    <w:p w14:paraId="0F11FDD0" w14:textId="4042CF02" w:rsidR="00EA6D42" w:rsidRDefault="00EA6D42" w:rsidP="00CB013E">
      <w:pPr>
        <w:contextualSpacing/>
        <w:jc w:val="both"/>
        <w:rPr>
          <w:rFonts w:cs="Times New Roman"/>
          <w:b w:val="0"/>
          <w:bCs/>
          <w:szCs w:val="24"/>
        </w:rPr>
      </w:pPr>
    </w:p>
    <w:p w14:paraId="247A43E9" w14:textId="0A6FDF10" w:rsidR="00CB013E" w:rsidRDefault="00CB013E" w:rsidP="00CB013E">
      <w:pPr>
        <w:spacing w:line="360" w:lineRule="auto"/>
        <w:jc w:val="both"/>
        <w:rPr>
          <w:rFonts w:cs="Times New Roman"/>
          <w:bCs/>
          <w:szCs w:val="24"/>
        </w:rPr>
      </w:pPr>
      <w:r w:rsidRPr="00AF38B0">
        <w:rPr>
          <w:rFonts w:cs="Times New Roman"/>
          <w:bCs/>
          <w:szCs w:val="24"/>
        </w:rPr>
        <w:t>Conceptual Framework</w:t>
      </w:r>
    </w:p>
    <w:p w14:paraId="4AC71F50" w14:textId="7F13984C" w:rsidR="00CB013E" w:rsidRDefault="00CB013E" w:rsidP="001968F7">
      <w:pPr>
        <w:spacing w:line="360" w:lineRule="auto"/>
        <w:ind w:left="720"/>
        <w:jc w:val="both"/>
        <w:rPr>
          <w:rFonts w:cs="Times New Roman"/>
          <w:b w:val="0"/>
          <w:bCs/>
          <w:szCs w:val="24"/>
        </w:rPr>
      </w:pPr>
      <w:r w:rsidRPr="00CB013E">
        <w:rPr>
          <w:rFonts w:cs="Times New Roman"/>
          <w:b w:val="0"/>
          <w:bCs/>
          <w:szCs w:val="24"/>
        </w:rPr>
        <w:t xml:space="preserve">The </w:t>
      </w:r>
      <w:r w:rsidR="001968F7">
        <w:rPr>
          <w:rFonts w:cs="Times New Roman"/>
          <w:b w:val="0"/>
          <w:bCs/>
          <w:szCs w:val="24"/>
        </w:rPr>
        <w:t>figure</w:t>
      </w:r>
      <w:r w:rsidRPr="00CB013E">
        <w:rPr>
          <w:rFonts w:cs="Times New Roman"/>
          <w:b w:val="0"/>
          <w:bCs/>
          <w:szCs w:val="24"/>
        </w:rPr>
        <w:t xml:space="preserve"> below presents the conceptual framework of the Web-based Piggery Management System with Mobile-based QR Code Scanner for RVM Hog Farm in Lamba, Banga South Cotabato. It illustrates based on Input-Process-Output Model or IPO Model.</w:t>
      </w:r>
    </w:p>
    <w:p w14:paraId="3EF0C0ED" w14:textId="3526220F" w:rsidR="00362271" w:rsidRDefault="00362271" w:rsidP="00CB013E">
      <w:pPr>
        <w:spacing w:line="360" w:lineRule="auto"/>
        <w:jc w:val="both"/>
        <w:rPr>
          <w:rFonts w:cs="Times New Roman"/>
          <w:b w:val="0"/>
          <w:bCs/>
          <w:szCs w:val="24"/>
        </w:rPr>
      </w:pPr>
    </w:p>
    <w:p w14:paraId="4FBBE012" w14:textId="77777777" w:rsidR="00A03562" w:rsidRDefault="00362271" w:rsidP="00A03562">
      <w:pPr>
        <w:spacing w:line="360" w:lineRule="auto"/>
        <w:jc w:val="both"/>
        <w:rPr>
          <w:rFonts w:cs="Times New Roman"/>
          <w:b w:val="0"/>
          <w:bCs/>
          <w:szCs w:val="24"/>
        </w:rPr>
      </w:pPr>
      <w:r>
        <w:rPr>
          <w:rFonts w:cs="Times New Roman"/>
          <w:b w:val="0"/>
          <w:bCs/>
          <w:szCs w:val="24"/>
        </w:rPr>
        <w:tab/>
      </w:r>
      <w:r w:rsidR="00A03562" w:rsidRPr="00A33025">
        <w:rPr>
          <w:rFonts w:cs="Times New Roman"/>
          <w:bCs/>
          <w:szCs w:val="24"/>
        </w:rPr>
        <w:t>Input</w:t>
      </w:r>
    </w:p>
    <w:p w14:paraId="34580966" w14:textId="77777777" w:rsidR="00E02025" w:rsidRDefault="00A03562" w:rsidP="00E02025">
      <w:pPr>
        <w:ind w:left="720"/>
        <w:contextualSpacing/>
        <w:jc w:val="both"/>
        <w:rPr>
          <w:rFonts w:cs="Times New Roman"/>
          <w:b w:val="0"/>
          <w:bCs/>
          <w:szCs w:val="24"/>
        </w:rPr>
      </w:pPr>
      <w:r w:rsidRPr="00A03562">
        <w:rPr>
          <w:rFonts w:cs="Times New Roman"/>
          <w:b w:val="0"/>
          <w:bCs/>
          <w:szCs w:val="24"/>
        </w:rPr>
        <w:t>Below is the input phase or the system requirements that consists of the following:</w:t>
      </w:r>
    </w:p>
    <w:p w14:paraId="6E042735" w14:textId="77777777" w:rsidR="00E02025" w:rsidRDefault="00E02025" w:rsidP="00E02025">
      <w:pPr>
        <w:ind w:left="720"/>
        <w:contextualSpacing/>
        <w:jc w:val="both"/>
        <w:rPr>
          <w:rFonts w:cs="Times New Roman"/>
          <w:b w:val="0"/>
          <w:bCs/>
          <w:szCs w:val="24"/>
        </w:rPr>
      </w:pPr>
    </w:p>
    <w:p w14:paraId="35D998B0" w14:textId="77777777" w:rsidR="00E02025" w:rsidRDefault="00A03562" w:rsidP="005C16E5">
      <w:pPr>
        <w:pStyle w:val="ListParagraph"/>
        <w:numPr>
          <w:ilvl w:val="0"/>
          <w:numId w:val="42"/>
        </w:numPr>
      </w:pPr>
      <w:r w:rsidRPr="00E02025">
        <w:rPr>
          <w:b/>
        </w:rPr>
        <w:lastRenderedPageBreak/>
        <w:t>User Requirements</w:t>
      </w:r>
      <w:r w:rsidRPr="00E02025">
        <w:t xml:space="preserve"> – the Web-based Piggery Management System allows the owner, workers, and veterinarian to create user account in managing the farm.</w:t>
      </w:r>
    </w:p>
    <w:p w14:paraId="18C0FBA1" w14:textId="77777777" w:rsidR="00E02025" w:rsidRDefault="00A03562" w:rsidP="005C16E5">
      <w:pPr>
        <w:pStyle w:val="ListParagraph"/>
        <w:numPr>
          <w:ilvl w:val="0"/>
          <w:numId w:val="42"/>
        </w:numPr>
      </w:pPr>
      <w:r w:rsidRPr="00E02025">
        <w:rPr>
          <w:b/>
        </w:rPr>
        <w:t>Back-end Requirements</w:t>
      </w:r>
      <w:r w:rsidRPr="00E02025">
        <w:t xml:space="preserve"> – in developing the Web-based Piggery Management System with Mobile-based QR Code Scanner for web application, </w:t>
      </w:r>
      <w:proofErr w:type="gramStart"/>
      <w:r w:rsidRPr="00E02025">
        <w:t>PHP</w:t>
      </w:r>
      <w:proofErr w:type="gramEnd"/>
      <w:r w:rsidRPr="00E02025">
        <w:t xml:space="preserve"> or the Hypertext Preprocessor to create a dynamic webpage. The tailwind CSS framework is used in UI development that would give a flexibility and productivity when it comes to the design. For the mobile application, Java programming language with Android Studio IDE which is the current latest IDE version is used in developing the system. Also, </w:t>
      </w:r>
      <w:proofErr w:type="spellStart"/>
      <w:r w:rsidRPr="00E02025">
        <w:t>XZing</w:t>
      </w:r>
      <w:proofErr w:type="spellEnd"/>
      <w:r w:rsidRPr="00E02025">
        <w:t xml:space="preserve"> QR Code Library or called Zebra Crossing used to read or scan QR Code and Camera X library make camera app development easy.</w:t>
      </w:r>
    </w:p>
    <w:p w14:paraId="30C5B073" w14:textId="77777777" w:rsidR="00E02025" w:rsidRDefault="00097403" w:rsidP="005C16E5">
      <w:pPr>
        <w:pStyle w:val="ListParagraph"/>
        <w:numPr>
          <w:ilvl w:val="0"/>
          <w:numId w:val="42"/>
        </w:numPr>
      </w:pPr>
      <w:r w:rsidRPr="00E02025">
        <w:rPr>
          <w:b/>
        </w:rPr>
        <w:t>Database Requirements</w:t>
      </w:r>
      <w:r w:rsidRPr="00E02025">
        <w:t xml:space="preserve"> – the Digital Ocean VPS with installed software like Apache to run the web-based system and act as API end point for the mobile application to access data and MySQL Database service to store data that are needed for the system.</w:t>
      </w:r>
    </w:p>
    <w:p w14:paraId="00969C1B" w14:textId="77777777" w:rsidR="00E02025" w:rsidRDefault="00097403" w:rsidP="005C16E5">
      <w:pPr>
        <w:pStyle w:val="ListParagraph"/>
        <w:numPr>
          <w:ilvl w:val="0"/>
          <w:numId w:val="42"/>
        </w:numPr>
      </w:pPr>
      <w:r w:rsidRPr="00E02025">
        <w:rPr>
          <w:b/>
        </w:rPr>
        <w:t>Front-end Requirements</w:t>
      </w:r>
      <w:r w:rsidRPr="00E02025">
        <w:t xml:space="preserve"> – the Web-based Piggery Management System with Mobile-based QR Code Scanner uses QRCode.js to create QR Code with unique identifier and can be save and printed when needed and the Twilio SMS API an Application Program Interface use to send text message automatically.</w:t>
      </w:r>
    </w:p>
    <w:p w14:paraId="3DAC7214" w14:textId="77777777" w:rsidR="00E02025" w:rsidRPr="00E02025" w:rsidRDefault="00097403" w:rsidP="005C16E5">
      <w:pPr>
        <w:pStyle w:val="ListParagraph"/>
        <w:numPr>
          <w:ilvl w:val="0"/>
          <w:numId w:val="42"/>
        </w:numPr>
        <w:rPr>
          <w:rFonts w:cs="Times New Roman"/>
          <w:bCs/>
        </w:rPr>
      </w:pPr>
      <w:r w:rsidRPr="00E02025">
        <w:rPr>
          <w:b/>
          <w:bCs/>
        </w:rPr>
        <w:t>Hardware Requirements</w:t>
      </w:r>
      <w:r w:rsidRPr="00E02025">
        <w:t xml:space="preserve"> – the Web-based Piggery Management System with Mobile-based QR Code Scanner uses monitor, processor/CPU faster Intel or AMD processor, and hard disk space with HDD or SSD for web application. For mobile application, memory (RAM) with 4GB RAM or higher, (ROM) 8GB ROM or higher, storage and display.</w:t>
      </w:r>
    </w:p>
    <w:p w14:paraId="2B472761" w14:textId="1E354CA4" w:rsidR="005C16E5" w:rsidRPr="00EB77D5" w:rsidRDefault="00DE667D" w:rsidP="00EB77D5">
      <w:pPr>
        <w:pStyle w:val="ListParagraph"/>
        <w:numPr>
          <w:ilvl w:val="0"/>
          <w:numId w:val="42"/>
        </w:numPr>
        <w:rPr>
          <w:rFonts w:cs="Times New Roman"/>
          <w:bCs/>
        </w:rPr>
      </w:pPr>
      <w:r w:rsidRPr="00E02025">
        <w:rPr>
          <w:b/>
          <w:bCs/>
        </w:rPr>
        <w:t>Software Requirements</w:t>
      </w:r>
      <w:r w:rsidRPr="00E02025">
        <w:t xml:space="preserve"> - the Web-based Piggery Management System with Mobile-based QR Code Scanner uses Operating System (OS) any OS that supports web browser and a browser include Google Chrome and Mozilla Firefox for web applications. For mobile application, it uses Operating System (OS) Lollipop version 5.0 - 5.1.1 or higher versions.</w:t>
      </w:r>
    </w:p>
    <w:p w14:paraId="6A2DA758" w14:textId="77777777" w:rsidR="00DE667D" w:rsidRPr="001B6FED" w:rsidRDefault="00DE667D" w:rsidP="00DE667D">
      <w:pPr>
        <w:pStyle w:val="BodyofResearch"/>
        <w:ind w:firstLine="720"/>
        <w:rPr>
          <w:b/>
          <w:bCs/>
          <w:szCs w:val="24"/>
        </w:rPr>
      </w:pPr>
      <w:r w:rsidRPr="001B6FED">
        <w:rPr>
          <w:b/>
          <w:bCs/>
          <w:szCs w:val="24"/>
        </w:rPr>
        <w:lastRenderedPageBreak/>
        <w:t>Process</w:t>
      </w:r>
    </w:p>
    <w:p w14:paraId="466821FE" w14:textId="77777777" w:rsidR="00E02025" w:rsidRDefault="00DE667D" w:rsidP="00E02025">
      <w:pPr>
        <w:pStyle w:val="BodyofResearch"/>
        <w:ind w:left="720"/>
        <w:rPr>
          <w:szCs w:val="24"/>
        </w:rPr>
      </w:pPr>
      <w:r w:rsidRPr="00AF38B0">
        <w:rPr>
          <w:szCs w:val="24"/>
        </w:rPr>
        <w:t>The process uses the Agile Software Development Life Cycle which consists of the following phases in developing a system:</w:t>
      </w:r>
    </w:p>
    <w:p w14:paraId="53EEEAA7" w14:textId="77777777" w:rsidR="00E02025" w:rsidRDefault="00DE667D" w:rsidP="00E02025">
      <w:pPr>
        <w:pStyle w:val="BodyofResearch"/>
        <w:numPr>
          <w:ilvl w:val="0"/>
          <w:numId w:val="43"/>
        </w:numPr>
        <w:rPr>
          <w:szCs w:val="24"/>
        </w:rPr>
      </w:pPr>
      <w:r w:rsidRPr="00E02025">
        <w:rPr>
          <w:b/>
          <w:bCs/>
          <w:szCs w:val="24"/>
        </w:rPr>
        <w:t>Planning</w:t>
      </w:r>
      <w:r w:rsidRPr="00AF38B0">
        <w:rPr>
          <w:szCs w:val="24"/>
        </w:rPr>
        <w:t xml:space="preserve"> – the proponents introduced the proposed system.</w:t>
      </w:r>
    </w:p>
    <w:p w14:paraId="3B56B7F3" w14:textId="77777777" w:rsidR="00E02025" w:rsidRDefault="00DE667D" w:rsidP="00E02025">
      <w:pPr>
        <w:pStyle w:val="BodyofResearch"/>
        <w:numPr>
          <w:ilvl w:val="0"/>
          <w:numId w:val="43"/>
        </w:numPr>
        <w:rPr>
          <w:szCs w:val="24"/>
        </w:rPr>
      </w:pPr>
      <w:r w:rsidRPr="00E02025">
        <w:rPr>
          <w:b/>
          <w:bCs/>
          <w:szCs w:val="24"/>
        </w:rPr>
        <w:t>Requirement Analysis</w:t>
      </w:r>
      <w:r w:rsidRPr="00E02025">
        <w:rPr>
          <w:szCs w:val="24"/>
        </w:rPr>
        <w:t xml:space="preserve"> – the proponents analyzed the user’s input and output procedure and flow of the data of the proposed system.</w:t>
      </w:r>
    </w:p>
    <w:p w14:paraId="757547CB" w14:textId="77777777" w:rsidR="00E02025" w:rsidRDefault="00DE667D" w:rsidP="00E02025">
      <w:pPr>
        <w:pStyle w:val="BodyofResearch"/>
        <w:numPr>
          <w:ilvl w:val="0"/>
          <w:numId w:val="43"/>
        </w:numPr>
        <w:rPr>
          <w:szCs w:val="24"/>
        </w:rPr>
      </w:pPr>
      <w:r w:rsidRPr="00E02025">
        <w:rPr>
          <w:b/>
          <w:bCs/>
          <w:szCs w:val="24"/>
        </w:rPr>
        <w:t xml:space="preserve">Documentation </w:t>
      </w:r>
      <w:r w:rsidRPr="00E02025">
        <w:rPr>
          <w:szCs w:val="24"/>
        </w:rPr>
        <w:t>– the proponents analyzed the proposed system processes and problem experience and create a technical document for the proposed system.</w:t>
      </w:r>
    </w:p>
    <w:p w14:paraId="324082C6" w14:textId="77777777" w:rsidR="00E02025" w:rsidRDefault="008A4B54" w:rsidP="00E02025">
      <w:pPr>
        <w:pStyle w:val="BodyofResearch"/>
        <w:numPr>
          <w:ilvl w:val="0"/>
          <w:numId w:val="43"/>
        </w:numPr>
        <w:rPr>
          <w:szCs w:val="24"/>
        </w:rPr>
      </w:pPr>
      <w:r w:rsidRPr="00E02025">
        <w:rPr>
          <w:b/>
          <w:bCs/>
          <w:szCs w:val="24"/>
        </w:rPr>
        <w:t>Design</w:t>
      </w:r>
      <w:r w:rsidRPr="00E02025">
        <w:rPr>
          <w:szCs w:val="24"/>
        </w:rPr>
        <w:t xml:space="preserve"> – the developers analyzed the functional and non-functional requirement of the proposed system and the design for the web and mobile interface.</w:t>
      </w:r>
    </w:p>
    <w:p w14:paraId="1B41CAF2" w14:textId="77777777" w:rsidR="00E02025" w:rsidRDefault="008A4B54" w:rsidP="00E02025">
      <w:pPr>
        <w:pStyle w:val="BodyofResearch"/>
        <w:numPr>
          <w:ilvl w:val="0"/>
          <w:numId w:val="43"/>
        </w:numPr>
        <w:rPr>
          <w:szCs w:val="24"/>
        </w:rPr>
      </w:pPr>
      <w:r w:rsidRPr="00E02025">
        <w:rPr>
          <w:b/>
          <w:bCs/>
          <w:szCs w:val="24"/>
        </w:rPr>
        <w:t>Coding</w:t>
      </w:r>
      <w:r w:rsidRPr="00E02025">
        <w:rPr>
          <w:szCs w:val="24"/>
        </w:rPr>
        <w:t xml:space="preserve"> – the developers begin to develop the web and mobile application.</w:t>
      </w:r>
    </w:p>
    <w:p w14:paraId="6E1EB12C" w14:textId="77777777" w:rsidR="00E02025" w:rsidRDefault="008A4B54" w:rsidP="00E02025">
      <w:pPr>
        <w:pStyle w:val="BodyofResearch"/>
        <w:numPr>
          <w:ilvl w:val="0"/>
          <w:numId w:val="43"/>
        </w:numPr>
        <w:rPr>
          <w:szCs w:val="24"/>
        </w:rPr>
      </w:pPr>
      <w:r w:rsidRPr="00E02025">
        <w:rPr>
          <w:b/>
          <w:bCs/>
          <w:szCs w:val="24"/>
        </w:rPr>
        <w:t>Unit Testing</w:t>
      </w:r>
      <w:r w:rsidRPr="00E02025">
        <w:rPr>
          <w:szCs w:val="24"/>
        </w:rPr>
        <w:t xml:space="preserve"> – the developers tested the modules of the proposed system, debugs the software, and ensures the functions of the system.</w:t>
      </w:r>
    </w:p>
    <w:p w14:paraId="61B90D58" w14:textId="0525471F" w:rsidR="008A4B54" w:rsidRDefault="008A4B54" w:rsidP="008A4B54">
      <w:pPr>
        <w:pStyle w:val="BodyofResearch"/>
        <w:numPr>
          <w:ilvl w:val="0"/>
          <w:numId w:val="43"/>
        </w:numPr>
        <w:rPr>
          <w:szCs w:val="24"/>
        </w:rPr>
      </w:pPr>
      <w:r w:rsidRPr="00E02025">
        <w:rPr>
          <w:b/>
          <w:bCs/>
          <w:szCs w:val="24"/>
        </w:rPr>
        <w:t>Alpha Testing</w:t>
      </w:r>
      <w:r w:rsidRPr="00E02025">
        <w:rPr>
          <w:szCs w:val="24"/>
        </w:rPr>
        <w:t xml:space="preserve"> – the developers finalize the development of the system web and mobile application, test the system, implement, and deploy the system.</w:t>
      </w:r>
    </w:p>
    <w:p w14:paraId="0226289D" w14:textId="77777777" w:rsidR="005C16E5" w:rsidRPr="005C16E5" w:rsidRDefault="005C16E5" w:rsidP="005C16E5">
      <w:pPr>
        <w:pStyle w:val="BodyofResearch"/>
        <w:ind w:left="1440"/>
        <w:rPr>
          <w:szCs w:val="24"/>
        </w:rPr>
      </w:pPr>
    </w:p>
    <w:p w14:paraId="1341C97B" w14:textId="77777777" w:rsidR="008A4B54" w:rsidRPr="001B6FED" w:rsidRDefault="008A4B54" w:rsidP="008A4B54">
      <w:pPr>
        <w:pStyle w:val="BodyofResearch"/>
        <w:ind w:firstLine="720"/>
        <w:rPr>
          <w:b/>
          <w:bCs/>
          <w:szCs w:val="24"/>
        </w:rPr>
      </w:pPr>
      <w:r w:rsidRPr="001B6FED">
        <w:rPr>
          <w:b/>
          <w:bCs/>
          <w:szCs w:val="24"/>
        </w:rPr>
        <w:t>Output</w:t>
      </w:r>
    </w:p>
    <w:p w14:paraId="5DDB255C" w14:textId="77777777" w:rsidR="008A4B54" w:rsidRPr="00AF38B0" w:rsidRDefault="008A4B54" w:rsidP="008A4B54">
      <w:pPr>
        <w:pStyle w:val="BodyofResearch"/>
        <w:ind w:left="720"/>
        <w:rPr>
          <w:szCs w:val="24"/>
        </w:rPr>
      </w:pPr>
      <w:r w:rsidRPr="00AF38B0">
        <w:rPr>
          <w:szCs w:val="24"/>
        </w:rPr>
        <w:t>In conclusion, the final output of the system or the system implementation of this study is the Web-based Piggery Management System with Mobile-based QR Code Scanner for RVM Hog Farm in Lamba, Banga South Cotabato will change the paper and pen process of recording and monitoring of the RVM Hog Farm.</w:t>
      </w:r>
    </w:p>
    <w:p w14:paraId="5CCD076D" w14:textId="6746F8C6" w:rsidR="00DE667D" w:rsidRDefault="00DE667D" w:rsidP="00DE667D">
      <w:pPr>
        <w:pStyle w:val="BodyofResearch"/>
        <w:ind w:left="720"/>
        <w:rPr>
          <w:szCs w:val="24"/>
        </w:rPr>
      </w:pPr>
    </w:p>
    <w:p w14:paraId="28C2B61F" w14:textId="50D19635" w:rsidR="008A4B54" w:rsidRDefault="008A4B54" w:rsidP="00DE667D">
      <w:pPr>
        <w:pStyle w:val="BodyofResearch"/>
        <w:ind w:left="720"/>
        <w:rPr>
          <w:szCs w:val="24"/>
        </w:rPr>
      </w:pPr>
    </w:p>
    <w:p w14:paraId="137C4C05" w14:textId="227D0A59" w:rsidR="008A4B54" w:rsidRDefault="008A4B54" w:rsidP="00DE667D">
      <w:pPr>
        <w:pStyle w:val="BodyofResearch"/>
        <w:ind w:left="720"/>
        <w:rPr>
          <w:szCs w:val="24"/>
        </w:rPr>
      </w:pPr>
    </w:p>
    <w:p w14:paraId="3202CA74" w14:textId="7DC9FFE6" w:rsidR="008A4B54" w:rsidRDefault="008A4B54" w:rsidP="00DE667D">
      <w:pPr>
        <w:pStyle w:val="BodyofResearch"/>
        <w:ind w:left="720"/>
        <w:rPr>
          <w:szCs w:val="24"/>
        </w:rPr>
      </w:pPr>
    </w:p>
    <w:p w14:paraId="496B0FF8" w14:textId="2B5068D9" w:rsidR="00EB77D5" w:rsidRDefault="00EB77D5" w:rsidP="00DE667D">
      <w:pPr>
        <w:pStyle w:val="BodyofResearch"/>
        <w:ind w:left="720"/>
        <w:rPr>
          <w:szCs w:val="24"/>
        </w:rPr>
      </w:pPr>
    </w:p>
    <w:p w14:paraId="46D318CF" w14:textId="77777777" w:rsidR="00EB77D5" w:rsidRDefault="00EB77D5" w:rsidP="00DE667D">
      <w:pPr>
        <w:pStyle w:val="BodyofResearch"/>
        <w:ind w:left="720"/>
        <w:rPr>
          <w:szCs w:val="24"/>
        </w:rPr>
      </w:pPr>
    </w:p>
    <w:p w14:paraId="5DF93E48" w14:textId="77777777" w:rsidR="001142B1" w:rsidRDefault="001142B1" w:rsidP="00D406E5">
      <w:pPr>
        <w:pStyle w:val="BodyofResearch"/>
        <w:rPr>
          <w:szCs w:val="24"/>
        </w:rPr>
      </w:pPr>
    </w:p>
    <w:p w14:paraId="67FAF1B0" w14:textId="2116CC53" w:rsidR="008A4B54" w:rsidRDefault="008A4B54" w:rsidP="00DE667D">
      <w:pPr>
        <w:pStyle w:val="BodyofResearch"/>
        <w:ind w:left="720"/>
        <w:rPr>
          <w:szCs w:val="24"/>
        </w:rPr>
      </w:pPr>
    </w:p>
    <w:p w14:paraId="02A94866" w14:textId="2C7AAB30" w:rsidR="008A4B54" w:rsidRDefault="0066694F" w:rsidP="000742FB">
      <w:pPr>
        <w:pStyle w:val="BodyofResearch"/>
        <w:rPr>
          <w:szCs w:val="24"/>
        </w:rPr>
      </w:pPr>
      <w:r>
        <w:rPr>
          <w:noProof/>
        </w:rPr>
        <w:lastRenderedPageBreak/>
        <w:drawing>
          <wp:anchor distT="0" distB="0" distL="114300" distR="114300" simplePos="0" relativeHeight="251565568" behindDoc="1" locked="0" layoutInCell="1" allowOverlap="1" wp14:anchorId="1DFE158C" wp14:editId="0E9C41FD">
            <wp:simplePos x="0" y="0"/>
            <wp:positionH relativeFrom="column">
              <wp:posOffset>0</wp:posOffset>
            </wp:positionH>
            <wp:positionV relativeFrom="paragraph">
              <wp:posOffset>2117</wp:posOffset>
            </wp:positionV>
            <wp:extent cx="5486400" cy="7239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3">
                      <a:extLst>
                        <a:ext uri="{28A0092B-C50C-407E-A947-70E740481C1C}">
                          <a14:useLocalDpi xmlns:a14="http://schemas.microsoft.com/office/drawing/2010/main" val="0"/>
                        </a:ext>
                      </a:extLst>
                    </a:blip>
                    <a:stretch>
                      <a:fillRect/>
                    </a:stretch>
                  </pic:blipFill>
                  <pic:spPr>
                    <a:xfrm>
                      <a:off x="0" y="0"/>
                      <a:ext cx="5486400" cy="7239000"/>
                    </a:xfrm>
                    <a:prstGeom prst="rect">
                      <a:avLst/>
                    </a:prstGeom>
                  </pic:spPr>
                </pic:pic>
              </a:graphicData>
            </a:graphic>
            <wp14:sizeRelH relativeFrom="page">
              <wp14:pctWidth>0</wp14:pctWidth>
            </wp14:sizeRelH>
            <wp14:sizeRelV relativeFrom="page">
              <wp14:pctHeight>0</wp14:pctHeight>
            </wp14:sizeRelV>
          </wp:anchor>
        </w:drawing>
      </w:r>
    </w:p>
    <w:p w14:paraId="64FEC47E" w14:textId="61419840" w:rsidR="008A4B54" w:rsidRDefault="008A4B54" w:rsidP="00DE667D">
      <w:pPr>
        <w:pStyle w:val="BodyofResearch"/>
        <w:ind w:left="720"/>
        <w:rPr>
          <w:szCs w:val="24"/>
        </w:rPr>
      </w:pPr>
    </w:p>
    <w:p w14:paraId="76A9C59C" w14:textId="535F4B30" w:rsidR="00130603" w:rsidRDefault="00130603" w:rsidP="00DE667D">
      <w:pPr>
        <w:pStyle w:val="BodyofResearch"/>
        <w:ind w:left="720"/>
        <w:rPr>
          <w:szCs w:val="24"/>
        </w:rPr>
      </w:pPr>
    </w:p>
    <w:p w14:paraId="4CAFEE9C" w14:textId="0E4A74E8" w:rsidR="008A4B54" w:rsidRDefault="008A4B54" w:rsidP="00DE667D">
      <w:pPr>
        <w:pStyle w:val="BodyofResearch"/>
        <w:ind w:left="720"/>
        <w:rPr>
          <w:szCs w:val="24"/>
        </w:rPr>
      </w:pPr>
    </w:p>
    <w:p w14:paraId="01B20F4B" w14:textId="0C7771CA" w:rsidR="008A4B54" w:rsidRDefault="008A4B54" w:rsidP="00DE667D">
      <w:pPr>
        <w:pStyle w:val="BodyofResearch"/>
        <w:ind w:left="720"/>
        <w:rPr>
          <w:szCs w:val="24"/>
        </w:rPr>
      </w:pPr>
    </w:p>
    <w:p w14:paraId="7B3BE34D" w14:textId="22D9E19B" w:rsidR="008A4B54" w:rsidRDefault="008A4B54" w:rsidP="00DE667D">
      <w:pPr>
        <w:pStyle w:val="BodyofResearch"/>
        <w:ind w:left="720"/>
        <w:rPr>
          <w:szCs w:val="24"/>
        </w:rPr>
      </w:pPr>
    </w:p>
    <w:p w14:paraId="6BC2BC5A" w14:textId="203767D2" w:rsidR="008A4B54" w:rsidRDefault="008A4B54" w:rsidP="00DE667D">
      <w:pPr>
        <w:pStyle w:val="BodyofResearch"/>
        <w:ind w:left="720"/>
        <w:rPr>
          <w:szCs w:val="24"/>
        </w:rPr>
      </w:pPr>
    </w:p>
    <w:p w14:paraId="079DE9FD" w14:textId="074A939B" w:rsidR="00F13A25" w:rsidRDefault="00F13A25" w:rsidP="00F13A25">
      <w:pPr>
        <w:pStyle w:val="BodyofResearch"/>
        <w:rPr>
          <w:szCs w:val="24"/>
        </w:rPr>
      </w:pPr>
    </w:p>
    <w:p w14:paraId="50263E6B" w14:textId="3E4B312B" w:rsidR="00F13A25" w:rsidRPr="00EB459B" w:rsidRDefault="00D70DFF" w:rsidP="00D70DFF">
      <w:pPr>
        <w:tabs>
          <w:tab w:val="left" w:pos="1543"/>
          <w:tab w:val="center" w:pos="4320"/>
        </w:tabs>
        <w:jc w:val="left"/>
        <w:rPr>
          <w:lang w:eastAsia="en-PH"/>
        </w:rPr>
      </w:pPr>
      <w:r>
        <w:rPr>
          <w:lang w:eastAsia="en-PH"/>
        </w:rPr>
        <w:tab/>
      </w:r>
      <w:r>
        <w:rPr>
          <w:lang w:eastAsia="en-PH"/>
        </w:rPr>
        <w:tab/>
      </w:r>
      <w:r>
        <w:rPr>
          <w:lang w:eastAsia="en-PH"/>
        </w:rPr>
        <w:tab/>
      </w:r>
      <w:r>
        <w:rPr>
          <w:lang w:eastAsia="en-PH"/>
        </w:rPr>
        <w:tab/>
      </w:r>
    </w:p>
    <w:p w14:paraId="66355F7C" w14:textId="6FD479A1" w:rsidR="00F13A25" w:rsidRPr="00EB459B" w:rsidRDefault="00F13A25" w:rsidP="00F13A25">
      <w:pPr>
        <w:rPr>
          <w:lang w:eastAsia="en-PH"/>
        </w:rPr>
      </w:pPr>
    </w:p>
    <w:p w14:paraId="289CF3B0" w14:textId="3B78C352" w:rsidR="00F13A25" w:rsidRPr="00EB459B" w:rsidRDefault="00F13A25" w:rsidP="00F13A25">
      <w:pPr>
        <w:rPr>
          <w:lang w:eastAsia="en-PH"/>
        </w:rPr>
      </w:pPr>
    </w:p>
    <w:p w14:paraId="283D6009" w14:textId="354742F9" w:rsidR="00F13A25" w:rsidRPr="00EB459B" w:rsidRDefault="00F13A25" w:rsidP="00F13A25">
      <w:pPr>
        <w:rPr>
          <w:lang w:eastAsia="en-PH"/>
        </w:rPr>
      </w:pPr>
    </w:p>
    <w:p w14:paraId="5599FC7B" w14:textId="37E8B736" w:rsidR="00F13A25" w:rsidRPr="00EB459B" w:rsidRDefault="00F13A25" w:rsidP="00F13A25">
      <w:pPr>
        <w:rPr>
          <w:lang w:eastAsia="en-PH"/>
        </w:rPr>
      </w:pPr>
    </w:p>
    <w:p w14:paraId="0F77D1E7" w14:textId="2B4553CD" w:rsidR="00F13A25" w:rsidRPr="00EB459B" w:rsidRDefault="00F13A25" w:rsidP="00F13A25">
      <w:pPr>
        <w:rPr>
          <w:lang w:eastAsia="en-PH"/>
        </w:rPr>
      </w:pPr>
    </w:p>
    <w:p w14:paraId="02BC4EE2" w14:textId="2CD44A48" w:rsidR="00F13A25" w:rsidRPr="00EB459B" w:rsidRDefault="00F13A25" w:rsidP="00F13A25">
      <w:pPr>
        <w:rPr>
          <w:lang w:eastAsia="en-PH"/>
        </w:rPr>
      </w:pPr>
    </w:p>
    <w:p w14:paraId="0D2ADDEA" w14:textId="6CF9FF02" w:rsidR="00F13A25" w:rsidRPr="00EB459B" w:rsidRDefault="00F13A25" w:rsidP="00F13A25">
      <w:pPr>
        <w:rPr>
          <w:lang w:eastAsia="en-PH"/>
        </w:rPr>
      </w:pPr>
    </w:p>
    <w:p w14:paraId="40901B20" w14:textId="0920FB0F" w:rsidR="00F13A25" w:rsidRPr="00EB459B" w:rsidRDefault="00F13A25" w:rsidP="00F13A25">
      <w:pPr>
        <w:rPr>
          <w:lang w:eastAsia="en-PH"/>
        </w:rPr>
      </w:pPr>
    </w:p>
    <w:p w14:paraId="736D5F2C" w14:textId="16B5F75B" w:rsidR="00F13A25" w:rsidRPr="00EB459B" w:rsidRDefault="00F13A25" w:rsidP="00F13A25">
      <w:pPr>
        <w:rPr>
          <w:lang w:eastAsia="en-PH"/>
        </w:rPr>
      </w:pPr>
    </w:p>
    <w:p w14:paraId="45E9139E" w14:textId="6E027A08" w:rsidR="00F13A25" w:rsidRPr="00EB459B" w:rsidRDefault="00F13A25" w:rsidP="00F13A25">
      <w:pPr>
        <w:rPr>
          <w:lang w:eastAsia="en-PH"/>
        </w:rPr>
      </w:pPr>
    </w:p>
    <w:p w14:paraId="19A27F53" w14:textId="67D4BE88" w:rsidR="00F13A25" w:rsidRPr="00EB459B" w:rsidRDefault="00F13A25" w:rsidP="00F13A25">
      <w:pPr>
        <w:rPr>
          <w:lang w:eastAsia="en-PH"/>
        </w:rPr>
      </w:pPr>
    </w:p>
    <w:p w14:paraId="09FB4E59" w14:textId="31B80B58" w:rsidR="00F13A25" w:rsidRPr="00EB459B" w:rsidRDefault="00F13A25" w:rsidP="00F13A25">
      <w:pPr>
        <w:rPr>
          <w:lang w:eastAsia="en-PH"/>
        </w:rPr>
      </w:pPr>
    </w:p>
    <w:p w14:paraId="08F972D8" w14:textId="18FFC2FF" w:rsidR="00F13A25" w:rsidRPr="00EB459B" w:rsidRDefault="00F13A25" w:rsidP="00F13A25">
      <w:pPr>
        <w:rPr>
          <w:lang w:eastAsia="en-PH"/>
        </w:rPr>
      </w:pPr>
    </w:p>
    <w:p w14:paraId="64B77905" w14:textId="2801E58E" w:rsidR="00F13A25" w:rsidRPr="00EB459B" w:rsidRDefault="00F13A25" w:rsidP="00F13A25">
      <w:pPr>
        <w:rPr>
          <w:lang w:eastAsia="en-PH"/>
        </w:rPr>
      </w:pPr>
    </w:p>
    <w:p w14:paraId="6DAAA9A1" w14:textId="6F44E7EB" w:rsidR="00F13A25" w:rsidRPr="00EB459B" w:rsidRDefault="00F13A25" w:rsidP="00F13A25">
      <w:pPr>
        <w:rPr>
          <w:lang w:eastAsia="en-PH"/>
        </w:rPr>
      </w:pPr>
    </w:p>
    <w:p w14:paraId="473A6625" w14:textId="6D3FABFC" w:rsidR="00F13A25" w:rsidRPr="00EB459B" w:rsidRDefault="00F13A25" w:rsidP="00F13A25">
      <w:pPr>
        <w:rPr>
          <w:lang w:eastAsia="en-PH"/>
        </w:rPr>
      </w:pPr>
    </w:p>
    <w:p w14:paraId="266D7F92" w14:textId="4BA3EE7C" w:rsidR="00F13A25" w:rsidRPr="00EB459B" w:rsidRDefault="00F13A25" w:rsidP="00F13A25">
      <w:pPr>
        <w:rPr>
          <w:lang w:eastAsia="en-PH"/>
        </w:rPr>
      </w:pPr>
    </w:p>
    <w:p w14:paraId="51C3CD9E" w14:textId="33E956A1" w:rsidR="00F13A25" w:rsidRPr="00EB459B" w:rsidRDefault="00F13A25" w:rsidP="00F13A25">
      <w:pPr>
        <w:rPr>
          <w:lang w:eastAsia="en-PH"/>
        </w:rPr>
      </w:pPr>
    </w:p>
    <w:p w14:paraId="5FB40E79" w14:textId="03D36D1E" w:rsidR="00F13A25" w:rsidRPr="00EB459B" w:rsidRDefault="00F13A25" w:rsidP="00F13A25">
      <w:pPr>
        <w:rPr>
          <w:lang w:eastAsia="en-PH"/>
        </w:rPr>
      </w:pPr>
    </w:p>
    <w:p w14:paraId="199C1D43" w14:textId="18295210" w:rsidR="00F13A25" w:rsidRPr="00EB459B" w:rsidRDefault="00F13A25" w:rsidP="00F13A25">
      <w:pPr>
        <w:rPr>
          <w:lang w:eastAsia="en-PH"/>
        </w:rPr>
      </w:pPr>
    </w:p>
    <w:p w14:paraId="151B5CFF" w14:textId="1CA1D3CC" w:rsidR="00F13A25" w:rsidRPr="00EB459B" w:rsidRDefault="00F13A25" w:rsidP="00F13A25">
      <w:pPr>
        <w:rPr>
          <w:lang w:eastAsia="en-PH"/>
        </w:rPr>
      </w:pPr>
    </w:p>
    <w:p w14:paraId="55CB6B51" w14:textId="1E4FCFF7" w:rsidR="00F13A25" w:rsidRPr="00EB459B" w:rsidRDefault="00F13A25" w:rsidP="00F13A25">
      <w:pPr>
        <w:rPr>
          <w:lang w:eastAsia="en-PH"/>
        </w:rPr>
      </w:pPr>
    </w:p>
    <w:p w14:paraId="77E0E39B" w14:textId="2A98F985" w:rsidR="00F13A25" w:rsidRPr="00EB459B" w:rsidRDefault="00F13A25" w:rsidP="00F13A25">
      <w:pPr>
        <w:rPr>
          <w:lang w:eastAsia="en-PH"/>
        </w:rPr>
      </w:pPr>
    </w:p>
    <w:p w14:paraId="0988A1B4" w14:textId="52AB22DB" w:rsidR="00F13A25" w:rsidRDefault="00F13A25" w:rsidP="00F13A25">
      <w:pPr>
        <w:rPr>
          <w:rFonts w:eastAsia="Times New Roman" w:cs="Times New Roman"/>
          <w:szCs w:val="24"/>
          <w:lang w:eastAsia="en-PH"/>
        </w:rPr>
      </w:pPr>
    </w:p>
    <w:p w14:paraId="0604DB72" w14:textId="73C812D1" w:rsidR="008A4B54" w:rsidRDefault="008A4B54" w:rsidP="00F13A25">
      <w:pPr>
        <w:pStyle w:val="BodyofResearch"/>
        <w:rPr>
          <w:szCs w:val="24"/>
        </w:rPr>
      </w:pPr>
    </w:p>
    <w:p w14:paraId="0CB5C5C5" w14:textId="1644ADAD" w:rsidR="00304ADA" w:rsidRDefault="00304ADA" w:rsidP="00EE3DF5">
      <w:pPr>
        <w:pStyle w:val="BodyofResearch"/>
        <w:rPr>
          <w:szCs w:val="24"/>
        </w:rPr>
      </w:pPr>
    </w:p>
    <w:p w14:paraId="4A1C29F6" w14:textId="77777777" w:rsidR="00314FCF" w:rsidRDefault="00314FCF" w:rsidP="0066694F">
      <w:pPr>
        <w:jc w:val="both"/>
        <w:rPr>
          <w:rFonts w:cs="Times New Roman"/>
          <w:bCs/>
          <w:szCs w:val="24"/>
          <w:lang w:eastAsia="en-PH"/>
        </w:rPr>
      </w:pPr>
    </w:p>
    <w:p w14:paraId="7DEDBB15" w14:textId="3F9459B4" w:rsidR="00CD2F96" w:rsidRDefault="0007385B" w:rsidP="00F96F17">
      <w:pPr>
        <w:rPr>
          <w:rFonts w:cs="Times New Roman"/>
          <w:bCs/>
          <w:szCs w:val="24"/>
          <w:lang w:eastAsia="en-PH"/>
        </w:rPr>
      </w:pPr>
      <w:r>
        <w:rPr>
          <w:rFonts w:cs="Times New Roman"/>
          <w:bCs/>
          <w:szCs w:val="24"/>
          <w:lang w:eastAsia="en-PH"/>
        </w:rPr>
        <w:t xml:space="preserve">Figure </w:t>
      </w:r>
      <w:r w:rsidR="00632157">
        <w:rPr>
          <w:rFonts w:cs="Times New Roman"/>
          <w:bCs/>
          <w:szCs w:val="24"/>
          <w:lang w:eastAsia="en-PH"/>
        </w:rPr>
        <w:t>3</w:t>
      </w:r>
      <w:r w:rsidR="0020495E">
        <w:rPr>
          <w:rFonts w:cs="Times New Roman"/>
          <w:bCs/>
          <w:szCs w:val="24"/>
          <w:lang w:eastAsia="en-PH"/>
        </w:rPr>
        <w:t>7:</w:t>
      </w:r>
      <w:r>
        <w:rPr>
          <w:rFonts w:cs="Times New Roman"/>
          <w:bCs/>
          <w:szCs w:val="24"/>
          <w:lang w:eastAsia="en-PH"/>
        </w:rPr>
        <w:t xml:space="preserve"> </w:t>
      </w:r>
      <w:r w:rsidRPr="00563643">
        <w:rPr>
          <w:rFonts w:cs="Times New Roman"/>
          <w:bCs/>
          <w:szCs w:val="24"/>
          <w:lang w:eastAsia="en-PH"/>
        </w:rPr>
        <w:t>Conceptual Framework</w:t>
      </w:r>
    </w:p>
    <w:p w14:paraId="46E7BA45" w14:textId="77777777" w:rsidR="00BC562B" w:rsidRDefault="00BC562B" w:rsidP="0007385B">
      <w:pPr>
        <w:rPr>
          <w:rFonts w:cs="Times New Roman"/>
          <w:bCs/>
          <w:szCs w:val="24"/>
          <w:lang w:eastAsia="en-PH"/>
        </w:rPr>
        <w:sectPr w:rsidR="00BC562B" w:rsidSect="00341779">
          <w:pgSz w:w="12240" w:h="15840" w:code="1"/>
          <w:pgMar w:top="1440" w:right="1440" w:bottom="1440" w:left="2160" w:header="720" w:footer="288" w:gutter="0"/>
          <w:cols w:space="720"/>
          <w:docGrid w:linePitch="360"/>
        </w:sectPr>
      </w:pPr>
    </w:p>
    <w:p w14:paraId="325F8200" w14:textId="59B2986F" w:rsidR="00BC562B" w:rsidRDefault="00BC562B" w:rsidP="00F579E1">
      <w:pPr>
        <w:jc w:val="both"/>
        <w:rPr>
          <w:rFonts w:cs="Times New Roman"/>
          <w:bCs/>
          <w:szCs w:val="24"/>
          <w:lang w:eastAsia="en-PH"/>
        </w:rPr>
      </w:pPr>
      <w:r>
        <w:rPr>
          <w:rFonts w:cs="Times New Roman"/>
          <w:bCs/>
          <w:szCs w:val="24"/>
          <w:lang w:eastAsia="en-PH"/>
        </w:rPr>
        <w:lastRenderedPageBreak/>
        <w:t>System Architecture</w:t>
      </w:r>
    </w:p>
    <w:p w14:paraId="6E60B1A4" w14:textId="0E8BD64B" w:rsidR="00BC562B" w:rsidRDefault="00BC562B" w:rsidP="00BC562B">
      <w:pPr>
        <w:jc w:val="both"/>
        <w:rPr>
          <w:rFonts w:cs="Times New Roman"/>
          <w:bCs/>
          <w:szCs w:val="24"/>
          <w:lang w:eastAsia="en-PH"/>
        </w:rPr>
      </w:pPr>
    </w:p>
    <w:p w14:paraId="25A8BC83" w14:textId="5003F965" w:rsidR="00BC562B" w:rsidRDefault="00BC562B" w:rsidP="00B62E77">
      <w:pPr>
        <w:spacing w:line="360" w:lineRule="auto"/>
        <w:ind w:left="720"/>
        <w:jc w:val="both"/>
        <w:rPr>
          <w:rFonts w:cs="Times New Roman"/>
          <w:b w:val="0"/>
          <w:szCs w:val="24"/>
          <w:lang w:eastAsia="en-PH"/>
        </w:rPr>
      </w:pPr>
      <w:r w:rsidRPr="00380A2D">
        <w:rPr>
          <w:rFonts w:cs="Times New Roman"/>
          <w:b w:val="0"/>
          <w:szCs w:val="24"/>
          <w:lang w:eastAsia="en-PH"/>
        </w:rPr>
        <w:t xml:space="preserve">The </w:t>
      </w:r>
      <w:r w:rsidR="00E6166F" w:rsidRPr="00380A2D">
        <w:rPr>
          <w:rFonts w:cs="Times New Roman"/>
          <w:b w:val="0"/>
          <w:szCs w:val="24"/>
          <w:lang w:eastAsia="en-PH"/>
        </w:rPr>
        <w:t xml:space="preserve">illustration below </w:t>
      </w:r>
      <w:r w:rsidR="00D11211">
        <w:rPr>
          <w:rFonts w:cs="Times New Roman"/>
          <w:b w:val="0"/>
          <w:szCs w:val="24"/>
          <w:lang w:eastAsia="en-PH"/>
        </w:rPr>
        <w:t>shows system architecture of the Web-based Piggery Management System with Mobile-based QR Code Scanner for RVM Hog Farm in Lamba, Banga South Cotabato. Based on the Three-Tier Architecture model it consist</w:t>
      </w:r>
      <w:r w:rsidR="00BD692A">
        <w:rPr>
          <w:rFonts w:cs="Times New Roman"/>
          <w:b w:val="0"/>
          <w:szCs w:val="24"/>
          <w:lang w:eastAsia="en-PH"/>
        </w:rPr>
        <w:t>s</w:t>
      </w:r>
      <w:r w:rsidR="00D11211">
        <w:rPr>
          <w:rFonts w:cs="Times New Roman"/>
          <w:b w:val="0"/>
          <w:szCs w:val="24"/>
          <w:lang w:eastAsia="en-PH"/>
        </w:rPr>
        <w:t xml:space="preserve"> of presentation tier, </w:t>
      </w:r>
      <w:r w:rsidR="00710769">
        <w:rPr>
          <w:rFonts w:cs="Times New Roman"/>
          <w:b w:val="0"/>
          <w:szCs w:val="24"/>
          <w:lang w:eastAsia="en-PH"/>
        </w:rPr>
        <w:t>web</w:t>
      </w:r>
      <w:r w:rsidR="00D11211">
        <w:rPr>
          <w:rFonts w:cs="Times New Roman"/>
          <w:b w:val="0"/>
          <w:szCs w:val="24"/>
          <w:lang w:eastAsia="en-PH"/>
        </w:rPr>
        <w:t xml:space="preserve"> tier</w:t>
      </w:r>
      <w:r w:rsidR="00CE7008">
        <w:rPr>
          <w:rFonts w:cs="Times New Roman"/>
          <w:b w:val="0"/>
          <w:szCs w:val="24"/>
          <w:lang w:eastAsia="en-PH"/>
        </w:rPr>
        <w:t xml:space="preserve"> and database tier.</w:t>
      </w:r>
      <w:r w:rsidR="0083011E">
        <w:rPr>
          <w:rFonts w:cs="Times New Roman"/>
          <w:b w:val="0"/>
          <w:szCs w:val="24"/>
          <w:lang w:eastAsia="en-PH"/>
        </w:rPr>
        <w:t xml:space="preserve"> </w:t>
      </w:r>
      <w:r w:rsidR="00CA69DA">
        <w:rPr>
          <w:rFonts w:cs="Times New Roman"/>
          <w:b w:val="0"/>
          <w:szCs w:val="24"/>
          <w:lang w:eastAsia="en-PH"/>
        </w:rPr>
        <w:t xml:space="preserve">The Web-based Piggery Management System with Mobile-based QR Code Scanner </w:t>
      </w:r>
      <w:r w:rsidR="005B56EE">
        <w:rPr>
          <w:rFonts w:cs="Times New Roman"/>
          <w:b w:val="0"/>
          <w:szCs w:val="24"/>
          <w:lang w:eastAsia="en-PH"/>
        </w:rPr>
        <w:t xml:space="preserve">for RVM Hog Farm </w:t>
      </w:r>
      <w:r w:rsidR="006661B8">
        <w:rPr>
          <w:rFonts w:cs="Times New Roman"/>
          <w:b w:val="0"/>
          <w:szCs w:val="24"/>
          <w:lang w:eastAsia="en-PH"/>
        </w:rPr>
        <w:t>in Lamba, Banga South Cotabato</w:t>
      </w:r>
      <w:r w:rsidR="00EE4346">
        <w:rPr>
          <w:rFonts w:cs="Times New Roman"/>
          <w:b w:val="0"/>
          <w:szCs w:val="24"/>
          <w:lang w:eastAsia="en-PH"/>
        </w:rPr>
        <w:t xml:space="preserve"> i</w:t>
      </w:r>
      <w:r w:rsidR="00402DEB">
        <w:rPr>
          <w:rFonts w:cs="Times New Roman"/>
          <w:b w:val="0"/>
          <w:szCs w:val="24"/>
          <w:lang w:eastAsia="en-PH"/>
        </w:rPr>
        <w:t>s composed of two user types: web user and the android user.</w:t>
      </w:r>
    </w:p>
    <w:p w14:paraId="43837055" w14:textId="24794226" w:rsidR="00B62E77" w:rsidRDefault="00B62E77" w:rsidP="00B62E77">
      <w:pPr>
        <w:spacing w:line="360" w:lineRule="auto"/>
        <w:ind w:left="720"/>
        <w:jc w:val="both"/>
        <w:rPr>
          <w:rFonts w:cs="Times New Roman"/>
          <w:b w:val="0"/>
          <w:szCs w:val="24"/>
          <w:lang w:eastAsia="en-PH"/>
        </w:rPr>
      </w:pPr>
    </w:p>
    <w:p w14:paraId="5AEB7A67" w14:textId="7A070E79" w:rsidR="00B62E77" w:rsidRDefault="00FC7180" w:rsidP="00B62E77">
      <w:pPr>
        <w:spacing w:line="360" w:lineRule="auto"/>
        <w:ind w:left="720"/>
        <w:jc w:val="both"/>
        <w:rPr>
          <w:rFonts w:cs="Times New Roman"/>
          <w:bCs/>
          <w:szCs w:val="24"/>
          <w:lang w:eastAsia="en-PH"/>
        </w:rPr>
      </w:pPr>
      <w:r w:rsidRPr="00FC7180">
        <w:rPr>
          <w:rFonts w:cs="Times New Roman"/>
          <w:bCs/>
          <w:szCs w:val="24"/>
          <w:lang w:eastAsia="en-PH"/>
        </w:rPr>
        <w:t>Presentation Tier</w:t>
      </w:r>
    </w:p>
    <w:p w14:paraId="4787DA6D" w14:textId="77777777" w:rsidR="005C16E5" w:rsidRDefault="009A39BE" w:rsidP="005C16E5">
      <w:pPr>
        <w:spacing w:line="360" w:lineRule="auto"/>
        <w:ind w:left="720"/>
        <w:jc w:val="both"/>
        <w:rPr>
          <w:rFonts w:cs="Times New Roman"/>
          <w:b w:val="0"/>
          <w:szCs w:val="24"/>
          <w:lang w:eastAsia="en-PH"/>
        </w:rPr>
      </w:pPr>
      <w:r w:rsidRPr="00751D9A">
        <w:rPr>
          <w:rFonts w:cs="Times New Roman"/>
          <w:b w:val="0"/>
          <w:szCs w:val="24"/>
          <w:lang w:eastAsia="en-PH"/>
        </w:rPr>
        <w:t xml:space="preserve">The web user screen is composed of </w:t>
      </w:r>
      <w:r w:rsidR="00943E7F" w:rsidRPr="00751D9A">
        <w:rPr>
          <w:rFonts w:cs="Times New Roman"/>
          <w:b w:val="0"/>
          <w:szCs w:val="24"/>
          <w:lang w:eastAsia="en-PH"/>
        </w:rPr>
        <w:t>the following interfaces:</w:t>
      </w:r>
    </w:p>
    <w:p w14:paraId="2A1190D1" w14:textId="0FEB0E14" w:rsidR="00943E7F" w:rsidRPr="005C16E5" w:rsidRDefault="00943E7F" w:rsidP="005C16E5">
      <w:pPr>
        <w:pStyle w:val="ListParagraph"/>
        <w:rPr>
          <w:rFonts w:cs="Times New Roman"/>
          <w:szCs w:val="24"/>
          <w:lang w:eastAsia="en-PH"/>
        </w:rPr>
      </w:pPr>
      <w:r>
        <w:rPr>
          <w:lang w:eastAsia="en-PH"/>
        </w:rPr>
        <w:t>Login</w:t>
      </w:r>
    </w:p>
    <w:p w14:paraId="42E021F7" w14:textId="5E90B9E4" w:rsidR="00943E7F" w:rsidRDefault="00943E7F" w:rsidP="005C16E5">
      <w:pPr>
        <w:pStyle w:val="ListParagraph"/>
        <w:rPr>
          <w:lang w:eastAsia="en-PH"/>
        </w:rPr>
      </w:pPr>
      <w:r>
        <w:rPr>
          <w:lang w:eastAsia="en-PH"/>
        </w:rPr>
        <w:t>Dashboard</w:t>
      </w:r>
    </w:p>
    <w:p w14:paraId="71384521" w14:textId="7962FB69" w:rsidR="00E93DCA" w:rsidRDefault="00E93DCA" w:rsidP="00E93DCA">
      <w:pPr>
        <w:pStyle w:val="ListParagraph"/>
        <w:rPr>
          <w:lang w:eastAsia="en-PH"/>
        </w:rPr>
      </w:pPr>
      <w:r>
        <w:rPr>
          <w:lang w:eastAsia="en-PH"/>
        </w:rPr>
        <w:t>User Management</w:t>
      </w:r>
    </w:p>
    <w:p w14:paraId="6553ED85" w14:textId="15B91C88" w:rsidR="00E93DCA" w:rsidRDefault="00E93DCA" w:rsidP="00E93DCA">
      <w:pPr>
        <w:pStyle w:val="ListParagraph"/>
        <w:rPr>
          <w:lang w:eastAsia="en-PH"/>
        </w:rPr>
      </w:pPr>
      <w:r>
        <w:rPr>
          <w:lang w:eastAsia="en-PH"/>
        </w:rPr>
        <w:t>Pig Management</w:t>
      </w:r>
    </w:p>
    <w:p w14:paraId="79885975" w14:textId="53E827C7" w:rsidR="00E93DCA" w:rsidRDefault="00E93DCA" w:rsidP="00E93DCA">
      <w:pPr>
        <w:pStyle w:val="ListParagraph"/>
        <w:rPr>
          <w:lang w:eastAsia="en-PH"/>
        </w:rPr>
      </w:pPr>
      <w:r>
        <w:rPr>
          <w:lang w:eastAsia="en-PH"/>
        </w:rPr>
        <w:t>Inventory Management</w:t>
      </w:r>
    </w:p>
    <w:p w14:paraId="579A15C1" w14:textId="32C5BB36" w:rsidR="00943E7F" w:rsidRDefault="00943E7F" w:rsidP="005C16E5">
      <w:pPr>
        <w:pStyle w:val="ListParagraph"/>
        <w:rPr>
          <w:lang w:eastAsia="en-PH"/>
        </w:rPr>
      </w:pPr>
      <w:r>
        <w:rPr>
          <w:lang w:eastAsia="en-PH"/>
        </w:rPr>
        <w:t>Scheduling Management</w:t>
      </w:r>
    </w:p>
    <w:p w14:paraId="66ABCC13" w14:textId="64A44E04" w:rsidR="00E93DCA" w:rsidRDefault="00E93DCA" w:rsidP="00E93DCA">
      <w:pPr>
        <w:pStyle w:val="ListParagraph"/>
        <w:rPr>
          <w:lang w:eastAsia="en-PH"/>
        </w:rPr>
      </w:pPr>
      <w:r>
        <w:rPr>
          <w:lang w:eastAsia="en-PH"/>
        </w:rPr>
        <w:t>Record Management</w:t>
      </w:r>
    </w:p>
    <w:p w14:paraId="1ACAF2F0" w14:textId="49696701" w:rsidR="008131B7" w:rsidRDefault="000D4004" w:rsidP="005C16E5">
      <w:pPr>
        <w:pStyle w:val="ListParagraph"/>
        <w:rPr>
          <w:lang w:eastAsia="en-PH"/>
        </w:rPr>
      </w:pPr>
      <w:r>
        <w:rPr>
          <w:lang w:eastAsia="en-PH"/>
        </w:rPr>
        <w:t>Reports</w:t>
      </w:r>
    </w:p>
    <w:p w14:paraId="1801DF2E" w14:textId="2693CDA0" w:rsidR="000D4004" w:rsidRDefault="000D4004" w:rsidP="005C16E5">
      <w:pPr>
        <w:pStyle w:val="ListParagraph"/>
        <w:rPr>
          <w:lang w:eastAsia="en-PH"/>
        </w:rPr>
      </w:pPr>
      <w:r>
        <w:rPr>
          <w:lang w:eastAsia="en-PH"/>
        </w:rPr>
        <w:t>Backup &amp; Restore</w:t>
      </w:r>
    </w:p>
    <w:p w14:paraId="0F443896" w14:textId="41649C77" w:rsidR="00360701" w:rsidRPr="00751D9A" w:rsidRDefault="00360701" w:rsidP="005C16E5">
      <w:pPr>
        <w:ind w:firstLine="720"/>
        <w:jc w:val="both"/>
        <w:rPr>
          <w:b w:val="0"/>
          <w:bCs/>
          <w:lang w:eastAsia="en-PH"/>
        </w:rPr>
      </w:pPr>
      <w:r w:rsidRPr="00751D9A">
        <w:rPr>
          <w:b w:val="0"/>
          <w:bCs/>
          <w:lang w:eastAsia="en-PH"/>
        </w:rPr>
        <w:t xml:space="preserve">The </w:t>
      </w:r>
      <w:r w:rsidR="00C53ABB" w:rsidRPr="00751D9A">
        <w:rPr>
          <w:b w:val="0"/>
          <w:bCs/>
          <w:lang w:eastAsia="en-PH"/>
        </w:rPr>
        <w:t>android user screen is composed of the following interfaces:</w:t>
      </w:r>
    </w:p>
    <w:p w14:paraId="4BD35F31" w14:textId="06F7AC1A" w:rsidR="00C53ABB" w:rsidRDefault="00C53ABB" w:rsidP="00360701">
      <w:pPr>
        <w:ind w:left="1440"/>
        <w:jc w:val="both"/>
        <w:rPr>
          <w:lang w:eastAsia="en-PH"/>
        </w:rPr>
      </w:pPr>
    </w:p>
    <w:p w14:paraId="669217FE" w14:textId="052337B2" w:rsidR="00C53ABB" w:rsidRDefault="00C53ABB" w:rsidP="005C16E5">
      <w:pPr>
        <w:pStyle w:val="ListParagraph"/>
        <w:rPr>
          <w:lang w:eastAsia="en-PH"/>
        </w:rPr>
      </w:pPr>
      <w:r>
        <w:rPr>
          <w:lang w:eastAsia="en-PH"/>
        </w:rPr>
        <w:t>Login</w:t>
      </w:r>
    </w:p>
    <w:p w14:paraId="331C6BDA" w14:textId="2B28CADD" w:rsidR="00C53ABB" w:rsidRDefault="00C53ABB" w:rsidP="005C16E5">
      <w:pPr>
        <w:pStyle w:val="ListParagraph"/>
        <w:rPr>
          <w:lang w:eastAsia="en-PH"/>
        </w:rPr>
      </w:pPr>
      <w:r>
        <w:rPr>
          <w:lang w:eastAsia="en-PH"/>
        </w:rPr>
        <w:t>Dashboard</w:t>
      </w:r>
    </w:p>
    <w:p w14:paraId="56FB5195" w14:textId="58C68AA1" w:rsidR="00C53ABB" w:rsidRDefault="00C53ABB" w:rsidP="005C16E5">
      <w:pPr>
        <w:pStyle w:val="ListParagraph"/>
        <w:rPr>
          <w:lang w:eastAsia="en-PH"/>
        </w:rPr>
      </w:pPr>
      <w:r>
        <w:rPr>
          <w:lang w:eastAsia="en-PH"/>
        </w:rPr>
        <w:t>QR Scan</w:t>
      </w:r>
    </w:p>
    <w:p w14:paraId="53C1156F" w14:textId="4CF7C6C6" w:rsidR="0004727C" w:rsidRDefault="00A67283" w:rsidP="005C16E5">
      <w:pPr>
        <w:ind w:firstLine="720"/>
        <w:jc w:val="both"/>
        <w:rPr>
          <w:lang w:eastAsia="en-PH"/>
        </w:rPr>
      </w:pPr>
      <w:r>
        <w:rPr>
          <w:lang w:eastAsia="en-PH"/>
        </w:rPr>
        <w:t>Application</w:t>
      </w:r>
      <w:r w:rsidR="00FD22B3">
        <w:rPr>
          <w:lang w:eastAsia="en-PH"/>
        </w:rPr>
        <w:t xml:space="preserve"> </w:t>
      </w:r>
      <w:r w:rsidR="00550AFB">
        <w:rPr>
          <w:lang w:eastAsia="en-PH"/>
        </w:rPr>
        <w:t>Tier</w:t>
      </w:r>
    </w:p>
    <w:p w14:paraId="3AFF3206" w14:textId="6B2EE72B" w:rsidR="00550AFB" w:rsidRDefault="00550AFB" w:rsidP="00FD22B3">
      <w:pPr>
        <w:ind w:left="1440"/>
        <w:jc w:val="both"/>
        <w:rPr>
          <w:lang w:eastAsia="en-PH"/>
        </w:rPr>
      </w:pPr>
    </w:p>
    <w:p w14:paraId="3DE6B35B" w14:textId="77777777" w:rsidR="005C16E5" w:rsidRDefault="00550AFB" w:rsidP="005C16E5">
      <w:pPr>
        <w:spacing w:line="360" w:lineRule="auto"/>
        <w:ind w:firstLine="720"/>
        <w:jc w:val="both"/>
        <w:rPr>
          <w:b w:val="0"/>
          <w:bCs/>
          <w:lang w:eastAsia="en-PH"/>
        </w:rPr>
      </w:pPr>
      <w:r w:rsidRPr="00751D9A">
        <w:rPr>
          <w:b w:val="0"/>
          <w:bCs/>
          <w:lang w:eastAsia="en-PH"/>
        </w:rPr>
        <w:t xml:space="preserve">The web user </w:t>
      </w:r>
      <w:r w:rsidR="00751D9A" w:rsidRPr="00751D9A">
        <w:rPr>
          <w:b w:val="0"/>
          <w:bCs/>
          <w:lang w:eastAsia="en-PH"/>
        </w:rPr>
        <w:t>screen is composed of the following data:</w:t>
      </w:r>
    </w:p>
    <w:p w14:paraId="55F6BFD8" w14:textId="59F46979" w:rsidR="00A67283" w:rsidRPr="004E53D9" w:rsidRDefault="00EE1929" w:rsidP="00A67283">
      <w:pPr>
        <w:pStyle w:val="ListParagraph"/>
        <w:rPr>
          <w:bCs/>
          <w:lang w:eastAsia="en-PH"/>
        </w:rPr>
      </w:pPr>
      <w:r>
        <w:rPr>
          <w:lang w:eastAsia="en-PH"/>
        </w:rPr>
        <w:t>Users</w:t>
      </w:r>
      <w:r w:rsidR="002E156F">
        <w:rPr>
          <w:lang w:eastAsia="en-PH"/>
        </w:rPr>
        <w:t xml:space="preserve"> </w:t>
      </w:r>
      <w:r w:rsidR="001325E6">
        <w:rPr>
          <w:lang w:eastAsia="en-PH"/>
        </w:rPr>
        <w:t>–</w:t>
      </w:r>
      <w:r w:rsidR="002E156F">
        <w:rPr>
          <w:lang w:eastAsia="en-PH"/>
        </w:rPr>
        <w:t xml:space="preserve"> </w:t>
      </w:r>
      <w:r w:rsidR="001325E6">
        <w:rPr>
          <w:lang w:eastAsia="en-PH"/>
        </w:rPr>
        <w:t>manages the authentication and authorization of the users from login interface</w:t>
      </w:r>
      <w:r w:rsidR="00392D76">
        <w:rPr>
          <w:lang w:eastAsia="en-PH"/>
        </w:rPr>
        <w:t xml:space="preserve"> system</w:t>
      </w:r>
      <w:r w:rsidR="00CC0501">
        <w:rPr>
          <w:lang w:eastAsia="en-PH"/>
        </w:rPr>
        <w:t>. It manages the</w:t>
      </w:r>
      <w:r w:rsidR="0080745F">
        <w:rPr>
          <w:lang w:eastAsia="en-PH"/>
        </w:rPr>
        <w:t xml:space="preserve"> CRUD</w:t>
      </w:r>
      <w:r w:rsidR="00CC0501">
        <w:rPr>
          <w:lang w:eastAsia="en-PH"/>
        </w:rPr>
        <w:t xml:space="preserve"> operation </w:t>
      </w:r>
      <w:r w:rsidR="00025B45">
        <w:rPr>
          <w:lang w:eastAsia="en-PH"/>
        </w:rPr>
        <w:t>for the web user account.</w:t>
      </w:r>
    </w:p>
    <w:p w14:paraId="107F3840" w14:textId="0E5BD1EB" w:rsidR="004E53D9" w:rsidRPr="004E53D9" w:rsidRDefault="004E53D9" w:rsidP="004E53D9">
      <w:pPr>
        <w:pStyle w:val="ListParagraph"/>
        <w:rPr>
          <w:bCs/>
          <w:lang w:eastAsia="en-PH"/>
        </w:rPr>
      </w:pPr>
      <w:r>
        <w:rPr>
          <w:lang w:eastAsia="en-PH"/>
        </w:rPr>
        <w:lastRenderedPageBreak/>
        <w:t>User Management – manages the CRUD operation for creating user accounts.</w:t>
      </w:r>
    </w:p>
    <w:p w14:paraId="7390D4EC" w14:textId="3D1F9AE9" w:rsidR="004E53D9" w:rsidRPr="004E53D9" w:rsidRDefault="004E53D9" w:rsidP="004E53D9">
      <w:pPr>
        <w:pStyle w:val="ListParagraph"/>
        <w:rPr>
          <w:bCs/>
          <w:lang w:eastAsia="en-PH"/>
        </w:rPr>
      </w:pPr>
      <w:r>
        <w:rPr>
          <w:lang w:eastAsia="en-PH"/>
        </w:rPr>
        <w:t>Pig Management – manages the CRUD operation in managing the pig information</w:t>
      </w:r>
      <w:r w:rsidR="00C435CA">
        <w:rPr>
          <w:lang w:eastAsia="en-PH"/>
        </w:rPr>
        <w:t>.</w:t>
      </w:r>
    </w:p>
    <w:p w14:paraId="3FE27903" w14:textId="264841DD" w:rsidR="004E53D9" w:rsidRPr="004E53D9" w:rsidRDefault="004E53D9" w:rsidP="004E53D9">
      <w:pPr>
        <w:pStyle w:val="ListParagraph"/>
        <w:rPr>
          <w:bCs/>
          <w:lang w:eastAsia="en-PH"/>
        </w:rPr>
      </w:pPr>
      <w:r>
        <w:rPr>
          <w:lang w:eastAsia="en-PH"/>
        </w:rPr>
        <w:t>Inventory Management – manages the CRUD operation in managing the inventory of the hog farm supplies.</w:t>
      </w:r>
    </w:p>
    <w:p w14:paraId="3D138E3B" w14:textId="1EE16953" w:rsidR="004E53D9" w:rsidRPr="004E53D9" w:rsidRDefault="004E53D9" w:rsidP="004E53D9">
      <w:pPr>
        <w:pStyle w:val="ListParagraph"/>
        <w:rPr>
          <w:bCs/>
          <w:lang w:eastAsia="en-PH"/>
        </w:rPr>
      </w:pPr>
      <w:r>
        <w:rPr>
          <w:lang w:eastAsia="en-PH"/>
        </w:rPr>
        <w:t>Scheduling Management – manages the CRUD operation for creating a schedule of operation of the pig.</w:t>
      </w:r>
    </w:p>
    <w:p w14:paraId="6525889E" w14:textId="77777777" w:rsidR="00A67283" w:rsidRPr="00A67283" w:rsidRDefault="009D77FD" w:rsidP="00A67283">
      <w:pPr>
        <w:pStyle w:val="ListParagraph"/>
        <w:rPr>
          <w:bCs/>
          <w:lang w:eastAsia="en-PH"/>
        </w:rPr>
      </w:pPr>
      <w:r>
        <w:rPr>
          <w:lang w:eastAsia="en-PH"/>
        </w:rPr>
        <w:t xml:space="preserve">Record Management – manages the </w:t>
      </w:r>
      <w:r w:rsidR="002E32CD">
        <w:rPr>
          <w:lang w:eastAsia="en-PH"/>
        </w:rPr>
        <w:t xml:space="preserve">CRUD operation </w:t>
      </w:r>
      <w:r w:rsidR="00F90FED">
        <w:rPr>
          <w:lang w:eastAsia="en-PH"/>
        </w:rPr>
        <w:t xml:space="preserve">for the </w:t>
      </w:r>
      <w:r w:rsidR="004C1599">
        <w:rPr>
          <w:lang w:eastAsia="en-PH"/>
        </w:rPr>
        <w:t xml:space="preserve">records </w:t>
      </w:r>
      <w:r w:rsidR="009D3AE6">
        <w:rPr>
          <w:lang w:eastAsia="en-PH"/>
        </w:rPr>
        <w:t xml:space="preserve">of giving a vaccine, deworm, </w:t>
      </w:r>
      <w:r w:rsidR="001E1DA0">
        <w:rPr>
          <w:lang w:eastAsia="en-PH"/>
        </w:rPr>
        <w:t>feeds</w:t>
      </w:r>
      <w:r w:rsidR="00F90FED">
        <w:rPr>
          <w:lang w:eastAsia="en-PH"/>
        </w:rPr>
        <w:t>,</w:t>
      </w:r>
      <w:r w:rsidR="001E1DA0">
        <w:rPr>
          <w:lang w:eastAsia="en-PH"/>
        </w:rPr>
        <w:t xml:space="preserve"> </w:t>
      </w:r>
      <w:r w:rsidR="00F90FED">
        <w:rPr>
          <w:lang w:eastAsia="en-PH"/>
        </w:rPr>
        <w:t>medicine,</w:t>
      </w:r>
      <w:r w:rsidR="008B0D07">
        <w:rPr>
          <w:lang w:eastAsia="en-PH"/>
        </w:rPr>
        <w:t xml:space="preserve"> </w:t>
      </w:r>
      <w:r w:rsidR="00F90FED">
        <w:rPr>
          <w:lang w:eastAsia="en-PH"/>
        </w:rPr>
        <w:t xml:space="preserve">and </w:t>
      </w:r>
      <w:r w:rsidR="008B0D07">
        <w:rPr>
          <w:lang w:eastAsia="en-PH"/>
        </w:rPr>
        <w:t xml:space="preserve">the </w:t>
      </w:r>
      <w:r w:rsidR="00F42ED0">
        <w:rPr>
          <w:lang w:eastAsia="en-PH"/>
        </w:rPr>
        <w:t>stock records in inventory.</w:t>
      </w:r>
    </w:p>
    <w:p w14:paraId="74633A02" w14:textId="05449303" w:rsidR="00A67283" w:rsidRPr="00A67283" w:rsidRDefault="00FC0131" w:rsidP="00A67283">
      <w:pPr>
        <w:pStyle w:val="ListParagraph"/>
        <w:rPr>
          <w:bCs/>
          <w:lang w:eastAsia="en-PH"/>
        </w:rPr>
      </w:pPr>
      <w:r>
        <w:rPr>
          <w:lang w:eastAsia="en-PH"/>
        </w:rPr>
        <w:t>Re</w:t>
      </w:r>
      <w:r w:rsidR="00DB72C3">
        <w:rPr>
          <w:lang w:eastAsia="en-PH"/>
        </w:rPr>
        <w:t>ports</w:t>
      </w:r>
      <w:r>
        <w:rPr>
          <w:lang w:eastAsia="en-PH"/>
        </w:rPr>
        <w:t xml:space="preserve"> – </w:t>
      </w:r>
      <w:r w:rsidR="0019171F">
        <w:rPr>
          <w:lang w:eastAsia="en-PH"/>
        </w:rPr>
        <w:t xml:space="preserve">generates </w:t>
      </w:r>
      <w:r w:rsidR="00806F1F">
        <w:rPr>
          <w:lang w:eastAsia="en-PH"/>
        </w:rPr>
        <w:t xml:space="preserve">a </w:t>
      </w:r>
      <w:r w:rsidR="0019171F">
        <w:rPr>
          <w:lang w:eastAsia="en-PH"/>
        </w:rPr>
        <w:t xml:space="preserve">report regarding to the </w:t>
      </w:r>
      <w:r w:rsidR="006366B8">
        <w:rPr>
          <w:lang w:eastAsia="en-PH"/>
        </w:rPr>
        <w:t xml:space="preserve">operation that </w:t>
      </w:r>
      <w:r w:rsidR="00EA252C">
        <w:rPr>
          <w:lang w:eastAsia="en-PH"/>
        </w:rPr>
        <w:t>has done</w:t>
      </w:r>
      <w:r w:rsidR="00121D32">
        <w:rPr>
          <w:lang w:eastAsia="en-PH"/>
        </w:rPr>
        <w:t xml:space="preserve"> in the farm.</w:t>
      </w:r>
    </w:p>
    <w:p w14:paraId="25B23804" w14:textId="4C8E6E3C" w:rsidR="00A67283" w:rsidRPr="00A67283" w:rsidRDefault="00FC0131" w:rsidP="00A67283">
      <w:pPr>
        <w:pStyle w:val="ListParagraph"/>
        <w:rPr>
          <w:bCs/>
          <w:lang w:eastAsia="en-PH"/>
        </w:rPr>
      </w:pPr>
      <w:r>
        <w:rPr>
          <w:lang w:eastAsia="en-PH"/>
        </w:rPr>
        <w:t xml:space="preserve">Back-up &amp; restore – </w:t>
      </w:r>
      <w:r w:rsidR="00806F1F">
        <w:rPr>
          <w:lang w:eastAsia="en-PH"/>
        </w:rPr>
        <w:t xml:space="preserve">manages the CRUD operation </w:t>
      </w:r>
      <w:r w:rsidR="005365F7">
        <w:rPr>
          <w:lang w:eastAsia="en-PH"/>
        </w:rPr>
        <w:t>in</w:t>
      </w:r>
      <w:r w:rsidR="00806F1F">
        <w:rPr>
          <w:lang w:eastAsia="en-PH"/>
        </w:rPr>
        <w:t xml:space="preserve"> retrieving</w:t>
      </w:r>
      <w:r w:rsidR="005365F7">
        <w:rPr>
          <w:lang w:eastAsia="en-PH"/>
        </w:rPr>
        <w:t xml:space="preserve"> and delete</w:t>
      </w:r>
      <w:r w:rsidR="00806F1F">
        <w:rPr>
          <w:lang w:eastAsia="en-PH"/>
        </w:rPr>
        <w:t xml:space="preserve"> data</w:t>
      </w:r>
      <w:r w:rsidR="00A67283">
        <w:rPr>
          <w:lang w:eastAsia="en-PH"/>
        </w:rPr>
        <w:t>.</w:t>
      </w:r>
    </w:p>
    <w:p w14:paraId="5A87F91B" w14:textId="77777777" w:rsidR="00A67283" w:rsidRDefault="00A67283" w:rsidP="00A67283">
      <w:pPr>
        <w:ind w:firstLine="720"/>
        <w:jc w:val="left"/>
        <w:rPr>
          <w:bCs/>
          <w:lang w:eastAsia="en-PH"/>
        </w:rPr>
      </w:pPr>
      <w:r>
        <w:rPr>
          <w:bCs/>
          <w:lang w:eastAsia="en-PH"/>
        </w:rPr>
        <w:t>Database Tier</w:t>
      </w:r>
    </w:p>
    <w:p w14:paraId="3273B1BE" w14:textId="693603A4" w:rsidR="00A67283" w:rsidRDefault="001C4FFD" w:rsidP="00A67283">
      <w:pPr>
        <w:ind w:firstLine="720"/>
        <w:jc w:val="left"/>
        <w:rPr>
          <w:bCs/>
          <w:lang w:eastAsia="en-PH"/>
        </w:rPr>
      </w:pPr>
      <w:r>
        <w:rPr>
          <w:noProof/>
        </w:rPr>
        <w:drawing>
          <wp:anchor distT="0" distB="0" distL="114300" distR="114300" simplePos="0" relativeHeight="251640320" behindDoc="0" locked="0" layoutInCell="1" allowOverlap="1" wp14:anchorId="6A3136E6" wp14:editId="2046BE02">
            <wp:simplePos x="0" y="0"/>
            <wp:positionH relativeFrom="column">
              <wp:posOffset>0</wp:posOffset>
            </wp:positionH>
            <wp:positionV relativeFrom="paragraph">
              <wp:posOffset>176530</wp:posOffset>
            </wp:positionV>
            <wp:extent cx="5483225" cy="3105150"/>
            <wp:effectExtent l="0" t="0" r="3175" b="0"/>
            <wp:wrapNone/>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90206" cy="3109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D76D" w14:textId="77777777" w:rsidR="00A67283" w:rsidRDefault="00A67283" w:rsidP="00A67283">
      <w:pPr>
        <w:ind w:firstLine="720"/>
        <w:jc w:val="left"/>
        <w:rPr>
          <w:bCs/>
          <w:lang w:eastAsia="en-PH"/>
        </w:rPr>
      </w:pPr>
    </w:p>
    <w:p w14:paraId="2AF160EA" w14:textId="77777777" w:rsidR="001D0BC5" w:rsidRPr="001D0BC5" w:rsidRDefault="001D0BC5" w:rsidP="001D0BC5">
      <w:pPr>
        <w:rPr>
          <w:lang w:eastAsia="en-PH"/>
        </w:rPr>
      </w:pPr>
    </w:p>
    <w:p w14:paraId="1F09EE4E" w14:textId="77777777" w:rsidR="001D0BC5" w:rsidRPr="001D0BC5" w:rsidRDefault="001D0BC5" w:rsidP="001D0BC5">
      <w:pPr>
        <w:rPr>
          <w:lang w:eastAsia="en-PH"/>
        </w:rPr>
      </w:pPr>
    </w:p>
    <w:p w14:paraId="5B1E657C" w14:textId="77777777" w:rsidR="001D0BC5" w:rsidRPr="001D0BC5" w:rsidRDefault="001D0BC5" w:rsidP="001D0BC5">
      <w:pPr>
        <w:rPr>
          <w:lang w:eastAsia="en-PH"/>
        </w:rPr>
      </w:pPr>
    </w:p>
    <w:p w14:paraId="7B1362D1" w14:textId="77777777" w:rsidR="001D0BC5" w:rsidRPr="001D0BC5" w:rsidRDefault="001D0BC5" w:rsidP="001D0BC5">
      <w:pPr>
        <w:rPr>
          <w:lang w:eastAsia="en-PH"/>
        </w:rPr>
      </w:pPr>
    </w:p>
    <w:p w14:paraId="1D2BC846" w14:textId="77777777" w:rsidR="001D0BC5" w:rsidRPr="001D0BC5" w:rsidRDefault="001D0BC5" w:rsidP="001D0BC5">
      <w:pPr>
        <w:rPr>
          <w:lang w:eastAsia="en-PH"/>
        </w:rPr>
      </w:pPr>
    </w:p>
    <w:p w14:paraId="57425CC0" w14:textId="77777777" w:rsidR="001D0BC5" w:rsidRPr="001D0BC5" w:rsidRDefault="001D0BC5" w:rsidP="001D0BC5">
      <w:pPr>
        <w:rPr>
          <w:lang w:eastAsia="en-PH"/>
        </w:rPr>
      </w:pPr>
    </w:p>
    <w:p w14:paraId="4FEA6319" w14:textId="77777777" w:rsidR="001D0BC5" w:rsidRPr="001D0BC5" w:rsidRDefault="001D0BC5" w:rsidP="001D0BC5">
      <w:pPr>
        <w:rPr>
          <w:lang w:eastAsia="en-PH"/>
        </w:rPr>
      </w:pPr>
    </w:p>
    <w:p w14:paraId="1055E659" w14:textId="77777777" w:rsidR="001D0BC5" w:rsidRPr="001D0BC5" w:rsidRDefault="001D0BC5" w:rsidP="001D0BC5">
      <w:pPr>
        <w:rPr>
          <w:lang w:eastAsia="en-PH"/>
        </w:rPr>
      </w:pPr>
    </w:p>
    <w:p w14:paraId="275F4715" w14:textId="77777777" w:rsidR="001D0BC5" w:rsidRPr="001D0BC5" w:rsidRDefault="001D0BC5" w:rsidP="001D0BC5">
      <w:pPr>
        <w:rPr>
          <w:lang w:eastAsia="en-PH"/>
        </w:rPr>
      </w:pPr>
    </w:p>
    <w:p w14:paraId="07BD8965" w14:textId="77777777" w:rsidR="001D0BC5" w:rsidRPr="001D0BC5" w:rsidRDefault="001D0BC5" w:rsidP="001D0BC5">
      <w:pPr>
        <w:rPr>
          <w:lang w:eastAsia="en-PH"/>
        </w:rPr>
      </w:pPr>
    </w:p>
    <w:p w14:paraId="4D1DA6FC" w14:textId="77777777" w:rsidR="001D0BC5" w:rsidRPr="001D0BC5" w:rsidRDefault="001D0BC5" w:rsidP="001D0BC5">
      <w:pPr>
        <w:rPr>
          <w:lang w:eastAsia="en-PH"/>
        </w:rPr>
      </w:pPr>
    </w:p>
    <w:p w14:paraId="4AA4BAFF" w14:textId="77777777" w:rsidR="001D0BC5" w:rsidRPr="001D0BC5" w:rsidRDefault="001D0BC5" w:rsidP="001D0BC5">
      <w:pPr>
        <w:rPr>
          <w:lang w:eastAsia="en-PH"/>
        </w:rPr>
      </w:pPr>
    </w:p>
    <w:p w14:paraId="118B5EC9" w14:textId="77777777" w:rsidR="001D0BC5" w:rsidRPr="001D0BC5" w:rsidRDefault="001D0BC5" w:rsidP="001D0BC5">
      <w:pPr>
        <w:rPr>
          <w:lang w:eastAsia="en-PH"/>
        </w:rPr>
      </w:pPr>
    </w:p>
    <w:p w14:paraId="23CF193D" w14:textId="77777777" w:rsidR="001D0BC5" w:rsidRPr="001D0BC5" w:rsidRDefault="001D0BC5" w:rsidP="001D0BC5">
      <w:pPr>
        <w:rPr>
          <w:lang w:eastAsia="en-PH"/>
        </w:rPr>
      </w:pPr>
    </w:p>
    <w:p w14:paraId="5D60D49B" w14:textId="77777777" w:rsidR="001D0BC5" w:rsidRPr="001D0BC5" w:rsidRDefault="001D0BC5" w:rsidP="001D0BC5">
      <w:pPr>
        <w:rPr>
          <w:lang w:eastAsia="en-PH"/>
        </w:rPr>
      </w:pPr>
    </w:p>
    <w:p w14:paraId="4CC9EECD" w14:textId="77777777" w:rsidR="001D0BC5" w:rsidRPr="001D0BC5" w:rsidRDefault="001D0BC5" w:rsidP="001D0BC5">
      <w:pPr>
        <w:rPr>
          <w:lang w:eastAsia="en-PH"/>
        </w:rPr>
      </w:pPr>
    </w:p>
    <w:p w14:paraId="65811836" w14:textId="77777777" w:rsidR="001D0BC5" w:rsidRPr="001D0BC5" w:rsidRDefault="001D0BC5" w:rsidP="001D0BC5">
      <w:pPr>
        <w:rPr>
          <w:lang w:eastAsia="en-PH"/>
        </w:rPr>
      </w:pPr>
    </w:p>
    <w:p w14:paraId="7A4294C1" w14:textId="77777777" w:rsidR="001D0BC5" w:rsidRDefault="001D0BC5" w:rsidP="001D0BC5">
      <w:pPr>
        <w:rPr>
          <w:bCs/>
          <w:lang w:eastAsia="en-PH"/>
        </w:rPr>
      </w:pPr>
    </w:p>
    <w:p w14:paraId="427BB578" w14:textId="3F5FA0F8" w:rsidR="001D0BC5" w:rsidRDefault="001D0BC5" w:rsidP="00AA3BB1">
      <w:pPr>
        <w:tabs>
          <w:tab w:val="left" w:pos="2970"/>
          <w:tab w:val="center" w:pos="4320"/>
        </w:tabs>
        <w:rPr>
          <w:bCs/>
          <w:lang w:eastAsia="en-PH"/>
        </w:rPr>
      </w:pPr>
      <w:r>
        <w:rPr>
          <w:bCs/>
          <w:lang w:eastAsia="en-PH"/>
        </w:rPr>
        <w:t xml:space="preserve">Figure </w:t>
      </w:r>
      <w:r w:rsidR="00632157">
        <w:rPr>
          <w:bCs/>
          <w:lang w:eastAsia="en-PH"/>
        </w:rPr>
        <w:t>3</w:t>
      </w:r>
      <w:r w:rsidR="004C0DF9">
        <w:rPr>
          <w:bCs/>
          <w:lang w:eastAsia="en-PH"/>
        </w:rPr>
        <w:t>8</w:t>
      </w:r>
      <w:r w:rsidR="00B1310A">
        <w:rPr>
          <w:bCs/>
          <w:lang w:eastAsia="en-PH"/>
        </w:rPr>
        <w:t>: System Architecture of the Web-Based Piggery Management System</w:t>
      </w:r>
    </w:p>
    <w:p w14:paraId="58918886" w14:textId="6751A6DF" w:rsidR="001D0BC5" w:rsidRPr="001D0BC5" w:rsidRDefault="001D0BC5" w:rsidP="001D0BC5">
      <w:pPr>
        <w:rPr>
          <w:lang w:eastAsia="en-PH"/>
        </w:rPr>
        <w:sectPr w:rsidR="001D0BC5" w:rsidRPr="001D0BC5" w:rsidSect="001F5EA3">
          <w:pgSz w:w="12240" w:h="15840" w:code="1"/>
          <w:pgMar w:top="1440" w:right="1440" w:bottom="1440" w:left="2160" w:header="720" w:footer="288" w:gutter="0"/>
          <w:cols w:space="720"/>
          <w:docGrid w:linePitch="360"/>
        </w:sectPr>
      </w:pPr>
    </w:p>
    <w:p w14:paraId="762D99BF" w14:textId="1A51E9B4" w:rsidR="004208A1" w:rsidRPr="009040B2" w:rsidRDefault="004208A1" w:rsidP="00E24D8C">
      <w:pPr>
        <w:spacing w:line="360" w:lineRule="auto"/>
        <w:jc w:val="both"/>
        <w:rPr>
          <w:rFonts w:cs="Times New Roman"/>
          <w:bCs/>
          <w:szCs w:val="24"/>
          <w:lang w:eastAsia="en-PH"/>
        </w:rPr>
      </w:pPr>
      <w:r w:rsidRPr="009040B2">
        <w:rPr>
          <w:rFonts w:cs="Times New Roman"/>
          <w:bCs/>
          <w:szCs w:val="24"/>
          <w:lang w:eastAsia="en-PH"/>
        </w:rPr>
        <w:lastRenderedPageBreak/>
        <w:t>Object Modeling</w:t>
      </w:r>
    </w:p>
    <w:p w14:paraId="537F5C35" w14:textId="094093AF" w:rsidR="004208A1" w:rsidRDefault="004208A1" w:rsidP="00E24D8C">
      <w:pPr>
        <w:spacing w:line="360" w:lineRule="auto"/>
        <w:ind w:left="720"/>
        <w:jc w:val="both"/>
        <w:rPr>
          <w:rFonts w:cs="Times New Roman"/>
          <w:b w:val="0"/>
          <w:szCs w:val="24"/>
          <w:lang w:eastAsia="en-PH"/>
        </w:rPr>
      </w:pPr>
      <w:r>
        <w:rPr>
          <w:rFonts w:cs="Times New Roman"/>
          <w:b w:val="0"/>
          <w:szCs w:val="24"/>
          <w:lang w:eastAsia="en-PH"/>
        </w:rPr>
        <w:t xml:space="preserve">This section places the use case model and activity diagrams for every </w:t>
      </w:r>
      <w:r w:rsidR="00D221E9">
        <w:rPr>
          <w:rFonts w:cs="Times New Roman"/>
          <w:b w:val="0"/>
          <w:szCs w:val="24"/>
          <w:lang w:eastAsia="en-PH"/>
        </w:rPr>
        <w:t>interaction of the owner, worker, and veterinarian to the Web-based Piggery Management System with Mobil-based QR Code Scanner for RVM Hog Farm in Lamba, Banga South Cotabato.</w:t>
      </w:r>
    </w:p>
    <w:p w14:paraId="43A49EC1" w14:textId="1D6B1EC4" w:rsidR="00D221E9" w:rsidRDefault="00D221E9" w:rsidP="00E24D8C">
      <w:pPr>
        <w:spacing w:line="360" w:lineRule="auto"/>
        <w:jc w:val="both"/>
        <w:rPr>
          <w:rFonts w:cs="Times New Roman"/>
          <w:b w:val="0"/>
          <w:szCs w:val="24"/>
          <w:lang w:eastAsia="en-PH"/>
        </w:rPr>
      </w:pPr>
    </w:p>
    <w:p w14:paraId="169ED6D6" w14:textId="5A71B29E" w:rsidR="00D221E9" w:rsidRDefault="00D221E9" w:rsidP="00833179">
      <w:pPr>
        <w:spacing w:line="360" w:lineRule="auto"/>
        <w:ind w:left="720"/>
        <w:jc w:val="both"/>
        <w:rPr>
          <w:rFonts w:cs="Times New Roman"/>
          <w:b w:val="0"/>
          <w:szCs w:val="24"/>
          <w:lang w:eastAsia="en-PH"/>
        </w:rPr>
      </w:pPr>
      <w:r>
        <w:rPr>
          <w:rFonts w:cs="Times New Roman"/>
          <w:b w:val="0"/>
          <w:szCs w:val="24"/>
          <w:lang w:eastAsia="en-PH"/>
        </w:rPr>
        <w:t>The following illustration presents the Web-based Piggery Management System with Mobil-based QR Code Scanner for RVM Hog Farm in Lamba, Banga South Cotabato use case model and activity diagrams for each web application modules.</w:t>
      </w:r>
    </w:p>
    <w:p w14:paraId="56DE3655" w14:textId="77777777" w:rsidR="00A957B5" w:rsidRDefault="00A957B5" w:rsidP="00833179">
      <w:pPr>
        <w:spacing w:line="360" w:lineRule="auto"/>
        <w:ind w:left="720"/>
        <w:jc w:val="both"/>
        <w:rPr>
          <w:rFonts w:cs="Times New Roman"/>
          <w:b w:val="0"/>
          <w:szCs w:val="24"/>
          <w:lang w:eastAsia="en-PH"/>
        </w:rPr>
      </w:pPr>
    </w:p>
    <w:p w14:paraId="53DA1B05" w14:textId="30B640C4" w:rsidR="00D221E9" w:rsidRPr="009040B2" w:rsidRDefault="00E24D8C" w:rsidP="00E24D8C">
      <w:pPr>
        <w:spacing w:line="360" w:lineRule="auto"/>
        <w:ind w:left="720"/>
        <w:jc w:val="both"/>
        <w:rPr>
          <w:rFonts w:cs="Times New Roman"/>
          <w:bCs/>
          <w:szCs w:val="24"/>
          <w:lang w:eastAsia="en-PH"/>
        </w:rPr>
      </w:pPr>
      <w:r w:rsidRPr="009040B2">
        <w:rPr>
          <w:rFonts w:cs="Times New Roman"/>
          <w:bCs/>
          <w:szCs w:val="24"/>
          <w:lang w:eastAsia="en-PH"/>
        </w:rPr>
        <w:t>Login Module</w:t>
      </w:r>
    </w:p>
    <w:tbl>
      <w:tblPr>
        <w:tblStyle w:val="TableGrid"/>
        <w:tblW w:w="0" w:type="auto"/>
        <w:tblInd w:w="714" w:type="dxa"/>
        <w:tblLook w:val="04A0" w:firstRow="1" w:lastRow="0" w:firstColumn="1" w:lastColumn="0" w:noHBand="0" w:noVBand="1"/>
      </w:tblPr>
      <w:tblGrid>
        <w:gridCol w:w="2341"/>
        <w:gridCol w:w="2340"/>
        <w:gridCol w:w="3229"/>
      </w:tblGrid>
      <w:tr w:rsidR="000B4286" w14:paraId="64EB7D8F" w14:textId="77777777" w:rsidTr="00557A87">
        <w:tc>
          <w:tcPr>
            <w:tcW w:w="2341" w:type="dxa"/>
          </w:tcPr>
          <w:p w14:paraId="6A8080FC" w14:textId="32B29831" w:rsidR="00E24D8C" w:rsidRDefault="00E24D8C" w:rsidP="00E24D8C">
            <w:pPr>
              <w:rPr>
                <w:b w:val="0"/>
                <w:szCs w:val="24"/>
              </w:rPr>
            </w:pPr>
            <w:r>
              <w:rPr>
                <w:b w:val="0"/>
                <w:szCs w:val="24"/>
              </w:rPr>
              <w:t>Use Case</w:t>
            </w:r>
          </w:p>
        </w:tc>
        <w:tc>
          <w:tcPr>
            <w:tcW w:w="2340" w:type="dxa"/>
          </w:tcPr>
          <w:p w14:paraId="5EE124F4" w14:textId="0309881B" w:rsidR="00E24D8C" w:rsidRDefault="00E24D8C" w:rsidP="00E24D8C">
            <w:pPr>
              <w:rPr>
                <w:b w:val="0"/>
                <w:szCs w:val="24"/>
              </w:rPr>
            </w:pPr>
            <w:r>
              <w:rPr>
                <w:b w:val="0"/>
                <w:szCs w:val="24"/>
              </w:rPr>
              <w:t>Description</w:t>
            </w:r>
          </w:p>
        </w:tc>
        <w:tc>
          <w:tcPr>
            <w:tcW w:w="3229" w:type="dxa"/>
          </w:tcPr>
          <w:p w14:paraId="7E538392" w14:textId="2FF8392E" w:rsidR="00E24D8C" w:rsidRDefault="00E24D8C" w:rsidP="00E24D8C">
            <w:pPr>
              <w:rPr>
                <w:b w:val="0"/>
                <w:szCs w:val="24"/>
              </w:rPr>
            </w:pPr>
            <w:r>
              <w:rPr>
                <w:b w:val="0"/>
                <w:szCs w:val="24"/>
              </w:rPr>
              <w:t>User/Actor (Roles)</w:t>
            </w:r>
          </w:p>
        </w:tc>
      </w:tr>
      <w:tr w:rsidR="000B4286" w14:paraId="15E6C6FF" w14:textId="77777777" w:rsidTr="00557A87">
        <w:trPr>
          <w:trHeight w:val="784"/>
        </w:trPr>
        <w:tc>
          <w:tcPr>
            <w:tcW w:w="2341" w:type="dxa"/>
          </w:tcPr>
          <w:p w14:paraId="393CCB2A" w14:textId="3BAEB51A" w:rsidR="00E24D8C" w:rsidRDefault="009D5792" w:rsidP="00BE1886">
            <w:pPr>
              <w:jc w:val="both"/>
              <w:rPr>
                <w:b w:val="0"/>
                <w:szCs w:val="24"/>
              </w:rPr>
            </w:pPr>
            <w:r>
              <w:rPr>
                <w:b w:val="0"/>
                <w:szCs w:val="24"/>
              </w:rPr>
              <w:t>U</w:t>
            </w:r>
            <w:r w:rsidR="00BE1886">
              <w:rPr>
                <w:b w:val="0"/>
                <w:szCs w:val="24"/>
              </w:rPr>
              <w:t>sername</w:t>
            </w:r>
          </w:p>
        </w:tc>
        <w:tc>
          <w:tcPr>
            <w:tcW w:w="2340" w:type="dxa"/>
          </w:tcPr>
          <w:p w14:paraId="6C4AD988" w14:textId="0BEF182C" w:rsidR="000B4286" w:rsidRDefault="00BE1886" w:rsidP="001E77C7">
            <w:pPr>
              <w:jc w:val="both"/>
              <w:rPr>
                <w:b w:val="0"/>
                <w:szCs w:val="24"/>
              </w:rPr>
            </w:pPr>
            <w:r>
              <w:rPr>
                <w:b w:val="0"/>
                <w:szCs w:val="24"/>
              </w:rPr>
              <w:t xml:space="preserve">The user enters </w:t>
            </w:r>
            <w:r w:rsidR="001E77C7">
              <w:rPr>
                <w:b w:val="0"/>
                <w:szCs w:val="24"/>
              </w:rPr>
              <w:t>the registered username</w:t>
            </w:r>
            <w:r w:rsidR="009D5792">
              <w:rPr>
                <w:b w:val="0"/>
                <w:szCs w:val="24"/>
              </w:rPr>
              <w:t>.</w:t>
            </w:r>
          </w:p>
        </w:tc>
        <w:tc>
          <w:tcPr>
            <w:tcW w:w="3229" w:type="dxa"/>
          </w:tcPr>
          <w:p w14:paraId="0E8816FE" w14:textId="7A2E8D9A" w:rsidR="000B4286" w:rsidRDefault="000B4286" w:rsidP="00557A87">
            <w:pPr>
              <w:rPr>
                <w:b w:val="0"/>
                <w:szCs w:val="24"/>
              </w:rPr>
            </w:pPr>
            <w:r>
              <w:rPr>
                <w:b w:val="0"/>
                <w:szCs w:val="24"/>
              </w:rPr>
              <w:t>Owner, Worker, and Veterinarian</w:t>
            </w:r>
          </w:p>
        </w:tc>
      </w:tr>
      <w:tr w:rsidR="000B3268" w14:paraId="2D3301B3" w14:textId="77777777" w:rsidTr="00557A87">
        <w:trPr>
          <w:trHeight w:val="706"/>
        </w:trPr>
        <w:tc>
          <w:tcPr>
            <w:tcW w:w="2341" w:type="dxa"/>
          </w:tcPr>
          <w:p w14:paraId="6A8175B3" w14:textId="46D246B3" w:rsidR="000B3268" w:rsidRDefault="009D5792" w:rsidP="00BE1886">
            <w:pPr>
              <w:jc w:val="both"/>
              <w:rPr>
                <w:b w:val="0"/>
                <w:szCs w:val="24"/>
              </w:rPr>
            </w:pPr>
            <w:r>
              <w:rPr>
                <w:b w:val="0"/>
                <w:szCs w:val="24"/>
              </w:rPr>
              <w:t>P</w:t>
            </w:r>
            <w:r w:rsidR="000B3268">
              <w:rPr>
                <w:b w:val="0"/>
                <w:szCs w:val="24"/>
              </w:rPr>
              <w:t>assword</w:t>
            </w:r>
          </w:p>
        </w:tc>
        <w:tc>
          <w:tcPr>
            <w:tcW w:w="2340" w:type="dxa"/>
          </w:tcPr>
          <w:p w14:paraId="038D51D6" w14:textId="6E7F0CF9" w:rsidR="000B3268" w:rsidRDefault="00833179" w:rsidP="001E77C7">
            <w:pPr>
              <w:jc w:val="both"/>
              <w:rPr>
                <w:b w:val="0"/>
                <w:szCs w:val="24"/>
              </w:rPr>
            </w:pPr>
            <w:r>
              <w:rPr>
                <w:b w:val="0"/>
                <w:szCs w:val="24"/>
              </w:rPr>
              <w:t>The user enters the registered password</w:t>
            </w:r>
            <w:r w:rsidR="009D5792">
              <w:rPr>
                <w:b w:val="0"/>
                <w:szCs w:val="24"/>
              </w:rPr>
              <w:t>.</w:t>
            </w:r>
          </w:p>
        </w:tc>
        <w:tc>
          <w:tcPr>
            <w:tcW w:w="3229" w:type="dxa"/>
          </w:tcPr>
          <w:p w14:paraId="5F89313E" w14:textId="2C3BE921" w:rsidR="000B3268" w:rsidRDefault="00833179" w:rsidP="00557A87">
            <w:pPr>
              <w:rPr>
                <w:b w:val="0"/>
                <w:szCs w:val="24"/>
              </w:rPr>
            </w:pPr>
            <w:r>
              <w:rPr>
                <w:b w:val="0"/>
                <w:szCs w:val="24"/>
              </w:rPr>
              <w:t>Owner, Worker, and Veterinarian</w:t>
            </w:r>
          </w:p>
        </w:tc>
      </w:tr>
    </w:tbl>
    <w:p w14:paraId="4E329491" w14:textId="2CE35834" w:rsidR="0024326A" w:rsidRDefault="002D69F9" w:rsidP="002D69F9">
      <w:pPr>
        <w:jc w:val="both"/>
        <w:rPr>
          <w:rFonts w:cs="Times New Roman"/>
          <w:bCs/>
          <w:szCs w:val="24"/>
          <w:lang w:eastAsia="en-PH"/>
        </w:rPr>
      </w:pPr>
      <w:r>
        <w:rPr>
          <w:rFonts w:cs="Times New Roman"/>
          <w:bCs/>
          <w:szCs w:val="24"/>
          <w:lang w:eastAsia="en-PH"/>
        </w:rPr>
        <w:tab/>
      </w:r>
      <w:r>
        <w:rPr>
          <w:rFonts w:cs="Times New Roman"/>
          <w:bCs/>
          <w:szCs w:val="24"/>
          <w:lang w:eastAsia="en-PH"/>
        </w:rPr>
        <w:tab/>
      </w:r>
      <w:r>
        <w:rPr>
          <w:rFonts w:cs="Times New Roman"/>
          <w:bCs/>
          <w:szCs w:val="24"/>
          <w:lang w:eastAsia="en-PH"/>
        </w:rPr>
        <w:tab/>
      </w:r>
    </w:p>
    <w:p w14:paraId="422E1023" w14:textId="3819BB48" w:rsidR="004208A1" w:rsidRPr="009040B2" w:rsidRDefault="00253055" w:rsidP="00253055">
      <w:pPr>
        <w:rPr>
          <w:rFonts w:cs="Times New Roman"/>
          <w:bCs/>
          <w:szCs w:val="24"/>
          <w:lang w:eastAsia="en-PH"/>
        </w:rPr>
      </w:pPr>
      <w:r>
        <w:rPr>
          <w:rFonts w:cs="Times New Roman"/>
          <w:bCs/>
          <w:szCs w:val="24"/>
          <w:lang w:eastAsia="en-PH"/>
        </w:rPr>
        <w:t xml:space="preserve">  </w:t>
      </w:r>
      <w:r w:rsidR="000B4286" w:rsidRPr="009040B2">
        <w:rPr>
          <w:rFonts w:cs="Times New Roman"/>
          <w:bCs/>
          <w:szCs w:val="24"/>
          <w:lang w:eastAsia="en-PH"/>
        </w:rPr>
        <w:t xml:space="preserve">Table </w:t>
      </w:r>
      <w:r w:rsidR="00130603">
        <w:rPr>
          <w:rFonts w:cs="Times New Roman"/>
          <w:bCs/>
          <w:szCs w:val="24"/>
          <w:lang w:eastAsia="en-PH"/>
        </w:rPr>
        <w:t>6</w:t>
      </w:r>
      <w:r w:rsidR="000B4286" w:rsidRPr="009040B2">
        <w:rPr>
          <w:rFonts w:cs="Times New Roman"/>
          <w:bCs/>
          <w:szCs w:val="24"/>
          <w:lang w:eastAsia="en-PH"/>
        </w:rPr>
        <w:t>: Event Decomposition of the Piggery Management System</w:t>
      </w:r>
      <w:r w:rsidR="00130603">
        <w:rPr>
          <w:rFonts w:cs="Times New Roman"/>
          <w:bCs/>
          <w:szCs w:val="24"/>
          <w:lang w:eastAsia="en-PH"/>
        </w:rPr>
        <w:t xml:space="preserve"> Login Module</w:t>
      </w:r>
    </w:p>
    <w:p w14:paraId="4FC8E609" w14:textId="2F29A9B6" w:rsidR="000B4286" w:rsidRDefault="000B4286" w:rsidP="00833179">
      <w:pPr>
        <w:jc w:val="both"/>
        <w:rPr>
          <w:rFonts w:cs="Times New Roman"/>
          <w:b w:val="0"/>
          <w:szCs w:val="24"/>
          <w:lang w:eastAsia="en-PH"/>
        </w:rPr>
      </w:pPr>
    </w:p>
    <w:p w14:paraId="1978F651" w14:textId="4F66D931" w:rsidR="000B4286" w:rsidRDefault="000B4286" w:rsidP="000B4286">
      <w:pPr>
        <w:rPr>
          <w:rFonts w:cs="Times New Roman"/>
          <w:b w:val="0"/>
          <w:szCs w:val="24"/>
          <w:lang w:eastAsia="en-PH"/>
        </w:rPr>
      </w:pPr>
    </w:p>
    <w:p w14:paraId="07174E95" w14:textId="3D6204CC" w:rsidR="004208A1" w:rsidRDefault="004208A1" w:rsidP="004208A1">
      <w:pPr>
        <w:jc w:val="both"/>
        <w:rPr>
          <w:rFonts w:cs="Times New Roman"/>
          <w:b w:val="0"/>
          <w:szCs w:val="24"/>
          <w:lang w:eastAsia="en-PH"/>
        </w:rPr>
      </w:pPr>
    </w:p>
    <w:p w14:paraId="0E8FA781" w14:textId="55A1DB2C" w:rsidR="0024326A" w:rsidRDefault="00A957B5" w:rsidP="007E2851">
      <w:pPr>
        <w:spacing w:line="360" w:lineRule="auto"/>
        <w:rPr>
          <w:rFonts w:cs="Times New Roman"/>
          <w:bCs/>
          <w:szCs w:val="24"/>
          <w:lang w:eastAsia="en-PH"/>
        </w:rPr>
      </w:pPr>
      <w:r>
        <w:rPr>
          <w:noProof/>
        </w:rPr>
        <w:drawing>
          <wp:anchor distT="0" distB="0" distL="114300" distR="114300" simplePos="0" relativeHeight="251665920" behindDoc="0" locked="0" layoutInCell="1" allowOverlap="1" wp14:anchorId="4DAF9864" wp14:editId="7363E5BF">
            <wp:simplePos x="0" y="0"/>
            <wp:positionH relativeFrom="column">
              <wp:posOffset>0</wp:posOffset>
            </wp:positionH>
            <wp:positionV relativeFrom="paragraph">
              <wp:posOffset>34290</wp:posOffset>
            </wp:positionV>
            <wp:extent cx="5484495" cy="2400300"/>
            <wp:effectExtent l="0" t="0" r="1905" b="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95" cstate="print">
                      <a:extLst>
                        <a:ext uri="{28A0092B-C50C-407E-A947-70E740481C1C}">
                          <a14:useLocalDpi xmlns:a14="http://schemas.microsoft.com/office/drawing/2010/main" val="0"/>
                        </a:ext>
                      </a:extLst>
                    </a:blip>
                    <a:srcRect t="1" r="15096" b="27395"/>
                    <a:stretch/>
                  </pic:blipFill>
                  <pic:spPr bwMode="auto">
                    <a:xfrm>
                      <a:off x="0" y="0"/>
                      <a:ext cx="548449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4F0D96" w14:textId="77777777" w:rsidR="0024326A" w:rsidRDefault="0024326A" w:rsidP="007E2851">
      <w:pPr>
        <w:spacing w:line="360" w:lineRule="auto"/>
        <w:rPr>
          <w:rFonts w:cs="Times New Roman"/>
          <w:bCs/>
          <w:szCs w:val="24"/>
          <w:lang w:eastAsia="en-PH"/>
        </w:rPr>
      </w:pPr>
    </w:p>
    <w:p w14:paraId="0736236B" w14:textId="216B2F59" w:rsidR="0024326A" w:rsidRDefault="0024326A" w:rsidP="007E2851">
      <w:pPr>
        <w:spacing w:line="360" w:lineRule="auto"/>
        <w:rPr>
          <w:rFonts w:cs="Times New Roman"/>
          <w:bCs/>
          <w:szCs w:val="24"/>
          <w:lang w:eastAsia="en-PH"/>
        </w:rPr>
      </w:pPr>
    </w:p>
    <w:p w14:paraId="775208EC" w14:textId="77777777" w:rsidR="0024326A" w:rsidRDefault="0024326A" w:rsidP="007E2851">
      <w:pPr>
        <w:spacing w:line="360" w:lineRule="auto"/>
        <w:rPr>
          <w:rFonts w:cs="Times New Roman"/>
          <w:bCs/>
          <w:szCs w:val="24"/>
          <w:lang w:eastAsia="en-PH"/>
        </w:rPr>
      </w:pPr>
    </w:p>
    <w:p w14:paraId="6087BDDE" w14:textId="61CEC069" w:rsidR="0024326A" w:rsidRDefault="0024326A" w:rsidP="007E2851">
      <w:pPr>
        <w:spacing w:line="360" w:lineRule="auto"/>
        <w:rPr>
          <w:rFonts w:cs="Times New Roman"/>
          <w:bCs/>
          <w:szCs w:val="24"/>
          <w:lang w:eastAsia="en-PH"/>
        </w:rPr>
      </w:pPr>
    </w:p>
    <w:p w14:paraId="59456300" w14:textId="07F8BB76" w:rsidR="0024326A" w:rsidRDefault="0024326A" w:rsidP="007E2851">
      <w:pPr>
        <w:spacing w:line="360" w:lineRule="auto"/>
        <w:rPr>
          <w:rFonts w:cs="Times New Roman"/>
          <w:bCs/>
          <w:szCs w:val="24"/>
          <w:lang w:eastAsia="en-PH"/>
        </w:rPr>
      </w:pPr>
    </w:p>
    <w:p w14:paraId="085FDA19" w14:textId="77777777" w:rsidR="0024326A" w:rsidRDefault="0024326A" w:rsidP="007E2851">
      <w:pPr>
        <w:spacing w:line="360" w:lineRule="auto"/>
        <w:rPr>
          <w:rFonts w:cs="Times New Roman"/>
          <w:bCs/>
          <w:szCs w:val="24"/>
          <w:lang w:eastAsia="en-PH"/>
        </w:rPr>
      </w:pPr>
    </w:p>
    <w:p w14:paraId="5C56097A" w14:textId="423CEB93" w:rsidR="0024326A" w:rsidRDefault="0024326A" w:rsidP="007E2851">
      <w:pPr>
        <w:spacing w:line="360" w:lineRule="auto"/>
        <w:rPr>
          <w:rFonts w:cs="Times New Roman"/>
          <w:bCs/>
          <w:szCs w:val="24"/>
          <w:lang w:eastAsia="en-PH"/>
        </w:rPr>
      </w:pPr>
    </w:p>
    <w:p w14:paraId="50723820" w14:textId="77777777" w:rsidR="0024326A" w:rsidRDefault="0024326A" w:rsidP="007E2851">
      <w:pPr>
        <w:spacing w:line="360" w:lineRule="auto"/>
        <w:rPr>
          <w:rFonts w:cs="Times New Roman"/>
          <w:bCs/>
          <w:szCs w:val="24"/>
          <w:lang w:eastAsia="en-PH"/>
        </w:rPr>
      </w:pPr>
    </w:p>
    <w:p w14:paraId="4229FE6F" w14:textId="77777777" w:rsidR="006F3F77" w:rsidRDefault="006F3F77" w:rsidP="00426E1C">
      <w:pPr>
        <w:spacing w:line="360" w:lineRule="auto"/>
        <w:jc w:val="both"/>
        <w:rPr>
          <w:rFonts w:cs="Times New Roman"/>
          <w:bCs/>
          <w:szCs w:val="24"/>
          <w:lang w:eastAsia="en-PH"/>
        </w:rPr>
      </w:pPr>
    </w:p>
    <w:p w14:paraId="5A9BC32D" w14:textId="57742D63" w:rsidR="006F3F77" w:rsidRDefault="007E2851" w:rsidP="006F3F77">
      <w:pPr>
        <w:spacing w:line="360" w:lineRule="auto"/>
        <w:rPr>
          <w:rFonts w:cs="Times New Roman"/>
          <w:bCs/>
          <w:szCs w:val="24"/>
          <w:lang w:eastAsia="en-PH"/>
        </w:rPr>
      </w:pPr>
      <w:r w:rsidRPr="009040B2">
        <w:rPr>
          <w:rFonts w:cs="Times New Roman"/>
          <w:bCs/>
          <w:szCs w:val="24"/>
          <w:lang w:eastAsia="en-PH"/>
        </w:rPr>
        <w:t xml:space="preserve">Figure </w:t>
      </w:r>
      <w:r w:rsidR="004C0DF9">
        <w:rPr>
          <w:rFonts w:cs="Times New Roman"/>
          <w:bCs/>
          <w:szCs w:val="24"/>
          <w:lang w:eastAsia="en-PH"/>
        </w:rPr>
        <w:t>39</w:t>
      </w:r>
      <w:r w:rsidRPr="009040B2">
        <w:rPr>
          <w:rFonts w:cs="Times New Roman"/>
          <w:bCs/>
          <w:szCs w:val="24"/>
          <w:lang w:eastAsia="en-PH"/>
        </w:rPr>
        <w:t>: Use Case Diagram involving the Owner, Worker, and Veterinarian of Piggery Management System Login Module</w:t>
      </w:r>
    </w:p>
    <w:p w14:paraId="1EFE1A7D" w14:textId="77777777" w:rsidR="00426E1C" w:rsidRPr="006F3F77" w:rsidRDefault="00426E1C" w:rsidP="006F3F77">
      <w:pPr>
        <w:spacing w:line="360" w:lineRule="auto"/>
        <w:rPr>
          <w:rFonts w:cs="Times New Roman"/>
          <w:bCs/>
          <w:szCs w:val="24"/>
          <w:lang w:eastAsia="en-PH"/>
        </w:rPr>
      </w:pPr>
    </w:p>
    <w:p w14:paraId="3F0BD4FF" w14:textId="280421AE" w:rsidR="00DB5F0C" w:rsidRDefault="00785B07" w:rsidP="00DB5F0C">
      <w:pPr>
        <w:spacing w:line="360" w:lineRule="auto"/>
        <w:rPr>
          <w:rFonts w:cs="Times New Roman"/>
          <w:b w:val="0"/>
          <w:szCs w:val="24"/>
          <w:lang w:eastAsia="en-PH"/>
        </w:rPr>
      </w:pPr>
      <w:r>
        <w:rPr>
          <w:rFonts w:cs="Times New Roman"/>
          <w:bCs/>
          <w:noProof/>
          <w:szCs w:val="24"/>
          <w:lang w:eastAsia="en-PH"/>
        </w:rPr>
        <w:drawing>
          <wp:anchor distT="0" distB="0" distL="114300" distR="114300" simplePos="0" relativeHeight="251829760" behindDoc="0" locked="0" layoutInCell="1" allowOverlap="1" wp14:anchorId="68906433" wp14:editId="7F991D60">
            <wp:simplePos x="0" y="0"/>
            <wp:positionH relativeFrom="column">
              <wp:posOffset>0</wp:posOffset>
            </wp:positionH>
            <wp:positionV relativeFrom="paragraph">
              <wp:posOffset>0</wp:posOffset>
            </wp:positionV>
            <wp:extent cx="5486400" cy="3429000"/>
            <wp:effectExtent l="0" t="0" r="0" b="0"/>
            <wp:wrapNone/>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96" cstate="print">
                      <a:extLst>
                        <a:ext uri="{28A0092B-C50C-407E-A947-70E740481C1C}">
                          <a14:useLocalDpi xmlns:a14="http://schemas.microsoft.com/office/drawing/2010/main" val="0"/>
                        </a:ext>
                      </a:extLst>
                    </a:blip>
                    <a:srcRect l="3482" t="13608" r="3185" b="8775"/>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0818D3" w14:textId="77777777" w:rsidR="00785B07" w:rsidRDefault="00785B07" w:rsidP="00F25D1B">
      <w:pPr>
        <w:spacing w:line="360" w:lineRule="auto"/>
        <w:rPr>
          <w:rFonts w:cs="Times New Roman"/>
          <w:bCs/>
          <w:szCs w:val="24"/>
          <w:lang w:eastAsia="en-PH"/>
        </w:rPr>
      </w:pPr>
    </w:p>
    <w:p w14:paraId="4A8B3115" w14:textId="77777777" w:rsidR="00785B07" w:rsidRDefault="00785B07" w:rsidP="00F25D1B">
      <w:pPr>
        <w:spacing w:line="360" w:lineRule="auto"/>
        <w:rPr>
          <w:rFonts w:cs="Times New Roman"/>
          <w:bCs/>
          <w:szCs w:val="24"/>
          <w:lang w:eastAsia="en-PH"/>
        </w:rPr>
      </w:pPr>
    </w:p>
    <w:p w14:paraId="2AD43708" w14:textId="77777777" w:rsidR="00785B07" w:rsidRDefault="00785B07" w:rsidP="00F25D1B">
      <w:pPr>
        <w:spacing w:line="360" w:lineRule="auto"/>
        <w:rPr>
          <w:rFonts w:cs="Times New Roman"/>
          <w:bCs/>
          <w:szCs w:val="24"/>
          <w:lang w:eastAsia="en-PH"/>
        </w:rPr>
      </w:pPr>
    </w:p>
    <w:p w14:paraId="5A5D2688" w14:textId="77777777" w:rsidR="00785B07" w:rsidRDefault="00785B07" w:rsidP="00F25D1B">
      <w:pPr>
        <w:spacing w:line="360" w:lineRule="auto"/>
        <w:rPr>
          <w:rFonts w:cs="Times New Roman"/>
          <w:bCs/>
          <w:szCs w:val="24"/>
          <w:lang w:eastAsia="en-PH"/>
        </w:rPr>
      </w:pPr>
    </w:p>
    <w:p w14:paraId="7B1239E7" w14:textId="77777777" w:rsidR="00785B07" w:rsidRDefault="00785B07" w:rsidP="00F25D1B">
      <w:pPr>
        <w:spacing w:line="360" w:lineRule="auto"/>
        <w:rPr>
          <w:rFonts w:cs="Times New Roman"/>
          <w:bCs/>
          <w:szCs w:val="24"/>
          <w:lang w:eastAsia="en-PH"/>
        </w:rPr>
      </w:pPr>
    </w:p>
    <w:p w14:paraId="299A398F" w14:textId="77777777" w:rsidR="00785B07" w:rsidRDefault="00785B07" w:rsidP="00F25D1B">
      <w:pPr>
        <w:spacing w:line="360" w:lineRule="auto"/>
        <w:rPr>
          <w:rFonts w:cs="Times New Roman"/>
          <w:bCs/>
          <w:szCs w:val="24"/>
          <w:lang w:eastAsia="en-PH"/>
        </w:rPr>
      </w:pPr>
    </w:p>
    <w:p w14:paraId="17FBDE16" w14:textId="77777777" w:rsidR="00785B07" w:rsidRDefault="00785B07" w:rsidP="00F25D1B">
      <w:pPr>
        <w:spacing w:line="360" w:lineRule="auto"/>
        <w:rPr>
          <w:rFonts w:cs="Times New Roman"/>
          <w:bCs/>
          <w:szCs w:val="24"/>
          <w:lang w:eastAsia="en-PH"/>
        </w:rPr>
      </w:pPr>
    </w:p>
    <w:p w14:paraId="3BF6812B" w14:textId="77777777" w:rsidR="00785B07" w:rsidRDefault="00785B07" w:rsidP="00F25D1B">
      <w:pPr>
        <w:spacing w:line="360" w:lineRule="auto"/>
        <w:rPr>
          <w:rFonts w:cs="Times New Roman"/>
          <w:bCs/>
          <w:szCs w:val="24"/>
          <w:lang w:eastAsia="en-PH"/>
        </w:rPr>
      </w:pPr>
    </w:p>
    <w:p w14:paraId="1DFFB492" w14:textId="77777777" w:rsidR="00785B07" w:rsidRDefault="00785B07" w:rsidP="00F25D1B">
      <w:pPr>
        <w:spacing w:line="360" w:lineRule="auto"/>
        <w:rPr>
          <w:rFonts w:cs="Times New Roman"/>
          <w:bCs/>
          <w:szCs w:val="24"/>
          <w:lang w:eastAsia="en-PH"/>
        </w:rPr>
      </w:pPr>
    </w:p>
    <w:p w14:paraId="3A33F2EB" w14:textId="77777777" w:rsidR="00785B07" w:rsidRDefault="00785B07" w:rsidP="00F25D1B">
      <w:pPr>
        <w:spacing w:line="360" w:lineRule="auto"/>
        <w:rPr>
          <w:rFonts w:cs="Times New Roman"/>
          <w:bCs/>
          <w:szCs w:val="24"/>
          <w:lang w:eastAsia="en-PH"/>
        </w:rPr>
      </w:pPr>
    </w:p>
    <w:p w14:paraId="38E01427" w14:textId="77777777" w:rsidR="00785B07" w:rsidRDefault="00785B07" w:rsidP="00F25D1B">
      <w:pPr>
        <w:spacing w:line="360" w:lineRule="auto"/>
        <w:rPr>
          <w:rFonts w:cs="Times New Roman"/>
          <w:bCs/>
          <w:szCs w:val="24"/>
          <w:lang w:eastAsia="en-PH"/>
        </w:rPr>
      </w:pPr>
    </w:p>
    <w:p w14:paraId="630D5926" w14:textId="77777777" w:rsidR="006F3F77" w:rsidRDefault="006F3F77" w:rsidP="006F3F77">
      <w:pPr>
        <w:spacing w:line="360" w:lineRule="auto"/>
        <w:jc w:val="both"/>
        <w:rPr>
          <w:rFonts w:cs="Times New Roman"/>
          <w:bCs/>
          <w:szCs w:val="24"/>
          <w:lang w:eastAsia="en-PH"/>
        </w:rPr>
      </w:pPr>
    </w:p>
    <w:p w14:paraId="3A170FE7" w14:textId="6A8B09C6" w:rsidR="00A42970" w:rsidRDefault="00F9547A" w:rsidP="00785B07">
      <w:pPr>
        <w:spacing w:line="360" w:lineRule="auto"/>
        <w:rPr>
          <w:rFonts w:cs="Times New Roman"/>
          <w:bCs/>
          <w:szCs w:val="24"/>
          <w:lang w:eastAsia="en-PH"/>
        </w:rPr>
      </w:pPr>
      <w:r w:rsidRPr="009040B2">
        <w:rPr>
          <w:rFonts w:cs="Times New Roman"/>
          <w:bCs/>
          <w:szCs w:val="24"/>
          <w:lang w:eastAsia="en-PH"/>
        </w:rPr>
        <w:t xml:space="preserve">Figure </w:t>
      </w:r>
      <w:r w:rsidR="00C15B05">
        <w:rPr>
          <w:rFonts w:cs="Times New Roman"/>
          <w:bCs/>
          <w:szCs w:val="24"/>
          <w:lang w:eastAsia="en-PH"/>
        </w:rPr>
        <w:t>40</w:t>
      </w:r>
      <w:r w:rsidRPr="009040B2">
        <w:rPr>
          <w:rFonts w:cs="Times New Roman"/>
          <w:bCs/>
          <w:szCs w:val="24"/>
          <w:lang w:eastAsia="en-PH"/>
        </w:rPr>
        <w:t>: Activity Diagram of Web-based Piggery Management System Login Module Use Case</w:t>
      </w:r>
    </w:p>
    <w:p w14:paraId="7302D7F4" w14:textId="77777777" w:rsidR="007846E4" w:rsidRDefault="007846E4" w:rsidP="00785B07">
      <w:pPr>
        <w:spacing w:line="360" w:lineRule="auto"/>
        <w:rPr>
          <w:rFonts w:cs="Times New Roman"/>
          <w:bCs/>
          <w:szCs w:val="24"/>
          <w:lang w:eastAsia="en-PH"/>
        </w:rPr>
      </w:pPr>
    </w:p>
    <w:p w14:paraId="21762E36" w14:textId="5DB75377" w:rsidR="009972CF" w:rsidRPr="009040B2" w:rsidRDefault="009972CF" w:rsidP="009972CF">
      <w:pPr>
        <w:spacing w:line="360" w:lineRule="auto"/>
        <w:ind w:left="720"/>
        <w:jc w:val="both"/>
        <w:rPr>
          <w:rFonts w:cs="Times New Roman"/>
          <w:bCs/>
          <w:szCs w:val="24"/>
          <w:lang w:eastAsia="en-PH"/>
        </w:rPr>
      </w:pPr>
      <w:r>
        <w:rPr>
          <w:rFonts w:cs="Times New Roman"/>
          <w:bCs/>
          <w:szCs w:val="24"/>
          <w:lang w:eastAsia="en-PH"/>
        </w:rPr>
        <w:t>Dashboard</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521"/>
        <w:gridCol w:w="2880"/>
        <w:gridCol w:w="2509"/>
      </w:tblGrid>
      <w:tr w:rsidR="009972CF" w14:paraId="12E0192F" w14:textId="77777777" w:rsidTr="00C537AD">
        <w:tc>
          <w:tcPr>
            <w:tcW w:w="2521" w:type="dxa"/>
          </w:tcPr>
          <w:p w14:paraId="4DD798CF" w14:textId="77777777" w:rsidR="009972CF" w:rsidRDefault="009972CF" w:rsidP="000077F4">
            <w:pPr>
              <w:rPr>
                <w:b w:val="0"/>
                <w:szCs w:val="24"/>
              </w:rPr>
            </w:pPr>
            <w:r>
              <w:rPr>
                <w:b w:val="0"/>
                <w:szCs w:val="24"/>
              </w:rPr>
              <w:t>Use Case</w:t>
            </w:r>
          </w:p>
        </w:tc>
        <w:tc>
          <w:tcPr>
            <w:tcW w:w="2880" w:type="dxa"/>
          </w:tcPr>
          <w:p w14:paraId="630E0E75" w14:textId="77777777" w:rsidR="009972CF" w:rsidRDefault="009972CF" w:rsidP="000077F4">
            <w:pPr>
              <w:rPr>
                <w:b w:val="0"/>
                <w:szCs w:val="24"/>
              </w:rPr>
            </w:pPr>
            <w:r>
              <w:rPr>
                <w:b w:val="0"/>
                <w:szCs w:val="24"/>
              </w:rPr>
              <w:t>Description</w:t>
            </w:r>
          </w:p>
        </w:tc>
        <w:tc>
          <w:tcPr>
            <w:tcW w:w="2509" w:type="dxa"/>
          </w:tcPr>
          <w:p w14:paraId="2D4D8B27" w14:textId="77777777" w:rsidR="009972CF" w:rsidRDefault="009972CF" w:rsidP="000077F4">
            <w:pPr>
              <w:rPr>
                <w:b w:val="0"/>
                <w:szCs w:val="24"/>
              </w:rPr>
            </w:pPr>
            <w:r>
              <w:rPr>
                <w:b w:val="0"/>
                <w:szCs w:val="24"/>
              </w:rPr>
              <w:t>User/Actor (Roles)</w:t>
            </w:r>
          </w:p>
        </w:tc>
      </w:tr>
      <w:tr w:rsidR="009972CF" w14:paraId="528897FD" w14:textId="77777777" w:rsidTr="00C537AD">
        <w:trPr>
          <w:trHeight w:val="784"/>
        </w:trPr>
        <w:tc>
          <w:tcPr>
            <w:tcW w:w="2521" w:type="dxa"/>
          </w:tcPr>
          <w:p w14:paraId="3A32D486" w14:textId="155E00FE" w:rsidR="009972CF" w:rsidRDefault="003E7F33" w:rsidP="000077F4">
            <w:pPr>
              <w:jc w:val="both"/>
              <w:rPr>
                <w:b w:val="0"/>
                <w:szCs w:val="24"/>
              </w:rPr>
            </w:pPr>
            <w:r>
              <w:rPr>
                <w:b w:val="0"/>
                <w:szCs w:val="24"/>
              </w:rPr>
              <w:t>Enter and view</w:t>
            </w:r>
            <w:r w:rsidR="00960F87">
              <w:rPr>
                <w:b w:val="0"/>
                <w:szCs w:val="24"/>
              </w:rPr>
              <w:t xml:space="preserve"> dashboard interface</w:t>
            </w:r>
          </w:p>
        </w:tc>
        <w:tc>
          <w:tcPr>
            <w:tcW w:w="2880" w:type="dxa"/>
          </w:tcPr>
          <w:p w14:paraId="4B0FF837" w14:textId="7AC69F71" w:rsidR="009972CF" w:rsidRDefault="009972CF" w:rsidP="000077F4">
            <w:pPr>
              <w:jc w:val="both"/>
              <w:rPr>
                <w:b w:val="0"/>
                <w:szCs w:val="24"/>
              </w:rPr>
            </w:pPr>
            <w:r>
              <w:rPr>
                <w:b w:val="0"/>
                <w:szCs w:val="24"/>
              </w:rPr>
              <w:t xml:space="preserve">The user </w:t>
            </w:r>
            <w:r w:rsidR="00123E48">
              <w:rPr>
                <w:b w:val="0"/>
                <w:szCs w:val="24"/>
              </w:rPr>
              <w:t xml:space="preserve">enters </w:t>
            </w:r>
            <w:r w:rsidR="00E17582">
              <w:rPr>
                <w:b w:val="0"/>
                <w:szCs w:val="24"/>
              </w:rPr>
              <w:t xml:space="preserve">the </w:t>
            </w:r>
            <w:r w:rsidR="00123E48">
              <w:rPr>
                <w:b w:val="0"/>
                <w:szCs w:val="24"/>
              </w:rPr>
              <w:t xml:space="preserve">dashboard </w:t>
            </w:r>
            <w:r w:rsidR="00494B97">
              <w:rPr>
                <w:b w:val="0"/>
                <w:szCs w:val="24"/>
              </w:rPr>
              <w:t xml:space="preserve">after logging </w:t>
            </w:r>
            <w:r w:rsidR="00F0675D">
              <w:rPr>
                <w:b w:val="0"/>
                <w:szCs w:val="24"/>
              </w:rPr>
              <w:t xml:space="preserve">in </w:t>
            </w:r>
            <w:r w:rsidR="00D249F1">
              <w:rPr>
                <w:b w:val="0"/>
                <w:szCs w:val="24"/>
              </w:rPr>
              <w:t xml:space="preserve">to the </w:t>
            </w:r>
            <w:r w:rsidR="00814935">
              <w:rPr>
                <w:b w:val="0"/>
                <w:szCs w:val="24"/>
              </w:rPr>
              <w:t xml:space="preserve">system and </w:t>
            </w:r>
            <w:r w:rsidR="00557A87">
              <w:rPr>
                <w:b w:val="0"/>
                <w:szCs w:val="24"/>
              </w:rPr>
              <w:t>views</w:t>
            </w:r>
            <w:r w:rsidR="00A56F17">
              <w:rPr>
                <w:b w:val="0"/>
                <w:szCs w:val="24"/>
              </w:rPr>
              <w:t xml:space="preserve"> the dashboard</w:t>
            </w:r>
            <w:r w:rsidR="00557A87">
              <w:rPr>
                <w:b w:val="0"/>
                <w:szCs w:val="24"/>
              </w:rPr>
              <w:t xml:space="preserve"> interface.</w:t>
            </w:r>
          </w:p>
        </w:tc>
        <w:tc>
          <w:tcPr>
            <w:tcW w:w="2509" w:type="dxa"/>
          </w:tcPr>
          <w:p w14:paraId="3EB22029" w14:textId="77777777" w:rsidR="009972CF" w:rsidRDefault="009972CF" w:rsidP="00154336">
            <w:pPr>
              <w:rPr>
                <w:b w:val="0"/>
                <w:szCs w:val="24"/>
              </w:rPr>
            </w:pPr>
            <w:r>
              <w:rPr>
                <w:b w:val="0"/>
                <w:szCs w:val="24"/>
              </w:rPr>
              <w:t>Owner, Worker, and Veterinarian</w:t>
            </w:r>
          </w:p>
        </w:tc>
      </w:tr>
    </w:tbl>
    <w:p w14:paraId="24785BA2" w14:textId="77777777" w:rsidR="0035080E" w:rsidRDefault="0035080E" w:rsidP="009972CF">
      <w:pPr>
        <w:jc w:val="both"/>
        <w:rPr>
          <w:rFonts w:cs="Times New Roman"/>
          <w:bCs/>
          <w:szCs w:val="24"/>
          <w:lang w:eastAsia="en-PH"/>
        </w:rPr>
      </w:pPr>
    </w:p>
    <w:p w14:paraId="72FB0B73" w14:textId="1939DDD5" w:rsidR="004073E9" w:rsidRPr="009040B2" w:rsidRDefault="004073E9" w:rsidP="004073E9">
      <w:pPr>
        <w:rPr>
          <w:rFonts w:cs="Times New Roman"/>
          <w:bCs/>
          <w:szCs w:val="24"/>
          <w:lang w:eastAsia="en-PH"/>
        </w:rPr>
      </w:pPr>
      <w:r w:rsidRPr="009040B2">
        <w:rPr>
          <w:rFonts w:cs="Times New Roman"/>
          <w:bCs/>
          <w:szCs w:val="24"/>
          <w:lang w:eastAsia="en-PH"/>
        </w:rPr>
        <w:t xml:space="preserve">Table </w:t>
      </w:r>
      <w:r>
        <w:rPr>
          <w:rFonts w:cs="Times New Roman"/>
          <w:bCs/>
          <w:szCs w:val="24"/>
          <w:lang w:eastAsia="en-PH"/>
        </w:rPr>
        <w:t>6</w:t>
      </w:r>
      <w:r w:rsidRPr="009040B2">
        <w:rPr>
          <w:rFonts w:cs="Times New Roman"/>
          <w:bCs/>
          <w:szCs w:val="24"/>
          <w:lang w:eastAsia="en-PH"/>
        </w:rPr>
        <w:t>: Event Decomposition of the Piggery Management System</w:t>
      </w:r>
      <w:r>
        <w:rPr>
          <w:rFonts w:cs="Times New Roman"/>
          <w:bCs/>
          <w:szCs w:val="24"/>
          <w:lang w:eastAsia="en-PH"/>
        </w:rPr>
        <w:t xml:space="preserve"> </w:t>
      </w:r>
      <w:r w:rsidR="00D44BCF">
        <w:rPr>
          <w:rFonts w:cs="Times New Roman"/>
          <w:bCs/>
          <w:szCs w:val="24"/>
          <w:lang w:eastAsia="en-PH"/>
        </w:rPr>
        <w:t>Dashboard</w:t>
      </w:r>
      <w:r>
        <w:rPr>
          <w:rFonts w:cs="Times New Roman"/>
          <w:bCs/>
          <w:szCs w:val="24"/>
          <w:lang w:eastAsia="en-PH"/>
        </w:rPr>
        <w:t xml:space="preserve"> Module</w:t>
      </w:r>
    </w:p>
    <w:p w14:paraId="58F65A4E" w14:textId="77777777" w:rsidR="0035080E" w:rsidRDefault="0035080E" w:rsidP="009972CF">
      <w:pPr>
        <w:jc w:val="both"/>
        <w:rPr>
          <w:rFonts w:cs="Times New Roman"/>
          <w:bCs/>
          <w:szCs w:val="24"/>
          <w:lang w:eastAsia="en-PH"/>
        </w:rPr>
      </w:pPr>
    </w:p>
    <w:p w14:paraId="7918C7D7" w14:textId="77777777" w:rsidR="0035080E" w:rsidRDefault="0035080E" w:rsidP="009972CF">
      <w:pPr>
        <w:jc w:val="both"/>
        <w:rPr>
          <w:rFonts w:cs="Times New Roman"/>
          <w:bCs/>
          <w:szCs w:val="24"/>
          <w:lang w:eastAsia="en-PH"/>
        </w:rPr>
      </w:pPr>
    </w:p>
    <w:p w14:paraId="463D7379" w14:textId="7DF347DC" w:rsidR="009972CF" w:rsidRDefault="009972CF" w:rsidP="009972CF">
      <w:pPr>
        <w:jc w:val="both"/>
        <w:rPr>
          <w:rFonts w:cs="Times New Roman"/>
          <w:bCs/>
          <w:szCs w:val="24"/>
          <w:lang w:eastAsia="en-PH"/>
        </w:rPr>
      </w:pPr>
      <w:r>
        <w:rPr>
          <w:rFonts w:cs="Times New Roman"/>
          <w:bCs/>
          <w:szCs w:val="24"/>
          <w:lang w:eastAsia="en-PH"/>
        </w:rPr>
        <w:tab/>
      </w:r>
      <w:r>
        <w:rPr>
          <w:rFonts w:cs="Times New Roman"/>
          <w:bCs/>
          <w:szCs w:val="24"/>
          <w:lang w:eastAsia="en-PH"/>
        </w:rPr>
        <w:tab/>
      </w:r>
      <w:r>
        <w:rPr>
          <w:rFonts w:cs="Times New Roman"/>
          <w:bCs/>
          <w:szCs w:val="24"/>
          <w:lang w:eastAsia="en-PH"/>
        </w:rPr>
        <w:tab/>
      </w:r>
    </w:p>
    <w:p w14:paraId="3BE16704" w14:textId="5B1CE433" w:rsidR="006F3F77" w:rsidRPr="00100DE4" w:rsidRDefault="0035080E" w:rsidP="00785B07">
      <w:pPr>
        <w:spacing w:line="360" w:lineRule="auto"/>
        <w:rPr>
          <w:rFonts w:cs="Times New Roman"/>
          <w:bCs/>
          <w:szCs w:val="24"/>
          <w:lang w:eastAsia="en-PH"/>
        </w:rPr>
      </w:pPr>
      <w:r>
        <w:rPr>
          <w:noProof/>
        </w:rPr>
        <w:lastRenderedPageBreak/>
        <w:drawing>
          <wp:inline distT="0" distB="0" distL="0" distR="0" wp14:anchorId="7E6B5237" wp14:editId="561909DA">
            <wp:extent cx="5473700" cy="2857500"/>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84887" cy="2863340"/>
                    </a:xfrm>
                    <a:prstGeom prst="rect">
                      <a:avLst/>
                    </a:prstGeom>
                  </pic:spPr>
                </pic:pic>
              </a:graphicData>
            </a:graphic>
          </wp:inline>
        </w:drawing>
      </w:r>
    </w:p>
    <w:p w14:paraId="0B2F6720" w14:textId="49F4030D" w:rsidR="009078DD" w:rsidRDefault="009078DD" w:rsidP="009078DD">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41</w:t>
      </w:r>
      <w:r w:rsidRPr="009040B2">
        <w:rPr>
          <w:rFonts w:cs="Times New Roman"/>
          <w:bCs/>
          <w:szCs w:val="24"/>
          <w:lang w:eastAsia="en-PH"/>
        </w:rPr>
        <w:t xml:space="preserve">: Use Case Diagram involving the Owner, Worker, and Veterinarian of Piggery Management System </w:t>
      </w:r>
      <w:r>
        <w:rPr>
          <w:rFonts w:cs="Times New Roman"/>
          <w:bCs/>
          <w:szCs w:val="24"/>
          <w:lang w:eastAsia="en-PH"/>
        </w:rPr>
        <w:t>Dashboard</w:t>
      </w:r>
      <w:r w:rsidRPr="009040B2">
        <w:rPr>
          <w:rFonts w:cs="Times New Roman"/>
          <w:bCs/>
          <w:szCs w:val="24"/>
          <w:lang w:eastAsia="en-PH"/>
        </w:rPr>
        <w:t xml:space="preserve"> Module</w:t>
      </w:r>
    </w:p>
    <w:p w14:paraId="5EF0BD48" w14:textId="3A28FC83" w:rsidR="009972CF" w:rsidRDefault="009078DD" w:rsidP="00EC2A0A">
      <w:pPr>
        <w:spacing w:line="360" w:lineRule="auto"/>
        <w:ind w:left="720"/>
        <w:jc w:val="both"/>
        <w:rPr>
          <w:noProof/>
        </w:rPr>
      </w:pPr>
      <w:r>
        <w:rPr>
          <w:noProof/>
        </w:rPr>
        <w:drawing>
          <wp:anchor distT="0" distB="0" distL="114300" distR="114300" simplePos="0" relativeHeight="251922944" behindDoc="0" locked="0" layoutInCell="1" allowOverlap="1" wp14:anchorId="1A579C51" wp14:editId="1CFF8BC1">
            <wp:simplePos x="0" y="0"/>
            <wp:positionH relativeFrom="column">
              <wp:posOffset>571500</wp:posOffset>
            </wp:positionH>
            <wp:positionV relativeFrom="paragraph">
              <wp:posOffset>191770</wp:posOffset>
            </wp:positionV>
            <wp:extent cx="4342130" cy="3209925"/>
            <wp:effectExtent l="0" t="0" r="1270" b="0"/>
            <wp:wrapNone/>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42130" cy="3209925"/>
                    </a:xfrm>
                    <a:prstGeom prst="rect">
                      <a:avLst/>
                    </a:prstGeom>
                  </pic:spPr>
                </pic:pic>
              </a:graphicData>
            </a:graphic>
            <wp14:sizeRelH relativeFrom="page">
              <wp14:pctWidth>0</wp14:pctWidth>
            </wp14:sizeRelH>
            <wp14:sizeRelV relativeFrom="page">
              <wp14:pctHeight>0</wp14:pctHeight>
            </wp14:sizeRelV>
          </wp:anchor>
        </w:drawing>
      </w:r>
    </w:p>
    <w:p w14:paraId="417122D0" w14:textId="18ED50CB" w:rsidR="0035080E" w:rsidRPr="0035080E" w:rsidRDefault="0035080E" w:rsidP="0035080E">
      <w:pPr>
        <w:rPr>
          <w:rFonts w:cs="Times New Roman"/>
          <w:szCs w:val="24"/>
          <w:lang w:eastAsia="en-PH"/>
        </w:rPr>
      </w:pPr>
    </w:p>
    <w:p w14:paraId="49BA1919" w14:textId="785814F9" w:rsidR="0035080E" w:rsidRPr="0035080E" w:rsidRDefault="0035080E" w:rsidP="0035080E">
      <w:pPr>
        <w:rPr>
          <w:rFonts w:cs="Times New Roman"/>
          <w:szCs w:val="24"/>
          <w:lang w:eastAsia="en-PH"/>
        </w:rPr>
      </w:pPr>
    </w:p>
    <w:p w14:paraId="548831D9" w14:textId="5E3D8A7D" w:rsidR="0035080E" w:rsidRPr="0035080E" w:rsidRDefault="0035080E" w:rsidP="0035080E">
      <w:pPr>
        <w:rPr>
          <w:rFonts w:cs="Times New Roman"/>
          <w:szCs w:val="24"/>
          <w:lang w:eastAsia="en-PH"/>
        </w:rPr>
      </w:pPr>
    </w:p>
    <w:p w14:paraId="2FB72269" w14:textId="5C7CC89C" w:rsidR="0035080E" w:rsidRPr="0035080E" w:rsidRDefault="0035080E" w:rsidP="0035080E">
      <w:pPr>
        <w:rPr>
          <w:rFonts w:cs="Times New Roman"/>
          <w:szCs w:val="24"/>
          <w:lang w:eastAsia="en-PH"/>
        </w:rPr>
      </w:pPr>
    </w:p>
    <w:p w14:paraId="37C23452" w14:textId="3F2E0310" w:rsidR="0035080E" w:rsidRPr="0035080E" w:rsidRDefault="0035080E" w:rsidP="0035080E">
      <w:pPr>
        <w:rPr>
          <w:rFonts w:cs="Times New Roman"/>
          <w:szCs w:val="24"/>
          <w:lang w:eastAsia="en-PH"/>
        </w:rPr>
      </w:pPr>
    </w:p>
    <w:p w14:paraId="2026F662" w14:textId="7B408FB3" w:rsidR="0035080E" w:rsidRPr="0035080E" w:rsidRDefault="0035080E" w:rsidP="0035080E">
      <w:pPr>
        <w:rPr>
          <w:rFonts w:cs="Times New Roman"/>
          <w:szCs w:val="24"/>
          <w:lang w:eastAsia="en-PH"/>
        </w:rPr>
      </w:pPr>
    </w:p>
    <w:p w14:paraId="108B1235" w14:textId="77777777" w:rsidR="0035080E" w:rsidRPr="0035080E" w:rsidRDefault="0035080E" w:rsidP="0035080E">
      <w:pPr>
        <w:rPr>
          <w:rFonts w:cs="Times New Roman"/>
          <w:szCs w:val="24"/>
          <w:lang w:eastAsia="en-PH"/>
        </w:rPr>
      </w:pPr>
    </w:p>
    <w:p w14:paraId="1C8C4A4D" w14:textId="77777777" w:rsidR="0035080E" w:rsidRPr="0035080E" w:rsidRDefault="0035080E" w:rsidP="0035080E">
      <w:pPr>
        <w:rPr>
          <w:rFonts w:cs="Times New Roman"/>
          <w:szCs w:val="24"/>
          <w:lang w:eastAsia="en-PH"/>
        </w:rPr>
      </w:pPr>
    </w:p>
    <w:p w14:paraId="4290C49C" w14:textId="77777777" w:rsidR="0035080E" w:rsidRPr="0035080E" w:rsidRDefault="0035080E" w:rsidP="0035080E">
      <w:pPr>
        <w:rPr>
          <w:rFonts w:cs="Times New Roman"/>
          <w:szCs w:val="24"/>
          <w:lang w:eastAsia="en-PH"/>
        </w:rPr>
      </w:pPr>
    </w:p>
    <w:p w14:paraId="35CDE596" w14:textId="77777777" w:rsidR="0035080E" w:rsidRPr="0035080E" w:rsidRDefault="0035080E" w:rsidP="0035080E">
      <w:pPr>
        <w:rPr>
          <w:rFonts w:cs="Times New Roman"/>
          <w:szCs w:val="24"/>
          <w:lang w:eastAsia="en-PH"/>
        </w:rPr>
      </w:pPr>
    </w:p>
    <w:p w14:paraId="4E551FC1" w14:textId="77777777" w:rsidR="0035080E" w:rsidRDefault="0035080E" w:rsidP="0035080E">
      <w:pPr>
        <w:rPr>
          <w:noProof/>
        </w:rPr>
      </w:pPr>
    </w:p>
    <w:p w14:paraId="3757A4CA" w14:textId="77777777" w:rsidR="0035080E" w:rsidRDefault="0035080E" w:rsidP="0035080E">
      <w:pPr>
        <w:tabs>
          <w:tab w:val="left" w:pos="2325"/>
          <w:tab w:val="center" w:pos="4320"/>
        </w:tabs>
        <w:jc w:val="left"/>
        <w:rPr>
          <w:noProof/>
        </w:rPr>
      </w:pPr>
      <w:r>
        <w:rPr>
          <w:noProof/>
        </w:rPr>
        <w:tab/>
      </w:r>
    </w:p>
    <w:p w14:paraId="23563CBC" w14:textId="77777777" w:rsidR="009078DD" w:rsidRPr="009078DD" w:rsidRDefault="009078DD" w:rsidP="009078DD">
      <w:pPr>
        <w:rPr>
          <w:rFonts w:cs="Times New Roman"/>
          <w:szCs w:val="24"/>
          <w:lang w:eastAsia="en-PH"/>
        </w:rPr>
      </w:pPr>
    </w:p>
    <w:p w14:paraId="3A129A97" w14:textId="77777777" w:rsidR="009078DD" w:rsidRPr="009078DD" w:rsidRDefault="009078DD" w:rsidP="009078DD">
      <w:pPr>
        <w:rPr>
          <w:rFonts w:cs="Times New Roman"/>
          <w:szCs w:val="24"/>
          <w:lang w:eastAsia="en-PH"/>
        </w:rPr>
      </w:pPr>
    </w:p>
    <w:p w14:paraId="73EFABCB" w14:textId="77777777" w:rsidR="009078DD" w:rsidRPr="009078DD" w:rsidRDefault="009078DD" w:rsidP="009078DD">
      <w:pPr>
        <w:rPr>
          <w:rFonts w:cs="Times New Roman"/>
          <w:szCs w:val="24"/>
          <w:lang w:eastAsia="en-PH"/>
        </w:rPr>
      </w:pPr>
    </w:p>
    <w:p w14:paraId="7659FFA5" w14:textId="77777777" w:rsidR="009078DD" w:rsidRPr="009078DD" w:rsidRDefault="009078DD" w:rsidP="009078DD">
      <w:pPr>
        <w:rPr>
          <w:rFonts w:cs="Times New Roman"/>
          <w:szCs w:val="24"/>
          <w:lang w:eastAsia="en-PH"/>
        </w:rPr>
      </w:pPr>
    </w:p>
    <w:p w14:paraId="30E1BFAB" w14:textId="77777777" w:rsidR="009078DD" w:rsidRPr="009078DD" w:rsidRDefault="009078DD" w:rsidP="009078DD">
      <w:pPr>
        <w:rPr>
          <w:rFonts w:cs="Times New Roman"/>
          <w:szCs w:val="24"/>
          <w:lang w:eastAsia="en-PH"/>
        </w:rPr>
      </w:pPr>
    </w:p>
    <w:p w14:paraId="39ABA351" w14:textId="77777777" w:rsidR="009078DD" w:rsidRDefault="009078DD" w:rsidP="009078DD">
      <w:pPr>
        <w:rPr>
          <w:noProof/>
        </w:rPr>
      </w:pPr>
    </w:p>
    <w:p w14:paraId="4409AF6E" w14:textId="77777777" w:rsidR="009078DD" w:rsidRPr="009078DD" w:rsidRDefault="009078DD" w:rsidP="009078DD">
      <w:pPr>
        <w:rPr>
          <w:rFonts w:cs="Times New Roman"/>
          <w:szCs w:val="24"/>
          <w:lang w:eastAsia="en-PH"/>
        </w:rPr>
      </w:pPr>
    </w:p>
    <w:p w14:paraId="61CD4FA2" w14:textId="57132BCF" w:rsidR="00E713EB" w:rsidRDefault="00E713EB" w:rsidP="00E713EB">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42</w:t>
      </w:r>
      <w:r w:rsidRPr="009040B2">
        <w:rPr>
          <w:rFonts w:cs="Times New Roman"/>
          <w:bCs/>
          <w:szCs w:val="24"/>
          <w:lang w:eastAsia="en-PH"/>
        </w:rPr>
        <w:t xml:space="preserve">: Activity Diagram of Web-based Piggery Management System </w:t>
      </w:r>
      <w:r w:rsidR="00C6765F">
        <w:rPr>
          <w:rFonts w:cs="Times New Roman"/>
          <w:bCs/>
          <w:szCs w:val="24"/>
          <w:lang w:eastAsia="en-PH"/>
        </w:rPr>
        <w:t>Dashboard</w:t>
      </w:r>
      <w:r w:rsidRPr="009040B2">
        <w:rPr>
          <w:rFonts w:cs="Times New Roman"/>
          <w:bCs/>
          <w:szCs w:val="24"/>
          <w:lang w:eastAsia="en-PH"/>
        </w:rPr>
        <w:t xml:space="preserve"> Module Use Case</w:t>
      </w:r>
    </w:p>
    <w:p w14:paraId="6F6A72BB" w14:textId="1C74E7EC" w:rsidR="009078DD" w:rsidRDefault="00E713EB" w:rsidP="00E713EB">
      <w:pPr>
        <w:tabs>
          <w:tab w:val="left" w:pos="2240"/>
          <w:tab w:val="center" w:pos="4320"/>
        </w:tabs>
        <w:jc w:val="left"/>
        <w:rPr>
          <w:noProof/>
        </w:rPr>
      </w:pPr>
      <w:r>
        <w:rPr>
          <w:noProof/>
        </w:rPr>
        <w:tab/>
      </w:r>
      <w:r>
        <w:rPr>
          <w:noProof/>
        </w:rPr>
        <w:tab/>
      </w:r>
      <w:r>
        <w:rPr>
          <w:noProof/>
        </w:rPr>
        <w:tab/>
      </w:r>
    </w:p>
    <w:p w14:paraId="2EF0FC95" w14:textId="789B9441" w:rsidR="009078DD" w:rsidRDefault="009078DD" w:rsidP="009078DD">
      <w:pPr>
        <w:tabs>
          <w:tab w:val="left" w:pos="2040"/>
          <w:tab w:val="center" w:pos="4320"/>
        </w:tabs>
        <w:jc w:val="left"/>
        <w:rPr>
          <w:noProof/>
        </w:rPr>
      </w:pPr>
      <w:r>
        <w:rPr>
          <w:noProof/>
        </w:rPr>
        <w:tab/>
      </w:r>
      <w:r>
        <w:rPr>
          <w:noProof/>
        </w:rPr>
        <w:tab/>
      </w:r>
    </w:p>
    <w:p w14:paraId="359D08A3" w14:textId="61C07262" w:rsidR="009078DD" w:rsidRPr="009078DD" w:rsidRDefault="009078DD" w:rsidP="009078DD">
      <w:pPr>
        <w:rPr>
          <w:rFonts w:cs="Times New Roman"/>
          <w:szCs w:val="24"/>
          <w:lang w:eastAsia="en-PH"/>
        </w:rPr>
        <w:sectPr w:rsidR="009078DD" w:rsidRPr="009078DD" w:rsidSect="001F5EA3">
          <w:pgSz w:w="12240" w:h="15840" w:code="1"/>
          <w:pgMar w:top="1440" w:right="1440" w:bottom="1440" w:left="2160" w:header="720" w:footer="288" w:gutter="0"/>
          <w:cols w:space="720"/>
          <w:docGrid w:linePitch="360"/>
        </w:sectPr>
      </w:pPr>
    </w:p>
    <w:p w14:paraId="569C900D" w14:textId="132BA476" w:rsidR="00A42970" w:rsidRPr="009040B2" w:rsidRDefault="00DB5F0C" w:rsidP="00EC2A0A">
      <w:pPr>
        <w:spacing w:line="360" w:lineRule="auto"/>
        <w:ind w:left="720"/>
        <w:jc w:val="both"/>
        <w:rPr>
          <w:rFonts w:cs="Times New Roman"/>
          <w:bCs/>
          <w:szCs w:val="24"/>
          <w:lang w:eastAsia="en-PH"/>
        </w:rPr>
      </w:pPr>
      <w:r>
        <w:rPr>
          <w:rFonts w:cs="Times New Roman"/>
          <w:bCs/>
          <w:szCs w:val="24"/>
          <w:lang w:eastAsia="en-PH"/>
        </w:rPr>
        <w:lastRenderedPageBreak/>
        <w:t>Manage</w:t>
      </w:r>
      <w:r w:rsidR="00CC178C">
        <w:rPr>
          <w:rFonts w:cs="Times New Roman"/>
          <w:bCs/>
          <w:szCs w:val="24"/>
          <w:lang w:eastAsia="en-PH"/>
        </w:rPr>
        <w:t xml:space="preserve"> </w:t>
      </w:r>
      <w:r w:rsidR="00301EFA">
        <w:rPr>
          <w:rFonts w:cs="Times New Roman"/>
          <w:bCs/>
          <w:szCs w:val="24"/>
          <w:lang w:eastAsia="en-PH"/>
        </w:rPr>
        <w:t>F</w:t>
      </w:r>
      <w:r w:rsidR="00CC178C">
        <w:rPr>
          <w:rFonts w:cs="Times New Roman"/>
          <w:bCs/>
          <w:szCs w:val="24"/>
          <w:lang w:eastAsia="en-PH"/>
        </w:rPr>
        <w:t>eeding</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616"/>
        <w:gridCol w:w="2641"/>
        <w:gridCol w:w="2653"/>
      </w:tblGrid>
      <w:tr w:rsidR="00DB5F0C" w14:paraId="2E32028B" w14:textId="77777777" w:rsidTr="005574DC">
        <w:tc>
          <w:tcPr>
            <w:tcW w:w="2616" w:type="dxa"/>
          </w:tcPr>
          <w:p w14:paraId="1C0143CB" w14:textId="77777777" w:rsidR="00DB5F0C" w:rsidRDefault="00DB5F0C" w:rsidP="005574DC">
            <w:pPr>
              <w:rPr>
                <w:b w:val="0"/>
                <w:szCs w:val="24"/>
              </w:rPr>
            </w:pPr>
            <w:r>
              <w:rPr>
                <w:b w:val="0"/>
                <w:szCs w:val="24"/>
              </w:rPr>
              <w:t>Use Case</w:t>
            </w:r>
          </w:p>
        </w:tc>
        <w:tc>
          <w:tcPr>
            <w:tcW w:w="2641" w:type="dxa"/>
          </w:tcPr>
          <w:p w14:paraId="7792855B" w14:textId="7984FB52" w:rsidR="00DB5F0C" w:rsidRDefault="00DB5F0C" w:rsidP="005574DC">
            <w:pPr>
              <w:rPr>
                <w:b w:val="0"/>
                <w:szCs w:val="24"/>
              </w:rPr>
            </w:pPr>
            <w:r>
              <w:rPr>
                <w:b w:val="0"/>
                <w:szCs w:val="24"/>
              </w:rPr>
              <w:t>Description</w:t>
            </w:r>
          </w:p>
        </w:tc>
        <w:tc>
          <w:tcPr>
            <w:tcW w:w="2653" w:type="dxa"/>
          </w:tcPr>
          <w:p w14:paraId="4B12E041" w14:textId="77777777" w:rsidR="00DB5F0C" w:rsidRDefault="00DB5F0C" w:rsidP="005574DC">
            <w:pPr>
              <w:rPr>
                <w:b w:val="0"/>
                <w:szCs w:val="24"/>
              </w:rPr>
            </w:pPr>
            <w:r>
              <w:rPr>
                <w:b w:val="0"/>
                <w:szCs w:val="24"/>
              </w:rPr>
              <w:t>User/Actor (Roles)</w:t>
            </w:r>
          </w:p>
        </w:tc>
      </w:tr>
      <w:tr w:rsidR="00DB5F0C" w14:paraId="42763E8A" w14:textId="77777777" w:rsidTr="00870072">
        <w:trPr>
          <w:trHeight w:val="902"/>
        </w:trPr>
        <w:tc>
          <w:tcPr>
            <w:tcW w:w="2616" w:type="dxa"/>
          </w:tcPr>
          <w:p w14:paraId="2301B2C6" w14:textId="097FD62E" w:rsidR="00DB5F0C" w:rsidRDefault="00BC1567" w:rsidP="00870072">
            <w:pPr>
              <w:jc w:val="both"/>
              <w:rPr>
                <w:b w:val="0"/>
                <w:szCs w:val="24"/>
              </w:rPr>
            </w:pPr>
            <w:r>
              <w:rPr>
                <w:b w:val="0"/>
                <w:szCs w:val="24"/>
              </w:rPr>
              <w:t xml:space="preserve">Add </w:t>
            </w:r>
            <w:r w:rsidR="007017E2">
              <w:rPr>
                <w:b w:val="0"/>
                <w:szCs w:val="24"/>
              </w:rPr>
              <w:t xml:space="preserve">feeding </w:t>
            </w:r>
            <w:r>
              <w:rPr>
                <w:b w:val="0"/>
                <w:szCs w:val="24"/>
              </w:rPr>
              <w:t>information</w:t>
            </w:r>
          </w:p>
        </w:tc>
        <w:tc>
          <w:tcPr>
            <w:tcW w:w="2641" w:type="dxa"/>
          </w:tcPr>
          <w:p w14:paraId="4F2B8303" w14:textId="197388E5" w:rsidR="00DB5F0C" w:rsidRDefault="009506C6" w:rsidP="00870072">
            <w:pPr>
              <w:jc w:val="both"/>
              <w:rPr>
                <w:b w:val="0"/>
                <w:szCs w:val="24"/>
              </w:rPr>
            </w:pPr>
            <w:r>
              <w:rPr>
                <w:b w:val="0"/>
                <w:szCs w:val="24"/>
              </w:rPr>
              <w:t xml:space="preserve">The user </w:t>
            </w:r>
            <w:r w:rsidR="005D48C2">
              <w:rPr>
                <w:b w:val="0"/>
                <w:szCs w:val="24"/>
              </w:rPr>
              <w:t>selects</w:t>
            </w:r>
            <w:r w:rsidR="00370A2A">
              <w:rPr>
                <w:b w:val="0"/>
                <w:szCs w:val="24"/>
              </w:rPr>
              <w:t xml:space="preserve"> the new</w:t>
            </w:r>
            <w:r w:rsidR="00B11CFF">
              <w:rPr>
                <w:b w:val="0"/>
                <w:szCs w:val="24"/>
              </w:rPr>
              <w:t xml:space="preserve"> </w:t>
            </w:r>
            <w:r w:rsidR="00370A2A">
              <w:rPr>
                <w:b w:val="0"/>
                <w:szCs w:val="24"/>
              </w:rPr>
              <w:t xml:space="preserve">operation button to </w:t>
            </w:r>
            <w:r w:rsidR="0056191F">
              <w:rPr>
                <w:b w:val="0"/>
                <w:szCs w:val="24"/>
              </w:rPr>
              <w:t>add</w:t>
            </w:r>
            <w:r w:rsidR="00370A2A">
              <w:rPr>
                <w:b w:val="0"/>
                <w:szCs w:val="24"/>
              </w:rPr>
              <w:t xml:space="preserve"> new </w:t>
            </w:r>
            <w:r w:rsidR="001E41BF">
              <w:rPr>
                <w:b w:val="0"/>
                <w:szCs w:val="24"/>
              </w:rPr>
              <w:t xml:space="preserve">feeding </w:t>
            </w:r>
            <w:r w:rsidR="0056191F">
              <w:rPr>
                <w:b w:val="0"/>
                <w:szCs w:val="24"/>
              </w:rPr>
              <w:t>information</w:t>
            </w:r>
            <w:r w:rsidR="005D48C2">
              <w:rPr>
                <w:b w:val="0"/>
                <w:szCs w:val="24"/>
              </w:rPr>
              <w:t>.</w:t>
            </w:r>
          </w:p>
        </w:tc>
        <w:tc>
          <w:tcPr>
            <w:tcW w:w="2653" w:type="dxa"/>
          </w:tcPr>
          <w:p w14:paraId="6F05896E" w14:textId="58697023" w:rsidR="00DB5F0C" w:rsidRDefault="0056191F" w:rsidP="00870072">
            <w:pPr>
              <w:rPr>
                <w:b w:val="0"/>
                <w:szCs w:val="24"/>
              </w:rPr>
            </w:pPr>
            <w:r>
              <w:rPr>
                <w:b w:val="0"/>
                <w:szCs w:val="24"/>
              </w:rPr>
              <w:t>Owner</w:t>
            </w:r>
            <w:r w:rsidR="00435EAE">
              <w:rPr>
                <w:b w:val="0"/>
                <w:szCs w:val="24"/>
              </w:rPr>
              <w:t>, Worker</w:t>
            </w:r>
            <w:r w:rsidR="00D111EB">
              <w:rPr>
                <w:b w:val="0"/>
                <w:szCs w:val="24"/>
              </w:rPr>
              <w:t>s</w:t>
            </w:r>
            <w:r w:rsidR="00435EAE">
              <w:rPr>
                <w:b w:val="0"/>
                <w:szCs w:val="24"/>
              </w:rPr>
              <w:t>, Veterinarian</w:t>
            </w:r>
          </w:p>
        </w:tc>
      </w:tr>
      <w:tr w:rsidR="0056191F" w14:paraId="73D68703" w14:textId="77777777" w:rsidTr="00870072">
        <w:trPr>
          <w:trHeight w:val="902"/>
        </w:trPr>
        <w:tc>
          <w:tcPr>
            <w:tcW w:w="2616" w:type="dxa"/>
          </w:tcPr>
          <w:p w14:paraId="496DAF42" w14:textId="54CDDE5A" w:rsidR="0056191F" w:rsidRDefault="0056191F" w:rsidP="00E07790">
            <w:pPr>
              <w:jc w:val="left"/>
              <w:rPr>
                <w:b w:val="0"/>
                <w:szCs w:val="24"/>
              </w:rPr>
            </w:pPr>
            <w:r>
              <w:rPr>
                <w:b w:val="0"/>
                <w:szCs w:val="24"/>
              </w:rPr>
              <w:t xml:space="preserve">Search </w:t>
            </w:r>
            <w:r w:rsidR="00057892">
              <w:rPr>
                <w:b w:val="0"/>
                <w:szCs w:val="24"/>
              </w:rPr>
              <w:t>feeding information</w:t>
            </w:r>
          </w:p>
        </w:tc>
        <w:tc>
          <w:tcPr>
            <w:tcW w:w="2641" w:type="dxa"/>
          </w:tcPr>
          <w:p w14:paraId="0FE94940" w14:textId="2FA8F002" w:rsidR="0056191F" w:rsidRDefault="00E07790" w:rsidP="00870072">
            <w:pPr>
              <w:jc w:val="both"/>
              <w:rPr>
                <w:b w:val="0"/>
                <w:szCs w:val="24"/>
              </w:rPr>
            </w:pPr>
            <w:r>
              <w:rPr>
                <w:b w:val="0"/>
                <w:szCs w:val="24"/>
              </w:rPr>
              <w:t xml:space="preserve">The user </w:t>
            </w:r>
            <w:r w:rsidR="00D91161">
              <w:rPr>
                <w:b w:val="0"/>
                <w:szCs w:val="24"/>
              </w:rPr>
              <w:t>selects search button to search feeding information.</w:t>
            </w:r>
          </w:p>
        </w:tc>
        <w:tc>
          <w:tcPr>
            <w:tcW w:w="2653" w:type="dxa"/>
          </w:tcPr>
          <w:p w14:paraId="03ABE0AA" w14:textId="66C616E6" w:rsidR="0056191F" w:rsidRDefault="00D91161" w:rsidP="00870072">
            <w:pPr>
              <w:rPr>
                <w:b w:val="0"/>
                <w:szCs w:val="24"/>
              </w:rPr>
            </w:pPr>
            <w:r>
              <w:rPr>
                <w:b w:val="0"/>
                <w:szCs w:val="24"/>
              </w:rPr>
              <w:t>Owner</w:t>
            </w:r>
            <w:r w:rsidR="00435EAE">
              <w:rPr>
                <w:b w:val="0"/>
                <w:szCs w:val="24"/>
              </w:rPr>
              <w:t>, Worker</w:t>
            </w:r>
            <w:r w:rsidR="00D111EB">
              <w:rPr>
                <w:b w:val="0"/>
                <w:szCs w:val="24"/>
              </w:rPr>
              <w:t>s</w:t>
            </w:r>
            <w:r w:rsidR="00435EAE">
              <w:rPr>
                <w:b w:val="0"/>
                <w:szCs w:val="24"/>
              </w:rPr>
              <w:t>, Veterinarian</w:t>
            </w:r>
          </w:p>
        </w:tc>
      </w:tr>
      <w:tr w:rsidR="0063258B" w14:paraId="48760946" w14:textId="77777777" w:rsidTr="00A21859">
        <w:trPr>
          <w:trHeight w:val="1229"/>
        </w:trPr>
        <w:tc>
          <w:tcPr>
            <w:tcW w:w="2616" w:type="dxa"/>
          </w:tcPr>
          <w:p w14:paraId="09F254FC" w14:textId="23298318" w:rsidR="0063258B" w:rsidRDefault="00F51311" w:rsidP="00870072">
            <w:pPr>
              <w:jc w:val="left"/>
              <w:rPr>
                <w:b w:val="0"/>
                <w:szCs w:val="24"/>
              </w:rPr>
            </w:pPr>
            <w:r>
              <w:rPr>
                <w:b w:val="0"/>
                <w:szCs w:val="24"/>
              </w:rPr>
              <w:t xml:space="preserve">Update </w:t>
            </w:r>
            <w:r w:rsidR="007017E2">
              <w:rPr>
                <w:b w:val="0"/>
                <w:szCs w:val="24"/>
              </w:rPr>
              <w:t xml:space="preserve">feeding </w:t>
            </w:r>
            <w:r w:rsidR="00B54BCA">
              <w:rPr>
                <w:b w:val="0"/>
                <w:szCs w:val="24"/>
              </w:rPr>
              <w:t>information</w:t>
            </w:r>
          </w:p>
        </w:tc>
        <w:tc>
          <w:tcPr>
            <w:tcW w:w="2641" w:type="dxa"/>
          </w:tcPr>
          <w:p w14:paraId="30B2FBEC" w14:textId="16C9C60F" w:rsidR="0063258B" w:rsidRDefault="00F51311" w:rsidP="0063258B">
            <w:pPr>
              <w:jc w:val="both"/>
              <w:rPr>
                <w:b w:val="0"/>
                <w:szCs w:val="24"/>
              </w:rPr>
            </w:pPr>
            <w:r>
              <w:rPr>
                <w:b w:val="0"/>
                <w:szCs w:val="24"/>
              </w:rPr>
              <w:t xml:space="preserve">The user selects the </w:t>
            </w:r>
            <w:r w:rsidR="00CD1802">
              <w:rPr>
                <w:b w:val="0"/>
                <w:szCs w:val="24"/>
              </w:rPr>
              <w:t xml:space="preserve">update button to update the </w:t>
            </w:r>
            <w:r w:rsidR="006D25EA">
              <w:rPr>
                <w:b w:val="0"/>
                <w:szCs w:val="24"/>
              </w:rPr>
              <w:t xml:space="preserve">feeding </w:t>
            </w:r>
            <w:r w:rsidR="0044037D">
              <w:rPr>
                <w:b w:val="0"/>
                <w:szCs w:val="24"/>
              </w:rPr>
              <w:t>operation that</w:t>
            </w:r>
            <w:r w:rsidR="00702767">
              <w:rPr>
                <w:b w:val="0"/>
                <w:szCs w:val="24"/>
              </w:rPr>
              <w:t xml:space="preserve"> </w:t>
            </w:r>
            <w:r w:rsidR="001D138B">
              <w:rPr>
                <w:b w:val="0"/>
                <w:szCs w:val="24"/>
              </w:rPr>
              <w:t>are</w:t>
            </w:r>
            <w:r w:rsidR="0044037D">
              <w:rPr>
                <w:b w:val="0"/>
                <w:szCs w:val="24"/>
              </w:rPr>
              <w:t xml:space="preserve"> </w:t>
            </w:r>
            <w:r w:rsidR="00042FCA">
              <w:rPr>
                <w:b w:val="0"/>
                <w:szCs w:val="24"/>
              </w:rPr>
              <w:t>already exist.</w:t>
            </w:r>
          </w:p>
        </w:tc>
        <w:tc>
          <w:tcPr>
            <w:tcW w:w="2653" w:type="dxa"/>
          </w:tcPr>
          <w:p w14:paraId="5D77654C" w14:textId="3D545177" w:rsidR="0063258B" w:rsidRDefault="00435EAE" w:rsidP="005574DC">
            <w:pPr>
              <w:rPr>
                <w:b w:val="0"/>
                <w:szCs w:val="24"/>
              </w:rPr>
            </w:pPr>
            <w:r>
              <w:rPr>
                <w:b w:val="0"/>
                <w:szCs w:val="24"/>
              </w:rPr>
              <w:t>Owner, Worker</w:t>
            </w:r>
            <w:r w:rsidR="00D111EB">
              <w:rPr>
                <w:b w:val="0"/>
                <w:szCs w:val="24"/>
              </w:rPr>
              <w:t>s</w:t>
            </w:r>
            <w:r>
              <w:rPr>
                <w:b w:val="0"/>
                <w:szCs w:val="24"/>
              </w:rPr>
              <w:t>, Veterinarian</w:t>
            </w:r>
          </w:p>
        </w:tc>
      </w:tr>
      <w:tr w:rsidR="00F675CF" w14:paraId="72B7D23B" w14:textId="77777777" w:rsidTr="009521A0">
        <w:trPr>
          <w:trHeight w:val="1146"/>
        </w:trPr>
        <w:tc>
          <w:tcPr>
            <w:tcW w:w="2616" w:type="dxa"/>
          </w:tcPr>
          <w:p w14:paraId="3909CB80" w14:textId="59ED02F4" w:rsidR="00F675CF" w:rsidRDefault="00B11CFF" w:rsidP="00870072">
            <w:pPr>
              <w:jc w:val="left"/>
              <w:rPr>
                <w:b w:val="0"/>
                <w:szCs w:val="24"/>
              </w:rPr>
            </w:pPr>
            <w:r>
              <w:rPr>
                <w:b w:val="0"/>
                <w:szCs w:val="24"/>
              </w:rPr>
              <w:t xml:space="preserve">View </w:t>
            </w:r>
            <w:r w:rsidR="007017E2">
              <w:rPr>
                <w:b w:val="0"/>
                <w:szCs w:val="24"/>
              </w:rPr>
              <w:t xml:space="preserve">feeding </w:t>
            </w:r>
            <w:r w:rsidR="00B54BCA">
              <w:rPr>
                <w:b w:val="0"/>
                <w:szCs w:val="24"/>
              </w:rPr>
              <w:t>information</w:t>
            </w:r>
          </w:p>
        </w:tc>
        <w:tc>
          <w:tcPr>
            <w:tcW w:w="2641" w:type="dxa"/>
          </w:tcPr>
          <w:p w14:paraId="47D0B20F" w14:textId="270367D8" w:rsidR="00F675CF" w:rsidRDefault="009928B0" w:rsidP="0063258B">
            <w:pPr>
              <w:jc w:val="both"/>
              <w:rPr>
                <w:b w:val="0"/>
                <w:szCs w:val="24"/>
              </w:rPr>
            </w:pPr>
            <w:r>
              <w:rPr>
                <w:b w:val="0"/>
                <w:szCs w:val="24"/>
              </w:rPr>
              <w:t xml:space="preserve">The user selects the view feeding operation details to </w:t>
            </w:r>
            <w:r w:rsidR="00B9400E">
              <w:rPr>
                <w:b w:val="0"/>
                <w:szCs w:val="24"/>
              </w:rPr>
              <w:t xml:space="preserve">view the </w:t>
            </w:r>
            <w:r w:rsidR="0072368F">
              <w:rPr>
                <w:b w:val="0"/>
                <w:szCs w:val="24"/>
              </w:rPr>
              <w:t xml:space="preserve">feeding </w:t>
            </w:r>
            <w:r w:rsidR="009521A0">
              <w:rPr>
                <w:b w:val="0"/>
                <w:szCs w:val="24"/>
              </w:rPr>
              <w:t>operations.</w:t>
            </w:r>
          </w:p>
        </w:tc>
        <w:tc>
          <w:tcPr>
            <w:tcW w:w="2653" w:type="dxa"/>
          </w:tcPr>
          <w:p w14:paraId="2C4BCB02" w14:textId="02D84178" w:rsidR="00F675CF" w:rsidRDefault="00435EAE" w:rsidP="005574DC">
            <w:pPr>
              <w:rPr>
                <w:b w:val="0"/>
                <w:szCs w:val="24"/>
              </w:rPr>
            </w:pPr>
            <w:r>
              <w:rPr>
                <w:b w:val="0"/>
                <w:szCs w:val="24"/>
              </w:rPr>
              <w:t xml:space="preserve">Owner, </w:t>
            </w:r>
            <w:r w:rsidR="00D111EB">
              <w:rPr>
                <w:b w:val="0"/>
                <w:szCs w:val="24"/>
              </w:rPr>
              <w:t>Workers, Veterinarian</w:t>
            </w:r>
          </w:p>
        </w:tc>
      </w:tr>
    </w:tbl>
    <w:p w14:paraId="338F7A87" w14:textId="11C4AD85" w:rsidR="004208A1" w:rsidRDefault="004208A1" w:rsidP="004208A1">
      <w:pPr>
        <w:jc w:val="both"/>
        <w:rPr>
          <w:rFonts w:cs="Times New Roman"/>
          <w:b w:val="0"/>
          <w:szCs w:val="24"/>
          <w:lang w:eastAsia="en-PH"/>
        </w:rPr>
      </w:pPr>
    </w:p>
    <w:p w14:paraId="4DAD203B" w14:textId="363F16B4" w:rsidR="004208A1" w:rsidRDefault="00F25D1B" w:rsidP="00F25D1B">
      <w:pPr>
        <w:tabs>
          <w:tab w:val="left" w:pos="3187"/>
        </w:tabs>
        <w:rPr>
          <w:rFonts w:cs="Times New Roman"/>
          <w:bCs/>
          <w:szCs w:val="24"/>
          <w:lang w:eastAsia="en-PH"/>
        </w:rPr>
      </w:pPr>
      <w:r w:rsidRPr="009040B2">
        <w:rPr>
          <w:rFonts w:cs="Times New Roman"/>
          <w:bCs/>
          <w:szCs w:val="24"/>
          <w:lang w:eastAsia="en-PH"/>
        </w:rPr>
        <w:t xml:space="preserve">Table </w:t>
      </w:r>
      <w:r>
        <w:rPr>
          <w:rFonts w:cs="Times New Roman"/>
          <w:bCs/>
          <w:szCs w:val="24"/>
          <w:lang w:eastAsia="en-PH"/>
        </w:rPr>
        <w:t>7</w:t>
      </w:r>
      <w:r w:rsidRPr="009040B2">
        <w:rPr>
          <w:rFonts w:cs="Times New Roman"/>
          <w:bCs/>
          <w:szCs w:val="24"/>
          <w:lang w:eastAsia="en-PH"/>
        </w:rPr>
        <w:t>: Event Decomposition of the Piggery Management System</w:t>
      </w:r>
      <w:r>
        <w:rPr>
          <w:rFonts w:cs="Times New Roman"/>
          <w:bCs/>
          <w:szCs w:val="24"/>
          <w:lang w:eastAsia="en-PH"/>
        </w:rPr>
        <w:t xml:space="preserve"> </w:t>
      </w:r>
      <w:r w:rsidR="00EA2BC7">
        <w:rPr>
          <w:rFonts w:cs="Times New Roman"/>
          <w:bCs/>
          <w:szCs w:val="24"/>
          <w:lang w:eastAsia="en-PH"/>
        </w:rPr>
        <w:t>Manage</w:t>
      </w:r>
      <w:r w:rsidR="00090201">
        <w:rPr>
          <w:rFonts w:cs="Times New Roman"/>
          <w:bCs/>
          <w:szCs w:val="24"/>
          <w:lang w:eastAsia="en-PH"/>
        </w:rPr>
        <w:t xml:space="preserve"> Feeding </w:t>
      </w:r>
      <w:r>
        <w:rPr>
          <w:rFonts w:cs="Times New Roman"/>
          <w:bCs/>
          <w:szCs w:val="24"/>
          <w:lang w:eastAsia="en-PH"/>
        </w:rPr>
        <w:t>Module</w:t>
      </w:r>
    </w:p>
    <w:p w14:paraId="41C0D261" w14:textId="09B0F249" w:rsidR="00A42970" w:rsidRDefault="00A42970" w:rsidP="007B457D">
      <w:pPr>
        <w:tabs>
          <w:tab w:val="left" w:pos="3187"/>
        </w:tabs>
        <w:jc w:val="both"/>
        <w:rPr>
          <w:rFonts w:cs="Times New Roman"/>
          <w:bCs/>
          <w:szCs w:val="24"/>
          <w:lang w:eastAsia="en-PH"/>
        </w:rPr>
      </w:pPr>
    </w:p>
    <w:p w14:paraId="644BA37F" w14:textId="5ABDE642" w:rsidR="00190F56" w:rsidRDefault="00563B70" w:rsidP="007B457D">
      <w:pPr>
        <w:tabs>
          <w:tab w:val="left" w:pos="3187"/>
        </w:tabs>
        <w:jc w:val="both"/>
        <w:rPr>
          <w:rFonts w:cs="Times New Roman"/>
          <w:bCs/>
          <w:szCs w:val="24"/>
          <w:lang w:eastAsia="en-PH"/>
        </w:rPr>
      </w:pPr>
      <w:r>
        <w:rPr>
          <w:noProof/>
        </w:rPr>
        <w:drawing>
          <wp:anchor distT="0" distB="0" distL="114300" distR="114300" simplePos="0" relativeHeight="251552255" behindDoc="1" locked="0" layoutInCell="1" allowOverlap="1" wp14:anchorId="46443A8C" wp14:editId="1E786FE6">
            <wp:simplePos x="0" y="0"/>
            <wp:positionH relativeFrom="column">
              <wp:posOffset>0</wp:posOffset>
            </wp:positionH>
            <wp:positionV relativeFrom="paragraph">
              <wp:posOffset>51647</wp:posOffset>
            </wp:positionV>
            <wp:extent cx="5486400" cy="3086100"/>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6DF34CFA" w14:textId="08A17E53" w:rsidR="006F3F77" w:rsidRDefault="006F3F77" w:rsidP="007B457D">
      <w:pPr>
        <w:tabs>
          <w:tab w:val="left" w:pos="3187"/>
        </w:tabs>
        <w:jc w:val="both"/>
        <w:rPr>
          <w:rFonts w:cs="Times New Roman"/>
          <w:bCs/>
          <w:szCs w:val="24"/>
          <w:lang w:eastAsia="en-PH"/>
        </w:rPr>
      </w:pPr>
    </w:p>
    <w:p w14:paraId="53DCB631" w14:textId="4F006534" w:rsidR="006F3F77" w:rsidRDefault="006F3F77" w:rsidP="007B457D">
      <w:pPr>
        <w:tabs>
          <w:tab w:val="left" w:pos="3187"/>
        </w:tabs>
        <w:jc w:val="both"/>
        <w:rPr>
          <w:rFonts w:cs="Times New Roman"/>
          <w:bCs/>
          <w:szCs w:val="24"/>
          <w:lang w:eastAsia="en-PH"/>
        </w:rPr>
      </w:pPr>
    </w:p>
    <w:p w14:paraId="76F7CF01" w14:textId="70F74FD1" w:rsidR="00F25D1B" w:rsidRDefault="00F25D1B" w:rsidP="00F25D1B">
      <w:pPr>
        <w:tabs>
          <w:tab w:val="left" w:pos="3187"/>
        </w:tabs>
        <w:rPr>
          <w:rFonts w:cs="Times New Roman"/>
          <w:bCs/>
          <w:szCs w:val="24"/>
          <w:lang w:eastAsia="en-PH"/>
        </w:rPr>
      </w:pPr>
    </w:p>
    <w:p w14:paraId="2E7E9E78" w14:textId="27130656" w:rsidR="005B19DD" w:rsidRDefault="005B19DD" w:rsidP="005B19DD">
      <w:pPr>
        <w:tabs>
          <w:tab w:val="left" w:pos="3187"/>
        </w:tabs>
        <w:jc w:val="both"/>
        <w:rPr>
          <w:rFonts w:cs="Times New Roman"/>
          <w:bCs/>
          <w:szCs w:val="24"/>
          <w:lang w:eastAsia="en-PH"/>
        </w:rPr>
      </w:pPr>
    </w:p>
    <w:p w14:paraId="555467FB" w14:textId="4A21C6B5" w:rsidR="005B19DD" w:rsidRDefault="005B19DD" w:rsidP="005B19DD">
      <w:pPr>
        <w:tabs>
          <w:tab w:val="left" w:pos="3187"/>
        </w:tabs>
        <w:jc w:val="both"/>
        <w:rPr>
          <w:rFonts w:cs="Times New Roman"/>
          <w:bCs/>
          <w:szCs w:val="24"/>
          <w:lang w:eastAsia="en-PH"/>
        </w:rPr>
      </w:pPr>
    </w:p>
    <w:p w14:paraId="238204AA" w14:textId="6ED6C763" w:rsidR="005B19DD" w:rsidRDefault="005B19DD" w:rsidP="005B19DD">
      <w:pPr>
        <w:tabs>
          <w:tab w:val="left" w:pos="3187"/>
        </w:tabs>
        <w:jc w:val="both"/>
        <w:rPr>
          <w:rFonts w:cs="Times New Roman"/>
          <w:bCs/>
          <w:szCs w:val="24"/>
          <w:lang w:eastAsia="en-PH"/>
        </w:rPr>
      </w:pPr>
    </w:p>
    <w:p w14:paraId="7CD94A65" w14:textId="77BADDD5" w:rsidR="005B19DD" w:rsidRDefault="005B19DD" w:rsidP="005B19DD">
      <w:pPr>
        <w:tabs>
          <w:tab w:val="left" w:pos="3187"/>
        </w:tabs>
        <w:jc w:val="both"/>
        <w:rPr>
          <w:rFonts w:cs="Times New Roman"/>
          <w:bCs/>
          <w:szCs w:val="24"/>
          <w:lang w:eastAsia="en-PH"/>
        </w:rPr>
      </w:pPr>
    </w:p>
    <w:p w14:paraId="4B3D4517" w14:textId="75DC3231" w:rsidR="005B19DD" w:rsidRDefault="005B19DD" w:rsidP="005B19DD">
      <w:pPr>
        <w:tabs>
          <w:tab w:val="left" w:pos="3187"/>
        </w:tabs>
        <w:jc w:val="both"/>
        <w:rPr>
          <w:rFonts w:cs="Times New Roman"/>
          <w:bCs/>
          <w:szCs w:val="24"/>
          <w:lang w:eastAsia="en-PH"/>
        </w:rPr>
      </w:pPr>
    </w:p>
    <w:p w14:paraId="31731018" w14:textId="0D474841" w:rsidR="00F25D1B" w:rsidRDefault="00F25D1B" w:rsidP="00F25D1B">
      <w:pPr>
        <w:tabs>
          <w:tab w:val="left" w:pos="3187"/>
          <w:tab w:val="left" w:pos="3813"/>
        </w:tabs>
        <w:rPr>
          <w:rFonts w:cs="Times New Roman"/>
          <w:b w:val="0"/>
          <w:szCs w:val="24"/>
          <w:lang w:eastAsia="en-PH"/>
        </w:rPr>
      </w:pPr>
      <w:r>
        <w:rPr>
          <w:rFonts w:cs="Times New Roman"/>
          <w:b w:val="0"/>
          <w:szCs w:val="24"/>
          <w:lang w:eastAsia="en-PH"/>
        </w:rPr>
        <w:tab/>
      </w:r>
      <w:r>
        <w:rPr>
          <w:rFonts w:cs="Times New Roman"/>
          <w:b w:val="0"/>
          <w:szCs w:val="24"/>
          <w:lang w:eastAsia="en-PH"/>
        </w:rPr>
        <w:tab/>
      </w:r>
    </w:p>
    <w:p w14:paraId="57F7DA29" w14:textId="2405ECEA" w:rsidR="004208A1" w:rsidRDefault="0007232A" w:rsidP="0007232A">
      <w:pPr>
        <w:tabs>
          <w:tab w:val="left" w:pos="3187"/>
        </w:tabs>
        <w:jc w:val="both"/>
        <w:rPr>
          <w:rFonts w:cs="Times New Roman"/>
          <w:b w:val="0"/>
          <w:szCs w:val="24"/>
          <w:lang w:eastAsia="en-PH"/>
        </w:rPr>
      </w:pPr>
      <w:r>
        <w:rPr>
          <w:rFonts w:cs="Times New Roman"/>
          <w:b w:val="0"/>
          <w:szCs w:val="24"/>
          <w:lang w:eastAsia="en-PH"/>
        </w:rPr>
        <w:tab/>
      </w:r>
    </w:p>
    <w:p w14:paraId="2A37730E" w14:textId="1B374B66" w:rsidR="0007232A" w:rsidRDefault="0007232A" w:rsidP="0007232A">
      <w:pPr>
        <w:tabs>
          <w:tab w:val="left" w:pos="3187"/>
        </w:tabs>
        <w:jc w:val="both"/>
        <w:rPr>
          <w:rFonts w:cs="Times New Roman"/>
          <w:b w:val="0"/>
          <w:szCs w:val="24"/>
          <w:lang w:eastAsia="en-PH"/>
        </w:rPr>
      </w:pPr>
    </w:p>
    <w:p w14:paraId="06B33089" w14:textId="26ED9ED6" w:rsidR="0007232A" w:rsidRDefault="0007232A" w:rsidP="0007232A">
      <w:pPr>
        <w:tabs>
          <w:tab w:val="left" w:pos="3187"/>
        </w:tabs>
        <w:jc w:val="both"/>
        <w:rPr>
          <w:rFonts w:cs="Times New Roman"/>
          <w:b w:val="0"/>
          <w:szCs w:val="24"/>
          <w:lang w:eastAsia="en-PH"/>
        </w:rPr>
      </w:pPr>
    </w:p>
    <w:p w14:paraId="44168A05" w14:textId="65A463D1" w:rsidR="0007232A" w:rsidRDefault="0007232A" w:rsidP="0007232A">
      <w:pPr>
        <w:tabs>
          <w:tab w:val="left" w:pos="3187"/>
        </w:tabs>
        <w:jc w:val="both"/>
        <w:rPr>
          <w:rFonts w:cs="Times New Roman"/>
          <w:b w:val="0"/>
          <w:szCs w:val="24"/>
          <w:lang w:eastAsia="en-PH"/>
        </w:rPr>
      </w:pPr>
    </w:p>
    <w:p w14:paraId="787A3501" w14:textId="16636176" w:rsidR="004208A1" w:rsidRDefault="004208A1" w:rsidP="004208A1">
      <w:pPr>
        <w:jc w:val="both"/>
        <w:rPr>
          <w:rFonts w:cs="Times New Roman"/>
          <w:b w:val="0"/>
          <w:szCs w:val="24"/>
          <w:lang w:eastAsia="en-PH"/>
        </w:rPr>
      </w:pPr>
    </w:p>
    <w:p w14:paraId="401A868E" w14:textId="7864270D" w:rsidR="004208A1" w:rsidRDefault="004208A1" w:rsidP="004208A1">
      <w:pPr>
        <w:jc w:val="both"/>
        <w:rPr>
          <w:rFonts w:cs="Times New Roman"/>
          <w:b w:val="0"/>
          <w:szCs w:val="24"/>
          <w:lang w:eastAsia="en-PH"/>
        </w:rPr>
      </w:pPr>
    </w:p>
    <w:p w14:paraId="6CC57EC7" w14:textId="01C24FFD" w:rsidR="004208A1" w:rsidRDefault="004208A1" w:rsidP="004208A1">
      <w:pPr>
        <w:jc w:val="both"/>
        <w:rPr>
          <w:rFonts w:cs="Times New Roman"/>
          <w:b w:val="0"/>
          <w:szCs w:val="24"/>
          <w:lang w:eastAsia="en-PH"/>
        </w:rPr>
      </w:pPr>
    </w:p>
    <w:p w14:paraId="086F3A3D" w14:textId="2B43DEFB" w:rsidR="004208A1" w:rsidRDefault="004208A1" w:rsidP="004208A1">
      <w:pPr>
        <w:jc w:val="both"/>
        <w:rPr>
          <w:rFonts w:cs="Times New Roman"/>
          <w:b w:val="0"/>
          <w:szCs w:val="24"/>
          <w:lang w:eastAsia="en-PH"/>
        </w:rPr>
      </w:pPr>
    </w:p>
    <w:p w14:paraId="3158F894" w14:textId="3ED1A643" w:rsidR="004208A1" w:rsidRDefault="004208A1" w:rsidP="004208A1">
      <w:pPr>
        <w:jc w:val="both"/>
        <w:rPr>
          <w:rFonts w:cs="Times New Roman"/>
          <w:b w:val="0"/>
          <w:szCs w:val="24"/>
          <w:lang w:eastAsia="en-PH"/>
        </w:rPr>
      </w:pPr>
    </w:p>
    <w:p w14:paraId="20DD0358" w14:textId="4E2E9102" w:rsidR="004208A1" w:rsidRDefault="00FF1667" w:rsidP="00B5335B">
      <w:pPr>
        <w:tabs>
          <w:tab w:val="left" w:pos="1827"/>
        </w:tabs>
        <w:rPr>
          <w:rFonts w:cs="Times New Roman"/>
          <w:b w:val="0"/>
          <w:szCs w:val="24"/>
          <w:lang w:eastAsia="en-PH"/>
        </w:rPr>
      </w:pPr>
      <w:r w:rsidRPr="009040B2">
        <w:rPr>
          <w:rFonts w:cs="Times New Roman"/>
          <w:bCs/>
          <w:szCs w:val="24"/>
          <w:lang w:eastAsia="en-PH"/>
        </w:rPr>
        <w:t xml:space="preserve">Figure </w:t>
      </w:r>
      <w:r>
        <w:rPr>
          <w:rFonts w:cs="Times New Roman"/>
          <w:bCs/>
          <w:szCs w:val="24"/>
          <w:lang w:eastAsia="en-PH"/>
        </w:rPr>
        <w:t>4</w:t>
      </w:r>
      <w:r w:rsidR="00DA2B1F">
        <w:rPr>
          <w:rFonts w:cs="Times New Roman"/>
          <w:bCs/>
          <w:szCs w:val="24"/>
          <w:lang w:eastAsia="en-PH"/>
        </w:rPr>
        <w:t>3</w:t>
      </w:r>
      <w:r w:rsidRPr="009040B2">
        <w:rPr>
          <w:rFonts w:cs="Times New Roman"/>
          <w:bCs/>
          <w:szCs w:val="24"/>
          <w:lang w:eastAsia="en-PH"/>
        </w:rPr>
        <w:t>: Use Case Diagram involving the Owner</w:t>
      </w:r>
      <w:r w:rsidR="00BE4A8D">
        <w:rPr>
          <w:rFonts w:cs="Times New Roman"/>
          <w:bCs/>
          <w:szCs w:val="24"/>
          <w:lang w:eastAsia="en-PH"/>
        </w:rPr>
        <w:t xml:space="preserve"> </w:t>
      </w:r>
      <w:r w:rsidRPr="009040B2">
        <w:rPr>
          <w:rFonts w:cs="Times New Roman"/>
          <w:bCs/>
          <w:szCs w:val="24"/>
          <w:lang w:eastAsia="en-PH"/>
        </w:rPr>
        <w:t xml:space="preserve">of Piggery Management System </w:t>
      </w:r>
      <w:r w:rsidR="00BE4A8D">
        <w:rPr>
          <w:rFonts w:cs="Times New Roman"/>
          <w:bCs/>
          <w:szCs w:val="24"/>
          <w:lang w:eastAsia="en-PH"/>
        </w:rPr>
        <w:t>Manage Feeding</w:t>
      </w:r>
      <w:r w:rsidRPr="009040B2">
        <w:rPr>
          <w:rFonts w:cs="Times New Roman"/>
          <w:bCs/>
          <w:szCs w:val="24"/>
          <w:lang w:eastAsia="en-PH"/>
        </w:rPr>
        <w:t xml:space="preserve"> Module</w:t>
      </w:r>
    </w:p>
    <w:p w14:paraId="02CD23E1" w14:textId="37580317" w:rsidR="004208A1" w:rsidRDefault="004208A1" w:rsidP="004208A1">
      <w:pPr>
        <w:jc w:val="both"/>
        <w:rPr>
          <w:rFonts w:cs="Times New Roman"/>
          <w:b w:val="0"/>
          <w:szCs w:val="24"/>
          <w:lang w:eastAsia="en-PH"/>
        </w:rPr>
      </w:pPr>
    </w:p>
    <w:p w14:paraId="23DD9116" w14:textId="4230C663" w:rsidR="004208A1" w:rsidRDefault="004208A1" w:rsidP="004208A1">
      <w:pPr>
        <w:jc w:val="both"/>
        <w:rPr>
          <w:rFonts w:cs="Times New Roman"/>
          <w:b w:val="0"/>
          <w:szCs w:val="24"/>
          <w:lang w:eastAsia="en-PH"/>
        </w:rPr>
      </w:pPr>
    </w:p>
    <w:p w14:paraId="3CD1DD7F" w14:textId="76A7826B" w:rsidR="004208A1" w:rsidRDefault="004208A1" w:rsidP="004208A1">
      <w:pPr>
        <w:jc w:val="both"/>
        <w:rPr>
          <w:rFonts w:cs="Times New Roman"/>
          <w:b w:val="0"/>
          <w:szCs w:val="24"/>
          <w:lang w:eastAsia="en-PH"/>
        </w:rPr>
      </w:pPr>
    </w:p>
    <w:p w14:paraId="4655DC65" w14:textId="47E52709" w:rsidR="004208A1" w:rsidRDefault="004208A1" w:rsidP="004208A1">
      <w:pPr>
        <w:jc w:val="both"/>
        <w:rPr>
          <w:rFonts w:cs="Times New Roman"/>
          <w:b w:val="0"/>
          <w:szCs w:val="24"/>
          <w:lang w:eastAsia="en-PH"/>
        </w:rPr>
      </w:pPr>
    </w:p>
    <w:p w14:paraId="7C273EC7" w14:textId="6DC8B9C4" w:rsidR="00A52063" w:rsidRDefault="00BE4A8D" w:rsidP="004208A1">
      <w:pPr>
        <w:jc w:val="both"/>
        <w:rPr>
          <w:rFonts w:cs="Times New Roman"/>
          <w:b w:val="0"/>
          <w:szCs w:val="24"/>
          <w:lang w:eastAsia="en-PH"/>
        </w:rPr>
      </w:pPr>
      <w:r>
        <w:rPr>
          <w:noProof/>
        </w:rPr>
        <w:lastRenderedPageBreak/>
        <w:drawing>
          <wp:anchor distT="0" distB="0" distL="114300" distR="114300" simplePos="0" relativeHeight="251860480" behindDoc="1" locked="0" layoutInCell="1" allowOverlap="1" wp14:anchorId="1950046C" wp14:editId="374FC0F5">
            <wp:simplePos x="0" y="0"/>
            <wp:positionH relativeFrom="column">
              <wp:posOffset>-4022</wp:posOffset>
            </wp:positionH>
            <wp:positionV relativeFrom="paragraph">
              <wp:posOffset>1270</wp:posOffset>
            </wp:positionV>
            <wp:extent cx="5486400" cy="3076575"/>
            <wp:effectExtent l="0" t="0" r="0" b="9525"/>
            <wp:wrapNone/>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6400" cy="3076575"/>
                    </a:xfrm>
                    <a:prstGeom prst="rect">
                      <a:avLst/>
                    </a:prstGeom>
                  </pic:spPr>
                </pic:pic>
              </a:graphicData>
            </a:graphic>
            <wp14:sizeRelH relativeFrom="page">
              <wp14:pctWidth>0</wp14:pctWidth>
            </wp14:sizeRelH>
            <wp14:sizeRelV relativeFrom="page">
              <wp14:pctHeight>0</wp14:pctHeight>
            </wp14:sizeRelV>
          </wp:anchor>
        </w:drawing>
      </w:r>
    </w:p>
    <w:p w14:paraId="7E430A2B" w14:textId="7FD3EFD3" w:rsidR="009972CF" w:rsidRDefault="009972CF" w:rsidP="004208A1">
      <w:pPr>
        <w:jc w:val="both"/>
        <w:rPr>
          <w:rFonts w:cs="Times New Roman"/>
          <w:b w:val="0"/>
          <w:szCs w:val="24"/>
          <w:lang w:eastAsia="en-PH"/>
        </w:rPr>
      </w:pPr>
    </w:p>
    <w:p w14:paraId="6CC2037B" w14:textId="030E8681" w:rsidR="009972CF" w:rsidRDefault="009972CF" w:rsidP="004208A1">
      <w:pPr>
        <w:jc w:val="both"/>
        <w:rPr>
          <w:rFonts w:cs="Times New Roman"/>
          <w:b w:val="0"/>
          <w:szCs w:val="24"/>
          <w:lang w:eastAsia="en-PH"/>
        </w:rPr>
      </w:pPr>
    </w:p>
    <w:p w14:paraId="5E248895" w14:textId="25C410E4" w:rsidR="004208A1" w:rsidRDefault="004208A1" w:rsidP="004208A1">
      <w:pPr>
        <w:jc w:val="both"/>
        <w:rPr>
          <w:rFonts w:cs="Times New Roman"/>
          <w:b w:val="0"/>
          <w:szCs w:val="24"/>
          <w:lang w:eastAsia="en-PH"/>
        </w:rPr>
      </w:pPr>
    </w:p>
    <w:p w14:paraId="3C23EFC0" w14:textId="6BA59042" w:rsidR="007B457D" w:rsidRDefault="007B457D" w:rsidP="00F25D1B">
      <w:pPr>
        <w:spacing w:line="360" w:lineRule="auto"/>
        <w:rPr>
          <w:rFonts w:cs="Times New Roman"/>
          <w:bCs/>
          <w:szCs w:val="24"/>
          <w:lang w:eastAsia="en-PH"/>
        </w:rPr>
      </w:pPr>
    </w:p>
    <w:p w14:paraId="36E7C3A4" w14:textId="2D2C77D6" w:rsidR="007B457D" w:rsidRDefault="007B457D" w:rsidP="00F25D1B">
      <w:pPr>
        <w:spacing w:line="360" w:lineRule="auto"/>
        <w:rPr>
          <w:rFonts w:cs="Times New Roman"/>
          <w:bCs/>
          <w:szCs w:val="24"/>
          <w:lang w:eastAsia="en-PH"/>
        </w:rPr>
      </w:pPr>
    </w:p>
    <w:p w14:paraId="47AE0B27" w14:textId="6EE88014" w:rsidR="0015037F" w:rsidRDefault="0015037F" w:rsidP="00F25D1B">
      <w:pPr>
        <w:spacing w:line="360" w:lineRule="auto"/>
        <w:rPr>
          <w:rFonts w:cs="Times New Roman"/>
          <w:bCs/>
          <w:szCs w:val="24"/>
          <w:lang w:eastAsia="en-PH"/>
        </w:rPr>
      </w:pPr>
    </w:p>
    <w:p w14:paraId="4BB3CDAE" w14:textId="3A59DBEA" w:rsidR="00785B07" w:rsidRDefault="00785B07" w:rsidP="0007232A">
      <w:pPr>
        <w:spacing w:line="360" w:lineRule="auto"/>
        <w:jc w:val="both"/>
        <w:rPr>
          <w:rFonts w:cs="Times New Roman"/>
          <w:bCs/>
          <w:szCs w:val="24"/>
          <w:lang w:eastAsia="en-PH"/>
        </w:rPr>
      </w:pPr>
    </w:p>
    <w:p w14:paraId="01DB80EE" w14:textId="3D55C1A0" w:rsidR="00EC2A0A" w:rsidRPr="009040B2" w:rsidRDefault="00EC2A0A" w:rsidP="00F25D1B">
      <w:pPr>
        <w:spacing w:line="360" w:lineRule="auto"/>
        <w:rPr>
          <w:rFonts w:cs="Times New Roman"/>
          <w:bCs/>
          <w:szCs w:val="24"/>
          <w:lang w:eastAsia="en-PH"/>
        </w:rPr>
      </w:pPr>
    </w:p>
    <w:p w14:paraId="3EA51314" w14:textId="1D1B89D4" w:rsidR="0024326A" w:rsidRDefault="00F25D1B" w:rsidP="00F25D1B">
      <w:pPr>
        <w:tabs>
          <w:tab w:val="left" w:pos="2640"/>
          <w:tab w:val="center" w:pos="4320"/>
        </w:tabs>
        <w:jc w:val="left"/>
        <w:rPr>
          <w:rFonts w:cs="Times New Roman"/>
          <w:bCs/>
          <w:szCs w:val="24"/>
          <w:lang w:eastAsia="en-PH"/>
        </w:rPr>
      </w:pPr>
      <w:r>
        <w:rPr>
          <w:rFonts w:cs="Times New Roman"/>
          <w:bCs/>
          <w:szCs w:val="24"/>
          <w:lang w:eastAsia="en-PH"/>
        </w:rPr>
        <w:tab/>
      </w:r>
      <w:r>
        <w:rPr>
          <w:rFonts w:cs="Times New Roman"/>
          <w:bCs/>
          <w:szCs w:val="24"/>
          <w:lang w:eastAsia="en-PH"/>
        </w:rPr>
        <w:tab/>
      </w:r>
      <w:r>
        <w:rPr>
          <w:rFonts w:cs="Times New Roman"/>
          <w:bCs/>
          <w:szCs w:val="24"/>
          <w:lang w:eastAsia="en-PH"/>
        </w:rPr>
        <w:tab/>
      </w:r>
    </w:p>
    <w:p w14:paraId="040DB01B" w14:textId="2C39E9E3" w:rsidR="0024326A" w:rsidRDefault="002B5FF7" w:rsidP="002B5FF7">
      <w:pPr>
        <w:tabs>
          <w:tab w:val="left" w:pos="1240"/>
          <w:tab w:val="center" w:pos="4320"/>
        </w:tabs>
        <w:jc w:val="left"/>
        <w:rPr>
          <w:rFonts w:cs="Times New Roman"/>
          <w:bCs/>
          <w:szCs w:val="24"/>
          <w:lang w:eastAsia="en-PH"/>
        </w:rPr>
      </w:pPr>
      <w:r>
        <w:rPr>
          <w:rFonts w:cs="Times New Roman"/>
          <w:bCs/>
          <w:szCs w:val="24"/>
          <w:lang w:eastAsia="en-PH"/>
        </w:rPr>
        <w:tab/>
      </w:r>
      <w:r>
        <w:rPr>
          <w:rFonts w:cs="Times New Roman"/>
          <w:bCs/>
          <w:szCs w:val="24"/>
          <w:lang w:eastAsia="en-PH"/>
        </w:rPr>
        <w:tab/>
      </w:r>
      <w:r>
        <w:rPr>
          <w:rFonts w:cs="Times New Roman"/>
          <w:bCs/>
          <w:szCs w:val="24"/>
          <w:lang w:eastAsia="en-PH"/>
        </w:rPr>
        <w:tab/>
      </w:r>
      <w:r>
        <w:rPr>
          <w:rFonts w:cs="Times New Roman"/>
          <w:bCs/>
          <w:szCs w:val="24"/>
          <w:lang w:eastAsia="en-PH"/>
        </w:rPr>
        <w:tab/>
      </w:r>
    </w:p>
    <w:p w14:paraId="08D6F6EF" w14:textId="2ED36DCD" w:rsidR="0024326A" w:rsidRDefault="0024326A" w:rsidP="00100DE4">
      <w:pPr>
        <w:rPr>
          <w:rFonts w:cs="Times New Roman"/>
          <w:bCs/>
          <w:szCs w:val="24"/>
          <w:lang w:eastAsia="en-PH"/>
        </w:rPr>
      </w:pPr>
    </w:p>
    <w:p w14:paraId="5CDAFF79" w14:textId="7047E10F" w:rsidR="0024326A" w:rsidRDefault="0024326A" w:rsidP="00100DE4">
      <w:pPr>
        <w:rPr>
          <w:rFonts w:cs="Times New Roman"/>
          <w:bCs/>
          <w:szCs w:val="24"/>
          <w:lang w:eastAsia="en-PH"/>
        </w:rPr>
      </w:pPr>
    </w:p>
    <w:p w14:paraId="66C3FFB1" w14:textId="63147653" w:rsidR="0024326A" w:rsidRDefault="0024326A" w:rsidP="00100DE4">
      <w:pPr>
        <w:rPr>
          <w:rFonts w:cs="Times New Roman"/>
          <w:bCs/>
          <w:szCs w:val="24"/>
          <w:lang w:eastAsia="en-PH"/>
        </w:rPr>
      </w:pPr>
    </w:p>
    <w:p w14:paraId="5F5E55E9" w14:textId="1DE13A7B" w:rsidR="00F25D1B" w:rsidRDefault="00F25D1B" w:rsidP="00907961">
      <w:pPr>
        <w:jc w:val="both"/>
        <w:rPr>
          <w:rFonts w:cs="Times New Roman"/>
          <w:bCs/>
          <w:szCs w:val="24"/>
          <w:lang w:eastAsia="en-PH"/>
        </w:rPr>
      </w:pPr>
    </w:p>
    <w:p w14:paraId="68232CB5" w14:textId="53649A19" w:rsidR="002B5FF7" w:rsidRPr="002B5FF7" w:rsidRDefault="002B5FF7" w:rsidP="002B5FF7">
      <w:pPr>
        <w:rPr>
          <w:rFonts w:cs="Times New Roman"/>
          <w:szCs w:val="24"/>
          <w:lang w:eastAsia="en-PH"/>
        </w:rPr>
      </w:pPr>
    </w:p>
    <w:p w14:paraId="7A113359" w14:textId="0D96A8FC" w:rsidR="002B5FF7" w:rsidRPr="002B5FF7" w:rsidRDefault="00BE4A8D" w:rsidP="002B5FF7">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44</w:t>
      </w:r>
      <w:r w:rsidRPr="009040B2">
        <w:rPr>
          <w:rFonts w:cs="Times New Roman"/>
          <w:bCs/>
          <w:szCs w:val="24"/>
          <w:lang w:eastAsia="en-PH"/>
        </w:rPr>
        <w:t>: Use Case Diagram involving the</w:t>
      </w:r>
      <w:r>
        <w:rPr>
          <w:rFonts w:cs="Times New Roman"/>
          <w:bCs/>
          <w:szCs w:val="24"/>
          <w:lang w:eastAsia="en-PH"/>
        </w:rPr>
        <w:t xml:space="preserve"> </w:t>
      </w:r>
      <w:r w:rsidRPr="009040B2">
        <w:rPr>
          <w:rFonts w:cs="Times New Roman"/>
          <w:bCs/>
          <w:szCs w:val="24"/>
          <w:lang w:eastAsia="en-PH"/>
        </w:rPr>
        <w:t xml:space="preserve">Worker of Piggery Management System </w:t>
      </w:r>
      <w:r w:rsidR="00FB77FC">
        <w:rPr>
          <w:rFonts w:cs="Times New Roman"/>
          <w:bCs/>
          <w:szCs w:val="24"/>
          <w:lang w:eastAsia="en-PH"/>
        </w:rPr>
        <w:t>Manage Feeding</w:t>
      </w:r>
      <w:r w:rsidRPr="009040B2">
        <w:rPr>
          <w:rFonts w:cs="Times New Roman"/>
          <w:bCs/>
          <w:szCs w:val="24"/>
          <w:lang w:eastAsia="en-PH"/>
        </w:rPr>
        <w:t xml:space="preserve"> Module</w:t>
      </w:r>
    </w:p>
    <w:p w14:paraId="442EE624" w14:textId="77777777" w:rsidR="002B5FF7" w:rsidRPr="002B5FF7" w:rsidRDefault="002B5FF7" w:rsidP="00FB77FC">
      <w:pPr>
        <w:jc w:val="both"/>
        <w:rPr>
          <w:rFonts w:cs="Times New Roman"/>
          <w:szCs w:val="24"/>
          <w:lang w:eastAsia="en-PH"/>
        </w:rPr>
      </w:pPr>
    </w:p>
    <w:p w14:paraId="66663EE8" w14:textId="77777777" w:rsidR="002B5FF7" w:rsidRPr="002B5FF7" w:rsidRDefault="002B5FF7" w:rsidP="002B5FF7">
      <w:pPr>
        <w:rPr>
          <w:rFonts w:cs="Times New Roman"/>
          <w:szCs w:val="24"/>
          <w:lang w:eastAsia="en-PH"/>
        </w:rPr>
      </w:pPr>
    </w:p>
    <w:p w14:paraId="629E3E1D" w14:textId="391379BA" w:rsidR="00AD3FF9" w:rsidRDefault="008867DF" w:rsidP="00AD3FF9">
      <w:pPr>
        <w:jc w:val="both"/>
        <w:rPr>
          <w:rFonts w:cs="Times New Roman"/>
          <w:szCs w:val="24"/>
          <w:lang w:eastAsia="en-PH"/>
        </w:rPr>
      </w:pPr>
      <w:r>
        <w:rPr>
          <w:noProof/>
        </w:rPr>
        <w:drawing>
          <wp:anchor distT="0" distB="0" distL="114300" distR="114300" simplePos="0" relativeHeight="251861504" behindDoc="0" locked="0" layoutInCell="1" allowOverlap="1" wp14:anchorId="76CC3F46" wp14:editId="41E52607">
            <wp:simplePos x="0" y="0"/>
            <wp:positionH relativeFrom="column">
              <wp:posOffset>0</wp:posOffset>
            </wp:positionH>
            <wp:positionV relativeFrom="paragraph">
              <wp:posOffset>0</wp:posOffset>
            </wp:positionV>
            <wp:extent cx="5476875" cy="3086100"/>
            <wp:effectExtent l="0" t="0" r="9525"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76875" cy="3086100"/>
                    </a:xfrm>
                    <a:prstGeom prst="rect">
                      <a:avLst/>
                    </a:prstGeom>
                  </pic:spPr>
                </pic:pic>
              </a:graphicData>
            </a:graphic>
            <wp14:sizeRelH relativeFrom="page">
              <wp14:pctWidth>0</wp14:pctWidth>
            </wp14:sizeRelH>
            <wp14:sizeRelV relativeFrom="page">
              <wp14:pctHeight>0</wp14:pctHeight>
            </wp14:sizeRelV>
          </wp:anchor>
        </w:drawing>
      </w:r>
    </w:p>
    <w:p w14:paraId="583FD37D" w14:textId="72CE0B80" w:rsidR="00AD3FF9" w:rsidRDefault="00AD3FF9" w:rsidP="00AD3FF9">
      <w:pPr>
        <w:jc w:val="both"/>
        <w:rPr>
          <w:rFonts w:cs="Times New Roman"/>
          <w:szCs w:val="24"/>
          <w:lang w:eastAsia="en-PH"/>
        </w:rPr>
      </w:pPr>
    </w:p>
    <w:p w14:paraId="7D5A405B" w14:textId="1B4D113E" w:rsidR="00AD3FF9" w:rsidRDefault="00AD3FF9" w:rsidP="00AD3FF9">
      <w:pPr>
        <w:jc w:val="both"/>
        <w:rPr>
          <w:rFonts w:cs="Times New Roman"/>
          <w:szCs w:val="24"/>
          <w:lang w:eastAsia="en-PH"/>
        </w:rPr>
      </w:pPr>
    </w:p>
    <w:p w14:paraId="348B3917" w14:textId="0ECBB82A" w:rsidR="00AD3FF9" w:rsidRDefault="00AD3FF9" w:rsidP="00AD3FF9">
      <w:pPr>
        <w:jc w:val="both"/>
        <w:rPr>
          <w:rFonts w:cs="Times New Roman"/>
          <w:szCs w:val="24"/>
          <w:lang w:eastAsia="en-PH"/>
        </w:rPr>
      </w:pPr>
    </w:p>
    <w:p w14:paraId="6CE34A60" w14:textId="0E767EFA" w:rsidR="00AD3FF9" w:rsidRDefault="00AD3FF9" w:rsidP="00AD3FF9">
      <w:pPr>
        <w:jc w:val="both"/>
        <w:rPr>
          <w:rFonts w:cs="Times New Roman"/>
          <w:szCs w:val="24"/>
          <w:lang w:eastAsia="en-PH"/>
        </w:rPr>
      </w:pPr>
    </w:p>
    <w:p w14:paraId="067E456F" w14:textId="28AC47C7" w:rsidR="00AD3FF9" w:rsidRDefault="00AD3FF9" w:rsidP="00AD3FF9">
      <w:pPr>
        <w:jc w:val="both"/>
        <w:rPr>
          <w:rFonts w:cs="Times New Roman"/>
          <w:szCs w:val="24"/>
          <w:lang w:eastAsia="en-PH"/>
        </w:rPr>
      </w:pPr>
    </w:p>
    <w:p w14:paraId="1BE2BF85" w14:textId="4314100C" w:rsidR="00AD3FF9" w:rsidRDefault="00AD3FF9" w:rsidP="00AD3FF9">
      <w:pPr>
        <w:jc w:val="both"/>
        <w:rPr>
          <w:rFonts w:cs="Times New Roman"/>
          <w:szCs w:val="24"/>
          <w:lang w:eastAsia="en-PH"/>
        </w:rPr>
      </w:pPr>
    </w:p>
    <w:p w14:paraId="1B9A8A0D" w14:textId="2AA2E9B4" w:rsidR="00AD3FF9" w:rsidRDefault="00AD3FF9" w:rsidP="00AD3FF9">
      <w:pPr>
        <w:jc w:val="both"/>
        <w:rPr>
          <w:rFonts w:cs="Times New Roman"/>
          <w:szCs w:val="24"/>
          <w:lang w:eastAsia="en-PH"/>
        </w:rPr>
      </w:pPr>
    </w:p>
    <w:p w14:paraId="557CC71F" w14:textId="75A77505" w:rsidR="00AD3FF9" w:rsidRDefault="00AD3FF9" w:rsidP="00AD3FF9">
      <w:pPr>
        <w:jc w:val="both"/>
        <w:rPr>
          <w:rFonts w:cs="Times New Roman"/>
          <w:szCs w:val="24"/>
          <w:lang w:eastAsia="en-PH"/>
        </w:rPr>
      </w:pPr>
    </w:p>
    <w:p w14:paraId="42765E9B" w14:textId="685ABE2A" w:rsidR="00AD3FF9" w:rsidRDefault="00AD3FF9" w:rsidP="00AD3FF9">
      <w:pPr>
        <w:jc w:val="both"/>
        <w:rPr>
          <w:rFonts w:cs="Times New Roman"/>
          <w:szCs w:val="24"/>
          <w:lang w:eastAsia="en-PH"/>
        </w:rPr>
      </w:pPr>
    </w:p>
    <w:p w14:paraId="064AB7AE" w14:textId="792A01A7" w:rsidR="00AD3FF9" w:rsidRDefault="00AD3FF9" w:rsidP="00AD3FF9">
      <w:pPr>
        <w:jc w:val="both"/>
        <w:rPr>
          <w:rFonts w:cs="Times New Roman"/>
          <w:szCs w:val="24"/>
          <w:lang w:eastAsia="en-PH"/>
        </w:rPr>
      </w:pPr>
    </w:p>
    <w:p w14:paraId="5B54BAE5" w14:textId="76D3B7DF" w:rsidR="00AD3FF9" w:rsidRDefault="00AD3FF9" w:rsidP="00AD3FF9">
      <w:pPr>
        <w:jc w:val="both"/>
        <w:rPr>
          <w:rFonts w:cs="Times New Roman"/>
          <w:szCs w:val="24"/>
          <w:lang w:eastAsia="en-PH"/>
        </w:rPr>
      </w:pPr>
    </w:p>
    <w:p w14:paraId="058A20A6" w14:textId="76900338" w:rsidR="00AD3FF9" w:rsidRDefault="00AD3FF9" w:rsidP="00AD3FF9">
      <w:pPr>
        <w:jc w:val="both"/>
        <w:rPr>
          <w:rFonts w:cs="Times New Roman"/>
          <w:szCs w:val="24"/>
          <w:lang w:eastAsia="en-PH"/>
        </w:rPr>
      </w:pPr>
    </w:p>
    <w:p w14:paraId="40208109" w14:textId="03B2509B" w:rsidR="00AD3FF9" w:rsidRDefault="00AD3FF9" w:rsidP="00AD3FF9">
      <w:pPr>
        <w:jc w:val="both"/>
        <w:rPr>
          <w:rFonts w:cs="Times New Roman"/>
          <w:szCs w:val="24"/>
          <w:lang w:eastAsia="en-PH"/>
        </w:rPr>
      </w:pPr>
    </w:p>
    <w:p w14:paraId="1F68F80F" w14:textId="79AC9106" w:rsidR="00AD3FF9" w:rsidRDefault="00AD3FF9" w:rsidP="00AD3FF9">
      <w:pPr>
        <w:jc w:val="both"/>
        <w:rPr>
          <w:rFonts w:cs="Times New Roman"/>
          <w:szCs w:val="24"/>
          <w:lang w:eastAsia="en-PH"/>
        </w:rPr>
      </w:pPr>
    </w:p>
    <w:p w14:paraId="586EB35F" w14:textId="2EEB57BF" w:rsidR="00AD3FF9" w:rsidRDefault="00AD3FF9" w:rsidP="00AD3FF9">
      <w:pPr>
        <w:jc w:val="both"/>
        <w:rPr>
          <w:rFonts w:cs="Times New Roman"/>
          <w:szCs w:val="24"/>
          <w:lang w:eastAsia="en-PH"/>
        </w:rPr>
      </w:pPr>
    </w:p>
    <w:p w14:paraId="31354120" w14:textId="74F7B442" w:rsidR="00AD3FF9" w:rsidRDefault="00AD3FF9" w:rsidP="00AD3FF9">
      <w:pPr>
        <w:jc w:val="both"/>
        <w:rPr>
          <w:rFonts w:cs="Times New Roman"/>
          <w:szCs w:val="24"/>
          <w:lang w:eastAsia="en-PH"/>
        </w:rPr>
      </w:pPr>
    </w:p>
    <w:p w14:paraId="7F04013B" w14:textId="3EF7A2BB" w:rsidR="00AD3FF9" w:rsidRDefault="00AD3FF9" w:rsidP="00AD3FF9">
      <w:pPr>
        <w:jc w:val="both"/>
        <w:rPr>
          <w:rFonts w:cs="Times New Roman"/>
          <w:szCs w:val="24"/>
          <w:lang w:eastAsia="en-PH"/>
        </w:rPr>
      </w:pPr>
    </w:p>
    <w:p w14:paraId="1CFA2D4F" w14:textId="26BC5230" w:rsidR="00AD3FF9" w:rsidRDefault="00FB77FC" w:rsidP="00FB77FC">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45</w:t>
      </w:r>
      <w:r w:rsidRPr="009040B2">
        <w:rPr>
          <w:rFonts w:cs="Times New Roman"/>
          <w:bCs/>
          <w:szCs w:val="24"/>
          <w:lang w:eastAsia="en-PH"/>
        </w:rPr>
        <w:t>: Use Case Diagram involving the Veterinarian of Piggery Management System</w:t>
      </w:r>
      <w:r>
        <w:rPr>
          <w:rFonts w:cs="Times New Roman"/>
          <w:bCs/>
          <w:szCs w:val="24"/>
          <w:lang w:eastAsia="en-PH"/>
        </w:rPr>
        <w:t xml:space="preserve"> Manage Feeding</w:t>
      </w:r>
      <w:r w:rsidRPr="009040B2">
        <w:rPr>
          <w:rFonts w:cs="Times New Roman"/>
          <w:bCs/>
          <w:szCs w:val="24"/>
          <w:lang w:eastAsia="en-PH"/>
        </w:rPr>
        <w:t xml:space="preserve"> Module</w:t>
      </w:r>
    </w:p>
    <w:p w14:paraId="2283F475" w14:textId="1BDABAA8" w:rsidR="00AD3FF9" w:rsidRDefault="00AD3FF9" w:rsidP="00AD3FF9">
      <w:pPr>
        <w:jc w:val="both"/>
        <w:rPr>
          <w:rFonts w:cs="Times New Roman"/>
          <w:szCs w:val="24"/>
          <w:lang w:eastAsia="en-PH"/>
        </w:rPr>
      </w:pPr>
    </w:p>
    <w:p w14:paraId="313772BC" w14:textId="37395683" w:rsidR="00FB77FC" w:rsidRDefault="00FB77FC" w:rsidP="00AD3FF9">
      <w:pPr>
        <w:jc w:val="both"/>
        <w:rPr>
          <w:rFonts w:cs="Times New Roman"/>
          <w:szCs w:val="24"/>
          <w:lang w:eastAsia="en-PH"/>
        </w:rPr>
      </w:pPr>
    </w:p>
    <w:p w14:paraId="2DB8AC9E" w14:textId="77777777" w:rsidR="00FB77FC" w:rsidRDefault="00FB77FC" w:rsidP="00AD3FF9">
      <w:pPr>
        <w:jc w:val="both"/>
        <w:rPr>
          <w:rFonts w:cs="Times New Roman"/>
          <w:szCs w:val="24"/>
          <w:lang w:eastAsia="en-PH"/>
        </w:rPr>
      </w:pPr>
    </w:p>
    <w:p w14:paraId="43720141" w14:textId="77777777" w:rsidR="007846E4" w:rsidRDefault="007846E4" w:rsidP="00AD3FF9">
      <w:pPr>
        <w:jc w:val="both"/>
        <w:rPr>
          <w:rFonts w:cs="Times New Roman"/>
          <w:szCs w:val="24"/>
          <w:lang w:eastAsia="en-PH"/>
        </w:rPr>
      </w:pPr>
    </w:p>
    <w:p w14:paraId="029A52C4" w14:textId="6276DA88" w:rsidR="00AD3FF9" w:rsidRDefault="00FB77FC" w:rsidP="00AD3FF9">
      <w:pPr>
        <w:jc w:val="both"/>
        <w:rPr>
          <w:rFonts w:cs="Times New Roman"/>
          <w:szCs w:val="24"/>
          <w:lang w:eastAsia="en-PH"/>
        </w:rPr>
      </w:pPr>
      <w:r>
        <w:rPr>
          <w:noProof/>
        </w:rPr>
        <w:lastRenderedPageBreak/>
        <w:drawing>
          <wp:anchor distT="0" distB="0" distL="114300" distR="114300" simplePos="0" relativeHeight="251862528" behindDoc="0" locked="0" layoutInCell="1" allowOverlap="1" wp14:anchorId="7E877815" wp14:editId="760DC14A">
            <wp:simplePos x="0" y="0"/>
            <wp:positionH relativeFrom="column">
              <wp:posOffset>571500</wp:posOffset>
            </wp:positionH>
            <wp:positionV relativeFrom="paragraph">
              <wp:posOffset>-2540</wp:posOffset>
            </wp:positionV>
            <wp:extent cx="4343400" cy="3429000"/>
            <wp:effectExtent l="0" t="0" r="0" b="0"/>
            <wp:wrapNone/>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43400" cy="3429000"/>
                    </a:xfrm>
                    <a:prstGeom prst="rect">
                      <a:avLst/>
                    </a:prstGeom>
                  </pic:spPr>
                </pic:pic>
              </a:graphicData>
            </a:graphic>
            <wp14:sizeRelH relativeFrom="page">
              <wp14:pctWidth>0</wp14:pctWidth>
            </wp14:sizeRelH>
            <wp14:sizeRelV relativeFrom="page">
              <wp14:pctHeight>0</wp14:pctHeight>
            </wp14:sizeRelV>
          </wp:anchor>
        </w:drawing>
      </w:r>
    </w:p>
    <w:p w14:paraId="5E518215" w14:textId="4FAAB1E1" w:rsidR="00AD3FF9" w:rsidRDefault="00AD3FF9" w:rsidP="00AD3FF9">
      <w:pPr>
        <w:jc w:val="both"/>
        <w:rPr>
          <w:rFonts w:cs="Times New Roman"/>
          <w:szCs w:val="24"/>
          <w:lang w:eastAsia="en-PH"/>
        </w:rPr>
      </w:pPr>
    </w:p>
    <w:p w14:paraId="0DC94855" w14:textId="47792F4C" w:rsidR="00AD3FF9" w:rsidRDefault="00AD3FF9" w:rsidP="00AD3FF9">
      <w:pPr>
        <w:jc w:val="both"/>
        <w:rPr>
          <w:rFonts w:cs="Times New Roman"/>
          <w:szCs w:val="24"/>
          <w:lang w:eastAsia="en-PH"/>
        </w:rPr>
      </w:pPr>
    </w:p>
    <w:p w14:paraId="5E663586" w14:textId="05E06634" w:rsidR="00AD3FF9" w:rsidRDefault="00AD3FF9" w:rsidP="00AD3FF9">
      <w:pPr>
        <w:jc w:val="both"/>
        <w:rPr>
          <w:rFonts w:cs="Times New Roman"/>
          <w:szCs w:val="24"/>
          <w:lang w:eastAsia="en-PH"/>
        </w:rPr>
      </w:pPr>
    </w:p>
    <w:p w14:paraId="7980BF54" w14:textId="06E2D53C" w:rsidR="00AD3FF9" w:rsidRPr="00AD3FF9" w:rsidRDefault="00AD3FF9" w:rsidP="00AD3FF9">
      <w:pPr>
        <w:jc w:val="both"/>
        <w:rPr>
          <w:rFonts w:cs="Times New Roman"/>
          <w:szCs w:val="24"/>
          <w:lang w:eastAsia="en-PH"/>
        </w:rPr>
      </w:pPr>
    </w:p>
    <w:p w14:paraId="5DF1CA95" w14:textId="228A79DD" w:rsidR="00F5503B" w:rsidRDefault="00F5503B" w:rsidP="00F5503B">
      <w:pPr>
        <w:tabs>
          <w:tab w:val="left" w:pos="3293"/>
          <w:tab w:val="center" w:pos="4320"/>
        </w:tabs>
        <w:rPr>
          <w:rFonts w:cs="Times New Roman"/>
          <w:bCs/>
          <w:szCs w:val="24"/>
          <w:lang w:eastAsia="en-PH"/>
        </w:rPr>
      </w:pPr>
    </w:p>
    <w:p w14:paraId="2EF0BD1B" w14:textId="5DBEF6A4" w:rsidR="00F5503B" w:rsidRDefault="00F5503B" w:rsidP="00F5503B">
      <w:pPr>
        <w:tabs>
          <w:tab w:val="left" w:pos="3293"/>
          <w:tab w:val="center" w:pos="4320"/>
        </w:tabs>
        <w:rPr>
          <w:rFonts w:cs="Times New Roman"/>
          <w:bCs/>
          <w:szCs w:val="24"/>
          <w:lang w:eastAsia="en-PH"/>
        </w:rPr>
      </w:pPr>
    </w:p>
    <w:p w14:paraId="0A53194F" w14:textId="128D050E" w:rsidR="00F5503B" w:rsidRDefault="00F5503B" w:rsidP="00F5503B">
      <w:pPr>
        <w:tabs>
          <w:tab w:val="left" w:pos="3293"/>
          <w:tab w:val="center" w:pos="4320"/>
        </w:tabs>
        <w:rPr>
          <w:rFonts w:cs="Times New Roman"/>
          <w:bCs/>
          <w:szCs w:val="24"/>
          <w:lang w:eastAsia="en-PH"/>
        </w:rPr>
      </w:pPr>
    </w:p>
    <w:p w14:paraId="3560B9AC" w14:textId="636B7FB1" w:rsidR="00F5503B" w:rsidRDefault="00F5503B" w:rsidP="00F5503B">
      <w:pPr>
        <w:tabs>
          <w:tab w:val="left" w:pos="3293"/>
          <w:tab w:val="center" w:pos="4320"/>
        </w:tabs>
        <w:rPr>
          <w:rFonts w:cs="Times New Roman"/>
          <w:bCs/>
          <w:szCs w:val="24"/>
          <w:lang w:eastAsia="en-PH"/>
        </w:rPr>
      </w:pPr>
    </w:p>
    <w:p w14:paraId="0C05E73A" w14:textId="028DC636" w:rsidR="00F5503B" w:rsidRDefault="00F5503B" w:rsidP="00F5503B">
      <w:pPr>
        <w:tabs>
          <w:tab w:val="left" w:pos="3293"/>
          <w:tab w:val="center" w:pos="4320"/>
        </w:tabs>
        <w:rPr>
          <w:rFonts w:cs="Times New Roman"/>
          <w:bCs/>
          <w:szCs w:val="24"/>
          <w:lang w:eastAsia="en-PH"/>
        </w:rPr>
      </w:pPr>
    </w:p>
    <w:p w14:paraId="45A008F8" w14:textId="38FF35F3" w:rsidR="002B5FF7" w:rsidRDefault="00F5503B" w:rsidP="00F5503B">
      <w:pPr>
        <w:tabs>
          <w:tab w:val="left" w:pos="4080"/>
          <w:tab w:val="center" w:pos="4320"/>
        </w:tabs>
        <w:jc w:val="left"/>
        <w:rPr>
          <w:rFonts w:cs="Times New Roman"/>
          <w:szCs w:val="24"/>
          <w:lang w:eastAsia="en-PH"/>
        </w:rPr>
      </w:pPr>
      <w:r>
        <w:rPr>
          <w:rFonts w:cs="Times New Roman"/>
          <w:szCs w:val="24"/>
          <w:lang w:eastAsia="en-PH"/>
        </w:rPr>
        <w:tab/>
      </w:r>
    </w:p>
    <w:p w14:paraId="398ED8F1" w14:textId="699F33D5" w:rsidR="00F5503B" w:rsidRDefault="00F5503B" w:rsidP="00F5503B">
      <w:pPr>
        <w:rPr>
          <w:rFonts w:cs="Times New Roman"/>
          <w:szCs w:val="24"/>
          <w:lang w:eastAsia="en-PH"/>
        </w:rPr>
      </w:pPr>
    </w:p>
    <w:p w14:paraId="1009972D" w14:textId="073D76D1" w:rsidR="00F5503B" w:rsidRPr="00F5503B" w:rsidRDefault="00F5503B" w:rsidP="00F5503B">
      <w:pPr>
        <w:rPr>
          <w:rFonts w:cs="Times New Roman"/>
          <w:szCs w:val="24"/>
          <w:lang w:eastAsia="en-PH"/>
        </w:rPr>
      </w:pPr>
    </w:p>
    <w:p w14:paraId="280257F7" w14:textId="19603BC1" w:rsidR="00F5503B" w:rsidRPr="00F5503B" w:rsidRDefault="00F5503B" w:rsidP="00F5503B">
      <w:pPr>
        <w:rPr>
          <w:rFonts w:cs="Times New Roman"/>
          <w:szCs w:val="24"/>
          <w:lang w:eastAsia="en-PH"/>
        </w:rPr>
      </w:pPr>
    </w:p>
    <w:p w14:paraId="6E256178" w14:textId="53C9F4EC" w:rsidR="00F5503B" w:rsidRPr="00F5503B" w:rsidRDefault="00F5503B" w:rsidP="00F5503B">
      <w:pPr>
        <w:rPr>
          <w:rFonts w:cs="Times New Roman"/>
          <w:szCs w:val="24"/>
          <w:lang w:eastAsia="en-PH"/>
        </w:rPr>
      </w:pPr>
    </w:p>
    <w:p w14:paraId="010F4296" w14:textId="77777777" w:rsidR="00F5503B" w:rsidRPr="00F5503B" w:rsidRDefault="00F5503B" w:rsidP="00F5503B">
      <w:pPr>
        <w:rPr>
          <w:rFonts w:cs="Times New Roman"/>
          <w:szCs w:val="24"/>
          <w:lang w:eastAsia="en-PH"/>
        </w:rPr>
      </w:pPr>
    </w:p>
    <w:p w14:paraId="04F4D6F0" w14:textId="77777777" w:rsidR="00F5503B" w:rsidRPr="00F5503B" w:rsidRDefault="00F5503B" w:rsidP="00F5503B">
      <w:pPr>
        <w:rPr>
          <w:rFonts w:cs="Times New Roman"/>
          <w:szCs w:val="24"/>
          <w:lang w:eastAsia="en-PH"/>
        </w:rPr>
      </w:pPr>
    </w:p>
    <w:p w14:paraId="03A66651" w14:textId="125080DF" w:rsidR="00F5503B" w:rsidRPr="00F5503B" w:rsidRDefault="00F5503B" w:rsidP="00F5503B">
      <w:pPr>
        <w:rPr>
          <w:rFonts w:cs="Times New Roman"/>
          <w:szCs w:val="24"/>
          <w:lang w:eastAsia="en-PH"/>
        </w:rPr>
      </w:pPr>
    </w:p>
    <w:p w14:paraId="720A5950" w14:textId="77777777" w:rsidR="00F5503B" w:rsidRPr="00F5503B" w:rsidRDefault="00F5503B" w:rsidP="00F5503B">
      <w:pPr>
        <w:rPr>
          <w:rFonts w:cs="Times New Roman"/>
          <w:szCs w:val="24"/>
          <w:lang w:eastAsia="en-PH"/>
        </w:rPr>
      </w:pPr>
    </w:p>
    <w:p w14:paraId="3DC18A1F" w14:textId="25AEF632" w:rsidR="00F5503B" w:rsidRPr="00F5503B" w:rsidRDefault="00F5503B" w:rsidP="00F5503B">
      <w:pPr>
        <w:rPr>
          <w:rFonts w:cs="Times New Roman"/>
          <w:szCs w:val="24"/>
          <w:lang w:eastAsia="en-PH"/>
        </w:rPr>
      </w:pPr>
    </w:p>
    <w:p w14:paraId="67E29712" w14:textId="7EF7F357" w:rsidR="00FB77FC" w:rsidRDefault="00FB77FC" w:rsidP="00FB77FC">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46</w:t>
      </w:r>
      <w:r w:rsidRPr="009040B2">
        <w:rPr>
          <w:rFonts w:cs="Times New Roman"/>
          <w:bCs/>
          <w:szCs w:val="24"/>
          <w:lang w:eastAsia="en-PH"/>
        </w:rPr>
        <w:t xml:space="preserve">: Activity Diagram of Web-based Piggery Management System </w:t>
      </w:r>
      <w:r w:rsidR="0016673F">
        <w:rPr>
          <w:rFonts w:cs="Times New Roman"/>
          <w:bCs/>
          <w:szCs w:val="24"/>
          <w:lang w:eastAsia="en-PH"/>
        </w:rPr>
        <w:t>Add</w:t>
      </w:r>
      <w:r w:rsidR="007A6225">
        <w:rPr>
          <w:rFonts w:cs="Times New Roman"/>
          <w:bCs/>
          <w:szCs w:val="24"/>
          <w:lang w:eastAsia="en-PH"/>
        </w:rPr>
        <w:t xml:space="preserve"> Feeding</w:t>
      </w:r>
      <w:r w:rsidRPr="009040B2">
        <w:rPr>
          <w:rFonts w:cs="Times New Roman"/>
          <w:bCs/>
          <w:szCs w:val="24"/>
          <w:lang w:eastAsia="en-PH"/>
        </w:rPr>
        <w:t xml:space="preserve"> </w:t>
      </w:r>
      <w:r w:rsidR="0016673F">
        <w:rPr>
          <w:rFonts w:cs="Times New Roman"/>
          <w:bCs/>
          <w:szCs w:val="24"/>
          <w:lang w:eastAsia="en-PH"/>
        </w:rPr>
        <w:t xml:space="preserve">Information </w:t>
      </w:r>
      <w:r w:rsidRPr="009040B2">
        <w:rPr>
          <w:rFonts w:cs="Times New Roman"/>
          <w:bCs/>
          <w:szCs w:val="24"/>
          <w:lang w:eastAsia="en-PH"/>
        </w:rPr>
        <w:t>Module Use Case</w:t>
      </w:r>
    </w:p>
    <w:p w14:paraId="6E9D8C3E" w14:textId="235694E1" w:rsidR="00573C39" w:rsidRDefault="007846E4"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63552" behindDoc="0" locked="0" layoutInCell="1" allowOverlap="1" wp14:anchorId="082D3947" wp14:editId="6067984C">
            <wp:simplePos x="0" y="0"/>
            <wp:positionH relativeFrom="column">
              <wp:posOffset>571500</wp:posOffset>
            </wp:positionH>
            <wp:positionV relativeFrom="paragraph">
              <wp:posOffset>86148</wp:posOffset>
            </wp:positionV>
            <wp:extent cx="4343400" cy="3544570"/>
            <wp:effectExtent l="0" t="0" r="0" b="0"/>
            <wp:wrapNone/>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5DD11063" w14:textId="0C9409C5" w:rsidR="00573C39" w:rsidRDefault="00573C39" w:rsidP="00A2439C">
      <w:pPr>
        <w:tabs>
          <w:tab w:val="left" w:pos="555"/>
          <w:tab w:val="left" w:pos="825"/>
          <w:tab w:val="left" w:pos="3293"/>
          <w:tab w:val="center" w:pos="4320"/>
        </w:tabs>
        <w:jc w:val="left"/>
        <w:rPr>
          <w:rFonts w:cs="Times New Roman"/>
          <w:bCs/>
          <w:szCs w:val="24"/>
          <w:lang w:eastAsia="en-PH"/>
        </w:rPr>
      </w:pPr>
    </w:p>
    <w:p w14:paraId="042C5C5D" w14:textId="783D1077" w:rsidR="00573C39" w:rsidRDefault="00573C39" w:rsidP="00A2439C">
      <w:pPr>
        <w:tabs>
          <w:tab w:val="left" w:pos="555"/>
          <w:tab w:val="left" w:pos="825"/>
          <w:tab w:val="left" w:pos="3293"/>
          <w:tab w:val="center" w:pos="4320"/>
        </w:tabs>
        <w:jc w:val="left"/>
        <w:rPr>
          <w:rFonts w:cs="Times New Roman"/>
          <w:bCs/>
          <w:szCs w:val="24"/>
          <w:lang w:eastAsia="en-PH"/>
        </w:rPr>
      </w:pPr>
    </w:p>
    <w:p w14:paraId="33013559" w14:textId="17CF11C6" w:rsidR="00AD3FF9" w:rsidRDefault="008D1DBA" w:rsidP="00A2439C">
      <w:pPr>
        <w:tabs>
          <w:tab w:val="left" w:pos="555"/>
          <w:tab w:val="left" w:pos="825"/>
          <w:tab w:val="left" w:pos="3293"/>
          <w:tab w:val="center" w:pos="4320"/>
        </w:tabs>
        <w:jc w:val="left"/>
        <w:rPr>
          <w:rFonts w:cs="Times New Roman"/>
          <w:bCs/>
          <w:szCs w:val="24"/>
          <w:lang w:eastAsia="en-PH"/>
        </w:rPr>
      </w:pPr>
      <w:r>
        <w:rPr>
          <w:rFonts w:cs="Times New Roman"/>
          <w:bCs/>
          <w:szCs w:val="24"/>
          <w:lang w:eastAsia="en-PH"/>
        </w:rPr>
        <w:tab/>
      </w:r>
    </w:p>
    <w:p w14:paraId="4E0781FB" w14:textId="57221559" w:rsidR="00B63AB5" w:rsidRDefault="00B63AB5" w:rsidP="00A2439C">
      <w:pPr>
        <w:tabs>
          <w:tab w:val="left" w:pos="555"/>
          <w:tab w:val="left" w:pos="825"/>
          <w:tab w:val="left" w:pos="3293"/>
          <w:tab w:val="center" w:pos="4320"/>
        </w:tabs>
        <w:jc w:val="left"/>
        <w:rPr>
          <w:rFonts w:cs="Times New Roman"/>
          <w:bCs/>
          <w:szCs w:val="24"/>
          <w:lang w:eastAsia="en-PH"/>
        </w:rPr>
      </w:pPr>
    </w:p>
    <w:p w14:paraId="0708DD89" w14:textId="7FFC7D25" w:rsidR="00B63AB5" w:rsidRDefault="00B63AB5" w:rsidP="00A2439C">
      <w:pPr>
        <w:tabs>
          <w:tab w:val="left" w:pos="555"/>
          <w:tab w:val="left" w:pos="825"/>
          <w:tab w:val="left" w:pos="3293"/>
          <w:tab w:val="center" w:pos="4320"/>
        </w:tabs>
        <w:jc w:val="left"/>
        <w:rPr>
          <w:rFonts w:cs="Times New Roman"/>
          <w:bCs/>
          <w:szCs w:val="24"/>
          <w:lang w:eastAsia="en-PH"/>
        </w:rPr>
      </w:pPr>
    </w:p>
    <w:p w14:paraId="5B3F7D14" w14:textId="7D90550F" w:rsidR="00B63AB5" w:rsidRDefault="00B63AB5" w:rsidP="00A2439C">
      <w:pPr>
        <w:tabs>
          <w:tab w:val="left" w:pos="555"/>
          <w:tab w:val="left" w:pos="825"/>
          <w:tab w:val="left" w:pos="3293"/>
          <w:tab w:val="center" w:pos="4320"/>
        </w:tabs>
        <w:jc w:val="left"/>
        <w:rPr>
          <w:rFonts w:cs="Times New Roman"/>
          <w:bCs/>
          <w:szCs w:val="24"/>
          <w:lang w:eastAsia="en-PH"/>
        </w:rPr>
      </w:pPr>
    </w:p>
    <w:p w14:paraId="15EDA0A6" w14:textId="74E6A6C7" w:rsidR="00B63AB5" w:rsidRDefault="00B63AB5" w:rsidP="00A2439C">
      <w:pPr>
        <w:tabs>
          <w:tab w:val="left" w:pos="555"/>
          <w:tab w:val="left" w:pos="825"/>
          <w:tab w:val="left" w:pos="3293"/>
          <w:tab w:val="center" w:pos="4320"/>
        </w:tabs>
        <w:jc w:val="left"/>
        <w:rPr>
          <w:rFonts w:cs="Times New Roman"/>
          <w:bCs/>
          <w:szCs w:val="24"/>
          <w:lang w:eastAsia="en-PH"/>
        </w:rPr>
      </w:pPr>
    </w:p>
    <w:p w14:paraId="14DF741A" w14:textId="01296A5B" w:rsidR="00B63AB5" w:rsidRDefault="00B63AB5" w:rsidP="00A2439C">
      <w:pPr>
        <w:tabs>
          <w:tab w:val="left" w:pos="555"/>
          <w:tab w:val="left" w:pos="825"/>
          <w:tab w:val="left" w:pos="3293"/>
          <w:tab w:val="center" w:pos="4320"/>
        </w:tabs>
        <w:jc w:val="left"/>
        <w:rPr>
          <w:rFonts w:cs="Times New Roman"/>
          <w:bCs/>
          <w:szCs w:val="24"/>
          <w:lang w:eastAsia="en-PH"/>
        </w:rPr>
      </w:pPr>
    </w:p>
    <w:p w14:paraId="52F3CC55" w14:textId="7D0EF8D8" w:rsidR="00B63AB5" w:rsidRDefault="00B63AB5" w:rsidP="00A2439C">
      <w:pPr>
        <w:tabs>
          <w:tab w:val="left" w:pos="555"/>
          <w:tab w:val="left" w:pos="825"/>
          <w:tab w:val="left" w:pos="3293"/>
          <w:tab w:val="center" w:pos="4320"/>
        </w:tabs>
        <w:jc w:val="left"/>
        <w:rPr>
          <w:rFonts w:cs="Times New Roman"/>
          <w:bCs/>
          <w:szCs w:val="24"/>
          <w:lang w:eastAsia="en-PH"/>
        </w:rPr>
      </w:pPr>
    </w:p>
    <w:p w14:paraId="12185605" w14:textId="54FFE77C" w:rsidR="00B63AB5" w:rsidRDefault="00B63AB5" w:rsidP="00A2439C">
      <w:pPr>
        <w:tabs>
          <w:tab w:val="left" w:pos="555"/>
          <w:tab w:val="left" w:pos="825"/>
          <w:tab w:val="left" w:pos="3293"/>
          <w:tab w:val="center" w:pos="4320"/>
        </w:tabs>
        <w:jc w:val="left"/>
        <w:rPr>
          <w:rFonts w:cs="Times New Roman"/>
          <w:bCs/>
          <w:szCs w:val="24"/>
          <w:lang w:eastAsia="en-PH"/>
        </w:rPr>
      </w:pPr>
    </w:p>
    <w:p w14:paraId="45E84D6F" w14:textId="28766D0C" w:rsidR="00B63AB5" w:rsidRDefault="00B63AB5" w:rsidP="00A2439C">
      <w:pPr>
        <w:tabs>
          <w:tab w:val="left" w:pos="555"/>
          <w:tab w:val="left" w:pos="825"/>
          <w:tab w:val="left" w:pos="3293"/>
          <w:tab w:val="center" w:pos="4320"/>
        </w:tabs>
        <w:jc w:val="left"/>
        <w:rPr>
          <w:rFonts w:cs="Times New Roman"/>
          <w:bCs/>
          <w:szCs w:val="24"/>
          <w:lang w:eastAsia="en-PH"/>
        </w:rPr>
      </w:pPr>
    </w:p>
    <w:p w14:paraId="2C2F60C7" w14:textId="1AF5BE86" w:rsidR="00B63AB5" w:rsidRDefault="00B63AB5" w:rsidP="00A2439C">
      <w:pPr>
        <w:tabs>
          <w:tab w:val="left" w:pos="555"/>
          <w:tab w:val="left" w:pos="825"/>
          <w:tab w:val="left" w:pos="3293"/>
          <w:tab w:val="center" w:pos="4320"/>
        </w:tabs>
        <w:jc w:val="left"/>
        <w:rPr>
          <w:rFonts w:cs="Times New Roman"/>
          <w:bCs/>
          <w:szCs w:val="24"/>
          <w:lang w:eastAsia="en-PH"/>
        </w:rPr>
      </w:pPr>
    </w:p>
    <w:p w14:paraId="167270F6" w14:textId="64B67766" w:rsidR="00B63AB5" w:rsidRDefault="00B63AB5" w:rsidP="00A2439C">
      <w:pPr>
        <w:tabs>
          <w:tab w:val="left" w:pos="555"/>
          <w:tab w:val="left" w:pos="825"/>
          <w:tab w:val="left" w:pos="3293"/>
          <w:tab w:val="center" w:pos="4320"/>
        </w:tabs>
        <w:jc w:val="left"/>
        <w:rPr>
          <w:rFonts w:cs="Times New Roman"/>
          <w:bCs/>
          <w:szCs w:val="24"/>
          <w:lang w:eastAsia="en-PH"/>
        </w:rPr>
      </w:pPr>
    </w:p>
    <w:p w14:paraId="07D884F3" w14:textId="0CEB9DBF" w:rsidR="00B63AB5" w:rsidRDefault="00B63AB5" w:rsidP="00A2439C">
      <w:pPr>
        <w:tabs>
          <w:tab w:val="left" w:pos="555"/>
          <w:tab w:val="left" w:pos="825"/>
          <w:tab w:val="left" w:pos="3293"/>
          <w:tab w:val="center" w:pos="4320"/>
        </w:tabs>
        <w:jc w:val="left"/>
        <w:rPr>
          <w:rFonts w:cs="Times New Roman"/>
          <w:bCs/>
          <w:szCs w:val="24"/>
          <w:lang w:eastAsia="en-PH"/>
        </w:rPr>
      </w:pPr>
    </w:p>
    <w:p w14:paraId="4563E38B" w14:textId="7F4CA7E8" w:rsidR="00B63AB5" w:rsidRDefault="00B63AB5" w:rsidP="00A2439C">
      <w:pPr>
        <w:tabs>
          <w:tab w:val="left" w:pos="555"/>
          <w:tab w:val="left" w:pos="825"/>
          <w:tab w:val="left" w:pos="3293"/>
          <w:tab w:val="center" w:pos="4320"/>
        </w:tabs>
        <w:jc w:val="left"/>
        <w:rPr>
          <w:rFonts w:cs="Times New Roman"/>
          <w:bCs/>
          <w:szCs w:val="24"/>
          <w:lang w:eastAsia="en-PH"/>
        </w:rPr>
      </w:pPr>
    </w:p>
    <w:p w14:paraId="0D05E7BA" w14:textId="3DAF63F2" w:rsidR="00B63AB5" w:rsidRDefault="00B63AB5" w:rsidP="00A2439C">
      <w:pPr>
        <w:tabs>
          <w:tab w:val="left" w:pos="555"/>
          <w:tab w:val="left" w:pos="825"/>
          <w:tab w:val="left" w:pos="3293"/>
          <w:tab w:val="center" w:pos="4320"/>
        </w:tabs>
        <w:jc w:val="left"/>
        <w:rPr>
          <w:rFonts w:cs="Times New Roman"/>
          <w:bCs/>
          <w:szCs w:val="24"/>
          <w:lang w:eastAsia="en-PH"/>
        </w:rPr>
      </w:pPr>
    </w:p>
    <w:p w14:paraId="6F9FC370" w14:textId="2305362F" w:rsidR="00B63AB5" w:rsidRDefault="00B63AB5" w:rsidP="00A2439C">
      <w:pPr>
        <w:tabs>
          <w:tab w:val="left" w:pos="555"/>
          <w:tab w:val="left" w:pos="825"/>
          <w:tab w:val="left" w:pos="3293"/>
          <w:tab w:val="center" w:pos="4320"/>
        </w:tabs>
        <w:jc w:val="left"/>
        <w:rPr>
          <w:rFonts w:cs="Times New Roman"/>
          <w:bCs/>
          <w:szCs w:val="24"/>
          <w:lang w:eastAsia="en-PH"/>
        </w:rPr>
      </w:pPr>
    </w:p>
    <w:p w14:paraId="749F0501" w14:textId="1AA166B1" w:rsidR="00B63AB5" w:rsidRDefault="00B63AB5" w:rsidP="00A2439C">
      <w:pPr>
        <w:tabs>
          <w:tab w:val="left" w:pos="555"/>
          <w:tab w:val="left" w:pos="825"/>
          <w:tab w:val="left" w:pos="3293"/>
          <w:tab w:val="center" w:pos="4320"/>
        </w:tabs>
        <w:jc w:val="left"/>
        <w:rPr>
          <w:rFonts w:cs="Times New Roman"/>
          <w:bCs/>
          <w:szCs w:val="24"/>
          <w:lang w:eastAsia="en-PH"/>
        </w:rPr>
      </w:pPr>
    </w:p>
    <w:p w14:paraId="1344BC6E" w14:textId="47CA36B2" w:rsidR="00B63AB5" w:rsidRDefault="00B63AB5" w:rsidP="00A2439C">
      <w:pPr>
        <w:tabs>
          <w:tab w:val="left" w:pos="555"/>
          <w:tab w:val="left" w:pos="825"/>
          <w:tab w:val="left" w:pos="3293"/>
          <w:tab w:val="center" w:pos="4320"/>
        </w:tabs>
        <w:jc w:val="left"/>
        <w:rPr>
          <w:rFonts w:cs="Times New Roman"/>
          <w:bCs/>
          <w:szCs w:val="24"/>
          <w:lang w:eastAsia="en-PH"/>
        </w:rPr>
      </w:pPr>
    </w:p>
    <w:p w14:paraId="70524861" w14:textId="77777777" w:rsidR="00B63AB5" w:rsidRDefault="00B63AB5" w:rsidP="00A2439C">
      <w:pPr>
        <w:tabs>
          <w:tab w:val="left" w:pos="555"/>
          <w:tab w:val="left" w:pos="825"/>
          <w:tab w:val="left" w:pos="3293"/>
          <w:tab w:val="center" w:pos="4320"/>
        </w:tabs>
        <w:jc w:val="left"/>
        <w:rPr>
          <w:rFonts w:cs="Times New Roman"/>
          <w:bCs/>
          <w:szCs w:val="24"/>
          <w:lang w:eastAsia="en-PH"/>
        </w:rPr>
      </w:pPr>
    </w:p>
    <w:p w14:paraId="014A95F9" w14:textId="59DDFFAC" w:rsidR="007A6225" w:rsidRDefault="007A6225" w:rsidP="007A6225">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47</w:t>
      </w:r>
      <w:r w:rsidRPr="009040B2">
        <w:rPr>
          <w:rFonts w:cs="Times New Roman"/>
          <w:bCs/>
          <w:szCs w:val="24"/>
          <w:lang w:eastAsia="en-PH"/>
        </w:rPr>
        <w:t xml:space="preserve">: Activity Diagram of Web-based Piggery Management System </w:t>
      </w:r>
      <w:r w:rsidR="00735DEC">
        <w:rPr>
          <w:rFonts w:cs="Times New Roman"/>
          <w:bCs/>
          <w:szCs w:val="24"/>
          <w:lang w:eastAsia="en-PH"/>
        </w:rPr>
        <w:t>Search Feeding Information</w:t>
      </w:r>
      <w:r w:rsidRPr="009040B2">
        <w:rPr>
          <w:rFonts w:cs="Times New Roman"/>
          <w:bCs/>
          <w:szCs w:val="24"/>
          <w:lang w:eastAsia="en-PH"/>
        </w:rPr>
        <w:t xml:space="preserve"> Module Use Case</w:t>
      </w:r>
    </w:p>
    <w:p w14:paraId="18AA20D6" w14:textId="4C8E7774" w:rsidR="00B63AB5" w:rsidRDefault="00735DEC"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64576" behindDoc="0" locked="0" layoutInCell="1" allowOverlap="1" wp14:anchorId="26E1F168" wp14:editId="2F6A027D">
            <wp:simplePos x="0" y="0"/>
            <wp:positionH relativeFrom="column">
              <wp:posOffset>571500</wp:posOffset>
            </wp:positionH>
            <wp:positionV relativeFrom="paragraph">
              <wp:posOffset>-1270</wp:posOffset>
            </wp:positionV>
            <wp:extent cx="4343400" cy="3544570"/>
            <wp:effectExtent l="0" t="0" r="0" b="0"/>
            <wp:wrapNone/>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7A701CFB" w14:textId="74D15E5B" w:rsidR="00B63AB5" w:rsidRDefault="00B63AB5" w:rsidP="00A2439C">
      <w:pPr>
        <w:tabs>
          <w:tab w:val="left" w:pos="555"/>
          <w:tab w:val="left" w:pos="825"/>
          <w:tab w:val="left" w:pos="3293"/>
          <w:tab w:val="center" w:pos="4320"/>
        </w:tabs>
        <w:jc w:val="left"/>
        <w:rPr>
          <w:rFonts w:cs="Times New Roman"/>
          <w:bCs/>
          <w:szCs w:val="24"/>
          <w:lang w:eastAsia="en-PH"/>
        </w:rPr>
      </w:pPr>
    </w:p>
    <w:p w14:paraId="6799A5E5" w14:textId="2A5651D7" w:rsidR="0027400F" w:rsidRDefault="00FB00A0" w:rsidP="00A2439C">
      <w:pPr>
        <w:tabs>
          <w:tab w:val="left" w:pos="555"/>
          <w:tab w:val="left" w:pos="825"/>
          <w:tab w:val="left" w:pos="3293"/>
          <w:tab w:val="center" w:pos="4320"/>
        </w:tabs>
        <w:jc w:val="left"/>
        <w:rPr>
          <w:rFonts w:cs="Times New Roman"/>
          <w:bCs/>
          <w:szCs w:val="24"/>
          <w:lang w:eastAsia="en-PH"/>
        </w:rPr>
      </w:pPr>
      <w:r>
        <w:rPr>
          <w:rFonts w:cs="Times New Roman"/>
          <w:bCs/>
          <w:szCs w:val="24"/>
          <w:lang w:eastAsia="en-PH"/>
        </w:rPr>
        <w:tab/>
      </w:r>
    </w:p>
    <w:p w14:paraId="5EC97C46" w14:textId="2E0931BD" w:rsidR="009C6F0E" w:rsidRDefault="009C6F0E" w:rsidP="00A2439C">
      <w:pPr>
        <w:tabs>
          <w:tab w:val="left" w:pos="555"/>
          <w:tab w:val="left" w:pos="825"/>
          <w:tab w:val="left" w:pos="3293"/>
          <w:tab w:val="center" w:pos="4320"/>
        </w:tabs>
        <w:jc w:val="left"/>
        <w:rPr>
          <w:rFonts w:cs="Times New Roman"/>
          <w:bCs/>
          <w:szCs w:val="24"/>
          <w:lang w:eastAsia="en-PH"/>
        </w:rPr>
      </w:pPr>
    </w:p>
    <w:p w14:paraId="1AEF3798" w14:textId="77777777" w:rsidR="0027400F" w:rsidRPr="0027400F" w:rsidRDefault="0027400F" w:rsidP="0027400F">
      <w:pPr>
        <w:rPr>
          <w:rFonts w:cs="Times New Roman"/>
          <w:szCs w:val="24"/>
          <w:lang w:eastAsia="en-PH"/>
        </w:rPr>
      </w:pPr>
    </w:p>
    <w:p w14:paraId="06DBB099" w14:textId="77777777" w:rsidR="0027400F" w:rsidRPr="0027400F" w:rsidRDefault="0027400F" w:rsidP="0027400F">
      <w:pPr>
        <w:rPr>
          <w:rFonts w:cs="Times New Roman"/>
          <w:szCs w:val="24"/>
          <w:lang w:eastAsia="en-PH"/>
        </w:rPr>
      </w:pPr>
    </w:p>
    <w:p w14:paraId="22D84F32" w14:textId="77777777" w:rsidR="0027400F" w:rsidRPr="0027400F" w:rsidRDefault="0027400F" w:rsidP="0027400F">
      <w:pPr>
        <w:rPr>
          <w:rFonts w:cs="Times New Roman"/>
          <w:szCs w:val="24"/>
          <w:lang w:eastAsia="en-PH"/>
        </w:rPr>
      </w:pPr>
    </w:p>
    <w:p w14:paraId="70E16E20" w14:textId="77777777" w:rsidR="0027400F" w:rsidRPr="0027400F" w:rsidRDefault="0027400F" w:rsidP="0027400F">
      <w:pPr>
        <w:rPr>
          <w:rFonts w:cs="Times New Roman"/>
          <w:szCs w:val="24"/>
          <w:lang w:eastAsia="en-PH"/>
        </w:rPr>
      </w:pPr>
    </w:p>
    <w:p w14:paraId="348AC451" w14:textId="77777777" w:rsidR="0027400F" w:rsidRPr="0027400F" w:rsidRDefault="0027400F" w:rsidP="0027400F">
      <w:pPr>
        <w:rPr>
          <w:rFonts w:cs="Times New Roman"/>
          <w:szCs w:val="24"/>
          <w:lang w:eastAsia="en-PH"/>
        </w:rPr>
      </w:pPr>
    </w:p>
    <w:p w14:paraId="17EAF4AE" w14:textId="77777777" w:rsidR="0027400F" w:rsidRPr="0027400F" w:rsidRDefault="0027400F" w:rsidP="0027400F">
      <w:pPr>
        <w:rPr>
          <w:rFonts w:cs="Times New Roman"/>
          <w:szCs w:val="24"/>
          <w:lang w:eastAsia="en-PH"/>
        </w:rPr>
      </w:pPr>
    </w:p>
    <w:p w14:paraId="0580799E" w14:textId="77777777" w:rsidR="0027400F" w:rsidRPr="0027400F" w:rsidRDefault="0027400F" w:rsidP="0027400F">
      <w:pPr>
        <w:rPr>
          <w:rFonts w:cs="Times New Roman"/>
          <w:szCs w:val="24"/>
          <w:lang w:eastAsia="en-PH"/>
        </w:rPr>
      </w:pPr>
    </w:p>
    <w:p w14:paraId="5220C9CB" w14:textId="77777777" w:rsidR="0027400F" w:rsidRPr="0027400F" w:rsidRDefault="0027400F" w:rsidP="0027400F">
      <w:pPr>
        <w:rPr>
          <w:rFonts w:cs="Times New Roman"/>
          <w:szCs w:val="24"/>
          <w:lang w:eastAsia="en-PH"/>
        </w:rPr>
      </w:pPr>
    </w:p>
    <w:p w14:paraId="0E478224" w14:textId="77777777" w:rsidR="0027400F" w:rsidRPr="0027400F" w:rsidRDefault="0027400F" w:rsidP="0027400F">
      <w:pPr>
        <w:rPr>
          <w:rFonts w:cs="Times New Roman"/>
          <w:szCs w:val="24"/>
          <w:lang w:eastAsia="en-PH"/>
        </w:rPr>
      </w:pPr>
    </w:p>
    <w:p w14:paraId="1F610364" w14:textId="77777777" w:rsidR="0027400F" w:rsidRPr="0027400F" w:rsidRDefault="0027400F" w:rsidP="0027400F">
      <w:pPr>
        <w:rPr>
          <w:rFonts w:cs="Times New Roman"/>
          <w:szCs w:val="24"/>
          <w:lang w:eastAsia="en-PH"/>
        </w:rPr>
      </w:pPr>
    </w:p>
    <w:p w14:paraId="1023782D" w14:textId="77777777" w:rsidR="0027400F" w:rsidRPr="0027400F" w:rsidRDefault="0027400F" w:rsidP="0027400F">
      <w:pPr>
        <w:rPr>
          <w:rFonts w:cs="Times New Roman"/>
          <w:szCs w:val="24"/>
          <w:lang w:eastAsia="en-PH"/>
        </w:rPr>
      </w:pPr>
    </w:p>
    <w:p w14:paraId="35DE678F" w14:textId="77777777" w:rsidR="0027400F" w:rsidRPr="0027400F" w:rsidRDefault="0027400F" w:rsidP="0027400F">
      <w:pPr>
        <w:rPr>
          <w:rFonts w:cs="Times New Roman"/>
          <w:szCs w:val="24"/>
          <w:lang w:eastAsia="en-PH"/>
        </w:rPr>
      </w:pPr>
    </w:p>
    <w:p w14:paraId="64991821" w14:textId="77777777" w:rsidR="0027400F" w:rsidRPr="0027400F" w:rsidRDefault="0027400F" w:rsidP="0027400F">
      <w:pPr>
        <w:rPr>
          <w:rFonts w:cs="Times New Roman"/>
          <w:szCs w:val="24"/>
          <w:lang w:eastAsia="en-PH"/>
        </w:rPr>
      </w:pPr>
    </w:p>
    <w:p w14:paraId="0301278A" w14:textId="77777777" w:rsidR="0027400F" w:rsidRPr="0027400F" w:rsidRDefault="0027400F" w:rsidP="0027400F">
      <w:pPr>
        <w:rPr>
          <w:rFonts w:cs="Times New Roman"/>
          <w:szCs w:val="24"/>
          <w:lang w:eastAsia="en-PH"/>
        </w:rPr>
      </w:pPr>
    </w:p>
    <w:p w14:paraId="3B14DA8F" w14:textId="77777777" w:rsidR="0027400F" w:rsidRPr="0027400F" w:rsidRDefault="0027400F" w:rsidP="0027400F">
      <w:pPr>
        <w:rPr>
          <w:rFonts w:cs="Times New Roman"/>
          <w:szCs w:val="24"/>
          <w:lang w:eastAsia="en-PH"/>
        </w:rPr>
      </w:pPr>
    </w:p>
    <w:p w14:paraId="7C5A41F7" w14:textId="77777777" w:rsidR="0027400F" w:rsidRPr="0027400F" w:rsidRDefault="0027400F" w:rsidP="0027400F">
      <w:pPr>
        <w:rPr>
          <w:rFonts w:cs="Times New Roman"/>
          <w:szCs w:val="24"/>
          <w:lang w:eastAsia="en-PH"/>
        </w:rPr>
      </w:pPr>
    </w:p>
    <w:p w14:paraId="2A68DC70" w14:textId="77777777" w:rsidR="0027400F" w:rsidRPr="0027400F" w:rsidRDefault="0027400F" w:rsidP="0027400F">
      <w:pPr>
        <w:rPr>
          <w:rFonts w:cs="Times New Roman"/>
          <w:szCs w:val="24"/>
          <w:lang w:eastAsia="en-PH"/>
        </w:rPr>
      </w:pPr>
    </w:p>
    <w:p w14:paraId="27F376BB" w14:textId="3F67952C" w:rsidR="00735DEC" w:rsidRDefault="00735DEC" w:rsidP="00735DEC">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48</w:t>
      </w:r>
      <w:r w:rsidRPr="009040B2">
        <w:rPr>
          <w:rFonts w:cs="Times New Roman"/>
          <w:bCs/>
          <w:szCs w:val="24"/>
          <w:lang w:eastAsia="en-PH"/>
        </w:rPr>
        <w:t xml:space="preserve">: Activity Diagram of Web-based Piggery Management System </w:t>
      </w:r>
      <w:r w:rsidR="00437841">
        <w:rPr>
          <w:rFonts w:cs="Times New Roman"/>
          <w:bCs/>
          <w:szCs w:val="24"/>
          <w:lang w:eastAsia="en-PH"/>
        </w:rPr>
        <w:t>Update Feeding</w:t>
      </w:r>
      <w:r>
        <w:rPr>
          <w:rFonts w:cs="Times New Roman"/>
          <w:bCs/>
          <w:szCs w:val="24"/>
          <w:lang w:eastAsia="en-PH"/>
        </w:rPr>
        <w:t xml:space="preserve"> Information</w:t>
      </w:r>
      <w:r w:rsidRPr="009040B2">
        <w:rPr>
          <w:rFonts w:cs="Times New Roman"/>
          <w:bCs/>
          <w:szCs w:val="24"/>
          <w:lang w:eastAsia="en-PH"/>
        </w:rPr>
        <w:t xml:space="preserve"> Module Use Case</w:t>
      </w:r>
    </w:p>
    <w:p w14:paraId="1FF0C990" w14:textId="77777777" w:rsidR="00437841" w:rsidRDefault="00437841" w:rsidP="00437841">
      <w:pPr>
        <w:tabs>
          <w:tab w:val="left" w:pos="1867"/>
          <w:tab w:val="center" w:pos="4320"/>
        </w:tabs>
        <w:jc w:val="both"/>
        <w:rPr>
          <w:rFonts w:cs="Times New Roman"/>
          <w:szCs w:val="24"/>
          <w:lang w:eastAsia="en-PH"/>
        </w:rPr>
      </w:pPr>
      <w:r>
        <w:rPr>
          <w:rFonts w:cs="Times New Roman"/>
          <w:szCs w:val="24"/>
          <w:lang w:eastAsia="en-PH"/>
        </w:rPr>
        <w:t xml:space="preserve">          </w:t>
      </w:r>
    </w:p>
    <w:p w14:paraId="0CB509AF" w14:textId="51432C45" w:rsidR="00437841" w:rsidRDefault="00437841" w:rsidP="00437841">
      <w:pPr>
        <w:tabs>
          <w:tab w:val="left" w:pos="1867"/>
          <w:tab w:val="center" w:pos="4320"/>
        </w:tabs>
        <w:jc w:val="both"/>
        <w:rPr>
          <w:rFonts w:cs="Times New Roman"/>
          <w:szCs w:val="24"/>
          <w:lang w:eastAsia="en-PH"/>
        </w:rPr>
      </w:pPr>
      <w:r>
        <w:rPr>
          <w:rFonts w:cs="Times New Roman"/>
          <w:szCs w:val="24"/>
          <w:lang w:eastAsia="en-PH"/>
        </w:rPr>
        <w:t xml:space="preserve">           Manage Vaccination Module</w:t>
      </w:r>
    </w:p>
    <w:tbl>
      <w:tblPr>
        <w:tblStyle w:val="TableGrid"/>
        <w:tblpPr w:leftFromText="180" w:rightFromText="180" w:vertAnchor="page" w:horzAnchor="margin" w:tblpXSpec="right" w:tblpY="8821"/>
        <w:tblW w:w="0" w:type="auto"/>
        <w:tblLook w:val="04A0" w:firstRow="1" w:lastRow="0" w:firstColumn="1" w:lastColumn="0" w:noHBand="0" w:noVBand="1"/>
      </w:tblPr>
      <w:tblGrid>
        <w:gridCol w:w="2160"/>
        <w:gridCol w:w="3245"/>
        <w:gridCol w:w="2538"/>
      </w:tblGrid>
      <w:tr w:rsidR="00437841" w14:paraId="654B2F7F" w14:textId="77777777" w:rsidTr="00437841">
        <w:trPr>
          <w:trHeight w:val="252"/>
        </w:trPr>
        <w:tc>
          <w:tcPr>
            <w:tcW w:w="2160" w:type="dxa"/>
          </w:tcPr>
          <w:p w14:paraId="6593765D" w14:textId="77777777" w:rsidR="00437841" w:rsidRDefault="00437841" w:rsidP="00437841">
            <w:pPr>
              <w:rPr>
                <w:b w:val="0"/>
                <w:szCs w:val="24"/>
              </w:rPr>
            </w:pPr>
            <w:r>
              <w:rPr>
                <w:b w:val="0"/>
                <w:szCs w:val="24"/>
              </w:rPr>
              <w:t>Use Case</w:t>
            </w:r>
          </w:p>
        </w:tc>
        <w:tc>
          <w:tcPr>
            <w:tcW w:w="3245" w:type="dxa"/>
          </w:tcPr>
          <w:p w14:paraId="6530A9CC" w14:textId="77777777" w:rsidR="00437841" w:rsidRDefault="00437841" w:rsidP="00437841">
            <w:pPr>
              <w:rPr>
                <w:b w:val="0"/>
                <w:szCs w:val="24"/>
              </w:rPr>
            </w:pPr>
            <w:r>
              <w:rPr>
                <w:b w:val="0"/>
                <w:szCs w:val="24"/>
              </w:rPr>
              <w:t>Description</w:t>
            </w:r>
          </w:p>
        </w:tc>
        <w:tc>
          <w:tcPr>
            <w:tcW w:w="2538" w:type="dxa"/>
          </w:tcPr>
          <w:p w14:paraId="16EEE16F" w14:textId="77777777" w:rsidR="00437841" w:rsidRDefault="00437841" w:rsidP="00437841">
            <w:pPr>
              <w:rPr>
                <w:b w:val="0"/>
                <w:szCs w:val="24"/>
              </w:rPr>
            </w:pPr>
            <w:r>
              <w:rPr>
                <w:b w:val="0"/>
                <w:szCs w:val="24"/>
              </w:rPr>
              <w:t>User/Actor (Roles)</w:t>
            </w:r>
          </w:p>
        </w:tc>
      </w:tr>
      <w:tr w:rsidR="00437841" w14:paraId="69F15962" w14:textId="77777777" w:rsidTr="00437841">
        <w:trPr>
          <w:trHeight w:val="940"/>
        </w:trPr>
        <w:tc>
          <w:tcPr>
            <w:tcW w:w="2160" w:type="dxa"/>
          </w:tcPr>
          <w:p w14:paraId="106A029E" w14:textId="6D0E6F86" w:rsidR="00437841" w:rsidRDefault="0049559C" w:rsidP="00437841">
            <w:pPr>
              <w:jc w:val="left"/>
              <w:rPr>
                <w:b w:val="0"/>
                <w:szCs w:val="24"/>
              </w:rPr>
            </w:pPr>
            <w:r>
              <w:rPr>
                <w:b w:val="0"/>
                <w:szCs w:val="24"/>
              </w:rPr>
              <w:t>Add vaccination information</w:t>
            </w:r>
          </w:p>
        </w:tc>
        <w:tc>
          <w:tcPr>
            <w:tcW w:w="3245" w:type="dxa"/>
          </w:tcPr>
          <w:p w14:paraId="4DF314F4" w14:textId="5F5744B8" w:rsidR="00437841" w:rsidRDefault="00437841" w:rsidP="00437841">
            <w:pPr>
              <w:jc w:val="left"/>
              <w:rPr>
                <w:b w:val="0"/>
                <w:szCs w:val="24"/>
              </w:rPr>
            </w:pPr>
            <w:r>
              <w:rPr>
                <w:b w:val="0"/>
                <w:szCs w:val="24"/>
              </w:rPr>
              <w:t>The user selects the new vaccinatio</w:t>
            </w:r>
            <w:r w:rsidR="00F41993">
              <w:rPr>
                <w:b w:val="0"/>
                <w:szCs w:val="24"/>
              </w:rPr>
              <w:t>n</w:t>
            </w:r>
            <w:r>
              <w:rPr>
                <w:b w:val="0"/>
                <w:szCs w:val="24"/>
              </w:rPr>
              <w:t xml:space="preserve"> button to </w:t>
            </w:r>
            <w:r w:rsidR="00F41993">
              <w:rPr>
                <w:b w:val="0"/>
                <w:szCs w:val="24"/>
              </w:rPr>
              <w:t>add</w:t>
            </w:r>
            <w:r>
              <w:rPr>
                <w:b w:val="0"/>
                <w:szCs w:val="24"/>
              </w:rPr>
              <w:t xml:space="preserve"> new operation.</w:t>
            </w:r>
          </w:p>
        </w:tc>
        <w:tc>
          <w:tcPr>
            <w:tcW w:w="2538" w:type="dxa"/>
          </w:tcPr>
          <w:p w14:paraId="0177BF45" w14:textId="70B53AB7" w:rsidR="00437841" w:rsidRDefault="00F41993" w:rsidP="00437841">
            <w:pPr>
              <w:rPr>
                <w:b w:val="0"/>
                <w:szCs w:val="24"/>
              </w:rPr>
            </w:pPr>
            <w:r>
              <w:rPr>
                <w:b w:val="0"/>
                <w:szCs w:val="24"/>
              </w:rPr>
              <w:t>Owner, Workers, Veterinarian</w:t>
            </w:r>
          </w:p>
        </w:tc>
      </w:tr>
      <w:tr w:rsidR="0071748D" w14:paraId="590742D2" w14:textId="77777777" w:rsidTr="00437841">
        <w:trPr>
          <w:trHeight w:val="940"/>
        </w:trPr>
        <w:tc>
          <w:tcPr>
            <w:tcW w:w="2160" w:type="dxa"/>
          </w:tcPr>
          <w:p w14:paraId="22BB2237" w14:textId="4347EF10" w:rsidR="0071748D" w:rsidRDefault="0071748D" w:rsidP="00437841">
            <w:pPr>
              <w:jc w:val="left"/>
              <w:rPr>
                <w:b w:val="0"/>
                <w:szCs w:val="24"/>
              </w:rPr>
            </w:pPr>
            <w:r>
              <w:rPr>
                <w:b w:val="0"/>
                <w:szCs w:val="24"/>
              </w:rPr>
              <w:t>Search vaccination information</w:t>
            </w:r>
          </w:p>
        </w:tc>
        <w:tc>
          <w:tcPr>
            <w:tcW w:w="3245" w:type="dxa"/>
          </w:tcPr>
          <w:p w14:paraId="001C53A1" w14:textId="010A8A22" w:rsidR="0071748D" w:rsidRDefault="0071748D" w:rsidP="00437841">
            <w:pPr>
              <w:jc w:val="left"/>
              <w:rPr>
                <w:b w:val="0"/>
                <w:szCs w:val="24"/>
              </w:rPr>
            </w:pPr>
            <w:r>
              <w:rPr>
                <w:b w:val="0"/>
                <w:szCs w:val="24"/>
              </w:rPr>
              <w:t xml:space="preserve">The user selects the </w:t>
            </w:r>
            <w:r w:rsidR="00B743E2">
              <w:rPr>
                <w:b w:val="0"/>
                <w:szCs w:val="24"/>
              </w:rPr>
              <w:t>search button to search vaccination operation.</w:t>
            </w:r>
          </w:p>
        </w:tc>
        <w:tc>
          <w:tcPr>
            <w:tcW w:w="2538" w:type="dxa"/>
          </w:tcPr>
          <w:p w14:paraId="59C0EB14" w14:textId="220505AD" w:rsidR="0071748D" w:rsidRDefault="00B743E2" w:rsidP="00437841">
            <w:pPr>
              <w:rPr>
                <w:b w:val="0"/>
                <w:szCs w:val="24"/>
              </w:rPr>
            </w:pPr>
            <w:r>
              <w:rPr>
                <w:b w:val="0"/>
                <w:szCs w:val="24"/>
              </w:rPr>
              <w:t>Owner, Workers, Veterinarian</w:t>
            </w:r>
          </w:p>
        </w:tc>
      </w:tr>
      <w:tr w:rsidR="00437841" w14:paraId="31778510" w14:textId="77777777" w:rsidTr="00437841">
        <w:trPr>
          <w:trHeight w:val="940"/>
        </w:trPr>
        <w:tc>
          <w:tcPr>
            <w:tcW w:w="2160" w:type="dxa"/>
          </w:tcPr>
          <w:p w14:paraId="6AFF01F5" w14:textId="791C02F4" w:rsidR="00437841" w:rsidRDefault="00437841" w:rsidP="00437841">
            <w:pPr>
              <w:jc w:val="left"/>
              <w:rPr>
                <w:b w:val="0"/>
                <w:szCs w:val="24"/>
              </w:rPr>
            </w:pPr>
            <w:r>
              <w:rPr>
                <w:b w:val="0"/>
                <w:szCs w:val="24"/>
              </w:rPr>
              <w:t xml:space="preserve">Update vaccination </w:t>
            </w:r>
            <w:r w:rsidR="00B54BCA">
              <w:rPr>
                <w:b w:val="0"/>
                <w:szCs w:val="24"/>
              </w:rPr>
              <w:t>information</w:t>
            </w:r>
          </w:p>
        </w:tc>
        <w:tc>
          <w:tcPr>
            <w:tcW w:w="3245" w:type="dxa"/>
          </w:tcPr>
          <w:p w14:paraId="53FAF4E3" w14:textId="77777777" w:rsidR="00437841" w:rsidRDefault="00437841" w:rsidP="00437841">
            <w:pPr>
              <w:jc w:val="left"/>
              <w:rPr>
                <w:b w:val="0"/>
                <w:szCs w:val="24"/>
              </w:rPr>
            </w:pPr>
            <w:r>
              <w:rPr>
                <w:b w:val="0"/>
                <w:szCs w:val="24"/>
              </w:rPr>
              <w:t>The user selects the update vaccination operation button to update the operation that are already exist.</w:t>
            </w:r>
          </w:p>
        </w:tc>
        <w:tc>
          <w:tcPr>
            <w:tcW w:w="2538" w:type="dxa"/>
          </w:tcPr>
          <w:p w14:paraId="5D917D0F" w14:textId="376CF59C" w:rsidR="00437841" w:rsidRDefault="00F41993" w:rsidP="00437841">
            <w:pPr>
              <w:rPr>
                <w:b w:val="0"/>
                <w:szCs w:val="24"/>
              </w:rPr>
            </w:pPr>
            <w:r>
              <w:rPr>
                <w:b w:val="0"/>
                <w:szCs w:val="24"/>
              </w:rPr>
              <w:t>Owner, Workers, Veterinarian</w:t>
            </w:r>
          </w:p>
        </w:tc>
      </w:tr>
      <w:tr w:rsidR="00437841" w14:paraId="6BD093D6" w14:textId="77777777" w:rsidTr="00437841">
        <w:trPr>
          <w:trHeight w:val="940"/>
        </w:trPr>
        <w:tc>
          <w:tcPr>
            <w:tcW w:w="2160" w:type="dxa"/>
          </w:tcPr>
          <w:p w14:paraId="51387DC5" w14:textId="42AA4E71" w:rsidR="00437841" w:rsidRDefault="00437841" w:rsidP="00437841">
            <w:pPr>
              <w:jc w:val="left"/>
              <w:rPr>
                <w:b w:val="0"/>
                <w:szCs w:val="24"/>
              </w:rPr>
            </w:pPr>
            <w:r>
              <w:rPr>
                <w:b w:val="0"/>
                <w:szCs w:val="24"/>
              </w:rPr>
              <w:t xml:space="preserve">View vaccination </w:t>
            </w:r>
            <w:r w:rsidR="00B54BCA">
              <w:rPr>
                <w:b w:val="0"/>
                <w:szCs w:val="24"/>
              </w:rPr>
              <w:t>information</w:t>
            </w:r>
          </w:p>
        </w:tc>
        <w:tc>
          <w:tcPr>
            <w:tcW w:w="3245" w:type="dxa"/>
          </w:tcPr>
          <w:p w14:paraId="7F3DC8ED" w14:textId="77777777" w:rsidR="00437841" w:rsidRDefault="00437841" w:rsidP="00437841">
            <w:pPr>
              <w:jc w:val="left"/>
              <w:rPr>
                <w:b w:val="0"/>
                <w:szCs w:val="24"/>
              </w:rPr>
            </w:pPr>
            <w:r>
              <w:rPr>
                <w:b w:val="0"/>
                <w:szCs w:val="24"/>
              </w:rPr>
              <w:t>The user selects the view vaccination operation details to view vaccination details.</w:t>
            </w:r>
          </w:p>
        </w:tc>
        <w:tc>
          <w:tcPr>
            <w:tcW w:w="2538" w:type="dxa"/>
          </w:tcPr>
          <w:p w14:paraId="00522E8D" w14:textId="191EF915" w:rsidR="00437841" w:rsidRDefault="00F41993" w:rsidP="00437841">
            <w:pPr>
              <w:rPr>
                <w:b w:val="0"/>
                <w:szCs w:val="24"/>
              </w:rPr>
            </w:pPr>
            <w:r>
              <w:rPr>
                <w:b w:val="0"/>
                <w:szCs w:val="24"/>
              </w:rPr>
              <w:t>Owner, Workers, Veterinarian</w:t>
            </w:r>
          </w:p>
        </w:tc>
      </w:tr>
    </w:tbl>
    <w:p w14:paraId="33B4D99B" w14:textId="06F55470" w:rsidR="0027400F" w:rsidRPr="0027400F" w:rsidRDefault="00735DEC" w:rsidP="00437841">
      <w:pPr>
        <w:tabs>
          <w:tab w:val="left" w:pos="1867"/>
          <w:tab w:val="center" w:pos="4320"/>
        </w:tabs>
        <w:jc w:val="both"/>
        <w:rPr>
          <w:rFonts w:cs="Times New Roman"/>
          <w:szCs w:val="24"/>
          <w:lang w:eastAsia="en-PH"/>
        </w:rPr>
      </w:pPr>
      <w:r>
        <w:rPr>
          <w:rFonts w:cs="Times New Roman"/>
          <w:szCs w:val="24"/>
          <w:lang w:eastAsia="en-PH"/>
        </w:rPr>
        <w:tab/>
      </w:r>
      <w:r>
        <w:rPr>
          <w:rFonts w:cs="Times New Roman"/>
          <w:szCs w:val="24"/>
          <w:lang w:eastAsia="en-PH"/>
        </w:rPr>
        <w:tab/>
      </w:r>
    </w:p>
    <w:p w14:paraId="565C0859" w14:textId="77777777" w:rsidR="0027400F" w:rsidRPr="0027400F" w:rsidRDefault="0027400F" w:rsidP="0027400F">
      <w:pPr>
        <w:rPr>
          <w:rFonts w:cs="Times New Roman"/>
          <w:szCs w:val="24"/>
          <w:lang w:eastAsia="en-PH"/>
        </w:rPr>
      </w:pPr>
    </w:p>
    <w:p w14:paraId="0E31C98C" w14:textId="77777777" w:rsidR="0027400F" w:rsidRPr="0027400F" w:rsidRDefault="0027400F" w:rsidP="0027400F">
      <w:pPr>
        <w:rPr>
          <w:rFonts w:cs="Times New Roman"/>
          <w:szCs w:val="24"/>
          <w:lang w:eastAsia="en-PH"/>
        </w:rPr>
      </w:pPr>
    </w:p>
    <w:p w14:paraId="56C1F817" w14:textId="77777777" w:rsidR="0027400F" w:rsidRDefault="0027400F" w:rsidP="0027400F">
      <w:pPr>
        <w:rPr>
          <w:rFonts w:cs="Times New Roman"/>
          <w:bCs/>
          <w:szCs w:val="24"/>
          <w:lang w:eastAsia="en-PH"/>
        </w:rPr>
      </w:pPr>
    </w:p>
    <w:p w14:paraId="3701B472" w14:textId="77777777" w:rsidR="0027400F" w:rsidRPr="0027400F" w:rsidRDefault="0027400F" w:rsidP="0027400F">
      <w:pPr>
        <w:rPr>
          <w:rFonts w:cs="Times New Roman"/>
          <w:szCs w:val="24"/>
          <w:lang w:eastAsia="en-PH"/>
        </w:rPr>
      </w:pPr>
    </w:p>
    <w:p w14:paraId="25D888B5" w14:textId="18173D80" w:rsidR="0027400F" w:rsidRDefault="00FB00A0" w:rsidP="00FB00A0">
      <w:pPr>
        <w:tabs>
          <w:tab w:val="left" w:pos="720"/>
          <w:tab w:val="center" w:pos="4320"/>
        </w:tabs>
        <w:jc w:val="left"/>
        <w:rPr>
          <w:rFonts w:cs="Times New Roman"/>
          <w:bCs/>
          <w:szCs w:val="24"/>
          <w:lang w:eastAsia="en-PH"/>
        </w:rPr>
      </w:pPr>
      <w:r>
        <w:rPr>
          <w:rFonts w:cs="Times New Roman"/>
          <w:bCs/>
          <w:szCs w:val="24"/>
          <w:lang w:eastAsia="en-PH"/>
        </w:rPr>
        <w:tab/>
        <w:t>Manage Vaccination Module</w:t>
      </w:r>
      <w:r>
        <w:rPr>
          <w:rFonts w:cs="Times New Roman"/>
          <w:bCs/>
          <w:szCs w:val="24"/>
          <w:lang w:eastAsia="en-PH"/>
        </w:rPr>
        <w:tab/>
      </w:r>
      <w:r>
        <w:rPr>
          <w:rFonts w:cs="Times New Roman"/>
          <w:bCs/>
          <w:szCs w:val="24"/>
          <w:lang w:eastAsia="en-PH"/>
        </w:rPr>
        <w:tab/>
      </w:r>
      <w:r>
        <w:rPr>
          <w:rFonts w:cs="Times New Roman"/>
          <w:bCs/>
          <w:szCs w:val="24"/>
          <w:lang w:eastAsia="en-PH"/>
        </w:rPr>
        <w:tab/>
      </w:r>
    </w:p>
    <w:p w14:paraId="4AEEC7BE" w14:textId="7EEFD88A" w:rsidR="00B63AB5" w:rsidRDefault="0027400F" w:rsidP="0027400F">
      <w:pPr>
        <w:tabs>
          <w:tab w:val="left" w:pos="1335"/>
          <w:tab w:val="center" w:pos="4320"/>
        </w:tabs>
        <w:jc w:val="left"/>
        <w:rPr>
          <w:rFonts w:cs="Times New Roman"/>
          <w:bCs/>
          <w:szCs w:val="24"/>
          <w:lang w:eastAsia="en-PH"/>
        </w:rPr>
      </w:pPr>
      <w:r>
        <w:rPr>
          <w:rFonts w:cs="Times New Roman"/>
          <w:bCs/>
          <w:szCs w:val="24"/>
          <w:lang w:eastAsia="en-PH"/>
        </w:rPr>
        <w:tab/>
      </w:r>
    </w:p>
    <w:p w14:paraId="17071707" w14:textId="77777777" w:rsidR="0027400F" w:rsidRDefault="0027400F" w:rsidP="0027400F">
      <w:pPr>
        <w:tabs>
          <w:tab w:val="left" w:pos="1890"/>
        </w:tabs>
        <w:jc w:val="left"/>
        <w:rPr>
          <w:rFonts w:cs="Times New Roman"/>
          <w:bCs/>
          <w:szCs w:val="24"/>
          <w:lang w:eastAsia="en-PH"/>
        </w:rPr>
      </w:pPr>
      <w:r>
        <w:rPr>
          <w:rFonts w:cs="Times New Roman"/>
          <w:bCs/>
          <w:szCs w:val="24"/>
          <w:lang w:eastAsia="en-PH"/>
        </w:rPr>
        <w:tab/>
      </w:r>
    </w:p>
    <w:p w14:paraId="33B08E39" w14:textId="4DFDA746" w:rsidR="00B63AB5" w:rsidRDefault="00B63AB5" w:rsidP="0027400F">
      <w:pPr>
        <w:tabs>
          <w:tab w:val="left" w:pos="1890"/>
        </w:tabs>
        <w:jc w:val="left"/>
        <w:rPr>
          <w:rFonts w:cs="Times New Roman"/>
          <w:bCs/>
          <w:szCs w:val="24"/>
          <w:lang w:eastAsia="en-PH"/>
        </w:rPr>
      </w:pPr>
    </w:p>
    <w:p w14:paraId="49BF6E28" w14:textId="1FF13AC0" w:rsidR="007A2A82" w:rsidRDefault="007A2A82" w:rsidP="00A2439C">
      <w:pPr>
        <w:tabs>
          <w:tab w:val="left" w:pos="555"/>
          <w:tab w:val="left" w:pos="825"/>
          <w:tab w:val="left" w:pos="3293"/>
          <w:tab w:val="center" w:pos="4320"/>
        </w:tabs>
        <w:jc w:val="left"/>
        <w:rPr>
          <w:rFonts w:cs="Times New Roman"/>
          <w:bCs/>
          <w:szCs w:val="24"/>
          <w:lang w:eastAsia="en-PH"/>
        </w:rPr>
      </w:pPr>
    </w:p>
    <w:p w14:paraId="0A3667CF" w14:textId="4F0AB0E5" w:rsidR="007A2A82" w:rsidRDefault="007A2A82" w:rsidP="00A2439C">
      <w:pPr>
        <w:tabs>
          <w:tab w:val="left" w:pos="555"/>
          <w:tab w:val="left" w:pos="825"/>
          <w:tab w:val="left" w:pos="3293"/>
          <w:tab w:val="center" w:pos="4320"/>
        </w:tabs>
        <w:jc w:val="left"/>
        <w:rPr>
          <w:rFonts w:cs="Times New Roman"/>
          <w:bCs/>
          <w:szCs w:val="24"/>
          <w:lang w:eastAsia="en-PH"/>
        </w:rPr>
      </w:pPr>
    </w:p>
    <w:p w14:paraId="7F14B5C6" w14:textId="5540154E" w:rsidR="007A2A82" w:rsidRDefault="007A2A82" w:rsidP="00A2439C">
      <w:pPr>
        <w:tabs>
          <w:tab w:val="left" w:pos="555"/>
          <w:tab w:val="left" w:pos="825"/>
          <w:tab w:val="left" w:pos="3293"/>
          <w:tab w:val="center" w:pos="4320"/>
        </w:tabs>
        <w:jc w:val="left"/>
        <w:rPr>
          <w:rFonts w:cs="Times New Roman"/>
          <w:bCs/>
          <w:szCs w:val="24"/>
          <w:lang w:eastAsia="en-PH"/>
        </w:rPr>
      </w:pPr>
    </w:p>
    <w:p w14:paraId="6419A144" w14:textId="426A5B7F" w:rsidR="00592E64" w:rsidRDefault="00592E64" w:rsidP="00437841">
      <w:pPr>
        <w:tabs>
          <w:tab w:val="left" w:pos="555"/>
          <w:tab w:val="left" w:pos="825"/>
          <w:tab w:val="left" w:pos="3293"/>
          <w:tab w:val="center" w:pos="4320"/>
        </w:tabs>
        <w:jc w:val="left"/>
        <w:rPr>
          <w:rFonts w:cs="Times New Roman"/>
          <w:bCs/>
          <w:szCs w:val="24"/>
          <w:lang w:eastAsia="en-PH"/>
        </w:rPr>
      </w:pPr>
    </w:p>
    <w:p w14:paraId="5E64E5FE" w14:textId="77777777" w:rsidR="00437841" w:rsidRDefault="00437841" w:rsidP="00545CDF">
      <w:pPr>
        <w:tabs>
          <w:tab w:val="left" w:pos="555"/>
          <w:tab w:val="left" w:pos="825"/>
          <w:tab w:val="left" w:pos="3293"/>
          <w:tab w:val="center" w:pos="4320"/>
        </w:tabs>
        <w:rPr>
          <w:rFonts w:cs="Times New Roman"/>
          <w:bCs/>
          <w:szCs w:val="24"/>
          <w:lang w:eastAsia="en-PH"/>
        </w:rPr>
      </w:pPr>
    </w:p>
    <w:p w14:paraId="722F0ED9" w14:textId="7A1DA58C" w:rsidR="00592E64" w:rsidRDefault="00592E64" w:rsidP="00545CDF">
      <w:pPr>
        <w:tabs>
          <w:tab w:val="left" w:pos="555"/>
          <w:tab w:val="left" w:pos="825"/>
          <w:tab w:val="left" w:pos="3293"/>
          <w:tab w:val="center" w:pos="4320"/>
        </w:tabs>
        <w:rPr>
          <w:rFonts w:cs="Times New Roman"/>
          <w:bCs/>
          <w:szCs w:val="24"/>
          <w:lang w:eastAsia="en-PH"/>
        </w:rPr>
      </w:pPr>
      <w:r>
        <w:rPr>
          <w:rFonts w:cs="Times New Roman"/>
          <w:bCs/>
          <w:szCs w:val="24"/>
          <w:lang w:eastAsia="en-PH"/>
        </w:rPr>
        <w:t xml:space="preserve">Table </w:t>
      </w:r>
      <w:r w:rsidR="00437841">
        <w:rPr>
          <w:rFonts w:cs="Times New Roman"/>
          <w:bCs/>
          <w:szCs w:val="24"/>
          <w:lang w:eastAsia="en-PH"/>
        </w:rPr>
        <w:t>8</w:t>
      </w:r>
      <w:r>
        <w:rPr>
          <w:rFonts w:cs="Times New Roman"/>
          <w:bCs/>
          <w:szCs w:val="24"/>
          <w:lang w:eastAsia="en-PH"/>
        </w:rPr>
        <w:t xml:space="preserve">:  </w:t>
      </w:r>
      <w:r w:rsidRPr="009040B2">
        <w:rPr>
          <w:rFonts w:cs="Times New Roman"/>
          <w:bCs/>
          <w:szCs w:val="24"/>
          <w:lang w:eastAsia="en-PH"/>
        </w:rPr>
        <w:t>Event Decomposition of the Piggery Management System</w:t>
      </w:r>
      <w:r>
        <w:rPr>
          <w:rFonts w:cs="Times New Roman"/>
          <w:bCs/>
          <w:szCs w:val="24"/>
          <w:lang w:eastAsia="en-PH"/>
        </w:rPr>
        <w:t xml:space="preserve"> Manage Vaccination Module</w:t>
      </w:r>
    </w:p>
    <w:p w14:paraId="2F7D3D01" w14:textId="073E705B" w:rsidR="00545CDF" w:rsidRDefault="00545CDF" w:rsidP="00545CDF">
      <w:pPr>
        <w:tabs>
          <w:tab w:val="left" w:pos="555"/>
          <w:tab w:val="left" w:pos="825"/>
          <w:tab w:val="left" w:pos="3293"/>
          <w:tab w:val="center" w:pos="4320"/>
        </w:tabs>
        <w:rPr>
          <w:rFonts w:cs="Times New Roman"/>
          <w:bCs/>
          <w:szCs w:val="24"/>
          <w:lang w:eastAsia="en-PH"/>
        </w:rPr>
      </w:pPr>
    </w:p>
    <w:p w14:paraId="01691599" w14:textId="376E4D73" w:rsidR="00FB00A0" w:rsidRDefault="00FB00A0" w:rsidP="00545CDF">
      <w:pPr>
        <w:tabs>
          <w:tab w:val="left" w:pos="555"/>
          <w:tab w:val="left" w:pos="825"/>
          <w:tab w:val="left" w:pos="3293"/>
          <w:tab w:val="center" w:pos="4320"/>
        </w:tabs>
        <w:rPr>
          <w:rFonts w:cs="Times New Roman"/>
          <w:bCs/>
          <w:szCs w:val="24"/>
          <w:lang w:eastAsia="en-PH"/>
        </w:rPr>
      </w:pPr>
    </w:p>
    <w:p w14:paraId="1D9DF778" w14:textId="51F27786" w:rsidR="00FB00A0" w:rsidRDefault="009079CE" w:rsidP="00545CDF">
      <w:pPr>
        <w:tabs>
          <w:tab w:val="left" w:pos="555"/>
          <w:tab w:val="left" w:pos="825"/>
          <w:tab w:val="left" w:pos="3293"/>
          <w:tab w:val="center" w:pos="4320"/>
        </w:tabs>
        <w:rPr>
          <w:rFonts w:cs="Times New Roman"/>
          <w:bCs/>
          <w:szCs w:val="24"/>
          <w:lang w:eastAsia="en-PH"/>
        </w:rPr>
      </w:pPr>
      <w:r>
        <w:rPr>
          <w:noProof/>
        </w:rPr>
        <w:lastRenderedPageBreak/>
        <w:drawing>
          <wp:anchor distT="0" distB="0" distL="114300" distR="114300" simplePos="0" relativeHeight="251865600" behindDoc="0" locked="0" layoutInCell="1" allowOverlap="1" wp14:anchorId="4F24FE58" wp14:editId="14C8CF9D">
            <wp:simplePos x="0" y="0"/>
            <wp:positionH relativeFrom="column">
              <wp:posOffset>-4233</wp:posOffset>
            </wp:positionH>
            <wp:positionV relativeFrom="paragraph">
              <wp:posOffset>3387</wp:posOffset>
            </wp:positionV>
            <wp:extent cx="5486400" cy="3086100"/>
            <wp:effectExtent l="0" t="0" r="0" b="0"/>
            <wp:wrapNone/>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2C54A8EE" w14:textId="4193C835" w:rsidR="00FB00A0" w:rsidRDefault="00FB00A0" w:rsidP="00545CDF">
      <w:pPr>
        <w:tabs>
          <w:tab w:val="left" w:pos="555"/>
          <w:tab w:val="left" w:pos="825"/>
          <w:tab w:val="left" w:pos="3293"/>
          <w:tab w:val="center" w:pos="4320"/>
        </w:tabs>
        <w:rPr>
          <w:rFonts w:cs="Times New Roman"/>
          <w:bCs/>
          <w:szCs w:val="24"/>
          <w:lang w:eastAsia="en-PH"/>
        </w:rPr>
      </w:pPr>
    </w:p>
    <w:p w14:paraId="314AE2A2" w14:textId="05C782D2" w:rsidR="00FB00A0" w:rsidRDefault="00FB00A0" w:rsidP="00545CDF">
      <w:pPr>
        <w:tabs>
          <w:tab w:val="left" w:pos="555"/>
          <w:tab w:val="left" w:pos="825"/>
          <w:tab w:val="left" w:pos="3293"/>
          <w:tab w:val="center" w:pos="4320"/>
        </w:tabs>
        <w:rPr>
          <w:rFonts w:cs="Times New Roman"/>
          <w:bCs/>
          <w:szCs w:val="24"/>
          <w:lang w:eastAsia="en-PH"/>
        </w:rPr>
      </w:pPr>
    </w:p>
    <w:p w14:paraId="7C88B38C" w14:textId="4C415A02" w:rsidR="007A2A82" w:rsidRDefault="007A2A82" w:rsidP="00A2439C">
      <w:pPr>
        <w:tabs>
          <w:tab w:val="left" w:pos="555"/>
          <w:tab w:val="left" w:pos="825"/>
          <w:tab w:val="left" w:pos="3293"/>
          <w:tab w:val="center" w:pos="4320"/>
        </w:tabs>
        <w:jc w:val="left"/>
        <w:rPr>
          <w:rFonts w:cs="Times New Roman"/>
          <w:bCs/>
          <w:szCs w:val="24"/>
          <w:lang w:eastAsia="en-PH"/>
        </w:rPr>
      </w:pPr>
    </w:p>
    <w:p w14:paraId="460EE1CD" w14:textId="13C32D65" w:rsidR="007A2A82" w:rsidRDefault="007A2A82" w:rsidP="00A2439C">
      <w:pPr>
        <w:tabs>
          <w:tab w:val="left" w:pos="555"/>
          <w:tab w:val="left" w:pos="825"/>
          <w:tab w:val="left" w:pos="3293"/>
          <w:tab w:val="center" w:pos="4320"/>
        </w:tabs>
        <w:jc w:val="left"/>
        <w:rPr>
          <w:rFonts w:cs="Times New Roman"/>
          <w:bCs/>
          <w:szCs w:val="24"/>
          <w:lang w:eastAsia="en-PH"/>
        </w:rPr>
      </w:pPr>
    </w:p>
    <w:p w14:paraId="5121E22E" w14:textId="23A95B32" w:rsidR="00880DF3" w:rsidRDefault="00880DF3" w:rsidP="00A2439C">
      <w:pPr>
        <w:tabs>
          <w:tab w:val="left" w:pos="555"/>
          <w:tab w:val="left" w:pos="825"/>
          <w:tab w:val="left" w:pos="3293"/>
          <w:tab w:val="center" w:pos="4320"/>
        </w:tabs>
        <w:jc w:val="left"/>
        <w:rPr>
          <w:rFonts w:cs="Times New Roman"/>
          <w:bCs/>
          <w:szCs w:val="24"/>
          <w:lang w:eastAsia="en-PH"/>
        </w:rPr>
      </w:pPr>
    </w:p>
    <w:p w14:paraId="33AEB9A4" w14:textId="2A9AEEF7" w:rsidR="00880DF3" w:rsidRDefault="00880DF3" w:rsidP="00A2439C">
      <w:pPr>
        <w:tabs>
          <w:tab w:val="left" w:pos="555"/>
          <w:tab w:val="left" w:pos="825"/>
          <w:tab w:val="left" w:pos="3293"/>
          <w:tab w:val="center" w:pos="4320"/>
        </w:tabs>
        <w:jc w:val="left"/>
        <w:rPr>
          <w:rFonts w:cs="Times New Roman"/>
          <w:bCs/>
          <w:szCs w:val="24"/>
          <w:lang w:eastAsia="en-PH"/>
        </w:rPr>
      </w:pPr>
    </w:p>
    <w:p w14:paraId="1B40E73E" w14:textId="18E763C7" w:rsidR="00880DF3" w:rsidRDefault="00880DF3" w:rsidP="00A2439C">
      <w:pPr>
        <w:tabs>
          <w:tab w:val="left" w:pos="555"/>
          <w:tab w:val="left" w:pos="825"/>
          <w:tab w:val="left" w:pos="3293"/>
          <w:tab w:val="center" w:pos="4320"/>
        </w:tabs>
        <w:jc w:val="left"/>
        <w:rPr>
          <w:rFonts w:cs="Times New Roman"/>
          <w:bCs/>
          <w:szCs w:val="24"/>
          <w:lang w:eastAsia="en-PH"/>
        </w:rPr>
      </w:pPr>
    </w:p>
    <w:p w14:paraId="5FCE3034" w14:textId="6F9DCCE5" w:rsidR="00880DF3" w:rsidRDefault="00880DF3" w:rsidP="00A2439C">
      <w:pPr>
        <w:tabs>
          <w:tab w:val="left" w:pos="555"/>
          <w:tab w:val="left" w:pos="825"/>
          <w:tab w:val="left" w:pos="3293"/>
          <w:tab w:val="center" w:pos="4320"/>
        </w:tabs>
        <w:jc w:val="left"/>
        <w:rPr>
          <w:rFonts w:cs="Times New Roman"/>
          <w:bCs/>
          <w:szCs w:val="24"/>
          <w:lang w:eastAsia="en-PH"/>
        </w:rPr>
      </w:pPr>
    </w:p>
    <w:p w14:paraId="47E072BD" w14:textId="17565CC3" w:rsidR="00880DF3" w:rsidRDefault="00880DF3" w:rsidP="00A2439C">
      <w:pPr>
        <w:tabs>
          <w:tab w:val="left" w:pos="555"/>
          <w:tab w:val="left" w:pos="825"/>
          <w:tab w:val="left" w:pos="3293"/>
          <w:tab w:val="center" w:pos="4320"/>
        </w:tabs>
        <w:jc w:val="left"/>
        <w:rPr>
          <w:rFonts w:cs="Times New Roman"/>
          <w:bCs/>
          <w:szCs w:val="24"/>
          <w:lang w:eastAsia="en-PH"/>
        </w:rPr>
      </w:pPr>
    </w:p>
    <w:p w14:paraId="473FBB54" w14:textId="293B7506" w:rsidR="00880DF3" w:rsidRDefault="00880DF3" w:rsidP="00A2439C">
      <w:pPr>
        <w:tabs>
          <w:tab w:val="left" w:pos="555"/>
          <w:tab w:val="left" w:pos="825"/>
          <w:tab w:val="left" w:pos="3293"/>
          <w:tab w:val="center" w:pos="4320"/>
        </w:tabs>
        <w:jc w:val="left"/>
        <w:rPr>
          <w:rFonts w:cs="Times New Roman"/>
          <w:bCs/>
          <w:szCs w:val="24"/>
          <w:lang w:eastAsia="en-PH"/>
        </w:rPr>
      </w:pPr>
    </w:p>
    <w:p w14:paraId="3AE91090" w14:textId="482FEDD4" w:rsidR="00880DF3" w:rsidRDefault="00880DF3" w:rsidP="00A2439C">
      <w:pPr>
        <w:tabs>
          <w:tab w:val="left" w:pos="555"/>
          <w:tab w:val="left" w:pos="825"/>
          <w:tab w:val="left" w:pos="3293"/>
          <w:tab w:val="center" w:pos="4320"/>
        </w:tabs>
        <w:jc w:val="left"/>
        <w:rPr>
          <w:rFonts w:cs="Times New Roman"/>
          <w:bCs/>
          <w:szCs w:val="24"/>
          <w:lang w:eastAsia="en-PH"/>
        </w:rPr>
      </w:pPr>
    </w:p>
    <w:p w14:paraId="5282C930" w14:textId="3A71233A" w:rsidR="00880DF3" w:rsidRDefault="00880DF3" w:rsidP="00A2439C">
      <w:pPr>
        <w:tabs>
          <w:tab w:val="left" w:pos="555"/>
          <w:tab w:val="left" w:pos="825"/>
          <w:tab w:val="left" w:pos="3293"/>
          <w:tab w:val="center" w:pos="4320"/>
        </w:tabs>
        <w:jc w:val="left"/>
        <w:rPr>
          <w:rFonts w:cs="Times New Roman"/>
          <w:bCs/>
          <w:szCs w:val="24"/>
          <w:lang w:eastAsia="en-PH"/>
        </w:rPr>
      </w:pPr>
    </w:p>
    <w:p w14:paraId="3955829F" w14:textId="77777777" w:rsidR="00880DF3" w:rsidRDefault="00880DF3" w:rsidP="00A2439C">
      <w:pPr>
        <w:tabs>
          <w:tab w:val="left" w:pos="555"/>
          <w:tab w:val="left" w:pos="825"/>
          <w:tab w:val="left" w:pos="3293"/>
          <w:tab w:val="center" w:pos="4320"/>
        </w:tabs>
        <w:jc w:val="left"/>
        <w:rPr>
          <w:rFonts w:cs="Times New Roman"/>
          <w:bCs/>
          <w:szCs w:val="24"/>
          <w:lang w:eastAsia="en-PH"/>
        </w:rPr>
      </w:pPr>
    </w:p>
    <w:p w14:paraId="0A19E974" w14:textId="09F573A1" w:rsidR="00880DF3" w:rsidRDefault="00880DF3" w:rsidP="00A2439C">
      <w:pPr>
        <w:tabs>
          <w:tab w:val="left" w:pos="555"/>
          <w:tab w:val="left" w:pos="825"/>
          <w:tab w:val="left" w:pos="3293"/>
          <w:tab w:val="center" w:pos="4320"/>
        </w:tabs>
        <w:jc w:val="left"/>
        <w:rPr>
          <w:rFonts w:cs="Times New Roman"/>
          <w:bCs/>
          <w:szCs w:val="24"/>
          <w:lang w:eastAsia="en-PH"/>
        </w:rPr>
      </w:pPr>
    </w:p>
    <w:p w14:paraId="5053EAAD" w14:textId="039715DA" w:rsidR="00880DF3" w:rsidRDefault="00880DF3" w:rsidP="00A2439C">
      <w:pPr>
        <w:tabs>
          <w:tab w:val="left" w:pos="555"/>
          <w:tab w:val="left" w:pos="825"/>
          <w:tab w:val="left" w:pos="3293"/>
          <w:tab w:val="center" w:pos="4320"/>
        </w:tabs>
        <w:jc w:val="left"/>
        <w:rPr>
          <w:rFonts w:cs="Times New Roman"/>
          <w:bCs/>
          <w:szCs w:val="24"/>
          <w:lang w:eastAsia="en-PH"/>
        </w:rPr>
      </w:pPr>
    </w:p>
    <w:p w14:paraId="56C1488A" w14:textId="1C60E0FF" w:rsidR="00880DF3" w:rsidRDefault="00880DF3" w:rsidP="00A2439C">
      <w:pPr>
        <w:tabs>
          <w:tab w:val="left" w:pos="555"/>
          <w:tab w:val="left" w:pos="825"/>
          <w:tab w:val="left" w:pos="3293"/>
          <w:tab w:val="center" w:pos="4320"/>
        </w:tabs>
        <w:jc w:val="left"/>
        <w:rPr>
          <w:rFonts w:cs="Times New Roman"/>
          <w:bCs/>
          <w:szCs w:val="24"/>
          <w:lang w:eastAsia="en-PH"/>
        </w:rPr>
      </w:pPr>
    </w:p>
    <w:p w14:paraId="62008795" w14:textId="1718CCEE" w:rsidR="00880DF3" w:rsidRDefault="00880DF3" w:rsidP="00A2439C">
      <w:pPr>
        <w:tabs>
          <w:tab w:val="left" w:pos="555"/>
          <w:tab w:val="left" w:pos="825"/>
          <w:tab w:val="left" w:pos="3293"/>
          <w:tab w:val="center" w:pos="4320"/>
        </w:tabs>
        <w:jc w:val="left"/>
        <w:rPr>
          <w:rFonts w:cs="Times New Roman"/>
          <w:bCs/>
          <w:szCs w:val="24"/>
          <w:lang w:eastAsia="en-PH"/>
        </w:rPr>
      </w:pPr>
    </w:p>
    <w:p w14:paraId="2529FFA4" w14:textId="507467F3" w:rsidR="00545CDF" w:rsidRDefault="00437841" w:rsidP="00F41993">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49</w:t>
      </w:r>
      <w:r w:rsidRPr="009040B2">
        <w:rPr>
          <w:rFonts w:cs="Times New Roman"/>
          <w:bCs/>
          <w:szCs w:val="24"/>
          <w:lang w:eastAsia="en-PH"/>
        </w:rPr>
        <w:t xml:space="preserve">: Use Case Diagram involving the </w:t>
      </w:r>
      <w:r w:rsidR="0049559C">
        <w:rPr>
          <w:rFonts w:cs="Times New Roman"/>
          <w:bCs/>
          <w:szCs w:val="24"/>
          <w:lang w:eastAsia="en-PH"/>
        </w:rPr>
        <w:t>Owner</w:t>
      </w:r>
      <w:r w:rsidRPr="009040B2">
        <w:rPr>
          <w:rFonts w:cs="Times New Roman"/>
          <w:bCs/>
          <w:szCs w:val="24"/>
          <w:lang w:eastAsia="en-PH"/>
        </w:rPr>
        <w:t xml:space="preserve"> of Piggery Management System</w:t>
      </w:r>
      <w:r>
        <w:rPr>
          <w:rFonts w:cs="Times New Roman"/>
          <w:bCs/>
          <w:szCs w:val="24"/>
          <w:lang w:eastAsia="en-PH"/>
        </w:rPr>
        <w:t xml:space="preserve"> Manage </w:t>
      </w:r>
      <w:r w:rsidR="0049559C">
        <w:rPr>
          <w:rFonts w:cs="Times New Roman"/>
          <w:bCs/>
          <w:szCs w:val="24"/>
          <w:lang w:eastAsia="en-PH"/>
        </w:rPr>
        <w:t>Vaccination</w:t>
      </w:r>
      <w:r w:rsidRPr="009040B2">
        <w:rPr>
          <w:rFonts w:cs="Times New Roman"/>
          <w:bCs/>
          <w:szCs w:val="24"/>
          <w:lang w:eastAsia="en-PH"/>
        </w:rPr>
        <w:t xml:space="preserve"> Module</w:t>
      </w:r>
    </w:p>
    <w:p w14:paraId="1CC4B88F" w14:textId="77777777" w:rsidR="00F41993" w:rsidRPr="00F41993" w:rsidRDefault="00F41993" w:rsidP="00F41993">
      <w:pPr>
        <w:rPr>
          <w:rFonts w:cs="Times New Roman"/>
          <w:szCs w:val="24"/>
          <w:lang w:eastAsia="en-PH"/>
        </w:rPr>
      </w:pPr>
    </w:p>
    <w:p w14:paraId="7325ECD0" w14:textId="53F7016F" w:rsidR="00545CDF" w:rsidRDefault="00FB00A0"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66624" behindDoc="0" locked="0" layoutInCell="1" allowOverlap="1" wp14:anchorId="7ABD395D" wp14:editId="36C50A11">
            <wp:simplePos x="0" y="0"/>
            <wp:positionH relativeFrom="column">
              <wp:posOffset>0</wp:posOffset>
            </wp:positionH>
            <wp:positionV relativeFrom="paragraph">
              <wp:posOffset>90805</wp:posOffset>
            </wp:positionV>
            <wp:extent cx="5486400" cy="3086100"/>
            <wp:effectExtent l="0" t="0" r="0" b="0"/>
            <wp:wrapNone/>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01781FF6" w14:textId="76CA7CBA" w:rsidR="00545CDF" w:rsidRDefault="00545CDF" w:rsidP="00A2439C">
      <w:pPr>
        <w:tabs>
          <w:tab w:val="left" w:pos="555"/>
          <w:tab w:val="left" w:pos="825"/>
          <w:tab w:val="left" w:pos="3293"/>
          <w:tab w:val="center" w:pos="4320"/>
        </w:tabs>
        <w:jc w:val="left"/>
        <w:rPr>
          <w:rFonts w:cs="Times New Roman"/>
          <w:bCs/>
          <w:szCs w:val="24"/>
          <w:lang w:eastAsia="en-PH"/>
        </w:rPr>
      </w:pPr>
    </w:p>
    <w:p w14:paraId="4E8579DB" w14:textId="55E6B812" w:rsidR="00545CDF" w:rsidRDefault="00545CDF" w:rsidP="00A2439C">
      <w:pPr>
        <w:tabs>
          <w:tab w:val="left" w:pos="555"/>
          <w:tab w:val="left" w:pos="825"/>
          <w:tab w:val="left" w:pos="3293"/>
          <w:tab w:val="center" w:pos="4320"/>
        </w:tabs>
        <w:jc w:val="left"/>
        <w:rPr>
          <w:rFonts w:cs="Times New Roman"/>
          <w:bCs/>
          <w:szCs w:val="24"/>
          <w:lang w:eastAsia="en-PH"/>
        </w:rPr>
      </w:pPr>
    </w:p>
    <w:p w14:paraId="270DF1BA" w14:textId="7A52D1FC" w:rsidR="00545CDF" w:rsidRDefault="00545CDF" w:rsidP="00A2439C">
      <w:pPr>
        <w:tabs>
          <w:tab w:val="left" w:pos="555"/>
          <w:tab w:val="left" w:pos="825"/>
          <w:tab w:val="left" w:pos="3293"/>
          <w:tab w:val="center" w:pos="4320"/>
        </w:tabs>
        <w:jc w:val="left"/>
        <w:rPr>
          <w:rFonts w:cs="Times New Roman"/>
          <w:bCs/>
          <w:szCs w:val="24"/>
          <w:lang w:eastAsia="en-PH"/>
        </w:rPr>
      </w:pPr>
    </w:p>
    <w:p w14:paraId="72179A80" w14:textId="07EAC0E7" w:rsidR="00880DF3" w:rsidRDefault="00880DF3" w:rsidP="00A2439C">
      <w:pPr>
        <w:tabs>
          <w:tab w:val="left" w:pos="555"/>
          <w:tab w:val="left" w:pos="825"/>
          <w:tab w:val="left" w:pos="3293"/>
          <w:tab w:val="center" w:pos="4320"/>
        </w:tabs>
        <w:jc w:val="left"/>
        <w:rPr>
          <w:rFonts w:cs="Times New Roman"/>
          <w:bCs/>
          <w:szCs w:val="24"/>
          <w:lang w:eastAsia="en-PH"/>
        </w:rPr>
      </w:pPr>
    </w:p>
    <w:p w14:paraId="5B1E9E68" w14:textId="7B94A109" w:rsidR="00880DF3" w:rsidRDefault="00880DF3" w:rsidP="00A2439C">
      <w:pPr>
        <w:tabs>
          <w:tab w:val="left" w:pos="555"/>
          <w:tab w:val="left" w:pos="825"/>
          <w:tab w:val="left" w:pos="3293"/>
          <w:tab w:val="center" w:pos="4320"/>
        </w:tabs>
        <w:jc w:val="left"/>
        <w:rPr>
          <w:rFonts w:cs="Times New Roman"/>
          <w:bCs/>
          <w:szCs w:val="24"/>
          <w:lang w:eastAsia="en-PH"/>
        </w:rPr>
      </w:pPr>
    </w:p>
    <w:p w14:paraId="33C2D086" w14:textId="03375830" w:rsidR="003E2E5C" w:rsidRDefault="003E2E5C" w:rsidP="00A2439C">
      <w:pPr>
        <w:tabs>
          <w:tab w:val="left" w:pos="555"/>
          <w:tab w:val="left" w:pos="825"/>
          <w:tab w:val="left" w:pos="3293"/>
          <w:tab w:val="center" w:pos="4320"/>
        </w:tabs>
        <w:jc w:val="left"/>
        <w:rPr>
          <w:rFonts w:cs="Times New Roman"/>
          <w:bCs/>
          <w:szCs w:val="24"/>
          <w:lang w:eastAsia="en-PH"/>
        </w:rPr>
      </w:pPr>
    </w:p>
    <w:p w14:paraId="7D4D2FE3" w14:textId="67FF1617" w:rsidR="003E2E5C" w:rsidRDefault="003E2E5C" w:rsidP="00A2439C">
      <w:pPr>
        <w:tabs>
          <w:tab w:val="left" w:pos="555"/>
          <w:tab w:val="left" w:pos="825"/>
          <w:tab w:val="left" w:pos="3293"/>
          <w:tab w:val="center" w:pos="4320"/>
        </w:tabs>
        <w:jc w:val="left"/>
        <w:rPr>
          <w:rFonts w:cs="Times New Roman"/>
          <w:bCs/>
          <w:szCs w:val="24"/>
          <w:lang w:eastAsia="en-PH"/>
        </w:rPr>
      </w:pPr>
    </w:p>
    <w:p w14:paraId="62EF1A93" w14:textId="24ED4C8C" w:rsidR="003E2E5C" w:rsidRDefault="003E2E5C" w:rsidP="00A2439C">
      <w:pPr>
        <w:tabs>
          <w:tab w:val="left" w:pos="555"/>
          <w:tab w:val="left" w:pos="825"/>
          <w:tab w:val="left" w:pos="3293"/>
          <w:tab w:val="center" w:pos="4320"/>
        </w:tabs>
        <w:jc w:val="left"/>
        <w:rPr>
          <w:rFonts w:cs="Times New Roman"/>
          <w:bCs/>
          <w:szCs w:val="24"/>
          <w:lang w:eastAsia="en-PH"/>
        </w:rPr>
      </w:pPr>
    </w:p>
    <w:p w14:paraId="41487E56" w14:textId="1F6C654F" w:rsidR="003E2E5C" w:rsidRDefault="003E2E5C" w:rsidP="00A2439C">
      <w:pPr>
        <w:tabs>
          <w:tab w:val="left" w:pos="555"/>
          <w:tab w:val="left" w:pos="825"/>
          <w:tab w:val="left" w:pos="3293"/>
          <w:tab w:val="center" w:pos="4320"/>
        </w:tabs>
        <w:jc w:val="left"/>
        <w:rPr>
          <w:rFonts w:cs="Times New Roman"/>
          <w:bCs/>
          <w:szCs w:val="24"/>
          <w:lang w:eastAsia="en-PH"/>
        </w:rPr>
      </w:pPr>
    </w:p>
    <w:p w14:paraId="108D959A" w14:textId="3F847C57" w:rsidR="003E2E5C" w:rsidRDefault="003E2E5C" w:rsidP="00A2439C">
      <w:pPr>
        <w:tabs>
          <w:tab w:val="left" w:pos="555"/>
          <w:tab w:val="left" w:pos="825"/>
          <w:tab w:val="left" w:pos="3293"/>
          <w:tab w:val="center" w:pos="4320"/>
        </w:tabs>
        <w:jc w:val="left"/>
        <w:rPr>
          <w:rFonts w:cs="Times New Roman"/>
          <w:bCs/>
          <w:szCs w:val="24"/>
          <w:lang w:eastAsia="en-PH"/>
        </w:rPr>
      </w:pPr>
    </w:p>
    <w:p w14:paraId="7A8609BC" w14:textId="51B8E8B1" w:rsidR="003E2E5C" w:rsidRDefault="003E2E5C" w:rsidP="00A2439C">
      <w:pPr>
        <w:tabs>
          <w:tab w:val="left" w:pos="555"/>
          <w:tab w:val="left" w:pos="825"/>
          <w:tab w:val="left" w:pos="3293"/>
          <w:tab w:val="center" w:pos="4320"/>
        </w:tabs>
        <w:jc w:val="left"/>
        <w:rPr>
          <w:rFonts w:cs="Times New Roman"/>
          <w:bCs/>
          <w:szCs w:val="24"/>
          <w:lang w:eastAsia="en-PH"/>
        </w:rPr>
      </w:pPr>
    </w:p>
    <w:p w14:paraId="7511A6B9" w14:textId="77777777" w:rsidR="003E2E5C" w:rsidRDefault="003E2E5C" w:rsidP="00A2439C">
      <w:pPr>
        <w:tabs>
          <w:tab w:val="left" w:pos="555"/>
          <w:tab w:val="left" w:pos="825"/>
          <w:tab w:val="left" w:pos="3293"/>
          <w:tab w:val="center" w:pos="4320"/>
        </w:tabs>
        <w:jc w:val="left"/>
        <w:rPr>
          <w:rFonts w:cs="Times New Roman"/>
          <w:bCs/>
          <w:szCs w:val="24"/>
          <w:lang w:eastAsia="en-PH"/>
        </w:rPr>
      </w:pPr>
    </w:p>
    <w:p w14:paraId="500C584D" w14:textId="0C1D9FAB" w:rsidR="003E2E5C" w:rsidRDefault="003E2E5C" w:rsidP="00A2439C">
      <w:pPr>
        <w:tabs>
          <w:tab w:val="left" w:pos="555"/>
          <w:tab w:val="left" w:pos="825"/>
          <w:tab w:val="left" w:pos="3293"/>
          <w:tab w:val="center" w:pos="4320"/>
        </w:tabs>
        <w:jc w:val="left"/>
        <w:rPr>
          <w:rFonts w:cs="Times New Roman"/>
          <w:bCs/>
          <w:szCs w:val="24"/>
          <w:lang w:eastAsia="en-PH"/>
        </w:rPr>
      </w:pPr>
    </w:p>
    <w:p w14:paraId="2FE771CC" w14:textId="6475105A" w:rsidR="003E2E5C" w:rsidRDefault="003E2E5C" w:rsidP="00A2439C">
      <w:pPr>
        <w:tabs>
          <w:tab w:val="left" w:pos="555"/>
          <w:tab w:val="left" w:pos="825"/>
          <w:tab w:val="left" w:pos="3293"/>
          <w:tab w:val="center" w:pos="4320"/>
        </w:tabs>
        <w:jc w:val="left"/>
        <w:rPr>
          <w:rFonts w:cs="Times New Roman"/>
          <w:bCs/>
          <w:szCs w:val="24"/>
          <w:lang w:eastAsia="en-PH"/>
        </w:rPr>
      </w:pPr>
    </w:p>
    <w:p w14:paraId="33BC0DF2" w14:textId="456BAA7E" w:rsidR="003E2E5C" w:rsidRDefault="003E2E5C" w:rsidP="00A2439C">
      <w:pPr>
        <w:tabs>
          <w:tab w:val="left" w:pos="555"/>
          <w:tab w:val="left" w:pos="825"/>
          <w:tab w:val="left" w:pos="3293"/>
          <w:tab w:val="center" w:pos="4320"/>
        </w:tabs>
        <w:jc w:val="left"/>
        <w:rPr>
          <w:rFonts w:cs="Times New Roman"/>
          <w:bCs/>
          <w:szCs w:val="24"/>
          <w:lang w:eastAsia="en-PH"/>
        </w:rPr>
      </w:pPr>
    </w:p>
    <w:p w14:paraId="6B247796" w14:textId="0C0C250D" w:rsidR="003E2E5C" w:rsidRDefault="003E2E5C" w:rsidP="00A2439C">
      <w:pPr>
        <w:tabs>
          <w:tab w:val="left" w:pos="555"/>
          <w:tab w:val="left" w:pos="825"/>
          <w:tab w:val="left" w:pos="3293"/>
          <w:tab w:val="center" w:pos="4320"/>
        </w:tabs>
        <w:jc w:val="left"/>
        <w:rPr>
          <w:rFonts w:cs="Times New Roman"/>
          <w:bCs/>
          <w:szCs w:val="24"/>
          <w:lang w:eastAsia="en-PH"/>
        </w:rPr>
      </w:pPr>
    </w:p>
    <w:p w14:paraId="101ED9EE" w14:textId="0F3EC205" w:rsidR="003E2E5C" w:rsidRDefault="003E2E5C" w:rsidP="00A2439C">
      <w:pPr>
        <w:tabs>
          <w:tab w:val="left" w:pos="555"/>
          <w:tab w:val="left" w:pos="825"/>
          <w:tab w:val="left" w:pos="3293"/>
          <w:tab w:val="center" w:pos="4320"/>
        </w:tabs>
        <w:jc w:val="left"/>
        <w:rPr>
          <w:rFonts w:cs="Times New Roman"/>
          <w:bCs/>
          <w:szCs w:val="24"/>
          <w:lang w:eastAsia="en-PH"/>
        </w:rPr>
      </w:pPr>
    </w:p>
    <w:p w14:paraId="64F2241D" w14:textId="77777777" w:rsidR="009079CE" w:rsidRDefault="009079CE" w:rsidP="00F41993">
      <w:pPr>
        <w:rPr>
          <w:rFonts w:cs="Times New Roman"/>
          <w:bCs/>
          <w:szCs w:val="24"/>
          <w:lang w:eastAsia="en-PH"/>
        </w:rPr>
      </w:pPr>
    </w:p>
    <w:p w14:paraId="2AD88CD2" w14:textId="6D335288" w:rsidR="00F41993" w:rsidRDefault="00F41993" w:rsidP="00F41993">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50</w:t>
      </w:r>
      <w:r w:rsidRPr="009040B2">
        <w:rPr>
          <w:rFonts w:cs="Times New Roman"/>
          <w:bCs/>
          <w:szCs w:val="24"/>
          <w:lang w:eastAsia="en-PH"/>
        </w:rPr>
        <w:t>: Use Case Diagram involving the</w:t>
      </w:r>
      <w:r>
        <w:rPr>
          <w:rFonts w:cs="Times New Roman"/>
          <w:bCs/>
          <w:szCs w:val="24"/>
          <w:lang w:eastAsia="en-PH"/>
        </w:rPr>
        <w:t xml:space="preserve"> Worker</w:t>
      </w:r>
      <w:r w:rsidRPr="009040B2">
        <w:rPr>
          <w:rFonts w:cs="Times New Roman"/>
          <w:bCs/>
          <w:szCs w:val="24"/>
          <w:lang w:eastAsia="en-PH"/>
        </w:rPr>
        <w:t xml:space="preserve"> of Piggery Management System</w:t>
      </w:r>
      <w:r>
        <w:rPr>
          <w:rFonts w:cs="Times New Roman"/>
          <w:bCs/>
          <w:szCs w:val="24"/>
          <w:lang w:eastAsia="en-PH"/>
        </w:rPr>
        <w:t xml:space="preserve"> Manage Vaccination</w:t>
      </w:r>
      <w:r w:rsidRPr="009040B2">
        <w:rPr>
          <w:rFonts w:cs="Times New Roman"/>
          <w:bCs/>
          <w:szCs w:val="24"/>
          <w:lang w:eastAsia="en-PH"/>
        </w:rPr>
        <w:t xml:space="preserve"> Module</w:t>
      </w:r>
    </w:p>
    <w:p w14:paraId="7D770472" w14:textId="509F1B8C" w:rsidR="003E2E5C" w:rsidRDefault="003E2E5C" w:rsidP="00F41993">
      <w:pPr>
        <w:tabs>
          <w:tab w:val="left" w:pos="1373"/>
        </w:tabs>
        <w:jc w:val="left"/>
        <w:rPr>
          <w:rFonts w:cs="Times New Roman"/>
          <w:bCs/>
          <w:szCs w:val="24"/>
          <w:lang w:eastAsia="en-PH"/>
        </w:rPr>
      </w:pPr>
    </w:p>
    <w:p w14:paraId="46461EC9" w14:textId="3366EC3B" w:rsidR="003E2E5C" w:rsidRDefault="003E2E5C" w:rsidP="00A2439C">
      <w:pPr>
        <w:tabs>
          <w:tab w:val="left" w:pos="555"/>
          <w:tab w:val="left" w:pos="825"/>
          <w:tab w:val="left" w:pos="3293"/>
          <w:tab w:val="center" w:pos="4320"/>
        </w:tabs>
        <w:jc w:val="left"/>
        <w:rPr>
          <w:rFonts w:cs="Times New Roman"/>
          <w:bCs/>
          <w:szCs w:val="24"/>
          <w:lang w:eastAsia="en-PH"/>
        </w:rPr>
      </w:pPr>
    </w:p>
    <w:p w14:paraId="51F2F9D6" w14:textId="630610FD" w:rsidR="009079CE" w:rsidRDefault="009079CE" w:rsidP="00A2439C">
      <w:pPr>
        <w:tabs>
          <w:tab w:val="left" w:pos="555"/>
          <w:tab w:val="left" w:pos="825"/>
          <w:tab w:val="left" w:pos="3293"/>
          <w:tab w:val="center" w:pos="4320"/>
        </w:tabs>
        <w:jc w:val="left"/>
        <w:rPr>
          <w:rFonts w:cs="Times New Roman"/>
          <w:bCs/>
          <w:szCs w:val="24"/>
          <w:lang w:eastAsia="en-PH"/>
        </w:rPr>
      </w:pPr>
    </w:p>
    <w:p w14:paraId="19F9A737" w14:textId="77777777" w:rsidR="009079CE" w:rsidRDefault="009079CE" w:rsidP="00A2439C">
      <w:pPr>
        <w:tabs>
          <w:tab w:val="left" w:pos="555"/>
          <w:tab w:val="left" w:pos="825"/>
          <w:tab w:val="left" w:pos="3293"/>
          <w:tab w:val="center" w:pos="4320"/>
        </w:tabs>
        <w:jc w:val="left"/>
        <w:rPr>
          <w:rFonts w:cs="Times New Roman"/>
          <w:bCs/>
          <w:szCs w:val="24"/>
          <w:lang w:eastAsia="en-PH"/>
        </w:rPr>
      </w:pPr>
    </w:p>
    <w:p w14:paraId="251A5312" w14:textId="51FB47F0" w:rsidR="00F41993" w:rsidRDefault="009079CE"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67648" behindDoc="0" locked="0" layoutInCell="1" allowOverlap="1" wp14:anchorId="1A3C1E93" wp14:editId="4A0825C8">
            <wp:simplePos x="0" y="0"/>
            <wp:positionH relativeFrom="column">
              <wp:posOffset>0</wp:posOffset>
            </wp:positionH>
            <wp:positionV relativeFrom="paragraph">
              <wp:posOffset>-635</wp:posOffset>
            </wp:positionV>
            <wp:extent cx="5486400" cy="3086100"/>
            <wp:effectExtent l="0" t="0" r="0" b="0"/>
            <wp:wrapNone/>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39BB2198" w14:textId="5DCB0E95" w:rsidR="00F41993" w:rsidRDefault="00F41993" w:rsidP="00A2439C">
      <w:pPr>
        <w:tabs>
          <w:tab w:val="left" w:pos="555"/>
          <w:tab w:val="left" w:pos="825"/>
          <w:tab w:val="left" w:pos="3293"/>
          <w:tab w:val="center" w:pos="4320"/>
        </w:tabs>
        <w:jc w:val="left"/>
        <w:rPr>
          <w:rFonts w:cs="Times New Roman"/>
          <w:bCs/>
          <w:szCs w:val="24"/>
          <w:lang w:eastAsia="en-PH"/>
        </w:rPr>
      </w:pPr>
    </w:p>
    <w:p w14:paraId="3C3689EE" w14:textId="56DE23EA" w:rsidR="00F41993" w:rsidRDefault="00F41993" w:rsidP="00A2439C">
      <w:pPr>
        <w:tabs>
          <w:tab w:val="left" w:pos="555"/>
          <w:tab w:val="left" w:pos="825"/>
          <w:tab w:val="left" w:pos="3293"/>
          <w:tab w:val="center" w:pos="4320"/>
        </w:tabs>
        <w:jc w:val="left"/>
        <w:rPr>
          <w:rFonts w:cs="Times New Roman"/>
          <w:bCs/>
          <w:szCs w:val="24"/>
          <w:lang w:eastAsia="en-PH"/>
        </w:rPr>
      </w:pPr>
    </w:p>
    <w:p w14:paraId="2F853BCF" w14:textId="6BBEFE00" w:rsidR="003E2E5C" w:rsidRDefault="003E2E5C" w:rsidP="00A2439C">
      <w:pPr>
        <w:tabs>
          <w:tab w:val="left" w:pos="555"/>
          <w:tab w:val="left" w:pos="825"/>
          <w:tab w:val="left" w:pos="3293"/>
          <w:tab w:val="center" w:pos="4320"/>
        </w:tabs>
        <w:jc w:val="left"/>
        <w:rPr>
          <w:rFonts w:cs="Times New Roman"/>
          <w:bCs/>
          <w:szCs w:val="24"/>
          <w:lang w:eastAsia="en-PH"/>
        </w:rPr>
      </w:pPr>
    </w:p>
    <w:p w14:paraId="2BB064EC" w14:textId="26ACF6DD" w:rsidR="003E2E5C" w:rsidRDefault="003E2E5C" w:rsidP="00A2439C">
      <w:pPr>
        <w:tabs>
          <w:tab w:val="left" w:pos="555"/>
          <w:tab w:val="left" w:pos="825"/>
          <w:tab w:val="left" w:pos="3293"/>
          <w:tab w:val="center" w:pos="4320"/>
        </w:tabs>
        <w:jc w:val="left"/>
        <w:rPr>
          <w:rFonts w:cs="Times New Roman"/>
          <w:bCs/>
          <w:szCs w:val="24"/>
          <w:lang w:eastAsia="en-PH"/>
        </w:rPr>
      </w:pPr>
    </w:p>
    <w:p w14:paraId="44C4D35D" w14:textId="069A3ABB" w:rsidR="003E2E5C" w:rsidRDefault="003E2E5C" w:rsidP="00A2439C">
      <w:pPr>
        <w:tabs>
          <w:tab w:val="left" w:pos="555"/>
          <w:tab w:val="left" w:pos="825"/>
          <w:tab w:val="left" w:pos="3293"/>
          <w:tab w:val="center" w:pos="4320"/>
        </w:tabs>
        <w:jc w:val="left"/>
        <w:rPr>
          <w:rFonts w:cs="Times New Roman"/>
          <w:bCs/>
          <w:szCs w:val="24"/>
          <w:lang w:eastAsia="en-PH"/>
        </w:rPr>
      </w:pPr>
    </w:p>
    <w:p w14:paraId="2709B2B0" w14:textId="64C1E2F3" w:rsidR="003E2E5C" w:rsidRDefault="003E2E5C" w:rsidP="00A2439C">
      <w:pPr>
        <w:tabs>
          <w:tab w:val="left" w:pos="555"/>
          <w:tab w:val="left" w:pos="825"/>
          <w:tab w:val="left" w:pos="3293"/>
          <w:tab w:val="center" w:pos="4320"/>
        </w:tabs>
        <w:jc w:val="left"/>
        <w:rPr>
          <w:rFonts w:cs="Times New Roman"/>
          <w:bCs/>
          <w:szCs w:val="24"/>
          <w:lang w:eastAsia="en-PH"/>
        </w:rPr>
      </w:pPr>
    </w:p>
    <w:p w14:paraId="67E9FAD5" w14:textId="414C1C96" w:rsidR="003E2E5C" w:rsidRDefault="003E2E5C" w:rsidP="00A2439C">
      <w:pPr>
        <w:tabs>
          <w:tab w:val="left" w:pos="555"/>
          <w:tab w:val="left" w:pos="825"/>
          <w:tab w:val="left" w:pos="3293"/>
          <w:tab w:val="center" w:pos="4320"/>
        </w:tabs>
        <w:jc w:val="left"/>
        <w:rPr>
          <w:rFonts w:cs="Times New Roman"/>
          <w:bCs/>
          <w:szCs w:val="24"/>
          <w:lang w:eastAsia="en-PH"/>
        </w:rPr>
      </w:pPr>
    </w:p>
    <w:p w14:paraId="7EEE76B0" w14:textId="78561648" w:rsidR="003E2E5C" w:rsidRDefault="003E2E5C" w:rsidP="00A2439C">
      <w:pPr>
        <w:tabs>
          <w:tab w:val="left" w:pos="555"/>
          <w:tab w:val="left" w:pos="825"/>
          <w:tab w:val="left" w:pos="3293"/>
          <w:tab w:val="center" w:pos="4320"/>
        </w:tabs>
        <w:jc w:val="left"/>
        <w:rPr>
          <w:rFonts w:cs="Times New Roman"/>
          <w:bCs/>
          <w:szCs w:val="24"/>
          <w:lang w:eastAsia="en-PH"/>
        </w:rPr>
      </w:pPr>
    </w:p>
    <w:p w14:paraId="0E553B25" w14:textId="77777777" w:rsidR="003E2E5C" w:rsidRDefault="003E2E5C" w:rsidP="00A2439C">
      <w:pPr>
        <w:tabs>
          <w:tab w:val="left" w:pos="555"/>
          <w:tab w:val="left" w:pos="825"/>
          <w:tab w:val="left" w:pos="3293"/>
          <w:tab w:val="center" w:pos="4320"/>
        </w:tabs>
        <w:jc w:val="left"/>
        <w:rPr>
          <w:rFonts w:cs="Times New Roman"/>
          <w:bCs/>
          <w:szCs w:val="24"/>
          <w:lang w:eastAsia="en-PH"/>
        </w:rPr>
      </w:pPr>
    </w:p>
    <w:p w14:paraId="59D4F2A7" w14:textId="78A985C5" w:rsidR="003E2E5C" w:rsidRDefault="003E2E5C" w:rsidP="00A2439C">
      <w:pPr>
        <w:tabs>
          <w:tab w:val="left" w:pos="555"/>
          <w:tab w:val="left" w:pos="825"/>
          <w:tab w:val="left" w:pos="3293"/>
          <w:tab w:val="center" w:pos="4320"/>
        </w:tabs>
        <w:jc w:val="left"/>
        <w:rPr>
          <w:rFonts w:cs="Times New Roman"/>
          <w:bCs/>
          <w:szCs w:val="24"/>
          <w:lang w:eastAsia="en-PH"/>
        </w:rPr>
      </w:pPr>
    </w:p>
    <w:p w14:paraId="652F6130" w14:textId="6D27A7BF" w:rsidR="003E2E5C" w:rsidRDefault="003E2E5C" w:rsidP="00A2439C">
      <w:pPr>
        <w:tabs>
          <w:tab w:val="left" w:pos="555"/>
          <w:tab w:val="left" w:pos="825"/>
          <w:tab w:val="left" w:pos="3293"/>
          <w:tab w:val="center" w:pos="4320"/>
        </w:tabs>
        <w:jc w:val="left"/>
        <w:rPr>
          <w:rFonts w:cs="Times New Roman"/>
          <w:bCs/>
          <w:szCs w:val="24"/>
          <w:lang w:eastAsia="en-PH"/>
        </w:rPr>
      </w:pPr>
    </w:p>
    <w:p w14:paraId="3E71D4A3" w14:textId="23FFB078" w:rsidR="003E2E5C" w:rsidRDefault="003E2E5C" w:rsidP="00A2439C">
      <w:pPr>
        <w:tabs>
          <w:tab w:val="left" w:pos="555"/>
          <w:tab w:val="left" w:pos="825"/>
          <w:tab w:val="left" w:pos="3293"/>
          <w:tab w:val="center" w:pos="4320"/>
        </w:tabs>
        <w:jc w:val="left"/>
        <w:rPr>
          <w:rFonts w:cs="Times New Roman"/>
          <w:bCs/>
          <w:szCs w:val="24"/>
          <w:lang w:eastAsia="en-PH"/>
        </w:rPr>
      </w:pPr>
    </w:p>
    <w:p w14:paraId="3D5B3DF5" w14:textId="77777777" w:rsidR="00161A72" w:rsidRDefault="00161A72" w:rsidP="00A2439C">
      <w:pPr>
        <w:tabs>
          <w:tab w:val="left" w:pos="555"/>
          <w:tab w:val="left" w:pos="825"/>
          <w:tab w:val="left" w:pos="3293"/>
          <w:tab w:val="center" w:pos="4320"/>
        </w:tabs>
        <w:jc w:val="left"/>
        <w:rPr>
          <w:rFonts w:cs="Times New Roman"/>
          <w:bCs/>
          <w:szCs w:val="24"/>
          <w:lang w:eastAsia="en-PH"/>
        </w:rPr>
      </w:pPr>
    </w:p>
    <w:p w14:paraId="62153254" w14:textId="77777777" w:rsidR="00161A72" w:rsidRDefault="00161A72" w:rsidP="00A2439C">
      <w:pPr>
        <w:tabs>
          <w:tab w:val="left" w:pos="555"/>
          <w:tab w:val="left" w:pos="825"/>
          <w:tab w:val="left" w:pos="3293"/>
          <w:tab w:val="center" w:pos="4320"/>
        </w:tabs>
        <w:jc w:val="left"/>
        <w:rPr>
          <w:rFonts w:cs="Times New Roman"/>
          <w:bCs/>
          <w:szCs w:val="24"/>
          <w:lang w:eastAsia="en-PH"/>
        </w:rPr>
      </w:pPr>
    </w:p>
    <w:p w14:paraId="35F5A823" w14:textId="22F0650C" w:rsidR="00161A72" w:rsidRDefault="00161A72" w:rsidP="00A2439C">
      <w:pPr>
        <w:tabs>
          <w:tab w:val="left" w:pos="555"/>
          <w:tab w:val="left" w:pos="825"/>
          <w:tab w:val="left" w:pos="3293"/>
          <w:tab w:val="center" w:pos="4320"/>
        </w:tabs>
        <w:jc w:val="left"/>
        <w:rPr>
          <w:rFonts w:cs="Times New Roman"/>
          <w:bCs/>
          <w:szCs w:val="24"/>
          <w:lang w:eastAsia="en-PH"/>
        </w:rPr>
      </w:pPr>
    </w:p>
    <w:p w14:paraId="3327F984" w14:textId="77777777" w:rsidR="00161A72" w:rsidRDefault="00161A72" w:rsidP="00A2439C">
      <w:pPr>
        <w:tabs>
          <w:tab w:val="left" w:pos="555"/>
          <w:tab w:val="left" w:pos="825"/>
          <w:tab w:val="left" w:pos="3293"/>
          <w:tab w:val="center" w:pos="4320"/>
        </w:tabs>
        <w:jc w:val="left"/>
        <w:rPr>
          <w:rFonts w:cs="Times New Roman"/>
          <w:bCs/>
          <w:szCs w:val="24"/>
          <w:lang w:eastAsia="en-PH"/>
        </w:rPr>
      </w:pPr>
    </w:p>
    <w:p w14:paraId="03A4F111" w14:textId="0819C01E" w:rsidR="00161A72" w:rsidRDefault="00161A72" w:rsidP="00A2439C">
      <w:pPr>
        <w:tabs>
          <w:tab w:val="left" w:pos="555"/>
          <w:tab w:val="left" w:pos="825"/>
          <w:tab w:val="left" w:pos="3293"/>
          <w:tab w:val="center" w:pos="4320"/>
        </w:tabs>
        <w:jc w:val="left"/>
        <w:rPr>
          <w:rFonts w:cs="Times New Roman"/>
          <w:bCs/>
          <w:szCs w:val="24"/>
          <w:lang w:eastAsia="en-PH"/>
        </w:rPr>
      </w:pPr>
    </w:p>
    <w:p w14:paraId="541F65A5" w14:textId="68C5DFF9" w:rsidR="000E2B19" w:rsidRDefault="000E2B19" w:rsidP="000E2B19">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51</w:t>
      </w:r>
      <w:r w:rsidRPr="009040B2">
        <w:rPr>
          <w:rFonts w:cs="Times New Roman"/>
          <w:bCs/>
          <w:szCs w:val="24"/>
          <w:lang w:eastAsia="en-PH"/>
        </w:rPr>
        <w:t>: Use Case Diagram involving the</w:t>
      </w:r>
      <w:r>
        <w:rPr>
          <w:rFonts w:cs="Times New Roman"/>
          <w:bCs/>
          <w:szCs w:val="24"/>
          <w:lang w:eastAsia="en-PH"/>
        </w:rPr>
        <w:t xml:space="preserve"> Veterinarian</w:t>
      </w:r>
      <w:r w:rsidRPr="009040B2">
        <w:rPr>
          <w:rFonts w:cs="Times New Roman"/>
          <w:bCs/>
          <w:szCs w:val="24"/>
          <w:lang w:eastAsia="en-PH"/>
        </w:rPr>
        <w:t xml:space="preserve"> of Piggery Management System</w:t>
      </w:r>
      <w:r>
        <w:rPr>
          <w:rFonts w:cs="Times New Roman"/>
          <w:bCs/>
          <w:szCs w:val="24"/>
          <w:lang w:eastAsia="en-PH"/>
        </w:rPr>
        <w:t xml:space="preserve"> Manage Vaccination</w:t>
      </w:r>
      <w:r w:rsidRPr="009040B2">
        <w:rPr>
          <w:rFonts w:cs="Times New Roman"/>
          <w:bCs/>
          <w:szCs w:val="24"/>
          <w:lang w:eastAsia="en-PH"/>
        </w:rPr>
        <w:t xml:space="preserve"> Module</w:t>
      </w:r>
    </w:p>
    <w:p w14:paraId="22220F3E" w14:textId="14DEB615" w:rsidR="00161A72" w:rsidRDefault="000E2B19"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68672" behindDoc="0" locked="0" layoutInCell="1" allowOverlap="1" wp14:anchorId="6A268D7C" wp14:editId="13D136F7">
            <wp:simplePos x="0" y="0"/>
            <wp:positionH relativeFrom="column">
              <wp:posOffset>581025</wp:posOffset>
            </wp:positionH>
            <wp:positionV relativeFrom="paragraph">
              <wp:posOffset>148167</wp:posOffset>
            </wp:positionV>
            <wp:extent cx="4343400" cy="3544570"/>
            <wp:effectExtent l="0" t="0" r="0" b="0"/>
            <wp:wrapNone/>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5A7788AF" w14:textId="32CF5496" w:rsidR="00161A72" w:rsidRDefault="00161A72" w:rsidP="00A2439C">
      <w:pPr>
        <w:tabs>
          <w:tab w:val="left" w:pos="555"/>
          <w:tab w:val="left" w:pos="825"/>
          <w:tab w:val="left" w:pos="3293"/>
          <w:tab w:val="center" w:pos="4320"/>
        </w:tabs>
        <w:jc w:val="left"/>
        <w:rPr>
          <w:rFonts w:cs="Times New Roman"/>
          <w:bCs/>
          <w:szCs w:val="24"/>
          <w:lang w:eastAsia="en-PH"/>
        </w:rPr>
      </w:pPr>
    </w:p>
    <w:p w14:paraId="088FB313" w14:textId="44B33F3D" w:rsidR="00161A72" w:rsidRDefault="00161A72" w:rsidP="00A2439C">
      <w:pPr>
        <w:tabs>
          <w:tab w:val="left" w:pos="555"/>
          <w:tab w:val="left" w:pos="825"/>
          <w:tab w:val="left" w:pos="3293"/>
          <w:tab w:val="center" w:pos="4320"/>
        </w:tabs>
        <w:jc w:val="left"/>
        <w:rPr>
          <w:rFonts w:cs="Times New Roman"/>
          <w:bCs/>
          <w:szCs w:val="24"/>
          <w:lang w:eastAsia="en-PH"/>
        </w:rPr>
      </w:pPr>
    </w:p>
    <w:p w14:paraId="1BAC001A" w14:textId="3470635D" w:rsidR="00161A72" w:rsidRDefault="00161A72" w:rsidP="00A2439C">
      <w:pPr>
        <w:tabs>
          <w:tab w:val="left" w:pos="555"/>
          <w:tab w:val="left" w:pos="825"/>
          <w:tab w:val="left" w:pos="3293"/>
          <w:tab w:val="center" w:pos="4320"/>
        </w:tabs>
        <w:jc w:val="left"/>
        <w:rPr>
          <w:rFonts w:cs="Times New Roman"/>
          <w:bCs/>
          <w:szCs w:val="24"/>
          <w:lang w:eastAsia="en-PH"/>
        </w:rPr>
      </w:pPr>
    </w:p>
    <w:p w14:paraId="1F9C4756" w14:textId="11EB6368" w:rsidR="00161A72" w:rsidRDefault="00161A72" w:rsidP="00A2439C">
      <w:pPr>
        <w:tabs>
          <w:tab w:val="left" w:pos="555"/>
          <w:tab w:val="left" w:pos="825"/>
          <w:tab w:val="left" w:pos="3293"/>
          <w:tab w:val="center" w:pos="4320"/>
        </w:tabs>
        <w:jc w:val="left"/>
        <w:rPr>
          <w:rFonts w:cs="Times New Roman"/>
          <w:bCs/>
          <w:szCs w:val="24"/>
          <w:lang w:eastAsia="en-PH"/>
        </w:rPr>
      </w:pPr>
    </w:p>
    <w:p w14:paraId="6CD64A7E" w14:textId="77777777" w:rsidR="00161A72" w:rsidRDefault="00161A72" w:rsidP="00A2439C">
      <w:pPr>
        <w:tabs>
          <w:tab w:val="left" w:pos="555"/>
          <w:tab w:val="left" w:pos="825"/>
          <w:tab w:val="left" w:pos="3293"/>
          <w:tab w:val="center" w:pos="4320"/>
        </w:tabs>
        <w:jc w:val="left"/>
        <w:rPr>
          <w:rFonts w:cs="Times New Roman"/>
          <w:bCs/>
          <w:szCs w:val="24"/>
          <w:lang w:eastAsia="en-PH"/>
        </w:rPr>
      </w:pPr>
    </w:p>
    <w:p w14:paraId="0F4BA85D" w14:textId="52CCC642" w:rsidR="00161A72" w:rsidRDefault="00161A72" w:rsidP="00A2439C">
      <w:pPr>
        <w:tabs>
          <w:tab w:val="left" w:pos="555"/>
          <w:tab w:val="left" w:pos="825"/>
          <w:tab w:val="left" w:pos="3293"/>
          <w:tab w:val="center" w:pos="4320"/>
        </w:tabs>
        <w:jc w:val="left"/>
        <w:rPr>
          <w:rFonts w:cs="Times New Roman"/>
          <w:bCs/>
          <w:szCs w:val="24"/>
          <w:lang w:eastAsia="en-PH"/>
        </w:rPr>
      </w:pPr>
    </w:p>
    <w:p w14:paraId="20225B75" w14:textId="785B2A05" w:rsidR="00161A72" w:rsidRDefault="00161A72" w:rsidP="00A2439C">
      <w:pPr>
        <w:tabs>
          <w:tab w:val="left" w:pos="555"/>
          <w:tab w:val="left" w:pos="825"/>
          <w:tab w:val="left" w:pos="3293"/>
          <w:tab w:val="center" w:pos="4320"/>
        </w:tabs>
        <w:jc w:val="left"/>
        <w:rPr>
          <w:rFonts w:cs="Times New Roman"/>
          <w:bCs/>
          <w:szCs w:val="24"/>
          <w:lang w:eastAsia="en-PH"/>
        </w:rPr>
      </w:pPr>
    </w:p>
    <w:p w14:paraId="73905D62" w14:textId="06C105F8" w:rsidR="00161A72" w:rsidRDefault="00161A72" w:rsidP="00A2439C">
      <w:pPr>
        <w:tabs>
          <w:tab w:val="left" w:pos="555"/>
          <w:tab w:val="left" w:pos="825"/>
          <w:tab w:val="left" w:pos="3293"/>
          <w:tab w:val="center" w:pos="4320"/>
        </w:tabs>
        <w:jc w:val="left"/>
        <w:rPr>
          <w:rFonts w:cs="Times New Roman"/>
          <w:bCs/>
          <w:szCs w:val="24"/>
          <w:lang w:eastAsia="en-PH"/>
        </w:rPr>
      </w:pPr>
    </w:p>
    <w:p w14:paraId="3FCF7B47" w14:textId="0FDC8939" w:rsidR="00161A72" w:rsidRDefault="00161A72" w:rsidP="00A2439C">
      <w:pPr>
        <w:tabs>
          <w:tab w:val="left" w:pos="555"/>
          <w:tab w:val="left" w:pos="825"/>
          <w:tab w:val="left" w:pos="3293"/>
          <w:tab w:val="center" w:pos="4320"/>
        </w:tabs>
        <w:jc w:val="left"/>
        <w:rPr>
          <w:rFonts w:cs="Times New Roman"/>
          <w:bCs/>
          <w:szCs w:val="24"/>
          <w:lang w:eastAsia="en-PH"/>
        </w:rPr>
      </w:pPr>
    </w:p>
    <w:p w14:paraId="7D8D2207" w14:textId="2917E8D4" w:rsidR="00161A72" w:rsidRDefault="00161A72" w:rsidP="00A2439C">
      <w:pPr>
        <w:tabs>
          <w:tab w:val="left" w:pos="555"/>
          <w:tab w:val="left" w:pos="825"/>
          <w:tab w:val="left" w:pos="3293"/>
          <w:tab w:val="center" w:pos="4320"/>
        </w:tabs>
        <w:jc w:val="left"/>
        <w:rPr>
          <w:rFonts w:cs="Times New Roman"/>
          <w:bCs/>
          <w:szCs w:val="24"/>
          <w:lang w:eastAsia="en-PH"/>
        </w:rPr>
      </w:pPr>
    </w:p>
    <w:p w14:paraId="154BCC7C" w14:textId="2AA544AA" w:rsidR="00545CDF" w:rsidRDefault="00545CDF" w:rsidP="00A2439C">
      <w:pPr>
        <w:tabs>
          <w:tab w:val="left" w:pos="555"/>
          <w:tab w:val="left" w:pos="825"/>
          <w:tab w:val="left" w:pos="3293"/>
          <w:tab w:val="center" w:pos="4320"/>
        </w:tabs>
        <w:jc w:val="left"/>
        <w:rPr>
          <w:rFonts w:cs="Times New Roman"/>
          <w:bCs/>
          <w:szCs w:val="24"/>
          <w:lang w:eastAsia="en-PH"/>
        </w:rPr>
      </w:pPr>
    </w:p>
    <w:p w14:paraId="26D077C3" w14:textId="24D8FE97" w:rsidR="00161A72" w:rsidRDefault="00161A72" w:rsidP="00A2439C">
      <w:pPr>
        <w:tabs>
          <w:tab w:val="left" w:pos="555"/>
          <w:tab w:val="left" w:pos="825"/>
          <w:tab w:val="left" w:pos="3293"/>
          <w:tab w:val="center" w:pos="4320"/>
        </w:tabs>
        <w:jc w:val="left"/>
        <w:rPr>
          <w:rFonts w:cs="Times New Roman"/>
          <w:bCs/>
          <w:szCs w:val="24"/>
          <w:lang w:eastAsia="en-PH"/>
        </w:rPr>
      </w:pPr>
    </w:p>
    <w:p w14:paraId="01942E83" w14:textId="1B92C126" w:rsidR="00161A72" w:rsidRDefault="00161A72" w:rsidP="00A2439C">
      <w:pPr>
        <w:tabs>
          <w:tab w:val="left" w:pos="555"/>
          <w:tab w:val="left" w:pos="825"/>
          <w:tab w:val="left" w:pos="3293"/>
          <w:tab w:val="center" w:pos="4320"/>
        </w:tabs>
        <w:jc w:val="left"/>
        <w:rPr>
          <w:rFonts w:cs="Times New Roman"/>
          <w:bCs/>
          <w:szCs w:val="24"/>
          <w:lang w:eastAsia="en-PH"/>
        </w:rPr>
      </w:pPr>
    </w:p>
    <w:p w14:paraId="37FF59BF" w14:textId="74F224E1" w:rsidR="00843CA4" w:rsidRDefault="00843CA4" w:rsidP="00A2439C">
      <w:pPr>
        <w:tabs>
          <w:tab w:val="left" w:pos="555"/>
          <w:tab w:val="left" w:pos="825"/>
          <w:tab w:val="left" w:pos="3293"/>
          <w:tab w:val="center" w:pos="4320"/>
        </w:tabs>
        <w:jc w:val="left"/>
        <w:rPr>
          <w:rFonts w:cs="Times New Roman"/>
          <w:bCs/>
          <w:szCs w:val="24"/>
          <w:lang w:eastAsia="en-PH"/>
        </w:rPr>
      </w:pPr>
    </w:p>
    <w:p w14:paraId="02A37BFD" w14:textId="2184798B" w:rsidR="00843CA4" w:rsidRDefault="00843CA4" w:rsidP="00A2439C">
      <w:pPr>
        <w:tabs>
          <w:tab w:val="left" w:pos="555"/>
          <w:tab w:val="left" w:pos="825"/>
          <w:tab w:val="left" w:pos="3293"/>
          <w:tab w:val="center" w:pos="4320"/>
        </w:tabs>
        <w:jc w:val="left"/>
        <w:rPr>
          <w:rFonts w:cs="Times New Roman"/>
          <w:bCs/>
          <w:szCs w:val="24"/>
          <w:lang w:eastAsia="en-PH"/>
        </w:rPr>
      </w:pPr>
    </w:p>
    <w:p w14:paraId="09254193" w14:textId="377FF3F6" w:rsidR="00843CA4" w:rsidRDefault="00843CA4" w:rsidP="00A2439C">
      <w:pPr>
        <w:tabs>
          <w:tab w:val="left" w:pos="555"/>
          <w:tab w:val="left" w:pos="825"/>
          <w:tab w:val="left" w:pos="3293"/>
          <w:tab w:val="center" w:pos="4320"/>
        </w:tabs>
        <w:jc w:val="left"/>
        <w:rPr>
          <w:rFonts w:cs="Times New Roman"/>
          <w:bCs/>
          <w:szCs w:val="24"/>
          <w:lang w:eastAsia="en-PH"/>
        </w:rPr>
      </w:pPr>
    </w:p>
    <w:p w14:paraId="4BE48D13" w14:textId="77777777" w:rsidR="00843CA4" w:rsidRDefault="00843CA4" w:rsidP="00A2439C">
      <w:pPr>
        <w:tabs>
          <w:tab w:val="left" w:pos="555"/>
          <w:tab w:val="left" w:pos="825"/>
          <w:tab w:val="left" w:pos="3293"/>
          <w:tab w:val="center" w:pos="4320"/>
        </w:tabs>
        <w:jc w:val="left"/>
        <w:rPr>
          <w:rFonts w:cs="Times New Roman"/>
          <w:bCs/>
          <w:szCs w:val="24"/>
          <w:lang w:eastAsia="en-PH"/>
        </w:rPr>
      </w:pPr>
    </w:p>
    <w:p w14:paraId="4AE89D48" w14:textId="1BC72165" w:rsidR="00843CA4" w:rsidRDefault="00843CA4" w:rsidP="00A2439C">
      <w:pPr>
        <w:tabs>
          <w:tab w:val="left" w:pos="555"/>
          <w:tab w:val="left" w:pos="825"/>
          <w:tab w:val="left" w:pos="3293"/>
          <w:tab w:val="center" w:pos="4320"/>
        </w:tabs>
        <w:jc w:val="left"/>
        <w:rPr>
          <w:rFonts w:cs="Times New Roman"/>
          <w:bCs/>
          <w:szCs w:val="24"/>
          <w:lang w:eastAsia="en-PH"/>
        </w:rPr>
      </w:pPr>
    </w:p>
    <w:p w14:paraId="22AA59C7" w14:textId="7130BB80" w:rsidR="00843CA4" w:rsidRDefault="00843CA4" w:rsidP="00A2439C">
      <w:pPr>
        <w:tabs>
          <w:tab w:val="left" w:pos="555"/>
          <w:tab w:val="left" w:pos="825"/>
          <w:tab w:val="left" w:pos="3293"/>
          <w:tab w:val="center" w:pos="4320"/>
        </w:tabs>
        <w:jc w:val="left"/>
        <w:rPr>
          <w:rFonts w:cs="Times New Roman"/>
          <w:bCs/>
          <w:szCs w:val="24"/>
          <w:lang w:eastAsia="en-PH"/>
        </w:rPr>
      </w:pPr>
    </w:p>
    <w:p w14:paraId="73FDBE59" w14:textId="009EAAA1" w:rsidR="00843CA4" w:rsidRDefault="00843CA4" w:rsidP="00A2439C">
      <w:pPr>
        <w:tabs>
          <w:tab w:val="left" w:pos="555"/>
          <w:tab w:val="left" w:pos="825"/>
          <w:tab w:val="left" w:pos="3293"/>
          <w:tab w:val="center" w:pos="4320"/>
        </w:tabs>
        <w:jc w:val="left"/>
        <w:rPr>
          <w:rFonts w:cs="Times New Roman"/>
          <w:bCs/>
          <w:szCs w:val="24"/>
          <w:lang w:eastAsia="en-PH"/>
        </w:rPr>
      </w:pPr>
    </w:p>
    <w:p w14:paraId="47F2ECE1" w14:textId="4631ED4C" w:rsidR="000E2B19" w:rsidRDefault="000E2B19" w:rsidP="000E2B19">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52</w:t>
      </w:r>
      <w:r w:rsidRPr="009040B2">
        <w:rPr>
          <w:rFonts w:cs="Times New Roman"/>
          <w:bCs/>
          <w:szCs w:val="24"/>
          <w:lang w:eastAsia="en-PH"/>
        </w:rPr>
        <w:t xml:space="preserve">: Activity Diagram of Web-based Piggery Management System </w:t>
      </w:r>
      <w:r>
        <w:rPr>
          <w:rFonts w:cs="Times New Roman"/>
          <w:bCs/>
          <w:szCs w:val="24"/>
          <w:lang w:eastAsia="en-PH"/>
        </w:rPr>
        <w:t xml:space="preserve">Add </w:t>
      </w:r>
      <w:r w:rsidR="00B743E2">
        <w:rPr>
          <w:rFonts w:cs="Times New Roman"/>
          <w:bCs/>
          <w:szCs w:val="24"/>
          <w:lang w:eastAsia="en-PH"/>
        </w:rPr>
        <w:t>Vaccination</w:t>
      </w:r>
      <w:r>
        <w:rPr>
          <w:rFonts w:cs="Times New Roman"/>
          <w:bCs/>
          <w:szCs w:val="24"/>
          <w:lang w:eastAsia="en-PH"/>
        </w:rPr>
        <w:t xml:space="preserve"> Information</w:t>
      </w:r>
      <w:r w:rsidRPr="009040B2">
        <w:rPr>
          <w:rFonts w:cs="Times New Roman"/>
          <w:bCs/>
          <w:szCs w:val="24"/>
          <w:lang w:eastAsia="en-PH"/>
        </w:rPr>
        <w:t xml:space="preserve"> Module Use Case</w:t>
      </w:r>
    </w:p>
    <w:p w14:paraId="046965E3" w14:textId="5A7670CF" w:rsidR="0049473E" w:rsidRDefault="0049473E" w:rsidP="000E2B19">
      <w:pPr>
        <w:spacing w:line="360" w:lineRule="auto"/>
        <w:rPr>
          <w:rFonts w:cs="Times New Roman"/>
          <w:bCs/>
          <w:szCs w:val="24"/>
          <w:lang w:eastAsia="en-PH"/>
        </w:rPr>
      </w:pPr>
    </w:p>
    <w:p w14:paraId="0CD289A6" w14:textId="77777777" w:rsidR="0049473E" w:rsidRDefault="0049473E" w:rsidP="000E2B19">
      <w:pPr>
        <w:spacing w:line="360" w:lineRule="auto"/>
        <w:rPr>
          <w:rFonts w:cs="Times New Roman"/>
          <w:bCs/>
          <w:szCs w:val="24"/>
          <w:lang w:eastAsia="en-PH"/>
        </w:rPr>
      </w:pPr>
    </w:p>
    <w:p w14:paraId="41398DF9" w14:textId="384ABAB3" w:rsidR="00843CA4" w:rsidRDefault="00B743E2"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69696" behindDoc="0" locked="0" layoutInCell="1" allowOverlap="1" wp14:anchorId="71D85344" wp14:editId="434DD749">
            <wp:simplePos x="0" y="0"/>
            <wp:positionH relativeFrom="column">
              <wp:posOffset>567267</wp:posOffset>
            </wp:positionH>
            <wp:positionV relativeFrom="paragraph">
              <wp:posOffset>-2752</wp:posOffset>
            </wp:positionV>
            <wp:extent cx="4343400" cy="3544570"/>
            <wp:effectExtent l="0" t="0" r="0" b="0"/>
            <wp:wrapNone/>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553AC7C1" w14:textId="58F4BC2E" w:rsidR="00843CA4" w:rsidRDefault="00843CA4" w:rsidP="00A2439C">
      <w:pPr>
        <w:tabs>
          <w:tab w:val="left" w:pos="555"/>
          <w:tab w:val="left" w:pos="825"/>
          <w:tab w:val="left" w:pos="3293"/>
          <w:tab w:val="center" w:pos="4320"/>
        </w:tabs>
        <w:jc w:val="left"/>
        <w:rPr>
          <w:rFonts w:cs="Times New Roman"/>
          <w:bCs/>
          <w:szCs w:val="24"/>
          <w:lang w:eastAsia="en-PH"/>
        </w:rPr>
      </w:pPr>
    </w:p>
    <w:p w14:paraId="76FD832E" w14:textId="7812DB02" w:rsidR="00843CA4" w:rsidRDefault="00843CA4" w:rsidP="00A2439C">
      <w:pPr>
        <w:tabs>
          <w:tab w:val="left" w:pos="555"/>
          <w:tab w:val="left" w:pos="825"/>
          <w:tab w:val="left" w:pos="3293"/>
          <w:tab w:val="center" w:pos="4320"/>
        </w:tabs>
        <w:jc w:val="left"/>
        <w:rPr>
          <w:rFonts w:cs="Times New Roman"/>
          <w:bCs/>
          <w:szCs w:val="24"/>
          <w:lang w:eastAsia="en-PH"/>
        </w:rPr>
      </w:pPr>
    </w:p>
    <w:p w14:paraId="35AED83E" w14:textId="3633856C" w:rsidR="00843CA4" w:rsidRDefault="00843CA4" w:rsidP="00A2439C">
      <w:pPr>
        <w:tabs>
          <w:tab w:val="left" w:pos="555"/>
          <w:tab w:val="left" w:pos="825"/>
          <w:tab w:val="left" w:pos="3293"/>
          <w:tab w:val="center" w:pos="4320"/>
        </w:tabs>
        <w:jc w:val="left"/>
        <w:rPr>
          <w:rFonts w:cs="Times New Roman"/>
          <w:bCs/>
          <w:szCs w:val="24"/>
          <w:lang w:eastAsia="en-PH"/>
        </w:rPr>
      </w:pPr>
    </w:p>
    <w:p w14:paraId="1AF91E9A" w14:textId="77777777" w:rsidR="00843CA4" w:rsidRDefault="00843CA4" w:rsidP="00A2439C">
      <w:pPr>
        <w:tabs>
          <w:tab w:val="left" w:pos="555"/>
          <w:tab w:val="left" w:pos="825"/>
          <w:tab w:val="left" w:pos="3293"/>
          <w:tab w:val="center" w:pos="4320"/>
        </w:tabs>
        <w:jc w:val="left"/>
        <w:rPr>
          <w:rFonts w:cs="Times New Roman"/>
          <w:bCs/>
          <w:szCs w:val="24"/>
          <w:lang w:eastAsia="en-PH"/>
        </w:rPr>
      </w:pPr>
    </w:p>
    <w:p w14:paraId="460AE45E" w14:textId="77777777" w:rsidR="00843CA4" w:rsidRDefault="00843CA4" w:rsidP="00A2439C">
      <w:pPr>
        <w:tabs>
          <w:tab w:val="left" w:pos="555"/>
          <w:tab w:val="left" w:pos="825"/>
          <w:tab w:val="left" w:pos="3293"/>
          <w:tab w:val="center" w:pos="4320"/>
        </w:tabs>
        <w:jc w:val="left"/>
        <w:rPr>
          <w:rFonts w:cs="Times New Roman"/>
          <w:bCs/>
          <w:szCs w:val="24"/>
          <w:lang w:eastAsia="en-PH"/>
        </w:rPr>
      </w:pPr>
    </w:p>
    <w:p w14:paraId="158DB2A8" w14:textId="7C84421E" w:rsidR="00843CA4" w:rsidRDefault="00843CA4" w:rsidP="00A2439C">
      <w:pPr>
        <w:tabs>
          <w:tab w:val="left" w:pos="555"/>
          <w:tab w:val="left" w:pos="825"/>
          <w:tab w:val="left" w:pos="3293"/>
          <w:tab w:val="center" w:pos="4320"/>
        </w:tabs>
        <w:jc w:val="left"/>
        <w:rPr>
          <w:rFonts w:cs="Times New Roman"/>
          <w:bCs/>
          <w:szCs w:val="24"/>
          <w:lang w:eastAsia="en-PH"/>
        </w:rPr>
      </w:pPr>
    </w:p>
    <w:p w14:paraId="716B0541" w14:textId="6D823C28" w:rsidR="00843CA4" w:rsidRDefault="00843CA4" w:rsidP="00A2439C">
      <w:pPr>
        <w:tabs>
          <w:tab w:val="left" w:pos="555"/>
          <w:tab w:val="left" w:pos="825"/>
          <w:tab w:val="left" w:pos="3293"/>
          <w:tab w:val="center" w:pos="4320"/>
        </w:tabs>
        <w:jc w:val="left"/>
        <w:rPr>
          <w:rFonts w:cs="Times New Roman"/>
          <w:bCs/>
          <w:szCs w:val="24"/>
          <w:lang w:eastAsia="en-PH"/>
        </w:rPr>
      </w:pPr>
    </w:p>
    <w:p w14:paraId="19BF6182" w14:textId="0CF717CD" w:rsidR="00843CA4" w:rsidRDefault="00843CA4" w:rsidP="00A2439C">
      <w:pPr>
        <w:tabs>
          <w:tab w:val="left" w:pos="555"/>
          <w:tab w:val="left" w:pos="825"/>
          <w:tab w:val="left" w:pos="3293"/>
          <w:tab w:val="center" w:pos="4320"/>
        </w:tabs>
        <w:jc w:val="left"/>
        <w:rPr>
          <w:rFonts w:cs="Times New Roman"/>
          <w:bCs/>
          <w:szCs w:val="24"/>
          <w:lang w:eastAsia="en-PH"/>
        </w:rPr>
      </w:pPr>
    </w:p>
    <w:p w14:paraId="1F053920" w14:textId="023355ED" w:rsidR="00843CA4" w:rsidRDefault="00843CA4" w:rsidP="00A2439C">
      <w:pPr>
        <w:tabs>
          <w:tab w:val="left" w:pos="555"/>
          <w:tab w:val="left" w:pos="825"/>
          <w:tab w:val="left" w:pos="3293"/>
          <w:tab w:val="center" w:pos="4320"/>
        </w:tabs>
        <w:jc w:val="left"/>
        <w:rPr>
          <w:rFonts w:cs="Times New Roman"/>
          <w:bCs/>
          <w:szCs w:val="24"/>
          <w:lang w:eastAsia="en-PH"/>
        </w:rPr>
      </w:pPr>
    </w:p>
    <w:p w14:paraId="45F900AE" w14:textId="4C621444" w:rsidR="00843CA4" w:rsidRDefault="00843CA4" w:rsidP="00A2439C">
      <w:pPr>
        <w:tabs>
          <w:tab w:val="left" w:pos="555"/>
          <w:tab w:val="left" w:pos="825"/>
          <w:tab w:val="left" w:pos="3293"/>
          <w:tab w:val="center" w:pos="4320"/>
        </w:tabs>
        <w:jc w:val="left"/>
        <w:rPr>
          <w:rFonts w:cs="Times New Roman"/>
          <w:bCs/>
          <w:szCs w:val="24"/>
          <w:lang w:eastAsia="en-PH"/>
        </w:rPr>
      </w:pPr>
    </w:p>
    <w:p w14:paraId="02A01765" w14:textId="1D58B08B" w:rsidR="00843CA4" w:rsidRDefault="00843CA4" w:rsidP="00A2439C">
      <w:pPr>
        <w:tabs>
          <w:tab w:val="left" w:pos="555"/>
          <w:tab w:val="left" w:pos="825"/>
          <w:tab w:val="left" w:pos="3293"/>
          <w:tab w:val="center" w:pos="4320"/>
        </w:tabs>
        <w:jc w:val="left"/>
        <w:rPr>
          <w:rFonts w:cs="Times New Roman"/>
          <w:bCs/>
          <w:szCs w:val="24"/>
          <w:lang w:eastAsia="en-PH"/>
        </w:rPr>
      </w:pPr>
    </w:p>
    <w:p w14:paraId="7D39EBF8" w14:textId="59E8B9D1" w:rsidR="00843CA4" w:rsidRDefault="00843CA4" w:rsidP="00A2439C">
      <w:pPr>
        <w:tabs>
          <w:tab w:val="left" w:pos="555"/>
          <w:tab w:val="left" w:pos="825"/>
          <w:tab w:val="left" w:pos="3293"/>
          <w:tab w:val="center" w:pos="4320"/>
        </w:tabs>
        <w:jc w:val="left"/>
        <w:rPr>
          <w:rFonts w:cs="Times New Roman"/>
          <w:bCs/>
          <w:szCs w:val="24"/>
          <w:lang w:eastAsia="en-PH"/>
        </w:rPr>
      </w:pPr>
    </w:p>
    <w:p w14:paraId="5616367E" w14:textId="7154BFFC" w:rsidR="00843CA4" w:rsidRDefault="00843CA4" w:rsidP="00A2439C">
      <w:pPr>
        <w:tabs>
          <w:tab w:val="left" w:pos="555"/>
          <w:tab w:val="left" w:pos="825"/>
          <w:tab w:val="left" w:pos="3293"/>
          <w:tab w:val="center" w:pos="4320"/>
        </w:tabs>
        <w:jc w:val="left"/>
        <w:rPr>
          <w:rFonts w:cs="Times New Roman"/>
          <w:bCs/>
          <w:szCs w:val="24"/>
          <w:lang w:eastAsia="en-PH"/>
        </w:rPr>
      </w:pPr>
    </w:p>
    <w:p w14:paraId="768A21DD" w14:textId="78663CF5" w:rsidR="00843CA4" w:rsidRDefault="00843CA4" w:rsidP="00A2439C">
      <w:pPr>
        <w:tabs>
          <w:tab w:val="left" w:pos="555"/>
          <w:tab w:val="left" w:pos="825"/>
          <w:tab w:val="left" w:pos="3293"/>
          <w:tab w:val="center" w:pos="4320"/>
        </w:tabs>
        <w:jc w:val="left"/>
        <w:rPr>
          <w:rFonts w:cs="Times New Roman"/>
          <w:bCs/>
          <w:szCs w:val="24"/>
          <w:lang w:eastAsia="en-PH"/>
        </w:rPr>
      </w:pPr>
    </w:p>
    <w:p w14:paraId="7B7C99C4" w14:textId="51D707BD" w:rsidR="00843CA4" w:rsidRDefault="00843CA4" w:rsidP="00A2439C">
      <w:pPr>
        <w:tabs>
          <w:tab w:val="left" w:pos="555"/>
          <w:tab w:val="left" w:pos="825"/>
          <w:tab w:val="left" w:pos="3293"/>
          <w:tab w:val="center" w:pos="4320"/>
        </w:tabs>
        <w:jc w:val="left"/>
        <w:rPr>
          <w:rFonts w:cs="Times New Roman"/>
          <w:bCs/>
          <w:szCs w:val="24"/>
          <w:lang w:eastAsia="en-PH"/>
        </w:rPr>
      </w:pPr>
    </w:p>
    <w:p w14:paraId="5C3EAD48" w14:textId="14717599" w:rsidR="00FA5320" w:rsidRDefault="00FA5320" w:rsidP="00A2439C">
      <w:pPr>
        <w:tabs>
          <w:tab w:val="left" w:pos="555"/>
          <w:tab w:val="left" w:pos="825"/>
          <w:tab w:val="left" w:pos="3293"/>
          <w:tab w:val="center" w:pos="4320"/>
        </w:tabs>
        <w:jc w:val="left"/>
        <w:rPr>
          <w:rFonts w:cs="Times New Roman"/>
          <w:bCs/>
          <w:szCs w:val="24"/>
          <w:lang w:eastAsia="en-PH"/>
        </w:rPr>
      </w:pPr>
    </w:p>
    <w:p w14:paraId="3F39E2A6" w14:textId="72043ED5" w:rsidR="00FA5320" w:rsidRDefault="00FA5320" w:rsidP="00A2439C">
      <w:pPr>
        <w:tabs>
          <w:tab w:val="left" w:pos="555"/>
          <w:tab w:val="left" w:pos="825"/>
          <w:tab w:val="left" w:pos="3293"/>
          <w:tab w:val="center" w:pos="4320"/>
        </w:tabs>
        <w:jc w:val="left"/>
        <w:rPr>
          <w:rFonts w:cs="Times New Roman"/>
          <w:bCs/>
          <w:szCs w:val="24"/>
          <w:lang w:eastAsia="en-PH"/>
        </w:rPr>
      </w:pPr>
    </w:p>
    <w:p w14:paraId="0E33F230" w14:textId="0767F647" w:rsidR="00FA5320" w:rsidRDefault="00FA5320" w:rsidP="00A2439C">
      <w:pPr>
        <w:tabs>
          <w:tab w:val="left" w:pos="555"/>
          <w:tab w:val="left" w:pos="825"/>
          <w:tab w:val="left" w:pos="3293"/>
          <w:tab w:val="center" w:pos="4320"/>
        </w:tabs>
        <w:jc w:val="left"/>
        <w:rPr>
          <w:rFonts w:cs="Times New Roman"/>
          <w:bCs/>
          <w:szCs w:val="24"/>
          <w:lang w:eastAsia="en-PH"/>
        </w:rPr>
      </w:pPr>
    </w:p>
    <w:p w14:paraId="74ABED8E" w14:textId="367759F4" w:rsidR="00FA5320" w:rsidRDefault="00FA5320" w:rsidP="00A2439C">
      <w:pPr>
        <w:tabs>
          <w:tab w:val="left" w:pos="555"/>
          <w:tab w:val="left" w:pos="825"/>
          <w:tab w:val="left" w:pos="3293"/>
          <w:tab w:val="center" w:pos="4320"/>
        </w:tabs>
        <w:jc w:val="left"/>
        <w:rPr>
          <w:rFonts w:cs="Times New Roman"/>
          <w:bCs/>
          <w:szCs w:val="24"/>
          <w:lang w:eastAsia="en-PH"/>
        </w:rPr>
      </w:pPr>
    </w:p>
    <w:p w14:paraId="67AF07AE" w14:textId="77777777" w:rsidR="00FA5320" w:rsidRDefault="00FA5320" w:rsidP="00A2439C">
      <w:pPr>
        <w:tabs>
          <w:tab w:val="left" w:pos="555"/>
          <w:tab w:val="left" w:pos="825"/>
          <w:tab w:val="left" w:pos="3293"/>
          <w:tab w:val="center" w:pos="4320"/>
        </w:tabs>
        <w:jc w:val="left"/>
        <w:rPr>
          <w:rFonts w:cs="Times New Roman"/>
          <w:bCs/>
          <w:szCs w:val="24"/>
          <w:lang w:eastAsia="en-PH"/>
        </w:rPr>
      </w:pPr>
    </w:p>
    <w:p w14:paraId="73756FC5" w14:textId="2697C357" w:rsidR="00B743E2" w:rsidRDefault="00B743E2" w:rsidP="00B743E2">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53</w:t>
      </w:r>
      <w:r w:rsidRPr="009040B2">
        <w:rPr>
          <w:rFonts w:cs="Times New Roman"/>
          <w:bCs/>
          <w:szCs w:val="24"/>
          <w:lang w:eastAsia="en-PH"/>
        </w:rPr>
        <w:t xml:space="preserve">: Activity Diagram of Web-based Piggery Management System </w:t>
      </w:r>
      <w:r>
        <w:rPr>
          <w:rFonts w:cs="Times New Roman"/>
          <w:bCs/>
          <w:szCs w:val="24"/>
          <w:lang w:eastAsia="en-PH"/>
        </w:rPr>
        <w:t>Search Vaccination Information</w:t>
      </w:r>
      <w:r w:rsidRPr="009040B2">
        <w:rPr>
          <w:rFonts w:cs="Times New Roman"/>
          <w:bCs/>
          <w:szCs w:val="24"/>
          <w:lang w:eastAsia="en-PH"/>
        </w:rPr>
        <w:t xml:space="preserve"> Module Use Case</w:t>
      </w:r>
    </w:p>
    <w:p w14:paraId="1E42567D" w14:textId="6C32C6CB" w:rsidR="00FA5320" w:rsidRDefault="00A2517E"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70720" behindDoc="0" locked="0" layoutInCell="1" allowOverlap="1" wp14:anchorId="64289102" wp14:editId="41F386F6">
            <wp:simplePos x="0" y="0"/>
            <wp:positionH relativeFrom="column">
              <wp:posOffset>575733</wp:posOffset>
            </wp:positionH>
            <wp:positionV relativeFrom="paragraph">
              <wp:posOffset>19262</wp:posOffset>
            </wp:positionV>
            <wp:extent cx="4343400" cy="3318933"/>
            <wp:effectExtent l="0" t="0" r="0" b="0"/>
            <wp:wrapNone/>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46132" cy="3321020"/>
                    </a:xfrm>
                    <a:prstGeom prst="rect">
                      <a:avLst/>
                    </a:prstGeom>
                  </pic:spPr>
                </pic:pic>
              </a:graphicData>
            </a:graphic>
            <wp14:sizeRelH relativeFrom="page">
              <wp14:pctWidth>0</wp14:pctWidth>
            </wp14:sizeRelH>
            <wp14:sizeRelV relativeFrom="page">
              <wp14:pctHeight>0</wp14:pctHeight>
            </wp14:sizeRelV>
          </wp:anchor>
        </w:drawing>
      </w:r>
    </w:p>
    <w:p w14:paraId="066747CB" w14:textId="5304B63E" w:rsidR="00FA5320" w:rsidRDefault="00FA5320" w:rsidP="00A2439C">
      <w:pPr>
        <w:tabs>
          <w:tab w:val="left" w:pos="555"/>
          <w:tab w:val="left" w:pos="825"/>
          <w:tab w:val="left" w:pos="3293"/>
          <w:tab w:val="center" w:pos="4320"/>
        </w:tabs>
        <w:jc w:val="left"/>
        <w:rPr>
          <w:rFonts w:cs="Times New Roman"/>
          <w:bCs/>
          <w:szCs w:val="24"/>
          <w:lang w:eastAsia="en-PH"/>
        </w:rPr>
      </w:pPr>
    </w:p>
    <w:p w14:paraId="2225C400" w14:textId="62C57ECF" w:rsidR="00FA5320" w:rsidRDefault="00FA5320" w:rsidP="00A2439C">
      <w:pPr>
        <w:tabs>
          <w:tab w:val="left" w:pos="555"/>
          <w:tab w:val="left" w:pos="825"/>
          <w:tab w:val="left" w:pos="3293"/>
          <w:tab w:val="center" w:pos="4320"/>
        </w:tabs>
        <w:jc w:val="left"/>
        <w:rPr>
          <w:rFonts w:cs="Times New Roman"/>
          <w:bCs/>
          <w:szCs w:val="24"/>
          <w:lang w:eastAsia="en-PH"/>
        </w:rPr>
      </w:pPr>
    </w:p>
    <w:p w14:paraId="3F164014" w14:textId="07310DAE" w:rsidR="00FA5320" w:rsidRDefault="00FA5320" w:rsidP="00A2439C">
      <w:pPr>
        <w:tabs>
          <w:tab w:val="left" w:pos="555"/>
          <w:tab w:val="left" w:pos="825"/>
          <w:tab w:val="left" w:pos="3293"/>
          <w:tab w:val="center" w:pos="4320"/>
        </w:tabs>
        <w:jc w:val="left"/>
        <w:rPr>
          <w:rFonts w:cs="Times New Roman"/>
          <w:bCs/>
          <w:szCs w:val="24"/>
          <w:lang w:eastAsia="en-PH"/>
        </w:rPr>
      </w:pPr>
    </w:p>
    <w:p w14:paraId="7F36F8AF" w14:textId="77777777" w:rsidR="00FA5320" w:rsidRDefault="00FA5320" w:rsidP="00A2439C">
      <w:pPr>
        <w:tabs>
          <w:tab w:val="left" w:pos="555"/>
          <w:tab w:val="left" w:pos="825"/>
          <w:tab w:val="left" w:pos="3293"/>
          <w:tab w:val="center" w:pos="4320"/>
        </w:tabs>
        <w:jc w:val="left"/>
        <w:rPr>
          <w:rFonts w:cs="Times New Roman"/>
          <w:bCs/>
          <w:szCs w:val="24"/>
          <w:lang w:eastAsia="en-PH"/>
        </w:rPr>
      </w:pPr>
    </w:p>
    <w:p w14:paraId="4AF5C778" w14:textId="77777777" w:rsidR="00FA5320" w:rsidRDefault="00FA5320" w:rsidP="00A2439C">
      <w:pPr>
        <w:tabs>
          <w:tab w:val="left" w:pos="555"/>
          <w:tab w:val="left" w:pos="825"/>
          <w:tab w:val="left" w:pos="3293"/>
          <w:tab w:val="center" w:pos="4320"/>
        </w:tabs>
        <w:jc w:val="left"/>
        <w:rPr>
          <w:rFonts w:cs="Times New Roman"/>
          <w:bCs/>
          <w:szCs w:val="24"/>
          <w:lang w:eastAsia="en-PH"/>
        </w:rPr>
      </w:pPr>
    </w:p>
    <w:p w14:paraId="521AC541" w14:textId="026A82F4" w:rsidR="00FA5320" w:rsidRDefault="00FA5320" w:rsidP="00A2439C">
      <w:pPr>
        <w:tabs>
          <w:tab w:val="left" w:pos="555"/>
          <w:tab w:val="left" w:pos="825"/>
          <w:tab w:val="left" w:pos="3293"/>
          <w:tab w:val="center" w:pos="4320"/>
        </w:tabs>
        <w:jc w:val="left"/>
        <w:rPr>
          <w:rFonts w:cs="Times New Roman"/>
          <w:bCs/>
          <w:szCs w:val="24"/>
          <w:lang w:eastAsia="en-PH"/>
        </w:rPr>
      </w:pPr>
    </w:p>
    <w:p w14:paraId="00B74CE3" w14:textId="1D335FD5" w:rsidR="00FA5320" w:rsidRDefault="00FA5320" w:rsidP="00A2439C">
      <w:pPr>
        <w:tabs>
          <w:tab w:val="left" w:pos="555"/>
          <w:tab w:val="left" w:pos="825"/>
          <w:tab w:val="left" w:pos="3293"/>
          <w:tab w:val="center" w:pos="4320"/>
        </w:tabs>
        <w:jc w:val="left"/>
        <w:rPr>
          <w:rFonts w:cs="Times New Roman"/>
          <w:bCs/>
          <w:szCs w:val="24"/>
          <w:lang w:eastAsia="en-PH"/>
        </w:rPr>
      </w:pPr>
    </w:p>
    <w:p w14:paraId="02514B1B" w14:textId="664FF933" w:rsidR="00FA5320" w:rsidRDefault="00FA5320" w:rsidP="00A2439C">
      <w:pPr>
        <w:tabs>
          <w:tab w:val="left" w:pos="555"/>
          <w:tab w:val="left" w:pos="825"/>
          <w:tab w:val="left" w:pos="3293"/>
          <w:tab w:val="center" w:pos="4320"/>
        </w:tabs>
        <w:jc w:val="left"/>
        <w:rPr>
          <w:rFonts w:cs="Times New Roman"/>
          <w:bCs/>
          <w:szCs w:val="24"/>
          <w:lang w:eastAsia="en-PH"/>
        </w:rPr>
      </w:pPr>
    </w:p>
    <w:p w14:paraId="380354E6" w14:textId="6D6F91A1" w:rsidR="00FA5320" w:rsidRDefault="00FA5320" w:rsidP="00A2439C">
      <w:pPr>
        <w:tabs>
          <w:tab w:val="left" w:pos="555"/>
          <w:tab w:val="left" w:pos="825"/>
          <w:tab w:val="left" w:pos="3293"/>
          <w:tab w:val="center" w:pos="4320"/>
        </w:tabs>
        <w:jc w:val="left"/>
        <w:rPr>
          <w:rFonts w:cs="Times New Roman"/>
          <w:bCs/>
          <w:szCs w:val="24"/>
          <w:lang w:eastAsia="en-PH"/>
        </w:rPr>
      </w:pPr>
    </w:p>
    <w:p w14:paraId="19345486" w14:textId="40DCF9EC" w:rsidR="00FA5320" w:rsidRDefault="00FA5320" w:rsidP="00A2439C">
      <w:pPr>
        <w:tabs>
          <w:tab w:val="left" w:pos="555"/>
          <w:tab w:val="left" w:pos="825"/>
          <w:tab w:val="left" w:pos="3293"/>
          <w:tab w:val="center" w:pos="4320"/>
        </w:tabs>
        <w:jc w:val="left"/>
        <w:rPr>
          <w:rFonts w:cs="Times New Roman"/>
          <w:bCs/>
          <w:szCs w:val="24"/>
          <w:lang w:eastAsia="en-PH"/>
        </w:rPr>
      </w:pPr>
    </w:p>
    <w:p w14:paraId="6AEAF608" w14:textId="16DC2422" w:rsidR="00FA5320" w:rsidRDefault="00FA5320" w:rsidP="00A2439C">
      <w:pPr>
        <w:tabs>
          <w:tab w:val="left" w:pos="555"/>
          <w:tab w:val="left" w:pos="825"/>
          <w:tab w:val="left" w:pos="3293"/>
          <w:tab w:val="center" w:pos="4320"/>
        </w:tabs>
        <w:jc w:val="left"/>
        <w:rPr>
          <w:rFonts w:cs="Times New Roman"/>
          <w:bCs/>
          <w:szCs w:val="24"/>
          <w:lang w:eastAsia="en-PH"/>
        </w:rPr>
      </w:pPr>
    </w:p>
    <w:p w14:paraId="7A05290B" w14:textId="2C1963B0" w:rsidR="00FA5320" w:rsidRDefault="00FA5320" w:rsidP="00A2439C">
      <w:pPr>
        <w:tabs>
          <w:tab w:val="left" w:pos="555"/>
          <w:tab w:val="left" w:pos="825"/>
          <w:tab w:val="left" w:pos="3293"/>
          <w:tab w:val="center" w:pos="4320"/>
        </w:tabs>
        <w:jc w:val="left"/>
        <w:rPr>
          <w:rFonts w:cs="Times New Roman"/>
          <w:bCs/>
          <w:szCs w:val="24"/>
          <w:lang w:eastAsia="en-PH"/>
        </w:rPr>
      </w:pPr>
    </w:p>
    <w:p w14:paraId="4F296309" w14:textId="07BA8FD8" w:rsidR="00FA5320" w:rsidRDefault="00FA5320" w:rsidP="00A2439C">
      <w:pPr>
        <w:tabs>
          <w:tab w:val="left" w:pos="555"/>
          <w:tab w:val="left" w:pos="825"/>
          <w:tab w:val="left" w:pos="3293"/>
          <w:tab w:val="center" w:pos="4320"/>
        </w:tabs>
        <w:jc w:val="left"/>
        <w:rPr>
          <w:rFonts w:cs="Times New Roman"/>
          <w:bCs/>
          <w:szCs w:val="24"/>
          <w:lang w:eastAsia="en-PH"/>
        </w:rPr>
      </w:pPr>
    </w:p>
    <w:p w14:paraId="202745E7" w14:textId="5100DC8D" w:rsidR="00FA5320" w:rsidRDefault="00FA5320" w:rsidP="00A2439C">
      <w:pPr>
        <w:tabs>
          <w:tab w:val="left" w:pos="555"/>
          <w:tab w:val="left" w:pos="825"/>
          <w:tab w:val="left" w:pos="3293"/>
          <w:tab w:val="center" w:pos="4320"/>
        </w:tabs>
        <w:jc w:val="left"/>
        <w:rPr>
          <w:rFonts w:cs="Times New Roman"/>
          <w:bCs/>
          <w:szCs w:val="24"/>
          <w:lang w:eastAsia="en-PH"/>
        </w:rPr>
      </w:pPr>
    </w:p>
    <w:p w14:paraId="3BB6673C" w14:textId="1BD1B54C" w:rsidR="00FA5320" w:rsidRDefault="00FA5320" w:rsidP="00A2439C">
      <w:pPr>
        <w:tabs>
          <w:tab w:val="left" w:pos="555"/>
          <w:tab w:val="left" w:pos="825"/>
          <w:tab w:val="left" w:pos="3293"/>
          <w:tab w:val="center" w:pos="4320"/>
        </w:tabs>
        <w:jc w:val="left"/>
        <w:rPr>
          <w:rFonts w:cs="Times New Roman"/>
          <w:bCs/>
          <w:szCs w:val="24"/>
          <w:lang w:eastAsia="en-PH"/>
        </w:rPr>
      </w:pPr>
    </w:p>
    <w:p w14:paraId="13A80B41" w14:textId="374EAB12" w:rsidR="00FA5320" w:rsidRDefault="00FA5320" w:rsidP="00A2439C">
      <w:pPr>
        <w:tabs>
          <w:tab w:val="left" w:pos="555"/>
          <w:tab w:val="left" w:pos="825"/>
          <w:tab w:val="left" w:pos="3293"/>
          <w:tab w:val="center" w:pos="4320"/>
        </w:tabs>
        <w:jc w:val="left"/>
        <w:rPr>
          <w:rFonts w:cs="Times New Roman"/>
          <w:bCs/>
          <w:szCs w:val="24"/>
          <w:lang w:eastAsia="en-PH"/>
        </w:rPr>
      </w:pPr>
    </w:p>
    <w:p w14:paraId="0E3E7CDD" w14:textId="7F0D1B6F" w:rsidR="00FA5320" w:rsidRDefault="00FA5320" w:rsidP="00A2439C">
      <w:pPr>
        <w:tabs>
          <w:tab w:val="left" w:pos="555"/>
          <w:tab w:val="left" w:pos="825"/>
          <w:tab w:val="left" w:pos="3293"/>
          <w:tab w:val="center" w:pos="4320"/>
        </w:tabs>
        <w:jc w:val="left"/>
        <w:rPr>
          <w:rFonts w:cs="Times New Roman"/>
          <w:bCs/>
          <w:szCs w:val="24"/>
          <w:lang w:eastAsia="en-PH"/>
        </w:rPr>
      </w:pPr>
    </w:p>
    <w:p w14:paraId="2F193B1A" w14:textId="56CD53F9" w:rsidR="00F52C65" w:rsidRDefault="00F52C65" w:rsidP="00A2439C">
      <w:pPr>
        <w:tabs>
          <w:tab w:val="left" w:pos="555"/>
          <w:tab w:val="left" w:pos="825"/>
          <w:tab w:val="left" w:pos="3293"/>
          <w:tab w:val="center" w:pos="4320"/>
        </w:tabs>
        <w:jc w:val="left"/>
        <w:rPr>
          <w:rFonts w:cs="Times New Roman"/>
          <w:bCs/>
          <w:szCs w:val="24"/>
          <w:lang w:eastAsia="en-PH"/>
        </w:rPr>
      </w:pPr>
    </w:p>
    <w:p w14:paraId="32A95ED5" w14:textId="45B3D35B" w:rsidR="00F52C65" w:rsidRDefault="00A2517E" w:rsidP="00A2517E">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54</w:t>
      </w:r>
      <w:r w:rsidRPr="009040B2">
        <w:rPr>
          <w:rFonts w:cs="Times New Roman"/>
          <w:bCs/>
          <w:szCs w:val="24"/>
          <w:lang w:eastAsia="en-PH"/>
        </w:rPr>
        <w:t xml:space="preserve">: Activity Diagram of Web-based Piggery Management System </w:t>
      </w:r>
      <w:r>
        <w:rPr>
          <w:rFonts w:cs="Times New Roman"/>
          <w:bCs/>
          <w:szCs w:val="24"/>
          <w:lang w:eastAsia="en-PH"/>
        </w:rPr>
        <w:t>Update Vaccination Information</w:t>
      </w:r>
      <w:r w:rsidRPr="009040B2">
        <w:rPr>
          <w:rFonts w:cs="Times New Roman"/>
          <w:bCs/>
          <w:szCs w:val="24"/>
          <w:lang w:eastAsia="en-PH"/>
        </w:rPr>
        <w:t xml:space="preserve"> Module Use Case</w:t>
      </w:r>
    </w:p>
    <w:p w14:paraId="42FCE661" w14:textId="77777777" w:rsidR="00E8169A" w:rsidRPr="00BA0D52" w:rsidRDefault="00E8169A" w:rsidP="00E8169A">
      <w:pPr>
        <w:ind w:firstLine="720"/>
        <w:jc w:val="both"/>
        <w:rPr>
          <w:rFonts w:cs="Times New Roman"/>
          <w:bCs/>
          <w:szCs w:val="24"/>
          <w:lang w:eastAsia="en-PH"/>
        </w:rPr>
      </w:pPr>
      <w:r>
        <w:rPr>
          <w:rFonts w:cs="Times New Roman"/>
          <w:bCs/>
          <w:szCs w:val="24"/>
          <w:lang w:eastAsia="en-PH"/>
        </w:rPr>
        <w:lastRenderedPageBreak/>
        <w:t>Manage Deworming Module</w:t>
      </w:r>
    </w:p>
    <w:p w14:paraId="7B1EF38C" w14:textId="77777777" w:rsidR="00E8169A" w:rsidRPr="0003727F" w:rsidRDefault="00E8169A" w:rsidP="00E8169A">
      <w:pPr>
        <w:tabs>
          <w:tab w:val="left" w:pos="555"/>
          <w:tab w:val="left" w:pos="3293"/>
          <w:tab w:val="center" w:pos="4320"/>
        </w:tabs>
        <w:jc w:val="left"/>
        <w:rPr>
          <w:rFonts w:cs="Times New Roman"/>
          <w:bCs/>
          <w:szCs w:val="24"/>
          <w:lang w:eastAsia="en-PH"/>
        </w:rPr>
      </w:pPr>
    </w:p>
    <w:tbl>
      <w:tblPr>
        <w:tblStyle w:val="TableGrid"/>
        <w:tblW w:w="0" w:type="auto"/>
        <w:tblInd w:w="714" w:type="dxa"/>
        <w:tblLook w:val="04A0" w:firstRow="1" w:lastRow="0" w:firstColumn="1" w:lastColumn="0" w:noHBand="0" w:noVBand="1"/>
      </w:tblPr>
      <w:tblGrid>
        <w:gridCol w:w="2161"/>
        <w:gridCol w:w="3096"/>
        <w:gridCol w:w="2653"/>
      </w:tblGrid>
      <w:tr w:rsidR="00E8169A" w14:paraId="6D1B38F6" w14:textId="77777777" w:rsidTr="000077F4">
        <w:tc>
          <w:tcPr>
            <w:tcW w:w="2161" w:type="dxa"/>
          </w:tcPr>
          <w:p w14:paraId="6D7239AB" w14:textId="77777777" w:rsidR="00E8169A" w:rsidRDefault="00E8169A" w:rsidP="000077F4">
            <w:pPr>
              <w:rPr>
                <w:b w:val="0"/>
                <w:szCs w:val="24"/>
              </w:rPr>
            </w:pPr>
            <w:r>
              <w:rPr>
                <w:b w:val="0"/>
                <w:szCs w:val="24"/>
              </w:rPr>
              <w:t>Use Case</w:t>
            </w:r>
          </w:p>
        </w:tc>
        <w:tc>
          <w:tcPr>
            <w:tcW w:w="3096" w:type="dxa"/>
          </w:tcPr>
          <w:p w14:paraId="521B400B" w14:textId="77777777" w:rsidR="00E8169A" w:rsidRDefault="00E8169A" w:rsidP="000077F4">
            <w:pPr>
              <w:rPr>
                <w:b w:val="0"/>
                <w:szCs w:val="24"/>
              </w:rPr>
            </w:pPr>
            <w:r>
              <w:rPr>
                <w:b w:val="0"/>
                <w:szCs w:val="24"/>
              </w:rPr>
              <w:t>Description</w:t>
            </w:r>
          </w:p>
        </w:tc>
        <w:tc>
          <w:tcPr>
            <w:tcW w:w="2653" w:type="dxa"/>
          </w:tcPr>
          <w:p w14:paraId="7A74C7A0" w14:textId="77777777" w:rsidR="00E8169A" w:rsidRDefault="00E8169A" w:rsidP="000077F4">
            <w:pPr>
              <w:rPr>
                <w:b w:val="0"/>
                <w:szCs w:val="24"/>
              </w:rPr>
            </w:pPr>
            <w:r>
              <w:rPr>
                <w:b w:val="0"/>
                <w:szCs w:val="24"/>
              </w:rPr>
              <w:t>User/Actor (Roles)</w:t>
            </w:r>
          </w:p>
        </w:tc>
      </w:tr>
      <w:tr w:rsidR="00E8169A" w14:paraId="1030EED7" w14:textId="77777777" w:rsidTr="000077F4">
        <w:trPr>
          <w:trHeight w:val="993"/>
        </w:trPr>
        <w:tc>
          <w:tcPr>
            <w:tcW w:w="2161" w:type="dxa"/>
          </w:tcPr>
          <w:p w14:paraId="48652EAD" w14:textId="60C62619" w:rsidR="00E8169A" w:rsidRDefault="00A2517E" w:rsidP="000077F4">
            <w:pPr>
              <w:jc w:val="left"/>
              <w:rPr>
                <w:b w:val="0"/>
                <w:szCs w:val="24"/>
              </w:rPr>
            </w:pPr>
            <w:r>
              <w:rPr>
                <w:b w:val="0"/>
                <w:szCs w:val="24"/>
              </w:rPr>
              <w:t>Add</w:t>
            </w:r>
            <w:r w:rsidR="00E8169A">
              <w:rPr>
                <w:b w:val="0"/>
                <w:szCs w:val="24"/>
              </w:rPr>
              <w:t xml:space="preserve"> deworming </w:t>
            </w:r>
            <w:r>
              <w:rPr>
                <w:b w:val="0"/>
                <w:szCs w:val="24"/>
              </w:rPr>
              <w:t>information</w:t>
            </w:r>
          </w:p>
        </w:tc>
        <w:tc>
          <w:tcPr>
            <w:tcW w:w="3096" w:type="dxa"/>
          </w:tcPr>
          <w:p w14:paraId="6CBC7FAE" w14:textId="16FF9455" w:rsidR="00E8169A" w:rsidRDefault="00E8169A" w:rsidP="000077F4">
            <w:pPr>
              <w:jc w:val="left"/>
              <w:rPr>
                <w:b w:val="0"/>
                <w:szCs w:val="24"/>
              </w:rPr>
            </w:pPr>
            <w:r>
              <w:rPr>
                <w:b w:val="0"/>
                <w:szCs w:val="24"/>
              </w:rPr>
              <w:t xml:space="preserve">The user selects the new deworming button to </w:t>
            </w:r>
            <w:r w:rsidR="008624C3">
              <w:rPr>
                <w:b w:val="0"/>
                <w:szCs w:val="24"/>
              </w:rPr>
              <w:t>add</w:t>
            </w:r>
            <w:r>
              <w:rPr>
                <w:b w:val="0"/>
                <w:szCs w:val="24"/>
              </w:rPr>
              <w:t xml:space="preserve"> new deworming operation.</w:t>
            </w:r>
          </w:p>
        </w:tc>
        <w:tc>
          <w:tcPr>
            <w:tcW w:w="2653" w:type="dxa"/>
          </w:tcPr>
          <w:p w14:paraId="167B3870" w14:textId="70FCE1CE" w:rsidR="00E8169A" w:rsidRDefault="008624C3" w:rsidP="000077F4">
            <w:pPr>
              <w:rPr>
                <w:b w:val="0"/>
                <w:szCs w:val="24"/>
              </w:rPr>
            </w:pPr>
            <w:r>
              <w:rPr>
                <w:b w:val="0"/>
                <w:szCs w:val="24"/>
              </w:rPr>
              <w:t>Owner, Workers, Veterinarian</w:t>
            </w:r>
          </w:p>
        </w:tc>
      </w:tr>
      <w:tr w:rsidR="00A2517E" w14:paraId="7A9290E9" w14:textId="77777777" w:rsidTr="000077F4">
        <w:trPr>
          <w:trHeight w:val="993"/>
        </w:trPr>
        <w:tc>
          <w:tcPr>
            <w:tcW w:w="2161" w:type="dxa"/>
          </w:tcPr>
          <w:p w14:paraId="639C8C7A" w14:textId="0D81BD12" w:rsidR="00A2517E" w:rsidRDefault="00A2517E" w:rsidP="000077F4">
            <w:pPr>
              <w:jc w:val="left"/>
              <w:rPr>
                <w:b w:val="0"/>
                <w:szCs w:val="24"/>
              </w:rPr>
            </w:pPr>
            <w:r>
              <w:rPr>
                <w:b w:val="0"/>
                <w:szCs w:val="24"/>
              </w:rPr>
              <w:t xml:space="preserve">Search </w:t>
            </w:r>
            <w:r w:rsidR="008624C3">
              <w:rPr>
                <w:b w:val="0"/>
                <w:szCs w:val="24"/>
              </w:rPr>
              <w:t>deworming information</w:t>
            </w:r>
          </w:p>
        </w:tc>
        <w:tc>
          <w:tcPr>
            <w:tcW w:w="3096" w:type="dxa"/>
          </w:tcPr>
          <w:p w14:paraId="07C605CE" w14:textId="4A227452" w:rsidR="00A2517E" w:rsidRDefault="008624C3" w:rsidP="000077F4">
            <w:pPr>
              <w:jc w:val="left"/>
              <w:rPr>
                <w:b w:val="0"/>
                <w:szCs w:val="24"/>
              </w:rPr>
            </w:pPr>
            <w:r>
              <w:rPr>
                <w:b w:val="0"/>
                <w:szCs w:val="24"/>
              </w:rPr>
              <w:t xml:space="preserve">The user selects search </w:t>
            </w:r>
            <w:r w:rsidR="006D5799">
              <w:rPr>
                <w:b w:val="0"/>
                <w:szCs w:val="24"/>
              </w:rPr>
              <w:t>field to search deworming information.</w:t>
            </w:r>
          </w:p>
        </w:tc>
        <w:tc>
          <w:tcPr>
            <w:tcW w:w="2653" w:type="dxa"/>
          </w:tcPr>
          <w:p w14:paraId="52D96F60" w14:textId="306F8111" w:rsidR="00A2517E" w:rsidRDefault="008624C3" w:rsidP="000077F4">
            <w:pPr>
              <w:rPr>
                <w:b w:val="0"/>
                <w:szCs w:val="24"/>
              </w:rPr>
            </w:pPr>
            <w:r>
              <w:rPr>
                <w:b w:val="0"/>
                <w:szCs w:val="24"/>
              </w:rPr>
              <w:t>Owner, Workers, Veterinarian</w:t>
            </w:r>
          </w:p>
        </w:tc>
      </w:tr>
      <w:tr w:rsidR="00E8169A" w14:paraId="3F79EA5A" w14:textId="77777777" w:rsidTr="000077F4">
        <w:trPr>
          <w:trHeight w:val="993"/>
        </w:trPr>
        <w:tc>
          <w:tcPr>
            <w:tcW w:w="2161" w:type="dxa"/>
          </w:tcPr>
          <w:p w14:paraId="404772E4" w14:textId="131A573D" w:rsidR="00E8169A" w:rsidRDefault="00E8169A" w:rsidP="000077F4">
            <w:pPr>
              <w:jc w:val="left"/>
              <w:rPr>
                <w:b w:val="0"/>
                <w:szCs w:val="24"/>
              </w:rPr>
            </w:pPr>
            <w:r>
              <w:rPr>
                <w:b w:val="0"/>
                <w:szCs w:val="24"/>
              </w:rPr>
              <w:t xml:space="preserve">Update deworming </w:t>
            </w:r>
            <w:r w:rsidR="006D5799">
              <w:rPr>
                <w:b w:val="0"/>
                <w:szCs w:val="24"/>
              </w:rPr>
              <w:t>information</w:t>
            </w:r>
          </w:p>
        </w:tc>
        <w:tc>
          <w:tcPr>
            <w:tcW w:w="3096" w:type="dxa"/>
          </w:tcPr>
          <w:p w14:paraId="100F64EE" w14:textId="77777777" w:rsidR="00E8169A" w:rsidRDefault="00E8169A" w:rsidP="000077F4">
            <w:pPr>
              <w:jc w:val="left"/>
              <w:rPr>
                <w:b w:val="0"/>
                <w:szCs w:val="24"/>
              </w:rPr>
            </w:pPr>
            <w:r>
              <w:rPr>
                <w:b w:val="0"/>
                <w:szCs w:val="24"/>
              </w:rPr>
              <w:t>The user selects the update deworming operation to update the operation that are already exist.</w:t>
            </w:r>
          </w:p>
        </w:tc>
        <w:tc>
          <w:tcPr>
            <w:tcW w:w="2653" w:type="dxa"/>
          </w:tcPr>
          <w:p w14:paraId="399FB89B" w14:textId="4E1D69F5" w:rsidR="00E8169A" w:rsidRDefault="008624C3" w:rsidP="000077F4">
            <w:pPr>
              <w:rPr>
                <w:b w:val="0"/>
                <w:szCs w:val="24"/>
              </w:rPr>
            </w:pPr>
            <w:r>
              <w:rPr>
                <w:b w:val="0"/>
                <w:szCs w:val="24"/>
              </w:rPr>
              <w:t>Owner, Workers, Veterinarian</w:t>
            </w:r>
          </w:p>
        </w:tc>
      </w:tr>
      <w:tr w:rsidR="00E8169A" w14:paraId="098D32DE" w14:textId="77777777" w:rsidTr="000077F4">
        <w:trPr>
          <w:trHeight w:val="993"/>
        </w:trPr>
        <w:tc>
          <w:tcPr>
            <w:tcW w:w="2161" w:type="dxa"/>
          </w:tcPr>
          <w:p w14:paraId="43204295" w14:textId="6C77927C" w:rsidR="00E8169A" w:rsidRDefault="00E8169A" w:rsidP="000077F4">
            <w:pPr>
              <w:jc w:val="left"/>
              <w:rPr>
                <w:b w:val="0"/>
                <w:szCs w:val="24"/>
              </w:rPr>
            </w:pPr>
            <w:r>
              <w:rPr>
                <w:b w:val="0"/>
                <w:szCs w:val="24"/>
              </w:rPr>
              <w:t xml:space="preserve">View deworming </w:t>
            </w:r>
            <w:r w:rsidR="00B54BCA">
              <w:rPr>
                <w:b w:val="0"/>
                <w:szCs w:val="24"/>
              </w:rPr>
              <w:t>information</w:t>
            </w:r>
          </w:p>
        </w:tc>
        <w:tc>
          <w:tcPr>
            <w:tcW w:w="3096" w:type="dxa"/>
          </w:tcPr>
          <w:p w14:paraId="47A71755" w14:textId="77777777" w:rsidR="00E8169A" w:rsidRDefault="00E8169A" w:rsidP="000077F4">
            <w:pPr>
              <w:jc w:val="both"/>
              <w:rPr>
                <w:b w:val="0"/>
                <w:szCs w:val="24"/>
              </w:rPr>
            </w:pPr>
            <w:r>
              <w:rPr>
                <w:b w:val="0"/>
                <w:szCs w:val="24"/>
              </w:rPr>
              <w:t>The user selects the view deworming operation to view the deworming details.</w:t>
            </w:r>
          </w:p>
        </w:tc>
        <w:tc>
          <w:tcPr>
            <w:tcW w:w="2653" w:type="dxa"/>
          </w:tcPr>
          <w:p w14:paraId="70370379" w14:textId="3A982C3A" w:rsidR="00E8169A" w:rsidRDefault="008624C3" w:rsidP="000077F4">
            <w:pPr>
              <w:rPr>
                <w:b w:val="0"/>
                <w:szCs w:val="24"/>
              </w:rPr>
            </w:pPr>
            <w:r>
              <w:rPr>
                <w:b w:val="0"/>
                <w:szCs w:val="24"/>
              </w:rPr>
              <w:t>Owner, Workers, Veterinarian</w:t>
            </w:r>
          </w:p>
        </w:tc>
      </w:tr>
    </w:tbl>
    <w:p w14:paraId="3C9E7A42" w14:textId="77777777" w:rsidR="00E8169A" w:rsidRDefault="00E8169A" w:rsidP="00A2439C">
      <w:pPr>
        <w:tabs>
          <w:tab w:val="left" w:pos="555"/>
          <w:tab w:val="left" w:pos="825"/>
          <w:tab w:val="left" w:pos="3293"/>
          <w:tab w:val="center" w:pos="4320"/>
        </w:tabs>
        <w:jc w:val="left"/>
        <w:rPr>
          <w:rFonts w:cs="Times New Roman"/>
          <w:bCs/>
          <w:szCs w:val="24"/>
          <w:lang w:eastAsia="en-PH"/>
        </w:rPr>
      </w:pPr>
    </w:p>
    <w:p w14:paraId="738FA03B" w14:textId="77777777" w:rsidR="0055732F" w:rsidRDefault="00FB00A0" w:rsidP="00E8169A">
      <w:pPr>
        <w:tabs>
          <w:tab w:val="left" w:pos="555"/>
          <w:tab w:val="left" w:pos="825"/>
          <w:tab w:val="left" w:pos="3293"/>
          <w:tab w:val="center" w:pos="4320"/>
        </w:tabs>
        <w:rPr>
          <w:rFonts w:cs="Times New Roman"/>
          <w:bCs/>
          <w:szCs w:val="24"/>
          <w:lang w:eastAsia="en-PH"/>
        </w:rPr>
      </w:pPr>
      <w:r>
        <w:rPr>
          <w:noProof/>
        </w:rPr>
        <w:drawing>
          <wp:anchor distT="0" distB="0" distL="114300" distR="114300" simplePos="0" relativeHeight="251871744" behindDoc="0" locked="0" layoutInCell="1" allowOverlap="1" wp14:anchorId="4AEC496C" wp14:editId="7A764F09">
            <wp:simplePos x="0" y="0"/>
            <wp:positionH relativeFrom="column">
              <wp:posOffset>0</wp:posOffset>
            </wp:positionH>
            <wp:positionV relativeFrom="paragraph">
              <wp:posOffset>585470</wp:posOffset>
            </wp:positionV>
            <wp:extent cx="5486400" cy="3086100"/>
            <wp:effectExtent l="0" t="0" r="0" b="0"/>
            <wp:wrapNone/>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00E8169A">
        <w:rPr>
          <w:rFonts w:cs="Times New Roman"/>
          <w:bCs/>
          <w:szCs w:val="24"/>
          <w:lang w:eastAsia="en-PH"/>
        </w:rPr>
        <w:t xml:space="preserve">Table </w:t>
      </w:r>
      <w:r w:rsidR="004320ED">
        <w:rPr>
          <w:rFonts w:cs="Times New Roman"/>
          <w:bCs/>
          <w:szCs w:val="24"/>
          <w:lang w:eastAsia="en-PH"/>
        </w:rPr>
        <w:t>9</w:t>
      </w:r>
      <w:r w:rsidR="00E8169A">
        <w:rPr>
          <w:rFonts w:cs="Times New Roman"/>
          <w:bCs/>
          <w:szCs w:val="24"/>
          <w:lang w:eastAsia="en-PH"/>
        </w:rPr>
        <w:t xml:space="preserve">:  </w:t>
      </w:r>
      <w:r w:rsidR="00E8169A" w:rsidRPr="009040B2">
        <w:rPr>
          <w:rFonts w:cs="Times New Roman"/>
          <w:bCs/>
          <w:szCs w:val="24"/>
          <w:lang w:eastAsia="en-PH"/>
        </w:rPr>
        <w:t>Event Decomposition of the Piggery Management System</w:t>
      </w:r>
      <w:r w:rsidR="00E8169A">
        <w:rPr>
          <w:rFonts w:cs="Times New Roman"/>
          <w:bCs/>
          <w:szCs w:val="24"/>
          <w:lang w:eastAsia="en-PH"/>
        </w:rPr>
        <w:t xml:space="preserve"> Manage Deworming Module</w:t>
      </w:r>
    </w:p>
    <w:p w14:paraId="533F4CD8" w14:textId="77777777" w:rsidR="004320ED" w:rsidRPr="004320ED" w:rsidRDefault="004320ED" w:rsidP="004320ED">
      <w:pPr>
        <w:rPr>
          <w:rFonts w:cs="Times New Roman"/>
          <w:szCs w:val="24"/>
          <w:lang w:eastAsia="en-PH"/>
        </w:rPr>
      </w:pPr>
    </w:p>
    <w:p w14:paraId="7BCD1611" w14:textId="77777777" w:rsidR="004320ED" w:rsidRPr="004320ED" w:rsidRDefault="004320ED" w:rsidP="004320ED">
      <w:pPr>
        <w:rPr>
          <w:rFonts w:cs="Times New Roman"/>
          <w:szCs w:val="24"/>
          <w:lang w:eastAsia="en-PH"/>
        </w:rPr>
      </w:pPr>
    </w:p>
    <w:p w14:paraId="460F9A16" w14:textId="77777777" w:rsidR="004320ED" w:rsidRPr="004320ED" w:rsidRDefault="004320ED" w:rsidP="004320ED">
      <w:pPr>
        <w:rPr>
          <w:rFonts w:cs="Times New Roman"/>
          <w:szCs w:val="24"/>
          <w:lang w:eastAsia="en-PH"/>
        </w:rPr>
      </w:pPr>
    </w:p>
    <w:p w14:paraId="41CABFF1" w14:textId="77777777" w:rsidR="004320ED" w:rsidRPr="004320ED" w:rsidRDefault="004320ED" w:rsidP="004320ED">
      <w:pPr>
        <w:rPr>
          <w:rFonts w:cs="Times New Roman"/>
          <w:szCs w:val="24"/>
          <w:lang w:eastAsia="en-PH"/>
        </w:rPr>
      </w:pPr>
    </w:p>
    <w:p w14:paraId="161EFE65" w14:textId="77777777" w:rsidR="004320ED" w:rsidRPr="004320ED" w:rsidRDefault="004320ED" w:rsidP="004320ED">
      <w:pPr>
        <w:rPr>
          <w:rFonts w:cs="Times New Roman"/>
          <w:szCs w:val="24"/>
          <w:lang w:eastAsia="en-PH"/>
        </w:rPr>
      </w:pPr>
    </w:p>
    <w:p w14:paraId="59257FE7" w14:textId="77777777" w:rsidR="004320ED" w:rsidRPr="004320ED" w:rsidRDefault="004320ED" w:rsidP="004320ED">
      <w:pPr>
        <w:rPr>
          <w:rFonts w:cs="Times New Roman"/>
          <w:szCs w:val="24"/>
          <w:lang w:eastAsia="en-PH"/>
        </w:rPr>
      </w:pPr>
    </w:p>
    <w:p w14:paraId="7673A891" w14:textId="77777777" w:rsidR="004320ED" w:rsidRPr="004320ED" w:rsidRDefault="004320ED" w:rsidP="004320ED">
      <w:pPr>
        <w:rPr>
          <w:rFonts w:cs="Times New Roman"/>
          <w:szCs w:val="24"/>
          <w:lang w:eastAsia="en-PH"/>
        </w:rPr>
      </w:pPr>
    </w:p>
    <w:p w14:paraId="5892B6D4" w14:textId="77777777" w:rsidR="004320ED" w:rsidRPr="004320ED" w:rsidRDefault="004320ED" w:rsidP="004320ED">
      <w:pPr>
        <w:rPr>
          <w:rFonts w:cs="Times New Roman"/>
          <w:szCs w:val="24"/>
          <w:lang w:eastAsia="en-PH"/>
        </w:rPr>
      </w:pPr>
    </w:p>
    <w:p w14:paraId="4173F790" w14:textId="77777777" w:rsidR="004320ED" w:rsidRPr="004320ED" w:rsidRDefault="004320ED" w:rsidP="004320ED">
      <w:pPr>
        <w:rPr>
          <w:rFonts w:cs="Times New Roman"/>
          <w:szCs w:val="24"/>
          <w:lang w:eastAsia="en-PH"/>
        </w:rPr>
      </w:pPr>
    </w:p>
    <w:p w14:paraId="5F3658FB" w14:textId="77777777" w:rsidR="004320ED" w:rsidRPr="004320ED" w:rsidRDefault="004320ED" w:rsidP="004320ED">
      <w:pPr>
        <w:rPr>
          <w:rFonts w:cs="Times New Roman"/>
          <w:szCs w:val="24"/>
          <w:lang w:eastAsia="en-PH"/>
        </w:rPr>
      </w:pPr>
    </w:p>
    <w:p w14:paraId="077B73A2" w14:textId="77777777" w:rsidR="004320ED" w:rsidRPr="004320ED" w:rsidRDefault="004320ED" w:rsidP="004320ED">
      <w:pPr>
        <w:rPr>
          <w:rFonts w:cs="Times New Roman"/>
          <w:szCs w:val="24"/>
          <w:lang w:eastAsia="en-PH"/>
        </w:rPr>
      </w:pPr>
    </w:p>
    <w:p w14:paraId="4627DD4C" w14:textId="77777777" w:rsidR="004320ED" w:rsidRPr="004320ED" w:rsidRDefault="004320ED" w:rsidP="004320ED">
      <w:pPr>
        <w:rPr>
          <w:rFonts w:cs="Times New Roman"/>
          <w:szCs w:val="24"/>
          <w:lang w:eastAsia="en-PH"/>
        </w:rPr>
      </w:pPr>
    </w:p>
    <w:p w14:paraId="74F0BE9B" w14:textId="77777777" w:rsidR="004320ED" w:rsidRPr="004320ED" w:rsidRDefault="004320ED" w:rsidP="004320ED">
      <w:pPr>
        <w:rPr>
          <w:rFonts w:cs="Times New Roman"/>
          <w:szCs w:val="24"/>
          <w:lang w:eastAsia="en-PH"/>
        </w:rPr>
      </w:pPr>
    </w:p>
    <w:p w14:paraId="2761A825" w14:textId="77777777" w:rsidR="004320ED" w:rsidRPr="004320ED" w:rsidRDefault="004320ED" w:rsidP="004320ED">
      <w:pPr>
        <w:rPr>
          <w:rFonts w:cs="Times New Roman"/>
          <w:szCs w:val="24"/>
          <w:lang w:eastAsia="en-PH"/>
        </w:rPr>
      </w:pPr>
    </w:p>
    <w:p w14:paraId="03578FEF" w14:textId="77777777" w:rsidR="004320ED" w:rsidRPr="004320ED" w:rsidRDefault="004320ED" w:rsidP="004320ED">
      <w:pPr>
        <w:rPr>
          <w:rFonts w:cs="Times New Roman"/>
          <w:szCs w:val="24"/>
          <w:lang w:eastAsia="en-PH"/>
        </w:rPr>
      </w:pPr>
    </w:p>
    <w:p w14:paraId="25187158" w14:textId="77777777" w:rsidR="004320ED" w:rsidRPr="004320ED" w:rsidRDefault="004320ED" w:rsidP="004320ED">
      <w:pPr>
        <w:rPr>
          <w:rFonts w:cs="Times New Roman"/>
          <w:szCs w:val="24"/>
          <w:lang w:eastAsia="en-PH"/>
        </w:rPr>
      </w:pPr>
    </w:p>
    <w:p w14:paraId="4930906B" w14:textId="77777777" w:rsidR="004320ED" w:rsidRPr="004320ED" w:rsidRDefault="004320ED" w:rsidP="004320ED">
      <w:pPr>
        <w:rPr>
          <w:rFonts w:cs="Times New Roman"/>
          <w:szCs w:val="24"/>
          <w:lang w:eastAsia="en-PH"/>
        </w:rPr>
      </w:pPr>
    </w:p>
    <w:p w14:paraId="7EE2AA73" w14:textId="77777777" w:rsidR="004320ED" w:rsidRPr="004320ED" w:rsidRDefault="004320ED" w:rsidP="004320ED">
      <w:pPr>
        <w:rPr>
          <w:rFonts w:cs="Times New Roman"/>
          <w:szCs w:val="24"/>
          <w:lang w:eastAsia="en-PH"/>
        </w:rPr>
      </w:pPr>
    </w:p>
    <w:p w14:paraId="407A6BB8" w14:textId="77777777" w:rsidR="004320ED" w:rsidRPr="004320ED" w:rsidRDefault="004320ED" w:rsidP="004320ED">
      <w:pPr>
        <w:rPr>
          <w:rFonts w:cs="Times New Roman"/>
          <w:szCs w:val="24"/>
          <w:lang w:eastAsia="en-PH"/>
        </w:rPr>
      </w:pPr>
    </w:p>
    <w:p w14:paraId="7776ED39" w14:textId="77777777" w:rsidR="004320ED" w:rsidRPr="004320ED" w:rsidRDefault="004320ED" w:rsidP="004320ED">
      <w:pPr>
        <w:jc w:val="both"/>
        <w:rPr>
          <w:rFonts w:cs="Times New Roman"/>
          <w:szCs w:val="24"/>
          <w:lang w:eastAsia="en-PH"/>
        </w:rPr>
      </w:pPr>
    </w:p>
    <w:p w14:paraId="461FF8BA" w14:textId="02977B33" w:rsidR="004320ED" w:rsidRDefault="004320ED" w:rsidP="004320ED">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55</w:t>
      </w:r>
      <w:r w:rsidRPr="009040B2">
        <w:rPr>
          <w:rFonts w:cs="Times New Roman"/>
          <w:bCs/>
          <w:szCs w:val="24"/>
          <w:lang w:eastAsia="en-PH"/>
        </w:rPr>
        <w:t>: Use Case Diagram involving the</w:t>
      </w:r>
      <w:r>
        <w:rPr>
          <w:rFonts w:cs="Times New Roman"/>
          <w:bCs/>
          <w:szCs w:val="24"/>
          <w:lang w:eastAsia="en-PH"/>
        </w:rPr>
        <w:t xml:space="preserve"> </w:t>
      </w:r>
      <w:r w:rsidR="00A00AE7">
        <w:rPr>
          <w:rFonts w:cs="Times New Roman"/>
          <w:bCs/>
          <w:szCs w:val="24"/>
          <w:lang w:eastAsia="en-PH"/>
        </w:rPr>
        <w:t>Owner</w:t>
      </w:r>
      <w:r w:rsidRPr="009040B2">
        <w:rPr>
          <w:rFonts w:cs="Times New Roman"/>
          <w:bCs/>
          <w:szCs w:val="24"/>
          <w:lang w:eastAsia="en-PH"/>
        </w:rPr>
        <w:t xml:space="preserve"> of Piggery Management System</w:t>
      </w:r>
      <w:r>
        <w:rPr>
          <w:rFonts w:cs="Times New Roman"/>
          <w:bCs/>
          <w:szCs w:val="24"/>
          <w:lang w:eastAsia="en-PH"/>
        </w:rPr>
        <w:t xml:space="preserve"> Manage </w:t>
      </w:r>
      <w:r w:rsidR="00A00AE7">
        <w:rPr>
          <w:rFonts w:cs="Times New Roman"/>
          <w:bCs/>
          <w:szCs w:val="24"/>
          <w:lang w:eastAsia="en-PH"/>
        </w:rPr>
        <w:t>Deworming</w:t>
      </w:r>
      <w:r w:rsidRPr="009040B2">
        <w:rPr>
          <w:rFonts w:cs="Times New Roman"/>
          <w:bCs/>
          <w:szCs w:val="24"/>
          <w:lang w:eastAsia="en-PH"/>
        </w:rPr>
        <w:t xml:space="preserve"> Module</w:t>
      </w:r>
    </w:p>
    <w:p w14:paraId="0F652427" w14:textId="5395C785" w:rsidR="004320ED" w:rsidRDefault="004320ED" w:rsidP="004320ED">
      <w:pPr>
        <w:tabs>
          <w:tab w:val="left" w:pos="2120"/>
          <w:tab w:val="center" w:pos="4320"/>
        </w:tabs>
        <w:jc w:val="left"/>
        <w:rPr>
          <w:rFonts w:cs="Times New Roman"/>
          <w:bCs/>
          <w:szCs w:val="24"/>
          <w:lang w:eastAsia="en-PH"/>
        </w:rPr>
      </w:pPr>
      <w:r>
        <w:rPr>
          <w:rFonts w:cs="Times New Roman"/>
          <w:bCs/>
          <w:szCs w:val="24"/>
          <w:lang w:eastAsia="en-PH"/>
        </w:rPr>
        <w:tab/>
      </w:r>
    </w:p>
    <w:p w14:paraId="357596D7" w14:textId="28779A3F" w:rsidR="004320ED" w:rsidRPr="004320ED" w:rsidRDefault="004320ED" w:rsidP="004320ED">
      <w:pPr>
        <w:rPr>
          <w:rFonts w:cs="Times New Roman"/>
          <w:szCs w:val="24"/>
          <w:lang w:eastAsia="en-PH"/>
        </w:rPr>
        <w:sectPr w:rsidR="004320ED" w:rsidRPr="004320ED" w:rsidSect="001F5EA3">
          <w:pgSz w:w="12240" w:h="15840" w:code="1"/>
          <w:pgMar w:top="1440" w:right="1440" w:bottom="1440" w:left="2160" w:header="720" w:footer="288" w:gutter="0"/>
          <w:cols w:space="720"/>
          <w:docGrid w:linePitch="360"/>
        </w:sectPr>
      </w:pPr>
    </w:p>
    <w:p w14:paraId="10B2EF25" w14:textId="1928DD34" w:rsidR="00F52C65" w:rsidRDefault="00FB00A0"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72768" behindDoc="0" locked="0" layoutInCell="1" allowOverlap="1" wp14:anchorId="79080E3A" wp14:editId="399DBE66">
            <wp:simplePos x="0" y="0"/>
            <wp:positionH relativeFrom="column">
              <wp:posOffset>0</wp:posOffset>
            </wp:positionH>
            <wp:positionV relativeFrom="paragraph">
              <wp:posOffset>-1905</wp:posOffset>
            </wp:positionV>
            <wp:extent cx="5486400" cy="3086100"/>
            <wp:effectExtent l="0" t="0" r="0" b="0"/>
            <wp:wrapNone/>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2C294ABD" w14:textId="4B67B970" w:rsidR="00F52C65" w:rsidRDefault="00F52C65" w:rsidP="00A2439C">
      <w:pPr>
        <w:tabs>
          <w:tab w:val="left" w:pos="555"/>
          <w:tab w:val="left" w:pos="825"/>
          <w:tab w:val="left" w:pos="3293"/>
          <w:tab w:val="center" w:pos="4320"/>
        </w:tabs>
        <w:jc w:val="left"/>
        <w:rPr>
          <w:rFonts w:cs="Times New Roman"/>
          <w:bCs/>
          <w:szCs w:val="24"/>
          <w:lang w:eastAsia="en-PH"/>
        </w:rPr>
      </w:pPr>
    </w:p>
    <w:p w14:paraId="6EED0CBF" w14:textId="58499012" w:rsidR="00F52C65" w:rsidRDefault="00F52C65" w:rsidP="00A2439C">
      <w:pPr>
        <w:tabs>
          <w:tab w:val="left" w:pos="555"/>
          <w:tab w:val="left" w:pos="825"/>
          <w:tab w:val="left" w:pos="3293"/>
          <w:tab w:val="center" w:pos="4320"/>
        </w:tabs>
        <w:jc w:val="left"/>
        <w:rPr>
          <w:rFonts w:cs="Times New Roman"/>
          <w:bCs/>
          <w:szCs w:val="24"/>
          <w:lang w:eastAsia="en-PH"/>
        </w:rPr>
      </w:pPr>
    </w:p>
    <w:p w14:paraId="37429D71" w14:textId="4DA7E1D2" w:rsidR="00F52C65" w:rsidRDefault="00F52C65" w:rsidP="00A2439C">
      <w:pPr>
        <w:tabs>
          <w:tab w:val="left" w:pos="555"/>
          <w:tab w:val="left" w:pos="825"/>
          <w:tab w:val="left" w:pos="3293"/>
          <w:tab w:val="center" w:pos="4320"/>
        </w:tabs>
        <w:jc w:val="left"/>
        <w:rPr>
          <w:rFonts w:cs="Times New Roman"/>
          <w:bCs/>
          <w:szCs w:val="24"/>
          <w:lang w:eastAsia="en-PH"/>
        </w:rPr>
      </w:pPr>
    </w:p>
    <w:p w14:paraId="13BBF6F4" w14:textId="1ED41B79" w:rsidR="00B6459C" w:rsidRDefault="00B6459C" w:rsidP="00A2439C">
      <w:pPr>
        <w:tabs>
          <w:tab w:val="left" w:pos="555"/>
          <w:tab w:val="left" w:pos="825"/>
          <w:tab w:val="left" w:pos="3293"/>
          <w:tab w:val="center" w:pos="4320"/>
        </w:tabs>
        <w:jc w:val="left"/>
        <w:rPr>
          <w:rFonts w:cs="Times New Roman"/>
          <w:bCs/>
          <w:szCs w:val="24"/>
          <w:lang w:eastAsia="en-PH"/>
        </w:rPr>
      </w:pPr>
    </w:p>
    <w:p w14:paraId="1A2CDFF8" w14:textId="2BC4BBC6" w:rsidR="00B6459C" w:rsidRDefault="00B6459C" w:rsidP="00A2439C">
      <w:pPr>
        <w:tabs>
          <w:tab w:val="left" w:pos="555"/>
          <w:tab w:val="left" w:pos="825"/>
          <w:tab w:val="left" w:pos="3293"/>
          <w:tab w:val="center" w:pos="4320"/>
        </w:tabs>
        <w:jc w:val="left"/>
        <w:rPr>
          <w:rFonts w:cs="Times New Roman"/>
          <w:bCs/>
          <w:szCs w:val="24"/>
          <w:lang w:eastAsia="en-PH"/>
        </w:rPr>
      </w:pPr>
    </w:p>
    <w:p w14:paraId="72F486CF" w14:textId="06AE5B0B" w:rsidR="00B6459C" w:rsidRDefault="00B6459C" w:rsidP="00A2439C">
      <w:pPr>
        <w:tabs>
          <w:tab w:val="left" w:pos="555"/>
          <w:tab w:val="left" w:pos="825"/>
          <w:tab w:val="left" w:pos="3293"/>
          <w:tab w:val="center" w:pos="4320"/>
        </w:tabs>
        <w:jc w:val="left"/>
        <w:rPr>
          <w:rFonts w:cs="Times New Roman"/>
          <w:bCs/>
          <w:szCs w:val="24"/>
          <w:lang w:eastAsia="en-PH"/>
        </w:rPr>
      </w:pPr>
    </w:p>
    <w:p w14:paraId="465E812E" w14:textId="174F6D0B" w:rsidR="00B6459C" w:rsidRDefault="00B6459C" w:rsidP="00A2439C">
      <w:pPr>
        <w:tabs>
          <w:tab w:val="left" w:pos="555"/>
          <w:tab w:val="left" w:pos="825"/>
          <w:tab w:val="left" w:pos="3293"/>
          <w:tab w:val="center" w:pos="4320"/>
        </w:tabs>
        <w:jc w:val="left"/>
        <w:rPr>
          <w:rFonts w:cs="Times New Roman"/>
          <w:bCs/>
          <w:szCs w:val="24"/>
          <w:lang w:eastAsia="en-PH"/>
        </w:rPr>
      </w:pPr>
    </w:p>
    <w:p w14:paraId="26118974" w14:textId="2BD7BC77" w:rsidR="00B6459C" w:rsidRDefault="00B6459C" w:rsidP="00A2439C">
      <w:pPr>
        <w:tabs>
          <w:tab w:val="left" w:pos="555"/>
          <w:tab w:val="left" w:pos="825"/>
          <w:tab w:val="left" w:pos="3293"/>
          <w:tab w:val="center" w:pos="4320"/>
        </w:tabs>
        <w:jc w:val="left"/>
        <w:rPr>
          <w:rFonts w:cs="Times New Roman"/>
          <w:bCs/>
          <w:szCs w:val="24"/>
          <w:lang w:eastAsia="en-PH"/>
        </w:rPr>
      </w:pPr>
    </w:p>
    <w:p w14:paraId="7D0AA3AC" w14:textId="5032EE9D" w:rsidR="00B6459C" w:rsidRDefault="00B6459C" w:rsidP="00A2439C">
      <w:pPr>
        <w:tabs>
          <w:tab w:val="left" w:pos="555"/>
          <w:tab w:val="left" w:pos="825"/>
          <w:tab w:val="left" w:pos="3293"/>
          <w:tab w:val="center" w:pos="4320"/>
        </w:tabs>
        <w:jc w:val="left"/>
        <w:rPr>
          <w:rFonts w:cs="Times New Roman"/>
          <w:bCs/>
          <w:szCs w:val="24"/>
          <w:lang w:eastAsia="en-PH"/>
        </w:rPr>
      </w:pPr>
    </w:p>
    <w:p w14:paraId="5FF2E7DB" w14:textId="59678E9C" w:rsidR="00B6459C" w:rsidRDefault="00B6459C" w:rsidP="00A2439C">
      <w:pPr>
        <w:tabs>
          <w:tab w:val="left" w:pos="555"/>
          <w:tab w:val="left" w:pos="825"/>
          <w:tab w:val="left" w:pos="3293"/>
          <w:tab w:val="center" w:pos="4320"/>
        </w:tabs>
        <w:jc w:val="left"/>
        <w:rPr>
          <w:rFonts w:cs="Times New Roman"/>
          <w:bCs/>
          <w:szCs w:val="24"/>
          <w:lang w:eastAsia="en-PH"/>
        </w:rPr>
      </w:pPr>
    </w:p>
    <w:p w14:paraId="47B61D70" w14:textId="5802845D" w:rsidR="00B6459C" w:rsidRDefault="00B6459C" w:rsidP="00A2439C">
      <w:pPr>
        <w:tabs>
          <w:tab w:val="left" w:pos="555"/>
          <w:tab w:val="left" w:pos="825"/>
          <w:tab w:val="left" w:pos="3293"/>
          <w:tab w:val="center" w:pos="4320"/>
        </w:tabs>
        <w:jc w:val="left"/>
        <w:rPr>
          <w:rFonts w:cs="Times New Roman"/>
          <w:bCs/>
          <w:szCs w:val="24"/>
          <w:lang w:eastAsia="en-PH"/>
        </w:rPr>
      </w:pPr>
    </w:p>
    <w:p w14:paraId="4130F660" w14:textId="65AD6A5A" w:rsidR="00B6459C" w:rsidRDefault="00B6459C" w:rsidP="00A2439C">
      <w:pPr>
        <w:tabs>
          <w:tab w:val="left" w:pos="555"/>
          <w:tab w:val="left" w:pos="825"/>
          <w:tab w:val="left" w:pos="3293"/>
          <w:tab w:val="center" w:pos="4320"/>
        </w:tabs>
        <w:jc w:val="left"/>
        <w:rPr>
          <w:rFonts w:cs="Times New Roman"/>
          <w:bCs/>
          <w:szCs w:val="24"/>
          <w:lang w:eastAsia="en-PH"/>
        </w:rPr>
      </w:pPr>
    </w:p>
    <w:p w14:paraId="5F883EB1" w14:textId="461EF39D" w:rsidR="00B6459C" w:rsidRDefault="00B6459C" w:rsidP="00A2439C">
      <w:pPr>
        <w:tabs>
          <w:tab w:val="left" w:pos="555"/>
          <w:tab w:val="left" w:pos="825"/>
          <w:tab w:val="left" w:pos="3293"/>
          <w:tab w:val="center" w:pos="4320"/>
        </w:tabs>
        <w:jc w:val="left"/>
        <w:rPr>
          <w:rFonts w:cs="Times New Roman"/>
          <w:bCs/>
          <w:szCs w:val="24"/>
          <w:lang w:eastAsia="en-PH"/>
        </w:rPr>
      </w:pPr>
    </w:p>
    <w:p w14:paraId="2D2A848D" w14:textId="686DAAB6" w:rsidR="00B6459C" w:rsidRDefault="00B6459C" w:rsidP="00A2439C">
      <w:pPr>
        <w:tabs>
          <w:tab w:val="left" w:pos="555"/>
          <w:tab w:val="left" w:pos="825"/>
          <w:tab w:val="left" w:pos="3293"/>
          <w:tab w:val="center" w:pos="4320"/>
        </w:tabs>
        <w:jc w:val="left"/>
        <w:rPr>
          <w:rFonts w:cs="Times New Roman"/>
          <w:bCs/>
          <w:szCs w:val="24"/>
          <w:lang w:eastAsia="en-PH"/>
        </w:rPr>
      </w:pPr>
    </w:p>
    <w:p w14:paraId="5320DCCB" w14:textId="0F55E70E" w:rsidR="00B6459C" w:rsidRDefault="00B6459C" w:rsidP="00A2439C">
      <w:pPr>
        <w:tabs>
          <w:tab w:val="left" w:pos="555"/>
          <w:tab w:val="left" w:pos="825"/>
          <w:tab w:val="left" w:pos="3293"/>
          <w:tab w:val="center" w:pos="4320"/>
        </w:tabs>
        <w:jc w:val="left"/>
        <w:rPr>
          <w:rFonts w:cs="Times New Roman"/>
          <w:bCs/>
          <w:szCs w:val="24"/>
          <w:lang w:eastAsia="en-PH"/>
        </w:rPr>
      </w:pPr>
    </w:p>
    <w:p w14:paraId="1007880A" w14:textId="183F49E0" w:rsidR="00B6459C" w:rsidRDefault="00B6459C" w:rsidP="00A2439C">
      <w:pPr>
        <w:tabs>
          <w:tab w:val="left" w:pos="555"/>
          <w:tab w:val="left" w:pos="825"/>
          <w:tab w:val="left" w:pos="3293"/>
          <w:tab w:val="center" w:pos="4320"/>
        </w:tabs>
        <w:jc w:val="left"/>
        <w:rPr>
          <w:rFonts w:cs="Times New Roman"/>
          <w:bCs/>
          <w:szCs w:val="24"/>
          <w:lang w:eastAsia="en-PH"/>
        </w:rPr>
      </w:pPr>
    </w:p>
    <w:p w14:paraId="2A145C37" w14:textId="519D2F18" w:rsidR="00B6459C" w:rsidRDefault="00B6459C" w:rsidP="00A2439C">
      <w:pPr>
        <w:tabs>
          <w:tab w:val="left" w:pos="555"/>
          <w:tab w:val="left" w:pos="825"/>
          <w:tab w:val="left" w:pos="3293"/>
          <w:tab w:val="center" w:pos="4320"/>
        </w:tabs>
        <w:jc w:val="left"/>
        <w:rPr>
          <w:rFonts w:cs="Times New Roman"/>
          <w:bCs/>
          <w:szCs w:val="24"/>
          <w:lang w:eastAsia="en-PH"/>
        </w:rPr>
      </w:pPr>
    </w:p>
    <w:p w14:paraId="59D32B7A" w14:textId="4FCB80C7" w:rsidR="00A00AE7" w:rsidRDefault="00A00AE7" w:rsidP="00A00AE7">
      <w:pPr>
        <w:rPr>
          <w:rFonts w:cs="Times New Roman"/>
          <w:szCs w:val="24"/>
          <w:lang w:eastAsia="en-PH"/>
        </w:rPr>
      </w:pPr>
      <w:r w:rsidRPr="009040B2">
        <w:rPr>
          <w:rFonts w:cs="Times New Roman"/>
          <w:bCs/>
          <w:szCs w:val="24"/>
          <w:lang w:eastAsia="en-PH"/>
        </w:rPr>
        <w:t xml:space="preserve">Figure </w:t>
      </w:r>
      <w:r>
        <w:rPr>
          <w:rFonts w:cs="Times New Roman"/>
          <w:bCs/>
          <w:szCs w:val="24"/>
          <w:lang w:eastAsia="en-PH"/>
        </w:rPr>
        <w:t>56</w:t>
      </w:r>
      <w:r w:rsidRPr="009040B2">
        <w:rPr>
          <w:rFonts w:cs="Times New Roman"/>
          <w:bCs/>
          <w:szCs w:val="24"/>
          <w:lang w:eastAsia="en-PH"/>
        </w:rPr>
        <w:t>: Use Case Diagram involving the</w:t>
      </w:r>
      <w:r>
        <w:rPr>
          <w:rFonts w:cs="Times New Roman"/>
          <w:bCs/>
          <w:szCs w:val="24"/>
          <w:lang w:eastAsia="en-PH"/>
        </w:rPr>
        <w:t xml:space="preserve"> Worker</w:t>
      </w:r>
      <w:r w:rsidRPr="009040B2">
        <w:rPr>
          <w:rFonts w:cs="Times New Roman"/>
          <w:bCs/>
          <w:szCs w:val="24"/>
          <w:lang w:eastAsia="en-PH"/>
        </w:rPr>
        <w:t xml:space="preserve"> of Piggery Management System</w:t>
      </w:r>
      <w:r>
        <w:rPr>
          <w:rFonts w:cs="Times New Roman"/>
          <w:bCs/>
          <w:szCs w:val="24"/>
          <w:lang w:eastAsia="en-PH"/>
        </w:rPr>
        <w:t xml:space="preserve"> Manage Deworming</w:t>
      </w:r>
      <w:r w:rsidRPr="009040B2">
        <w:rPr>
          <w:rFonts w:cs="Times New Roman"/>
          <w:bCs/>
          <w:szCs w:val="24"/>
          <w:lang w:eastAsia="en-PH"/>
        </w:rPr>
        <w:t xml:space="preserve"> Module</w:t>
      </w:r>
    </w:p>
    <w:p w14:paraId="0535DA8F" w14:textId="77777777" w:rsidR="00B6459C" w:rsidRDefault="00B6459C" w:rsidP="00A2439C">
      <w:pPr>
        <w:tabs>
          <w:tab w:val="left" w:pos="555"/>
          <w:tab w:val="left" w:pos="825"/>
          <w:tab w:val="left" w:pos="3293"/>
          <w:tab w:val="center" w:pos="4320"/>
        </w:tabs>
        <w:jc w:val="left"/>
        <w:rPr>
          <w:rFonts w:cs="Times New Roman"/>
          <w:bCs/>
          <w:szCs w:val="24"/>
          <w:lang w:eastAsia="en-PH"/>
        </w:rPr>
      </w:pPr>
    </w:p>
    <w:p w14:paraId="2ABF3920" w14:textId="5D89B9C9" w:rsidR="00B6459C" w:rsidRDefault="00B6459C" w:rsidP="00A2439C">
      <w:pPr>
        <w:tabs>
          <w:tab w:val="left" w:pos="555"/>
          <w:tab w:val="left" w:pos="825"/>
          <w:tab w:val="left" w:pos="3293"/>
          <w:tab w:val="center" w:pos="4320"/>
        </w:tabs>
        <w:jc w:val="left"/>
        <w:rPr>
          <w:rFonts w:cs="Times New Roman"/>
          <w:bCs/>
          <w:szCs w:val="24"/>
          <w:lang w:eastAsia="en-PH"/>
        </w:rPr>
      </w:pPr>
    </w:p>
    <w:p w14:paraId="4F3F06F1" w14:textId="162484E3" w:rsidR="00B6459C" w:rsidRDefault="00FB00A0"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73792" behindDoc="0" locked="0" layoutInCell="1" allowOverlap="1" wp14:anchorId="7D4F729B" wp14:editId="487A49C5">
            <wp:simplePos x="0" y="0"/>
            <wp:positionH relativeFrom="column">
              <wp:posOffset>0</wp:posOffset>
            </wp:positionH>
            <wp:positionV relativeFrom="paragraph">
              <wp:posOffset>82550</wp:posOffset>
            </wp:positionV>
            <wp:extent cx="5486400" cy="3086100"/>
            <wp:effectExtent l="0" t="0" r="0" b="0"/>
            <wp:wrapNone/>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7BCC6FBC" w14:textId="608644F3" w:rsidR="00B6459C" w:rsidRDefault="00B6459C" w:rsidP="00A2439C">
      <w:pPr>
        <w:tabs>
          <w:tab w:val="left" w:pos="555"/>
          <w:tab w:val="left" w:pos="825"/>
          <w:tab w:val="left" w:pos="3293"/>
          <w:tab w:val="center" w:pos="4320"/>
        </w:tabs>
        <w:jc w:val="left"/>
        <w:rPr>
          <w:rFonts w:cs="Times New Roman"/>
          <w:bCs/>
          <w:szCs w:val="24"/>
          <w:lang w:eastAsia="en-PH"/>
        </w:rPr>
      </w:pPr>
    </w:p>
    <w:p w14:paraId="09DF0E8F" w14:textId="65BCD472" w:rsidR="00B6459C" w:rsidRDefault="00B6459C" w:rsidP="00A2439C">
      <w:pPr>
        <w:tabs>
          <w:tab w:val="left" w:pos="555"/>
          <w:tab w:val="left" w:pos="825"/>
          <w:tab w:val="left" w:pos="3293"/>
          <w:tab w:val="center" w:pos="4320"/>
        </w:tabs>
        <w:jc w:val="left"/>
        <w:rPr>
          <w:rFonts w:cs="Times New Roman"/>
          <w:bCs/>
          <w:szCs w:val="24"/>
          <w:lang w:eastAsia="en-PH"/>
        </w:rPr>
      </w:pPr>
    </w:p>
    <w:p w14:paraId="49EA687C" w14:textId="67B28CC9" w:rsidR="00B6459C" w:rsidRDefault="00B6459C" w:rsidP="00A2439C">
      <w:pPr>
        <w:tabs>
          <w:tab w:val="left" w:pos="555"/>
          <w:tab w:val="left" w:pos="825"/>
          <w:tab w:val="left" w:pos="3293"/>
          <w:tab w:val="center" w:pos="4320"/>
        </w:tabs>
        <w:jc w:val="left"/>
        <w:rPr>
          <w:rFonts w:cs="Times New Roman"/>
          <w:bCs/>
          <w:szCs w:val="24"/>
          <w:lang w:eastAsia="en-PH"/>
        </w:rPr>
      </w:pPr>
    </w:p>
    <w:p w14:paraId="51C11D1E" w14:textId="341FD740" w:rsidR="00AE501E" w:rsidRDefault="00AE501E" w:rsidP="00A2439C">
      <w:pPr>
        <w:tabs>
          <w:tab w:val="left" w:pos="555"/>
          <w:tab w:val="left" w:pos="825"/>
          <w:tab w:val="left" w:pos="3293"/>
          <w:tab w:val="center" w:pos="4320"/>
        </w:tabs>
        <w:jc w:val="left"/>
        <w:rPr>
          <w:rFonts w:cs="Times New Roman"/>
          <w:bCs/>
          <w:szCs w:val="24"/>
          <w:lang w:eastAsia="en-PH"/>
        </w:rPr>
      </w:pPr>
    </w:p>
    <w:p w14:paraId="68CB6A20" w14:textId="58DD1C34" w:rsidR="00AE501E" w:rsidRDefault="00AE501E" w:rsidP="00A2439C">
      <w:pPr>
        <w:tabs>
          <w:tab w:val="left" w:pos="555"/>
          <w:tab w:val="left" w:pos="825"/>
          <w:tab w:val="left" w:pos="3293"/>
          <w:tab w:val="center" w:pos="4320"/>
        </w:tabs>
        <w:jc w:val="left"/>
        <w:rPr>
          <w:rFonts w:cs="Times New Roman"/>
          <w:bCs/>
          <w:szCs w:val="24"/>
          <w:lang w:eastAsia="en-PH"/>
        </w:rPr>
      </w:pPr>
    </w:p>
    <w:p w14:paraId="1BB2BE3F" w14:textId="161120D5" w:rsidR="00AE501E" w:rsidRDefault="00AE501E" w:rsidP="00A2439C">
      <w:pPr>
        <w:tabs>
          <w:tab w:val="left" w:pos="555"/>
          <w:tab w:val="left" w:pos="825"/>
          <w:tab w:val="left" w:pos="3293"/>
          <w:tab w:val="center" w:pos="4320"/>
        </w:tabs>
        <w:jc w:val="left"/>
        <w:rPr>
          <w:rFonts w:cs="Times New Roman"/>
          <w:bCs/>
          <w:szCs w:val="24"/>
          <w:lang w:eastAsia="en-PH"/>
        </w:rPr>
      </w:pPr>
    </w:p>
    <w:p w14:paraId="36E697BF" w14:textId="4201F9AF" w:rsidR="00AE501E" w:rsidRDefault="00AE501E" w:rsidP="00A2439C">
      <w:pPr>
        <w:tabs>
          <w:tab w:val="left" w:pos="555"/>
          <w:tab w:val="left" w:pos="825"/>
          <w:tab w:val="left" w:pos="3293"/>
          <w:tab w:val="center" w:pos="4320"/>
        </w:tabs>
        <w:jc w:val="left"/>
        <w:rPr>
          <w:rFonts w:cs="Times New Roman"/>
          <w:bCs/>
          <w:szCs w:val="24"/>
          <w:lang w:eastAsia="en-PH"/>
        </w:rPr>
      </w:pPr>
    </w:p>
    <w:p w14:paraId="20CC9BF4" w14:textId="2FC0E0B1" w:rsidR="00AE501E" w:rsidRDefault="00AE501E" w:rsidP="00A2439C">
      <w:pPr>
        <w:tabs>
          <w:tab w:val="left" w:pos="555"/>
          <w:tab w:val="left" w:pos="825"/>
          <w:tab w:val="left" w:pos="3293"/>
          <w:tab w:val="center" w:pos="4320"/>
        </w:tabs>
        <w:jc w:val="left"/>
        <w:rPr>
          <w:rFonts w:cs="Times New Roman"/>
          <w:bCs/>
          <w:szCs w:val="24"/>
          <w:lang w:eastAsia="en-PH"/>
        </w:rPr>
      </w:pPr>
    </w:p>
    <w:p w14:paraId="439ECF7B"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5FE5AA0B" w14:textId="4997F9D2" w:rsidR="00AE501E" w:rsidRDefault="00AE501E" w:rsidP="00A2439C">
      <w:pPr>
        <w:tabs>
          <w:tab w:val="left" w:pos="555"/>
          <w:tab w:val="left" w:pos="825"/>
          <w:tab w:val="left" w:pos="3293"/>
          <w:tab w:val="center" w:pos="4320"/>
        </w:tabs>
        <w:jc w:val="left"/>
        <w:rPr>
          <w:rFonts w:cs="Times New Roman"/>
          <w:bCs/>
          <w:szCs w:val="24"/>
          <w:lang w:eastAsia="en-PH"/>
        </w:rPr>
      </w:pPr>
    </w:p>
    <w:p w14:paraId="472234C6"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3170E708" w14:textId="44476731" w:rsidR="00AE501E" w:rsidRDefault="00AE501E" w:rsidP="00A2439C">
      <w:pPr>
        <w:tabs>
          <w:tab w:val="left" w:pos="555"/>
          <w:tab w:val="left" w:pos="825"/>
          <w:tab w:val="left" w:pos="3293"/>
          <w:tab w:val="center" w:pos="4320"/>
        </w:tabs>
        <w:jc w:val="left"/>
        <w:rPr>
          <w:rFonts w:cs="Times New Roman"/>
          <w:bCs/>
          <w:szCs w:val="24"/>
          <w:lang w:eastAsia="en-PH"/>
        </w:rPr>
      </w:pPr>
    </w:p>
    <w:p w14:paraId="069E95B5" w14:textId="537D281C" w:rsidR="00AE501E" w:rsidRDefault="00AE501E" w:rsidP="00A2439C">
      <w:pPr>
        <w:tabs>
          <w:tab w:val="left" w:pos="555"/>
          <w:tab w:val="left" w:pos="825"/>
          <w:tab w:val="left" w:pos="3293"/>
          <w:tab w:val="center" w:pos="4320"/>
        </w:tabs>
        <w:jc w:val="left"/>
        <w:rPr>
          <w:rFonts w:cs="Times New Roman"/>
          <w:bCs/>
          <w:szCs w:val="24"/>
          <w:lang w:eastAsia="en-PH"/>
        </w:rPr>
      </w:pPr>
    </w:p>
    <w:p w14:paraId="50F6690A"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65A26CF4"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1EB7EFD6"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5E1D83DB"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2DCA16CC"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7A133458" w14:textId="742FCE5F" w:rsidR="00AE501E" w:rsidRDefault="00475339" w:rsidP="00475339">
      <w:pPr>
        <w:tabs>
          <w:tab w:val="left" w:pos="555"/>
          <w:tab w:val="left" w:pos="825"/>
          <w:tab w:val="left" w:pos="3293"/>
          <w:tab w:val="center" w:pos="4320"/>
        </w:tabs>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57</w:t>
      </w:r>
      <w:r w:rsidRPr="009040B2">
        <w:rPr>
          <w:rFonts w:cs="Times New Roman"/>
          <w:bCs/>
          <w:szCs w:val="24"/>
          <w:lang w:eastAsia="en-PH"/>
        </w:rPr>
        <w:t>: Use Case Diagram involving the</w:t>
      </w:r>
      <w:r>
        <w:rPr>
          <w:rFonts w:cs="Times New Roman"/>
          <w:bCs/>
          <w:szCs w:val="24"/>
          <w:lang w:eastAsia="en-PH"/>
        </w:rPr>
        <w:t xml:space="preserve"> Veterinarian</w:t>
      </w:r>
      <w:r w:rsidRPr="009040B2">
        <w:rPr>
          <w:rFonts w:cs="Times New Roman"/>
          <w:bCs/>
          <w:szCs w:val="24"/>
          <w:lang w:eastAsia="en-PH"/>
        </w:rPr>
        <w:t xml:space="preserve"> of Piggery Management System</w:t>
      </w:r>
      <w:r>
        <w:rPr>
          <w:rFonts w:cs="Times New Roman"/>
          <w:bCs/>
          <w:szCs w:val="24"/>
          <w:lang w:eastAsia="en-PH"/>
        </w:rPr>
        <w:t xml:space="preserve"> Manage Deworming</w:t>
      </w:r>
      <w:r w:rsidRPr="009040B2">
        <w:rPr>
          <w:rFonts w:cs="Times New Roman"/>
          <w:bCs/>
          <w:szCs w:val="24"/>
          <w:lang w:eastAsia="en-PH"/>
        </w:rPr>
        <w:t xml:space="preserve"> Module</w:t>
      </w:r>
    </w:p>
    <w:p w14:paraId="29C42702" w14:textId="73925AD9" w:rsidR="00AE501E" w:rsidRDefault="00AE501E" w:rsidP="00475339">
      <w:pPr>
        <w:tabs>
          <w:tab w:val="left" w:pos="555"/>
          <w:tab w:val="left" w:pos="825"/>
          <w:tab w:val="left" w:pos="3293"/>
          <w:tab w:val="center" w:pos="4320"/>
        </w:tabs>
        <w:rPr>
          <w:rFonts w:cs="Times New Roman"/>
          <w:bCs/>
          <w:szCs w:val="24"/>
          <w:lang w:eastAsia="en-PH"/>
        </w:rPr>
      </w:pPr>
    </w:p>
    <w:p w14:paraId="50B422E1" w14:textId="77777777" w:rsidR="00475339" w:rsidRDefault="00475339" w:rsidP="00A2439C">
      <w:pPr>
        <w:tabs>
          <w:tab w:val="left" w:pos="555"/>
          <w:tab w:val="left" w:pos="825"/>
          <w:tab w:val="left" w:pos="3293"/>
          <w:tab w:val="center" w:pos="4320"/>
        </w:tabs>
        <w:jc w:val="left"/>
        <w:rPr>
          <w:rFonts w:cs="Times New Roman"/>
          <w:bCs/>
          <w:szCs w:val="24"/>
          <w:lang w:eastAsia="en-PH"/>
        </w:rPr>
      </w:pPr>
    </w:p>
    <w:p w14:paraId="14F6B4E6" w14:textId="77777777" w:rsidR="00AE501E" w:rsidRDefault="00AE501E" w:rsidP="00A2439C">
      <w:pPr>
        <w:tabs>
          <w:tab w:val="left" w:pos="555"/>
          <w:tab w:val="left" w:pos="825"/>
          <w:tab w:val="left" w:pos="3293"/>
          <w:tab w:val="center" w:pos="4320"/>
        </w:tabs>
        <w:jc w:val="left"/>
        <w:rPr>
          <w:rFonts w:cs="Times New Roman"/>
          <w:bCs/>
          <w:szCs w:val="24"/>
          <w:lang w:eastAsia="en-PH"/>
        </w:rPr>
      </w:pPr>
    </w:p>
    <w:p w14:paraId="5F69603E" w14:textId="0C2D81A6" w:rsidR="00AE501E" w:rsidRDefault="00475339"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74816" behindDoc="0" locked="0" layoutInCell="1" allowOverlap="1" wp14:anchorId="616A180A" wp14:editId="793B663C">
            <wp:simplePos x="0" y="0"/>
            <wp:positionH relativeFrom="column">
              <wp:posOffset>575733</wp:posOffset>
            </wp:positionH>
            <wp:positionV relativeFrom="paragraph">
              <wp:posOffset>0</wp:posOffset>
            </wp:positionV>
            <wp:extent cx="4343400" cy="3429000"/>
            <wp:effectExtent l="0" t="0" r="0" b="0"/>
            <wp:wrapNone/>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43400" cy="3429000"/>
                    </a:xfrm>
                    <a:prstGeom prst="rect">
                      <a:avLst/>
                    </a:prstGeom>
                  </pic:spPr>
                </pic:pic>
              </a:graphicData>
            </a:graphic>
            <wp14:sizeRelH relativeFrom="page">
              <wp14:pctWidth>0</wp14:pctWidth>
            </wp14:sizeRelH>
            <wp14:sizeRelV relativeFrom="page">
              <wp14:pctHeight>0</wp14:pctHeight>
            </wp14:sizeRelV>
          </wp:anchor>
        </w:drawing>
      </w:r>
    </w:p>
    <w:p w14:paraId="122B492D" w14:textId="082EF303" w:rsidR="00AE501E" w:rsidRDefault="00AE501E" w:rsidP="00A2439C">
      <w:pPr>
        <w:tabs>
          <w:tab w:val="left" w:pos="555"/>
          <w:tab w:val="left" w:pos="825"/>
          <w:tab w:val="left" w:pos="3293"/>
          <w:tab w:val="center" w:pos="4320"/>
        </w:tabs>
        <w:jc w:val="left"/>
        <w:rPr>
          <w:rFonts w:cs="Times New Roman"/>
          <w:bCs/>
          <w:szCs w:val="24"/>
          <w:lang w:eastAsia="en-PH"/>
        </w:rPr>
      </w:pPr>
    </w:p>
    <w:p w14:paraId="02A4BCAF" w14:textId="74EAA3ED" w:rsidR="00AE501E" w:rsidRDefault="00AE501E" w:rsidP="00A2439C">
      <w:pPr>
        <w:tabs>
          <w:tab w:val="left" w:pos="555"/>
          <w:tab w:val="left" w:pos="825"/>
          <w:tab w:val="left" w:pos="3293"/>
          <w:tab w:val="center" w:pos="4320"/>
        </w:tabs>
        <w:jc w:val="left"/>
        <w:rPr>
          <w:rFonts w:cs="Times New Roman"/>
          <w:bCs/>
          <w:szCs w:val="24"/>
          <w:lang w:eastAsia="en-PH"/>
        </w:rPr>
      </w:pPr>
    </w:p>
    <w:p w14:paraId="35031F38" w14:textId="6E6BB706" w:rsidR="00AE501E" w:rsidRDefault="00AE501E" w:rsidP="00A2439C">
      <w:pPr>
        <w:tabs>
          <w:tab w:val="left" w:pos="555"/>
          <w:tab w:val="left" w:pos="825"/>
          <w:tab w:val="left" w:pos="3293"/>
          <w:tab w:val="center" w:pos="4320"/>
        </w:tabs>
        <w:jc w:val="left"/>
        <w:rPr>
          <w:rFonts w:cs="Times New Roman"/>
          <w:bCs/>
          <w:szCs w:val="24"/>
          <w:lang w:eastAsia="en-PH"/>
        </w:rPr>
      </w:pPr>
    </w:p>
    <w:p w14:paraId="0CC8110A" w14:textId="36AC4B35" w:rsidR="00AE501E" w:rsidRDefault="00AE501E" w:rsidP="00A2439C">
      <w:pPr>
        <w:tabs>
          <w:tab w:val="left" w:pos="555"/>
          <w:tab w:val="left" w:pos="825"/>
          <w:tab w:val="left" w:pos="3293"/>
          <w:tab w:val="center" w:pos="4320"/>
        </w:tabs>
        <w:jc w:val="left"/>
        <w:rPr>
          <w:rFonts w:cs="Times New Roman"/>
          <w:bCs/>
          <w:szCs w:val="24"/>
          <w:lang w:eastAsia="en-PH"/>
        </w:rPr>
      </w:pPr>
    </w:p>
    <w:p w14:paraId="7964ED35" w14:textId="20E1E0FD" w:rsidR="0060724F" w:rsidRDefault="0060724F" w:rsidP="00A2439C">
      <w:pPr>
        <w:tabs>
          <w:tab w:val="left" w:pos="555"/>
          <w:tab w:val="left" w:pos="825"/>
          <w:tab w:val="left" w:pos="3293"/>
          <w:tab w:val="center" w:pos="4320"/>
        </w:tabs>
        <w:jc w:val="left"/>
        <w:rPr>
          <w:rFonts w:cs="Times New Roman"/>
          <w:bCs/>
          <w:szCs w:val="24"/>
          <w:lang w:eastAsia="en-PH"/>
        </w:rPr>
      </w:pPr>
    </w:p>
    <w:p w14:paraId="34D0AF94" w14:textId="437A9BB9" w:rsidR="0060724F" w:rsidRDefault="0060724F" w:rsidP="00A2439C">
      <w:pPr>
        <w:tabs>
          <w:tab w:val="left" w:pos="555"/>
          <w:tab w:val="left" w:pos="825"/>
          <w:tab w:val="left" w:pos="3293"/>
          <w:tab w:val="center" w:pos="4320"/>
        </w:tabs>
        <w:jc w:val="left"/>
        <w:rPr>
          <w:rFonts w:cs="Times New Roman"/>
          <w:bCs/>
          <w:szCs w:val="24"/>
          <w:lang w:eastAsia="en-PH"/>
        </w:rPr>
      </w:pPr>
    </w:p>
    <w:p w14:paraId="41E5F5A6" w14:textId="6C9351BD" w:rsidR="0060724F" w:rsidRDefault="0060724F" w:rsidP="00A2439C">
      <w:pPr>
        <w:tabs>
          <w:tab w:val="left" w:pos="555"/>
          <w:tab w:val="left" w:pos="825"/>
          <w:tab w:val="left" w:pos="3293"/>
          <w:tab w:val="center" w:pos="4320"/>
        </w:tabs>
        <w:jc w:val="left"/>
        <w:rPr>
          <w:rFonts w:cs="Times New Roman"/>
          <w:bCs/>
          <w:szCs w:val="24"/>
          <w:lang w:eastAsia="en-PH"/>
        </w:rPr>
      </w:pPr>
    </w:p>
    <w:p w14:paraId="5DC90385" w14:textId="0F5437BA" w:rsidR="0060724F" w:rsidRDefault="0060724F" w:rsidP="00A2439C">
      <w:pPr>
        <w:tabs>
          <w:tab w:val="left" w:pos="555"/>
          <w:tab w:val="left" w:pos="825"/>
          <w:tab w:val="left" w:pos="3293"/>
          <w:tab w:val="center" w:pos="4320"/>
        </w:tabs>
        <w:jc w:val="left"/>
        <w:rPr>
          <w:rFonts w:cs="Times New Roman"/>
          <w:bCs/>
          <w:szCs w:val="24"/>
          <w:lang w:eastAsia="en-PH"/>
        </w:rPr>
      </w:pPr>
    </w:p>
    <w:p w14:paraId="1D3116A0" w14:textId="04A92887" w:rsidR="0060724F" w:rsidRDefault="0060724F" w:rsidP="00A2439C">
      <w:pPr>
        <w:tabs>
          <w:tab w:val="left" w:pos="555"/>
          <w:tab w:val="left" w:pos="825"/>
          <w:tab w:val="left" w:pos="3293"/>
          <w:tab w:val="center" w:pos="4320"/>
        </w:tabs>
        <w:jc w:val="left"/>
        <w:rPr>
          <w:rFonts w:cs="Times New Roman"/>
          <w:bCs/>
          <w:szCs w:val="24"/>
          <w:lang w:eastAsia="en-PH"/>
        </w:rPr>
      </w:pPr>
    </w:p>
    <w:p w14:paraId="7D5A1430" w14:textId="2BB2E2CD" w:rsidR="0060724F" w:rsidRDefault="0060724F" w:rsidP="00A2439C">
      <w:pPr>
        <w:tabs>
          <w:tab w:val="left" w:pos="555"/>
          <w:tab w:val="left" w:pos="825"/>
          <w:tab w:val="left" w:pos="3293"/>
          <w:tab w:val="center" w:pos="4320"/>
        </w:tabs>
        <w:jc w:val="left"/>
        <w:rPr>
          <w:rFonts w:cs="Times New Roman"/>
          <w:bCs/>
          <w:szCs w:val="24"/>
          <w:lang w:eastAsia="en-PH"/>
        </w:rPr>
      </w:pPr>
    </w:p>
    <w:p w14:paraId="4B3E8F4E" w14:textId="6D10336D" w:rsidR="0060724F" w:rsidRDefault="0060724F" w:rsidP="00A2439C">
      <w:pPr>
        <w:tabs>
          <w:tab w:val="left" w:pos="555"/>
          <w:tab w:val="left" w:pos="825"/>
          <w:tab w:val="left" w:pos="3293"/>
          <w:tab w:val="center" w:pos="4320"/>
        </w:tabs>
        <w:jc w:val="left"/>
        <w:rPr>
          <w:rFonts w:cs="Times New Roman"/>
          <w:bCs/>
          <w:szCs w:val="24"/>
          <w:lang w:eastAsia="en-PH"/>
        </w:rPr>
      </w:pPr>
    </w:p>
    <w:p w14:paraId="0C72D5CA" w14:textId="6E9EDADD" w:rsidR="0060724F" w:rsidRDefault="0060724F" w:rsidP="00A2439C">
      <w:pPr>
        <w:tabs>
          <w:tab w:val="left" w:pos="555"/>
          <w:tab w:val="left" w:pos="825"/>
          <w:tab w:val="left" w:pos="3293"/>
          <w:tab w:val="center" w:pos="4320"/>
        </w:tabs>
        <w:jc w:val="left"/>
        <w:rPr>
          <w:rFonts w:cs="Times New Roman"/>
          <w:bCs/>
          <w:szCs w:val="24"/>
          <w:lang w:eastAsia="en-PH"/>
        </w:rPr>
      </w:pPr>
    </w:p>
    <w:p w14:paraId="54C1AA8C" w14:textId="03562710" w:rsidR="0060724F" w:rsidRDefault="0060724F" w:rsidP="00A2439C">
      <w:pPr>
        <w:tabs>
          <w:tab w:val="left" w:pos="555"/>
          <w:tab w:val="left" w:pos="825"/>
          <w:tab w:val="left" w:pos="3293"/>
          <w:tab w:val="center" w:pos="4320"/>
        </w:tabs>
        <w:jc w:val="left"/>
        <w:rPr>
          <w:rFonts w:cs="Times New Roman"/>
          <w:bCs/>
          <w:szCs w:val="24"/>
          <w:lang w:eastAsia="en-PH"/>
        </w:rPr>
      </w:pPr>
    </w:p>
    <w:p w14:paraId="5A6B6C53" w14:textId="52948558" w:rsidR="0060724F" w:rsidRDefault="0060724F" w:rsidP="00A2439C">
      <w:pPr>
        <w:tabs>
          <w:tab w:val="left" w:pos="555"/>
          <w:tab w:val="left" w:pos="825"/>
          <w:tab w:val="left" w:pos="3293"/>
          <w:tab w:val="center" w:pos="4320"/>
        </w:tabs>
        <w:jc w:val="left"/>
        <w:rPr>
          <w:rFonts w:cs="Times New Roman"/>
          <w:bCs/>
          <w:szCs w:val="24"/>
          <w:lang w:eastAsia="en-PH"/>
        </w:rPr>
      </w:pPr>
    </w:p>
    <w:p w14:paraId="179F382D" w14:textId="1A83F972" w:rsidR="0060724F" w:rsidRDefault="0060724F" w:rsidP="00A2439C">
      <w:pPr>
        <w:tabs>
          <w:tab w:val="left" w:pos="555"/>
          <w:tab w:val="left" w:pos="825"/>
          <w:tab w:val="left" w:pos="3293"/>
          <w:tab w:val="center" w:pos="4320"/>
        </w:tabs>
        <w:jc w:val="left"/>
        <w:rPr>
          <w:rFonts w:cs="Times New Roman"/>
          <w:bCs/>
          <w:szCs w:val="24"/>
          <w:lang w:eastAsia="en-PH"/>
        </w:rPr>
      </w:pPr>
    </w:p>
    <w:p w14:paraId="38B02389" w14:textId="75ED64F9" w:rsidR="0060724F" w:rsidRDefault="0060724F" w:rsidP="00A2439C">
      <w:pPr>
        <w:tabs>
          <w:tab w:val="left" w:pos="555"/>
          <w:tab w:val="left" w:pos="825"/>
          <w:tab w:val="left" w:pos="3293"/>
          <w:tab w:val="center" w:pos="4320"/>
        </w:tabs>
        <w:jc w:val="left"/>
        <w:rPr>
          <w:rFonts w:cs="Times New Roman"/>
          <w:bCs/>
          <w:szCs w:val="24"/>
          <w:lang w:eastAsia="en-PH"/>
        </w:rPr>
      </w:pPr>
    </w:p>
    <w:p w14:paraId="11ADA2CA" w14:textId="40E0F898" w:rsidR="0060724F" w:rsidRDefault="0060724F" w:rsidP="00A2439C">
      <w:pPr>
        <w:tabs>
          <w:tab w:val="left" w:pos="555"/>
          <w:tab w:val="left" w:pos="825"/>
          <w:tab w:val="left" w:pos="3293"/>
          <w:tab w:val="center" w:pos="4320"/>
        </w:tabs>
        <w:jc w:val="left"/>
        <w:rPr>
          <w:rFonts w:cs="Times New Roman"/>
          <w:bCs/>
          <w:szCs w:val="24"/>
          <w:lang w:eastAsia="en-PH"/>
        </w:rPr>
      </w:pPr>
    </w:p>
    <w:p w14:paraId="4C346053" w14:textId="07F37409" w:rsidR="0060724F" w:rsidRDefault="0060724F" w:rsidP="00A2439C">
      <w:pPr>
        <w:tabs>
          <w:tab w:val="left" w:pos="555"/>
          <w:tab w:val="left" w:pos="825"/>
          <w:tab w:val="left" w:pos="3293"/>
          <w:tab w:val="center" w:pos="4320"/>
        </w:tabs>
        <w:jc w:val="left"/>
        <w:rPr>
          <w:rFonts w:cs="Times New Roman"/>
          <w:bCs/>
          <w:szCs w:val="24"/>
          <w:lang w:eastAsia="en-PH"/>
        </w:rPr>
      </w:pPr>
    </w:p>
    <w:p w14:paraId="2F87ABBD" w14:textId="01F24948" w:rsidR="0060724F" w:rsidRDefault="0060724F" w:rsidP="00A2439C">
      <w:pPr>
        <w:tabs>
          <w:tab w:val="left" w:pos="555"/>
          <w:tab w:val="left" w:pos="825"/>
          <w:tab w:val="left" w:pos="3293"/>
          <w:tab w:val="center" w:pos="4320"/>
        </w:tabs>
        <w:jc w:val="left"/>
        <w:rPr>
          <w:rFonts w:cs="Times New Roman"/>
          <w:bCs/>
          <w:szCs w:val="24"/>
          <w:lang w:eastAsia="en-PH"/>
        </w:rPr>
      </w:pPr>
    </w:p>
    <w:p w14:paraId="7123CA59" w14:textId="4988AD6D" w:rsidR="00444024" w:rsidRDefault="00475339" w:rsidP="00475339">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58</w:t>
      </w:r>
      <w:r w:rsidRPr="009040B2">
        <w:rPr>
          <w:rFonts w:cs="Times New Roman"/>
          <w:bCs/>
          <w:szCs w:val="24"/>
          <w:lang w:eastAsia="en-PH"/>
        </w:rPr>
        <w:t xml:space="preserve">: Activity Diagram of Web-based Piggery Management System </w:t>
      </w:r>
      <w:r>
        <w:rPr>
          <w:rFonts w:cs="Times New Roman"/>
          <w:bCs/>
          <w:szCs w:val="24"/>
          <w:lang w:eastAsia="en-PH"/>
        </w:rPr>
        <w:t>Add Deworming Information</w:t>
      </w:r>
      <w:r w:rsidRPr="009040B2">
        <w:rPr>
          <w:rFonts w:cs="Times New Roman"/>
          <w:bCs/>
          <w:szCs w:val="24"/>
          <w:lang w:eastAsia="en-PH"/>
        </w:rPr>
        <w:t xml:space="preserve"> Module Use Cas</w:t>
      </w:r>
      <w:r>
        <w:rPr>
          <w:rFonts w:cs="Times New Roman"/>
          <w:bCs/>
          <w:szCs w:val="24"/>
          <w:lang w:eastAsia="en-PH"/>
        </w:rPr>
        <w:t>e</w:t>
      </w:r>
    </w:p>
    <w:p w14:paraId="4F9EC063" w14:textId="1B720B83" w:rsidR="00444024" w:rsidRDefault="00475339" w:rsidP="00A2439C">
      <w:pPr>
        <w:tabs>
          <w:tab w:val="left" w:pos="555"/>
          <w:tab w:val="left" w:pos="825"/>
          <w:tab w:val="left" w:pos="3293"/>
          <w:tab w:val="center" w:pos="4320"/>
        </w:tabs>
        <w:jc w:val="left"/>
        <w:rPr>
          <w:rFonts w:cs="Times New Roman"/>
          <w:bCs/>
          <w:szCs w:val="24"/>
          <w:lang w:eastAsia="en-PH"/>
        </w:rPr>
      </w:pPr>
      <w:r>
        <w:rPr>
          <w:noProof/>
        </w:rPr>
        <w:drawing>
          <wp:anchor distT="0" distB="0" distL="114300" distR="114300" simplePos="0" relativeHeight="251875840" behindDoc="0" locked="0" layoutInCell="1" allowOverlap="1" wp14:anchorId="4A725F9E" wp14:editId="49D8B3CF">
            <wp:simplePos x="0" y="0"/>
            <wp:positionH relativeFrom="column">
              <wp:posOffset>575733</wp:posOffset>
            </wp:positionH>
            <wp:positionV relativeFrom="paragraph">
              <wp:posOffset>16722</wp:posOffset>
            </wp:positionV>
            <wp:extent cx="4343400" cy="3382433"/>
            <wp:effectExtent l="0" t="0" r="0" b="8890"/>
            <wp:wrapNone/>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47167" cy="3385366"/>
                    </a:xfrm>
                    <a:prstGeom prst="rect">
                      <a:avLst/>
                    </a:prstGeom>
                  </pic:spPr>
                </pic:pic>
              </a:graphicData>
            </a:graphic>
            <wp14:sizeRelH relativeFrom="page">
              <wp14:pctWidth>0</wp14:pctWidth>
            </wp14:sizeRelH>
            <wp14:sizeRelV relativeFrom="page">
              <wp14:pctHeight>0</wp14:pctHeight>
            </wp14:sizeRelV>
          </wp:anchor>
        </w:drawing>
      </w:r>
    </w:p>
    <w:p w14:paraId="077F24AD" w14:textId="2800F435" w:rsidR="00444024" w:rsidRDefault="00444024" w:rsidP="00A2439C">
      <w:pPr>
        <w:tabs>
          <w:tab w:val="left" w:pos="555"/>
          <w:tab w:val="left" w:pos="825"/>
          <w:tab w:val="left" w:pos="3293"/>
          <w:tab w:val="center" w:pos="4320"/>
        </w:tabs>
        <w:jc w:val="left"/>
        <w:rPr>
          <w:rFonts w:cs="Times New Roman"/>
          <w:bCs/>
          <w:szCs w:val="24"/>
          <w:lang w:eastAsia="en-PH"/>
        </w:rPr>
      </w:pPr>
    </w:p>
    <w:p w14:paraId="500688CC" w14:textId="1BAA025E" w:rsidR="00444024" w:rsidRDefault="00444024" w:rsidP="00A2439C">
      <w:pPr>
        <w:tabs>
          <w:tab w:val="left" w:pos="555"/>
          <w:tab w:val="left" w:pos="825"/>
          <w:tab w:val="left" w:pos="3293"/>
          <w:tab w:val="center" w:pos="4320"/>
        </w:tabs>
        <w:jc w:val="left"/>
        <w:rPr>
          <w:rFonts w:cs="Times New Roman"/>
          <w:bCs/>
          <w:szCs w:val="24"/>
          <w:lang w:eastAsia="en-PH"/>
        </w:rPr>
      </w:pPr>
    </w:p>
    <w:p w14:paraId="0E056490" w14:textId="52AD5694" w:rsidR="00444024" w:rsidRDefault="00444024" w:rsidP="00A2439C">
      <w:pPr>
        <w:tabs>
          <w:tab w:val="left" w:pos="555"/>
          <w:tab w:val="left" w:pos="825"/>
          <w:tab w:val="left" w:pos="3293"/>
          <w:tab w:val="center" w:pos="4320"/>
        </w:tabs>
        <w:jc w:val="left"/>
        <w:rPr>
          <w:rFonts w:cs="Times New Roman"/>
          <w:bCs/>
          <w:szCs w:val="24"/>
          <w:lang w:eastAsia="en-PH"/>
        </w:rPr>
      </w:pPr>
    </w:p>
    <w:p w14:paraId="16425D6D" w14:textId="77777777" w:rsidR="00444024" w:rsidRDefault="00444024" w:rsidP="00A2439C">
      <w:pPr>
        <w:tabs>
          <w:tab w:val="left" w:pos="555"/>
          <w:tab w:val="left" w:pos="825"/>
          <w:tab w:val="left" w:pos="3293"/>
          <w:tab w:val="center" w:pos="4320"/>
        </w:tabs>
        <w:jc w:val="left"/>
        <w:rPr>
          <w:rFonts w:cs="Times New Roman"/>
          <w:bCs/>
          <w:szCs w:val="24"/>
          <w:lang w:eastAsia="en-PH"/>
        </w:rPr>
      </w:pPr>
    </w:p>
    <w:p w14:paraId="1EB34037" w14:textId="72E30791" w:rsidR="00601315" w:rsidRDefault="00601315" w:rsidP="00A2439C">
      <w:pPr>
        <w:tabs>
          <w:tab w:val="left" w:pos="555"/>
          <w:tab w:val="left" w:pos="825"/>
          <w:tab w:val="left" w:pos="3293"/>
          <w:tab w:val="center" w:pos="4320"/>
        </w:tabs>
        <w:jc w:val="left"/>
        <w:rPr>
          <w:rFonts w:cs="Times New Roman"/>
          <w:bCs/>
          <w:szCs w:val="24"/>
          <w:lang w:eastAsia="en-PH"/>
        </w:rPr>
      </w:pPr>
    </w:p>
    <w:p w14:paraId="4242FBB9"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3CE8DF04"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0D507AE3" w14:textId="40E93490" w:rsidR="00601315" w:rsidRDefault="00601315" w:rsidP="00A2439C">
      <w:pPr>
        <w:tabs>
          <w:tab w:val="left" w:pos="555"/>
          <w:tab w:val="left" w:pos="825"/>
          <w:tab w:val="left" w:pos="3293"/>
          <w:tab w:val="center" w:pos="4320"/>
        </w:tabs>
        <w:jc w:val="left"/>
        <w:rPr>
          <w:rFonts w:cs="Times New Roman"/>
          <w:bCs/>
          <w:szCs w:val="24"/>
          <w:lang w:eastAsia="en-PH"/>
        </w:rPr>
      </w:pPr>
    </w:p>
    <w:p w14:paraId="51F94D2A" w14:textId="3E509E36" w:rsidR="00601315" w:rsidRDefault="00601315" w:rsidP="00A2439C">
      <w:pPr>
        <w:tabs>
          <w:tab w:val="left" w:pos="555"/>
          <w:tab w:val="left" w:pos="825"/>
          <w:tab w:val="left" w:pos="3293"/>
          <w:tab w:val="center" w:pos="4320"/>
        </w:tabs>
        <w:jc w:val="left"/>
        <w:rPr>
          <w:rFonts w:cs="Times New Roman"/>
          <w:bCs/>
          <w:szCs w:val="24"/>
          <w:lang w:eastAsia="en-PH"/>
        </w:rPr>
      </w:pPr>
    </w:p>
    <w:p w14:paraId="293E528B" w14:textId="74EAAB89" w:rsidR="00601315" w:rsidRDefault="00601315" w:rsidP="00A2439C">
      <w:pPr>
        <w:tabs>
          <w:tab w:val="left" w:pos="555"/>
          <w:tab w:val="left" w:pos="825"/>
          <w:tab w:val="left" w:pos="3293"/>
          <w:tab w:val="center" w:pos="4320"/>
        </w:tabs>
        <w:jc w:val="left"/>
        <w:rPr>
          <w:rFonts w:cs="Times New Roman"/>
          <w:bCs/>
          <w:szCs w:val="24"/>
          <w:lang w:eastAsia="en-PH"/>
        </w:rPr>
      </w:pPr>
    </w:p>
    <w:p w14:paraId="081E12DE"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4E135BF4"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4D5B7EED"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741083FF" w14:textId="371C3CED" w:rsidR="00601315" w:rsidRDefault="00601315" w:rsidP="00A2439C">
      <w:pPr>
        <w:tabs>
          <w:tab w:val="left" w:pos="555"/>
          <w:tab w:val="left" w:pos="825"/>
          <w:tab w:val="left" w:pos="3293"/>
          <w:tab w:val="center" w:pos="4320"/>
        </w:tabs>
        <w:jc w:val="left"/>
        <w:rPr>
          <w:rFonts w:cs="Times New Roman"/>
          <w:bCs/>
          <w:szCs w:val="24"/>
          <w:lang w:eastAsia="en-PH"/>
        </w:rPr>
      </w:pPr>
    </w:p>
    <w:p w14:paraId="222C68E0"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130C8714"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356A69ED" w14:textId="05107118" w:rsidR="00601315" w:rsidRDefault="00601315" w:rsidP="00A2439C">
      <w:pPr>
        <w:tabs>
          <w:tab w:val="left" w:pos="555"/>
          <w:tab w:val="left" w:pos="825"/>
          <w:tab w:val="left" w:pos="3293"/>
          <w:tab w:val="center" w:pos="4320"/>
        </w:tabs>
        <w:jc w:val="left"/>
        <w:rPr>
          <w:rFonts w:cs="Times New Roman"/>
          <w:bCs/>
          <w:szCs w:val="24"/>
          <w:lang w:eastAsia="en-PH"/>
        </w:rPr>
      </w:pPr>
    </w:p>
    <w:p w14:paraId="7C8E91CD" w14:textId="77777777" w:rsidR="00601315" w:rsidRDefault="00601315" w:rsidP="00A2439C">
      <w:pPr>
        <w:tabs>
          <w:tab w:val="left" w:pos="555"/>
          <w:tab w:val="left" w:pos="825"/>
          <w:tab w:val="left" w:pos="3293"/>
          <w:tab w:val="center" w:pos="4320"/>
        </w:tabs>
        <w:jc w:val="left"/>
        <w:rPr>
          <w:rFonts w:cs="Times New Roman"/>
          <w:bCs/>
          <w:szCs w:val="24"/>
          <w:lang w:eastAsia="en-PH"/>
        </w:rPr>
      </w:pPr>
    </w:p>
    <w:p w14:paraId="447F61EF" w14:textId="327DC5E7" w:rsidR="00601315" w:rsidRDefault="00601315" w:rsidP="00A2439C">
      <w:pPr>
        <w:tabs>
          <w:tab w:val="left" w:pos="555"/>
          <w:tab w:val="left" w:pos="825"/>
          <w:tab w:val="left" w:pos="3293"/>
          <w:tab w:val="center" w:pos="4320"/>
        </w:tabs>
        <w:jc w:val="left"/>
        <w:rPr>
          <w:rFonts w:cs="Times New Roman"/>
          <w:bCs/>
          <w:szCs w:val="24"/>
          <w:lang w:eastAsia="en-PH"/>
        </w:rPr>
      </w:pPr>
    </w:p>
    <w:p w14:paraId="4E694D77" w14:textId="243194FB" w:rsidR="00601315" w:rsidRDefault="00475339" w:rsidP="00475339">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59</w:t>
      </w:r>
      <w:r w:rsidRPr="009040B2">
        <w:rPr>
          <w:rFonts w:cs="Times New Roman"/>
          <w:bCs/>
          <w:szCs w:val="24"/>
          <w:lang w:eastAsia="en-PH"/>
        </w:rPr>
        <w:t xml:space="preserve">: Activity Diagram of Web-based Piggery Management System </w:t>
      </w:r>
      <w:r>
        <w:rPr>
          <w:rFonts w:cs="Times New Roman"/>
          <w:bCs/>
          <w:szCs w:val="24"/>
          <w:lang w:eastAsia="en-PH"/>
        </w:rPr>
        <w:t>Search Deworming Information</w:t>
      </w:r>
      <w:r w:rsidRPr="009040B2">
        <w:rPr>
          <w:rFonts w:cs="Times New Roman"/>
          <w:bCs/>
          <w:szCs w:val="24"/>
          <w:lang w:eastAsia="en-PH"/>
        </w:rPr>
        <w:t xml:space="preserve"> Module Use Case</w:t>
      </w:r>
    </w:p>
    <w:p w14:paraId="458D2283" w14:textId="30CCD313" w:rsidR="00601315" w:rsidRDefault="00756989" w:rsidP="00A2439C">
      <w:pPr>
        <w:tabs>
          <w:tab w:val="left" w:pos="555"/>
          <w:tab w:val="left" w:pos="825"/>
          <w:tab w:val="left" w:pos="3293"/>
          <w:tab w:val="center" w:pos="4320"/>
        </w:tabs>
        <w:jc w:val="left"/>
        <w:rPr>
          <w:rFonts w:cs="Times New Roman"/>
          <w:bCs/>
          <w:szCs w:val="24"/>
          <w:lang w:eastAsia="en-PH"/>
        </w:rPr>
      </w:pPr>
      <w:r>
        <w:rPr>
          <w:noProof/>
        </w:rPr>
        <w:lastRenderedPageBreak/>
        <w:drawing>
          <wp:anchor distT="0" distB="0" distL="114300" distR="114300" simplePos="0" relativeHeight="251876864" behindDoc="0" locked="0" layoutInCell="1" allowOverlap="1" wp14:anchorId="776EFE7B" wp14:editId="03DC5179">
            <wp:simplePos x="0" y="0"/>
            <wp:positionH relativeFrom="column">
              <wp:posOffset>581660</wp:posOffset>
            </wp:positionH>
            <wp:positionV relativeFrom="paragraph">
              <wp:posOffset>-212</wp:posOffset>
            </wp:positionV>
            <wp:extent cx="4333240" cy="3544570"/>
            <wp:effectExtent l="0" t="0" r="0" b="0"/>
            <wp:wrapNone/>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33240" cy="3544570"/>
                    </a:xfrm>
                    <a:prstGeom prst="rect">
                      <a:avLst/>
                    </a:prstGeom>
                  </pic:spPr>
                </pic:pic>
              </a:graphicData>
            </a:graphic>
            <wp14:sizeRelH relativeFrom="page">
              <wp14:pctWidth>0</wp14:pctWidth>
            </wp14:sizeRelH>
            <wp14:sizeRelV relativeFrom="page">
              <wp14:pctHeight>0</wp14:pctHeight>
            </wp14:sizeRelV>
          </wp:anchor>
        </w:drawing>
      </w:r>
    </w:p>
    <w:p w14:paraId="3FBD58C8" w14:textId="77777777" w:rsidR="00475339" w:rsidRDefault="00475339" w:rsidP="00475339">
      <w:pPr>
        <w:spacing w:line="360" w:lineRule="auto"/>
        <w:rPr>
          <w:rFonts w:cs="Times New Roman"/>
          <w:bCs/>
          <w:szCs w:val="24"/>
          <w:lang w:eastAsia="en-PH"/>
        </w:rPr>
      </w:pPr>
    </w:p>
    <w:p w14:paraId="52AFF97B" w14:textId="77777777" w:rsidR="00475339" w:rsidRDefault="00475339" w:rsidP="00475339">
      <w:pPr>
        <w:spacing w:line="360" w:lineRule="auto"/>
        <w:rPr>
          <w:rFonts w:cs="Times New Roman"/>
          <w:bCs/>
          <w:szCs w:val="24"/>
          <w:lang w:eastAsia="en-PH"/>
        </w:rPr>
      </w:pPr>
    </w:p>
    <w:p w14:paraId="387E0BBB" w14:textId="77777777" w:rsidR="00475339" w:rsidRDefault="00475339" w:rsidP="00475339">
      <w:pPr>
        <w:spacing w:line="360" w:lineRule="auto"/>
        <w:rPr>
          <w:rFonts w:cs="Times New Roman"/>
          <w:bCs/>
          <w:szCs w:val="24"/>
          <w:lang w:eastAsia="en-PH"/>
        </w:rPr>
      </w:pPr>
    </w:p>
    <w:p w14:paraId="281664E6" w14:textId="77777777" w:rsidR="00475339" w:rsidRDefault="00475339" w:rsidP="00475339">
      <w:pPr>
        <w:spacing w:line="360" w:lineRule="auto"/>
        <w:rPr>
          <w:rFonts w:cs="Times New Roman"/>
          <w:bCs/>
          <w:szCs w:val="24"/>
          <w:lang w:eastAsia="en-PH"/>
        </w:rPr>
      </w:pPr>
    </w:p>
    <w:p w14:paraId="19572371" w14:textId="77777777" w:rsidR="00475339" w:rsidRDefault="00475339" w:rsidP="00475339">
      <w:pPr>
        <w:spacing w:line="360" w:lineRule="auto"/>
        <w:rPr>
          <w:rFonts w:cs="Times New Roman"/>
          <w:bCs/>
          <w:szCs w:val="24"/>
          <w:lang w:eastAsia="en-PH"/>
        </w:rPr>
      </w:pPr>
    </w:p>
    <w:p w14:paraId="3562BCFD" w14:textId="77777777" w:rsidR="00475339" w:rsidRDefault="00475339" w:rsidP="00475339">
      <w:pPr>
        <w:spacing w:line="360" w:lineRule="auto"/>
        <w:rPr>
          <w:rFonts w:cs="Times New Roman"/>
          <w:bCs/>
          <w:szCs w:val="24"/>
          <w:lang w:eastAsia="en-PH"/>
        </w:rPr>
      </w:pPr>
    </w:p>
    <w:p w14:paraId="15E16CD3" w14:textId="77777777" w:rsidR="00475339" w:rsidRDefault="00475339" w:rsidP="00475339">
      <w:pPr>
        <w:spacing w:line="360" w:lineRule="auto"/>
        <w:rPr>
          <w:rFonts w:cs="Times New Roman"/>
          <w:bCs/>
          <w:szCs w:val="24"/>
          <w:lang w:eastAsia="en-PH"/>
        </w:rPr>
      </w:pPr>
    </w:p>
    <w:p w14:paraId="404D346A" w14:textId="77777777" w:rsidR="00475339" w:rsidRDefault="00475339" w:rsidP="00475339">
      <w:pPr>
        <w:spacing w:line="360" w:lineRule="auto"/>
        <w:rPr>
          <w:rFonts w:cs="Times New Roman"/>
          <w:bCs/>
          <w:szCs w:val="24"/>
          <w:lang w:eastAsia="en-PH"/>
        </w:rPr>
      </w:pPr>
    </w:p>
    <w:p w14:paraId="00BF04A5" w14:textId="77777777" w:rsidR="00475339" w:rsidRDefault="00475339" w:rsidP="00475339">
      <w:pPr>
        <w:spacing w:line="360" w:lineRule="auto"/>
        <w:rPr>
          <w:rFonts w:cs="Times New Roman"/>
          <w:bCs/>
          <w:szCs w:val="24"/>
          <w:lang w:eastAsia="en-PH"/>
        </w:rPr>
      </w:pPr>
    </w:p>
    <w:p w14:paraId="1EF10A9D" w14:textId="77777777" w:rsidR="00475339" w:rsidRDefault="00475339" w:rsidP="00475339">
      <w:pPr>
        <w:spacing w:line="360" w:lineRule="auto"/>
        <w:rPr>
          <w:rFonts w:cs="Times New Roman"/>
          <w:bCs/>
          <w:szCs w:val="24"/>
          <w:lang w:eastAsia="en-PH"/>
        </w:rPr>
      </w:pPr>
    </w:p>
    <w:p w14:paraId="10AA5B2F" w14:textId="77777777" w:rsidR="00475339" w:rsidRDefault="00475339" w:rsidP="00475339">
      <w:pPr>
        <w:spacing w:line="360" w:lineRule="auto"/>
        <w:rPr>
          <w:rFonts w:cs="Times New Roman"/>
          <w:bCs/>
          <w:szCs w:val="24"/>
          <w:lang w:eastAsia="en-PH"/>
        </w:rPr>
      </w:pPr>
    </w:p>
    <w:p w14:paraId="1F8C4ABC" w14:textId="77777777" w:rsidR="00475339" w:rsidRDefault="00475339" w:rsidP="00475339">
      <w:pPr>
        <w:spacing w:line="360" w:lineRule="auto"/>
        <w:rPr>
          <w:rFonts w:cs="Times New Roman"/>
          <w:bCs/>
          <w:szCs w:val="24"/>
          <w:lang w:eastAsia="en-PH"/>
        </w:rPr>
      </w:pPr>
    </w:p>
    <w:p w14:paraId="1808190D" w14:textId="77777777" w:rsidR="00475339" w:rsidRDefault="00475339" w:rsidP="00475339">
      <w:pPr>
        <w:spacing w:line="360" w:lineRule="auto"/>
        <w:rPr>
          <w:rFonts w:cs="Times New Roman"/>
          <w:bCs/>
          <w:szCs w:val="24"/>
          <w:lang w:eastAsia="en-PH"/>
        </w:rPr>
      </w:pPr>
    </w:p>
    <w:p w14:paraId="26C0391F" w14:textId="487DD75A" w:rsidR="00475339" w:rsidRDefault="00475339" w:rsidP="00475339">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60</w:t>
      </w:r>
      <w:r w:rsidRPr="009040B2">
        <w:rPr>
          <w:rFonts w:cs="Times New Roman"/>
          <w:bCs/>
          <w:szCs w:val="24"/>
          <w:lang w:eastAsia="en-PH"/>
        </w:rPr>
        <w:t xml:space="preserve">: Activity Diagram of Web-based Piggery Management System </w:t>
      </w:r>
      <w:r>
        <w:rPr>
          <w:rFonts w:cs="Times New Roman"/>
          <w:bCs/>
          <w:szCs w:val="24"/>
          <w:lang w:eastAsia="en-PH"/>
        </w:rPr>
        <w:t>Update Deworming Information</w:t>
      </w:r>
      <w:r w:rsidRPr="009040B2">
        <w:rPr>
          <w:rFonts w:cs="Times New Roman"/>
          <w:bCs/>
          <w:szCs w:val="24"/>
          <w:lang w:eastAsia="en-PH"/>
        </w:rPr>
        <w:t xml:space="preserve"> Module Use Case</w:t>
      </w:r>
    </w:p>
    <w:p w14:paraId="1EBB70DD" w14:textId="77777777" w:rsidR="00475339" w:rsidRDefault="00475339" w:rsidP="00475339">
      <w:pPr>
        <w:spacing w:line="360" w:lineRule="auto"/>
        <w:rPr>
          <w:rFonts w:cs="Times New Roman"/>
          <w:bCs/>
          <w:szCs w:val="24"/>
          <w:lang w:eastAsia="en-PH"/>
        </w:rPr>
      </w:pPr>
    </w:p>
    <w:p w14:paraId="751534C8" w14:textId="0A64DA4B" w:rsidR="004C1D8F" w:rsidRPr="009040B2" w:rsidRDefault="004C1D8F" w:rsidP="004C1D8F">
      <w:pPr>
        <w:spacing w:line="360" w:lineRule="auto"/>
        <w:ind w:left="720"/>
        <w:jc w:val="both"/>
        <w:rPr>
          <w:rFonts w:cs="Times New Roman"/>
          <w:bCs/>
          <w:szCs w:val="24"/>
          <w:lang w:eastAsia="en-PH"/>
        </w:rPr>
      </w:pPr>
      <w:r>
        <w:rPr>
          <w:rFonts w:cs="Times New Roman"/>
          <w:bCs/>
          <w:szCs w:val="24"/>
          <w:lang w:eastAsia="en-PH"/>
        </w:rPr>
        <w:t xml:space="preserve">Manage </w:t>
      </w:r>
      <w:r w:rsidR="009908A2">
        <w:rPr>
          <w:rFonts w:cs="Times New Roman"/>
          <w:bCs/>
          <w:szCs w:val="24"/>
          <w:lang w:eastAsia="en-PH"/>
        </w:rPr>
        <w:t>Me</w:t>
      </w:r>
      <w:r w:rsidR="007F5E22">
        <w:rPr>
          <w:rFonts w:cs="Times New Roman"/>
          <w:bCs/>
          <w:szCs w:val="24"/>
          <w:lang w:eastAsia="en-PH"/>
        </w:rPr>
        <w:t>dicine Administration</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616"/>
        <w:gridCol w:w="2641"/>
        <w:gridCol w:w="2653"/>
      </w:tblGrid>
      <w:tr w:rsidR="004C1D8F" w14:paraId="6A4A4081" w14:textId="77777777" w:rsidTr="000D0DB0">
        <w:tc>
          <w:tcPr>
            <w:tcW w:w="2616" w:type="dxa"/>
          </w:tcPr>
          <w:p w14:paraId="4996E314" w14:textId="77777777" w:rsidR="004C1D8F" w:rsidRDefault="004C1D8F" w:rsidP="000D0DB0">
            <w:pPr>
              <w:rPr>
                <w:b w:val="0"/>
                <w:szCs w:val="24"/>
              </w:rPr>
            </w:pPr>
            <w:r>
              <w:rPr>
                <w:b w:val="0"/>
                <w:szCs w:val="24"/>
              </w:rPr>
              <w:t>Use Case</w:t>
            </w:r>
          </w:p>
        </w:tc>
        <w:tc>
          <w:tcPr>
            <w:tcW w:w="2641" w:type="dxa"/>
          </w:tcPr>
          <w:p w14:paraId="3C924B03" w14:textId="28EE92DD" w:rsidR="004C1D8F" w:rsidRDefault="004C1D8F" w:rsidP="000D0DB0">
            <w:pPr>
              <w:rPr>
                <w:b w:val="0"/>
                <w:szCs w:val="24"/>
              </w:rPr>
            </w:pPr>
            <w:r>
              <w:rPr>
                <w:b w:val="0"/>
                <w:szCs w:val="24"/>
              </w:rPr>
              <w:t>Description</w:t>
            </w:r>
          </w:p>
        </w:tc>
        <w:tc>
          <w:tcPr>
            <w:tcW w:w="2653" w:type="dxa"/>
          </w:tcPr>
          <w:p w14:paraId="53547646" w14:textId="77777777" w:rsidR="004C1D8F" w:rsidRDefault="004C1D8F" w:rsidP="000D0DB0">
            <w:pPr>
              <w:rPr>
                <w:b w:val="0"/>
                <w:szCs w:val="24"/>
              </w:rPr>
            </w:pPr>
            <w:r>
              <w:rPr>
                <w:b w:val="0"/>
                <w:szCs w:val="24"/>
              </w:rPr>
              <w:t>User/Actor (Roles)</w:t>
            </w:r>
          </w:p>
        </w:tc>
      </w:tr>
      <w:tr w:rsidR="004C1D8F" w14:paraId="67B6C061" w14:textId="77777777" w:rsidTr="000D0DB0">
        <w:trPr>
          <w:trHeight w:val="993"/>
        </w:trPr>
        <w:tc>
          <w:tcPr>
            <w:tcW w:w="2616" w:type="dxa"/>
          </w:tcPr>
          <w:p w14:paraId="3D999657" w14:textId="7250DCF9" w:rsidR="004C1D8F" w:rsidRDefault="00475339" w:rsidP="00A36547">
            <w:pPr>
              <w:jc w:val="left"/>
              <w:rPr>
                <w:b w:val="0"/>
                <w:szCs w:val="24"/>
              </w:rPr>
            </w:pPr>
            <w:r>
              <w:rPr>
                <w:b w:val="0"/>
                <w:szCs w:val="24"/>
              </w:rPr>
              <w:t>Add</w:t>
            </w:r>
            <w:r w:rsidR="004C1D8F">
              <w:rPr>
                <w:b w:val="0"/>
                <w:szCs w:val="24"/>
              </w:rPr>
              <w:t xml:space="preserve"> </w:t>
            </w:r>
            <w:r w:rsidR="003663B6">
              <w:rPr>
                <w:b w:val="0"/>
                <w:szCs w:val="24"/>
              </w:rPr>
              <w:t xml:space="preserve">medicine administration </w:t>
            </w:r>
            <w:r>
              <w:rPr>
                <w:b w:val="0"/>
                <w:szCs w:val="24"/>
              </w:rPr>
              <w:t>information</w:t>
            </w:r>
          </w:p>
        </w:tc>
        <w:tc>
          <w:tcPr>
            <w:tcW w:w="2641" w:type="dxa"/>
          </w:tcPr>
          <w:p w14:paraId="48295CA6" w14:textId="0AE2E2FA" w:rsidR="004C1D8F" w:rsidRDefault="004C1D8F" w:rsidP="000D0DB0">
            <w:pPr>
              <w:jc w:val="both"/>
              <w:rPr>
                <w:b w:val="0"/>
                <w:szCs w:val="24"/>
              </w:rPr>
            </w:pPr>
            <w:r>
              <w:rPr>
                <w:b w:val="0"/>
                <w:szCs w:val="24"/>
              </w:rPr>
              <w:t xml:space="preserve">The user selects the </w:t>
            </w:r>
            <w:r w:rsidR="00475339">
              <w:rPr>
                <w:b w:val="0"/>
                <w:szCs w:val="24"/>
              </w:rPr>
              <w:t>new</w:t>
            </w:r>
            <w:r>
              <w:rPr>
                <w:b w:val="0"/>
                <w:szCs w:val="24"/>
              </w:rPr>
              <w:t xml:space="preserve"> </w:t>
            </w:r>
            <w:r w:rsidR="00966C54">
              <w:rPr>
                <w:b w:val="0"/>
                <w:szCs w:val="24"/>
              </w:rPr>
              <w:t>medicine administration operation</w:t>
            </w:r>
            <w:r>
              <w:rPr>
                <w:b w:val="0"/>
                <w:szCs w:val="24"/>
              </w:rPr>
              <w:t xml:space="preserve"> button to </w:t>
            </w:r>
            <w:r w:rsidR="00475339">
              <w:rPr>
                <w:b w:val="0"/>
                <w:szCs w:val="24"/>
              </w:rPr>
              <w:t>add</w:t>
            </w:r>
            <w:r>
              <w:rPr>
                <w:b w:val="0"/>
                <w:szCs w:val="24"/>
              </w:rPr>
              <w:t xml:space="preserve"> new </w:t>
            </w:r>
            <w:r w:rsidR="00CE1C7E">
              <w:rPr>
                <w:b w:val="0"/>
                <w:szCs w:val="24"/>
              </w:rPr>
              <w:t>operation</w:t>
            </w:r>
            <w:r>
              <w:rPr>
                <w:b w:val="0"/>
                <w:szCs w:val="24"/>
              </w:rPr>
              <w:t>.</w:t>
            </w:r>
          </w:p>
        </w:tc>
        <w:tc>
          <w:tcPr>
            <w:tcW w:w="2653" w:type="dxa"/>
          </w:tcPr>
          <w:p w14:paraId="75D42C5C" w14:textId="3DEEE9BE" w:rsidR="004C1D8F" w:rsidRDefault="00475339" w:rsidP="000D0DB0">
            <w:pPr>
              <w:rPr>
                <w:b w:val="0"/>
                <w:szCs w:val="24"/>
              </w:rPr>
            </w:pPr>
            <w:r>
              <w:rPr>
                <w:b w:val="0"/>
                <w:szCs w:val="24"/>
              </w:rPr>
              <w:t>Owner, Workers, Veterinarian</w:t>
            </w:r>
          </w:p>
        </w:tc>
      </w:tr>
      <w:tr w:rsidR="004C1D8F" w14:paraId="1504E521" w14:textId="77777777" w:rsidTr="000D0DB0">
        <w:trPr>
          <w:trHeight w:val="993"/>
        </w:trPr>
        <w:tc>
          <w:tcPr>
            <w:tcW w:w="2616" w:type="dxa"/>
          </w:tcPr>
          <w:p w14:paraId="481CF60C" w14:textId="0148C26D" w:rsidR="004C1D8F" w:rsidRDefault="004C1D8F" w:rsidP="00A36547">
            <w:pPr>
              <w:jc w:val="left"/>
              <w:rPr>
                <w:b w:val="0"/>
                <w:szCs w:val="24"/>
              </w:rPr>
            </w:pPr>
            <w:r>
              <w:rPr>
                <w:b w:val="0"/>
                <w:szCs w:val="24"/>
              </w:rPr>
              <w:t xml:space="preserve">Update </w:t>
            </w:r>
            <w:r w:rsidR="00A36547">
              <w:rPr>
                <w:b w:val="0"/>
                <w:szCs w:val="24"/>
              </w:rPr>
              <w:t xml:space="preserve">medicine administration </w:t>
            </w:r>
            <w:r w:rsidR="00475339">
              <w:rPr>
                <w:b w:val="0"/>
                <w:szCs w:val="24"/>
              </w:rPr>
              <w:t>information</w:t>
            </w:r>
          </w:p>
        </w:tc>
        <w:tc>
          <w:tcPr>
            <w:tcW w:w="2641" w:type="dxa"/>
          </w:tcPr>
          <w:p w14:paraId="1A180CF8" w14:textId="53066CA3" w:rsidR="004C1D8F" w:rsidRDefault="004C1D8F" w:rsidP="000D0DB0">
            <w:pPr>
              <w:jc w:val="both"/>
              <w:rPr>
                <w:b w:val="0"/>
                <w:szCs w:val="24"/>
              </w:rPr>
            </w:pPr>
            <w:r>
              <w:rPr>
                <w:b w:val="0"/>
                <w:szCs w:val="24"/>
              </w:rPr>
              <w:t xml:space="preserve">The user selects the update button to update the </w:t>
            </w:r>
            <w:r w:rsidR="00EB65CC">
              <w:rPr>
                <w:b w:val="0"/>
                <w:szCs w:val="24"/>
              </w:rPr>
              <w:t>operation</w:t>
            </w:r>
            <w:r>
              <w:rPr>
                <w:b w:val="0"/>
                <w:szCs w:val="24"/>
              </w:rPr>
              <w:t xml:space="preserve"> that</w:t>
            </w:r>
            <w:r w:rsidR="00EB65CC">
              <w:rPr>
                <w:b w:val="0"/>
                <w:szCs w:val="24"/>
              </w:rPr>
              <w:t xml:space="preserve"> are</w:t>
            </w:r>
            <w:r>
              <w:rPr>
                <w:b w:val="0"/>
                <w:szCs w:val="24"/>
              </w:rPr>
              <w:t xml:space="preserve"> already exist.</w:t>
            </w:r>
          </w:p>
        </w:tc>
        <w:tc>
          <w:tcPr>
            <w:tcW w:w="2653" w:type="dxa"/>
          </w:tcPr>
          <w:p w14:paraId="27B63B12" w14:textId="763E5C36" w:rsidR="004C1D8F" w:rsidRDefault="00475339" w:rsidP="000D0DB0">
            <w:pPr>
              <w:rPr>
                <w:b w:val="0"/>
                <w:szCs w:val="24"/>
              </w:rPr>
            </w:pPr>
            <w:r>
              <w:rPr>
                <w:b w:val="0"/>
                <w:szCs w:val="24"/>
              </w:rPr>
              <w:t>Owner, Workers, Veterinarian</w:t>
            </w:r>
          </w:p>
        </w:tc>
      </w:tr>
      <w:tr w:rsidR="00A36547" w14:paraId="59D9FA50" w14:textId="77777777" w:rsidTr="000D0DB0">
        <w:trPr>
          <w:trHeight w:val="993"/>
        </w:trPr>
        <w:tc>
          <w:tcPr>
            <w:tcW w:w="2616" w:type="dxa"/>
          </w:tcPr>
          <w:p w14:paraId="13BEE960" w14:textId="176BDBD0" w:rsidR="00A36547" w:rsidRDefault="00A36547" w:rsidP="00A36547">
            <w:pPr>
              <w:jc w:val="left"/>
              <w:rPr>
                <w:b w:val="0"/>
                <w:szCs w:val="24"/>
              </w:rPr>
            </w:pPr>
            <w:r>
              <w:rPr>
                <w:b w:val="0"/>
                <w:szCs w:val="24"/>
              </w:rPr>
              <w:t xml:space="preserve">View medicine administration </w:t>
            </w:r>
            <w:r w:rsidR="00475339">
              <w:rPr>
                <w:b w:val="0"/>
                <w:szCs w:val="24"/>
              </w:rPr>
              <w:t>information</w:t>
            </w:r>
          </w:p>
        </w:tc>
        <w:tc>
          <w:tcPr>
            <w:tcW w:w="2641" w:type="dxa"/>
          </w:tcPr>
          <w:p w14:paraId="1E0BB1EA" w14:textId="040C4F96" w:rsidR="00A36547" w:rsidRDefault="00966C54" w:rsidP="000D0DB0">
            <w:pPr>
              <w:jc w:val="both"/>
              <w:rPr>
                <w:b w:val="0"/>
                <w:szCs w:val="24"/>
              </w:rPr>
            </w:pPr>
            <w:r>
              <w:rPr>
                <w:b w:val="0"/>
                <w:szCs w:val="24"/>
              </w:rPr>
              <w:t>The user selects</w:t>
            </w:r>
            <w:r w:rsidR="001E480D">
              <w:rPr>
                <w:b w:val="0"/>
                <w:szCs w:val="24"/>
              </w:rPr>
              <w:t xml:space="preserve"> view button to view the medicine administration details</w:t>
            </w:r>
          </w:p>
        </w:tc>
        <w:tc>
          <w:tcPr>
            <w:tcW w:w="2653" w:type="dxa"/>
          </w:tcPr>
          <w:p w14:paraId="41B50DAA" w14:textId="516479EE" w:rsidR="00A36547" w:rsidRDefault="00475339" w:rsidP="000D0DB0">
            <w:pPr>
              <w:rPr>
                <w:b w:val="0"/>
                <w:szCs w:val="24"/>
              </w:rPr>
            </w:pPr>
            <w:r>
              <w:rPr>
                <w:b w:val="0"/>
                <w:szCs w:val="24"/>
              </w:rPr>
              <w:t>Owner, Workers, Veterinarian</w:t>
            </w:r>
          </w:p>
        </w:tc>
      </w:tr>
    </w:tbl>
    <w:p w14:paraId="77D6D051" w14:textId="16C3B158" w:rsidR="004C1D8F" w:rsidRDefault="004C1D8F" w:rsidP="004C1D8F">
      <w:pPr>
        <w:jc w:val="both"/>
        <w:rPr>
          <w:rFonts w:cs="Times New Roman"/>
          <w:b w:val="0"/>
          <w:szCs w:val="24"/>
          <w:lang w:eastAsia="en-PH"/>
        </w:rPr>
      </w:pPr>
    </w:p>
    <w:p w14:paraId="0702AF83" w14:textId="5730F621" w:rsidR="004C1D8F" w:rsidRDefault="004C1D8F" w:rsidP="004B47B6">
      <w:pPr>
        <w:tabs>
          <w:tab w:val="left" w:pos="3187"/>
        </w:tabs>
        <w:rPr>
          <w:rFonts w:cs="Times New Roman"/>
          <w:bCs/>
          <w:szCs w:val="24"/>
          <w:lang w:eastAsia="en-PH"/>
        </w:rPr>
      </w:pPr>
      <w:r w:rsidRPr="009040B2">
        <w:rPr>
          <w:rFonts w:cs="Times New Roman"/>
          <w:bCs/>
          <w:szCs w:val="24"/>
          <w:lang w:eastAsia="en-PH"/>
        </w:rPr>
        <w:t xml:space="preserve">Table </w:t>
      </w:r>
      <w:r w:rsidR="00D23169">
        <w:rPr>
          <w:rFonts w:cs="Times New Roman"/>
          <w:bCs/>
          <w:szCs w:val="24"/>
          <w:lang w:eastAsia="en-PH"/>
        </w:rPr>
        <w:t>10</w:t>
      </w:r>
      <w:r w:rsidRPr="009040B2">
        <w:rPr>
          <w:rFonts w:cs="Times New Roman"/>
          <w:bCs/>
          <w:szCs w:val="24"/>
          <w:lang w:eastAsia="en-PH"/>
        </w:rPr>
        <w:t>: Event Decomposition of the Piggery Management System</w:t>
      </w:r>
      <w:r>
        <w:rPr>
          <w:rFonts w:cs="Times New Roman"/>
          <w:bCs/>
          <w:szCs w:val="24"/>
          <w:lang w:eastAsia="en-PH"/>
        </w:rPr>
        <w:t xml:space="preserve"> </w:t>
      </w:r>
      <w:r w:rsidR="004B47B6">
        <w:rPr>
          <w:rFonts w:cs="Times New Roman"/>
          <w:bCs/>
          <w:szCs w:val="24"/>
          <w:lang w:eastAsia="en-PH"/>
        </w:rPr>
        <w:t>Manage Medicine Administration</w:t>
      </w:r>
      <w:r w:rsidR="004B47B6" w:rsidRPr="009040B2">
        <w:rPr>
          <w:rFonts w:cs="Times New Roman"/>
          <w:bCs/>
          <w:szCs w:val="24"/>
          <w:lang w:eastAsia="en-PH"/>
        </w:rPr>
        <w:t xml:space="preserve"> </w:t>
      </w:r>
      <w:r>
        <w:rPr>
          <w:rFonts w:cs="Times New Roman"/>
          <w:bCs/>
          <w:szCs w:val="24"/>
          <w:lang w:eastAsia="en-PH"/>
        </w:rPr>
        <w:t>Module</w:t>
      </w:r>
    </w:p>
    <w:p w14:paraId="3C0A7458" w14:textId="77777777" w:rsidR="00C8358D" w:rsidRDefault="00C8358D" w:rsidP="004B47B6">
      <w:pPr>
        <w:tabs>
          <w:tab w:val="left" w:pos="3187"/>
        </w:tabs>
        <w:rPr>
          <w:rFonts w:cs="Times New Roman"/>
          <w:bCs/>
          <w:szCs w:val="24"/>
          <w:lang w:eastAsia="en-PH"/>
        </w:rPr>
      </w:pPr>
    </w:p>
    <w:p w14:paraId="079B1932" w14:textId="2F9001FE" w:rsidR="009E2BDE" w:rsidRDefault="00F20E2C" w:rsidP="00F20E2C">
      <w:pPr>
        <w:tabs>
          <w:tab w:val="left" w:pos="3387"/>
        </w:tabs>
        <w:spacing w:line="360" w:lineRule="auto"/>
        <w:ind w:left="720"/>
        <w:jc w:val="both"/>
        <w:rPr>
          <w:rFonts w:cs="Times New Roman"/>
          <w:bCs/>
          <w:szCs w:val="24"/>
          <w:lang w:eastAsia="en-PH"/>
        </w:rPr>
      </w:pPr>
      <w:r>
        <w:rPr>
          <w:rFonts w:cs="Times New Roman"/>
          <w:bCs/>
          <w:szCs w:val="24"/>
          <w:lang w:eastAsia="en-PH"/>
        </w:rPr>
        <w:tab/>
      </w:r>
    </w:p>
    <w:p w14:paraId="42A92997" w14:textId="6EAD6829" w:rsidR="00475339" w:rsidRDefault="00475339" w:rsidP="00F20E2C">
      <w:pPr>
        <w:tabs>
          <w:tab w:val="left" w:pos="3387"/>
        </w:tabs>
        <w:spacing w:line="360" w:lineRule="auto"/>
        <w:ind w:left="720"/>
        <w:jc w:val="both"/>
        <w:rPr>
          <w:rFonts w:cs="Times New Roman"/>
          <w:bCs/>
          <w:szCs w:val="24"/>
          <w:lang w:eastAsia="en-PH"/>
        </w:rPr>
      </w:pPr>
    </w:p>
    <w:p w14:paraId="0D81D2BA" w14:textId="2ACC2B7D" w:rsidR="00475339" w:rsidRDefault="00D23169" w:rsidP="00F20E2C">
      <w:pPr>
        <w:tabs>
          <w:tab w:val="left" w:pos="3387"/>
        </w:tabs>
        <w:spacing w:line="360" w:lineRule="auto"/>
        <w:ind w:left="720"/>
        <w:jc w:val="both"/>
        <w:rPr>
          <w:rFonts w:cs="Times New Roman"/>
          <w:bCs/>
          <w:szCs w:val="24"/>
          <w:lang w:eastAsia="en-PH"/>
        </w:rPr>
      </w:pPr>
      <w:r>
        <w:rPr>
          <w:noProof/>
        </w:rPr>
        <w:lastRenderedPageBreak/>
        <w:drawing>
          <wp:anchor distT="0" distB="0" distL="114300" distR="114300" simplePos="0" relativeHeight="251877888" behindDoc="0" locked="0" layoutInCell="1" allowOverlap="1" wp14:anchorId="710AA7BE" wp14:editId="1751ECA2">
            <wp:simplePos x="0" y="0"/>
            <wp:positionH relativeFrom="column">
              <wp:posOffset>0</wp:posOffset>
            </wp:positionH>
            <wp:positionV relativeFrom="paragraph">
              <wp:posOffset>2328</wp:posOffset>
            </wp:positionV>
            <wp:extent cx="5495925" cy="3086100"/>
            <wp:effectExtent l="0" t="0" r="9525" b="0"/>
            <wp:wrapNone/>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95925" cy="3086100"/>
                    </a:xfrm>
                    <a:prstGeom prst="rect">
                      <a:avLst/>
                    </a:prstGeom>
                  </pic:spPr>
                </pic:pic>
              </a:graphicData>
            </a:graphic>
            <wp14:sizeRelH relativeFrom="page">
              <wp14:pctWidth>0</wp14:pctWidth>
            </wp14:sizeRelH>
            <wp14:sizeRelV relativeFrom="page">
              <wp14:pctHeight>0</wp14:pctHeight>
            </wp14:sizeRelV>
          </wp:anchor>
        </w:drawing>
      </w:r>
    </w:p>
    <w:p w14:paraId="1B527BC6" w14:textId="268A82E4" w:rsidR="00F20E2C" w:rsidRDefault="00F20E2C" w:rsidP="00F20E2C">
      <w:pPr>
        <w:tabs>
          <w:tab w:val="left" w:pos="3387"/>
        </w:tabs>
        <w:rPr>
          <w:rFonts w:cs="Times New Roman"/>
          <w:szCs w:val="24"/>
          <w:lang w:eastAsia="en-PH"/>
        </w:rPr>
      </w:pPr>
      <w:r>
        <w:rPr>
          <w:rFonts w:cs="Times New Roman"/>
          <w:szCs w:val="24"/>
          <w:lang w:eastAsia="en-PH"/>
        </w:rPr>
        <w:tab/>
      </w:r>
    </w:p>
    <w:p w14:paraId="2C820742" w14:textId="0966713C" w:rsidR="00770A2F" w:rsidRPr="00770A2F" w:rsidRDefault="00770A2F" w:rsidP="00770A2F">
      <w:pPr>
        <w:rPr>
          <w:rFonts w:cs="Times New Roman"/>
          <w:szCs w:val="24"/>
          <w:lang w:eastAsia="en-PH"/>
        </w:rPr>
      </w:pPr>
    </w:p>
    <w:p w14:paraId="78331FF9" w14:textId="5594296B" w:rsidR="00770A2F" w:rsidRPr="00770A2F" w:rsidRDefault="00770A2F" w:rsidP="00770A2F">
      <w:pPr>
        <w:rPr>
          <w:rFonts w:cs="Times New Roman"/>
          <w:szCs w:val="24"/>
          <w:lang w:eastAsia="en-PH"/>
        </w:rPr>
      </w:pPr>
    </w:p>
    <w:p w14:paraId="306B0D90" w14:textId="7576FD87" w:rsidR="00770A2F" w:rsidRPr="00770A2F" w:rsidRDefault="00770A2F" w:rsidP="00770A2F">
      <w:pPr>
        <w:rPr>
          <w:rFonts w:cs="Times New Roman"/>
          <w:szCs w:val="24"/>
          <w:lang w:eastAsia="en-PH"/>
        </w:rPr>
      </w:pPr>
    </w:p>
    <w:p w14:paraId="51780162" w14:textId="447458A9" w:rsidR="00770A2F" w:rsidRPr="00770A2F" w:rsidRDefault="00770A2F" w:rsidP="00770A2F">
      <w:pPr>
        <w:rPr>
          <w:rFonts w:cs="Times New Roman"/>
          <w:szCs w:val="24"/>
          <w:lang w:eastAsia="en-PH"/>
        </w:rPr>
      </w:pPr>
    </w:p>
    <w:p w14:paraId="5BC313B1" w14:textId="77777777" w:rsidR="00770A2F" w:rsidRPr="00770A2F" w:rsidRDefault="00770A2F" w:rsidP="00770A2F">
      <w:pPr>
        <w:rPr>
          <w:rFonts w:cs="Times New Roman"/>
          <w:szCs w:val="24"/>
          <w:lang w:eastAsia="en-PH"/>
        </w:rPr>
      </w:pPr>
    </w:p>
    <w:p w14:paraId="11E77E30" w14:textId="71DD056F" w:rsidR="00770A2F" w:rsidRPr="00770A2F" w:rsidRDefault="00770A2F" w:rsidP="00770A2F">
      <w:pPr>
        <w:rPr>
          <w:rFonts w:cs="Times New Roman"/>
          <w:szCs w:val="24"/>
          <w:lang w:eastAsia="en-PH"/>
        </w:rPr>
      </w:pPr>
    </w:p>
    <w:p w14:paraId="609BE710" w14:textId="4D7C9C9D" w:rsidR="00770A2F" w:rsidRPr="00770A2F" w:rsidRDefault="00770A2F" w:rsidP="00770A2F">
      <w:pPr>
        <w:rPr>
          <w:rFonts w:cs="Times New Roman"/>
          <w:szCs w:val="24"/>
          <w:lang w:eastAsia="en-PH"/>
        </w:rPr>
      </w:pPr>
    </w:p>
    <w:p w14:paraId="023C007B" w14:textId="26BA10D7" w:rsidR="00770A2F" w:rsidRPr="00770A2F" w:rsidRDefault="00770A2F" w:rsidP="00770A2F">
      <w:pPr>
        <w:rPr>
          <w:rFonts w:cs="Times New Roman"/>
          <w:szCs w:val="24"/>
          <w:lang w:eastAsia="en-PH"/>
        </w:rPr>
      </w:pPr>
    </w:p>
    <w:p w14:paraId="1EB0316B" w14:textId="302B7577" w:rsidR="00770A2F" w:rsidRPr="00770A2F" w:rsidRDefault="00770A2F" w:rsidP="00770A2F">
      <w:pPr>
        <w:rPr>
          <w:rFonts w:cs="Times New Roman"/>
          <w:szCs w:val="24"/>
          <w:lang w:eastAsia="en-PH"/>
        </w:rPr>
      </w:pPr>
    </w:p>
    <w:p w14:paraId="78FAD331" w14:textId="2EFBCEEB" w:rsidR="00770A2F" w:rsidRPr="00770A2F" w:rsidRDefault="00770A2F" w:rsidP="00770A2F">
      <w:pPr>
        <w:rPr>
          <w:rFonts w:cs="Times New Roman"/>
          <w:szCs w:val="24"/>
          <w:lang w:eastAsia="en-PH"/>
        </w:rPr>
      </w:pPr>
    </w:p>
    <w:p w14:paraId="0E0C7CFA" w14:textId="1963A06C" w:rsidR="00770A2F" w:rsidRPr="00770A2F" w:rsidRDefault="00770A2F" w:rsidP="00770A2F">
      <w:pPr>
        <w:rPr>
          <w:rFonts w:cs="Times New Roman"/>
          <w:szCs w:val="24"/>
          <w:lang w:eastAsia="en-PH"/>
        </w:rPr>
      </w:pPr>
    </w:p>
    <w:p w14:paraId="35594B94" w14:textId="77777777" w:rsidR="00770A2F" w:rsidRPr="00770A2F" w:rsidRDefault="00770A2F" w:rsidP="00770A2F">
      <w:pPr>
        <w:rPr>
          <w:rFonts w:cs="Times New Roman"/>
          <w:szCs w:val="24"/>
          <w:lang w:eastAsia="en-PH"/>
        </w:rPr>
      </w:pPr>
    </w:p>
    <w:p w14:paraId="6E70D955" w14:textId="43E3C517" w:rsidR="00770A2F" w:rsidRPr="00770A2F" w:rsidRDefault="00770A2F" w:rsidP="00770A2F">
      <w:pPr>
        <w:rPr>
          <w:rFonts w:cs="Times New Roman"/>
          <w:szCs w:val="24"/>
          <w:lang w:eastAsia="en-PH"/>
        </w:rPr>
      </w:pPr>
    </w:p>
    <w:p w14:paraId="301F45CB" w14:textId="25F3B8EA" w:rsidR="00770A2F" w:rsidRPr="00770A2F" w:rsidRDefault="00770A2F" w:rsidP="00770A2F">
      <w:pPr>
        <w:rPr>
          <w:rFonts w:cs="Times New Roman"/>
          <w:szCs w:val="24"/>
          <w:lang w:eastAsia="en-PH"/>
        </w:rPr>
      </w:pPr>
    </w:p>
    <w:p w14:paraId="3CF128AF" w14:textId="51AB5181" w:rsidR="00770A2F" w:rsidRPr="00770A2F" w:rsidRDefault="00770A2F" w:rsidP="00770A2F">
      <w:pPr>
        <w:rPr>
          <w:rFonts w:cs="Times New Roman"/>
          <w:szCs w:val="24"/>
          <w:lang w:eastAsia="en-PH"/>
        </w:rPr>
      </w:pPr>
    </w:p>
    <w:p w14:paraId="02F52CAE" w14:textId="4B55ADCD" w:rsidR="00770A2F" w:rsidRPr="00770A2F" w:rsidRDefault="00770A2F" w:rsidP="00770A2F">
      <w:pPr>
        <w:rPr>
          <w:rFonts w:cs="Times New Roman"/>
          <w:szCs w:val="24"/>
          <w:lang w:eastAsia="en-PH"/>
        </w:rPr>
      </w:pPr>
    </w:p>
    <w:p w14:paraId="77D605E9" w14:textId="7FC48B47" w:rsidR="001E480D" w:rsidRDefault="00D23169" w:rsidP="007E42F1">
      <w:pPr>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61</w:t>
      </w:r>
      <w:r w:rsidRPr="009040B2">
        <w:rPr>
          <w:rFonts w:cs="Times New Roman"/>
          <w:bCs/>
          <w:szCs w:val="24"/>
          <w:lang w:eastAsia="en-PH"/>
        </w:rPr>
        <w:t>: Use Case Diagram involving the</w:t>
      </w:r>
      <w:r>
        <w:rPr>
          <w:rFonts w:cs="Times New Roman"/>
          <w:bCs/>
          <w:szCs w:val="24"/>
          <w:lang w:eastAsia="en-PH"/>
        </w:rPr>
        <w:t xml:space="preserve"> </w:t>
      </w:r>
      <w:r w:rsidR="007E42F1">
        <w:rPr>
          <w:rFonts w:cs="Times New Roman"/>
          <w:bCs/>
          <w:szCs w:val="24"/>
          <w:lang w:eastAsia="en-PH"/>
        </w:rPr>
        <w:t>Owner</w:t>
      </w:r>
      <w:r w:rsidRPr="009040B2">
        <w:rPr>
          <w:rFonts w:cs="Times New Roman"/>
          <w:bCs/>
          <w:szCs w:val="24"/>
          <w:lang w:eastAsia="en-PH"/>
        </w:rPr>
        <w:t xml:space="preserve"> of Piggery Management System</w:t>
      </w:r>
      <w:r>
        <w:rPr>
          <w:rFonts w:cs="Times New Roman"/>
          <w:bCs/>
          <w:szCs w:val="24"/>
          <w:lang w:eastAsia="en-PH"/>
        </w:rPr>
        <w:t xml:space="preserve"> Manage </w:t>
      </w:r>
      <w:r w:rsidR="007E42F1">
        <w:rPr>
          <w:rFonts w:cs="Times New Roman"/>
          <w:bCs/>
          <w:szCs w:val="24"/>
          <w:lang w:eastAsia="en-PH"/>
        </w:rPr>
        <w:t>Medicine Administration</w:t>
      </w:r>
      <w:r w:rsidRPr="009040B2">
        <w:rPr>
          <w:rFonts w:cs="Times New Roman"/>
          <w:bCs/>
          <w:szCs w:val="24"/>
          <w:lang w:eastAsia="en-PH"/>
        </w:rPr>
        <w:t xml:space="preserve"> Module</w:t>
      </w:r>
    </w:p>
    <w:p w14:paraId="38922BEC" w14:textId="77777777" w:rsidR="007E42F1" w:rsidRPr="001E480D" w:rsidRDefault="007E42F1" w:rsidP="007E42F1">
      <w:pPr>
        <w:rPr>
          <w:rFonts w:cs="Times New Roman"/>
          <w:szCs w:val="24"/>
          <w:lang w:eastAsia="en-PH"/>
        </w:rPr>
      </w:pPr>
    </w:p>
    <w:p w14:paraId="6CFDBAB7" w14:textId="38711F2E" w:rsidR="001E480D" w:rsidRPr="001E480D" w:rsidRDefault="001E480D" w:rsidP="001E480D">
      <w:pPr>
        <w:rPr>
          <w:rFonts w:cs="Times New Roman"/>
          <w:szCs w:val="24"/>
          <w:lang w:eastAsia="en-PH"/>
        </w:rPr>
      </w:pPr>
    </w:p>
    <w:p w14:paraId="1F7F29EA" w14:textId="137BF8C9" w:rsidR="001E480D" w:rsidRPr="001E480D" w:rsidRDefault="009A4809" w:rsidP="00851EDD">
      <w:pPr>
        <w:jc w:val="both"/>
        <w:rPr>
          <w:rFonts w:cs="Times New Roman"/>
          <w:szCs w:val="24"/>
          <w:lang w:eastAsia="en-PH"/>
        </w:rPr>
      </w:pPr>
      <w:r>
        <w:rPr>
          <w:noProof/>
        </w:rPr>
        <w:drawing>
          <wp:anchor distT="0" distB="0" distL="114300" distR="114300" simplePos="0" relativeHeight="251878912" behindDoc="0" locked="0" layoutInCell="1" allowOverlap="1" wp14:anchorId="5DFDB502" wp14:editId="30147706">
            <wp:simplePos x="0" y="0"/>
            <wp:positionH relativeFrom="column">
              <wp:posOffset>0</wp:posOffset>
            </wp:positionH>
            <wp:positionV relativeFrom="paragraph">
              <wp:posOffset>0</wp:posOffset>
            </wp:positionV>
            <wp:extent cx="5486400" cy="3086100"/>
            <wp:effectExtent l="0" t="0" r="0" b="0"/>
            <wp:wrapNone/>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118" cstate="print">
                      <a:extLst>
                        <a:ext uri="{28A0092B-C50C-407E-A947-70E740481C1C}">
                          <a14:useLocalDpi xmlns:a14="http://schemas.microsoft.com/office/drawing/2010/main" val="0"/>
                        </a:ext>
                      </a:extLst>
                    </a:blip>
                    <a:srcRect r="1906"/>
                    <a:stretch/>
                  </pic:blipFill>
                  <pic:spPr bwMode="auto">
                    <a:xfrm>
                      <a:off x="0" y="0"/>
                      <a:ext cx="54864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013EA" w14:textId="09B2DF52" w:rsidR="00737BD6" w:rsidRDefault="00737BD6" w:rsidP="00FE36FC">
      <w:pPr>
        <w:tabs>
          <w:tab w:val="left" w:pos="2385"/>
          <w:tab w:val="center" w:pos="4320"/>
        </w:tabs>
        <w:jc w:val="left"/>
        <w:rPr>
          <w:rFonts w:cs="Times New Roman"/>
          <w:szCs w:val="24"/>
          <w:lang w:eastAsia="en-PH"/>
        </w:rPr>
      </w:pPr>
    </w:p>
    <w:p w14:paraId="2DA21506" w14:textId="196C66E4" w:rsidR="00FE36FC" w:rsidRDefault="00FE36FC" w:rsidP="00FE36FC">
      <w:pPr>
        <w:tabs>
          <w:tab w:val="left" w:pos="2385"/>
          <w:tab w:val="center" w:pos="4320"/>
        </w:tabs>
        <w:jc w:val="left"/>
        <w:rPr>
          <w:rFonts w:cs="Times New Roman"/>
          <w:szCs w:val="24"/>
          <w:lang w:eastAsia="en-PH"/>
        </w:rPr>
      </w:pPr>
    </w:p>
    <w:p w14:paraId="1F6D0FBA" w14:textId="73D34932" w:rsidR="00FE36FC" w:rsidRDefault="00FE36FC" w:rsidP="00FE36FC">
      <w:pPr>
        <w:tabs>
          <w:tab w:val="left" w:pos="2385"/>
          <w:tab w:val="center" w:pos="4320"/>
        </w:tabs>
        <w:jc w:val="left"/>
        <w:rPr>
          <w:rFonts w:cs="Times New Roman"/>
          <w:szCs w:val="24"/>
          <w:lang w:eastAsia="en-PH"/>
        </w:rPr>
      </w:pPr>
    </w:p>
    <w:p w14:paraId="63BE8496" w14:textId="0DAF36A0" w:rsidR="00FE36FC" w:rsidRDefault="00FE36FC" w:rsidP="00FE36FC">
      <w:pPr>
        <w:tabs>
          <w:tab w:val="left" w:pos="2385"/>
          <w:tab w:val="center" w:pos="4320"/>
        </w:tabs>
        <w:jc w:val="left"/>
        <w:rPr>
          <w:rFonts w:cs="Times New Roman"/>
          <w:szCs w:val="24"/>
          <w:lang w:eastAsia="en-PH"/>
        </w:rPr>
      </w:pPr>
    </w:p>
    <w:p w14:paraId="2ABB47AE" w14:textId="52E035FB" w:rsidR="00FE36FC" w:rsidRDefault="00FE36FC" w:rsidP="00FE36FC">
      <w:pPr>
        <w:tabs>
          <w:tab w:val="left" w:pos="2385"/>
          <w:tab w:val="center" w:pos="4320"/>
        </w:tabs>
        <w:jc w:val="left"/>
        <w:rPr>
          <w:rFonts w:cs="Times New Roman"/>
          <w:szCs w:val="24"/>
          <w:lang w:eastAsia="en-PH"/>
        </w:rPr>
      </w:pPr>
    </w:p>
    <w:p w14:paraId="06BD1495" w14:textId="367EFD50" w:rsidR="00FE36FC" w:rsidRDefault="00FE36FC" w:rsidP="00FE36FC">
      <w:pPr>
        <w:tabs>
          <w:tab w:val="left" w:pos="2385"/>
          <w:tab w:val="center" w:pos="4320"/>
        </w:tabs>
        <w:jc w:val="left"/>
        <w:rPr>
          <w:rFonts w:cs="Times New Roman"/>
          <w:szCs w:val="24"/>
          <w:lang w:eastAsia="en-PH"/>
        </w:rPr>
      </w:pPr>
    </w:p>
    <w:p w14:paraId="789345CE" w14:textId="4A281924" w:rsidR="00FE36FC" w:rsidRDefault="00FE36FC" w:rsidP="00FE36FC">
      <w:pPr>
        <w:tabs>
          <w:tab w:val="left" w:pos="2385"/>
          <w:tab w:val="center" w:pos="4320"/>
        </w:tabs>
        <w:jc w:val="left"/>
        <w:rPr>
          <w:rFonts w:cs="Times New Roman"/>
          <w:szCs w:val="24"/>
          <w:lang w:eastAsia="en-PH"/>
        </w:rPr>
      </w:pPr>
    </w:p>
    <w:p w14:paraId="5BE455D0" w14:textId="62CACFC3" w:rsidR="00FE36FC" w:rsidRDefault="00FE36FC" w:rsidP="00FE36FC">
      <w:pPr>
        <w:tabs>
          <w:tab w:val="left" w:pos="2385"/>
          <w:tab w:val="center" w:pos="4320"/>
        </w:tabs>
        <w:jc w:val="left"/>
        <w:rPr>
          <w:rFonts w:cs="Times New Roman"/>
          <w:szCs w:val="24"/>
          <w:lang w:eastAsia="en-PH"/>
        </w:rPr>
      </w:pPr>
    </w:p>
    <w:p w14:paraId="27B1A5A7" w14:textId="757C781A" w:rsidR="00FE36FC" w:rsidRDefault="00FE36FC" w:rsidP="00FE36FC">
      <w:pPr>
        <w:tabs>
          <w:tab w:val="left" w:pos="2385"/>
          <w:tab w:val="center" w:pos="4320"/>
        </w:tabs>
        <w:jc w:val="left"/>
        <w:rPr>
          <w:rFonts w:cs="Times New Roman"/>
          <w:szCs w:val="24"/>
          <w:lang w:eastAsia="en-PH"/>
        </w:rPr>
      </w:pPr>
    </w:p>
    <w:p w14:paraId="7E861269" w14:textId="667B4C6D" w:rsidR="00FE36FC" w:rsidRDefault="00FE36FC" w:rsidP="00FE36FC">
      <w:pPr>
        <w:tabs>
          <w:tab w:val="left" w:pos="2385"/>
          <w:tab w:val="center" w:pos="4320"/>
        </w:tabs>
        <w:jc w:val="left"/>
        <w:rPr>
          <w:rFonts w:cs="Times New Roman"/>
          <w:szCs w:val="24"/>
          <w:lang w:eastAsia="en-PH"/>
        </w:rPr>
      </w:pPr>
    </w:p>
    <w:p w14:paraId="789BFA87" w14:textId="6FA69D0A" w:rsidR="00FE36FC" w:rsidRDefault="00FE36FC" w:rsidP="00FE36FC">
      <w:pPr>
        <w:tabs>
          <w:tab w:val="left" w:pos="2385"/>
          <w:tab w:val="center" w:pos="4320"/>
        </w:tabs>
        <w:jc w:val="left"/>
        <w:rPr>
          <w:rFonts w:cs="Times New Roman"/>
          <w:szCs w:val="24"/>
          <w:lang w:eastAsia="en-PH"/>
        </w:rPr>
      </w:pPr>
    </w:p>
    <w:p w14:paraId="43840C30" w14:textId="3FAC9755" w:rsidR="00FE36FC" w:rsidRDefault="00FE36FC" w:rsidP="00FE36FC">
      <w:pPr>
        <w:tabs>
          <w:tab w:val="left" w:pos="2385"/>
          <w:tab w:val="center" w:pos="4320"/>
        </w:tabs>
        <w:jc w:val="left"/>
        <w:rPr>
          <w:rFonts w:cs="Times New Roman"/>
          <w:szCs w:val="24"/>
          <w:lang w:eastAsia="en-PH"/>
        </w:rPr>
      </w:pPr>
    </w:p>
    <w:p w14:paraId="5E1505C4" w14:textId="26058780" w:rsidR="00FE36FC" w:rsidRDefault="00FE36FC" w:rsidP="00FE36FC">
      <w:pPr>
        <w:tabs>
          <w:tab w:val="left" w:pos="2385"/>
          <w:tab w:val="center" w:pos="4320"/>
        </w:tabs>
        <w:jc w:val="left"/>
        <w:rPr>
          <w:rFonts w:cs="Times New Roman"/>
          <w:szCs w:val="24"/>
          <w:lang w:eastAsia="en-PH"/>
        </w:rPr>
      </w:pPr>
    </w:p>
    <w:p w14:paraId="5E4EDFAC" w14:textId="77777777" w:rsidR="00FE36FC" w:rsidRDefault="00FE36FC" w:rsidP="00FE36FC">
      <w:pPr>
        <w:tabs>
          <w:tab w:val="left" w:pos="2385"/>
          <w:tab w:val="center" w:pos="4320"/>
        </w:tabs>
        <w:jc w:val="left"/>
        <w:rPr>
          <w:rFonts w:cs="Times New Roman"/>
          <w:szCs w:val="24"/>
          <w:lang w:eastAsia="en-PH"/>
        </w:rPr>
      </w:pPr>
    </w:p>
    <w:p w14:paraId="5DB8FE92" w14:textId="677BA637" w:rsidR="00FE36FC" w:rsidRDefault="00FE36FC" w:rsidP="00FE36FC">
      <w:pPr>
        <w:tabs>
          <w:tab w:val="left" w:pos="2385"/>
          <w:tab w:val="center" w:pos="4320"/>
        </w:tabs>
        <w:jc w:val="left"/>
        <w:rPr>
          <w:rFonts w:cs="Times New Roman"/>
          <w:szCs w:val="24"/>
          <w:lang w:eastAsia="en-PH"/>
        </w:rPr>
      </w:pPr>
    </w:p>
    <w:p w14:paraId="4B38DD62" w14:textId="24C841E6" w:rsidR="00FE36FC" w:rsidRDefault="00FE36FC" w:rsidP="00FE36FC">
      <w:pPr>
        <w:tabs>
          <w:tab w:val="left" w:pos="2385"/>
          <w:tab w:val="center" w:pos="4320"/>
        </w:tabs>
        <w:jc w:val="left"/>
        <w:rPr>
          <w:rFonts w:cs="Times New Roman"/>
          <w:szCs w:val="24"/>
          <w:lang w:eastAsia="en-PH"/>
        </w:rPr>
      </w:pPr>
    </w:p>
    <w:p w14:paraId="78402AD9" w14:textId="23EFCCAA" w:rsidR="00FE36FC" w:rsidRDefault="00FE36FC" w:rsidP="00FE36FC">
      <w:pPr>
        <w:tabs>
          <w:tab w:val="left" w:pos="2385"/>
          <w:tab w:val="center" w:pos="4320"/>
        </w:tabs>
        <w:jc w:val="left"/>
        <w:rPr>
          <w:rFonts w:cs="Times New Roman"/>
          <w:szCs w:val="24"/>
          <w:lang w:eastAsia="en-PH"/>
        </w:rPr>
      </w:pPr>
    </w:p>
    <w:p w14:paraId="18486416" w14:textId="3C4165C6" w:rsidR="007E42F1" w:rsidRDefault="007E42F1" w:rsidP="007E42F1">
      <w:pPr>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62</w:t>
      </w:r>
      <w:r w:rsidRPr="009040B2">
        <w:rPr>
          <w:rFonts w:cs="Times New Roman"/>
          <w:bCs/>
          <w:szCs w:val="24"/>
          <w:lang w:eastAsia="en-PH"/>
        </w:rPr>
        <w:t>: Use Case Diagram involving the</w:t>
      </w:r>
      <w:r>
        <w:rPr>
          <w:rFonts w:cs="Times New Roman"/>
          <w:bCs/>
          <w:szCs w:val="24"/>
          <w:lang w:eastAsia="en-PH"/>
        </w:rPr>
        <w:t xml:space="preserve"> Worker</w:t>
      </w:r>
      <w:r w:rsidRPr="009040B2">
        <w:rPr>
          <w:rFonts w:cs="Times New Roman"/>
          <w:bCs/>
          <w:szCs w:val="24"/>
          <w:lang w:eastAsia="en-PH"/>
        </w:rPr>
        <w:t xml:space="preserve"> of Piggery Management System</w:t>
      </w:r>
      <w:r>
        <w:rPr>
          <w:rFonts w:cs="Times New Roman"/>
          <w:bCs/>
          <w:szCs w:val="24"/>
          <w:lang w:eastAsia="en-PH"/>
        </w:rPr>
        <w:t xml:space="preserve"> Manage Medicine Administration</w:t>
      </w:r>
      <w:r w:rsidRPr="009040B2">
        <w:rPr>
          <w:rFonts w:cs="Times New Roman"/>
          <w:bCs/>
          <w:szCs w:val="24"/>
          <w:lang w:eastAsia="en-PH"/>
        </w:rPr>
        <w:t xml:space="preserve"> Module</w:t>
      </w:r>
    </w:p>
    <w:p w14:paraId="2C346920" w14:textId="77777777" w:rsidR="007E42F1" w:rsidRPr="001E480D" w:rsidRDefault="007E42F1" w:rsidP="007E42F1">
      <w:pPr>
        <w:rPr>
          <w:rFonts w:cs="Times New Roman"/>
          <w:szCs w:val="24"/>
          <w:lang w:eastAsia="en-PH"/>
        </w:rPr>
      </w:pPr>
    </w:p>
    <w:p w14:paraId="5C454F9A" w14:textId="1CD0704D" w:rsidR="00FE36FC" w:rsidRDefault="00FE36FC" w:rsidP="00FE36FC">
      <w:pPr>
        <w:tabs>
          <w:tab w:val="left" w:pos="2385"/>
          <w:tab w:val="center" w:pos="4320"/>
        </w:tabs>
        <w:jc w:val="left"/>
        <w:rPr>
          <w:rFonts w:cs="Times New Roman"/>
          <w:szCs w:val="24"/>
          <w:lang w:eastAsia="en-PH"/>
        </w:rPr>
      </w:pPr>
    </w:p>
    <w:p w14:paraId="5F4E80B6" w14:textId="03919C18" w:rsidR="00FE36FC" w:rsidRDefault="00FE36FC" w:rsidP="00FE36FC">
      <w:pPr>
        <w:tabs>
          <w:tab w:val="left" w:pos="2385"/>
          <w:tab w:val="center" w:pos="4320"/>
        </w:tabs>
        <w:jc w:val="left"/>
        <w:rPr>
          <w:rFonts w:cs="Times New Roman"/>
          <w:szCs w:val="24"/>
          <w:lang w:eastAsia="en-PH"/>
        </w:rPr>
      </w:pPr>
    </w:p>
    <w:p w14:paraId="3747A2C1" w14:textId="1D528A37" w:rsidR="00FE36FC" w:rsidRDefault="00FE36FC" w:rsidP="00FE36FC">
      <w:pPr>
        <w:tabs>
          <w:tab w:val="left" w:pos="2385"/>
          <w:tab w:val="center" w:pos="4320"/>
        </w:tabs>
        <w:jc w:val="left"/>
        <w:rPr>
          <w:rFonts w:cs="Times New Roman"/>
          <w:szCs w:val="24"/>
          <w:lang w:eastAsia="en-PH"/>
        </w:rPr>
      </w:pPr>
    </w:p>
    <w:p w14:paraId="52046160" w14:textId="2328ADF6" w:rsidR="00FE36FC" w:rsidRDefault="007E42F1" w:rsidP="00FE36FC">
      <w:pPr>
        <w:tabs>
          <w:tab w:val="left" w:pos="2385"/>
          <w:tab w:val="center" w:pos="4320"/>
        </w:tabs>
        <w:jc w:val="left"/>
        <w:rPr>
          <w:rFonts w:cs="Times New Roman"/>
          <w:szCs w:val="24"/>
          <w:lang w:eastAsia="en-PH"/>
        </w:rPr>
      </w:pPr>
      <w:r>
        <w:rPr>
          <w:noProof/>
        </w:rPr>
        <w:lastRenderedPageBreak/>
        <w:drawing>
          <wp:anchor distT="0" distB="0" distL="114300" distR="114300" simplePos="0" relativeHeight="251879936" behindDoc="0" locked="0" layoutInCell="1" allowOverlap="1" wp14:anchorId="24479584" wp14:editId="19F1ACFB">
            <wp:simplePos x="0" y="0"/>
            <wp:positionH relativeFrom="column">
              <wp:posOffset>0</wp:posOffset>
            </wp:positionH>
            <wp:positionV relativeFrom="paragraph">
              <wp:posOffset>-212</wp:posOffset>
            </wp:positionV>
            <wp:extent cx="5486400" cy="2971800"/>
            <wp:effectExtent l="0" t="0" r="0" b="0"/>
            <wp:wrapNone/>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119" cstate="print">
                      <a:extLst>
                        <a:ext uri="{28A0092B-C50C-407E-A947-70E740481C1C}">
                          <a14:useLocalDpi xmlns:a14="http://schemas.microsoft.com/office/drawing/2010/main" val="0"/>
                        </a:ext>
                      </a:extLst>
                    </a:blip>
                    <a:srcRect r="1909"/>
                    <a:stretch/>
                  </pic:blipFill>
                  <pic:spPr bwMode="auto">
                    <a:xfrm>
                      <a:off x="0" y="0"/>
                      <a:ext cx="548640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EBAF6" w14:textId="104A76F8" w:rsidR="007E42F1" w:rsidRDefault="007E42F1" w:rsidP="00FE36FC">
      <w:pPr>
        <w:tabs>
          <w:tab w:val="left" w:pos="2385"/>
          <w:tab w:val="center" w:pos="4320"/>
        </w:tabs>
        <w:jc w:val="left"/>
        <w:rPr>
          <w:rFonts w:cs="Times New Roman"/>
          <w:szCs w:val="24"/>
          <w:lang w:eastAsia="en-PH"/>
        </w:rPr>
      </w:pPr>
    </w:p>
    <w:p w14:paraId="019866E9" w14:textId="77777777" w:rsidR="007E42F1" w:rsidRDefault="007E42F1" w:rsidP="00FE36FC">
      <w:pPr>
        <w:tabs>
          <w:tab w:val="left" w:pos="2385"/>
          <w:tab w:val="center" w:pos="4320"/>
        </w:tabs>
        <w:jc w:val="left"/>
        <w:rPr>
          <w:rFonts w:cs="Times New Roman"/>
          <w:szCs w:val="24"/>
          <w:lang w:eastAsia="en-PH"/>
        </w:rPr>
      </w:pPr>
    </w:p>
    <w:p w14:paraId="6C857EE3" w14:textId="77777777" w:rsidR="007E42F1" w:rsidRDefault="007E42F1" w:rsidP="00FE36FC">
      <w:pPr>
        <w:tabs>
          <w:tab w:val="left" w:pos="2385"/>
          <w:tab w:val="center" w:pos="4320"/>
        </w:tabs>
        <w:jc w:val="left"/>
        <w:rPr>
          <w:rFonts w:cs="Times New Roman"/>
          <w:szCs w:val="24"/>
          <w:lang w:eastAsia="en-PH"/>
        </w:rPr>
      </w:pPr>
    </w:p>
    <w:p w14:paraId="7D6DDDAD" w14:textId="46A0D56E" w:rsidR="00FE36FC" w:rsidRDefault="00FE36FC" w:rsidP="00FE36FC">
      <w:pPr>
        <w:tabs>
          <w:tab w:val="left" w:pos="2385"/>
          <w:tab w:val="center" w:pos="4320"/>
        </w:tabs>
        <w:jc w:val="left"/>
        <w:rPr>
          <w:rFonts w:cs="Times New Roman"/>
          <w:szCs w:val="24"/>
          <w:lang w:eastAsia="en-PH"/>
        </w:rPr>
      </w:pPr>
    </w:p>
    <w:p w14:paraId="39B56381" w14:textId="106F5074" w:rsidR="007D0B73" w:rsidRDefault="007D0B73" w:rsidP="00FE36FC">
      <w:pPr>
        <w:tabs>
          <w:tab w:val="left" w:pos="2385"/>
          <w:tab w:val="center" w:pos="4320"/>
        </w:tabs>
        <w:jc w:val="left"/>
        <w:rPr>
          <w:rFonts w:cs="Times New Roman"/>
          <w:szCs w:val="24"/>
          <w:lang w:eastAsia="en-PH"/>
        </w:rPr>
      </w:pPr>
    </w:p>
    <w:p w14:paraId="535C39FE" w14:textId="341BBDAA" w:rsidR="007D0B73" w:rsidRDefault="007D0B73" w:rsidP="00FE36FC">
      <w:pPr>
        <w:tabs>
          <w:tab w:val="left" w:pos="2385"/>
          <w:tab w:val="center" w:pos="4320"/>
        </w:tabs>
        <w:jc w:val="left"/>
        <w:rPr>
          <w:rFonts w:cs="Times New Roman"/>
          <w:szCs w:val="24"/>
          <w:lang w:eastAsia="en-PH"/>
        </w:rPr>
      </w:pPr>
    </w:p>
    <w:p w14:paraId="1D5C5B1B" w14:textId="4D864D53" w:rsidR="007D0B73" w:rsidRDefault="007D0B73" w:rsidP="00FE36FC">
      <w:pPr>
        <w:tabs>
          <w:tab w:val="left" w:pos="2385"/>
          <w:tab w:val="center" w:pos="4320"/>
        </w:tabs>
        <w:jc w:val="left"/>
        <w:rPr>
          <w:rFonts w:cs="Times New Roman"/>
          <w:szCs w:val="24"/>
          <w:lang w:eastAsia="en-PH"/>
        </w:rPr>
      </w:pPr>
    </w:p>
    <w:p w14:paraId="0DEEDB8F" w14:textId="2C337C75" w:rsidR="007D0B73" w:rsidRDefault="007D0B73" w:rsidP="00FE36FC">
      <w:pPr>
        <w:tabs>
          <w:tab w:val="left" w:pos="2385"/>
          <w:tab w:val="center" w:pos="4320"/>
        </w:tabs>
        <w:jc w:val="left"/>
        <w:rPr>
          <w:rFonts w:cs="Times New Roman"/>
          <w:szCs w:val="24"/>
          <w:lang w:eastAsia="en-PH"/>
        </w:rPr>
      </w:pPr>
    </w:p>
    <w:p w14:paraId="336025C1" w14:textId="1A314E0F" w:rsidR="007D0B73" w:rsidRDefault="007D0B73" w:rsidP="00FE36FC">
      <w:pPr>
        <w:tabs>
          <w:tab w:val="left" w:pos="2385"/>
          <w:tab w:val="center" w:pos="4320"/>
        </w:tabs>
        <w:jc w:val="left"/>
        <w:rPr>
          <w:rFonts w:cs="Times New Roman"/>
          <w:szCs w:val="24"/>
          <w:lang w:eastAsia="en-PH"/>
        </w:rPr>
      </w:pPr>
    </w:p>
    <w:p w14:paraId="1986BF06" w14:textId="2011F2A0" w:rsidR="007D0B73" w:rsidRDefault="007D0B73" w:rsidP="00FE36FC">
      <w:pPr>
        <w:tabs>
          <w:tab w:val="left" w:pos="2385"/>
          <w:tab w:val="center" w:pos="4320"/>
        </w:tabs>
        <w:jc w:val="left"/>
        <w:rPr>
          <w:rFonts w:cs="Times New Roman"/>
          <w:szCs w:val="24"/>
          <w:lang w:eastAsia="en-PH"/>
        </w:rPr>
      </w:pPr>
    </w:p>
    <w:p w14:paraId="7A1D1064" w14:textId="538C546B" w:rsidR="007D0B73" w:rsidRDefault="007D0B73" w:rsidP="00FE36FC">
      <w:pPr>
        <w:tabs>
          <w:tab w:val="left" w:pos="2385"/>
          <w:tab w:val="center" w:pos="4320"/>
        </w:tabs>
        <w:jc w:val="left"/>
        <w:rPr>
          <w:rFonts w:cs="Times New Roman"/>
          <w:szCs w:val="24"/>
          <w:lang w:eastAsia="en-PH"/>
        </w:rPr>
      </w:pPr>
    </w:p>
    <w:p w14:paraId="5FB1A208" w14:textId="77777777" w:rsidR="007D0B73" w:rsidRDefault="007D0B73" w:rsidP="00FE36FC">
      <w:pPr>
        <w:tabs>
          <w:tab w:val="left" w:pos="2385"/>
          <w:tab w:val="center" w:pos="4320"/>
        </w:tabs>
        <w:jc w:val="left"/>
        <w:rPr>
          <w:rFonts w:cs="Times New Roman"/>
          <w:szCs w:val="24"/>
          <w:lang w:eastAsia="en-PH"/>
        </w:rPr>
      </w:pPr>
    </w:p>
    <w:p w14:paraId="2F06268B" w14:textId="25CA8DE9" w:rsidR="007D0B73" w:rsidRDefault="007D0B73" w:rsidP="00FE36FC">
      <w:pPr>
        <w:tabs>
          <w:tab w:val="left" w:pos="2385"/>
          <w:tab w:val="center" w:pos="4320"/>
        </w:tabs>
        <w:jc w:val="left"/>
        <w:rPr>
          <w:rFonts w:cs="Times New Roman"/>
          <w:szCs w:val="24"/>
          <w:lang w:eastAsia="en-PH"/>
        </w:rPr>
      </w:pPr>
    </w:p>
    <w:p w14:paraId="464DDDF1" w14:textId="04569CC9" w:rsidR="007D0B73" w:rsidRDefault="007D0B73" w:rsidP="00FE36FC">
      <w:pPr>
        <w:tabs>
          <w:tab w:val="left" w:pos="2385"/>
          <w:tab w:val="center" w:pos="4320"/>
        </w:tabs>
        <w:jc w:val="left"/>
        <w:rPr>
          <w:rFonts w:cs="Times New Roman"/>
          <w:szCs w:val="24"/>
          <w:lang w:eastAsia="en-PH"/>
        </w:rPr>
      </w:pPr>
    </w:p>
    <w:p w14:paraId="50150DF1" w14:textId="5FFB82D1" w:rsidR="007D0B73" w:rsidRDefault="007D0B73" w:rsidP="00FE36FC">
      <w:pPr>
        <w:tabs>
          <w:tab w:val="left" w:pos="2385"/>
          <w:tab w:val="center" w:pos="4320"/>
        </w:tabs>
        <w:jc w:val="left"/>
        <w:rPr>
          <w:rFonts w:cs="Times New Roman"/>
          <w:szCs w:val="24"/>
          <w:lang w:eastAsia="en-PH"/>
        </w:rPr>
      </w:pPr>
    </w:p>
    <w:p w14:paraId="1C980D84" w14:textId="7125F3DA" w:rsidR="007D0B73" w:rsidRDefault="007D0B73" w:rsidP="00FE36FC">
      <w:pPr>
        <w:tabs>
          <w:tab w:val="left" w:pos="2385"/>
          <w:tab w:val="center" w:pos="4320"/>
        </w:tabs>
        <w:jc w:val="left"/>
        <w:rPr>
          <w:rFonts w:cs="Times New Roman"/>
          <w:szCs w:val="24"/>
          <w:lang w:eastAsia="en-PH"/>
        </w:rPr>
      </w:pPr>
    </w:p>
    <w:p w14:paraId="33EA3905" w14:textId="17DA9B89" w:rsidR="007E42F1" w:rsidRDefault="007E42F1" w:rsidP="007E42F1">
      <w:pPr>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63</w:t>
      </w:r>
      <w:r w:rsidRPr="009040B2">
        <w:rPr>
          <w:rFonts w:cs="Times New Roman"/>
          <w:bCs/>
          <w:szCs w:val="24"/>
          <w:lang w:eastAsia="en-PH"/>
        </w:rPr>
        <w:t>: Use Case Diagram involving the</w:t>
      </w:r>
      <w:r>
        <w:rPr>
          <w:rFonts w:cs="Times New Roman"/>
          <w:bCs/>
          <w:szCs w:val="24"/>
          <w:lang w:eastAsia="en-PH"/>
        </w:rPr>
        <w:t xml:space="preserve"> Veterinarian</w:t>
      </w:r>
      <w:r w:rsidRPr="009040B2">
        <w:rPr>
          <w:rFonts w:cs="Times New Roman"/>
          <w:bCs/>
          <w:szCs w:val="24"/>
          <w:lang w:eastAsia="en-PH"/>
        </w:rPr>
        <w:t xml:space="preserve"> of Piggery Management System</w:t>
      </w:r>
      <w:r>
        <w:rPr>
          <w:rFonts w:cs="Times New Roman"/>
          <w:bCs/>
          <w:szCs w:val="24"/>
          <w:lang w:eastAsia="en-PH"/>
        </w:rPr>
        <w:t xml:space="preserve"> Manage Medicine Administration</w:t>
      </w:r>
      <w:r w:rsidRPr="009040B2">
        <w:rPr>
          <w:rFonts w:cs="Times New Roman"/>
          <w:bCs/>
          <w:szCs w:val="24"/>
          <w:lang w:eastAsia="en-PH"/>
        </w:rPr>
        <w:t xml:space="preserve"> Module</w:t>
      </w:r>
    </w:p>
    <w:p w14:paraId="1BB64DEF" w14:textId="796AFA68" w:rsidR="007D0B73" w:rsidRDefault="007E42F1" w:rsidP="00FE36FC">
      <w:pPr>
        <w:tabs>
          <w:tab w:val="left" w:pos="2385"/>
          <w:tab w:val="center" w:pos="4320"/>
        </w:tabs>
        <w:jc w:val="left"/>
        <w:rPr>
          <w:rFonts w:cs="Times New Roman"/>
          <w:szCs w:val="24"/>
          <w:lang w:eastAsia="en-PH"/>
        </w:rPr>
      </w:pPr>
      <w:r>
        <w:rPr>
          <w:noProof/>
        </w:rPr>
        <w:drawing>
          <wp:anchor distT="0" distB="0" distL="114300" distR="114300" simplePos="0" relativeHeight="251880960" behindDoc="0" locked="0" layoutInCell="1" allowOverlap="1" wp14:anchorId="3ADA6E6A" wp14:editId="13E4553A">
            <wp:simplePos x="0" y="0"/>
            <wp:positionH relativeFrom="column">
              <wp:posOffset>571500</wp:posOffset>
            </wp:positionH>
            <wp:positionV relativeFrom="paragraph">
              <wp:posOffset>140970</wp:posOffset>
            </wp:positionV>
            <wp:extent cx="4333875" cy="3544570"/>
            <wp:effectExtent l="0" t="0" r="9525" b="0"/>
            <wp:wrapNone/>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33875" cy="3544570"/>
                    </a:xfrm>
                    <a:prstGeom prst="rect">
                      <a:avLst/>
                    </a:prstGeom>
                  </pic:spPr>
                </pic:pic>
              </a:graphicData>
            </a:graphic>
            <wp14:sizeRelH relativeFrom="page">
              <wp14:pctWidth>0</wp14:pctWidth>
            </wp14:sizeRelH>
            <wp14:sizeRelV relativeFrom="page">
              <wp14:pctHeight>0</wp14:pctHeight>
            </wp14:sizeRelV>
          </wp:anchor>
        </w:drawing>
      </w:r>
    </w:p>
    <w:p w14:paraId="7B7122F6" w14:textId="4A82079D" w:rsidR="007D0B73" w:rsidRDefault="007D0B73" w:rsidP="00FE36FC">
      <w:pPr>
        <w:tabs>
          <w:tab w:val="left" w:pos="2385"/>
          <w:tab w:val="center" w:pos="4320"/>
        </w:tabs>
        <w:jc w:val="left"/>
        <w:rPr>
          <w:rFonts w:cs="Times New Roman"/>
          <w:szCs w:val="24"/>
          <w:lang w:eastAsia="en-PH"/>
        </w:rPr>
      </w:pPr>
    </w:p>
    <w:p w14:paraId="61054814" w14:textId="7A0CDA84" w:rsidR="007D0B73" w:rsidRDefault="007D0B73" w:rsidP="00FE36FC">
      <w:pPr>
        <w:tabs>
          <w:tab w:val="left" w:pos="2385"/>
          <w:tab w:val="center" w:pos="4320"/>
        </w:tabs>
        <w:jc w:val="left"/>
        <w:rPr>
          <w:rFonts w:cs="Times New Roman"/>
          <w:szCs w:val="24"/>
          <w:lang w:eastAsia="en-PH"/>
        </w:rPr>
      </w:pPr>
    </w:p>
    <w:p w14:paraId="166D0DF0" w14:textId="3C14153E" w:rsidR="00A327E3" w:rsidRDefault="00A327E3" w:rsidP="00FE36FC">
      <w:pPr>
        <w:tabs>
          <w:tab w:val="left" w:pos="2385"/>
          <w:tab w:val="center" w:pos="4320"/>
        </w:tabs>
        <w:jc w:val="left"/>
        <w:rPr>
          <w:rFonts w:cs="Times New Roman"/>
          <w:szCs w:val="24"/>
          <w:lang w:eastAsia="en-PH"/>
        </w:rPr>
      </w:pPr>
    </w:p>
    <w:p w14:paraId="098CBCCD" w14:textId="5FFF2933" w:rsidR="00A327E3" w:rsidRDefault="00A327E3" w:rsidP="00FE36FC">
      <w:pPr>
        <w:tabs>
          <w:tab w:val="left" w:pos="2385"/>
          <w:tab w:val="center" w:pos="4320"/>
        </w:tabs>
        <w:jc w:val="left"/>
        <w:rPr>
          <w:rFonts w:cs="Times New Roman"/>
          <w:szCs w:val="24"/>
          <w:lang w:eastAsia="en-PH"/>
        </w:rPr>
      </w:pPr>
    </w:p>
    <w:p w14:paraId="149808CD" w14:textId="77777777" w:rsidR="00A327E3" w:rsidRDefault="00A327E3" w:rsidP="00FE36FC">
      <w:pPr>
        <w:tabs>
          <w:tab w:val="left" w:pos="2385"/>
          <w:tab w:val="center" w:pos="4320"/>
        </w:tabs>
        <w:jc w:val="left"/>
        <w:rPr>
          <w:rFonts w:cs="Times New Roman"/>
          <w:szCs w:val="24"/>
          <w:lang w:eastAsia="en-PH"/>
        </w:rPr>
      </w:pPr>
    </w:p>
    <w:p w14:paraId="4C0B6F5D" w14:textId="77777777" w:rsidR="00A327E3" w:rsidRDefault="00A327E3" w:rsidP="00FE36FC">
      <w:pPr>
        <w:tabs>
          <w:tab w:val="left" w:pos="2385"/>
          <w:tab w:val="center" w:pos="4320"/>
        </w:tabs>
        <w:jc w:val="left"/>
        <w:rPr>
          <w:rFonts w:cs="Times New Roman"/>
          <w:szCs w:val="24"/>
          <w:lang w:eastAsia="en-PH"/>
        </w:rPr>
      </w:pPr>
    </w:p>
    <w:p w14:paraId="665DA3E1" w14:textId="77777777" w:rsidR="00A327E3" w:rsidRDefault="00A327E3" w:rsidP="00FE36FC">
      <w:pPr>
        <w:tabs>
          <w:tab w:val="left" w:pos="2385"/>
          <w:tab w:val="center" w:pos="4320"/>
        </w:tabs>
        <w:jc w:val="left"/>
        <w:rPr>
          <w:rFonts w:cs="Times New Roman"/>
          <w:szCs w:val="24"/>
          <w:lang w:eastAsia="en-PH"/>
        </w:rPr>
      </w:pPr>
    </w:p>
    <w:p w14:paraId="04FF09F5" w14:textId="38F8B4CF" w:rsidR="00A327E3" w:rsidRDefault="00A327E3" w:rsidP="00FE36FC">
      <w:pPr>
        <w:tabs>
          <w:tab w:val="left" w:pos="2385"/>
          <w:tab w:val="center" w:pos="4320"/>
        </w:tabs>
        <w:jc w:val="left"/>
        <w:rPr>
          <w:rFonts w:cs="Times New Roman"/>
          <w:szCs w:val="24"/>
          <w:lang w:eastAsia="en-PH"/>
        </w:rPr>
      </w:pPr>
    </w:p>
    <w:p w14:paraId="3BCC34B9" w14:textId="656F51FA" w:rsidR="00A327E3" w:rsidRDefault="00A327E3" w:rsidP="00FE36FC">
      <w:pPr>
        <w:tabs>
          <w:tab w:val="left" w:pos="2385"/>
          <w:tab w:val="center" w:pos="4320"/>
        </w:tabs>
        <w:jc w:val="left"/>
        <w:rPr>
          <w:rFonts w:cs="Times New Roman"/>
          <w:szCs w:val="24"/>
          <w:lang w:eastAsia="en-PH"/>
        </w:rPr>
      </w:pPr>
    </w:p>
    <w:p w14:paraId="7EA1ECAF" w14:textId="29C76F33" w:rsidR="00A327E3" w:rsidRDefault="00A327E3" w:rsidP="00FE36FC">
      <w:pPr>
        <w:tabs>
          <w:tab w:val="left" w:pos="2385"/>
          <w:tab w:val="center" w:pos="4320"/>
        </w:tabs>
        <w:jc w:val="left"/>
        <w:rPr>
          <w:rFonts w:cs="Times New Roman"/>
          <w:szCs w:val="24"/>
          <w:lang w:eastAsia="en-PH"/>
        </w:rPr>
      </w:pPr>
    </w:p>
    <w:p w14:paraId="59105016" w14:textId="77777777" w:rsidR="00A327E3" w:rsidRDefault="00A327E3" w:rsidP="00FE36FC">
      <w:pPr>
        <w:tabs>
          <w:tab w:val="left" w:pos="2385"/>
          <w:tab w:val="center" w:pos="4320"/>
        </w:tabs>
        <w:jc w:val="left"/>
        <w:rPr>
          <w:rFonts w:cs="Times New Roman"/>
          <w:szCs w:val="24"/>
          <w:lang w:eastAsia="en-PH"/>
        </w:rPr>
      </w:pPr>
    </w:p>
    <w:p w14:paraId="02D0AB3B" w14:textId="6DC09587" w:rsidR="00A327E3" w:rsidRDefault="00A327E3" w:rsidP="00FE36FC">
      <w:pPr>
        <w:tabs>
          <w:tab w:val="left" w:pos="2385"/>
          <w:tab w:val="center" w:pos="4320"/>
        </w:tabs>
        <w:jc w:val="left"/>
        <w:rPr>
          <w:rFonts w:cs="Times New Roman"/>
          <w:szCs w:val="24"/>
          <w:lang w:eastAsia="en-PH"/>
        </w:rPr>
      </w:pPr>
    </w:p>
    <w:p w14:paraId="7C43D072" w14:textId="77777777" w:rsidR="00A327E3" w:rsidRDefault="00A327E3" w:rsidP="00FE36FC">
      <w:pPr>
        <w:tabs>
          <w:tab w:val="left" w:pos="2385"/>
          <w:tab w:val="center" w:pos="4320"/>
        </w:tabs>
        <w:jc w:val="left"/>
        <w:rPr>
          <w:rFonts w:cs="Times New Roman"/>
          <w:szCs w:val="24"/>
          <w:lang w:eastAsia="en-PH"/>
        </w:rPr>
      </w:pPr>
    </w:p>
    <w:p w14:paraId="3EE465CD" w14:textId="77777777" w:rsidR="00A327E3" w:rsidRDefault="00A327E3" w:rsidP="00FE36FC">
      <w:pPr>
        <w:tabs>
          <w:tab w:val="left" w:pos="2385"/>
          <w:tab w:val="center" w:pos="4320"/>
        </w:tabs>
        <w:jc w:val="left"/>
        <w:rPr>
          <w:rFonts w:cs="Times New Roman"/>
          <w:szCs w:val="24"/>
          <w:lang w:eastAsia="en-PH"/>
        </w:rPr>
      </w:pPr>
    </w:p>
    <w:p w14:paraId="4A0D61CC" w14:textId="77777777" w:rsidR="00A327E3" w:rsidRDefault="00A327E3" w:rsidP="00FE36FC">
      <w:pPr>
        <w:tabs>
          <w:tab w:val="left" w:pos="2385"/>
          <w:tab w:val="center" w:pos="4320"/>
        </w:tabs>
        <w:jc w:val="left"/>
        <w:rPr>
          <w:rFonts w:cs="Times New Roman"/>
          <w:szCs w:val="24"/>
          <w:lang w:eastAsia="en-PH"/>
        </w:rPr>
      </w:pPr>
    </w:p>
    <w:p w14:paraId="51AF1029" w14:textId="77777777" w:rsidR="00A327E3" w:rsidRDefault="00A327E3" w:rsidP="00FE36FC">
      <w:pPr>
        <w:tabs>
          <w:tab w:val="left" w:pos="2385"/>
          <w:tab w:val="center" w:pos="4320"/>
        </w:tabs>
        <w:jc w:val="left"/>
        <w:rPr>
          <w:rFonts w:cs="Times New Roman"/>
          <w:szCs w:val="24"/>
          <w:lang w:eastAsia="en-PH"/>
        </w:rPr>
      </w:pPr>
    </w:p>
    <w:p w14:paraId="17372F3E" w14:textId="77777777" w:rsidR="00A327E3" w:rsidRDefault="00A327E3" w:rsidP="00FE36FC">
      <w:pPr>
        <w:tabs>
          <w:tab w:val="left" w:pos="2385"/>
          <w:tab w:val="center" w:pos="4320"/>
        </w:tabs>
        <w:jc w:val="left"/>
        <w:rPr>
          <w:rFonts w:cs="Times New Roman"/>
          <w:szCs w:val="24"/>
          <w:lang w:eastAsia="en-PH"/>
        </w:rPr>
      </w:pPr>
    </w:p>
    <w:p w14:paraId="41881EDC" w14:textId="7BADF45F" w:rsidR="00A327E3" w:rsidRDefault="00A327E3" w:rsidP="00FE36FC">
      <w:pPr>
        <w:tabs>
          <w:tab w:val="left" w:pos="2385"/>
          <w:tab w:val="center" w:pos="4320"/>
        </w:tabs>
        <w:jc w:val="left"/>
        <w:rPr>
          <w:rFonts w:cs="Times New Roman"/>
          <w:szCs w:val="24"/>
          <w:lang w:eastAsia="en-PH"/>
        </w:rPr>
      </w:pPr>
    </w:p>
    <w:p w14:paraId="1956A27C" w14:textId="77777777" w:rsidR="00A327E3" w:rsidRDefault="00A327E3" w:rsidP="00FE36FC">
      <w:pPr>
        <w:tabs>
          <w:tab w:val="left" w:pos="2385"/>
          <w:tab w:val="center" w:pos="4320"/>
        </w:tabs>
        <w:jc w:val="left"/>
        <w:rPr>
          <w:rFonts w:cs="Times New Roman"/>
          <w:szCs w:val="24"/>
          <w:lang w:eastAsia="en-PH"/>
        </w:rPr>
      </w:pPr>
    </w:p>
    <w:p w14:paraId="5317FCFD" w14:textId="749E4282" w:rsidR="00A327E3" w:rsidRDefault="00A327E3" w:rsidP="00FE36FC">
      <w:pPr>
        <w:tabs>
          <w:tab w:val="left" w:pos="2385"/>
          <w:tab w:val="center" w:pos="4320"/>
        </w:tabs>
        <w:jc w:val="left"/>
        <w:rPr>
          <w:rFonts w:cs="Times New Roman"/>
          <w:szCs w:val="24"/>
          <w:lang w:eastAsia="en-PH"/>
        </w:rPr>
      </w:pPr>
    </w:p>
    <w:p w14:paraId="25211EB4" w14:textId="2C46BDED" w:rsidR="00A327E3" w:rsidRDefault="00A327E3" w:rsidP="007E42F1">
      <w:pPr>
        <w:tabs>
          <w:tab w:val="left" w:pos="1173"/>
        </w:tabs>
        <w:jc w:val="left"/>
        <w:rPr>
          <w:rFonts w:cs="Times New Roman"/>
          <w:szCs w:val="24"/>
          <w:lang w:eastAsia="en-PH"/>
        </w:rPr>
      </w:pPr>
    </w:p>
    <w:p w14:paraId="5D1C932B" w14:textId="1A7E07E5" w:rsidR="007E42F1" w:rsidRDefault="007E42F1" w:rsidP="007E42F1">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64</w:t>
      </w:r>
      <w:r w:rsidRPr="009040B2">
        <w:rPr>
          <w:rFonts w:cs="Times New Roman"/>
          <w:bCs/>
          <w:szCs w:val="24"/>
          <w:lang w:eastAsia="en-PH"/>
        </w:rPr>
        <w:t xml:space="preserve">: Activity Diagram of Web-based Piggery Management System </w:t>
      </w:r>
      <w:r>
        <w:rPr>
          <w:rFonts w:cs="Times New Roman"/>
          <w:bCs/>
          <w:szCs w:val="24"/>
          <w:lang w:eastAsia="en-PH"/>
        </w:rPr>
        <w:t xml:space="preserve">Add </w:t>
      </w:r>
      <w:r w:rsidR="00357B99">
        <w:rPr>
          <w:rFonts w:cs="Times New Roman"/>
          <w:bCs/>
          <w:szCs w:val="24"/>
          <w:lang w:eastAsia="en-PH"/>
        </w:rPr>
        <w:t>Medicine Administration</w:t>
      </w:r>
      <w:r>
        <w:rPr>
          <w:rFonts w:cs="Times New Roman"/>
          <w:bCs/>
          <w:szCs w:val="24"/>
          <w:lang w:eastAsia="en-PH"/>
        </w:rPr>
        <w:t xml:space="preserve"> Information</w:t>
      </w:r>
      <w:r w:rsidRPr="009040B2">
        <w:rPr>
          <w:rFonts w:cs="Times New Roman"/>
          <w:bCs/>
          <w:szCs w:val="24"/>
          <w:lang w:eastAsia="en-PH"/>
        </w:rPr>
        <w:t xml:space="preserve"> Module Use Case</w:t>
      </w:r>
    </w:p>
    <w:p w14:paraId="5BEC564A" w14:textId="5260E3C8" w:rsidR="00A327E3" w:rsidRDefault="00A327E3" w:rsidP="00FE36FC">
      <w:pPr>
        <w:tabs>
          <w:tab w:val="left" w:pos="2385"/>
          <w:tab w:val="center" w:pos="4320"/>
        </w:tabs>
        <w:jc w:val="left"/>
        <w:rPr>
          <w:rFonts w:cs="Times New Roman"/>
          <w:szCs w:val="24"/>
          <w:lang w:eastAsia="en-PH"/>
        </w:rPr>
      </w:pPr>
    </w:p>
    <w:p w14:paraId="6A0F4D8A" w14:textId="681E97D3" w:rsidR="007E42F1" w:rsidRDefault="007E42F1" w:rsidP="00FE36FC">
      <w:pPr>
        <w:tabs>
          <w:tab w:val="left" w:pos="2385"/>
          <w:tab w:val="center" w:pos="4320"/>
        </w:tabs>
        <w:jc w:val="left"/>
        <w:rPr>
          <w:rFonts w:cs="Times New Roman"/>
          <w:szCs w:val="24"/>
          <w:lang w:eastAsia="en-PH"/>
        </w:rPr>
      </w:pPr>
    </w:p>
    <w:p w14:paraId="78B35AAE" w14:textId="547B869A" w:rsidR="007E42F1" w:rsidRDefault="00357B99" w:rsidP="00FE36FC">
      <w:pPr>
        <w:tabs>
          <w:tab w:val="left" w:pos="2385"/>
          <w:tab w:val="center" w:pos="4320"/>
        </w:tabs>
        <w:jc w:val="left"/>
        <w:rPr>
          <w:rFonts w:cs="Times New Roman"/>
          <w:szCs w:val="24"/>
          <w:lang w:eastAsia="en-PH"/>
        </w:rPr>
      </w:pPr>
      <w:r>
        <w:rPr>
          <w:noProof/>
        </w:rPr>
        <w:lastRenderedPageBreak/>
        <w:drawing>
          <wp:anchor distT="0" distB="0" distL="114300" distR="114300" simplePos="0" relativeHeight="251881984" behindDoc="0" locked="0" layoutInCell="1" allowOverlap="1" wp14:anchorId="3ED66494" wp14:editId="3AEDF496">
            <wp:simplePos x="0" y="0"/>
            <wp:positionH relativeFrom="column">
              <wp:posOffset>571500</wp:posOffset>
            </wp:positionH>
            <wp:positionV relativeFrom="paragraph">
              <wp:posOffset>2963</wp:posOffset>
            </wp:positionV>
            <wp:extent cx="4333875" cy="3544570"/>
            <wp:effectExtent l="0" t="0" r="9525" b="0"/>
            <wp:wrapNone/>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33875" cy="3544570"/>
                    </a:xfrm>
                    <a:prstGeom prst="rect">
                      <a:avLst/>
                    </a:prstGeom>
                  </pic:spPr>
                </pic:pic>
              </a:graphicData>
            </a:graphic>
            <wp14:sizeRelH relativeFrom="page">
              <wp14:pctWidth>0</wp14:pctWidth>
            </wp14:sizeRelH>
            <wp14:sizeRelV relativeFrom="page">
              <wp14:pctHeight>0</wp14:pctHeight>
            </wp14:sizeRelV>
          </wp:anchor>
        </w:drawing>
      </w:r>
    </w:p>
    <w:p w14:paraId="1AAED676" w14:textId="17989AE8" w:rsidR="007E42F1" w:rsidRDefault="007E42F1" w:rsidP="00FE36FC">
      <w:pPr>
        <w:tabs>
          <w:tab w:val="left" w:pos="2385"/>
          <w:tab w:val="center" w:pos="4320"/>
        </w:tabs>
        <w:jc w:val="left"/>
        <w:rPr>
          <w:rFonts w:cs="Times New Roman"/>
          <w:szCs w:val="24"/>
          <w:lang w:eastAsia="en-PH"/>
        </w:rPr>
      </w:pPr>
    </w:p>
    <w:p w14:paraId="52F872D6" w14:textId="0C14CC74" w:rsidR="00A327E3" w:rsidRDefault="00A327E3" w:rsidP="00FE36FC">
      <w:pPr>
        <w:tabs>
          <w:tab w:val="left" w:pos="2385"/>
          <w:tab w:val="center" w:pos="4320"/>
        </w:tabs>
        <w:jc w:val="left"/>
        <w:rPr>
          <w:rFonts w:cs="Times New Roman"/>
          <w:szCs w:val="24"/>
          <w:lang w:eastAsia="en-PH"/>
        </w:rPr>
      </w:pPr>
    </w:p>
    <w:p w14:paraId="47CDE18E" w14:textId="5B3F086E" w:rsidR="00A327E3" w:rsidRDefault="00A327E3" w:rsidP="00FE36FC">
      <w:pPr>
        <w:tabs>
          <w:tab w:val="left" w:pos="2385"/>
          <w:tab w:val="center" w:pos="4320"/>
        </w:tabs>
        <w:jc w:val="left"/>
        <w:rPr>
          <w:rFonts w:cs="Times New Roman"/>
          <w:szCs w:val="24"/>
          <w:lang w:eastAsia="en-PH"/>
        </w:rPr>
      </w:pPr>
    </w:p>
    <w:p w14:paraId="467689E8" w14:textId="1C0B8521" w:rsidR="00A327E3" w:rsidRDefault="00A327E3" w:rsidP="00FE36FC">
      <w:pPr>
        <w:tabs>
          <w:tab w:val="left" w:pos="2385"/>
          <w:tab w:val="center" w:pos="4320"/>
        </w:tabs>
        <w:jc w:val="left"/>
        <w:rPr>
          <w:rFonts w:cs="Times New Roman"/>
          <w:szCs w:val="24"/>
          <w:lang w:eastAsia="en-PH"/>
        </w:rPr>
      </w:pPr>
    </w:p>
    <w:p w14:paraId="68AECB94" w14:textId="5445EE02" w:rsidR="00A327E3" w:rsidRDefault="00A327E3" w:rsidP="00FE36FC">
      <w:pPr>
        <w:tabs>
          <w:tab w:val="left" w:pos="2385"/>
          <w:tab w:val="center" w:pos="4320"/>
        </w:tabs>
        <w:jc w:val="left"/>
        <w:rPr>
          <w:rFonts w:cs="Times New Roman"/>
          <w:szCs w:val="24"/>
          <w:lang w:eastAsia="en-PH"/>
        </w:rPr>
      </w:pPr>
    </w:p>
    <w:p w14:paraId="604568F7" w14:textId="21D1C01B" w:rsidR="00DF44E6" w:rsidRDefault="00DF44E6" w:rsidP="00FE36FC">
      <w:pPr>
        <w:tabs>
          <w:tab w:val="left" w:pos="2385"/>
          <w:tab w:val="center" w:pos="4320"/>
        </w:tabs>
        <w:jc w:val="left"/>
        <w:rPr>
          <w:rFonts w:cs="Times New Roman"/>
          <w:szCs w:val="24"/>
          <w:lang w:eastAsia="en-PH"/>
        </w:rPr>
      </w:pPr>
    </w:p>
    <w:p w14:paraId="50E9F17A" w14:textId="6B1C0ABE" w:rsidR="00DF44E6" w:rsidRDefault="00DF44E6" w:rsidP="00FE36FC">
      <w:pPr>
        <w:tabs>
          <w:tab w:val="left" w:pos="2385"/>
          <w:tab w:val="center" w:pos="4320"/>
        </w:tabs>
        <w:jc w:val="left"/>
        <w:rPr>
          <w:rFonts w:cs="Times New Roman"/>
          <w:szCs w:val="24"/>
          <w:lang w:eastAsia="en-PH"/>
        </w:rPr>
      </w:pPr>
    </w:p>
    <w:p w14:paraId="2120B40B" w14:textId="77777777" w:rsidR="00DF44E6" w:rsidRDefault="00DF44E6" w:rsidP="00FE36FC">
      <w:pPr>
        <w:tabs>
          <w:tab w:val="left" w:pos="2385"/>
          <w:tab w:val="center" w:pos="4320"/>
        </w:tabs>
        <w:jc w:val="left"/>
        <w:rPr>
          <w:rFonts w:cs="Times New Roman"/>
          <w:szCs w:val="24"/>
          <w:lang w:eastAsia="en-PH"/>
        </w:rPr>
      </w:pPr>
    </w:p>
    <w:p w14:paraId="08134EFB" w14:textId="77777777" w:rsidR="00DF44E6" w:rsidRDefault="00DF44E6" w:rsidP="00FE36FC">
      <w:pPr>
        <w:tabs>
          <w:tab w:val="left" w:pos="2385"/>
          <w:tab w:val="center" w:pos="4320"/>
        </w:tabs>
        <w:jc w:val="left"/>
        <w:rPr>
          <w:rFonts w:cs="Times New Roman"/>
          <w:szCs w:val="24"/>
          <w:lang w:eastAsia="en-PH"/>
        </w:rPr>
      </w:pPr>
    </w:p>
    <w:p w14:paraId="3E72EE69" w14:textId="77777777" w:rsidR="00DF44E6" w:rsidRDefault="00DF44E6" w:rsidP="00FE36FC">
      <w:pPr>
        <w:tabs>
          <w:tab w:val="left" w:pos="2385"/>
          <w:tab w:val="center" w:pos="4320"/>
        </w:tabs>
        <w:jc w:val="left"/>
        <w:rPr>
          <w:rFonts w:cs="Times New Roman"/>
          <w:szCs w:val="24"/>
          <w:lang w:eastAsia="en-PH"/>
        </w:rPr>
      </w:pPr>
    </w:p>
    <w:p w14:paraId="2757CC34" w14:textId="4706E574" w:rsidR="00DF44E6" w:rsidRDefault="00DF44E6" w:rsidP="00FE36FC">
      <w:pPr>
        <w:tabs>
          <w:tab w:val="left" w:pos="2385"/>
          <w:tab w:val="center" w:pos="4320"/>
        </w:tabs>
        <w:jc w:val="left"/>
        <w:rPr>
          <w:rFonts w:cs="Times New Roman"/>
          <w:szCs w:val="24"/>
          <w:lang w:eastAsia="en-PH"/>
        </w:rPr>
      </w:pPr>
    </w:p>
    <w:p w14:paraId="67AEC417" w14:textId="77777777" w:rsidR="00DF44E6" w:rsidRDefault="00DF44E6" w:rsidP="00FE36FC">
      <w:pPr>
        <w:tabs>
          <w:tab w:val="left" w:pos="2385"/>
          <w:tab w:val="center" w:pos="4320"/>
        </w:tabs>
        <w:jc w:val="left"/>
        <w:rPr>
          <w:rFonts w:cs="Times New Roman"/>
          <w:szCs w:val="24"/>
          <w:lang w:eastAsia="en-PH"/>
        </w:rPr>
      </w:pPr>
    </w:p>
    <w:p w14:paraId="0BA3113F" w14:textId="594D9A3D" w:rsidR="00DF44E6" w:rsidRDefault="00DF44E6" w:rsidP="00FE36FC">
      <w:pPr>
        <w:tabs>
          <w:tab w:val="left" w:pos="2385"/>
          <w:tab w:val="center" w:pos="4320"/>
        </w:tabs>
        <w:jc w:val="left"/>
        <w:rPr>
          <w:rFonts w:cs="Times New Roman"/>
          <w:szCs w:val="24"/>
          <w:lang w:eastAsia="en-PH"/>
        </w:rPr>
      </w:pPr>
    </w:p>
    <w:p w14:paraId="710D6EB7" w14:textId="39B7D20A" w:rsidR="00DF44E6" w:rsidRDefault="00DF44E6" w:rsidP="00FE36FC">
      <w:pPr>
        <w:tabs>
          <w:tab w:val="left" w:pos="2385"/>
          <w:tab w:val="center" w:pos="4320"/>
        </w:tabs>
        <w:jc w:val="left"/>
        <w:rPr>
          <w:rFonts w:cs="Times New Roman"/>
          <w:szCs w:val="24"/>
          <w:lang w:eastAsia="en-PH"/>
        </w:rPr>
      </w:pPr>
    </w:p>
    <w:p w14:paraId="340ADA16" w14:textId="0FF325D3" w:rsidR="00DF44E6" w:rsidRDefault="00DF44E6" w:rsidP="00FE36FC">
      <w:pPr>
        <w:tabs>
          <w:tab w:val="left" w:pos="2385"/>
          <w:tab w:val="center" w:pos="4320"/>
        </w:tabs>
        <w:jc w:val="left"/>
        <w:rPr>
          <w:rFonts w:cs="Times New Roman"/>
          <w:szCs w:val="24"/>
          <w:lang w:eastAsia="en-PH"/>
        </w:rPr>
      </w:pPr>
    </w:p>
    <w:p w14:paraId="5AFC782E" w14:textId="6792E9F1" w:rsidR="00DF44E6" w:rsidRDefault="00DF44E6" w:rsidP="00FE36FC">
      <w:pPr>
        <w:tabs>
          <w:tab w:val="left" w:pos="2385"/>
          <w:tab w:val="center" w:pos="4320"/>
        </w:tabs>
        <w:jc w:val="left"/>
        <w:rPr>
          <w:rFonts w:cs="Times New Roman"/>
          <w:szCs w:val="24"/>
          <w:lang w:eastAsia="en-PH"/>
        </w:rPr>
      </w:pPr>
    </w:p>
    <w:p w14:paraId="3CE10A8F" w14:textId="4B4BD82B" w:rsidR="00DF44E6" w:rsidRDefault="00DF44E6" w:rsidP="00FE36FC">
      <w:pPr>
        <w:tabs>
          <w:tab w:val="left" w:pos="2385"/>
          <w:tab w:val="center" w:pos="4320"/>
        </w:tabs>
        <w:jc w:val="left"/>
        <w:rPr>
          <w:rFonts w:cs="Times New Roman"/>
          <w:szCs w:val="24"/>
          <w:lang w:eastAsia="en-PH"/>
        </w:rPr>
      </w:pPr>
    </w:p>
    <w:p w14:paraId="72A66E49" w14:textId="10312FD4" w:rsidR="00DF44E6" w:rsidRDefault="00DF44E6" w:rsidP="00FE36FC">
      <w:pPr>
        <w:tabs>
          <w:tab w:val="left" w:pos="2385"/>
          <w:tab w:val="center" w:pos="4320"/>
        </w:tabs>
        <w:jc w:val="left"/>
        <w:rPr>
          <w:rFonts w:cs="Times New Roman"/>
          <w:szCs w:val="24"/>
          <w:lang w:eastAsia="en-PH"/>
        </w:rPr>
      </w:pPr>
    </w:p>
    <w:p w14:paraId="77236FF4" w14:textId="31AFF8AF" w:rsidR="00DF44E6" w:rsidRDefault="00DF44E6" w:rsidP="00FE36FC">
      <w:pPr>
        <w:tabs>
          <w:tab w:val="left" w:pos="2385"/>
          <w:tab w:val="center" w:pos="4320"/>
        </w:tabs>
        <w:jc w:val="left"/>
        <w:rPr>
          <w:rFonts w:cs="Times New Roman"/>
          <w:szCs w:val="24"/>
          <w:lang w:eastAsia="en-PH"/>
        </w:rPr>
      </w:pPr>
    </w:p>
    <w:p w14:paraId="15683442" w14:textId="455ADF56" w:rsidR="00DF44E6" w:rsidRPr="00357B99" w:rsidRDefault="00357B99" w:rsidP="00357B99">
      <w:pPr>
        <w:spacing w:line="360" w:lineRule="auto"/>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65</w:t>
      </w:r>
      <w:r w:rsidRPr="009040B2">
        <w:rPr>
          <w:rFonts w:cs="Times New Roman"/>
          <w:bCs/>
          <w:szCs w:val="24"/>
          <w:lang w:eastAsia="en-PH"/>
        </w:rPr>
        <w:t xml:space="preserve">: Activity Diagram of Web-based Piggery Management System </w:t>
      </w:r>
      <w:r>
        <w:rPr>
          <w:rFonts w:cs="Times New Roman"/>
          <w:bCs/>
          <w:szCs w:val="24"/>
          <w:lang w:eastAsia="en-PH"/>
        </w:rPr>
        <w:t>Search Medicine Administration Information</w:t>
      </w:r>
      <w:r w:rsidRPr="009040B2">
        <w:rPr>
          <w:rFonts w:cs="Times New Roman"/>
          <w:bCs/>
          <w:szCs w:val="24"/>
          <w:lang w:eastAsia="en-PH"/>
        </w:rPr>
        <w:t xml:space="preserve"> Module Use Case</w:t>
      </w:r>
    </w:p>
    <w:p w14:paraId="55AA060B" w14:textId="7795AAE1" w:rsidR="00DF44E6" w:rsidRDefault="00357B99" w:rsidP="00FE36FC">
      <w:pPr>
        <w:tabs>
          <w:tab w:val="left" w:pos="2385"/>
          <w:tab w:val="center" w:pos="4320"/>
        </w:tabs>
        <w:jc w:val="left"/>
        <w:rPr>
          <w:rFonts w:cs="Times New Roman"/>
          <w:szCs w:val="24"/>
          <w:lang w:eastAsia="en-PH"/>
        </w:rPr>
      </w:pPr>
      <w:r>
        <w:rPr>
          <w:noProof/>
        </w:rPr>
        <w:drawing>
          <wp:anchor distT="0" distB="0" distL="114300" distR="114300" simplePos="0" relativeHeight="251883008" behindDoc="0" locked="0" layoutInCell="1" allowOverlap="1" wp14:anchorId="1992B52A" wp14:editId="409582C2">
            <wp:simplePos x="0" y="0"/>
            <wp:positionH relativeFrom="column">
              <wp:posOffset>575733</wp:posOffset>
            </wp:positionH>
            <wp:positionV relativeFrom="paragraph">
              <wp:posOffset>-212</wp:posOffset>
            </wp:positionV>
            <wp:extent cx="4343400" cy="3399367"/>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44746" cy="3400420"/>
                    </a:xfrm>
                    <a:prstGeom prst="rect">
                      <a:avLst/>
                    </a:prstGeom>
                  </pic:spPr>
                </pic:pic>
              </a:graphicData>
            </a:graphic>
            <wp14:sizeRelH relativeFrom="page">
              <wp14:pctWidth>0</wp14:pctWidth>
            </wp14:sizeRelH>
            <wp14:sizeRelV relativeFrom="page">
              <wp14:pctHeight>0</wp14:pctHeight>
            </wp14:sizeRelV>
          </wp:anchor>
        </w:drawing>
      </w:r>
    </w:p>
    <w:p w14:paraId="47EA3105" w14:textId="72E934A6" w:rsidR="00DF44E6" w:rsidRDefault="00DF44E6" w:rsidP="00FE36FC">
      <w:pPr>
        <w:tabs>
          <w:tab w:val="left" w:pos="2385"/>
          <w:tab w:val="center" w:pos="4320"/>
        </w:tabs>
        <w:jc w:val="left"/>
        <w:rPr>
          <w:rFonts w:cs="Times New Roman"/>
          <w:szCs w:val="24"/>
          <w:lang w:eastAsia="en-PH"/>
        </w:rPr>
      </w:pPr>
    </w:p>
    <w:p w14:paraId="60080AA2" w14:textId="0ACF498C" w:rsidR="002A08F6" w:rsidRDefault="002A08F6" w:rsidP="00FE36FC">
      <w:pPr>
        <w:tabs>
          <w:tab w:val="left" w:pos="2385"/>
          <w:tab w:val="center" w:pos="4320"/>
        </w:tabs>
        <w:jc w:val="left"/>
        <w:rPr>
          <w:rFonts w:cs="Times New Roman"/>
          <w:szCs w:val="24"/>
          <w:lang w:eastAsia="en-PH"/>
        </w:rPr>
      </w:pPr>
    </w:p>
    <w:p w14:paraId="47A83FDE" w14:textId="7731AAA1" w:rsidR="002A08F6" w:rsidRDefault="002A08F6" w:rsidP="00FE36FC">
      <w:pPr>
        <w:tabs>
          <w:tab w:val="left" w:pos="2385"/>
          <w:tab w:val="center" w:pos="4320"/>
        </w:tabs>
        <w:jc w:val="left"/>
        <w:rPr>
          <w:rFonts w:cs="Times New Roman"/>
          <w:szCs w:val="24"/>
          <w:lang w:eastAsia="en-PH"/>
        </w:rPr>
      </w:pPr>
    </w:p>
    <w:p w14:paraId="4DA62D72" w14:textId="5EE82F31" w:rsidR="002A08F6" w:rsidRDefault="002A08F6" w:rsidP="00FE36FC">
      <w:pPr>
        <w:tabs>
          <w:tab w:val="left" w:pos="2385"/>
          <w:tab w:val="center" w:pos="4320"/>
        </w:tabs>
        <w:jc w:val="left"/>
        <w:rPr>
          <w:rFonts w:cs="Times New Roman"/>
          <w:szCs w:val="24"/>
          <w:lang w:eastAsia="en-PH"/>
        </w:rPr>
      </w:pPr>
    </w:p>
    <w:p w14:paraId="1EE0C5C6" w14:textId="77777777" w:rsidR="002A08F6" w:rsidRDefault="002A08F6" w:rsidP="00FE36FC">
      <w:pPr>
        <w:tabs>
          <w:tab w:val="left" w:pos="2385"/>
          <w:tab w:val="center" w:pos="4320"/>
        </w:tabs>
        <w:jc w:val="left"/>
        <w:rPr>
          <w:rFonts w:cs="Times New Roman"/>
          <w:szCs w:val="24"/>
          <w:lang w:eastAsia="en-PH"/>
        </w:rPr>
      </w:pPr>
    </w:p>
    <w:p w14:paraId="6EA915E6" w14:textId="77777777" w:rsidR="002A08F6" w:rsidRDefault="002A08F6" w:rsidP="00FE36FC">
      <w:pPr>
        <w:tabs>
          <w:tab w:val="left" w:pos="2385"/>
          <w:tab w:val="center" w:pos="4320"/>
        </w:tabs>
        <w:jc w:val="left"/>
        <w:rPr>
          <w:rFonts w:cs="Times New Roman"/>
          <w:szCs w:val="24"/>
          <w:lang w:eastAsia="en-PH"/>
        </w:rPr>
      </w:pPr>
    </w:p>
    <w:p w14:paraId="6799F023" w14:textId="655F3F45" w:rsidR="002A08F6" w:rsidRDefault="002A08F6" w:rsidP="00FE36FC">
      <w:pPr>
        <w:tabs>
          <w:tab w:val="left" w:pos="2385"/>
          <w:tab w:val="center" w:pos="4320"/>
        </w:tabs>
        <w:jc w:val="left"/>
        <w:rPr>
          <w:rFonts w:cs="Times New Roman"/>
          <w:szCs w:val="24"/>
          <w:lang w:eastAsia="en-PH"/>
        </w:rPr>
      </w:pPr>
    </w:p>
    <w:p w14:paraId="326B720E" w14:textId="77777777" w:rsidR="002A08F6" w:rsidRDefault="002A08F6" w:rsidP="00FE36FC">
      <w:pPr>
        <w:tabs>
          <w:tab w:val="left" w:pos="2385"/>
          <w:tab w:val="center" w:pos="4320"/>
        </w:tabs>
        <w:jc w:val="left"/>
        <w:rPr>
          <w:rFonts w:cs="Times New Roman"/>
          <w:szCs w:val="24"/>
          <w:lang w:eastAsia="en-PH"/>
        </w:rPr>
      </w:pPr>
    </w:p>
    <w:p w14:paraId="1DCBF063" w14:textId="1F49FBA7" w:rsidR="002A08F6" w:rsidRDefault="002A08F6" w:rsidP="00FE36FC">
      <w:pPr>
        <w:tabs>
          <w:tab w:val="left" w:pos="2385"/>
          <w:tab w:val="center" w:pos="4320"/>
        </w:tabs>
        <w:jc w:val="left"/>
        <w:rPr>
          <w:rFonts w:cs="Times New Roman"/>
          <w:szCs w:val="24"/>
          <w:lang w:eastAsia="en-PH"/>
        </w:rPr>
      </w:pPr>
    </w:p>
    <w:p w14:paraId="107ECD52" w14:textId="544257B6" w:rsidR="002A08F6" w:rsidRDefault="002A08F6" w:rsidP="00FE36FC">
      <w:pPr>
        <w:tabs>
          <w:tab w:val="left" w:pos="2385"/>
          <w:tab w:val="center" w:pos="4320"/>
        </w:tabs>
        <w:jc w:val="left"/>
        <w:rPr>
          <w:rFonts w:cs="Times New Roman"/>
          <w:szCs w:val="24"/>
          <w:lang w:eastAsia="en-PH"/>
        </w:rPr>
      </w:pPr>
    </w:p>
    <w:p w14:paraId="2CA97FFD" w14:textId="67921206" w:rsidR="002A08F6" w:rsidRDefault="002A08F6" w:rsidP="00FE36FC">
      <w:pPr>
        <w:tabs>
          <w:tab w:val="left" w:pos="2385"/>
          <w:tab w:val="center" w:pos="4320"/>
        </w:tabs>
        <w:jc w:val="left"/>
        <w:rPr>
          <w:rFonts w:cs="Times New Roman"/>
          <w:szCs w:val="24"/>
          <w:lang w:eastAsia="en-PH"/>
        </w:rPr>
      </w:pPr>
    </w:p>
    <w:p w14:paraId="787B7B67" w14:textId="77777777" w:rsidR="002A08F6" w:rsidRDefault="002A08F6" w:rsidP="00FE36FC">
      <w:pPr>
        <w:tabs>
          <w:tab w:val="left" w:pos="2385"/>
          <w:tab w:val="center" w:pos="4320"/>
        </w:tabs>
        <w:jc w:val="left"/>
        <w:rPr>
          <w:rFonts w:cs="Times New Roman"/>
          <w:szCs w:val="24"/>
          <w:lang w:eastAsia="en-PH"/>
        </w:rPr>
      </w:pPr>
    </w:p>
    <w:p w14:paraId="36257AF5" w14:textId="77777777" w:rsidR="002A08F6" w:rsidRDefault="002A08F6" w:rsidP="00FE36FC">
      <w:pPr>
        <w:tabs>
          <w:tab w:val="left" w:pos="2385"/>
          <w:tab w:val="center" w:pos="4320"/>
        </w:tabs>
        <w:jc w:val="left"/>
        <w:rPr>
          <w:rFonts w:cs="Times New Roman"/>
          <w:szCs w:val="24"/>
          <w:lang w:eastAsia="en-PH"/>
        </w:rPr>
      </w:pPr>
    </w:p>
    <w:p w14:paraId="08B7908E" w14:textId="77777777" w:rsidR="002A08F6" w:rsidRDefault="002A08F6" w:rsidP="00FE36FC">
      <w:pPr>
        <w:tabs>
          <w:tab w:val="left" w:pos="2385"/>
          <w:tab w:val="center" w:pos="4320"/>
        </w:tabs>
        <w:jc w:val="left"/>
        <w:rPr>
          <w:rFonts w:cs="Times New Roman"/>
          <w:szCs w:val="24"/>
          <w:lang w:eastAsia="en-PH"/>
        </w:rPr>
      </w:pPr>
    </w:p>
    <w:p w14:paraId="4E7B5D99" w14:textId="77777777" w:rsidR="002A08F6" w:rsidRDefault="002A08F6" w:rsidP="00FE36FC">
      <w:pPr>
        <w:tabs>
          <w:tab w:val="left" w:pos="2385"/>
          <w:tab w:val="center" w:pos="4320"/>
        </w:tabs>
        <w:jc w:val="left"/>
        <w:rPr>
          <w:rFonts w:cs="Times New Roman"/>
          <w:szCs w:val="24"/>
          <w:lang w:eastAsia="en-PH"/>
        </w:rPr>
      </w:pPr>
    </w:p>
    <w:p w14:paraId="5B92F7C2" w14:textId="77777777" w:rsidR="002A08F6" w:rsidRDefault="002A08F6" w:rsidP="00FE36FC">
      <w:pPr>
        <w:tabs>
          <w:tab w:val="left" w:pos="2385"/>
          <w:tab w:val="center" w:pos="4320"/>
        </w:tabs>
        <w:jc w:val="left"/>
        <w:rPr>
          <w:rFonts w:cs="Times New Roman"/>
          <w:szCs w:val="24"/>
          <w:lang w:eastAsia="en-PH"/>
        </w:rPr>
      </w:pPr>
    </w:p>
    <w:p w14:paraId="6608B2D5" w14:textId="77777777" w:rsidR="002A08F6" w:rsidRDefault="002A08F6" w:rsidP="00FE36FC">
      <w:pPr>
        <w:tabs>
          <w:tab w:val="left" w:pos="2385"/>
          <w:tab w:val="center" w:pos="4320"/>
        </w:tabs>
        <w:jc w:val="left"/>
        <w:rPr>
          <w:rFonts w:cs="Times New Roman"/>
          <w:szCs w:val="24"/>
          <w:lang w:eastAsia="en-PH"/>
        </w:rPr>
      </w:pPr>
    </w:p>
    <w:p w14:paraId="78136F26" w14:textId="2CE3D97B" w:rsidR="002A08F6" w:rsidRDefault="002A08F6" w:rsidP="00FE36FC">
      <w:pPr>
        <w:tabs>
          <w:tab w:val="left" w:pos="2385"/>
          <w:tab w:val="center" w:pos="4320"/>
        </w:tabs>
        <w:jc w:val="left"/>
        <w:rPr>
          <w:rFonts w:cs="Times New Roman"/>
          <w:szCs w:val="24"/>
          <w:lang w:eastAsia="en-PH"/>
        </w:rPr>
      </w:pPr>
    </w:p>
    <w:p w14:paraId="30F05B6F" w14:textId="3EA64383" w:rsidR="002A08F6" w:rsidRDefault="002A08F6" w:rsidP="00FE36FC">
      <w:pPr>
        <w:tabs>
          <w:tab w:val="left" w:pos="2385"/>
          <w:tab w:val="center" w:pos="4320"/>
        </w:tabs>
        <w:jc w:val="left"/>
        <w:rPr>
          <w:rFonts w:cs="Times New Roman"/>
          <w:szCs w:val="24"/>
          <w:lang w:eastAsia="en-PH"/>
        </w:rPr>
      </w:pPr>
    </w:p>
    <w:p w14:paraId="32B5A8D1" w14:textId="06707FE8" w:rsidR="00357B99" w:rsidRDefault="00357B99" w:rsidP="00044316">
      <w:pPr>
        <w:tabs>
          <w:tab w:val="left" w:pos="2385"/>
          <w:tab w:val="center" w:pos="4320"/>
        </w:tabs>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w:t>
      </w:r>
      <w:r w:rsidR="00044316">
        <w:rPr>
          <w:rFonts w:cs="Times New Roman"/>
          <w:bCs/>
          <w:szCs w:val="24"/>
          <w:lang w:eastAsia="en-PH"/>
        </w:rPr>
        <w:t>6</w:t>
      </w:r>
      <w:r w:rsidRPr="009040B2">
        <w:rPr>
          <w:rFonts w:cs="Times New Roman"/>
          <w:bCs/>
          <w:szCs w:val="24"/>
          <w:lang w:eastAsia="en-PH"/>
        </w:rPr>
        <w:t xml:space="preserve">: Activity Diagram of Web-based Piggery Management System </w:t>
      </w:r>
      <w:r w:rsidR="00C07129">
        <w:rPr>
          <w:rFonts w:cs="Times New Roman"/>
          <w:bCs/>
          <w:szCs w:val="24"/>
          <w:lang w:eastAsia="en-PH"/>
        </w:rPr>
        <w:t>Update</w:t>
      </w:r>
      <w:r>
        <w:rPr>
          <w:rFonts w:cs="Times New Roman"/>
          <w:bCs/>
          <w:szCs w:val="24"/>
          <w:lang w:eastAsia="en-PH"/>
        </w:rPr>
        <w:t xml:space="preserve"> Medicine Administration Information</w:t>
      </w:r>
      <w:r w:rsidRPr="009040B2">
        <w:rPr>
          <w:rFonts w:cs="Times New Roman"/>
          <w:bCs/>
          <w:szCs w:val="24"/>
          <w:lang w:eastAsia="en-PH"/>
        </w:rPr>
        <w:t xml:space="preserve"> Module Use Case</w:t>
      </w:r>
    </w:p>
    <w:p w14:paraId="49A4C325" w14:textId="77777777" w:rsidR="00044316" w:rsidRDefault="00044316" w:rsidP="00044316">
      <w:pPr>
        <w:tabs>
          <w:tab w:val="left" w:pos="2385"/>
          <w:tab w:val="center" w:pos="4320"/>
        </w:tabs>
        <w:rPr>
          <w:rFonts w:cs="Times New Roman"/>
          <w:szCs w:val="24"/>
          <w:lang w:eastAsia="en-PH"/>
        </w:rPr>
      </w:pPr>
    </w:p>
    <w:p w14:paraId="44E0305E" w14:textId="01EBA076" w:rsidR="00F5503B" w:rsidRPr="009040B2" w:rsidRDefault="00F5503B" w:rsidP="00F42A10">
      <w:pPr>
        <w:spacing w:line="360" w:lineRule="auto"/>
        <w:ind w:firstLine="720"/>
        <w:jc w:val="both"/>
        <w:rPr>
          <w:rFonts w:cs="Times New Roman"/>
          <w:bCs/>
          <w:szCs w:val="24"/>
          <w:lang w:eastAsia="en-PH"/>
        </w:rPr>
      </w:pPr>
      <w:r>
        <w:rPr>
          <w:rFonts w:cs="Times New Roman"/>
          <w:bCs/>
          <w:szCs w:val="24"/>
          <w:lang w:eastAsia="en-PH"/>
        </w:rPr>
        <w:lastRenderedPageBreak/>
        <w:t>Scheduling Management</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616"/>
        <w:gridCol w:w="2641"/>
        <w:gridCol w:w="2653"/>
      </w:tblGrid>
      <w:tr w:rsidR="00F5503B" w14:paraId="64A16188" w14:textId="77777777" w:rsidTr="005574DC">
        <w:tc>
          <w:tcPr>
            <w:tcW w:w="2616" w:type="dxa"/>
          </w:tcPr>
          <w:p w14:paraId="67AC6528" w14:textId="2C8E72A2" w:rsidR="00F5503B" w:rsidRDefault="00F5503B" w:rsidP="005574DC">
            <w:pPr>
              <w:rPr>
                <w:b w:val="0"/>
                <w:szCs w:val="24"/>
              </w:rPr>
            </w:pPr>
            <w:r>
              <w:rPr>
                <w:b w:val="0"/>
                <w:szCs w:val="24"/>
              </w:rPr>
              <w:t>Use Case</w:t>
            </w:r>
          </w:p>
        </w:tc>
        <w:tc>
          <w:tcPr>
            <w:tcW w:w="2641" w:type="dxa"/>
          </w:tcPr>
          <w:p w14:paraId="5BB195A8" w14:textId="77777777" w:rsidR="00F5503B" w:rsidRDefault="00F5503B" w:rsidP="005574DC">
            <w:pPr>
              <w:rPr>
                <w:b w:val="0"/>
                <w:szCs w:val="24"/>
              </w:rPr>
            </w:pPr>
            <w:r>
              <w:rPr>
                <w:b w:val="0"/>
                <w:szCs w:val="24"/>
              </w:rPr>
              <w:t>Description</w:t>
            </w:r>
          </w:p>
        </w:tc>
        <w:tc>
          <w:tcPr>
            <w:tcW w:w="2653" w:type="dxa"/>
          </w:tcPr>
          <w:p w14:paraId="46C73DF9" w14:textId="77777777" w:rsidR="00F5503B" w:rsidRDefault="00F5503B" w:rsidP="005574DC">
            <w:pPr>
              <w:rPr>
                <w:b w:val="0"/>
                <w:szCs w:val="24"/>
              </w:rPr>
            </w:pPr>
            <w:r>
              <w:rPr>
                <w:b w:val="0"/>
                <w:szCs w:val="24"/>
              </w:rPr>
              <w:t>User/Actor (Roles)</w:t>
            </w:r>
          </w:p>
        </w:tc>
      </w:tr>
      <w:tr w:rsidR="00F5503B" w14:paraId="73D33AA5" w14:textId="77777777" w:rsidTr="00700152">
        <w:trPr>
          <w:trHeight w:val="909"/>
        </w:trPr>
        <w:tc>
          <w:tcPr>
            <w:tcW w:w="2616" w:type="dxa"/>
          </w:tcPr>
          <w:p w14:paraId="6CF4A6C5" w14:textId="758A7C4B" w:rsidR="00F5503B" w:rsidRDefault="00C07129" w:rsidP="009C7BA3">
            <w:pPr>
              <w:jc w:val="both"/>
              <w:rPr>
                <w:b w:val="0"/>
                <w:szCs w:val="24"/>
              </w:rPr>
            </w:pPr>
            <w:r>
              <w:rPr>
                <w:b w:val="0"/>
                <w:szCs w:val="24"/>
              </w:rPr>
              <w:t>Add operation</w:t>
            </w:r>
            <w:r w:rsidR="001C156B">
              <w:rPr>
                <w:b w:val="0"/>
                <w:szCs w:val="24"/>
              </w:rPr>
              <w:t xml:space="preserve"> schedule</w:t>
            </w:r>
          </w:p>
        </w:tc>
        <w:tc>
          <w:tcPr>
            <w:tcW w:w="2641" w:type="dxa"/>
          </w:tcPr>
          <w:p w14:paraId="4B6CBC01" w14:textId="0EFC068E" w:rsidR="00F5503B" w:rsidRDefault="009C7BA3" w:rsidP="007A751A">
            <w:pPr>
              <w:jc w:val="both"/>
              <w:rPr>
                <w:b w:val="0"/>
                <w:szCs w:val="24"/>
              </w:rPr>
            </w:pPr>
            <w:r>
              <w:rPr>
                <w:b w:val="0"/>
                <w:szCs w:val="24"/>
              </w:rPr>
              <w:t xml:space="preserve">The user selects the </w:t>
            </w:r>
            <w:r w:rsidR="00E31D98">
              <w:rPr>
                <w:b w:val="0"/>
                <w:szCs w:val="24"/>
              </w:rPr>
              <w:t>new schedule</w:t>
            </w:r>
            <w:r w:rsidR="00531556">
              <w:rPr>
                <w:b w:val="0"/>
                <w:szCs w:val="24"/>
              </w:rPr>
              <w:t xml:space="preserve"> button</w:t>
            </w:r>
            <w:r w:rsidR="00E31D98">
              <w:rPr>
                <w:b w:val="0"/>
                <w:szCs w:val="24"/>
              </w:rPr>
              <w:t xml:space="preserve"> </w:t>
            </w:r>
            <w:r w:rsidR="00531556">
              <w:rPr>
                <w:b w:val="0"/>
                <w:szCs w:val="24"/>
              </w:rPr>
              <w:t>to a</w:t>
            </w:r>
            <w:r w:rsidR="003943E7">
              <w:rPr>
                <w:b w:val="0"/>
                <w:szCs w:val="24"/>
              </w:rPr>
              <w:t>dd</w:t>
            </w:r>
            <w:r w:rsidR="00531556">
              <w:rPr>
                <w:b w:val="0"/>
                <w:szCs w:val="24"/>
              </w:rPr>
              <w:t xml:space="preserve"> </w:t>
            </w:r>
            <w:r w:rsidR="007A751A">
              <w:rPr>
                <w:b w:val="0"/>
                <w:szCs w:val="24"/>
              </w:rPr>
              <w:t>new schedule.</w:t>
            </w:r>
          </w:p>
        </w:tc>
        <w:tc>
          <w:tcPr>
            <w:tcW w:w="2653" w:type="dxa"/>
          </w:tcPr>
          <w:p w14:paraId="1FB16743" w14:textId="241E464A" w:rsidR="00F5503B" w:rsidRDefault="003943E7" w:rsidP="007A751A">
            <w:pPr>
              <w:rPr>
                <w:b w:val="0"/>
                <w:szCs w:val="24"/>
              </w:rPr>
            </w:pPr>
            <w:r>
              <w:rPr>
                <w:b w:val="0"/>
                <w:szCs w:val="24"/>
              </w:rPr>
              <w:t xml:space="preserve">Owner and </w:t>
            </w:r>
            <w:r w:rsidR="00F5503B">
              <w:rPr>
                <w:b w:val="0"/>
                <w:szCs w:val="24"/>
              </w:rPr>
              <w:t>Worker</w:t>
            </w:r>
          </w:p>
        </w:tc>
      </w:tr>
      <w:tr w:rsidR="006A6C3A" w14:paraId="01CE8A19" w14:textId="77777777" w:rsidTr="00700152">
        <w:trPr>
          <w:trHeight w:val="884"/>
        </w:trPr>
        <w:tc>
          <w:tcPr>
            <w:tcW w:w="2616" w:type="dxa"/>
          </w:tcPr>
          <w:p w14:paraId="470C3B94" w14:textId="0528BB8C" w:rsidR="006A6C3A" w:rsidRDefault="00C07129" w:rsidP="006A6C3A">
            <w:pPr>
              <w:jc w:val="both"/>
              <w:rPr>
                <w:b w:val="0"/>
                <w:szCs w:val="24"/>
              </w:rPr>
            </w:pPr>
            <w:r>
              <w:rPr>
                <w:b w:val="0"/>
                <w:szCs w:val="24"/>
              </w:rPr>
              <w:t>Search</w:t>
            </w:r>
            <w:r w:rsidR="006A6C3A">
              <w:rPr>
                <w:b w:val="0"/>
                <w:szCs w:val="24"/>
              </w:rPr>
              <w:t xml:space="preserve"> </w:t>
            </w:r>
            <w:r>
              <w:rPr>
                <w:b w:val="0"/>
                <w:szCs w:val="24"/>
              </w:rPr>
              <w:t>operation</w:t>
            </w:r>
            <w:r w:rsidR="006A6C3A">
              <w:rPr>
                <w:b w:val="0"/>
                <w:szCs w:val="24"/>
              </w:rPr>
              <w:t xml:space="preserve"> details</w:t>
            </w:r>
          </w:p>
        </w:tc>
        <w:tc>
          <w:tcPr>
            <w:tcW w:w="2641" w:type="dxa"/>
          </w:tcPr>
          <w:p w14:paraId="3B567E79" w14:textId="2A069187" w:rsidR="006A6C3A" w:rsidRDefault="006A6C3A" w:rsidP="006A6C3A">
            <w:pPr>
              <w:jc w:val="both"/>
              <w:rPr>
                <w:b w:val="0"/>
                <w:szCs w:val="24"/>
              </w:rPr>
            </w:pPr>
            <w:r>
              <w:rPr>
                <w:b w:val="0"/>
                <w:szCs w:val="24"/>
              </w:rPr>
              <w:t>The user selects view button to view schedule details.</w:t>
            </w:r>
          </w:p>
        </w:tc>
        <w:tc>
          <w:tcPr>
            <w:tcW w:w="2653" w:type="dxa"/>
          </w:tcPr>
          <w:p w14:paraId="003EBC68" w14:textId="1AC5A938" w:rsidR="006A6C3A" w:rsidRDefault="003943E7" w:rsidP="006A6C3A">
            <w:pPr>
              <w:rPr>
                <w:b w:val="0"/>
                <w:szCs w:val="24"/>
              </w:rPr>
            </w:pPr>
            <w:r>
              <w:rPr>
                <w:b w:val="0"/>
                <w:szCs w:val="24"/>
              </w:rPr>
              <w:t xml:space="preserve">Owner and </w:t>
            </w:r>
            <w:r w:rsidR="006A6C3A">
              <w:rPr>
                <w:b w:val="0"/>
                <w:szCs w:val="24"/>
              </w:rPr>
              <w:t>Worker</w:t>
            </w:r>
          </w:p>
        </w:tc>
      </w:tr>
      <w:tr w:rsidR="00C07129" w14:paraId="6BACA0AC" w14:textId="77777777" w:rsidTr="00700152">
        <w:trPr>
          <w:trHeight w:val="884"/>
        </w:trPr>
        <w:tc>
          <w:tcPr>
            <w:tcW w:w="2616" w:type="dxa"/>
          </w:tcPr>
          <w:p w14:paraId="219351C4" w14:textId="187301B8" w:rsidR="00C07129" w:rsidRDefault="00C07129" w:rsidP="006A6C3A">
            <w:pPr>
              <w:jc w:val="both"/>
              <w:rPr>
                <w:b w:val="0"/>
                <w:szCs w:val="24"/>
              </w:rPr>
            </w:pPr>
            <w:r>
              <w:rPr>
                <w:b w:val="0"/>
                <w:szCs w:val="24"/>
              </w:rPr>
              <w:t>View operation schedule</w:t>
            </w:r>
          </w:p>
        </w:tc>
        <w:tc>
          <w:tcPr>
            <w:tcW w:w="2641" w:type="dxa"/>
          </w:tcPr>
          <w:p w14:paraId="2BB4957C" w14:textId="0C1E0FE6" w:rsidR="00C07129" w:rsidRDefault="003943E7" w:rsidP="006A6C3A">
            <w:pPr>
              <w:jc w:val="both"/>
              <w:rPr>
                <w:b w:val="0"/>
                <w:szCs w:val="24"/>
              </w:rPr>
            </w:pPr>
            <w:r>
              <w:rPr>
                <w:b w:val="0"/>
                <w:szCs w:val="24"/>
              </w:rPr>
              <w:t xml:space="preserve">The user </w:t>
            </w:r>
            <w:r w:rsidR="000A3C64">
              <w:rPr>
                <w:b w:val="0"/>
                <w:szCs w:val="24"/>
              </w:rPr>
              <w:t xml:space="preserve">selects each button to view </w:t>
            </w:r>
            <w:r w:rsidR="00425936">
              <w:rPr>
                <w:b w:val="0"/>
                <w:szCs w:val="24"/>
              </w:rPr>
              <w:t>the operation.</w:t>
            </w:r>
          </w:p>
        </w:tc>
        <w:tc>
          <w:tcPr>
            <w:tcW w:w="2653" w:type="dxa"/>
          </w:tcPr>
          <w:p w14:paraId="49D78240" w14:textId="1E06A202" w:rsidR="00C07129" w:rsidRDefault="00425936" w:rsidP="006A6C3A">
            <w:pPr>
              <w:rPr>
                <w:b w:val="0"/>
                <w:szCs w:val="24"/>
              </w:rPr>
            </w:pPr>
            <w:r>
              <w:rPr>
                <w:b w:val="0"/>
                <w:szCs w:val="24"/>
              </w:rPr>
              <w:t>Owner and Worker</w:t>
            </w:r>
          </w:p>
        </w:tc>
      </w:tr>
      <w:tr w:rsidR="006A6C3A" w14:paraId="748FD164" w14:textId="77777777" w:rsidTr="007A751A">
        <w:trPr>
          <w:trHeight w:val="993"/>
        </w:trPr>
        <w:tc>
          <w:tcPr>
            <w:tcW w:w="2616" w:type="dxa"/>
          </w:tcPr>
          <w:p w14:paraId="23DCB4DB" w14:textId="265B7091" w:rsidR="006A6C3A" w:rsidRDefault="006A6C3A" w:rsidP="00C27B0E">
            <w:pPr>
              <w:jc w:val="left"/>
              <w:rPr>
                <w:b w:val="0"/>
                <w:szCs w:val="24"/>
              </w:rPr>
            </w:pPr>
            <w:r>
              <w:rPr>
                <w:b w:val="0"/>
                <w:szCs w:val="24"/>
              </w:rPr>
              <w:t xml:space="preserve">Update </w:t>
            </w:r>
            <w:r w:rsidR="00C27B0E">
              <w:rPr>
                <w:b w:val="0"/>
                <w:szCs w:val="24"/>
              </w:rPr>
              <w:t xml:space="preserve">operation </w:t>
            </w:r>
            <w:r>
              <w:rPr>
                <w:b w:val="0"/>
                <w:szCs w:val="24"/>
              </w:rPr>
              <w:t>schedule</w:t>
            </w:r>
          </w:p>
        </w:tc>
        <w:tc>
          <w:tcPr>
            <w:tcW w:w="2641" w:type="dxa"/>
          </w:tcPr>
          <w:p w14:paraId="65130A4D" w14:textId="0357D9DA" w:rsidR="006A6C3A" w:rsidRDefault="006A6C3A" w:rsidP="006A6C3A">
            <w:pPr>
              <w:jc w:val="both"/>
              <w:rPr>
                <w:b w:val="0"/>
                <w:szCs w:val="24"/>
              </w:rPr>
            </w:pPr>
            <w:r>
              <w:rPr>
                <w:b w:val="0"/>
                <w:szCs w:val="24"/>
              </w:rPr>
              <w:t>The user selects the update button to update the schedules that are already exist.</w:t>
            </w:r>
          </w:p>
        </w:tc>
        <w:tc>
          <w:tcPr>
            <w:tcW w:w="2653" w:type="dxa"/>
          </w:tcPr>
          <w:p w14:paraId="267F1686" w14:textId="1E3EFC1A" w:rsidR="006A6C3A" w:rsidRDefault="00425936" w:rsidP="006A6C3A">
            <w:pPr>
              <w:rPr>
                <w:b w:val="0"/>
                <w:szCs w:val="24"/>
              </w:rPr>
            </w:pPr>
            <w:r>
              <w:rPr>
                <w:b w:val="0"/>
                <w:szCs w:val="24"/>
              </w:rPr>
              <w:t xml:space="preserve">Owner and </w:t>
            </w:r>
            <w:r w:rsidR="006A6C3A">
              <w:rPr>
                <w:b w:val="0"/>
                <w:szCs w:val="24"/>
              </w:rPr>
              <w:t>Worker</w:t>
            </w:r>
          </w:p>
        </w:tc>
      </w:tr>
      <w:tr w:rsidR="006A6C3A" w14:paraId="0CA4140D" w14:textId="77777777" w:rsidTr="007A751A">
        <w:trPr>
          <w:trHeight w:val="993"/>
        </w:trPr>
        <w:tc>
          <w:tcPr>
            <w:tcW w:w="2616" w:type="dxa"/>
          </w:tcPr>
          <w:p w14:paraId="1DF11F3A" w14:textId="376486B1" w:rsidR="006A6C3A" w:rsidRDefault="00C07129" w:rsidP="00C27B0E">
            <w:pPr>
              <w:jc w:val="left"/>
              <w:rPr>
                <w:b w:val="0"/>
                <w:szCs w:val="24"/>
              </w:rPr>
            </w:pPr>
            <w:r>
              <w:rPr>
                <w:b w:val="0"/>
                <w:szCs w:val="24"/>
              </w:rPr>
              <w:t>Delete</w:t>
            </w:r>
            <w:r w:rsidR="006A6C3A">
              <w:rPr>
                <w:b w:val="0"/>
                <w:szCs w:val="24"/>
              </w:rPr>
              <w:t xml:space="preserve"> </w:t>
            </w:r>
            <w:r w:rsidR="00C27B0E">
              <w:rPr>
                <w:b w:val="0"/>
                <w:szCs w:val="24"/>
              </w:rPr>
              <w:t xml:space="preserve">operation </w:t>
            </w:r>
            <w:r w:rsidR="006A6C3A">
              <w:rPr>
                <w:b w:val="0"/>
                <w:szCs w:val="24"/>
              </w:rPr>
              <w:t>schedule</w:t>
            </w:r>
          </w:p>
        </w:tc>
        <w:tc>
          <w:tcPr>
            <w:tcW w:w="2641" w:type="dxa"/>
          </w:tcPr>
          <w:p w14:paraId="4647A8BF" w14:textId="3964F7DC" w:rsidR="006A6C3A" w:rsidRDefault="006A6C3A" w:rsidP="006A6C3A">
            <w:pPr>
              <w:jc w:val="both"/>
              <w:rPr>
                <w:b w:val="0"/>
                <w:szCs w:val="24"/>
              </w:rPr>
            </w:pPr>
            <w:r>
              <w:rPr>
                <w:b w:val="0"/>
                <w:szCs w:val="24"/>
              </w:rPr>
              <w:t>The user selects remove button to remove the existing scheduled operation</w:t>
            </w:r>
          </w:p>
        </w:tc>
        <w:tc>
          <w:tcPr>
            <w:tcW w:w="2653" w:type="dxa"/>
          </w:tcPr>
          <w:p w14:paraId="46217576" w14:textId="13747790" w:rsidR="006A6C3A" w:rsidRDefault="00425936" w:rsidP="006A6C3A">
            <w:pPr>
              <w:rPr>
                <w:b w:val="0"/>
                <w:szCs w:val="24"/>
              </w:rPr>
            </w:pPr>
            <w:r>
              <w:rPr>
                <w:b w:val="0"/>
                <w:szCs w:val="24"/>
              </w:rPr>
              <w:t xml:space="preserve">Owner and </w:t>
            </w:r>
            <w:r w:rsidR="006A6C3A">
              <w:rPr>
                <w:b w:val="0"/>
                <w:szCs w:val="24"/>
              </w:rPr>
              <w:t>Worker</w:t>
            </w:r>
          </w:p>
        </w:tc>
      </w:tr>
    </w:tbl>
    <w:p w14:paraId="097DCCD2" w14:textId="2902C87D" w:rsidR="00F5503B" w:rsidRDefault="00F5503B" w:rsidP="00F5503B">
      <w:pPr>
        <w:jc w:val="both"/>
        <w:rPr>
          <w:rFonts w:cs="Times New Roman"/>
          <w:b w:val="0"/>
          <w:szCs w:val="24"/>
          <w:lang w:eastAsia="en-PH"/>
        </w:rPr>
      </w:pPr>
    </w:p>
    <w:p w14:paraId="68D52000" w14:textId="23AE1245" w:rsidR="00F5503B" w:rsidRDefault="00F5503B" w:rsidP="00F5503B">
      <w:pPr>
        <w:tabs>
          <w:tab w:val="left" w:pos="3187"/>
        </w:tabs>
        <w:rPr>
          <w:rFonts w:cs="Times New Roman"/>
          <w:bCs/>
          <w:szCs w:val="24"/>
          <w:lang w:eastAsia="en-PH"/>
        </w:rPr>
      </w:pPr>
      <w:r w:rsidRPr="009040B2">
        <w:rPr>
          <w:rFonts w:cs="Times New Roman"/>
          <w:bCs/>
          <w:szCs w:val="24"/>
          <w:lang w:eastAsia="en-PH"/>
        </w:rPr>
        <w:t>Table</w:t>
      </w:r>
      <w:r w:rsidR="00425936">
        <w:rPr>
          <w:rFonts w:cs="Times New Roman"/>
          <w:bCs/>
          <w:szCs w:val="24"/>
          <w:lang w:eastAsia="en-PH"/>
        </w:rPr>
        <w:t xml:space="preserve"> 11</w:t>
      </w:r>
      <w:r w:rsidRPr="009040B2">
        <w:rPr>
          <w:rFonts w:cs="Times New Roman"/>
          <w:bCs/>
          <w:szCs w:val="24"/>
          <w:lang w:eastAsia="en-PH"/>
        </w:rPr>
        <w:t>: Event Decomposition of the Piggery Management System</w:t>
      </w:r>
      <w:r>
        <w:rPr>
          <w:rFonts w:cs="Times New Roman"/>
          <w:bCs/>
          <w:szCs w:val="24"/>
          <w:lang w:eastAsia="en-PH"/>
        </w:rPr>
        <w:t xml:space="preserve"> </w:t>
      </w:r>
      <w:r w:rsidR="00C70102">
        <w:rPr>
          <w:rFonts w:cs="Times New Roman"/>
          <w:bCs/>
          <w:szCs w:val="24"/>
          <w:lang w:eastAsia="en-PH"/>
        </w:rPr>
        <w:t>Scheduling Management</w:t>
      </w:r>
      <w:r>
        <w:rPr>
          <w:rFonts w:cs="Times New Roman"/>
          <w:bCs/>
          <w:szCs w:val="24"/>
          <w:lang w:eastAsia="en-PH"/>
        </w:rPr>
        <w:t xml:space="preserve"> Module</w:t>
      </w:r>
    </w:p>
    <w:p w14:paraId="72E1DBFA" w14:textId="2B15352E" w:rsidR="00C87DAC" w:rsidRDefault="00C87DAC" w:rsidP="00F5503B">
      <w:pPr>
        <w:tabs>
          <w:tab w:val="left" w:pos="3293"/>
        </w:tabs>
        <w:jc w:val="left"/>
        <w:rPr>
          <w:rFonts w:cs="Times New Roman"/>
          <w:bCs/>
          <w:szCs w:val="24"/>
          <w:lang w:eastAsia="en-PH"/>
        </w:rPr>
      </w:pPr>
    </w:p>
    <w:p w14:paraId="4FF172DC" w14:textId="712B7093" w:rsidR="00C87DAC" w:rsidRDefault="00C87DAC" w:rsidP="00F5503B">
      <w:pPr>
        <w:tabs>
          <w:tab w:val="left" w:pos="3293"/>
        </w:tabs>
        <w:jc w:val="left"/>
        <w:rPr>
          <w:rFonts w:cs="Times New Roman"/>
          <w:bCs/>
          <w:szCs w:val="24"/>
          <w:lang w:eastAsia="en-PH"/>
        </w:rPr>
      </w:pPr>
      <w:r>
        <w:rPr>
          <w:noProof/>
        </w:rPr>
        <w:drawing>
          <wp:anchor distT="0" distB="0" distL="114300" distR="114300" simplePos="0" relativeHeight="251884032" behindDoc="0" locked="0" layoutInCell="1" allowOverlap="1" wp14:anchorId="145E401B" wp14:editId="09B40950">
            <wp:simplePos x="0" y="0"/>
            <wp:positionH relativeFrom="column">
              <wp:posOffset>10160</wp:posOffset>
            </wp:positionH>
            <wp:positionV relativeFrom="paragraph">
              <wp:posOffset>-2540</wp:posOffset>
            </wp:positionV>
            <wp:extent cx="5485765" cy="2971800"/>
            <wp:effectExtent l="0" t="0" r="635" b="0"/>
            <wp:wrapNone/>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5765" cy="2971800"/>
                    </a:xfrm>
                    <a:prstGeom prst="rect">
                      <a:avLst/>
                    </a:prstGeom>
                  </pic:spPr>
                </pic:pic>
              </a:graphicData>
            </a:graphic>
            <wp14:sizeRelH relativeFrom="page">
              <wp14:pctWidth>0</wp14:pctWidth>
            </wp14:sizeRelH>
            <wp14:sizeRelV relativeFrom="page">
              <wp14:pctHeight>0</wp14:pctHeight>
            </wp14:sizeRelV>
          </wp:anchor>
        </w:drawing>
      </w:r>
    </w:p>
    <w:p w14:paraId="5B101F54" w14:textId="23432F6F" w:rsidR="00C87DAC" w:rsidRDefault="00C87DAC" w:rsidP="00F5503B">
      <w:pPr>
        <w:tabs>
          <w:tab w:val="left" w:pos="3293"/>
        </w:tabs>
        <w:jc w:val="left"/>
        <w:rPr>
          <w:rFonts w:cs="Times New Roman"/>
          <w:bCs/>
          <w:szCs w:val="24"/>
          <w:lang w:eastAsia="en-PH"/>
        </w:rPr>
      </w:pPr>
    </w:p>
    <w:p w14:paraId="6CF84F22" w14:textId="49001723" w:rsidR="00F5503B" w:rsidRDefault="00F5503B" w:rsidP="00F5503B">
      <w:pPr>
        <w:tabs>
          <w:tab w:val="left" w:pos="3293"/>
          <w:tab w:val="center" w:pos="4320"/>
        </w:tabs>
        <w:rPr>
          <w:rFonts w:cs="Times New Roman"/>
          <w:bCs/>
          <w:szCs w:val="24"/>
          <w:lang w:eastAsia="en-PH"/>
        </w:rPr>
      </w:pPr>
    </w:p>
    <w:p w14:paraId="338EBA39" w14:textId="457B931C" w:rsidR="00F5503B" w:rsidRDefault="00F5503B" w:rsidP="00F5503B">
      <w:pPr>
        <w:tabs>
          <w:tab w:val="left" w:pos="3987"/>
          <w:tab w:val="center" w:pos="4320"/>
        </w:tabs>
        <w:jc w:val="left"/>
        <w:rPr>
          <w:rFonts w:cs="Times New Roman"/>
          <w:szCs w:val="24"/>
          <w:lang w:eastAsia="en-PH"/>
        </w:rPr>
      </w:pPr>
      <w:r>
        <w:rPr>
          <w:rFonts w:cs="Times New Roman"/>
          <w:szCs w:val="24"/>
          <w:lang w:eastAsia="en-PH"/>
        </w:rPr>
        <w:tab/>
      </w:r>
    </w:p>
    <w:p w14:paraId="396F1E5B" w14:textId="58AD34B7" w:rsidR="00F5503B" w:rsidRDefault="00F5503B" w:rsidP="00F5503B">
      <w:pPr>
        <w:rPr>
          <w:rFonts w:cs="Times New Roman"/>
          <w:szCs w:val="24"/>
          <w:lang w:eastAsia="en-PH"/>
        </w:rPr>
      </w:pPr>
    </w:p>
    <w:p w14:paraId="65C8E128" w14:textId="19C36FA5" w:rsidR="00F5503B" w:rsidRPr="00F5503B" w:rsidRDefault="00F5503B" w:rsidP="00F5503B">
      <w:pPr>
        <w:rPr>
          <w:rFonts w:cs="Times New Roman"/>
          <w:szCs w:val="24"/>
          <w:lang w:eastAsia="en-PH"/>
        </w:rPr>
      </w:pPr>
    </w:p>
    <w:p w14:paraId="566B9D14" w14:textId="1D917B14" w:rsidR="00F5503B" w:rsidRPr="00F5503B" w:rsidRDefault="00F5503B" w:rsidP="00F5503B">
      <w:pPr>
        <w:rPr>
          <w:rFonts w:cs="Times New Roman"/>
          <w:szCs w:val="24"/>
          <w:lang w:eastAsia="en-PH"/>
        </w:rPr>
      </w:pPr>
    </w:p>
    <w:p w14:paraId="3A253AD8" w14:textId="0753C219" w:rsidR="00F5503B" w:rsidRPr="00F5503B" w:rsidRDefault="00F5503B" w:rsidP="00F5503B">
      <w:pPr>
        <w:rPr>
          <w:rFonts w:cs="Times New Roman"/>
          <w:szCs w:val="24"/>
          <w:lang w:eastAsia="en-PH"/>
        </w:rPr>
      </w:pPr>
    </w:p>
    <w:p w14:paraId="18A098DC" w14:textId="57616AB0" w:rsidR="00F5503B" w:rsidRPr="00F5503B" w:rsidRDefault="00F5503B" w:rsidP="00F5503B">
      <w:pPr>
        <w:rPr>
          <w:rFonts w:cs="Times New Roman"/>
          <w:szCs w:val="24"/>
          <w:lang w:eastAsia="en-PH"/>
        </w:rPr>
      </w:pPr>
    </w:p>
    <w:p w14:paraId="10815070" w14:textId="2D17AAD0" w:rsidR="00F5503B" w:rsidRPr="00F5503B" w:rsidRDefault="00F5503B" w:rsidP="00F5503B">
      <w:pPr>
        <w:rPr>
          <w:rFonts w:cs="Times New Roman"/>
          <w:szCs w:val="24"/>
          <w:lang w:eastAsia="en-PH"/>
        </w:rPr>
      </w:pPr>
    </w:p>
    <w:p w14:paraId="724A7E9E" w14:textId="413D08A5" w:rsidR="00F5503B" w:rsidRPr="00F5503B" w:rsidRDefault="00F5503B" w:rsidP="00F5503B">
      <w:pPr>
        <w:rPr>
          <w:rFonts w:cs="Times New Roman"/>
          <w:szCs w:val="24"/>
          <w:lang w:eastAsia="en-PH"/>
        </w:rPr>
      </w:pPr>
    </w:p>
    <w:p w14:paraId="2503FF93" w14:textId="6AC42BF6" w:rsidR="00F5503B" w:rsidRPr="00F5503B" w:rsidRDefault="00F5503B" w:rsidP="00F5503B">
      <w:pPr>
        <w:rPr>
          <w:rFonts w:cs="Times New Roman"/>
          <w:szCs w:val="24"/>
          <w:lang w:eastAsia="en-PH"/>
        </w:rPr>
      </w:pPr>
    </w:p>
    <w:p w14:paraId="67B679E5" w14:textId="77777777" w:rsidR="00F5503B" w:rsidRPr="00F5503B" w:rsidRDefault="00F5503B" w:rsidP="00F5503B">
      <w:pPr>
        <w:rPr>
          <w:rFonts w:cs="Times New Roman"/>
          <w:szCs w:val="24"/>
          <w:lang w:eastAsia="en-PH"/>
        </w:rPr>
      </w:pPr>
    </w:p>
    <w:p w14:paraId="686EC19A" w14:textId="77777777" w:rsidR="00F5503B" w:rsidRPr="00F5503B" w:rsidRDefault="00F5503B" w:rsidP="00F5503B">
      <w:pPr>
        <w:rPr>
          <w:rFonts w:cs="Times New Roman"/>
          <w:szCs w:val="24"/>
          <w:lang w:eastAsia="en-PH"/>
        </w:rPr>
      </w:pPr>
    </w:p>
    <w:p w14:paraId="11D2506C" w14:textId="323B167E" w:rsidR="00F5503B" w:rsidRPr="00F5503B" w:rsidRDefault="00F5503B" w:rsidP="00F5503B">
      <w:pPr>
        <w:rPr>
          <w:rFonts w:cs="Times New Roman"/>
          <w:szCs w:val="24"/>
          <w:lang w:eastAsia="en-PH"/>
        </w:rPr>
      </w:pPr>
    </w:p>
    <w:p w14:paraId="71A51F7E" w14:textId="2D4A7E9C" w:rsidR="00F5503B" w:rsidRPr="00F5503B" w:rsidRDefault="00F5503B" w:rsidP="00960BDE">
      <w:pPr>
        <w:jc w:val="both"/>
        <w:rPr>
          <w:rFonts w:cs="Times New Roman"/>
          <w:szCs w:val="24"/>
          <w:lang w:eastAsia="en-PH"/>
        </w:rPr>
      </w:pPr>
    </w:p>
    <w:p w14:paraId="72B7C703" w14:textId="176D2E2B" w:rsidR="00353580" w:rsidRDefault="00353580" w:rsidP="00892D33">
      <w:pPr>
        <w:spacing w:line="360" w:lineRule="auto"/>
        <w:rPr>
          <w:rFonts w:cs="Times New Roman"/>
          <w:bCs/>
          <w:szCs w:val="24"/>
          <w:lang w:eastAsia="en-PH"/>
        </w:rPr>
      </w:pPr>
    </w:p>
    <w:p w14:paraId="6B1FA340" w14:textId="7FC347E5" w:rsidR="00A34436" w:rsidRDefault="00F5503B" w:rsidP="00353580">
      <w:pPr>
        <w:spacing w:line="360" w:lineRule="auto"/>
        <w:rPr>
          <w:rFonts w:cs="Times New Roman"/>
          <w:bCs/>
          <w:szCs w:val="24"/>
          <w:lang w:eastAsia="en-PH"/>
        </w:rPr>
      </w:pPr>
      <w:r w:rsidRPr="009040B2">
        <w:rPr>
          <w:rFonts w:cs="Times New Roman"/>
          <w:bCs/>
          <w:szCs w:val="24"/>
          <w:lang w:eastAsia="en-PH"/>
        </w:rPr>
        <w:t xml:space="preserve">Figure </w:t>
      </w:r>
      <w:r w:rsidR="00425936">
        <w:rPr>
          <w:rFonts w:cs="Times New Roman"/>
          <w:bCs/>
          <w:szCs w:val="24"/>
          <w:lang w:eastAsia="en-PH"/>
        </w:rPr>
        <w:t>67</w:t>
      </w:r>
      <w:r w:rsidRPr="009040B2">
        <w:rPr>
          <w:rFonts w:cs="Times New Roman"/>
          <w:bCs/>
          <w:szCs w:val="24"/>
          <w:lang w:eastAsia="en-PH"/>
        </w:rPr>
        <w:t>: Use Case Diagram involving the</w:t>
      </w:r>
      <w:r w:rsidR="00425936">
        <w:rPr>
          <w:rFonts w:cs="Times New Roman"/>
          <w:bCs/>
          <w:szCs w:val="24"/>
          <w:lang w:eastAsia="en-PH"/>
        </w:rPr>
        <w:t xml:space="preserve"> Owner</w:t>
      </w:r>
      <w:r w:rsidRPr="009040B2">
        <w:rPr>
          <w:rFonts w:cs="Times New Roman"/>
          <w:bCs/>
          <w:szCs w:val="24"/>
          <w:lang w:eastAsia="en-PH"/>
        </w:rPr>
        <w:t xml:space="preserve"> of Piggery Management System </w:t>
      </w:r>
      <w:r w:rsidR="002B6184">
        <w:rPr>
          <w:rFonts w:cs="Times New Roman"/>
          <w:bCs/>
          <w:szCs w:val="24"/>
          <w:lang w:eastAsia="en-PH"/>
        </w:rPr>
        <w:t>Scheduling</w:t>
      </w:r>
      <w:r w:rsidRPr="009040B2">
        <w:rPr>
          <w:rFonts w:cs="Times New Roman"/>
          <w:bCs/>
          <w:szCs w:val="24"/>
          <w:lang w:eastAsia="en-PH"/>
        </w:rPr>
        <w:t xml:space="preserve"> </w:t>
      </w:r>
      <w:r w:rsidR="001A6D1B">
        <w:rPr>
          <w:rFonts w:cs="Times New Roman"/>
          <w:bCs/>
          <w:szCs w:val="24"/>
          <w:lang w:eastAsia="en-PH"/>
        </w:rPr>
        <w:t xml:space="preserve">Management </w:t>
      </w:r>
      <w:r w:rsidRPr="009040B2">
        <w:rPr>
          <w:rFonts w:cs="Times New Roman"/>
          <w:bCs/>
          <w:szCs w:val="24"/>
          <w:lang w:eastAsia="en-PH"/>
        </w:rPr>
        <w:t>Module</w:t>
      </w:r>
    </w:p>
    <w:p w14:paraId="2F5F5464" w14:textId="12F95AD6" w:rsidR="0019085D" w:rsidRDefault="0019085D" w:rsidP="00353580">
      <w:pPr>
        <w:spacing w:line="360" w:lineRule="auto"/>
        <w:rPr>
          <w:rFonts w:cs="Times New Roman"/>
          <w:bCs/>
          <w:szCs w:val="24"/>
          <w:lang w:eastAsia="en-PH"/>
        </w:rPr>
      </w:pPr>
    </w:p>
    <w:p w14:paraId="536275C8" w14:textId="3C9DF120" w:rsidR="0019085D" w:rsidRDefault="00816EC6" w:rsidP="00353580">
      <w:pPr>
        <w:spacing w:line="360" w:lineRule="auto"/>
        <w:rPr>
          <w:rFonts w:cs="Times New Roman"/>
          <w:bCs/>
          <w:szCs w:val="24"/>
          <w:lang w:eastAsia="en-PH"/>
        </w:rPr>
      </w:pPr>
      <w:r>
        <w:rPr>
          <w:noProof/>
        </w:rPr>
        <w:lastRenderedPageBreak/>
        <w:drawing>
          <wp:anchor distT="0" distB="0" distL="114300" distR="114300" simplePos="0" relativeHeight="251885056" behindDoc="0" locked="0" layoutInCell="1" allowOverlap="1" wp14:anchorId="60F0ACFF" wp14:editId="482BA268">
            <wp:simplePos x="0" y="0"/>
            <wp:positionH relativeFrom="column">
              <wp:posOffset>0</wp:posOffset>
            </wp:positionH>
            <wp:positionV relativeFrom="paragraph">
              <wp:posOffset>-4233</wp:posOffset>
            </wp:positionV>
            <wp:extent cx="5486400" cy="2971800"/>
            <wp:effectExtent l="0" t="0" r="0" b="0"/>
            <wp:wrapNone/>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14:sizeRelH relativeFrom="page">
              <wp14:pctWidth>0</wp14:pctWidth>
            </wp14:sizeRelH>
            <wp14:sizeRelV relativeFrom="page">
              <wp14:pctHeight>0</wp14:pctHeight>
            </wp14:sizeRelV>
          </wp:anchor>
        </w:drawing>
      </w:r>
    </w:p>
    <w:p w14:paraId="137FFBDC" w14:textId="7D9AF460" w:rsidR="00700152" w:rsidRDefault="00700152" w:rsidP="00F5503B">
      <w:pPr>
        <w:spacing w:line="360" w:lineRule="auto"/>
        <w:rPr>
          <w:rFonts w:cs="Times New Roman"/>
          <w:bCs/>
          <w:szCs w:val="24"/>
          <w:lang w:eastAsia="en-PH"/>
        </w:rPr>
      </w:pPr>
    </w:p>
    <w:p w14:paraId="77827570" w14:textId="7CC6CBAE" w:rsidR="00F5503B" w:rsidRPr="009040B2" w:rsidRDefault="00F5503B" w:rsidP="000F4C7A">
      <w:pPr>
        <w:spacing w:line="360" w:lineRule="auto"/>
        <w:jc w:val="both"/>
        <w:rPr>
          <w:rFonts w:cs="Times New Roman"/>
          <w:bCs/>
          <w:szCs w:val="24"/>
          <w:lang w:eastAsia="en-PH"/>
        </w:rPr>
      </w:pPr>
    </w:p>
    <w:p w14:paraId="19286D5C" w14:textId="39688409" w:rsidR="00F5503B" w:rsidRDefault="00F5503B" w:rsidP="00F5503B">
      <w:pPr>
        <w:tabs>
          <w:tab w:val="left" w:pos="2907"/>
        </w:tabs>
        <w:rPr>
          <w:rFonts w:cs="Times New Roman"/>
          <w:szCs w:val="24"/>
          <w:lang w:eastAsia="en-PH"/>
        </w:rPr>
      </w:pPr>
      <w:r>
        <w:rPr>
          <w:rFonts w:cs="Times New Roman"/>
          <w:szCs w:val="24"/>
          <w:lang w:eastAsia="en-PH"/>
        </w:rPr>
        <w:tab/>
      </w:r>
    </w:p>
    <w:p w14:paraId="50C5AF32" w14:textId="75734453" w:rsidR="00F5503B" w:rsidRDefault="00F5503B" w:rsidP="00F5503B">
      <w:pPr>
        <w:rPr>
          <w:rFonts w:cs="Times New Roman"/>
          <w:szCs w:val="24"/>
          <w:lang w:eastAsia="en-PH"/>
        </w:rPr>
      </w:pPr>
    </w:p>
    <w:p w14:paraId="250C9D2A" w14:textId="380397B1" w:rsidR="00F5503B" w:rsidRDefault="00F5503B" w:rsidP="00F5503B">
      <w:pPr>
        <w:rPr>
          <w:rFonts w:cs="Times New Roman"/>
          <w:szCs w:val="24"/>
          <w:lang w:eastAsia="en-PH"/>
        </w:rPr>
      </w:pPr>
    </w:p>
    <w:p w14:paraId="50EED6CA" w14:textId="725777D2" w:rsidR="001902B3" w:rsidRPr="001902B3" w:rsidRDefault="001902B3" w:rsidP="001902B3">
      <w:pPr>
        <w:rPr>
          <w:rFonts w:cs="Times New Roman"/>
          <w:szCs w:val="24"/>
          <w:lang w:eastAsia="en-PH"/>
        </w:rPr>
      </w:pPr>
    </w:p>
    <w:p w14:paraId="6BA990AF" w14:textId="683DD21A" w:rsidR="001902B3" w:rsidRPr="001902B3" w:rsidRDefault="001902B3" w:rsidP="001902B3">
      <w:pPr>
        <w:rPr>
          <w:rFonts w:cs="Times New Roman"/>
          <w:szCs w:val="24"/>
          <w:lang w:eastAsia="en-PH"/>
        </w:rPr>
      </w:pPr>
    </w:p>
    <w:p w14:paraId="7132F5F8" w14:textId="688FB988" w:rsidR="001902B3" w:rsidRPr="001902B3" w:rsidRDefault="001902B3" w:rsidP="001902B3">
      <w:pPr>
        <w:rPr>
          <w:rFonts w:cs="Times New Roman"/>
          <w:szCs w:val="24"/>
          <w:lang w:eastAsia="en-PH"/>
        </w:rPr>
      </w:pPr>
    </w:p>
    <w:p w14:paraId="38EF7A40" w14:textId="03EA352F" w:rsidR="001902B3" w:rsidRPr="001902B3" w:rsidRDefault="001902B3" w:rsidP="001902B3">
      <w:pPr>
        <w:rPr>
          <w:rFonts w:cs="Times New Roman"/>
          <w:szCs w:val="24"/>
          <w:lang w:eastAsia="en-PH"/>
        </w:rPr>
      </w:pPr>
    </w:p>
    <w:p w14:paraId="4F272EBE" w14:textId="6722B6DA" w:rsidR="001902B3" w:rsidRPr="001902B3" w:rsidRDefault="001902B3" w:rsidP="001902B3">
      <w:pPr>
        <w:rPr>
          <w:rFonts w:cs="Times New Roman"/>
          <w:szCs w:val="24"/>
          <w:lang w:eastAsia="en-PH"/>
        </w:rPr>
      </w:pPr>
    </w:p>
    <w:p w14:paraId="7ED6C64F" w14:textId="13718AEB" w:rsidR="001902B3" w:rsidRPr="001902B3" w:rsidRDefault="001902B3" w:rsidP="001902B3">
      <w:pPr>
        <w:rPr>
          <w:rFonts w:cs="Times New Roman"/>
          <w:szCs w:val="24"/>
          <w:lang w:eastAsia="en-PH"/>
        </w:rPr>
      </w:pPr>
    </w:p>
    <w:p w14:paraId="03474990" w14:textId="32FB440F" w:rsidR="001902B3" w:rsidRPr="001902B3" w:rsidRDefault="001902B3" w:rsidP="001902B3">
      <w:pPr>
        <w:rPr>
          <w:rFonts w:cs="Times New Roman"/>
          <w:szCs w:val="24"/>
          <w:lang w:eastAsia="en-PH"/>
        </w:rPr>
      </w:pPr>
    </w:p>
    <w:p w14:paraId="391746C6" w14:textId="286285C2" w:rsidR="001902B3" w:rsidRPr="001902B3" w:rsidRDefault="001902B3" w:rsidP="001902B3">
      <w:pPr>
        <w:rPr>
          <w:rFonts w:cs="Times New Roman"/>
          <w:szCs w:val="24"/>
          <w:lang w:eastAsia="en-PH"/>
        </w:rPr>
      </w:pPr>
    </w:p>
    <w:p w14:paraId="3D6623C5" w14:textId="22854C5A" w:rsidR="00353580" w:rsidRDefault="00353580" w:rsidP="00816EC6">
      <w:pPr>
        <w:spacing w:line="360" w:lineRule="auto"/>
        <w:jc w:val="both"/>
        <w:rPr>
          <w:rFonts w:cs="Times New Roman"/>
          <w:bCs/>
          <w:szCs w:val="24"/>
          <w:lang w:eastAsia="en-PH"/>
        </w:rPr>
      </w:pPr>
    </w:p>
    <w:p w14:paraId="63CCC5E3" w14:textId="3B57F676" w:rsidR="001902B3" w:rsidRPr="001902B3" w:rsidRDefault="001902B3" w:rsidP="00816EC6">
      <w:pPr>
        <w:spacing w:line="360" w:lineRule="auto"/>
        <w:rPr>
          <w:rFonts w:cs="Times New Roman"/>
          <w:szCs w:val="24"/>
          <w:lang w:eastAsia="en-PH"/>
        </w:rPr>
      </w:pPr>
      <w:r>
        <w:rPr>
          <w:rFonts w:cs="Times New Roman"/>
          <w:bCs/>
          <w:szCs w:val="24"/>
          <w:lang w:eastAsia="en-PH"/>
        </w:rPr>
        <w:t xml:space="preserve">Figure </w:t>
      </w:r>
      <w:r w:rsidR="00816EC6">
        <w:rPr>
          <w:rFonts w:cs="Times New Roman"/>
          <w:bCs/>
          <w:szCs w:val="24"/>
          <w:lang w:eastAsia="en-PH"/>
        </w:rPr>
        <w:t>68</w:t>
      </w:r>
      <w:r>
        <w:rPr>
          <w:rFonts w:cs="Times New Roman"/>
          <w:bCs/>
          <w:szCs w:val="24"/>
          <w:lang w:eastAsia="en-PH"/>
        </w:rPr>
        <w:t>:</w:t>
      </w:r>
      <w:r w:rsidR="00483832">
        <w:rPr>
          <w:rFonts w:cs="Times New Roman"/>
          <w:bCs/>
          <w:szCs w:val="24"/>
          <w:lang w:eastAsia="en-PH"/>
        </w:rPr>
        <w:t xml:space="preserve"> </w:t>
      </w:r>
      <w:r w:rsidR="00816EC6" w:rsidRPr="009040B2">
        <w:rPr>
          <w:rFonts w:cs="Times New Roman"/>
          <w:bCs/>
          <w:szCs w:val="24"/>
          <w:lang w:eastAsia="en-PH"/>
        </w:rPr>
        <w:t>Use Case Diagram involving the</w:t>
      </w:r>
      <w:r w:rsidR="00816EC6">
        <w:rPr>
          <w:rFonts w:cs="Times New Roman"/>
          <w:bCs/>
          <w:szCs w:val="24"/>
          <w:lang w:eastAsia="en-PH"/>
        </w:rPr>
        <w:t xml:space="preserve"> Worker</w:t>
      </w:r>
      <w:r w:rsidR="00816EC6" w:rsidRPr="009040B2">
        <w:rPr>
          <w:rFonts w:cs="Times New Roman"/>
          <w:bCs/>
          <w:szCs w:val="24"/>
          <w:lang w:eastAsia="en-PH"/>
        </w:rPr>
        <w:t xml:space="preserve"> of Piggery Management System </w:t>
      </w:r>
      <w:r w:rsidR="00816EC6">
        <w:rPr>
          <w:rFonts w:cs="Times New Roman"/>
          <w:bCs/>
          <w:szCs w:val="24"/>
          <w:lang w:eastAsia="en-PH"/>
        </w:rPr>
        <w:t>Scheduling</w:t>
      </w:r>
      <w:r w:rsidR="00816EC6" w:rsidRPr="009040B2">
        <w:rPr>
          <w:rFonts w:cs="Times New Roman"/>
          <w:bCs/>
          <w:szCs w:val="24"/>
          <w:lang w:eastAsia="en-PH"/>
        </w:rPr>
        <w:t xml:space="preserve"> </w:t>
      </w:r>
      <w:r w:rsidR="00816EC6">
        <w:rPr>
          <w:rFonts w:cs="Times New Roman"/>
          <w:bCs/>
          <w:szCs w:val="24"/>
          <w:lang w:eastAsia="en-PH"/>
        </w:rPr>
        <w:t xml:space="preserve">Management </w:t>
      </w:r>
      <w:r w:rsidR="00816EC6" w:rsidRPr="009040B2">
        <w:rPr>
          <w:rFonts w:cs="Times New Roman"/>
          <w:bCs/>
          <w:szCs w:val="24"/>
          <w:lang w:eastAsia="en-PH"/>
        </w:rPr>
        <w:t>Module</w:t>
      </w:r>
    </w:p>
    <w:p w14:paraId="783BC79C" w14:textId="77777777" w:rsidR="001902B3" w:rsidRPr="001902B3" w:rsidRDefault="001902B3" w:rsidP="001902B3">
      <w:pPr>
        <w:rPr>
          <w:rFonts w:cs="Times New Roman"/>
          <w:szCs w:val="24"/>
          <w:lang w:eastAsia="en-PH"/>
        </w:rPr>
      </w:pPr>
    </w:p>
    <w:p w14:paraId="324C704D" w14:textId="7D640E07" w:rsidR="00342DEF" w:rsidRDefault="00342DEF" w:rsidP="001902B3">
      <w:pPr>
        <w:rPr>
          <w:noProof/>
        </w:rPr>
      </w:pPr>
      <w:r>
        <w:rPr>
          <w:noProof/>
        </w:rPr>
        <w:drawing>
          <wp:anchor distT="0" distB="0" distL="114300" distR="114300" simplePos="0" relativeHeight="251886080" behindDoc="0" locked="0" layoutInCell="1" allowOverlap="1" wp14:anchorId="5127BD57" wp14:editId="48F3AAEE">
            <wp:simplePos x="0" y="0"/>
            <wp:positionH relativeFrom="column">
              <wp:posOffset>571500</wp:posOffset>
            </wp:positionH>
            <wp:positionV relativeFrom="paragraph">
              <wp:posOffset>3810</wp:posOffset>
            </wp:positionV>
            <wp:extent cx="4343400" cy="3544570"/>
            <wp:effectExtent l="0" t="0" r="0" b="0"/>
            <wp:wrapNone/>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61204F4B" w14:textId="469FC274" w:rsidR="001902B3" w:rsidRPr="001902B3" w:rsidRDefault="001902B3" w:rsidP="001902B3">
      <w:pPr>
        <w:rPr>
          <w:rFonts w:cs="Times New Roman"/>
          <w:szCs w:val="24"/>
          <w:lang w:eastAsia="en-PH"/>
        </w:rPr>
      </w:pPr>
    </w:p>
    <w:p w14:paraId="164A0461" w14:textId="718A2725" w:rsidR="001902B3" w:rsidRPr="001902B3" w:rsidRDefault="001902B3" w:rsidP="001902B3">
      <w:pPr>
        <w:rPr>
          <w:rFonts w:cs="Times New Roman"/>
          <w:szCs w:val="24"/>
          <w:lang w:eastAsia="en-PH"/>
        </w:rPr>
      </w:pPr>
    </w:p>
    <w:p w14:paraId="21E078D1" w14:textId="26E88B4E" w:rsidR="001902B3" w:rsidRPr="001902B3" w:rsidRDefault="001902B3" w:rsidP="001902B3">
      <w:pPr>
        <w:rPr>
          <w:rFonts w:cs="Times New Roman"/>
          <w:szCs w:val="24"/>
          <w:lang w:eastAsia="en-PH"/>
        </w:rPr>
      </w:pPr>
    </w:p>
    <w:p w14:paraId="5E3258A1" w14:textId="290A25DF" w:rsidR="001902B3" w:rsidRPr="001902B3" w:rsidRDefault="001902B3" w:rsidP="001902B3">
      <w:pPr>
        <w:rPr>
          <w:rFonts w:cs="Times New Roman"/>
          <w:szCs w:val="24"/>
          <w:lang w:eastAsia="en-PH"/>
        </w:rPr>
      </w:pPr>
    </w:p>
    <w:p w14:paraId="3FEF11FC" w14:textId="6B95B1AB" w:rsidR="001902B3" w:rsidRPr="001902B3" w:rsidRDefault="001902B3" w:rsidP="001902B3">
      <w:pPr>
        <w:rPr>
          <w:rFonts w:cs="Times New Roman"/>
          <w:szCs w:val="24"/>
          <w:lang w:eastAsia="en-PH"/>
        </w:rPr>
      </w:pPr>
    </w:p>
    <w:p w14:paraId="626F99BA" w14:textId="70D8B04A" w:rsidR="001902B3" w:rsidRPr="001902B3" w:rsidRDefault="001902B3" w:rsidP="001902B3">
      <w:pPr>
        <w:rPr>
          <w:rFonts w:cs="Times New Roman"/>
          <w:szCs w:val="24"/>
          <w:lang w:eastAsia="en-PH"/>
        </w:rPr>
      </w:pPr>
    </w:p>
    <w:p w14:paraId="5D671079" w14:textId="0F9F41D7" w:rsidR="001902B3" w:rsidRPr="001902B3" w:rsidRDefault="001902B3" w:rsidP="001902B3">
      <w:pPr>
        <w:rPr>
          <w:rFonts w:cs="Times New Roman"/>
          <w:szCs w:val="24"/>
          <w:lang w:eastAsia="en-PH"/>
        </w:rPr>
      </w:pPr>
    </w:p>
    <w:p w14:paraId="6D640C04" w14:textId="0FCC276D" w:rsidR="001902B3" w:rsidRPr="001902B3" w:rsidRDefault="001902B3" w:rsidP="001902B3">
      <w:pPr>
        <w:rPr>
          <w:rFonts w:cs="Times New Roman"/>
          <w:szCs w:val="24"/>
          <w:lang w:eastAsia="en-PH"/>
        </w:rPr>
      </w:pPr>
    </w:p>
    <w:p w14:paraId="28AEBA59" w14:textId="5A864B95" w:rsidR="001902B3" w:rsidRPr="001902B3" w:rsidRDefault="001902B3" w:rsidP="001902B3">
      <w:pPr>
        <w:rPr>
          <w:rFonts w:cs="Times New Roman"/>
          <w:szCs w:val="24"/>
          <w:lang w:eastAsia="en-PH"/>
        </w:rPr>
      </w:pPr>
    </w:p>
    <w:p w14:paraId="0B41DA4B" w14:textId="77777777" w:rsidR="001902B3" w:rsidRPr="001902B3" w:rsidRDefault="001902B3" w:rsidP="001902B3">
      <w:pPr>
        <w:rPr>
          <w:rFonts w:cs="Times New Roman"/>
          <w:szCs w:val="24"/>
          <w:lang w:eastAsia="en-PH"/>
        </w:rPr>
      </w:pPr>
    </w:p>
    <w:p w14:paraId="19E792FA" w14:textId="77777777" w:rsidR="001902B3" w:rsidRPr="001902B3" w:rsidRDefault="001902B3" w:rsidP="001902B3">
      <w:pPr>
        <w:rPr>
          <w:rFonts w:cs="Times New Roman"/>
          <w:szCs w:val="24"/>
          <w:lang w:eastAsia="en-PH"/>
        </w:rPr>
      </w:pPr>
    </w:p>
    <w:p w14:paraId="2E2E2AFC" w14:textId="295A0C0D" w:rsidR="001902B3" w:rsidRPr="001902B3" w:rsidRDefault="001902B3" w:rsidP="001902B3">
      <w:pPr>
        <w:rPr>
          <w:rFonts w:cs="Times New Roman"/>
          <w:szCs w:val="24"/>
          <w:lang w:eastAsia="en-PH"/>
        </w:rPr>
      </w:pPr>
    </w:p>
    <w:p w14:paraId="2A5BC9AD" w14:textId="75FF7564" w:rsidR="001902B3" w:rsidRPr="001902B3" w:rsidRDefault="001902B3" w:rsidP="001902B3">
      <w:pPr>
        <w:rPr>
          <w:rFonts w:cs="Times New Roman"/>
          <w:szCs w:val="24"/>
          <w:lang w:eastAsia="en-PH"/>
        </w:rPr>
      </w:pPr>
    </w:p>
    <w:p w14:paraId="34C3BFDF" w14:textId="7A7C8441" w:rsidR="001902B3" w:rsidRPr="001902B3" w:rsidRDefault="001902B3" w:rsidP="001902B3">
      <w:pPr>
        <w:rPr>
          <w:rFonts w:cs="Times New Roman"/>
          <w:szCs w:val="24"/>
          <w:lang w:eastAsia="en-PH"/>
        </w:rPr>
      </w:pPr>
    </w:p>
    <w:p w14:paraId="49D9BE1C" w14:textId="77777777" w:rsidR="001902B3" w:rsidRPr="001902B3" w:rsidRDefault="001902B3" w:rsidP="001902B3">
      <w:pPr>
        <w:rPr>
          <w:rFonts w:cs="Times New Roman"/>
          <w:szCs w:val="24"/>
          <w:lang w:eastAsia="en-PH"/>
        </w:rPr>
      </w:pPr>
    </w:p>
    <w:p w14:paraId="79EEEFFB" w14:textId="77777777" w:rsidR="001902B3" w:rsidRPr="001902B3" w:rsidRDefault="001902B3" w:rsidP="001902B3">
      <w:pPr>
        <w:rPr>
          <w:rFonts w:cs="Times New Roman"/>
          <w:szCs w:val="24"/>
          <w:lang w:eastAsia="en-PH"/>
        </w:rPr>
      </w:pPr>
    </w:p>
    <w:p w14:paraId="37369538" w14:textId="397D1AEE" w:rsidR="00EE658E" w:rsidRDefault="00EE658E" w:rsidP="00571801">
      <w:pPr>
        <w:spacing w:line="360" w:lineRule="auto"/>
        <w:rPr>
          <w:rFonts w:cs="Times New Roman"/>
          <w:bCs/>
          <w:szCs w:val="24"/>
          <w:lang w:eastAsia="en-PH"/>
        </w:rPr>
      </w:pPr>
    </w:p>
    <w:p w14:paraId="7ADAE1EC" w14:textId="71A3E61B" w:rsidR="00342DEF" w:rsidRDefault="00342DEF" w:rsidP="00816EC6">
      <w:pPr>
        <w:spacing w:line="360" w:lineRule="auto"/>
        <w:jc w:val="both"/>
        <w:rPr>
          <w:rFonts w:cs="Times New Roman"/>
          <w:bCs/>
          <w:szCs w:val="24"/>
          <w:lang w:eastAsia="en-PH"/>
        </w:rPr>
      </w:pPr>
    </w:p>
    <w:p w14:paraId="37BF9A3D" w14:textId="77777777" w:rsidR="00816EC6" w:rsidRDefault="00816EC6" w:rsidP="00816EC6">
      <w:pPr>
        <w:spacing w:line="360" w:lineRule="auto"/>
        <w:jc w:val="both"/>
        <w:rPr>
          <w:rFonts w:cs="Times New Roman"/>
          <w:bCs/>
          <w:szCs w:val="24"/>
          <w:lang w:eastAsia="en-PH"/>
        </w:rPr>
      </w:pPr>
    </w:p>
    <w:p w14:paraId="7E120AC8" w14:textId="6F4984AB" w:rsidR="00816EC6" w:rsidRDefault="00816EC6" w:rsidP="00816EC6">
      <w:pPr>
        <w:tabs>
          <w:tab w:val="left" w:pos="2385"/>
          <w:tab w:val="center" w:pos="4320"/>
        </w:tabs>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67</w:t>
      </w:r>
      <w:r w:rsidRPr="009040B2">
        <w:rPr>
          <w:rFonts w:cs="Times New Roman"/>
          <w:bCs/>
          <w:szCs w:val="24"/>
          <w:lang w:eastAsia="en-PH"/>
        </w:rPr>
        <w:t xml:space="preserve">: Activity Diagram of Web-based Piggery Management System </w:t>
      </w:r>
      <w:r>
        <w:rPr>
          <w:rFonts w:cs="Times New Roman"/>
          <w:bCs/>
          <w:szCs w:val="24"/>
          <w:lang w:eastAsia="en-PH"/>
        </w:rPr>
        <w:t xml:space="preserve">Add </w:t>
      </w:r>
      <w:r w:rsidR="00B552AD">
        <w:rPr>
          <w:rFonts w:cs="Times New Roman"/>
          <w:bCs/>
          <w:szCs w:val="24"/>
          <w:lang w:eastAsia="en-PH"/>
        </w:rPr>
        <w:t>Operation Schedule Mo</w:t>
      </w:r>
      <w:r w:rsidRPr="009040B2">
        <w:rPr>
          <w:rFonts w:cs="Times New Roman"/>
          <w:bCs/>
          <w:szCs w:val="24"/>
          <w:lang w:eastAsia="en-PH"/>
        </w:rPr>
        <w:t>dule Use Case</w:t>
      </w:r>
    </w:p>
    <w:p w14:paraId="1534917F" w14:textId="77777777" w:rsidR="00816EC6" w:rsidRDefault="00816EC6" w:rsidP="00816EC6">
      <w:pPr>
        <w:tabs>
          <w:tab w:val="left" w:pos="2385"/>
          <w:tab w:val="center" w:pos="4320"/>
        </w:tabs>
        <w:rPr>
          <w:rFonts w:cs="Times New Roman"/>
          <w:szCs w:val="24"/>
          <w:lang w:eastAsia="en-PH"/>
        </w:rPr>
      </w:pPr>
    </w:p>
    <w:p w14:paraId="61E41595" w14:textId="3896D0C1" w:rsidR="001902B3" w:rsidRDefault="001902B3" w:rsidP="00E42473">
      <w:pPr>
        <w:spacing w:line="360" w:lineRule="auto"/>
        <w:jc w:val="both"/>
        <w:rPr>
          <w:rFonts w:cs="Times New Roman"/>
          <w:bCs/>
          <w:szCs w:val="24"/>
          <w:lang w:eastAsia="en-PH"/>
        </w:rPr>
      </w:pPr>
    </w:p>
    <w:p w14:paraId="0CD34552" w14:textId="35AB6BA2" w:rsidR="00816EC6" w:rsidRDefault="00B552AD" w:rsidP="00E42473">
      <w:pPr>
        <w:spacing w:line="360" w:lineRule="auto"/>
        <w:jc w:val="both"/>
        <w:rPr>
          <w:rFonts w:cs="Times New Roman"/>
          <w:bCs/>
          <w:szCs w:val="24"/>
          <w:lang w:eastAsia="en-PH"/>
        </w:rPr>
      </w:pPr>
      <w:r>
        <w:rPr>
          <w:noProof/>
        </w:rPr>
        <w:lastRenderedPageBreak/>
        <w:drawing>
          <wp:anchor distT="0" distB="0" distL="114300" distR="114300" simplePos="0" relativeHeight="251887104" behindDoc="0" locked="0" layoutInCell="1" allowOverlap="1" wp14:anchorId="520E559F" wp14:editId="456D3BC4">
            <wp:simplePos x="0" y="0"/>
            <wp:positionH relativeFrom="column">
              <wp:posOffset>571500</wp:posOffset>
            </wp:positionH>
            <wp:positionV relativeFrom="paragraph">
              <wp:posOffset>635</wp:posOffset>
            </wp:positionV>
            <wp:extent cx="4343400" cy="3544570"/>
            <wp:effectExtent l="0" t="0" r="0" b="0"/>
            <wp:wrapNone/>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323459BA" w14:textId="440B3DBB" w:rsidR="00816EC6" w:rsidRDefault="00816EC6" w:rsidP="00E42473">
      <w:pPr>
        <w:spacing w:line="360" w:lineRule="auto"/>
        <w:jc w:val="both"/>
        <w:rPr>
          <w:rFonts w:cs="Times New Roman"/>
          <w:bCs/>
          <w:szCs w:val="24"/>
          <w:lang w:eastAsia="en-PH"/>
        </w:rPr>
      </w:pPr>
    </w:p>
    <w:p w14:paraId="5F968203" w14:textId="38B93ECF" w:rsidR="00571801" w:rsidRDefault="00571801" w:rsidP="00353580">
      <w:pPr>
        <w:spacing w:line="360" w:lineRule="auto"/>
        <w:jc w:val="both"/>
        <w:rPr>
          <w:rFonts w:cs="Times New Roman"/>
          <w:bCs/>
          <w:szCs w:val="24"/>
          <w:lang w:eastAsia="en-PH"/>
        </w:rPr>
      </w:pPr>
    </w:p>
    <w:p w14:paraId="01004A94" w14:textId="44DA3F03" w:rsidR="001902B3" w:rsidRDefault="001902B3" w:rsidP="00B80C6F">
      <w:pPr>
        <w:tabs>
          <w:tab w:val="left" w:pos="3293"/>
          <w:tab w:val="center" w:pos="4320"/>
        </w:tabs>
        <w:jc w:val="both"/>
        <w:rPr>
          <w:rFonts w:cs="Times New Roman"/>
          <w:bCs/>
          <w:szCs w:val="24"/>
          <w:lang w:eastAsia="en-PH"/>
        </w:rPr>
      </w:pPr>
    </w:p>
    <w:p w14:paraId="58CD812A" w14:textId="15ABA77C" w:rsidR="001902B3" w:rsidRDefault="001902B3" w:rsidP="001902B3">
      <w:pPr>
        <w:tabs>
          <w:tab w:val="left" w:pos="3293"/>
          <w:tab w:val="center" w:pos="4320"/>
        </w:tabs>
        <w:rPr>
          <w:rFonts w:cs="Times New Roman"/>
          <w:bCs/>
          <w:szCs w:val="24"/>
          <w:lang w:eastAsia="en-PH"/>
        </w:rPr>
      </w:pPr>
    </w:p>
    <w:p w14:paraId="70867DFD" w14:textId="14960FE6" w:rsidR="001902B3" w:rsidRDefault="001902B3" w:rsidP="001902B3">
      <w:pPr>
        <w:tabs>
          <w:tab w:val="left" w:pos="3853"/>
          <w:tab w:val="center" w:pos="4320"/>
        </w:tabs>
        <w:jc w:val="left"/>
        <w:rPr>
          <w:rFonts w:cs="Times New Roman"/>
          <w:szCs w:val="24"/>
          <w:lang w:eastAsia="en-PH"/>
        </w:rPr>
      </w:pPr>
      <w:r>
        <w:rPr>
          <w:rFonts w:cs="Times New Roman"/>
          <w:szCs w:val="24"/>
          <w:lang w:eastAsia="en-PH"/>
        </w:rPr>
        <w:tab/>
      </w:r>
    </w:p>
    <w:p w14:paraId="51817DEF" w14:textId="77777777" w:rsidR="001902B3" w:rsidRDefault="001902B3" w:rsidP="001902B3">
      <w:pPr>
        <w:rPr>
          <w:rFonts w:cs="Times New Roman"/>
          <w:szCs w:val="24"/>
          <w:lang w:eastAsia="en-PH"/>
        </w:rPr>
      </w:pPr>
    </w:p>
    <w:p w14:paraId="13D86655" w14:textId="6815AE14" w:rsidR="001902B3" w:rsidRPr="001902B3" w:rsidRDefault="001902B3" w:rsidP="001902B3">
      <w:pPr>
        <w:rPr>
          <w:rFonts w:cs="Times New Roman"/>
          <w:szCs w:val="24"/>
          <w:lang w:eastAsia="en-PH"/>
        </w:rPr>
      </w:pPr>
    </w:p>
    <w:p w14:paraId="2E3F22F0" w14:textId="3C36C8C7" w:rsidR="001902B3" w:rsidRPr="001902B3" w:rsidRDefault="001902B3" w:rsidP="001902B3">
      <w:pPr>
        <w:rPr>
          <w:rFonts w:cs="Times New Roman"/>
          <w:szCs w:val="24"/>
          <w:lang w:eastAsia="en-PH"/>
        </w:rPr>
      </w:pPr>
    </w:p>
    <w:p w14:paraId="0009306F" w14:textId="5C21C010" w:rsidR="001902B3" w:rsidRPr="001902B3" w:rsidRDefault="001902B3" w:rsidP="001902B3">
      <w:pPr>
        <w:rPr>
          <w:rFonts w:cs="Times New Roman"/>
          <w:szCs w:val="24"/>
          <w:lang w:eastAsia="en-PH"/>
        </w:rPr>
      </w:pPr>
    </w:p>
    <w:p w14:paraId="6C607A71" w14:textId="6AEFA1D0" w:rsidR="001902B3" w:rsidRPr="001902B3" w:rsidRDefault="001902B3" w:rsidP="001902B3">
      <w:pPr>
        <w:rPr>
          <w:rFonts w:cs="Times New Roman"/>
          <w:szCs w:val="24"/>
          <w:lang w:eastAsia="en-PH"/>
        </w:rPr>
      </w:pPr>
    </w:p>
    <w:p w14:paraId="3A7C57D0" w14:textId="058AECF3" w:rsidR="001902B3" w:rsidRPr="001902B3" w:rsidRDefault="001902B3" w:rsidP="001902B3">
      <w:pPr>
        <w:rPr>
          <w:rFonts w:cs="Times New Roman"/>
          <w:szCs w:val="24"/>
          <w:lang w:eastAsia="en-PH"/>
        </w:rPr>
      </w:pPr>
    </w:p>
    <w:p w14:paraId="25376FA2" w14:textId="6F629F62" w:rsidR="001902B3" w:rsidRPr="001902B3" w:rsidRDefault="001902B3" w:rsidP="001902B3">
      <w:pPr>
        <w:rPr>
          <w:rFonts w:cs="Times New Roman"/>
          <w:szCs w:val="24"/>
          <w:lang w:eastAsia="en-PH"/>
        </w:rPr>
      </w:pPr>
    </w:p>
    <w:p w14:paraId="6DE920FC" w14:textId="110F60B0" w:rsidR="001902B3" w:rsidRPr="001902B3" w:rsidRDefault="001902B3" w:rsidP="001902B3">
      <w:pPr>
        <w:rPr>
          <w:rFonts w:cs="Times New Roman"/>
          <w:szCs w:val="24"/>
          <w:lang w:eastAsia="en-PH"/>
        </w:rPr>
      </w:pPr>
    </w:p>
    <w:p w14:paraId="49D860E1" w14:textId="0BB3AFF7" w:rsidR="001902B3" w:rsidRPr="001902B3" w:rsidRDefault="001902B3" w:rsidP="001902B3">
      <w:pPr>
        <w:rPr>
          <w:rFonts w:cs="Times New Roman"/>
          <w:szCs w:val="24"/>
          <w:lang w:eastAsia="en-PH"/>
        </w:rPr>
      </w:pPr>
    </w:p>
    <w:p w14:paraId="3F232341" w14:textId="77777777" w:rsidR="001902B3" w:rsidRPr="001902B3" w:rsidRDefault="001902B3" w:rsidP="001902B3">
      <w:pPr>
        <w:rPr>
          <w:rFonts w:cs="Times New Roman"/>
          <w:szCs w:val="24"/>
          <w:lang w:eastAsia="en-PH"/>
        </w:rPr>
      </w:pPr>
    </w:p>
    <w:p w14:paraId="6F3E51E2" w14:textId="605CB468" w:rsidR="001902B3" w:rsidRPr="001902B3" w:rsidRDefault="001902B3" w:rsidP="001902B3">
      <w:pPr>
        <w:rPr>
          <w:rFonts w:cs="Times New Roman"/>
          <w:szCs w:val="24"/>
          <w:lang w:eastAsia="en-PH"/>
        </w:rPr>
      </w:pPr>
    </w:p>
    <w:p w14:paraId="39775987" w14:textId="77777777" w:rsidR="001902B3" w:rsidRPr="001902B3" w:rsidRDefault="001902B3" w:rsidP="001902B3">
      <w:pPr>
        <w:rPr>
          <w:rFonts w:cs="Times New Roman"/>
          <w:szCs w:val="24"/>
          <w:lang w:eastAsia="en-PH"/>
        </w:rPr>
      </w:pPr>
    </w:p>
    <w:p w14:paraId="7D30587F" w14:textId="5C9EB46D" w:rsidR="008B57E5" w:rsidRDefault="008B57E5" w:rsidP="009B7683">
      <w:pPr>
        <w:tabs>
          <w:tab w:val="left" w:pos="3293"/>
          <w:tab w:val="center" w:pos="4320"/>
        </w:tabs>
        <w:jc w:val="both"/>
        <w:rPr>
          <w:rFonts w:cs="Times New Roman"/>
          <w:szCs w:val="24"/>
          <w:lang w:eastAsia="en-PH"/>
        </w:rPr>
      </w:pPr>
    </w:p>
    <w:p w14:paraId="57840865" w14:textId="77777777" w:rsidR="007676D2" w:rsidRDefault="007676D2" w:rsidP="007676D2">
      <w:pPr>
        <w:tabs>
          <w:tab w:val="left" w:pos="3293"/>
          <w:tab w:val="center" w:pos="4320"/>
        </w:tabs>
        <w:rPr>
          <w:rFonts w:cs="Times New Roman"/>
          <w:bCs/>
          <w:szCs w:val="24"/>
          <w:lang w:eastAsia="en-PH"/>
        </w:rPr>
        <w:sectPr w:rsidR="007676D2" w:rsidSect="001F5EA3">
          <w:pgSz w:w="12240" w:h="15840" w:code="1"/>
          <w:pgMar w:top="1440" w:right="1440" w:bottom="1440" w:left="2160" w:header="720" w:footer="288" w:gutter="0"/>
          <w:cols w:space="720"/>
          <w:docGrid w:linePitch="360"/>
        </w:sectPr>
      </w:pPr>
      <w:r w:rsidRPr="009040B2">
        <w:rPr>
          <w:rFonts w:cs="Times New Roman"/>
          <w:bCs/>
          <w:szCs w:val="24"/>
          <w:lang w:eastAsia="en-PH"/>
        </w:rPr>
        <w:t xml:space="preserve">Figure </w:t>
      </w:r>
      <w:r>
        <w:rPr>
          <w:rFonts w:cs="Times New Roman"/>
          <w:bCs/>
          <w:szCs w:val="24"/>
          <w:lang w:eastAsia="en-PH"/>
        </w:rPr>
        <w:t>68</w:t>
      </w:r>
      <w:r w:rsidRPr="009040B2">
        <w:rPr>
          <w:rFonts w:cs="Times New Roman"/>
          <w:bCs/>
          <w:szCs w:val="24"/>
          <w:lang w:eastAsia="en-PH"/>
        </w:rPr>
        <w:t xml:space="preserve">: Activity Diagram of Web-based Piggery Management System </w:t>
      </w:r>
      <w:r>
        <w:rPr>
          <w:rFonts w:cs="Times New Roman"/>
          <w:bCs/>
          <w:szCs w:val="24"/>
          <w:lang w:eastAsia="en-PH"/>
        </w:rPr>
        <w:t>Search Operation Schedule Mo</w:t>
      </w:r>
      <w:r w:rsidRPr="009040B2">
        <w:rPr>
          <w:rFonts w:cs="Times New Roman"/>
          <w:bCs/>
          <w:szCs w:val="24"/>
          <w:lang w:eastAsia="en-PH"/>
        </w:rPr>
        <w:t>dule Use Case</w:t>
      </w:r>
    </w:p>
    <w:p w14:paraId="3C867759" w14:textId="0B899CFE" w:rsidR="003B5370" w:rsidRDefault="007676D2" w:rsidP="003B5370">
      <w:pPr>
        <w:tabs>
          <w:tab w:val="left" w:pos="360"/>
          <w:tab w:val="left" w:pos="3293"/>
          <w:tab w:val="center" w:pos="4320"/>
        </w:tabs>
        <w:jc w:val="left"/>
        <w:rPr>
          <w:rFonts w:cs="Times New Roman"/>
          <w:bCs/>
          <w:szCs w:val="24"/>
          <w:lang w:eastAsia="en-PH"/>
        </w:rPr>
      </w:pPr>
      <w:r>
        <w:rPr>
          <w:noProof/>
        </w:rPr>
        <w:lastRenderedPageBreak/>
        <w:drawing>
          <wp:anchor distT="0" distB="0" distL="114300" distR="114300" simplePos="0" relativeHeight="251888128" behindDoc="0" locked="0" layoutInCell="1" allowOverlap="1" wp14:anchorId="1C8AC0E1" wp14:editId="674AB94A">
            <wp:simplePos x="0" y="0"/>
            <wp:positionH relativeFrom="column">
              <wp:posOffset>571500</wp:posOffset>
            </wp:positionH>
            <wp:positionV relativeFrom="paragraph">
              <wp:posOffset>0</wp:posOffset>
            </wp:positionV>
            <wp:extent cx="4343400" cy="5143500"/>
            <wp:effectExtent l="0" t="0" r="0" b="0"/>
            <wp:wrapNone/>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43400" cy="5143500"/>
                    </a:xfrm>
                    <a:prstGeom prst="rect">
                      <a:avLst/>
                    </a:prstGeom>
                  </pic:spPr>
                </pic:pic>
              </a:graphicData>
            </a:graphic>
            <wp14:sizeRelH relativeFrom="page">
              <wp14:pctWidth>0</wp14:pctWidth>
            </wp14:sizeRelH>
            <wp14:sizeRelV relativeFrom="page">
              <wp14:pctHeight>0</wp14:pctHeight>
            </wp14:sizeRelV>
          </wp:anchor>
        </w:drawing>
      </w:r>
    </w:p>
    <w:p w14:paraId="6A36B363" w14:textId="259CCDA3" w:rsidR="005D4988" w:rsidRDefault="005D4988" w:rsidP="003B5370">
      <w:pPr>
        <w:tabs>
          <w:tab w:val="left" w:pos="360"/>
          <w:tab w:val="left" w:pos="3293"/>
          <w:tab w:val="center" w:pos="4320"/>
        </w:tabs>
        <w:jc w:val="left"/>
        <w:rPr>
          <w:rFonts w:cs="Times New Roman"/>
          <w:bCs/>
          <w:szCs w:val="24"/>
          <w:lang w:eastAsia="en-PH"/>
        </w:rPr>
      </w:pPr>
    </w:p>
    <w:p w14:paraId="6980B2A1" w14:textId="2FA191CA" w:rsidR="005D4988" w:rsidRDefault="005D4988" w:rsidP="003B5370">
      <w:pPr>
        <w:tabs>
          <w:tab w:val="left" w:pos="360"/>
          <w:tab w:val="left" w:pos="3293"/>
          <w:tab w:val="center" w:pos="4320"/>
        </w:tabs>
        <w:jc w:val="left"/>
        <w:rPr>
          <w:rFonts w:cs="Times New Roman"/>
          <w:bCs/>
          <w:szCs w:val="24"/>
          <w:lang w:eastAsia="en-PH"/>
        </w:rPr>
      </w:pPr>
    </w:p>
    <w:p w14:paraId="1D8CCB82" w14:textId="531B54AD" w:rsidR="005D4988" w:rsidRDefault="005D4988" w:rsidP="003B5370">
      <w:pPr>
        <w:tabs>
          <w:tab w:val="left" w:pos="360"/>
          <w:tab w:val="left" w:pos="3293"/>
          <w:tab w:val="center" w:pos="4320"/>
        </w:tabs>
        <w:jc w:val="left"/>
        <w:rPr>
          <w:rFonts w:cs="Times New Roman"/>
          <w:bCs/>
          <w:szCs w:val="24"/>
          <w:lang w:eastAsia="en-PH"/>
        </w:rPr>
      </w:pPr>
    </w:p>
    <w:p w14:paraId="57D77B66" w14:textId="7415A56E" w:rsidR="005D4988" w:rsidRDefault="005D4988" w:rsidP="003B5370">
      <w:pPr>
        <w:tabs>
          <w:tab w:val="left" w:pos="360"/>
          <w:tab w:val="left" w:pos="3293"/>
          <w:tab w:val="center" w:pos="4320"/>
        </w:tabs>
        <w:jc w:val="left"/>
        <w:rPr>
          <w:rFonts w:cs="Times New Roman"/>
          <w:bCs/>
          <w:szCs w:val="24"/>
          <w:lang w:eastAsia="en-PH"/>
        </w:rPr>
      </w:pPr>
    </w:p>
    <w:p w14:paraId="733E7DB3" w14:textId="4432A29A" w:rsidR="005D4988" w:rsidRDefault="005D4988" w:rsidP="003B5370">
      <w:pPr>
        <w:tabs>
          <w:tab w:val="left" w:pos="360"/>
          <w:tab w:val="left" w:pos="3293"/>
          <w:tab w:val="center" w:pos="4320"/>
        </w:tabs>
        <w:jc w:val="left"/>
        <w:rPr>
          <w:rFonts w:cs="Times New Roman"/>
          <w:bCs/>
          <w:szCs w:val="24"/>
          <w:lang w:eastAsia="en-PH"/>
        </w:rPr>
      </w:pPr>
    </w:p>
    <w:p w14:paraId="403EC2EB" w14:textId="77777777" w:rsidR="005D4988" w:rsidRDefault="005D4988" w:rsidP="003B5370">
      <w:pPr>
        <w:tabs>
          <w:tab w:val="left" w:pos="360"/>
          <w:tab w:val="left" w:pos="3293"/>
          <w:tab w:val="center" w:pos="4320"/>
        </w:tabs>
        <w:jc w:val="left"/>
        <w:rPr>
          <w:rFonts w:cs="Times New Roman"/>
          <w:bCs/>
          <w:szCs w:val="24"/>
          <w:lang w:eastAsia="en-PH"/>
        </w:rPr>
      </w:pPr>
    </w:p>
    <w:p w14:paraId="1F472E2F" w14:textId="08260399" w:rsidR="005D4988" w:rsidRDefault="005D4988" w:rsidP="003B5370">
      <w:pPr>
        <w:tabs>
          <w:tab w:val="left" w:pos="360"/>
          <w:tab w:val="left" w:pos="3293"/>
          <w:tab w:val="center" w:pos="4320"/>
        </w:tabs>
        <w:jc w:val="left"/>
        <w:rPr>
          <w:rFonts w:cs="Times New Roman"/>
          <w:bCs/>
          <w:szCs w:val="24"/>
          <w:lang w:eastAsia="en-PH"/>
        </w:rPr>
      </w:pPr>
    </w:p>
    <w:p w14:paraId="5004583E" w14:textId="5329C7DC" w:rsidR="005D4988" w:rsidRDefault="005D4988" w:rsidP="003B5370">
      <w:pPr>
        <w:tabs>
          <w:tab w:val="left" w:pos="360"/>
          <w:tab w:val="left" w:pos="3293"/>
          <w:tab w:val="center" w:pos="4320"/>
        </w:tabs>
        <w:jc w:val="left"/>
        <w:rPr>
          <w:rFonts w:cs="Times New Roman"/>
          <w:bCs/>
          <w:szCs w:val="24"/>
          <w:lang w:eastAsia="en-PH"/>
        </w:rPr>
      </w:pPr>
    </w:p>
    <w:p w14:paraId="6EE9EA68" w14:textId="77777777" w:rsidR="005D4988" w:rsidRDefault="005D4988" w:rsidP="003B5370">
      <w:pPr>
        <w:tabs>
          <w:tab w:val="left" w:pos="360"/>
          <w:tab w:val="left" w:pos="3293"/>
          <w:tab w:val="center" w:pos="4320"/>
        </w:tabs>
        <w:jc w:val="left"/>
        <w:rPr>
          <w:rFonts w:cs="Times New Roman"/>
          <w:bCs/>
          <w:szCs w:val="24"/>
          <w:lang w:eastAsia="en-PH"/>
        </w:rPr>
      </w:pPr>
    </w:p>
    <w:p w14:paraId="0F68585F" w14:textId="6A3B1CFC" w:rsidR="005D4988" w:rsidRDefault="005D4988" w:rsidP="003B5370">
      <w:pPr>
        <w:tabs>
          <w:tab w:val="left" w:pos="360"/>
          <w:tab w:val="left" w:pos="3293"/>
          <w:tab w:val="center" w:pos="4320"/>
        </w:tabs>
        <w:jc w:val="left"/>
        <w:rPr>
          <w:rFonts w:cs="Times New Roman"/>
          <w:bCs/>
          <w:szCs w:val="24"/>
          <w:lang w:eastAsia="en-PH"/>
        </w:rPr>
      </w:pPr>
    </w:p>
    <w:p w14:paraId="3BF356C0" w14:textId="77777777" w:rsidR="005D4988" w:rsidRDefault="005D4988" w:rsidP="003B5370">
      <w:pPr>
        <w:tabs>
          <w:tab w:val="left" w:pos="360"/>
          <w:tab w:val="left" w:pos="3293"/>
          <w:tab w:val="center" w:pos="4320"/>
        </w:tabs>
        <w:jc w:val="left"/>
        <w:rPr>
          <w:rFonts w:cs="Times New Roman"/>
          <w:bCs/>
          <w:szCs w:val="24"/>
          <w:lang w:eastAsia="en-PH"/>
        </w:rPr>
      </w:pPr>
    </w:p>
    <w:p w14:paraId="060D4233" w14:textId="77777777" w:rsidR="005D4988" w:rsidRDefault="005D4988" w:rsidP="003B5370">
      <w:pPr>
        <w:tabs>
          <w:tab w:val="left" w:pos="360"/>
          <w:tab w:val="left" w:pos="3293"/>
          <w:tab w:val="center" w:pos="4320"/>
        </w:tabs>
        <w:jc w:val="left"/>
        <w:rPr>
          <w:rFonts w:cs="Times New Roman"/>
          <w:bCs/>
          <w:szCs w:val="24"/>
          <w:lang w:eastAsia="en-PH"/>
        </w:rPr>
      </w:pPr>
    </w:p>
    <w:p w14:paraId="3F41E66B" w14:textId="2C553C0D" w:rsidR="005D4988" w:rsidRDefault="005D4988" w:rsidP="003B5370">
      <w:pPr>
        <w:tabs>
          <w:tab w:val="left" w:pos="360"/>
          <w:tab w:val="left" w:pos="3293"/>
          <w:tab w:val="center" w:pos="4320"/>
        </w:tabs>
        <w:jc w:val="left"/>
        <w:rPr>
          <w:rFonts w:cs="Times New Roman"/>
          <w:bCs/>
          <w:szCs w:val="24"/>
          <w:lang w:eastAsia="en-PH"/>
        </w:rPr>
      </w:pPr>
    </w:p>
    <w:p w14:paraId="2B41D655" w14:textId="002B2186" w:rsidR="005D4988" w:rsidRDefault="005D4988" w:rsidP="003B5370">
      <w:pPr>
        <w:tabs>
          <w:tab w:val="left" w:pos="360"/>
          <w:tab w:val="left" w:pos="3293"/>
          <w:tab w:val="center" w:pos="4320"/>
        </w:tabs>
        <w:jc w:val="left"/>
        <w:rPr>
          <w:rFonts w:cs="Times New Roman"/>
          <w:bCs/>
          <w:szCs w:val="24"/>
          <w:lang w:eastAsia="en-PH"/>
        </w:rPr>
      </w:pPr>
    </w:p>
    <w:p w14:paraId="7872EA86" w14:textId="77777777" w:rsidR="005D4988" w:rsidRDefault="005D4988" w:rsidP="003B5370">
      <w:pPr>
        <w:tabs>
          <w:tab w:val="left" w:pos="360"/>
          <w:tab w:val="left" w:pos="3293"/>
          <w:tab w:val="center" w:pos="4320"/>
        </w:tabs>
        <w:jc w:val="left"/>
        <w:rPr>
          <w:rFonts w:cs="Times New Roman"/>
          <w:bCs/>
          <w:szCs w:val="24"/>
          <w:lang w:eastAsia="en-PH"/>
        </w:rPr>
      </w:pPr>
    </w:p>
    <w:p w14:paraId="5F883E04" w14:textId="281176FC" w:rsidR="005D4988" w:rsidRDefault="005D4988" w:rsidP="003B5370">
      <w:pPr>
        <w:tabs>
          <w:tab w:val="left" w:pos="360"/>
          <w:tab w:val="left" w:pos="3293"/>
          <w:tab w:val="center" w:pos="4320"/>
        </w:tabs>
        <w:jc w:val="left"/>
        <w:rPr>
          <w:rFonts w:cs="Times New Roman"/>
          <w:bCs/>
          <w:szCs w:val="24"/>
          <w:lang w:eastAsia="en-PH"/>
        </w:rPr>
      </w:pPr>
    </w:p>
    <w:p w14:paraId="489A7A9B" w14:textId="5C9EDC82" w:rsidR="005D4988" w:rsidRDefault="005D4988" w:rsidP="003B5370">
      <w:pPr>
        <w:tabs>
          <w:tab w:val="left" w:pos="360"/>
          <w:tab w:val="left" w:pos="3293"/>
          <w:tab w:val="center" w:pos="4320"/>
        </w:tabs>
        <w:jc w:val="left"/>
        <w:rPr>
          <w:rFonts w:cs="Times New Roman"/>
          <w:bCs/>
          <w:szCs w:val="24"/>
          <w:lang w:eastAsia="en-PH"/>
        </w:rPr>
      </w:pPr>
    </w:p>
    <w:p w14:paraId="66F740AA" w14:textId="1AF71653" w:rsidR="005D4988" w:rsidRDefault="005D4988" w:rsidP="003B5370">
      <w:pPr>
        <w:tabs>
          <w:tab w:val="left" w:pos="360"/>
          <w:tab w:val="left" w:pos="3293"/>
          <w:tab w:val="center" w:pos="4320"/>
        </w:tabs>
        <w:jc w:val="left"/>
        <w:rPr>
          <w:rFonts w:cs="Times New Roman"/>
          <w:bCs/>
          <w:szCs w:val="24"/>
          <w:lang w:eastAsia="en-PH"/>
        </w:rPr>
      </w:pPr>
    </w:p>
    <w:p w14:paraId="4AE5A4B4" w14:textId="320A9696" w:rsidR="005D4988" w:rsidRDefault="005D4988" w:rsidP="003B5370">
      <w:pPr>
        <w:tabs>
          <w:tab w:val="left" w:pos="360"/>
          <w:tab w:val="left" w:pos="3293"/>
          <w:tab w:val="center" w:pos="4320"/>
        </w:tabs>
        <w:jc w:val="left"/>
        <w:rPr>
          <w:rFonts w:cs="Times New Roman"/>
          <w:bCs/>
          <w:szCs w:val="24"/>
          <w:lang w:eastAsia="en-PH"/>
        </w:rPr>
      </w:pPr>
    </w:p>
    <w:p w14:paraId="14866806" w14:textId="5FAD5644" w:rsidR="005D4988" w:rsidRDefault="005D4988" w:rsidP="003B5370">
      <w:pPr>
        <w:tabs>
          <w:tab w:val="left" w:pos="360"/>
          <w:tab w:val="left" w:pos="3293"/>
          <w:tab w:val="center" w:pos="4320"/>
        </w:tabs>
        <w:jc w:val="left"/>
        <w:rPr>
          <w:rFonts w:cs="Times New Roman"/>
          <w:bCs/>
          <w:szCs w:val="24"/>
          <w:lang w:eastAsia="en-PH"/>
        </w:rPr>
      </w:pPr>
    </w:p>
    <w:p w14:paraId="672A1886" w14:textId="18691D3F" w:rsidR="005D4988" w:rsidRDefault="005D4988" w:rsidP="003B5370">
      <w:pPr>
        <w:tabs>
          <w:tab w:val="left" w:pos="360"/>
          <w:tab w:val="left" w:pos="3293"/>
          <w:tab w:val="center" w:pos="4320"/>
        </w:tabs>
        <w:jc w:val="left"/>
        <w:rPr>
          <w:rFonts w:cs="Times New Roman"/>
          <w:bCs/>
          <w:szCs w:val="24"/>
          <w:lang w:eastAsia="en-PH"/>
        </w:rPr>
      </w:pPr>
    </w:p>
    <w:p w14:paraId="599CB209" w14:textId="77777777" w:rsidR="005D4988" w:rsidRDefault="005D4988" w:rsidP="003B5370">
      <w:pPr>
        <w:tabs>
          <w:tab w:val="left" w:pos="360"/>
          <w:tab w:val="left" w:pos="3293"/>
          <w:tab w:val="center" w:pos="4320"/>
        </w:tabs>
        <w:jc w:val="left"/>
        <w:rPr>
          <w:rFonts w:cs="Times New Roman"/>
          <w:bCs/>
          <w:szCs w:val="24"/>
          <w:lang w:eastAsia="en-PH"/>
        </w:rPr>
      </w:pPr>
    </w:p>
    <w:p w14:paraId="66B2D085" w14:textId="77777777" w:rsidR="005D4988" w:rsidRDefault="005D4988" w:rsidP="003B5370">
      <w:pPr>
        <w:tabs>
          <w:tab w:val="left" w:pos="360"/>
          <w:tab w:val="left" w:pos="3293"/>
          <w:tab w:val="center" w:pos="4320"/>
        </w:tabs>
        <w:jc w:val="left"/>
        <w:rPr>
          <w:rFonts w:cs="Times New Roman"/>
          <w:bCs/>
          <w:szCs w:val="24"/>
          <w:lang w:eastAsia="en-PH"/>
        </w:rPr>
      </w:pPr>
    </w:p>
    <w:p w14:paraId="2C4CE96D" w14:textId="77777777" w:rsidR="005D4988" w:rsidRDefault="005D4988" w:rsidP="003B5370">
      <w:pPr>
        <w:tabs>
          <w:tab w:val="left" w:pos="360"/>
          <w:tab w:val="left" w:pos="3293"/>
          <w:tab w:val="center" w:pos="4320"/>
        </w:tabs>
        <w:jc w:val="left"/>
        <w:rPr>
          <w:rFonts w:cs="Times New Roman"/>
          <w:bCs/>
          <w:szCs w:val="24"/>
          <w:lang w:eastAsia="en-PH"/>
        </w:rPr>
      </w:pPr>
    </w:p>
    <w:p w14:paraId="2DC6C4A4" w14:textId="0725B0D4" w:rsidR="005D4988" w:rsidRDefault="005D4988" w:rsidP="003B5370">
      <w:pPr>
        <w:tabs>
          <w:tab w:val="left" w:pos="360"/>
          <w:tab w:val="left" w:pos="3293"/>
          <w:tab w:val="center" w:pos="4320"/>
        </w:tabs>
        <w:jc w:val="left"/>
        <w:rPr>
          <w:rFonts w:cs="Times New Roman"/>
          <w:bCs/>
          <w:szCs w:val="24"/>
          <w:lang w:eastAsia="en-PH"/>
        </w:rPr>
      </w:pPr>
    </w:p>
    <w:p w14:paraId="706B25C4" w14:textId="77777777" w:rsidR="005D4988" w:rsidRDefault="005D4988" w:rsidP="003B5370">
      <w:pPr>
        <w:tabs>
          <w:tab w:val="left" w:pos="360"/>
          <w:tab w:val="left" w:pos="3293"/>
          <w:tab w:val="center" w:pos="4320"/>
        </w:tabs>
        <w:jc w:val="left"/>
        <w:rPr>
          <w:rFonts w:cs="Times New Roman"/>
          <w:bCs/>
          <w:szCs w:val="24"/>
          <w:lang w:eastAsia="en-PH"/>
        </w:rPr>
      </w:pPr>
    </w:p>
    <w:p w14:paraId="3BEC8476" w14:textId="77777777" w:rsidR="005D4988" w:rsidRDefault="005D4988" w:rsidP="003B5370">
      <w:pPr>
        <w:tabs>
          <w:tab w:val="left" w:pos="360"/>
          <w:tab w:val="left" w:pos="3293"/>
          <w:tab w:val="center" w:pos="4320"/>
        </w:tabs>
        <w:jc w:val="left"/>
        <w:rPr>
          <w:rFonts w:cs="Times New Roman"/>
          <w:bCs/>
          <w:szCs w:val="24"/>
          <w:lang w:eastAsia="en-PH"/>
        </w:rPr>
      </w:pPr>
    </w:p>
    <w:p w14:paraId="2315A33F" w14:textId="77777777" w:rsidR="005D4988" w:rsidRDefault="005D4988" w:rsidP="003B5370">
      <w:pPr>
        <w:tabs>
          <w:tab w:val="left" w:pos="360"/>
          <w:tab w:val="left" w:pos="3293"/>
          <w:tab w:val="center" w:pos="4320"/>
        </w:tabs>
        <w:jc w:val="left"/>
        <w:rPr>
          <w:rFonts w:cs="Times New Roman"/>
          <w:bCs/>
          <w:szCs w:val="24"/>
          <w:lang w:eastAsia="en-PH"/>
        </w:rPr>
      </w:pPr>
    </w:p>
    <w:p w14:paraId="628ED9E1" w14:textId="77777777" w:rsidR="005D4988" w:rsidRDefault="005D4988" w:rsidP="003B5370">
      <w:pPr>
        <w:tabs>
          <w:tab w:val="left" w:pos="360"/>
          <w:tab w:val="left" w:pos="3293"/>
          <w:tab w:val="center" w:pos="4320"/>
        </w:tabs>
        <w:jc w:val="left"/>
        <w:rPr>
          <w:rFonts w:cs="Times New Roman"/>
          <w:bCs/>
          <w:szCs w:val="24"/>
          <w:lang w:eastAsia="en-PH"/>
        </w:rPr>
      </w:pPr>
    </w:p>
    <w:p w14:paraId="66EB126E" w14:textId="708E0EB0" w:rsidR="007676D2" w:rsidRDefault="007676D2" w:rsidP="007676D2">
      <w:pPr>
        <w:tabs>
          <w:tab w:val="left" w:pos="3293"/>
          <w:tab w:val="center" w:pos="4320"/>
        </w:tabs>
        <w:rPr>
          <w:rFonts w:cs="Times New Roman"/>
          <w:bCs/>
          <w:szCs w:val="24"/>
          <w:lang w:eastAsia="en-PH"/>
        </w:rPr>
        <w:sectPr w:rsidR="007676D2" w:rsidSect="001F5EA3">
          <w:pgSz w:w="12240" w:h="15840" w:code="1"/>
          <w:pgMar w:top="1440" w:right="1440" w:bottom="1440" w:left="2160" w:header="720" w:footer="288" w:gutter="0"/>
          <w:cols w:space="720"/>
          <w:docGrid w:linePitch="360"/>
        </w:sectPr>
      </w:pPr>
      <w:r w:rsidRPr="009040B2">
        <w:rPr>
          <w:rFonts w:cs="Times New Roman"/>
          <w:bCs/>
          <w:szCs w:val="24"/>
          <w:lang w:eastAsia="en-PH"/>
        </w:rPr>
        <w:t xml:space="preserve">Figure </w:t>
      </w:r>
      <w:r>
        <w:rPr>
          <w:rFonts w:cs="Times New Roman"/>
          <w:bCs/>
          <w:szCs w:val="24"/>
          <w:lang w:eastAsia="en-PH"/>
        </w:rPr>
        <w:t>69</w:t>
      </w:r>
      <w:r w:rsidRPr="009040B2">
        <w:rPr>
          <w:rFonts w:cs="Times New Roman"/>
          <w:bCs/>
          <w:szCs w:val="24"/>
          <w:lang w:eastAsia="en-PH"/>
        </w:rPr>
        <w:t xml:space="preserve">: Activity Diagram of Web-based Piggery Management System </w:t>
      </w:r>
      <w:r w:rsidR="003451BE">
        <w:rPr>
          <w:rFonts w:cs="Times New Roman"/>
          <w:bCs/>
          <w:szCs w:val="24"/>
          <w:lang w:eastAsia="en-PH"/>
        </w:rPr>
        <w:t xml:space="preserve">Search and </w:t>
      </w:r>
      <w:r>
        <w:rPr>
          <w:rFonts w:cs="Times New Roman"/>
          <w:bCs/>
          <w:szCs w:val="24"/>
          <w:lang w:eastAsia="en-PH"/>
        </w:rPr>
        <w:t>Update Operation Schedule Mo</w:t>
      </w:r>
      <w:r w:rsidRPr="009040B2">
        <w:rPr>
          <w:rFonts w:cs="Times New Roman"/>
          <w:bCs/>
          <w:szCs w:val="24"/>
          <w:lang w:eastAsia="en-PH"/>
        </w:rPr>
        <w:t>dule Use Case</w:t>
      </w:r>
    </w:p>
    <w:p w14:paraId="029E2B55" w14:textId="4BB668CF" w:rsidR="005D4988" w:rsidRDefault="003451BE" w:rsidP="003B5370">
      <w:pPr>
        <w:tabs>
          <w:tab w:val="left" w:pos="360"/>
          <w:tab w:val="left" w:pos="3293"/>
          <w:tab w:val="center" w:pos="4320"/>
        </w:tabs>
        <w:jc w:val="left"/>
        <w:rPr>
          <w:rFonts w:cs="Times New Roman"/>
          <w:bCs/>
          <w:szCs w:val="24"/>
          <w:lang w:eastAsia="en-PH"/>
        </w:rPr>
      </w:pPr>
      <w:r>
        <w:rPr>
          <w:noProof/>
        </w:rPr>
        <w:lastRenderedPageBreak/>
        <w:drawing>
          <wp:anchor distT="0" distB="0" distL="114300" distR="114300" simplePos="0" relativeHeight="251889152" behindDoc="0" locked="0" layoutInCell="1" allowOverlap="1" wp14:anchorId="1147E654" wp14:editId="29381254">
            <wp:simplePos x="0" y="0"/>
            <wp:positionH relativeFrom="column">
              <wp:posOffset>571500</wp:posOffset>
            </wp:positionH>
            <wp:positionV relativeFrom="paragraph">
              <wp:posOffset>1693</wp:posOffset>
            </wp:positionV>
            <wp:extent cx="4343400" cy="3544570"/>
            <wp:effectExtent l="0" t="0" r="0" b="0"/>
            <wp:wrapNone/>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3400" cy="3544570"/>
                    </a:xfrm>
                    <a:prstGeom prst="rect">
                      <a:avLst/>
                    </a:prstGeom>
                  </pic:spPr>
                </pic:pic>
              </a:graphicData>
            </a:graphic>
            <wp14:sizeRelH relativeFrom="page">
              <wp14:pctWidth>0</wp14:pctWidth>
            </wp14:sizeRelH>
            <wp14:sizeRelV relativeFrom="page">
              <wp14:pctHeight>0</wp14:pctHeight>
            </wp14:sizeRelV>
          </wp:anchor>
        </w:drawing>
      </w:r>
    </w:p>
    <w:p w14:paraId="238220C0" w14:textId="25767014" w:rsidR="005D4988" w:rsidRDefault="005D4988" w:rsidP="003B5370">
      <w:pPr>
        <w:tabs>
          <w:tab w:val="left" w:pos="360"/>
          <w:tab w:val="left" w:pos="3293"/>
          <w:tab w:val="center" w:pos="4320"/>
        </w:tabs>
        <w:jc w:val="left"/>
        <w:rPr>
          <w:rFonts w:cs="Times New Roman"/>
          <w:bCs/>
          <w:szCs w:val="24"/>
          <w:lang w:eastAsia="en-PH"/>
        </w:rPr>
      </w:pPr>
    </w:p>
    <w:p w14:paraId="3C786AC8" w14:textId="324C862F" w:rsidR="005D4988" w:rsidRDefault="005D4988" w:rsidP="003B5370">
      <w:pPr>
        <w:tabs>
          <w:tab w:val="left" w:pos="360"/>
          <w:tab w:val="left" w:pos="3293"/>
          <w:tab w:val="center" w:pos="4320"/>
        </w:tabs>
        <w:jc w:val="left"/>
        <w:rPr>
          <w:rFonts w:cs="Times New Roman"/>
          <w:bCs/>
          <w:szCs w:val="24"/>
          <w:lang w:eastAsia="en-PH"/>
        </w:rPr>
      </w:pPr>
    </w:p>
    <w:p w14:paraId="722C6730" w14:textId="70CE188C" w:rsidR="007C21A3" w:rsidRDefault="007C21A3" w:rsidP="003B5370">
      <w:pPr>
        <w:tabs>
          <w:tab w:val="left" w:pos="360"/>
          <w:tab w:val="left" w:pos="3293"/>
          <w:tab w:val="center" w:pos="4320"/>
        </w:tabs>
        <w:jc w:val="left"/>
        <w:rPr>
          <w:rFonts w:cs="Times New Roman"/>
          <w:bCs/>
          <w:szCs w:val="24"/>
          <w:lang w:eastAsia="en-PH"/>
        </w:rPr>
      </w:pPr>
    </w:p>
    <w:p w14:paraId="351F431E" w14:textId="20C661E8" w:rsidR="007C21A3" w:rsidRDefault="007C21A3" w:rsidP="003B5370">
      <w:pPr>
        <w:tabs>
          <w:tab w:val="left" w:pos="360"/>
          <w:tab w:val="left" w:pos="3293"/>
          <w:tab w:val="center" w:pos="4320"/>
        </w:tabs>
        <w:jc w:val="left"/>
        <w:rPr>
          <w:rFonts w:cs="Times New Roman"/>
          <w:bCs/>
          <w:szCs w:val="24"/>
          <w:lang w:eastAsia="en-PH"/>
        </w:rPr>
      </w:pPr>
    </w:p>
    <w:p w14:paraId="4AED52CE" w14:textId="7B8F3C0C" w:rsidR="007C21A3" w:rsidRDefault="007C21A3" w:rsidP="003B5370">
      <w:pPr>
        <w:tabs>
          <w:tab w:val="left" w:pos="360"/>
          <w:tab w:val="left" w:pos="3293"/>
          <w:tab w:val="center" w:pos="4320"/>
        </w:tabs>
        <w:jc w:val="left"/>
        <w:rPr>
          <w:rFonts w:cs="Times New Roman"/>
          <w:bCs/>
          <w:szCs w:val="24"/>
          <w:lang w:eastAsia="en-PH"/>
        </w:rPr>
      </w:pPr>
    </w:p>
    <w:p w14:paraId="30884964" w14:textId="5138C32C" w:rsidR="007C21A3" w:rsidRDefault="007C21A3" w:rsidP="003B5370">
      <w:pPr>
        <w:tabs>
          <w:tab w:val="left" w:pos="360"/>
          <w:tab w:val="left" w:pos="3293"/>
          <w:tab w:val="center" w:pos="4320"/>
        </w:tabs>
        <w:jc w:val="left"/>
        <w:rPr>
          <w:rFonts w:cs="Times New Roman"/>
          <w:bCs/>
          <w:szCs w:val="24"/>
          <w:lang w:eastAsia="en-PH"/>
        </w:rPr>
      </w:pPr>
    </w:p>
    <w:p w14:paraId="428498B4" w14:textId="77777777" w:rsidR="007C21A3" w:rsidRDefault="007C21A3" w:rsidP="003B5370">
      <w:pPr>
        <w:tabs>
          <w:tab w:val="left" w:pos="360"/>
          <w:tab w:val="left" w:pos="3293"/>
          <w:tab w:val="center" w:pos="4320"/>
        </w:tabs>
        <w:jc w:val="left"/>
        <w:rPr>
          <w:rFonts w:cs="Times New Roman"/>
          <w:bCs/>
          <w:szCs w:val="24"/>
          <w:lang w:eastAsia="en-PH"/>
        </w:rPr>
      </w:pPr>
    </w:p>
    <w:p w14:paraId="67976F16" w14:textId="77777777" w:rsidR="007C21A3" w:rsidRDefault="007C21A3" w:rsidP="003B5370">
      <w:pPr>
        <w:tabs>
          <w:tab w:val="left" w:pos="360"/>
          <w:tab w:val="left" w:pos="3293"/>
          <w:tab w:val="center" w:pos="4320"/>
        </w:tabs>
        <w:jc w:val="left"/>
        <w:rPr>
          <w:rFonts w:cs="Times New Roman"/>
          <w:bCs/>
          <w:szCs w:val="24"/>
          <w:lang w:eastAsia="en-PH"/>
        </w:rPr>
      </w:pPr>
    </w:p>
    <w:p w14:paraId="4DEAA0CD" w14:textId="77777777" w:rsidR="007C21A3" w:rsidRDefault="007C21A3" w:rsidP="003B5370">
      <w:pPr>
        <w:tabs>
          <w:tab w:val="left" w:pos="360"/>
          <w:tab w:val="left" w:pos="3293"/>
          <w:tab w:val="center" w:pos="4320"/>
        </w:tabs>
        <w:jc w:val="left"/>
        <w:rPr>
          <w:rFonts w:cs="Times New Roman"/>
          <w:bCs/>
          <w:szCs w:val="24"/>
          <w:lang w:eastAsia="en-PH"/>
        </w:rPr>
      </w:pPr>
    </w:p>
    <w:p w14:paraId="3A5491AE" w14:textId="714D407A" w:rsidR="007C21A3" w:rsidRDefault="007C21A3" w:rsidP="003B5370">
      <w:pPr>
        <w:tabs>
          <w:tab w:val="left" w:pos="360"/>
          <w:tab w:val="left" w:pos="3293"/>
          <w:tab w:val="center" w:pos="4320"/>
        </w:tabs>
        <w:jc w:val="left"/>
        <w:rPr>
          <w:rFonts w:cs="Times New Roman"/>
          <w:bCs/>
          <w:szCs w:val="24"/>
          <w:lang w:eastAsia="en-PH"/>
        </w:rPr>
      </w:pPr>
    </w:p>
    <w:p w14:paraId="2738D466" w14:textId="77777777" w:rsidR="007C21A3" w:rsidRDefault="007C21A3" w:rsidP="003B5370">
      <w:pPr>
        <w:tabs>
          <w:tab w:val="left" w:pos="360"/>
          <w:tab w:val="left" w:pos="3293"/>
          <w:tab w:val="center" w:pos="4320"/>
        </w:tabs>
        <w:jc w:val="left"/>
        <w:rPr>
          <w:rFonts w:cs="Times New Roman"/>
          <w:bCs/>
          <w:szCs w:val="24"/>
          <w:lang w:eastAsia="en-PH"/>
        </w:rPr>
      </w:pPr>
    </w:p>
    <w:p w14:paraId="0D11B6D1" w14:textId="77777777" w:rsidR="007C21A3" w:rsidRDefault="007C21A3" w:rsidP="003B5370">
      <w:pPr>
        <w:tabs>
          <w:tab w:val="left" w:pos="360"/>
          <w:tab w:val="left" w:pos="3293"/>
          <w:tab w:val="center" w:pos="4320"/>
        </w:tabs>
        <w:jc w:val="left"/>
        <w:rPr>
          <w:rFonts w:cs="Times New Roman"/>
          <w:bCs/>
          <w:szCs w:val="24"/>
          <w:lang w:eastAsia="en-PH"/>
        </w:rPr>
      </w:pPr>
    </w:p>
    <w:p w14:paraId="22B67CBF" w14:textId="77777777" w:rsidR="007C21A3" w:rsidRDefault="007C21A3" w:rsidP="003B5370">
      <w:pPr>
        <w:tabs>
          <w:tab w:val="left" w:pos="360"/>
          <w:tab w:val="left" w:pos="3293"/>
          <w:tab w:val="center" w:pos="4320"/>
        </w:tabs>
        <w:jc w:val="left"/>
        <w:rPr>
          <w:rFonts w:cs="Times New Roman"/>
          <w:bCs/>
          <w:szCs w:val="24"/>
          <w:lang w:eastAsia="en-PH"/>
        </w:rPr>
      </w:pPr>
    </w:p>
    <w:p w14:paraId="1F20DD0E" w14:textId="77777777" w:rsidR="007C21A3" w:rsidRDefault="007C21A3" w:rsidP="003B5370">
      <w:pPr>
        <w:tabs>
          <w:tab w:val="left" w:pos="360"/>
          <w:tab w:val="left" w:pos="3293"/>
          <w:tab w:val="center" w:pos="4320"/>
        </w:tabs>
        <w:jc w:val="left"/>
        <w:rPr>
          <w:rFonts w:cs="Times New Roman"/>
          <w:bCs/>
          <w:szCs w:val="24"/>
          <w:lang w:eastAsia="en-PH"/>
        </w:rPr>
      </w:pPr>
    </w:p>
    <w:p w14:paraId="3CE89722" w14:textId="49F8D346" w:rsidR="007C21A3" w:rsidRDefault="007C21A3" w:rsidP="003B5370">
      <w:pPr>
        <w:tabs>
          <w:tab w:val="left" w:pos="360"/>
          <w:tab w:val="left" w:pos="3293"/>
          <w:tab w:val="center" w:pos="4320"/>
        </w:tabs>
        <w:jc w:val="left"/>
        <w:rPr>
          <w:rFonts w:cs="Times New Roman"/>
          <w:bCs/>
          <w:szCs w:val="24"/>
          <w:lang w:eastAsia="en-PH"/>
        </w:rPr>
      </w:pPr>
    </w:p>
    <w:p w14:paraId="4F031270" w14:textId="7D943648" w:rsidR="007C21A3" w:rsidRDefault="007C21A3" w:rsidP="003B5370">
      <w:pPr>
        <w:tabs>
          <w:tab w:val="left" w:pos="360"/>
          <w:tab w:val="left" w:pos="3293"/>
          <w:tab w:val="center" w:pos="4320"/>
        </w:tabs>
        <w:jc w:val="left"/>
        <w:rPr>
          <w:rFonts w:cs="Times New Roman"/>
          <w:bCs/>
          <w:szCs w:val="24"/>
          <w:lang w:eastAsia="en-PH"/>
        </w:rPr>
      </w:pPr>
    </w:p>
    <w:p w14:paraId="14BB5EB4" w14:textId="77777777" w:rsidR="007C21A3" w:rsidRDefault="007C21A3" w:rsidP="003B5370">
      <w:pPr>
        <w:tabs>
          <w:tab w:val="left" w:pos="360"/>
          <w:tab w:val="left" w:pos="3293"/>
          <w:tab w:val="center" w:pos="4320"/>
        </w:tabs>
        <w:jc w:val="left"/>
        <w:rPr>
          <w:rFonts w:cs="Times New Roman"/>
          <w:bCs/>
          <w:szCs w:val="24"/>
          <w:lang w:eastAsia="en-PH"/>
        </w:rPr>
      </w:pPr>
    </w:p>
    <w:p w14:paraId="1B124FC5" w14:textId="646CDA8E" w:rsidR="007C21A3" w:rsidRDefault="007C21A3" w:rsidP="003B5370">
      <w:pPr>
        <w:tabs>
          <w:tab w:val="left" w:pos="360"/>
          <w:tab w:val="left" w:pos="3293"/>
          <w:tab w:val="center" w:pos="4320"/>
        </w:tabs>
        <w:jc w:val="left"/>
        <w:rPr>
          <w:rFonts w:cs="Times New Roman"/>
          <w:bCs/>
          <w:szCs w:val="24"/>
          <w:lang w:eastAsia="en-PH"/>
        </w:rPr>
      </w:pPr>
    </w:p>
    <w:p w14:paraId="75F2A3A1" w14:textId="77777777" w:rsidR="007C21A3" w:rsidRDefault="007C21A3" w:rsidP="003B5370">
      <w:pPr>
        <w:tabs>
          <w:tab w:val="left" w:pos="360"/>
          <w:tab w:val="left" w:pos="3293"/>
          <w:tab w:val="center" w:pos="4320"/>
        </w:tabs>
        <w:jc w:val="left"/>
        <w:rPr>
          <w:rFonts w:cs="Times New Roman"/>
          <w:bCs/>
          <w:szCs w:val="24"/>
          <w:lang w:eastAsia="en-PH"/>
        </w:rPr>
      </w:pPr>
    </w:p>
    <w:p w14:paraId="53544908" w14:textId="77777777" w:rsidR="007C21A3" w:rsidRDefault="007C21A3" w:rsidP="003B5370">
      <w:pPr>
        <w:tabs>
          <w:tab w:val="left" w:pos="360"/>
          <w:tab w:val="left" w:pos="3293"/>
          <w:tab w:val="center" w:pos="4320"/>
        </w:tabs>
        <w:jc w:val="left"/>
        <w:rPr>
          <w:rFonts w:cs="Times New Roman"/>
          <w:bCs/>
          <w:szCs w:val="24"/>
          <w:lang w:eastAsia="en-PH"/>
        </w:rPr>
      </w:pPr>
    </w:p>
    <w:p w14:paraId="259C415A" w14:textId="070DA526" w:rsidR="007C21A3" w:rsidRDefault="003451BE" w:rsidP="003451BE">
      <w:pPr>
        <w:tabs>
          <w:tab w:val="left" w:pos="3293"/>
          <w:tab w:val="center" w:pos="4320"/>
        </w:tabs>
        <w:rPr>
          <w:rFonts w:cs="Times New Roman"/>
          <w:bCs/>
          <w:szCs w:val="24"/>
          <w:lang w:eastAsia="en-PH"/>
        </w:rPr>
      </w:pPr>
      <w:r w:rsidRPr="009040B2">
        <w:rPr>
          <w:rFonts w:cs="Times New Roman"/>
          <w:bCs/>
          <w:szCs w:val="24"/>
          <w:lang w:eastAsia="en-PH"/>
        </w:rPr>
        <w:t xml:space="preserve">Figure </w:t>
      </w:r>
      <w:r>
        <w:rPr>
          <w:rFonts w:cs="Times New Roman"/>
          <w:bCs/>
          <w:szCs w:val="24"/>
          <w:lang w:eastAsia="en-PH"/>
        </w:rPr>
        <w:t>70</w:t>
      </w:r>
      <w:r w:rsidRPr="009040B2">
        <w:rPr>
          <w:rFonts w:cs="Times New Roman"/>
          <w:bCs/>
          <w:szCs w:val="24"/>
          <w:lang w:eastAsia="en-PH"/>
        </w:rPr>
        <w:t xml:space="preserve">: Activity Diagram of Web-based Piggery Management System </w:t>
      </w:r>
      <w:r>
        <w:rPr>
          <w:rFonts w:cs="Times New Roman"/>
          <w:bCs/>
          <w:szCs w:val="24"/>
          <w:lang w:eastAsia="en-PH"/>
        </w:rPr>
        <w:t>Delete Operation Schedule Mo</w:t>
      </w:r>
      <w:r w:rsidRPr="009040B2">
        <w:rPr>
          <w:rFonts w:cs="Times New Roman"/>
          <w:bCs/>
          <w:szCs w:val="24"/>
          <w:lang w:eastAsia="en-PH"/>
        </w:rPr>
        <w:t>dule Use Case</w:t>
      </w:r>
    </w:p>
    <w:p w14:paraId="78207F3C" w14:textId="77777777" w:rsidR="007C21A3" w:rsidRDefault="007C21A3" w:rsidP="003B5370">
      <w:pPr>
        <w:tabs>
          <w:tab w:val="left" w:pos="360"/>
          <w:tab w:val="left" w:pos="3293"/>
          <w:tab w:val="center" w:pos="4320"/>
        </w:tabs>
        <w:jc w:val="left"/>
        <w:rPr>
          <w:rFonts w:cs="Times New Roman"/>
          <w:bCs/>
          <w:szCs w:val="24"/>
          <w:lang w:eastAsia="en-PH"/>
        </w:rPr>
      </w:pPr>
    </w:p>
    <w:p w14:paraId="1A5FB306" w14:textId="1FAB36BC" w:rsidR="007C21A3" w:rsidRPr="009040B2" w:rsidRDefault="007C21A3" w:rsidP="007C21A3">
      <w:pPr>
        <w:spacing w:line="360" w:lineRule="auto"/>
        <w:ind w:firstLine="720"/>
        <w:jc w:val="both"/>
        <w:rPr>
          <w:rFonts w:cs="Times New Roman"/>
          <w:bCs/>
          <w:szCs w:val="24"/>
          <w:lang w:eastAsia="en-PH"/>
        </w:rPr>
      </w:pPr>
      <w:r>
        <w:rPr>
          <w:rFonts w:cs="Times New Roman"/>
          <w:bCs/>
          <w:szCs w:val="24"/>
          <w:lang w:eastAsia="en-PH"/>
        </w:rPr>
        <w:t>Pig Management</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161"/>
        <w:gridCol w:w="3096"/>
        <w:gridCol w:w="2653"/>
      </w:tblGrid>
      <w:tr w:rsidR="007C21A3" w14:paraId="540DC43A" w14:textId="77777777" w:rsidTr="000077F4">
        <w:tc>
          <w:tcPr>
            <w:tcW w:w="2161" w:type="dxa"/>
          </w:tcPr>
          <w:p w14:paraId="6463BA47" w14:textId="77777777" w:rsidR="007C21A3" w:rsidRDefault="007C21A3" w:rsidP="000077F4">
            <w:pPr>
              <w:rPr>
                <w:b w:val="0"/>
                <w:szCs w:val="24"/>
              </w:rPr>
            </w:pPr>
            <w:r>
              <w:rPr>
                <w:b w:val="0"/>
                <w:szCs w:val="24"/>
              </w:rPr>
              <w:t>Use Case</w:t>
            </w:r>
          </w:p>
        </w:tc>
        <w:tc>
          <w:tcPr>
            <w:tcW w:w="3096" w:type="dxa"/>
          </w:tcPr>
          <w:p w14:paraId="60EE3279" w14:textId="77777777" w:rsidR="007C21A3" w:rsidRDefault="007C21A3" w:rsidP="000077F4">
            <w:pPr>
              <w:rPr>
                <w:b w:val="0"/>
                <w:szCs w:val="24"/>
              </w:rPr>
            </w:pPr>
            <w:r>
              <w:rPr>
                <w:b w:val="0"/>
                <w:szCs w:val="24"/>
              </w:rPr>
              <w:t>Description</w:t>
            </w:r>
          </w:p>
        </w:tc>
        <w:tc>
          <w:tcPr>
            <w:tcW w:w="2653" w:type="dxa"/>
          </w:tcPr>
          <w:p w14:paraId="2D132F63" w14:textId="77777777" w:rsidR="007C21A3" w:rsidRDefault="007C21A3" w:rsidP="000077F4">
            <w:pPr>
              <w:rPr>
                <w:b w:val="0"/>
                <w:szCs w:val="24"/>
              </w:rPr>
            </w:pPr>
            <w:r>
              <w:rPr>
                <w:b w:val="0"/>
                <w:szCs w:val="24"/>
              </w:rPr>
              <w:t>User/Actor (Roles)</w:t>
            </w:r>
          </w:p>
        </w:tc>
      </w:tr>
      <w:tr w:rsidR="007C21A3" w14:paraId="5EC38CF0" w14:textId="77777777" w:rsidTr="00996597">
        <w:trPr>
          <w:trHeight w:val="393"/>
        </w:trPr>
        <w:tc>
          <w:tcPr>
            <w:tcW w:w="2161" w:type="dxa"/>
          </w:tcPr>
          <w:p w14:paraId="2F2DC80D" w14:textId="5B216A3A" w:rsidR="007C21A3" w:rsidRDefault="007C21A3" w:rsidP="000077F4">
            <w:pPr>
              <w:jc w:val="both"/>
              <w:rPr>
                <w:b w:val="0"/>
                <w:szCs w:val="24"/>
              </w:rPr>
            </w:pPr>
            <w:r>
              <w:rPr>
                <w:b w:val="0"/>
                <w:szCs w:val="24"/>
              </w:rPr>
              <w:t xml:space="preserve">Add </w:t>
            </w:r>
            <w:r w:rsidR="003451BE">
              <w:rPr>
                <w:b w:val="0"/>
                <w:szCs w:val="24"/>
              </w:rPr>
              <w:t>cage</w:t>
            </w:r>
          </w:p>
        </w:tc>
        <w:tc>
          <w:tcPr>
            <w:tcW w:w="3096" w:type="dxa"/>
          </w:tcPr>
          <w:p w14:paraId="0A60728B" w14:textId="54793D58" w:rsidR="007C21A3" w:rsidRDefault="007C21A3" w:rsidP="00F87622">
            <w:pPr>
              <w:jc w:val="left"/>
              <w:rPr>
                <w:b w:val="0"/>
                <w:szCs w:val="24"/>
              </w:rPr>
            </w:pPr>
            <w:r>
              <w:rPr>
                <w:b w:val="0"/>
                <w:szCs w:val="24"/>
              </w:rPr>
              <w:t>The user selects the add</w:t>
            </w:r>
            <w:r w:rsidR="00F87622">
              <w:rPr>
                <w:b w:val="0"/>
                <w:szCs w:val="24"/>
              </w:rPr>
              <w:t xml:space="preserve"> button</w:t>
            </w:r>
            <w:r>
              <w:rPr>
                <w:b w:val="0"/>
                <w:szCs w:val="24"/>
              </w:rPr>
              <w:t xml:space="preserve"> to add pig in pig management.</w:t>
            </w:r>
          </w:p>
          <w:p w14:paraId="3116ED7A" w14:textId="77777777" w:rsidR="007C21A3" w:rsidRDefault="007C21A3" w:rsidP="000077F4">
            <w:pPr>
              <w:jc w:val="both"/>
              <w:rPr>
                <w:b w:val="0"/>
                <w:szCs w:val="24"/>
              </w:rPr>
            </w:pPr>
          </w:p>
        </w:tc>
        <w:tc>
          <w:tcPr>
            <w:tcW w:w="2653" w:type="dxa"/>
          </w:tcPr>
          <w:p w14:paraId="57A136E3" w14:textId="3E5FEA38" w:rsidR="007C21A3" w:rsidRDefault="0092110A" w:rsidP="000077F4">
            <w:pPr>
              <w:rPr>
                <w:b w:val="0"/>
                <w:szCs w:val="24"/>
              </w:rPr>
            </w:pPr>
            <w:r>
              <w:rPr>
                <w:b w:val="0"/>
                <w:szCs w:val="24"/>
              </w:rPr>
              <w:t xml:space="preserve">Owner and </w:t>
            </w:r>
            <w:r w:rsidR="007C21A3">
              <w:rPr>
                <w:b w:val="0"/>
                <w:szCs w:val="24"/>
              </w:rPr>
              <w:t>Worker</w:t>
            </w:r>
          </w:p>
        </w:tc>
      </w:tr>
      <w:tr w:rsidR="007C21A3" w14:paraId="652AF071" w14:textId="77777777" w:rsidTr="000077F4">
        <w:trPr>
          <w:trHeight w:val="760"/>
        </w:trPr>
        <w:tc>
          <w:tcPr>
            <w:tcW w:w="2161" w:type="dxa"/>
          </w:tcPr>
          <w:p w14:paraId="0F02B14D" w14:textId="708619E6" w:rsidR="007C21A3" w:rsidRDefault="007C21A3" w:rsidP="000077F4">
            <w:pPr>
              <w:jc w:val="both"/>
              <w:rPr>
                <w:b w:val="0"/>
                <w:szCs w:val="24"/>
              </w:rPr>
            </w:pPr>
            <w:r>
              <w:rPr>
                <w:b w:val="0"/>
                <w:szCs w:val="24"/>
              </w:rPr>
              <w:t xml:space="preserve">View </w:t>
            </w:r>
            <w:r w:rsidR="003451BE">
              <w:rPr>
                <w:b w:val="0"/>
                <w:szCs w:val="24"/>
              </w:rPr>
              <w:t>cage</w:t>
            </w:r>
          </w:p>
        </w:tc>
        <w:tc>
          <w:tcPr>
            <w:tcW w:w="3096" w:type="dxa"/>
          </w:tcPr>
          <w:p w14:paraId="75588FD7" w14:textId="18B93580" w:rsidR="007C21A3" w:rsidRDefault="007C21A3" w:rsidP="00996597">
            <w:pPr>
              <w:jc w:val="left"/>
              <w:rPr>
                <w:b w:val="0"/>
                <w:szCs w:val="24"/>
              </w:rPr>
            </w:pPr>
            <w:r>
              <w:rPr>
                <w:b w:val="0"/>
                <w:szCs w:val="24"/>
              </w:rPr>
              <w:t xml:space="preserve">The user selects the view button to view the </w:t>
            </w:r>
            <w:r w:rsidR="00996597">
              <w:rPr>
                <w:b w:val="0"/>
                <w:szCs w:val="24"/>
              </w:rPr>
              <w:t>cage</w:t>
            </w:r>
            <w:r>
              <w:rPr>
                <w:b w:val="0"/>
                <w:szCs w:val="24"/>
              </w:rPr>
              <w:t xml:space="preserve"> details.</w:t>
            </w:r>
          </w:p>
        </w:tc>
        <w:tc>
          <w:tcPr>
            <w:tcW w:w="2653" w:type="dxa"/>
          </w:tcPr>
          <w:p w14:paraId="61932623" w14:textId="6B802CEA" w:rsidR="007C21A3" w:rsidRDefault="0092110A" w:rsidP="000077F4">
            <w:pPr>
              <w:rPr>
                <w:b w:val="0"/>
                <w:szCs w:val="24"/>
              </w:rPr>
            </w:pPr>
            <w:r>
              <w:rPr>
                <w:b w:val="0"/>
                <w:szCs w:val="24"/>
              </w:rPr>
              <w:t xml:space="preserve">Owner and </w:t>
            </w:r>
            <w:r w:rsidR="007C21A3">
              <w:rPr>
                <w:b w:val="0"/>
                <w:szCs w:val="24"/>
              </w:rPr>
              <w:t>Worker</w:t>
            </w:r>
          </w:p>
        </w:tc>
      </w:tr>
      <w:tr w:rsidR="007C21A3" w14:paraId="4ECCB756" w14:textId="77777777" w:rsidTr="000077F4">
        <w:trPr>
          <w:trHeight w:val="714"/>
        </w:trPr>
        <w:tc>
          <w:tcPr>
            <w:tcW w:w="2161" w:type="dxa"/>
          </w:tcPr>
          <w:p w14:paraId="3B571630" w14:textId="2B806F93" w:rsidR="007C21A3" w:rsidRDefault="007C21A3" w:rsidP="000077F4">
            <w:pPr>
              <w:jc w:val="both"/>
              <w:rPr>
                <w:b w:val="0"/>
                <w:szCs w:val="24"/>
              </w:rPr>
            </w:pPr>
            <w:r>
              <w:rPr>
                <w:b w:val="0"/>
                <w:szCs w:val="24"/>
              </w:rPr>
              <w:t xml:space="preserve">Update </w:t>
            </w:r>
            <w:r w:rsidR="0092110A">
              <w:rPr>
                <w:b w:val="0"/>
                <w:szCs w:val="24"/>
              </w:rPr>
              <w:t>cage</w:t>
            </w:r>
          </w:p>
        </w:tc>
        <w:tc>
          <w:tcPr>
            <w:tcW w:w="3096" w:type="dxa"/>
          </w:tcPr>
          <w:p w14:paraId="16FB01F0" w14:textId="7CDAAC46" w:rsidR="007C21A3" w:rsidRDefault="007C21A3" w:rsidP="000077F4">
            <w:pPr>
              <w:jc w:val="both"/>
              <w:rPr>
                <w:b w:val="0"/>
                <w:szCs w:val="24"/>
              </w:rPr>
            </w:pPr>
            <w:r>
              <w:rPr>
                <w:b w:val="0"/>
                <w:szCs w:val="24"/>
              </w:rPr>
              <w:t xml:space="preserve">The user selects the edit action to update </w:t>
            </w:r>
            <w:r w:rsidR="00D85266">
              <w:rPr>
                <w:b w:val="0"/>
                <w:szCs w:val="24"/>
              </w:rPr>
              <w:t>cage</w:t>
            </w:r>
            <w:r>
              <w:rPr>
                <w:b w:val="0"/>
                <w:szCs w:val="24"/>
              </w:rPr>
              <w:t xml:space="preserve"> details.</w:t>
            </w:r>
          </w:p>
        </w:tc>
        <w:tc>
          <w:tcPr>
            <w:tcW w:w="2653" w:type="dxa"/>
          </w:tcPr>
          <w:p w14:paraId="36860724" w14:textId="2571988A" w:rsidR="007C21A3" w:rsidRDefault="0092110A" w:rsidP="000077F4">
            <w:pPr>
              <w:rPr>
                <w:b w:val="0"/>
                <w:szCs w:val="24"/>
              </w:rPr>
            </w:pPr>
            <w:r>
              <w:rPr>
                <w:b w:val="0"/>
                <w:szCs w:val="24"/>
              </w:rPr>
              <w:t xml:space="preserve">Owner and </w:t>
            </w:r>
            <w:r w:rsidR="007C21A3">
              <w:rPr>
                <w:b w:val="0"/>
                <w:szCs w:val="24"/>
              </w:rPr>
              <w:t>Worker</w:t>
            </w:r>
          </w:p>
        </w:tc>
      </w:tr>
      <w:tr w:rsidR="007C21A3" w14:paraId="7AE4A6C3" w14:textId="77777777" w:rsidTr="000077F4">
        <w:trPr>
          <w:trHeight w:val="726"/>
        </w:trPr>
        <w:tc>
          <w:tcPr>
            <w:tcW w:w="2161" w:type="dxa"/>
          </w:tcPr>
          <w:p w14:paraId="1EA22E1E" w14:textId="5B1E3187" w:rsidR="007C21A3" w:rsidRDefault="0092110A" w:rsidP="000077F4">
            <w:pPr>
              <w:jc w:val="both"/>
              <w:rPr>
                <w:b w:val="0"/>
                <w:szCs w:val="24"/>
              </w:rPr>
            </w:pPr>
            <w:r>
              <w:rPr>
                <w:b w:val="0"/>
                <w:szCs w:val="24"/>
              </w:rPr>
              <w:t>Delete cage</w:t>
            </w:r>
          </w:p>
          <w:p w14:paraId="4ED00080" w14:textId="77777777" w:rsidR="007C21A3" w:rsidRDefault="007C21A3" w:rsidP="000077F4">
            <w:pPr>
              <w:jc w:val="both"/>
              <w:rPr>
                <w:b w:val="0"/>
                <w:szCs w:val="24"/>
              </w:rPr>
            </w:pPr>
          </w:p>
        </w:tc>
        <w:tc>
          <w:tcPr>
            <w:tcW w:w="3096" w:type="dxa"/>
          </w:tcPr>
          <w:p w14:paraId="1CB012E8" w14:textId="3AB49DF1" w:rsidR="007C21A3" w:rsidRDefault="007C21A3" w:rsidP="000077F4">
            <w:pPr>
              <w:jc w:val="both"/>
              <w:rPr>
                <w:b w:val="0"/>
                <w:szCs w:val="24"/>
              </w:rPr>
            </w:pPr>
            <w:r>
              <w:rPr>
                <w:b w:val="0"/>
                <w:szCs w:val="24"/>
              </w:rPr>
              <w:t xml:space="preserve">The user selects the delete action to delete the existing </w:t>
            </w:r>
            <w:r w:rsidR="00AB4D3A">
              <w:rPr>
                <w:b w:val="0"/>
                <w:szCs w:val="24"/>
              </w:rPr>
              <w:t>cage</w:t>
            </w:r>
          </w:p>
        </w:tc>
        <w:tc>
          <w:tcPr>
            <w:tcW w:w="2653" w:type="dxa"/>
          </w:tcPr>
          <w:p w14:paraId="29D2110B" w14:textId="4D79B2E6" w:rsidR="007C21A3" w:rsidRDefault="0092110A" w:rsidP="000077F4">
            <w:pPr>
              <w:rPr>
                <w:b w:val="0"/>
                <w:szCs w:val="24"/>
              </w:rPr>
            </w:pPr>
            <w:r>
              <w:rPr>
                <w:b w:val="0"/>
                <w:szCs w:val="24"/>
              </w:rPr>
              <w:t xml:space="preserve">Owner and </w:t>
            </w:r>
            <w:r w:rsidR="007C21A3">
              <w:rPr>
                <w:b w:val="0"/>
                <w:szCs w:val="24"/>
              </w:rPr>
              <w:t>Worker</w:t>
            </w:r>
          </w:p>
        </w:tc>
      </w:tr>
      <w:tr w:rsidR="007C21A3" w14:paraId="61B1C869" w14:textId="77777777" w:rsidTr="000077F4">
        <w:trPr>
          <w:trHeight w:val="604"/>
        </w:trPr>
        <w:tc>
          <w:tcPr>
            <w:tcW w:w="2161" w:type="dxa"/>
          </w:tcPr>
          <w:p w14:paraId="30DE89E4" w14:textId="2432AF73" w:rsidR="007C21A3" w:rsidRDefault="00F87622" w:rsidP="000077F4">
            <w:pPr>
              <w:jc w:val="both"/>
              <w:rPr>
                <w:b w:val="0"/>
                <w:szCs w:val="24"/>
              </w:rPr>
            </w:pPr>
            <w:r>
              <w:rPr>
                <w:b w:val="0"/>
                <w:szCs w:val="24"/>
              </w:rPr>
              <w:t>Add pig batch</w:t>
            </w:r>
          </w:p>
        </w:tc>
        <w:tc>
          <w:tcPr>
            <w:tcW w:w="3096" w:type="dxa"/>
          </w:tcPr>
          <w:p w14:paraId="645CBDD4" w14:textId="72617C47" w:rsidR="007C21A3" w:rsidRDefault="007C21A3" w:rsidP="000077F4">
            <w:pPr>
              <w:jc w:val="both"/>
              <w:rPr>
                <w:b w:val="0"/>
                <w:szCs w:val="24"/>
              </w:rPr>
            </w:pPr>
            <w:r>
              <w:rPr>
                <w:b w:val="0"/>
                <w:szCs w:val="24"/>
              </w:rPr>
              <w:t>The user selects the</w:t>
            </w:r>
            <w:r w:rsidR="00AB4D3A">
              <w:rPr>
                <w:b w:val="0"/>
                <w:szCs w:val="24"/>
              </w:rPr>
              <w:t xml:space="preserve"> new button to add</w:t>
            </w:r>
            <w:r>
              <w:rPr>
                <w:b w:val="0"/>
                <w:szCs w:val="24"/>
              </w:rPr>
              <w:t xml:space="preserve"> </w:t>
            </w:r>
            <w:r w:rsidR="00AB4D3A">
              <w:rPr>
                <w:b w:val="0"/>
                <w:szCs w:val="24"/>
              </w:rPr>
              <w:t>new batch of pigs.</w:t>
            </w:r>
          </w:p>
        </w:tc>
        <w:tc>
          <w:tcPr>
            <w:tcW w:w="2653" w:type="dxa"/>
          </w:tcPr>
          <w:p w14:paraId="54EB4B3A" w14:textId="7C38E031" w:rsidR="007C21A3" w:rsidRDefault="0092110A" w:rsidP="000077F4">
            <w:pPr>
              <w:rPr>
                <w:b w:val="0"/>
                <w:szCs w:val="24"/>
              </w:rPr>
            </w:pPr>
            <w:r>
              <w:rPr>
                <w:b w:val="0"/>
                <w:szCs w:val="24"/>
              </w:rPr>
              <w:t xml:space="preserve">Owner and </w:t>
            </w:r>
            <w:r w:rsidR="007C21A3">
              <w:rPr>
                <w:b w:val="0"/>
                <w:szCs w:val="24"/>
              </w:rPr>
              <w:t>Worker</w:t>
            </w:r>
          </w:p>
        </w:tc>
      </w:tr>
      <w:tr w:rsidR="00F87622" w14:paraId="06186B51" w14:textId="77777777" w:rsidTr="000077F4">
        <w:trPr>
          <w:trHeight w:val="604"/>
        </w:trPr>
        <w:tc>
          <w:tcPr>
            <w:tcW w:w="2161" w:type="dxa"/>
          </w:tcPr>
          <w:p w14:paraId="0B9CC1F4" w14:textId="5C773692" w:rsidR="00F87622" w:rsidRDefault="000D2E56" w:rsidP="000077F4">
            <w:pPr>
              <w:jc w:val="both"/>
              <w:rPr>
                <w:b w:val="0"/>
                <w:szCs w:val="24"/>
              </w:rPr>
            </w:pPr>
            <w:r>
              <w:rPr>
                <w:b w:val="0"/>
                <w:szCs w:val="24"/>
              </w:rPr>
              <w:t>View pig batch</w:t>
            </w:r>
          </w:p>
        </w:tc>
        <w:tc>
          <w:tcPr>
            <w:tcW w:w="3096" w:type="dxa"/>
          </w:tcPr>
          <w:p w14:paraId="17C9579A" w14:textId="2A392B84" w:rsidR="00F87622" w:rsidRDefault="00253570" w:rsidP="000077F4">
            <w:pPr>
              <w:jc w:val="both"/>
              <w:rPr>
                <w:b w:val="0"/>
                <w:szCs w:val="24"/>
              </w:rPr>
            </w:pPr>
            <w:r>
              <w:rPr>
                <w:b w:val="0"/>
                <w:szCs w:val="24"/>
              </w:rPr>
              <w:t>The user selects each</w:t>
            </w:r>
            <w:r w:rsidR="0048642C">
              <w:rPr>
                <w:b w:val="0"/>
                <w:szCs w:val="24"/>
              </w:rPr>
              <w:t xml:space="preserve"> button to view pig batch.</w:t>
            </w:r>
          </w:p>
        </w:tc>
        <w:tc>
          <w:tcPr>
            <w:tcW w:w="2653" w:type="dxa"/>
          </w:tcPr>
          <w:p w14:paraId="22327DFF" w14:textId="213B3EFE" w:rsidR="00F87622" w:rsidRDefault="0048642C" w:rsidP="000077F4">
            <w:pPr>
              <w:rPr>
                <w:b w:val="0"/>
                <w:szCs w:val="24"/>
              </w:rPr>
            </w:pPr>
            <w:r>
              <w:rPr>
                <w:b w:val="0"/>
                <w:szCs w:val="24"/>
              </w:rPr>
              <w:t>Owner and Worker</w:t>
            </w:r>
          </w:p>
        </w:tc>
      </w:tr>
      <w:tr w:rsidR="000D2E56" w14:paraId="4C9E6E1F" w14:textId="77777777" w:rsidTr="000077F4">
        <w:trPr>
          <w:trHeight w:val="604"/>
        </w:trPr>
        <w:tc>
          <w:tcPr>
            <w:tcW w:w="2161" w:type="dxa"/>
          </w:tcPr>
          <w:p w14:paraId="72DB0A89" w14:textId="0992D3A0" w:rsidR="000D2E56" w:rsidRDefault="000D2E56" w:rsidP="000077F4">
            <w:pPr>
              <w:jc w:val="both"/>
              <w:rPr>
                <w:b w:val="0"/>
                <w:szCs w:val="24"/>
              </w:rPr>
            </w:pPr>
            <w:r>
              <w:rPr>
                <w:b w:val="0"/>
                <w:szCs w:val="24"/>
              </w:rPr>
              <w:t>Update pig batch</w:t>
            </w:r>
          </w:p>
        </w:tc>
        <w:tc>
          <w:tcPr>
            <w:tcW w:w="3096" w:type="dxa"/>
          </w:tcPr>
          <w:p w14:paraId="58302493" w14:textId="4F91DF87" w:rsidR="000D2E56" w:rsidRDefault="0048642C" w:rsidP="000077F4">
            <w:pPr>
              <w:jc w:val="both"/>
              <w:rPr>
                <w:b w:val="0"/>
                <w:szCs w:val="24"/>
              </w:rPr>
            </w:pPr>
            <w:r>
              <w:rPr>
                <w:b w:val="0"/>
                <w:szCs w:val="24"/>
              </w:rPr>
              <w:t>The user selects edit action to update pig batch.</w:t>
            </w:r>
          </w:p>
        </w:tc>
        <w:tc>
          <w:tcPr>
            <w:tcW w:w="2653" w:type="dxa"/>
          </w:tcPr>
          <w:p w14:paraId="49F81084" w14:textId="6425BC2C" w:rsidR="000D2E56" w:rsidRDefault="0048642C" w:rsidP="000077F4">
            <w:pPr>
              <w:rPr>
                <w:b w:val="0"/>
                <w:szCs w:val="24"/>
              </w:rPr>
            </w:pPr>
            <w:r>
              <w:rPr>
                <w:b w:val="0"/>
                <w:szCs w:val="24"/>
              </w:rPr>
              <w:t>Owner and Worker</w:t>
            </w:r>
          </w:p>
        </w:tc>
      </w:tr>
      <w:tr w:rsidR="000D2E56" w14:paraId="569FA592" w14:textId="77777777" w:rsidTr="000077F4">
        <w:trPr>
          <w:trHeight w:val="604"/>
        </w:trPr>
        <w:tc>
          <w:tcPr>
            <w:tcW w:w="2161" w:type="dxa"/>
          </w:tcPr>
          <w:p w14:paraId="1D2E9B1C" w14:textId="2739B4A1" w:rsidR="000D2E56" w:rsidRDefault="00253570" w:rsidP="000077F4">
            <w:pPr>
              <w:jc w:val="both"/>
              <w:rPr>
                <w:b w:val="0"/>
                <w:szCs w:val="24"/>
              </w:rPr>
            </w:pPr>
            <w:r>
              <w:rPr>
                <w:b w:val="0"/>
                <w:szCs w:val="24"/>
              </w:rPr>
              <w:lastRenderedPageBreak/>
              <w:t>Add new pig</w:t>
            </w:r>
          </w:p>
        </w:tc>
        <w:tc>
          <w:tcPr>
            <w:tcW w:w="3096" w:type="dxa"/>
          </w:tcPr>
          <w:p w14:paraId="200135C6" w14:textId="16AB8373" w:rsidR="000D2E56" w:rsidRDefault="001E7F7D" w:rsidP="000077F4">
            <w:pPr>
              <w:jc w:val="both"/>
              <w:rPr>
                <w:b w:val="0"/>
                <w:szCs w:val="24"/>
              </w:rPr>
            </w:pPr>
            <w:r>
              <w:rPr>
                <w:b w:val="0"/>
                <w:szCs w:val="24"/>
              </w:rPr>
              <w:t>The user selects new button to add new pig in pig management.</w:t>
            </w:r>
          </w:p>
        </w:tc>
        <w:tc>
          <w:tcPr>
            <w:tcW w:w="2653" w:type="dxa"/>
          </w:tcPr>
          <w:p w14:paraId="6978B409" w14:textId="1401B8D3" w:rsidR="000D2E56" w:rsidRDefault="001E7F7D" w:rsidP="000077F4">
            <w:pPr>
              <w:rPr>
                <w:b w:val="0"/>
                <w:szCs w:val="24"/>
              </w:rPr>
            </w:pPr>
            <w:r>
              <w:rPr>
                <w:b w:val="0"/>
                <w:szCs w:val="24"/>
              </w:rPr>
              <w:t>Owner and Worker</w:t>
            </w:r>
          </w:p>
        </w:tc>
      </w:tr>
      <w:tr w:rsidR="00253570" w14:paraId="61D859BB" w14:textId="77777777" w:rsidTr="000077F4">
        <w:trPr>
          <w:trHeight w:val="604"/>
        </w:trPr>
        <w:tc>
          <w:tcPr>
            <w:tcW w:w="2161" w:type="dxa"/>
          </w:tcPr>
          <w:p w14:paraId="3F48B43C" w14:textId="09417AD5" w:rsidR="00253570" w:rsidRDefault="00253570" w:rsidP="000077F4">
            <w:pPr>
              <w:jc w:val="both"/>
              <w:rPr>
                <w:b w:val="0"/>
                <w:szCs w:val="24"/>
              </w:rPr>
            </w:pPr>
            <w:r>
              <w:rPr>
                <w:b w:val="0"/>
                <w:szCs w:val="24"/>
              </w:rPr>
              <w:t>Search new pig</w:t>
            </w:r>
          </w:p>
        </w:tc>
        <w:tc>
          <w:tcPr>
            <w:tcW w:w="3096" w:type="dxa"/>
          </w:tcPr>
          <w:p w14:paraId="633744A0" w14:textId="2F2B439E" w:rsidR="00253570" w:rsidRDefault="001E7F7D" w:rsidP="000077F4">
            <w:pPr>
              <w:jc w:val="both"/>
              <w:rPr>
                <w:b w:val="0"/>
                <w:szCs w:val="24"/>
              </w:rPr>
            </w:pPr>
            <w:r>
              <w:rPr>
                <w:b w:val="0"/>
                <w:szCs w:val="24"/>
              </w:rPr>
              <w:t xml:space="preserve">The user selects search button to search </w:t>
            </w:r>
            <w:r w:rsidR="00241CD0">
              <w:rPr>
                <w:b w:val="0"/>
                <w:szCs w:val="24"/>
              </w:rPr>
              <w:t>new pig information.</w:t>
            </w:r>
          </w:p>
        </w:tc>
        <w:tc>
          <w:tcPr>
            <w:tcW w:w="2653" w:type="dxa"/>
          </w:tcPr>
          <w:p w14:paraId="5A509E5E" w14:textId="17C0E990" w:rsidR="00253570" w:rsidRDefault="00241CD0" w:rsidP="000077F4">
            <w:pPr>
              <w:rPr>
                <w:b w:val="0"/>
                <w:szCs w:val="24"/>
              </w:rPr>
            </w:pPr>
            <w:r>
              <w:rPr>
                <w:b w:val="0"/>
                <w:szCs w:val="24"/>
              </w:rPr>
              <w:t>Owner and Worker</w:t>
            </w:r>
          </w:p>
        </w:tc>
      </w:tr>
    </w:tbl>
    <w:p w14:paraId="7C6243E6" w14:textId="65F07D7B" w:rsidR="007C21A3" w:rsidRDefault="007C21A3" w:rsidP="007C21A3">
      <w:pPr>
        <w:tabs>
          <w:tab w:val="left" w:pos="3187"/>
        </w:tabs>
        <w:rPr>
          <w:rFonts w:cs="Times New Roman"/>
          <w:bCs/>
          <w:szCs w:val="24"/>
          <w:lang w:eastAsia="en-PH"/>
        </w:rPr>
      </w:pPr>
    </w:p>
    <w:p w14:paraId="60D3D400" w14:textId="5975743A" w:rsidR="007C21A3" w:rsidRDefault="007C21A3" w:rsidP="007C21A3">
      <w:pPr>
        <w:tabs>
          <w:tab w:val="left" w:pos="3187"/>
        </w:tabs>
        <w:rPr>
          <w:rFonts w:cs="Times New Roman"/>
          <w:bCs/>
          <w:szCs w:val="24"/>
          <w:lang w:eastAsia="en-PH"/>
        </w:rPr>
      </w:pPr>
      <w:r w:rsidRPr="009040B2">
        <w:rPr>
          <w:rFonts w:cs="Times New Roman"/>
          <w:bCs/>
          <w:szCs w:val="24"/>
          <w:lang w:eastAsia="en-PH"/>
        </w:rPr>
        <w:t xml:space="preserve">Table </w:t>
      </w:r>
      <w:r w:rsidR="00241CD0">
        <w:rPr>
          <w:rFonts w:cs="Times New Roman"/>
          <w:bCs/>
          <w:szCs w:val="24"/>
          <w:lang w:eastAsia="en-PH"/>
        </w:rPr>
        <w:t>12</w:t>
      </w:r>
      <w:r w:rsidRPr="009040B2">
        <w:rPr>
          <w:rFonts w:cs="Times New Roman"/>
          <w:bCs/>
          <w:szCs w:val="24"/>
          <w:lang w:eastAsia="en-PH"/>
        </w:rPr>
        <w:t>: Event Decomposition of the Piggery Management System</w:t>
      </w:r>
      <w:r>
        <w:rPr>
          <w:rFonts w:cs="Times New Roman"/>
          <w:bCs/>
          <w:szCs w:val="24"/>
          <w:lang w:eastAsia="en-PH"/>
        </w:rPr>
        <w:t xml:space="preserve"> Pig Management Module</w:t>
      </w:r>
    </w:p>
    <w:p w14:paraId="49847265" w14:textId="485E766D" w:rsidR="0044188A" w:rsidRDefault="0044188A" w:rsidP="001902B3">
      <w:pPr>
        <w:tabs>
          <w:tab w:val="left" w:pos="3187"/>
        </w:tabs>
        <w:rPr>
          <w:rFonts w:cs="Times New Roman"/>
          <w:bCs/>
          <w:szCs w:val="24"/>
          <w:lang w:eastAsia="en-PH"/>
        </w:rPr>
      </w:pPr>
    </w:p>
    <w:p w14:paraId="22DA9736" w14:textId="6AF21F58" w:rsidR="0047371E" w:rsidRDefault="00241CD0" w:rsidP="006A6C3A">
      <w:pPr>
        <w:tabs>
          <w:tab w:val="left" w:pos="3187"/>
        </w:tabs>
        <w:jc w:val="both"/>
        <w:rPr>
          <w:rFonts w:cs="Times New Roman"/>
          <w:bCs/>
          <w:szCs w:val="24"/>
          <w:lang w:eastAsia="en-PH"/>
        </w:rPr>
      </w:pPr>
      <w:r>
        <w:rPr>
          <w:noProof/>
        </w:rPr>
        <w:drawing>
          <wp:anchor distT="0" distB="0" distL="114300" distR="114300" simplePos="0" relativeHeight="251890176" behindDoc="0" locked="0" layoutInCell="1" allowOverlap="1" wp14:anchorId="373A163F" wp14:editId="22F40279">
            <wp:simplePos x="0" y="0"/>
            <wp:positionH relativeFrom="column">
              <wp:posOffset>571500</wp:posOffset>
            </wp:positionH>
            <wp:positionV relativeFrom="paragraph">
              <wp:posOffset>82550</wp:posOffset>
            </wp:positionV>
            <wp:extent cx="4342765" cy="5829300"/>
            <wp:effectExtent l="0" t="0" r="635" b="0"/>
            <wp:wrapNone/>
            <wp:docPr id="103" name="Picture 1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42765" cy="5829300"/>
                    </a:xfrm>
                    <a:prstGeom prst="rect">
                      <a:avLst/>
                    </a:prstGeom>
                  </pic:spPr>
                </pic:pic>
              </a:graphicData>
            </a:graphic>
            <wp14:sizeRelH relativeFrom="page">
              <wp14:pctWidth>0</wp14:pctWidth>
            </wp14:sizeRelH>
            <wp14:sizeRelV relativeFrom="page">
              <wp14:pctHeight>0</wp14:pctHeight>
            </wp14:sizeRelV>
          </wp:anchor>
        </w:drawing>
      </w:r>
    </w:p>
    <w:p w14:paraId="10369FD2" w14:textId="68B92A07" w:rsidR="001902B3" w:rsidRDefault="001902B3" w:rsidP="0047371E">
      <w:pPr>
        <w:tabs>
          <w:tab w:val="left" w:pos="3187"/>
        </w:tabs>
        <w:jc w:val="both"/>
        <w:rPr>
          <w:rFonts w:cs="Times New Roman"/>
          <w:bCs/>
          <w:szCs w:val="24"/>
          <w:lang w:eastAsia="en-PH"/>
        </w:rPr>
      </w:pPr>
    </w:p>
    <w:p w14:paraId="543DCD32" w14:textId="4FF0F51B" w:rsidR="001902B3" w:rsidRDefault="001902B3" w:rsidP="001902B3">
      <w:pPr>
        <w:tabs>
          <w:tab w:val="left" w:pos="3267"/>
          <w:tab w:val="left" w:pos="3293"/>
          <w:tab w:val="center" w:pos="4320"/>
        </w:tabs>
        <w:rPr>
          <w:rFonts w:cs="Times New Roman"/>
          <w:bCs/>
          <w:szCs w:val="24"/>
          <w:lang w:eastAsia="en-PH"/>
        </w:rPr>
      </w:pPr>
      <w:r>
        <w:rPr>
          <w:rFonts w:cs="Times New Roman"/>
          <w:bCs/>
          <w:szCs w:val="24"/>
          <w:lang w:eastAsia="en-PH"/>
        </w:rPr>
        <w:tab/>
      </w:r>
      <w:r>
        <w:rPr>
          <w:rFonts w:cs="Times New Roman"/>
          <w:bCs/>
          <w:szCs w:val="24"/>
          <w:lang w:eastAsia="en-PH"/>
        </w:rPr>
        <w:tab/>
      </w:r>
    </w:p>
    <w:p w14:paraId="312BA4D6" w14:textId="23E8417B" w:rsidR="001902B3" w:rsidRDefault="001902B3" w:rsidP="001902B3">
      <w:pPr>
        <w:tabs>
          <w:tab w:val="left" w:pos="3293"/>
          <w:tab w:val="center" w:pos="4320"/>
        </w:tabs>
        <w:rPr>
          <w:rFonts w:cs="Times New Roman"/>
          <w:bCs/>
          <w:szCs w:val="24"/>
          <w:lang w:eastAsia="en-PH"/>
        </w:rPr>
      </w:pPr>
    </w:p>
    <w:p w14:paraId="04DB70D9" w14:textId="033FC81F" w:rsidR="001902B3" w:rsidRDefault="001902B3" w:rsidP="001902B3">
      <w:pPr>
        <w:tabs>
          <w:tab w:val="left" w:pos="3893"/>
          <w:tab w:val="center" w:pos="4320"/>
        </w:tabs>
        <w:jc w:val="left"/>
        <w:rPr>
          <w:rFonts w:cs="Times New Roman"/>
          <w:szCs w:val="24"/>
          <w:lang w:eastAsia="en-PH"/>
        </w:rPr>
      </w:pPr>
      <w:r>
        <w:rPr>
          <w:rFonts w:cs="Times New Roman"/>
          <w:szCs w:val="24"/>
          <w:lang w:eastAsia="en-PH"/>
        </w:rPr>
        <w:tab/>
      </w:r>
    </w:p>
    <w:p w14:paraId="50A92AD5" w14:textId="1F775FCF" w:rsidR="001902B3" w:rsidRDefault="001902B3" w:rsidP="001902B3">
      <w:pPr>
        <w:rPr>
          <w:rFonts w:cs="Times New Roman"/>
          <w:szCs w:val="24"/>
          <w:lang w:eastAsia="en-PH"/>
        </w:rPr>
      </w:pPr>
    </w:p>
    <w:p w14:paraId="2D56CD6F" w14:textId="31EF6701" w:rsidR="001902B3" w:rsidRPr="001902B3" w:rsidRDefault="001902B3" w:rsidP="001902B3">
      <w:pPr>
        <w:rPr>
          <w:rFonts w:cs="Times New Roman"/>
          <w:szCs w:val="24"/>
          <w:lang w:eastAsia="en-PH"/>
        </w:rPr>
      </w:pPr>
    </w:p>
    <w:p w14:paraId="72AC0C3A" w14:textId="6D9B1A77" w:rsidR="001902B3" w:rsidRPr="001902B3" w:rsidRDefault="001902B3" w:rsidP="001902B3">
      <w:pPr>
        <w:rPr>
          <w:rFonts w:cs="Times New Roman"/>
          <w:szCs w:val="24"/>
          <w:lang w:eastAsia="en-PH"/>
        </w:rPr>
      </w:pPr>
    </w:p>
    <w:p w14:paraId="28FFACE8" w14:textId="55D85789" w:rsidR="001902B3" w:rsidRPr="001902B3" w:rsidRDefault="001902B3" w:rsidP="001902B3">
      <w:pPr>
        <w:rPr>
          <w:rFonts w:cs="Times New Roman"/>
          <w:szCs w:val="24"/>
          <w:lang w:eastAsia="en-PH"/>
        </w:rPr>
      </w:pPr>
    </w:p>
    <w:p w14:paraId="51B19E46" w14:textId="280911A6" w:rsidR="001902B3" w:rsidRPr="001902B3" w:rsidRDefault="001902B3" w:rsidP="001902B3">
      <w:pPr>
        <w:rPr>
          <w:rFonts w:cs="Times New Roman"/>
          <w:szCs w:val="24"/>
          <w:lang w:eastAsia="en-PH"/>
        </w:rPr>
      </w:pPr>
    </w:p>
    <w:p w14:paraId="0FF324A0" w14:textId="60D665E5" w:rsidR="001902B3" w:rsidRPr="001902B3" w:rsidRDefault="001902B3" w:rsidP="001902B3">
      <w:pPr>
        <w:rPr>
          <w:rFonts w:cs="Times New Roman"/>
          <w:szCs w:val="24"/>
          <w:lang w:eastAsia="en-PH"/>
        </w:rPr>
      </w:pPr>
    </w:p>
    <w:p w14:paraId="4ABD1858" w14:textId="39BE79F7" w:rsidR="001902B3" w:rsidRPr="001902B3" w:rsidRDefault="001902B3" w:rsidP="001902B3">
      <w:pPr>
        <w:rPr>
          <w:rFonts w:cs="Times New Roman"/>
          <w:szCs w:val="24"/>
          <w:lang w:eastAsia="en-PH"/>
        </w:rPr>
      </w:pPr>
    </w:p>
    <w:p w14:paraId="0260714A" w14:textId="6CEE26EF" w:rsidR="001902B3" w:rsidRPr="001902B3" w:rsidRDefault="001902B3" w:rsidP="001902B3">
      <w:pPr>
        <w:rPr>
          <w:rFonts w:cs="Times New Roman"/>
          <w:szCs w:val="24"/>
          <w:lang w:eastAsia="en-PH"/>
        </w:rPr>
      </w:pPr>
    </w:p>
    <w:p w14:paraId="59F500B3" w14:textId="1A6DA84D" w:rsidR="001902B3" w:rsidRPr="001902B3" w:rsidRDefault="001902B3" w:rsidP="001902B3">
      <w:pPr>
        <w:rPr>
          <w:rFonts w:cs="Times New Roman"/>
          <w:szCs w:val="24"/>
          <w:lang w:eastAsia="en-PH"/>
        </w:rPr>
      </w:pPr>
    </w:p>
    <w:p w14:paraId="60C41811" w14:textId="6F8B9F4C" w:rsidR="001902B3" w:rsidRPr="001902B3" w:rsidRDefault="001902B3" w:rsidP="001902B3">
      <w:pPr>
        <w:rPr>
          <w:rFonts w:cs="Times New Roman"/>
          <w:szCs w:val="24"/>
          <w:lang w:eastAsia="en-PH"/>
        </w:rPr>
      </w:pPr>
    </w:p>
    <w:p w14:paraId="76A6FC41" w14:textId="039327E3" w:rsidR="00571801" w:rsidRDefault="00571801" w:rsidP="00627CE1">
      <w:pPr>
        <w:spacing w:line="360" w:lineRule="auto"/>
        <w:rPr>
          <w:rFonts w:cs="Times New Roman"/>
          <w:bCs/>
          <w:szCs w:val="24"/>
          <w:lang w:eastAsia="en-PH"/>
        </w:rPr>
      </w:pPr>
    </w:p>
    <w:p w14:paraId="2B2E4DD4" w14:textId="460EA4CD" w:rsidR="002B6184" w:rsidRDefault="002B6184" w:rsidP="006F28B2">
      <w:pPr>
        <w:spacing w:line="360" w:lineRule="auto"/>
        <w:rPr>
          <w:rFonts w:cs="Times New Roman"/>
          <w:bCs/>
          <w:szCs w:val="24"/>
          <w:lang w:eastAsia="en-PH"/>
        </w:rPr>
      </w:pPr>
    </w:p>
    <w:p w14:paraId="2C25F7F5" w14:textId="5D508BA5" w:rsidR="009F4240" w:rsidRDefault="009F4240" w:rsidP="006F28B2">
      <w:pPr>
        <w:spacing w:line="360" w:lineRule="auto"/>
        <w:rPr>
          <w:rFonts w:cs="Times New Roman"/>
          <w:bCs/>
          <w:szCs w:val="24"/>
          <w:lang w:eastAsia="en-PH"/>
        </w:rPr>
      </w:pPr>
    </w:p>
    <w:p w14:paraId="7C894DC4" w14:textId="56850703" w:rsidR="00DD5735" w:rsidRDefault="00DD5735" w:rsidP="00DD5735">
      <w:pPr>
        <w:spacing w:line="360" w:lineRule="auto"/>
        <w:jc w:val="both"/>
        <w:rPr>
          <w:rFonts w:cs="Times New Roman"/>
          <w:bCs/>
          <w:szCs w:val="24"/>
          <w:lang w:eastAsia="en-PH"/>
        </w:rPr>
      </w:pPr>
    </w:p>
    <w:p w14:paraId="6C25ED96" w14:textId="7219007E" w:rsidR="0079243A" w:rsidRDefault="0079243A" w:rsidP="00DD5735">
      <w:pPr>
        <w:spacing w:line="360" w:lineRule="auto"/>
        <w:jc w:val="both"/>
        <w:rPr>
          <w:rFonts w:cs="Times New Roman"/>
          <w:bCs/>
          <w:szCs w:val="24"/>
          <w:lang w:eastAsia="en-PH"/>
        </w:rPr>
      </w:pPr>
    </w:p>
    <w:p w14:paraId="51B3C214" w14:textId="382DE7F7" w:rsidR="007C21A3" w:rsidRDefault="007C21A3" w:rsidP="00DD5735">
      <w:pPr>
        <w:spacing w:line="360" w:lineRule="auto"/>
        <w:jc w:val="both"/>
        <w:rPr>
          <w:rFonts w:cs="Times New Roman"/>
          <w:bCs/>
          <w:szCs w:val="24"/>
          <w:lang w:eastAsia="en-PH"/>
        </w:rPr>
      </w:pPr>
    </w:p>
    <w:p w14:paraId="6429A732" w14:textId="7631FDD3" w:rsidR="007C21A3" w:rsidRDefault="007C21A3" w:rsidP="00DD5735">
      <w:pPr>
        <w:spacing w:line="360" w:lineRule="auto"/>
        <w:jc w:val="both"/>
        <w:rPr>
          <w:rFonts w:cs="Times New Roman"/>
          <w:bCs/>
          <w:szCs w:val="24"/>
          <w:lang w:eastAsia="en-PH"/>
        </w:rPr>
      </w:pPr>
    </w:p>
    <w:p w14:paraId="75EA3EBD" w14:textId="0B01BF03" w:rsidR="007C21A3" w:rsidRDefault="007C21A3" w:rsidP="00DD5735">
      <w:pPr>
        <w:spacing w:line="360" w:lineRule="auto"/>
        <w:jc w:val="both"/>
        <w:rPr>
          <w:rFonts w:cs="Times New Roman"/>
          <w:bCs/>
          <w:szCs w:val="24"/>
          <w:lang w:eastAsia="en-PH"/>
        </w:rPr>
      </w:pPr>
    </w:p>
    <w:p w14:paraId="5EE88C3E" w14:textId="0867F4CB" w:rsidR="007C21A3" w:rsidRDefault="007C21A3" w:rsidP="00DD5735">
      <w:pPr>
        <w:spacing w:line="360" w:lineRule="auto"/>
        <w:jc w:val="both"/>
        <w:rPr>
          <w:rFonts w:cs="Times New Roman"/>
          <w:bCs/>
          <w:szCs w:val="24"/>
          <w:lang w:eastAsia="en-PH"/>
        </w:rPr>
      </w:pPr>
    </w:p>
    <w:p w14:paraId="64DCD108" w14:textId="73094A51" w:rsidR="007C21A3" w:rsidRDefault="007C21A3" w:rsidP="00DD5735">
      <w:pPr>
        <w:spacing w:line="360" w:lineRule="auto"/>
        <w:jc w:val="both"/>
        <w:rPr>
          <w:rFonts w:cs="Times New Roman"/>
          <w:bCs/>
          <w:szCs w:val="24"/>
          <w:lang w:eastAsia="en-PH"/>
        </w:rPr>
      </w:pPr>
    </w:p>
    <w:p w14:paraId="63FCAFF5" w14:textId="04A0811C" w:rsidR="007C21A3" w:rsidRDefault="007C21A3" w:rsidP="00DD5735">
      <w:pPr>
        <w:spacing w:line="360" w:lineRule="auto"/>
        <w:jc w:val="both"/>
        <w:rPr>
          <w:rFonts w:cs="Times New Roman"/>
          <w:bCs/>
          <w:szCs w:val="24"/>
          <w:lang w:eastAsia="en-PH"/>
        </w:rPr>
      </w:pPr>
    </w:p>
    <w:p w14:paraId="1C85C9C5" w14:textId="2420F268" w:rsidR="007C21A3" w:rsidRDefault="007C21A3" w:rsidP="00DD5735">
      <w:pPr>
        <w:spacing w:line="360" w:lineRule="auto"/>
        <w:jc w:val="both"/>
        <w:rPr>
          <w:rFonts w:cs="Times New Roman"/>
          <w:bCs/>
          <w:szCs w:val="24"/>
          <w:lang w:eastAsia="en-PH"/>
        </w:rPr>
      </w:pPr>
    </w:p>
    <w:p w14:paraId="5F8A3AD2" w14:textId="07D38764" w:rsidR="007C21A3" w:rsidRDefault="007C21A3" w:rsidP="00DD5735">
      <w:pPr>
        <w:spacing w:line="360" w:lineRule="auto"/>
        <w:jc w:val="both"/>
        <w:rPr>
          <w:rFonts w:cs="Times New Roman"/>
          <w:bCs/>
          <w:szCs w:val="24"/>
          <w:lang w:eastAsia="en-PH"/>
        </w:rPr>
      </w:pPr>
    </w:p>
    <w:p w14:paraId="2C19A5C2" w14:textId="5974FFBD" w:rsidR="00241CD0" w:rsidRPr="001902B3" w:rsidRDefault="00241CD0" w:rsidP="00241CD0">
      <w:pPr>
        <w:spacing w:line="360" w:lineRule="auto"/>
        <w:rPr>
          <w:rFonts w:cs="Times New Roman"/>
          <w:szCs w:val="24"/>
          <w:lang w:eastAsia="en-PH"/>
        </w:rPr>
      </w:pPr>
      <w:r>
        <w:rPr>
          <w:rFonts w:cs="Times New Roman"/>
          <w:bCs/>
          <w:szCs w:val="24"/>
          <w:lang w:eastAsia="en-PH"/>
        </w:rPr>
        <w:t xml:space="preserve">Figure 71: </w:t>
      </w:r>
      <w:r w:rsidRPr="009040B2">
        <w:rPr>
          <w:rFonts w:cs="Times New Roman"/>
          <w:bCs/>
          <w:szCs w:val="24"/>
          <w:lang w:eastAsia="en-PH"/>
        </w:rPr>
        <w:t>Use Case Diagram involving the</w:t>
      </w:r>
      <w:r>
        <w:rPr>
          <w:rFonts w:cs="Times New Roman"/>
          <w:bCs/>
          <w:szCs w:val="24"/>
          <w:lang w:eastAsia="en-PH"/>
        </w:rPr>
        <w:t xml:space="preserve"> Owner </w:t>
      </w:r>
      <w:r w:rsidRPr="009040B2">
        <w:rPr>
          <w:rFonts w:cs="Times New Roman"/>
          <w:bCs/>
          <w:szCs w:val="24"/>
          <w:lang w:eastAsia="en-PH"/>
        </w:rPr>
        <w:t xml:space="preserve">of Piggery Management System </w:t>
      </w:r>
      <w:r>
        <w:rPr>
          <w:rFonts w:cs="Times New Roman"/>
          <w:bCs/>
          <w:szCs w:val="24"/>
          <w:lang w:eastAsia="en-PH"/>
        </w:rPr>
        <w:t>Pig</w:t>
      </w:r>
      <w:r w:rsidRPr="009040B2">
        <w:rPr>
          <w:rFonts w:cs="Times New Roman"/>
          <w:bCs/>
          <w:szCs w:val="24"/>
          <w:lang w:eastAsia="en-PH"/>
        </w:rPr>
        <w:t xml:space="preserve"> </w:t>
      </w:r>
      <w:r>
        <w:rPr>
          <w:rFonts w:cs="Times New Roman"/>
          <w:bCs/>
          <w:szCs w:val="24"/>
          <w:lang w:eastAsia="en-PH"/>
        </w:rPr>
        <w:t xml:space="preserve">Management </w:t>
      </w:r>
      <w:r w:rsidRPr="009040B2">
        <w:rPr>
          <w:rFonts w:cs="Times New Roman"/>
          <w:bCs/>
          <w:szCs w:val="24"/>
          <w:lang w:eastAsia="en-PH"/>
        </w:rPr>
        <w:t>Module</w:t>
      </w:r>
    </w:p>
    <w:p w14:paraId="6848EE46" w14:textId="2379CCEF" w:rsidR="007C21A3" w:rsidRDefault="00241CD0" w:rsidP="00DD5735">
      <w:pPr>
        <w:spacing w:line="360" w:lineRule="auto"/>
        <w:jc w:val="both"/>
        <w:rPr>
          <w:rFonts w:cs="Times New Roman"/>
          <w:bCs/>
          <w:szCs w:val="24"/>
          <w:lang w:eastAsia="en-PH"/>
        </w:rPr>
      </w:pPr>
      <w:r>
        <w:rPr>
          <w:noProof/>
        </w:rPr>
        <w:lastRenderedPageBreak/>
        <w:drawing>
          <wp:anchor distT="0" distB="0" distL="114300" distR="114300" simplePos="0" relativeHeight="251891200" behindDoc="0" locked="0" layoutInCell="1" allowOverlap="1" wp14:anchorId="23ECFE7F" wp14:editId="1A6533FB">
            <wp:simplePos x="0" y="0"/>
            <wp:positionH relativeFrom="column">
              <wp:posOffset>571500</wp:posOffset>
            </wp:positionH>
            <wp:positionV relativeFrom="paragraph">
              <wp:posOffset>2963</wp:posOffset>
            </wp:positionV>
            <wp:extent cx="4342765" cy="5829300"/>
            <wp:effectExtent l="0" t="0" r="635" b="0"/>
            <wp:wrapNone/>
            <wp:docPr id="104" name="Picture 10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42765" cy="5829300"/>
                    </a:xfrm>
                    <a:prstGeom prst="rect">
                      <a:avLst/>
                    </a:prstGeom>
                  </pic:spPr>
                </pic:pic>
              </a:graphicData>
            </a:graphic>
            <wp14:sizeRelH relativeFrom="page">
              <wp14:pctWidth>0</wp14:pctWidth>
            </wp14:sizeRelH>
            <wp14:sizeRelV relativeFrom="page">
              <wp14:pctHeight>0</wp14:pctHeight>
            </wp14:sizeRelV>
          </wp:anchor>
        </w:drawing>
      </w:r>
    </w:p>
    <w:p w14:paraId="37FB3921" w14:textId="64F11D51" w:rsidR="007C21A3" w:rsidRDefault="007C21A3" w:rsidP="00DD5735">
      <w:pPr>
        <w:spacing w:line="360" w:lineRule="auto"/>
        <w:jc w:val="both"/>
        <w:rPr>
          <w:rFonts w:cs="Times New Roman"/>
          <w:bCs/>
          <w:szCs w:val="24"/>
          <w:lang w:eastAsia="en-PH"/>
        </w:rPr>
      </w:pPr>
    </w:p>
    <w:p w14:paraId="0A95859F" w14:textId="37BD8A58" w:rsidR="007C21A3" w:rsidRDefault="007C21A3" w:rsidP="00DD5735">
      <w:pPr>
        <w:spacing w:line="360" w:lineRule="auto"/>
        <w:jc w:val="both"/>
        <w:rPr>
          <w:rFonts w:cs="Times New Roman"/>
          <w:bCs/>
          <w:szCs w:val="24"/>
          <w:lang w:eastAsia="en-PH"/>
        </w:rPr>
      </w:pPr>
    </w:p>
    <w:p w14:paraId="4FE1BA81" w14:textId="4CB3226C" w:rsidR="007C21A3" w:rsidRDefault="007C21A3" w:rsidP="00DD5735">
      <w:pPr>
        <w:spacing w:line="360" w:lineRule="auto"/>
        <w:jc w:val="both"/>
        <w:rPr>
          <w:rFonts w:cs="Times New Roman"/>
          <w:bCs/>
          <w:szCs w:val="24"/>
          <w:lang w:eastAsia="en-PH"/>
        </w:rPr>
      </w:pPr>
    </w:p>
    <w:p w14:paraId="643068EB" w14:textId="5390B1FE" w:rsidR="007C21A3" w:rsidRDefault="007C21A3" w:rsidP="00DD5735">
      <w:pPr>
        <w:spacing w:line="360" w:lineRule="auto"/>
        <w:jc w:val="both"/>
        <w:rPr>
          <w:rFonts w:cs="Times New Roman"/>
          <w:bCs/>
          <w:szCs w:val="24"/>
          <w:lang w:eastAsia="en-PH"/>
        </w:rPr>
      </w:pPr>
    </w:p>
    <w:p w14:paraId="207854A6" w14:textId="28C5AC74" w:rsidR="007C21A3" w:rsidRDefault="007C21A3" w:rsidP="00DD5735">
      <w:pPr>
        <w:spacing w:line="360" w:lineRule="auto"/>
        <w:jc w:val="both"/>
        <w:rPr>
          <w:rFonts w:cs="Times New Roman"/>
          <w:bCs/>
          <w:szCs w:val="24"/>
          <w:lang w:eastAsia="en-PH"/>
        </w:rPr>
      </w:pPr>
    </w:p>
    <w:p w14:paraId="0E6B8AF3" w14:textId="237D6296" w:rsidR="007C21A3" w:rsidRDefault="007C21A3" w:rsidP="00DD5735">
      <w:pPr>
        <w:spacing w:line="360" w:lineRule="auto"/>
        <w:jc w:val="both"/>
        <w:rPr>
          <w:rFonts w:cs="Times New Roman"/>
          <w:bCs/>
          <w:szCs w:val="24"/>
          <w:lang w:eastAsia="en-PH"/>
        </w:rPr>
      </w:pPr>
    </w:p>
    <w:p w14:paraId="038BD7E7" w14:textId="428FD8B7" w:rsidR="009F4240" w:rsidRDefault="009F4240" w:rsidP="0097478C">
      <w:pPr>
        <w:spacing w:line="360" w:lineRule="auto"/>
        <w:jc w:val="both"/>
        <w:rPr>
          <w:rFonts w:cs="Times New Roman"/>
          <w:bCs/>
          <w:szCs w:val="24"/>
          <w:lang w:eastAsia="en-PH"/>
        </w:rPr>
      </w:pPr>
    </w:p>
    <w:p w14:paraId="200CFD02" w14:textId="737E21A2" w:rsidR="001902B3" w:rsidRDefault="001902B3" w:rsidP="001902B3">
      <w:pPr>
        <w:tabs>
          <w:tab w:val="left" w:pos="3253"/>
          <w:tab w:val="center" w:pos="4320"/>
        </w:tabs>
        <w:jc w:val="left"/>
        <w:rPr>
          <w:rFonts w:cs="Times New Roman"/>
          <w:szCs w:val="24"/>
          <w:lang w:eastAsia="en-PH"/>
        </w:rPr>
      </w:pPr>
      <w:r>
        <w:rPr>
          <w:rFonts w:cs="Times New Roman"/>
          <w:szCs w:val="24"/>
          <w:lang w:eastAsia="en-PH"/>
        </w:rPr>
        <w:tab/>
      </w:r>
    </w:p>
    <w:p w14:paraId="3626871A" w14:textId="3954D0E9" w:rsidR="001902B3" w:rsidRDefault="001902B3" w:rsidP="001902B3">
      <w:pPr>
        <w:rPr>
          <w:rFonts w:cs="Times New Roman"/>
          <w:szCs w:val="24"/>
          <w:lang w:eastAsia="en-PH"/>
        </w:rPr>
      </w:pPr>
    </w:p>
    <w:p w14:paraId="45B58639" w14:textId="77777777" w:rsidR="00627CE1" w:rsidRPr="00627CE1" w:rsidRDefault="00627CE1" w:rsidP="00627CE1">
      <w:pPr>
        <w:rPr>
          <w:rFonts w:cs="Times New Roman"/>
          <w:szCs w:val="24"/>
          <w:lang w:eastAsia="en-PH"/>
        </w:rPr>
      </w:pPr>
    </w:p>
    <w:p w14:paraId="5910AC92" w14:textId="0490D988" w:rsidR="00627CE1" w:rsidRPr="00627CE1" w:rsidRDefault="00627CE1" w:rsidP="00627CE1">
      <w:pPr>
        <w:rPr>
          <w:rFonts w:cs="Times New Roman"/>
          <w:szCs w:val="24"/>
          <w:lang w:eastAsia="en-PH"/>
        </w:rPr>
      </w:pPr>
    </w:p>
    <w:p w14:paraId="339A17F3" w14:textId="5A091504" w:rsidR="00627CE1" w:rsidRPr="00627CE1" w:rsidRDefault="00627CE1" w:rsidP="00627CE1">
      <w:pPr>
        <w:rPr>
          <w:rFonts w:cs="Times New Roman"/>
          <w:szCs w:val="24"/>
          <w:lang w:eastAsia="en-PH"/>
        </w:rPr>
      </w:pPr>
    </w:p>
    <w:p w14:paraId="3987F048" w14:textId="7591BFA8" w:rsidR="00627CE1" w:rsidRPr="00627CE1" w:rsidRDefault="00627CE1" w:rsidP="00627CE1">
      <w:pPr>
        <w:rPr>
          <w:rFonts w:cs="Times New Roman"/>
          <w:szCs w:val="24"/>
          <w:lang w:eastAsia="en-PH"/>
        </w:rPr>
      </w:pPr>
    </w:p>
    <w:p w14:paraId="0BF53A2D" w14:textId="7A24FEFA" w:rsidR="00627CE1" w:rsidRPr="00627CE1" w:rsidRDefault="00627CE1" w:rsidP="00627CE1">
      <w:pPr>
        <w:rPr>
          <w:rFonts w:cs="Times New Roman"/>
          <w:szCs w:val="24"/>
          <w:lang w:eastAsia="en-PH"/>
        </w:rPr>
      </w:pPr>
    </w:p>
    <w:p w14:paraId="0970468D" w14:textId="1E43CE0B" w:rsidR="00627CE1" w:rsidRPr="00627CE1" w:rsidRDefault="00627CE1" w:rsidP="00627CE1">
      <w:pPr>
        <w:rPr>
          <w:rFonts w:cs="Times New Roman"/>
          <w:szCs w:val="24"/>
          <w:lang w:eastAsia="en-PH"/>
        </w:rPr>
      </w:pPr>
    </w:p>
    <w:p w14:paraId="04B887F1" w14:textId="445EACEC" w:rsidR="00627CE1" w:rsidRPr="00627CE1" w:rsidRDefault="00627CE1" w:rsidP="00627CE1">
      <w:pPr>
        <w:rPr>
          <w:rFonts w:cs="Times New Roman"/>
          <w:szCs w:val="24"/>
          <w:lang w:eastAsia="en-PH"/>
        </w:rPr>
      </w:pPr>
    </w:p>
    <w:p w14:paraId="64D584C8" w14:textId="1D98E9E4" w:rsidR="00627CE1" w:rsidRPr="00627CE1" w:rsidRDefault="00627CE1" w:rsidP="00627CE1">
      <w:pPr>
        <w:rPr>
          <w:rFonts w:cs="Times New Roman"/>
          <w:szCs w:val="24"/>
          <w:lang w:eastAsia="en-PH"/>
        </w:rPr>
      </w:pPr>
    </w:p>
    <w:p w14:paraId="21B02841" w14:textId="77777777" w:rsidR="00627CE1" w:rsidRPr="00627CE1" w:rsidRDefault="00627CE1" w:rsidP="00627CE1">
      <w:pPr>
        <w:rPr>
          <w:rFonts w:cs="Times New Roman"/>
          <w:szCs w:val="24"/>
          <w:lang w:eastAsia="en-PH"/>
        </w:rPr>
      </w:pPr>
    </w:p>
    <w:p w14:paraId="2452854D" w14:textId="68B4B62A" w:rsidR="00627CE1" w:rsidRPr="00627CE1" w:rsidRDefault="00627CE1" w:rsidP="00627CE1">
      <w:pPr>
        <w:rPr>
          <w:rFonts w:cs="Times New Roman"/>
          <w:szCs w:val="24"/>
          <w:lang w:eastAsia="en-PH"/>
        </w:rPr>
      </w:pPr>
    </w:p>
    <w:p w14:paraId="381821E6" w14:textId="77777777" w:rsidR="00627CE1" w:rsidRPr="00627CE1" w:rsidRDefault="00627CE1" w:rsidP="00627CE1">
      <w:pPr>
        <w:rPr>
          <w:rFonts w:cs="Times New Roman"/>
          <w:szCs w:val="24"/>
          <w:lang w:eastAsia="en-PH"/>
        </w:rPr>
      </w:pPr>
    </w:p>
    <w:p w14:paraId="79E69E47" w14:textId="621E945A" w:rsidR="00627CE1" w:rsidRPr="00627CE1" w:rsidRDefault="00627CE1" w:rsidP="00627CE1">
      <w:pPr>
        <w:rPr>
          <w:rFonts w:cs="Times New Roman"/>
          <w:szCs w:val="24"/>
          <w:lang w:eastAsia="en-PH"/>
        </w:rPr>
      </w:pPr>
    </w:p>
    <w:p w14:paraId="4D016C6C" w14:textId="6DDDB1ED" w:rsidR="00627CE1" w:rsidRPr="00627CE1" w:rsidRDefault="00627CE1" w:rsidP="00627CE1">
      <w:pPr>
        <w:rPr>
          <w:rFonts w:cs="Times New Roman"/>
          <w:szCs w:val="24"/>
          <w:lang w:eastAsia="en-PH"/>
        </w:rPr>
      </w:pPr>
    </w:p>
    <w:p w14:paraId="659D76E9" w14:textId="4922CF57" w:rsidR="00627CE1" w:rsidRDefault="00627CE1" w:rsidP="00627CE1">
      <w:pPr>
        <w:tabs>
          <w:tab w:val="left" w:pos="3293"/>
          <w:tab w:val="center" w:pos="4320"/>
        </w:tabs>
        <w:rPr>
          <w:rFonts w:cs="Times New Roman"/>
          <w:bCs/>
          <w:szCs w:val="24"/>
          <w:lang w:eastAsia="en-PH"/>
        </w:rPr>
      </w:pPr>
    </w:p>
    <w:p w14:paraId="6F04A571" w14:textId="64E787BB" w:rsidR="009F4240" w:rsidRDefault="009F4240" w:rsidP="00E834C4">
      <w:pPr>
        <w:tabs>
          <w:tab w:val="left" w:pos="3293"/>
          <w:tab w:val="center" w:pos="4320"/>
        </w:tabs>
        <w:jc w:val="both"/>
        <w:rPr>
          <w:rFonts w:cs="Times New Roman"/>
          <w:bCs/>
          <w:szCs w:val="24"/>
          <w:lang w:eastAsia="en-PH"/>
        </w:rPr>
      </w:pPr>
    </w:p>
    <w:p w14:paraId="0C145895" w14:textId="560D24F9" w:rsidR="002B6184" w:rsidRDefault="002B6184" w:rsidP="00694B71">
      <w:pPr>
        <w:tabs>
          <w:tab w:val="left" w:pos="3293"/>
          <w:tab w:val="center" w:pos="4320"/>
        </w:tabs>
        <w:jc w:val="both"/>
        <w:rPr>
          <w:rFonts w:cs="Times New Roman"/>
          <w:bCs/>
          <w:szCs w:val="24"/>
          <w:lang w:eastAsia="en-PH"/>
        </w:rPr>
      </w:pPr>
    </w:p>
    <w:p w14:paraId="78FB0637" w14:textId="10BE0072" w:rsidR="00627CE1" w:rsidRDefault="00627CE1" w:rsidP="00DE00EE">
      <w:pPr>
        <w:tabs>
          <w:tab w:val="left" w:pos="3293"/>
          <w:tab w:val="center" w:pos="4320"/>
        </w:tabs>
        <w:jc w:val="both"/>
        <w:rPr>
          <w:rFonts w:cs="Times New Roman"/>
          <w:bCs/>
          <w:szCs w:val="24"/>
          <w:lang w:eastAsia="en-PH"/>
        </w:rPr>
      </w:pPr>
    </w:p>
    <w:p w14:paraId="5A83DECE" w14:textId="52FF4ABB" w:rsidR="00627CE1" w:rsidRDefault="00627CE1" w:rsidP="00627CE1">
      <w:pPr>
        <w:tabs>
          <w:tab w:val="left" w:pos="4120"/>
          <w:tab w:val="center" w:pos="4320"/>
        </w:tabs>
        <w:jc w:val="left"/>
        <w:rPr>
          <w:rFonts w:cs="Times New Roman"/>
          <w:szCs w:val="24"/>
          <w:lang w:eastAsia="en-PH"/>
        </w:rPr>
      </w:pPr>
      <w:r>
        <w:rPr>
          <w:rFonts w:cs="Times New Roman"/>
          <w:szCs w:val="24"/>
          <w:lang w:eastAsia="en-PH"/>
        </w:rPr>
        <w:tab/>
      </w:r>
    </w:p>
    <w:p w14:paraId="7B09B193" w14:textId="7D197CCE" w:rsidR="00627CE1" w:rsidRDefault="00627CE1" w:rsidP="00627CE1">
      <w:pPr>
        <w:rPr>
          <w:rFonts w:cs="Times New Roman"/>
          <w:szCs w:val="24"/>
          <w:lang w:eastAsia="en-PH"/>
        </w:rPr>
      </w:pPr>
    </w:p>
    <w:p w14:paraId="7B924BA8" w14:textId="623723EF" w:rsidR="00627CE1" w:rsidRPr="00627CE1" w:rsidRDefault="00627CE1" w:rsidP="00627CE1">
      <w:pPr>
        <w:rPr>
          <w:rFonts w:cs="Times New Roman"/>
          <w:szCs w:val="24"/>
          <w:lang w:eastAsia="en-PH"/>
        </w:rPr>
      </w:pPr>
    </w:p>
    <w:p w14:paraId="1C180B6A" w14:textId="1A96C7AD" w:rsidR="00627CE1" w:rsidRPr="00627CE1" w:rsidRDefault="00627CE1" w:rsidP="00627CE1">
      <w:pPr>
        <w:rPr>
          <w:rFonts w:cs="Times New Roman"/>
          <w:szCs w:val="24"/>
          <w:lang w:eastAsia="en-PH"/>
        </w:rPr>
      </w:pPr>
    </w:p>
    <w:p w14:paraId="2ABE2DF0" w14:textId="6D63B63B" w:rsidR="00241CD0" w:rsidRPr="001902B3" w:rsidRDefault="00241CD0" w:rsidP="00241CD0">
      <w:pPr>
        <w:spacing w:line="360" w:lineRule="auto"/>
        <w:rPr>
          <w:rFonts w:cs="Times New Roman"/>
          <w:szCs w:val="24"/>
          <w:lang w:eastAsia="en-PH"/>
        </w:rPr>
      </w:pPr>
      <w:r>
        <w:rPr>
          <w:rFonts w:cs="Times New Roman"/>
          <w:bCs/>
          <w:szCs w:val="24"/>
          <w:lang w:eastAsia="en-PH"/>
        </w:rPr>
        <w:t xml:space="preserve">Figure 72: </w:t>
      </w:r>
      <w:r w:rsidRPr="009040B2">
        <w:rPr>
          <w:rFonts w:cs="Times New Roman"/>
          <w:bCs/>
          <w:szCs w:val="24"/>
          <w:lang w:eastAsia="en-PH"/>
        </w:rPr>
        <w:t>Use Case Diagram involving the</w:t>
      </w:r>
      <w:r>
        <w:rPr>
          <w:rFonts w:cs="Times New Roman"/>
          <w:bCs/>
          <w:szCs w:val="24"/>
          <w:lang w:eastAsia="en-PH"/>
        </w:rPr>
        <w:t xml:space="preserve"> Worker </w:t>
      </w:r>
      <w:r w:rsidRPr="009040B2">
        <w:rPr>
          <w:rFonts w:cs="Times New Roman"/>
          <w:bCs/>
          <w:szCs w:val="24"/>
          <w:lang w:eastAsia="en-PH"/>
        </w:rPr>
        <w:t xml:space="preserve">of Piggery Management System </w:t>
      </w:r>
      <w:r>
        <w:rPr>
          <w:rFonts w:cs="Times New Roman"/>
          <w:bCs/>
          <w:szCs w:val="24"/>
          <w:lang w:eastAsia="en-PH"/>
        </w:rPr>
        <w:t>Pig</w:t>
      </w:r>
      <w:r w:rsidRPr="009040B2">
        <w:rPr>
          <w:rFonts w:cs="Times New Roman"/>
          <w:bCs/>
          <w:szCs w:val="24"/>
          <w:lang w:eastAsia="en-PH"/>
        </w:rPr>
        <w:t xml:space="preserve"> </w:t>
      </w:r>
      <w:r>
        <w:rPr>
          <w:rFonts w:cs="Times New Roman"/>
          <w:bCs/>
          <w:szCs w:val="24"/>
          <w:lang w:eastAsia="en-PH"/>
        </w:rPr>
        <w:t xml:space="preserve">Management </w:t>
      </w:r>
      <w:r w:rsidRPr="009040B2">
        <w:rPr>
          <w:rFonts w:cs="Times New Roman"/>
          <w:bCs/>
          <w:szCs w:val="24"/>
          <w:lang w:eastAsia="en-PH"/>
        </w:rPr>
        <w:t>Module</w:t>
      </w:r>
    </w:p>
    <w:p w14:paraId="39B1D6B0" w14:textId="21E273D9" w:rsidR="00627CE1" w:rsidRPr="00627CE1" w:rsidRDefault="00627CE1" w:rsidP="00627CE1">
      <w:pPr>
        <w:rPr>
          <w:rFonts w:cs="Times New Roman"/>
          <w:szCs w:val="24"/>
          <w:lang w:eastAsia="en-PH"/>
        </w:rPr>
      </w:pPr>
    </w:p>
    <w:p w14:paraId="0E42AAAA" w14:textId="4F09F044" w:rsidR="00627CE1" w:rsidRPr="00627CE1" w:rsidRDefault="00627CE1" w:rsidP="00627CE1">
      <w:pPr>
        <w:rPr>
          <w:rFonts w:cs="Times New Roman"/>
          <w:szCs w:val="24"/>
          <w:lang w:eastAsia="en-PH"/>
        </w:rPr>
      </w:pPr>
    </w:p>
    <w:p w14:paraId="63339A31" w14:textId="266DC14B" w:rsidR="00627CE1" w:rsidRPr="00627CE1" w:rsidRDefault="00627CE1" w:rsidP="00627CE1">
      <w:pPr>
        <w:rPr>
          <w:rFonts w:cs="Times New Roman"/>
          <w:szCs w:val="24"/>
          <w:lang w:eastAsia="en-PH"/>
        </w:rPr>
      </w:pPr>
    </w:p>
    <w:p w14:paraId="539DD4C0" w14:textId="24B3BC9C" w:rsidR="00627CE1" w:rsidRPr="00627CE1" w:rsidRDefault="00627CE1" w:rsidP="00627CE1">
      <w:pPr>
        <w:rPr>
          <w:rFonts w:cs="Times New Roman"/>
          <w:szCs w:val="24"/>
          <w:lang w:eastAsia="en-PH"/>
        </w:rPr>
      </w:pPr>
    </w:p>
    <w:p w14:paraId="7DE7398F" w14:textId="1164F391" w:rsidR="00627CE1" w:rsidRPr="00627CE1" w:rsidRDefault="00627CE1" w:rsidP="00627CE1">
      <w:pPr>
        <w:rPr>
          <w:rFonts w:cs="Times New Roman"/>
          <w:szCs w:val="24"/>
          <w:lang w:eastAsia="en-PH"/>
        </w:rPr>
      </w:pPr>
    </w:p>
    <w:p w14:paraId="2B4F8C7C" w14:textId="7BC9A80B" w:rsidR="00627CE1" w:rsidRPr="00627CE1" w:rsidRDefault="00627CE1" w:rsidP="00627CE1">
      <w:pPr>
        <w:rPr>
          <w:rFonts w:cs="Times New Roman"/>
          <w:szCs w:val="24"/>
          <w:lang w:eastAsia="en-PH"/>
        </w:rPr>
      </w:pPr>
    </w:p>
    <w:p w14:paraId="4B214D4A" w14:textId="094CD850" w:rsidR="00627CE1" w:rsidRPr="00627CE1" w:rsidRDefault="00627CE1" w:rsidP="00627CE1">
      <w:pPr>
        <w:rPr>
          <w:rFonts w:cs="Times New Roman"/>
          <w:szCs w:val="24"/>
          <w:lang w:eastAsia="en-PH"/>
        </w:rPr>
      </w:pPr>
    </w:p>
    <w:p w14:paraId="074546B3" w14:textId="59E47EF6" w:rsidR="00627CE1" w:rsidRPr="00627CE1" w:rsidRDefault="00627CE1" w:rsidP="00627CE1">
      <w:pPr>
        <w:rPr>
          <w:rFonts w:cs="Times New Roman"/>
          <w:szCs w:val="24"/>
          <w:lang w:eastAsia="en-PH"/>
        </w:rPr>
      </w:pPr>
    </w:p>
    <w:p w14:paraId="6C85929C" w14:textId="400B8FA3" w:rsidR="00627CE1" w:rsidRPr="00627CE1" w:rsidRDefault="00241CD0" w:rsidP="00627CE1">
      <w:pPr>
        <w:rPr>
          <w:rFonts w:cs="Times New Roman"/>
          <w:szCs w:val="24"/>
          <w:lang w:eastAsia="en-PH"/>
        </w:rPr>
      </w:pPr>
      <w:r>
        <w:rPr>
          <w:noProof/>
        </w:rPr>
        <w:lastRenderedPageBreak/>
        <w:drawing>
          <wp:anchor distT="0" distB="0" distL="114300" distR="114300" simplePos="0" relativeHeight="251892224" behindDoc="0" locked="0" layoutInCell="1" allowOverlap="1" wp14:anchorId="2E18087B" wp14:editId="6FBE2013">
            <wp:simplePos x="0" y="0"/>
            <wp:positionH relativeFrom="column">
              <wp:posOffset>571500</wp:posOffset>
            </wp:positionH>
            <wp:positionV relativeFrom="paragraph">
              <wp:posOffset>-1058</wp:posOffset>
            </wp:positionV>
            <wp:extent cx="4342765" cy="3573145"/>
            <wp:effectExtent l="0" t="0" r="635" b="8255"/>
            <wp:wrapNone/>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42765" cy="3573145"/>
                    </a:xfrm>
                    <a:prstGeom prst="rect">
                      <a:avLst/>
                    </a:prstGeom>
                  </pic:spPr>
                </pic:pic>
              </a:graphicData>
            </a:graphic>
            <wp14:sizeRelH relativeFrom="page">
              <wp14:pctWidth>0</wp14:pctWidth>
            </wp14:sizeRelH>
            <wp14:sizeRelV relativeFrom="page">
              <wp14:pctHeight>0</wp14:pctHeight>
            </wp14:sizeRelV>
          </wp:anchor>
        </w:drawing>
      </w:r>
    </w:p>
    <w:p w14:paraId="1838BFC9" w14:textId="5E6ABE18" w:rsidR="00627CE1" w:rsidRPr="00627CE1" w:rsidRDefault="00627CE1" w:rsidP="00627CE1">
      <w:pPr>
        <w:rPr>
          <w:rFonts w:cs="Times New Roman"/>
          <w:szCs w:val="24"/>
          <w:lang w:eastAsia="en-PH"/>
        </w:rPr>
      </w:pPr>
    </w:p>
    <w:p w14:paraId="3F7F39E7" w14:textId="2731097C" w:rsidR="00627CE1" w:rsidRPr="00627CE1" w:rsidRDefault="00627CE1" w:rsidP="00627CE1">
      <w:pPr>
        <w:rPr>
          <w:rFonts w:cs="Times New Roman"/>
          <w:szCs w:val="24"/>
          <w:lang w:eastAsia="en-PH"/>
        </w:rPr>
      </w:pPr>
    </w:p>
    <w:p w14:paraId="5766B080" w14:textId="73C8230E" w:rsidR="00627CE1" w:rsidRPr="00627CE1" w:rsidRDefault="00627CE1" w:rsidP="00627CE1">
      <w:pPr>
        <w:rPr>
          <w:rFonts w:cs="Times New Roman"/>
          <w:szCs w:val="24"/>
          <w:lang w:eastAsia="en-PH"/>
        </w:rPr>
      </w:pPr>
    </w:p>
    <w:p w14:paraId="766E93EC" w14:textId="668810EF" w:rsidR="00627CE1" w:rsidRDefault="00627CE1" w:rsidP="00627CE1">
      <w:pPr>
        <w:rPr>
          <w:rFonts w:cs="Times New Roman"/>
          <w:szCs w:val="24"/>
          <w:lang w:eastAsia="en-PH"/>
        </w:rPr>
      </w:pPr>
    </w:p>
    <w:p w14:paraId="27D468DF" w14:textId="4DA7A6A0" w:rsidR="00B15548" w:rsidRDefault="00B15548" w:rsidP="00627CE1">
      <w:pPr>
        <w:rPr>
          <w:rFonts w:cs="Times New Roman"/>
          <w:szCs w:val="24"/>
          <w:lang w:eastAsia="en-PH"/>
        </w:rPr>
      </w:pPr>
    </w:p>
    <w:p w14:paraId="02D0B05A" w14:textId="47091DC0" w:rsidR="00B15548" w:rsidRDefault="00B15548" w:rsidP="00627CE1">
      <w:pPr>
        <w:rPr>
          <w:rFonts w:cs="Times New Roman"/>
          <w:szCs w:val="24"/>
          <w:lang w:eastAsia="en-PH"/>
        </w:rPr>
      </w:pPr>
    </w:p>
    <w:p w14:paraId="6EEB64DF" w14:textId="1EF066BF" w:rsidR="00B15548" w:rsidRDefault="00B15548" w:rsidP="00627CE1">
      <w:pPr>
        <w:rPr>
          <w:rFonts w:cs="Times New Roman"/>
          <w:szCs w:val="24"/>
          <w:lang w:eastAsia="en-PH"/>
        </w:rPr>
      </w:pPr>
    </w:p>
    <w:p w14:paraId="58404C55" w14:textId="662B7F24" w:rsidR="00B15548" w:rsidRDefault="00B15548" w:rsidP="00627CE1">
      <w:pPr>
        <w:rPr>
          <w:rFonts w:cs="Times New Roman"/>
          <w:szCs w:val="24"/>
          <w:lang w:eastAsia="en-PH"/>
        </w:rPr>
      </w:pPr>
    </w:p>
    <w:p w14:paraId="38D6516B" w14:textId="0CF131BF" w:rsidR="00B15548" w:rsidRDefault="00B15548" w:rsidP="00627CE1">
      <w:pPr>
        <w:rPr>
          <w:rFonts w:cs="Times New Roman"/>
          <w:szCs w:val="24"/>
          <w:lang w:eastAsia="en-PH"/>
        </w:rPr>
      </w:pPr>
    </w:p>
    <w:p w14:paraId="063976D2" w14:textId="024177AD" w:rsidR="00B15548" w:rsidRPr="00627CE1" w:rsidRDefault="00B15548" w:rsidP="00627CE1">
      <w:pPr>
        <w:rPr>
          <w:rFonts w:cs="Times New Roman"/>
          <w:szCs w:val="24"/>
          <w:lang w:eastAsia="en-PH"/>
        </w:rPr>
      </w:pPr>
    </w:p>
    <w:p w14:paraId="41F6D8B5" w14:textId="60A22630" w:rsidR="00627CE1" w:rsidRPr="00627CE1" w:rsidRDefault="00627CE1" w:rsidP="00F65D7E">
      <w:pPr>
        <w:jc w:val="both"/>
        <w:rPr>
          <w:rFonts w:cs="Times New Roman"/>
          <w:szCs w:val="24"/>
          <w:lang w:eastAsia="en-PH"/>
        </w:rPr>
      </w:pPr>
    </w:p>
    <w:p w14:paraId="19DACF64" w14:textId="52B43F11" w:rsidR="00627CE1" w:rsidRPr="00627CE1" w:rsidRDefault="00627CE1" w:rsidP="00627CE1">
      <w:pPr>
        <w:rPr>
          <w:rFonts w:cs="Times New Roman"/>
          <w:szCs w:val="24"/>
          <w:lang w:eastAsia="en-PH"/>
        </w:rPr>
      </w:pPr>
    </w:p>
    <w:p w14:paraId="0D222C71" w14:textId="3067BAAD" w:rsidR="00535575" w:rsidRDefault="00535575" w:rsidP="00F65D7E">
      <w:pPr>
        <w:tabs>
          <w:tab w:val="left" w:pos="3293"/>
          <w:tab w:val="center" w:pos="4320"/>
        </w:tabs>
        <w:rPr>
          <w:rFonts w:cs="Times New Roman"/>
          <w:bCs/>
          <w:szCs w:val="24"/>
          <w:lang w:eastAsia="en-PH"/>
        </w:rPr>
      </w:pPr>
    </w:p>
    <w:p w14:paraId="76A01476" w14:textId="57CF2C67" w:rsidR="00B15548" w:rsidRDefault="00B15548" w:rsidP="00B15548">
      <w:pPr>
        <w:tabs>
          <w:tab w:val="left" w:pos="315"/>
          <w:tab w:val="left" w:pos="3293"/>
          <w:tab w:val="center" w:pos="4320"/>
        </w:tabs>
        <w:jc w:val="left"/>
        <w:rPr>
          <w:rFonts w:cs="Times New Roman"/>
          <w:bCs/>
          <w:szCs w:val="24"/>
          <w:lang w:eastAsia="en-PH"/>
        </w:rPr>
      </w:pPr>
      <w:r>
        <w:rPr>
          <w:rFonts w:cs="Times New Roman"/>
          <w:bCs/>
          <w:szCs w:val="24"/>
          <w:lang w:eastAsia="en-PH"/>
        </w:rPr>
        <w:tab/>
      </w:r>
    </w:p>
    <w:p w14:paraId="41A2CB49" w14:textId="35ABB58E" w:rsidR="00B15548" w:rsidRDefault="00B15548" w:rsidP="00B15548">
      <w:pPr>
        <w:tabs>
          <w:tab w:val="left" w:pos="315"/>
          <w:tab w:val="left" w:pos="3293"/>
          <w:tab w:val="center" w:pos="4320"/>
        </w:tabs>
        <w:jc w:val="left"/>
        <w:rPr>
          <w:rFonts w:cs="Times New Roman"/>
          <w:bCs/>
          <w:szCs w:val="24"/>
          <w:lang w:eastAsia="en-PH"/>
        </w:rPr>
      </w:pPr>
    </w:p>
    <w:p w14:paraId="296854B7" w14:textId="2F19D5B9" w:rsidR="00B15548" w:rsidRDefault="00B15548" w:rsidP="00B15548">
      <w:pPr>
        <w:tabs>
          <w:tab w:val="left" w:pos="315"/>
          <w:tab w:val="left" w:pos="3293"/>
          <w:tab w:val="center" w:pos="4320"/>
        </w:tabs>
        <w:jc w:val="left"/>
        <w:rPr>
          <w:rFonts w:cs="Times New Roman"/>
          <w:bCs/>
          <w:szCs w:val="24"/>
          <w:lang w:eastAsia="en-PH"/>
        </w:rPr>
      </w:pPr>
    </w:p>
    <w:p w14:paraId="25605C3E" w14:textId="09E7D452" w:rsidR="00B15548" w:rsidRDefault="00B15548" w:rsidP="00B15548">
      <w:pPr>
        <w:tabs>
          <w:tab w:val="left" w:pos="315"/>
          <w:tab w:val="left" w:pos="3293"/>
          <w:tab w:val="center" w:pos="4320"/>
        </w:tabs>
        <w:jc w:val="left"/>
        <w:rPr>
          <w:rFonts w:cs="Times New Roman"/>
          <w:bCs/>
          <w:szCs w:val="24"/>
          <w:lang w:eastAsia="en-PH"/>
        </w:rPr>
      </w:pPr>
    </w:p>
    <w:p w14:paraId="5982AEF1" w14:textId="77777777" w:rsidR="00B15548" w:rsidRDefault="00B15548" w:rsidP="00B15548">
      <w:pPr>
        <w:tabs>
          <w:tab w:val="left" w:pos="315"/>
          <w:tab w:val="left" w:pos="3293"/>
          <w:tab w:val="center" w:pos="4320"/>
        </w:tabs>
        <w:jc w:val="left"/>
        <w:rPr>
          <w:rFonts w:cs="Times New Roman"/>
          <w:bCs/>
          <w:szCs w:val="24"/>
          <w:lang w:eastAsia="en-PH"/>
        </w:rPr>
      </w:pPr>
    </w:p>
    <w:p w14:paraId="576906ED" w14:textId="2248DBE8" w:rsidR="00B15548" w:rsidRDefault="00B15548" w:rsidP="00B15548">
      <w:pPr>
        <w:tabs>
          <w:tab w:val="left" w:pos="315"/>
          <w:tab w:val="left" w:pos="3293"/>
          <w:tab w:val="center" w:pos="4320"/>
        </w:tabs>
        <w:jc w:val="left"/>
        <w:rPr>
          <w:rFonts w:cs="Times New Roman"/>
          <w:bCs/>
          <w:szCs w:val="24"/>
          <w:lang w:eastAsia="en-PH"/>
        </w:rPr>
      </w:pPr>
    </w:p>
    <w:p w14:paraId="7D8A3B60" w14:textId="77777777" w:rsidR="00B15548" w:rsidRDefault="00B15548" w:rsidP="00B15548">
      <w:pPr>
        <w:tabs>
          <w:tab w:val="left" w:pos="315"/>
          <w:tab w:val="left" w:pos="3293"/>
          <w:tab w:val="center" w:pos="4320"/>
        </w:tabs>
        <w:jc w:val="left"/>
        <w:rPr>
          <w:rFonts w:cs="Times New Roman"/>
          <w:bCs/>
          <w:szCs w:val="24"/>
          <w:lang w:eastAsia="en-PH"/>
        </w:rPr>
      </w:pPr>
    </w:p>
    <w:p w14:paraId="7BC2379C" w14:textId="77777777" w:rsidR="00241CD0" w:rsidRDefault="00C71741" w:rsidP="00241CD0">
      <w:pPr>
        <w:tabs>
          <w:tab w:val="left" w:pos="3293"/>
          <w:tab w:val="center" w:pos="4320"/>
        </w:tabs>
        <w:rPr>
          <w:rFonts w:cs="Times New Roman"/>
          <w:bCs/>
          <w:szCs w:val="24"/>
          <w:lang w:eastAsia="en-PH"/>
        </w:rPr>
      </w:pPr>
      <w:r>
        <w:rPr>
          <w:noProof/>
        </w:rPr>
        <w:drawing>
          <wp:anchor distT="0" distB="0" distL="114300" distR="114300" simplePos="0" relativeHeight="251893248" behindDoc="0" locked="0" layoutInCell="1" allowOverlap="1" wp14:anchorId="78210B34" wp14:editId="27BCB0BC">
            <wp:simplePos x="0" y="0"/>
            <wp:positionH relativeFrom="column">
              <wp:posOffset>571500</wp:posOffset>
            </wp:positionH>
            <wp:positionV relativeFrom="paragraph">
              <wp:posOffset>434128</wp:posOffset>
            </wp:positionV>
            <wp:extent cx="4342765" cy="3573145"/>
            <wp:effectExtent l="0" t="0" r="635" b="8255"/>
            <wp:wrapNone/>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42765" cy="3573145"/>
                    </a:xfrm>
                    <a:prstGeom prst="rect">
                      <a:avLst/>
                    </a:prstGeom>
                  </pic:spPr>
                </pic:pic>
              </a:graphicData>
            </a:graphic>
            <wp14:sizeRelH relativeFrom="page">
              <wp14:pctWidth>0</wp14:pctWidth>
            </wp14:sizeRelH>
            <wp14:sizeRelV relativeFrom="page">
              <wp14:pctHeight>0</wp14:pctHeight>
            </wp14:sizeRelV>
          </wp:anchor>
        </w:drawing>
      </w:r>
      <w:r w:rsidR="00241CD0" w:rsidRPr="009040B2">
        <w:rPr>
          <w:rFonts w:cs="Times New Roman"/>
          <w:bCs/>
          <w:szCs w:val="24"/>
          <w:lang w:eastAsia="en-PH"/>
        </w:rPr>
        <w:t xml:space="preserve">Figure </w:t>
      </w:r>
      <w:r w:rsidR="00241CD0">
        <w:rPr>
          <w:rFonts w:cs="Times New Roman"/>
          <w:bCs/>
          <w:szCs w:val="24"/>
          <w:lang w:eastAsia="en-PH"/>
        </w:rPr>
        <w:t>73</w:t>
      </w:r>
      <w:r w:rsidR="00241CD0" w:rsidRPr="009040B2">
        <w:rPr>
          <w:rFonts w:cs="Times New Roman"/>
          <w:bCs/>
          <w:szCs w:val="24"/>
          <w:lang w:eastAsia="en-PH"/>
        </w:rPr>
        <w:t xml:space="preserve">: Activity Diagram of Web-based Piggery Management System </w:t>
      </w:r>
      <w:r w:rsidR="002F2DD4">
        <w:rPr>
          <w:rFonts w:cs="Times New Roman"/>
          <w:bCs/>
          <w:szCs w:val="24"/>
          <w:lang w:eastAsia="en-PH"/>
        </w:rPr>
        <w:t>Add</w:t>
      </w:r>
      <w:r w:rsidR="00241CD0">
        <w:rPr>
          <w:rFonts w:cs="Times New Roman"/>
          <w:bCs/>
          <w:szCs w:val="24"/>
          <w:lang w:eastAsia="en-PH"/>
        </w:rPr>
        <w:t xml:space="preserve"> </w:t>
      </w:r>
      <w:r w:rsidR="00B95C63">
        <w:rPr>
          <w:rFonts w:cs="Times New Roman"/>
          <w:bCs/>
          <w:szCs w:val="24"/>
          <w:lang w:eastAsia="en-PH"/>
        </w:rPr>
        <w:t xml:space="preserve">Cage </w:t>
      </w:r>
      <w:r>
        <w:rPr>
          <w:rFonts w:cs="Times New Roman"/>
          <w:bCs/>
          <w:szCs w:val="24"/>
          <w:lang w:eastAsia="en-PH"/>
        </w:rPr>
        <w:t>Pig Management</w:t>
      </w:r>
      <w:r w:rsidR="00241CD0">
        <w:rPr>
          <w:rFonts w:cs="Times New Roman"/>
          <w:bCs/>
          <w:szCs w:val="24"/>
          <w:lang w:eastAsia="en-PH"/>
        </w:rPr>
        <w:t xml:space="preserve"> Mo</w:t>
      </w:r>
      <w:r w:rsidR="00241CD0" w:rsidRPr="009040B2">
        <w:rPr>
          <w:rFonts w:cs="Times New Roman"/>
          <w:bCs/>
          <w:szCs w:val="24"/>
          <w:lang w:eastAsia="en-PH"/>
        </w:rPr>
        <w:t>dule Use Case</w:t>
      </w:r>
    </w:p>
    <w:p w14:paraId="1352264B" w14:textId="77777777" w:rsidR="00C755A1" w:rsidRPr="00C755A1" w:rsidRDefault="00C755A1" w:rsidP="00C755A1">
      <w:pPr>
        <w:rPr>
          <w:rFonts w:cs="Times New Roman"/>
          <w:szCs w:val="24"/>
          <w:lang w:eastAsia="en-PH"/>
        </w:rPr>
      </w:pPr>
    </w:p>
    <w:p w14:paraId="2D2DC3B0" w14:textId="77777777" w:rsidR="00C755A1" w:rsidRPr="00C755A1" w:rsidRDefault="00C755A1" w:rsidP="00C755A1">
      <w:pPr>
        <w:rPr>
          <w:rFonts w:cs="Times New Roman"/>
          <w:szCs w:val="24"/>
          <w:lang w:eastAsia="en-PH"/>
        </w:rPr>
      </w:pPr>
    </w:p>
    <w:p w14:paraId="09F371E6" w14:textId="77777777" w:rsidR="00C755A1" w:rsidRPr="00C755A1" w:rsidRDefault="00C755A1" w:rsidP="00C755A1">
      <w:pPr>
        <w:rPr>
          <w:rFonts w:cs="Times New Roman"/>
          <w:szCs w:val="24"/>
          <w:lang w:eastAsia="en-PH"/>
        </w:rPr>
      </w:pPr>
    </w:p>
    <w:p w14:paraId="56B00ABB" w14:textId="77777777" w:rsidR="00C755A1" w:rsidRPr="00C755A1" w:rsidRDefault="00C755A1" w:rsidP="00C755A1">
      <w:pPr>
        <w:rPr>
          <w:rFonts w:cs="Times New Roman"/>
          <w:szCs w:val="24"/>
          <w:lang w:eastAsia="en-PH"/>
        </w:rPr>
      </w:pPr>
    </w:p>
    <w:p w14:paraId="08A8CFBE" w14:textId="77777777" w:rsidR="00C755A1" w:rsidRPr="00C755A1" w:rsidRDefault="00C755A1" w:rsidP="00C755A1">
      <w:pPr>
        <w:rPr>
          <w:rFonts w:cs="Times New Roman"/>
          <w:szCs w:val="24"/>
          <w:lang w:eastAsia="en-PH"/>
        </w:rPr>
      </w:pPr>
    </w:p>
    <w:p w14:paraId="73C6C57F" w14:textId="77777777" w:rsidR="00C755A1" w:rsidRPr="00C755A1" w:rsidRDefault="00C755A1" w:rsidP="00C755A1">
      <w:pPr>
        <w:rPr>
          <w:rFonts w:cs="Times New Roman"/>
          <w:szCs w:val="24"/>
          <w:lang w:eastAsia="en-PH"/>
        </w:rPr>
      </w:pPr>
    </w:p>
    <w:p w14:paraId="57FB7586" w14:textId="77777777" w:rsidR="00C755A1" w:rsidRPr="00C755A1" w:rsidRDefault="00C755A1" w:rsidP="00C755A1">
      <w:pPr>
        <w:rPr>
          <w:rFonts w:cs="Times New Roman"/>
          <w:szCs w:val="24"/>
          <w:lang w:eastAsia="en-PH"/>
        </w:rPr>
      </w:pPr>
    </w:p>
    <w:p w14:paraId="60EA1414" w14:textId="77777777" w:rsidR="00C755A1" w:rsidRPr="00C755A1" w:rsidRDefault="00C755A1" w:rsidP="00C755A1">
      <w:pPr>
        <w:rPr>
          <w:rFonts w:cs="Times New Roman"/>
          <w:szCs w:val="24"/>
          <w:lang w:eastAsia="en-PH"/>
        </w:rPr>
      </w:pPr>
    </w:p>
    <w:p w14:paraId="206531A9" w14:textId="77777777" w:rsidR="00C755A1" w:rsidRPr="00C755A1" w:rsidRDefault="00C755A1" w:rsidP="00C755A1">
      <w:pPr>
        <w:rPr>
          <w:rFonts w:cs="Times New Roman"/>
          <w:szCs w:val="24"/>
          <w:lang w:eastAsia="en-PH"/>
        </w:rPr>
      </w:pPr>
    </w:p>
    <w:p w14:paraId="547F55C6" w14:textId="77777777" w:rsidR="00C755A1" w:rsidRPr="00C755A1" w:rsidRDefault="00C755A1" w:rsidP="00C755A1">
      <w:pPr>
        <w:rPr>
          <w:rFonts w:cs="Times New Roman"/>
          <w:szCs w:val="24"/>
          <w:lang w:eastAsia="en-PH"/>
        </w:rPr>
      </w:pPr>
    </w:p>
    <w:p w14:paraId="0D3DCEF1" w14:textId="77777777" w:rsidR="00C755A1" w:rsidRPr="00C755A1" w:rsidRDefault="00C755A1" w:rsidP="00C755A1">
      <w:pPr>
        <w:rPr>
          <w:rFonts w:cs="Times New Roman"/>
          <w:szCs w:val="24"/>
          <w:lang w:eastAsia="en-PH"/>
        </w:rPr>
      </w:pPr>
    </w:p>
    <w:p w14:paraId="73AEA63D" w14:textId="77777777" w:rsidR="00C755A1" w:rsidRPr="00C755A1" w:rsidRDefault="00C755A1" w:rsidP="00C755A1">
      <w:pPr>
        <w:rPr>
          <w:rFonts w:cs="Times New Roman"/>
          <w:szCs w:val="24"/>
          <w:lang w:eastAsia="en-PH"/>
        </w:rPr>
      </w:pPr>
    </w:p>
    <w:p w14:paraId="57662B66" w14:textId="77777777" w:rsidR="00C755A1" w:rsidRPr="00C755A1" w:rsidRDefault="00C755A1" w:rsidP="00C755A1">
      <w:pPr>
        <w:rPr>
          <w:rFonts w:cs="Times New Roman"/>
          <w:szCs w:val="24"/>
          <w:lang w:eastAsia="en-PH"/>
        </w:rPr>
      </w:pPr>
    </w:p>
    <w:p w14:paraId="4669BD55" w14:textId="77777777" w:rsidR="00C755A1" w:rsidRPr="00C755A1" w:rsidRDefault="00C755A1" w:rsidP="00C755A1">
      <w:pPr>
        <w:rPr>
          <w:rFonts w:cs="Times New Roman"/>
          <w:szCs w:val="24"/>
          <w:lang w:eastAsia="en-PH"/>
        </w:rPr>
      </w:pPr>
    </w:p>
    <w:p w14:paraId="1E099337" w14:textId="77777777" w:rsidR="00C755A1" w:rsidRPr="00C755A1" w:rsidRDefault="00C755A1" w:rsidP="00C755A1">
      <w:pPr>
        <w:rPr>
          <w:rFonts w:cs="Times New Roman"/>
          <w:szCs w:val="24"/>
          <w:lang w:eastAsia="en-PH"/>
        </w:rPr>
      </w:pPr>
    </w:p>
    <w:p w14:paraId="62406A07" w14:textId="77777777" w:rsidR="00C755A1" w:rsidRPr="00C755A1" w:rsidRDefault="00C755A1" w:rsidP="00C755A1">
      <w:pPr>
        <w:rPr>
          <w:rFonts w:cs="Times New Roman"/>
          <w:szCs w:val="24"/>
          <w:lang w:eastAsia="en-PH"/>
        </w:rPr>
      </w:pPr>
    </w:p>
    <w:p w14:paraId="4968FA88" w14:textId="77777777" w:rsidR="00C755A1" w:rsidRPr="00C755A1" w:rsidRDefault="00C755A1" w:rsidP="00C755A1">
      <w:pPr>
        <w:rPr>
          <w:rFonts w:cs="Times New Roman"/>
          <w:szCs w:val="24"/>
          <w:lang w:eastAsia="en-PH"/>
        </w:rPr>
      </w:pPr>
    </w:p>
    <w:p w14:paraId="0D6D8CA2" w14:textId="77777777" w:rsidR="00C755A1" w:rsidRPr="00C755A1" w:rsidRDefault="00C755A1" w:rsidP="00C755A1">
      <w:pPr>
        <w:rPr>
          <w:rFonts w:cs="Times New Roman"/>
          <w:szCs w:val="24"/>
          <w:lang w:eastAsia="en-PH"/>
        </w:rPr>
      </w:pPr>
    </w:p>
    <w:p w14:paraId="54FA5B11" w14:textId="77777777" w:rsidR="00C755A1" w:rsidRPr="00C755A1" w:rsidRDefault="00C755A1" w:rsidP="00C755A1">
      <w:pPr>
        <w:rPr>
          <w:rFonts w:cs="Times New Roman"/>
          <w:szCs w:val="24"/>
          <w:lang w:eastAsia="en-PH"/>
        </w:rPr>
      </w:pPr>
    </w:p>
    <w:p w14:paraId="2A19FCAE" w14:textId="77777777" w:rsidR="00C755A1" w:rsidRPr="00C755A1" w:rsidRDefault="00C755A1" w:rsidP="00C755A1">
      <w:pPr>
        <w:rPr>
          <w:rFonts w:cs="Times New Roman"/>
          <w:szCs w:val="24"/>
          <w:lang w:eastAsia="en-PH"/>
        </w:rPr>
      </w:pPr>
    </w:p>
    <w:p w14:paraId="7F528AB8" w14:textId="60FC6F9F" w:rsidR="00C755A1" w:rsidRDefault="00C755A1" w:rsidP="00C755A1">
      <w:pPr>
        <w:rPr>
          <w:rFonts w:cs="Times New Roman"/>
          <w:bCs/>
          <w:szCs w:val="24"/>
          <w:lang w:eastAsia="en-PH"/>
        </w:rPr>
      </w:pPr>
    </w:p>
    <w:p w14:paraId="70949A57" w14:textId="62CE2831" w:rsidR="00C755A1" w:rsidRPr="00297A6C" w:rsidRDefault="00C755A1" w:rsidP="00297A6C">
      <w:pPr>
        <w:tabs>
          <w:tab w:val="left" w:pos="1307"/>
          <w:tab w:val="center" w:pos="4320"/>
        </w:tabs>
        <w:rPr>
          <w:rFonts w:cs="Times New Roman"/>
          <w:bCs/>
          <w:szCs w:val="24"/>
          <w:lang w:eastAsia="en-PH"/>
        </w:rPr>
        <w:sectPr w:rsidR="00C755A1" w:rsidRPr="00297A6C" w:rsidSect="001F5EA3">
          <w:pgSz w:w="12240" w:h="15840" w:code="1"/>
          <w:pgMar w:top="1440" w:right="1440" w:bottom="1440" w:left="2160" w:header="720" w:footer="288" w:gutter="0"/>
          <w:cols w:space="720"/>
          <w:docGrid w:linePitch="360"/>
        </w:sectPr>
      </w:pPr>
      <w:r>
        <w:rPr>
          <w:rFonts w:cs="Times New Roman"/>
          <w:bCs/>
          <w:szCs w:val="24"/>
          <w:lang w:eastAsia="en-PH"/>
        </w:rPr>
        <w:t>Figure 7</w:t>
      </w:r>
      <w:r w:rsidR="00297A6C">
        <w:rPr>
          <w:rFonts w:cs="Times New Roman"/>
          <w:bCs/>
          <w:szCs w:val="24"/>
          <w:lang w:eastAsia="en-PH"/>
        </w:rPr>
        <w:t>4</w:t>
      </w:r>
      <w:r w:rsidRPr="009040B2">
        <w:rPr>
          <w:rFonts w:cs="Times New Roman"/>
          <w:bCs/>
          <w:szCs w:val="24"/>
          <w:lang w:eastAsia="en-PH"/>
        </w:rPr>
        <w:t xml:space="preserve">: Activity Diagram of Web-based Piggery Management System </w:t>
      </w:r>
      <w:r>
        <w:rPr>
          <w:rFonts w:cs="Times New Roman"/>
          <w:bCs/>
          <w:szCs w:val="24"/>
          <w:lang w:eastAsia="en-PH"/>
        </w:rPr>
        <w:t>View Cage Pig Management Mo</w:t>
      </w:r>
      <w:r w:rsidRPr="009040B2">
        <w:rPr>
          <w:rFonts w:cs="Times New Roman"/>
          <w:bCs/>
          <w:szCs w:val="24"/>
          <w:lang w:eastAsia="en-PH"/>
        </w:rPr>
        <w:t>dule Use Case</w:t>
      </w:r>
    </w:p>
    <w:p w14:paraId="295A035C" w14:textId="12C16C56" w:rsidR="00142A4C" w:rsidRDefault="00297A6C" w:rsidP="00B15548">
      <w:pPr>
        <w:tabs>
          <w:tab w:val="left" w:pos="315"/>
          <w:tab w:val="left" w:pos="3293"/>
          <w:tab w:val="center" w:pos="4320"/>
        </w:tabs>
        <w:jc w:val="left"/>
        <w:rPr>
          <w:rFonts w:cs="Times New Roman"/>
          <w:bCs/>
          <w:szCs w:val="24"/>
          <w:lang w:eastAsia="en-PH"/>
        </w:rPr>
      </w:pPr>
      <w:r>
        <w:rPr>
          <w:noProof/>
        </w:rPr>
        <w:lastRenderedPageBreak/>
        <w:drawing>
          <wp:anchor distT="0" distB="0" distL="114300" distR="114300" simplePos="0" relativeHeight="251894272" behindDoc="0" locked="0" layoutInCell="1" allowOverlap="1" wp14:anchorId="7FA49657" wp14:editId="2E0FDCB4">
            <wp:simplePos x="0" y="0"/>
            <wp:positionH relativeFrom="column">
              <wp:posOffset>575733</wp:posOffset>
            </wp:positionH>
            <wp:positionV relativeFrom="paragraph">
              <wp:posOffset>0</wp:posOffset>
            </wp:positionV>
            <wp:extent cx="4342765" cy="3429000"/>
            <wp:effectExtent l="0" t="0" r="635" b="0"/>
            <wp:wrapNone/>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33" cstate="print">
                      <a:extLst>
                        <a:ext uri="{28A0092B-C50C-407E-A947-70E740481C1C}">
                          <a14:useLocalDpi xmlns:a14="http://schemas.microsoft.com/office/drawing/2010/main" val="0"/>
                        </a:ext>
                      </a:extLst>
                    </a:blip>
                    <a:srcRect l="2952" t="2827" r="1720" b="2109"/>
                    <a:stretch/>
                  </pic:blipFill>
                  <pic:spPr bwMode="auto">
                    <a:xfrm>
                      <a:off x="0" y="0"/>
                      <a:ext cx="434276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285C1" w14:textId="1270F706" w:rsidR="00142A4C" w:rsidRDefault="00142A4C" w:rsidP="00B15548">
      <w:pPr>
        <w:tabs>
          <w:tab w:val="left" w:pos="315"/>
          <w:tab w:val="left" w:pos="3293"/>
          <w:tab w:val="center" w:pos="4320"/>
        </w:tabs>
        <w:jc w:val="left"/>
        <w:rPr>
          <w:rFonts w:cs="Times New Roman"/>
          <w:bCs/>
          <w:szCs w:val="24"/>
          <w:lang w:eastAsia="en-PH"/>
        </w:rPr>
      </w:pPr>
    </w:p>
    <w:p w14:paraId="2DB10F63" w14:textId="66CF6D7C" w:rsidR="00142A4C" w:rsidRDefault="00142A4C" w:rsidP="00B15548">
      <w:pPr>
        <w:tabs>
          <w:tab w:val="left" w:pos="315"/>
          <w:tab w:val="left" w:pos="3293"/>
          <w:tab w:val="center" w:pos="4320"/>
        </w:tabs>
        <w:jc w:val="left"/>
        <w:rPr>
          <w:rFonts w:cs="Times New Roman"/>
          <w:bCs/>
          <w:szCs w:val="24"/>
          <w:lang w:eastAsia="en-PH"/>
        </w:rPr>
      </w:pPr>
    </w:p>
    <w:p w14:paraId="4D2C94BB" w14:textId="39160989" w:rsidR="00142A4C" w:rsidRDefault="00142A4C" w:rsidP="00B15548">
      <w:pPr>
        <w:tabs>
          <w:tab w:val="left" w:pos="315"/>
          <w:tab w:val="left" w:pos="3293"/>
          <w:tab w:val="center" w:pos="4320"/>
        </w:tabs>
        <w:jc w:val="left"/>
        <w:rPr>
          <w:rFonts w:cs="Times New Roman"/>
          <w:bCs/>
          <w:szCs w:val="24"/>
          <w:lang w:eastAsia="en-PH"/>
        </w:rPr>
      </w:pPr>
    </w:p>
    <w:p w14:paraId="75DAC630" w14:textId="5E6B440F" w:rsidR="0076687A" w:rsidRDefault="0076687A" w:rsidP="00B15548">
      <w:pPr>
        <w:tabs>
          <w:tab w:val="left" w:pos="315"/>
          <w:tab w:val="left" w:pos="3293"/>
          <w:tab w:val="center" w:pos="4320"/>
        </w:tabs>
        <w:jc w:val="left"/>
        <w:rPr>
          <w:rFonts w:cs="Times New Roman"/>
          <w:bCs/>
          <w:szCs w:val="24"/>
          <w:lang w:eastAsia="en-PH"/>
        </w:rPr>
      </w:pPr>
    </w:p>
    <w:p w14:paraId="356482F8" w14:textId="055E1761" w:rsidR="0076687A" w:rsidRDefault="0076687A" w:rsidP="00B15548">
      <w:pPr>
        <w:tabs>
          <w:tab w:val="left" w:pos="315"/>
          <w:tab w:val="left" w:pos="3293"/>
          <w:tab w:val="center" w:pos="4320"/>
        </w:tabs>
        <w:jc w:val="left"/>
        <w:rPr>
          <w:rFonts w:cs="Times New Roman"/>
          <w:bCs/>
          <w:szCs w:val="24"/>
          <w:lang w:eastAsia="en-PH"/>
        </w:rPr>
      </w:pPr>
    </w:p>
    <w:p w14:paraId="02A9D9EE" w14:textId="743E2D51" w:rsidR="0076687A" w:rsidRDefault="0076687A" w:rsidP="00B15548">
      <w:pPr>
        <w:tabs>
          <w:tab w:val="left" w:pos="315"/>
          <w:tab w:val="left" w:pos="3293"/>
          <w:tab w:val="center" w:pos="4320"/>
        </w:tabs>
        <w:jc w:val="left"/>
        <w:rPr>
          <w:rFonts w:cs="Times New Roman"/>
          <w:bCs/>
          <w:szCs w:val="24"/>
          <w:lang w:eastAsia="en-PH"/>
        </w:rPr>
      </w:pPr>
    </w:p>
    <w:p w14:paraId="0A91905A" w14:textId="43D8E36E" w:rsidR="0076687A" w:rsidRDefault="0076687A" w:rsidP="00B15548">
      <w:pPr>
        <w:tabs>
          <w:tab w:val="left" w:pos="315"/>
          <w:tab w:val="left" w:pos="3293"/>
          <w:tab w:val="center" w:pos="4320"/>
        </w:tabs>
        <w:jc w:val="left"/>
        <w:rPr>
          <w:rFonts w:cs="Times New Roman"/>
          <w:bCs/>
          <w:szCs w:val="24"/>
          <w:lang w:eastAsia="en-PH"/>
        </w:rPr>
      </w:pPr>
    </w:p>
    <w:p w14:paraId="0AC6C45C" w14:textId="562E06F4" w:rsidR="0076687A" w:rsidRDefault="0076687A" w:rsidP="00B15548">
      <w:pPr>
        <w:tabs>
          <w:tab w:val="left" w:pos="315"/>
          <w:tab w:val="left" w:pos="3293"/>
          <w:tab w:val="center" w:pos="4320"/>
        </w:tabs>
        <w:jc w:val="left"/>
        <w:rPr>
          <w:rFonts w:cs="Times New Roman"/>
          <w:bCs/>
          <w:szCs w:val="24"/>
          <w:lang w:eastAsia="en-PH"/>
        </w:rPr>
      </w:pPr>
    </w:p>
    <w:p w14:paraId="5095F4C6" w14:textId="7A6C990D" w:rsidR="0076687A" w:rsidRDefault="0076687A" w:rsidP="00B15548">
      <w:pPr>
        <w:tabs>
          <w:tab w:val="left" w:pos="315"/>
          <w:tab w:val="left" w:pos="3293"/>
          <w:tab w:val="center" w:pos="4320"/>
        </w:tabs>
        <w:jc w:val="left"/>
        <w:rPr>
          <w:rFonts w:cs="Times New Roman"/>
          <w:bCs/>
          <w:szCs w:val="24"/>
          <w:lang w:eastAsia="en-PH"/>
        </w:rPr>
      </w:pPr>
    </w:p>
    <w:p w14:paraId="4F7AA4E7" w14:textId="0F7C8B9D" w:rsidR="0076687A" w:rsidRDefault="0076687A" w:rsidP="00B15548">
      <w:pPr>
        <w:tabs>
          <w:tab w:val="left" w:pos="315"/>
          <w:tab w:val="left" w:pos="3293"/>
          <w:tab w:val="center" w:pos="4320"/>
        </w:tabs>
        <w:jc w:val="left"/>
        <w:rPr>
          <w:rFonts w:cs="Times New Roman"/>
          <w:bCs/>
          <w:szCs w:val="24"/>
          <w:lang w:eastAsia="en-PH"/>
        </w:rPr>
      </w:pPr>
    </w:p>
    <w:p w14:paraId="5681F6DD" w14:textId="6A9DE4F5" w:rsidR="0076687A" w:rsidRDefault="0076687A" w:rsidP="00B15548">
      <w:pPr>
        <w:tabs>
          <w:tab w:val="left" w:pos="315"/>
          <w:tab w:val="left" w:pos="3293"/>
          <w:tab w:val="center" w:pos="4320"/>
        </w:tabs>
        <w:jc w:val="left"/>
        <w:rPr>
          <w:rFonts w:cs="Times New Roman"/>
          <w:bCs/>
          <w:szCs w:val="24"/>
          <w:lang w:eastAsia="en-PH"/>
        </w:rPr>
      </w:pPr>
    </w:p>
    <w:p w14:paraId="34FDC9A7" w14:textId="120D155C" w:rsidR="0076687A" w:rsidRDefault="0076687A" w:rsidP="00B15548">
      <w:pPr>
        <w:tabs>
          <w:tab w:val="left" w:pos="315"/>
          <w:tab w:val="left" w:pos="3293"/>
          <w:tab w:val="center" w:pos="4320"/>
        </w:tabs>
        <w:jc w:val="left"/>
        <w:rPr>
          <w:rFonts w:cs="Times New Roman"/>
          <w:bCs/>
          <w:szCs w:val="24"/>
          <w:lang w:eastAsia="en-PH"/>
        </w:rPr>
      </w:pPr>
    </w:p>
    <w:p w14:paraId="064923B9" w14:textId="77777777" w:rsidR="0076687A" w:rsidRDefault="0076687A" w:rsidP="00B15548">
      <w:pPr>
        <w:tabs>
          <w:tab w:val="left" w:pos="315"/>
          <w:tab w:val="left" w:pos="3293"/>
          <w:tab w:val="center" w:pos="4320"/>
        </w:tabs>
        <w:jc w:val="left"/>
        <w:rPr>
          <w:rFonts w:cs="Times New Roman"/>
          <w:bCs/>
          <w:szCs w:val="24"/>
          <w:lang w:eastAsia="en-PH"/>
        </w:rPr>
      </w:pPr>
    </w:p>
    <w:p w14:paraId="031C2E05" w14:textId="72046BBB" w:rsidR="0076687A" w:rsidRDefault="0076687A" w:rsidP="00B15548">
      <w:pPr>
        <w:tabs>
          <w:tab w:val="left" w:pos="315"/>
          <w:tab w:val="left" w:pos="3293"/>
          <w:tab w:val="center" w:pos="4320"/>
        </w:tabs>
        <w:jc w:val="left"/>
        <w:rPr>
          <w:rFonts w:cs="Times New Roman"/>
          <w:bCs/>
          <w:szCs w:val="24"/>
          <w:lang w:eastAsia="en-PH"/>
        </w:rPr>
      </w:pPr>
    </w:p>
    <w:p w14:paraId="7DC72391" w14:textId="6CF0A257" w:rsidR="0076687A" w:rsidRDefault="0076687A" w:rsidP="00B15548">
      <w:pPr>
        <w:tabs>
          <w:tab w:val="left" w:pos="315"/>
          <w:tab w:val="left" w:pos="3293"/>
          <w:tab w:val="center" w:pos="4320"/>
        </w:tabs>
        <w:jc w:val="left"/>
        <w:rPr>
          <w:rFonts w:cs="Times New Roman"/>
          <w:bCs/>
          <w:szCs w:val="24"/>
          <w:lang w:eastAsia="en-PH"/>
        </w:rPr>
      </w:pPr>
    </w:p>
    <w:p w14:paraId="7F3831E6" w14:textId="77777777" w:rsidR="0076687A" w:rsidRDefault="0076687A" w:rsidP="00B15548">
      <w:pPr>
        <w:tabs>
          <w:tab w:val="left" w:pos="315"/>
          <w:tab w:val="left" w:pos="3293"/>
          <w:tab w:val="center" w:pos="4320"/>
        </w:tabs>
        <w:jc w:val="left"/>
        <w:rPr>
          <w:rFonts w:cs="Times New Roman"/>
          <w:bCs/>
          <w:szCs w:val="24"/>
          <w:lang w:eastAsia="en-PH"/>
        </w:rPr>
      </w:pPr>
    </w:p>
    <w:p w14:paraId="750A3C0C" w14:textId="77777777" w:rsidR="0076687A" w:rsidRDefault="0076687A" w:rsidP="00B15548">
      <w:pPr>
        <w:tabs>
          <w:tab w:val="left" w:pos="315"/>
          <w:tab w:val="left" w:pos="3293"/>
          <w:tab w:val="center" w:pos="4320"/>
        </w:tabs>
        <w:jc w:val="left"/>
        <w:rPr>
          <w:rFonts w:cs="Times New Roman"/>
          <w:bCs/>
          <w:szCs w:val="24"/>
          <w:lang w:eastAsia="en-PH"/>
        </w:rPr>
      </w:pPr>
    </w:p>
    <w:p w14:paraId="560EE170" w14:textId="3E1B93C7" w:rsidR="0076687A" w:rsidRDefault="0076687A" w:rsidP="00B15548">
      <w:pPr>
        <w:tabs>
          <w:tab w:val="left" w:pos="315"/>
          <w:tab w:val="left" w:pos="3293"/>
          <w:tab w:val="center" w:pos="4320"/>
        </w:tabs>
        <w:jc w:val="left"/>
        <w:rPr>
          <w:rFonts w:cs="Times New Roman"/>
          <w:bCs/>
          <w:szCs w:val="24"/>
          <w:lang w:eastAsia="en-PH"/>
        </w:rPr>
      </w:pPr>
    </w:p>
    <w:p w14:paraId="4BA202D7" w14:textId="79E15C6E" w:rsidR="0076687A" w:rsidRDefault="0076687A" w:rsidP="00B15548">
      <w:pPr>
        <w:tabs>
          <w:tab w:val="left" w:pos="315"/>
          <w:tab w:val="left" w:pos="3293"/>
          <w:tab w:val="center" w:pos="4320"/>
        </w:tabs>
        <w:jc w:val="left"/>
        <w:rPr>
          <w:rFonts w:cs="Times New Roman"/>
          <w:bCs/>
          <w:szCs w:val="24"/>
          <w:lang w:eastAsia="en-PH"/>
        </w:rPr>
      </w:pPr>
    </w:p>
    <w:p w14:paraId="251D4799" w14:textId="50FA40B0" w:rsidR="0076687A" w:rsidRDefault="0076687A" w:rsidP="00B15548">
      <w:pPr>
        <w:tabs>
          <w:tab w:val="left" w:pos="315"/>
          <w:tab w:val="left" w:pos="3293"/>
          <w:tab w:val="center" w:pos="4320"/>
        </w:tabs>
        <w:jc w:val="left"/>
        <w:rPr>
          <w:rFonts w:cs="Times New Roman"/>
          <w:bCs/>
          <w:szCs w:val="24"/>
          <w:lang w:eastAsia="en-PH"/>
        </w:rPr>
      </w:pPr>
    </w:p>
    <w:p w14:paraId="3682554B" w14:textId="77777777" w:rsidR="00297A6C" w:rsidRDefault="00E97BAA" w:rsidP="00297A6C">
      <w:pPr>
        <w:tabs>
          <w:tab w:val="left" w:pos="1307"/>
          <w:tab w:val="center" w:pos="4320"/>
        </w:tabs>
        <w:rPr>
          <w:rFonts w:cs="Times New Roman"/>
          <w:bCs/>
          <w:szCs w:val="24"/>
          <w:lang w:eastAsia="en-PH"/>
        </w:rPr>
      </w:pPr>
      <w:r>
        <w:rPr>
          <w:noProof/>
        </w:rPr>
        <w:drawing>
          <wp:anchor distT="0" distB="0" distL="114300" distR="114300" simplePos="0" relativeHeight="251895296" behindDoc="0" locked="0" layoutInCell="1" allowOverlap="1" wp14:anchorId="3981BDBE" wp14:editId="6F953970">
            <wp:simplePos x="0" y="0"/>
            <wp:positionH relativeFrom="column">
              <wp:posOffset>575945</wp:posOffset>
            </wp:positionH>
            <wp:positionV relativeFrom="paragraph">
              <wp:posOffset>435398</wp:posOffset>
            </wp:positionV>
            <wp:extent cx="4342765" cy="3543300"/>
            <wp:effectExtent l="0" t="0" r="635" b="0"/>
            <wp:wrapNone/>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42765" cy="3543300"/>
                    </a:xfrm>
                    <a:prstGeom prst="rect">
                      <a:avLst/>
                    </a:prstGeom>
                  </pic:spPr>
                </pic:pic>
              </a:graphicData>
            </a:graphic>
            <wp14:sizeRelH relativeFrom="page">
              <wp14:pctWidth>0</wp14:pctWidth>
            </wp14:sizeRelH>
            <wp14:sizeRelV relativeFrom="page">
              <wp14:pctHeight>0</wp14:pctHeight>
            </wp14:sizeRelV>
          </wp:anchor>
        </w:drawing>
      </w:r>
      <w:r w:rsidR="00297A6C">
        <w:rPr>
          <w:rFonts w:cs="Times New Roman"/>
          <w:bCs/>
          <w:szCs w:val="24"/>
          <w:lang w:eastAsia="en-PH"/>
        </w:rPr>
        <w:t>Figure 75</w:t>
      </w:r>
      <w:r w:rsidR="00297A6C" w:rsidRPr="009040B2">
        <w:rPr>
          <w:rFonts w:cs="Times New Roman"/>
          <w:bCs/>
          <w:szCs w:val="24"/>
          <w:lang w:eastAsia="en-PH"/>
        </w:rPr>
        <w:t xml:space="preserve">: Activity Diagram of Web-based Piggery Management System </w:t>
      </w:r>
      <w:r>
        <w:rPr>
          <w:rFonts w:cs="Times New Roman"/>
          <w:bCs/>
          <w:szCs w:val="24"/>
          <w:lang w:eastAsia="en-PH"/>
        </w:rPr>
        <w:t>Update</w:t>
      </w:r>
      <w:r w:rsidR="00297A6C">
        <w:rPr>
          <w:rFonts w:cs="Times New Roman"/>
          <w:bCs/>
          <w:szCs w:val="24"/>
          <w:lang w:eastAsia="en-PH"/>
        </w:rPr>
        <w:t xml:space="preserve"> Cage Pig Management Mo</w:t>
      </w:r>
      <w:r w:rsidR="00297A6C" w:rsidRPr="009040B2">
        <w:rPr>
          <w:rFonts w:cs="Times New Roman"/>
          <w:bCs/>
          <w:szCs w:val="24"/>
          <w:lang w:eastAsia="en-PH"/>
        </w:rPr>
        <w:t>dule Use Case</w:t>
      </w:r>
    </w:p>
    <w:p w14:paraId="70BF1BA3" w14:textId="77777777" w:rsidR="00E97BAA" w:rsidRPr="00E97BAA" w:rsidRDefault="00E97BAA" w:rsidP="00E97BAA">
      <w:pPr>
        <w:rPr>
          <w:rFonts w:cs="Times New Roman"/>
          <w:szCs w:val="24"/>
          <w:lang w:eastAsia="en-PH"/>
        </w:rPr>
      </w:pPr>
    </w:p>
    <w:p w14:paraId="44DC4947" w14:textId="77777777" w:rsidR="00E97BAA" w:rsidRPr="00E97BAA" w:rsidRDefault="00E97BAA" w:rsidP="00E97BAA">
      <w:pPr>
        <w:rPr>
          <w:rFonts w:cs="Times New Roman"/>
          <w:szCs w:val="24"/>
          <w:lang w:eastAsia="en-PH"/>
        </w:rPr>
      </w:pPr>
    </w:p>
    <w:p w14:paraId="18DC551D" w14:textId="77777777" w:rsidR="00E97BAA" w:rsidRPr="00E97BAA" w:rsidRDefault="00E97BAA" w:rsidP="00E97BAA">
      <w:pPr>
        <w:rPr>
          <w:rFonts w:cs="Times New Roman"/>
          <w:szCs w:val="24"/>
          <w:lang w:eastAsia="en-PH"/>
        </w:rPr>
      </w:pPr>
    </w:p>
    <w:p w14:paraId="138F94B6" w14:textId="77777777" w:rsidR="00E97BAA" w:rsidRPr="00E97BAA" w:rsidRDefault="00E97BAA" w:rsidP="00E97BAA">
      <w:pPr>
        <w:rPr>
          <w:rFonts w:cs="Times New Roman"/>
          <w:szCs w:val="24"/>
          <w:lang w:eastAsia="en-PH"/>
        </w:rPr>
      </w:pPr>
    </w:p>
    <w:p w14:paraId="325022DB" w14:textId="77777777" w:rsidR="00E97BAA" w:rsidRPr="00E97BAA" w:rsidRDefault="00E97BAA" w:rsidP="00E97BAA">
      <w:pPr>
        <w:rPr>
          <w:rFonts w:cs="Times New Roman"/>
          <w:szCs w:val="24"/>
          <w:lang w:eastAsia="en-PH"/>
        </w:rPr>
      </w:pPr>
    </w:p>
    <w:p w14:paraId="458AE03C" w14:textId="77777777" w:rsidR="00E97BAA" w:rsidRPr="00E97BAA" w:rsidRDefault="00E97BAA" w:rsidP="00E97BAA">
      <w:pPr>
        <w:rPr>
          <w:rFonts w:cs="Times New Roman"/>
          <w:szCs w:val="24"/>
          <w:lang w:eastAsia="en-PH"/>
        </w:rPr>
      </w:pPr>
    </w:p>
    <w:p w14:paraId="6F1DD444" w14:textId="77777777" w:rsidR="00E97BAA" w:rsidRPr="00E97BAA" w:rsidRDefault="00E97BAA" w:rsidP="00E97BAA">
      <w:pPr>
        <w:rPr>
          <w:rFonts w:cs="Times New Roman"/>
          <w:szCs w:val="24"/>
          <w:lang w:eastAsia="en-PH"/>
        </w:rPr>
      </w:pPr>
    </w:p>
    <w:p w14:paraId="5321803C" w14:textId="77777777" w:rsidR="00E97BAA" w:rsidRPr="00E97BAA" w:rsidRDefault="00E97BAA" w:rsidP="00E97BAA">
      <w:pPr>
        <w:rPr>
          <w:rFonts w:cs="Times New Roman"/>
          <w:szCs w:val="24"/>
          <w:lang w:eastAsia="en-PH"/>
        </w:rPr>
      </w:pPr>
    </w:p>
    <w:p w14:paraId="32ABE44A" w14:textId="77777777" w:rsidR="00E97BAA" w:rsidRPr="00E97BAA" w:rsidRDefault="00E97BAA" w:rsidP="00E97BAA">
      <w:pPr>
        <w:rPr>
          <w:rFonts w:cs="Times New Roman"/>
          <w:szCs w:val="24"/>
          <w:lang w:eastAsia="en-PH"/>
        </w:rPr>
      </w:pPr>
    </w:p>
    <w:p w14:paraId="4D0C9BA5" w14:textId="77777777" w:rsidR="00E97BAA" w:rsidRPr="00E97BAA" w:rsidRDefault="00E97BAA" w:rsidP="00E97BAA">
      <w:pPr>
        <w:rPr>
          <w:rFonts w:cs="Times New Roman"/>
          <w:szCs w:val="24"/>
          <w:lang w:eastAsia="en-PH"/>
        </w:rPr>
      </w:pPr>
    </w:p>
    <w:p w14:paraId="7FB57047" w14:textId="77777777" w:rsidR="00E97BAA" w:rsidRPr="00E97BAA" w:rsidRDefault="00E97BAA" w:rsidP="00E97BAA">
      <w:pPr>
        <w:rPr>
          <w:rFonts w:cs="Times New Roman"/>
          <w:szCs w:val="24"/>
          <w:lang w:eastAsia="en-PH"/>
        </w:rPr>
      </w:pPr>
    </w:p>
    <w:p w14:paraId="401458E2" w14:textId="77777777" w:rsidR="00E97BAA" w:rsidRPr="00E97BAA" w:rsidRDefault="00E97BAA" w:rsidP="00E97BAA">
      <w:pPr>
        <w:rPr>
          <w:rFonts w:cs="Times New Roman"/>
          <w:szCs w:val="24"/>
          <w:lang w:eastAsia="en-PH"/>
        </w:rPr>
      </w:pPr>
    </w:p>
    <w:p w14:paraId="6447E49F" w14:textId="77777777" w:rsidR="00E97BAA" w:rsidRPr="00E97BAA" w:rsidRDefault="00E97BAA" w:rsidP="00E97BAA">
      <w:pPr>
        <w:rPr>
          <w:rFonts w:cs="Times New Roman"/>
          <w:szCs w:val="24"/>
          <w:lang w:eastAsia="en-PH"/>
        </w:rPr>
      </w:pPr>
    </w:p>
    <w:p w14:paraId="58269D5F" w14:textId="77777777" w:rsidR="00E97BAA" w:rsidRPr="00E97BAA" w:rsidRDefault="00E97BAA" w:rsidP="00E97BAA">
      <w:pPr>
        <w:rPr>
          <w:rFonts w:cs="Times New Roman"/>
          <w:szCs w:val="24"/>
          <w:lang w:eastAsia="en-PH"/>
        </w:rPr>
      </w:pPr>
    </w:p>
    <w:p w14:paraId="54BA4E01" w14:textId="77777777" w:rsidR="00E97BAA" w:rsidRPr="00E97BAA" w:rsidRDefault="00E97BAA" w:rsidP="00E97BAA">
      <w:pPr>
        <w:rPr>
          <w:rFonts w:cs="Times New Roman"/>
          <w:szCs w:val="24"/>
          <w:lang w:eastAsia="en-PH"/>
        </w:rPr>
      </w:pPr>
    </w:p>
    <w:p w14:paraId="21CA4DA2" w14:textId="77777777" w:rsidR="00E97BAA" w:rsidRPr="00E97BAA" w:rsidRDefault="00E97BAA" w:rsidP="00E97BAA">
      <w:pPr>
        <w:rPr>
          <w:rFonts w:cs="Times New Roman"/>
          <w:szCs w:val="24"/>
          <w:lang w:eastAsia="en-PH"/>
        </w:rPr>
      </w:pPr>
    </w:p>
    <w:p w14:paraId="4BBDDEE4" w14:textId="77777777" w:rsidR="00E97BAA" w:rsidRPr="00E97BAA" w:rsidRDefault="00E97BAA" w:rsidP="00E97BAA">
      <w:pPr>
        <w:rPr>
          <w:rFonts w:cs="Times New Roman"/>
          <w:szCs w:val="24"/>
          <w:lang w:eastAsia="en-PH"/>
        </w:rPr>
      </w:pPr>
    </w:p>
    <w:p w14:paraId="3F6715CA" w14:textId="77777777" w:rsidR="00E97BAA" w:rsidRPr="00E97BAA" w:rsidRDefault="00E97BAA" w:rsidP="00E97BAA">
      <w:pPr>
        <w:rPr>
          <w:rFonts w:cs="Times New Roman"/>
          <w:szCs w:val="24"/>
          <w:lang w:eastAsia="en-PH"/>
        </w:rPr>
      </w:pPr>
    </w:p>
    <w:p w14:paraId="6E2BD7FB" w14:textId="77777777" w:rsidR="00E97BAA" w:rsidRPr="00E97BAA" w:rsidRDefault="00E97BAA" w:rsidP="00E97BAA">
      <w:pPr>
        <w:rPr>
          <w:rFonts w:cs="Times New Roman"/>
          <w:szCs w:val="24"/>
          <w:lang w:eastAsia="en-PH"/>
        </w:rPr>
      </w:pPr>
    </w:p>
    <w:p w14:paraId="43222BAF" w14:textId="77777777" w:rsidR="00E97BAA" w:rsidRDefault="00E97BAA" w:rsidP="00E97BAA">
      <w:pPr>
        <w:rPr>
          <w:rFonts w:cs="Times New Roman"/>
          <w:bCs/>
          <w:szCs w:val="24"/>
          <w:lang w:eastAsia="en-PH"/>
        </w:rPr>
      </w:pPr>
    </w:p>
    <w:p w14:paraId="47F0127C" w14:textId="77777777" w:rsidR="00E97BAA" w:rsidRPr="00E97BAA" w:rsidRDefault="00E97BAA" w:rsidP="00E97BAA">
      <w:pPr>
        <w:rPr>
          <w:rFonts w:cs="Times New Roman"/>
          <w:szCs w:val="24"/>
          <w:lang w:eastAsia="en-PH"/>
        </w:rPr>
      </w:pPr>
    </w:p>
    <w:p w14:paraId="75B40F7C" w14:textId="3C3950C2" w:rsidR="0076687A" w:rsidRDefault="00E97BAA" w:rsidP="00E97BAA">
      <w:pPr>
        <w:tabs>
          <w:tab w:val="left" w:pos="1173"/>
          <w:tab w:val="center" w:pos="4320"/>
        </w:tabs>
        <w:rPr>
          <w:rFonts w:cs="Times New Roman"/>
          <w:bCs/>
          <w:szCs w:val="24"/>
          <w:lang w:eastAsia="en-PH"/>
        </w:rPr>
        <w:sectPr w:rsidR="0076687A" w:rsidSect="001F5EA3">
          <w:pgSz w:w="12240" w:h="15840" w:code="1"/>
          <w:pgMar w:top="1440" w:right="1440" w:bottom="1440" w:left="2160" w:header="720" w:footer="288" w:gutter="0"/>
          <w:cols w:space="720"/>
          <w:docGrid w:linePitch="360"/>
        </w:sectPr>
      </w:pPr>
      <w:r>
        <w:rPr>
          <w:rFonts w:cs="Times New Roman"/>
          <w:bCs/>
          <w:szCs w:val="24"/>
          <w:lang w:eastAsia="en-PH"/>
        </w:rPr>
        <w:t>Figure 76</w:t>
      </w:r>
      <w:r w:rsidRPr="009040B2">
        <w:rPr>
          <w:rFonts w:cs="Times New Roman"/>
          <w:bCs/>
          <w:szCs w:val="24"/>
          <w:lang w:eastAsia="en-PH"/>
        </w:rPr>
        <w:t xml:space="preserve">: Activity Diagram of Web-based Piggery Management System </w:t>
      </w:r>
      <w:r>
        <w:rPr>
          <w:rFonts w:cs="Times New Roman"/>
          <w:bCs/>
          <w:szCs w:val="24"/>
          <w:lang w:eastAsia="en-PH"/>
        </w:rPr>
        <w:t>Delete Cage Pig Management Mo</w:t>
      </w:r>
      <w:r w:rsidRPr="009040B2">
        <w:rPr>
          <w:rFonts w:cs="Times New Roman"/>
          <w:bCs/>
          <w:szCs w:val="24"/>
          <w:lang w:eastAsia="en-PH"/>
        </w:rPr>
        <w:t>dule Use Case</w:t>
      </w:r>
    </w:p>
    <w:p w14:paraId="1B519AFE" w14:textId="11D71B43" w:rsidR="00342E8C" w:rsidRDefault="00342E8C" w:rsidP="001F74D2">
      <w:pPr>
        <w:jc w:val="both"/>
        <w:rPr>
          <w:noProof/>
        </w:rPr>
      </w:pPr>
      <w:r>
        <w:rPr>
          <w:noProof/>
        </w:rPr>
        <w:lastRenderedPageBreak/>
        <w:drawing>
          <wp:anchor distT="0" distB="0" distL="114300" distR="114300" simplePos="0" relativeHeight="251897344" behindDoc="0" locked="0" layoutInCell="1" allowOverlap="1" wp14:anchorId="561D0023" wp14:editId="3883748A">
            <wp:simplePos x="0" y="0"/>
            <wp:positionH relativeFrom="column">
              <wp:posOffset>571500</wp:posOffset>
            </wp:positionH>
            <wp:positionV relativeFrom="paragraph">
              <wp:posOffset>0</wp:posOffset>
            </wp:positionV>
            <wp:extent cx="4342765" cy="3533775"/>
            <wp:effectExtent l="0" t="0" r="635" b="9525"/>
            <wp:wrapNone/>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42765" cy="3533775"/>
                    </a:xfrm>
                    <a:prstGeom prst="rect">
                      <a:avLst/>
                    </a:prstGeom>
                  </pic:spPr>
                </pic:pic>
              </a:graphicData>
            </a:graphic>
            <wp14:sizeRelH relativeFrom="page">
              <wp14:pctWidth>0</wp14:pctWidth>
            </wp14:sizeRelH>
            <wp14:sizeRelV relativeFrom="page">
              <wp14:pctHeight>0</wp14:pctHeight>
            </wp14:sizeRelV>
          </wp:anchor>
        </w:drawing>
      </w:r>
    </w:p>
    <w:p w14:paraId="7F4F0C8E" w14:textId="58232BAD" w:rsidR="0095613C" w:rsidRDefault="0095613C" w:rsidP="001F74D2">
      <w:pPr>
        <w:jc w:val="both"/>
      </w:pPr>
    </w:p>
    <w:p w14:paraId="1F7ACB11" w14:textId="50FFAF6F" w:rsidR="0095613C" w:rsidRDefault="0095613C" w:rsidP="0095613C"/>
    <w:p w14:paraId="71B1F49D" w14:textId="29E7ED5A" w:rsidR="0095613C" w:rsidRDefault="0095613C" w:rsidP="0095613C"/>
    <w:p w14:paraId="13E2E4B0" w14:textId="0F474938" w:rsidR="0095613C" w:rsidRDefault="0095613C" w:rsidP="0095613C"/>
    <w:p w14:paraId="022EECF3" w14:textId="64DF55E5" w:rsidR="0095613C" w:rsidRDefault="0095613C" w:rsidP="0095613C"/>
    <w:p w14:paraId="3479D443" w14:textId="7676B84B" w:rsidR="0095613C" w:rsidRDefault="0095613C" w:rsidP="0095613C"/>
    <w:p w14:paraId="251DEFCA" w14:textId="7E3D7389" w:rsidR="0095613C" w:rsidRDefault="0095613C" w:rsidP="0095613C"/>
    <w:p w14:paraId="69B0070A" w14:textId="7203D6D1" w:rsidR="0095613C" w:rsidRDefault="0095613C" w:rsidP="0095613C"/>
    <w:p w14:paraId="3DF0D955" w14:textId="4CF4F365" w:rsidR="0095613C" w:rsidRDefault="0095613C" w:rsidP="0095613C"/>
    <w:p w14:paraId="1655628F" w14:textId="504B4897" w:rsidR="0095613C" w:rsidRDefault="0095613C" w:rsidP="0095613C"/>
    <w:p w14:paraId="3679E588" w14:textId="7D675F5B" w:rsidR="0095613C" w:rsidRDefault="0095613C" w:rsidP="0095613C"/>
    <w:p w14:paraId="01C214CF" w14:textId="6B4BE69F" w:rsidR="0095613C" w:rsidRDefault="0095613C" w:rsidP="0095613C"/>
    <w:p w14:paraId="0A706DB4" w14:textId="71C5A825" w:rsidR="0095613C" w:rsidRDefault="0095613C" w:rsidP="0095613C"/>
    <w:p w14:paraId="60C1941F" w14:textId="1D0F9A88" w:rsidR="0095613C" w:rsidRDefault="0095613C" w:rsidP="0095613C"/>
    <w:p w14:paraId="1EDFE673" w14:textId="73F4E491" w:rsidR="00342E8C" w:rsidRDefault="00342E8C" w:rsidP="0095613C"/>
    <w:p w14:paraId="0B5D548A" w14:textId="635B18FB" w:rsidR="00342E8C" w:rsidRDefault="00342E8C" w:rsidP="0095613C"/>
    <w:p w14:paraId="693A8BBF" w14:textId="44C30C99" w:rsidR="00342E8C" w:rsidRDefault="00342E8C" w:rsidP="0095613C"/>
    <w:p w14:paraId="33473A78" w14:textId="19ED9BE0" w:rsidR="00342E8C" w:rsidRDefault="00342E8C" w:rsidP="0095613C"/>
    <w:p w14:paraId="674B06D1" w14:textId="4F6E1323" w:rsidR="00342E8C" w:rsidRDefault="00342E8C" w:rsidP="0095613C"/>
    <w:p w14:paraId="1D72DB82" w14:textId="58705E0E" w:rsidR="0095613C" w:rsidRDefault="0095613C" w:rsidP="0095613C"/>
    <w:p w14:paraId="16A19208" w14:textId="4BF6DF23" w:rsidR="0095613C" w:rsidRDefault="00E97BAA" w:rsidP="00E97BAA">
      <w:pPr>
        <w:tabs>
          <w:tab w:val="left" w:pos="1173"/>
          <w:tab w:val="center" w:pos="4320"/>
        </w:tabs>
      </w:pPr>
      <w:r>
        <w:rPr>
          <w:rFonts w:cs="Times New Roman"/>
          <w:bCs/>
          <w:szCs w:val="24"/>
          <w:lang w:eastAsia="en-PH"/>
        </w:rPr>
        <w:t>Figure 77</w:t>
      </w:r>
      <w:r w:rsidRPr="009040B2">
        <w:rPr>
          <w:rFonts w:cs="Times New Roman"/>
          <w:bCs/>
          <w:szCs w:val="24"/>
          <w:lang w:eastAsia="en-PH"/>
        </w:rPr>
        <w:t xml:space="preserve">: Activity Diagram of Web-based Piggery Management System </w:t>
      </w:r>
      <w:r>
        <w:rPr>
          <w:rFonts w:cs="Times New Roman"/>
          <w:bCs/>
          <w:szCs w:val="24"/>
          <w:lang w:eastAsia="en-PH"/>
        </w:rPr>
        <w:t>Add Pig Batch Pig Management Mo</w:t>
      </w:r>
      <w:r w:rsidRPr="009040B2">
        <w:rPr>
          <w:rFonts w:cs="Times New Roman"/>
          <w:bCs/>
          <w:szCs w:val="24"/>
          <w:lang w:eastAsia="en-PH"/>
        </w:rPr>
        <w:t>dule Use Case</w:t>
      </w:r>
    </w:p>
    <w:p w14:paraId="4F6C0CDB" w14:textId="58DB2F55" w:rsidR="0095613C" w:rsidRDefault="00E97BAA" w:rsidP="0095613C">
      <w:r>
        <w:rPr>
          <w:noProof/>
        </w:rPr>
        <w:drawing>
          <wp:anchor distT="0" distB="0" distL="114300" distR="114300" simplePos="0" relativeHeight="251898368" behindDoc="0" locked="0" layoutInCell="1" allowOverlap="1" wp14:anchorId="288DCB4B" wp14:editId="7D78566B">
            <wp:simplePos x="0" y="0"/>
            <wp:positionH relativeFrom="column">
              <wp:posOffset>581025</wp:posOffset>
            </wp:positionH>
            <wp:positionV relativeFrom="paragraph">
              <wp:posOffset>85725</wp:posOffset>
            </wp:positionV>
            <wp:extent cx="4333240" cy="3533775"/>
            <wp:effectExtent l="0" t="0" r="0" b="9525"/>
            <wp:wrapNone/>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33240" cy="3533775"/>
                    </a:xfrm>
                    <a:prstGeom prst="rect">
                      <a:avLst/>
                    </a:prstGeom>
                  </pic:spPr>
                </pic:pic>
              </a:graphicData>
            </a:graphic>
            <wp14:sizeRelH relativeFrom="page">
              <wp14:pctWidth>0</wp14:pctWidth>
            </wp14:sizeRelH>
            <wp14:sizeRelV relativeFrom="page">
              <wp14:pctHeight>0</wp14:pctHeight>
            </wp14:sizeRelV>
          </wp:anchor>
        </w:drawing>
      </w:r>
    </w:p>
    <w:p w14:paraId="7F360020" w14:textId="2C120AEA" w:rsidR="0095613C" w:rsidRDefault="0095613C" w:rsidP="0095613C"/>
    <w:p w14:paraId="55AFD245" w14:textId="4B86E937" w:rsidR="0095613C" w:rsidRDefault="0095613C" w:rsidP="0095613C"/>
    <w:p w14:paraId="55228AA4" w14:textId="52634591" w:rsidR="0095613C" w:rsidRDefault="0095613C" w:rsidP="0095613C"/>
    <w:p w14:paraId="292D8CCC" w14:textId="7AF15E0A" w:rsidR="0095613C" w:rsidRDefault="0095613C" w:rsidP="0095613C"/>
    <w:p w14:paraId="537F3212" w14:textId="18B196B4" w:rsidR="0095613C" w:rsidRDefault="0095613C" w:rsidP="0095613C"/>
    <w:p w14:paraId="0B29E7E8" w14:textId="73A6F109" w:rsidR="00F65D7E" w:rsidRDefault="00F65D7E" w:rsidP="0052634E">
      <w:pPr>
        <w:tabs>
          <w:tab w:val="left" w:pos="315"/>
          <w:tab w:val="left" w:pos="3293"/>
          <w:tab w:val="center" w:pos="4320"/>
        </w:tabs>
        <w:jc w:val="left"/>
        <w:rPr>
          <w:rFonts w:cs="Times New Roman"/>
          <w:bCs/>
          <w:szCs w:val="24"/>
          <w:lang w:eastAsia="en-PH"/>
        </w:rPr>
      </w:pPr>
    </w:p>
    <w:p w14:paraId="1CC48FCE" w14:textId="37844829" w:rsidR="00627CE1" w:rsidRDefault="00627CE1" w:rsidP="00627CE1">
      <w:pPr>
        <w:tabs>
          <w:tab w:val="left" w:pos="3293"/>
          <w:tab w:val="center" w:pos="4320"/>
        </w:tabs>
        <w:rPr>
          <w:rFonts w:cs="Times New Roman"/>
          <w:bCs/>
          <w:szCs w:val="24"/>
          <w:lang w:eastAsia="en-PH"/>
        </w:rPr>
      </w:pPr>
    </w:p>
    <w:p w14:paraId="343B7628" w14:textId="0A6CD431" w:rsidR="00627CE1" w:rsidRDefault="00627CE1" w:rsidP="00627CE1">
      <w:pPr>
        <w:tabs>
          <w:tab w:val="left" w:pos="3293"/>
          <w:tab w:val="center" w:pos="4320"/>
        </w:tabs>
        <w:rPr>
          <w:rFonts w:cs="Times New Roman"/>
          <w:bCs/>
          <w:szCs w:val="24"/>
          <w:lang w:eastAsia="en-PH"/>
        </w:rPr>
      </w:pPr>
    </w:p>
    <w:p w14:paraId="2C8F91B1" w14:textId="4DF7913D" w:rsidR="00627CE1" w:rsidRDefault="00627CE1" w:rsidP="00627CE1">
      <w:pPr>
        <w:tabs>
          <w:tab w:val="left" w:pos="3293"/>
          <w:tab w:val="center" w:pos="4320"/>
        </w:tabs>
        <w:rPr>
          <w:rFonts w:cs="Times New Roman"/>
          <w:bCs/>
          <w:szCs w:val="24"/>
          <w:lang w:eastAsia="en-PH"/>
        </w:rPr>
      </w:pPr>
    </w:p>
    <w:p w14:paraId="757528A7" w14:textId="2E83CDF8" w:rsidR="00627CE1" w:rsidRDefault="00627CE1" w:rsidP="00627CE1">
      <w:pPr>
        <w:tabs>
          <w:tab w:val="left" w:pos="3293"/>
          <w:tab w:val="center" w:pos="4320"/>
        </w:tabs>
        <w:rPr>
          <w:rFonts w:cs="Times New Roman"/>
          <w:bCs/>
          <w:szCs w:val="24"/>
          <w:lang w:eastAsia="en-PH"/>
        </w:rPr>
      </w:pPr>
    </w:p>
    <w:p w14:paraId="281CC42A" w14:textId="31DA27B6" w:rsidR="00627CE1" w:rsidRDefault="00627CE1" w:rsidP="00627CE1">
      <w:pPr>
        <w:tabs>
          <w:tab w:val="left" w:pos="3293"/>
          <w:tab w:val="center" w:pos="4320"/>
        </w:tabs>
        <w:rPr>
          <w:rFonts w:cs="Times New Roman"/>
          <w:bCs/>
          <w:szCs w:val="24"/>
          <w:lang w:eastAsia="en-PH"/>
        </w:rPr>
      </w:pPr>
    </w:p>
    <w:p w14:paraId="7DD58C80" w14:textId="69EB584F" w:rsidR="00627CE1" w:rsidRDefault="00627CE1" w:rsidP="00627CE1">
      <w:pPr>
        <w:tabs>
          <w:tab w:val="left" w:pos="3960"/>
          <w:tab w:val="center" w:pos="4320"/>
        </w:tabs>
        <w:jc w:val="left"/>
        <w:rPr>
          <w:rFonts w:cs="Times New Roman"/>
          <w:szCs w:val="24"/>
          <w:lang w:eastAsia="en-PH"/>
        </w:rPr>
      </w:pPr>
      <w:r>
        <w:rPr>
          <w:rFonts w:cs="Times New Roman"/>
          <w:szCs w:val="24"/>
          <w:lang w:eastAsia="en-PH"/>
        </w:rPr>
        <w:tab/>
      </w:r>
    </w:p>
    <w:p w14:paraId="22A882AE" w14:textId="77777777" w:rsidR="00627CE1" w:rsidRDefault="00627CE1" w:rsidP="00627CE1">
      <w:pPr>
        <w:rPr>
          <w:rFonts w:cs="Times New Roman"/>
          <w:szCs w:val="24"/>
          <w:lang w:eastAsia="en-PH"/>
        </w:rPr>
      </w:pPr>
    </w:p>
    <w:p w14:paraId="59BA85A3" w14:textId="0C842721" w:rsidR="00627CE1" w:rsidRPr="00627CE1" w:rsidRDefault="00627CE1" w:rsidP="00627CE1">
      <w:pPr>
        <w:rPr>
          <w:rFonts w:cs="Times New Roman"/>
          <w:szCs w:val="24"/>
          <w:lang w:eastAsia="en-PH"/>
        </w:rPr>
      </w:pPr>
    </w:p>
    <w:p w14:paraId="657343FA" w14:textId="1BB2B876" w:rsidR="00627CE1" w:rsidRPr="00627CE1" w:rsidRDefault="00627CE1" w:rsidP="00627CE1">
      <w:pPr>
        <w:rPr>
          <w:rFonts w:cs="Times New Roman"/>
          <w:szCs w:val="24"/>
          <w:lang w:eastAsia="en-PH"/>
        </w:rPr>
      </w:pPr>
    </w:p>
    <w:p w14:paraId="33B0B422" w14:textId="7F32E826" w:rsidR="00627CE1" w:rsidRPr="00627CE1" w:rsidRDefault="00627CE1" w:rsidP="00627CE1">
      <w:pPr>
        <w:rPr>
          <w:rFonts w:cs="Times New Roman"/>
          <w:szCs w:val="24"/>
          <w:lang w:eastAsia="en-PH"/>
        </w:rPr>
      </w:pPr>
    </w:p>
    <w:p w14:paraId="6FEA35B2" w14:textId="579A8B23" w:rsidR="00627CE1" w:rsidRPr="00627CE1" w:rsidRDefault="00627CE1" w:rsidP="00627CE1">
      <w:pPr>
        <w:rPr>
          <w:rFonts w:cs="Times New Roman"/>
          <w:szCs w:val="24"/>
          <w:lang w:eastAsia="en-PH"/>
        </w:rPr>
      </w:pPr>
    </w:p>
    <w:p w14:paraId="2E04BC54" w14:textId="77777777" w:rsidR="00627CE1" w:rsidRPr="00627CE1" w:rsidRDefault="00627CE1" w:rsidP="00627CE1">
      <w:pPr>
        <w:rPr>
          <w:rFonts w:cs="Times New Roman"/>
          <w:szCs w:val="24"/>
          <w:lang w:eastAsia="en-PH"/>
        </w:rPr>
      </w:pPr>
    </w:p>
    <w:p w14:paraId="1DFA668D" w14:textId="1EB38F77" w:rsidR="00627CE1" w:rsidRPr="00627CE1" w:rsidRDefault="00627CE1" w:rsidP="00627CE1">
      <w:pPr>
        <w:rPr>
          <w:rFonts w:cs="Times New Roman"/>
          <w:szCs w:val="24"/>
          <w:lang w:eastAsia="en-PH"/>
        </w:rPr>
      </w:pPr>
    </w:p>
    <w:p w14:paraId="018BE842" w14:textId="0113A791" w:rsidR="00627CE1" w:rsidRPr="00627CE1" w:rsidRDefault="00627CE1" w:rsidP="00627CE1">
      <w:pPr>
        <w:rPr>
          <w:rFonts w:cs="Times New Roman"/>
          <w:szCs w:val="24"/>
          <w:lang w:eastAsia="en-PH"/>
        </w:rPr>
      </w:pPr>
    </w:p>
    <w:p w14:paraId="6BB3C61D" w14:textId="327DA1BB" w:rsidR="00E97BAA" w:rsidRDefault="00E97BAA" w:rsidP="00E97BAA">
      <w:pPr>
        <w:tabs>
          <w:tab w:val="left" w:pos="1173"/>
          <w:tab w:val="center" w:pos="4320"/>
        </w:tabs>
        <w:rPr>
          <w:rFonts w:cs="Times New Roman"/>
          <w:bCs/>
          <w:szCs w:val="24"/>
          <w:lang w:eastAsia="en-PH"/>
        </w:rPr>
        <w:sectPr w:rsidR="00E97BAA" w:rsidSect="001F5EA3">
          <w:pgSz w:w="12240" w:h="15840" w:code="1"/>
          <w:pgMar w:top="1440" w:right="1440" w:bottom="1440" w:left="2160" w:header="720" w:footer="288" w:gutter="0"/>
          <w:cols w:space="720"/>
          <w:docGrid w:linePitch="360"/>
        </w:sectPr>
      </w:pPr>
      <w:r>
        <w:rPr>
          <w:rFonts w:cs="Times New Roman"/>
          <w:bCs/>
          <w:szCs w:val="24"/>
          <w:lang w:eastAsia="en-PH"/>
        </w:rPr>
        <w:t>Figure 78</w:t>
      </w:r>
      <w:r w:rsidRPr="009040B2">
        <w:rPr>
          <w:rFonts w:cs="Times New Roman"/>
          <w:bCs/>
          <w:szCs w:val="24"/>
          <w:lang w:eastAsia="en-PH"/>
        </w:rPr>
        <w:t xml:space="preserve">: Activity Diagram of Web-based Piggery Management System </w:t>
      </w:r>
      <w:r w:rsidR="00D010B4">
        <w:rPr>
          <w:rFonts w:cs="Times New Roman"/>
          <w:bCs/>
          <w:szCs w:val="24"/>
          <w:lang w:eastAsia="en-PH"/>
        </w:rPr>
        <w:t>View Pig Batch</w:t>
      </w:r>
      <w:r>
        <w:rPr>
          <w:rFonts w:cs="Times New Roman"/>
          <w:bCs/>
          <w:szCs w:val="24"/>
          <w:lang w:eastAsia="en-PH"/>
        </w:rPr>
        <w:t xml:space="preserve"> Pig Management Mo</w:t>
      </w:r>
      <w:r w:rsidRPr="009040B2">
        <w:rPr>
          <w:rFonts w:cs="Times New Roman"/>
          <w:bCs/>
          <w:szCs w:val="24"/>
          <w:lang w:eastAsia="en-PH"/>
        </w:rPr>
        <w:t>dule Use Case</w:t>
      </w:r>
    </w:p>
    <w:p w14:paraId="68C60B11" w14:textId="49EA295B" w:rsidR="007713F9" w:rsidRDefault="007E63D2" w:rsidP="007713F9">
      <w:pPr>
        <w:jc w:val="left"/>
        <w:rPr>
          <w:rFonts w:cs="Times New Roman"/>
          <w:szCs w:val="24"/>
          <w:lang w:eastAsia="en-PH"/>
        </w:rPr>
      </w:pPr>
      <w:r>
        <w:rPr>
          <w:noProof/>
        </w:rPr>
        <w:lastRenderedPageBreak/>
        <w:drawing>
          <wp:anchor distT="0" distB="0" distL="114300" distR="114300" simplePos="0" relativeHeight="251899392" behindDoc="0" locked="0" layoutInCell="1" allowOverlap="1" wp14:anchorId="66E0FB51" wp14:editId="6033757E">
            <wp:simplePos x="0" y="0"/>
            <wp:positionH relativeFrom="column">
              <wp:posOffset>581025</wp:posOffset>
            </wp:positionH>
            <wp:positionV relativeFrom="paragraph">
              <wp:posOffset>0</wp:posOffset>
            </wp:positionV>
            <wp:extent cx="4342765" cy="3524250"/>
            <wp:effectExtent l="0" t="0" r="635" b="0"/>
            <wp:wrapNone/>
            <wp:docPr id="1045" name="Picture 1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37" cstate="print">
                      <a:extLst>
                        <a:ext uri="{28A0092B-C50C-407E-A947-70E740481C1C}">
                          <a14:useLocalDpi xmlns:a14="http://schemas.microsoft.com/office/drawing/2010/main" val="0"/>
                        </a:ext>
                      </a:extLst>
                    </a:blip>
                    <a:srcRect l="2778" t="2841"/>
                    <a:stretch/>
                  </pic:blipFill>
                  <pic:spPr bwMode="auto">
                    <a:xfrm>
                      <a:off x="0" y="0"/>
                      <a:ext cx="4342765" cy="352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F9E1F" w14:textId="77777777" w:rsidR="007713F9" w:rsidRDefault="007713F9" w:rsidP="007713F9">
      <w:pPr>
        <w:jc w:val="left"/>
        <w:rPr>
          <w:rFonts w:cs="Times New Roman"/>
          <w:szCs w:val="24"/>
          <w:lang w:eastAsia="en-PH"/>
        </w:rPr>
      </w:pPr>
    </w:p>
    <w:p w14:paraId="2C669B46" w14:textId="77777777" w:rsidR="00D010B4" w:rsidRDefault="00D010B4" w:rsidP="007713F9">
      <w:pPr>
        <w:jc w:val="left"/>
        <w:rPr>
          <w:rFonts w:cs="Times New Roman"/>
          <w:szCs w:val="24"/>
          <w:lang w:eastAsia="en-PH"/>
        </w:rPr>
      </w:pPr>
    </w:p>
    <w:p w14:paraId="2BD392BB" w14:textId="77777777" w:rsidR="00D010B4" w:rsidRDefault="00D010B4" w:rsidP="007713F9">
      <w:pPr>
        <w:jc w:val="left"/>
        <w:rPr>
          <w:rFonts w:cs="Times New Roman"/>
          <w:szCs w:val="24"/>
          <w:lang w:eastAsia="en-PH"/>
        </w:rPr>
      </w:pPr>
    </w:p>
    <w:p w14:paraId="1210F91B" w14:textId="77777777" w:rsidR="00D010B4" w:rsidRDefault="00D010B4" w:rsidP="007713F9">
      <w:pPr>
        <w:jc w:val="left"/>
        <w:rPr>
          <w:rFonts w:cs="Times New Roman"/>
          <w:szCs w:val="24"/>
          <w:lang w:eastAsia="en-PH"/>
        </w:rPr>
      </w:pPr>
    </w:p>
    <w:p w14:paraId="6E97F92F" w14:textId="77777777" w:rsidR="00D010B4" w:rsidRDefault="00D010B4" w:rsidP="007713F9">
      <w:pPr>
        <w:jc w:val="left"/>
        <w:rPr>
          <w:rFonts w:cs="Times New Roman"/>
          <w:szCs w:val="24"/>
          <w:lang w:eastAsia="en-PH"/>
        </w:rPr>
      </w:pPr>
    </w:p>
    <w:p w14:paraId="37E44FAA" w14:textId="77777777" w:rsidR="00D010B4" w:rsidRDefault="00D010B4" w:rsidP="007713F9">
      <w:pPr>
        <w:jc w:val="left"/>
        <w:rPr>
          <w:rFonts w:cs="Times New Roman"/>
          <w:szCs w:val="24"/>
          <w:lang w:eastAsia="en-PH"/>
        </w:rPr>
      </w:pPr>
    </w:p>
    <w:p w14:paraId="093655EC" w14:textId="77777777" w:rsidR="00D010B4" w:rsidRDefault="00D010B4" w:rsidP="007713F9">
      <w:pPr>
        <w:jc w:val="left"/>
        <w:rPr>
          <w:rFonts w:cs="Times New Roman"/>
          <w:szCs w:val="24"/>
          <w:lang w:eastAsia="en-PH"/>
        </w:rPr>
      </w:pPr>
    </w:p>
    <w:p w14:paraId="628BE700" w14:textId="77777777" w:rsidR="00D010B4" w:rsidRDefault="00D010B4" w:rsidP="007713F9">
      <w:pPr>
        <w:jc w:val="left"/>
        <w:rPr>
          <w:rFonts w:cs="Times New Roman"/>
          <w:szCs w:val="24"/>
          <w:lang w:eastAsia="en-PH"/>
        </w:rPr>
      </w:pPr>
    </w:p>
    <w:p w14:paraId="5DF1E9EB" w14:textId="77777777" w:rsidR="00D010B4" w:rsidRDefault="00D010B4" w:rsidP="007713F9">
      <w:pPr>
        <w:jc w:val="left"/>
        <w:rPr>
          <w:rFonts w:cs="Times New Roman"/>
          <w:szCs w:val="24"/>
          <w:lang w:eastAsia="en-PH"/>
        </w:rPr>
      </w:pPr>
    </w:p>
    <w:p w14:paraId="5084AD1C" w14:textId="77777777" w:rsidR="00D010B4" w:rsidRDefault="00D010B4" w:rsidP="007713F9">
      <w:pPr>
        <w:jc w:val="left"/>
        <w:rPr>
          <w:rFonts w:cs="Times New Roman"/>
          <w:szCs w:val="24"/>
          <w:lang w:eastAsia="en-PH"/>
        </w:rPr>
      </w:pPr>
    </w:p>
    <w:p w14:paraId="35E5E188" w14:textId="77777777" w:rsidR="00D010B4" w:rsidRDefault="00D010B4" w:rsidP="007713F9">
      <w:pPr>
        <w:jc w:val="left"/>
        <w:rPr>
          <w:rFonts w:cs="Times New Roman"/>
          <w:szCs w:val="24"/>
          <w:lang w:eastAsia="en-PH"/>
        </w:rPr>
      </w:pPr>
    </w:p>
    <w:p w14:paraId="4B298A35" w14:textId="77777777" w:rsidR="00D010B4" w:rsidRDefault="00D010B4" w:rsidP="007713F9">
      <w:pPr>
        <w:jc w:val="left"/>
        <w:rPr>
          <w:rFonts w:cs="Times New Roman"/>
          <w:szCs w:val="24"/>
          <w:lang w:eastAsia="en-PH"/>
        </w:rPr>
      </w:pPr>
    </w:p>
    <w:p w14:paraId="2C2B644C" w14:textId="77777777" w:rsidR="00D010B4" w:rsidRDefault="00D010B4" w:rsidP="007713F9">
      <w:pPr>
        <w:jc w:val="left"/>
        <w:rPr>
          <w:rFonts w:cs="Times New Roman"/>
          <w:szCs w:val="24"/>
          <w:lang w:eastAsia="en-PH"/>
        </w:rPr>
      </w:pPr>
    </w:p>
    <w:p w14:paraId="5D616BA6" w14:textId="77777777" w:rsidR="00D010B4" w:rsidRDefault="00D010B4" w:rsidP="007713F9">
      <w:pPr>
        <w:jc w:val="left"/>
        <w:rPr>
          <w:rFonts w:cs="Times New Roman"/>
          <w:szCs w:val="24"/>
          <w:lang w:eastAsia="en-PH"/>
        </w:rPr>
      </w:pPr>
    </w:p>
    <w:p w14:paraId="25743FE1" w14:textId="77777777" w:rsidR="00D010B4" w:rsidRDefault="00D010B4" w:rsidP="007713F9">
      <w:pPr>
        <w:jc w:val="left"/>
        <w:rPr>
          <w:rFonts w:cs="Times New Roman"/>
          <w:szCs w:val="24"/>
          <w:lang w:eastAsia="en-PH"/>
        </w:rPr>
      </w:pPr>
    </w:p>
    <w:p w14:paraId="1F762DC9" w14:textId="77777777" w:rsidR="00D010B4" w:rsidRDefault="00D010B4" w:rsidP="007713F9">
      <w:pPr>
        <w:jc w:val="left"/>
        <w:rPr>
          <w:rFonts w:cs="Times New Roman"/>
          <w:szCs w:val="24"/>
          <w:lang w:eastAsia="en-PH"/>
        </w:rPr>
      </w:pPr>
    </w:p>
    <w:p w14:paraId="5E3AD202" w14:textId="77777777" w:rsidR="00D010B4" w:rsidRDefault="00D010B4" w:rsidP="007713F9">
      <w:pPr>
        <w:jc w:val="left"/>
        <w:rPr>
          <w:rFonts w:cs="Times New Roman"/>
          <w:szCs w:val="24"/>
          <w:lang w:eastAsia="en-PH"/>
        </w:rPr>
      </w:pPr>
    </w:p>
    <w:p w14:paraId="7E2749E8" w14:textId="77777777" w:rsidR="00D010B4" w:rsidRDefault="00D010B4" w:rsidP="007713F9">
      <w:pPr>
        <w:jc w:val="left"/>
        <w:rPr>
          <w:rFonts w:cs="Times New Roman"/>
          <w:szCs w:val="24"/>
          <w:lang w:eastAsia="en-PH"/>
        </w:rPr>
      </w:pPr>
    </w:p>
    <w:p w14:paraId="6AD7FEA5" w14:textId="77777777" w:rsidR="00D010B4" w:rsidRDefault="00D010B4" w:rsidP="007713F9">
      <w:pPr>
        <w:jc w:val="left"/>
        <w:rPr>
          <w:rFonts w:cs="Times New Roman"/>
          <w:szCs w:val="24"/>
          <w:lang w:eastAsia="en-PH"/>
        </w:rPr>
      </w:pPr>
    </w:p>
    <w:p w14:paraId="161C24B9" w14:textId="62501A3F" w:rsidR="00D010B4" w:rsidRDefault="00D010B4" w:rsidP="00D010B4">
      <w:pPr>
        <w:tabs>
          <w:tab w:val="left" w:pos="1173"/>
          <w:tab w:val="center" w:pos="4320"/>
        </w:tabs>
        <w:rPr>
          <w:rFonts w:cs="Times New Roman"/>
          <w:bCs/>
          <w:szCs w:val="24"/>
          <w:lang w:eastAsia="en-PH"/>
        </w:rPr>
      </w:pPr>
      <w:r>
        <w:rPr>
          <w:rFonts w:cs="Times New Roman"/>
          <w:bCs/>
          <w:szCs w:val="24"/>
          <w:lang w:eastAsia="en-PH"/>
        </w:rPr>
        <w:t>Figure 7</w:t>
      </w:r>
      <w:r w:rsidR="003B7BF4">
        <w:rPr>
          <w:rFonts w:cs="Times New Roman"/>
          <w:bCs/>
          <w:szCs w:val="24"/>
          <w:lang w:eastAsia="en-PH"/>
        </w:rPr>
        <w:t>9</w:t>
      </w:r>
      <w:r w:rsidRPr="009040B2">
        <w:rPr>
          <w:rFonts w:cs="Times New Roman"/>
          <w:bCs/>
          <w:szCs w:val="24"/>
          <w:lang w:eastAsia="en-PH"/>
        </w:rPr>
        <w:t xml:space="preserve">: Activity Diagram of Web-based Piggery Management System </w:t>
      </w:r>
      <w:r>
        <w:rPr>
          <w:rFonts w:cs="Times New Roman"/>
          <w:bCs/>
          <w:szCs w:val="24"/>
          <w:lang w:eastAsia="en-PH"/>
        </w:rPr>
        <w:t>Update</w:t>
      </w:r>
      <w:r w:rsidR="003B7BF4">
        <w:rPr>
          <w:rFonts w:cs="Times New Roman"/>
          <w:bCs/>
          <w:szCs w:val="24"/>
          <w:lang w:eastAsia="en-PH"/>
        </w:rPr>
        <w:t xml:space="preserve"> Pig Batch</w:t>
      </w:r>
      <w:r>
        <w:rPr>
          <w:rFonts w:cs="Times New Roman"/>
          <w:bCs/>
          <w:szCs w:val="24"/>
          <w:lang w:eastAsia="en-PH"/>
        </w:rPr>
        <w:t xml:space="preserve"> Pig Management Mo</w:t>
      </w:r>
      <w:r w:rsidRPr="009040B2">
        <w:rPr>
          <w:rFonts w:cs="Times New Roman"/>
          <w:bCs/>
          <w:szCs w:val="24"/>
          <w:lang w:eastAsia="en-PH"/>
        </w:rPr>
        <w:t>dule Use Cas</w:t>
      </w:r>
      <w:r w:rsidR="001A2C04">
        <w:rPr>
          <w:rFonts w:cs="Times New Roman"/>
          <w:bCs/>
          <w:szCs w:val="24"/>
          <w:lang w:eastAsia="en-PH"/>
        </w:rPr>
        <w:t>e</w:t>
      </w:r>
    </w:p>
    <w:p w14:paraId="77EC46D9" w14:textId="360BD0CF" w:rsidR="003B7BF4" w:rsidRPr="003B7BF4" w:rsidRDefault="001A2C04" w:rsidP="003B7BF4">
      <w:pPr>
        <w:rPr>
          <w:rFonts w:cs="Times New Roman"/>
          <w:szCs w:val="24"/>
          <w:lang w:eastAsia="en-PH"/>
        </w:rPr>
      </w:pPr>
      <w:r>
        <w:rPr>
          <w:noProof/>
        </w:rPr>
        <w:drawing>
          <wp:anchor distT="0" distB="0" distL="114300" distR="114300" simplePos="0" relativeHeight="251900416" behindDoc="0" locked="0" layoutInCell="1" allowOverlap="1" wp14:anchorId="34291AE1" wp14:editId="5FA79142">
            <wp:simplePos x="0" y="0"/>
            <wp:positionH relativeFrom="column">
              <wp:posOffset>575733</wp:posOffset>
            </wp:positionH>
            <wp:positionV relativeFrom="paragraph">
              <wp:posOffset>141182</wp:posOffset>
            </wp:positionV>
            <wp:extent cx="4333240" cy="3524250"/>
            <wp:effectExtent l="0" t="0" r="0" b="0"/>
            <wp:wrapNone/>
            <wp:docPr id="1061" name="Picture 1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56124" cy="3542862"/>
                    </a:xfrm>
                    <a:prstGeom prst="rect">
                      <a:avLst/>
                    </a:prstGeom>
                  </pic:spPr>
                </pic:pic>
              </a:graphicData>
            </a:graphic>
            <wp14:sizeRelH relativeFrom="page">
              <wp14:pctWidth>0</wp14:pctWidth>
            </wp14:sizeRelH>
            <wp14:sizeRelV relativeFrom="page">
              <wp14:pctHeight>0</wp14:pctHeight>
            </wp14:sizeRelV>
          </wp:anchor>
        </w:drawing>
      </w:r>
    </w:p>
    <w:p w14:paraId="0AB51DFE" w14:textId="77777777" w:rsidR="003B7BF4" w:rsidRPr="003B7BF4" w:rsidRDefault="003B7BF4" w:rsidP="003B7BF4">
      <w:pPr>
        <w:rPr>
          <w:rFonts w:cs="Times New Roman"/>
          <w:szCs w:val="24"/>
          <w:lang w:eastAsia="en-PH"/>
        </w:rPr>
      </w:pPr>
    </w:p>
    <w:p w14:paraId="4565E7BA" w14:textId="77777777" w:rsidR="003B7BF4" w:rsidRPr="003B7BF4" w:rsidRDefault="003B7BF4" w:rsidP="003B7BF4">
      <w:pPr>
        <w:rPr>
          <w:rFonts w:cs="Times New Roman"/>
          <w:szCs w:val="24"/>
          <w:lang w:eastAsia="en-PH"/>
        </w:rPr>
      </w:pPr>
    </w:p>
    <w:p w14:paraId="15138B85" w14:textId="77777777" w:rsidR="003B7BF4" w:rsidRPr="003B7BF4" w:rsidRDefault="003B7BF4" w:rsidP="003B7BF4">
      <w:pPr>
        <w:rPr>
          <w:rFonts w:cs="Times New Roman"/>
          <w:szCs w:val="24"/>
          <w:lang w:eastAsia="en-PH"/>
        </w:rPr>
      </w:pPr>
    </w:p>
    <w:p w14:paraId="7D27DA50" w14:textId="77777777" w:rsidR="003B7BF4" w:rsidRPr="003B7BF4" w:rsidRDefault="003B7BF4" w:rsidP="003B7BF4">
      <w:pPr>
        <w:rPr>
          <w:rFonts w:cs="Times New Roman"/>
          <w:szCs w:val="24"/>
          <w:lang w:eastAsia="en-PH"/>
        </w:rPr>
      </w:pPr>
    </w:p>
    <w:p w14:paraId="7B90FC81" w14:textId="77777777" w:rsidR="003B7BF4" w:rsidRPr="003B7BF4" w:rsidRDefault="003B7BF4" w:rsidP="003B7BF4">
      <w:pPr>
        <w:rPr>
          <w:rFonts w:cs="Times New Roman"/>
          <w:szCs w:val="24"/>
          <w:lang w:eastAsia="en-PH"/>
        </w:rPr>
      </w:pPr>
    </w:p>
    <w:p w14:paraId="5314F487" w14:textId="77777777" w:rsidR="003B7BF4" w:rsidRPr="003B7BF4" w:rsidRDefault="003B7BF4" w:rsidP="003B7BF4">
      <w:pPr>
        <w:rPr>
          <w:rFonts w:cs="Times New Roman"/>
          <w:szCs w:val="24"/>
          <w:lang w:eastAsia="en-PH"/>
        </w:rPr>
      </w:pPr>
    </w:p>
    <w:p w14:paraId="21494AAD" w14:textId="77777777" w:rsidR="003B7BF4" w:rsidRPr="003B7BF4" w:rsidRDefault="003B7BF4" w:rsidP="003B7BF4">
      <w:pPr>
        <w:rPr>
          <w:rFonts w:cs="Times New Roman"/>
          <w:szCs w:val="24"/>
          <w:lang w:eastAsia="en-PH"/>
        </w:rPr>
      </w:pPr>
    </w:p>
    <w:p w14:paraId="2CC2E5A3" w14:textId="77777777" w:rsidR="003B7BF4" w:rsidRPr="003B7BF4" w:rsidRDefault="003B7BF4" w:rsidP="003B7BF4">
      <w:pPr>
        <w:rPr>
          <w:rFonts w:cs="Times New Roman"/>
          <w:szCs w:val="24"/>
          <w:lang w:eastAsia="en-PH"/>
        </w:rPr>
      </w:pPr>
    </w:p>
    <w:p w14:paraId="631AE42E" w14:textId="77777777" w:rsidR="003B7BF4" w:rsidRPr="003B7BF4" w:rsidRDefault="003B7BF4" w:rsidP="003B7BF4">
      <w:pPr>
        <w:rPr>
          <w:rFonts w:cs="Times New Roman"/>
          <w:szCs w:val="24"/>
          <w:lang w:eastAsia="en-PH"/>
        </w:rPr>
      </w:pPr>
    </w:p>
    <w:p w14:paraId="26ED11A5" w14:textId="77777777" w:rsidR="003B7BF4" w:rsidRPr="003B7BF4" w:rsidRDefault="003B7BF4" w:rsidP="003B7BF4">
      <w:pPr>
        <w:rPr>
          <w:rFonts w:cs="Times New Roman"/>
          <w:szCs w:val="24"/>
          <w:lang w:eastAsia="en-PH"/>
        </w:rPr>
      </w:pPr>
    </w:p>
    <w:p w14:paraId="4E4481FF" w14:textId="77777777" w:rsidR="003B7BF4" w:rsidRPr="003B7BF4" w:rsidRDefault="003B7BF4" w:rsidP="003B7BF4">
      <w:pPr>
        <w:rPr>
          <w:rFonts w:cs="Times New Roman"/>
          <w:szCs w:val="24"/>
          <w:lang w:eastAsia="en-PH"/>
        </w:rPr>
      </w:pPr>
    </w:p>
    <w:p w14:paraId="550CCA45" w14:textId="77777777" w:rsidR="003B7BF4" w:rsidRPr="003B7BF4" w:rsidRDefault="003B7BF4" w:rsidP="003B7BF4">
      <w:pPr>
        <w:rPr>
          <w:rFonts w:cs="Times New Roman"/>
          <w:szCs w:val="24"/>
          <w:lang w:eastAsia="en-PH"/>
        </w:rPr>
      </w:pPr>
    </w:p>
    <w:p w14:paraId="53C5CA7C" w14:textId="77777777" w:rsidR="003B7BF4" w:rsidRPr="003B7BF4" w:rsidRDefault="003B7BF4" w:rsidP="003B7BF4">
      <w:pPr>
        <w:rPr>
          <w:rFonts w:cs="Times New Roman"/>
          <w:szCs w:val="24"/>
          <w:lang w:eastAsia="en-PH"/>
        </w:rPr>
      </w:pPr>
    </w:p>
    <w:p w14:paraId="23415BCB" w14:textId="77777777" w:rsidR="003B7BF4" w:rsidRPr="003B7BF4" w:rsidRDefault="003B7BF4" w:rsidP="003B7BF4">
      <w:pPr>
        <w:rPr>
          <w:rFonts w:cs="Times New Roman"/>
          <w:szCs w:val="24"/>
          <w:lang w:eastAsia="en-PH"/>
        </w:rPr>
      </w:pPr>
    </w:p>
    <w:p w14:paraId="361DB842" w14:textId="77777777" w:rsidR="003B7BF4" w:rsidRPr="003B7BF4" w:rsidRDefault="003B7BF4" w:rsidP="003B7BF4">
      <w:pPr>
        <w:rPr>
          <w:rFonts w:cs="Times New Roman"/>
          <w:szCs w:val="24"/>
          <w:lang w:eastAsia="en-PH"/>
        </w:rPr>
      </w:pPr>
    </w:p>
    <w:p w14:paraId="0493F3AD" w14:textId="77777777" w:rsidR="003B7BF4" w:rsidRPr="003B7BF4" w:rsidRDefault="003B7BF4" w:rsidP="003B7BF4">
      <w:pPr>
        <w:rPr>
          <w:rFonts w:cs="Times New Roman"/>
          <w:szCs w:val="24"/>
          <w:lang w:eastAsia="en-PH"/>
        </w:rPr>
      </w:pPr>
    </w:p>
    <w:p w14:paraId="53F666E0" w14:textId="77777777" w:rsidR="003B7BF4" w:rsidRPr="003B7BF4" w:rsidRDefault="003B7BF4" w:rsidP="003B7BF4">
      <w:pPr>
        <w:rPr>
          <w:rFonts w:cs="Times New Roman"/>
          <w:szCs w:val="24"/>
          <w:lang w:eastAsia="en-PH"/>
        </w:rPr>
      </w:pPr>
    </w:p>
    <w:p w14:paraId="4EDD018C" w14:textId="77777777" w:rsidR="003B7BF4" w:rsidRPr="003B7BF4" w:rsidRDefault="003B7BF4" w:rsidP="003B7BF4">
      <w:pPr>
        <w:rPr>
          <w:rFonts w:cs="Times New Roman"/>
          <w:szCs w:val="24"/>
          <w:lang w:eastAsia="en-PH"/>
        </w:rPr>
      </w:pPr>
    </w:p>
    <w:p w14:paraId="5288168A" w14:textId="77777777" w:rsidR="003B7BF4" w:rsidRPr="003B7BF4" w:rsidRDefault="003B7BF4" w:rsidP="003B7BF4">
      <w:pPr>
        <w:rPr>
          <w:rFonts w:cs="Times New Roman"/>
          <w:szCs w:val="24"/>
          <w:lang w:eastAsia="en-PH"/>
        </w:rPr>
      </w:pPr>
    </w:p>
    <w:p w14:paraId="05D34E13" w14:textId="77777777" w:rsidR="003B7BF4" w:rsidRDefault="003B7BF4" w:rsidP="003B7BF4">
      <w:pPr>
        <w:jc w:val="both"/>
        <w:rPr>
          <w:rFonts w:cs="Times New Roman"/>
          <w:bCs/>
          <w:szCs w:val="24"/>
          <w:lang w:eastAsia="en-PH"/>
        </w:rPr>
      </w:pPr>
    </w:p>
    <w:p w14:paraId="5B0A292D" w14:textId="5A09CC87" w:rsidR="00D010B4" w:rsidRDefault="003B7BF4" w:rsidP="001A2C04">
      <w:pPr>
        <w:tabs>
          <w:tab w:val="left" w:pos="1173"/>
          <w:tab w:val="center" w:pos="4320"/>
        </w:tabs>
        <w:rPr>
          <w:rFonts w:cs="Times New Roman"/>
          <w:szCs w:val="24"/>
          <w:lang w:eastAsia="en-PH"/>
        </w:rPr>
        <w:sectPr w:rsidR="00D010B4" w:rsidSect="001F5EA3">
          <w:pgSz w:w="12240" w:h="15840" w:code="1"/>
          <w:pgMar w:top="1440" w:right="1440" w:bottom="1440" w:left="2160" w:header="720" w:footer="288" w:gutter="0"/>
          <w:cols w:space="720"/>
          <w:docGrid w:linePitch="360"/>
        </w:sectPr>
      </w:pPr>
      <w:r>
        <w:rPr>
          <w:rFonts w:cs="Times New Roman"/>
          <w:bCs/>
          <w:szCs w:val="24"/>
          <w:lang w:eastAsia="en-PH"/>
        </w:rPr>
        <w:t>Figure 80</w:t>
      </w:r>
      <w:r w:rsidRPr="009040B2">
        <w:rPr>
          <w:rFonts w:cs="Times New Roman"/>
          <w:bCs/>
          <w:szCs w:val="24"/>
          <w:lang w:eastAsia="en-PH"/>
        </w:rPr>
        <w:t xml:space="preserve">: Activity Diagram of Web-based Piggery Management System </w:t>
      </w:r>
      <w:r w:rsidR="001A2C04">
        <w:rPr>
          <w:rFonts w:cs="Times New Roman"/>
          <w:bCs/>
          <w:szCs w:val="24"/>
          <w:lang w:eastAsia="en-PH"/>
        </w:rPr>
        <w:t>Add New</w:t>
      </w:r>
      <w:r>
        <w:rPr>
          <w:rFonts w:cs="Times New Roman"/>
          <w:bCs/>
          <w:szCs w:val="24"/>
          <w:lang w:eastAsia="en-PH"/>
        </w:rPr>
        <w:t xml:space="preserve"> Pig Management Mo</w:t>
      </w:r>
      <w:r w:rsidRPr="009040B2">
        <w:rPr>
          <w:rFonts w:cs="Times New Roman"/>
          <w:bCs/>
          <w:szCs w:val="24"/>
          <w:lang w:eastAsia="en-PH"/>
        </w:rPr>
        <w:t>dule Use Case</w:t>
      </w:r>
    </w:p>
    <w:p w14:paraId="685EB521" w14:textId="189473F6" w:rsidR="00627CE1" w:rsidRPr="00627CE1" w:rsidRDefault="000852C9" w:rsidP="00627CE1">
      <w:pPr>
        <w:rPr>
          <w:rFonts w:cs="Times New Roman"/>
          <w:szCs w:val="24"/>
          <w:lang w:eastAsia="en-PH"/>
        </w:rPr>
      </w:pPr>
      <w:r>
        <w:rPr>
          <w:noProof/>
        </w:rPr>
        <w:lastRenderedPageBreak/>
        <w:drawing>
          <wp:anchor distT="0" distB="0" distL="114300" distR="114300" simplePos="0" relativeHeight="251901440" behindDoc="0" locked="0" layoutInCell="1" allowOverlap="1" wp14:anchorId="1A3D9C9F" wp14:editId="74AB5595">
            <wp:simplePos x="0" y="0"/>
            <wp:positionH relativeFrom="column">
              <wp:posOffset>571500</wp:posOffset>
            </wp:positionH>
            <wp:positionV relativeFrom="paragraph">
              <wp:posOffset>0</wp:posOffset>
            </wp:positionV>
            <wp:extent cx="4333231" cy="3524250"/>
            <wp:effectExtent l="0" t="0" r="0" b="0"/>
            <wp:wrapNone/>
            <wp:docPr id="1064" name="Picture 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39" cstate="print">
                      <a:extLst>
                        <a:ext uri="{28A0092B-C50C-407E-A947-70E740481C1C}">
                          <a14:useLocalDpi xmlns:a14="http://schemas.microsoft.com/office/drawing/2010/main" val="0"/>
                        </a:ext>
                      </a:extLst>
                    </a:blip>
                    <a:srcRect l="2431" t="2456" r="-8"/>
                    <a:stretch/>
                  </pic:blipFill>
                  <pic:spPr bwMode="auto">
                    <a:xfrm>
                      <a:off x="0" y="0"/>
                      <a:ext cx="4333231" cy="352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38F357" w14:textId="585DE006" w:rsidR="00627CE1" w:rsidRPr="00627CE1" w:rsidRDefault="00627CE1" w:rsidP="000A0BEE">
      <w:pPr>
        <w:jc w:val="both"/>
        <w:rPr>
          <w:rFonts w:cs="Times New Roman"/>
          <w:szCs w:val="24"/>
          <w:lang w:eastAsia="en-PH"/>
        </w:rPr>
      </w:pPr>
    </w:p>
    <w:p w14:paraId="305134E8" w14:textId="55AB7761" w:rsidR="00F65D7E" w:rsidRDefault="00F65D7E" w:rsidP="00627CE1">
      <w:pPr>
        <w:tabs>
          <w:tab w:val="left" w:pos="3293"/>
          <w:tab w:val="center" w:pos="4320"/>
        </w:tabs>
        <w:rPr>
          <w:rFonts w:cs="Times New Roman"/>
          <w:bCs/>
          <w:szCs w:val="24"/>
          <w:lang w:eastAsia="en-PH"/>
        </w:rPr>
      </w:pPr>
    </w:p>
    <w:p w14:paraId="6CDEC226" w14:textId="5EA65BDA" w:rsidR="007713F9" w:rsidRDefault="007713F9" w:rsidP="00627CE1">
      <w:pPr>
        <w:tabs>
          <w:tab w:val="left" w:pos="3293"/>
          <w:tab w:val="center" w:pos="4320"/>
        </w:tabs>
        <w:rPr>
          <w:rFonts w:cs="Times New Roman"/>
          <w:bCs/>
          <w:szCs w:val="24"/>
          <w:lang w:eastAsia="en-PH"/>
        </w:rPr>
      </w:pPr>
    </w:p>
    <w:p w14:paraId="63C34D4C" w14:textId="648245F5" w:rsidR="007713F9" w:rsidRDefault="007713F9" w:rsidP="00627CE1">
      <w:pPr>
        <w:tabs>
          <w:tab w:val="left" w:pos="3293"/>
          <w:tab w:val="center" w:pos="4320"/>
        </w:tabs>
        <w:rPr>
          <w:rFonts w:cs="Times New Roman"/>
          <w:bCs/>
          <w:szCs w:val="24"/>
          <w:lang w:eastAsia="en-PH"/>
        </w:rPr>
      </w:pPr>
    </w:p>
    <w:p w14:paraId="08800E06" w14:textId="4520C821" w:rsidR="007713F9" w:rsidRDefault="007713F9" w:rsidP="00627CE1">
      <w:pPr>
        <w:tabs>
          <w:tab w:val="left" w:pos="3293"/>
          <w:tab w:val="center" w:pos="4320"/>
        </w:tabs>
        <w:rPr>
          <w:rFonts w:cs="Times New Roman"/>
          <w:bCs/>
          <w:szCs w:val="24"/>
          <w:lang w:eastAsia="en-PH"/>
        </w:rPr>
      </w:pPr>
    </w:p>
    <w:p w14:paraId="1C76F42A" w14:textId="1A81A3DC" w:rsidR="007713F9" w:rsidRDefault="007713F9" w:rsidP="00627CE1">
      <w:pPr>
        <w:tabs>
          <w:tab w:val="left" w:pos="3293"/>
          <w:tab w:val="center" w:pos="4320"/>
        </w:tabs>
        <w:rPr>
          <w:rFonts w:cs="Times New Roman"/>
          <w:bCs/>
          <w:szCs w:val="24"/>
          <w:lang w:eastAsia="en-PH"/>
        </w:rPr>
      </w:pPr>
    </w:p>
    <w:p w14:paraId="7A77F607" w14:textId="672652D7" w:rsidR="007713F9" w:rsidRDefault="007713F9" w:rsidP="00627CE1">
      <w:pPr>
        <w:tabs>
          <w:tab w:val="left" w:pos="3293"/>
          <w:tab w:val="center" w:pos="4320"/>
        </w:tabs>
        <w:rPr>
          <w:rFonts w:cs="Times New Roman"/>
          <w:bCs/>
          <w:szCs w:val="24"/>
          <w:lang w:eastAsia="en-PH"/>
        </w:rPr>
      </w:pPr>
    </w:p>
    <w:p w14:paraId="4444FC50" w14:textId="25906CB8" w:rsidR="007713F9" w:rsidRDefault="007713F9" w:rsidP="00627CE1">
      <w:pPr>
        <w:tabs>
          <w:tab w:val="left" w:pos="3293"/>
          <w:tab w:val="center" w:pos="4320"/>
        </w:tabs>
        <w:rPr>
          <w:rFonts w:cs="Times New Roman"/>
          <w:bCs/>
          <w:szCs w:val="24"/>
          <w:lang w:eastAsia="en-PH"/>
        </w:rPr>
      </w:pPr>
    </w:p>
    <w:p w14:paraId="30A798A6" w14:textId="2897EEEC" w:rsidR="007713F9" w:rsidRDefault="007713F9" w:rsidP="00627CE1">
      <w:pPr>
        <w:tabs>
          <w:tab w:val="left" w:pos="3293"/>
          <w:tab w:val="center" w:pos="4320"/>
        </w:tabs>
        <w:rPr>
          <w:rFonts w:cs="Times New Roman"/>
          <w:bCs/>
          <w:szCs w:val="24"/>
          <w:lang w:eastAsia="en-PH"/>
        </w:rPr>
      </w:pPr>
    </w:p>
    <w:p w14:paraId="67B5ACAC" w14:textId="0487D1CD" w:rsidR="007713F9" w:rsidRDefault="007713F9" w:rsidP="00627CE1">
      <w:pPr>
        <w:tabs>
          <w:tab w:val="left" w:pos="3293"/>
          <w:tab w:val="center" w:pos="4320"/>
        </w:tabs>
        <w:rPr>
          <w:rFonts w:cs="Times New Roman"/>
          <w:bCs/>
          <w:szCs w:val="24"/>
          <w:lang w:eastAsia="en-PH"/>
        </w:rPr>
      </w:pPr>
    </w:p>
    <w:p w14:paraId="18FF659B" w14:textId="18E9B50A" w:rsidR="007713F9" w:rsidRDefault="007713F9" w:rsidP="00627CE1">
      <w:pPr>
        <w:tabs>
          <w:tab w:val="left" w:pos="3293"/>
          <w:tab w:val="center" w:pos="4320"/>
        </w:tabs>
        <w:rPr>
          <w:rFonts w:cs="Times New Roman"/>
          <w:bCs/>
          <w:szCs w:val="24"/>
          <w:lang w:eastAsia="en-PH"/>
        </w:rPr>
      </w:pPr>
    </w:p>
    <w:p w14:paraId="58D31048" w14:textId="34247738" w:rsidR="007713F9" w:rsidRDefault="007713F9" w:rsidP="00627CE1">
      <w:pPr>
        <w:tabs>
          <w:tab w:val="left" w:pos="3293"/>
          <w:tab w:val="center" w:pos="4320"/>
        </w:tabs>
        <w:rPr>
          <w:rFonts w:cs="Times New Roman"/>
          <w:bCs/>
          <w:szCs w:val="24"/>
          <w:lang w:eastAsia="en-PH"/>
        </w:rPr>
      </w:pPr>
    </w:p>
    <w:p w14:paraId="75FE69BF" w14:textId="3C2BAC63" w:rsidR="007713F9" w:rsidRDefault="007713F9" w:rsidP="00627CE1">
      <w:pPr>
        <w:tabs>
          <w:tab w:val="left" w:pos="3293"/>
          <w:tab w:val="center" w:pos="4320"/>
        </w:tabs>
        <w:rPr>
          <w:rFonts w:cs="Times New Roman"/>
          <w:bCs/>
          <w:szCs w:val="24"/>
          <w:lang w:eastAsia="en-PH"/>
        </w:rPr>
      </w:pPr>
    </w:p>
    <w:p w14:paraId="7281304C" w14:textId="1EE8FC55" w:rsidR="007713F9" w:rsidRDefault="007713F9" w:rsidP="00627CE1">
      <w:pPr>
        <w:tabs>
          <w:tab w:val="left" w:pos="3293"/>
          <w:tab w:val="center" w:pos="4320"/>
        </w:tabs>
        <w:rPr>
          <w:rFonts w:cs="Times New Roman"/>
          <w:bCs/>
          <w:szCs w:val="24"/>
          <w:lang w:eastAsia="en-PH"/>
        </w:rPr>
      </w:pPr>
    </w:p>
    <w:p w14:paraId="27C9D935" w14:textId="059E9289" w:rsidR="007713F9" w:rsidRDefault="007713F9" w:rsidP="00627CE1">
      <w:pPr>
        <w:tabs>
          <w:tab w:val="left" w:pos="3293"/>
          <w:tab w:val="center" w:pos="4320"/>
        </w:tabs>
        <w:rPr>
          <w:rFonts w:cs="Times New Roman"/>
          <w:bCs/>
          <w:szCs w:val="24"/>
          <w:lang w:eastAsia="en-PH"/>
        </w:rPr>
      </w:pPr>
    </w:p>
    <w:p w14:paraId="2F6841CD" w14:textId="5955EDE5" w:rsidR="007713F9" w:rsidRDefault="007713F9" w:rsidP="00627CE1">
      <w:pPr>
        <w:tabs>
          <w:tab w:val="left" w:pos="3293"/>
          <w:tab w:val="center" w:pos="4320"/>
        </w:tabs>
        <w:rPr>
          <w:rFonts w:cs="Times New Roman"/>
          <w:bCs/>
          <w:szCs w:val="24"/>
          <w:lang w:eastAsia="en-PH"/>
        </w:rPr>
      </w:pPr>
    </w:p>
    <w:p w14:paraId="1E2C675F" w14:textId="7A9B43BB" w:rsidR="007713F9" w:rsidRDefault="007713F9" w:rsidP="00627CE1">
      <w:pPr>
        <w:tabs>
          <w:tab w:val="left" w:pos="3293"/>
          <w:tab w:val="center" w:pos="4320"/>
        </w:tabs>
        <w:rPr>
          <w:rFonts w:cs="Times New Roman"/>
          <w:bCs/>
          <w:szCs w:val="24"/>
          <w:lang w:eastAsia="en-PH"/>
        </w:rPr>
      </w:pPr>
    </w:p>
    <w:p w14:paraId="46CA7D28" w14:textId="1DD72544" w:rsidR="007713F9" w:rsidRDefault="007713F9" w:rsidP="00627CE1">
      <w:pPr>
        <w:tabs>
          <w:tab w:val="left" w:pos="3293"/>
          <w:tab w:val="center" w:pos="4320"/>
        </w:tabs>
        <w:rPr>
          <w:rFonts w:cs="Times New Roman"/>
          <w:bCs/>
          <w:szCs w:val="24"/>
          <w:lang w:eastAsia="en-PH"/>
        </w:rPr>
      </w:pPr>
    </w:p>
    <w:p w14:paraId="0C412E59" w14:textId="3B9BCE92" w:rsidR="007713F9" w:rsidRDefault="007713F9" w:rsidP="001A2C04">
      <w:pPr>
        <w:tabs>
          <w:tab w:val="left" w:pos="3293"/>
          <w:tab w:val="center" w:pos="4320"/>
        </w:tabs>
        <w:jc w:val="both"/>
        <w:rPr>
          <w:rFonts w:cs="Times New Roman"/>
          <w:bCs/>
          <w:szCs w:val="24"/>
          <w:lang w:eastAsia="en-PH"/>
        </w:rPr>
      </w:pPr>
    </w:p>
    <w:p w14:paraId="03686A98" w14:textId="211F4FF7" w:rsidR="007713F9" w:rsidRDefault="001A2C04" w:rsidP="00173207">
      <w:pPr>
        <w:tabs>
          <w:tab w:val="left" w:pos="1173"/>
          <w:tab w:val="center" w:pos="4320"/>
        </w:tabs>
        <w:rPr>
          <w:rFonts w:cs="Times New Roman"/>
          <w:bCs/>
          <w:szCs w:val="24"/>
          <w:lang w:eastAsia="en-PH"/>
        </w:rPr>
      </w:pPr>
      <w:r>
        <w:rPr>
          <w:rFonts w:cs="Times New Roman"/>
          <w:bCs/>
          <w:szCs w:val="24"/>
          <w:lang w:eastAsia="en-PH"/>
        </w:rPr>
        <w:t>Figure 81</w:t>
      </w:r>
      <w:r w:rsidRPr="009040B2">
        <w:rPr>
          <w:rFonts w:cs="Times New Roman"/>
          <w:bCs/>
          <w:szCs w:val="24"/>
          <w:lang w:eastAsia="en-PH"/>
        </w:rPr>
        <w:t xml:space="preserve">: Activity Diagram of Web-based Piggery Management System </w:t>
      </w:r>
      <w:r>
        <w:rPr>
          <w:rFonts w:cs="Times New Roman"/>
          <w:bCs/>
          <w:szCs w:val="24"/>
          <w:lang w:eastAsia="en-PH"/>
        </w:rPr>
        <w:t>Search</w:t>
      </w:r>
      <w:r w:rsidR="00173207">
        <w:rPr>
          <w:rFonts w:cs="Times New Roman"/>
          <w:bCs/>
          <w:szCs w:val="24"/>
          <w:lang w:eastAsia="en-PH"/>
        </w:rPr>
        <w:t xml:space="preserve"> Pig Information</w:t>
      </w:r>
      <w:r>
        <w:rPr>
          <w:rFonts w:cs="Times New Roman"/>
          <w:bCs/>
          <w:szCs w:val="24"/>
          <w:lang w:eastAsia="en-PH"/>
        </w:rPr>
        <w:t xml:space="preserve"> Pig Management Mo</w:t>
      </w:r>
      <w:r w:rsidRPr="009040B2">
        <w:rPr>
          <w:rFonts w:cs="Times New Roman"/>
          <w:bCs/>
          <w:szCs w:val="24"/>
          <w:lang w:eastAsia="en-PH"/>
        </w:rPr>
        <w:t>dule Use Case</w:t>
      </w:r>
    </w:p>
    <w:p w14:paraId="11CC0837" w14:textId="61BD72C6" w:rsidR="007713F9" w:rsidRDefault="00305210" w:rsidP="00627CE1">
      <w:pPr>
        <w:tabs>
          <w:tab w:val="left" w:pos="3293"/>
          <w:tab w:val="center" w:pos="4320"/>
        </w:tabs>
        <w:rPr>
          <w:rFonts w:cs="Times New Roman"/>
          <w:bCs/>
          <w:szCs w:val="24"/>
          <w:lang w:eastAsia="en-PH"/>
        </w:rPr>
      </w:pPr>
      <w:r>
        <w:rPr>
          <w:noProof/>
        </w:rPr>
        <w:drawing>
          <wp:anchor distT="0" distB="0" distL="114300" distR="114300" simplePos="0" relativeHeight="251902464" behindDoc="0" locked="0" layoutInCell="1" allowOverlap="1" wp14:anchorId="2F286497" wp14:editId="5435A0CD">
            <wp:simplePos x="0" y="0"/>
            <wp:positionH relativeFrom="column">
              <wp:posOffset>575733</wp:posOffset>
            </wp:positionH>
            <wp:positionV relativeFrom="paragraph">
              <wp:posOffset>81915</wp:posOffset>
            </wp:positionV>
            <wp:extent cx="4332605" cy="3606800"/>
            <wp:effectExtent l="0" t="0" r="0" b="0"/>
            <wp:wrapNone/>
            <wp:docPr id="1065" name="Picture 1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32605" cy="3606800"/>
                    </a:xfrm>
                    <a:prstGeom prst="rect">
                      <a:avLst/>
                    </a:prstGeom>
                  </pic:spPr>
                </pic:pic>
              </a:graphicData>
            </a:graphic>
            <wp14:sizeRelH relativeFrom="page">
              <wp14:pctWidth>0</wp14:pctWidth>
            </wp14:sizeRelH>
            <wp14:sizeRelV relativeFrom="page">
              <wp14:pctHeight>0</wp14:pctHeight>
            </wp14:sizeRelV>
          </wp:anchor>
        </w:drawing>
      </w:r>
    </w:p>
    <w:p w14:paraId="1F77DC3D" w14:textId="1E91D9D7" w:rsidR="007713F9" w:rsidRDefault="007713F9" w:rsidP="00627CE1">
      <w:pPr>
        <w:tabs>
          <w:tab w:val="left" w:pos="3293"/>
          <w:tab w:val="center" w:pos="4320"/>
        </w:tabs>
        <w:rPr>
          <w:rFonts w:cs="Times New Roman"/>
          <w:bCs/>
          <w:szCs w:val="24"/>
          <w:lang w:eastAsia="en-PH"/>
        </w:rPr>
      </w:pPr>
    </w:p>
    <w:p w14:paraId="0B573E69" w14:textId="2D01F1F3" w:rsidR="007713F9" w:rsidRDefault="007713F9" w:rsidP="00627CE1">
      <w:pPr>
        <w:tabs>
          <w:tab w:val="left" w:pos="3293"/>
          <w:tab w:val="center" w:pos="4320"/>
        </w:tabs>
        <w:rPr>
          <w:rFonts w:cs="Times New Roman"/>
          <w:bCs/>
          <w:szCs w:val="24"/>
          <w:lang w:eastAsia="en-PH"/>
        </w:rPr>
      </w:pPr>
    </w:p>
    <w:p w14:paraId="3EABCCC5" w14:textId="5FDB8512" w:rsidR="007713F9" w:rsidRDefault="007713F9" w:rsidP="00627CE1">
      <w:pPr>
        <w:tabs>
          <w:tab w:val="left" w:pos="3293"/>
          <w:tab w:val="center" w:pos="4320"/>
        </w:tabs>
        <w:rPr>
          <w:rFonts w:cs="Times New Roman"/>
          <w:bCs/>
          <w:szCs w:val="24"/>
          <w:lang w:eastAsia="en-PH"/>
        </w:rPr>
      </w:pPr>
    </w:p>
    <w:p w14:paraId="038CE5C6" w14:textId="4F57956D" w:rsidR="007713F9" w:rsidRDefault="007713F9" w:rsidP="00627CE1">
      <w:pPr>
        <w:tabs>
          <w:tab w:val="left" w:pos="3293"/>
          <w:tab w:val="center" w:pos="4320"/>
        </w:tabs>
        <w:rPr>
          <w:rFonts w:cs="Times New Roman"/>
          <w:bCs/>
          <w:szCs w:val="24"/>
          <w:lang w:eastAsia="en-PH"/>
        </w:rPr>
      </w:pPr>
    </w:p>
    <w:p w14:paraId="6E0C4EC9" w14:textId="69376D34" w:rsidR="007713F9" w:rsidRDefault="007713F9" w:rsidP="00627CE1">
      <w:pPr>
        <w:tabs>
          <w:tab w:val="left" w:pos="3293"/>
          <w:tab w:val="center" w:pos="4320"/>
        </w:tabs>
        <w:rPr>
          <w:rFonts w:cs="Times New Roman"/>
          <w:bCs/>
          <w:szCs w:val="24"/>
          <w:lang w:eastAsia="en-PH"/>
        </w:rPr>
      </w:pPr>
    </w:p>
    <w:p w14:paraId="0E654B38" w14:textId="77777777" w:rsidR="007713F9" w:rsidRDefault="007713F9" w:rsidP="00627CE1">
      <w:pPr>
        <w:tabs>
          <w:tab w:val="left" w:pos="3293"/>
          <w:tab w:val="center" w:pos="4320"/>
        </w:tabs>
        <w:rPr>
          <w:rFonts w:cs="Times New Roman"/>
          <w:bCs/>
          <w:szCs w:val="24"/>
          <w:lang w:eastAsia="en-PH"/>
        </w:rPr>
      </w:pPr>
    </w:p>
    <w:p w14:paraId="6965A693" w14:textId="77777777" w:rsidR="007005AB" w:rsidRDefault="007005AB" w:rsidP="00627CE1">
      <w:pPr>
        <w:tabs>
          <w:tab w:val="left" w:pos="3293"/>
          <w:tab w:val="center" w:pos="4320"/>
        </w:tabs>
        <w:rPr>
          <w:rFonts w:cs="Times New Roman"/>
          <w:bCs/>
          <w:szCs w:val="24"/>
          <w:lang w:eastAsia="en-PH"/>
        </w:rPr>
      </w:pPr>
    </w:p>
    <w:p w14:paraId="39F4B570" w14:textId="5742CF4E" w:rsidR="00F65D7E" w:rsidRDefault="00F65D7E" w:rsidP="00627CE1">
      <w:pPr>
        <w:tabs>
          <w:tab w:val="left" w:pos="3293"/>
          <w:tab w:val="center" w:pos="4320"/>
        </w:tabs>
        <w:rPr>
          <w:rFonts w:cs="Times New Roman"/>
          <w:bCs/>
          <w:szCs w:val="24"/>
          <w:lang w:eastAsia="en-PH"/>
        </w:rPr>
      </w:pPr>
    </w:p>
    <w:p w14:paraId="4D4549C2" w14:textId="370974D4" w:rsidR="00627CE1" w:rsidRDefault="00627CE1" w:rsidP="00627CE1">
      <w:pPr>
        <w:tabs>
          <w:tab w:val="left" w:pos="3293"/>
          <w:tab w:val="center" w:pos="4320"/>
        </w:tabs>
        <w:rPr>
          <w:rFonts w:cs="Times New Roman"/>
          <w:bCs/>
          <w:szCs w:val="24"/>
          <w:lang w:eastAsia="en-PH"/>
        </w:rPr>
      </w:pPr>
    </w:p>
    <w:p w14:paraId="33455F7F" w14:textId="75438F60" w:rsidR="00627CE1" w:rsidRDefault="00627CE1" w:rsidP="00627CE1">
      <w:pPr>
        <w:tabs>
          <w:tab w:val="left" w:pos="3827"/>
          <w:tab w:val="center" w:pos="4320"/>
        </w:tabs>
        <w:jc w:val="left"/>
        <w:rPr>
          <w:rFonts w:cs="Times New Roman"/>
          <w:szCs w:val="24"/>
          <w:lang w:eastAsia="en-PH"/>
        </w:rPr>
      </w:pPr>
      <w:r>
        <w:rPr>
          <w:rFonts w:cs="Times New Roman"/>
          <w:szCs w:val="24"/>
          <w:lang w:eastAsia="en-PH"/>
        </w:rPr>
        <w:tab/>
      </w:r>
    </w:p>
    <w:p w14:paraId="13A75299" w14:textId="182FDFF7" w:rsidR="00627CE1" w:rsidRDefault="00627CE1" w:rsidP="00627CE1">
      <w:pPr>
        <w:rPr>
          <w:rFonts w:cs="Times New Roman"/>
          <w:szCs w:val="24"/>
          <w:lang w:eastAsia="en-PH"/>
        </w:rPr>
      </w:pPr>
    </w:p>
    <w:p w14:paraId="67A44F87" w14:textId="485855EE" w:rsidR="00627CE1" w:rsidRPr="00627CE1" w:rsidRDefault="00627CE1" w:rsidP="00627CE1">
      <w:pPr>
        <w:rPr>
          <w:rFonts w:cs="Times New Roman"/>
          <w:szCs w:val="24"/>
          <w:lang w:eastAsia="en-PH"/>
        </w:rPr>
      </w:pPr>
    </w:p>
    <w:p w14:paraId="03C6FDFF" w14:textId="77777777" w:rsidR="00627CE1" w:rsidRPr="00627CE1" w:rsidRDefault="00627CE1" w:rsidP="00627CE1">
      <w:pPr>
        <w:rPr>
          <w:rFonts w:cs="Times New Roman"/>
          <w:szCs w:val="24"/>
          <w:lang w:eastAsia="en-PH"/>
        </w:rPr>
      </w:pPr>
    </w:p>
    <w:p w14:paraId="2B71F251" w14:textId="533C1BCD" w:rsidR="00627CE1" w:rsidRPr="00627CE1" w:rsidRDefault="00627CE1" w:rsidP="00627CE1">
      <w:pPr>
        <w:rPr>
          <w:rFonts w:cs="Times New Roman"/>
          <w:szCs w:val="24"/>
          <w:lang w:eastAsia="en-PH"/>
        </w:rPr>
      </w:pPr>
    </w:p>
    <w:p w14:paraId="6FE8CF41" w14:textId="5A7D84DC" w:rsidR="00627CE1" w:rsidRDefault="00627CE1" w:rsidP="00627CE1">
      <w:pPr>
        <w:rPr>
          <w:rFonts w:cs="Times New Roman"/>
          <w:szCs w:val="24"/>
          <w:lang w:eastAsia="en-PH"/>
        </w:rPr>
      </w:pPr>
    </w:p>
    <w:p w14:paraId="1C5EC40A" w14:textId="7A937E7C" w:rsidR="003B38F2" w:rsidRDefault="003B38F2" w:rsidP="00627CE1">
      <w:pPr>
        <w:rPr>
          <w:rFonts w:cs="Times New Roman"/>
          <w:szCs w:val="24"/>
          <w:lang w:eastAsia="en-PH"/>
        </w:rPr>
      </w:pPr>
    </w:p>
    <w:p w14:paraId="0768467F" w14:textId="46653BE5" w:rsidR="003B38F2" w:rsidRDefault="003B38F2" w:rsidP="00627CE1">
      <w:pPr>
        <w:rPr>
          <w:rFonts w:cs="Times New Roman"/>
          <w:szCs w:val="24"/>
          <w:lang w:eastAsia="en-PH"/>
        </w:rPr>
      </w:pPr>
    </w:p>
    <w:p w14:paraId="34B79E27" w14:textId="033B0F78" w:rsidR="003B38F2" w:rsidRDefault="003B38F2" w:rsidP="00627CE1">
      <w:pPr>
        <w:rPr>
          <w:rFonts w:cs="Times New Roman"/>
          <w:szCs w:val="24"/>
          <w:lang w:eastAsia="en-PH"/>
        </w:rPr>
      </w:pPr>
    </w:p>
    <w:p w14:paraId="0BCD2525" w14:textId="5816B8E9" w:rsidR="003B38F2" w:rsidRDefault="003B38F2" w:rsidP="00627CE1">
      <w:pPr>
        <w:rPr>
          <w:rFonts w:cs="Times New Roman"/>
          <w:szCs w:val="24"/>
          <w:lang w:eastAsia="en-PH"/>
        </w:rPr>
      </w:pPr>
    </w:p>
    <w:p w14:paraId="072BF6C6" w14:textId="494B8ABA" w:rsidR="003B38F2" w:rsidRDefault="003B38F2" w:rsidP="00173207">
      <w:pPr>
        <w:jc w:val="both"/>
        <w:rPr>
          <w:rFonts w:cs="Times New Roman"/>
          <w:szCs w:val="24"/>
          <w:lang w:eastAsia="en-PH"/>
        </w:rPr>
      </w:pPr>
    </w:p>
    <w:p w14:paraId="7215CCCC" w14:textId="7301E32D" w:rsidR="00173207" w:rsidRDefault="00173207" w:rsidP="00EA33B8">
      <w:pPr>
        <w:tabs>
          <w:tab w:val="left" w:pos="1173"/>
          <w:tab w:val="center" w:pos="4320"/>
        </w:tabs>
        <w:rPr>
          <w:rFonts w:cs="Times New Roman"/>
          <w:szCs w:val="24"/>
          <w:lang w:eastAsia="en-PH"/>
        </w:rPr>
      </w:pPr>
      <w:r>
        <w:rPr>
          <w:rFonts w:cs="Times New Roman"/>
          <w:bCs/>
          <w:szCs w:val="24"/>
          <w:lang w:eastAsia="en-PH"/>
        </w:rPr>
        <w:t>Figure 82</w:t>
      </w:r>
      <w:r w:rsidRPr="009040B2">
        <w:rPr>
          <w:rFonts w:cs="Times New Roman"/>
          <w:bCs/>
          <w:szCs w:val="24"/>
          <w:lang w:eastAsia="en-PH"/>
        </w:rPr>
        <w:t xml:space="preserve">: Activity Diagram of Web-based Piggery Management System </w:t>
      </w:r>
      <w:r>
        <w:rPr>
          <w:rFonts w:cs="Times New Roman"/>
          <w:bCs/>
          <w:szCs w:val="24"/>
          <w:lang w:eastAsia="en-PH"/>
        </w:rPr>
        <w:t xml:space="preserve">Search </w:t>
      </w:r>
      <w:r w:rsidR="00EA33B8">
        <w:rPr>
          <w:rFonts w:cs="Times New Roman"/>
          <w:bCs/>
          <w:szCs w:val="24"/>
          <w:lang w:eastAsia="en-PH"/>
        </w:rPr>
        <w:t>Pig Details</w:t>
      </w:r>
      <w:r>
        <w:rPr>
          <w:rFonts w:cs="Times New Roman"/>
          <w:bCs/>
          <w:szCs w:val="24"/>
          <w:lang w:eastAsia="en-PH"/>
        </w:rPr>
        <w:t xml:space="preserve"> P</w:t>
      </w:r>
      <w:r w:rsidR="00EA33B8">
        <w:rPr>
          <w:rFonts w:cs="Times New Roman"/>
          <w:bCs/>
          <w:szCs w:val="24"/>
          <w:lang w:eastAsia="en-PH"/>
        </w:rPr>
        <w:t>ig</w:t>
      </w:r>
      <w:r>
        <w:rPr>
          <w:rFonts w:cs="Times New Roman"/>
          <w:bCs/>
          <w:szCs w:val="24"/>
          <w:lang w:eastAsia="en-PH"/>
        </w:rPr>
        <w:t xml:space="preserve"> Management Mo</w:t>
      </w:r>
      <w:r w:rsidRPr="009040B2">
        <w:rPr>
          <w:rFonts w:cs="Times New Roman"/>
          <w:bCs/>
          <w:szCs w:val="24"/>
          <w:lang w:eastAsia="en-PH"/>
        </w:rPr>
        <w:t>dule Use Case</w:t>
      </w:r>
    </w:p>
    <w:p w14:paraId="61084F9E" w14:textId="16E35BE2" w:rsidR="003B38F2" w:rsidRDefault="003B38F2" w:rsidP="00627CE1">
      <w:pPr>
        <w:rPr>
          <w:rFonts w:cs="Times New Roman"/>
          <w:szCs w:val="24"/>
          <w:lang w:eastAsia="en-PH"/>
        </w:rPr>
      </w:pPr>
    </w:p>
    <w:p w14:paraId="2B48ADC4" w14:textId="33997B71" w:rsidR="003B38F2" w:rsidRDefault="00922552" w:rsidP="00627CE1">
      <w:pPr>
        <w:rPr>
          <w:rFonts w:cs="Times New Roman"/>
          <w:szCs w:val="24"/>
          <w:lang w:eastAsia="en-PH"/>
        </w:rPr>
      </w:pPr>
      <w:r>
        <w:rPr>
          <w:noProof/>
        </w:rPr>
        <w:lastRenderedPageBreak/>
        <w:drawing>
          <wp:anchor distT="0" distB="0" distL="114300" distR="114300" simplePos="0" relativeHeight="251903488" behindDoc="0" locked="0" layoutInCell="1" allowOverlap="1" wp14:anchorId="1ADB8F98" wp14:editId="578954F4">
            <wp:simplePos x="0" y="0"/>
            <wp:positionH relativeFrom="column">
              <wp:posOffset>575733</wp:posOffset>
            </wp:positionH>
            <wp:positionV relativeFrom="paragraph">
              <wp:posOffset>0</wp:posOffset>
            </wp:positionV>
            <wp:extent cx="4343400" cy="3657600"/>
            <wp:effectExtent l="0" t="0" r="0" b="0"/>
            <wp:wrapNone/>
            <wp:docPr id="1069" name="Picture 10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41" cstate="print">
                      <a:extLst>
                        <a:ext uri="{28A0092B-C50C-407E-A947-70E740481C1C}">
                          <a14:useLocalDpi xmlns:a14="http://schemas.microsoft.com/office/drawing/2010/main" val="0"/>
                        </a:ext>
                      </a:extLst>
                    </a:blip>
                    <a:srcRect l="2778" t="2179" r="1377" b="1835"/>
                    <a:stretch/>
                  </pic:blipFill>
                  <pic:spPr bwMode="auto">
                    <a:xfrm>
                      <a:off x="0" y="0"/>
                      <a:ext cx="434340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3CB1D5" w14:textId="0E8A0239" w:rsidR="003B38F2" w:rsidRDefault="003B38F2" w:rsidP="00627CE1">
      <w:pPr>
        <w:rPr>
          <w:rFonts w:cs="Times New Roman"/>
          <w:szCs w:val="24"/>
          <w:lang w:eastAsia="en-PH"/>
        </w:rPr>
      </w:pPr>
    </w:p>
    <w:p w14:paraId="7A4F0477" w14:textId="702D17EF" w:rsidR="003B38F2" w:rsidRDefault="003B38F2" w:rsidP="00627CE1">
      <w:pPr>
        <w:rPr>
          <w:rFonts w:cs="Times New Roman"/>
          <w:szCs w:val="24"/>
          <w:lang w:eastAsia="en-PH"/>
        </w:rPr>
      </w:pPr>
    </w:p>
    <w:p w14:paraId="638DF1D4" w14:textId="451AA65C" w:rsidR="003B38F2" w:rsidRDefault="003B38F2" w:rsidP="00627CE1">
      <w:pPr>
        <w:rPr>
          <w:rFonts w:cs="Times New Roman"/>
          <w:szCs w:val="24"/>
          <w:lang w:eastAsia="en-PH"/>
        </w:rPr>
      </w:pPr>
    </w:p>
    <w:p w14:paraId="5F195803" w14:textId="676C72C7" w:rsidR="003B38F2" w:rsidRDefault="003B38F2" w:rsidP="00627CE1">
      <w:pPr>
        <w:rPr>
          <w:rFonts w:cs="Times New Roman"/>
          <w:szCs w:val="24"/>
          <w:lang w:eastAsia="en-PH"/>
        </w:rPr>
      </w:pPr>
    </w:p>
    <w:p w14:paraId="740DEEE5" w14:textId="752DBA9E" w:rsidR="003B38F2" w:rsidRDefault="003B38F2" w:rsidP="00627CE1">
      <w:pPr>
        <w:rPr>
          <w:rFonts w:cs="Times New Roman"/>
          <w:szCs w:val="24"/>
          <w:lang w:eastAsia="en-PH"/>
        </w:rPr>
      </w:pPr>
    </w:p>
    <w:p w14:paraId="77690882" w14:textId="13784C94" w:rsidR="003B38F2" w:rsidRDefault="003B38F2" w:rsidP="00627CE1">
      <w:pPr>
        <w:rPr>
          <w:rFonts w:cs="Times New Roman"/>
          <w:szCs w:val="24"/>
          <w:lang w:eastAsia="en-PH"/>
        </w:rPr>
      </w:pPr>
    </w:p>
    <w:p w14:paraId="091E8C3B" w14:textId="36E431D0" w:rsidR="003B38F2" w:rsidRDefault="003B38F2" w:rsidP="00627CE1">
      <w:pPr>
        <w:rPr>
          <w:rFonts w:cs="Times New Roman"/>
          <w:szCs w:val="24"/>
          <w:lang w:eastAsia="en-PH"/>
        </w:rPr>
      </w:pPr>
    </w:p>
    <w:p w14:paraId="4F8062AF" w14:textId="37400199" w:rsidR="003B38F2" w:rsidRDefault="003B38F2" w:rsidP="00627CE1">
      <w:pPr>
        <w:rPr>
          <w:rFonts w:cs="Times New Roman"/>
          <w:szCs w:val="24"/>
          <w:lang w:eastAsia="en-PH"/>
        </w:rPr>
      </w:pPr>
    </w:p>
    <w:p w14:paraId="1B07A1FD" w14:textId="7300B7C3" w:rsidR="003B38F2" w:rsidRDefault="003B38F2" w:rsidP="00627CE1">
      <w:pPr>
        <w:rPr>
          <w:rFonts w:cs="Times New Roman"/>
          <w:szCs w:val="24"/>
          <w:lang w:eastAsia="en-PH"/>
        </w:rPr>
      </w:pPr>
    </w:p>
    <w:p w14:paraId="7A481264" w14:textId="2D6AAF14" w:rsidR="003B38F2" w:rsidRDefault="003B38F2" w:rsidP="00627CE1">
      <w:pPr>
        <w:rPr>
          <w:rFonts w:cs="Times New Roman"/>
          <w:szCs w:val="24"/>
          <w:lang w:eastAsia="en-PH"/>
        </w:rPr>
      </w:pPr>
    </w:p>
    <w:p w14:paraId="416BA2F7" w14:textId="5EADA978" w:rsidR="003B38F2" w:rsidRDefault="003B38F2" w:rsidP="00627CE1">
      <w:pPr>
        <w:rPr>
          <w:rFonts w:cs="Times New Roman"/>
          <w:szCs w:val="24"/>
          <w:lang w:eastAsia="en-PH"/>
        </w:rPr>
      </w:pPr>
    </w:p>
    <w:p w14:paraId="134A2350" w14:textId="11994981" w:rsidR="003B38F2" w:rsidRPr="00627CE1" w:rsidRDefault="003B38F2" w:rsidP="00627CE1">
      <w:pPr>
        <w:rPr>
          <w:rFonts w:cs="Times New Roman"/>
          <w:szCs w:val="24"/>
          <w:lang w:eastAsia="en-PH"/>
        </w:rPr>
      </w:pPr>
    </w:p>
    <w:p w14:paraId="02DDCAE2" w14:textId="3A8DBC1E" w:rsidR="00627CE1" w:rsidRPr="00627CE1" w:rsidRDefault="00627CE1" w:rsidP="00627CE1">
      <w:pPr>
        <w:rPr>
          <w:rFonts w:cs="Times New Roman"/>
          <w:szCs w:val="24"/>
          <w:lang w:eastAsia="en-PH"/>
        </w:rPr>
      </w:pPr>
    </w:p>
    <w:p w14:paraId="1812EF5E" w14:textId="69F263BF" w:rsidR="00627CE1" w:rsidRPr="00627CE1" w:rsidRDefault="00627CE1" w:rsidP="00627CE1">
      <w:pPr>
        <w:rPr>
          <w:rFonts w:cs="Times New Roman"/>
          <w:szCs w:val="24"/>
          <w:lang w:eastAsia="en-PH"/>
        </w:rPr>
      </w:pPr>
    </w:p>
    <w:p w14:paraId="200677CD" w14:textId="1C4F78E1" w:rsidR="00627CE1" w:rsidRPr="00627CE1" w:rsidRDefault="00627CE1" w:rsidP="00627CE1">
      <w:pPr>
        <w:rPr>
          <w:rFonts w:cs="Times New Roman"/>
          <w:szCs w:val="24"/>
          <w:lang w:eastAsia="en-PH"/>
        </w:rPr>
      </w:pPr>
    </w:p>
    <w:p w14:paraId="1FB64ABA" w14:textId="5749B219" w:rsidR="00627CE1" w:rsidRPr="00627CE1" w:rsidRDefault="00627CE1" w:rsidP="00627CE1">
      <w:pPr>
        <w:rPr>
          <w:rFonts w:cs="Times New Roman"/>
          <w:szCs w:val="24"/>
          <w:lang w:eastAsia="en-PH"/>
        </w:rPr>
      </w:pPr>
    </w:p>
    <w:p w14:paraId="33037521" w14:textId="6F3F8C98" w:rsidR="00627CE1" w:rsidRPr="00627CE1" w:rsidRDefault="00627CE1" w:rsidP="00627CE1">
      <w:pPr>
        <w:rPr>
          <w:rFonts w:cs="Times New Roman"/>
          <w:szCs w:val="24"/>
          <w:lang w:eastAsia="en-PH"/>
        </w:rPr>
      </w:pPr>
    </w:p>
    <w:p w14:paraId="7BEB6687" w14:textId="77777777" w:rsidR="00627CE1" w:rsidRPr="00627CE1" w:rsidRDefault="00627CE1" w:rsidP="00627CE1">
      <w:pPr>
        <w:rPr>
          <w:rFonts w:cs="Times New Roman"/>
          <w:szCs w:val="24"/>
          <w:lang w:eastAsia="en-PH"/>
        </w:rPr>
      </w:pPr>
    </w:p>
    <w:p w14:paraId="146ACEE1" w14:textId="680FD97D" w:rsidR="00627CE1" w:rsidRPr="00627CE1" w:rsidRDefault="00627CE1" w:rsidP="00627CE1">
      <w:pPr>
        <w:rPr>
          <w:rFonts w:cs="Times New Roman"/>
          <w:szCs w:val="24"/>
          <w:lang w:eastAsia="en-PH"/>
        </w:rPr>
      </w:pPr>
    </w:p>
    <w:p w14:paraId="73D6C05D" w14:textId="77777777" w:rsidR="00627CE1" w:rsidRPr="00627CE1" w:rsidRDefault="00627CE1" w:rsidP="00627CE1">
      <w:pPr>
        <w:rPr>
          <w:rFonts w:cs="Times New Roman"/>
          <w:szCs w:val="24"/>
          <w:lang w:eastAsia="en-PH"/>
        </w:rPr>
      </w:pPr>
    </w:p>
    <w:p w14:paraId="622D3080" w14:textId="26865A9B" w:rsidR="00922552" w:rsidRDefault="00EA33B8" w:rsidP="001468E5">
      <w:pPr>
        <w:tabs>
          <w:tab w:val="left" w:pos="1173"/>
          <w:tab w:val="center" w:pos="4320"/>
        </w:tabs>
        <w:rPr>
          <w:rFonts w:cs="Times New Roman"/>
          <w:szCs w:val="24"/>
          <w:lang w:eastAsia="en-PH"/>
        </w:rPr>
      </w:pPr>
      <w:r>
        <w:rPr>
          <w:rFonts w:cs="Times New Roman"/>
          <w:bCs/>
          <w:szCs w:val="24"/>
          <w:lang w:eastAsia="en-PH"/>
        </w:rPr>
        <w:t>Figure 83</w:t>
      </w:r>
      <w:r w:rsidRPr="009040B2">
        <w:rPr>
          <w:rFonts w:cs="Times New Roman"/>
          <w:bCs/>
          <w:szCs w:val="24"/>
          <w:lang w:eastAsia="en-PH"/>
        </w:rPr>
        <w:t xml:space="preserve">: Activity Diagram of Web-based Piggery Management System </w:t>
      </w:r>
      <w:r w:rsidR="001468E5">
        <w:rPr>
          <w:rFonts w:cs="Times New Roman"/>
          <w:bCs/>
          <w:szCs w:val="24"/>
          <w:lang w:eastAsia="en-PH"/>
        </w:rPr>
        <w:t>Delete Pig Batch Pig</w:t>
      </w:r>
      <w:r>
        <w:rPr>
          <w:rFonts w:cs="Times New Roman"/>
          <w:bCs/>
          <w:szCs w:val="24"/>
          <w:lang w:eastAsia="en-PH"/>
        </w:rPr>
        <w:t xml:space="preserve"> Management Mo</w:t>
      </w:r>
      <w:r w:rsidRPr="009040B2">
        <w:rPr>
          <w:rFonts w:cs="Times New Roman"/>
          <w:bCs/>
          <w:szCs w:val="24"/>
          <w:lang w:eastAsia="en-PH"/>
        </w:rPr>
        <w:t>dule Use Case</w:t>
      </w:r>
      <w:r>
        <w:rPr>
          <w:rFonts w:cs="Times New Roman"/>
          <w:szCs w:val="24"/>
          <w:lang w:eastAsia="en-PH"/>
        </w:rPr>
        <w:tab/>
      </w:r>
      <w:r>
        <w:rPr>
          <w:rFonts w:cs="Times New Roman"/>
          <w:szCs w:val="24"/>
          <w:lang w:eastAsia="en-PH"/>
        </w:rPr>
        <w:tab/>
      </w:r>
    </w:p>
    <w:p w14:paraId="0B4EB165" w14:textId="77777777" w:rsidR="001468E5" w:rsidRPr="001468E5" w:rsidRDefault="001468E5" w:rsidP="001468E5">
      <w:pPr>
        <w:tabs>
          <w:tab w:val="left" w:pos="1173"/>
          <w:tab w:val="center" w:pos="4320"/>
        </w:tabs>
        <w:rPr>
          <w:rFonts w:cs="Times New Roman"/>
          <w:szCs w:val="24"/>
          <w:lang w:eastAsia="en-PH"/>
        </w:rPr>
      </w:pPr>
    </w:p>
    <w:p w14:paraId="2DA45103" w14:textId="3E01AE04" w:rsidR="00627CE1" w:rsidRPr="009040B2" w:rsidRDefault="00627CE1" w:rsidP="00922552">
      <w:pPr>
        <w:spacing w:line="360" w:lineRule="auto"/>
        <w:ind w:firstLine="720"/>
        <w:jc w:val="both"/>
        <w:rPr>
          <w:rFonts w:cs="Times New Roman"/>
          <w:bCs/>
          <w:szCs w:val="24"/>
          <w:lang w:eastAsia="en-PH"/>
        </w:rPr>
      </w:pPr>
      <w:r>
        <w:rPr>
          <w:rFonts w:cs="Times New Roman"/>
          <w:bCs/>
          <w:szCs w:val="24"/>
          <w:lang w:eastAsia="en-PH"/>
        </w:rPr>
        <w:t>Inventory Management</w:t>
      </w:r>
      <w:r w:rsidRPr="009040B2">
        <w:rPr>
          <w:rFonts w:cs="Times New Roman"/>
          <w:bCs/>
          <w:szCs w:val="24"/>
          <w:lang w:eastAsia="en-PH"/>
        </w:rPr>
        <w:t xml:space="preserve"> Module</w:t>
      </w:r>
    </w:p>
    <w:tbl>
      <w:tblPr>
        <w:tblStyle w:val="TableGrid"/>
        <w:tblW w:w="0" w:type="auto"/>
        <w:tblInd w:w="714" w:type="dxa"/>
        <w:tblLook w:val="04A0" w:firstRow="1" w:lastRow="0" w:firstColumn="1" w:lastColumn="0" w:noHBand="0" w:noVBand="1"/>
      </w:tblPr>
      <w:tblGrid>
        <w:gridCol w:w="2521"/>
        <w:gridCol w:w="3060"/>
        <w:gridCol w:w="2329"/>
      </w:tblGrid>
      <w:tr w:rsidR="00627CE1" w14:paraId="0841B0E2" w14:textId="77777777" w:rsidTr="004E5AEE">
        <w:tc>
          <w:tcPr>
            <w:tcW w:w="2521" w:type="dxa"/>
          </w:tcPr>
          <w:p w14:paraId="13C4B55C" w14:textId="77777777" w:rsidR="00627CE1" w:rsidRDefault="00627CE1" w:rsidP="005574DC">
            <w:pPr>
              <w:rPr>
                <w:b w:val="0"/>
                <w:szCs w:val="24"/>
              </w:rPr>
            </w:pPr>
            <w:r>
              <w:rPr>
                <w:b w:val="0"/>
                <w:szCs w:val="24"/>
              </w:rPr>
              <w:t>Use Case</w:t>
            </w:r>
          </w:p>
        </w:tc>
        <w:tc>
          <w:tcPr>
            <w:tcW w:w="3060" w:type="dxa"/>
          </w:tcPr>
          <w:p w14:paraId="7C6E5905" w14:textId="77777777" w:rsidR="00627CE1" w:rsidRDefault="00627CE1" w:rsidP="005574DC">
            <w:pPr>
              <w:rPr>
                <w:b w:val="0"/>
                <w:szCs w:val="24"/>
              </w:rPr>
            </w:pPr>
            <w:r>
              <w:rPr>
                <w:b w:val="0"/>
                <w:szCs w:val="24"/>
              </w:rPr>
              <w:t>Description</w:t>
            </w:r>
          </w:p>
        </w:tc>
        <w:tc>
          <w:tcPr>
            <w:tcW w:w="2329" w:type="dxa"/>
          </w:tcPr>
          <w:p w14:paraId="305A0369" w14:textId="3F6B8D54" w:rsidR="00627CE1" w:rsidRDefault="00627CE1" w:rsidP="005574DC">
            <w:pPr>
              <w:rPr>
                <w:b w:val="0"/>
                <w:szCs w:val="24"/>
              </w:rPr>
            </w:pPr>
            <w:r>
              <w:rPr>
                <w:b w:val="0"/>
                <w:szCs w:val="24"/>
              </w:rPr>
              <w:t>User/Actor (Roles)</w:t>
            </w:r>
          </w:p>
        </w:tc>
      </w:tr>
      <w:tr w:rsidR="00627CE1" w14:paraId="64E44214" w14:textId="77777777" w:rsidTr="004E5AEE">
        <w:trPr>
          <w:trHeight w:val="572"/>
        </w:trPr>
        <w:tc>
          <w:tcPr>
            <w:tcW w:w="2521" w:type="dxa"/>
          </w:tcPr>
          <w:p w14:paraId="306CED0D" w14:textId="13FDEBE6" w:rsidR="00627CE1" w:rsidRDefault="00B639AC" w:rsidP="00A573B9">
            <w:pPr>
              <w:jc w:val="both"/>
              <w:rPr>
                <w:b w:val="0"/>
                <w:szCs w:val="24"/>
              </w:rPr>
            </w:pPr>
            <w:r>
              <w:rPr>
                <w:b w:val="0"/>
                <w:szCs w:val="24"/>
              </w:rPr>
              <w:t>Add new item</w:t>
            </w:r>
            <w:r w:rsidR="00627CE1">
              <w:rPr>
                <w:b w:val="0"/>
                <w:szCs w:val="24"/>
              </w:rPr>
              <w:t>.</w:t>
            </w:r>
          </w:p>
        </w:tc>
        <w:tc>
          <w:tcPr>
            <w:tcW w:w="3060" w:type="dxa"/>
          </w:tcPr>
          <w:p w14:paraId="60B7AB9E" w14:textId="489B59A5" w:rsidR="00627CE1" w:rsidRDefault="00F95251" w:rsidP="00F95251">
            <w:pPr>
              <w:jc w:val="both"/>
              <w:rPr>
                <w:b w:val="0"/>
                <w:szCs w:val="24"/>
              </w:rPr>
            </w:pPr>
            <w:r>
              <w:rPr>
                <w:b w:val="0"/>
                <w:szCs w:val="24"/>
              </w:rPr>
              <w:t xml:space="preserve">The user </w:t>
            </w:r>
            <w:r w:rsidR="00D07B66">
              <w:rPr>
                <w:b w:val="0"/>
                <w:szCs w:val="24"/>
              </w:rPr>
              <w:t xml:space="preserve">selects new item </w:t>
            </w:r>
            <w:r w:rsidR="00952B5B">
              <w:rPr>
                <w:b w:val="0"/>
                <w:szCs w:val="24"/>
              </w:rPr>
              <w:t>to add item in inventory.</w:t>
            </w:r>
          </w:p>
        </w:tc>
        <w:tc>
          <w:tcPr>
            <w:tcW w:w="2329" w:type="dxa"/>
          </w:tcPr>
          <w:p w14:paraId="05ECB4E4" w14:textId="038471C7" w:rsidR="00627CE1" w:rsidRDefault="003F79F3" w:rsidP="004E3CEC">
            <w:pPr>
              <w:rPr>
                <w:b w:val="0"/>
                <w:szCs w:val="24"/>
              </w:rPr>
            </w:pPr>
            <w:r>
              <w:rPr>
                <w:b w:val="0"/>
                <w:szCs w:val="24"/>
              </w:rPr>
              <w:t>Owner and Worker</w:t>
            </w:r>
          </w:p>
        </w:tc>
      </w:tr>
      <w:tr w:rsidR="003570E2" w14:paraId="05D3EBC1" w14:textId="77777777" w:rsidTr="004E5AEE">
        <w:trPr>
          <w:trHeight w:val="572"/>
        </w:trPr>
        <w:tc>
          <w:tcPr>
            <w:tcW w:w="2521" w:type="dxa"/>
          </w:tcPr>
          <w:p w14:paraId="2740507C" w14:textId="7947A414" w:rsidR="003570E2" w:rsidRDefault="003570E2" w:rsidP="00A573B9">
            <w:pPr>
              <w:jc w:val="both"/>
              <w:rPr>
                <w:b w:val="0"/>
                <w:szCs w:val="24"/>
              </w:rPr>
            </w:pPr>
            <w:r>
              <w:rPr>
                <w:b w:val="0"/>
                <w:szCs w:val="24"/>
              </w:rPr>
              <w:t>Search item</w:t>
            </w:r>
          </w:p>
        </w:tc>
        <w:tc>
          <w:tcPr>
            <w:tcW w:w="3060" w:type="dxa"/>
          </w:tcPr>
          <w:p w14:paraId="695C6675" w14:textId="16CB6EF8" w:rsidR="003570E2" w:rsidRDefault="00B33222" w:rsidP="00F95251">
            <w:pPr>
              <w:jc w:val="both"/>
              <w:rPr>
                <w:b w:val="0"/>
                <w:szCs w:val="24"/>
              </w:rPr>
            </w:pPr>
            <w:r>
              <w:rPr>
                <w:b w:val="0"/>
                <w:szCs w:val="24"/>
              </w:rPr>
              <w:t xml:space="preserve">The user selects search field to </w:t>
            </w:r>
            <w:r w:rsidR="003F79F3">
              <w:rPr>
                <w:b w:val="0"/>
                <w:szCs w:val="24"/>
              </w:rPr>
              <w:t>search the item in Inventory Module.</w:t>
            </w:r>
          </w:p>
        </w:tc>
        <w:tc>
          <w:tcPr>
            <w:tcW w:w="2329" w:type="dxa"/>
          </w:tcPr>
          <w:p w14:paraId="18D3864D" w14:textId="0B0D8F67" w:rsidR="003570E2" w:rsidRDefault="003F79F3" w:rsidP="004E3CEC">
            <w:pPr>
              <w:rPr>
                <w:b w:val="0"/>
                <w:szCs w:val="24"/>
              </w:rPr>
            </w:pPr>
            <w:r>
              <w:rPr>
                <w:b w:val="0"/>
                <w:szCs w:val="24"/>
              </w:rPr>
              <w:t>Owner and Worker</w:t>
            </w:r>
          </w:p>
        </w:tc>
      </w:tr>
      <w:tr w:rsidR="00A573B9" w14:paraId="4ED1E414" w14:textId="77777777" w:rsidTr="003F79F3">
        <w:trPr>
          <w:trHeight w:val="584"/>
        </w:trPr>
        <w:tc>
          <w:tcPr>
            <w:tcW w:w="2521" w:type="dxa"/>
          </w:tcPr>
          <w:p w14:paraId="2CDFE711" w14:textId="371AEE89" w:rsidR="00A573B9" w:rsidRDefault="003570E2" w:rsidP="004E3CEC">
            <w:pPr>
              <w:jc w:val="both"/>
              <w:rPr>
                <w:b w:val="0"/>
                <w:szCs w:val="24"/>
              </w:rPr>
            </w:pPr>
            <w:r>
              <w:rPr>
                <w:b w:val="0"/>
                <w:szCs w:val="24"/>
              </w:rPr>
              <w:t>Add Purchase Request</w:t>
            </w:r>
          </w:p>
        </w:tc>
        <w:tc>
          <w:tcPr>
            <w:tcW w:w="3060" w:type="dxa"/>
          </w:tcPr>
          <w:p w14:paraId="0CB3D9E0" w14:textId="3A7FB57A" w:rsidR="004E5AEE" w:rsidRDefault="004E5AEE" w:rsidP="00CE0B95">
            <w:pPr>
              <w:jc w:val="both"/>
              <w:rPr>
                <w:b w:val="0"/>
                <w:szCs w:val="24"/>
              </w:rPr>
            </w:pPr>
            <w:r>
              <w:rPr>
                <w:b w:val="0"/>
                <w:szCs w:val="24"/>
              </w:rPr>
              <w:t xml:space="preserve">The user selects </w:t>
            </w:r>
            <w:r w:rsidR="00B33222">
              <w:rPr>
                <w:b w:val="0"/>
                <w:szCs w:val="24"/>
              </w:rPr>
              <w:t>add button to add</w:t>
            </w:r>
            <w:r>
              <w:rPr>
                <w:b w:val="0"/>
                <w:szCs w:val="24"/>
              </w:rPr>
              <w:t xml:space="preserve"> item details</w:t>
            </w:r>
          </w:p>
          <w:p w14:paraId="24B0379E" w14:textId="51A60F77" w:rsidR="00A573B9" w:rsidRDefault="00A573B9" w:rsidP="00CE0B95">
            <w:pPr>
              <w:jc w:val="both"/>
              <w:rPr>
                <w:b w:val="0"/>
                <w:szCs w:val="24"/>
              </w:rPr>
            </w:pPr>
          </w:p>
        </w:tc>
        <w:tc>
          <w:tcPr>
            <w:tcW w:w="2329" w:type="dxa"/>
          </w:tcPr>
          <w:p w14:paraId="175263F8" w14:textId="00729D79" w:rsidR="00A573B9" w:rsidRDefault="003F79F3" w:rsidP="005574DC">
            <w:pPr>
              <w:rPr>
                <w:b w:val="0"/>
                <w:szCs w:val="24"/>
              </w:rPr>
            </w:pPr>
            <w:r>
              <w:rPr>
                <w:b w:val="0"/>
                <w:szCs w:val="24"/>
              </w:rPr>
              <w:t>Owner and Worker</w:t>
            </w:r>
          </w:p>
        </w:tc>
      </w:tr>
      <w:tr w:rsidR="0095161E" w14:paraId="10C642D6" w14:textId="77777777" w:rsidTr="004E5AEE">
        <w:trPr>
          <w:trHeight w:val="740"/>
        </w:trPr>
        <w:tc>
          <w:tcPr>
            <w:tcW w:w="2521" w:type="dxa"/>
          </w:tcPr>
          <w:p w14:paraId="07FA3B4D" w14:textId="129FDC77" w:rsidR="0095161E" w:rsidRDefault="00B33222" w:rsidP="004E3CEC">
            <w:pPr>
              <w:jc w:val="both"/>
              <w:rPr>
                <w:b w:val="0"/>
                <w:szCs w:val="24"/>
              </w:rPr>
            </w:pPr>
            <w:r>
              <w:rPr>
                <w:b w:val="0"/>
                <w:szCs w:val="24"/>
              </w:rPr>
              <w:t>View Purchase Request</w:t>
            </w:r>
          </w:p>
        </w:tc>
        <w:tc>
          <w:tcPr>
            <w:tcW w:w="3060" w:type="dxa"/>
          </w:tcPr>
          <w:p w14:paraId="25C1BF2F" w14:textId="09BE17E3" w:rsidR="0095161E" w:rsidRDefault="009F3280" w:rsidP="00CE0B95">
            <w:pPr>
              <w:jc w:val="both"/>
              <w:rPr>
                <w:b w:val="0"/>
                <w:szCs w:val="24"/>
              </w:rPr>
            </w:pPr>
            <w:r>
              <w:rPr>
                <w:b w:val="0"/>
                <w:szCs w:val="24"/>
              </w:rPr>
              <w:t xml:space="preserve">The user selects </w:t>
            </w:r>
            <w:r w:rsidR="00530817">
              <w:rPr>
                <w:b w:val="0"/>
                <w:szCs w:val="24"/>
              </w:rPr>
              <w:t>each button to view the purchase request details.</w:t>
            </w:r>
          </w:p>
        </w:tc>
        <w:tc>
          <w:tcPr>
            <w:tcW w:w="2329" w:type="dxa"/>
          </w:tcPr>
          <w:p w14:paraId="14D0291F" w14:textId="255088EE" w:rsidR="0095161E" w:rsidRDefault="003F79F3" w:rsidP="005574DC">
            <w:pPr>
              <w:rPr>
                <w:b w:val="0"/>
                <w:szCs w:val="24"/>
              </w:rPr>
            </w:pPr>
            <w:r>
              <w:rPr>
                <w:b w:val="0"/>
                <w:szCs w:val="24"/>
              </w:rPr>
              <w:t>Owner and Worker</w:t>
            </w:r>
          </w:p>
        </w:tc>
      </w:tr>
      <w:tr w:rsidR="00876513" w14:paraId="0D860BE3" w14:textId="77777777" w:rsidTr="004E5AEE">
        <w:trPr>
          <w:trHeight w:val="892"/>
        </w:trPr>
        <w:tc>
          <w:tcPr>
            <w:tcW w:w="2521" w:type="dxa"/>
          </w:tcPr>
          <w:p w14:paraId="144B9AEE" w14:textId="408F1470" w:rsidR="00876513" w:rsidRDefault="00B33222" w:rsidP="00B33222">
            <w:pPr>
              <w:jc w:val="left"/>
              <w:rPr>
                <w:b w:val="0"/>
                <w:szCs w:val="24"/>
              </w:rPr>
            </w:pPr>
            <w:r>
              <w:rPr>
                <w:b w:val="0"/>
                <w:szCs w:val="24"/>
              </w:rPr>
              <w:t>Update Purchase Request</w:t>
            </w:r>
          </w:p>
        </w:tc>
        <w:tc>
          <w:tcPr>
            <w:tcW w:w="3060" w:type="dxa"/>
          </w:tcPr>
          <w:p w14:paraId="3383636B" w14:textId="3FBD1B63" w:rsidR="00876513" w:rsidRDefault="004E5AEE" w:rsidP="00CE0B95">
            <w:pPr>
              <w:jc w:val="both"/>
              <w:rPr>
                <w:b w:val="0"/>
                <w:szCs w:val="24"/>
              </w:rPr>
            </w:pPr>
            <w:r>
              <w:rPr>
                <w:b w:val="0"/>
                <w:szCs w:val="24"/>
              </w:rPr>
              <w:t xml:space="preserve">The user selects the </w:t>
            </w:r>
            <w:r w:rsidR="00530817">
              <w:rPr>
                <w:b w:val="0"/>
                <w:szCs w:val="24"/>
              </w:rPr>
              <w:t>edit action to update purchase request.</w:t>
            </w:r>
          </w:p>
        </w:tc>
        <w:tc>
          <w:tcPr>
            <w:tcW w:w="2329" w:type="dxa"/>
          </w:tcPr>
          <w:p w14:paraId="5289DA3C" w14:textId="62D172BF" w:rsidR="00876513" w:rsidRDefault="003F79F3" w:rsidP="005574DC">
            <w:pPr>
              <w:rPr>
                <w:b w:val="0"/>
                <w:szCs w:val="24"/>
              </w:rPr>
            </w:pPr>
            <w:r>
              <w:rPr>
                <w:b w:val="0"/>
                <w:szCs w:val="24"/>
              </w:rPr>
              <w:t>Owner and Worker</w:t>
            </w:r>
          </w:p>
        </w:tc>
      </w:tr>
      <w:tr w:rsidR="00773244" w14:paraId="39C0714F" w14:textId="77777777" w:rsidTr="004E5AEE">
        <w:trPr>
          <w:trHeight w:val="702"/>
        </w:trPr>
        <w:tc>
          <w:tcPr>
            <w:tcW w:w="2521" w:type="dxa"/>
          </w:tcPr>
          <w:p w14:paraId="15326D96" w14:textId="71075AD9" w:rsidR="00773244" w:rsidRDefault="00B33222" w:rsidP="00B33222">
            <w:pPr>
              <w:jc w:val="left"/>
              <w:rPr>
                <w:b w:val="0"/>
                <w:szCs w:val="24"/>
              </w:rPr>
            </w:pPr>
            <w:r>
              <w:rPr>
                <w:b w:val="0"/>
                <w:szCs w:val="24"/>
              </w:rPr>
              <w:t xml:space="preserve">Delete </w:t>
            </w:r>
            <w:r w:rsidR="004E5AEE">
              <w:rPr>
                <w:b w:val="0"/>
                <w:szCs w:val="24"/>
              </w:rPr>
              <w:t>Purchase Request</w:t>
            </w:r>
          </w:p>
        </w:tc>
        <w:tc>
          <w:tcPr>
            <w:tcW w:w="3060" w:type="dxa"/>
          </w:tcPr>
          <w:p w14:paraId="4AA2DBB9" w14:textId="4FDBAC62" w:rsidR="00773244" w:rsidRDefault="004E5AEE" w:rsidP="00CE0B95">
            <w:pPr>
              <w:jc w:val="both"/>
              <w:rPr>
                <w:b w:val="0"/>
                <w:szCs w:val="24"/>
              </w:rPr>
            </w:pPr>
            <w:r>
              <w:rPr>
                <w:b w:val="0"/>
                <w:szCs w:val="24"/>
              </w:rPr>
              <w:t xml:space="preserve">The user selects </w:t>
            </w:r>
            <w:r w:rsidR="009D4B3A">
              <w:rPr>
                <w:b w:val="0"/>
                <w:szCs w:val="24"/>
              </w:rPr>
              <w:t>edit action to delete purchase request.</w:t>
            </w:r>
          </w:p>
        </w:tc>
        <w:tc>
          <w:tcPr>
            <w:tcW w:w="2329" w:type="dxa"/>
          </w:tcPr>
          <w:p w14:paraId="64D425F1" w14:textId="672ED470" w:rsidR="00773244" w:rsidRDefault="003F79F3" w:rsidP="005574DC">
            <w:pPr>
              <w:rPr>
                <w:b w:val="0"/>
                <w:szCs w:val="24"/>
              </w:rPr>
            </w:pPr>
            <w:r>
              <w:rPr>
                <w:b w:val="0"/>
                <w:szCs w:val="24"/>
              </w:rPr>
              <w:t>Owner and Worker</w:t>
            </w:r>
          </w:p>
        </w:tc>
      </w:tr>
    </w:tbl>
    <w:p w14:paraId="21219B00" w14:textId="5D2A6124" w:rsidR="001468E5" w:rsidRDefault="00457073" w:rsidP="00457073">
      <w:pPr>
        <w:rPr>
          <w:rFonts w:cs="Times New Roman"/>
          <w:bCs/>
          <w:szCs w:val="24"/>
          <w:lang w:eastAsia="en-PH"/>
        </w:rPr>
      </w:pPr>
      <w:r w:rsidRPr="009040B2">
        <w:rPr>
          <w:rFonts w:cs="Times New Roman"/>
          <w:bCs/>
          <w:szCs w:val="24"/>
          <w:lang w:eastAsia="en-PH"/>
        </w:rPr>
        <w:t xml:space="preserve">Table </w:t>
      </w:r>
      <w:r>
        <w:rPr>
          <w:rFonts w:cs="Times New Roman"/>
          <w:bCs/>
          <w:szCs w:val="24"/>
          <w:lang w:eastAsia="en-PH"/>
        </w:rPr>
        <w:t>1</w:t>
      </w:r>
      <w:r w:rsidR="003570E2">
        <w:rPr>
          <w:rFonts w:cs="Times New Roman"/>
          <w:bCs/>
          <w:szCs w:val="24"/>
          <w:lang w:eastAsia="en-PH"/>
        </w:rPr>
        <w:t>3</w:t>
      </w:r>
      <w:r w:rsidRPr="009040B2">
        <w:rPr>
          <w:rFonts w:cs="Times New Roman"/>
          <w:bCs/>
          <w:szCs w:val="24"/>
          <w:lang w:eastAsia="en-PH"/>
        </w:rPr>
        <w:t>: Event Decomposition of the Piggery Management System</w:t>
      </w:r>
      <w:r>
        <w:rPr>
          <w:rFonts w:cs="Times New Roman"/>
          <w:bCs/>
          <w:szCs w:val="24"/>
          <w:lang w:eastAsia="en-PH"/>
        </w:rPr>
        <w:t xml:space="preserve"> </w:t>
      </w:r>
      <w:r w:rsidR="00E309C1">
        <w:rPr>
          <w:rFonts w:cs="Times New Roman"/>
          <w:bCs/>
          <w:szCs w:val="24"/>
          <w:lang w:eastAsia="en-PH"/>
        </w:rPr>
        <w:t>Inventory</w:t>
      </w:r>
      <w:r w:rsidR="00ED1B09">
        <w:rPr>
          <w:rFonts w:cs="Times New Roman"/>
          <w:bCs/>
          <w:szCs w:val="24"/>
          <w:lang w:eastAsia="en-PH"/>
        </w:rPr>
        <w:t xml:space="preserve"> Management</w:t>
      </w:r>
      <w:r>
        <w:rPr>
          <w:rFonts w:cs="Times New Roman"/>
          <w:bCs/>
          <w:szCs w:val="24"/>
          <w:lang w:eastAsia="en-PH"/>
        </w:rPr>
        <w:t xml:space="preserve"> Module</w:t>
      </w:r>
    </w:p>
    <w:p w14:paraId="0BBA984B" w14:textId="672AA883" w:rsidR="00457073" w:rsidRDefault="00457073" w:rsidP="00457073">
      <w:pPr>
        <w:rPr>
          <w:rFonts w:cs="Times New Roman"/>
          <w:szCs w:val="24"/>
          <w:lang w:eastAsia="en-PH"/>
        </w:rPr>
      </w:pPr>
    </w:p>
    <w:p w14:paraId="79820BBE" w14:textId="3CD6336C" w:rsidR="00457073" w:rsidRDefault="00922552" w:rsidP="00F250CE">
      <w:pPr>
        <w:jc w:val="both"/>
        <w:rPr>
          <w:rFonts w:cs="Times New Roman"/>
          <w:szCs w:val="24"/>
          <w:lang w:eastAsia="en-PH"/>
        </w:rPr>
      </w:pPr>
      <w:r>
        <w:rPr>
          <w:noProof/>
        </w:rPr>
        <w:lastRenderedPageBreak/>
        <w:drawing>
          <wp:anchor distT="0" distB="0" distL="114300" distR="114300" simplePos="0" relativeHeight="251904512" behindDoc="0" locked="0" layoutInCell="1" allowOverlap="1" wp14:anchorId="34AE6069" wp14:editId="17934588">
            <wp:simplePos x="0" y="0"/>
            <wp:positionH relativeFrom="column">
              <wp:posOffset>114300</wp:posOffset>
            </wp:positionH>
            <wp:positionV relativeFrom="paragraph">
              <wp:posOffset>0</wp:posOffset>
            </wp:positionV>
            <wp:extent cx="5257800" cy="7200900"/>
            <wp:effectExtent l="0" t="0" r="0" b="0"/>
            <wp:wrapNone/>
            <wp:docPr id="1070" name="Picture 1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57846" cy="7200963"/>
                    </a:xfrm>
                    <a:prstGeom prst="rect">
                      <a:avLst/>
                    </a:prstGeom>
                  </pic:spPr>
                </pic:pic>
              </a:graphicData>
            </a:graphic>
            <wp14:sizeRelH relativeFrom="page">
              <wp14:pctWidth>0</wp14:pctWidth>
            </wp14:sizeRelH>
            <wp14:sizeRelV relativeFrom="page">
              <wp14:pctHeight>0</wp14:pctHeight>
            </wp14:sizeRelV>
          </wp:anchor>
        </w:drawing>
      </w:r>
    </w:p>
    <w:p w14:paraId="47EC7B78" w14:textId="6940E02B" w:rsidR="00627CE1" w:rsidRDefault="00627CE1" w:rsidP="00627CE1">
      <w:pPr>
        <w:rPr>
          <w:rFonts w:cs="Times New Roman"/>
          <w:szCs w:val="24"/>
          <w:lang w:eastAsia="en-PH"/>
        </w:rPr>
      </w:pPr>
    </w:p>
    <w:p w14:paraId="607844D1" w14:textId="3DF2FF69" w:rsidR="00301B82" w:rsidRPr="00301B82" w:rsidRDefault="00301B82" w:rsidP="00301B82">
      <w:pPr>
        <w:rPr>
          <w:rFonts w:cs="Times New Roman"/>
          <w:szCs w:val="24"/>
          <w:lang w:eastAsia="en-PH"/>
        </w:rPr>
      </w:pPr>
    </w:p>
    <w:p w14:paraId="51A5C0EB" w14:textId="2465A3C1" w:rsidR="00301B82" w:rsidRPr="00301B82" w:rsidRDefault="00301B82" w:rsidP="00301B82">
      <w:pPr>
        <w:rPr>
          <w:rFonts w:cs="Times New Roman"/>
          <w:szCs w:val="24"/>
          <w:lang w:eastAsia="en-PH"/>
        </w:rPr>
      </w:pPr>
    </w:p>
    <w:p w14:paraId="5BC635C8" w14:textId="3EB244DB" w:rsidR="00301B82" w:rsidRPr="00301B82" w:rsidRDefault="00301B82" w:rsidP="00301B82">
      <w:pPr>
        <w:rPr>
          <w:rFonts w:cs="Times New Roman"/>
          <w:szCs w:val="24"/>
          <w:lang w:eastAsia="en-PH"/>
        </w:rPr>
      </w:pPr>
    </w:p>
    <w:p w14:paraId="45134FDE" w14:textId="5E8F5C56" w:rsidR="00301B82" w:rsidRPr="00301B82" w:rsidRDefault="00301B82" w:rsidP="00301B82">
      <w:pPr>
        <w:rPr>
          <w:rFonts w:cs="Times New Roman"/>
          <w:szCs w:val="24"/>
          <w:lang w:eastAsia="en-PH"/>
        </w:rPr>
      </w:pPr>
    </w:p>
    <w:p w14:paraId="4154DFA5" w14:textId="6F95DB1F" w:rsidR="00301B82" w:rsidRPr="00301B82" w:rsidRDefault="00301B82" w:rsidP="00301B82">
      <w:pPr>
        <w:rPr>
          <w:rFonts w:cs="Times New Roman"/>
          <w:szCs w:val="24"/>
          <w:lang w:eastAsia="en-PH"/>
        </w:rPr>
      </w:pPr>
    </w:p>
    <w:p w14:paraId="5EA78252" w14:textId="3D6FABEB" w:rsidR="00301B82" w:rsidRPr="00301B82" w:rsidRDefault="00301B82" w:rsidP="00301B82">
      <w:pPr>
        <w:rPr>
          <w:rFonts w:cs="Times New Roman"/>
          <w:szCs w:val="24"/>
          <w:lang w:eastAsia="en-PH"/>
        </w:rPr>
      </w:pPr>
    </w:p>
    <w:p w14:paraId="2C50549F" w14:textId="7B0237D0" w:rsidR="00301B82" w:rsidRPr="00301B82" w:rsidRDefault="00301B82" w:rsidP="00301B82">
      <w:pPr>
        <w:rPr>
          <w:rFonts w:cs="Times New Roman"/>
          <w:szCs w:val="24"/>
          <w:lang w:eastAsia="en-PH"/>
        </w:rPr>
      </w:pPr>
    </w:p>
    <w:p w14:paraId="2E18342C" w14:textId="7979666B" w:rsidR="00301B82" w:rsidRPr="00301B82" w:rsidRDefault="00301B82" w:rsidP="00301B82">
      <w:pPr>
        <w:rPr>
          <w:rFonts w:cs="Times New Roman"/>
          <w:szCs w:val="24"/>
          <w:lang w:eastAsia="en-PH"/>
        </w:rPr>
      </w:pPr>
    </w:p>
    <w:p w14:paraId="2B3FC12D" w14:textId="347ADD54" w:rsidR="00301B82" w:rsidRPr="00301B82" w:rsidRDefault="00301B82" w:rsidP="00301B82">
      <w:pPr>
        <w:rPr>
          <w:rFonts w:cs="Times New Roman"/>
          <w:szCs w:val="24"/>
          <w:lang w:eastAsia="en-PH"/>
        </w:rPr>
      </w:pPr>
    </w:p>
    <w:p w14:paraId="5DC6D5B2" w14:textId="77777777" w:rsidR="00301B82" w:rsidRPr="00301B82" w:rsidRDefault="00301B82" w:rsidP="00301B82">
      <w:pPr>
        <w:rPr>
          <w:rFonts w:cs="Times New Roman"/>
          <w:szCs w:val="24"/>
          <w:lang w:eastAsia="en-PH"/>
        </w:rPr>
      </w:pPr>
    </w:p>
    <w:p w14:paraId="312DA9F6" w14:textId="062E7946" w:rsidR="00301B82" w:rsidRPr="00301B82" w:rsidRDefault="00301B82" w:rsidP="00301B82">
      <w:pPr>
        <w:rPr>
          <w:rFonts w:cs="Times New Roman"/>
          <w:szCs w:val="24"/>
          <w:lang w:eastAsia="en-PH"/>
        </w:rPr>
      </w:pPr>
    </w:p>
    <w:p w14:paraId="4799672B" w14:textId="7663CB69" w:rsidR="00301B82" w:rsidRPr="00301B82" w:rsidRDefault="00301B82" w:rsidP="00301B82">
      <w:pPr>
        <w:rPr>
          <w:rFonts w:cs="Times New Roman"/>
          <w:szCs w:val="24"/>
          <w:lang w:eastAsia="en-PH"/>
        </w:rPr>
      </w:pPr>
    </w:p>
    <w:p w14:paraId="1D1EFCCE" w14:textId="7DFDAD91" w:rsidR="00301B82" w:rsidRPr="00301B82" w:rsidRDefault="00301B82" w:rsidP="00301B82">
      <w:pPr>
        <w:rPr>
          <w:rFonts w:cs="Times New Roman"/>
          <w:szCs w:val="24"/>
          <w:lang w:eastAsia="en-PH"/>
        </w:rPr>
      </w:pPr>
    </w:p>
    <w:p w14:paraId="33B0AC75" w14:textId="77777777" w:rsidR="00301B82" w:rsidRPr="00301B82" w:rsidRDefault="00301B82" w:rsidP="00301B82">
      <w:pPr>
        <w:rPr>
          <w:rFonts w:cs="Times New Roman"/>
          <w:szCs w:val="24"/>
          <w:lang w:eastAsia="en-PH"/>
        </w:rPr>
      </w:pPr>
    </w:p>
    <w:p w14:paraId="51096024" w14:textId="2C0920BC" w:rsidR="00301B82" w:rsidRPr="00301B82" w:rsidRDefault="00301B82" w:rsidP="00301B82">
      <w:pPr>
        <w:rPr>
          <w:rFonts w:cs="Times New Roman"/>
          <w:szCs w:val="24"/>
          <w:lang w:eastAsia="en-PH"/>
        </w:rPr>
      </w:pPr>
    </w:p>
    <w:p w14:paraId="302B4EB7" w14:textId="6F1985C3" w:rsidR="00F250CE" w:rsidRDefault="00F250CE" w:rsidP="009F0BE0">
      <w:pPr>
        <w:spacing w:line="360" w:lineRule="auto"/>
        <w:rPr>
          <w:rFonts w:cs="Times New Roman"/>
          <w:szCs w:val="24"/>
          <w:lang w:eastAsia="en-PH"/>
        </w:rPr>
      </w:pPr>
    </w:p>
    <w:p w14:paraId="412D6ACC" w14:textId="77777777" w:rsidR="004C7CD4" w:rsidRDefault="004C7CD4" w:rsidP="009F0BE0">
      <w:pPr>
        <w:spacing w:line="360" w:lineRule="auto"/>
        <w:rPr>
          <w:rFonts w:cs="Times New Roman"/>
          <w:bCs/>
          <w:szCs w:val="24"/>
          <w:lang w:eastAsia="en-PH"/>
        </w:rPr>
      </w:pPr>
    </w:p>
    <w:p w14:paraId="324D8369" w14:textId="77777777" w:rsidR="004B4F62" w:rsidRDefault="004B4F62" w:rsidP="009F0BE0">
      <w:pPr>
        <w:spacing w:line="360" w:lineRule="auto"/>
        <w:rPr>
          <w:rFonts w:cs="Times New Roman"/>
          <w:bCs/>
          <w:szCs w:val="24"/>
          <w:lang w:eastAsia="en-PH"/>
        </w:rPr>
      </w:pPr>
    </w:p>
    <w:p w14:paraId="38527075" w14:textId="77777777" w:rsidR="00D45398" w:rsidRDefault="00D45398" w:rsidP="009F0BE0">
      <w:pPr>
        <w:spacing w:line="360" w:lineRule="auto"/>
        <w:rPr>
          <w:rFonts w:cs="Times New Roman"/>
          <w:bCs/>
          <w:szCs w:val="24"/>
          <w:lang w:eastAsia="en-PH"/>
        </w:rPr>
      </w:pPr>
    </w:p>
    <w:p w14:paraId="4005907E" w14:textId="3FAD612C" w:rsidR="00C71EAA" w:rsidRDefault="00C71EAA" w:rsidP="006656A4">
      <w:pPr>
        <w:spacing w:line="360" w:lineRule="auto"/>
        <w:jc w:val="both"/>
        <w:rPr>
          <w:rFonts w:cs="Times New Roman"/>
          <w:bCs/>
          <w:szCs w:val="24"/>
          <w:lang w:eastAsia="en-PH"/>
        </w:rPr>
      </w:pPr>
    </w:p>
    <w:p w14:paraId="4D5C4451" w14:textId="53394481" w:rsidR="00301B82" w:rsidRDefault="00301B82" w:rsidP="00301B82">
      <w:pPr>
        <w:tabs>
          <w:tab w:val="left" w:pos="3693"/>
          <w:tab w:val="center" w:pos="4320"/>
        </w:tabs>
        <w:jc w:val="left"/>
        <w:rPr>
          <w:rFonts w:cs="Times New Roman"/>
          <w:szCs w:val="24"/>
          <w:lang w:eastAsia="en-PH"/>
        </w:rPr>
      </w:pPr>
      <w:r>
        <w:rPr>
          <w:rFonts w:cs="Times New Roman"/>
          <w:szCs w:val="24"/>
          <w:lang w:eastAsia="en-PH"/>
        </w:rPr>
        <w:tab/>
      </w:r>
    </w:p>
    <w:p w14:paraId="57FE3247" w14:textId="233F039E" w:rsidR="00301B82" w:rsidRDefault="00301B82" w:rsidP="00301B82">
      <w:pPr>
        <w:rPr>
          <w:rFonts w:cs="Times New Roman"/>
          <w:szCs w:val="24"/>
          <w:lang w:eastAsia="en-PH"/>
        </w:rPr>
      </w:pPr>
    </w:p>
    <w:p w14:paraId="0116685E" w14:textId="0775057C" w:rsidR="00427E0C" w:rsidRPr="00427E0C" w:rsidRDefault="00427E0C" w:rsidP="00427E0C">
      <w:pPr>
        <w:rPr>
          <w:rFonts w:cs="Times New Roman"/>
          <w:szCs w:val="24"/>
          <w:lang w:eastAsia="en-PH"/>
        </w:rPr>
      </w:pPr>
    </w:p>
    <w:p w14:paraId="6D8DDC58" w14:textId="43359E84" w:rsidR="00427E0C" w:rsidRPr="00427E0C" w:rsidRDefault="00427E0C" w:rsidP="00427E0C">
      <w:pPr>
        <w:rPr>
          <w:rFonts w:cs="Times New Roman"/>
          <w:szCs w:val="24"/>
          <w:lang w:eastAsia="en-PH"/>
        </w:rPr>
      </w:pPr>
    </w:p>
    <w:p w14:paraId="3887CCB3" w14:textId="1D966FEA" w:rsidR="00427E0C" w:rsidRPr="00427E0C" w:rsidRDefault="00427E0C" w:rsidP="00427E0C">
      <w:pPr>
        <w:rPr>
          <w:rFonts w:cs="Times New Roman"/>
          <w:szCs w:val="24"/>
          <w:lang w:eastAsia="en-PH"/>
        </w:rPr>
      </w:pPr>
    </w:p>
    <w:p w14:paraId="30B76839" w14:textId="0998F124" w:rsidR="00427E0C" w:rsidRPr="00427E0C" w:rsidRDefault="00427E0C" w:rsidP="00427E0C">
      <w:pPr>
        <w:rPr>
          <w:rFonts w:cs="Times New Roman"/>
          <w:szCs w:val="24"/>
          <w:lang w:eastAsia="en-PH"/>
        </w:rPr>
      </w:pPr>
    </w:p>
    <w:p w14:paraId="5D57163D" w14:textId="73BD6AAD" w:rsidR="00427E0C" w:rsidRPr="00427E0C" w:rsidRDefault="00427E0C" w:rsidP="00427E0C">
      <w:pPr>
        <w:rPr>
          <w:rFonts w:cs="Times New Roman"/>
          <w:szCs w:val="24"/>
          <w:lang w:eastAsia="en-PH"/>
        </w:rPr>
      </w:pPr>
    </w:p>
    <w:p w14:paraId="368444D8" w14:textId="2A061083" w:rsidR="00427E0C" w:rsidRPr="00427E0C" w:rsidRDefault="00427E0C" w:rsidP="00427E0C">
      <w:pPr>
        <w:rPr>
          <w:rFonts w:cs="Times New Roman"/>
          <w:szCs w:val="24"/>
          <w:lang w:eastAsia="en-PH"/>
        </w:rPr>
      </w:pPr>
    </w:p>
    <w:p w14:paraId="5D400E45" w14:textId="235C4B75" w:rsidR="00427E0C" w:rsidRPr="00427E0C" w:rsidRDefault="00427E0C" w:rsidP="00427E0C">
      <w:pPr>
        <w:rPr>
          <w:rFonts w:cs="Times New Roman"/>
          <w:szCs w:val="24"/>
          <w:lang w:eastAsia="en-PH"/>
        </w:rPr>
      </w:pPr>
    </w:p>
    <w:p w14:paraId="5BEC0F72" w14:textId="3274A17B" w:rsidR="00427E0C" w:rsidRPr="00427E0C" w:rsidRDefault="00427E0C" w:rsidP="00427E0C">
      <w:pPr>
        <w:rPr>
          <w:rFonts w:cs="Times New Roman"/>
          <w:szCs w:val="24"/>
          <w:lang w:eastAsia="en-PH"/>
        </w:rPr>
      </w:pPr>
    </w:p>
    <w:p w14:paraId="0D031075" w14:textId="01016801" w:rsidR="00427E0C" w:rsidRPr="00427E0C" w:rsidRDefault="00427E0C" w:rsidP="00427E0C">
      <w:pPr>
        <w:rPr>
          <w:rFonts w:cs="Times New Roman"/>
          <w:szCs w:val="24"/>
          <w:lang w:eastAsia="en-PH"/>
        </w:rPr>
      </w:pPr>
    </w:p>
    <w:p w14:paraId="5E3E15CD" w14:textId="0705BB5A" w:rsidR="00427E0C" w:rsidRPr="00427E0C" w:rsidRDefault="00427E0C" w:rsidP="00427E0C">
      <w:pPr>
        <w:rPr>
          <w:rFonts w:cs="Times New Roman"/>
          <w:szCs w:val="24"/>
          <w:lang w:eastAsia="en-PH"/>
        </w:rPr>
      </w:pPr>
    </w:p>
    <w:p w14:paraId="70E3D537" w14:textId="40A9BC0A" w:rsidR="00427E0C" w:rsidRPr="00427E0C" w:rsidRDefault="00427E0C" w:rsidP="00427E0C">
      <w:pPr>
        <w:rPr>
          <w:rFonts w:cs="Times New Roman"/>
          <w:szCs w:val="24"/>
          <w:lang w:eastAsia="en-PH"/>
        </w:rPr>
      </w:pPr>
    </w:p>
    <w:p w14:paraId="5898FD0C" w14:textId="319DB3F6" w:rsidR="00427E0C" w:rsidRPr="00427E0C" w:rsidRDefault="00427E0C" w:rsidP="00427E0C">
      <w:pPr>
        <w:rPr>
          <w:rFonts w:cs="Times New Roman"/>
          <w:szCs w:val="24"/>
          <w:lang w:eastAsia="en-PH"/>
        </w:rPr>
      </w:pPr>
    </w:p>
    <w:p w14:paraId="64878B74" w14:textId="6281CB0D" w:rsidR="00427E0C" w:rsidRPr="00427E0C" w:rsidRDefault="00427E0C" w:rsidP="00427E0C">
      <w:pPr>
        <w:rPr>
          <w:rFonts w:cs="Times New Roman"/>
          <w:szCs w:val="24"/>
          <w:lang w:eastAsia="en-PH"/>
        </w:rPr>
      </w:pPr>
    </w:p>
    <w:p w14:paraId="2898FC9F" w14:textId="7975AF6B" w:rsidR="00427E0C" w:rsidRDefault="00427E0C" w:rsidP="00427E0C">
      <w:pPr>
        <w:rPr>
          <w:rFonts w:cs="Times New Roman"/>
          <w:szCs w:val="24"/>
          <w:lang w:eastAsia="en-PH"/>
        </w:rPr>
      </w:pPr>
    </w:p>
    <w:p w14:paraId="32D7A54A" w14:textId="6BE67A00" w:rsidR="0012752A" w:rsidRDefault="0012752A" w:rsidP="00427E0C">
      <w:pPr>
        <w:rPr>
          <w:rFonts w:cs="Times New Roman"/>
          <w:szCs w:val="24"/>
          <w:lang w:eastAsia="en-PH"/>
        </w:rPr>
      </w:pPr>
    </w:p>
    <w:p w14:paraId="03E33AD4" w14:textId="3F548EFD" w:rsidR="0012752A" w:rsidRDefault="0012752A" w:rsidP="00427E0C">
      <w:pPr>
        <w:rPr>
          <w:rFonts w:cs="Times New Roman"/>
          <w:szCs w:val="24"/>
          <w:lang w:eastAsia="en-PH"/>
        </w:rPr>
      </w:pPr>
    </w:p>
    <w:p w14:paraId="144FFB6C" w14:textId="12F44CCF" w:rsidR="003570E2" w:rsidRPr="001902B3" w:rsidRDefault="003570E2" w:rsidP="003570E2">
      <w:pPr>
        <w:spacing w:line="360" w:lineRule="auto"/>
        <w:rPr>
          <w:rFonts w:cs="Times New Roman"/>
          <w:szCs w:val="24"/>
          <w:lang w:eastAsia="en-PH"/>
        </w:rPr>
      </w:pPr>
      <w:r>
        <w:rPr>
          <w:rFonts w:cs="Times New Roman"/>
          <w:bCs/>
          <w:szCs w:val="24"/>
          <w:lang w:eastAsia="en-PH"/>
        </w:rPr>
        <w:t xml:space="preserve">Figure 84: </w:t>
      </w:r>
      <w:r w:rsidRPr="009040B2">
        <w:rPr>
          <w:rFonts w:cs="Times New Roman"/>
          <w:bCs/>
          <w:szCs w:val="24"/>
          <w:lang w:eastAsia="en-PH"/>
        </w:rPr>
        <w:t>Use Case Diagram involving the</w:t>
      </w:r>
      <w:r>
        <w:rPr>
          <w:rFonts w:cs="Times New Roman"/>
          <w:bCs/>
          <w:szCs w:val="24"/>
          <w:lang w:eastAsia="en-PH"/>
        </w:rPr>
        <w:t xml:space="preserve"> Worker </w:t>
      </w:r>
      <w:r w:rsidRPr="009040B2">
        <w:rPr>
          <w:rFonts w:cs="Times New Roman"/>
          <w:bCs/>
          <w:szCs w:val="24"/>
          <w:lang w:eastAsia="en-PH"/>
        </w:rPr>
        <w:t xml:space="preserve">of Piggery Management System </w:t>
      </w:r>
      <w:r w:rsidR="008E6411">
        <w:rPr>
          <w:rFonts w:cs="Times New Roman"/>
          <w:bCs/>
          <w:szCs w:val="24"/>
          <w:lang w:eastAsia="en-PH"/>
        </w:rPr>
        <w:t>Inventory</w:t>
      </w:r>
      <w:r w:rsidRPr="009040B2">
        <w:rPr>
          <w:rFonts w:cs="Times New Roman"/>
          <w:bCs/>
          <w:szCs w:val="24"/>
          <w:lang w:eastAsia="en-PH"/>
        </w:rPr>
        <w:t xml:space="preserve"> </w:t>
      </w:r>
      <w:r>
        <w:rPr>
          <w:rFonts w:cs="Times New Roman"/>
          <w:bCs/>
          <w:szCs w:val="24"/>
          <w:lang w:eastAsia="en-PH"/>
        </w:rPr>
        <w:t xml:space="preserve">Management </w:t>
      </w:r>
      <w:r w:rsidRPr="009040B2">
        <w:rPr>
          <w:rFonts w:cs="Times New Roman"/>
          <w:bCs/>
          <w:szCs w:val="24"/>
          <w:lang w:eastAsia="en-PH"/>
        </w:rPr>
        <w:t>Module</w:t>
      </w:r>
    </w:p>
    <w:p w14:paraId="29FE4DB0" w14:textId="4932FA41" w:rsidR="0012752A" w:rsidRDefault="0012752A" w:rsidP="003570E2">
      <w:pPr>
        <w:tabs>
          <w:tab w:val="left" w:pos="1307"/>
          <w:tab w:val="center" w:pos="4320"/>
        </w:tabs>
        <w:rPr>
          <w:rFonts w:cs="Times New Roman"/>
          <w:szCs w:val="24"/>
          <w:lang w:eastAsia="en-PH"/>
        </w:rPr>
      </w:pPr>
    </w:p>
    <w:p w14:paraId="72C32C39" w14:textId="7E315CB2" w:rsidR="0012752A" w:rsidRDefault="006C66DF" w:rsidP="00427E0C">
      <w:pPr>
        <w:rPr>
          <w:rFonts w:cs="Times New Roman"/>
          <w:szCs w:val="24"/>
          <w:lang w:eastAsia="en-PH"/>
        </w:rPr>
      </w:pPr>
      <w:r>
        <w:rPr>
          <w:noProof/>
        </w:rPr>
        <w:lastRenderedPageBreak/>
        <w:drawing>
          <wp:anchor distT="0" distB="0" distL="114300" distR="114300" simplePos="0" relativeHeight="251905536" behindDoc="0" locked="0" layoutInCell="1" allowOverlap="1" wp14:anchorId="43697F53" wp14:editId="1303B11F">
            <wp:simplePos x="0" y="0"/>
            <wp:positionH relativeFrom="column">
              <wp:posOffset>0</wp:posOffset>
            </wp:positionH>
            <wp:positionV relativeFrom="paragraph">
              <wp:posOffset>1693</wp:posOffset>
            </wp:positionV>
            <wp:extent cx="5476875" cy="2971800"/>
            <wp:effectExtent l="0" t="0" r="9525" b="0"/>
            <wp:wrapNone/>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3" cstate="print">
                      <a:extLst>
                        <a:ext uri="{28A0092B-C50C-407E-A947-70E740481C1C}">
                          <a14:useLocalDpi xmlns:a14="http://schemas.microsoft.com/office/drawing/2010/main" val="0"/>
                        </a:ext>
                      </a:extLst>
                    </a:blip>
                    <a:srcRect t="2948" r="1722"/>
                    <a:stretch/>
                  </pic:blipFill>
                  <pic:spPr bwMode="auto">
                    <a:xfrm>
                      <a:off x="0" y="0"/>
                      <a:ext cx="547687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0621E" w14:textId="3F88CD1B" w:rsidR="0012752A" w:rsidRDefault="0012752A" w:rsidP="00427E0C">
      <w:pPr>
        <w:rPr>
          <w:rFonts w:cs="Times New Roman"/>
          <w:szCs w:val="24"/>
          <w:lang w:eastAsia="en-PH"/>
        </w:rPr>
      </w:pPr>
    </w:p>
    <w:p w14:paraId="5E94DDD9" w14:textId="3ADE4D1C" w:rsidR="00EF37D4" w:rsidRDefault="00EF37D4" w:rsidP="00922552">
      <w:pPr>
        <w:tabs>
          <w:tab w:val="left" w:pos="3920"/>
          <w:tab w:val="center" w:pos="4320"/>
        </w:tabs>
        <w:jc w:val="both"/>
        <w:rPr>
          <w:rFonts w:cs="Times New Roman"/>
          <w:szCs w:val="24"/>
          <w:lang w:eastAsia="en-PH"/>
        </w:rPr>
      </w:pPr>
    </w:p>
    <w:p w14:paraId="222374C2" w14:textId="02338901" w:rsidR="002E3D06" w:rsidRDefault="002E3D06" w:rsidP="006656A4">
      <w:pPr>
        <w:tabs>
          <w:tab w:val="left" w:pos="3920"/>
          <w:tab w:val="center" w:pos="4320"/>
        </w:tabs>
        <w:jc w:val="both"/>
        <w:rPr>
          <w:rFonts w:cs="Times New Roman"/>
          <w:bCs/>
          <w:szCs w:val="24"/>
          <w:lang w:eastAsia="en-PH"/>
        </w:rPr>
      </w:pPr>
    </w:p>
    <w:p w14:paraId="3471D7AA" w14:textId="3F1DFC8A" w:rsidR="002E3D06" w:rsidRDefault="002E3D06" w:rsidP="002E3D06">
      <w:pPr>
        <w:tabs>
          <w:tab w:val="left" w:pos="3920"/>
          <w:tab w:val="center" w:pos="4320"/>
        </w:tabs>
        <w:rPr>
          <w:rFonts w:cs="Times New Roman"/>
          <w:bCs/>
          <w:szCs w:val="24"/>
          <w:lang w:eastAsia="en-PH"/>
        </w:rPr>
      </w:pPr>
    </w:p>
    <w:p w14:paraId="4A7055E6" w14:textId="1CBA3E08" w:rsidR="002E3D06" w:rsidRDefault="002E3D06" w:rsidP="002E3D06">
      <w:pPr>
        <w:tabs>
          <w:tab w:val="left" w:pos="3920"/>
          <w:tab w:val="center" w:pos="4320"/>
        </w:tabs>
        <w:rPr>
          <w:rFonts w:cs="Times New Roman"/>
          <w:bCs/>
          <w:szCs w:val="24"/>
          <w:lang w:eastAsia="en-PH"/>
        </w:rPr>
      </w:pPr>
    </w:p>
    <w:p w14:paraId="504B5B93" w14:textId="44C218B5" w:rsidR="002E3D06" w:rsidRDefault="002E3D06" w:rsidP="002E3D06">
      <w:pPr>
        <w:tabs>
          <w:tab w:val="left" w:pos="3920"/>
          <w:tab w:val="center" w:pos="4320"/>
        </w:tabs>
        <w:rPr>
          <w:rFonts w:cs="Times New Roman"/>
          <w:bCs/>
          <w:szCs w:val="24"/>
          <w:lang w:eastAsia="en-PH"/>
        </w:rPr>
      </w:pPr>
    </w:p>
    <w:p w14:paraId="3708661E" w14:textId="2C03BA2A" w:rsidR="002E3D06" w:rsidRDefault="002E3D06" w:rsidP="002E3D06">
      <w:pPr>
        <w:tabs>
          <w:tab w:val="left" w:pos="3920"/>
          <w:tab w:val="center" w:pos="4320"/>
        </w:tabs>
        <w:rPr>
          <w:rFonts w:cs="Times New Roman"/>
          <w:bCs/>
          <w:szCs w:val="24"/>
          <w:lang w:eastAsia="en-PH"/>
        </w:rPr>
      </w:pPr>
    </w:p>
    <w:p w14:paraId="42432755" w14:textId="6FF705A9" w:rsidR="002E3D06" w:rsidRDefault="002E3D06" w:rsidP="002E3D06">
      <w:pPr>
        <w:tabs>
          <w:tab w:val="left" w:pos="4107"/>
          <w:tab w:val="center" w:pos="4320"/>
        </w:tabs>
        <w:jc w:val="left"/>
        <w:rPr>
          <w:rFonts w:cs="Times New Roman"/>
          <w:szCs w:val="24"/>
          <w:lang w:eastAsia="en-PH"/>
        </w:rPr>
      </w:pPr>
      <w:r>
        <w:rPr>
          <w:rFonts w:cs="Times New Roman"/>
          <w:szCs w:val="24"/>
          <w:lang w:eastAsia="en-PH"/>
        </w:rPr>
        <w:tab/>
      </w:r>
    </w:p>
    <w:p w14:paraId="3449CEB9" w14:textId="51C33EF4" w:rsidR="002E3D06" w:rsidRDefault="002E3D06" w:rsidP="002E3D06">
      <w:pPr>
        <w:rPr>
          <w:rFonts w:cs="Times New Roman"/>
          <w:szCs w:val="24"/>
          <w:lang w:eastAsia="en-PH"/>
        </w:rPr>
      </w:pPr>
    </w:p>
    <w:p w14:paraId="38D2639F" w14:textId="066235C6" w:rsidR="001438E4" w:rsidRPr="001438E4" w:rsidRDefault="001438E4" w:rsidP="001438E4">
      <w:pPr>
        <w:rPr>
          <w:rFonts w:cs="Times New Roman"/>
          <w:szCs w:val="24"/>
          <w:lang w:eastAsia="en-PH"/>
        </w:rPr>
      </w:pPr>
    </w:p>
    <w:p w14:paraId="36C1B5BD" w14:textId="2AFA4338" w:rsidR="001438E4" w:rsidRPr="001438E4" w:rsidRDefault="001438E4" w:rsidP="001438E4">
      <w:pPr>
        <w:rPr>
          <w:rFonts w:cs="Times New Roman"/>
          <w:szCs w:val="24"/>
          <w:lang w:eastAsia="en-PH"/>
        </w:rPr>
      </w:pPr>
    </w:p>
    <w:p w14:paraId="65D6E797" w14:textId="681D788D" w:rsidR="006656A4" w:rsidRDefault="006656A4" w:rsidP="00922552">
      <w:pPr>
        <w:jc w:val="both"/>
        <w:rPr>
          <w:rFonts w:cs="Times New Roman"/>
          <w:bCs/>
          <w:szCs w:val="24"/>
          <w:lang w:eastAsia="en-PH"/>
        </w:rPr>
      </w:pPr>
    </w:p>
    <w:p w14:paraId="2CDDEBB7" w14:textId="69723F8D" w:rsidR="001438E4" w:rsidRDefault="001438E4" w:rsidP="00834145">
      <w:pPr>
        <w:jc w:val="both"/>
        <w:rPr>
          <w:rFonts w:cs="Times New Roman"/>
          <w:bCs/>
          <w:szCs w:val="24"/>
          <w:lang w:eastAsia="en-PH"/>
        </w:rPr>
      </w:pPr>
    </w:p>
    <w:p w14:paraId="6CCFBBBD" w14:textId="1A61CF90" w:rsidR="002A46A8" w:rsidRDefault="002A46A8" w:rsidP="002A46A8">
      <w:pPr>
        <w:jc w:val="both"/>
        <w:rPr>
          <w:rFonts w:cs="Times New Roman"/>
          <w:szCs w:val="24"/>
          <w:lang w:eastAsia="en-PH"/>
        </w:rPr>
      </w:pPr>
    </w:p>
    <w:p w14:paraId="5192800E" w14:textId="4573BD99" w:rsidR="006903EF" w:rsidRDefault="006903EF" w:rsidP="002A46A8">
      <w:pPr>
        <w:jc w:val="both"/>
        <w:rPr>
          <w:rFonts w:cs="Times New Roman"/>
          <w:szCs w:val="24"/>
          <w:lang w:eastAsia="en-PH"/>
        </w:rPr>
      </w:pPr>
    </w:p>
    <w:p w14:paraId="77A6614F" w14:textId="38B80C98" w:rsidR="001D5AE3" w:rsidRDefault="001D5AE3" w:rsidP="002A46A8">
      <w:pPr>
        <w:tabs>
          <w:tab w:val="left" w:pos="4027"/>
          <w:tab w:val="center" w:pos="4320"/>
        </w:tabs>
        <w:rPr>
          <w:rFonts w:cs="Times New Roman"/>
          <w:bCs/>
          <w:szCs w:val="24"/>
          <w:lang w:eastAsia="en-PH"/>
        </w:rPr>
      </w:pPr>
    </w:p>
    <w:p w14:paraId="2831BC97" w14:textId="26AF0540" w:rsidR="00922552" w:rsidRPr="008E6411" w:rsidRDefault="006C66DF" w:rsidP="008E6411">
      <w:pPr>
        <w:spacing w:line="360" w:lineRule="auto"/>
        <w:rPr>
          <w:rFonts w:cs="Times New Roman"/>
          <w:szCs w:val="24"/>
          <w:lang w:eastAsia="en-PH"/>
        </w:rPr>
      </w:pPr>
      <w:r>
        <w:rPr>
          <w:rFonts w:cs="Times New Roman"/>
          <w:bCs/>
          <w:szCs w:val="24"/>
          <w:lang w:eastAsia="en-PH"/>
        </w:rPr>
        <w:t xml:space="preserve">Figure 85: </w:t>
      </w:r>
      <w:r w:rsidRPr="009040B2">
        <w:rPr>
          <w:rFonts w:cs="Times New Roman"/>
          <w:bCs/>
          <w:szCs w:val="24"/>
          <w:lang w:eastAsia="en-PH"/>
        </w:rPr>
        <w:t>Use Case Diagram involving the</w:t>
      </w:r>
      <w:r>
        <w:rPr>
          <w:rFonts w:cs="Times New Roman"/>
          <w:bCs/>
          <w:szCs w:val="24"/>
          <w:lang w:eastAsia="en-PH"/>
        </w:rPr>
        <w:t xml:space="preserve"> Owner </w:t>
      </w:r>
      <w:r w:rsidRPr="009040B2">
        <w:rPr>
          <w:rFonts w:cs="Times New Roman"/>
          <w:bCs/>
          <w:szCs w:val="24"/>
          <w:lang w:eastAsia="en-PH"/>
        </w:rPr>
        <w:t xml:space="preserve">of Piggery Management System </w:t>
      </w:r>
      <w:r w:rsidR="008E6411">
        <w:rPr>
          <w:rFonts w:cs="Times New Roman"/>
          <w:bCs/>
          <w:szCs w:val="24"/>
          <w:lang w:eastAsia="en-PH"/>
        </w:rPr>
        <w:t>Inventory</w:t>
      </w:r>
      <w:r w:rsidRPr="009040B2">
        <w:rPr>
          <w:rFonts w:cs="Times New Roman"/>
          <w:bCs/>
          <w:szCs w:val="24"/>
          <w:lang w:eastAsia="en-PH"/>
        </w:rPr>
        <w:t xml:space="preserve"> </w:t>
      </w:r>
      <w:r>
        <w:rPr>
          <w:rFonts w:cs="Times New Roman"/>
          <w:bCs/>
          <w:szCs w:val="24"/>
          <w:lang w:eastAsia="en-PH"/>
        </w:rPr>
        <w:t xml:space="preserve">Management </w:t>
      </w:r>
      <w:r w:rsidRPr="009040B2">
        <w:rPr>
          <w:rFonts w:cs="Times New Roman"/>
          <w:bCs/>
          <w:szCs w:val="24"/>
          <w:lang w:eastAsia="en-PH"/>
        </w:rPr>
        <w:t>Module</w:t>
      </w:r>
    </w:p>
    <w:p w14:paraId="55A56840" w14:textId="68AE525B" w:rsidR="000044C6" w:rsidRDefault="00637E8B" w:rsidP="00922552">
      <w:pPr>
        <w:tabs>
          <w:tab w:val="left" w:pos="4027"/>
          <w:tab w:val="center" w:pos="4320"/>
        </w:tabs>
        <w:jc w:val="both"/>
        <w:rPr>
          <w:rFonts w:cs="Times New Roman"/>
          <w:bCs/>
          <w:szCs w:val="24"/>
          <w:lang w:eastAsia="en-PH"/>
        </w:rPr>
      </w:pPr>
      <w:r>
        <w:rPr>
          <w:noProof/>
        </w:rPr>
        <w:drawing>
          <wp:anchor distT="0" distB="0" distL="114300" distR="114300" simplePos="0" relativeHeight="251906560" behindDoc="0" locked="0" layoutInCell="1" allowOverlap="1" wp14:anchorId="28E52CFE" wp14:editId="09887908">
            <wp:simplePos x="0" y="0"/>
            <wp:positionH relativeFrom="column">
              <wp:posOffset>571500</wp:posOffset>
            </wp:positionH>
            <wp:positionV relativeFrom="paragraph">
              <wp:posOffset>91440</wp:posOffset>
            </wp:positionV>
            <wp:extent cx="4343400" cy="3564890"/>
            <wp:effectExtent l="0" t="0" r="0" b="0"/>
            <wp:wrapNone/>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43400" cy="3564890"/>
                    </a:xfrm>
                    <a:prstGeom prst="rect">
                      <a:avLst/>
                    </a:prstGeom>
                  </pic:spPr>
                </pic:pic>
              </a:graphicData>
            </a:graphic>
            <wp14:sizeRelH relativeFrom="page">
              <wp14:pctWidth>0</wp14:pctWidth>
            </wp14:sizeRelH>
            <wp14:sizeRelV relativeFrom="page">
              <wp14:pctHeight>0</wp14:pctHeight>
            </wp14:sizeRelV>
          </wp:anchor>
        </w:drawing>
      </w:r>
    </w:p>
    <w:p w14:paraId="3C8CCE8D" w14:textId="2379B0F6" w:rsidR="000044C6" w:rsidRDefault="000044C6" w:rsidP="00922552">
      <w:pPr>
        <w:tabs>
          <w:tab w:val="left" w:pos="4027"/>
          <w:tab w:val="center" w:pos="4320"/>
        </w:tabs>
        <w:jc w:val="both"/>
        <w:rPr>
          <w:rFonts w:cs="Times New Roman"/>
          <w:bCs/>
          <w:szCs w:val="24"/>
          <w:lang w:eastAsia="en-PH"/>
        </w:rPr>
      </w:pPr>
    </w:p>
    <w:p w14:paraId="33F3B179" w14:textId="4FD7275B" w:rsidR="000044C6" w:rsidRDefault="000044C6" w:rsidP="00922552">
      <w:pPr>
        <w:tabs>
          <w:tab w:val="left" w:pos="4027"/>
          <w:tab w:val="center" w:pos="4320"/>
        </w:tabs>
        <w:jc w:val="both"/>
        <w:rPr>
          <w:rFonts w:cs="Times New Roman"/>
          <w:bCs/>
          <w:szCs w:val="24"/>
          <w:lang w:eastAsia="en-PH"/>
        </w:rPr>
      </w:pPr>
    </w:p>
    <w:p w14:paraId="1C281A94" w14:textId="77777777" w:rsidR="000E65A5" w:rsidRDefault="000E65A5" w:rsidP="00922552">
      <w:pPr>
        <w:tabs>
          <w:tab w:val="left" w:pos="4027"/>
          <w:tab w:val="center" w:pos="4320"/>
        </w:tabs>
        <w:jc w:val="both"/>
        <w:rPr>
          <w:rFonts w:cs="Times New Roman"/>
          <w:bCs/>
          <w:szCs w:val="24"/>
          <w:lang w:eastAsia="en-PH"/>
        </w:rPr>
      </w:pPr>
    </w:p>
    <w:p w14:paraId="40326A91" w14:textId="77777777" w:rsidR="008E6411" w:rsidRPr="008E6411" w:rsidRDefault="008E6411" w:rsidP="008E6411">
      <w:pPr>
        <w:rPr>
          <w:rFonts w:cs="Times New Roman"/>
          <w:szCs w:val="24"/>
          <w:lang w:eastAsia="en-PH"/>
        </w:rPr>
      </w:pPr>
    </w:p>
    <w:p w14:paraId="4F237041" w14:textId="77777777" w:rsidR="008E6411" w:rsidRPr="008E6411" w:rsidRDefault="008E6411" w:rsidP="008E6411">
      <w:pPr>
        <w:rPr>
          <w:rFonts w:cs="Times New Roman"/>
          <w:szCs w:val="24"/>
          <w:lang w:eastAsia="en-PH"/>
        </w:rPr>
      </w:pPr>
    </w:p>
    <w:p w14:paraId="2879A7BD" w14:textId="77777777" w:rsidR="008E6411" w:rsidRPr="008E6411" w:rsidRDefault="008E6411" w:rsidP="008E6411">
      <w:pPr>
        <w:rPr>
          <w:rFonts w:cs="Times New Roman"/>
          <w:szCs w:val="24"/>
          <w:lang w:eastAsia="en-PH"/>
        </w:rPr>
      </w:pPr>
    </w:p>
    <w:p w14:paraId="42F9A2E0" w14:textId="77777777" w:rsidR="008E6411" w:rsidRPr="008E6411" w:rsidRDefault="008E6411" w:rsidP="008E6411">
      <w:pPr>
        <w:rPr>
          <w:rFonts w:cs="Times New Roman"/>
          <w:szCs w:val="24"/>
          <w:lang w:eastAsia="en-PH"/>
        </w:rPr>
      </w:pPr>
    </w:p>
    <w:p w14:paraId="1F3D42DA" w14:textId="77777777" w:rsidR="008E6411" w:rsidRPr="008E6411" w:rsidRDefault="008E6411" w:rsidP="008E6411">
      <w:pPr>
        <w:rPr>
          <w:rFonts w:cs="Times New Roman"/>
          <w:szCs w:val="24"/>
          <w:lang w:eastAsia="en-PH"/>
        </w:rPr>
      </w:pPr>
    </w:p>
    <w:p w14:paraId="3A1A1A19" w14:textId="77777777" w:rsidR="008E6411" w:rsidRPr="008E6411" w:rsidRDefault="008E6411" w:rsidP="008E6411">
      <w:pPr>
        <w:rPr>
          <w:rFonts w:cs="Times New Roman"/>
          <w:szCs w:val="24"/>
          <w:lang w:eastAsia="en-PH"/>
        </w:rPr>
      </w:pPr>
    </w:p>
    <w:p w14:paraId="30F64BB8" w14:textId="77777777" w:rsidR="008E6411" w:rsidRPr="008E6411" w:rsidRDefault="008E6411" w:rsidP="008E6411">
      <w:pPr>
        <w:rPr>
          <w:rFonts w:cs="Times New Roman"/>
          <w:szCs w:val="24"/>
          <w:lang w:eastAsia="en-PH"/>
        </w:rPr>
      </w:pPr>
    </w:p>
    <w:p w14:paraId="305F9B22" w14:textId="77777777" w:rsidR="008E6411" w:rsidRPr="008E6411" w:rsidRDefault="008E6411" w:rsidP="008E6411">
      <w:pPr>
        <w:rPr>
          <w:rFonts w:cs="Times New Roman"/>
          <w:szCs w:val="24"/>
          <w:lang w:eastAsia="en-PH"/>
        </w:rPr>
      </w:pPr>
    </w:p>
    <w:p w14:paraId="4DAEE15F" w14:textId="77777777" w:rsidR="008E6411" w:rsidRPr="008E6411" w:rsidRDefault="008E6411" w:rsidP="008E6411">
      <w:pPr>
        <w:rPr>
          <w:rFonts w:cs="Times New Roman"/>
          <w:szCs w:val="24"/>
          <w:lang w:eastAsia="en-PH"/>
        </w:rPr>
      </w:pPr>
    </w:p>
    <w:p w14:paraId="74899F61" w14:textId="77777777" w:rsidR="008E6411" w:rsidRPr="008E6411" w:rsidRDefault="008E6411" w:rsidP="008E6411">
      <w:pPr>
        <w:rPr>
          <w:rFonts w:cs="Times New Roman"/>
          <w:szCs w:val="24"/>
          <w:lang w:eastAsia="en-PH"/>
        </w:rPr>
      </w:pPr>
    </w:p>
    <w:p w14:paraId="4452EEE7" w14:textId="77777777" w:rsidR="008E6411" w:rsidRPr="008E6411" w:rsidRDefault="008E6411" w:rsidP="008E6411">
      <w:pPr>
        <w:rPr>
          <w:rFonts w:cs="Times New Roman"/>
          <w:szCs w:val="24"/>
          <w:lang w:eastAsia="en-PH"/>
        </w:rPr>
      </w:pPr>
    </w:p>
    <w:p w14:paraId="79188F4F" w14:textId="77777777" w:rsidR="008E6411" w:rsidRPr="008E6411" w:rsidRDefault="008E6411" w:rsidP="008E6411">
      <w:pPr>
        <w:rPr>
          <w:rFonts w:cs="Times New Roman"/>
          <w:szCs w:val="24"/>
          <w:lang w:eastAsia="en-PH"/>
        </w:rPr>
      </w:pPr>
    </w:p>
    <w:p w14:paraId="06EBF617" w14:textId="77777777" w:rsidR="008E6411" w:rsidRPr="008E6411" w:rsidRDefault="008E6411" w:rsidP="008E6411">
      <w:pPr>
        <w:rPr>
          <w:rFonts w:cs="Times New Roman"/>
          <w:szCs w:val="24"/>
          <w:lang w:eastAsia="en-PH"/>
        </w:rPr>
      </w:pPr>
    </w:p>
    <w:p w14:paraId="02538099" w14:textId="77777777" w:rsidR="008E6411" w:rsidRPr="008E6411" w:rsidRDefault="008E6411" w:rsidP="008E6411">
      <w:pPr>
        <w:rPr>
          <w:rFonts w:cs="Times New Roman"/>
          <w:szCs w:val="24"/>
          <w:lang w:eastAsia="en-PH"/>
        </w:rPr>
      </w:pPr>
    </w:p>
    <w:p w14:paraId="3C4ED318" w14:textId="77777777" w:rsidR="008E6411" w:rsidRPr="008E6411" w:rsidRDefault="008E6411" w:rsidP="008E6411">
      <w:pPr>
        <w:rPr>
          <w:rFonts w:cs="Times New Roman"/>
          <w:szCs w:val="24"/>
          <w:lang w:eastAsia="en-PH"/>
        </w:rPr>
      </w:pPr>
    </w:p>
    <w:p w14:paraId="5A7B8B91" w14:textId="77777777" w:rsidR="008E6411" w:rsidRPr="008E6411" w:rsidRDefault="008E6411" w:rsidP="008E6411">
      <w:pPr>
        <w:rPr>
          <w:rFonts w:cs="Times New Roman"/>
          <w:szCs w:val="24"/>
          <w:lang w:eastAsia="en-PH"/>
        </w:rPr>
      </w:pPr>
    </w:p>
    <w:p w14:paraId="10F96197" w14:textId="77777777" w:rsidR="008E6411" w:rsidRPr="008E6411" w:rsidRDefault="008E6411" w:rsidP="008E6411">
      <w:pPr>
        <w:rPr>
          <w:rFonts w:cs="Times New Roman"/>
          <w:szCs w:val="24"/>
          <w:lang w:eastAsia="en-PH"/>
        </w:rPr>
      </w:pPr>
    </w:p>
    <w:p w14:paraId="0601EDD9" w14:textId="77777777" w:rsidR="008E6411" w:rsidRPr="008E6411" w:rsidRDefault="008E6411" w:rsidP="008E6411">
      <w:pPr>
        <w:rPr>
          <w:rFonts w:cs="Times New Roman"/>
          <w:szCs w:val="24"/>
          <w:lang w:eastAsia="en-PH"/>
        </w:rPr>
      </w:pPr>
    </w:p>
    <w:p w14:paraId="62EFD9EB" w14:textId="5FAB210D" w:rsidR="008E6411" w:rsidRDefault="008E6411" w:rsidP="008E6411">
      <w:pPr>
        <w:tabs>
          <w:tab w:val="left" w:pos="1173"/>
          <w:tab w:val="center" w:pos="4320"/>
        </w:tabs>
        <w:rPr>
          <w:rFonts w:cs="Times New Roman"/>
          <w:szCs w:val="24"/>
          <w:lang w:eastAsia="en-PH"/>
        </w:rPr>
      </w:pPr>
      <w:r>
        <w:rPr>
          <w:rFonts w:cs="Times New Roman"/>
          <w:bCs/>
          <w:szCs w:val="24"/>
          <w:lang w:eastAsia="en-PH"/>
        </w:rPr>
        <w:t>Figure 86</w:t>
      </w:r>
      <w:r w:rsidRPr="009040B2">
        <w:rPr>
          <w:rFonts w:cs="Times New Roman"/>
          <w:bCs/>
          <w:szCs w:val="24"/>
          <w:lang w:eastAsia="en-PH"/>
        </w:rPr>
        <w:t xml:space="preserve">: Activity Diagram of Web-based Piggery Management System </w:t>
      </w:r>
      <w:r>
        <w:rPr>
          <w:rFonts w:cs="Times New Roman"/>
          <w:bCs/>
          <w:szCs w:val="24"/>
          <w:lang w:eastAsia="en-PH"/>
        </w:rPr>
        <w:t>Add</w:t>
      </w:r>
      <w:r w:rsidR="00F3115E">
        <w:rPr>
          <w:rFonts w:cs="Times New Roman"/>
          <w:bCs/>
          <w:szCs w:val="24"/>
          <w:lang w:eastAsia="en-PH"/>
        </w:rPr>
        <w:t xml:space="preserve"> New Item</w:t>
      </w:r>
      <w:r>
        <w:rPr>
          <w:rFonts w:cs="Times New Roman"/>
          <w:bCs/>
          <w:szCs w:val="24"/>
          <w:lang w:eastAsia="en-PH"/>
        </w:rPr>
        <w:t xml:space="preserve"> </w:t>
      </w:r>
      <w:r w:rsidR="00F3115E">
        <w:rPr>
          <w:rFonts w:cs="Times New Roman"/>
          <w:bCs/>
          <w:szCs w:val="24"/>
          <w:lang w:eastAsia="en-PH"/>
        </w:rPr>
        <w:t xml:space="preserve">Inventory </w:t>
      </w:r>
      <w:r>
        <w:rPr>
          <w:rFonts w:cs="Times New Roman"/>
          <w:bCs/>
          <w:szCs w:val="24"/>
          <w:lang w:eastAsia="en-PH"/>
        </w:rPr>
        <w:t>Management Mo</w:t>
      </w:r>
      <w:r w:rsidRPr="009040B2">
        <w:rPr>
          <w:rFonts w:cs="Times New Roman"/>
          <w:bCs/>
          <w:szCs w:val="24"/>
          <w:lang w:eastAsia="en-PH"/>
        </w:rPr>
        <w:t>dule Use Case</w:t>
      </w:r>
    </w:p>
    <w:p w14:paraId="2507AFC1" w14:textId="417CD777" w:rsidR="008E6411" w:rsidRDefault="008E6411" w:rsidP="008E6411">
      <w:pPr>
        <w:tabs>
          <w:tab w:val="left" w:pos="1293"/>
          <w:tab w:val="center" w:pos="4320"/>
        </w:tabs>
        <w:rPr>
          <w:rFonts w:cs="Times New Roman"/>
          <w:bCs/>
          <w:szCs w:val="24"/>
          <w:lang w:eastAsia="en-PH"/>
        </w:rPr>
      </w:pPr>
    </w:p>
    <w:p w14:paraId="256C9548" w14:textId="130E4207" w:rsidR="008E6411" w:rsidRPr="008E6411" w:rsidRDefault="008E6411" w:rsidP="008E6411">
      <w:pPr>
        <w:rPr>
          <w:rFonts w:cs="Times New Roman"/>
          <w:szCs w:val="24"/>
          <w:lang w:eastAsia="en-PH"/>
        </w:rPr>
        <w:sectPr w:rsidR="008E6411" w:rsidRPr="008E6411" w:rsidSect="001F5EA3">
          <w:pgSz w:w="12240" w:h="15840" w:code="1"/>
          <w:pgMar w:top="1440" w:right="1440" w:bottom="1440" w:left="2160" w:header="720" w:footer="288" w:gutter="0"/>
          <w:cols w:space="720"/>
          <w:docGrid w:linePitch="360"/>
        </w:sectPr>
      </w:pPr>
    </w:p>
    <w:p w14:paraId="52D3EA38" w14:textId="6B268BCA" w:rsidR="000044C6" w:rsidRDefault="00464EE0" w:rsidP="00922552">
      <w:pPr>
        <w:tabs>
          <w:tab w:val="left" w:pos="4027"/>
          <w:tab w:val="center" w:pos="4320"/>
        </w:tabs>
        <w:jc w:val="both"/>
        <w:rPr>
          <w:rFonts w:cs="Times New Roman"/>
          <w:bCs/>
          <w:szCs w:val="24"/>
          <w:lang w:eastAsia="en-PH"/>
        </w:rPr>
      </w:pPr>
      <w:r>
        <w:rPr>
          <w:noProof/>
        </w:rPr>
        <w:lastRenderedPageBreak/>
        <w:drawing>
          <wp:anchor distT="0" distB="0" distL="114300" distR="114300" simplePos="0" relativeHeight="251907584" behindDoc="0" locked="0" layoutInCell="1" allowOverlap="1" wp14:anchorId="208710E6" wp14:editId="50DAD098">
            <wp:simplePos x="0" y="0"/>
            <wp:positionH relativeFrom="column">
              <wp:posOffset>571500</wp:posOffset>
            </wp:positionH>
            <wp:positionV relativeFrom="paragraph">
              <wp:posOffset>0</wp:posOffset>
            </wp:positionV>
            <wp:extent cx="4343400" cy="3555365"/>
            <wp:effectExtent l="0" t="0" r="0" b="6985"/>
            <wp:wrapNone/>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3555365"/>
                    </a:xfrm>
                    <a:prstGeom prst="rect">
                      <a:avLst/>
                    </a:prstGeom>
                  </pic:spPr>
                </pic:pic>
              </a:graphicData>
            </a:graphic>
            <wp14:sizeRelH relativeFrom="page">
              <wp14:pctWidth>0</wp14:pctWidth>
            </wp14:sizeRelH>
            <wp14:sizeRelV relativeFrom="page">
              <wp14:pctHeight>0</wp14:pctHeight>
            </wp14:sizeRelV>
          </wp:anchor>
        </w:drawing>
      </w:r>
    </w:p>
    <w:p w14:paraId="3DE9DBA8" w14:textId="04E426B8" w:rsidR="00637E8B" w:rsidRDefault="00637E8B" w:rsidP="00922552">
      <w:pPr>
        <w:tabs>
          <w:tab w:val="left" w:pos="4027"/>
          <w:tab w:val="center" w:pos="4320"/>
        </w:tabs>
        <w:jc w:val="both"/>
        <w:rPr>
          <w:rFonts w:cs="Times New Roman"/>
          <w:bCs/>
          <w:szCs w:val="24"/>
          <w:lang w:eastAsia="en-PH"/>
        </w:rPr>
      </w:pPr>
    </w:p>
    <w:p w14:paraId="201463C0" w14:textId="77777777" w:rsidR="00637E8B" w:rsidRDefault="00637E8B" w:rsidP="00922552">
      <w:pPr>
        <w:tabs>
          <w:tab w:val="left" w:pos="4027"/>
          <w:tab w:val="center" w:pos="4320"/>
        </w:tabs>
        <w:jc w:val="both"/>
        <w:rPr>
          <w:rFonts w:cs="Times New Roman"/>
          <w:bCs/>
          <w:szCs w:val="24"/>
          <w:lang w:eastAsia="en-PH"/>
        </w:rPr>
      </w:pPr>
    </w:p>
    <w:p w14:paraId="08E68928" w14:textId="11FD7613" w:rsidR="00464EE0" w:rsidRDefault="00464EE0" w:rsidP="00922552">
      <w:pPr>
        <w:tabs>
          <w:tab w:val="left" w:pos="4027"/>
          <w:tab w:val="center" w:pos="4320"/>
        </w:tabs>
        <w:jc w:val="both"/>
        <w:rPr>
          <w:rFonts w:cs="Times New Roman"/>
          <w:bCs/>
          <w:szCs w:val="24"/>
          <w:lang w:eastAsia="en-PH"/>
        </w:rPr>
      </w:pPr>
    </w:p>
    <w:p w14:paraId="1D61E54C" w14:textId="77777777" w:rsidR="00464EE0" w:rsidRDefault="00464EE0" w:rsidP="00922552">
      <w:pPr>
        <w:tabs>
          <w:tab w:val="left" w:pos="4027"/>
          <w:tab w:val="center" w:pos="4320"/>
        </w:tabs>
        <w:jc w:val="both"/>
        <w:rPr>
          <w:rFonts w:cs="Times New Roman"/>
          <w:bCs/>
          <w:szCs w:val="24"/>
          <w:lang w:eastAsia="en-PH"/>
        </w:rPr>
      </w:pPr>
    </w:p>
    <w:p w14:paraId="3E2A4BFC" w14:textId="77777777" w:rsidR="00464EE0" w:rsidRDefault="00464EE0" w:rsidP="00922552">
      <w:pPr>
        <w:tabs>
          <w:tab w:val="left" w:pos="4027"/>
          <w:tab w:val="center" w:pos="4320"/>
        </w:tabs>
        <w:jc w:val="both"/>
        <w:rPr>
          <w:rFonts w:cs="Times New Roman"/>
          <w:bCs/>
          <w:szCs w:val="24"/>
          <w:lang w:eastAsia="en-PH"/>
        </w:rPr>
      </w:pPr>
    </w:p>
    <w:p w14:paraId="7DD38E76" w14:textId="22B08389" w:rsidR="00464EE0" w:rsidRDefault="00464EE0" w:rsidP="00922552">
      <w:pPr>
        <w:tabs>
          <w:tab w:val="left" w:pos="4027"/>
          <w:tab w:val="center" w:pos="4320"/>
        </w:tabs>
        <w:jc w:val="both"/>
        <w:rPr>
          <w:rFonts w:cs="Times New Roman"/>
          <w:bCs/>
          <w:szCs w:val="24"/>
          <w:lang w:eastAsia="en-PH"/>
        </w:rPr>
      </w:pPr>
    </w:p>
    <w:p w14:paraId="6E5F2975" w14:textId="77777777" w:rsidR="00464EE0" w:rsidRDefault="00464EE0" w:rsidP="00922552">
      <w:pPr>
        <w:tabs>
          <w:tab w:val="left" w:pos="4027"/>
          <w:tab w:val="center" w:pos="4320"/>
        </w:tabs>
        <w:jc w:val="both"/>
        <w:rPr>
          <w:rFonts w:cs="Times New Roman"/>
          <w:bCs/>
          <w:szCs w:val="24"/>
          <w:lang w:eastAsia="en-PH"/>
        </w:rPr>
      </w:pPr>
    </w:p>
    <w:p w14:paraId="7E012F5B" w14:textId="77777777" w:rsidR="00464EE0" w:rsidRDefault="00464EE0" w:rsidP="00922552">
      <w:pPr>
        <w:tabs>
          <w:tab w:val="left" w:pos="4027"/>
          <w:tab w:val="center" w:pos="4320"/>
        </w:tabs>
        <w:jc w:val="both"/>
        <w:rPr>
          <w:rFonts w:cs="Times New Roman"/>
          <w:bCs/>
          <w:szCs w:val="24"/>
          <w:lang w:eastAsia="en-PH"/>
        </w:rPr>
      </w:pPr>
    </w:p>
    <w:p w14:paraId="49770490" w14:textId="14A945CE" w:rsidR="00464EE0" w:rsidRDefault="00464EE0" w:rsidP="00922552">
      <w:pPr>
        <w:tabs>
          <w:tab w:val="left" w:pos="4027"/>
          <w:tab w:val="center" w:pos="4320"/>
        </w:tabs>
        <w:jc w:val="both"/>
        <w:rPr>
          <w:rFonts w:cs="Times New Roman"/>
          <w:bCs/>
          <w:szCs w:val="24"/>
          <w:lang w:eastAsia="en-PH"/>
        </w:rPr>
      </w:pPr>
    </w:p>
    <w:p w14:paraId="1DAD488E" w14:textId="77777777" w:rsidR="00464EE0" w:rsidRDefault="00464EE0" w:rsidP="00922552">
      <w:pPr>
        <w:tabs>
          <w:tab w:val="left" w:pos="4027"/>
          <w:tab w:val="center" w:pos="4320"/>
        </w:tabs>
        <w:jc w:val="both"/>
        <w:rPr>
          <w:rFonts w:cs="Times New Roman"/>
          <w:bCs/>
          <w:szCs w:val="24"/>
          <w:lang w:eastAsia="en-PH"/>
        </w:rPr>
      </w:pPr>
    </w:p>
    <w:p w14:paraId="76BC1903" w14:textId="79FF16F3" w:rsidR="00464EE0" w:rsidRDefault="00464EE0" w:rsidP="00922552">
      <w:pPr>
        <w:tabs>
          <w:tab w:val="left" w:pos="4027"/>
          <w:tab w:val="center" w:pos="4320"/>
        </w:tabs>
        <w:jc w:val="both"/>
        <w:rPr>
          <w:rFonts w:cs="Times New Roman"/>
          <w:bCs/>
          <w:szCs w:val="24"/>
          <w:lang w:eastAsia="en-PH"/>
        </w:rPr>
      </w:pPr>
    </w:p>
    <w:p w14:paraId="2E176CA6" w14:textId="6F946920" w:rsidR="00464EE0" w:rsidRDefault="00464EE0" w:rsidP="00922552">
      <w:pPr>
        <w:tabs>
          <w:tab w:val="left" w:pos="4027"/>
          <w:tab w:val="center" w:pos="4320"/>
        </w:tabs>
        <w:jc w:val="both"/>
        <w:rPr>
          <w:rFonts w:cs="Times New Roman"/>
          <w:bCs/>
          <w:szCs w:val="24"/>
          <w:lang w:eastAsia="en-PH"/>
        </w:rPr>
      </w:pPr>
    </w:p>
    <w:p w14:paraId="1E12F72E" w14:textId="327793B5" w:rsidR="00464EE0" w:rsidRDefault="00464EE0" w:rsidP="00922552">
      <w:pPr>
        <w:tabs>
          <w:tab w:val="left" w:pos="4027"/>
          <w:tab w:val="center" w:pos="4320"/>
        </w:tabs>
        <w:jc w:val="both"/>
        <w:rPr>
          <w:rFonts w:cs="Times New Roman"/>
          <w:bCs/>
          <w:szCs w:val="24"/>
          <w:lang w:eastAsia="en-PH"/>
        </w:rPr>
      </w:pPr>
    </w:p>
    <w:p w14:paraId="41B8F653" w14:textId="72976752" w:rsidR="00464EE0" w:rsidRDefault="00464EE0" w:rsidP="00922552">
      <w:pPr>
        <w:tabs>
          <w:tab w:val="left" w:pos="4027"/>
          <w:tab w:val="center" w:pos="4320"/>
        </w:tabs>
        <w:jc w:val="both"/>
        <w:rPr>
          <w:rFonts w:cs="Times New Roman"/>
          <w:bCs/>
          <w:szCs w:val="24"/>
          <w:lang w:eastAsia="en-PH"/>
        </w:rPr>
      </w:pPr>
    </w:p>
    <w:p w14:paraId="637D4A8F" w14:textId="77777777" w:rsidR="00464EE0" w:rsidRDefault="00464EE0" w:rsidP="00922552">
      <w:pPr>
        <w:tabs>
          <w:tab w:val="left" w:pos="4027"/>
          <w:tab w:val="center" w:pos="4320"/>
        </w:tabs>
        <w:jc w:val="both"/>
        <w:rPr>
          <w:rFonts w:cs="Times New Roman"/>
          <w:bCs/>
          <w:szCs w:val="24"/>
          <w:lang w:eastAsia="en-PH"/>
        </w:rPr>
      </w:pPr>
    </w:p>
    <w:p w14:paraId="638E14FF" w14:textId="4776D7C3" w:rsidR="00464EE0" w:rsidRDefault="00464EE0" w:rsidP="00922552">
      <w:pPr>
        <w:tabs>
          <w:tab w:val="left" w:pos="4027"/>
          <w:tab w:val="center" w:pos="4320"/>
        </w:tabs>
        <w:jc w:val="both"/>
        <w:rPr>
          <w:rFonts w:cs="Times New Roman"/>
          <w:bCs/>
          <w:szCs w:val="24"/>
          <w:lang w:eastAsia="en-PH"/>
        </w:rPr>
      </w:pPr>
    </w:p>
    <w:p w14:paraId="0F8279C9" w14:textId="77777777" w:rsidR="00464EE0" w:rsidRDefault="00464EE0" w:rsidP="00922552">
      <w:pPr>
        <w:tabs>
          <w:tab w:val="left" w:pos="4027"/>
          <w:tab w:val="center" w:pos="4320"/>
        </w:tabs>
        <w:jc w:val="both"/>
        <w:rPr>
          <w:rFonts w:cs="Times New Roman"/>
          <w:bCs/>
          <w:szCs w:val="24"/>
          <w:lang w:eastAsia="en-PH"/>
        </w:rPr>
      </w:pPr>
    </w:p>
    <w:p w14:paraId="1C1BEAC3" w14:textId="65988F72" w:rsidR="00464EE0" w:rsidRDefault="00464EE0" w:rsidP="00922552">
      <w:pPr>
        <w:tabs>
          <w:tab w:val="left" w:pos="4027"/>
          <w:tab w:val="center" w:pos="4320"/>
        </w:tabs>
        <w:jc w:val="both"/>
        <w:rPr>
          <w:rFonts w:cs="Times New Roman"/>
          <w:bCs/>
          <w:szCs w:val="24"/>
          <w:lang w:eastAsia="en-PH"/>
        </w:rPr>
      </w:pPr>
    </w:p>
    <w:p w14:paraId="75A0EFC0" w14:textId="21A31B59" w:rsidR="00464EE0" w:rsidRDefault="00464EE0" w:rsidP="00922552">
      <w:pPr>
        <w:tabs>
          <w:tab w:val="left" w:pos="4027"/>
          <w:tab w:val="center" w:pos="4320"/>
        </w:tabs>
        <w:jc w:val="both"/>
        <w:rPr>
          <w:rFonts w:cs="Times New Roman"/>
          <w:bCs/>
          <w:szCs w:val="24"/>
          <w:lang w:eastAsia="en-PH"/>
        </w:rPr>
      </w:pPr>
    </w:p>
    <w:p w14:paraId="289BA3B3" w14:textId="6315181B" w:rsidR="00464EE0" w:rsidRDefault="00464EE0" w:rsidP="00922552">
      <w:pPr>
        <w:tabs>
          <w:tab w:val="left" w:pos="4027"/>
          <w:tab w:val="center" w:pos="4320"/>
        </w:tabs>
        <w:jc w:val="both"/>
        <w:rPr>
          <w:rFonts w:cs="Times New Roman"/>
          <w:bCs/>
          <w:szCs w:val="24"/>
          <w:lang w:eastAsia="en-PH"/>
        </w:rPr>
      </w:pPr>
    </w:p>
    <w:p w14:paraId="4407A4DF" w14:textId="7DB0F0E6" w:rsidR="00464EE0" w:rsidRPr="00A1616B" w:rsidRDefault="00F3115E" w:rsidP="00A1616B">
      <w:pPr>
        <w:tabs>
          <w:tab w:val="left" w:pos="1173"/>
          <w:tab w:val="center" w:pos="4320"/>
        </w:tabs>
        <w:rPr>
          <w:rFonts w:cs="Times New Roman"/>
          <w:szCs w:val="24"/>
          <w:lang w:eastAsia="en-PH"/>
        </w:rPr>
      </w:pPr>
      <w:r>
        <w:rPr>
          <w:rFonts w:cs="Times New Roman"/>
          <w:bCs/>
          <w:szCs w:val="24"/>
          <w:lang w:eastAsia="en-PH"/>
        </w:rPr>
        <w:t>Figure 87</w:t>
      </w:r>
      <w:r w:rsidRPr="009040B2">
        <w:rPr>
          <w:rFonts w:cs="Times New Roman"/>
          <w:bCs/>
          <w:szCs w:val="24"/>
          <w:lang w:eastAsia="en-PH"/>
        </w:rPr>
        <w:t xml:space="preserve">: Activity Diagram of Web-based Piggery Management System </w:t>
      </w:r>
      <w:r w:rsidR="00A1616B">
        <w:rPr>
          <w:rFonts w:cs="Times New Roman"/>
          <w:bCs/>
          <w:szCs w:val="24"/>
          <w:lang w:eastAsia="en-PH"/>
        </w:rPr>
        <w:t>Search Item Details</w:t>
      </w:r>
      <w:r>
        <w:rPr>
          <w:rFonts w:cs="Times New Roman"/>
          <w:bCs/>
          <w:szCs w:val="24"/>
          <w:lang w:eastAsia="en-PH"/>
        </w:rPr>
        <w:t xml:space="preserve"> Inventory Management Mo</w:t>
      </w:r>
      <w:r w:rsidRPr="009040B2">
        <w:rPr>
          <w:rFonts w:cs="Times New Roman"/>
          <w:bCs/>
          <w:szCs w:val="24"/>
          <w:lang w:eastAsia="en-PH"/>
        </w:rPr>
        <w:t>dule Use Case</w:t>
      </w:r>
    </w:p>
    <w:p w14:paraId="434A7351" w14:textId="3EC3C1D8" w:rsidR="00464EE0" w:rsidRDefault="00D4029A" w:rsidP="00922552">
      <w:pPr>
        <w:tabs>
          <w:tab w:val="left" w:pos="4027"/>
          <w:tab w:val="center" w:pos="4320"/>
        </w:tabs>
        <w:jc w:val="both"/>
        <w:rPr>
          <w:rFonts w:cs="Times New Roman"/>
          <w:bCs/>
          <w:szCs w:val="24"/>
          <w:lang w:eastAsia="en-PH"/>
        </w:rPr>
      </w:pPr>
      <w:r>
        <w:rPr>
          <w:noProof/>
        </w:rPr>
        <w:drawing>
          <wp:anchor distT="0" distB="0" distL="114300" distR="114300" simplePos="0" relativeHeight="251908608" behindDoc="0" locked="0" layoutInCell="1" allowOverlap="1" wp14:anchorId="461DFFD7" wp14:editId="53E9798C">
            <wp:simplePos x="0" y="0"/>
            <wp:positionH relativeFrom="column">
              <wp:posOffset>571500</wp:posOffset>
            </wp:positionH>
            <wp:positionV relativeFrom="paragraph">
              <wp:posOffset>84455</wp:posOffset>
            </wp:positionV>
            <wp:extent cx="4343400" cy="3542729"/>
            <wp:effectExtent l="0" t="0" r="0" b="635"/>
            <wp:wrapNone/>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69469" cy="3563992"/>
                    </a:xfrm>
                    <a:prstGeom prst="rect">
                      <a:avLst/>
                    </a:prstGeom>
                  </pic:spPr>
                </pic:pic>
              </a:graphicData>
            </a:graphic>
            <wp14:sizeRelH relativeFrom="page">
              <wp14:pctWidth>0</wp14:pctWidth>
            </wp14:sizeRelH>
            <wp14:sizeRelV relativeFrom="page">
              <wp14:pctHeight>0</wp14:pctHeight>
            </wp14:sizeRelV>
          </wp:anchor>
        </w:drawing>
      </w:r>
    </w:p>
    <w:p w14:paraId="405F4A08" w14:textId="3F65C859" w:rsidR="00464EE0" w:rsidRDefault="00464EE0" w:rsidP="00922552">
      <w:pPr>
        <w:tabs>
          <w:tab w:val="left" w:pos="4027"/>
          <w:tab w:val="center" w:pos="4320"/>
        </w:tabs>
        <w:jc w:val="both"/>
        <w:rPr>
          <w:rFonts w:cs="Times New Roman"/>
          <w:bCs/>
          <w:szCs w:val="24"/>
          <w:lang w:eastAsia="en-PH"/>
        </w:rPr>
      </w:pPr>
    </w:p>
    <w:p w14:paraId="2150921C" w14:textId="77777777" w:rsidR="00464EE0" w:rsidRDefault="00464EE0" w:rsidP="00922552">
      <w:pPr>
        <w:tabs>
          <w:tab w:val="left" w:pos="4027"/>
          <w:tab w:val="center" w:pos="4320"/>
        </w:tabs>
        <w:jc w:val="both"/>
        <w:rPr>
          <w:rFonts w:cs="Times New Roman"/>
          <w:bCs/>
          <w:szCs w:val="24"/>
          <w:lang w:eastAsia="en-PH"/>
        </w:rPr>
      </w:pPr>
    </w:p>
    <w:p w14:paraId="07B1DE2F" w14:textId="77777777" w:rsidR="00464EE0" w:rsidRDefault="00464EE0" w:rsidP="00922552">
      <w:pPr>
        <w:tabs>
          <w:tab w:val="left" w:pos="4027"/>
          <w:tab w:val="center" w:pos="4320"/>
        </w:tabs>
        <w:jc w:val="both"/>
        <w:rPr>
          <w:rFonts w:cs="Times New Roman"/>
          <w:bCs/>
          <w:szCs w:val="24"/>
          <w:lang w:eastAsia="en-PH"/>
        </w:rPr>
      </w:pPr>
    </w:p>
    <w:p w14:paraId="5BB096AC" w14:textId="77777777" w:rsidR="00464EE0" w:rsidRDefault="00464EE0" w:rsidP="00922552">
      <w:pPr>
        <w:tabs>
          <w:tab w:val="left" w:pos="4027"/>
          <w:tab w:val="center" w:pos="4320"/>
        </w:tabs>
        <w:jc w:val="both"/>
        <w:rPr>
          <w:rFonts w:cs="Times New Roman"/>
          <w:bCs/>
          <w:szCs w:val="24"/>
          <w:lang w:eastAsia="en-PH"/>
        </w:rPr>
      </w:pPr>
    </w:p>
    <w:p w14:paraId="07AD9A3E" w14:textId="77777777" w:rsidR="00464EE0" w:rsidRDefault="00464EE0" w:rsidP="00922552">
      <w:pPr>
        <w:tabs>
          <w:tab w:val="left" w:pos="4027"/>
          <w:tab w:val="center" w:pos="4320"/>
        </w:tabs>
        <w:jc w:val="both"/>
        <w:rPr>
          <w:rFonts w:cs="Times New Roman"/>
          <w:bCs/>
          <w:szCs w:val="24"/>
          <w:lang w:eastAsia="en-PH"/>
        </w:rPr>
      </w:pPr>
    </w:p>
    <w:p w14:paraId="7942BCBC" w14:textId="77777777" w:rsidR="00D4029A" w:rsidRDefault="00D4029A" w:rsidP="00922552">
      <w:pPr>
        <w:tabs>
          <w:tab w:val="left" w:pos="4027"/>
          <w:tab w:val="center" w:pos="4320"/>
        </w:tabs>
        <w:jc w:val="both"/>
        <w:rPr>
          <w:rFonts w:cs="Times New Roman"/>
          <w:bCs/>
          <w:szCs w:val="24"/>
          <w:lang w:eastAsia="en-PH"/>
        </w:rPr>
      </w:pPr>
    </w:p>
    <w:p w14:paraId="54E28BD5" w14:textId="77777777" w:rsidR="00D4029A" w:rsidRDefault="00D4029A" w:rsidP="00922552">
      <w:pPr>
        <w:tabs>
          <w:tab w:val="left" w:pos="4027"/>
          <w:tab w:val="center" w:pos="4320"/>
        </w:tabs>
        <w:jc w:val="both"/>
        <w:rPr>
          <w:rFonts w:cs="Times New Roman"/>
          <w:bCs/>
          <w:szCs w:val="24"/>
          <w:lang w:eastAsia="en-PH"/>
        </w:rPr>
      </w:pPr>
    </w:p>
    <w:p w14:paraId="3A431375" w14:textId="77777777" w:rsidR="00D4029A" w:rsidRDefault="00D4029A" w:rsidP="00922552">
      <w:pPr>
        <w:tabs>
          <w:tab w:val="left" w:pos="4027"/>
          <w:tab w:val="center" w:pos="4320"/>
        </w:tabs>
        <w:jc w:val="both"/>
        <w:rPr>
          <w:rFonts w:cs="Times New Roman"/>
          <w:bCs/>
          <w:szCs w:val="24"/>
          <w:lang w:eastAsia="en-PH"/>
        </w:rPr>
      </w:pPr>
    </w:p>
    <w:p w14:paraId="676671E4" w14:textId="77777777" w:rsidR="00D4029A" w:rsidRDefault="00D4029A" w:rsidP="00922552">
      <w:pPr>
        <w:tabs>
          <w:tab w:val="left" w:pos="4027"/>
          <w:tab w:val="center" w:pos="4320"/>
        </w:tabs>
        <w:jc w:val="both"/>
        <w:rPr>
          <w:rFonts w:cs="Times New Roman"/>
          <w:bCs/>
          <w:szCs w:val="24"/>
          <w:lang w:eastAsia="en-PH"/>
        </w:rPr>
      </w:pPr>
    </w:p>
    <w:p w14:paraId="179A28AE" w14:textId="77777777" w:rsidR="00D4029A" w:rsidRDefault="00D4029A" w:rsidP="00922552">
      <w:pPr>
        <w:tabs>
          <w:tab w:val="left" w:pos="4027"/>
          <w:tab w:val="center" w:pos="4320"/>
        </w:tabs>
        <w:jc w:val="both"/>
        <w:rPr>
          <w:rFonts w:cs="Times New Roman"/>
          <w:bCs/>
          <w:szCs w:val="24"/>
          <w:lang w:eastAsia="en-PH"/>
        </w:rPr>
      </w:pPr>
    </w:p>
    <w:p w14:paraId="6CC1BE9C" w14:textId="77777777" w:rsidR="00D4029A" w:rsidRDefault="00D4029A" w:rsidP="00922552">
      <w:pPr>
        <w:tabs>
          <w:tab w:val="left" w:pos="4027"/>
          <w:tab w:val="center" w:pos="4320"/>
        </w:tabs>
        <w:jc w:val="both"/>
        <w:rPr>
          <w:rFonts w:cs="Times New Roman"/>
          <w:bCs/>
          <w:szCs w:val="24"/>
          <w:lang w:eastAsia="en-PH"/>
        </w:rPr>
      </w:pPr>
    </w:p>
    <w:p w14:paraId="0CAA9578" w14:textId="77777777" w:rsidR="00D4029A" w:rsidRDefault="00D4029A" w:rsidP="00922552">
      <w:pPr>
        <w:tabs>
          <w:tab w:val="left" w:pos="4027"/>
          <w:tab w:val="center" w:pos="4320"/>
        </w:tabs>
        <w:jc w:val="both"/>
        <w:rPr>
          <w:rFonts w:cs="Times New Roman"/>
          <w:bCs/>
          <w:szCs w:val="24"/>
          <w:lang w:eastAsia="en-PH"/>
        </w:rPr>
      </w:pPr>
    </w:p>
    <w:p w14:paraId="0F86BB12" w14:textId="77777777" w:rsidR="00D4029A" w:rsidRDefault="00D4029A" w:rsidP="00922552">
      <w:pPr>
        <w:tabs>
          <w:tab w:val="left" w:pos="4027"/>
          <w:tab w:val="center" w:pos="4320"/>
        </w:tabs>
        <w:jc w:val="both"/>
        <w:rPr>
          <w:rFonts w:cs="Times New Roman"/>
          <w:bCs/>
          <w:szCs w:val="24"/>
          <w:lang w:eastAsia="en-PH"/>
        </w:rPr>
      </w:pPr>
    </w:p>
    <w:p w14:paraId="64CCC134" w14:textId="77777777" w:rsidR="00D4029A" w:rsidRDefault="00D4029A" w:rsidP="00922552">
      <w:pPr>
        <w:tabs>
          <w:tab w:val="left" w:pos="4027"/>
          <w:tab w:val="center" w:pos="4320"/>
        </w:tabs>
        <w:jc w:val="both"/>
        <w:rPr>
          <w:rFonts w:cs="Times New Roman"/>
          <w:bCs/>
          <w:szCs w:val="24"/>
          <w:lang w:eastAsia="en-PH"/>
        </w:rPr>
      </w:pPr>
    </w:p>
    <w:p w14:paraId="531DF3A0" w14:textId="77777777" w:rsidR="00D4029A" w:rsidRDefault="00D4029A" w:rsidP="00922552">
      <w:pPr>
        <w:tabs>
          <w:tab w:val="left" w:pos="4027"/>
          <w:tab w:val="center" w:pos="4320"/>
        </w:tabs>
        <w:jc w:val="both"/>
        <w:rPr>
          <w:rFonts w:cs="Times New Roman"/>
          <w:bCs/>
          <w:szCs w:val="24"/>
          <w:lang w:eastAsia="en-PH"/>
        </w:rPr>
      </w:pPr>
    </w:p>
    <w:p w14:paraId="1E3BFFF6" w14:textId="77777777" w:rsidR="00D4029A" w:rsidRDefault="00D4029A" w:rsidP="00922552">
      <w:pPr>
        <w:tabs>
          <w:tab w:val="left" w:pos="4027"/>
          <w:tab w:val="center" w:pos="4320"/>
        </w:tabs>
        <w:jc w:val="both"/>
        <w:rPr>
          <w:rFonts w:cs="Times New Roman"/>
          <w:bCs/>
          <w:szCs w:val="24"/>
          <w:lang w:eastAsia="en-PH"/>
        </w:rPr>
      </w:pPr>
    </w:p>
    <w:p w14:paraId="22374845" w14:textId="77777777" w:rsidR="00D4029A" w:rsidRDefault="00D4029A" w:rsidP="00922552">
      <w:pPr>
        <w:tabs>
          <w:tab w:val="left" w:pos="4027"/>
          <w:tab w:val="center" w:pos="4320"/>
        </w:tabs>
        <w:jc w:val="both"/>
        <w:rPr>
          <w:rFonts w:cs="Times New Roman"/>
          <w:bCs/>
          <w:szCs w:val="24"/>
          <w:lang w:eastAsia="en-PH"/>
        </w:rPr>
      </w:pPr>
    </w:p>
    <w:p w14:paraId="4734E602" w14:textId="77777777" w:rsidR="00D4029A" w:rsidRDefault="00D4029A" w:rsidP="00922552">
      <w:pPr>
        <w:tabs>
          <w:tab w:val="left" w:pos="4027"/>
          <w:tab w:val="center" w:pos="4320"/>
        </w:tabs>
        <w:jc w:val="both"/>
        <w:rPr>
          <w:rFonts w:cs="Times New Roman"/>
          <w:bCs/>
          <w:szCs w:val="24"/>
          <w:lang w:eastAsia="en-PH"/>
        </w:rPr>
      </w:pPr>
    </w:p>
    <w:p w14:paraId="72B5F26A" w14:textId="77777777" w:rsidR="00D4029A" w:rsidRDefault="00D4029A" w:rsidP="00922552">
      <w:pPr>
        <w:tabs>
          <w:tab w:val="left" w:pos="4027"/>
          <w:tab w:val="center" w:pos="4320"/>
        </w:tabs>
        <w:jc w:val="both"/>
        <w:rPr>
          <w:rFonts w:cs="Times New Roman"/>
          <w:bCs/>
          <w:szCs w:val="24"/>
          <w:lang w:eastAsia="en-PH"/>
        </w:rPr>
      </w:pPr>
    </w:p>
    <w:p w14:paraId="2F080744" w14:textId="77777777" w:rsidR="00D4029A" w:rsidRDefault="00D4029A" w:rsidP="00922552">
      <w:pPr>
        <w:tabs>
          <w:tab w:val="left" w:pos="4027"/>
          <w:tab w:val="center" w:pos="4320"/>
        </w:tabs>
        <w:jc w:val="both"/>
        <w:rPr>
          <w:rFonts w:cs="Times New Roman"/>
          <w:bCs/>
          <w:szCs w:val="24"/>
          <w:lang w:eastAsia="en-PH"/>
        </w:rPr>
      </w:pPr>
    </w:p>
    <w:p w14:paraId="08169F5E" w14:textId="063E216B" w:rsidR="00A1616B" w:rsidRDefault="00A1616B" w:rsidP="00A1616B">
      <w:pPr>
        <w:tabs>
          <w:tab w:val="left" w:pos="1173"/>
          <w:tab w:val="center" w:pos="4320"/>
        </w:tabs>
        <w:rPr>
          <w:rFonts w:cs="Times New Roman"/>
          <w:szCs w:val="24"/>
          <w:lang w:eastAsia="en-PH"/>
        </w:rPr>
      </w:pPr>
      <w:r>
        <w:rPr>
          <w:rFonts w:cs="Times New Roman"/>
          <w:bCs/>
          <w:szCs w:val="24"/>
          <w:lang w:eastAsia="en-PH"/>
        </w:rPr>
        <w:t>Figure 88</w:t>
      </w:r>
      <w:r w:rsidRPr="009040B2">
        <w:rPr>
          <w:rFonts w:cs="Times New Roman"/>
          <w:bCs/>
          <w:szCs w:val="24"/>
          <w:lang w:eastAsia="en-PH"/>
        </w:rPr>
        <w:t xml:space="preserve">: Activity Diagram of Web-based Piggery Management System </w:t>
      </w:r>
      <w:r w:rsidR="00767D01">
        <w:rPr>
          <w:rFonts w:cs="Times New Roman"/>
          <w:bCs/>
          <w:szCs w:val="24"/>
          <w:lang w:eastAsia="en-PH"/>
        </w:rPr>
        <w:t xml:space="preserve">Add Purchase Request </w:t>
      </w:r>
      <w:r>
        <w:rPr>
          <w:rFonts w:cs="Times New Roman"/>
          <w:bCs/>
          <w:szCs w:val="24"/>
          <w:lang w:eastAsia="en-PH"/>
        </w:rPr>
        <w:t>Inventory Management Mo</w:t>
      </w:r>
      <w:r w:rsidRPr="009040B2">
        <w:rPr>
          <w:rFonts w:cs="Times New Roman"/>
          <w:bCs/>
          <w:szCs w:val="24"/>
          <w:lang w:eastAsia="en-PH"/>
        </w:rPr>
        <w:t>dule Use Case</w:t>
      </w:r>
    </w:p>
    <w:p w14:paraId="66EC9DB5" w14:textId="67B456F8" w:rsidR="00A1616B" w:rsidRDefault="00767D01" w:rsidP="00A1616B">
      <w:pPr>
        <w:tabs>
          <w:tab w:val="left" w:pos="1293"/>
          <w:tab w:val="center" w:pos="4320"/>
        </w:tabs>
        <w:rPr>
          <w:rFonts w:cs="Times New Roman"/>
          <w:bCs/>
          <w:szCs w:val="24"/>
          <w:lang w:eastAsia="en-PH"/>
        </w:rPr>
      </w:pPr>
      <w:r>
        <w:rPr>
          <w:noProof/>
        </w:rPr>
        <w:lastRenderedPageBreak/>
        <w:drawing>
          <wp:anchor distT="0" distB="0" distL="114300" distR="114300" simplePos="0" relativeHeight="251909632" behindDoc="0" locked="0" layoutInCell="1" allowOverlap="1" wp14:anchorId="2665F201" wp14:editId="5E941874">
            <wp:simplePos x="0" y="0"/>
            <wp:positionH relativeFrom="column">
              <wp:posOffset>571500</wp:posOffset>
            </wp:positionH>
            <wp:positionV relativeFrom="paragraph">
              <wp:posOffset>-1058</wp:posOffset>
            </wp:positionV>
            <wp:extent cx="4343400" cy="3428365"/>
            <wp:effectExtent l="0" t="0" r="0" b="635"/>
            <wp:wrapNone/>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47" cstate="print">
                      <a:extLst>
                        <a:ext uri="{28A0092B-C50C-407E-A947-70E740481C1C}">
                          <a14:useLocalDpi xmlns:a14="http://schemas.microsoft.com/office/drawing/2010/main" val="0"/>
                        </a:ext>
                      </a:extLst>
                    </a:blip>
                    <a:srcRect l="2778" t="2078"/>
                    <a:stretch/>
                  </pic:blipFill>
                  <pic:spPr bwMode="auto">
                    <a:xfrm>
                      <a:off x="0" y="0"/>
                      <a:ext cx="4343400" cy="3428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65C50C" w14:textId="66DDD800" w:rsidR="00D4029A" w:rsidRDefault="00D4029A" w:rsidP="00922552">
      <w:pPr>
        <w:tabs>
          <w:tab w:val="left" w:pos="4027"/>
          <w:tab w:val="center" w:pos="4320"/>
        </w:tabs>
        <w:jc w:val="both"/>
        <w:rPr>
          <w:rFonts w:cs="Times New Roman"/>
          <w:bCs/>
          <w:szCs w:val="24"/>
          <w:lang w:eastAsia="en-PH"/>
        </w:rPr>
      </w:pPr>
    </w:p>
    <w:p w14:paraId="255463CF" w14:textId="515EF064" w:rsidR="00D4029A" w:rsidRDefault="00D4029A" w:rsidP="00922552">
      <w:pPr>
        <w:tabs>
          <w:tab w:val="left" w:pos="4027"/>
          <w:tab w:val="center" w:pos="4320"/>
        </w:tabs>
        <w:jc w:val="both"/>
        <w:rPr>
          <w:rFonts w:cs="Times New Roman"/>
          <w:bCs/>
          <w:szCs w:val="24"/>
          <w:lang w:eastAsia="en-PH"/>
        </w:rPr>
      </w:pPr>
    </w:p>
    <w:p w14:paraId="72521EC4" w14:textId="3C2D18E3" w:rsidR="00D4029A" w:rsidRDefault="00D4029A" w:rsidP="00922552">
      <w:pPr>
        <w:tabs>
          <w:tab w:val="left" w:pos="4027"/>
          <w:tab w:val="center" w:pos="4320"/>
        </w:tabs>
        <w:jc w:val="both"/>
        <w:rPr>
          <w:rFonts w:cs="Times New Roman"/>
          <w:bCs/>
          <w:szCs w:val="24"/>
          <w:lang w:eastAsia="en-PH"/>
        </w:rPr>
      </w:pPr>
    </w:p>
    <w:p w14:paraId="4BEC762A" w14:textId="77777777" w:rsidR="00D4029A" w:rsidRDefault="00D4029A" w:rsidP="00922552">
      <w:pPr>
        <w:tabs>
          <w:tab w:val="left" w:pos="4027"/>
          <w:tab w:val="center" w:pos="4320"/>
        </w:tabs>
        <w:jc w:val="both"/>
        <w:rPr>
          <w:rFonts w:cs="Times New Roman"/>
          <w:bCs/>
          <w:szCs w:val="24"/>
          <w:lang w:eastAsia="en-PH"/>
        </w:rPr>
      </w:pPr>
    </w:p>
    <w:p w14:paraId="5323286B" w14:textId="77777777" w:rsidR="00861A4D" w:rsidRDefault="00861A4D" w:rsidP="00922552">
      <w:pPr>
        <w:tabs>
          <w:tab w:val="left" w:pos="4027"/>
          <w:tab w:val="center" w:pos="4320"/>
        </w:tabs>
        <w:jc w:val="both"/>
        <w:rPr>
          <w:rFonts w:cs="Times New Roman"/>
          <w:bCs/>
          <w:szCs w:val="24"/>
          <w:lang w:eastAsia="en-PH"/>
        </w:rPr>
      </w:pPr>
    </w:p>
    <w:p w14:paraId="5417B9F9" w14:textId="77777777" w:rsidR="00861A4D" w:rsidRDefault="00861A4D" w:rsidP="00922552">
      <w:pPr>
        <w:tabs>
          <w:tab w:val="left" w:pos="4027"/>
          <w:tab w:val="center" w:pos="4320"/>
        </w:tabs>
        <w:jc w:val="both"/>
        <w:rPr>
          <w:rFonts w:cs="Times New Roman"/>
          <w:bCs/>
          <w:szCs w:val="24"/>
          <w:lang w:eastAsia="en-PH"/>
        </w:rPr>
      </w:pPr>
    </w:p>
    <w:p w14:paraId="02FE930A" w14:textId="77777777" w:rsidR="00861A4D" w:rsidRDefault="00861A4D" w:rsidP="00922552">
      <w:pPr>
        <w:tabs>
          <w:tab w:val="left" w:pos="4027"/>
          <w:tab w:val="center" w:pos="4320"/>
        </w:tabs>
        <w:jc w:val="both"/>
        <w:rPr>
          <w:rFonts w:cs="Times New Roman"/>
          <w:bCs/>
          <w:szCs w:val="24"/>
          <w:lang w:eastAsia="en-PH"/>
        </w:rPr>
      </w:pPr>
    </w:p>
    <w:p w14:paraId="047EB27D" w14:textId="77777777" w:rsidR="00861A4D" w:rsidRDefault="00861A4D" w:rsidP="00922552">
      <w:pPr>
        <w:tabs>
          <w:tab w:val="left" w:pos="4027"/>
          <w:tab w:val="center" w:pos="4320"/>
        </w:tabs>
        <w:jc w:val="both"/>
        <w:rPr>
          <w:rFonts w:cs="Times New Roman"/>
          <w:bCs/>
          <w:szCs w:val="24"/>
          <w:lang w:eastAsia="en-PH"/>
        </w:rPr>
      </w:pPr>
    </w:p>
    <w:p w14:paraId="7DA69B95" w14:textId="77777777" w:rsidR="00861A4D" w:rsidRDefault="00861A4D" w:rsidP="00922552">
      <w:pPr>
        <w:tabs>
          <w:tab w:val="left" w:pos="4027"/>
          <w:tab w:val="center" w:pos="4320"/>
        </w:tabs>
        <w:jc w:val="both"/>
        <w:rPr>
          <w:rFonts w:cs="Times New Roman"/>
          <w:bCs/>
          <w:szCs w:val="24"/>
          <w:lang w:eastAsia="en-PH"/>
        </w:rPr>
      </w:pPr>
    </w:p>
    <w:p w14:paraId="03917B06" w14:textId="705A5D6B" w:rsidR="00861A4D" w:rsidRDefault="00861A4D" w:rsidP="00922552">
      <w:pPr>
        <w:tabs>
          <w:tab w:val="left" w:pos="4027"/>
          <w:tab w:val="center" w:pos="4320"/>
        </w:tabs>
        <w:jc w:val="both"/>
        <w:rPr>
          <w:rFonts w:cs="Times New Roman"/>
          <w:bCs/>
          <w:szCs w:val="24"/>
          <w:lang w:eastAsia="en-PH"/>
        </w:rPr>
      </w:pPr>
    </w:p>
    <w:p w14:paraId="6FEBCEA5" w14:textId="7D9D6B65" w:rsidR="00861A4D" w:rsidRDefault="00861A4D" w:rsidP="00922552">
      <w:pPr>
        <w:tabs>
          <w:tab w:val="left" w:pos="4027"/>
          <w:tab w:val="center" w:pos="4320"/>
        </w:tabs>
        <w:jc w:val="both"/>
        <w:rPr>
          <w:rFonts w:cs="Times New Roman"/>
          <w:bCs/>
          <w:szCs w:val="24"/>
          <w:lang w:eastAsia="en-PH"/>
        </w:rPr>
      </w:pPr>
    </w:p>
    <w:p w14:paraId="3AA92CAC" w14:textId="1561CD3F" w:rsidR="00861A4D" w:rsidRDefault="00861A4D" w:rsidP="00922552">
      <w:pPr>
        <w:tabs>
          <w:tab w:val="left" w:pos="4027"/>
          <w:tab w:val="center" w:pos="4320"/>
        </w:tabs>
        <w:jc w:val="both"/>
        <w:rPr>
          <w:rFonts w:cs="Times New Roman"/>
          <w:bCs/>
          <w:szCs w:val="24"/>
          <w:lang w:eastAsia="en-PH"/>
        </w:rPr>
      </w:pPr>
    </w:p>
    <w:p w14:paraId="7AB29F05" w14:textId="0D247BA6" w:rsidR="00861A4D" w:rsidRDefault="00861A4D" w:rsidP="00922552">
      <w:pPr>
        <w:tabs>
          <w:tab w:val="left" w:pos="4027"/>
          <w:tab w:val="center" w:pos="4320"/>
        </w:tabs>
        <w:jc w:val="both"/>
        <w:rPr>
          <w:rFonts w:cs="Times New Roman"/>
          <w:bCs/>
          <w:szCs w:val="24"/>
          <w:lang w:eastAsia="en-PH"/>
        </w:rPr>
      </w:pPr>
    </w:p>
    <w:p w14:paraId="51C37641" w14:textId="39ED56C8" w:rsidR="00861A4D" w:rsidRDefault="00861A4D" w:rsidP="00922552">
      <w:pPr>
        <w:tabs>
          <w:tab w:val="left" w:pos="4027"/>
          <w:tab w:val="center" w:pos="4320"/>
        </w:tabs>
        <w:jc w:val="both"/>
        <w:rPr>
          <w:rFonts w:cs="Times New Roman"/>
          <w:bCs/>
          <w:szCs w:val="24"/>
          <w:lang w:eastAsia="en-PH"/>
        </w:rPr>
      </w:pPr>
    </w:p>
    <w:p w14:paraId="5669DF49" w14:textId="2891EB73" w:rsidR="00861A4D" w:rsidRDefault="00861A4D" w:rsidP="00922552">
      <w:pPr>
        <w:tabs>
          <w:tab w:val="left" w:pos="4027"/>
          <w:tab w:val="center" w:pos="4320"/>
        </w:tabs>
        <w:jc w:val="both"/>
        <w:rPr>
          <w:rFonts w:cs="Times New Roman"/>
          <w:bCs/>
          <w:szCs w:val="24"/>
          <w:lang w:eastAsia="en-PH"/>
        </w:rPr>
      </w:pPr>
    </w:p>
    <w:p w14:paraId="6274C671" w14:textId="0E565834" w:rsidR="00861A4D" w:rsidRDefault="00861A4D" w:rsidP="00922552">
      <w:pPr>
        <w:tabs>
          <w:tab w:val="left" w:pos="4027"/>
          <w:tab w:val="center" w:pos="4320"/>
        </w:tabs>
        <w:jc w:val="both"/>
        <w:rPr>
          <w:rFonts w:cs="Times New Roman"/>
          <w:bCs/>
          <w:szCs w:val="24"/>
          <w:lang w:eastAsia="en-PH"/>
        </w:rPr>
      </w:pPr>
    </w:p>
    <w:p w14:paraId="1EF2B5FA" w14:textId="46E3A375" w:rsidR="00861A4D" w:rsidRDefault="00861A4D" w:rsidP="00922552">
      <w:pPr>
        <w:tabs>
          <w:tab w:val="left" w:pos="4027"/>
          <w:tab w:val="center" w:pos="4320"/>
        </w:tabs>
        <w:jc w:val="both"/>
        <w:rPr>
          <w:rFonts w:cs="Times New Roman"/>
          <w:bCs/>
          <w:szCs w:val="24"/>
          <w:lang w:eastAsia="en-PH"/>
        </w:rPr>
      </w:pPr>
    </w:p>
    <w:p w14:paraId="770EE526" w14:textId="77777777" w:rsidR="00861A4D" w:rsidRDefault="00861A4D" w:rsidP="00922552">
      <w:pPr>
        <w:tabs>
          <w:tab w:val="left" w:pos="4027"/>
          <w:tab w:val="center" w:pos="4320"/>
        </w:tabs>
        <w:jc w:val="both"/>
        <w:rPr>
          <w:rFonts w:cs="Times New Roman"/>
          <w:bCs/>
          <w:szCs w:val="24"/>
          <w:lang w:eastAsia="en-PH"/>
        </w:rPr>
      </w:pPr>
    </w:p>
    <w:p w14:paraId="08B0DBF6" w14:textId="77777777" w:rsidR="00861A4D" w:rsidRDefault="00861A4D" w:rsidP="00922552">
      <w:pPr>
        <w:tabs>
          <w:tab w:val="left" w:pos="4027"/>
          <w:tab w:val="center" w:pos="4320"/>
        </w:tabs>
        <w:jc w:val="both"/>
        <w:rPr>
          <w:rFonts w:cs="Times New Roman"/>
          <w:bCs/>
          <w:szCs w:val="24"/>
          <w:lang w:eastAsia="en-PH"/>
        </w:rPr>
      </w:pPr>
    </w:p>
    <w:p w14:paraId="20BAEF0E" w14:textId="79FAE30F" w:rsidR="00861A4D" w:rsidRPr="00767D01" w:rsidRDefault="00767D01" w:rsidP="00767D01">
      <w:pPr>
        <w:tabs>
          <w:tab w:val="left" w:pos="1173"/>
          <w:tab w:val="center" w:pos="4320"/>
        </w:tabs>
        <w:rPr>
          <w:rFonts w:cs="Times New Roman"/>
          <w:szCs w:val="24"/>
          <w:lang w:eastAsia="en-PH"/>
        </w:rPr>
      </w:pPr>
      <w:r>
        <w:rPr>
          <w:rFonts w:cs="Times New Roman"/>
          <w:bCs/>
          <w:szCs w:val="24"/>
          <w:lang w:eastAsia="en-PH"/>
        </w:rPr>
        <w:t>Figure 89</w:t>
      </w:r>
      <w:r w:rsidRPr="009040B2">
        <w:rPr>
          <w:rFonts w:cs="Times New Roman"/>
          <w:bCs/>
          <w:szCs w:val="24"/>
          <w:lang w:eastAsia="en-PH"/>
        </w:rPr>
        <w:t xml:space="preserve">: Activity Diagram of Web-based Piggery Management System </w:t>
      </w:r>
      <w:r>
        <w:rPr>
          <w:rFonts w:cs="Times New Roman"/>
          <w:bCs/>
          <w:szCs w:val="24"/>
          <w:lang w:eastAsia="en-PH"/>
        </w:rPr>
        <w:t>Add Purchase Request Inventory Management Mo</w:t>
      </w:r>
      <w:r w:rsidRPr="009040B2">
        <w:rPr>
          <w:rFonts w:cs="Times New Roman"/>
          <w:bCs/>
          <w:szCs w:val="24"/>
          <w:lang w:eastAsia="en-PH"/>
        </w:rPr>
        <w:t>dule Use Case</w:t>
      </w:r>
    </w:p>
    <w:p w14:paraId="287EC36D" w14:textId="2182873A" w:rsidR="00861A4D" w:rsidRDefault="00F25A49" w:rsidP="00922552">
      <w:pPr>
        <w:tabs>
          <w:tab w:val="left" w:pos="4027"/>
          <w:tab w:val="center" w:pos="4320"/>
        </w:tabs>
        <w:jc w:val="both"/>
        <w:rPr>
          <w:rFonts w:cs="Times New Roman"/>
          <w:bCs/>
          <w:szCs w:val="24"/>
          <w:lang w:eastAsia="en-PH"/>
        </w:rPr>
      </w:pPr>
      <w:r>
        <w:rPr>
          <w:noProof/>
        </w:rPr>
        <w:drawing>
          <wp:anchor distT="0" distB="0" distL="114300" distR="114300" simplePos="0" relativeHeight="251910656" behindDoc="0" locked="0" layoutInCell="1" allowOverlap="1" wp14:anchorId="3C469138" wp14:editId="2F22C3B9">
            <wp:simplePos x="0" y="0"/>
            <wp:positionH relativeFrom="column">
              <wp:posOffset>571500</wp:posOffset>
            </wp:positionH>
            <wp:positionV relativeFrom="paragraph">
              <wp:posOffset>145415</wp:posOffset>
            </wp:positionV>
            <wp:extent cx="4343400" cy="3657224"/>
            <wp:effectExtent l="0" t="0" r="0" b="635"/>
            <wp:wrapNone/>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48" cstate="print">
                      <a:extLst>
                        <a:ext uri="{28A0092B-C50C-407E-A947-70E740481C1C}">
                          <a14:useLocalDpi xmlns:a14="http://schemas.microsoft.com/office/drawing/2010/main" val="0"/>
                        </a:ext>
                      </a:extLst>
                    </a:blip>
                    <a:srcRect l="2432" t="1694" r="1198" b="1077"/>
                    <a:stretch/>
                  </pic:blipFill>
                  <pic:spPr bwMode="auto">
                    <a:xfrm>
                      <a:off x="0" y="0"/>
                      <a:ext cx="4358869" cy="3670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8F5222" w14:textId="7F501082" w:rsidR="00861A4D" w:rsidRDefault="00861A4D" w:rsidP="00922552">
      <w:pPr>
        <w:tabs>
          <w:tab w:val="left" w:pos="4027"/>
          <w:tab w:val="center" w:pos="4320"/>
        </w:tabs>
        <w:jc w:val="both"/>
        <w:rPr>
          <w:rFonts w:cs="Times New Roman"/>
          <w:bCs/>
          <w:szCs w:val="24"/>
          <w:lang w:eastAsia="en-PH"/>
        </w:rPr>
      </w:pPr>
    </w:p>
    <w:p w14:paraId="4AC7AA4B" w14:textId="77777777" w:rsidR="00861A4D" w:rsidRDefault="00861A4D" w:rsidP="00922552">
      <w:pPr>
        <w:tabs>
          <w:tab w:val="left" w:pos="4027"/>
          <w:tab w:val="center" w:pos="4320"/>
        </w:tabs>
        <w:jc w:val="both"/>
        <w:rPr>
          <w:rFonts w:cs="Times New Roman"/>
          <w:bCs/>
          <w:szCs w:val="24"/>
          <w:lang w:eastAsia="en-PH"/>
        </w:rPr>
      </w:pPr>
    </w:p>
    <w:p w14:paraId="7D21BFE9" w14:textId="77777777" w:rsidR="00861A4D" w:rsidRDefault="00861A4D" w:rsidP="00922552">
      <w:pPr>
        <w:tabs>
          <w:tab w:val="left" w:pos="4027"/>
          <w:tab w:val="center" w:pos="4320"/>
        </w:tabs>
        <w:jc w:val="both"/>
        <w:rPr>
          <w:rFonts w:cs="Times New Roman"/>
          <w:bCs/>
          <w:szCs w:val="24"/>
          <w:lang w:eastAsia="en-PH"/>
        </w:rPr>
      </w:pPr>
    </w:p>
    <w:p w14:paraId="3F721695" w14:textId="77777777" w:rsidR="00861A4D" w:rsidRDefault="00861A4D" w:rsidP="00922552">
      <w:pPr>
        <w:tabs>
          <w:tab w:val="left" w:pos="4027"/>
          <w:tab w:val="center" w:pos="4320"/>
        </w:tabs>
        <w:jc w:val="both"/>
        <w:rPr>
          <w:rFonts w:cs="Times New Roman"/>
          <w:bCs/>
          <w:szCs w:val="24"/>
          <w:lang w:eastAsia="en-PH"/>
        </w:rPr>
      </w:pPr>
    </w:p>
    <w:p w14:paraId="22A9CF97" w14:textId="77777777" w:rsidR="00861A4D" w:rsidRDefault="00861A4D" w:rsidP="00922552">
      <w:pPr>
        <w:tabs>
          <w:tab w:val="left" w:pos="4027"/>
          <w:tab w:val="center" w:pos="4320"/>
        </w:tabs>
        <w:jc w:val="both"/>
        <w:rPr>
          <w:rFonts w:cs="Times New Roman"/>
          <w:bCs/>
          <w:szCs w:val="24"/>
          <w:lang w:eastAsia="en-PH"/>
        </w:rPr>
      </w:pPr>
    </w:p>
    <w:p w14:paraId="3D2E66CD" w14:textId="77777777" w:rsidR="00861A4D" w:rsidRDefault="00861A4D" w:rsidP="00922552">
      <w:pPr>
        <w:tabs>
          <w:tab w:val="left" w:pos="4027"/>
          <w:tab w:val="center" w:pos="4320"/>
        </w:tabs>
        <w:jc w:val="both"/>
        <w:rPr>
          <w:rFonts w:cs="Times New Roman"/>
          <w:bCs/>
          <w:szCs w:val="24"/>
          <w:lang w:eastAsia="en-PH"/>
        </w:rPr>
      </w:pPr>
    </w:p>
    <w:p w14:paraId="52F3B5A9" w14:textId="77777777" w:rsidR="00861A4D" w:rsidRDefault="00861A4D" w:rsidP="00922552">
      <w:pPr>
        <w:tabs>
          <w:tab w:val="left" w:pos="4027"/>
          <w:tab w:val="center" w:pos="4320"/>
        </w:tabs>
        <w:jc w:val="both"/>
        <w:rPr>
          <w:rFonts w:cs="Times New Roman"/>
          <w:bCs/>
          <w:szCs w:val="24"/>
          <w:lang w:eastAsia="en-PH"/>
        </w:rPr>
      </w:pPr>
    </w:p>
    <w:p w14:paraId="3D769021" w14:textId="77777777" w:rsidR="00861A4D" w:rsidRDefault="00861A4D" w:rsidP="00922552">
      <w:pPr>
        <w:tabs>
          <w:tab w:val="left" w:pos="4027"/>
          <w:tab w:val="center" w:pos="4320"/>
        </w:tabs>
        <w:jc w:val="both"/>
        <w:rPr>
          <w:rFonts w:cs="Times New Roman"/>
          <w:bCs/>
          <w:szCs w:val="24"/>
          <w:lang w:eastAsia="en-PH"/>
        </w:rPr>
      </w:pPr>
    </w:p>
    <w:p w14:paraId="50B0743A" w14:textId="77777777" w:rsidR="00861A4D" w:rsidRDefault="00861A4D" w:rsidP="00922552">
      <w:pPr>
        <w:tabs>
          <w:tab w:val="left" w:pos="4027"/>
          <w:tab w:val="center" w:pos="4320"/>
        </w:tabs>
        <w:jc w:val="both"/>
        <w:rPr>
          <w:rFonts w:cs="Times New Roman"/>
          <w:bCs/>
          <w:szCs w:val="24"/>
          <w:lang w:eastAsia="en-PH"/>
        </w:rPr>
      </w:pPr>
    </w:p>
    <w:p w14:paraId="5379B21D" w14:textId="77777777" w:rsidR="00861A4D" w:rsidRDefault="00861A4D" w:rsidP="00922552">
      <w:pPr>
        <w:tabs>
          <w:tab w:val="left" w:pos="4027"/>
          <w:tab w:val="center" w:pos="4320"/>
        </w:tabs>
        <w:jc w:val="both"/>
        <w:rPr>
          <w:rFonts w:cs="Times New Roman"/>
          <w:bCs/>
          <w:szCs w:val="24"/>
          <w:lang w:eastAsia="en-PH"/>
        </w:rPr>
      </w:pPr>
    </w:p>
    <w:p w14:paraId="301EB0A4" w14:textId="77777777" w:rsidR="00861A4D" w:rsidRDefault="00861A4D" w:rsidP="00922552">
      <w:pPr>
        <w:tabs>
          <w:tab w:val="left" w:pos="4027"/>
          <w:tab w:val="center" w:pos="4320"/>
        </w:tabs>
        <w:jc w:val="both"/>
        <w:rPr>
          <w:rFonts w:cs="Times New Roman"/>
          <w:bCs/>
          <w:szCs w:val="24"/>
          <w:lang w:eastAsia="en-PH"/>
        </w:rPr>
      </w:pPr>
    </w:p>
    <w:p w14:paraId="44A3F249" w14:textId="77777777" w:rsidR="00861A4D" w:rsidRDefault="00861A4D" w:rsidP="00922552">
      <w:pPr>
        <w:tabs>
          <w:tab w:val="left" w:pos="4027"/>
          <w:tab w:val="center" w:pos="4320"/>
        </w:tabs>
        <w:jc w:val="both"/>
        <w:rPr>
          <w:rFonts w:cs="Times New Roman"/>
          <w:bCs/>
          <w:szCs w:val="24"/>
          <w:lang w:eastAsia="en-PH"/>
        </w:rPr>
      </w:pPr>
    </w:p>
    <w:p w14:paraId="7876EF92" w14:textId="77777777" w:rsidR="00861A4D" w:rsidRDefault="00861A4D" w:rsidP="00922552">
      <w:pPr>
        <w:tabs>
          <w:tab w:val="left" w:pos="4027"/>
          <w:tab w:val="center" w:pos="4320"/>
        </w:tabs>
        <w:jc w:val="both"/>
        <w:rPr>
          <w:rFonts w:cs="Times New Roman"/>
          <w:bCs/>
          <w:szCs w:val="24"/>
          <w:lang w:eastAsia="en-PH"/>
        </w:rPr>
      </w:pPr>
    </w:p>
    <w:p w14:paraId="598C39CD" w14:textId="77777777" w:rsidR="00861A4D" w:rsidRDefault="00861A4D" w:rsidP="00922552">
      <w:pPr>
        <w:tabs>
          <w:tab w:val="left" w:pos="4027"/>
          <w:tab w:val="center" w:pos="4320"/>
        </w:tabs>
        <w:jc w:val="both"/>
        <w:rPr>
          <w:rFonts w:cs="Times New Roman"/>
          <w:bCs/>
          <w:szCs w:val="24"/>
          <w:lang w:eastAsia="en-PH"/>
        </w:rPr>
      </w:pPr>
    </w:p>
    <w:p w14:paraId="525E44D7" w14:textId="77777777" w:rsidR="00861A4D" w:rsidRDefault="00861A4D" w:rsidP="00922552">
      <w:pPr>
        <w:tabs>
          <w:tab w:val="left" w:pos="4027"/>
          <w:tab w:val="center" w:pos="4320"/>
        </w:tabs>
        <w:jc w:val="both"/>
        <w:rPr>
          <w:rFonts w:cs="Times New Roman"/>
          <w:bCs/>
          <w:szCs w:val="24"/>
          <w:lang w:eastAsia="en-PH"/>
        </w:rPr>
      </w:pPr>
    </w:p>
    <w:p w14:paraId="2B9E22F7" w14:textId="77777777" w:rsidR="00861A4D" w:rsidRDefault="00861A4D" w:rsidP="00922552">
      <w:pPr>
        <w:tabs>
          <w:tab w:val="left" w:pos="4027"/>
          <w:tab w:val="center" w:pos="4320"/>
        </w:tabs>
        <w:jc w:val="both"/>
        <w:rPr>
          <w:rFonts w:cs="Times New Roman"/>
          <w:bCs/>
          <w:szCs w:val="24"/>
          <w:lang w:eastAsia="en-PH"/>
        </w:rPr>
      </w:pPr>
    </w:p>
    <w:p w14:paraId="3F33EF01" w14:textId="77777777" w:rsidR="00861A4D" w:rsidRDefault="00861A4D" w:rsidP="00922552">
      <w:pPr>
        <w:tabs>
          <w:tab w:val="left" w:pos="4027"/>
          <w:tab w:val="center" w:pos="4320"/>
        </w:tabs>
        <w:jc w:val="both"/>
        <w:rPr>
          <w:rFonts w:cs="Times New Roman"/>
          <w:bCs/>
          <w:szCs w:val="24"/>
          <w:lang w:eastAsia="en-PH"/>
        </w:rPr>
      </w:pPr>
    </w:p>
    <w:p w14:paraId="25633F6D" w14:textId="77777777" w:rsidR="00861A4D" w:rsidRDefault="00861A4D" w:rsidP="00922552">
      <w:pPr>
        <w:tabs>
          <w:tab w:val="left" w:pos="4027"/>
          <w:tab w:val="center" w:pos="4320"/>
        </w:tabs>
        <w:jc w:val="both"/>
        <w:rPr>
          <w:rFonts w:cs="Times New Roman"/>
          <w:bCs/>
          <w:szCs w:val="24"/>
          <w:lang w:eastAsia="en-PH"/>
        </w:rPr>
      </w:pPr>
    </w:p>
    <w:p w14:paraId="688C021A" w14:textId="77777777" w:rsidR="00861A4D" w:rsidRDefault="00861A4D" w:rsidP="00922552">
      <w:pPr>
        <w:tabs>
          <w:tab w:val="left" w:pos="4027"/>
          <w:tab w:val="center" w:pos="4320"/>
        </w:tabs>
        <w:jc w:val="both"/>
        <w:rPr>
          <w:rFonts w:cs="Times New Roman"/>
          <w:bCs/>
          <w:szCs w:val="24"/>
          <w:lang w:eastAsia="en-PH"/>
        </w:rPr>
      </w:pPr>
    </w:p>
    <w:p w14:paraId="61EE0926" w14:textId="77777777" w:rsidR="00861A4D" w:rsidRDefault="00861A4D" w:rsidP="00922552">
      <w:pPr>
        <w:tabs>
          <w:tab w:val="left" w:pos="4027"/>
          <w:tab w:val="center" w:pos="4320"/>
        </w:tabs>
        <w:jc w:val="both"/>
        <w:rPr>
          <w:rFonts w:cs="Times New Roman"/>
          <w:bCs/>
          <w:szCs w:val="24"/>
          <w:lang w:eastAsia="en-PH"/>
        </w:rPr>
      </w:pPr>
    </w:p>
    <w:p w14:paraId="0D582A37" w14:textId="77777777" w:rsidR="00861A4D" w:rsidRDefault="00861A4D" w:rsidP="00922552">
      <w:pPr>
        <w:tabs>
          <w:tab w:val="left" w:pos="4027"/>
          <w:tab w:val="center" w:pos="4320"/>
        </w:tabs>
        <w:jc w:val="both"/>
        <w:rPr>
          <w:rFonts w:cs="Times New Roman"/>
          <w:bCs/>
          <w:szCs w:val="24"/>
          <w:lang w:eastAsia="en-PH"/>
        </w:rPr>
      </w:pPr>
    </w:p>
    <w:p w14:paraId="28E5B5E7" w14:textId="01BF848E" w:rsidR="00767D01" w:rsidRDefault="00767D01" w:rsidP="00767D01">
      <w:pPr>
        <w:tabs>
          <w:tab w:val="left" w:pos="1173"/>
          <w:tab w:val="center" w:pos="4320"/>
        </w:tabs>
        <w:rPr>
          <w:rFonts w:cs="Times New Roman"/>
          <w:szCs w:val="24"/>
          <w:lang w:eastAsia="en-PH"/>
        </w:rPr>
      </w:pPr>
      <w:r>
        <w:rPr>
          <w:rFonts w:cs="Times New Roman"/>
          <w:bCs/>
          <w:szCs w:val="24"/>
          <w:lang w:eastAsia="en-PH"/>
        </w:rPr>
        <w:t>Figure 90</w:t>
      </w:r>
      <w:r w:rsidRPr="009040B2">
        <w:rPr>
          <w:rFonts w:cs="Times New Roman"/>
          <w:bCs/>
          <w:szCs w:val="24"/>
          <w:lang w:eastAsia="en-PH"/>
        </w:rPr>
        <w:t xml:space="preserve">: Activity Diagram of Web-based Piggery Management System </w:t>
      </w:r>
      <w:r>
        <w:rPr>
          <w:rFonts w:cs="Times New Roman"/>
          <w:bCs/>
          <w:szCs w:val="24"/>
          <w:lang w:eastAsia="en-PH"/>
        </w:rPr>
        <w:t>Add Purchase Request Inventory Management Mo</w:t>
      </w:r>
      <w:r w:rsidRPr="009040B2">
        <w:rPr>
          <w:rFonts w:cs="Times New Roman"/>
          <w:bCs/>
          <w:szCs w:val="24"/>
          <w:lang w:eastAsia="en-PH"/>
        </w:rPr>
        <w:t>dule Use Case</w:t>
      </w:r>
    </w:p>
    <w:p w14:paraId="7475E447" w14:textId="615AEA19" w:rsidR="00861A4D" w:rsidRDefault="00767D01" w:rsidP="00767D01">
      <w:pPr>
        <w:tabs>
          <w:tab w:val="left" w:pos="4027"/>
          <w:tab w:val="center" w:pos="4320"/>
        </w:tabs>
        <w:ind w:firstLine="720"/>
        <w:jc w:val="both"/>
        <w:rPr>
          <w:rFonts w:cs="Times New Roman"/>
          <w:bCs/>
          <w:szCs w:val="24"/>
          <w:lang w:eastAsia="en-PH"/>
        </w:rPr>
      </w:pPr>
      <w:r>
        <w:rPr>
          <w:noProof/>
        </w:rPr>
        <w:lastRenderedPageBreak/>
        <w:drawing>
          <wp:anchor distT="0" distB="0" distL="114300" distR="114300" simplePos="0" relativeHeight="251911680" behindDoc="0" locked="0" layoutInCell="1" allowOverlap="1" wp14:anchorId="71B849F4" wp14:editId="143E3C26">
            <wp:simplePos x="0" y="0"/>
            <wp:positionH relativeFrom="column">
              <wp:posOffset>571500</wp:posOffset>
            </wp:positionH>
            <wp:positionV relativeFrom="paragraph">
              <wp:posOffset>-1058</wp:posOffset>
            </wp:positionV>
            <wp:extent cx="4342130" cy="3429000"/>
            <wp:effectExtent l="0" t="0" r="1270" b="0"/>
            <wp:wrapNone/>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42130" cy="3429000"/>
                    </a:xfrm>
                    <a:prstGeom prst="rect">
                      <a:avLst/>
                    </a:prstGeom>
                  </pic:spPr>
                </pic:pic>
              </a:graphicData>
            </a:graphic>
            <wp14:sizeRelH relativeFrom="page">
              <wp14:pctWidth>0</wp14:pctWidth>
            </wp14:sizeRelH>
            <wp14:sizeRelV relativeFrom="page">
              <wp14:pctHeight>0</wp14:pctHeight>
            </wp14:sizeRelV>
          </wp:anchor>
        </w:drawing>
      </w:r>
    </w:p>
    <w:p w14:paraId="08612019" w14:textId="5F5F2D54" w:rsidR="00861A4D" w:rsidRDefault="00861A4D" w:rsidP="00922552">
      <w:pPr>
        <w:tabs>
          <w:tab w:val="left" w:pos="4027"/>
          <w:tab w:val="center" w:pos="4320"/>
        </w:tabs>
        <w:jc w:val="both"/>
        <w:rPr>
          <w:rFonts w:cs="Times New Roman"/>
          <w:bCs/>
          <w:szCs w:val="24"/>
          <w:lang w:eastAsia="en-PH"/>
        </w:rPr>
      </w:pPr>
    </w:p>
    <w:p w14:paraId="1D55A437" w14:textId="1D5E209B" w:rsidR="00637E8B" w:rsidRDefault="00637E8B" w:rsidP="00922552">
      <w:pPr>
        <w:tabs>
          <w:tab w:val="left" w:pos="4027"/>
          <w:tab w:val="center" w:pos="4320"/>
        </w:tabs>
        <w:jc w:val="both"/>
        <w:rPr>
          <w:rFonts w:cs="Times New Roman"/>
          <w:bCs/>
          <w:szCs w:val="24"/>
          <w:lang w:eastAsia="en-PH"/>
        </w:rPr>
      </w:pPr>
    </w:p>
    <w:p w14:paraId="2E222A3F" w14:textId="77777777" w:rsidR="000044C6" w:rsidRDefault="000044C6" w:rsidP="00922552">
      <w:pPr>
        <w:tabs>
          <w:tab w:val="left" w:pos="4027"/>
          <w:tab w:val="center" w:pos="4320"/>
        </w:tabs>
        <w:jc w:val="both"/>
        <w:rPr>
          <w:rFonts w:cs="Times New Roman"/>
          <w:bCs/>
          <w:szCs w:val="24"/>
          <w:lang w:eastAsia="en-PH"/>
        </w:rPr>
      </w:pPr>
    </w:p>
    <w:p w14:paraId="78321A2F" w14:textId="3AF2E73E" w:rsidR="00BD27D4" w:rsidRDefault="00BD27D4" w:rsidP="00EB23AE">
      <w:pPr>
        <w:spacing w:line="360" w:lineRule="auto"/>
        <w:ind w:firstLine="720"/>
        <w:jc w:val="both"/>
        <w:rPr>
          <w:rFonts w:cs="Times New Roman"/>
          <w:bCs/>
          <w:szCs w:val="24"/>
          <w:lang w:eastAsia="en-PH"/>
        </w:rPr>
      </w:pPr>
    </w:p>
    <w:p w14:paraId="2C9B4933" w14:textId="77777777" w:rsidR="00BD27D4" w:rsidRDefault="00BD27D4" w:rsidP="00EB23AE">
      <w:pPr>
        <w:spacing w:line="360" w:lineRule="auto"/>
        <w:ind w:firstLine="720"/>
        <w:jc w:val="both"/>
        <w:rPr>
          <w:rFonts w:cs="Times New Roman"/>
          <w:bCs/>
          <w:szCs w:val="24"/>
          <w:lang w:eastAsia="en-PH"/>
        </w:rPr>
      </w:pPr>
    </w:p>
    <w:p w14:paraId="1D852529" w14:textId="15604208" w:rsidR="00BD27D4" w:rsidRDefault="00BD27D4" w:rsidP="00EB23AE">
      <w:pPr>
        <w:spacing w:line="360" w:lineRule="auto"/>
        <w:ind w:firstLine="720"/>
        <w:jc w:val="both"/>
        <w:rPr>
          <w:rFonts w:cs="Times New Roman"/>
          <w:bCs/>
          <w:szCs w:val="24"/>
          <w:lang w:eastAsia="en-PH"/>
        </w:rPr>
      </w:pPr>
    </w:p>
    <w:p w14:paraId="53516280" w14:textId="699373F6" w:rsidR="00BD27D4" w:rsidRDefault="00BD27D4" w:rsidP="00EB23AE">
      <w:pPr>
        <w:spacing w:line="360" w:lineRule="auto"/>
        <w:ind w:firstLine="720"/>
        <w:jc w:val="both"/>
        <w:rPr>
          <w:rFonts w:cs="Times New Roman"/>
          <w:bCs/>
          <w:szCs w:val="24"/>
          <w:lang w:eastAsia="en-PH"/>
        </w:rPr>
      </w:pPr>
    </w:p>
    <w:p w14:paraId="55ED4C9D" w14:textId="5CB606EE" w:rsidR="00BD27D4" w:rsidRDefault="00BD27D4" w:rsidP="00EB23AE">
      <w:pPr>
        <w:spacing w:line="360" w:lineRule="auto"/>
        <w:ind w:firstLine="720"/>
        <w:jc w:val="both"/>
        <w:rPr>
          <w:rFonts w:cs="Times New Roman"/>
          <w:bCs/>
          <w:szCs w:val="24"/>
          <w:lang w:eastAsia="en-PH"/>
        </w:rPr>
      </w:pPr>
    </w:p>
    <w:p w14:paraId="38E13CC2" w14:textId="77777777" w:rsidR="00BD27D4" w:rsidRDefault="00BD27D4" w:rsidP="00EB23AE">
      <w:pPr>
        <w:spacing w:line="360" w:lineRule="auto"/>
        <w:ind w:firstLine="720"/>
        <w:jc w:val="both"/>
        <w:rPr>
          <w:rFonts w:cs="Times New Roman"/>
          <w:bCs/>
          <w:szCs w:val="24"/>
          <w:lang w:eastAsia="en-PH"/>
        </w:rPr>
      </w:pPr>
    </w:p>
    <w:p w14:paraId="64E7F67B" w14:textId="77777777" w:rsidR="00BD27D4" w:rsidRDefault="00BD27D4" w:rsidP="00EB23AE">
      <w:pPr>
        <w:spacing w:line="360" w:lineRule="auto"/>
        <w:ind w:firstLine="720"/>
        <w:jc w:val="both"/>
        <w:rPr>
          <w:rFonts w:cs="Times New Roman"/>
          <w:bCs/>
          <w:szCs w:val="24"/>
          <w:lang w:eastAsia="en-PH"/>
        </w:rPr>
      </w:pPr>
    </w:p>
    <w:p w14:paraId="2102DC4D" w14:textId="4CCC4974" w:rsidR="00BD27D4" w:rsidRDefault="00BD27D4" w:rsidP="00EB23AE">
      <w:pPr>
        <w:spacing w:line="360" w:lineRule="auto"/>
        <w:ind w:firstLine="720"/>
        <w:jc w:val="both"/>
        <w:rPr>
          <w:rFonts w:cs="Times New Roman"/>
          <w:bCs/>
          <w:szCs w:val="24"/>
          <w:lang w:eastAsia="en-PH"/>
        </w:rPr>
      </w:pPr>
    </w:p>
    <w:p w14:paraId="37B071EF" w14:textId="77777777" w:rsidR="00BD27D4" w:rsidRDefault="00BD27D4" w:rsidP="00EB23AE">
      <w:pPr>
        <w:spacing w:line="360" w:lineRule="auto"/>
        <w:ind w:firstLine="720"/>
        <w:jc w:val="both"/>
        <w:rPr>
          <w:rFonts w:cs="Times New Roman"/>
          <w:bCs/>
          <w:szCs w:val="24"/>
          <w:lang w:eastAsia="en-PH"/>
        </w:rPr>
      </w:pPr>
    </w:p>
    <w:p w14:paraId="7E7C23A7" w14:textId="5418A4AF" w:rsidR="00BD27D4" w:rsidRDefault="00BD27D4" w:rsidP="00EB23AE">
      <w:pPr>
        <w:spacing w:line="360" w:lineRule="auto"/>
        <w:ind w:firstLine="720"/>
        <w:jc w:val="both"/>
        <w:rPr>
          <w:rFonts w:cs="Times New Roman"/>
          <w:bCs/>
          <w:szCs w:val="24"/>
          <w:lang w:eastAsia="en-PH"/>
        </w:rPr>
      </w:pPr>
    </w:p>
    <w:p w14:paraId="30B7D42C" w14:textId="60D4CB05" w:rsidR="00BD27D4" w:rsidRDefault="00BD27D4" w:rsidP="00767D01">
      <w:pPr>
        <w:spacing w:line="360" w:lineRule="auto"/>
        <w:jc w:val="both"/>
        <w:rPr>
          <w:rFonts w:cs="Times New Roman"/>
          <w:bCs/>
          <w:szCs w:val="24"/>
          <w:lang w:eastAsia="en-PH"/>
        </w:rPr>
      </w:pPr>
    </w:p>
    <w:p w14:paraId="1C51DF9C" w14:textId="77777777" w:rsidR="00767D01" w:rsidRDefault="00767D01" w:rsidP="00767D01">
      <w:pPr>
        <w:tabs>
          <w:tab w:val="left" w:pos="1173"/>
          <w:tab w:val="center" w:pos="4320"/>
        </w:tabs>
        <w:rPr>
          <w:rFonts w:cs="Times New Roman"/>
          <w:szCs w:val="24"/>
          <w:lang w:eastAsia="en-PH"/>
        </w:rPr>
      </w:pPr>
      <w:r>
        <w:rPr>
          <w:rFonts w:cs="Times New Roman"/>
          <w:bCs/>
          <w:szCs w:val="24"/>
          <w:lang w:eastAsia="en-PH"/>
        </w:rPr>
        <w:t>Figure 91</w:t>
      </w:r>
      <w:r w:rsidRPr="009040B2">
        <w:rPr>
          <w:rFonts w:cs="Times New Roman"/>
          <w:bCs/>
          <w:szCs w:val="24"/>
          <w:lang w:eastAsia="en-PH"/>
        </w:rPr>
        <w:t xml:space="preserve">: Activity Diagram of Web-based Piggery Management System </w:t>
      </w:r>
      <w:r>
        <w:rPr>
          <w:rFonts w:cs="Times New Roman"/>
          <w:bCs/>
          <w:szCs w:val="24"/>
          <w:lang w:eastAsia="en-PH"/>
        </w:rPr>
        <w:t>Add Purchase Request Inventory Management Mo</w:t>
      </w:r>
      <w:r w:rsidRPr="009040B2">
        <w:rPr>
          <w:rFonts w:cs="Times New Roman"/>
          <w:bCs/>
          <w:szCs w:val="24"/>
          <w:lang w:eastAsia="en-PH"/>
        </w:rPr>
        <w:t>dule Use Case</w:t>
      </w:r>
    </w:p>
    <w:p w14:paraId="7D5CDC30" w14:textId="187D5C7D" w:rsidR="00BD27D4" w:rsidRPr="00767D01" w:rsidRDefault="00774602" w:rsidP="00767D01">
      <w:pPr>
        <w:tabs>
          <w:tab w:val="left" w:pos="1173"/>
          <w:tab w:val="center" w:pos="4320"/>
        </w:tabs>
        <w:rPr>
          <w:rFonts w:cs="Times New Roman"/>
          <w:szCs w:val="24"/>
          <w:lang w:eastAsia="en-PH"/>
        </w:rPr>
      </w:pPr>
      <w:r>
        <w:rPr>
          <w:noProof/>
        </w:rPr>
        <w:drawing>
          <wp:anchor distT="0" distB="0" distL="114300" distR="114300" simplePos="0" relativeHeight="251912704" behindDoc="0" locked="0" layoutInCell="1" allowOverlap="1" wp14:anchorId="53953E82" wp14:editId="5EACDACC">
            <wp:simplePos x="0" y="0"/>
            <wp:positionH relativeFrom="column">
              <wp:posOffset>571500</wp:posOffset>
            </wp:positionH>
            <wp:positionV relativeFrom="paragraph">
              <wp:posOffset>233045</wp:posOffset>
            </wp:positionV>
            <wp:extent cx="4343400" cy="3542618"/>
            <wp:effectExtent l="0" t="0" r="0" b="1270"/>
            <wp:wrapNone/>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85213" cy="3576722"/>
                    </a:xfrm>
                    <a:prstGeom prst="rect">
                      <a:avLst/>
                    </a:prstGeom>
                  </pic:spPr>
                </pic:pic>
              </a:graphicData>
            </a:graphic>
            <wp14:sizeRelH relativeFrom="page">
              <wp14:pctWidth>0</wp14:pctWidth>
            </wp14:sizeRelH>
            <wp14:sizeRelV relativeFrom="page">
              <wp14:pctHeight>0</wp14:pctHeight>
            </wp14:sizeRelV>
          </wp:anchor>
        </w:drawing>
      </w:r>
    </w:p>
    <w:p w14:paraId="67AA4686" w14:textId="479E8789" w:rsidR="00BD27D4" w:rsidRDefault="00BD27D4" w:rsidP="00EB23AE">
      <w:pPr>
        <w:spacing w:line="360" w:lineRule="auto"/>
        <w:ind w:firstLine="720"/>
        <w:jc w:val="both"/>
        <w:rPr>
          <w:rFonts w:cs="Times New Roman"/>
          <w:bCs/>
          <w:szCs w:val="24"/>
          <w:lang w:eastAsia="en-PH"/>
        </w:rPr>
      </w:pPr>
    </w:p>
    <w:p w14:paraId="128E7D76" w14:textId="77777777" w:rsidR="00BD27D4" w:rsidRDefault="00BD27D4" w:rsidP="00EB23AE">
      <w:pPr>
        <w:spacing w:line="360" w:lineRule="auto"/>
        <w:ind w:firstLine="720"/>
        <w:jc w:val="both"/>
        <w:rPr>
          <w:rFonts w:cs="Times New Roman"/>
          <w:bCs/>
          <w:szCs w:val="24"/>
          <w:lang w:eastAsia="en-PH"/>
        </w:rPr>
      </w:pPr>
    </w:p>
    <w:p w14:paraId="0076AE06" w14:textId="4876B6CE" w:rsidR="00BD27D4" w:rsidRDefault="00BD27D4" w:rsidP="00EB23AE">
      <w:pPr>
        <w:spacing w:line="360" w:lineRule="auto"/>
        <w:ind w:firstLine="720"/>
        <w:jc w:val="both"/>
        <w:rPr>
          <w:rFonts w:cs="Times New Roman"/>
          <w:bCs/>
          <w:szCs w:val="24"/>
          <w:lang w:eastAsia="en-PH"/>
        </w:rPr>
      </w:pPr>
    </w:p>
    <w:p w14:paraId="042EE8B4" w14:textId="77777777" w:rsidR="00BD27D4" w:rsidRDefault="00BD27D4" w:rsidP="00EB23AE">
      <w:pPr>
        <w:spacing w:line="360" w:lineRule="auto"/>
        <w:ind w:firstLine="720"/>
        <w:jc w:val="both"/>
        <w:rPr>
          <w:rFonts w:cs="Times New Roman"/>
          <w:bCs/>
          <w:szCs w:val="24"/>
          <w:lang w:eastAsia="en-PH"/>
        </w:rPr>
      </w:pPr>
    </w:p>
    <w:p w14:paraId="5ED41377" w14:textId="77777777" w:rsidR="00774602" w:rsidRDefault="00774602" w:rsidP="00EB23AE">
      <w:pPr>
        <w:spacing w:line="360" w:lineRule="auto"/>
        <w:ind w:firstLine="720"/>
        <w:jc w:val="both"/>
        <w:rPr>
          <w:rFonts w:cs="Times New Roman"/>
          <w:bCs/>
          <w:szCs w:val="24"/>
          <w:lang w:eastAsia="en-PH"/>
        </w:rPr>
      </w:pPr>
    </w:p>
    <w:p w14:paraId="386B0EAF" w14:textId="77777777" w:rsidR="00774602" w:rsidRDefault="00774602" w:rsidP="00EB23AE">
      <w:pPr>
        <w:spacing w:line="360" w:lineRule="auto"/>
        <w:ind w:firstLine="720"/>
        <w:jc w:val="both"/>
        <w:rPr>
          <w:rFonts w:cs="Times New Roman"/>
          <w:bCs/>
          <w:szCs w:val="24"/>
          <w:lang w:eastAsia="en-PH"/>
        </w:rPr>
      </w:pPr>
    </w:p>
    <w:p w14:paraId="0B2E8893" w14:textId="77777777" w:rsidR="00774602" w:rsidRDefault="00774602" w:rsidP="00EB23AE">
      <w:pPr>
        <w:spacing w:line="360" w:lineRule="auto"/>
        <w:ind w:firstLine="720"/>
        <w:jc w:val="both"/>
        <w:rPr>
          <w:rFonts w:cs="Times New Roman"/>
          <w:bCs/>
          <w:szCs w:val="24"/>
          <w:lang w:eastAsia="en-PH"/>
        </w:rPr>
      </w:pPr>
    </w:p>
    <w:p w14:paraId="370B726A" w14:textId="77777777" w:rsidR="00774602" w:rsidRDefault="00774602" w:rsidP="00EB23AE">
      <w:pPr>
        <w:spacing w:line="360" w:lineRule="auto"/>
        <w:ind w:firstLine="720"/>
        <w:jc w:val="both"/>
        <w:rPr>
          <w:rFonts w:cs="Times New Roman"/>
          <w:bCs/>
          <w:szCs w:val="24"/>
          <w:lang w:eastAsia="en-PH"/>
        </w:rPr>
      </w:pPr>
    </w:p>
    <w:p w14:paraId="6E6E5A79" w14:textId="77777777" w:rsidR="00774602" w:rsidRDefault="00774602" w:rsidP="00EB23AE">
      <w:pPr>
        <w:spacing w:line="360" w:lineRule="auto"/>
        <w:ind w:firstLine="720"/>
        <w:jc w:val="both"/>
        <w:rPr>
          <w:rFonts w:cs="Times New Roman"/>
          <w:bCs/>
          <w:szCs w:val="24"/>
          <w:lang w:eastAsia="en-PH"/>
        </w:rPr>
      </w:pPr>
    </w:p>
    <w:p w14:paraId="63632A3B" w14:textId="77777777" w:rsidR="00774602" w:rsidRDefault="00774602" w:rsidP="00EB23AE">
      <w:pPr>
        <w:spacing w:line="360" w:lineRule="auto"/>
        <w:ind w:firstLine="720"/>
        <w:jc w:val="both"/>
        <w:rPr>
          <w:rFonts w:cs="Times New Roman"/>
          <w:bCs/>
          <w:szCs w:val="24"/>
          <w:lang w:eastAsia="en-PH"/>
        </w:rPr>
      </w:pPr>
    </w:p>
    <w:p w14:paraId="432487AC" w14:textId="77777777" w:rsidR="00774602" w:rsidRDefault="00774602" w:rsidP="00EB23AE">
      <w:pPr>
        <w:spacing w:line="360" w:lineRule="auto"/>
        <w:ind w:firstLine="720"/>
        <w:jc w:val="both"/>
        <w:rPr>
          <w:rFonts w:cs="Times New Roman"/>
          <w:bCs/>
          <w:szCs w:val="24"/>
          <w:lang w:eastAsia="en-PH"/>
        </w:rPr>
      </w:pPr>
    </w:p>
    <w:p w14:paraId="1EAD04A2" w14:textId="77777777" w:rsidR="00774602" w:rsidRDefault="00774602" w:rsidP="00EB23AE">
      <w:pPr>
        <w:spacing w:line="360" w:lineRule="auto"/>
        <w:ind w:firstLine="720"/>
        <w:jc w:val="both"/>
        <w:rPr>
          <w:rFonts w:cs="Times New Roman"/>
          <w:bCs/>
          <w:szCs w:val="24"/>
          <w:lang w:eastAsia="en-PH"/>
        </w:rPr>
      </w:pPr>
    </w:p>
    <w:p w14:paraId="45B7B86D" w14:textId="77777777" w:rsidR="00774602" w:rsidRDefault="00774602" w:rsidP="00EB23AE">
      <w:pPr>
        <w:spacing w:line="360" w:lineRule="auto"/>
        <w:ind w:firstLine="720"/>
        <w:jc w:val="both"/>
        <w:rPr>
          <w:rFonts w:cs="Times New Roman"/>
          <w:bCs/>
          <w:szCs w:val="24"/>
          <w:lang w:eastAsia="en-PH"/>
        </w:rPr>
      </w:pPr>
    </w:p>
    <w:p w14:paraId="6FA13E30" w14:textId="77777777" w:rsidR="00774602" w:rsidRDefault="00774602" w:rsidP="00EB23AE">
      <w:pPr>
        <w:spacing w:line="360" w:lineRule="auto"/>
        <w:ind w:firstLine="720"/>
        <w:jc w:val="both"/>
        <w:rPr>
          <w:rFonts w:cs="Times New Roman"/>
          <w:bCs/>
          <w:szCs w:val="24"/>
          <w:lang w:eastAsia="en-PH"/>
        </w:rPr>
      </w:pPr>
    </w:p>
    <w:p w14:paraId="62640F37" w14:textId="0E667255" w:rsidR="00767D01" w:rsidRDefault="00767D01" w:rsidP="00767D01">
      <w:pPr>
        <w:tabs>
          <w:tab w:val="left" w:pos="1173"/>
          <w:tab w:val="center" w:pos="4320"/>
        </w:tabs>
        <w:rPr>
          <w:rFonts w:cs="Times New Roman"/>
          <w:szCs w:val="24"/>
          <w:lang w:eastAsia="en-PH"/>
        </w:rPr>
      </w:pPr>
      <w:r>
        <w:rPr>
          <w:rFonts w:cs="Times New Roman"/>
          <w:bCs/>
          <w:szCs w:val="24"/>
          <w:lang w:eastAsia="en-PH"/>
        </w:rPr>
        <w:t>Figure 92</w:t>
      </w:r>
      <w:r w:rsidRPr="009040B2">
        <w:rPr>
          <w:rFonts w:cs="Times New Roman"/>
          <w:bCs/>
          <w:szCs w:val="24"/>
          <w:lang w:eastAsia="en-PH"/>
        </w:rPr>
        <w:t xml:space="preserve">: Activity Diagram of Web-based Piggery Management System </w:t>
      </w:r>
      <w:r>
        <w:rPr>
          <w:rFonts w:cs="Times New Roman"/>
          <w:bCs/>
          <w:szCs w:val="24"/>
          <w:lang w:eastAsia="en-PH"/>
        </w:rPr>
        <w:t>Add Purchase Request Inventory Management Mo</w:t>
      </w:r>
      <w:r w:rsidRPr="009040B2">
        <w:rPr>
          <w:rFonts w:cs="Times New Roman"/>
          <w:bCs/>
          <w:szCs w:val="24"/>
          <w:lang w:eastAsia="en-PH"/>
        </w:rPr>
        <w:t>dule Use Case</w:t>
      </w:r>
    </w:p>
    <w:p w14:paraId="60E7B9EE" w14:textId="411E1AD6" w:rsidR="00774602" w:rsidRDefault="00767D01" w:rsidP="00767D01">
      <w:pPr>
        <w:tabs>
          <w:tab w:val="left" w:pos="1653"/>
        </w:tabs>
        <w:spacing w:line="360" w:lineRule="auto"/>
        <w:ind w:firstLine="720"/>
        <w:rPr>
          <w:rFonts w:cs="Times New Roman"/>
          <w:bCs/>
          <w:szCs w:val="24"/>
          <w:lang w:eastAsia="en-PH"/>
        </w:rPr>
      </w:pPr>
      <w:r>
        <w:rPr>
          <w:noProof/>
        </w:rPr>
        <w:lastRenderedPageBreak/>
        <w:drawing>
          <wp:anchor distT="0" distB="0" distL="114300" distR="114300" simplePos="0" relativeHeight="251913728" behindDoc="0" locked="0" layoutInCell="1" allowOverlap="1" wp14:anchorId="447ABE67" wp14:editId="2E723B2B">
            <wp:simplePos x="0" y="0"/>
            <wp:positionH relativeFrom="column">
              <wp:posOffset>571500</wp:posOffset>
            </wp:positionH>
            <wp:positionV relativeFrom="paragraph">
              <wp:posOffset>423</wp:posOffset>
            </wp:positionV>
            <wp:extent cx="4343400" cy="3429000"/>
            <wp:effectExtent l="0" t="0" r="0" b="0"/>
            <wp:wrapNone/>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51" cstate="print">
                      <a:extLst>
                        <a:ext uri="{28A0092B-C50C-407E-A947-70E740481C1C}">
                          <a14:useLocalDpi xmlns:a14="http://schemas.microsoft.com/office/drawing/2010/main" val="0"/>
                        </a:ext>
                      </a:extLst>
                    </a:blip>
                    <a:srcRect t="1268"/>
                    <a:stretch/>
                  </pic:blipFill>
                  <pic:spPr bwMode="auto">
                    <a:xfrm>
                      <a:off x="0" y="0"/>
                      <a:ext cx="43434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C538B" w14:textId="47F946CE" w:rsidR="00774602" w:rsidRDefault="00774602" w:rsidP="00EB23AE">
      <w:pPr>
        <w:spacing w:line="360" w:lineRule="auto"/>
        <w:ind w:firstLine="720"/>
        <w:jc w:val="both"/>
        <w:rPr>
          <w:rFonts w:cs="Times New Roman"/>
          <w:bCs/>
          <w:szCs w:val="24"/>
          <w:lang w:eastAsia="en-PH"/>
        </w:rPr>
      </w:pPr>
    </w:p>
    <w:p w14:paraId="4BA27FBA" w14:textId="0BDB75F9" w:rsidR="00774602" w:rsidRDefault="00774602" w:rsidP="00EB23AE">
      <w:pPr>
        <w:spacing w:line="360" w:lineRule="auto"/>
        <w:ind w:firstLine="720"/>
        <w:jc w:val="both"/>
        <w:rPr>
          <w:rFonts w:cs="Times New Roman"/>
          <w:bCs/>
          <w:szCs w:val="24"/>
          <w:lang w:eastAsia="en-PH"/>
        </w:rPr>
      </w:pPr>
    </w:p>
    <w:p w14:paraId="20BE6FD3" w14:textId="77777777" w:rsidR="00774602" w:rsidRDefault="00774602" w:rsidP="00EB23AE">
      <w:pPr>
        <w:spacing w:line="360" w:lineRule="auto"/>
        <w:ind w:firstLine="720"/>
        <w:jc w:val="both"/>
        <w:rPr>
          <w:rFonts w:cs="Times New Roman"/>
          <w:bCs/>
          <w:szCs w:val="24"/>
          <w:lang w:eastAsia="en-PH"/>
        </w:rPr>
      </w:pPr>
    </w:p>
    <w:p w14:paraId="331D5561" w14:textId="77777777" w:rsidR="00767D01" w:rsidRPr="00767D01" w:rsidRDefault="00767D01" w:rsidP="00767D01">
      <w:pPr>
        <w:rPr>
          <w:rFonts w:cs="Times New Roman"/>
          <w:szCs w:val="24"/>
          <w:lang w:eastAsia="en-PH"/>
        </w:rPr>
      </w:pPr>
    </w:p>
    <w:p w14:paraId="36DCE333" w14:textId="77777777" w:rsidR="00767D01" w:rsidRPr="00767D01" w:rsidRDefault="00767D01" w:rsidP="00767D01">
      <w:pPr>
        <w:rPr>
          <w:rFonts w:cs="Times New Roman"/>
          <w:szCs w:val="24"/>
          <w:lang w:eastAsia="en-PH"/>
        </w:rPr>
      </w:pPr>
    </w:p>
    <w:p w14:paraId="00FDE08C" w14:textId="77777777" w:rsidR="00767D01" w:rsidRPr="00767D01" w:rsidRDefault="00767D01" w:rsidP="00767D01">
      <w:pPr>
        <w:rPr>
          <w:rFonts w:cs="Times New Roman"/>
          <w:szCs w:val="24"/>
          <w:lang w:eastAsia="en-PH"/>
        </w:rPr>
      </w:pPr>
    </w:p>
    <w:p w14:paraId="4C85836A" w14:textId="77777777" w:rsidR="00767D01" w:rsidRPr="00767D01" w:rsidRDefault="00767D01" w:rsidP="00767D01">
      <w:pPr>
        <w:rPr>
          <w:rFonts w:cs="Times New Roman"/>
          <w:szCs w:val="24"/>
          <w:lang w:eastAsia="en-PH"/>
        </w:rPr>
      </w:pPr>
    </w:p>
    <w:p w14:paraId="1C521B3B" w14:textId="77777777" w:rsidR="00767D01" w:rsidRPr="00767D01" w:rsidRDefault="00767D01" w:rsidP="00767D01">
      <w:pPr>
        <w:rPr>
          <w:rFonts w:cs="Times New Roman"/>
          <w:szCs w:val="24"/>
          <w:lang w:eastAsia="en-PH"/>
        </w:rPr>
      </w:pPr>
    </w:p>
    <w:p w14:paraId="2360D744" w14:textId="77777777" w:rsidR="00767D01" w:rsidRPr="00767D01" w:rsidRDefault="00767D01" w:rsidP="00767D01">
      <w:pPr>
        <w:rPr>
          <w:rFonts w:cs="Times New Roman"/>
          <w:szCs w:val="24"/>
          <w:lang w:eastAsia="en-PH"/>
        </w:rPr>
      </w:pPr>
    </w:p>
    <w:p w14:paraId="0C589BD4" w14:textId="77777777" w:rsidR="00767D01" w:rsidRPr="00767D01" w:rsidRDefault="00767D01" w:rsidP="00767D01">
      <w:pPr>
        <w:rPr>
          <w:rFonts w:cs="Times New Roman"/>
          <w:szCs w:val="24"/>
          <w:lang w:eastAsia="en-PH"/>
        </w:rPr>
      </w:pPr>
    </w:p>
    <w:p w14:paraId="54434804" w14:textId="77777777" w:rsidR="00767D01" w:rsidRPr="00767D01" w:rsidRDefault="00767D01" w:rsidP="00767D01">
      <w:pPr>
        <w:rPr>
          <w:rFonts w:cs="Times New Roman"/>
          <w:szCs w:val="24"/>
          <w:lang w:eastAsia="en-PH"/>
        </w:rPr>
      </w:pPr>
    </w:p>
    <w:p w14:paraId="7AAC620E" w14:textId="77777777" w:rsidR="00767D01" w:rsidRPr="00767D01" w:rsidRDefault="00767D01" w:rsidP="00767D01">
      <w:pPr>
        <w:rPr>
          <w:rFonts w:cs="Times New Roman"/>
          <w:szCs w:val="24"/>
          <w:lang w:eastAsia="en-PH"/>
        </w:rPr>
      </w:pPr>
    </w:p>
    <w:p w14:paraId="5DAFD5A6" w14:textId="77777777" w:rsidR="00767D01" w:rsidRPr="00767D01" w:rsidRDefault="00767D01" w:rsidP="00767D01">
      <w:pPr>
        <w:rPr>
          <w:rFonts w:cs="Times New Roman"/>
          <w:szCs w:val="24"/>
          <w:lang w:eastAsia="en-PH"/>
        </w:rPr>
      </w:pPr>
    </w:p>
    <w:p w14:paraId="6004DA52" w14:textId="77777777" w:rsidR="00767D01" w:rsidRPr="00767D01" w:rsidRDefault="00767D01" w:rsidP="00767D01">
      <w:pPr>
        <w:rPr>
          <w:rFonts w:cs="Times New Roman"/>
          <w:szCs w:val="24"/>
          <w:lang w:eastAsia="en-PH"/>
        </w:rPr>
      </w:pPr>
    </w:p>
    <w:p w14:paraId="50DA4963" w14:textId="77777777" w:rsidR="00767D01" w:rsidRPr="00767D01" w:rsidRDefault="00767D01" w:rsidP="00767D01">
      <w:pPr>
        <w:rPr>
          <w:rFonts w:cs="Times New Roman"/>
          <w:szCs w:val="24"/>
          <w:lang w:eastAsia="en-PH"/>
        </w:rPr>
      </w:pPr>
    </w:p>
    <w:p w14:paraId="2C28E13D" w14:textId="77777777" w:rsidR="00767D01" w:rsidRPr="00767D01" w:rsidRDefault="00767D01" w:rsidP="00767D01">
      <w:pPr>
        <w:rPr>
          <w:rFonts w:cs="Times New Roman"/>
          <w:szCs w:val="24"/>
          <w:lang w:eastAsia="en-PH"/>
        </w:rPr>
      </w:pPr>
    </w:p>
    <w:p w14:paraId="6ED9E1D5" w14:textId="77777777" w:rsidR="00767D01" w:rsidRPr="00767D01" w:rsidRDefault="00767D01" w:rsidP="00767D01">
      <w:pPr>
        <w:rPr>
          <w:rFonts w:cs="Times New Roman"/>
          <w:szCs w:val="24"/>
          <w:lang w:eastAsia="en-PH"/>
        </w:rPr>
      </w:pPr>
    </w:p>
    <w:p w14:paraId="3EE06FC1" w14:textId="77777777" w:rsidR="00767D01" w:rsidRDefault="00E452F0" w:rsidP="00E452F0">
      <w:pPr>
        <w:tabs>
          <w:tab w:val="left" w:pos="1173"/>
          <w:tab w:val="center" w:pos="4320"/>
        </w:tabs>
        <w:rPr>
          <w:rFonts w:cs="Times New Roman"/>
          <w:bCs/>
          <w:szCs w:val="24"/>
          <w:lang w:eastAsia="en-PH"/>
        </w:rPr>
      </w:pPr>
      <w:r>
        <w:rPr>
          <w:noProof/>
        </w:rPr>
        <w:drawing>
          <wp:anchor distT="0" distB="0" distL="114300" distR="114300" simplePos="0" relativeHeight="251914752" behindDoc="0" locked="0" layoutInCell="1" allowOverlap="1" wp14:anchorId="16E8F1FA" wp14:editId="30D608A3">
            <wp:simplePos x="0" y="0"/>
            <wp:positionH relativeFrom="column">
              <wp:posOffset>571500</wp:posOffset>
            </wp:positionH>
            <wp:positionV relativeFrom="paragraph">
              <wp:posOffset>491913</wp:posOffset>
            </wp:positionV>
            <wp:extent cx="4343400" cy="3667760"/>
            <wp:effectExtent l="0" t="0" r="0" b="8890"/>
            <wp:wrapNone/>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52" cstate="print">
                      <a:extLst>
                        <a:ext uri="{28A0092B-C50C-407E-A947-70E740481C1C}">
                          <a14:useLocalDpi xmlns:a14="http://schemas.microsoft.com/office/drawing/2010/main" val="0"/>
                        </a:ext>
                      </a:extLst>
                    </a:blip>
                    <a:srcRect l="2778" t="1994" r="2247" b="1861"/>
                    <a:stretch/>
                  </pic:blipFill>
                  <pic:spPr bwMode="auto">
                    <a:xfrm>
                      <a:off x="0" y="0"/>
                      <a:ext cx="4343400" cy="366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7D01">
        <w:rPr>
          <w:rFonts w:cs="Times New Roman"/>
          <w:bCs/>
          <w:szCs w:val="24"/>
          <w:lang w:eastAsia="en-PH"/>
        </w:rPr>
        <w:t>Figure 93</w:t>
      </w:r>
      <w:r w:rsidR="00767D01" w:rsidRPr="009040B2">
        <w:rPr>
          <w:rFonts w:cs="Times New Roman"/>
          <w:bCs/>
          <w:szCs w:val="24"/>
          <w:lang w:eastAsia="en-PH"/>
        </w:rPr>
        <w:t xml:space="preserve">: Activity Diagram of Web-based Piggery Management System </w:t>
      </w:r>
      <w:r w:rsidR="00767D01">
        <w:rPr>
          <w:rFonts w:cs="Times New Roman"/>
          <w:bCs/>
          <w:szCs w:val="24"/>
          <w:lang w:eastAsia="en-PH"/>
        </w:rPr>
        <w:t>Add Purchase Request Inventory Management Mo</w:t>
      </w:r>
      <w:r w:rsidR="00767D01" w:rsidRPr="009040B2">
        <w:rPr>
          <w:rFonts w:cs="Times New Roman"/>
          <w:bCs/>
          <w:szCs w:val="24"/>
          <w:lang w:eastAsia="en-PH"/>
        </w:rPr>
        <w:t>dule Use Case</w:t>
      </w:r>
    </w:p>
    <w:p w14:paraId="0ECBAE8C" w14:textId="77777777" w:rsidR="00E452F0" w:rsidRPr="00E452F0" w:rsidRDefault="00E452F0" w:rsidP="00E452F0">
      <w:pPr>
        <w:rPr>
          <w:rFonts w:cs="Times New Roman"/>
          <w:szCs w:val="24"/>
          <w:lang w:eastAsia="en-PH"/>
        </w:rPr>
      </w:pPr>
    </w:p>
    <w:p w14:paraId="46C4DAD1" w14:textId="77777777" w:rsidR="00E452F0" w:rsidRPr="00E452F0" w:rsidRDefault="00E452F0" w:rsidP="00E452F0">
      <w:pPr>
        <w:rPr>
          <w:rFonts w:cs="Times New Roman"/>
          <w:szCs w:val="24"/>
          <w:lang w:eastAsia="en-PH"/>
        </w:rPr>
      </w:pPr>
    </w:p>
    <w:p w14:paraId="15B40762" w14:textId="77777777" w:rsidR="00E452F0" w:rsidRPr="00E452F0" w:rsidRDefault="00E452F0" w:rsidP="00E452F0">
      <w:pPr>
        <w:rPr>
          <w:rFonts w:cs="Times New Roman"/>
          <w:szCs w:val="24"/>
          <w:lang w:eastAsia="en-PH"/>
        </w:rPr>
      </w:pPr>
    </w:p>
    <w:p w14:paraId="34D3FD6D" w14:textId="77777777" w:rsidR="00E452F0" w:rsidRPr="00E452F0" w:rsidRDefault="00E452F0" w:rsidP="00E452F0">
      <w:pPr>
        <w:rPr>
          <w:rFonts w:cs="Times New Roman"/>
          <w:szCs w:val="24"/>
          <w:lang w:eastAsia="en-PH"/>
        </w:rPr>
      </w:pPr>
    </w:p>
    <w:p w14:paraId="06151315" w14:textId="77777777" w:rsidR="00E452F0" w:rsidRPr="00E452F0" w:rsidRDefault="00E452F0" w:rsidP="00E452F0">
      <w:pPr>
        <w:rPr>
          <w:rFonts w:cs="Times New Roman"/>
          <w:szCs w:val="24"/>
          <w:lang w:eastAsia="en-PH"/>
        </w:rPr>
      </w:pPr>
    </w:p>
    <w:p w14:paraId="4D8FF27D" w14:textId="77777777" w:rsidR="00E452F0" w:rsidRPr="00E452F0" w:rsidRDefault="00E452F0" w:rsidP="00E452F0">
      <w:pPr>
        <w:rPr>
          <w:rFonts w:cs="Times New Roman"/>
          <w:szCs w:val="24"/>
          <w:lang w:eastAsia="en-PH"/>
        </w:rPr>
      </w:pPr>
    </w:p>
    <w:p w14:paraId="5E8D953B" w14:textId="77777777" w:rsidR="00E452F0" w:rsidRPr="00E452F0" w:rsidRDefault="00E452F0" w:rsidP="00E452F0">
      <w:pPr>
        <w:rPr>
          <w:rFonts w:cs="Times New Roman"/>
          <w:szCs w:val="24"/>
          <w:lang w:eastAsia="en-PH"/>
        </w:rPr>
      </w:pPr>
    </w:p>
    <w:p w14:paraId="1D912941" w14:textId="77777777" w:rsidR="00E452F0" w:rsidRPr="00E452F0" w:rsidRDefault="00E452F0" w:rsidP="00E452F0">
      <w:pPr>
        <w:rPr>
          <w:rFonts w:cs="Times New Roman"/>
          <w:szCs w:val="24"/>
          <w:lang w:eastAsia="en-PH"/>
        </w:rPr>
      </w:pPr>
    </w:p>
    <w:p w14:paraId="419FF1FE" w14:textId="77777777" w:rsidR="00E452F0" w:rsidRPr="00E452F0" w:rsidRDefault="00E452F0" w:rsidP="00E452F0">
      <w:pPr>
        <w:rPr>
          <w:rFonts w:cs="Times New Roman"/>
          <w:szCs w:val="24"/>
          <w:lang w:eastAsia="en-PH"/>
        </w:rPr>
      </w:pPr>
    </w:p>
    <w:p w14:paraId="73E4BB31" w14:textId="77777777" w:rsidR="00E452F0" w:rsidRPr="00E452F0" w:rsidRDefault="00E452F0" w:rsidP="00E452F0">
      <w:pPr>
        <w:rPr>
          <w:rFonts w:cs="Times New Roman"/>
          <w:szCs w:val="24"/>
          <w:lang w:eastAsia="en-PH"/>
        </w:rPr>
      </w:pPr>
    </w:p>
    <w:p w14:paraId="53D6F4C5" w14:textId="77777777" w:rsidR="00E452F0" w:rsidRPr="00E452F0" w:rsidRDefault="00E452F0" w:rsidP="00E452F0">
      <w:pPr>
        <w:rPr>
          <w:rFonts w:cs="Times New Roman"/>
          <w:szCs w:val="24"/>
          <w:lang w:eastAsia="en-PH"/>
        </w:rPr>
      </w:pPr>
    </w:p>
    <w:p w14:paraId="57EE82A6" w14:textId="77777777" w:rsidR="00E452F0" w:rsidRPr="00E452F0" w:rsidRDefault="00E452F0" w:rsidP="00E452F0">
      <w:pPr>
        <w:rPr>
          <w:rFonts w:cs="Times New Roman"/>
          <w:szCs w:val="24"/>
          <w:lang w:eastAsia="en-PH"/>
        </w:rPr>
      </w:pPr>
    </w:p>
    <w:p w14:paraId="2F05C819" w14:textId="77777777" w:rsidR="00E452F0" w:rsidRPr="00E452F0" w:rsidRDefault="00E452F0" w:rsidP="00E452F0">
      <w:pPr>
        <w:rPr>
          <w:rFonts w:cs="Times New Roman"/>
          <w:szCs w:val="24"/>
          <w:lang w:eastAsia="en-PH"/>
        </w:rPr>
      </w:pPr>
    </w:p>
    <w:p w14:paraId="4DC2FD5F" w14:textId="77777777" w:rsidR="00E452F0" w:rsidRPr="00E452F0" w:rsidRDefault="00E452F0" w:rsidP="00E452F0">
      <w:pPr>
        <w:rPr>
          <w:rFonts w:cs="Times New Roman"/>
          <w:szCs w:val="24"/>
          <w:lang w:eastAsia="en-PH"/>
        </w:rPr>
      </w:pPr>
    </w:p>
    <w:p w14:paraId="427B0A50" w14:textId="77777777" w:rsidR="00E452F0" w:rsidRPr="00E452F0" w:rsidRDefault="00E452F0" w:rsidP="00E452F0">
      <w:pPr>
        <w:rPr>
          <w:rFonts w:cs="Times New Roman"/>
          <w:szCs w:val="24"/>
          <w:lang w:eastAsia="en-PH"/>
        </w:rPr>
      </w:pPr>
    </w:p>
    <w:p w14:paraId="1F5B2599" w14:textId="77777777" w:rsidR="00E452F0" w:rsidRPr="00E452F0" w:rsidRDefault="00E452F0" w:rsidP="00E452F0">
      <w:pPr>
        <w:rPr>
          <w:rFonts w:cs="Times New Roman"/>
          <w:szCs w:val="24"/>
          <w:lang w:eastAsia="en-PH"/>
        </w:rPr>
      </w:pPr>
    </w:p>
    <w:p w14:paraId="44436112" w14:textId="77777777" w:rsidR="00E452F0" w:rsidRPr="00E452F0" w:rsidRDefault="00E452F0" w:rsidP="00E452F0">
      <w:pPr>
        <w:rPr>
          <w:rFonts w:cs="Times New Roman"/>
          <w:szCs w:val="24"/>
          <w:lang w:eastAsia="en-PH"/>
        </w:rPr>
      </w:pPr>
    </w:p>
    <w:p w14:paraId="74A5E490" w14:textId="77777777" w:rsidR="00E452F0" w:rsidRPr="00E452F0" w:rsidRDefault="00E452F0" w:rsidP="00E452F0">
      <w:pPr>
        <w:rPr>
          <w:rFonts w:cs="Times New Roman"/>
          <w:szCs w:val="24"/>
          <w:lang w:eastAsia="en-PH"/>
        </w:rPr>
      </w:pPr>
    </w:p>
    <w:p w14:paraId="4367AB45" w14:textId="77777777" w:rsidR="00E452F0" w:rsidRPr="00E452F0" w:rsidRDefault="00E452F0" w:rsidP="00E452F0">
      <w:pPr>
        <w:rPr>
          <w:rFonts w:cs="Times New Roman"/>
          <w:szCs w:val="24"/>
          <w:lang w:eastAsia="en-PH"/>
        </w:rPr>
      </w:pPr>
    </w:p>
    <w:p w14:paraId="6F0FA110" w14:textId="77777777" w:rsidR="00E452F0" w:rsidRPr="00E452F0" w:rsidRDefault="00E452F0" w:rsidP="00E452F0">
      <w:pPr>
        <w:rPr>
          <w:rFonts w:cs="Times New Roman"/>
          <w:szCs w:val="24"/>
          <w:lang w:eastAsia="en-PH"/>
        </w:rPr>
      </w:pPr>
    </w:p>
    <w:p w14:paraId="11B00773" w14:textId="77777777" w:rsidR="00E452F0" w:rsidRPr="00E452F0" w:rsidRDefault="00E452F0" w:rsidP="00E452F0">
      <w:pPr>
        <w:rPr>
          <w:rFonts w:cs="Times New Roman"/>
          <w:szCs w:val="24"/>
          <w:lang w:eastAsia="en-PH"/>
        </w:rPr>
      </w:pPr>
    </w:p>
    <w:p w14:paraId="786EFA2B" w14:textId="77777777" w:rsidR="00E452F0" w:rsidRDefault="00E452F0" w:rsidP="00E452F0">
      <w:pPr>
        <w:rPr>
          <w:rFonts w:cs="Times New Roman"/>
          <w:bCs/>
          <w:szCs w:val="24"/>
          <w:lang w:eastAsia="en-PH"/>
        </w:rPr>
      </w:pPr>
    </w:p>
    <w:p w14:paraId="03CD3F0A" w14:textId="6C54F641" w:rsidR="00E452F0" w:rsidRDefault="00E452F0" w:rsidP="00E452F0">
      <w:pPr>
        <w:tabs>
          <w:tab w:val="left" w:pos="1173"/>
          <w:tab w:val="center" w:pos="4320"/>
        </w:tabs>
        <w:rPr>
          <w:rFonts w:cs="Times New Roman"/>
          <w:bCs/>
          <w:szCs w:val="24"/>
          <w:lang w:eastAsia="en-PH"/>
        </w:rPr>
      </w:pPr>
      <w:r>
        <w:rPr>
          <w:rFonts w:cs="Times New Roman"/>
          <w:bCs/>
          <w:szCs w:val="24"/>
          <w:lang w:eastAsia="en-PH"/>
        </w:rPr>
        <w:t>Figure 94</w:t>
      </w:r>
      <w:r w:rsidRPr="009040B2">
        <w:rPr>
          <w:rFonts w:cs="Times New Roman"/>
          <w:bCs/>
          <w:szCs w:val="24"/>
          <w:lang w:eastAsia="en-PH"/>
        </w:rPr>
        <w:t xml:space="preserve">: Activity Diagram of Web-based Piggery Management System </w:t>
      </w:r>
      <w:r>
        <w:rPr>
          <w:rFonts w:cs="Times New Roman"/>
          <w:bCs/>
          <w:szCs w:val="24"/>
          <w:lang w:eastAsia="en-PH"/>
        </w:rPr>
        <w:t>Add Purchase Request Inventory Management Mo</w:t>
      </w:r>
      <w:r w:rsidRPr="009040B2">
        <w:rPr>
          <w:rFonts w:cs="Times New Roman"/>
          <w:bCs/>
          <w:szCs w:val="24"/>
          <w:lang w:eastAsia="en-PH"/>
        </w:rPr>
        <w:t>dule Use Case</w:t>
      </w:r>
      <w:r>
        <w:rPr>
          <w:rFonts w:cs="Times New Roman"/>
          <w:bCs/>
          <w:szCs w:val="24"/>
          <w:lang w:eastAsia="en-PH"/>
        </w:rPr>
        <w:tab/>
      </w:r>
    </w:p>
    <w:p w14:paraId="4DDC9AA3" w14:textId="43508A0F" w:rsidR="00E452F0" w:rsidRPr="00E452F0" w:rsidRDefault="00E452F0" w:rsidP="00E452F0">
      <w:pPr>
        <w:rPr>
          <w:rFonts w:cs="Times New Roman"/>
          <w:szCs w:val="24"/>
          <w:lang w:eastAsia="en-PH"/>
        </w:rPr>
        <w:sectPr w:rsidR="00E452F0" w:rsidRPr="00E452F0" w:rsidSect="001F5EA3">
          <w:pgSz w:w="12240" w:h="15840" w:code="1"/>
          <w:pgMar w:top="1440" w:right="1440" w:bottom="1440" w:left="2160" w:header="720" w:footer="288" w:gutter="0"/>
          <w:cols w:space="720"/>
          <w:docGrid w:linePitch="360"/>
        </w:sectPr>
      </w:pPr>
    </w:p>
    <w:p w14:paraId="5C02E55E" w14:textId="7F6FD621" w:rsidR="00EB23AE" w:rsidRDefault="00EB23AE" w:rsidP="002D295F">
      <w:pPr>
        <w:spacing w:line="360" w:lineRule="auto"/>
        <w:ind w:firstLine="720"/>
        <w:jc w:val="both"/>
        <w:rPr>
          <w:rFonts w:cs="Times New Roman"/>
          <w:bCs/>
          <w:szCs w:val="24"/>
          <w:lang w:eastAsia="en-PH"/>
        </w:rPr>
      </w:pPr>
      <w:r>
        <w:rPr>
          <w:rFonts w:cs="Times New Roman"/>
          <w:bCs/>
          <w:szCs w:val="24"/>
          <w:lang w:eastAsia="en-PH"/>
        </w:rPr>
        <w:lastRenderedPageBreak/>
        <w:t>User Management</w:t>
      </w:r>
      <w:r w:rsidRPr="009040B2">
        <w:rPr>
          <w:rFonts w:cs="Times New Roman"/>
          <w:bCs/>
          <w:szCs w:val="24"/>
          <w:lang w:eastAsia="en-PH"/>
        </w:rPr>
        <w:t xml:space="preserve"> Module</w:t>
      </w:r>
    </w:p>
    <w:tbl>
      <w:tblPr>
        <w:tblStyle w:val="TableGrid"/>
        <w:tblpPr w:leftFromText="180" w:rightFromText="180" w:vertAnchor="text" w:horzAnchor="margin" w:tblpXSpec="right" w:tblpY="146"/>
        <w:tblW w:w="0" w:type="auto"/>
        <w:tblLook w:val="04A0" w:firstRow="1" w:lastRow="0" w:firstColumn="1" w:lastColumn="0" w:noHBand="0" w:noVBand="1"/>
      </w:tblPr>
      <w:tblGrid>
        <w:gridCol w:w="2515"/>
        <w:gridCol w:w="2742"/>
        <w:gridCol w:w="2653"/>
      </w:tblGrid>
      <w:tr w:rsidR="00EB23AE" w14:paraId="42573FE9" w14:textId="77777777" w:rsidTr="00EB23AE">
        <w:tc>
          <w:tcPr>
            <w:tcW w:w="2515" w:type="dxa"/>
          </w:tcPr>
          <w:p w14:paraId="6FD60A62" w14:textId="226C097A" w:rsidR="00EB23AE" w:rsidRDefault="00EB23AE" w:rsidP="00EB23AE">
            <w:pPr>
              <w:rPr>
                <w:b w:val="0"/>
                <w:szCs w:val="24"/>
              </w:rPr>
            </w:pPr>
            <w:r>
              <w:rPr>
                <w:b w:val="0"/>
                <w:szCs w:val="24"/>
              </w:rPr>
              <w:t>Use Case</w:t>
            </w:r>
          </w:p>
        </w:tc>
        <w:tc>
          <w:tcPr>
            <w:tcW w:w="2742" w:type="dxa"/>
          </w:tcPr>
          <w:p w14:paraId="015934BC" w14:textId="77777777" w:rsidR="00EB23AE" w:rsidRDefault="00EB23AE" w:rsidP="00EB23AE">
            <w:pPr>
              <w:rPr>
                <w:b w:val="0"/>
                <w:szCs w:val="24"/>
              </w:rPr>
            </w:pPr>
            <w:r>
              <w:rPr>
                <w:b w:val="0"/>
                <w:szCs w:val="24"/>
              </w:rPr>
              <w:t>Description</w:t>
            </w:r>
          </w:p>
        </w:tc>
        <w:tc>
          <w:tcPr>
            <w:tcW w:w="2653" w:type="dxa"/>
          </w:tcPr>
          <w:p w14:paraId="5648CFC3" w14:textId="77777777" w:rsidR="00EB23AE" w:rsidRDefault="00EB23AE" w:rsidP="00EB23AE">
            <w:pPr>
              <w:rPr>
                <w:b w:val="0"/>
                <w:szCs w:val="24"/>
              </w:rPr>
            </w:pPr>
            <w:r>
              <w:rPr>
                <w:b w:val="0"/>
                <w:szCs w:val="24"/>
              </w:rPr>
              <w:t>User/Actor (Roles)</w:t>
            </w:r>
          </w:p>
        </w:tc>
      </w:tr>
      <w:tr w:rsidR="00EB23AE" w14:paraId="3D985B5D" w14:textId="77777777" w:rsidTr="00EB23AE">
        <w:trPr>
          <w:trHeight w:val="784"/>
        </w:trPr>
        <w:tc>
          <w:tcPr>
            <w:tcW w:w="2515" w:type="dxa"/>
          </w:tcPr>
          <w:p w14:paraId="283BAB4F" w14:textId="62F8646D" w:rsidR="00EB23AE" w:rsidRDefault="00E452F0" w:rsidP="00EB23AE">
            <w:pPr>
              <w:jc w:val="both"/>
              <w:rPr>
                <w:b w:val="0"/>
                <w:szCs w:val="24"/>
              </w:rPr>
            </w:pPr>
            <w:r>
              <w:rPr>
                <w:b w:val="0"/>
                <w:szCs w:val="24"/>
              </w:rPr>
              <w:t>Login</w:t>
            </w:r>
          </w:p>
        </w:tc>
        <w:tc>
          <w:tcPr>
            <w:tcW w:w="2742" w:type="dxa"/>
          </w:tcPr>
          <w:p w14:paraId="1427AB20" w14:textId="24750DC8" w:rsidR="00EB23AE" w:rsidRDefault="00EB23AE" w:rsidP="00C335B8">
            <w:pPr>
              <w:jc w:val="left"/>
              <w:rPr>
                <w:b w:val="0"/>
                <w:szCs w:val="24"/>
              </w:rPr>
            </w:pPr>
            <w:r>
              <w:rPr>
                <w:b w:val="0"/>
                <w:szCs w:val="24"/>
              </w:rPr>
              <w:t xml:space="preserve">The user </w:t>
            </w:r>
            <w:r w:rsidR="00AF46D8">
              <w:rPr>
                <w:b w:val="0"/>
                <w:szCs w:val="24"/>
              </w:rPr>
              <w:t>selects l</w:t>
            </w:r>
            <w:r w:rsidR="00C335B8">
              <w:rPr>
                <w:b w:val="0"/>
                <w:szCs w:val="24"/>
              </w:rPr>
              <w:t>ogin</w:t>
            </w:r>
            <w:r w:rsidR="00AF46D8">
              <w:rPr>
                <w:b w:val="0"/>
                <w:szCs w:val="24"/>
              </w:rPr>
              <w:t xml:space="preserve"> button</w:t>
            </w:r>
            <w:r w:rsidR="00C335B8">
              <w:rPr>
                <w:b w:val="0"/>
                <w:szCs w:val="24"/>
              </w:rPr>
              <w:t xml:space="preserve"> to</w:t>
            </w:r>
            <w:r w:rsidR="00AF46D8">
              <w:rPr>
                <w:b w:val="0"/>
                <w:szCs w:val="24"/>
              </w:rPr>
              <w:t xml:space="preserve"> login to</w:t>
            </w:r>
            <w:r w:rsidR="00C335B8">
              <w:rPr>
                <w:b w:val="0"/>
                <w:szCs w:val="24"/>
              </w:rPr>
              <w:t xml:space="preserve"> user interface user management module.</w:t>
            </w:r>
          </w:p>
        </w:tc>
        <w:tc>
          <w:tcPr>
            <w:tcW w:w="2653" w:type="dxa"/>
          </w:tcPr>
          <w:p w14:paraId="50DCB1A8" w14:textId="3695AC60" w:rsidR="00EB23AE" w:rsidRDefault="00EB23AE" w:rsidP="00EB23AE">
            <w:pPr>
              <w:rPr>
                <w:b w:val="0"/>
                <w:szCs w:val="24"/>
              </w:rPr>
            </w:pPr>
            <w:r>
              <w:rPr>
                <w:b w:val="0"/>
                <w:szCs w:val="24"/>
              </w:rPr>
              <w:t>Owner</w:t>
            </w:r>
            <w:r w:rsidR="00E452F0">
              <w:rPr>
                <w:b w:val="0"/>
                <w:szCs w:val="24"/>
              </w:rPr>
              <w:t>, Worker, Veterinarian</w:t>
            </w:r>
          </w:p>
        </w:tc>
      </w:tr>
      <w:tr w:rsidR="00EB23AE" w14:paraId="1DA3A1A9" w14:textId="77777777" w:rsidTr="00EB23AE">
        <w:trPr>
          <w:trHeight w:val="706"/>
        </w:trPr>
        <w:tc>
          <w:tcPr>
            <w:tcW w:w="2515" w:type="dxa"/>
          </w:tcPr>
          <w:p w14:paraId="18F5D6C1" w14:textId="1AA78FFB" w:rsidR="00EB23AE" w:rsidRDefault="00EB23AE" w:rsidP="00EB23AE">
            <w:pPr>
              <w:jc w:val="both"/>
              <w:rPr>
                <w:b w:val="0"/>
                <w:szCs w:val="24"/>
              </w:rPr>
            </w:pPr>
            <w:r>
              <w:rPr>
                <w:b w:val="0"/>
                <w:szCs w:val="24"/>
              </w:rPr>
              <w:t xml:space="preserve">Add new </w:t>
            </w:r>
            <w:r w:rsidR="00E452F0">
              <w:rPr>
                <w:b w:val="0"/>
                <w:szCs w:val="24"/>
              </w:rPr>
              <w:t>user</w:t>
            </w:r>
          </w:p>
        </w:tc>
        <w:tc>
          <w:tcPr>
            <w:tcW w:w="2742" w:type="dxa"/>
          </w:tcPr>
          <w:p w14:paraId="2A3C6708" w14:textId="5BC115FC" w:rsidR="00EB23AE" w:rsidRDefault="00EB23AE" w:rsidP="00EB23AE">
            <w:pPr>
              <w:jc w:val="both"/>
              <w:rPr>
                <w:b w:val="0"/>
                <w:szCs w:val="24"/>
              </w:rPr>
            </w:pPr>
            <w:r>
              <w:rPr>
                <w:b w:val="0"/>
                <w:szCs w:val="24"/>
              </w:rPr>
              <w:t xml:space="preserve">The user </w:t>
            </w:r>
            <w:r w:rsidR="00AF46D8">
              <w:rPr>
                <w:b w:val="0"/>
                <w:szCs w:val="24"/>
              </w:rPr>
              <w:t>selects add</w:t>
            </w:r>
            <w:r>
              <w:rPr>
                <w:b w:val="0"/>
                <w:szCs w:val="24"/>
              </w:rPr>
              <w:t xml:space="preserve"> new user </w:t>
            </w:r>
            <w:r w:rsidR="00AF46D8">
              <w:rPr>
                <w:b w:val="0"/>
                <w:szCs w:val="24"/>
              </w:rPr>
              <w:t>to create new user.</w:t>
            </w:r>
          </w:p>
        </w:tc>
        <w:tc>
          <w:tcPr>
            <w:tcW w:w="2653" w:type="dxa"/>
          </w:tcPr>
          <w:p w14:paraId="6A496B3B" w14:textId="57693D94" w:rsidR="00EB23AE" w:rsidRDefault="00E452F0" w:rsidP="00EB23AE">
            <w:pPr>
              <w:rPr>
                <w:b w:val="0"/>
                <w:szCs w:val="24"/>
              </w:rPr>
            </w:pPr>
            <w:r>
              <w:rPr>
                <w:b w:val="0"/>
                <w:szCs w:val="24"/>
              </w:rPr>
              <w:t>Owner, Worker, Veterinarian</w:t>
            </w:r>
          </w:p>
        </w:tc>
      </w:tr>
      <w:tr w:rsidR="00EB23AE" w14:paraId="5F6C6F74" w14:textId="77777777" w:rsidTr="00EB23AE">
        <w:trPr>
          <w:trHeight w:val="888"/>
        </w:trPr>
        <w:tc>
          <w:tcPr>
            <w:tcW w:w="2515" w:type="dxa"/>
          </w:tcPr>
          <w:p w14:paraId="297D811A" w14:textId="0ABB7E61" w:rsidR="00EB23AE" w:rsidRDefault="00E452F0" w:rsidP="00EB23AE">
            <w:pPr>
              <w:jc w:val="both"/>
              <w:rPr>
                <w:b w:val="0"/>
                <w:szCs w:val="24"/>
              </w:rPr>
            </w:pPr>
            <w:r>
              <w:rPr>
                <w:b w:val="0"/>
                <w:szCs w:val="24"/>
              </w:rPr>
              <w:t>Search user</w:t>
            </w:r>
          </w:p>
        </w:tc>
        <w:tc>
          <w:tcPr>
            <w:tcW w:w="2742" w:type="dxa"/>
          </w:tcPr>
          <w:p w14:paraId="4ECE7878" w14:textId="49037984" w:rsidR="00EB23AE" w:rsidRDefault="00EB23AE" w:rsidP="00EB23AE">
            <w:pPr>
              <w:jc w:val="both"/>
              <w:rPr>
                <w:b w:val="0"/>
                <w:szCs w:val="24"/>
              </w:rPr>
            </w:pPr>
            <w:r>
              <w:rPr>
                <w:b w:val="0"/>
                <w:szCs w:val="24"/>
              </w:rPr>
              <w:t xml:space="preserve">The user selects the </w:t>
            </w:r>
            <w:r w:rsidR="00AF46D8">
              <w:rPr>
                <w:b w:val="0"/>
                <w:szCs w:val="24"/>
              </w:rPr>
              <w:t>search field to search the user.</w:t>
            </w:r>
            <w:r>
              <w:rPr>
                <w:b w:val="0"/>
                <w:szCs w:val="24"/>
              </w:rPr>
              <w:t xml:space="preserve"> </w:t>
            </w:r>
          </w:p>
        </w:tc>
        <w:tc>
          <w:tcPr>
            <w:tcW w:w="2653" w:type="dxa"/>
          </w:tcPr>
          <w:p w14:paraId="61F06C02" w14:textId="02B68349" w:rsidR="00EB23AE" w:rsidRDefault="00E452F0" w:rsidP="00EB23AE">
            <w:pPr>
              <w:rPr>
                <w:b w:val="0"/>
                <w:szCs w:val="24"/>
              </w:rPr>
            </w:pPr>
            <w:r>
              <w:rPr>
                <w:b w:val="0"/>
                <w:szCs w:val="24"/>
              </w:rPr>
              <w:t>Owner, Worker, Veterinarian</w:t>
            </w:r>
          </w:p>
        </w:tc>
      </w:tr>
      <w:tr w:rsidR="00EB23AE" w14:paraId="4A29D18B" w14:textId="77777777" w:rsidTr="00EB23AE">
        <w:trPr>
          <w:trHeight w:val="878"/>
        </w:trPr>
        <w:tc>
          <w:tcPr>
            <w:tcW w:w="2515" w:type="dxa"/>
          </w:tcPr>
          <w:p w14:paraId="5DFC901A" w14:textId="1A221C5D" w:rsidR="00EB23AE" w:rsidRDefault="00E452F0" w:rsidP="00EB23AE">
            <w:pPr>
              <w:jc w:val="both"/>
              <w:rPr>
                <w:b w:val="0"/>
                <w:szCs w:val="24"/>
              </w:rPr>
            </w:pPr>
            <w:r>
              <w:rPr>
                <w:b w:val="0"/>
                <w:szCs w:val="24"/>
              </w:rPr>
              <w:t xml:space="preserve">Log out </w:t>
            </w:r>
          </w:p>
        </w:tc>
        <w:tc>
          <w:tcPr>
            <w:tcW w:w="2742" w:type="dxa"/>
          </w:tcPr>
          <w:p w14:paraId="3D3122EB" w14:textId="41F7116B" w:rsidR="00EB23AE" w:rsidRDefault="00EB23AE" w:rsidP="00EB23AE">
            <w:pPr>
              <w:jc w:val="both"/>
              <w:rPr>
                <w:b w:val="0"/>
                <w:szCs w:val="24"/>
              </w:rPr>
            </w:pPr>
            <w:r>
              <w:rPr>
                <w:b w:val="0"/>
                <w:szCs w:val="24"/>
              </w:rPr>
              <w:t xml:space="preserve">The user selects </w:t>
            </w:r>
            <w:r w:rsidR="00AF46D8">
              <w:rPr>
                <w:b w:val="0"/>
                <w:szCs w:val="24"/>
              </w:rPr>
              <w:t xml:space="preserve">log out </w:t>
            </w:r>
            <w:r w:rsidR="000A790E">
              <w:rPr>
                <w:b w:val="0"/>
                <w:szCs w:val="24"/>
              </w:rPr>
              <w:t>module to log out from the system.</w:t>
            </w:r>
          </w:p>
        </w:tc>
        <w:tc>
          <w:tcPr>
            <w:tcW w:w="2653" w:type="dxa"/>
          </w:tcPr>
          <w:p w14:paraId="2115534F" w14:textId="0EF6FD3B" w:rsidR="00EB23AE" w:rsidRDefault="00E452F0" w:rsidP="00EB23AE">
            <w:pPr>
              <w:rPr>
                <w:b w:val="0"/>
                <w:szCs w:val="24"/>
              </w:rPr>
            </w:pPr>
            <w:r>
              <w:rPr>
                <w:b w:val="0"/>
                <w:szCs w:val="24"/>
              </w:rPr>
              <w:t>Owner, Worker, Veterinarian</w:t>
            </w:r>
          </w:p>
        </w:tc>
      </w:tr>
    </w:tbl>
    <w:p w14:paraId="2DCF4107" w14:textId="6BA5291B" w:rsidR="001A43F1" w:rsidRDefault="001A43F1" w:rsidP="00EB23AE">
      <w:pPr>
        <w:jc w:val="both"/>
        <w:rPr>
          <w:rFonts w:cs="Times New Roman"/>
          <w:szCs w:val="24"/>
          <w:lang w:eastAsia="en-PH"/>
        </w:rPr>
      </w:pPr>
    </w:p>
    <w:p w14:paraId="54A3FA3F" w14:textId="17F27778" w:rsidR="00527B91" w:rsidRDefault="00527B91" w:rsidP="001A43F1">
      <w:pPr>
        <w:rPr>
          <w:rFonts w:cs="Times New Roman"/>
          <w:bCs/>
          <w:szCs w:val="24"/>
          <w:lang w:eastAsia="en-PH"/>
        </w:rPr>
      </w:pPr>
    </w:p>
    <w:p w14:paraId="4BDDE5F3" w14:textId="1ACB6D54" w:rsidR="00527B91" w:rsidRPr="00527B91" w:rsidRDefault="00527B91" w:rsidP="00527B91">
      <w:pPr>
        <w:rPr>
          <w:rFonts w:cs="Times New Roman"/>
          <w:szCs w:val="24"/>
          <w:lang w:eastAsia="en-PH"/>
        </w:rPr>
      </w:pPr>
    </w:p>
    <w:p w14:paraId="092DDF06" w14:textId="3FD1A2CD" w:rsidR="00527B91" w:rsidRPr="00527B91" w:rsidRDefault="00527B91" w:rsidP="00527B91">
      <w:pPr>
        <w:rPr>
          <w:rFonts w:cs="Times New Roman"/>
          <w:szCs w:val="24"/>
          <w:lang w:eastAsia="en-PH"/>
        </w:rPr>
      </w:pPr>
    </w:p>
    <w:p w14:paraId="685F6019" w14:textId="2DF67FD1" w:rsidR="00527B91" w:rsidRPr="00527B91" w:rsidRDefault="00527B91" w:rsidP="00527B91">
      <w:pPr>
        <w:rPr>
          <w:rFonts w:cs="Times New Roman"/>
          <w:szCs w:val="24"/>
          <w:lang w:eastAsia="en-PH"/>
        </w:rPr>
      </w:pPr>
    </w:p>
    <w:p w14:paraId="64923B82" w14:textId="5901C81C" w:rsidR="00527B91" w:rsidRPr="00527B91" w:rsidRDefault="00527B91" w:rsidP="00527B91">
      <w:pPr>
        <w:rPr>
          <w:rFonts w:cs="Times New Roman"/>
          <w:szCs w:val="24"/>
          <w:lang w:eastAsia="en-PH"/>
        </w:rPr>
      </w:pPr>
    </w:p>
    <w:p w14:paraId="3466CADD" w14:textId="66816151" w:rsidR="00527B91" w:rsidRPr="00527B91" w:rsidRDefault="00527B91" w:rsidP="00527B91">
      <w:pPr>
        <w:rPr>
          <w:rFonts w:cs="Times New Roman"/>
          <w:szCs w:val="24"/>
          <w:lang w:eastAsia="en-PH"/>
        </w:rPr>
      </w:pPr>
    </w:p>
    <w:p w14:paraId="0C7F42E3" w14:textId="0935A582" w:rsidR="00527B91" w:rsidRPr="00527B91" w:rsidRDefault="00527B91" w:rsidP="00527B91">
      <w:pPr>
        <w:rPr>
          <w:rFonts w:cs="Times New Roman"/>
          <w:szCs w:val="24"/>
          <w:lang w:eastAsia="en-PH"/>
        </w:rPr>
      </w:pPr>
    </w:p>
    <w:p w14:paraId="6A1B11B0" w14:textId="2B82863F" w:rsidR="00527B91" w:rsidRPr="00527B91" w:rsidRDefault="00527B91" w:rsidP="00527B91">
      <w:pPr>
        <w:rPr>
          <w:rFonts w:cs="Times New Roman"/>
          <w:szCs w:val="24"/>
          <w:lang w:eastAsia="en-PH"/>
        </w:rPr>
      </w:pPr>
    </w:p>
    <w:p w14:paraId="4964FBA6" w14:textId="4216E433" w:rsidR="00527B91" w:rsidRDefault="00527B91" w:rsidP="00527B91">
      <w:pPr>
        <w:rPr>
          <w:rFonts w:cs="Times New Roman"/>
          <w:bCs/>
          <w:szCs w:val="24"/>
          <w:lang w:eastAsia="en-PH"/>
        </w:rPr>
      </w:pPr>
    </w:p>
    <w:p w14:paraId="3E866476" w14:textId="77777777" w:rsidR="009F254E" w:rsidRDefault="009F254E" w:rsidP="00527B91">
      <w:pPr>
        <w:rPr>
          <w:rFonts w:cs="Times New Roman"/>
          <w:bCs/>
          <w:szCs w:val="24"/>
          <w:lang w:eastAsia="en-PH"/>
        </w:rPr>
      </w:pPr>
    </w:p>
    <w:p w14:paraId="6AD5E5C2" w14:textId="77777777" w:rsidR="009F254E" w:rsidRDefault="009F254E" w:rsidP="00527B91">
      <w:pPr>
        <w:rPr>
          <w:rFonts w:cs="Times New Roman"/>
          <w:bCs/>
          <w:szCs w:val="24"/>
          <w:lang w:eastAsia="en-PH"/>
        </w:rPr>
      </w:pPr>
    </w:p>
    <w:p w14:paraId="5383FE0E" w14:textId="77777777" w:rsidR="00781810" w:rsidRDefault="00781810" w:rsidP="00527B91">
      <w:pPr>
        <w:rPr>
          <w:rFonts w:cs="Times New Roman"/>
          <w:bCs/>
          <w:szCs w:val="24"/>
          <w:lang w:eastAsia="en-PH"/>
        </w:rPr>
      </w:pPr>
    </w:p>
    <w:p w14:paraId="6D73BD08" w14:textId="77777777" w:rsidR="00D45398" w:rsidRDefault="00D45398" w:rsidP="00E452F0">
      <w:pPr>
        <w:jc w:val="both"/>
        <w:rPr>
          <w:rFonts w:cs="Times New Roman"/>
          <w:bCs/>
          <w:szCs w:val="24"/>
          <w:lang w:eastAsia="en-PH"/>
        </w:rPr>
      </w:pPr>
    </w:p>
    <w:p w14:paraId="3D5DA490" w14:textId="16D80A27" w:rsidR="00EB23AE" w:rsidRDefault="00527B91" w:rsidP="00EB23AE">
      <w:pPr>
        <w:rPr>
          <w:rFonts w:cs="Times New Roman"/>
          <w:bCs/>
          <w:szCs w:val="24"/>
          <w:lang w:eastAsia="en-PH"/>
        </w:rPr>
      </w:pPr>
      <w:r w:rsidRPr="009040B2">
        <w:rPr>
          <w:rFonts w:cs="Times New Roman"/>
          <w:bCs/>
          <w:szCs w:val="24"/>
          <w:lang w:eastAsia="en-PH"/>
        </w:rPr>
        <w:t xml:space="preserve">Table </w:t>
      </w:r>
      <w:r>
        <w:rPr>
          <w:rFonts w:cs="Times New Roman"/>
          <w:bCs/>
          <w:szCs w:val="24"/>
          <w:lang w:eastAsia="en-PH"/>
        </w:rPr>
        <w:t>1</w:t>
      </w:r>
      <w:r w:rsidR="00E452F0">
        <w:rPr>
          <w:rFonts w:cs="Times New Roman"/>
          <w:bCs/>
          <w:szCs w:val="24"/>
          <w:lang w:eastAsia="en-PH"/>
        </w:rPr>
        <w:t>4</w:t>
      </w:r>
      <w:r w:rsidRPr="009040B2">
        <w:rPr>
          <w:rFonts w:cs="Times New Roman"/>
          <w:bCs/>
          <w:szCs w:val="24"/>
          <w:lang w:eastAsia="en-PH"/>
        </w:rPr>
        <w:t>: Event Decomposition of the Piggery Management System</w:t>
      </w:r>
      <w:r>
        <w:rPr>
          <w:rFonts w:cs="Times New Roman"/>
          <w:bCs/>
          <w:szCs w:val="24"/>
          <w:lang w:eastAsia="en-PH"/>
        </w:rPr>
        <w:t xml:space="preserve"> </w:t>
      </w:r>
      <w:r w:rsidR="009F254E">
        <w:rPr>
          <w:rFonts w:cs="Times New Roman"/>
          <w:bCs/>
          <w:szCs w:val="24"/>
          <w:lang w:eastAsia="en-PH"/>
        </w:rPr>
        <w:t>User Management</w:t>
      </w:r>
      <w:r>
        <w:rPr>
          <w:rFonts w:cs="Times New Roman"/>
          <w:bCs/>
          <w:szCs w:val="24"/>
          <w:lang w:eastAsia="en-PH"/>
        </w:rPr>
        <w:t xml:space="preserve"> Module</w:t>
      </w:r>
    </w:p>
    <w:p w14:paraId="4B84B3DD" w14:textId="22A2B1AA" w:rsidR="00EB23AE" w:rsidRPr="00EB23AE" w:rsidRDefault="00EB23AE" w:rsidP="00EB23AE">
      <w:pPr>
        <w:rPr>
          <w:rFonts w:cs="Times New Roman"/>
          <w:bCs/>
          <w:szCs w:val="24"/>
          <w:lang w:eastAsia="en-PH"/>
        </w:rPr>
      </w:pPr>
    </w:p>
    <w:p w14:paraId="2CF48FAA" w14:textId="56868612" w:rsidR="002D4E66" w:rsidRPr="00967F49" w:rsidRDefault="00A333CF" w:rsidP="00967F49">
      <w:pPr>
        <w:tabs>
          <w:tab w:val="left" w:pos="3520"/>
        </w:tabs>
        <w:rPr>
          <w:rFonts w:cs="Times New Roman"/>
          <w:szCs w:val="24"/>
          <w:lang w:eastAsia="en-PH"/>
        </w:rPr>
      </w:pPr>
      <w:r>
        <w:rPr>
          <w:noProof/>
        </w:rPr>
        <w:drawing>
          <wp:anchor distT="0" distB="0" distL="114300" distR="114300" simplePos="0" relativeHeight="251915776" behindDoc="0" locked="0" layoutInCell="1" allowOverlap="1" wp14:anchorId="303C6A95" wp14:editId="7A50C72F">
            <wp:simplePos x="0" y="0"/>
            <wp:positionH relativeFrom="column">
              <wp:posOffset>0</wp:posOffset>
            </wp:positionH>
            <wp:positionV relativeFrom="paragraph">
              <wp:posOffset>57785</wp:posOffset>
            </wp:positionV>
            <wp:extent cx="5485130" cy="3542911"/>
            <wp:effectExtent l="0" t="0" r="1270" b="635"/>
            <wp:wrapNone/>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53" cstate="print">
                      <a:extLst>
                        <a:ext uri="{28A0092B-C50C-407E-A947-70E740481C1C}">
                          <a14:useLocalDpi xmlns:a14="http://schemas.microsoft.com/office/drawing/2010/main" val="0"/>
                        </a:ext>
                      </a:extLst>
                    </a:blip>
                    <a:srcRect t="2821" r="2408" b="2498"/>
                    <a:stretch/>
                  </pic:blipFill>
                  <pic:spPr bwMode="auto">
                    <a:xfrm>
                      <a:off x="0" y="0"/>
                      <a:ext cx="5486273" cy="35436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B91">
        <w:rPr>
          <w:rFonts w:cs="Times New Roman"/>
          <w:szCs w:val="24"/>
          <w:lang w:eastAsia="en-PH"/>
        </w:rPr>
        <w:tab/>
      </w:r>
    </w:p>
    <w:p w14:paraId="3332AAAB" w14:textId="41457B07" w:rsidR="002D4E66" w:rsidRDefault="002D4E66" w:rsidP="001A43F1">
      <w:pPr>
        <w:rPr>
          <w:noProof/>
        </w:rPr>
      </w:pPr>
    </w:p>
    <w:p w14:paraId="1D7F68A5" w14:textId="3B5EDCC1" w:rsidR="002D4E66" w:rsidRDefault="002D4E66" w:rsidP="001A43F1">
      <w:pPr>
        <w:rPr>
          <w:noProof/>
        </w:rPr>
      </w:pPr>
    </w:p>
    <w:p w14:paraId="5B48E6C7" w14:textId="1E4E0540" w:rsidR="002D4E66" w:rsidRDefault="002D4E66" w:rsidP="001A43F1">
      <w:pPr>
        <w:rPr>
          <w:noProof/>
        </w:rPr>
      </w:pPr>
    </w:p>
    <w:p w14:paraId="6810B16B" w14:textId="6373369A" w:rsidR="002D4E66" w:rsidRDefault="002D4E66" w:rsidP="001A43F1">
      <w:pPr>
        <w:rPr>
          <w:noProof/>
        </w:rPr>
      </w:pPr>
    </w:p>
    <w:p w14:paraId="56029EE4" w14:textId="2A7DE131" w:rsidR="002D4E66" w:rsidRDefault="002D4E66" w:rsidP="001A43F1">
      <w:pPr>
        <w:rPr>
          <w:noProof/>
        </w:rPr>
      </w:pPr>
    </w:p>
    <w:p w14:paraId="4F222CCF" w14:textId="6C1D8543" w:rsidR="002D4E66" w:rsidRDefault="002D4E66" w:rsidP="001A43F1">
      <w:pPr>
        <w:rPr>
          <w:noProof/>
        </w:rPr>
      </w:pPr>
    </w:p>
    <w:p w14:paraId="2E7CD3E4" w14:textId="61B73E49" w:rsidR="002D4E66" w:rsidRDefault="002D4E66" w:rsidP="001A43F1">
      <w:pPr>
        <w:rPr>
          <w:noProof/>
        </w:rPr>
      </w:pPr>
    </w:p>
    <w:p w14:paraId="08C42602" w14:textId="21CFF206" w:rsidR="002D4E66" w:rsidRDefault="002D4E66" w:rsidP="001A43F1">
      <w:pPr>
        <w:rPr>
          <w:noProof/>
        </w:rPr>
      </w:pPr>
    </w:p>
    <w:p w14:paraId="6698CCAF" w14:textId="2FD7B598" w:rsidR="002D4E66" w:rsidRDefault="002D4E66" w:rsidP="001A43F1">
      <w:pPr>
        <w:rPr>
          <w:noProof/>
        </w:rPr>
      </w:pPr>
    </w:p>
    <w:p w14:paraId="59A899A8" w14:textId="07CCF249" w:rsidR="002D4E66" w:rsidRDefault="002D4E66" w:rsidP="001A43F1">
      <w:pPr>
        <w:rPr>
          <w:noProof/>
        </w:rPr>
      </w:pPr>
    </w:p>
    <w:p w14:paraId="233A400C" w14:textId="61B8F016" w:rsidR="002D4E66" w:rsidRDefault="002D4E66" w:rsidP="001A43F1">
      <w:pPr>
        <w:rPr>
          <w:noProof/>
        </w:rPr>
      </w:pPr>
    </w:p>
    <w:p w14:paraId="021EB135" w14:textId="31FCD8A3" w:rsidR="002D4E66" w:rsidRDefault="002D4E66" w:rsidP="001A43F1">
      <w:pPr>
        <w:rPr>
          <w:noProof/>
        </w:rPr>
      </w:pPr>
    </w:p>
    <w:p w14:paraId="65E88C09" w14:textId="25511601" w:rsidR="002D4E66" w:rsidRDefault="002D4E66" w:rsidP="001A43F1">
      <w:pPr>
        <w:rPr>
          <w:noProof/>
        </w:rPr>
      </w:pPr>
    </w:p>
    <w:p w14:paraId="32C5EAF2" w14:textId="1CDCAB86" w:rsidR="002D4E66" w:rsidRDefault="002D4E66" w:rsidP="001A43F1">
      <w:pPr>
        <w:rPr>
          <w:noProof/>
        </w:rPr>
      </w:pPr>
    </w:p>
    <w:p w14:paraId="581139CD" w14:textId="63F90113" w:rsidR="002D4E66" w:rsidRDefault="002D4E66" w:rsidP="001A43F1">
      <w:pPr>
        <w:rPr>
          <w:noProof/>
        </w:rPr>
      </w:pPr>
    </w:p>
    <w:p w14:paraId="56478D51" w14:textId="033AF8A8" w:rsidR="002D4E66" w:rsidRDefault="002D4E66" w:rsidP="001A43F1">
      <w:pPr>
        <w:rPr>
          <w:noProof/>
        </w:rPr>
      </w:pPr>
    </w:p>
    <w:p w14:paraId="70E233A0" w14:textId="4541509C" w:rsidR="002D4E66" w:rsidRDefault="002D4E66" w:rsidP="001A43F1">
      <w:pPr>
        <w:rPr>
          <w:noProof/>
        </w:rPr>
      </w:pPr>
    </w:p>
    <w:p w14:paraId="21DCD12A" w14:textId="2C4B3839" w:rsidR="002D4E66" w:rsidRDefault="002D4E66" w:rsidP="001A43F1">
      <w:pPr>
        <w:rPr>
          <w:noProof/>
        </w:rPr>
      </w:pPr>
    </w:p>
    <w:p w14:paraId="093BECB5" w14:textId="109018B5" w:rsidR="00853D5C" w:rsidRDefault="00853D5C" w:rsidP="00EB23AE">
      <w:pPr>
        <w:spacing w:line="360" w:lineRule="auto"/>
        <w:jc w:val="both"/>
        <w:rPr>
          <w:rFonts w:cs="Times New Roman"/>
          <w:bCs/>
          <w:szCs w:val="24"/>
          <w:lang w:eastAsia="en-PH"/>
        </w:rPr>
      </w:pPr>
    </w:p>
    <w:p w14:paraId="0865A0D0" w14:textId="6A364F35" w:rsidR="00A333CF" w:rsidRDefault="00A333CF" w:rsidP="00920261">
      <w:pPr>
        <w:spacing w:line="360" w:lineRule="auto"/>
        <w:rPr>
          <w:rFonts w:cs="Times New Roman"/>
          <w:bCs/>
          <w:szCs w:val="24"/>
          <w:lang w:eastAsia="en-PH"/>
        </w:rPr>
      </w:pPr>
    </w:p>
    <w:p w14:paraId="4089A2E2" w14:textId="79918298" w:rsidR="00E452F0" w:rsidRDefault="00E452F0" w:rsidP="00920261">
      <w:pPr>
        <w:spacing w:line="360" w:lineRule="auto"/>
        <w:rPr>
          <w:rFonts w:cs="Times New Roman"/>
          <w:bCs/>
          <w:szCs w:val="24"/>
          <w:lang w:eastAsia="en-PH"/>
        </w:rPr>
      </w:pPr>
    </w:p>
    <w:p w14:paraId="5E4BEBEA" w14:textId="21A66306" w:rsidR="00E452F0" w:rsidRDefault="00E452F0" w:rsidP="00920261">
      <w:pPr>
        <w:spacing w:line="360" w:lineRule="auto"/>
        <w:rPr>
          <w:rFonts w:cs="Times New Roman"/>
          <w:bCs/>
          <w:szCs w:val="24"/>
          <w:lang w:eastAsia="en-PH"/>
        </w:rPr>
      </w:pPr>
    </w:p>
    <w:p w14:paraId="0731B00E" w14:textId="77777777" w:rsidR="00E452F0" w:rsidRDefault="00E452F0" w:rsidP="00920261">
      <w:pPr>
        <w:spacing w:line="360" w:lineRule="auto"/>
        <w:rPr>
          <w:rFonts w:cs="Times New Roman"/>
          <w:bCs/>
          <w:szCs w:val="24"/>
          <w:lang w:eastAsia="en-PH"/>
        </w:rPr>
      </w:pPr>
    </w:p>
    <w:p w14:paraId="7BE22CB4" w14:textId="2ED9FED0" w:rsidR="00A333CF" w:rsidRDefault="00A333CF" w:rsidP="00920261">
      <w:pPr>
        <w:spacing w:line="360" w:lineRule="auto"/>
        <w:rPr>
          <w:rFonts w:cs="Times New Roman"/>
          <w:bCs/>
          <w:szCs w:val="24"/>
          <w:lang w:eastAsia="en-PH"/>
        </w:rPr>
      </w:pPr>
    </w:p>
    <w:p w14:paraId="7C11410F" w14:textId="0CA1D2C0" w:rsidR="00A333CF" w:rsidRDefault="00A93D69" w:rsidP="00920261">
      <w:pPr>
        <w:spacing w:line="360" w:lineRule="auto"/>
        <w:rPr>
          <w:rFonts w:cs="Times New Roman"/>
          <w:bCs/>
          <w:szCs w:val="24"/>
          <w:lang w:eastAsia="en-PH"/>
        </w:rPr>
      </w:pPr>
      <w:r>
        <w:rPr>
          <w:noProof/>
        </w:rPr>
        <w:lastRenderedPageBreak/>
        <w:drawing>
          <wp:anchor distT="0" distB="0" distL="114300" distR="114300" simplePos="0" relativeHeight="251916800" behindDoc="0" locked="0" layoutInCell="1" allowOverlap="1" wp14:anchorId="4B09107E" wp14:editId="640D1E77">
            <wp:simplePos x="0" y="0"/>
            <wp:positionH relativeFrom="column">
              <wp:posOffset>571500</wp:posOffset>
            </wp:positionH>
            <wp:positionV relativeFrom="paragraph">
              <wp:posOffset>1</wp:posOffset>
            </wp:positionV>
            <wp:extent cx="4343361" cy="3543300"/>
            <wp:effectExtent l="0" t="0" r="635" b="0"/>
            <wp:wrapNone/>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54" cstate="print">
                      <a:extLst>
                        <a:ext uri="{28A0092B-C50C-407E-A947-70E740481C1C}">
                          <a14:useLocalDpi xmlns:a14="http://schemas.microsoft.com/office/drawing/2010/main" val="0"/>
                        </a:ext>
                      </a:extLst>
                    </a:blip>
                    <a:srcRect l="2953" t="2411" r="1551" b="1458"/>
                    <a:stretch/>
                  </pic:blipFill>
                  <pic:spPr bwMode="auto">
                    <a:xfrm>
                      <a:off x="0" y="0"/>
                      <a:ext cx="4350946" cy="3549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D55FB" w14:textId="69876315" w:rsidR="00EC2005" w:rsidRDefault="00EC2005" w:rsidP="001A43F1">
      <w:pPr>
        <w:rPr>
          <w:rFonts w:cs="Times New Roman"/>
          <w:szCs w:val="24"/>
          <w:lang w:eastAsia="en-PH"/>
        </w:rPr>
      </w:pPr>
    </w:p>
    <w:p w14:paraId="180C7885" w14:textId="626F8C0D" w:rsidR="00920261" w:rsidRDefault="00920261" w:rsidP="00893A3E">
      <w:pPr>
        <w:rPr>
          <w:rFonts w:cs="Times New Roman"/>
          <w:szCs w:val="24"/>
          <w:lang w:eastAsia="en-PH"/>
        </w:rPr>
      </w:pPr>
    </w:p>
    <w:p w14:paraId="6B371EF6" w14:textId="7171111A" w:rsidR="00920261" w:rsidRDefault="00920261" w:rsidP="00893A3E">
      <w:pPr>
        <w:rPr>
          <w:rFonts w:cs="Times New Roman"/>
          <w:szCs w:val="24"/>
          <w:lang w:eastAsia="en-PH"/>
        </w:rPr>
      </w:pPr>
    </w:p>
    <w:p w14:paraId="211390E6" w14:textId="0F95BEC6" w:rsidR="00920261" w:rsidRDefault="00920261" w:rsidP="00893A3E">
      <w:pPr>
        <w:rPr>
          <w:rFonts w:cs="Times New Roman"/>
          <w:szCs w:val="24"/>
          <w:lang w:eastAsia="en-PH"/>
        </w:rPr>
      </w:pPr>
    </w:p>
    <w:p w14:paraId="58553003" w14:textId="66BE306C" w:rsidR="00920261" w:rsidRDefault="00920261" w:rsidP="00893A3E">
      <w:pPr>
        <w:rPr>
          <w:rFonts w:cs="Times New Roman"/>
          <w:szCs w:val="24"/>
          <w:lang w:eastAsia="en-PH"/>
        </w:rPr>
      </w:pPr>
    </w:p>
    <w:p w14:paraId="7A320A84" w14:textId="498728E3" w:rsidR="00920261" w:rsidRDefault="00920261" w:rsidP="00893A3E">
      <w:pPr>
        <w:rPr>
          <w:rFonts w:cs="Times New Roman"/>
          <w:szCs w:val="24"/>
          <w:lang w:eastAsia="en-PH"/>
        </w:rPr>
      </w:pPr>
    </w:p>
    <w:p w14:paraId="28D39AD5" w14:textId="1B8D621E" w:rsidR="00920261" w:rsidRDefault="00920261" w:rsidP="00893A3E">
      <w:pPr>
        <w:rPr>
          <w:rFonts w:cs="Times New Roman"/>
          <w:szCs w:val="24"/>
          <w:lang w:eastAsia="en-PH"/>
        </w:rPr>
      </w:pPr>
    </w:p>
    <w:p w14:paraId="29527883" w14:textId="77777777" w:rsidR="00920261" w:rsidRDefault="00920261" w:rsidP="00893A3E">
      <w:pPr>
        <w:rPr>
          <w:rFonts w:cs="Times New Roman"/>
          <w:szCs w:val="24"/>
          <w:lang w:eastAsia="en-PH"/>
        </w:rPr>
      </w:pPr>
    </w:p>
    <w:p w14:paraId="2B6E40D2" w14:textId="77777777" w:rsidR="009E6CC9" w:rsidRPr="009E6CC9" w:rsidRDefault="009E6CC9" w:rsidP="009E6CC9">
      <w:pPr>
        <w:rPr>
          <w:rFonts w:cs="Times New Roman"/>
          <w:szCs w:val="24"/>
          <w:lang w:eastAsia="en-PH"/>
        </w:rPr>
      </w:pPr>
    </w:p>
    <w:p w14:paraId="4BFCDB1C" w14:textId="77777777" w:rsidR="009E6CC9" w:rsidRPr="009E6CC9" w:rsidRDefault="009E6CC9" w:rsidP="009E6CC9">
      <w:pPr>
        <w:rPr>
          <w:rFonts w:cs="Times New Roman"/>
          <w:szCs w:val="24"/>
          <w:lang w:eastAsia="en-PH"/>
        </w:rPr>
      </w:pPr>
    </w:p>
    <w:p w14:paraId="35294928" w14:textId="77777777" w:rsidR="009E6CC9" w:rsidRPr="009E6CC9" w:rsidRDefault="009E6CC9" w:rsidP="009E6CC9">
      <w:pPr>
        <w:rPr>
          <w:rFonts w:cs="Times New Roman"/>
          <w:szCs w:val="24"/>
          <w:lang w:eastAsia="en-PH"/>
        </w:rPr>
      </w:pPr>
    </w:p>
    <w:p w14:paraId="6D5B4B48" w14:textId="77777777" w:rsidR="009E6CC9" w:rsidRPr="009E6CC9" w:rsidRDefault="009E6CC9" w:rsidP="009E6CC9">
      <w:pPr>
        <w:rPr>
          <w:rFonts w:cs="Times New Roman"/>
          <w:szCs w:val="24"/>
          <w:lang w:eastAsia="en-PH"/>
        </w:rPr>
      </w:pPr>
    </w:p>
    <w:p w14:paraId="33631930" w14:textId="567EFE0F" w:rsidR="009E6CC9" w:rsidRPr="009E6CC9" w:rsidRDefault="009E6CC9" w:rsidP="009E6CC9">
      <w:pPr>
        <w:rPr>
          <w:rFonts w:cs="Times New Roman"/>
          <w:szCs w:val="24"/>
          <w:lang w:eastAsia="en-PH"/>
        </w:rPr>
      </w:pPr>
    </w:p>
    <w:p w14:paraId="10A49F3E" w14:textId="77777777" w:rsidR="009E6CC9" w:rsidRPr="009E6CC9" w:rsidRDefault="009E6CC9" w:rsidP="009E6CC9">
      <w:pPr>
        <w:rPr>
          <w:rFonts w:cs="Times New Roman"/>
          <w:szCs w:val="24"/>
          <w:lang w:eastAsia="en-PH"/>
        </w:rPr>
      </w:pPr>
    </w:p>
    <w:p w14:paraId="6F96035D" w14:textId="77777777" w:rsidR="009E6CC9" w:rsidRPr="009E6CC9" w:rsidRDefault="009E6CC9" w:rsidP="009E6CC9">
      <w:pPr>
        <w:rPr>
          <w:rFonts w:cs="Times New Roman"/>
          <w:szCs w:val="24"/>
          <w:lang w:eastAsia="en-PH"/>
        </w:rPr>
      </w:pPr>
    </w:p>
    <w:p w14:paraId="08B7E03C" w14:textId="77777777" w:rsidR="009E6CC9" w:rsidRPr="009E6CC9" w:rsidRDefault="009E6CC9" w:rsidP="009E6CC9">
      <w:pPr>
        <w:rPr>
          <w:rFonts w:cs="Times New Roman"/>
          <w:szCs w:val="24"/>
          <w:lang w:eastAsia="en-PH"/>
        </w:rPr>
      </w:pPr>
    </w:p>
    <w:p w14:paraId="65E03ADD" w14:textId="77777777" w:rsidR="009E6CC9" w:rsidRPr="009E6CC9" w:rsidRDefault="009E6CC9" w:rsidP="009E6CC9">
      <w:pPr>
        <w:rPr>
          <w:rFonts w:cs="Times New Roman"/>
          <w:szCs w:val="24"/>
          <w:lang w:eastAsia="en-PH"/>
        </w:rPr>
      </w:pPr>
    </w:p>
    <w:p w14:paraId="1DA4C615" w14:textId="37721AC0" w:rsidR="009E6CC9" w:rsidRPr="009E6CC9" w:rsidRDefault="009E6CC9" w:rsidP="009E6CC9">
      <w:pPr>
        <w:rPr>
          <w:rFonts w:cs="Times New Roman"/>
          <w:szCs w:val="24"/>
          <w:lang w:eastAsia="en-PH"/>
        </w:rPr>
      </w:pPr>
    </w:p>
    <w:p w14:paraId="6A848986" w14:textId="77777777" w:rsidR="009E6CC9" w:rsidRPr="009E6CC9" w:rsidRDefault="009E6CC9" w:rsidP="00EC7F45">
      <w:pPr>
        <w:jc w:val="both"/>
        <w:rPr>
          <w:rFonts w:cs="Times New Roman"/>
          <w:szCs w:val="24"/>
          <w:lang w:eastAsia="en-PH"/>
        </w:rPr>
      </w:pPr>
    </w:p>
    <w:p w14:paraId="3F11B4CD" w14:textId="2AC7B43F" w:rsidR="000B0F8F" w:rsidRDefault="000B0F8F" w:rsidP="00497414">
      <w:pPr>
        <w:jc w:val="both"/>
        <w:rPr>
          <w:rFonts w:cs="Times New Roman"/>
          <w:bCs/>
          <w:szCs w:val="24"/>
          <w:lang w:eastAsia="en-PH"/>
        </w:rPr>
      </w:pPr>
    </w:p>
    <w:p w14:paraId="5645DBF5" w14:textId="7D03EAE3" w:rsidR="00853D5C" w:rsidRDefault="00853D5C" w:rsidP="00EB23AE">
      <w:pPr>
        <w:jc w:val="both"/>
        <w:rPr>
          <w:rFonts w:cs="Times New Roman"/>
          <w:bCs/>
          <w:szCs w:val="24"/>
          <w:lang w:eastAsia="en-PH"/>
        </w:rPr>
      </w:pPr>
    </w:p>
    <w:p w14:paraId="487CDC2B" w14:textId="6750BBE9" w:rsidR="00EC7F45" w:rsidRDefault="007C43B7" w:rsidP="00EC7F45">
      <w:pPr>
        <w:rPr>
          <w:rFonts w:cs="Times New Roman"/>
          <w:bCs/>
          <w:szCs w:val="24"/>
          <w:lang w:eastAsia="en-PH"/>
        </w:rPr>
      </w:pPr>
      <w:r>
        <w:rPr>
          <w:noProof/>
        </w:rPr>
        <w:drawing>
          <wp:anchor distT="0" distB="0" distL="114300" distR="114300" simplePos="0" relativeHeight="251917824" behindDoc="0" locked="0" layoutInCell="1" allowOverlap="1" wp14:anchorId="2371425A" wp14:editId="6BB23402">
            <wp:simplePos x="0" y="0"/>
            <wp:positionH relativeFrom="column">
              <wp:posOffset>561975</wp:posOffset>
            </wp:positionH>
            <wp:positionV relativeFrom="paragraph">
              <wp:posOffset>172085</wp:posOffset>
            </wp:positionV>
            <wp:extent cx="4352290" cy="3543300"/>
            <wp:effectExtent l="0" t="0" r="0" b="0"/>
            <wp:wrapNone/>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5" cstate="print">
                      <a:extLst>
                        <a:ext uri="{28A0092B-C50C-407E-A947-70E740481C1C}">
                          <a14:useLocalDpi xmlns:a14="http://schemas.microsoft.com/office/drawing/2010/main" val="0"/>
                        </a:ext>
                      </a:extLst>
                    </a:blip>
                    <a:srcRect l="1974"/>
                    <a:stretch/>
                  </pic:blipFill>
                  <pic:spPr bwMode="auto">
                    <a:xfrm>
                      <a:off x="0" y="0"/>
                      <a:ext cx="435229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1F7DD" w14:textId="558B97F0" w:rsidR="00EC7F45" w:rsidRDefault="00EC7F45" w:rsidP="00EC7F45">
      <w:pPr>
        <w:rPr>
          <w:rFonts w:cs="Times New Roman"/>
          <w:bCs/>
          <w:szCs w:val="24"/>
          <w:lang w:eastAsia="en-PH"/>
        </w:rPr>
      </w:pPr>
    </w:p>
    <w:p w14:paraId="42F1C45F" w14:textId="7A86E12F" w:rsidR="00EC7F45" w:rsidRDefault="00EC7F45" w:rsidP="00EC7F45">
      <w:pPr>
        <w:rPr>
          <w:rFonts w:cs="Times New Roman"/>
          <w:bCs/>
          <w:szCs w:val="24"/>
          <w:lang w:eastAsia="en-PH"/>
        </w:rPr>
      </w:pPr>
    </w:p>
    <w:p w14:paraId="7D816C74" w14:textId="55F2D650" w:rsidR="00EC7F45" w:rsidRDefault="00EC7F45" w:rsidP="00EC7F45">
      <w:pPr>
        <w:tabs>
          <w:tab w:val="left" w:pos="4147"/>
          <w:tab w:val="center" w:pos="4320"/>
        </w:tabs>
        <w:jc w:val="left"/>
        <w:rPr>
          <w:rFonts w:cs="Times New Roman"/>
          <w:szCs w:val="24"/>
          <w:lang w:eastAsia="en-PH"/>
        </w:rPr>
      </w:pPr>
      <w:r>
        <w:rPr>
          <w:rFonts w:cs="Times New Roman"/>
          <w:szCs w:val="24"/>
          <w:lang w:eastAsia="en-PH"/>
        </w:rPr>
        <w:tab/>
      </w:r>
    </w:p>
    <w:p w14:paraId="72F37D90" w14:textId="46C81AA5" w:rsidR="00EC7F45" w:rsidRDefault="00EC7F45" w:rsidP="00EC7F45">
      <w:pPr>
        <w:rPr>
          <w:rFonts w:cs="Times New Roman"/>
          <w:szCs w:val="24"/>
          <w:lang w:eastAsia="en-PH"/>
        </w:rPr>
      </w:pPr>
    </w:p>
    <w:p w14:paraId="5E0D9A7F" w14:textId="77777777" w:rsidR="00C209EE" w:rsidRPr="00C209EE" w:rsidRDefault="00C209EE" w:rsidP="00C209EE">
      <w:pPr>
        <w:rPr>
          <w:rFonts w:cs="Times New Roman"/>
          <w:szCs w:val="24"/>
          <w:lang w:eastAsia="en-PH"/>
        </w:rPr>
      </w:pPr>
    </w:p>
    <w:p w14:paraId="7A2E2AC2" w14:textId="77777777" w:rsidR="00C209EE" w:rsidRPr="00C209EE" w:rsidRDefault="00C209EE" w:rsidP="00C209EE">
      <w:pPr>
        <w:rPr>
          <w:rFonts w:cs="Times New Roman"/>
          <w:szCs w:val="24"/>
          <w:lang w:eastAsia="en-PH"/>
        </w:rPr>
      </w:pPr>
    </w:p>
    <w:p w14:paraId="1311554E" w14:textId="77777777" w:rsidR="00C209EE" w:rsidRPr="00C209EE" w:rsidRDefault="00C209EE" w:rsidP="00C209EE">
      <w:pPr>
        <w:rPr>
          <w:rFonts w:cs="Times New Roman"/>
          <w:szCs w:val="24"/>
          <w:lang w:eastAsia="en-PH"/>
        </w:rPr>
      </w:pPr>
    </w:p>
    <w:p w14:paraId="402DDBB6" w14:textId="77777777" w:rsidR="00C209EE" w:rsidRPr="00C209EE" w:rsidRDefault="00C209EE" w:rsidP="00C209EE">
      <w:pPr>
        <w:rPr>
          <w:rFonts w:cs="Times New Roman"/>
          <w:szCs w:val="24"/>
          <w:lang w:eastAsia="en-PH"/>
        </w:rPr>
      </w:pPr>
    </w:p>
    <w:p w14:paraId="0F45B33E" w14:textId="77777777" w:rsidR="00C209EE" w:rsidRPr="00C209EE" w:rsidRDefault="00C209EE" w:rsidP="00C209EE">
      <w:pPr>
        <w:rPr>
          <w:rFonts w:cs="Times New Roman"/>
          <w:szCs w:val="24"/>
          <w:lang w:eastAsia="en-PH"/>
        </w:rPr>
      </w:pPr>
    </w:p>
    <w:p w14:paraId="36033E25" w14:textId="77777777" w:rsidR="00C209EE" w:rsidRPr="00C209EE" w:rsidRDefault="00C209EE" w:rsidP="00C209EE">
      <w:pPr>
        <w:rPr>
          <w:rFonts w:cs="Times New Roman"/>
          <w:szCs w:val="24"/>
          <w:lang w:eastAsia="en-PH"/>
        </w:rPr>
      </w:pPr>
    </w:p>
    <w:p w14:paraId="3C692B91" w14:textId="77777777" w:rsidR="00C209EE" w:rsidRPr="00C209EE" w:rsidRDefault="00C209EE" w:rsidP="00C209EE">
      <w:pPr>
        <w:rPr>
          <w:rFonts w:cs="Times New Roman"/>
          <w:szCs w:val="24"/>
          <w:lang w:eastAsia="en-PH"/>
        </w:rPr>
      </w:pPr>
    </w:p>
    <w:p w14:paraId="42C60BEF" w14:textId="77777777" w:rsidR="00C209EE" w:rsidRPr="00C209EE" w:rsidRDefault="00C209EE" w:rsidP="00C209EE">
      <w:pPr>
        <w:rPr>
          <w:rFonts w:cs="Times New Roman"/>
          <w:szCs w:val="24"/>
          <w:lang w:eastAsia="en-PH"/>
        </w:rPr>
      </w:pPr>
    </w:p>
    <w:p w14:paraId="0C887DA0" w14:textId="77777777" w:rsidR="00C209EE" w:rsidRPr="00C209EE" w:rsidRDefault="00C209EE" w:rsidP="00C209EE">
      <w:pPr>
        <w:rPr>
          <w:rFonts w:cs="Times New Roman"/>
          <w:szCs w:val="24"/>
          <w:lang w:eastAsia="en-PH"/>
        </w:rPr>
      </w:pPr>
    </w:p>
    <w:p w14:paraId="4747673D" w14:textId="77777777" w:rsidR="00C209EE" w:rsidRPr="00C209EE" w:rsidRDefault="00C209EE" w:rsidP="00C209EE">
      <w:pPr>
        <w:rPr>
          <w:rFonts w:cs="Times New Roman"/>
          <w:szCs w:val="24"/>
          <w:lang w:eastAsia="en-PH"/>
        </w:rPr>
      </w:pPr>
    </w:p>
    <w:p w14:paraId="5090EF2E" w14:textId="77777777" w:rsidR="007C43B7" w:rsidRPr="00C209EE" w:rsidRDefault="007C43B7" w:rsidP="00C209EE">
      <w:pPr>
        <w:rPr>
          <w:rFonts w:cs="Times New Roman"/>
          <w:szCs w:val="24"/>
          <w:lang w:eastAsia="en-PH"/>
        </w:rPr>
      </w:pPr>
    </w:p>
    <w:p w14:paraId="31C7489A" w14:textId="77777777" w:rsidR="00C209EE" w:rsidRPr="00C209EE" w:rsidRDefault="00C209EE" w:rsidP="00C209EE">
      <w:pPr>
        <w:rPr>
          <w:rFonts w:cs="Times New Roman"/>
          <w:szCs w:val="24"/>
          <w:lang w:eastAsia="en-PH"/>
        </w:rPr>
      </w:pPr>
    </w:p>
    <w:p w14:paraId="37E92A01" w14:textId="77777777" w:rsidR="00C209EE" w:rsidRPr="00C209EE" w:rsidRDefault="00C209EE" w:rsidP="00C209EE">
      <w:pPr>
        <w:rPr>
          <w:rFonts w:cs="Times New Roman"/>
          <w:szCs w:val="24"/>
          <w:lang w:eastAsia="en-PH"/>
        </w:rPr>
      </w:pPr>
    </w:p>
    <w:p w14:paraId="3DEFCA68" w14:textId="77777777" w:rsidR="00C209EE" w:rsidRPr="00C209EE" w:rsidRDefault="00C209EE" w:rsidP="00C209EE">
      <w:pPr>
        <w:rPr>
          <w:rFonts w:cs="Times New Roman"/>
          <w:szCs w:val="24"/>
          <w:lang w:eastAsia="en-PH"/>
        </w:rPr>
      </w:pPr>
    </w:p>
    <w:p w14:paraId="489991D0" w14:textId="77777777" w:rsidR="00911C7C" w:rsidRDefault="00911C7C" w:rsidP="00870AE5">
      <w:pPr>
        <w:rPr>
          <w:rFonts w:cs="Times New Roman"/>
          <w:bCs/>
          <w:szCs w:val="24"/>
          <w:lang w:eastAsia="en-PH"/>
        </w:rPr>
      </w:pPr>
    </w:p>
    <w:p w14:paraId="132D02F2" w14:textId="77777777" w:rsidR="00911C7C" w:rsidRDefault="00911C7C" w:rsidP="00870AE5">
      <w:pPr>
        <w:rPr>
          <w:rFonts w:cs="Times New Roman"/>
          <w:bCs/>
          <w:szCs w:val="24"/>
          <w:lang w:eastAsia="en-PH"/>
        </w:rPr>
      </w:pPr>
    </w:p>
    <w:p w14:paraId="08A4EC64" w14:textId="77777777" w:rsidR="00911C7C" w:rsidRDefault="00911C7C" w:rsidP="00870AE5">
      <w:pPr>
        <w:rPr>
          <w:rFonts w:cs="Times New Roman"/>
          <w:bCs/>
          <w:szCs w:val="24"/>
          <w:lang w:eastAsia="en-PH"/>
        </w:rPr>
      </w:pPr>
    </w:p>
    <w:p w14:paraId="5141222E" w14:textId="3566E73F" w:rsidR="00497414" w:rsidRDefault="00497414" w:rsidP="00870AE5">
      <w:pPr>
        <w:jc w:val="both"/>
        <w:rPr>
          <w:rFonts w:cs="Times New Roman"/>
          <w:bCs/>
          <w:szCs w:val="24"/>
          <w:lang w:eastAsia="en-PH"/>
        </w:rPr>
      </w:pPr>
    </w:p>
    <w:p w14:paraId="47C2264A" w14:textId="6F753230" w:rsidR="00A93D69" w:rsidRDefault="00A93D69" w:rsidP="00870AE5">
      <w:pPr>
        <w:jc w:val="both"/>
        <w:rPr>
          <w:rFonts w:cs="Times New Roman"/>
          <w:bCs/>
          <w:szCs w:val="24"/>
          <w:lang w:eastAsia="en-PH"/>
        </w:rPr>
      </w:pPr>
    </w:p>
    <w:p w14:paraId="5ACA0601" w14:textId="77777777" w:rsidR="007C43B7" w:rsidRDefault="007C43B7" w:rsidP="00952760">
      <w:pPr>
        <w:spacing w:line="360" w:lineRule="auto"/>
        <w:ind w:left="720"/>
        <w:jc w:val="both"/>
        <w:rPr>
          <w:rFonts w:cs="Times New Roman"/>
          <w:bCs/>
          <w:szCs w:val="24"/>
          <w:lang w:eastAsia="en-PH"/>
        </w:rPr>
        <w:sectPr w:rsidR="007C43B7" w:rsidSect="001F5EA3">
          <w:pgSz w:w="12240" w:h="15840" w:code="1"/>
          <w:pgMar w:top="1440" w:right="1440" w:bottom="1440" w:left="2160" w:header="720" w:footer="288" w:gutter="0"/>
          <w:cols w:space="720"/>
          <w:docGrid w:linePitch="360"/>
        </w:sectPr>
      </w:pPr>
    </w:p>
    <w:p w14:paraId="46F9C5A1" w14:textId="3969425E" w:rsidR="007C43B7" w:rsidRDefault="004704BB" w:rsidP="00952760">
      <w:pPr>
        <w:spacing w:line="360" w:lineRule="auto"/>
        <w:ind w:left="720"/>
        <w:jc w:val="both"/>
        <w:rPr>
          <w:rFonts w:cs="Times New Roman"/>
          <w:bCs/>
          <w:szCs w:val="24"/>
          <w:lang w:eastAsia="en-PH"/>
        </w:rPr>
      </w:pPr>
      <w:r>
        <w:rPr>
          <w:noProof/>
        </w:rPr>
        <w:lastRenderedPageBreak/>
        <w:drawing>
          <wp:anchor distT="0" distB="0" distL="114300" distR="114300" simplePos="0" relativeHeight="251918848" behindDoc="0" locked="0" layoutInCell="1" allowOverlap="1" wp14:anchorId="3A91EF80" wp14:editId="7B6EB85A">
            <wp:simplePos x="0" y="0"/>
            <wp:positionH relativeFrom="column">
              <wp:posOffset>571500</wp:posOffset>
            </wp:positionH>
            <wp:positionV relativeFrom="paragraph">
              <wp:posOffset>0</wp:posOffset>
            </wp:positionV>
            <wp:extent cx="4343400" cy="3428852"/>
            <wp:effectExtent l="0" t="0" r="0" b="635"/>
            <wp:wrapNone/>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56" cstate="print">
                      <a:extLst>
                        <a:ext uri="{28A0092B-C50C-407E-A947-70E740481C1C}">
                          <a14:useLocalDpi xmlns:a14="http://schemas.microsoft.com/office/drawing/2010/main" val="0"/>
                        </a:ext>
                      </a:extLst>
                    </a:blip>
                    <a:srcRect l="2265" t="2956" r="1416" b="1940"/>
                    <a:stretch/>
                  </pic:blipFill>
                  <pic:spPr bwMode="auto">
                    <a:xfrm>
                      <a:off x="0" y="0"/>
                      <a:ext cx="4371331" cy="34509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9B16E5" w14:textId="77777777" w:rsidR="007C43B7" w:rsidRDefault="007C43B7" w:rsidP="00952760">
      <w:pPr>
        <w:spacing w:line="360" w:lineRule="auto"/>
        <w:ind w:left="720"/>
        <w:jc w:val="both"/>
        <w:rPr>
          <w:rFonts w:cs="Times New Roman"/>
          <w:bCs/>
          <w:szCs w:val="24"/>
          <w:lang w:eastAsia="en-PH"/>
        </w:rPr>
      </w:pPr>
    </w:p>
    <w:p w14:paraId="440903FD" w14:textId="77777777" w:rsidR="007C43B7" w:rsidRDefault="007C43B7" w:rsidP="00952760">
      <w:pPr>
        <w:spacing w:line="360" w:lineRule="auto"/>
        <w:ind w:left="720"/>
        <w:jc w:val="both"/>
        <w:rPr>
          <w:rFonts w:cs="Times New Roman"/>
          <w:bCs/>
          <w:szCs w:val="24"/>
          <w:lang w:eastAsia="en-PH"/>
        </w:rPr>
      </w:pPr>
    </w:p>
    <w:p w14:paraId="52026A03" w14:textId="77777777" w:rsidR="004704BB" w:rsidRDefault="004704BB" w:rsidP="00952760">
      <w:pPr>
        <w:spacing w:line="360" w:lineRule="auto"/>
        <w:ind w:left="720"/>
        <w:jc w:val="both"/>
        <w:rPr>
          <w:rFonts w:cs="Times New Roman"/>
          <w:bCs/>
          <w:szCs w:val="24"/>
          <w:lang w:eastAsia="en-PH"/>
        </w:rPr>
      </w:pPr>
    </w:p>
    <w:p w14:paraId="2ACA8E41" w14:textId="77777777" w:rsidR="004704BB" w:rsidRDefault="004704BB" w:rsidP="00952760">
      <w:pPr>
        <w:spacing w:line="360" w:lineRule="auto"/>
        <w:ind w:left="720"/>
        <w:jc w:val="both"/>
        <w:rPr>
          <w:rFonts w:cs="Times New Roman"/>
          <w:bCs/>
          <w:szCs w:val="24"/>
          <w:lang w:eastAsia="en-PH"/>
        </w:rPr>
      </w:pPr>
    </w:p>
    <w:p w14:paraId="61439C54" w14:textId="77777777" w:rsidR="004704BB" w:rsidRDefault="004704BB" w:rsidP="00952760">
      <w:pPr>
        <w:spacing w:line="360" w:lineRule="auto"/>
        <w:ind w:left="720"/>
        <w:jc w:val="both"/>
        <w:rPr>
          <w:rFonts w:cs="Times New Roman"/>
          <w:bCs/>
          <w:szCs w:val="24"/>
          <w:lang w:eastAsia="en-PH"/>
        </w:rPr>
      </w:pPr>
    </w:p>
    <w:p w14:paraId="6B472688" w14:textId="305A9748" w:rsidR="004704BB" w:rsidRDefault="004704BB" w:rsidP="00952760">
      <w:pPr>
        <w:spacing w:line="360" w:lineRule="auto"/>
        <w:ind w:left="720"/>
        <w:jc w:val="both"/>
        <w:rPr>
          <w:rFonts w:cs="Times New Roman"/>
          <w:bCs/>
          <w:szCs w:val="24"/>
          <w:lang w:eastAsia="en-PH"/>
        </w:rPr>
      </w:pPr>
    </w:p>
    <w:p w14:paraId="048FDCB4" w14:textId="77777777" w:rsidR="004704BB" w:rsidRDefault="004704BB" w:rsidP="00952760">
      <w:pPr>
        <w:spacing w:line="360" w:lineRule="auto"/>
        <w:ind w:left="720"/>
        <w:jc w:val="both"/>
        <w:rPr>
          <w:rFonts w:cs="Times New Roman"/>
          <w:bCs/>
          <w:szCs w:val="24"/>
          <w:lang w:eastAsia="en-PH"/>
        </w:rPr>
      </w:pPr>
    </w:p>
    <w:p w14:paraId="47A80F0A" w14:textId="77777777" w:rsidR="004704BB" w:rsidRDefault="004704BB" w:rsidP="00952760">
      <w:pPr>
        <w:spacing w:line="360" w:lineRule="auto"/>
        <w:ind w:left="720"/>
        <w:jc w:val="both"/>
        <w:rPr>
          <w:rFonts w:cs="Times New Roman"/>
          <w:bCs/>
          <w:szCs w:val="24"/>
          <w:lang w:eastAsia="en-PH"/>
        </w:rPr>
      </w:pPr>
    </w:p>
    <w:p w14:paraId="188664A4" w14:textId="5D0C63B4" w:rsidR="004704BB" w:rsidRDefault="004704BB" w:rsidP="00952760">
      <w:pPr>
        <w:spacing w:line="360" w:lineRule="auto"/>
        <w:ind w:left="720"/>
        <w:jc w:val="both"/>
        <w:rPr>
          <w:rFonts w:cs="Times New Roman"/>
          <w:bCs/>
          <w:szCs w:val="24"/>
          <w:lang w:eastAsia="en-PH"/>
        </w:rPr>
      </w:pPr>
    </w:p>
    <w:p w14:paraId="14AA6334" w14:textId="05B6322A" w:rsidR="004704BB" w:rsidRDefault="004704BB" w:rsidP="00952760">
      <w:pPr>
        <w:spacing w:line="360" w:lineRule="auto"/>
        <w:ind w:left="720"/>
        <w:jc w:val="both"/>
        <w:rPr>
          <w:rFonts w:cs="Times New Roman"/>
          <w:bCs/>
          <w:szCs w:val="24"/>
          <w:lang w:eastAsia="en-PH"/>
        </w:rPr>
      </w:pPr>
    </w:p>
    <w:p w14:paraId="5D2833F1" w14:textId="3E37C5CB" w:rsidR="004704BB" w:rsidRDefault="004704BB" w:rsidP="00952760">
      <w:pPr>
        <w:spacing w:line="360" w:lineRule="auto"/>
        <w:ind w:left="720"/>
        <w:jc w:val="both"/>
        <w:rPr>
          <w:rFonts w:cs="Times New Roman"/>
          <w:bCs/>
          <w:szCs w:val="24"/>
          <w:lang w:eastAsia="en-PH"/>
        </w:rPr>
      </w:pPr>
    </w:p>
    <w:p w14:paraId="21140500" w14:textId="79587BBF" w:rsidR="004704BB" w:rsidRDefault="004704BB" w:rsidP="00952760">
      <w:pPr>
        <w:spacing w:line="360" w:lineRule="auto"/>
        <w:ind w:left="720"/>
        <w:jc w:val="both"/>
        <w:rPr>
          <w:rFonts w:cs="Times New Roman"/>
          <w:bCs/>
          <w:szCs w:val="24"/>
          <w:lang w:eastAsia="en-PH"/>
        </w:rPr>
      </w:pPr>
    </w:p>
    <w:p w14:paraId="4FBF2B13" w14:textId="5EE8E66C" w:rsidR="004704BB" w:rsidRDefault="004704BB" w:rsidP="00952760">
      <w:pPr>
        <w:spacing w:line="360" w:lineRule="auto"/>
        <w:ind w:left="720"/>
        <w:jc w:val="both"/>
        <w:rPr>
          <w:rFonts w:cs="Times New Roman"/>
          <w:bCs/>
          <w:szCs w:val="24"/>
          <w:lang w:eastAsia="en-PH"/>
        </w:rPr>
      </w:pPr>
    </w:p>
    <w:p w14:paraId="1909B8BC" w14:textId="2940634F" w:rsidR="004704BB" w:rsidRDefault="004704BB" w:rsidP="00952760">
      <w:pPr>
        <w:spacing w:line="360" w:lineRule="auto"/>
        <w:ind w:left="720"/>
        <w:jc w:val="both"/>
        <w:rPr>
          <w:rFonts w:cs="Times New Roman"/>
          <w:bCs/>
          <w:szCs w:val="24"/>
          <w:lang w:eastAsia="en-PH"/>
        </w:rPr>
      </w:pPr>
    </w:p>
    <w:p w14:paraId="26BC826F" w14:textId="7CABCCFE" w:rsidR="004704BB" w:rsidRDefault="00690162" w:rsidP="00952760">
      <w:pPr>
        <w:spacing w:line="360" w:lineRule="auto"/>
        <w:ind w:left="720"/>
        <w:jc w:val="both"/>
        <w:rPr>
          <w:rFonts w:cs="Times New Roman"/>
          <w:bCs/>
          <w:szCs w:val="24"/>
          <w:lang w:eastAsia="en-PH"/>
        </w:rPr>
      </w:pPr>
      <w:r>
        <w:rPr>
          <w:noProof/>
        </w:rPr>
        <w:drawing>
          <wp:anchor distT="0" distB="0" distL="114300" distR="114300" simplePos="0" relativeHeight="251919872" behindDoc="0" locked="0" layoutInCell="1" allowOverlap="1" wp14:anchorId="68E29FF4" wp14:editId="0433278D">
            <wp:simplePos x="0" y="0"/>
            <wp:positionH relativeFrom="column">
              <wp:posOffset>571500</wp:posOffset>
            </wp:positionH>
            <wp:positionV relativeFrom="paragraph">
              <wp:posOffset>57785</wp:posOffset>
            </wp:positionV>
            <wp:extent cx="4343400" cy="3657600"/>
            <wp:effectExtent l="0" t="0" r="0" b="0"/>
            <wp:wrapNone/>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57" cstate="print">
                      <a:extLst>
                        <a:ext uri="{28A0092B-C50C-407E-A947-70E740481C1C}">
                          <a14:useLocalDpi xmlns:a14="http://schemas.microsoft.com/office/drawing/2010/main" val="0"/>
                        </a:ext>
                      </a:extLst>
                    </a:blip>
                    <a:srcRect l="2227" t="1515" r="1701"/>
                    <a:stretch/>
                  </pic:blipFill>
                  <pic:spPr bwMode="auto">
                    <a:xfrm>
                      <a:off x="0" y="0"/>
                      <a:ext cx="4360951" cy="367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4DB30E" w14:textId="353A29BF" w:rsidR="004704BB" w:rsidRDefault="004704BB" w:rsidP="00952760">
      <w:pPr>
        <w:spacing w:line="360" w:lineRule="auto"/>
        <w:ind w:left="720"/>
        <w:jc w:val="both"/>
        <w:rPr>
          <w:rFonts w:cs="Times New Roman"/>
          <w:bCs/>
          <w:szCs w:val="24"/>
          <w:lang w:eastAsia="en-PH"/>
        </w:rPr>
      </w:pPr>
    </w:p>
    <w:p w14:paraId="13604D98" w14:textId="708D8573" w:rsidR="00732A4E" w:rsidRDefault="00732A4E" w:rsidP="00952760">
      <w:pPr>
        <w:spacing w:line="360" w:lineRule="auto"/>
        <w:ind w:left="720"/>
        <w:jc w:val="both"/>
        <w:rPr>
          <w:rFonts w:cs="Times New Roman"/>
          <w:bCs/>
          <w:szCs w:val="24"/>
          <w:lang w:eastAsia="en-PH"/>
        </w:rPr>
      </w:pPr>
    </w:p>
    <w:p w14:paraId="004586B1" w14:textId="064CD5CC" w:rsidR="00732A4E" w:rsidRDefault="00732A4E" w:rsidP="00952760">
      <w:pPr>
        <w:spacing w:line="360" w:lineRule="auto"/>
        <w:ind w:left="720"/>
        <w:jc w:val="both"/>
        <w:rPr>
          <w:rFonts w:cs="Times New Roman"/>
          <w:bCs/>
          <w:szCs w:val="24"/>
          <w:lang w:eastAsia="en-PH"/>
        </w:rPr>
      </w:pPr>
    </w:p>
    <w:p w14:paraId="4CB2AE01" w14:textId="77777777" w:rsidR="00732A4E" w:rsidRDefault="00732A4E" w:rsidP="00952760">
      <w:pPr>
        <w:spacing w:line="360" w:lineRule="auto"/>
        <w:ind w:left="720"/>
        <w:jc w:val="both"/>
        <w:rPr>
          <w:rFonts w:cs="Times New Roman"/>
          <w:bCs/>
          <w:szCs w:val="24"/>
          <w:lang w:eastAsia="en-PH"/>
        </w:rPr>
      </w:pPr>
    </w:p>
    <w:p w14:paraId="05CA140E" w14:textId="02CB5205" w:rsidR="004704BB" w:rsidRDefault="004704BB" w:rsidP="00952760">
      <w:pPr>
        <w:spacing w:line="360" w:lineRule="auto"/>
        <w:ind w:left="720"/>
        <w:jc w:val="both"/>
        <w:rPr>
          <w:rFonts w:cs="Times New Roman"/>
          <w:bCs/>
          <w:szCs w:val="24"/>
          <w:lang w:eastAsia="en-PH"/>
        </w:rPr>
        <w:sectPr w:rsidR="004704BB" w:rsidSect="001F5EA3">
          <w:pgSz w:w="12240" w:h="15840" w:code="1"/>
          <w:pgMar w:top="1440" w:right="1440" w:bottom="1440" w:left="2160" w:header="720" w:footer="288" w:gutter="0"/>
          <w:cols w:space="720"/>
          <w:docGrid w:linePitch="360"/>
        </w:sectPr>
      </w:pPr>
    </w:p>
    <w:p w14:paraId="4E0778C8" w14:textId="528794FD" w:rsidR="00732A4E" w:rsidRDefault="00732A4E" w:rsidP="00952760">
      <w:pPr>
        <w:spacing w:line="360" w:lineRule="auto"/>
        <w:ind w:left="720"/>
        <w:jc w:val="both"/>
        <w:rPr>
          <w:rFonts w:cs="Times New Roman"/>
          <w:bCs/>
          <w:szCs w:val="24"/>
          <w:lang w:eastAsia="en-PH"/>
        </w:rPr>
      </w:pPr>
      <w:r>
        <w:rPr>
          <w:noProof/>
        </w:rPr>
        <w:lastRenderedPageBreak/>
        <w:drawing>
          <wp:anchor distT="0" distB="0" distL="114300" distR="114300" simplePos="0" relativeHeight="251920896" behindDoc="0" locked="0" layoutInCell="1" allowOverlap="1" wp14:anchorId="063B58E4" wp14:editId="5DE5F7AE">
            <wp:simplePos x="0" y="0"/>
            <wp:positionH relativeFrom="column">
              <wp:posOffset>571500</wp:posOffset>
            </wp:positionH>
            <wp:positionV relativeFrom="paragraph">
              <wp:posOffset>0</wp:posOffset>
            </wp:positionV>
            <wp:extent cx="4343400" cy="3792220"/>
            <wp:effectExtent l="0" t="0" r="0" b="0"/>
            <wp:wrapNone/>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58" cstate="print">
                      <a:extLst>
                        <a:ext uri="{28A0092B-C50C-407E-A947-70E740481C1C}">
                          <a14:useLocalDpi xmlns:a14="http://schemas.microsoft.com/office/drawing/2010/main" val="0"/>
                        </a:ext>
                      </a:extLst>
                    </a:blip>
                    <a:srcRect l="2630" r="1755"/>
                    <a:stretch/>
                  </pic:blipFill>
                  <pic:spPr bwMode="auto">
                    <a:xfrm>
                      <a:off x="0" y="0"/>
                      <a:ext cx="4343400" cy="379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5610B" w14:textId="77777777" w:rsidR="00732A4E" w:rsidRDefault="00732A4E" w:rsidP="00952760">
      <w:pPr>
        <w:spacing w:line="360" w:lineRule="auto"/>
        <w:ind w:left="720"/>
        <w:jc w:val="both"/>
        <w:rPr>
          <w:rFonts w:cs="Times New Roman"/>
          <w:bCs/>
          <w:szCs w:val="24"/>
          <w:lang w:eastAsia="en-PH"/>
        </w:rPr>
      </w:pPr>
    </w:p>
    <w:p w14:paraId="4A3377F3" w14:textId="191BE586" w:rsidR="00732A4E" w:rsidRDefault="00732A4E" w:rsidP="00952760">
      <w:pPr>
        <w:spacing w:line="360" w:lineRule="auto"/>
        <w:ind w:left="720"/>
        <w:jc w:val="both"/>
        <w:rPr>
          <w:rFonts w:cs="Times New Roman"/>
          <w:bCs/>
          <w:szCs w:val="24"/>
          <w:lang w:eastAsia="en-PH"/>
        </w:rPr>
      </w:pPr>
    </w:p>
    <w:p w14:paraId="56C56E65" w14:textId="77777777" w:rsidR="00732A4E" w:rsidRDefault="00732A4E" w:rsidP="00952760">
      <w:pPr>
        <w:spacing w:line="360" w:lineRule="auto"/>
        <w:ind w:left="720"/>
        <w:jc w:val="both"/>
        <w:rPr>
          <w:rFonts w:cs="Times New Roman"/>
          <w:bCs/>
          <w:szCs w:val="24"/>
          <w:lang w:eastAsia="en-PH"/>
        </w:rPr>
      </w:pPr>
    </w:p>
    <w:p w14:paraId="14E6AF4D" w14:textId="3BA3FA77" w:rsidR="00732A4E" w:rsidRDefault="00732A4E" w:rsidP="00952760">
      <w:pPr>
        <w:spacing w:line="360" w:lineRule="auto"/>
        <w:ind w:left="720"/>
        <w:jc w:val="both"/>
        <w:rPr>
          <w:rFonts w:cs="Times New Roman"/>
          <w:bCs/>
          <w:szCs w:val="24"/>
          <w:lang w:eastAsia="en-PH"/>
        </w:rPr>
      </w:pPr>
    </w:p>
    <w:p w14:paraId="55132009" w14:textId="3CDC8068" w:rsidR="00732A4E" w:rsidRDefault="00732A4E" w:rsidP="00952760">
      <w:pPr>
        <w:spacing w:line="360" w:lineRule="auto"/>
        <w:ind w:left="720"/>
        <w:jc w:val="both"/>
        <w:rPr>
          <w:rFonts w:cs="Times New Roman"/>
          <w:bCs/>
          <w:szCs w:val="24"/>
          <w:lang w:eastAsia="en-PH"/>
        </w:rPr>
      </w:pPr>
    </w:p>
    <w:p w14:paraId="563EA188" w14:textId="23BD9896" w:rsidR="00732A4E" w:rsidRDefault="00732A4E" w:rsidP="00952760">
      <w:pPr>
        <w:spacing w:line="360" w:lineRule="auto"/>
        <w:ind w:left="720"/>
        <w:jc w:val="both"/>
        <w:rPr>
          <w:rFonts w:cs="Times New Roman"/>
          <w:bCs/>
          <w:szCs w:val="24"/>
          <w:lang w:eastAsia="en-PH"/>
        </w:rPr>
      </w:pPr>
    </w:p>
    <w:p w14:paraId="7969C9BE" w14:textId="4B816783" w:rsidR="00732A4E" w:rsidRDefault="00732A4E" w:rsidP="00952760">
      <w:pPr>
        <w:spacing w:line="360" w:lineRule="auto"/>
        <w:ind w:left="720"/>
        <w:jc w:val="both"/>
        <w:rPr>
          <w:rFonts w:cs="Times New Roman"/>
          <w:bCs/>
          <w:szCs w:val="24"/>
          <w:lang w:eastAsia="en-PH"/>
        </w:rPr>
      </w:pPr>
    </w:p>
    <w:p w14:paraId="05B2C745" w14:textId="0F8922DC" w:rsidR="00732A4E" w:rsidRDefault="00732A4E" w:rsidP="00952760">
      <w:pPr>
        <w:spacing w:line="360" w:lineRule="auto"/>
        <w:ind w:left="720"/>
        <w:jc w:val="both"/>
        <w:rPr>
          <w:rFonts w:cs="Times New Roman"/>
          <w:bCs/>
          <w:szCs w:val="24"/>
          <w:lang w:eastAsia="en-PH"/>
        </w:rPr>
      </w:pPr>
    </w:p>
    <w:p w14:paraId="4C962F0E" w14:textId="45150B4D" w:rsidR="00732A4E" w:rsidRDefault="00732A4E" w:rsidP="00952760">
      <w:pPr>
        <w:spacing w:line="360" w:lineRule="auto"/>
        <w:ind w:left="720"/>
        <w:jc w:val="both"/>
        <w:rPr>
          <w:rFonts w:cs="Times New Roman"/>
          <w:bCs/>
          <w:szCs w:val="24"/>
          <w:lang w:eastAsia="en-PH"/>
        </w:rPr>
      </w:pPr>
    </w:p>
    <w:p w14:paraId="3E4462F2" w14:textId="45127CD7" w:rsidR="00732A4E" w:rsidRDefault="00732A4E" w:rsidP="00952760">
      <w:pPr>
        <w:spacing w:line="360" w:lineRule="auto"/>
        <w:ind w:left="720"/>
        <w:jc w:val="both"/>
        <w:rPr>
          <w:rFonts w:cs="Times New Roman"/>
          <w:bCs/>
          <w:szCs w:val="24"/>
          <w:lang w:eastAsia="en-PH"/>
        </w:rPr>
      </w:pPr>
    </w:p>
    <w:p w14:paraId="45B04965" w14:textId="77777777" w:rsidR="00732A4E" w:rsidRDefault="00732A4E" w:rsidP="00952760">
      <w:pPr>
        <w:spacing w:line="360" w:lineRule="auto"/>
        <w:ind w:left="720"/>
        <w:jc w:val="both"/>
        <w:rPr>
          <w:rFonts w:cs="Times New Roman"/>
          <w:bCs/>
          <w:szCs w:val="24"/>
          <w:lang w:eastAsia="en-PH"/>
        </w:rPr>
      </w:pPr>
    </w:p>
    <w:p w14:paraId="712FE27F" w14:textId="77777777" w:rsidR="00732A4E" w:rsidRDefault="00732A4E" w:rsidP="00952760">
      <w:pPr>
        <w:spacing w:line="360" w:lineRule="auto"/>
        <w:ind w:left="720"/>
        <w:jc w:val="both"/>
        <w:rPr>
          <w:rFonts w:cs="Times New Roman"/>
          <w:bCs/>
          <w:szCs w:val="24"/>
          <w:lang w:eastAsia="en-PH"/>
        </w:rPr>
      </w:pPr>
    </w:p>
    <w:p w14:paraId="0BB2E8B3" w14:textId="52B99D69" w:rsidR="00732A4E" w:rsidRDefault="00732A4E" w:rsidP="00952760">
      <w:pPr>
        <w:spacing w:line="360" w:lineRule="auto"/>
        <w:ind w:left="720"/>
        <w:jc w:val="both"/>
        <w:rPr>
          <w:rFonts w:cs="Times New Roman"/>
          <w:bCs/>
          <w:szCs w:val="24"/>
          <w:lang w:eastAsia="en-PH"/>
        </w:rPr>
      </w:pPr>
    </w:p>
    <w:p w14:paraId="352E04DF" w14:textId="77777777" w:rsidR="00732A4E" w:rsidRDefault="00732A4E" w:rsidP="00952760">
      <w:pPr>
        <w:spacing w:line="360" w:lineRule="auto"/>
        <w:ind w:left="720"/>
        <w:jc w:val="both"/>
        <w:rPr>
          <w:rFonts w:cs="Times New Roman"/>
          <w:bCs/>
          <w:szCs w:val="24"/>
          <w:lang w:eastAsia="en-PH"/>
        </w:rPr>
      </w:pPr>
    </w:p>
    <w:p w14:paraId="0B4F613B" w14:textId="0D59EE8D" w:rsidR="00732A4E" w:rsidRDefault="00732A4E" w:rsidP="00952760">
      <w:pPr>
        <w:spacing w:line="360" w:lineRule="auto"/>
        <w:ind w:left="720"/>
        <w:jc w:val="both"/>
        <w:rPr>
          <w:rFonts w:cs="Times New Roman"/>
          <w:bCs/>
          <w:szCs w:val="24"/>
          <w:lang w:eastAsia="en-PH"/>
        </w:rPr>
      </w:pPr>
    </w:p>
    <w:p w14:paraId="7E7AB24E" w14:textId="535F6549" w:rsidR="00732A4E" w:rsidRDefault="00B438B5" w:rsidP="00952760">
      <w:pPr>
        <w:spacing w:line="360" w:lineRule="auto"/>
        <w:ind w:left="720"/>
        <w:jc w:val="both"/>
        <w:rPr>
          <w:rFonts w:cs="Times New Roman"/>
          <w:bCs/>
          <w:szCs w:val="24"/>
          <w:lang w:eastAsia="en-PH"/>
        </w:rPr>
      </w:pPr>
      <w:r>
        <w:rPr>
          <w:noProof/>
        </w:rPr>
        <w:drawing>
          <wp:anchor distT="0" distB="0" distL="114300" distR="114300" simplePos="0" relativeHeight="251921920" behindDoc="0" locked="0" layoutInCell="1" allowOverlap="1" wp14:anchorId="70D0E855" wp14:editId="7D5DAC45">
            <wp:simplePos x="0" y="0"/>
            <wp:positionH relativeFrom="column">
              <wp:posOffset>571500</wp:posOffset>
            </wp:positionH>
            <wp:positionV relativeFrom="paragraph">
              <wp:posOffset>252095</wp:posOffset>
            </wp:positionV>
            <wp:extent cx="4343400" cy="3085664"/>
            <wp:effectExtent l="0" t="0" r="0" b="635"/>
            <wp:wrapNone/>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44854" cy="3086697"/>
                    </a:xfrm>
                    <a:prstGeom prst="rect">
                      <a:avLst/>
                    </a:prstGeom>
                  </pic:spPr>
                </pic:pic>
              </a:graphicData>
            </a:graphic>
            <wp14:sizeRelH relativeFrom="page">
              <wp14:pctWidth>0</wp14:pctWidth>
            </wp14:sizeRelH>
            <wp14:sizeRelV relativeFrom="page">
              <wp14:pctHeight>0</wp14:pctHeight>
            </wp14:sizeRelV>
          </wp:anchor>
        </w:drawing>
      </w:r>
    </w:p>
    <w:p w14:paraId="0FB1610F" w14:textId="1AEA54A5" w:rsidR="00732A4E" w:rsidRDefault="00732A4E" w:rsidP="00952760">
      <w:pPr>
        <w:spacing w:line="360" w:lineRule="auto"/>
        <w:ind w:left="720"/>
        <w:jc w:val="both"/>
        <w:rPr>
          <w:rFonts w:cs="Times New Roman"/>
          <w:bCs/>
          <w:szCs w:val="24"/>
          <w:lang w:eastAsia="en-PH"/>
        </w:rPr>
        <w:sectPr w:rsidR="00732A4E" w:rsidSect="001F5EA3">
          <w:pgSz w:w="12240" w:h="15840" w:code="1"/>
          <w:pgMar w:top="1440" w:right="1440" w:bottom="1440" w:left="2160" w:header="720" w:footer="288" w:gutter="0"/>
          <w:cols w:space="720"/>
          <w:docGrid w:linePitch="360"/>
        </w:sectPr>
      </w:pPr>
    </w:p>
    <w:p w14:paraId="6CB7B6AD" w14:textId="241829C7" w:rsidR="00952760" w:rsidRPr="009040B2" w:rsidRDefault="004C7A30" w:rsidP="00952760">
      <w:pPr>
        <w:spacing w:line="360" w:lineRule="auto"/>
        <w:ind w:left="720"/>
        <w:jc w:val="both"/>
        <w:rPr>
          <w:rFonts w:cs="Times New Roman"/>
          <w:bCs/>
          <w:szCs w:val="24"/>
          <w:lang w:eastAsia="en-PH"/>
        </w:rPr>
      </w:pPr>
      <w:r>
        <w:rPr>
          <w:rFonts w:cs="Times New Roman"/>
          <w:bCs/>
          <w:szCs w:val="24"/>
          <w:lang w:eastAsia="en-PH"/>
        </w:rPr>
        <w:lastRenderedPageBreak/>
        <w:t>Back-up &amp; Restore</w:t>
      </w:r>
      <w:r w:rsidR="00952760" w:rsidRPr="009040B2">
        <w:rPr>
          <w:rFonts w:cs="Times New Roman"/>
          <w:bCs/>
          <w:szCs w:val="24"/>
          <w:lang w:eastAsia="en-PH"/>
        </w:rPr>
        <w:t xml:space="preserve"> Module</w:t>
      </w:r>
    </w:p>
    <w:tbl>
      <w:tblPr>
        <w:tblStyle w:val="TableGrid"/>
        <w:tblW w:w="7936" w:type="dxa"/>
        <w:tblInd w:w="714" w:type="dxa"/>
        <w:tblLook w:val="04A0" w:firstRow="1" w:lastRow="0" w:firstColumn="1" w:lastColumn="0" w:noHBand="0" w:noVBand="1"/>
      </w:tblPr>
      <w:tblGrid>
        <w:gridCol w:w="2529"/>
        <w:gridCol w:w="2745"/>
        <w:gridCol w:w="2662"/>
      </w:tblGrid>
      <w:tr w:rsidR="00952760" w14:paraId="644DD26C" w14:textId="77777777" w:rsidTr="00DE43E3">
        <w:trPr>
          <w:trHeight w:val="360"/>
        </w:trPr>
        <w:tc>
          <w:tcPr>
            <w:tcW w:w="2529" w:type="dxa"/>
          </w:tcPr>
          <w:p w14:paraId="5EE7ECA1" w14:textId="77777777" w:rsidR="00952760" w:rsidRDefault="00952760" w:rsidP="00004A4C">
            <w:pPr>
              <w:rPr>
                <w:b w:val="0"/>
                <w:szCs w:val="24"/>
              </w:rPr>
            </w:pPr>
            <w:r>
              <w:rPr>
                <w:b w:val="0"/>
                <w:szCs w:val="24"/>
              </w:rPr>
              <w:t>Use Case</w:t>
            </w:r>
          </w:p>
        </w:tc>
        <w:tc>
          <w:tcPr>
            <w:tcW w:w="2745" w:type="dxa"/>
          </w:tcPr>
          <w:p w14:paraId="026DB7FB" w14:textId="77777777" w:rsidR="00952760" w:rsidRDefault="00952760" w:rsidP="00004A4C">
            <w:pPr>
              <w:rPr>
                <w:b w:val="0"/>
                <w:szCs w:val="24"/>
              </w:rPr>
            </w:pPr>
            <w:r>
              <w:rPr>
                <w:b w:val="0"/>
                <w:szCs w:val="24"/>
              </w:rPr>
              <w:t>Description</w:t>
            </w:r>
          </w:p>
        </w:tc>
        <w:tc>
          <w:tcPr>
            <w:tcW w:w="2662" w:type="dxa"/>
          </w:tcPr>
          <w:p w14:paraId="4637C358" w14:textId="77777777" w:rsidR="00952760" w:rsidRDefault="00952760" w:rsidP="00004A4C">
            <w:pPr>
              <w:rPr>
                <w:b w:val="0"/>
                <w:szCs w:val="24"/>
              </w:rPr>
            </w:pPr>
            <w:r>
              <w:rPr>
                <w:b w:val="0"/>
                <w:szCs w:val="24"/>
              </w:rPr>
              <w:t>User/Actor (Roles)</w:t>
            </w:r>
          </w:p>
        </w:tc>
      </w:tr>
      <w:tr w:rsidR="00952760" w14:paraId="79543D91" w14:textId="77777777" w:rsidTr="00DE43E3">
        <w:trPr>
          <w:trHeight w:val="984"/>
        </w:trPr>
        <w:tc>
          <w:tcPr>
            <w:tcW w:w="2529" w:type="dxa"/>
          </w:tcPr>
          <w:p w14:paraId="2A06EFB1" w14:textId="7DF2C144" w:rsidR="00952760" w:rsidRDefault="000A48DC" w:rsidP="000A48DC">
            <w:pPr>
              <w:jc w:val="both"/>
              <w:rPr>
                <w:b w:val="0"/>
                <w:szCs w:val="24"/>
              </w:rPr>
            </w:pPr>
            <w:r>
              <w:rPr>
                <w:b w:val="0"/>
                <w:szCs w:val="24"/>
              </w:rPr>
              <w:t>List of Data</w:t>
            </w:r>
          </w:p>
        </w:tc>
        <w:tc>
          <w:tcPr>
            <w:tcW w:w="2745" w:type="dxa"/>
          </w:tcPr>
          <w:p w14:paraId="3E9EC819" w14:textId="4464FA4E" w:rsidR="00952760" w:rsidRDefault="000A48DC" w:rsidP="000A48DC">
            <w:pPr>
              <w:jc w:val="both"/>
              <w:rPr>
                <w:b w:val="0"/>
                <w:szCs w:val="24"/>
              </w:rPr>
            </w:pPr>
            <w:r>
              <w:rPr>
                <w:b w:val="0"/>
                <w:szCs w:val="24"/>
              </w:rPr>
              <w:t xml:space="preserve">The user selects </w:t>
            </w:r>
            <w:r w:rsidR="00C853E2">
              <w:rPr>
                <w:b w:val="0"/>
                <w:szCs w:val="24"/>
              </w:rPr>
              <w:t xml:space="preserve">the data </w:t>
            </w:r>
            <w:r w:rsidR="00144EF6">
              <w:rPr>
                <w:b w:val="0"/>
                <w:szCs w:val="24"/>
              </w:rPr>
              <w:t>to restore and delete data.</w:t>
            </w:r>
          </w:p>
        </w:tc>
        <w:tc>
          <w:tcPr>
            <w:tcW w:w="2662" w:type="dxa"/>
          </w:tcPr>
          <w:p w14:paraId="00B34B16" w14:textId="70E34984" w:rsidR="00952760" w:rsidRDefault="00952760" w:rsidP="00144EF6">
            <w:pPr>
              <w:rPr>
                <w:b w:val="0"/>
                <w:szCs w:val="24"/>
              </w:rPr>
            </w:pPr>
            <w:r>
              <w:rPr>
                <w:b w:val="0"/>
                <w:szCs w:val="24"/>
              </w:rPr>
              <w:t>Owner</w:t>
            </w:r>
          </w:p>
        </w:tc>
      </w:tr>
      <w:tr w:rsidR="00125F74" w14:paraId="3748AA79" w14:textId="77777777" w:rsidTr="00DE43E3">
        <w:trPr>
          <w:trHeight w:val="984"/>
        </w:trPr>
        <w:tc>
          <w:tcPr>
            <w:tcW w:w="2529" w:type="dxa"/>
          </w:tcPr>
          <w:p w14:paraId="5696FC73" w14:textId="4554CDB0" w:rsidR="00125F74" w:rsidRDefault="00125F74" w:rsidP="000A48DC">
            <w:pPr>
              <w:jc w:val="both"/>
              <w:rPr>
                <w:b w:val="0"/>
                <w:szCs w:val="24"/>
              </w:rPr>
            </w:pPr>
            <w:r>
              <w:rPr>
                <w:b w:val="0"/>
                <w:szCs w:val="24"/>
              </w:rPr>
              <w:t>Restore list of data</w:t>
            </w:r>
          </w:p>
        </w:tc>
        <w:tc>
          <w:tcPr>
            <w:tcW w:w="2745" w:type="dxa"/>
          </w:tcPr>
          <w:p w14:paraId="795FB88B" w14:textId="0E108C53" w:rsidR="00125F74" w:rsidRDefault="00125F74" w:rsidP="000A48DC">
            <w:pPr>
              <w:jc w:val="both"/>
              <w:rPr>
                <w:b w:val="0"/>
                <w:szCs w:val="24"/>
              </w:rPr>
            </w:pPr>
            <w:r>
              <w:rPr>
                <w:b w:val="0"/>
                <w:szCs w:val="24"/>
              </w:rPr>
              <w:t xml:space="preserve">The user selects the </w:t>
            </w:r>
            <w:r w:rsidR="00D45C7F">
              <w:rPr>
                <w:b w:val="0"/>
                <w:szCs w:val="24"/>
              </w:rPr>
              <w:t>data to restore the list.</w:t>
            </w:r>
          </w:p>
        </w:tc>
        <w:tc>
          <w:tcPr>
            <w:tcW w:w="2662" w:type="dxa"/>
          </w:tcPr>
          <w:p w14:paraId="6837947F" w14:textId="3A7971DE" w:rsidR="00125F74" w:rsidRDefault="00D45C7F" w:rsidP="00144EF6">
            <w:pPr>
              <w:rPr>
                <w:b w:val="0"/>
                <w:szCs w:val="24"/>
              </w:rPr>
            </w:pPr>
            <w:r>
              <w:rPr>
                <w:b w:val="0"/>
                <w:szCs w:val="24"/>
              </w:rPr>
              <w:t>Owner</w:t>
            </w:r>
          </w:p>
        </w:tc>
      </w:tr>
      <w:tr w:rsidR="00D45C7F" w14:paraId="2681311B" w14:textId="77777777" w:rsidTr="00DE43E3">
        <w:trPr>
          <w:trHeight w:val="984"/>
        </w:trPr>
        <w:tc>
          <w:tcPr>
            <w:tcW w:w="2529" w:type="dxa"/>
          </w:tcPr>
          <w:p w14:paraId="19DCA4C0" w14:textId="585EC476" w:rsidR="00D45C7F" w:rsidRDefault="00D45C7F" w:rsidP="000A48DC">
            <w:pPr>
              <w:jc w:val="both"/>
              <w:rPr>
                <w:b w:val="0"/>
                <w:szCs w:val="24"/>
              </w:rPr>
            </w:pPr>
            <w:r>
              <w:rPr>
                <w:b w:val="0"/>
                <w:szCs w:val="24"/>
              </w:rPr>
              <w:t xml:space="preserve">Delete </w:t>
            </w:r>
            <w:r w:rsidR="00860B0A">
              <w:rPr>
                <w:b w:val="0"/>
                <w:szCs w:val="24"/>
              </w:rPr>
              <w:t>data list</w:t>
            </w:r>
          </w:p>
        </w:tc>
        <w:tc>
          <w:tcPr>
            <w:tcW w:w="2745" w:type="dxa"/>
          </w:tcPr>
          <w:p w14:paraId="40A912EC" w14:textId="7B6F1074" w:rsidR="00D45C7F" w:rsidRDefault="00860B0A" w:rsidP="000A48DC">
            <w:pPr>
              <w:jc w:val="both"/>
              <w:rPr>
                <w:b w:val="0"/>
                <w:szCs w:val="24"/>
              </w:rPr>
            </w:pPr>
            <w:r>
              <w:rPr>
                <w:b w:val="0"/>
                <w:szCs w:val="24"/>
              </w:rPr>
              <w:t>The user selects data to delete from the list.</w:t>
            </w:r>
          </w:p>
        </w:tc>
        <w:tc>
          <w:tcPr>
            <w:tcW w:w="2662" w:type="dxa"/>
          </w:tcPr>
          <w:p w14:paraId="3147B1EA" w14:textId="6ED72A66" w:rsidR="00D45C7F" w:rsidRDefault="00860B0A" w:rsidP="00144EF6">
            <w:pPr>
              <w:rPr>
                <w:b w:val="0"/>
                <w:szCs w:val="24"/>
              </w:rPr>
            </w:pPr>
            <w:r>
              <w:rPr>
                <w:b w:val="0"/>
                <w:szCs w:val="24"/>
              </w:rPr>
              <w:t>Owner</w:t>
            </w:r>
          </w:p>
        </w:tc>
      </w:tr>
    </w:tbl>
    <w:p w14:paraId="2FCAD4D2" w14:textId="77777777" w:rsidR="00952760" w:rsidRDefault="00952760" w:rsidP="00952760">
      <w:pPr>
        <w:rPr>
          <w:rFonts w:cs="Times New Roman"/>
          <w:szCs w:val="24"/>
          <w:lang w:eastAsia="en-PH"/>
        </w:rPr>
      </w:pPr>
    </w:p>
    <w:p w14:paraId="64E752EA" w14:textId="18F36303" w:rsidR="004C7A30" w:rsidRDefault="004C7A30" w:rsidP="004F3E86">
      <w:pPr>
        <w:rPr>
          <w:rFonts w:cs="Times New Roman"/>
          <w:bCs/>
          <w:szCs w:val="24"/>
          <w:lang w:eastAsia="en-PH"/>
        </w:rPr>
      </w:pPr>
      <w:r w:rsidRPr="009040B2">
        <w:rPr>
          <w:rFonts w:cs="Times New Roman"/>
          <w:bCs/>
          <w:szCs w:val="24"/>
          <w:lang w:eastAsia="en-PH"/>
        </w:rPr>
        <w:t xml:space="preserve">Table </w:t>
      </w:r>
      <w:r>
        <w:rPr>
          <w:rFonts w:cs="Times New Roman"/>
          <w:bCs/>
          <w:szCs w:val="24"/>
          <w:lang w:eastAsia="en-PH"/>
        </w:rPr>
        <w:t>12</w:t>
      </w:r>
      <w:r w:rsidRPr="009040B2">
        <w:rPr>
          <w:rFonts w:cs="Times New Roman"/>
          <w:bCs/>
          <w:szCs w:val="24"/>
          <w:lang w:eastAsia="en-PH"/>
        </w:rPr>
        <w:t>: Event Decomposition of the Piggery Management System</w:t>
      </w:r>
      <w:r>
        <w:rPr>
          <w:rFonts w:cs="Times New Roman"/>
          <w:bCs/>
          <w:szCs w:val="24"/>
          <w:lang w:eastAsia="en-PH"/>
        </w:rPr>
        <w:t xml:space="preserve"> </w:t>
      </w:r>
      <w:r w:rsidR="0041342D">
        <w:rPr>
          <w:rFonts w:cs="Times New Roman"/>
          <w:bCs/>
          <w:szCs w:val="24"/>
          <w:lang w:eastAsia="en-PH"/>
        </w:rPr>
        <w:t>Back-up &amp; Restore</w:t>
      </w:r>
      <w:r>
        <w:rPr>
          <w:rFonts w:cs="Times New Roman"/>
          <w:bCs/>
          <w:szCs w:val="24"/>
          <w:lang w:eastAsia="en-PH"/>
        </w:rPr>
        <w:t xml:space="preserve"> Module</w:t>
      </w:r>
    </w:p>
    <w:p w14:paraId="38528E86" w14:textId="6EAB091C" w:rsidR="00C209EE" w:rsidRDefault="00C209EE" w:rsidP="00C209EE">
      <w:pPr>
        <w:rPr>
          <w:rFonts w:cs="Times New Roman"/>
          <w:szCs w:val="24"/>
          <w:lang w:eastAsia="en-PH"/>
        </w:rPr>
      </w:pPr>
    </w:p>
    <w:p w14:paraId="77073481" w14:textId="74349364" w:rsidR="00C209EE" w:rsidRDefault="00853D5C" w:rsidP="00C209EE">
      <w:pPr>
        <w:rPr>
          <w:rFonts w:cs="Times New Roman"/>
          <w:szCs w:val="24"/>
          <w:lang w:eastAsia="en-PH"/>
        </w:rPr>
      </w:pPr>
      <w:r>
        <w:rPr>
          <w:noProof/>
        </w:rPr>
        <w:drawing>
          <wp:anchor distT="0" distB="0" distL="114300" distR="114300" simplePos="0" relativeHeight="251813376" behindDoc="0" locked="0" layoutInCell="1" allowOverlap="1" wp14:anchorId="1E11AF9B" wp14:editId="6F88F9BB">
            <wp:simplePos x="0" y="0"/>
            <wp:positionH relativeFrom="column">
              <wp:posOffset>-635</wp:posOffset>
            </wp:positionH>
            <wp:positionV relativeFrom="paragraph">
              <wp:posOffset>4445</wp:posOffset>
            </wp:positionV>
            <wp:extent cx="5486400" cy="3543300"/>
            <wp:effectExtent l="0" t="0" r="0" b="0"/>
            <wp:wrapNone/>
            <wp:docPr id="1231" name="Picture 1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160" cstate="print">
                      <a:extLst>
                        <a:ext uri="{28A0092B-C50C-407E-A947-70E740481C1C}">
                          <a14:useLocalDpi xmlns:a14="http://schemas.microsoft.com/office/drawing/2010/main" val="0"/>
                        </a:ext>
                      </a:extLst>
                    </a:blip>
                    <a:srcRect t="8267" r="3124" b="6267"/>
                    <a:stretch/>
                  </pic:blipFill>
                  <pic:spPr bwMode="auto">
                    <a:xfrm>
                      <a:off x="0" y="0"/>
                      <a:ext cx="548640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30A804" w14:textId="6B1DE058" w:rsidR="00C209EE" w:rsidRDefault="00C209EE" w:rsidP="00C209EE">
      <w:pPr>
        <w:rPr>
          <w:rFonts w:cs="Times New Roman"/>
          <w:szCs w:val="24"/>
          <w:lang w:eastAsia="en-PH"/>
        </w:rPr>
      </w:pPr>
    </w:p>
    <w:p w14:paraId="11922BE7" w14:textId="77777777" w:rsidR="00D86281" w:rsidRPr="00D86281" w:rsidRDefault="00D86281" w:rsidP="00D86281">
      <w:pPr>
        <w:rPr>
          <w:rFonts w:cs="Times New Roman"/>
          <w:szCs w:val="24"/>
          <w:lang w:eastAsia="en-PH"/>
        </w:rPr>
      </w:pPr>
    </w:p>
    <w:p w14:paraId="4B5F49AA" w14:textId="77777777" w:rsidR="00D86281" w:rsidRPr="00D86281" w:rsidRDefault="00D86281" w:rsidP="00D86281">
      <w:pPr>
        <w:rPr>
          <w:rFonts w:cs="Times New Roman"/>
          <w:szCs w:val="24"/>
          <w:lang w:eastAsia="en-PH"/>
        </w:rPr>
      </w:pPr>
    </w:p>
    <w:p w14:paraId="2858FD43" w14:textId="77777777" w:rsidR="00D86281" w:rsidRPr="00D86281" w:rsidRDefault="00D86281" w:rsidP="00D86281">
      <w:pPr>
        <w:rPr>
          <w:rFonts w:cs="Times New Roman"/>
          <w:szCs w:val="24"/>
          <w:lang w:eastAsia="en-PH"/>
        </w:rPr>
      </w:pPr>
    </w:p>
    <w:p w14:paraId="786BF757" w14:textId="77777777" w:rsidR="00D86281" w:rsidRPr="00D86281" w:rsidRDefault="00D86281" w:rsidP="00D86281">
      <w:pPr>
        <w:rPr>
          <w:rFonts w:cs="Times New Roman"/>
          <w:szCs w:val="24"/>
          <w:lang w:eastAsia="en-PH"/>
        </w:rPr>
      </w:pPr>
    </w:p>
    <w:p w14:paraId="5D253ECA" w14:textId="77777777" w:rsidR="00D86281" w:rsidRPr="00D86281" w:rsidRDefault="00D86281" w:rsidP="00D86281">
      <w:pPr>
        <w:rPr>
          <w:rFonts w:cs="Times New Roman"/>
          <w:szCs w:val="24"/>
          <w:lang w:eastAsia="en-PH"/>
        </w:rPr>
      </w:pPr>
    </w:p>
    <w:p w14:paraId="43C7A898" w14:textId="77777777" w:rsidR="00D86281" w:rsidRPr="00D86281" w:rsidRDefault="00D86281" w:rsidP="00D86281">
      <w:pPr>
        <w:rPr>
          <w:rFonts w:cs="Times New Roman"/>
          <w:szCs w:val="24"/>
          <w:lang w:eastAsia="en-PH"/>
        </w:rPr>
      </w:pPr>
    </w:p>
    <w:p w14:paraId="37C87516" w14:textId="77777777" w:rsidR="00D86281" w:rsidRPr="00D86281" w:rsidRDefault="00D86281" w:rsidP="00D86281">
      <w:pPr>
        <w:rPr>
          <w:rFonts w:cs="Times New Roman"/>
          <w:szCs w:val="24"/>
          <w:lang w:eastAsia="en-PH"/>
        </w:rPr>
      </w:pPr>
    </w:p>
    <w:p w14:paraId="6C0AC283" w14:textId="77777777" w:rsidR="00D86281" w:rsidRPr="00D86281" w:rsidRDefault="00D86281" w:rsidP="00D86281">
      <w:pPr>
        <w:rPr>
          <w:rFonts w:cs="Times New Roman"/>
          <w:szCs w:val="24"/>
          <w:lang w:eastAsia="en-PH"/>
        </w:rPr>
      </w:pPr>
    </w:p>
    <w:p w14:paraId="51029338" w14:textId="77777777" w:rsidR="00D86281" w:rsidRPr="00D86281" w:rsidRDefault="00D86281" w:rsidP="00D86281">
      <w:pPr>
        <w:rPr>
          <w:rFonts w:cs="Times New Roman"/>
          <w:szCs w:val="24"/>
          <w:lang w:eastAsia="en-PH"/>
        </w:rPr>
      </w:pPr>
    </w:p>
    <w:p w14:paraId="495336DF" w14:textId="77777777" w:rsidR="00902298" w:rsidRDefault="00902298" w:rsidP="00144EF6">
      <w:pPr>
        <w:spacing w:line="360" w:lineRule="auto"/>
        <w:rPr>
          <w:rFonts w:cs="Times New Roman"/>
          <w:bCs/>
          <w:szCs w:val="24"/>
          <w:lang w:eastAsia="en-PH"/>
        </w:rPr>
      </w:pPr>
    </w:p>
    <w:p w14:paraId="56898B61" w14:textId="77777777" w:rsidR="00986AFD" w:rsidRDefault="00986AFD" w:rsidP="00144EF6">
      <w:pPr>
        <w:spacing w:line="360" w:lineRule="auto"/>
        <w:rPr>
          <w:rFonts w:cs="Times New Roman"/>
          <w:bCs/>
          <w:szCs w:val="24"/>
          <w:lang w:eastAsia="en-PH"/>
        </w:rPr>
      </w:pPr>
    </w:p>
    <w:p w14:paraId="36E78FB9" w14:textId="77777777" w:rsidR="00986AFD" w:rsidRDefault="00986AFD" w:rsidP="00144EF6">
      <w:pPr>
        <w:spacing w:line="360" w:lineRule="auto"/>
        <w:rPr>
          <w:rFonts w:cs="Times New Roman"/>
          <w:bCs/>
          <w:szCs w:val="24"/>
          <w:lang w:eastAsia="en-PH"/>
        </w:rPr>
      </w:pPr>
    </w:p>
    <w:p w14:paraId="75F4962F" w14:textId="77777777" w:rsidR="00986AFD" w:rsidRDefault="00986AFD" w:rsidP="00144EF6">
      <w:pPr>
        <w:spacing w:line="360" w:lineRule="auto"/>
        <w:rPr>
          <w:rFonts w:cs="Times New Roman"/>
          <w:bCs/>
          <w:szCs w:val="24"/>
          <w:lang w:eastAsia="en-PH"/>
        </w:rPr>
      </w:pPr>
    </w:p>
    <w:p w14:paraId="03FB6458" w14:textId="77777777" w:rsidR="00853D5C" w:rsidRDefault="00853D5C" w:rsidP="00144EF6">
      <w:pPr>
        <w:spacing w:line="360" w:lineRule="auto"/>
        <w:rPr>
          <w:rFonts w:cs="Times New Roman"/>
          <w:bCs/>
          <w:szCs w:val="24"/>
          <w:lang w:eastAsia="en-PH"/>
        </w:rPr>
      </w:pPr>
    </w:p>
    <w:p w14:paraId="35F89F39" w14:textId="74E1604F" w:rsidR="00853D5C" w:rsidRDefault="00853D5C" w:rsidP="00144EF6">
      <w:pPr>
        <w:spacing w:line="360" w:lineRule="auto"/>
        <w:rPr>
          <w:rFonts w:cs="Times New Roman"/>
          <w:bCs/>
          <w:szCs w:val="24"/>
          <w:lang w:eastAsia="en-PH"/>
        </w:rPr>
      </w:pPr>
    </w:p>
    <w:p w14:paraId="0538ADC4" w14:textId="77777777" w:rsidR="00853D5C" w:rsidRDefault="00853D5C" w:rsidP="00144EF6">
      <w:pPr>
        <w:spacing w:line="360" w:lineRule="auto"/>
        <w:rPr>
          <w:rFonts w:cs="Times New Roman"/>
          <w:bCs/>
          <w:szCs w:val="24"/>
          <w:lang w:eastAsia="en-PH"/>
        </w:rPr>
      </w:pPr>
    </w:p>
    <w:p w14:paraId="241A80C9" w14:textId="32209B84" w:rsidR="009E5FE1" w:rsidRDefault="004226CA" w:rsidP="00853D5C">
      <w:pPr>
        <w:spacing w:line="360" w:lineRule="auto"/>
        <w:rPr>
          <w:rFonts w:cs="Times New Roman"/>
          <w:bCs/>
          <w:szCs w:val="24"/>
          <w:lang w:eastAsia="en-PH"/>
        </w:rPr>
      </w:pPr>
      <w:r w:rsidRPr="009040B2">
        <w:rPr>
          <w:rFonts w:cs="Times New Roman"/>
          <w:bCs/>
          <w:szCs w:val="24"/>
          <w:lang w:eastAsia="en-PH"/>
        </w:rPr>
        <w:t xml:space="preserve">Figure </w:t>
      </w:r>
      <w:r w:rsidR="00222C18">
        <w:rPr>
          <w:rFonts w:cs="Times New Roman"/>
          <w:bCs/>
          <w:szCs w:val="24"/>
          <w:lang w:eastAsia="en-PH"/>
        </w:rPr>
        <w:t>102</w:t>
      </w:r>
      <w:r w:rsidRPr="009040B2">
        <w:rPr>
          <w:rFonts w:cs="Times New Roman"/>
          <w:bCs/>
          <w:szCs w:val="24"/>
          <w:lang w:eastAsia="en-PH"/>
        </w:rPr>
        <w:t xml:space="preserve">: Use Case Diagram involving the Owner of Piggery Management System </w:t>
      </w:r>
      <w:r w:rsidR="00997441">
        <w:rPr>
          <w:rFonts w:cs="Times New Roman"/>
          <w:bCs/>
          <w:szCs w:val="24"/>
          <w:lang w:eastAsia="en-PH"/>
        </w:rPr>
        <w:t>Back-up &amp; Restore</w:t>
      </w:r>
      <w:r w:rsidRPr="009040B2">
        <w:rPr>
          <w:rFonts w:cs="Times New Roman"/>
          <w:bCs/>
          <w:szCs w:val="24"/>
          <w:lang w:eastAsia="en-PH"/>
        </w:rPr>
        <w:t xml:space="preserve"> Module</w:t>
      </w:r>
    </w:p>
    <w:p w14:paraId="614C3FC5" w14:textId="45374C25" w:rsidR="00BE1994" w:rsidRDefault="00BE1994" w:rsidP="00853D5C">
      <w:pPr>
        <w:spacing w:line="360" w:lineRule="auto"/>
        <w:rPr>
          <w:rFonts w:cs="Times New Roman"/>
          <w:bCs/>
          <w:szCs w:val="24"/>
          <w:lang w:eastAsia="en-PH"/>
        </w:rPr>
      </w:pPr>
    </w:p>
    <w:p w14:paraId="757110A3" w14:textId="0D983E52" w:rsidR="00BE1994" w:rsidRDefault="00BE1994" w:rsidP="00853D5C">
      <w:pPr>
        <w:spacing w:line="360" w:lineRule="auto"/>
        <w:rPr>
          <w:rFonts w:cs="Times New Roman"/>
          <w:bCs/>
          <w:szCs w:val="24"/>
          <w:lang w:eastAsia="en-PH"/>
        </w:rPr>
      </w:pPr>
    </w:p>
    <w:p w14:paraId="249B8211" w14:textId="77777777" w:rsidR="00BE1994" w:rsidRDefault="00BE1994" w:rsidP="00853D5C">
      <w:pPr>
        <w:spacing w:line="360" w:lineRule="auto"/>
        <w:rPr>
          <w:rFonts w:cs="Times New Roman"/>
          <w:bCs/>
          <w:szCs w:val="24"/>
          <w:lang w:eastAsia="en-PH"/>
        </w:rPr>
      </w:pPr>
    </w:p>
    <w:p w14:paraId="669D5D58" w14:textId="133C7C89" w:rsidR="00853D5C" w:rsidRDefault="00CB3751" w:rsidP="00853D5C">
      <w:pPr>
        <w:spacing w:line="360" w:lineRule="auto"/>
        <w:rPr>
          <w:rFonts w:cs="Times New Roman"/>
          <w:bCs/>
          <w:szCs w:val="24"/>
          <w:lang w:eastAsia="en-PH"/>
        </w:rPr>
      </w:pPr>
      <w:r>
        <w:rPr>
          <w:noProof/>
        </w:rPr>
        <w:lastRenderedPageBreak/>
        <w:drawing>
          <wp:anchor distT="0" distB="0" distL="114300" distR="114300" simplePos="0" relativeHeight="251859456" behindDoc="0" locked="0" layoutInCell="1" allowOverlap="1" wp14:anchorId="14755A9D" wp14:editId="3301D9A2">
            <wp:simplePos x="0" y="0"/>
            <wp:positionH relativeFrom="column">
              <wp:posOffset>-12700</wp:posOffset>
            </wp:positionH>
            <wp:positionV relativeFrom="paragraph">
              <wp:posOffset>-114300</wp:posOffset>
            </wp:positionV>
            <wp:extent cx="5486400" cy="3606800"/>
            <wp:effectExtent l="0" t="0" r="0" b="0"/>
            <wp:wrapNone/>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rotWithShape="1">
                    <a:blip r:embed="rId161" cstate="print">
                      <a:extLst>
                        <a:ext uri="{28A0092B-C50C-407E-A947-70E740481C1C}">
                          <a14:useLocalDpi xmlns:a14="http://schemas.microsoft.com/office/drawing/2010/main" val="0"/>
                        </a:ext>
                      </a:extLst>
                    </a:blip>
                    <a:srcRect l="3473" t="5570" r="1609" b="3569"/>
                    <a:stretch/>
                  </pic:blipFill>
                  <pic:spPr bwMode="auto">
                    <a:xfrm>
                      <a:off x="0" y="0"/>
                      <a:ext cx="5486400" cy="360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717F8" w14:textId="12F493B1" w:rsidR="009E5FE1" w:rsidRDefault="009E5FE1" w:rsidP="00144EF6">
      <w:pPr>
        <w:spacing w:line="360" w:lineRule="auto"/>
        <w:rPr>
          <w:rFonts w:cs="Times New Roman"/>
          <w:bCs/>
          <w:szCs w:val="24"/>
          <w:lang w:eastAsia="en-PH"/>
        </w:rPr>
      </w:pPr>
    </w:p>
    <w:p w14:paraId="465444D2" w14:textId="61A134E5" w:rsidR="009E5FE1" w:rsidRDefault="009E5FE1" w:rsidP="00144EF6">
      <w:pPr>
        <w:spacing w:line="360" w:lineRule="auto"/>
        <w:rPr>
          <w:rFonts w:cs="Times New Roman"/>
          <w:bCs/>
          <w:szCs w:val="24"/>
          <w:lang w:eastAsia="en-PH"/>
        </w:rPr>
      </w:pPr>
    </w:p>
    <w:p w14:paraId="35E931DD" w14:textId="495EE525" w:rsidR="009E5FE1" w:rsidRDefault="009E5FE1" w:rsidP="00144EF6">
      <w:pPr>
        <w:spacing w:line="360" w:lineRule="auto"/>
        <w:rPr>
          <w:rFonts w:cs="Times New Roman"/>
          <w:bCs/>
          <w:szCs w:val="24"/>
          <w:lang w:eastAsia="en-PH"/>
        </w:rPr>
      </w:pPr>
    </w:p>
    <w:p w14:paraId="0325C9DB" w14:textId="5D4DE038" w:rsidR="009E5FE1" w:rsidRDefault="009E5FE1" w:rsidP="00144EF6">
      <w:pPr>
        <w:spacing w:line="360" w:lineRule="auto"/>
        <w:rPr>
          <w:rFonts w:cs="Times New Roman"/>
          <w:bCs/>
          <w:szCs w:val="24"/>
          <w:lang w:eastAsia="en-PH"/>
        </w:rPr>
      </w:pPr>
    </w:p>
    <w:p w14:paraId="41A9686E" w14:textId="67D9C681" w:rsidR="009E5FE1" w:rsidRDefault="009E5FE1" w:rsidP="00144EF6">
      <w:pPr>
        <w:spacing w:line="360" w:lineRule="auto"/>
        <w:rPr>
          <w:rFonts w:cs="Times New Roman"/>
          <w:bCs/>
          <w:szCs w:val="24"/>
          <w:lang w:eastAsia="en-PH"/>
        </w:rPr>
      </w:pPr>
    </w:p>
    <w:p w14:paraId="1AC27C4A" w14:textId="467DB0EE" w:rsidR="00D86281" w:rsidRDefault="00D86281" w:rsidP="00D86281">
      <w:pPr>
        <w:rPr>
          <w:rFonts w:cs="Times New Roman"/>
          <w:bCs/>
          <w:szCs w:val="24"/>
          <w:lang w:eastAsia="en-PH"/>
        </w:rPr>
      </w:pPr>
    </w:p>
    <w:p w14:paraId="7BDC1462" w14:textId="741E50E5" w:rsidR="004226CA" w:rsidRDefault="004226CA" w:rsidP="00D86281">
      <w:pPr>
        <w:rPr>
          <w:rFonts w:cs="Times New Roman"/>
          <w:bCs/>
          <w:szCs w:val="24"/>
          <w:lang w:eastAsia="en-PH"/>
        </w:rPr>
      </w:pPr>
    </w:p>
    <w:p w14:paraId="360BFFDC" w14:textId="0431ECB8" w:rsidR="004226CA" w:rsidRDefault="004226CA" w:rsidP="00D86281">
      <w:pPr>
        <w:rPr>
          <w:rFonts w:cs="Times New Roman"/>
          <w:bCs/>
          <w:szCs w:val="24"/>
          <w:lang w:eastAsia="en-PH"/>
        </w:rPr>
      </w:pPr>
    </w:p>
    <w:p w14:paraId="53C54B89" w14:textId="09836444" w:rsidR="004226CA" w:rsidRDefault="004226CA" w:rsidP="00D86281">
      <w:pPr>
        <w:rPr>
          <w:rFonts w:cs="Times New Roman"/>
          <w:bCs/>
          <w:szCs w:val="24"/>
          <w:lang w:eastAsia="en-PH"/>
        </w:rPr>
      </w:pPr>
    </w:p>
    <w:p w14:paraId="50EB1012" w14:textId="6C58D3DA" w:rsidR="004226CA" w:rsidRDefault="004226CA" w:rsidP="00D86281">
      <w:pPr>
        <w:rPr>
          <w:rFonts w:cs="Times New Roman"/>
          <w:bCs/>
          <w:szCs w:val="24"/>
          <w:lang w:eastAsia="en-PH"/>
        </w:rPr>
      </w:pPr>
    </w:p>
    <w:p w14:paraId="1B10AA06" w14:textId="558F3699" w:rsidR="00D86281" w:rsidRDefault="00D86281" w:rsidP="00D86281">
      <w:pPr>
        <w:rPr>
          <w:rFonts w:cs="Times New Roman"/>
          <w:bCs/>
          <w:szCs w:val="24"/>
          <w:lang w:eastAsia="en-PH"/>
        </w:rPr>
      </w:pPr>
    </w:p>
    <w:p w14:paraId="56BD5534" w14:textId="7F3F1BE7" w:rsidR="00D86281" w:rsidRDefault="00D86281" w:rsidP="00D86281">
      <w:pPr>
        <w:rPr>
          <w:rFonts w:cs="Times New Roman"/>
          <w:bCs/>
          <w:szCs w:val="24"/>
          <w:lang w:eastAsia="en-PH"/>
        </w:rPr>
      </w:pPr>
    </w:p>
    <w:p w14:paraId="09BFA4D8" w14:textId="77777777" w:rsidR="00D86281" w:rsidRDefault="00D86281" w:rsidP="00D86281">
      <w:pPr>
        <w:rPr>
          <w:rFonts w:cs="Times New Roman"/>
          <w:szCs w:val="24"/>
          <w:lang w:eastAsia="en-PH"/>
        </w:rPr>
      </w:pPr>
    </w:p>
    <w:p w14:paraId="284381E0" w14:textId="4090557E" w:rsidR="00D86281" w:rsidRDefault="00D86281" w:rsidP="00D86281">
      <w:pPr>
        <w:rPr>
          <w:rFonts w:cs="Times New Roman"/>
          <w:szCs w:val="24"/>
          <w:lang w:eastAsia="en-PH"/>
        </w:rPr>
      </w:pPr>
    </w:p>
    <w:p w14:paraId="5A6AB436" w14:textId="77777777" w:rsidR="00D86281" w:rsidRDefault="00D86281" w:rsidP="00D86281">
      <w:pPr>
        <w:rPr>
          <w:rFonts w:cs="Times New Roman"/>
          <w:szCs w:val="24"/>
          <w:lang w:eastAsia="en-PH"/>
        </w:rPr>
      </w:pPr>
    </w:p>
    <w:p w14:paraId="0CA9F2C6" w14:textId="46342765" w:rsidR="004226CA" w:rsidRPr="004226CA" w:rsidRDefault="004226CA" w:rsidP="004226CA">
      <w:pPr>
        <w:rPr>
          <w:rFonts w:cs="Times New Roman"/>
          <w:szCs w:val="24"/>
          <w:lang w:eastAsia="en-PH"/>
        </w:rPr>
      </w:pPr>
    </w:p>
    <w:p w14:paraId="61A3C63E" w14:textId="598C3356" w:rsidR="00BE1994" w:rsidRDefault="00BE1994" w:rsidP="0081601B">
      <w:pPr>
        <w:rPr>
          <w:rFonts w:cs="Times New Roman"/>
          <w:bCs/>
          <w:szCs w:val="24"/>
          <w:lang w:eastAsia="en-PH"/>
        </w:rPr>
      </w:pPr>
    </w:p>
    <w:p w14:paraId="37ABDCEE" w14:textId="4BD3D9F9" w:rsidR="004226CA" w:rsidRDefault="004226CA" w:rsidP="0081601B">
      <w:pPr>
        <w:rPr>
          <w:rFonts w:cs="Times New Roman"/>
          <w:bCs/>
          <w:szCs w:val="24"/>
          <w:lang w:eastAsia="en-PH"/>
        </w:rPr>
      </w:pPr>
      <w:r>
        <w:rPr>
          <w:rFonts w:cs="Times New Roman"/>
          <w:bCs/>
          <w:szCs w:val="24"/>
          <w:lang w:eastAsia="en-PH"/>
        </w:rPr>
        <w:t xml:space="preserve">Figure </w:t>
      </w:r>
      <w:r w:rsidR="00222C18">
        <w:rPr>
          <w:rFonts w:cs="Times New Roman"/>
          <w:bCs/>
          <w:szCs w:val="24"/>
          <w:lang w:eastAsia="en-PH"/>
        </w:rPr>
        <w:t>103</w:t>
      </w:r>
      <w:r>
        <w:rPr>
          <w:rFonts w:cs="Times New Roman"/>
          <w:bCs/>
          <w:szCs w:val="24"/>
          <w:lang w:eastAsia="en-PH"/>
        </w:rPr>
        <w:t>:</w:t>
      </w:r>
      <w:r w:rsidR="00144EF6">
        <w:rPr>
          <w:rFonts w:cs="Times New Roman"/>
          <w:bCs/>
          <w:szCs w:val="24"/>
          <w:lang w:eastAsia="en-PH"/>
        </w:rPr>
        <w:t xml:space="preserve"> Activity Diagram of </w:t>
      </w:r>
      <w:r w:rsidR="00702402">
        <w:rPr>
          <w:rFonts w:cs="Times New Roman"/>
          <w:bCs/>
          <w:szCs w:val="24"/>
          <w:lang w:eastAsia="en-PH"/>
        </w:rPr>
        <w:t>Re</w:t>
      </w:r>
      <w:r w:rsidR="00C730B3">
        <w:rPr>
          <w:rFonts w:cs="Times New Roman"/>
          <w:bCs/>
          <w:szCs w:val="24"/>
          <w:lang w:eastAsia="en-PH"/>
        </w:rPr>
        <w:t>store Data</w:t>
      </w:r>
      <w:r w:rsidR="00144EF6">
        <w:rPr>
          <w:rFonts w:cs="Times New Roman"/>
          <w:bCs/>
          <w:szCs w:val="24"/>
          <w:lang w:eastAsia="en-PH"/>
        </w:rPr>
        <w:t xml:space="preserve"> Module Use Case</w:t>
      </w:r>
    </w:p>
    <w:p w14:paraId="1D31D28F" w14:textId="688C4D9B" w:rsidR="00BA484C" w:rsidRDefault="00BA484C" w:rsidP="0081601B">
      <w:pPr>
        <w:rPr>
          <w:rFonts w:cs="Times New Roman"/>
          <w:bCs/>
          <w:szCs w:val="24"/>
          <w:lang w:eastAsia="en-PH"/>
        </w:rPr>
      </w:pPr>
    </w:p>
    <w:p w14:paraId="67EBCB54" w14:textId="5C926463" w:rsidR="004226CA" w:rsidRDefault="00CB3751" w:rsidP="004226CA">
      <w:pPr>
        <w:rPr>
          <w:rFonts w:cs="Times New Roman"/>
          <w:bCs/>
          <w:szCs w:val="24"/>
          <w:lang w:eastAsia="en-PH"/>
        </w:rPr>
      </w:pPr>
      <w:r>
        <w:rPr>
          <w:noProof/>
        </w:rPr>
        <w:drawing>
          <wp:anchor distT="0" distB="0" distL="114300" distR="114300" simplePos="0" relativeHeight="251858432" behindDoc="0" locked="0" layoutInCell="1" allowOverlap="1" wp14:anchorId="33D9F696" wp14:editId="2F6BA1C5">
            <wp:simplePos x="0" y="0"/>
            <wp:positionH relativeFrom="column">
              <wp:posOffset>-12700</wp:posOffset>
            </wp:positionH>
            <wp:positionV relativeFrom="paragraph">
              <wp:posOffset>84455</wp:posOffset>
            </wp:positionV>
            <wp:extent cx="5486400" cy="3543300"/>
            <wp:effectExtent l="0" t="0" r="0" b="0"/>
            <wp:wrapNone/>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rotWithShape="1">
                    <a:blip r:embed="rId162" cstate="print">
                      <a:extLst>
                        <a:ext uri="{28A0092B-C50C-407E-A947-70E740481C1C}">
                          <a14:useLocalDpi xmlns:a14="http://schemas.microsoft.com/office/drawing/2010/main" val="0"/>
                        </a:ext>
                      </a:extLst>
                    </a:blip>
                    <a:srcRect l="3473" t="4178" r="1593" b="4945"/>
                    <a:stretch/>
                  </pic:blipFill>
                  <pic:spPr bwMode="auto">
                    <a:xfrm>
                      <a:off x="0" y="0"/>
                      <a:ext cx="548640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63E7E" w14:textId="3DDBECB1" w:rsidR="004226CA" w:rsidRDefault="004226CA" w:rsidP="004226CA">
      <w:pPr>
        <w:rPr>
          <w:rFonts w:cs="Times New Roman"/>
          <w:bCs/>
          <w:szCs w:val="24"/>
          <w:lang w:eastAsia="en-PH"/>
        </w:rPr>
      </w:pPr>
    </w:p>
    <w:p w14:paraId="45546C92" w14:textId="0AF5345A" w:rsidR="004226CA" w:rsidRDefault="004226CA" w:rsidP="004226CA">
      <w:pPr>
        <w:tabs>
          <w:tab w:val="left" w:pos="3613"/>
          <w:tab w:val="center" w:pos="4320"/>
        </w:tabs>
        <w:jc w:val="left"/>
        <w:rPr>
          <w:rFonts w:cs="Times New Roman"/>
          <w:szCs w:val="24"/>
          <w:lang w:eastAsia="en-PH"/>
        </w:rPr>
      </w:pPr>
      <w:r>
        <w:rPr>
          <w:rFonts w:cs="Times New Roman"/>
          <w:szCs w:val="24"/>
          <w:lang w:eastAsia="en-PH"/>
        </w:rPr>
        <w:tab/>
      </w:r>
    </w:p>
    <w:p w14:paraId="26F46C29" w14:textId="4F321234" w:rsidR="004226CA" w:rsidRDefault="004226CA" w:rsidP="004226CA">
      <w:pPr>
        <w:rPr>
          <w:rFonts w:cs="Times New Roman"/>
          <w:szCs w:val="24"/>
          <w:lang w:eastAsia="en-PH"/>
        </w:rPr>
      </w:pPr>
    </w:p>
    <w:p w14:paraId="198463DD" w14:textId="6947A608" w:rsidR="009E7575" w:rsidRPr="009E7575" w:rsidRDefault="009E7575" w:rsidP="009E7575">
      <w:pPr>
        <w:rPr>
          <w:rFonts w:cs="Times New Roman"/>
          <w:szCs w:val="24"/>
          <w:lang w:eastAsia="en-PH"/>
        </w:rPr>
      </w:pPr>
    </w:p>
    <w:p w14:paraId="6BD20784" w14:textId="431C7872" w:rsidR="009E7575" w:rsidRPr="009E7575" w:rsidRDefault="009E7575" w:rsidP="009E7575">
      <w:pPr>
        <w:rPr>
          <w:rFonts w:cs="Times New Roman"/>
          <w:szCs w:val="24"/>
          <w:lang w:eastAsia="en-PH"/>
        </w:rPr>
      </w:pPr>
    </w:p>
    <w:p w14:paraId="42EC20CB" w14:textId="77777777" w:rsidR="009E7575" w:rsidRPr="009E7575" w:rsidRDefault="009E7575" w:rsidP="009E7575">
      <w:pPr>
        <w:rPr>
          <w:rFonts w:cs="Times New Roman"/>
          <w:szCs w:val="24"/>
          <w:lang w:eastAsia="en-PH"/>
        </w:rPr>
      </w:pPr>
    </w:p>
    <w:p w14:paraId="263DF03C" w14:textId="77777777" w:rsidR="009E7575" w:rsidRPr="009E7575" w:rsidRDefault="009E7575" w:rsidP="009E7575">
      <w:pPr>
        <w:rPr>
          <w:rFonts w:cs="Times New Roman"/>
          <w:szCs w:val="24"/>
          <w:lang w:eastAsia="en-PH"/>
        </w:rPr>
      </w:pPr>
    </w:p>
    <w:p w14:paraId="7C7FFB8B" w14:textId="77777777" w:rsidR="009E7575" w:rsidRPr="009E7575" w:rsidRDefault="009E7575" w:rsidP="009E7575">
      <w:pPr>
        <w:rPr>
          <w:rFonts w:cs="Times New Roman"/>
          <w:szCs w:val="24"/>
          <w:lang w:eastAsia="en-PH"/>
        </w:rPr>
      </w:pPr>
    </w:p>
    <w:p w14:paraId="7F136BFE" w14:textId="77777777" w:rsidR="009E7575" w:rsidRPr="009E7575" w:rsidRDefault="009E7575" w:rsidP="009E7575">
      <w:pPr>
        <w:rPr>
          <w:rFonts w:cs="Times New Roman"/>
          <w:szCs w:val="24"/>
          <w:lang w:eastAsia="en-PH"/>
        </w:rPr>
      </w:pPr>
    </w:p>
    <w:p w14:paraId="02A8C8BA" w14:textId="77777777" w:rsidR="009E7575" w:rsidRPr="009E7575" w:rsidRDefault="009E7575" w:rsidP="009E7575">
      <w:pPr>
        <w:rPr>
          <w:rFonts w:cs="Times New Roman"/>
          <w:szCs w:val="24"/>
          <w:lang w:eastAsia="en-PH"/>
        </w:rPr>
      </w:pPr>
    </w:p>
    <w:p w14:paraId="6B578FAD" w14:textId="77777777" w:rsidR="009E7575" w:rsidRPr="009E7575" w:rsidRDefault="009E7575" w:rsidP="009E7575">
      <w:pPr>
        <w:rPr>
          <w:rFonts w:cs="Times New Roman"/>
          <w:szCs w:val="24"/>
          <w:lang w:eastAsia="en-PH"/>
        </w:rPr>
      </w:pPr>
    </w:p>
    <w:p w14:paraId="581E593C" w14:textId="77777777" w:rsidR="009E7575" w:rsidRPr="009E7575" w:rsidRDefault="009E7575" w:rsidP="009E7575">
      <w:pPr>
        <w:rPr>
          <w:rFonts w:cs="Times New Roman"/>
          <w:szCs w:val="24"/>
          <w:lang w:eastAsia="en-PH"/>
        </w:rPr>
      </w:pPr>
    </w:p>
    <w:p w14:paraId="2E845B04" w14:textId="77777777" w:rsidR="009E7575" w:rsidRPr="009E7575" w:rsidRDefault="009E7575" w:rsidP="009E7575">
      <w:pPr>
        <w:rPr>
          <w:rFonts w:cs="Times New Roman"/>
          <w:szCs w:val="24"/>
          <w:lang w:eastAsia="en-PH"/>
        </w:rPr>
      </w:pPr>
    </w:p>
    <w:p w14:paraId="10B42296" w14:textId="77777777" w:rsidR="009E7575" w:rsidRPr="009E7575" w:rsidRDefault="009E7575" w:rsidP="009E7575">
      <w:pPr>
        <w:rPr>
          <w:rFonts w:cs="Times New Roman"/>
          <w:szCs w:val="24"/>
          <w:lang w:eastAsia="en-PH"/>
        </w:rPr>
      </w:pPr>
    </w:p>
    <w:p w14:paraId="269AB901" w14:textId="77777777" w:rsidR="009E7575" w:rsidRPr="009E7575" w:rsidRDefault="009E7575" w:rsidP="009E7575">
      <w:pPr>
        <w:rPr>
          <w:rFonts w:cs="Times New Roman"/>
          <w:szCs w:val="24"/>
          <w:lang w:eastAsia="en-PH"/>
        </w:rPr>
      </w:pPr>
    </w:p>
    <w:p w14:paraId="68E476DA" w14:textId="77777777" w:rsidR="009E7575" w:rsidRPr="009E7575" w:rsidRDefault="009E7575" w:rsidP="009E7575">
      <w:pPr>
        <w:rPr>
          <w:rFonts w:cs="Times New Roman"/>
          <w:szCs w:val="24"/>
          <w:lang w:eastAsia="en-PH"/>
        </w:rPr>
      </w:pPr>
    </w:p>
    <w:p w14:paraId="50241BCA" w14:textId="77777777" w:rsidR="009E7575" w:rsidRPr="009E7575" w:rsidRDefault="009E7575" w:rsidP="009E7575">
      <w:pPr>
        <w:rPr>
          <w:rFonts w:cs="Times New Roman"/>
          <w:szCs w:val="24"/>
          <w:lang w:eastAsia="en-PH"/>
        </w:rPr>
      </w:pPr>
    </w:p>
    <w:p w14:paraId="1B599E98" w14:textId="77777777" w:rsidR="009E7575" w:rsidRDefault="009E7575" w:rsidP="009E7575">
      <w:pPr>
        <w:rPr>
          <w:rFonts w:cs="Times New Roman"/>
          <w:szCs w:val="24"/>
          <w:lang w:eastAsia="en-PH"/>
        </w:rPr>
      </w:pPr>
    </w:p>
    <w:p w14:paraId="65F6EB73" w14:textId="773E75E2" w:rsidR="00302310" w:rsidRDefault="00302310" w:rsidP="00702402">
      <w:pPr>
        <w:rPr>
          <w:rFonts w:cs="Times New Roman"/>
          <w:bCs/>
          <w:szCs w:val="24"/>
          <w:lang w:eastAsia="en-PH"/>
        </w:rPr>
      </w:pPr>
    </w:p>
    <w:p w14:paraId="323D4694" w14:textId="77777777" w:rsidR="00BE1994" w:rsidRDefault="00BE1994" w:rsidP="00702402">
      <w:pPr>
        <w:rPr>
          <w:rFonts w:cs="Times New Roman"/>
          <w:bCs/>
          <w:szCs w:val="24"/>
          <w:lang w:eastAsia="en-PH"/>
        </w:rPr>
      </w:pPr>
    </w:p>
    <w:p w14:paraId="772A9E3E" w14:textId="683A3B0F" w:rsidR="00702402" w:rsidRDefault="009E7575" w:rsidP="00702402">
      <w:pPr>
        <w:rPr>
          <w:rFonts w:cs="Times New Roman"/>
          <w:bCs/>
          <w:szCs w:val="24"/>
          <w:lang w:eastAsia="en-PH"/>
        </w:rPr>
      </w:pPr>
      <w:r>
        <w:rPr>
          <w:rFonts w:cs="Times New Roman"/>
          <w:bCs/>
          <w:szCs w:val="24"/>
          <w:lang w:eastAsia="en-PH"/>
        </w:rPr>
        <w:t xml:space="preserve">Figure </w:t>
      </w:r>
      <w:r w:rsidR="00222C18">
        <w:rPr>
          <w:rFonts w:cs="Times New Roman"/>
          <w:bCs/>
          <w:szCs w:val="24"/>
          <w:lang w:eastAsia="en-PH"/>
        </w:rPr>
        <w:t>104</w:t>
      </w:r>
      <w:r>
        <w:rPr>
          <w:rFonts w:cs="Times New Roman"/>
          <w:bCs/>
          <w:szCs w:val="24"/>
          <w:lang w:eastAsia="en-PH"/>
        </w:rPr>
        <w:t>:</w:t>
      </w:r>
      <w:r w:rsidR="00702402">
        <w:rPr>
          <w:rFonts w:cs="Times New Roman"/>
          <w:bCs/>
          <w:szCs w:val="24"/>
          <w:lang w:eastAsia="en-PH"/>
        </w:rPr>
        <w:t xml:space="preserve"> Activity Diagram of </w:t>
      </w:r>
      <w:r w:rsidR="00C730B3">
        <w:rPr>
          <w:rFonts w:cs="Times New Roman"/>
          <w:bCs/>
          <w:szCs w:val="24"/>
          <w:lang w:eastAsia="en-PH"/>
        </w:rPr>
        <w:t>Delete Data</w:t>
      </w:r>
      <w:r w:rsidR="00702402">
        <w:rPr>
          <w:rFonts w:cs="Times New Roman"/>
          <w:bCs/>
          <w:szCs w:val="24"/>
          <w:lang w:eastAsia="en-PH"/>
        </w:rPr>
        <w:t xml:space="preserve"> Module Use Case</w:t>
      </w:r>
    </w:p>
    <w:p w14:paraId="47B67372" w14:textId="3905A4AA" w:rsidR="009E7575" w:rsidRDefault="009E7575" w:rsidP="009E7575">
      <w:pPr>
        <w:rPr>
          <w:rFonts w:cs="Times New Roman"/>
          <w:bCs/>
          <w:szCs w:val="24"/>
          <w:lang w:eastAsia="en-PH"/>
        </w:rPr>
      </w:pPr>
    </w:p>
    <w:p w14:paraId="51E78B57" w14:textId="5825F5E6" w:rsidR="009E7575" w:rsidRPr="009E7575" w:rsidRDefault="009E7575" w:rsidP="009E7575">
      <w:pPr>
        <w:rPr>
          <w:rFonts w:cs="Times New Roman"/>
          <w:szCs w:val="24"/>
          <w:lang w:eastAsia="en-PH"/>
        </w:rPr>
        <w:sectPr w:rsidR="009E7575" w:rsidRPr="009E7575" w:rsidSect="001F5EA3">
          <w:pgSz w:w="12240" w:h="15840" w:code="1"/>
          <w:pgMar w:top="1440" w:right="1440" w:bottom="1440" w:left="2160" w:header="720" w:footer="288" w:gutter="0"/>
          <w:cols w:space="720"/>
          <w:docGrid w:linePitch="360"/>
        </w:sectPr>
      </w:pPr>
    </w:p>
    <w:p w14:paraId="0ACE6F11" w14:textId="1EAF0A86" w:rsidR="00907961" w:rsidRPr="00BE1994" w:rsidRDefault="00907961" w:rsidP="00907961">
      <w:pPr>
        <w:jc w:val="both"/>
        <w:rPr>
          <w:rFonts w:cs="Times New Roman"/>
          <w:bCs/>
          <w:szCs w:val="24"/>
          <w:lang w:eastAsia="en-PH"/>
        </w:rPr>
      </w:pPr>
      <w:r>
        <w:rPr>
          <w:rFonts w:cs="Times New Roman"/>
          <w:bCs/>
          <w:szCs w:val="24"/>
          <w:lang w:eastAsia="en-PH"/>
        </w:rPr>
        <w:lastRenderedPageBreak/>
        <w:t>Conceptual Database Model</w:t>
      </w:r>
    </w:p>
    <w:p w14:paraId="09551A18" w14:textId="02A47123" w:rsidR="002D5EB9" w:rsidRDefault="00C27566" w:rsidP="00907961">
      <w:pPr>
        <w:jc w:val="both"/>
        <w:rPr>
          <w:noProof/>
        </w:rPr>
      </w:pPr>
      <w:r>
        <w:rPr>
          <w:noProof/>
        </w:rPr>
        <w:drawing>
          <wp:anchor distT="0" distB="0" distL="114300" distR="114300" simplePos="0" relativeHeight="251817472" behindDoc="0" locked="0" layoutInCell="1" allowOverlap="1" wp14:anchorId="018101DE" wp14:editId="06B95E39">
            <wp:simplePos x="0" y="0"/>
            <wp:positionH relativeFrom="column">
              <wp:posOffset>12700</wp:posOffset>
            </wp:positionH>
            <wp:positionV relativeFrom="paragraph">
              <wp:posOffset>142240</wp:posOffset>
            </wp:positionV>
            <wp:extent cx="5476875" cy="3111500"/>
            <wp:effectExtent l="0" t="0" r="9525" b="0"/>
            <wp:wrapNone/>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5476875"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25D44" w14:textId="3D871CC8" w:rsidR="002D5EB9" w:rsidRDefault="002D5EB9" w:rsidP="00907961">
      <w:pPr>
        <w:jc w:val="both"/>
        <w:rPr>
          <w:noProof/>
        </w:rPr>
      </w:pPr>
    </w:p>
    <w:p w14:paraId="6652AA95" w14:textId="0C66FE95" w:rsidR="002D5EB9" w:rsidRDefault="002D5EB9" w:rsidP="00907961">
      <w:pPr>
        <w:jc w:val="both"/>
        <w:rPr>
          <w:noProof/>
        </w:rPr>
      </w:pPr>
    </w:p>
    <w:p w14:paraId="6641558C" w14:textId="1E0F350C" w:rsidR="002D5EB9" w:rsidRDefault="002D5EB9" w:rsidP="00907961">
      <w:pPr>
        <w:jc w:val="both"/>
        <w:rPr>
          <w:noProof/>
        </w:rPr>
      </w:pPr>
    </w:p>
    <w:p w14:paraId="6C32C2FB" w14:textId="726F0D31" w:rsidR="002D5EB9" w:rsidRDefault="002D5EB9" w:rsidP="00907961">
      <w:pPr>
        <w:jc w:val="both"/>
        <w:rPr>
          <w:noProof/>
        </w:rPr>
      </w:pPr>
    </w:p>
    <w:p w14:paraId="295A144D" w14:textId="4819C9EB" w:rsidR="002D5EB9" w:rsidRDefault="002D5EB9" w:rsidP="00907961">
      <w:pPr>
        <w:jc w:val="both"/>
        <w:rPr>
          <w:noProof/>
        </w:rPr>
      </w:pPr>
    </w:p>
    <w:p w14:paraId="74F5B6B7" w14:textId="674DDAEA" w:rsidR="002D5EB9" w:rsidRDefault="002D5EB9" w:rsidP="00907961">
      <w:pPr>
        <w:jc w:val="both"/>
        <w:rPr>
          <w:noProof/>
        </w:rPr>
      </w:pPr>
    </w:p>
    <w:p w14:paraId="7F4AABC4" w14:textId="6C0861C5" w:rsidR="002D5EB9" w:rsidRDefault="002D5EB9" w:rsidP="00907961">
      <w:pPr>
        <w:jc w:val="both"/>
        <w:rPr>
          <w:noProof/>
        </w:rPr>
      </w:pPr>
    </w:p>
    <w:p w14:paraId="69CAD57D" w14:textId="063B003D" w:rsidR="002D5EB9" w:rsidRDefault="002D5EB9" w:rsidP="00907961">
      <w:pPr>
        <w:jc w:val="both"/>
        <w:rPr>
          <w:noProof/>
        </w:rPr>
      </w:pPr>
    </w:p>
    <w:p w14:paraId="65658AEA" w14:textId="24A4AD20" w:rsidR="002D5EB9" w:rsidRDefault="002D5EB9" w:rsidP="00907961">
      <w:pPr>
        <w:jc w:val="both"/>
        <w:rPr>
          <w:noProof/>
        </w:rPr>
      </w:pPr>
    </w:p>
    <w:p w14:paraId="22C168F0" w14:textId="137CDCED" w:rsidR="002D5EB9" w:rsidRDefault="002D5EB9" w:rsidP="00907961">
      <w:pPr>
        <w:jc w:val="both"/>
        <w:rPr>
          <w:noProof/>
        </w:rPr>
      </w:pPr>
    </w:p>
    <w:p w14:paraId="60EC32D7" w14:textId="48321614" w:rsidR="002D5EB9" w:rsidRDefault="002D5EB9" w:rsidP="00907961">
      <w:pPr>
        <w:jc w:val="both"/>
        <w:rPr>
          <w:noProof/>
        </w:rPr>
      </w:pPr>
    </w:p>
    <w:p w14:paraId="784D4CB7" w14:textId="4BBD6AEA" w:rsidR="002D5EB9" w:rsidRDefault="002D5EB9" w:rsidP="00907961">
      <w:pPr>
        <w:jc w:val="both"/>
        <w:rPr>
          <w:noProof/>
        </w:rPr>
      </w:pPr>
    </w:p>
    <w:p w14:paraId="3043CEFF" w14:textId="3C38C5A3" w:rsidR="002D5EB9" w:rsidRDefault="002D5EB9" w:rsidP="00907961">
      <w:pPr>
        <w:jc w:val="both"/>
        <w:rPr>
          <w:noProof/>
        </w:rPr>
      </w:pPr>
    </w:p>
    <w:p w14:paraId="29328CD0" w14:textId="77777777" w:rsidR="00914B50" w:rsidRDefault="00914B50" w:rsidP="00914B50">
      <w:pPr>
        <w:jc w:val="both"/>
        <w:rPr>
          <w:rFonts w:cs="Times New Roman"/>
          <w:bCs/>
          <w:szCs w:val="24"/>
          <w:lang w:eastAsia="en-PH"/>
        </w:rPr>
      </w:pPr>
    </w:p>
    <w:p w14:paraId="6C8666B6" w14:textId="77777777" w:rsidR="00BE1994" w:rsidRDefault="00BE1994" w:rsidP="007C3D8B">
      <w:pPr>
        <w:rPr>
          <w:rFonts w:cs="Times New Roman"/>
          <w:bCs/>
          <w:szCs w:val="24"/>
          <w:lang w:eastAsia="en-PH"/>
        </w:rPr>
      </w:pPr>
    </w:p>
    <w:p w14:paraId="791E401F" w14:textId="77777777" w:rsidR="00BE1994" w:rsidRDefault="00BE1994" w:rsidP="007C3D8B">
      <w:pPr>
        <w:rPr>
          <w:rFonts w:cs="Times New Roman"/>
          <w:bCs/>
          <w:szCs w:val="24"/>
          <w:lang w:eastAsia="en-PH"/>
        </w:rPr>
      </w:pPr>
    </w:p>
    <w:p w14:paraId="7F6C76B7" w14:textId="77777777" w:rsidR="00BE1994" w:rsidRDefault="00BE1994" w:rsidP="007C3D8B">
      <w:pPr>
        <w:rPr>
          <w:rFonts w:cs="Times New Roman"/>
          <w:bCs/>
          <w:szCs w:val="24"/>
          <w:lang w:eastAsia="en-PH"/>
        </w:rPr>
      </w:pPr>
    </w:p>
    <w:p w14:paraId="238C3D15" w14:textId="77777777" w:rsidR="00BE1994" w:rsidRDefault="00BE1994" w:rsidP="007C3D8B">
      <w:pPr>
        <w:rPr>
          <w:rFonts w:cs="Times New Roman"/>
          <w:bCs/>
          <w:szCs w:val="24"/>
          <w:lang w:eastAsia="en-PH"/>
        </w:rPr>
      </w:pPr>
    </w:p>
    <w:p w14:paraId="224CEDC2" w14:textId="1328081A" w:rsidR="007C3D8B" w:rsidRDefault="0039748C" w:rsidP="007C3D8B">
      <w:pPr>
        <w:rPr>
          <w:rFonts w:cs="Times New Roman"/>
          <w:bCs/>
          <w:szCs w:val="24"/>
          <w:lang w:eastAsia="en-PH"/>
        </w:rPr>
      </w:pPr>
      <w:r>
        <w:rPr>
          <w:rFonts w:cs="Times New Roman"/>
          <w:bCs/>
          <w:szCs w:val="24"/>
          <w:lang w:eastAsia="en-PH"/>
        </w:rPr>
        <w:t xml:space="preserve">Figure </w:t>
      </w:r>
      <w:r w:rsidR="00222C18">
        <w:rPr>
          <w:rFonts w:cs="Times New Roman"/>
          <w:bCs/>
          <w:szCs w:val="24"/>
          <w:lang w:eastAsia="en-PH"/>
        </w:rPr>
        <w:t>105</w:t>
      </w:r>
      <w:r>
        <w:rPr>
          <w:rFonts w:cs="Times New Roman"/>
          <w:bCs/>
          <w:szCs w:val="24"/>
          <w:lang w:eastAsia="en-PH"/>
        </w:rPr>
        <w:t>: Conceptual Data Model</w:t>
      </w:r>
      <w:r w:rsidR="002A379C">
        <w:rPr>
          <w:rFonts w:cs="Times New Roman"/>
          <w:bCs/>
          <w:szCs w:val="24"/>
          <w:lang w:eastAsia="en-PH"/>
        </w:rPr>
        <w:t xml:space="preserve"> </w:t>
      </w:r>
      <w:r w:rsidR="00004EB4">
        <w:rPr>
          <w:rFonts w:cs="Times New Roman"/>
          <w:bCs/>
          <w:szCs w:val="24"/>
          <w:lang w:eastAsia="en-PH"/>
        </w:rPr>
        <w:t>of Web-Based Piggery Management System</w:t>
      </w:r>
    </w:p>
    <w:p w14:paraId="1DCF576F" w14:textId="77777777" w:rsidR="00BE1994" w:rsidRDefault="00BE1994" w:rsidP="007C3D8B">
      <w:pPr>
        <w:rPr>
          <w:rFonts w:cs="Times New Roman"/>
          <w:bCs/>
          <w:szCs w:val="24"/>
          <w:lang w:eastAsia="en-PH"/>
        </w:rPr>
      </w:pPr>
    </w:p>
    <w:p w14:paraId="3D4AD6A7" w14:textId="012F4A31" w:rsidR="00BF35A9" w:rsidRDefault="00914B50" w:rsidP="00C15B05">
      <w:pPr>
        <w:jc w:val="both"/>
        <w:rPr>
          <w:rFonts w:cs="Times New Roman"/>
          <w:bCs/>
          <w:szCs w:val="24"/>
          <w:lang w:eastAsia="en-PH"/>
        </w:rPr>
      </w:pPr>
      <w:r>
        <w:rPr>
          <w:noProof/>
        </w:rPr>
        <w:drawing>
          <wp:anchor distT="0" distB="0" distL="114300" distR="114300" simplePos="0" relativeHeight="251818496" behindDoc="0" locked="0" layoutInCell="1" allowOverlap="1" wp14:anchorId="712CFAAC" wp14:editId="04CACAD5">
            <wp:simplePos x="0" y="0"/>
            <wp:positionH relativeFrom="column">
              <wp:posOffset>524604</wp:posOffset>
            </wp:positionH>
            <wp:positionV relativeFrom="paragraph">
              <wp:posOffset>31115</wp:posOffset>
            </wp:positionV>
            <wp:extent cx="4437234" cy="3771929"/>
            <wp:effectExtent l="0" t="0" r="1905" b="0"/>
            <wp:wrapNone/>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4437234" cy="3771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443B0" w14:textId="45CA691D" w:rsidR="00BF35A9" w:rsidRDefault="00BF35A9" w:rsidP="007C3D8B">
      <w:pPr>
        <w:rPr>
          <w:rFonts w:cs="Times New Roman"/>
          <w:bCs/>
          <w:szCs w:val="24"/>
          <w:lang w:eastAsia="en-PH"/>
        </w:rPr>
      </w:pPr>
    </w:p>
    <w:p w14:paraId="06FD4A03" w14:textId="6B47348E" w:rsidR="00BF35A9" w:rsidRPr="00BF35A9" w:rsidRDefault="00BF35A9" w:rsidP="00BF35A9">
      <w:pPr>
        <w:rPr>
          <w:rFonts w:cs="Times New Roman"/>
          <w:szCs w:val="24"/>
          <w:lang w:eastAsia="en-PH"/>
        </w:rPr>
      </w:pPr>
    </w:p>
    <w:p w14:paraId="137086F9" w14:textId="77777777" w:rsidR="00BF35A9" w:rsidRPr="00BF35A9" w:rsidRDefault="00BF35A9" w:rsidP="00BF35A9">
      <w:pPr>
        <w:rPr>
          <w:rFonts w:cs="Times New Roman"/>
          <w:szCs w:val="24"/>
          <w:lang w:eastAsia="en-PH"/>
        </w:rPr>
      </w:pPr>
    </w:p>
    <w:p w14:paraId="3BB5913C" w14:textId="77777777" w:rsidR="00BF35A9" w:rsidRPr="00BF35A9" w:rsidRDefault="00BF35A9" w:rsidP="00BF35A9">
      <w:pPr>
        <w:rPr>
          <w:rFonts w:cs="Times New Roman"/>
          <w:szCs w:val="24"/>
          <w:lang w:eastAsia="en-PH"/>
        </w:rPr>
      </w:pPr>
    </w:p>
    <w:p w14:paraId="4BBFBCB7" w14:textId="77777777" w:rsidR="00BF35A9" w:rsidRPr="00BF35A9" w:rsidRDefault="00BF35A9" w:rsidP="00BF35A9">
      <w:pPr>
        <w:rPr>
          <w:rFonts w:cs="Times New Roman"/>
          <w:szCs w:val="24"/>
          <w:lang w:eastAsia="en-PH"/>
        </w:rPr>
      </w:pPr>
    </w:p>
    <w:p w14:paraId="3F555B60" w14:textId="77777777" w:rsidR="00BF35A9" w:rsidRPr="00BF35A9" w:rsidRDefault="00BF35A9" w:rsidP="00BF35A9">
      <w:pPr>
        <w:rPr>
          <w:rFonts w:cs="Times New Roman"/>
          <w:szCs w:val="24"/>
          <w:lang w:eastAsia="en-PH"/>
        </w:rPr>
      </w:pPr>
    </w:p>
    <w:p w14:paraId="1FE99705" w14:textId="77777777" w:rsidR="00BF35A9" w:rsidRPr="00BF35A9" w:rsidRDefault="00BF35A9" w:rsidP="00BF35A9">
      <w:pPr>
        <w:rPr>
          <w:rFonts w:cs="Times New Roman"/>
          <w:szCs w:val="24"/>
          <w:lang w:eastAsia="en-PH"/>
        </w:rPr>
      </w:pPr>
    </w:p>
    <w:p w14:paraId="1CA705A0" w14:textId="77777777" w:rsidR="00BF35A9" w:rsidRPr="00BF35A9" w:rsidRDefault="00BF35A9" w:rsidP="00BF35A9">
      <w:pPr>
        <w:rPr>
          <w:rFonts w:cs="Times New Roman"/>
          <w:szCs w:val="24"/>
          <w:lang w:eastAsia="en-PH"/>
        </w:rPr>
      </w:pPr>
    </w:p>
    <w:p w14:paraId="71ED2C22" w14:textId="77777777" w:rsidR="00BF35A9" w:rsidRPr="00BF35A9" w:rsidRDefault="00BF35A9" w:rsidP="00BF35A9">
      <w:pPr>
        <w:rPr>
          <w:rFonts w:cs="Times New Roman"/>
          <w:szCs w:val="24"/>
          <w:lang w:eastAsia="en-PH"/>
        </w:rPr>
      </w:pPr>
    </w:p>
    <w:p w14:paraId="7D9FC3DE" w14:textId="77777777" w:rsidR="00BF35A9" w:rsidRPr="00BF35A9" w:rsidRDefault="00BF35A9" w:rsidP="00BF35A9">
      <w:pPr>
        <w:rPr>
          <w:rFonts w:cs="Times New Roman"/>
          <w:szCs w:val="24"/>
          <w:lang w:eastAsia="en-PH"/>
        </w:rPr>
      </w:pPr>
    </w:p>
    <w:p w14:paraId="6C869FD6" w14:textId="77777777" w:rsidR="00BF35A9" w:rsidRPr="00BF35A9" w:rsidRDefault="00BF35A9" w:rsidP="00BF35A9">
      <w:pPr>
        <w:rPr>
          <w:rFonts w:cs="Times New Roman"/>
          <w:szCs w:val="24"/>
          <w:lang w:eastAsia="en-PH"/>
        </w:rPr>
      </w:pPr>
    </w:p>
    <w:p w14:paraId="652C19A9" w14:textId="77777777" w:rsidR="00BF35A9" w:rsidRPr="00BF35A9" w:rsidRDefault="00BF35A9" w:rsidP="00BF35A9">
      <w:pPr>
        <w:rPr>
          <w:rFonts w:cs="Times New Roman"/>
          <w:szCs w:val="24"/>
          <w:lang w:eastAsia="en-PH"/>
        </w:rPr>
      </w:pPr>
    </w:p>
    <w:p w14:paraId="48B0DE38" w14:textId="77777777" w:rsidR="00BF35A9" w:rsidRPr="00BF35A9" w:rsidRDefault="00BF35A9" w:rsidP="00BF35A9">
      <w:pPr>
        <w:rPr>
          <w:rFonts w:cs="Times New Roman"/>
          <w:szCs w:val="24"/>
          <w:lang w:eastAsia="en-PH"/>
        </w:rPr>
      </w:pPr>
    </w:p>
    <w:p w14:paraId="5FB5A869" w14:textId="77777777" w:rsidR="00BF35A9" w:rsidRPr="00BF35A9" w:rsidRDefault="00BF35A9" w:rsidP="00BF35A9">
      <w:pPr>
        <w:rPr>
          <w:rFonts w:cs="Times New Roman"/>
          <w:szCs w:val="24"/>
          <w:lang w:eastAsia="en-PH"/>
        </w:rPr>
      </w:pPr>
    </w:p>
    <w:p w14:paraId="51131369" w14:textId="77777777" w:rsidR="00BF35A9" w:rsidRPr="00BF35A9" w:rsidRDefault="00BF35A9" w:rsidP="00BF35A9">
      <w:pPr>
        <w:rPr>
          <w:rFonts w:cs="Times New Roman"/>
          <w:szCs w:val="24"/>
          <w:lang w:eastAsia="en-PH"/>
        </w:rPr>
      </w:pPr>
    </w:p>
    <w:p w14:paraId="1F2EE4A4" w14:textId="77777777" w:rsidR="00BF35A9" w:rsidRPr="00BF35A9" w:rsidRDefault="00BF35A9" w:rsidP="00BF35A9">
      <w:pPr>
        <w:rPr>
          <w:rFonts w:cs="Times New Roman"/>
          <w:szCs w:val="24"/>
          <w:lang w:eastAsia="en-PH"/>
        </w:rPr>
      </w:pPr>
    </w:p>
    <w:p w14:paraId="37B5C956" w14:textId="77777777" w:rsidR="00BF35A9" w:rsidRPr="00BF35A9" w:rsidRDefault="00BF35A9" w:rsidP="00BF35A9">
      <w:pPr>
        <w:rPr>
          <w:rFonts w:cs="Times New Roman"/>
          <w:szCs w:val="24"/>
          <w:lang w:eastAsia="en-PH"/>
        </w:rPr>
      </w:pPr>
    </w:p>
    <w:p w14:paraId="2BD47CA0" w14:textId="77777777" w:rsidR="00BF35A9" w:rsidRPr="00BF35A9" w:rsidRDefault="00BF35A9" w:rsidP="00BF35A9">
      <w:pPr>
        <w:rPr>
          <w:rFonts w:cs="Times New Roman"/>
          <w:szCs w:val="24"/>
          <w:lang w:eastAsia="en-PH"/>
        </w:rPr>
      </w:pPr>
    </w:p>
    <w:p w14:paraId="2154FDAB" w14:textId="77777777" w:rsidR="00BF35A9" w:rsidRPr="00BF35A9" w:rsidRDefault="00BF35A9" w:rsidP="000742FB">
      <w:pPr>
        <w:jc w:val="both"/>
        <w:rPr>
          <w:rFonts w:cs="Times New Roman"/>
          <w:szCs w:val="24"/>
          <w:lang w:eastAsia="en-PH"/>
        </w:rPr>
      </w:pPr>
    </w:p>
    <w:p w14:paraId="51D655F6" w14:textId="77777777" w:rsidR="00914B50" w:rsidRDefault="00914B50" w:rsidP="00BF35A9">
      <w:pPr>
        <w:rPr>
          <w:rFonts w:cs="Times New Roman"/>
          <w:bCs/>
          <w:szCs w:val="24"/>
          <w:lang w:eastAsia="en-PH"/>
        </w:rPr>
      </w:pPr>
    </w:p>
    <w:p w14:paraId="6E92F5D9" w14:textId="77777777" w:rsidR="00C27566" w:rsidRDefault="00C27566" w:rsidP="00BF35A9">
      <w:pPr>
        <w:rPr>
          <w:rFonts w:cs="Times New Roman"/>
          <w:bCs/>
          <w:szCs w:val="24"/>
          <w:lang w:eastAsia="en-PH"/>
        </w:rPr>
      </w:pPr>
    </w:p>
    <w:p w14:paraId="2D951B57" w14:textId="0F543416" w:rsidR="00BF35A9" w:rsidRDefault="00BF35A9" w:rsidP="00BF35A9">
      <w:pPr>
        <w:rPr>
          <w:rFonts w:cs="Times New Roman"/>
          <w:bCs/>
          <w:szCs w:val="24"/>
          <w:lang w:eastAsia="en-PH"/>
        </w:rPr>
      </w:pPr>
      <w:r>
        <w:rPr>
          <w:rFonts w:cs="Times New Roman"/>
          <w:bCs/>
          <w:szCs w:val="24"/>
          <w:lang w:eastAsia="en-PH"/>
        </w:rPr>
        <w:t xml:space="preserve">Figure </w:t>
      </w:r>
      <w:r w:rsidR="00222C18">
        <w:rPr>
          <w:rFonts w:cs="Times New Roman"/>
          <w:bCs/>
          <w:szCs w:val="24"/>
          <w:lang w:eastAsia="en-PH"/>
        </w:rPr>
        <w:t>106</w:t>
      </w:r>
      <w:r>
        <w:rPr>
          <w:rFonts w:cs="Times New Roman"/>
          <w:bCs/>
          <w:szCs w:val="24"/>
          <w:lang w:eastAsia="en-PH"/>
        </w:rPr>
        <w:t>: Logical Data Model</w:t>
      </w:r>
      <w:r w:rsidR="00004EB4">
        <w:rPr>
          <w:rFonts w:cs="Times New Roman"/>
          <w:bCs/>
          <w:szCs w:val="24"/>
          <w:lang w:eastAsia="en-PH"/>
        </w:rPr>
        <w:t xml:space="preserve"> of Web-Based Piggery Management System</w:t>
      </w:r>
    </w:p>
    <w:p w14:paraId="1C0A35F6" w14:textId="4EC4E0FA" w:rsidR="00914B50" w:rsidRDefault="00914B50" w:rsidP="00BE1994">
      <w:pPr>
        <w:jc w:val="both"/>
        <w:rPr>
          <w:rFonts w:cs="Times New Roman"/>
          <w:bCs/>
          <w:szCs w:val="24"/>
          <w:lang w:eastAsia="en-PH"/>
        </w:rPr>
      </w:pPr>
    </w:p>
    <w:p w14:paraId="71F7C304" w14:textId="265695B0" w:rsidR="00914B50" w:rsidRDefault="00914B50" w:rsidP="00BF35A9">
      <w:pPr>
        <w:rPr>
          <w:rFonts w:cs="Times New Roman"/>
          <w:bCs/>
          <w:szCs w:val="24"/>
          <w:lang w:eastAsia="en-PH"/>
        </w:rPr>
      </w:pPr>
    </w:p>
    <w:p w14:paraId="53355DDA" w14:textId="62B9596D" w:rsidR="00914B50" w:rsidRDefault="00295C67" w:rsidP="00BF35A9">
      <w:pPr>
        <w:rPr>
          <w:rFonts w:cs="Times New Roman"/>
          <w:bCs/>
          <w:szCs w:val="24"/>
          <w:lang w:eastAsia="en-PH"/>
        </w:rPr>
      </w:pPr>
      <w:r>
        <w:rPr>
          <w:noProof/>
        </w:rPr>
        <w:drawing>
          <wp:anchor distT="0" distB="0" distL="114300" distR="114300" simplePos="0" relativeHeight="251774464" behindDoc="0" locked="0" layoutInCell="1" allowOverlap="1" wp14:anchorId="718F9C24" wp14:editId="3A413764">
            <wp:simplePos x="0" y="0"/>
            <wp:positionH relativeFrom="column">
              <wp:posOffset>0</wp:posOffset>
            </wp:positionH>
            <wp:positionV relativeFrom="paragraph">
              <wp:posOffset>20320</wp:posOffset>
            </wp:positionV>
            <wp:extent cx="5486400" cy="3716655"/>
            <wp:effectExtent l="0" t="0" r="0" b="0"/>
            <wp:wrapNone/>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5486400" cy="371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40EF7" w14:textId="7FAB2CA7" w:rsidR="00914B50" w:rsidRDefault="00914B50" w:rsidP="00BF35A9">
      <w:pPr>
        <w:rPr>
          <w:rFonts w:cs="Times New Roman"/>
          <w:bCs/>
          <w:szCs w:val="24"/>
          <w:lang w:eastAsia="en-PH"/>
        </w:rPr>
      </w:pPr>
    </w:p>
    <w:p w14:paraId="329DF4A8" w14:textId="109275E8" w:rsidR="00E9009F" w:rsidRDefault="00E9009F" w:rsidP="00BF35A9">
      <w:pPr>
        <w:rPr>
          <w:rFonts w:cs="Times New Roman"/>
          <w:bCs/>
          <w:szCs w:val="24"/>
          <w:lang w:eastAsia="en-PH"/>
        </w:rPr>
      </w:pPr>
    </w:p>
    <w:p w14:paraId="544ACE8D" w14:textId="763611E8" w:rsidR="000742FB" w:rsidRDefault="000742FB" w:rsidP="00BF35A9">
      <w:pPr>
        <w:rPr>
          <w:rFonts w:cs="Times New Roman"/>
          <w:bCs/>
          <w:szCs w:val="24"/>
          <w:lang w:eastAsia="en-PH"/>
        </w:rPr>
      </w:pPr>
    </w:p>
    <w:p w14:paraId="7A30DB20" w14:textId="7080BC0B" w:rsidR="00004EB4" w:rsidRDefault="00004EB4" w:rsidP="00BA1703">
      <w:pPr>
        <w:tabs>
          <w:tab w:val="left" w:pos="3000"/>
          <w:tab w:val="center" w:pos="4320"/>
        </w:tabs>
        <w:jc w:val="left"/>
        <w:rPr>
          <w:rFonts w:cs="Times New Roman"/>
          <w:bCs/>
          <w:szCs w:val="24"/>
          <w:lang w:eastAsia="en-PH"/>
        </w:rPr>
      </w:pPr>
    </w:p>
    <w:p w14:paraId="7D7D726F" w14:textId="0A94923F" w:rsidR="00004EB4" w:rsidRDefault="00004EB4" w:rsidP="00004EB4">
      <w:pPr>
        <w:tabs>
          <w:tab w:val="left" w:pos="3315"/>
          <w:tab w:val="center" w:pos="4320"/>
        </w:tabs>
        <w:jc w:val="left"/>
        <w:rPr>
          <w:rFonts w:cs="Times New Roman"/>
          <w:szCs w:val="24"/>
          <w:lang w:eastAsia="en-PH"/>
        </w:rPr>
      </w:pPr>
      <w:r>
        <w:rPr>
          <w:rFonts w:cs="Times New Roman"/>
          <w:szCs w:val="24"/>
          <w:lang w:eastAsia="en-PH"/>
        </w:rPr>
        <w:tab/>
      </w:r>
    </w:p>
    <w:p w14:paraId="5B5040C6" w14:textId="7CE6F3B9" w:rsidR="00004EB4" w:rsidRDefault="00004EB4" w:rsidP="00004EB4">
      <w:pPr>
        <w:rPr>
          <w:rFonts w:cs="Times New Roman"/>
          <w:szCs w:val="24"/>
          <w:lang w:eastAsia="en-PH"/>
        </w:rPr>
      </w:pPr>
    </w:p>
    <w:p w14:paraId="4CAF791E" w14:textId="17354FB2" w:rsidR="007A5475" w:rsidRPr="007A5475" w:rsidRDefault="007A5475" w:rsidP="007A5475">
      <w:pPr>
        <w:rPr>
          <w:rFonts w:cs="Times New Roman"/>
          <w:szCs w:val="24"/>
          <w:lang w:eastAsia="en-PH"/>
        </w:rPr>
      </w:pPr>
    </w:p>
    <w:p w14:paraId="0EF2B298" w14:textId="7DB65CD2" w:rsidR="007A5475" w:rsidRPr="007A5475" w:rsidRDefault="007A5475" w:rsidP="007A5475">
      <w:pPr>
        <w:rPr>
          <w:rFonts w:cs="Times New Roman"/>
          <w:szCs w:val="24"/>
          <w:lang w:eastAsia="en-PH"/>
        </w:rPr>
      </w:pPr>
    </w:p>
    <w:p w14:paraId="717AFC38" w14:textId="00ED0FEA" w:rsidR="007A5475" w:rsidRPr="007A5475" w:rsidRDefault="007A5475" w:rsidP="007A5475">
      <w:pPr>
        <w:rPr>
          <w:rFonts w:cs="Times New Roman"/>
          <w:szCs w:val="24"/>
          <w:lang w:eastAsia="en-PH"/>
        </w:rPr>
      </w:pPr>
    </w:p>
    <w:p w14:paraId="051C420F" w14:textId="77777777" w:rsidR="007A5475" w:rsidRPr="007A5475" w:rsidRDefault="007A5475" w:rsidP="007A5475">
      <w:pPr>
        <w:rPr>
          <w:rFonts w:cs="Times New Roman"/>
          <w:szCs w:val="24"/>
          <w:lang w:eastAsia="en-PH"/>
        </w:rPr>
      </w:pPr>
    </w:p>
    <w:p w14:paraId="47BB9784" w14:textId="77777777" w:rsidR="007A5475" w:rsidRPr="007A5475" w:rsidRDefault="007A5475" w:rsidP="007A5475">
      <w:pPr>
        <w:rPr>
          <w:rFonts w:cs="Times New Roman"/>
          <w:szCs w:val="24"/>
          <w:lang w:eastAsia="en-PH"/>
        </w:rPr>
      </w:pPr>
    </w:p>
    <w:p w14:paraId="48BB9D64" w14:textId="77777777" w:rsidR="007A5475" w:rsidRPr="007A5475" w:rsidRDefault="007A5475" w:rsidP="007A5475">
      <w:pPr>
        <w:rPr>
          <w:rFonts w:cs="Times New Roman"/>
          <w:szCs w:val="24"/>
          <w:lang w:eastAsia="en-PH"/>
        </w:rPr>
      </w:pPr>
    </w:p>
    <w:p w14:paraId="57287D6D" w14:textId="77777777" w:rsidR="007A5475" w:rsidRPr="007A5475" w:rsidRDefault="007A5475" w:rsidP="007A5475">
      <w:pPr>
        <w:rPr>
          <w:rFonts w:cs="Times New Roman"/>
          <w:szCs w:val="24"/>
          <w:lang w:eastAsia="en-PH"/>
        </w:rPr>
      </w:pPr>
    </w:p>
    <w:p w14:paraId="5EF5DBAB" w14:textId="77777777" w:rsidR="007A5475" w:rsidRPr="007A5475" w:rsidRDefault="007A5475" w:rsidP="007A5475">
      <w:pPr>
        <w:rPr>
          <w:rFonts w:cs="Times New Roman"/>
          <w:szCs w:val="24"/>
          <w:lang w:eastAsia="en-PH"/>
        </w:rPr>
      </w:pPr>
    </w:p>
    <w:p w14:paraId="29012731" w14:textId="77777777" w:rsidR="007A5475" w:rsidRPr="007A5475" w:rsidRDefault="007A5475" w:rsidP="007A5475">
      <w:pPr>
        <w:rPr>
          <w:rFonts w:cs="Times New Roman"/>
          <w:szCs w:val="24"/>
          <w:lang w:eastAsia="en-PH"/>
        </w:rPr>
      </w:pPr>
    </w:p>
    <w:p w14:paraId="1118836E" w14:textId="77777777" w:rsidR="007A5475" w:rsidRPr="007A5475" w:rsidRDefault="007A5475" w:rsidP="007A5475">
      <w:pPr>
        <w:rPr>
          <w:rFonts w:cs="Times New Roman"/>
          <w:szCs w:val="24"/>
          <w:lang w:eastAsia="en-PH"/>
        </w:rPr>
      </w:pPr>
    </w:p>
    <w:p w14:paraId="0F7E9C22" w14:textId="77777777" w:rsidR="007A5475" w:rsidRPr="007A5475" w:rsidRDefault="007A5475" w:rsidP="007A5475">
      <w:pPr>
        <w:rPr>
          <w:rFonts w:cs="Times New Roman"/>
          <w:szCs w:val="24"/>
          <w:lang w:eastAsia="en-PH"/>
        </w:rPr>
      </w:pPr>
    </w:p>
    <w:p w14:paraId="1DC9C123" w14:textId="77777777" w:rsidR="007A5475" w:rsidRPr="007A5475" w:rsidRDefault="007A5475" w:rsidP="007A5475">
      <w:pPr>
        <w:rPr>
          <w:rFonts w:cs="Times New Roman"/>
          <w:szCs w:val="24"/>
          <w:lang w:eastAsia="en-PH"/>
        </w:rPr>
      </w:pPr>
    </w:p>
    <w:p w14:paraId="77DF08B2" w14:textId="77777777" w:rsidR="007A5475" w:rsidRDefault="007A5475" w:rsidP="007A5475">
      <w:pPr>
        <w:rPr>
          <w:rFonts w:cs="Times New Roman"/>
          <w:szCs w:val="24"/>
          <w:lang w:eastAsia="en-PH"/>
        </w:rPr>
      </w:pPr>
    </w:p>
    <w:p w14:paraId="17AF823B" w14:textId="77777777" w:rsidR="007A5475" w:rsidRPr="007A5475" w:rsidRDefault="007A5475" w:rsidP="007A5475">
      <w:pPr>
        <w:rPr>
          <w:rFonts w:cs="Times New Roman"/>
          <w:szCs w:val="24"/>
          <w:lang w:eastAsia="en-PH"/>
        </w:rPr>
      </w:pPr>
    </w:p>
    <w:p w14:paraId="5839D1C6" w14:textId="77777777" w:rsidR="00C27566" w:rsidRDefault="00C27566" w:rsidP="00295C67">
      <w:pPr>
        <w:jc w:val="both"/>
        <w:rPr>
          <w:rFonts w:cs="Times New Roman"/>
          <w:bCs/>
          <w:szCs w:val="24"/>
          <w:lang w:eastAsia="en-PH"/>
        </w:rPr>
      </w:pPr>
    </w:p>
    <w:p w14:paraId="2EC4BBD8" w14:textId="704147C0" w:rsidR="007A5475" w:rsidRPr="00BA1703" w:rsidRDefault="007A5475" w:rsidP="00BA1703">
      <w:pPr>
        <w:rPr>
          <w:rFonts w:cs="Times New Roman"/>
          <w:bCs/>
          <w:szCs w:val="24"/>
          <w:lang w:eastAsia="en-PH"/>
        </w:rPr>
        <w:sectPr w:rsidR="007A5475" w:rsidRPr="00BA1703" w:rsidSect="001F5EA3">
          <w:pgSz w:w="12240" w:h="15840" w:code="1"/>
          <w:pgMar w:top="1440" w:right="1440" w:bottom="1440" w:left="2160" w:header="720" w:footer="288" w:gutter="0"/>
          <w:cols w:space="720"/>
          <w:docGrid w:linePitch="360"/>
        </w:sectPr>
      </w:pPr>
      <w:r>
        <w:rPr>
          <w:rFonts w:cs="Times New Roman"/>
          <w:bCs/>
          <w:szCs w:val="24"/>
          <w:lang w:eastAsia="en-PH"/>
        </w:rPr>
        <w:t>Figure</w:t>
      </w:r>
      <w:r w:rsidR="00846A7B">
        <w:rPr>
          <w:rFonts w:cs="Times New Roman"/>
          <w:bCs/>
          <w:szCs w:val="24"/>
          <w:lang w:eastAsia="en-PH"/>
        </w:rPr>
        <w:t xml:space="preserve"> </w:t>
      </w:r>
      <w:r w:rsidR="00222C18">
        <w:rPr>
          <w:rFonts w:cs="Times New Roman"/>
          <w:bCs/>
          <w:szCs w:val="24"/>
          <w:lang w:eastAsia="en-PH"/>
        </w:rPr>
        <w:t>107</w:t>
      </w:r>
      <w:r>
        <w:rPr>
          <w:rFonts w:cs="Times New Roman"/>
          <w:bCs/>
          <w:szCs w:val="24"/>
          <w:lang w:eastAsia="en-PH"/>
        </w:rPr>
        <w:t>: Physical Database Model of Web-Based Piggery Management System</w:t>
      </w:r>
    </w:p>
    <w:p w14:paraId="3396C80A" w14:textId="21F0DE57" w:rsidR="00CB3751" w:rsidRDefault="002932DA" w:rsidP="00AE08E1">
      <w:pPr>
        <w:spacing w:line="360" w:lineRule="auto"/>
        <w:jc w:val="left"/>
        <w:rPr>
          <w:lang w:val="en-US"/>
        </w:rPr>
      </w:pPr>
      <w:r>
        <w:rPr>
          <w:lang w:val="en-US"/>
        </w:rPr>
        <w:lastRenderedPageBreak/>
        <w:t>Normalization</w:t>
      </w:r>
    </w:p>
    <w:p w14:paraId="50084E51" w14:textId="77777777" w:rsidR="00BB622F" w:rsidRDefault="00BB622F" w:rsidP="00BB622F">
      <w:pPr>
        <w:jc w:val="both"/>
      </w:pPr>
      <w:r>
        <w:t>Pigs</w:t>
      </w:r>
    </w:p>
    <w:tbl>
      <w:tblPr>
        <w:tblStyle w:val="TableGrid"/>
        <w:tblW w:w="0" w:type="auto"/>
        <w:tblLook w:val="04A0" w:firstRow="1" w:lastRow="0" w:firstColumn="1" w:lastColumn="0" w:noHBand="0" w:noVBand="1"/>
      </w:tblPr>
      <w:tblGrid>
        <w:gridCol w:w="1374"/>
        <w:gridCol w:w="871"/>
        <w:gridCol w:w="1225"/>
        <w:gridCol w:w="1356"/>
        <w:gridCol w:w="1440"/>
        <w:gridCol w:w="1281"/>
        <w:gridCol w:w="1083"/>
      </w:tblGrid>
      <w:tr w:rsidR="00BB622F" w:rsidRPr="00F41E0F" w14:paraId="4A77469A" w14:textId="77777777" w:rsidTr="000077F4">
        <w:trPr>
          <w:trHeight w:val="300"/>
        </w:trPr>
        <w:tc>
          <w:tcPr>
            <w:tcW w:w="1568" w:type="dxa"/>
            <w:noWrap/>
            <w:hideMark/>
          </w:tcPr>
          <w:p w14:paraId="69B15882" w14:textId="77777777" w:rsidR="00BB622F" w:rsidRPr="002A241F" w:rsidRDefault="00BB622F" w:rsidP="000077F4">
            <w:proofErr w:type="spellStart"/>
            <w:r w:rsidRPr="002A241F">
              <w:t>pig_tag</w:t>
            </w:r>
            <w:proofErr w:type="spellEnd"/>
          </w:p>
        </w:tc>
        <w:tc>
          <w:tcPr>
            <w:tcW w:w="981" w:type="dxa"/>
            <w:noWrap/>
            <w:hideMark/>
          </w:tcPr>
          <w:p w14:paraId="539D6052" w14:textId="77777777" w:rsidR="00BB622F" w:rsidRPr="00F41E0F" w:rsidRDefault="00BB622F" w:rsidP="000077F4">
            <w:r w:rsidRPr="00F41E0F">
              <w:t>weight</w:t>
            </w:r>
          </w:p>
        </w:tc>
        <w:tc>
          <w:tcPr>
            <w:tcW w:w="1394" w:type="dxa"/>
            <w:noWrap/>
            <w:hideMark/>
          </w:tcPr>
          <w:p w14:paraId="5785159C" w14:textId="77777777" w:rsidR="00BB622F" w:rsidRPr="00F41E0F" w:rsidRDefault="00BB622F" w:rsidP="000077F4">
            <w:r w:rsidRPr="00F41E0F">
              <w:t>breed</w:t>
            </w:r>
          </w:p>
        </w:tc>
        <w:tc>
          <w:tcPr>
            <w:tcW w:w="1547" w:type="dxa"/>
            <w:noWrap/>
            <w:hideMark/>
          </w:tcPr>
          <w:p w14:paraId="279AEA20" w14:textId="77777777" w:rsidR="00BB622F" w:rsidRPr="00F41E0F" w:rsidRDefault="00BB622F" w:rsidP="000077F4">
            <w:r w:rsidRPr="00F41E0F">
              <w:t>birthdate</w:t>
            </w:r>
          </w:p>
        </w:tc>
        <w:tc>
          <w:tcPr>
            <w:tcW w:w="1645" w:type="dxa"/>
            <w:noWrap/>
            <w:hideMark/>
          </w:tcPr>
          <w:p w14:paraId="7D14890A" w14:textId="77777777" w:rsidR="00BB622F" w:rsidRPr="00F41E0F" w:rsidRDefault="00BB622F" w:rsidP="000077F4">
            <w:r w:rsidRPr="00F41E0F">
              <w:t>batch</w:t>
            </w:r>
          </w:p>
        </w:tc>
        <w:tc>
          <w:tcPr>
            <w:tcW w:w="1460" w:type="dxa"/>
            <w:noWrap/>
            <w:hideMark/>
          </w:tcPr>
          <w:p w14:paraId="17DA4669" w14:textId="77777777" w:rsidR="00BB622F" w:rsidRPr="00F41E0F" w:rsidRDefault="00BB622F" w:rsidP="000077F4">
            <w:r w:rsidRPr="00F41E0F">
              <w:t>cage</w:t>
            </w:r>
          </w:p>
        </w:tc>
        <w:tc>
          <w:tcPr>
            <w:tcW w:w="981" w:type="dxa"/>
            <w:noWrap/>
            <w:hideMark/>
          </w:tcPr>
          <w:p w14:paraId="2BCBF4B3" w14:textId="77777777" w:rsidR="00BB622F" w:rsidRPr="00F41E0F" w:rsidRDefault="00BB622F" w:rsidP="000077F4">
            <w:proofErr w:type="spellStart"/>
            <w:r w:rsidRPr="00F41E0F">
              <w:t>cage_max</w:t>
            </w:r>
            <w:proofErr w:type="spellEnd"/>
          </w:p>
        </w:tc>
      </w:tr>
      <w:tr w:rsidR="00BB622F" w:rsidRPr="00F41E0F" w14:paraId="64C6F5D0" w14:textId="77777777" w:rsidTr="000077F4">
        <w:trPr>
          <w:trHeight w:val="300"/>
        </w:trPr>
        <w:tc>
          <w:tcPr>
            <w:tcW w:w="1568" w:type="dxa"/>
            <w:noWrap/>
            <w:hideMark/>
          </w:tcPr>
          <w:p w14:paraId="5CDC5809" w14:textId="77777777" w:rsidR="00BB622F" w:rsidRPr="00F41E0F" w:rsidRDefault="00BB622F" w:rsidP="000077F4">
            <w:r w:rsidRPr="00F41E0F">
              <w:t>1</w:t>
            </w:r>
          </w:p>
        </w:tc>
        <w:tc>
          <w:tcPr>
            <w:tcW w:w="981" w:type="dxa"/>
            <w:noWrap/>
            <w:hideMark/>
          </w:tcPr>
          <w:p w14:paraId="0C2A4629" w14:textId="77777777" w:rsidR="00BB622F" w:rsidRPr="00F41E0F" w:rsidRDefault="00BB622F" w:rsidP="000077F4">
            <w:r w:rsidRPr="00F41E0F">
              <w:t>50kg</w:t>
            </w:r>
          </w:p>
        </w:tc>
        <w:tc>
          <w:tcPr>
            <w:tcW w:w="1394" w:type="dxa"/>
            <w:noWrap/>
            <w:hideMark/>
          </w:tcPr>
          <w:p w14:paraId="4CD25428" w14:textId="77777777" w:rsidR="00BB622F" w:rsidRPr="00F41E0F" w:rsidRDefault="00BB622F" w:rsidP="000077F4">
            <w:r w:rsidRPr="00F41E0F">
              <w:t>Large White</w:t>
            </w:r>
          </w:p>
        </w:tc>
        <w:tc>
          <w:tcPr>
            <w:tcW w:w="1547" w:type="dxa"/>
            <w:noWrap/>
            <w:hideMark/>
          </w:tcPr>
          <w:p w14:paraId="3BF36463" w14:textId="77777777" w:rsidR="00BB622F" w:rsidRPr="00F41E0F" w:rsidRDefault="00BB622F" w:rsidP="000077F4">
            <w:r w:rsidRPr="00F41E0F">
              <w:t>08/05/2021</w:t>
            </w:r>
          </w:p>
        </w:tc>
        <w:tc>
          <w:tcPr>
            <w:tcW w:w="1645" w:type="dxa"/>
            <w:noWrap/>
            <w:hideMark/>
          </w:tcPr>
          <w:p w14:paraId="035F0C5A" w14:textId="77777777" w:rsidR="00BB622F" w:rsidRPr="00F41E0F" w:rsidRDefault="00BB622F" w:rsidP="000077F4">
            <w:r w:rsidRPr="00F41E0F">
              <w:t>1</w:t>
            </w:r>
          </w:p>
        </w:tc>
        <w:tc>
          <w:tcPr>
            <w:tcW w:w="1460" w:type="dxa"/>
            <w:noWrap/>
            <w:hideMark/>
          </w:tcPr>
          <w:p w14:paraId="706978C3" w14:textId="77777777" w:rsidR="00BB622F" w:rsidRPr="00F41E0F" w:rsidRDefault="00BB622F" w:rsidP="000077F4">
            <w:r w:rsidRPr="00F41E0F">
              <w:t>r1c1</w:t>
            </w:r>
          </w:p>
        </w:tc>
        <w:tc>
          <w:tcPr>
            <w:tcW w:w="981" w:type="dxa"/>
            <w:noWrap/>
            <w:hideMark/>
          </w:tcPr>
          <w:p w14:paraId="194AC728" w14:textId="77777777" w:rsidR="00BB622F" w:rsidRPr="00F41E0F" w:rsidRDefault="00BB622F" w:rsidP="000077F4">
            <w:r w:rsidRPr="00F41E0F">
              <w:t>1</w:t>
            </w:r>
          </w:p>
        </w:tc>
      </w:tr>
      <w:tr w:rsidR="00BB622F" w:rsidRPr="00F41E0F" w14:paraId="45856617" w14:textId="77777777" w:rsidTr="000077F4">
        <w:trPr>
          <w:trHeight w:val="300"/>
        </w:trPr>
        <w:tc>
          <w:tcPr>
            <w:tcW w:w="1568" w:type="dxa"/>
            <w:noWrap/>
            <w:hideMark/>
          </w:tcPr>
          <w:p w14:paraId="3FD113D0" w14:textId="77777777" w:rsidR="00BB622F" w:rsidRPr="00F41E0F" w:rsidRDefault="00BB622F" w:rsidP="000077F4">
            <w:r w:rsidRPr="00F41E0F">
              <w:t>2</w:t>
            </w:r>
          </w:p>
        </w:tc>
        <w:tc>
          <w:tcPr>
            <w:tcW w:w="981" w:type="dxa"/>
            <w:noWrap/>
            <w:hideMark/>
          </w:tcPr>
          <w:p w14:paraId="52F1F7F1" w14:textId="77777777" w:rsidR="00BB622F" w:rsidRPr="00F41E0F" w:rsidRDefault="00BB622F" w:rsidP="000077F4">
            <w:r w:rsidRPr="00F41E0F">
              <w:t>51kg</w:t>
            </w:r>
          </w:p>
        </w:tc>
        <w:tc>
          <w:tcPr>
            <w:tcW w:w="1394" w:type="dxa"/>
            <w:noWrap/>
            <w:hideMark/>
          </w:tcPr>
          <w:p w14:paraId="27C1A92D" w14:textId="77777777" w:rsidR="00BB622F" w:rsidRPr="00F41E0F" w:rsidRDefault="00BB622F" w:rsidP="000077F4">
            <w:r w:rsidRPr="00F41E0F">
              <w:t>Duroc</w:t>
            </w:r>
          </w:p>
        </w:tc>
        <w:tc>
          <w:tcPr>
            <w:tcW w:w="1547" w:type="dxa"/>
            <w:noWrap/>
            <w:hideMark/>
          </w:tcPr>
          <w:p w14:paraId="4B83E7E8" w14:textId="77777777" w:rsidR="00BB622F" w:rsidRPr="00F41E0F" w:rsidRDefault="00BB622F" w:rsidP="000077F4">
            <w:r w:rsidRPr="00F41E0F">
              <w:t>08/05/2021</w:t>
            </w:r>
          </w:p>
        </w:tc>
        <w:tc>
          <w:tcPr>
            <w:tcW w:w="1645" w:type="dxa"/>
            <w:noWrap/>
            <w:hideMark/>
          </w:tcPr>
          <w:p w14:paraId="1E6490D7" w14:textId="77777777" w:rsidR="00BB622F" w:rsidRPr="00F41E0F" w:rsidRDefault="00BB622F" w:rsidP="000077F4">
            <w:r w:rsidRPr="00F41E0F">
              <w:t>1</w:t>
            </w:r>
          </w:p>
        </w:tc>
        <w:tc>
          <w:tcPr>
            <w:tcW w:w="1460" w:type="dxa"/>
            <w:noWrap/>
            <w:hideMark/>
          </w:tcPr>
          <w:p w14:paraId="13154E9E" w14:textId="77777777" w:rsidR="00BB622F" w:rsidRPr="00F41E0F" w:rsidRDefault="00BB622F" w:rsidP="000077F4">
            <w:r w:rsidRPr="00F41E0F">
              <w:t>r1c2</w:t>
            </w:r>
          </w:p>
        </w:tc>
        <w:tc>
          <w:tcPr>
            <w:tcW w:w="981" w:type="dxa"/>
            <w:noWrap/>
            <w:hideMark/>
          </w:tcPr>
          <w:p w14:paraId="3375B3F4" w14:textId="77777777" w:rsidR="00BB622F" w:rsidRPr="00F41E0F" w:rsidRDefault="00BB622F" w:rsidP="000077F4">
            <w:r w:rsidRPr="00F41E0F">
              <w:t>1</w:t>
            </w:r>
          </w:p>
        </w:tc>
      </w:tr>
      <w:tr w:rsidR="00BB622F" w:rsidRPr="00F41E0F" w14:paraId="20517983" w14:textId="77777777" w:rsidTr="000077F4">
        <w:trPr>
          <w:trHeight w:val="300"/>
        </w:trPr>
        <w:tc>
          <w:tcPr>
            <w:tcW w:w="1568" w:type="dxa"/>
            <w:noWrap/>
            <w:hideMark/>
          </w:tcPr>
          <w:p w14:paraId="29AA6104" w14:textId="77777777" w:rsidR="00BB622F" w:rsidRPr="00F41E0F" w:rsidRDefault="00BB622F" w:rsidP="000077F4">
            <w:r w:rsidRPr="00F41E0F">
              <w:t>2</w:t>
            </w:r>
          </w:p>
        </w:tc>
        <w:tc>
          <w:tcPr>
            <w:tcW w:w="981" w:type="dxa"/>
            <w:noWrap/>
            <w:hideMark/>
          </w:tcPr>
          <w:p w14:paraId="08589612" w14:textId="77777777" w:rsidR="00BB622F" w:rsidRPr="00F41E0F" w:rsidRDefault="00BB622F" w:rsidP="000077F4">
            <w:r w:rsidRPr="00F41E0F">
              <w:t>49kg</w:t>
            </w:r>
          </w:p>
        </w:tc>
        <w:tc>
          <w:tcPr>
            <w:tcW w:w="1394" w:type="dxa"/>
            <w:noWrap/>
            <w:hideMark/>
          </w:tcPr>
          <w:p w14:paraId="4981EC2F" w14:textId="77777777" w:rsidR="00BB622F" w:rsidRPr="00F41E0F" w:rsidRDefault="00BB622F" w:rsidP="000077F4">
            <w:r w:rsidRPr="00F41E0F">
              <w:t>Duroc</w:t>
            </w:r>
          </w:p>
        </w:tc>
        <w:tc>
          <w:tcPr>
            <w:tcW w:w="1547" w:type="dxa"/>
            <w:noWrap/>
            <w:hideMark/>
          </w:tcPr>
          <w:p w14:paraId="184E9108" w14:textId="77777777" w:rsidR="00BB622F" w:rsidRPr="00F41E0F" w:rsidRDefault="00BB622F" w:rsidP="000077F4">
            <w:r w:rsidRPr="00F41E0F">
              <w:t>08/05/2021</w:t>
            </w:r>
          </w:p>
        </w:tc>
        <w:tc>
          <w:tcPr>
            <w:tcW w:w="1645" w:type="dxa"/>
            <w:noWrap/>
            <w:hideMark/>
          </w:tcPr>
          <w:p w14:paraId="191E9E19" w14:textId="77777777" w:rsidR="00BB622F" w:rsidRPr="00F41E0F" w:rsidRDefault="00BB622F" w:rsidP="000077F4">
            <w:r w:rsidRPr="00F41E0F">
              <w:t>1</w:t>
            </w:r>
          </w:p>
        </w:tc>
        <w:tc>
          <w:tcPr>
            <w:tcW w:w="1460" w:type="dxa"/>
            <w:noWrap/>
            <w:hideMark/>
          </w:tcPr>
          <w:p w14:paraId="46A3F5C8" w14:textId="77777777" w:rsidR="00BB622F" w:rsidRPr="00F41E0F" w:rsidRDefault="00BB622F" w:rsidP="000077F4">
            <w:r w:rsidRPr="00F41E0F">
              <w:t>r1c3</w:t>
            </w:r>
          </w:p>
        </w:tc>
        <w:tc>
          <w:tcPr>
            <w:tcW w:w="981" w:type="dxa"/>
            <w:noWrap/>
            <w:hideMark/>
          </w:tcPr>
          <w:p w14:paraId="1B18C530" w14:textId="77777777" w:rsidR="00BB622F" w:rsidRPr="00F41E0F" w:rsidRDefault="00BB622F" w:rsidP="000077F4">
            <w:r w:rsidRPr="00F41E0F">
              <w:t>1</w:t>
            </w:r>
          </w:p>
        </w:tc>
      </w:tr>
      <w:tr w:rsidR="00BB622F" w:rsidRPr="00F41E0F" w14:paraId="2AEEB5CB" w14:textId="77777777" w:rsidTr="000077F4">
        <w:trPr>
          <w:trHeight w:val="300"/>
        </w:trPr>
        <w:tc>
          <w:tcPr>
            <w:tcW w:w="1568" w:type="dxa"/>
            <w:noWrap/>
            <w:hideMark/>
          </w:tcPr>
          <w:p w14:paraId="70AF5D78" w14:textId="77777777" w:rsidR="00BB622F" w:rsidRPr="00F41E0F" w:rsidRDefault="00BB622F" w:rsidP="000077F4">
            <w:r w:rsidRPr="00F41E0F">
              <w:t>4,5</w:t>
            </w:r>
          </w:p>
        </w:tc>
        <w:tc>
          <w:tcPr>
            <w:tcW w:w="981" w:type="dxa"/>
            <w:noWrap/>
            <w:hideMark/>
          </w:tcPr>
          <w:p w14:paraId="12A1BE5B" w14:textId="77777777" w:rsidR="00BB622F" w:rsidRPr="00F41E0F" w:rsidRDefault="00BB622F" w:rsidP="000077F4">
            <w:r w:rsidRPr="00F41E0F">
              <w:t>20kg</w:t>
            </w:r>
          </w:p>
        </w:tc>
        <w:tc>
          <w:tcPr>
            <w:tcW w:w="1394" w:type="dxa"/>
            <w:noWrap/>
            <w:hideMark/>
          </w:tcPr>
          <w:p w14:paraId="621062FA" w14:textId="77777777" w:rsidR="00BB622F" w:rsidRPr="00F41E0F" w:rsidRDefault="00BB622F" w:rsidP="000077F4">
            <w:r w:rsidRPr="00F41E0F">
              <w:t>Duroc</w:t>
            </w:r>
          </w:p>
        </w:tc>
        <w:tc>
          <w:tcPr>
            <w:tcW w:w="1547" w:type="dxa"/>
            <w:noWrap/>
            <w:hideMark/>
          </w:tcPr>
          <w:p w14:paraId="29B1FA52" w14:textId="77777777" w:rsidR="00BB622F" w:rsidRPr="00F41E0F" w:rsidRDefault="00BB622F" w:rsidP="000077F4">
            <w:r w:rsidRPr="00F41E0F">
              <w:t>13/10/2022</w:t>
            </w:r>
          </w:p>
        </w:tc>
        <w:tc>
          <w:tcPr>
            <w:tcW w:w="1645" w:type="dxa"/>
            <w:noWrap/>
            <w:hideMark/>
          </w:tcPr>
          <w:p w14:paraId="2BDCEC0A" w14:textId="77777777" w:rsidR="00BB622F" w:rsidRPr="00F41E0F" w:rsidRDefault="00BB622F" w:rsidP="000077F4">
            <w:r w:rsidRPr="00F41E0F">
              <w:t>2</w:t>
            </w:r>
          </w:p>
        </w:tc>
        <w:tc>
          <w:tcPr>
            <w:tcW w:w="1460" w:type="dxa"/>
            <w:noWrap/>
            <w:hideMark/>
          </w:tcPr>
          <w:p w14:paraId="555803B6" w14:textId="77777777" w:rsidR="00BB622F" w:rsidRPr="00F41E0F" w:rsidRDefault="00BB622F" w:rsidP="000077F4">
            <w:r w:rsidRPr="00F41E0F">
              <w:t>r1c4</w:t>
            </w:r>
          </w:p>
        </w:tc>
        <w:tc>
          <w:tcPr>
            <w:tcW w:w="981" w:type="dxa"/>
            <w:noWrap/>
            <w:hideMark/>
          </w:tcPr>
          <w:p w14:paraId="2C935348" w14:textId="77777777" w:rsidR="00BB622F" w:rsidRPr="00F41E0F" w:rsidRDefault="00BB622F" w:rsidP="000077F4">
            <w:r w:rsidRPr="00F41E0F">
              <w:t>12</w:t>
            </w:r>
          </w:p>
        </w:tc>
      </w:tr>
    </w:tbl>
    <w:p w14:paraId="5E9A2308" w14:textId="77777777" w:rsidR="00BB622F" w:rsidRDefault="00BB622F" w:rsidP="00EA5138">
      <w:r>
        <w:t>Figure #2. Pigs-0NF</w:t>
      </w:r>
    </w:p>
    <w:p w14:paraId="5A3EC132" w14:textId="23D756B9" w:rsidR="00BB622F" w:rsidRDefault="00BB622F" w:rsidP="00BB622F">
      <w:pPr>
        <w:ind w:left="720"/>
        <w:jc w:val="both"/>
      </w:pPr>
      <w:r>
        <w:t xml:space="preserve">Figure 2 shows that pig table is in the unnormalized Form because attribute </w:t>
      </w:r>
      <w:proofErr w:type="spellStart"/>
      <w:r>
        <w:t>pig_tag</w:t>
      </w:r>
      <w:proofErr w:type="spellEnd"/>
      <w:r>
        <w:t xml:space="preserve"> is multi-valued and can’t be atomic.</w:t>
      </w:r>
    </w:p>
    <w:p w14:paraId="1943838C" w14:textId="77777777" w:rsidR="00EA5138" w:rsidRDefault="00EA5138" w:rsidP="00EA5138">
      <w:pPr>
        <w:ind w:left="720" w:hanging="720"/>
        <w:jc w:val="both"/>
      </w:pPr>
    </w:p>
    <w:p w14:paraId="34868C75" w14:textId="14123337" w:rsidR="00BB622F" w:rsidRDefault="00BB622F" w:rsidP="00EA5138">
      <w:pPr>
        <w:ind w:left="720" w:hanging="720"/>
        <w:jc w:val="both"/>
      </w:pPr>
      <w:r>
        <w:t>Pigs</w:t>
      </w:r>
    </w:p>
    <w:tbl>
      <w:tblPr>
        <w:tblStyle w:val="TableGrid"/>
        <w:tblW w:w="0" w:type="auto"/>
        <w:tblLook w:val="04A0" w:firstRow="1" w:lastRow="0" w:firstColumn="1" w:lastColumn="0" w:noHBand="0" w:noVBand="1"/>
      </w:tblPr>
      <w:tblGrid>
        <w:gridCol w:w="1380"/>
        <w:gridCol w:w="953"/>
        <w:gridCol w:w="875"/>
        <w:gridCol w:w="1521"/>
        <w:gridCol w:w="1276"/>
        <w:gridCol w:w="772"/>
        <w:gridCol w:w="656"/>
        <w:gridCol w:w="1197"/>
      </w:tblGrid>
      <w:tr w:rsidR="00BB622F" w:rsidRPr="00F41E0F" w14:paraId="54197972" w14:textId="77777777" w:rsidTr="000077F4">
        <w:trPr>
          <w:trHeight w:val="300"/>
        </w:trPr>
        <w:tc>
          <w:tcPr>
            <w:tcW w:w="0" w:type="auto"/>
            <w:noWrap/>
            <w:hideMark/>
          </w:tcPr>
          <w:p w14:paraId="28C7308F" w14:textId="77777777" w:rsidR="00BB622F" w:rsidRPr="002A241F" w:rsidRDefault="00BB622F" w:rsidP="000077F4">
            <w:pPr>
              <w:ind w:left="720" w:hanging="720"/>
              <w:rPr>
                <w:u w:val="single"/>
              </w:rPr>
            </w:pPr>
            <w:proofErr w:type="spellStart"/>
            <w:r w:rsidRPr="002A241F">
              <w:rPr>
                <w:u w:val="single"/>
              </w:rPr>
              <w:t>pig_id</w:t>
            </w:r>
            <w:proofErr w:type="spellEnd"/>
          </w:p>
        </w:tc>
        <w:tc>
          <w:tcPr>
            <w:tcW w:w="0" w:type="auto"/>
            <w:noWrap/>
            <w:hideMark/>
          </w:tcPr>
          <w:p w14:paraId="7C9E9F6F" w14:textId="77777777" w:rsidR="00BB622F" w:rsidRPr="00F41E0F" w:rsidRDefault="00BB622F" w:rsidP="000077F4">
            <w:pPr>
              <w:ind w:left="720" w:hanging="720"/>
            </w:pPr>
            <w:proofErr w:type="spellStart"/>
            <w:r w:rsidRPr="00F41E0F">
              <w:t>pig_tag</w:t>
            </w:r>
            <w:proofErr w:type="spellEnd"/>
          </w:p>
        </w:tc>
        <w:tc>
          <w:tcPr>
            <w:tcW w:w="0" w:type="auto"/>
            <w:noWrap/>
            <w:hideMark/>
          </w:tcPr>
          <w:p w14:paraId="6C575C15" w14:textId="77777777" w:rsidR="00BB622F" w:rsidRPr="00F41E0F" w:rsidRDefault="00BB622F" w:rsidP="000077F4">
            <w:pPr>
              <w:ind w:left="720" w:hanging="720"/>
            </w:pPr>
            <w:r w:rsidRPr="00F41E0F">
              <w:t>weight</w:t>
            </w:r>
          </w:p>
        </w:tc>
        <w:tc>
          <w:tcPr>
            <w:tcW w:w="0" w:type="auto"/>
            <w:noWrap/>
            <w:hideMark/>
          </w:tcPr>
          <w:p w14:paraId="6E748E15" w14:textId="77777777" w:rsidR="00BB622F" w:rsidRPr="00F41E0F" w:rsidRDefault="00BB622F" w:rsidP="000077F4">
            <w:pPr>
              <w:ind w:left="720" w:hanging="720"/>
            </w:pPr>
            <w:r w:rsidRPr="00F41E0F">
              <w:t>breed</w:t>
            </w:r>
          </w:p>
        </w:tc>
        <w:tc>
          <w:tcPr>
            <w:tcW w:w="0" w:type="auto"/>
            <w:noWrap/>
            <w:hideMark/>
          </w:tcPr>
          <w:p w14:paraId="087BB098" w14:textId="77777777" w:rsidR="00BB622F" w:rsidRPr="00F41E0F" w:rsidRDefault="00BB622F" w:rsidP="000077F4">
            <w:pPr>
              <w:ind w:left="720" w:hanging="720"/>
            </w:pPr>
            <w:r w:rsidRPr="00F41E0F">
              <w:t>birthdate</w:t>
            </w:r>
          </w:p>
        </w:tc>
        <w:tc>
          <w:tcPr>
            <w:tcW w:w="0" w:type="auto"/>
            <w:noWrap/>
            <w:hideMark/>
          </w:tcPr>
          <w:p w14:paraId="0C327F87" w14:textId="77777777" w:rsidR="00BB622F" w:rsidRPr="00F41E0F" w:rsidRDefault="00BB622F" w:rsidP="000077F4">
            <w:pPr>
              <w:ind w:left="720" w:hanging="720"/>
            </w:pPr>
            <w:r w:rsidRPr="00F41E0F">
              <w:t>batch</w:t>
            </w:r>
          </w:p>
        </w:tc>
        <w:tc>
          <w:tcPr>
            <w:tcW w:w="0" w:type="auto"/>
            <w:noWrap/>
            <w:hideMark/>
          </w:tcPr>
          <w:p w14:paraId="08531C63" w14:textId="77777777" w:rsidR="00BB622F" w:rsidRPr="00F41E0F" w:rsidRDefault="00BB622F" w:rsidP="000077F4">
            <w:pPr>
              <w:ind w:left="720" w:hanging="720"/>
            </w:pPr>
            <w:r w:rsidRPr="00F41E0F">
              <w:t>cage</w:t>
            </w:r>
          </w:p>
        </w:tc>
        <w:tc>
          <w:tcPr>
            <w:tcW w:w="0" w:type="auto"/>
            <w:noWrap/>
            <w:hideMark/>
          </w:tcPr>
          <w:p w14:paraId="7774BA3C" w14:textId="77777777" w:rsidR="00BB622F" w:rsidRPr="00F41E0F" w:rsidRDefault="00BB622F" w:rsidP="000077F4">
            <w:pPr>
              <w:ind w:left="720" w:hanging="720"/>
            </w:pPr>
            <w:proofErr w:type="spellStart"/>
            <w:r w:rsidRPr="00F41E0F">
              <w:t>cage_max</w:t>
            </w:r>
            <w:proofErr w:type="spellEnd"/>
          </w:p>
        </w:tc>
      </w:tr>
      <w:tr w:rsidR="00BB622F" w:rsidRPr="00F41E0F" w14:paraId="198D857C" w14:textId="77777777" w:rsidTr="000077F4">
        <w:trPr>
          <w:trHeight w:val="300"/>
        </w:trPr>
        <w:tc>
          <w:tcPr>
            <w:tcW w:w="0" w:type="auto"/>
            <w:noWrap/>
            <w:hideMark/>
          </w:tcPr>
          <w:p w14:paraId="7054E8BF" w14:textId="77777777" w:rsidR="00BB622F" w:rsidRPr="00F41E0F" w:rsidRDefault="00BB622F" w:rsidP="000077F4">
            <w:pPr>
              <w:ind w:left="720" w:hanging="720"/>
            </w:pPr>
            <w:r w:rsidRPr="00F41E0F">
              <w:t>pig_hkl525</w:t>
            </w:r>
          </w:p>
        </w:tc>
        <w:tc>
          <w:tcPr>
            <w:tcW w:w="0" w:type="auto"/>
            <w:noWrap/>
            <w:hideMark/>
          </w:tcPr>
          <w:p w14:paraId="0471DB88" w14:textId="77777777" w:rsidR="00BB622F" w:rsidRPr="00F41E0F" w:rsidRDefault="00BB622F" w:rsidP="000077F4">
            <w:pPr>
              <w:ind w:left="720" w:hanging="720"/>
            </w:pPr>
            <w:r w:rsidRPr="00F41E0F">
              <w:t>1</w:t>
            </w:r>
          </w:p>
        </w:tc>
        <w:tc>
          <w:tcPr>
            <w:tcW w:w="0" w:type="auto"/>
            <w:noWrap/>
            <w:hideMark/>
          </w:tcPr>
          <w:p w14:paraId="1EFF9280" w14:textId="77777777" w:rsidR="00BB622F" w:rsidRPr="00F41E0F" w:rsidRDefault="00BB622F" w:rsidP="000077F4">
            <w:pPr>
              <w:ind w:left="720" w:hanging="720"/>
            </w:pPr>
            <w:r w:rsidRPr="00F41E0F">
              <w:t>50kg</w:t>
            </w:r>
          </w:p>
        </w:tc>
        <w:tc>
          <w:tcPr>
            <w:tcW w:w="0" w:type="auto"/>
            <w:noWrap/>
            <w:hideMark/>
          </w:tcPr>
          <w:p w14:paraId="4DA404C7" w14:textId="77777777" w:rsidR="00BB622F" w:rsidRPr="00F41E0F" w:rsidRDefault="00BB622F" w:rsidP="000077F4">
            <w:pPr>
              <w:ind w:left="720" w:hanging="720"/>
            </w:pPr>
            <w:r w:rsidRPr="00F41E0F">
              <w:t>Large White</w:t>
            </w:r>
          </w:p>
        </w:tc>
        <w:tc>
          <w:tcPr>
            <w:tcW w:w="0" w:type="auto"/>
            <w:noWrap/>
            <w:hideMark/>
          </w:tcPr>
          <w:p w14:paraId="28581CB0" w14:textId="77777777" w:rsidR="00BB622F" w:rsidRPr="00F41E0F" w:rsidRDefault="00BB622F" w:rsidP="000077F4">
            <w:pPr>
              <w:ind w:left="720" w:hanging="720"/>
            </w:pPr>
            <w:r w:rsidRPr="00F41E0F">
              <w:t>08/05/2021</w:t>
            </w:r>
          </w:p>
        </w:tc>
        <w:tc>
          <w:tcPr>
            <w:tcW w:w="0" w:type="auto"/>
            <w:noWrap/>
            <w:hideMark/>
          </w:tcPr>
          <w:p w14:paraId="57514FF9" w14:textId="77777777" w:rsidR="00BB622F" w:rsidRPr="00F41E0F" w:rsidRDefault="00BB622F" w:rsidP="000077F4">
            <w:pPr>
              <w:ind w:left="720" w:hanging="720"/>
            </w:pPr>
            <w:r w:rsidRPr="00F41E0F">
              <w:t>1</w:t>
            </w:r>
          </w:p>
        </w:tc>
        <w:tc>
          <w:tcPr>
            <w:tcW w:w="0" w:type="auto"/>
            <w:noWrap/>
            <w:hideMark/>
          </w:tcPr>
          <w:p w14:paraId="6575DA99" w14:textId="77777777" w:rsidR="00BB622F" w:rsidRPr="00F41E0F" w:rsidRDefault="00BB622F" w:rsidP="000077F4">
            <w:pPr>
              <w:ind w:left="720" w:hanging="720"/>
            </w:pPr>
            <w:r w:rsidRPr="00F41E0F">
              <w:t>r1c1</w:t>
            </w:r>
          </w:p>
        </w:tc>
        <w:tc>
          <w:tcPr>
            <w:tcW w:w="0" w:type="auto"/>
            <w:noWrap/>
            <w:hideMark/>
          </w:tcPr>
          <w:p w14:paraId="755002EF" w14:textId="77777777" w:rsidR="00BB622F" w:rsidRPr="00F41E0F" w:rsidRDefault="00BB622F" w:rsidP="000077F4">
            <w:pPr>
              <w:ind w:left="720" w:hanging="720"/>
            </w:pPr>
            <w:r w:rsidRPr="00F41E0F">
              <w:t>1</w:t>
            </w:r>
          </w:p>
        </w:tc>
      </w:tr>
      <w:tr w:rsidR="00BB622F" w:rsidRPr="00F41E0F" w14:paraId="3B2829B6" w14:textId="77777777" w:rsidTr="000077F4">
        <w:trPr>
          <w:trHeight w:val="300"/>
        </w:trPr>
        <w:tc>
          <w:tcPr>
            <w:tcW w:w="0" w:type="auto"/>
            <w:noWrap/>
            <w:hideMark/>
          </w:tcPr>
          <w:p w14:paraId="6546A6DC" w14:textId="77777777" w:rsidR="00BB622F" w:rsidRPr="00F41E0F" w:rsidRDefault="00BB622F" w:rsidP="000077F4">
            <w:pPr>
              <w:ind w:left="720" w:hanging="720"/>
            </w:pPr>
            <w:r w:rsidRPr="00F41E0F">
              <w:t>pig_1dsw52</w:t>
            </w:r>
          </w:p>
        </w:tc>
        <w:tc>
          <w:tcPr>
            <w:tcW w:w="0" w:type="auto"/>
            <w:noWrap/>
            <w:hideMark/>
          </w:tcPr>
          <w:p w14:paraId="627C2454" w14:textId="77777777" w:rsidR="00BB622F" w:rsidRPr="00F41E0F" w:rsidRDefault="00BB622F" w:rsidP="000077F4">
            <w:pPr>
              <w:ind w:left="720" w:hanging="720"/>
            </w:pPr>
            <w:r w:rsidRPr="00F41E0F">
              <w:t>2</w:t>
            </w:r>
          </w:p>
        </w:tc>
        <w:tc>
          <w:tcPr>
            <w:tcW w:w="0" w:type="auto"/>
            <w:noWrap/>
            <w:hideMark/>
          </w:tcPr>
          <w:p w14:paraId="4F8AA59F" w14:textId="77777777" w:rsidR="00BB622F" w:rsidRPr="00F41E0F" w:rsidRDefault="00BB622F" w:rsidP="000077F4">
            <w:pPr>
              <w:ind w:left="720" w:hanging="720"/>
            </w:pPr>
            <w:r w:rsidRPr="00F41E0F">
              <w:t>51kg</w:t>
            </w:r>
          </w:p>
        </w:tc>
        <w:tc>
          <w:tcPr>
            <w:tcW w:w="0" w:type="auto"/>
            <w:noWrap/>
            <w:hideMark/>
          </w:tcPr>
          <w:p w14:paraId="1500AF50" w14:textId="77777777" w:rsidR="00BB622F" w:rsidRPr="00F41E0F" w:rsidRDefault="00BB622F" w:rsidP="000077F4">
            <w:pPr>
              <w:ind w:left="720" w:hanging="720"/>
            </w:pPr>
            <w:r w:rsidRPr="00F41E0F">
              <w:t>Duroc</w:t>
            </w:r>
          </w:p>
        </w:tc>
        <w:tc>
          <w:tcPr>
            <w:tcW w:w="0" w:type="auto"/>
            <w:noWrap/>
            <w:hideMark/>
          </w:tcPr>
          <w:p w14:paraId="56524EC7" w14:textId="77777777" w:rsidR="00BB622F" w:rsidRPr="00F41E0F" w:rsidRDefault="00BB622F" w:rsidP="000077F4">
            <w:pPr>
              <w:ind w:left="720" w:hanging="720"/>
            </w:pPr>
            <w:r w:rsidRPr="00F41E0F">
              <w:t>08/05/2021</w:t>
            </w:r>
          </w:p>
        </w:tc>
        <w:tc>
          <w:tcPr>
            <w:tcW w:w="0" w:type="auto"/>
            <w:noWrap/>
            <w:hideMark/>
          </w:tcPr>
          <w:p w14:paraId="2EA50368" w14:textId="77777777" w:rsidR="00BB622F" w:rsidRPr="00F41E0F" w:rsidRDefault="00BB622F" w:rsidP="000077F4">
            <w:pPr>
              <w:ind w:left="720" w:hanging="720"/>
            </w:pPr>
            <w:r w:rsidRPr="00F41E0F">
              <w:t>1</w:t>
            </w:r>
          </w:p>
        </w:tc>
        <w:tc>
          <w:tcPr>
            <w:tcW w:w="0" w:type="auto"/>
            <w:noWrap/>
            <w:hideMark/>
          </w:tcPr>
          <w:p w14:paraId="0B8081D4" w14:textId="77777777" w:rsidR="00BB622F" w:rsidRPr="00F41E0F" w:rsidRDefault="00BB622F" w:rsidP="000077F4">
            <w:pPr>
              <w:ind w:left="720" w:hanging="720"/>
            </w:pPr>
            <w:r w:rsidRPr="00F41E0F">
              <w:t>r1c2</w:t>
            </w:r>
          </w:p>
        </w:tc>
        <w:tc>
          <w:tcPr>
            <w:tcW w:w="0" w:type="auto"/>
            <w:noWrap/>
            <w:hideMark/>
          </w:tcPr>
          <w:p w14:paraId="5C015BB6" w14:textId="77777777" w:rsidR="00BB622F" w:rsidRPr="00F41E0F" w:rsidRDefault="00BB622F" w:rsidP="000077F4">
            <w:pPr>
              <w:ind w:left="720" w:hanging="720"/>
            </w:pPr>
            <w:r w:rsidRPr="00F41E0F">
              <w:t>1</w:t>
            </w:r>
          </w:p>
        </w:tc>
      </w:tr>
      <w:tr w:rsidR="00BB622F" w:rsidRPr="00F41E0F" w14:paraId="56123AEA" w14:textId="77777777" w:rsidTr="000077F4">
        <w:trPr>
          <w:trHeight w:val="300"/>
        </w:trPr>
        <w:tc>
          <w:tcPr>
            <w:tcW w:w="0" w:type="auto"/>
            <w:noWrap/>
            <w:hideMark/>
          </w:tcPr>
          <w:p w14:paraId="0ED507BB" w14:textId="77777777" w:rsidR="00BB622F" w:rsidRPr="00F41E0F" w:rsidRDefault="00BB622F" w:rsidP="000077F4">
            <w:pPr>
              <w:ind w:left="720" w:hanging="720"/>
            </w:pPr>
            <w:r w:rsidRPr="00F41E0F">
              <w:t>pig_658hkj</w:t>
            </w:r>
          </w:p>
        </w:tc>
        <w:tc>
          <w:tcPr>
            <w:tcW w:w="0" w:type="auto"/>
            <w:noWrap/>
            <w:hideMark/>
          </w:tcPr>
          <w:p w14:paraId="1D9657E5" w14:textId="77777777" w:rsidR="00BB622F" w:rsidRPr="00F41E0F" w:rsidRDefault="00BB622F" w:rsidP="000077F4">
            <w:pPr>
              <w:ind w:left="720" w:hanging="720"/>
            </w:pPr>
            <w:r w:rsidRPr="00F41E0F">
              <w:t>2</w:t>
            </w:r>
          </w:p>
        </w:tc>
        <w:tc>
          <w:tcPr>
            <w:tcW w:w="0" w:type="auto"/>
            <w:noWrap/>
            <w:hideMark/>
          </w:tcPr>
          <w:p w14:paraId="2BB6A031" w14:textId="77777777" w:rsidR="00BB622F" w:rsidRPr="00F41E0F" w:rsidRDefault="00BB622F" w:rsidP="000077F4">
            <w:pPr>
              <w:ind w:left="720" w:hanging="720"/>
            </w:pPr>
            <w:r w:rsidRPr="00F41E0F">
              <w:t>49kg</w:t>
            </w:r>
          </w:p>
        </w:tc>
        <w:tc>
          <w:tcPr>
            <w:tcW w:w="0" w:type="auto"/>
            <w:noWrap/>
            <w:hideMark/>
          </w:tcPr>
          <w:p w14:paraId="182C53E4" w14:textId="77777777" w:rsidR="00BB622F" w:rsidRPr="00F41E0F" w:rsidRDefault="00BB622F" w:rsidP="000077F4">
            <w:pPr>
              <w:ind w:left="720" w:hanging="720"/>
            </w:pPr>
            <w:r w:rsidRPr="00F41E0F">
              <w:t>Duroc</w:t>
            </w:r>
          </w:p>
        </w:tc>
        <w:tc>
          <w:tcPr>
            <w:tcW w:w="0" w:type="auto"/>
            <w:noWrap/>
            <w:hideMark/>
          </w:tcPr>
          <w:p w14:paraId="779B0E5E" w14:textId="77777777" w:rsidR="00BB622F" w:rsidRPr="00F41E0F" w:rsidRDefault="00BB622F" w:rsidP="000077F4">
            <w:pPr>
              <w:ind w:left="720" w:hanging="720"/>
            </w:pPr>
            <w:r w:rsidRPr="00F41E0F">
              <w:t>08/05/2021</w:t>
            </w:r>
          </w:p>
        </w:tc>
        <w:tc>
          <w:tcPr>
            <w:tcW w:w="0" w:type="auto"/>
            <w:noWrap/>
            <w:hideMark/>
          </w:tcPr>
          <w:p w14:paraId="1283235D" w14:textId="77777777" w:rsidR="00BB622F" w:rsidRPr="00F41E0F" w:rsidRDefault="00BB622F" w:rsidP="000077F4">
            <w:pPr>
              <w:ind w:left="720" w:hanging="720"/>
            </w:pPr>
            <w:r w:rsidRPr="00F41E0F">
              <w:t>1</w:t>
            </w:r>
          </w:p>
        </w:tc>
        <w:tc>
          <w:tcPr>
            <w:tcW w:w="0" w:type="auto"/>
            <w:noWrap/>
            <w:hideMark/>
          </w:tcPr>
          <w:p w14:paraId="4BF059F6" w14:textId="77777777" w:rsidR="00BB622F" w:rsidRPr="00F41E0F" w:rsidRDefault="00BB622F" w:rsidP="000077F4">
            <w:pPr>
              <w:ind w:left="720" w:hanging="720"/>
            </w:pPr>
            <w:r w:rsidRPr="00F41E0F">
              <w:t>r1c3</w:t>
            </w:r>
          </w:p>
        </w:tc>
        <w:tc>
          <w:tcPr>
            <w:tcW w:w="0" w:type="auto"/>
            <w:noWrap/>
            <w:hideMark/>
          </w:tcPr>
          <w:p w14:paraId="5EB80E87" w14:textId="77777777" w:rsidR="00BB622F" w:rsidRPr="00F41E0F" w:rsidRDefault="00BB622F" w:rsidP="000077F4">
            <w:pPr>
              <w:ind w:left="720" w:hanging="720"/>
            </w:pPr>
            <w:r w:rsidRPr="00F41E0F">
              <w:t>1</w:t>
            </w:r>
          </w:p>
        </w:tc>
      </w:tr>
      <w:tr w:rsidR="00BB622F" w:rsidRPr="00F41E0F" w14:paraId="4A7C326A" w14:textId="77777777" w:rsidTr="000077F4">
        <w:trPr>
          <w:trHeight w:val="300"/>
        </w:trPr>
        <w:tc>
          <w:tcPr>
            <w:tcW w:w="0" w:type="auto"/>
            <w:noWrap/>
            <w:hideMark/>
          </w:tcPr>
          <w:p w14:paraId="146B161A" w14:textId="77777777" w:rsidR="00BB622F" w:rsidRPr="00F41E0F" w:rsidRDefault="00BB622F" w:rsidP="000077F4">
            <w:pPr>
              <w:ind w:left="720" w:hanging="720"/>
            </w:pPr>
            <w:r w:rsidRPr="00F41E0F">
              <w:t>pig_23daf</w:t>
            </w:r>
          </w:p>
        </w:tc>
        <w:tc>
          <w:tcPr>
            <w:tcW w:w="0" w:type="auto"/>
            <w:noWrap/>
            <w:hideMark/>
          </w:tcPr>
          <w:p w14:paraId="6B3B96EB" w14:textId="77777777" w:rsidR="00BB622F" w:rsidRPr="00F41E0F" w:rsidRDefault="00BB622F" w:rsidP="000077F4">
            <w:pPr>
              <w:ind w:left="720" w:hanging="720"/>
            </w:pPr>
            <w:r w:rsidRPr="00F41E0F">
              <w:t>4</w:t>
            </w:r>
          </w:p>
        </w:tc>
        <w:tc>
          <w:tcPr>
            <w:tcW w:w="0" w:type="auto"/>
            <w:noWrap/>
            <w:hideMark/>
          </w:tcPr>
          <w:p w14:paraId="6819AD67" w14:textId="77777777" w:rsidR="00BB622F" w:rsidRPr="00F41E0F" w:rsidRDefault="00BB622F" w:rsidP="000077F4">
            <w:pPr>
              <w:ind w:left="720" w:hanging="720"/>
            </w:pPr>
            <w:r w:rsidRPr="00F41E0F">
              <w:t>20kg</w:t>
            </w:r>
          </w:p>
        </w:tc>
        <w:tc>
          <w:tcPr>
            <w:tcW w:w="0" w:type="auto"/>
            <w:noWrap/>
            <w:hideMark/>
          </w:tcPr>
          <w:p w14:paraId="3C1E4852" w14:textId="77777777" w:rsidR="00BB622F" w:rsidRPr="00F41E0F" w:rsidRDefault="00BB622F" w:rsidP="000077F4">
            <w:pPr>
              <w:ind w:left="720" w:hanging="720"/>
            </w:pPr>
            <w:r w:rsidRPr="00F41E0F">
              <w:t>Duroc</w:t>
            </w:r>
          </w:p>
        </w:tc>
        <w:tc>
          <w:tcPr>
            <w:tcW w:w="0" w:type="auto"/>
            <w:noWrap/>
            <w:hideMark/>
          </w:tcPr>
          <w:p w14:paraId="70C94DF3" w14:textId="77777777" w:rsidR="00BB622F" w:rsidRPr="00F41E0F" w:rsidRDefault="00BB622F" w:rsidP="000077F4">
            <w:pPr>
              <w:ind w:left="720" w:hanging="720"/>
            </w:pPr>
            <w:r w:rsidRPr="00F41E0F">
              <w:t>13/10/2022</w:t>
            </w:r>
          </w:p>
        </w:tc>
        <w:tc>
          <w:tcPr>
            <w:tcW w:w="0" w:type="auto"/>
            <w:noWrap/>
            <w:hideMark/>
          </w:tcPr>
          <w:p w14:paraId="75C04D26" w14:textId="77777777" w:rsidR="00BB622F" w:rsidRPr="00F41E0F" w:rsidRDefault="00BB622F" w:rsidP="000077F4">
            <w:pPr>
              <w:ind w:left="720" w:hanging="720"/>
            </w:pPr>
            <w:r w:rsidRPr="00F41E0F">
              <w:t>2</w:t>
            </w:r>
          </w:p>
        </w:tc>
        <w:tc>
          <w:tcPr>
            <w:tcW w:w="0" w:type="auto"/>
            <w:noWrap/>
            <w:hideMark/>
          </w:tcPr>
          <w:p w14:paraId="6D5C9DF8" w14:textId="77777777" w:rsidR="00BB622F" w:rsidRPr="00F41E0F" w:rsidRDefault="00BB622F" w:rsidP="000077F4">
            <w:pPr>
              <w:ind w:left="720" w:hanging="720"/>
            </w:pPr>
            <w:r w:rsidRPr="00F41E0F">
              <w:t>r1c4</w:t>
            </w:r>
          </w:p>
        </w:tc>
        <w:tc>
          <w:tcPr>
            <w:tcW w:w="0" w:type="auto"/>
            <w:noWrap/>
            <w:hideMark/>
          </w:tcPr>
          <w:p w14:paraId="152513FB" w14:textId="77777777" w:rsidR="00BB622F" w:rsidRPr="00F41E0F" w:rsidRDefault="00BB622F" w:rsidP="000077F4">
            <w:pPr>
              <w:ind w:left="720" w:hanging="720"/>
            </w:pPr>
            <w:r w:rsidRPr="00F41E0F">
              <w:t>12</w:t>
            </w:r>
          </w:p>
        </w:tc>
      </w:tr>
      <w:tr w:rsidR="00BB622F" w:rsidRPr="00F41E0F" w14:paraId="32015ACF" w14:textId="77777777" w:rsidTr="000077F4">
        <w:trPr>
          <w:trHeight w:val="300"/>
        </w:trPr>
        <w:tc>
          <w:tcPr>
            <w:tcW w:w="0" w:type="auto"/>
            <w:noWrap/>
            <w:hideMark/>
          </w:tcPr>
          <w:p w14:paraId="19A6E91F" w14:textId="77777777" w:rsidR="00BB622F" w:rsidRPr="00F41E0F" w:rsidRDefault="00BB622F" w:rsidP="000077F4">
            <w:pPr>
              <w:ind w:left="720" w:hanging="720"/>
            </w:pPr>
            <w:r w:rsidRPr="00F41E0F">
              <w:t>pig_523ds</w:t>
            </w:r>
          </w:p>
        </w:tc>
        <w:tc>
          <w:tcPr>
            <w:tcW w:w="0" w:type="auto"/>
            <w:noWrap/>
            <w:hideMark/>
          </w:tcPr>
          <w:p w14:paraId="334A1138" w14:textId="77777777" w:rsidR="00BB622F" w:rsidRPr="00F41E0F" w:rsidRDefault="00BB622F" w:rsidP="000077F4">
            <w:pPr>
              <w:ind w:left="720" w:hanging="720"/>
            </w:pPr>
            <w:r w:rsidRPr="00F41E0F">
              <w:t>5</w:t>
            </w:r>
          </w:p>
        </w:tc>
        <w:tc>
          <w:tcPr>
            <w:tcW w:w="0" w:type="auto"/>
            <w:noWrap/>
            <w:hideMark/>
          </w:tcPr>
          <w:p w14:paraId="3B836BB5" w14:textId="77777777" w:rsidR="00BB622F" w:rsidRPr="00F41E0F" w:rsidRDefault="00BB622F" w:rsidP="000077F4">
            <w:pPr>
              <w:ind w:left="720" w:hanging="720"/>
            </w:pPr>
            <w:r w:rsidRPr="00F41E0F">
              <w:t>20kg</w:t>
            </w:r>
          </w:p>
        </w:tc>
        <w:tc>
          <w:tcPr>
            <w:tcW w:w="0" w:type="auto"/>
            <w:noWrap/>
            <w:hideMark/>
          </w:tcPr>
          <w:p w14:paraId="3BC7DAD7" w14:textId="77777777" w:rsidR="00BB622F" w:rsidRPr="00F41E0F" w:rsidRDefault="00BB622F" w:rsidP="000077F4">
            <w:pPr>
              <w:ind w:left="720" w:hanging="720"/>
            </w:pPr>
            <w:r w:rsidRPr="00F41E0F">
              <w:t>Duroc</w:t>
            </w:r>
          </w:p>
        </w:tc>
        <w:tc>
          <w:tcPr>
            <w:tcW w:w="0" w:type="auto"/>
            <w:noWrap/>
            <w:hideMark/>
          </w:tcPr>
          <w:p w14:paraId="7D234D02" w14:textId="77777777" w:rsidR="00BB622F" w:rsidRPr="00F41E0F" w:rsidRDefault="00BB622F" w:rsidP="000077F4">
            <w:pPr>
              <w:ind w:left="720" w:hanging="720"/>
            </w:pPr>
            <w:r w:rsidRPr="00F41E0F">
              <w:t>13/10/2022</w:t>
            </w:r>
          </w:p>
        </w:tc>
        <w:tc>
          <w:tcPr>
            <w:tcW w:w="0" w:type="auto"/>
            <w:noWrap/>
            <w:hideMark/>
          </w:tcPr>
          <w:p w14:paraId="4E4E3CF0" w14:textId="77777777" w:rsidR="00BB622F" w:rsidRPr="00F41E0F" w:rsidRDefault="00BB622F" w:rsidP="000077F4">
            <w:pPr>
              <w:ind w:left="720" w:hanging="720"/>
            </w:pPr>
            <w:r w:rsidRPr="00F41E0F">
              <w:t>2</w:t>
            </w:r>
          </w:p>
        </w:tc>
        <w:tc>
          <w:tcPr>
            <w:tcW w:w="0" w:type="auto"/>
            <w:noWrap/>
            <w:hideMark/>
          </w:tcPr>
          <w:p w14:paraId="2A849CBA" w14:textId="77777777" w:rsidR="00BB622F" w:rsidRPr="00F41E0F" w:rsidRDefault="00BB622F" w:rsidP="000077F4">
            <w:pPr>
              <w:ind w:left="720" w:hanging="720"/>
            </w:pPr>
            <w:r w:rsidRPr="00F41E0F">
              <w:t>r1c4</w:t>
            </w:r>
          </w:p>
        </w:tc>
        <w:tc>
          <w:tcPr>
            <w:tcW w:w="0" w:type="auto"/>
            <w:noWrap/>
            <w:hideMark/>
          </w:tcPr>
          <w:p w14:paraId="3C7D67BC" w14:textId="77777777" w:rsidR="00BB622F" w:rsidRPr="00F41E0F" w:rsidRDefault="00BB622F" w:rsidP="000077F4">
            <w:pPr>
              <w:ind w:left="720" w:hanging="720"/>
            </w:pPr>
            <w:r w:rsidRPr="00F41E0F">
              <w:t>12</w:t>
            </w:r>
          </w:p>
        </w:tc>
      </w:tr>
    </w:tbl>
    <w:p w14:paraId="790583EC" w14:textId="77777777" w:rsidR="00BB622F" w:rsidRDefault="00BB622F" w:rsidP="00EA5138">
      <w:pPr>
        <w:ind w:left="720" w:hanging="720"/>
      </w:pPr>
      <w:r>
        <w:t>Figure #3. Pigs-1NF</w:t>
      </w:r>
    </w:p>
    <w:p w14:paraId="63A2F4EF" w14:textId="4E1A5F09" w:rsidR="00BB622F" w:rsidRDefault="00BB622F" w:rsidP="00EA5138">
      <w:pPr>
        <w:ind w:left="720"/>
        <w:jc w:val="both"/>
      </w:pPr>
      <w:r>
        <w:t xml:space="preserve">Figure 3 shows that the attributes in Figure 2 which is the </w:t>
      </w:r>
      <w:proofErr w:type="spellStart"/>
      <w:r>
        <w:t>pig_tag</w:t>
      </w:r>
      <w:proofErr w:type="spellEnd"/>
      <w:r>
        <w:t xml:space="preserve"> is now atomic which makes Figure 3 in First Normal Form.</w:t>
      </w:r>
    </w:p>
    <w:p w14:paraId="64BCB98E" w14:textId="77777777" w:rsidR="00EA5138" w:rsidRDefault="00EA5138" w:rsidP="00EA5138">
      <w:pPr>
        <w:ind w:left="720"/>
        <w:jc w:val="both"/>
      </w:pPr>
    </w:p>
    <w:p w14:paraId="7D9B6CEE" w14:textId="77777777" w:rsidR="00BB622F" w:rsidRDefault="00BB622F" w:rsidP="00EA5138">
      <w:pPr>
        <w:ind w:left="720" w:hanging="720"/>
        <w:jc w:val="both"/>
      </w:pPr>
      <w:r>
        <w:t>Pigs</w:t>
      </w:r>
    </w:p>
    <w:tbl>
      <w:tblPr>
        <w:tblStyle w:val="TableGrid"/>
        <w:tblW w:w="5000" w:type="pct"/>
        <w:tblLook w:val="04A0" w:firstRow="1" w:lastRow="0" w:firstColumn="1" w:lastColumn="0" w:noHBand="0" w:noVBand="1"/>
      </w:tblPr>
      <w:tblGrid>
        <w:gridCol w:w="1425"/>
        <w:gridCol w:w="977"/>
        <w:gridCol w:w="914"/>
        <w:gridCol w:w="1638"/>
        <w:gridCol w:w="1414"/>
        <w:gridCol w:w="1182"/>
        <w:gridCol w:w="1080"/>
      </w:tblGrid>
      <w:tr w:rsidR="00BB622F" w:rsidRPr="00130100" w14:paraId="4EF4D3F8" w14:textId="77777777" w:rsidTr="000077F4">
        <w:trPr>
          <w:trHeight w:val="300"/>
        </w:trPr>
        <w:tc>
          <w:tcPr>
            <w:tcW w:w="826" w:type="pct"/>
            <w:noWrap/>
            <w:hideMark/>
          </w:tcPr>
          <w:p w14:paraId="4EAEED2E" w14:textId="77777777" w:rsidR="00BB622F" w:rsidRPr="002A241F" w:rsidRDefault="00BB622F" w:rsidP="000077F4">
            <w:pPr>
              <w:ind w:left="720" w:hanging="720"/>
              <w:rPr>
                <w:u w:val="single"/>
              </w:rPr>
            </w:pPr>
            <w:proofErr w:type="spellStart"/>
            <w:r w:rsidRPr="002A241F">
              <w:rPr>
                <w:u w:val="single"/>
              </w:rPr>
              <w:t>pig_id</w:t>
            </w:r>
            <w:proofErr w:type="spellEnd"/>
          </w:p>
        </w:tc>
        <w:tc>
          <w:tcPr>
            <w:tcW w:w="563" w:type="pct"/>
            <w:noWrap/>
            <w:hideMark/>
          </w:tcPr>
          <w:p w14:paraId="27CDEE54" w14:textId="77777777" w:rsidR="00BB622F" w:rsidRPr="00130100" w:rsidRDefault="00BB622F" w:rsidP="000077F4">
            <w:pPr>
              <w:ind w:left="720" w:hanging="720"/>
            </w:pPr>
            <w:proofErr w:type="spellStart"/>
            <w:r w:rsidRPr="00130100">
              <w:t>pig_tag</w:t>
            </w:r>
            <w:proofErr w:type="spellEnd"/>
          </w:p>
        </w:tc>
        <w:tc>
          <w:tcPr>
            <w:tcW w:w="530" w:type="pct"/>
            <w:noWrap/>
            <w:hideMark/>
          </w:tcPr>
          <w:p w14:paraId="223CE695" w14:textId="77777777" w:rsidR="00BB622F" w:rsidRPr="00130100" w:rsidRDefault="00BB622F" w:rsidP="000077F4">
            <w:pPr>
              <w:ind w:left="720" w:hanging="720"/>
            </w:pPr>
            <w:r w:rsidRPr="00130100">
              <w:t>weight</w:t>
            </w:r>
          </w:p>
        </w:tc>
        <w:tc>
          <w:tcPr>
            <w:tcW w:w="949" w:type="pct"/>
            <w:noWrap/>
            <w:hideMark/>
          </w:tcPr>
          <w:p w14:paraId="1566A258" w14:textId="77777777" w:rsidR="00BB622F" w:rsidRPr="00344F14" w:rsidRDefault="00BB622F" w:rsidP="000077F4">
            <w:pPr>
              <w:ind w:left="720" w:hanging="720"/>
              <w:rPr>
                <w:u w:val="double"/>
              </w:rPr>
            </w:pPr>
            <w:r w:rsidRPr="00344F14">
              <w:rPr>
                <w:u w:val="double"/>
              </w:rPr>
              <w:t>breed</w:t>
            </w:r>
          </w:p>
        </w:tc>
        <w:tc>
          <w:tcPr>
            <w:tcW w:w="819" w:type="pct"/>
            <w:noWrap/>
            <w:hideMark/>
          </w:tcPr>
          <w:p w14:paraId="1D6ED6FF" w14:textId="77777777" w:rsidR="00BB622F" w:rsidRPr="00130100" w:rsidRDefault="00BB622F" w:rsidP="000077F4">
            <w:pPr>
              <w:ind w:left="720" w:hanging="720"/>
            </w:pPr>
            <w:r w:rsidRPr="00130100">
              <w:t>birthdate</w:t>
            </w:r>
          </w:p>
        </w:tc>
        <w:tc>
          <w:tcPr>
            <w:tcW w:w="685" w:type="pct"/>
            <w:noWrap/>
            <w:hideMark/>
          </w:tcPr>
          <w:p w14:paraId="403AC3FC" w14:textId="77777777" w:rsidR="00BB622F" w:rsidRPr="00344F14" w:rsidRDefault="00BB622F" w:rsidP="000077F4">
            <w:pPr>
              <w:ind w:left="720" w:hanging="720"/>
              <w:rPr>
                <w:u w:val="double"/>
              </w:rPr>
            </w:pPr>
            <w:r w:rsidRPr="00344F14">
              <w:rPr>
                <w:u w:val="double"/>
              </w:rPr>
              <w:t>batch</w:t>
            </w:r>
          </w:p>
        </w:tc>
        <w:tc>
          <w:tcPr>
            <w:tcW w:w="626" w:type="pct"/>
            <w:noWrap/>
            <w:hideMark/>
          </w:tcPr>
          <w:p w14:paraId="297D8219" w14:textId="77777777" w:rsidR="00BB622F" w:rsidRPr="00344F14" w:rsidRDefault="00BB622F" w:rsidP="000077F4">
            <w:pPr>
              <w:ind w:left="720" w:hanging="720"/>
              <w:rPr>
                <w:u w:val="double"/>
              </w:rPr>
            </w:pPr>
            <w:r w:rsidRPr="00344F14">
              <w:rPr>
                <w:u w:val="double"/>
              </w:rPr>
              <w:t>cage</w:t>
            </w:r>
          </w:p>
        </w:tc>
      </w:tr>
      <w:tr w:rsidR="00BB622F" w:rsidRPr="00130100" w14:paraId="651DFBE2" w14:textId="77777777" w:rsidTr="000077F4">
        <w:trPr>
          <w:trHeight w:val="300"/>
        </w:trPr>
        <w:tc>
          <w:tcPr>
            <w:tcW w:w="826" w:type="pct"/>
            <w:noWrap/>
            <w:hideMark/>
          </w:tcPr>
          <w:p w14:paraId="2174B799" w14:textId="77777777" w:rsidR="00BB622F" w:rsidRPr="00130100" w:rsidRDefault="00BB622F" w:rsidP="000077F4">
            <w:pPr>
              <w:ind w:left="720" w:hanging="720"/>
            </w:pPr>
            <w:r w:rsidRPr="00130100">
              <w:t>pig_hkl525</w:t>
            </w:r>
          </w:p>
        </w:tc>
        <w:tc>
          <w:tcPr>
            <w:tcW w:w="563" w:type="pct"/>
            <w:noWrap/>
            <w:hideMark/>
          </w:tcPr>
          <w:p w14:paraId="15B42EA5" w14:textId="77777777" w:rsidR="00BB622F" w:rsidRPr="00130100" w:rsidRDefault="00BB622F" w:rsidP="000077F4">
            <w:pPr>
              <w:ind w:left="720" w:hanging="720"/>
            </w:pPr>
            <w:r w:rsidRPr="00130100">
              <w:t>1</w:t>
            </w:r>
          </w:p>
        </w:tc>
        <w:tc>
          <w:tcPr>
            <w:tcW w:w="530" w:type="pct"/>
            <w:noWrap/>
            <w:hideMark/>
          </w:tcPr>
          <w:p w14:paraId="3C6E1D0C" w14:textId="77777777" w:rsidR="00BB622F" w:rsidRPr="00130100" w:rsidRDefault="00BB622F" w:rsidP="000077F4">
            <w:pPr>
              <w:ind w:left="720" w:hanging="720"/>
            </w:pPr>
            <w:r w:rsidRPr="00130100">
              <w:t>50kg</w:t>
            </w:r>
          </w:p>
        </w:tc>
        <w:tc>
          <w:tcPr>
            <w:tcW w:w="949" w:type="pct"/>
            <w:noWrap/>
            <w:hideMark/>
          </w:tcPr>
          <w:p w14:paraId="675D3C89" w14:textId="77777777" w:rsidR="00BB622F" w:rsidRPr="00130100" w:rsidRDefault="00BB622F" w:rsidP="000077F4">
            <w:pPr>
              <w:ind w:left="720" w:hanging="720"/>
            </w:pPr>
            <w:r w:rsidRPr="00130100">
              <w:t>Large White</w:t>
            </w:r>
          </w:p>
        </w:tc>
        <w:tc>
          <w:tcPr>
            <w:tcW w:w="819" w:type="pct"/>
            <w:noWrap/>
            <w:hideMark/>
          </w:tcPr>
          <w:p w14:paraId="7EE8322D" w14:textId="77777777" w:rsidR="00BB622F" w:rsidRPr="00130100" w:rsidRDefault="00BB622F" w:rsidP="000077F4">
            <w:pPr>
              <w:ind w:left="720" w:hanging="720"/>
            </w:pPr>
            <w:r w:rsidRPr="00130100">
              <w:t>08/05/2021</w:t>
            </w:r>
          </w:p>
        </w:tc>
        <w:tc>
          <w:tcPr>
            <w:tcW w:w="685" w:type="pct"/>
            <w:noWrap/>
            <w:hideMark/>
          </w:tcPr>
          <w:p w14:paraId="2CD9E375" w14:textId="77777777" w:rsidR="00BB622F" w:rsidRPr="00130100" w:rsidRDefault="00BB622F" w:rsidP="000077F4">
            <w:pPr>
              <w:ind w:left="720" w:hanging="720"/>
            </w:pPr>
            <w:r w:rsidRPr="00130100">
              <w:t>1</w:t>
            </w:r>
          </w:p>
        </w:tc>
        <w:tc>
          <w:tcPr>
            <w:tcW w:w="626" w:type="pct"/>
            <w:noWrap/>
            <w:hideMark/>
          </w:tcPr>
          <w:p w14:paraId="3DF7C3C4" w14:textId="77777777" w:rsidR="00BB622F" w:rsidRPr="00130100" w:rsidRDefault="00BB622F" w:rsidP="000077F4">
            <w:pPr>
              <w:ind w:left="720" w:hanging="720"/>
            </w:pPr>
            <w:r w:rsidRPr="00130100">
              <w:t>1</w:t>
            </w:r>
          </w:p>
        </w:tc>
      </w:tr>
      <w:tr w:rsidR="00BB622F" w:rsidRPr="00130100" w14:paraId="32B1ABBA" w14:textId="77777777" w:rsidTr="000077F4">
        <w:trPr>
          <w:trHeight w:val="300"/>
        </w:trPr>
        <w:tc>
          <w:tcPr>
            <w:tcW w:w="826" w:type="pct"/>
            <w:noWrap/>
            <w:hideMark/>
          </w:tcPr>
          <w:p w14:paraId="4A550A75" w14:textId="77777777" w:rsidR="00BB622F" w:rsidRPr="00130100" w:rsidRDefault="00BB622F" w:rsidP="000077F4">
            <w:pPr>
              <w:ind w:left="720" w:hanging="720"/>
            </w:pPr>
            <w:r w:rsidRPr="00130100">
              <w:t>pig_1dsw52</w:t>
            </w:r>
          </w:p>
        </w:tc>
        <w:tc>
          <w:tcPr>
            <w:tcW w:w="563" w:type="pct"/>
            <w:noWrap/>
            <w:hideMark/>
          </w:tcPr>
          <w:p w14:paraId="3B7EFFEC" w14:textId="77777777" w:rsidR="00BB622F" w:rsidRPr="00130100" w:rsidRDefault="00BB622F" w:rsidP="000077F4">
            <w:pPr>
              <w:ind w:left="720" w:hanging="720"/>
            </w:pPr>
            <w:r w:rsidRPr="00130100">
              <w:t>2</w:t>
            </w:r>
          </w:p>
        </w:tc>
        <w:tc>
          <w:tcPr>
            <w:tcW w:w="530" w:type="pct"/>
            <w:noWrap/>
            <w:hideMark/>
          </w:tcPr>
          <w:p w14:paraId="122CDD46" w14:textId="77777777" w:rsidR="00BB622F" w:rsidRPr="00130100" w:rsidRDefault="00BB622F" w:rsidP="000077F4">
            <w:pPr>
              <w:ind w:left="720" w:hanging="720"/>
            </w:pPr>
            <w:r w:rsidRPr="00130100">
              <w:t>51kg</w:t>
            </w:r>
          </w:p>
        </w:tc>
        <w:tc>
          <w:tcPr>
            <w:tcW w:w="949" w:type="pct"/>
            <w:noWrap/>
            <w:hideMark/>
          </w:tcPr>
          <w:p w14:paraId="5E31866B" w14:textId="77777777" w:rsidR="00BB622F" w:rsidRPr="00130100" w:rsidRDefault="00BB622F" w:rsidP="000077F4">
            <w:pPr>
              <w:ind w:left="720" w:hanging="720"/>
            </w:pPr>
            <w:r w:rsidRPr="00130100">
              <w:t>Duroc</w:t>
            </w:r>
          </w:p>
        </w:tc>
        <w:tc>
          <w:tcPr>
            <w:tcW w:w="819" w:type="pct"/>
            <w:noWrap/>
            <w:hideMark/>
          </w:tcPr>
          <w:p w14:paraId="2CFE955B" w14:textId="77777777" w:rsidR="00BB622F" w:rsidRPr="00130100" w:rsidRDefault="00BB622F" w:rsidP="000077F4">
            <w:pPr>
              <w:ind w:left="720" w:hanging="720"/>
            </w:pPr>
            <w:r w:rsidRPr="00130100">
              <w:t>08/05/2021</w:t>
            </w:r>
          </w:p>
        </w:tc>
        <w:tc>
          <w:tcPr>
            <w:tcW w:w="685" w:type="pct"/>
            <w:noWrap/>
            <w:hideMark/>
          </w:tcPr>
          <w:p w14:paraId="3DB49FC5" w14:textId="77777777" w:rsidR="00BB622F" w:rsidRPr="00130100" w:rsidRDefault="00BB622F" w:rsidP="000077F4">
            <w:pPr>
              <w:ind w:left="720" w:hanging="720"/>
            </w:pPr>
            <w:r w:rsidRPr="00130100">
              <w:t>1</w:t>
            </w:r>
          </w:p>
        </w:tc>
        <w:tc>
          <w:tcPr>
            <w:tcW w:w="626" w:type="pct"/>
            <w:noWrap/>
            <w:hideMark/>
          </w:tcPr>
          <w:p w14:paraId="55622EFE" w14:textId="77777777" w:rsidR="00BB622F" w:rsidRPr="00130100" w:rsidRDefault="00BB622F" w:rsidP="000077F4">
            <w:pPr>
              <w:ind w:left="720" w:hanging="720"/>
            </w:pPr>
            <w:r w:rsidRPr="00130100">
              <w:t>2</w:t>
            </w:r>
          </w:p>
        </w:tc>
      </w:tr>
      <w:tr w:rsidR="00BB622F" w:rsidRPr="00130100" w14:paraId="22C5B1BC" w14:textId="77777777" w:rsidTr="000077F4">
        <w:trPr>
          <w:trHeight w:val="300"/>
        </w:trPr>
        <w:tc>
          <w:tcPr>
            <w:tcW w:w="826" w:type="pct"/>
            <w:noWrap/>
            <w:hideMark/>
          </w:tcPr>
          <w:p w14:paraId="6515D629" w14:textId="77777777" w:rsidR="00BB622F" w:rsidRPr="00130100" w:rsidRDefault="00BB622F" w:rsidP="000077F4">
            <w:pPr>
              <w:ind w:left="720" w:hanging="720"/>
            </w:pPr>
            <w:r w:rsidRPr="00130100">
              <w:t>pig_658hkj</w:t>
            </w:r>
          </w:p>
        </w:tc>
        <w:tc>
          <w:tcPr>
            <w:tcW w:w="563" w:type="pct"/>
            <w:noWrap/>
            <w:hideMark/>
          </w:tcPr>
          <w:p w14:paraId="11C5C9B3" w14:textId="77777777" w:rsidR="00BB622F" w:rsidRPr="00130100" w:rsidRDefault="00BB622F" w:rsidP="000077F4">
            <w:pPr>
              <w:ind w:left="720" w:hanging="720"/>
            </w:pPr>
            <w:r w:rsidRPr="00130100">
              <w:t>2</w:t>
            </w:r>
          </w:p>
        </w:tc>
        <w:tc>
          <w:tcPr>
            <w:tcW w:w="530" w:type="pct"/>
            <w:noWrap/>
            <w:hideMark/>
          </w:tcPr>
          <w:p w14:paraId="6BD79398" w14:textId="77777777" w:rsidR="00BB622F" w:rsidRPr="00130100" w:rsidRDefault="00BB622F" w:rsidP="000077F4">
            <w:pPr>
              <w:ind w:left="720" w:hanging="720"/>
            </w:pPr>
            <w:r w:rsidRPr="00130100">
              <w:t>49kg</w:t>
            </w:r>
          </w:p>
        </w:tc>
        <w:tc>
          <w:tcPr>
            <w:tcW w:w="949" w:type="pct"/>
            <w:noWrap/>
            <w:hideMark/>
          </w:tcPr>
          <w:p w14:paraId="48461791" w14:textId="77777777" w:rsidR="00BB622F" w:rsidRPr="00130100" w:rsidRDefault="00BB622F" w:rsidP="000077F4">
            <w:pPr>
              <w:ind w:left="720" w:hanging="720"/>
            </w:pPr>
            <w:r w:rsidRPr="00130100">
              <w:t>Duroc</w:t>
            </w:r>
          </w:p>
        </w:tc>
        <w:tc>
          <w:tcPr>
            <w:tcW w:w="819" w:type="pct"/>
            <w:noWrap/>
            <w:hideMark/>
          </w:tcPr>
          <w:p w14:paraId="4402FE80" w14:textId="77777777" w:rsidR="00BB622F" w:rsidRPr="00130100" w:rsidRDefault="00BB622F" w:rsidP="000077F4">
            <w:pPr>
              <w:ind w:left="720" w:hanging="720"/>
            </w:pPr>
            <w:r w:rsidRPr="00130100">
              <w:t>08/05/2021</w:t>
            </w:r>
          </w:p>
        </w:tc>
        <w:tc>
          <w:tcPr>
            <w:tcW w:w="685" w:type="pct"/>
            <w:noWrap/>
            <w:hideMark/>
          </w:tcPr>
          <w:p w14:paraId="41EA52C3" w14:textId="77777777" w:rsidR="00BB622F" w:rsidRPr="00130100" w:rsidRDefault="00BB622F" w:rsidP="000077F4">
            <w:pPr>
              <w:ind w:left="720" w:hanging="720"/>
            </w:pPr>
            <w:r w:rsidRPr="00130100">
              <w:t>1</w:t>
            </w:r>
          </w:p>
        </w:tc>
        <w:tc>
          <w:tcPr>
            <w:tcW w:w="626" w:type="pct"/>
            <w:noWrap/>
            <w:hideMark/>
          </w:tcPr>
          <w:p w14:paraId="5575C9A5" w14:textId="77777777" w:rsidR="00BB622F" w:rsidRPr="00130100" w:rsidRDefault="00BB622F" w:rsidP="000077F4">
            <w:pPr>
              <w:ind w:left="720" w:hanging="720"/>
            </w:pPr>
            <w:r w:rsidRPr="00130100">
              <w:t>3</w:t>
            </w:r>
          </w:p>
        </w:tc>
      </w:tr>
      <w:tr w:rsidR="00BB622F" w:rsidRPr="00130100" w14:paraId="0B9D44B4" w14:textId="77777777" w:rsidTr="000077F4">
        <w:trPr>
          <w:trHeight w:val="300"/>
        </w:trPr>
        <w:tc>
          <w:tcPr>
            <w:tcW w:w="826" w:type="pct"/>
            <w:noWrap/>
            <w:hideMark/>
          </w:tcPr>
          <w:p w14:paraId="15403744" w14:textId="77777777" w:rsidR="00BB622F" w:rsidRPr="00130100" w:rsidRDefault="00BB622F" w:rsidP="000077F4">
            <w:pPr>
              <w:ind w:left="720" w:hanging="720"/>
            </w:pPr>
            <w:r w:rsidRPr="00130100">
              <w:t>pig_23daf</w:t>
            </w:r>
          </w:p>
        </w:tc>
        <w:tc>
          <w:tcPr>
            <w:tcW w:w="563" w:type="pct"/>
            <w:noWrap/>
            <w:hideMark/>
          </w:tcPr>
          <w:p w14:paraId="5B94E77F" w14:textId="77777777" w:rsidR="00BB622F" w:rsidRPr="00130100" w:rsidRDefault="00BB622F" w:rsidP="000077F4">
            <w:pPr>
              <w:ind w:left="720" w:hanging="720"/>
            </w:pPr>
            <w:r w:rsidRPr="00130100">
              <w:t>4</w:t>
            </w:r>
          </w:p>
        </w:tc>
        <w:tc>
          <w:tcPr>
            <w:tcW w:w="530" w:type="pct"/>
            <w:noWrap/>
            <w:hideMark/>
          </w:tcPr>
          <w:p w14:paraId="7A81CB06" w14:textId="77777777" w:rsidR="00BB622F" w:rsidRPr="00130100" w:rsidRDefault="00BB622F" w:rsidP="000077F4">
            <w:pPr>
              <w:ind w:left="720" w:hanging="720"/>
            </w:pPr>
            <w:r w:rsidRPr="00130100">
              <w:t>20kg</w:t>
            </w:r>
          </w:p>
        </w:tc>
        <w:tc>
          <w:tcPr>
            <w:tcW w:w="949" w:type="pct"/>
            <w:noWrap/>
            <w:hideMark/>
          </w:tcPr>
          <w:p w14:paraId="6056A7DA" w14:textId="77777777" w:rsidR="00BB622F" w:rsidRPr="00130100" w:rsidRDefault="00BB622F" w:rsidP="000077F4">
            <w:pPr>
              <w:ind w:left="720" w:hanging="720"/>
            </w:pPr>
            <w:r w:rsidRPr="00130100">
              <w:t>Duroc</w:t>
            </w:r>
          </w:p>
        </w:tc>
        <w:tc>
          <w:tcPr>
            <w:tcW w:w="819" w:type="pct"/>
            <w:noWrap/>
            <w:hideMark/>
          </w:tcPr>
          <w:p w14:paraId="77724E01" w14:textId="77777777" w:rsidR="00BB622F" w:rsidRPr="00130100" w:rsidRDefault="00BB622F" w:rsidP="000077F4">
            <w:pPr>
              <w:ind w:left="720" w:hanging="720"/>
            </w:pPr>
            <w:r w:rsidRPr="00130100">
              <w:t>13/10/2022</w:t>
            </w:r>
          </w:p>
        </w:tc>
        <w:tc>
          <w:tcPr>
            <w:tcW w:w="685" w:type="pct"/>
            <w:noWrap/>
            <w:hideMark/>
          </w:tcPr>
          <w:p w14:paraId="77276735" w14:textId="77777777" w:rsidR="00BB622F" w:rsidRPr="00130100" w:rsidRDefault="00BB622F" w:rsidP="000077F4">
            <w:pPr>
              <w:ind w:left="720" w:hanging="720"/>
            </w:pPr>
            <w:r w:rsidRPr="00130100">
              <w:t>2</w:t>
            </w:r>
          </w:p>
        </w:tc>
        <w:tc>
          <w:tcPr>
            <w:tcW w:w="626" w:type="pct"/>
            <w:noWrap/>
            <w:hideMark/>
          </w:tcPr>
          <w:p w14:paraId="3DAF5D5B" w14:textId="77777777" w:rsidR="00BB622F" w:rsidRPr="00130100" w:rsidRDefault="00BB622F" w:rsidP="000077F4">
            <w:pPr>
              <w:ind w:left="720" w:hanging="720"/>
            </w:pPr>
            <w:r w:rsidRPr="00130100">
              <w:t>4</w:t>
            </w:r>
          </w:p>
        </w:tc>
      </w:tr>
      <w:tr w:rsidR="00BB622F" w:rsidRPr="00130100" w14:paraId="10184D42" w14:textId="77777777" w:rsidTr="000077F4">
        <w:trPr>
          <w:trHeight w:val="300"/>
        </w:trPr>
        <w:tc>
          <w:tcPr>
            <w:tcW w:w="826" w:type="pct"/>
            <w:noWrap/>
            <w:hideMark/>
          </w:tcPr>
          <w:p w14:paraId="2B615C4C" w14:textId="77777777" w:rsidR="00BB622F" w:rsidRPr="00130100" w:rsidRDefault="00BB622F" w:rsidP="000077F4">
            <w:pPr>
              <w:ind w:left="720" w:hanging="720"/>
            </w:pPr>
            <w:r w:rsidRPr="00130100">
              <w:t>pig_523ds</w:t>
            </w:r>
          </w:p>
        </w:tc>
        <w:tc>
          <w:tcPr>
            <w:tcW w:w="563" w:type="pct"/>
            <w:noWrap/>
            <w:hideMark/>
          </w:tcPr>
          <w:p w14:paraId="511E9E35" w14:textId="77777777" w:rsidR="00BB622F" w:rsidRPr="00130100" w:rsidRDefault="00BB622F" w:rsidP="000077F4">
            <w:pPr>
              <w:ind w:left="720" w:hanging="720"/>
            </w:pPr>
            <w:r w:rsidRPr="00130100">
              <w:t>5</w:t>
            </w:r>
          </w:p>
        </w:tc>
        <w:tc>
          <w:tcPr>
            <w:tcW w:w="530" w:type="pct"/>
            <w:noWrap/>
            <w:hideMark/>
          </w:tcPr>
          <w:p w14:paraId="1EA845DA" w14:textId="77777777" w:rsidR="00BB622F" w:rsidRPr="00130100" w:rsidRDefault="00BB622F" w:rsidP="000077F4">
            <w:pPr>
              <w:ind w:left="720" w:hanging="720"/>
            </w:pPr>
            <w:r w:rsidRPr="00130100">
              <w:t>20kg</w:t>
            </w:r>
          </w:p>
        </w:tc>
        <w:tc>
          <w:tcPr>
            <w:tcW w:w="949" w:type="pct"/>
            <w:noWrap/>
            <w:hideMark/>
          </w:tcPr>
          <w:p w14:paraId="388C7391" w14:textId="77777777" w:rsidR="00BB622F" w:rsidRPr="00130100" w:rsidRDefault="00BB622F" w:rsidP="000077F4">
            <w:pPr>
              <w:ind w:left="720" w:hanging="720"/>
            </w:pPr>
            <w:r w:rsidRPr="00130100">
              <w:t>Duroc</w:t>
            </w:r>
          </w:p>
        </w:tc>
        <w:tc>
          <w:tcPr>
            <w:tcW w:w="819" w:type="pct"/>
            <w:noWrap/>
            <w:hideMark/>
          </w:tcPr>
          <w:p w14:paraId="7F3A646E" w14:textId="77777777" w:rsidR="00BB622F" w:rsidRPr="00130100" w:rsidRDefault="00BB622F" w:rsidP="000077F4">
            <w:pPr>
              <w:ind w:left="720" w:hanging="720"/>
            </w:pPr>
            <w:r w:rsidRPr="00130100">
              <w:t>13/10/2022</w:t>
            </w:r>
          </w:p>
        </w:tc>
        <w:tc>
          <w:tcPr>
            <w:tcW w:w="685" w:type="pct"/>
            <w:noWrap/>
            <w:hideMark/>
          </w:tcPr>
          <w:p w14:paraId="7E2BB93B" w14:textId="77777777" w:rsidR="00BB622F" w:rsidRPr="00130100" w:rsidRDefault="00BB622F" w:rsidP="000077F4">
            <w:pPr>
              <w:ind w:left="720" w:hanging="720"/>
            </w:pPr>
            <w:r w:rsidRPr="00130100">
              <w:t>2</w:t>
            </w:r>
          </w:p>
        </w:tc>
        <w:tc>
          <w:tcPr>
            <w:tcW w:w="626" w:type="pct"/>
            <w:noWrap/>
            <w:hideMark/>
          </w:tcPr>
          <w:p w14:paraId="6E6E1493" w14:textId="77777777" w:rsidR="00BB622F" w:rsidRPr="00130100" w:rsidRDefault="00BB622F" w:rsidP="000077F4">
            <w:pPr>
              <w:ind w:left="720" w:hanging="720"/>
            </w:pPr>
            <w:r w:rsidRPr="00130100">
              <w:t>4</w:t>
            </w:r>
          </w:p>
        </w:tc>
      </w:tr>
    </w:tbl>
    <w:p w14:paraId="3CED137A" w14:textId="77777777" w:rsidR="00EA5138" w:rsidRDefault="00EA5138" w:rsidP="00BB622F">
      <w:pPr>
        <w:ind w:left="720" w:hanging="720"/>
      </w:pPr>
    </w:p>
    <w:p w14:paraId="0F588837" w14:textId="7BFD3BD3" w:rsidR="00BB622F" w:rsidRDefault="00BB622F" w:rsidP="00BB622F">
      <w:pPr>
        <w:ind w:left="720" w:hanging="720"/>
      </w:pPr>
      <w:r>
        <w:t>Figure 4. Pigs-2NF</w:t>
      </w:r>
    </w:p>
    <w:p w14:paraId="526E520A" w14:textId="77777777" w:rsidR="00BB622F" w:rsidRDefault="00BB622F" w:rsidP="00BB622F">
      <w:pPr>
        <w:ind w:left="720" w:hanging="720"/>
      </w:pPr>
      <w:r>
        <w:t>Breed</w:t>
      </w:r>
    </w:p>
    <w:tbl>
      <w:tblPr>
        <w:tblStyle w:val="TableGrid"/>
        <w:tblW w:w="0" w:type="auto"/>
        <w:tblLook w:val="04A0" w:firstRow="1" w:lastRow="0" w:firstColumn="1" w:lastColumn="0" w:noHBand="0" w:noVBand="1"/>
      </w:tblPr>
      <w:tblGrid>
        <w:gridCol w:w="2700"/>
        <w:gridCol w:w="1620"/>
      </w:tblGrid>
      <w:tr w:rsidR="00BB622F" w:rsidRPr="00130100" w14:paraId="19245EF7" w14:textId="77777777" w:rsidTr="000077F4">
        <w:trPr>
          <w:trHeight w:val="300"/>
        </w:trPr>
        <w:tc>
          <w:tcPr>
            <w:tcW w:w="2700" w:type="dxa"/>
            <w:noWrap/>
            <w:hideMark/>
          </w:tcPr>
          <w:p w14:paraId="6D4E1BFA" w14:textId="77777777" w:rsidR="00BB622F" w:rsidRPr="00344F14" w:rsidRDefault="00BB622F" w:rsidP="000077F4">
            <w:pPr>
              <w:ind w:left="720" w:hanging="720"/>
              <w:rPr>
                <w:u w:val="double"/>
              </w:rPr>
            </w:pPr>
            <w:proofErr w:type="spellStart"/>
            <w:r w:rsidRPr="00344F14">
              <w:rPr>
                <w:u w:val="double"/>
              </w:rPr>
              <w:t>breed_id</w:t>
            </w:r>
            <w:proofErr w:type="spellEnd"/>
          </w:p>
        </w:tc>
        <w:tc>
          <w:tcPr>
            <w:tcW w:w="1620" w:type="dxa"/>
            <w:noWrap/>
            <w:hideMark/>
          </w:tcPr>
          <w:p w14:paraId="6894378F" w14:textId="77777777" w:rsidR="00BB622F" w:rsidRPr="00130100" w:rsidRDefault="00BB622F" w:rsidP="000077F4">
            <w:pPr>
              <w:ind w:left="720" w:hanging="720"/>
            </w:pPr>
            <w:proofErr w:type="spellStart"/>
            <w:r w:rsidRPr="00130100">
              <w:t>breed_name</w:t>
            </w:r>
            <w:proofErr w:type="spellEnd"/>
          </w:p>
        </w:tc>
      </w:tr>
      <w:tr w:rsidR="00BB622F" w:rsidRPr="00130100" w14:paraId="04A425CA" w14:textId="77777777" w:rsidTr="000077F4">
        <w:trPr>
          <w:trHeight w:val="300"/>
        </w:trPr>
        <w:tc>
          <w:tcPr>
            <w:tcW w:w="2700" w:type="dxa"/>
            <w:noWrap/>
            <w:hideMark/>
          </w:tcPr>
          <w:p w14:paraId="235BE06E" w14:textId="77777777" w:rsidR="00BB622F" w:rsidRPr="00130100" w:rsidRDefault="00BB622F" w:rsidP="000077F4">
            <w:pPr>
              <w:ind w:left="720" w:hanging="720"/>
            </w:pPr>
            <w:r>
              <w:t xml:space="preserve"> </w:t>
            </w:r>
            <w:r w:rsidRPr="00130100">
              <w:t>1</w:t>
            </w:r>
          </w:p>
        </w:tc>
        <w:tc>
          <w:tcPr>
            <w:tcW w:w="1620" w:type="dxa"/>
            <w:noWrap/>
            <w:hideMark/>
          </w:tcPr>
          <w:p w14:paraId="16BDA65E" w14:textId="77777777" w:rsidR="00BB622F" w:rsidRPr="00130100" w:rsidRDefault="00BB622F" w:rsidP="000077F4">
            <w:pPr>
              <w:ind w:left="720" w:hanging="720"/>
            </w:pPr>
            <w:r w:rsidRPr="00130100">
              <w:t>Duroc</w:t>
            </w:r>
          </w:p>
        </w:tc>
      </w:tr>
      <w:tr w:rsidR="00BB622F" w:rsidRPr="00130100" w14:paraId="080DE80D" w14:textId="77777777" w:rsidTr="000077F4">
        <w:trPr>
          <w:trHeight w:val="300"/>
        </w:trPr>
        <w:tc>
          <w:tcPr>
            <w:tcW w:w="2700" w:type="dxa"/>
            <w:noWrap/>
            <w:hideMark/>
          </w:tcPr>
          <w:p w14:paraId="284A6E5B" w14:textId="77777777" w:rsidR="00BB622F" w:rsidRPr="00130100" w:rsidRDefault="00BB622F" w:rsidP="000077F4">
            <w:pPr>
              <w:ind w:left="720" w:hanging="720"/>
            </w:pPr>
            <w:r w:rsidRPr="00130100">
              <w:t>2</w:t>
            </w:r>
          </w:p>
        </w:tc>
        <w:tc>
          <w:tcPr>
            <w:tcW w:w="1620" w:type="dxa"/>
            <w:noWrap/>
            <w:hideMark/>
          </w:tcPr>
          <w:p w14:paraId="4A7866D5" w14:textId="77777777" w:rsidR="00BB622F" w:rsidRPr="00130100" w:rsidRDefault="00BB622F" w:rsidP="000077F4">
            <w:pPr>
              <w:ind w:left="720" w:hanging="720"/>
            </w:pPr>
            <w:proofErr w:type="spellStart"/>
            <w:r w:rsidRPr="00130100">
              <w:t>large_white</w:t>
            </w:r>
            <w:proofErr w:type="spellEnd"/>
          </w:p>
        </w:tc>
      </w:tr>
    </w:tbl>
    <w:p w14:paraId="4908972A" w14:textId="77777777" w:rsidR="00960C8A" w:rsidRDefault="00960C8A" w:rsidP="00BB622F">
      <w:pPr>
        <w:ind w:left="720" w:hanging="720"/>
      </w:pPr>
    </w:p>
    <w:p w14:paraId="188BF911" w14:textId="2CFB8ACD" w:rsidR="00BB622F" w:rsidRDefault="00BB622F" w:rsidP="00BB622F">
      <w:pPr>
        <w:ind w:left="720" w:hanging="720"/>
      </w:pPr>
      <w:r>
        <w:lastRenderedPageBreak/>
        <w:t>Figure #5. Breed-2NF</w:t>
      </w:r>
    </w:p>
    <w:p w14:paraId="4CDEB972" w14:textId="77777777" w:rsidR="00BB622F" w:rsidRDefault="00BB622F" w:rsidP="00BB622F">
      <w:pPr>
        <w:ind w:left="720" w:hanging="720"/>
      </w:pPr>
      <w:r>
        <w:t>Cage</w:t>
      </w:r>
    </w:p>
    <w:tbl>
      <w:tblPr>
        <w:tblStyle w:val="TableGrid"/>
        <w:tblW w:w="0" w:type="auto"/>
        <w:tblLook w:val="04A0" w:firstRow="1" w:lastRow="0" w:firstColumn="1" w:lastColumn="0" w:noHBand="0" w:noVBand="1"/>
      </w:tblPr>
      <w:tblGrid>
        <w:gridCol w:w="2700"/>
        <w:gridCol w:w="1620"/>
        <w:gridCol w:w="2380"/>
      </w:tblGrid>
      <w:tr w:rsidR="00BB622F" w:rsidRPr="00130100" w14:paraId="356AD3A8" w14:textId="77777777" w:rsidTr="000077F4">
        <w:trPr>
          <w:trHeight w:val="300"/>
        </w:trPr>
        <w:tc>
          <w:tcPr>
            <w:tcW w:w="2700" w:type="dxa"/>
            <w:noWrap/>
            <w:hideMark/>
          </w:tcPr>
          <w:p w14:paraId="177D3411" w14:textId="77777777" w:rsidR="00BB622F" w:rsidRPr="00344F14" w:rsidRDefault="00BB622F" w:rsidP="000077F4">
            <w:pPr>
              <w:ind w:left="720" w:hanging="720"/>
              <w:rPr>
                <w:u w:val="single"/>
              </w:rPr>
            </w:pPr>
            <w:proofErr w:type="spellStart"/>
            <w:r w:rsidRPr="00344F14">
              <w:rPr>
                <w:u w:val="single"/>
              </w:rPr>
              <w:t>cage_id</w:t>
            </w:r>
            <w:proofErr w:type="spellEnd"/>
          </w:p>
        </w:tc>
        <w:tc>
          <w:tcPr>
            <w:tcW w:w="1620" w:type="dxa"/>
            <w:noWrap/>
            <w:hideMark/>
          </w:tcPr>
          <w:p w14:paraId="39432800" w14:textId="77777777" w:rsidR="00BB622F" w:rsidRPr="00130100" w:rsidRDefault="00BB622F" w:rsidP="000077F4">
            <w:pPr>
              <w:ind w:left="720" w:hanging="720"/>
            </w:pPr>
            <w:proofErr w:type="spellStart"/>
            <w:r w:rsidRPr="00130100">
              <w:t>cage_name</w:t>
            </w:r>
            <w:proofErr w:type="spellEnd"/>
          </w:p>
        </w:tc>
        <w:tc>
          <w:tcPr>
            <w:tcW w:w="2380" w:type="dxa"/>
            <w:noWrap/>
            <w:hideMark/>
          </w:tcPr>
          <w:p w14:paraId="606247D6" w14:textId="77777777" w:rsidR="00BB622F" w:rsidRPr="00130100" w:rsidRDefault="00BB622F" w:rsidP="000077F4">
            <w:pPr>
              <w:ind w:left="720" w:hanging="720"/>
            </w:pPr>
            <w:proofErr w:type="spellStart"/>
            <w:r w:rsidRPr="00130100">
              <w:t>cage_max</w:t>
            </w:r>
            <w:proofErr w:type="spellEnd"/>
          </w:p>
        </w:tc>
      </w:tr>
      <w:tr w:rsidR="00BB622F" w:rsidRPr="00130100" w14:paraId="4CCFBC83" w14:textId="77777777" w:rsidTr="000077F4">
        <w:trPr>
          <w:trHeight w:val="300"/>
        </w:trPr>
        <w:tc>
          <w:tcPr>
            <w:tcW w:w="2700" w:type="dxa"/>
            <w:noWrap/>
            <w:hideMark/>
          </w:tcPr>
          <w:p w14:paraId="5E46919F" w14:textId="77777777" w:rsidR="00BB622F" w:rsidRPr="00130100" w:rsidRDefault="00BB622F" w:rsidP="000077F4">
            <w:pPr>
              <w:ind w:left="720" w:hanging="720"/>
            </w:pPr>
            <w:r w:rsidRPr="00130100">
              <w:t>1</w:t>
            </w:r>
          </w:p>
        </w:tc>
        <w:tc>
          <w:tcPr>
            <w:tcW w:w="1620" w:type="dxa"/>
            <w:noWrap/>
            <w:hideMark/>
          </w:tcPr>
          <w:p w14:paraId="544D6670" w14:textId="77777777" w:rsidR="00BB622F" w:rsidRPr="00130100" w:rsidRDefault="00BB622F" w:rsidP="000077F4">
            <w:pPr>
              <w:ind w:left="720" w:hanging="720"/>
            </w:pPr>
            <w:r w:rsidRPr="00130100">
              <w:t>r1c1</w:t>
            </w:r>
          </w:p>
        </w:tc>
        <w:tc>
          <w:tcPr>
            <w:tcW w:w="2380" w:type="dxa"/>
            <w:noWrap/>
            <w:hideMark/>
          </w:tcPr>
          <w:p w14:paraId="385FC32F" w14:textId="77777777" w:rsidR="00BB622F" w:rsidRPr="00130100" w:rsidRDefault="00BB622F" w:rsidP="000077F4">
            <w:pPr>
              <w:ind w:left="720" w:hanging="720"/>
            </w:pPr>
            <w:r w:rsidRPr="00130100">
              <w:t>1</w:t>
            </w:r>
          </w:p>
        </w:tc>
      </w:tr>
      <w:tr w:rsidR="00BB622F" w:rsidRPr="00130100" w14:paraId="01CE99B1" w14:textId="77777777" w:rsidTr="000077F4">
        <w:trPr>
          <w:trHeight w:val="300"/>
        </w:trPr>
        <w:tc>
          <w:tcPr>
            <w:tcW w:w="2700" w:type="dxa"/>
            <w:noWrap/>
            <w:hideMark/>
          </w:tcPr>
          <w:p w14:paraId="587FD0A5" w14:textId="77777777" w:rsidR="00BB622F" w:rsidRPr="00130100" w:rsidRDefault="00BB622F" w:rsidP="000077F4">
            <w:pPr>
              <w:ind w:left="720" w:hanging="720"/>
            </w:pPr>
            <w:r w:rsidRPr="00130100">
              <w:t>2</w:t>
            </w:r>
          </w:p>
        </w:tc>
        <w:tc>
          <w:tcPr>
            <w:tcW w:w="1620" w:type="dxa"/>
            <w:noWrap/>
            <w:hideMark/>
          </w:tcPr>
          <w:p w14:paraId="3A7428BA" w14:textId="77777777" w:rsidR="00BB622F" w:rsidRPr="00130100" w:rsidRDefault="00BB622F" w:rsidP="000077F4">
            <w:pPr>
              <w:ind w:left="720" w:hanging="720"/>
            </w:pPr>
            <w:r w:rsidRPr="00130100">
              <w:t>r1c2</w:t>
            </w:r>
          </w:p>
        </w:tc>
        <w:tc>
          <w:tcPr>
            <w:tcW w:w="2380" w:type="dxa"/>
            <w:noWrap/>
            <w:hideMark/>
          </w:tcPr>
          <w:p w14:paraId="154B38CC" w14:textId="77777777" w:rsidR="00BB622F" w:rsidRPr="00130100" w:rsidRDefault="00BB622F" w:rsidP="000077F4">
            <w:pPr>
              <w:ind w:left="720" w:hanging="720"/>
            </w:pPr>
            <w:r w:rsidRPr="00130100">
              <w:t>1</w:t>
            </w:r>
          </w:p>
        </w:tc>
      </w:tr>
      <w:tr w:rsidR="00BB622F" w:rsidRPr="00130100" w14:paraId="73F10944" w14:textId="77777777" w:rsidTr="000077F4">
        <w:trPr>
          <w:trHeight w:val="300"/>
        </w:trPr>
        <w:tc>
          <w:tcPr>
            <w:tcW w:w="2700" w:type="dxa"/>
            <w:noWrap/>
            <w:hideMark/>
          </w:tcPr>
          <w:p w14:paraId="6DEADBE3" w14:textId="77777777" w:rsidR="00BB622F" w:rsidRPr="00130100" w:rsidRDefault="00BB622F" w:rsidP="000077F4">
            <w:pPr>
              <w:ind w:left="720" w:hanging="720"/>
            </w:pPr>
            <w:r w:rsidRPr="00130100">
              <w:t>3</w:t>
            </w:r>
          </w:p>
        </w:tc>
        <w:tc>
          <w:tcPr>
            <w:tcW w:w="1620" w:type="dxa"/>
            <w:noWrap/>
            <w:hideMark/>
          </w:tcPr>
          <w:p w14:paraId="66028355" w14:textId="77777777" w:rsidR="00BB622F" w:rsidRPr="00130100" w:rsidRDefault="00BB622F" w:rsidP="000077F4">
            <w:pPr>
              <w:ind w:left="720" w:hanging="720"/>
            </w:pPr>
            <w:r w:rsidRPr="00130100">
              <w:t>r1c3</w:t>
            </w:r>
          </w:p>
        </w:tc>
        <w:tc>
          <w:tcPr>
            <w:tcW w:w="2380" w:type="dxa"/>
            <w:noWrap/>
            <w:hideMark/>
          </w:tcPr>
          <w:p w14:paraId="09754BFE" w14:textId="77777777" w:rsidR="00BB622F" w:rsidRPr="00130100" w:rsidRDefault="00BB622F" w:rsidP="000077F4">
            <w:pPr>
              <w:ind w:left="720" w:hanging="720"/>
            </w:pPr>
            <w:r w:rsidRPr="00130100">
              <w:t>1</w:t>
            </w:r>
          </w:p>
        </w:tc>
      </w:tr>
      <w:tr w:rsidR="00BB622F" w:rsidRPr="00130100" w14:paraId="272273F2" w14:textId="77777777" w:rsidTr="000077F4">
        <w:trPr>
          <w:trHeight w:val="300"/>
        </w:trPr>
        <w:tc>
          <w:tcPr>
            <w:tcW w:w="2700" w:type="dxa"/>
            <w:noWrap/>
            <w:hideMark/>
          </w:tcPr>
          <w:p w14:paraId="00FD662D" w14:textId="77777777" w:rsidR="00BB622F" w:rsidRPr="00130100" w:rsidRDefault="00BB622F" w:rsidP="000077F4">
            <w:pPr>
              <w:ind w:left="720" w:hanging="720"/>
            </w:pPr>
            <w:r w:rsidRPr="00130100">
              <w:t>4</w:t>
            </w:r>
          </w:p>
        </w:tc>
        <w:tc>
          <w:tcPr>
            <w:tcW w:w="1620" w:type="dxa"/>
            <w:noWrap/>
            <w:hideMark/>
          </w:tcPr>
          <w:p w14:paraId="14457230" w14:textId="77777777" w:rsidR="00BB622F" w:rsidRPr="00130100" w:rsidRDefault="00BB622F" w:rsidP="000077F4">
            <w:pPr>
              <w:ind w:left="720" w:hanging="720"/>
            </w:pPr>
            <w:r w:rsidRPr="00130100">
              <w:t>r1c4</w:t>
            </w:r>
          </w:p>
        </w:tc>
        <w:tc>
          <w:tcPr>
            <w:tcW w:w="2380" w:type="dxa"/>
            <w:noWrap/>
            <w:hideMark/>
          </w:tcPr>
          <w:p w14:paraId="473A6ADD" w14:textId="77777777" w:rsidR="00BB622F" w:rsidRPr="00130100" w:rsidRDefault="00BB622F" w:rsidP="000077F4">
            <w:pPr>
              <w:ind w:left="720" w:hanging="720"/>
            </w:pPr>
            <w:r w:rsidRPr="00130100">
              <w:t>12</w:t>
            </w:r>
          </w:p>
        </w:tc>
      </w:tr>
    </w:tbl>
    <w:p w14:paraId="6FC6CA00" w14:textId="77777777" w:rsidR="00BB622F" w:rsidRDefault="00BB622F" w:rsidP="00960C8A">
      <w:pPr>
        <w:ind w:left="720" w:hanging="720"/>
      </w:pPr>
      <w:r>
        <w:t>Figure #6. Cage-2NF</w:t>
      </w:r>
    </w:p>
    <w:p w14:paraId="38405FF5" w14:textId="77777777" w:rsidR="00BB622F" w:rsidRDefault="00BB622F" w:rsidP="00960C8A">
      <w:pPr>
        <w:ind w:left="720"/>
        <w:jc w:val="both"/>
      </w:pPr>
      <w:r>
        <w:t xml:space="preserve">Figure 4 is in Second Normal Form because there </w:t>
      </w:r>
      <w:proofErr w:type="gramStart"/>
      <w:r>
        <w:t>is</w:t>
      </w:r>
      <w:proofErr w:type="gramEnd"/>
      <w:r>
        <w:t xml:space="preserve"> no partial dependencies to achieve that figure 5 and figure 6 is created based on First Normal Form figure 2. Attribute </w:t>
      </w:r>
      <w:proofErr w:type="spellStart"/>
      <w:r>
        <w:t>pig_id</w:t>
      </w:r>
      <w:proofErr w:type="spellEnd"/>
      <w:r>
        <w:t xml:space="preserve"> is assigned as the primary key for figure </w:t>
      </w:r>
      <w:proofErr w:type="gramStart"/>
      <w:r>
        <w:t>4 ,attribute</w:t>
      </w:r>
      <w:proofErr w:type="gramEnd"/>
      <w:r>
        <w:t xml:space="preserve"> </w:t>
      </w:r>
      <w:proofErr w:type="spellStart"/>
      <w:r>
        <w:t>breed_id</w:t>
      </w:r>
      <w:proofErr w:type="spellEnd"/>
      <w:r>
        <w:t xml:space="preserve"> is assigned as the primary key for figure 5 and lastly in figure 6 </w:t>
      </w:r>
      <w:proofErr w:type="spellStart"/>
      <w:r>
        <w:t>cage_id</w:t>
      </w:r>
      <w:proofErr w:type="spellEnd"/>
    </w:p>
    <w:p w14:paraId="217A4838" w14:textId="77777777" w:rsidR="00960C8A" w:rsidRDefault="00960C8A" w:rsidP="00960C8A">
      <w:pPr>
        <w:ind w:left="720" w:hanging="720"/>
        <w:jc w:val="both"/>
      </w:pPr>
    </w:p>
    <w:p w14:paraId="18ADFA85" w14:textId="699C050A" w:rsidR="00BB622F" w:rsidRDefault="00BB622F" w:rsidP="00960C8A">
      <w:pPr>
        <w:ind w:left="720" w:hanging="720"/>
        <w:jc w:val="both"/>
      </w:pPr>
      <w:r>
        <w:t>Cage</w:t>
      </w:r>
    </w:p>
    <w:tbl>
      <w:tblPr>
        <w:tblStyle w:val="TableGrid"/>
        <w:tblW w:w="0" w:type="auto"/>
        <w:tblLook w:val="04A0" w:firstRow="1" w:lastRow="0" w:firstColumn="1" w:lastColumn="0" w:noHBand="0" w:noVBand="1"/>
      </w:tblPr>
      <w:tblGrid>
        <w:gridCol w:w="1480"/>
        <w:gridCol w:w="2140"/>
      </w:tblGrid>
      <w:tr w:rsidR="00BB622F" w:rsidRPr="002A241F" w14:paraId="715A7A48" w14:textId="77777777" w:rsidTr="000077F4">
        <w:trPr>
          <w:trHeight w:val="300"/>
        </w:trPr>
        <w:tc>
          <w:tcPr>
            <w:tcW w:w="1480" w:type="dxa"/>
            <w:noWrap/>
            <w:hideMark/>
          </w:tcPr>
          <w:p w14:paraId="657082DA" w14:textId="77777777" w:rsidR="00BB622F" w:rsidRPr="00344F14" w:rsidRDefault="00BB622F" w:rsidP="000077F4">
            <w:pPr>
              <w:ind w:left="720" w:hanging="720"/>
              <w:rPr>
                <w:u w:val="single"/>
              </w:rPr>
            </w:pPr>
            <w:proofErr w:type="spellStart"/>
            <w:r w:rsidRPr="00344F14">
              <w:rPr>
                <w:u w:val="single"/>
              </w:rPr>
              <w:t>cage_name</w:t>
            </w:r>
            <w:proofErr w:type="spellEnd"/>
          </w:p>
        </w:tc>
        <w:tc>
          <w:tcPr>
            <w:tcW w:w="2140" w:type="dxa"/>
            <w:noWrap/>
            <w:hideMark/>
          </w:tcPr>
          <w:p w14:paraId="2858CA6D" w14:textId="77777777" w:rsidR="00BB622F" w:rsidRPr="002A241F" w:rsidRDefault="00BB622F" w:rsidP="000077F4">
            <w:pPr>
              <w:ind w:left="720" w:hanging="720"/>
            </w:pPr>
            <w:proofErr w:type="spellStart"/>
            <w:r w:rsidRPr="002A241F">
              <w:t>cage_max</w:t>
            </w:r>
            <w:proofErr w:type="spellEnd"/>
          </w:p>
        </w:tc>
      </w:tr>
      <w:tr w:rsidR="00BB622F" w:rsidRPr="002A241F" w14:paraId="72C7A400" w14:textId="77777777" w:rsidTr="000077F4">
        <w:trPr>
          <w:trHeight w:val="300"/>
        </w:trPr>
        <w:tc>
          <w:tcPr>
            <w:tcW w:w="1480" w:type="dxa"/>
            <w:noWrap/>
            <w:hideMark/>
          </w:tcPr>
          <w:p w14:paraId="37120F52" w14:textId="77777777" w:rsidR="00BB622F" w:rsidRPr="002A241F" w:rsidRDefault="00BB622F" w:rsidP="000077F4">
            <w:pPr>
              <w:ind w:left="720" w:hanging="720"/>
            </w:pPr>
            <w:r w:rsidRPr="002A241F">
              <w:t>r1c1</w:t>
            </w:r>
          </w:p>
        </w:tc>
        <w:tc>
          <w:tcPr>
            <w:tcW w:w="2140" w:type="dxa"/>
            <w:noWrap/>
            <w:hideMark/>
          </w:tcPr>
          <w:p w14:paraId="4AE29DAC" w14:textId="77777777" w:rsidR="00BB622F" w:rsidRPr="002A241F" w:rsidRDefault="00BB622F" w:rsidP="000077F4">
            <w:pPr>
              <w:ind w:left="720" w:hanging="720"/>
            </w:pPr>
            <w:r w:rsidRPr="002A241F">
              <w:t>1</w:t>
            </w:r>
          </w:p>
        </w:tc>
      </w:tr>
      <w:tr w:rsidR="00BB622F" w:rsidRPr="002A241F" w14:paraId="199E03C6" w14:textId="77777777" w:rsidTr="000077F4">
        <w:trPr>
          <w:trHeight w:val="300"/>
        </w:trPr>
        <w:tc>
          <w:tcPr>
            <w:tcW w:w="1480" w:type="dxa"/>
            <w:noWrap/>
            <w:hideMark/>
          </w:tcPr>
          <w:p w14:paraId="6FEB9001" w14:textId="77777777" w:rsidR="00BB622F" w:rsidRPr="002A241F" w:rsidRDefault="00BB622F" w:rsidP="000077F4">
            <w:pPr>
              <w:ind w:left="720" w:hanging="720"/>
            </w:pPr>
            <w:r w:rsidRPr="002A241F">
              <w:t>r1c2</w:t>
            </w:r>
          </w:p>
        </w:tc>
        <w:tc>
          <w:tcPr>
            <w:tcW w:w="2140" w:type="dxa"/>
            <w:noWrap/>
            <w:hideMark/>
          </w:tcPr>
          <w:p w14:paraId="3B0067E1" w14:textId="77777777" w:rsidR="00BB622F" w:rsidRPr="002A241F" w:rsidRDefault="00BB622F" w:rsidP="000077F4">
            <w:pPr>
              <w:ind w:left="720" w:hanging="720"/>
            </w:pPr>
            <w:r w:rsidRPr="002A241F">
              <w:t>1</w:t>
            </w:r>
          </w:p>
        </w:tc>
      </w:tr>
      <w:tr w:rsidR="00BB622F" w:rsidRPr="002A241F" w14:paraId="1E30DDF5" w14:textId="77777777" w:rsidTr="000077F4">
        <w:trPr>
          <w:trHeight w:val="300"/>
        </w:trPr>
        <w:tc>
          <w:tcPr>
            <w:tcW w:w="1480" w:type="dxa"/>
            <w:noWrap/>
            <w:hideMark/>
          </w:tcPr>
          <w:p w14:paraId="5E037F05" w14:textId="77777777" w:rsidR="00BB622F" w:rsidRPr="002A241F" w:rsidRDefault="00BB622F" w:rsidP="000077F4">
            <w:pPr>
              <w:ind w:left="720" w:hanging="720"/>
            </w:pPr>
            <w:r w:rsidRPr="002A241F">
              <w:t>r1c3</w:t>
            </w:r>
          </w:p>
        </w:tc>
        <w:tc>
          <w:tcPr>
            <w:tcW w:w="2140" w:type="dxa"/>
            <w:noWrap/>
            <w:hideMark/>
          </w:tcPr>
          <w:p w14:paraId="472CD695" w14:textId="77777777" w:rsidR="00BB622F" w:rsidRPr="002A241F" w:rsidRDefault="00BB622F" w:rsidP="000077F4">
            <w:pPr>
              <w:ind w:left="720" w:hanging="720"/>
            </w:pPr>
            <w:r w:rsidRPr="002A241F">
              <w:t>1</w:t>
            </w:r>
          </w:p>
        </w:tc>
      </w:tr>
      <w:tr w:rsidR="00BB622F" w:rsidRPr="002A241F" w14:paraId="5A250186" w14:textId="77777777" w:rsidTr="000077F4">
        <w:trPr>
          <w:trHeight w:val="300"/>
        </w:trPr>
        <w:tc>
          <w:tcPr>
            <w:tcW w:w="1480" w:type="dxa"/>
            <w:noWrap/>
            <w:hideMark/>
          </w:tcPr>
          <w:p w14:paraId="53BFD2F3" w14:textId="77777777" w:rsidR="00BB622F" w:rsidRPr="002A241F" w:rsidRDefault="00BB622F" w:rsidP="000077F4">
            <w:pPr>
              <w:ind w:left="720" w:hanging="720"/>
            </w:pPr>
            <w:r w:rsidRPr="002A241F">
              <w:t>r1c4</w:t>
            </w:r>
          </w:p>
        </w:tc>
        <w:tc>
          <w:tcPr>
            <w:tcW w:w="2140" w:type="dxa"/>
            <w:noWrap/>
            <w:hideMark/>
          </w:tcPr>
          <w:p w14:paraId="010C910B" w14:textId="77777777" w:rsidR="00BB622F" w:rsidRPr="002A241F" w:rsidRDefault="00BB622F" w:rsidP="000077F4">
            <w:pPr>
              <w:ind w:left="720" w:hanging="720"/>
            </w:pPr>
            <w:r w:rsidRPr="002A241F">
              <w:t>12</w:t>
            </w:r>
          </w:p>
        </w:tc>
      </w:tr>
    </w:tbl>
    <w:p w14:paraId="58B86A2A" w14:textId="77777777" w:rsidR="00BB622F" w:rsidRDefault="00BB622F" w:rsidP="00960C8A">
      <w:pPr>
        <w:ind w:left="720" w:hanging="720"/>
      </w:pPr>
      <w:r>
        <w:t>Figure #7 Cage-0NF</w:t>
      </w:r>
    </w:p>
    <w:p w14:paraId="35CDB58F" w14:textId="6B316249" w:rsidR="00BB622F" w:rsidRDefault="00BB622F" w:rsidP="00960C8A">
      <w:pPr>
        <w:ind w:left="720"/>
        <w:jc w:val="both"/>
      </w:pPr>
      <w:r>
        <w:t xml:space="preserve">Figure 7 show table cage which in Unnormalized </w:t>
      </w:r>
      <w:proofErr w:type="gramStart"/>
      <w:r>
        <w:t>form .It</w:t>
      </w:r>
      <w:proofErr w:type="gramEnd"/>
      <w:r>
        <w:t xml:space="preserve"> is unnormalized because </w:t>
      </w:r>
      <w:proofErr w:type="spellStart"/>
      <w:r>
        <w:t>cage_name</w:t>
      </w:r>
      <w:proofErr w:type="spellEnd"/>
      <w:r>
        <w:t xml:space="preserve"> and </w:t>
      </w:r>
      <w:proofErr w:type="spellStart"/>
      <w:r>
        <w:t>cage_max</w:t>
      </w:r>
      <w:proofErr w:type="spellEnd"/>
      <w:r>
        <w:t xml:space="preserve"> attribute cannot be identified as unique even they are in their atomic form.</w:t>
      </w:r>
    </w:p>
    <w:p w14:paraId="15E71BCA" w14:textId="77777777" w:rsidR="00960C8A" w:rsidRDefault="00960C8A" w:rsidP="00960C8A">
      <w:pPr>
        <w:ind w:left="720" w:hanging="720"/>
        <w:jc w:val="both"/>
      </w:pPr>
    </w:p>
    <w:p w14:paraId="2FBB02CC" w14:textId="4D06B8A9" w:rsidR="00BB622F" w:rsidRDefault="00BB622F" w:rsidP="00960C8A">
      <w:pPr>
        <w:ind w:left="720" w:hanging="720"/>
        <w:jc w:val="both"/>
      </w:pPr>
      <w:r>
        <w:t>Cage</w:t>
      </w:r>
    </w:p>
    <w:tbl>
      <w:tblPr>
        <w:tblStyle w:val="TableGrid"/>
        <w:tblW w:w="0" w:type="auto"/>
        <w:tblLook w:val="04A0" w:firstRow="1" w:lastRow="0" w:firstColumn="1" w:lastColumn="0" w:noHBand="0" w:noVBand="1"/>
      </w:tblPr>
      <w:tblGrid>
        <w:gridCol w:w="1480"/>
        <w:gridCol w:w="2140"/>
        <w:gridCol w:w="1229"/>
      </w:tblGrid>
      <w:tr w:rsidR="00BB622F" w:rsidRPr="002A241F" w14:paraId="348C7418" w14:textId="77777777" w:rsidTr="000077F4">
        <w:trPr>
          <w:trHeight w:val="300"/>
        </w:trPr>
        <w:tc>
          <w:tcPr>
            <w:tcW w:w="1480" w:type="dxa"/>
            <w:noWrap/>
            <w:hideMark/>
          </w:tcPr>
          <w:p w14:paraId="34670967" w14:textId="77777777" w:rsidR="00BB622F" w:rsidRPr="00344F14" w:rsidRDefault="00BB622F" w:rsidP="000077F4">
            <w:pPr>
              <w:ind w:left="720" w:hanging="720"/>
              <w:rPr>
                <w:u w:val="single"/>
              </w:rPr>
            </w:pPr>
            <w:proofErr w:type="spellStart"/>
            <w:r w:rsidRPr="00344F14">
              <w:rPr>
                <w:u w:val="single"/>
              </w:rPr>
              <w:t>cage_id</w:t>
            </w:r>
            <w:proofErr w:type="spellEnd"/>
          </w:p>
        </w:tc>
        <w:tc>
          <w:tcPr>
            <w:tcW w:w="2140" w:type="dxa"/>
            <w:noWrap/>
            <w:hideMark/>
          </w:tcPr>
          <w:p w14:paraId="6FE07E38" w14:textId="77777777" w:rsidR="00BB622F" w:rsidRPr="002A241F" w:rsidRDefault="00BB622F" w:rsidP="000077F4">
            <w:pPr>
              <w:ind w:left="720" w:hanging="720"/>
            </w:pPr>
            <w:proofErr w:type="spellStart"/>
            <w:r w:rsidRPr="002A241F">
              <w:t>cage_name</w:t>
            </w:r>
            <w:proofErr w:type="spellEnd"/>
          </w:p>
        </w:tc>
        <w:tc>
          <w:tcPr>
            <w:tcW w:w="960" w:type="dxa"/>
            <w:noWrap/>
            <w:hideMark/>
          </w:tcPr>
          <w:p w14:paraId="12572754" w14:textId="77777777" w:rsidR="00BB622F" w:rsidRPr="002A241F" w:rsidRDefault="00BB622F" w:rsidP="000077F4">
            <w:pPr>
              <w:ind w:left="720" w:hanging="720"/>
            </w:pPr>
            <w:proofErr w:type="spellStart"/>
            <w:r w:rsidRPr="002A241F">
              <w:t>cage_max</w:t>
            </w:r>
            <w:proofErr w:type="spellEnd"/>
          </w:p>
        </w:tc>
      </w:tr>
      <w:tr w:rsidR="00BB622F" w:rsidRPr="002A241F" w14:paraId="2947EBA4" w14:textId="77777777" w:rsidTr="000077F4">
        <w:trPr>
          <w:trHeight w:val="300"/>
        </w:trPr>
        <w:tc>
          <w:tcPr>
            <w:tcW w:w="1480" w:type="dxa"/>
            <w:noWrap/>
            <w:hideMark/>
          </w:tcPr>
          <w:p w14:paraId="0B4E8780" w14:textId="77777777" w:rsidR="00BB622F" w:rsidRPr="002A241F" w:rsidRDefault="00BB622F" w:rsidP="000077F4">
            <w:pPr>
              <w:ind w:left="720" w:hanging="720"/>
            </w:pPr>
            <w:r w:rsidRPr="002A241F">
              <w:t>1</w:t>
            </w:r>
          </w:p>
        </w:tc>
        <w:tc>
          <w:tcPr>
            <w:tcW w:w="2140" w:type="dxa"/>
            <w:noWrap/>
            <w:hideMark/>
          </w:tcPr>
          <w:p w14:paraId="5EB0F79D" w14:textId="77777777" w:rsidR="00BB622F" w:rsidRPr="002A241F" w:rsidRDefault="00BB622F" w:rsidP="000077F4">
            <w:pPr>
              <w:ind w:left="720" w:hanging="720"/>
            </w:pPr>
            <w:r w:rsidRPr="002A241F">
              <w:t>r1c1</w:t>
            </w:r>
          </w:p>
        </w:tc>
        <w:tc>
          <w:tcPr>
            <w:tcW w:w="960" w:type="dxa"/>
            <w:noWrap/>
            <w:hideMark/>
          </w:tcPr>
          <w:p w14:paraId="46183221" w14:textId="77777777" w:rsidR="00BB622F" w:rsidRPr="002A241F" w:rsidRDefault="00BB622F" w:rsidP="000077F4">
            <w:pPr>
              <w:ind w:left="720" w:hanging="720"/>
            </w:pPr>
            <w:r w:rsidRPr="002A241F">
              <w:t>1</w:t>
            </w:r>
          </w:p>
        </w:tc>
      </w:tr>
      <w:tr w:rsidR="00BB622F" w:rsidRPr="002A241F" w14:paraId="4709E298" w14:textId="77777777" w:rsidTr="000077F4">
        <w:trPr>
          <w:trHeight w:val="300"/>
        </w:trPr>
        <w:tc>
          <w:tcPr>
            <w:tcW w:w="1480" w:type="dxa"/>
            <w:noWrap/>
            <w:hideMark/>
          </w:tcPr>
          <w:p w14:paraId="4727A947" w14:textId="77777777" w:rsidR="00BB622F" w:rsidRPr="002A241F" w:rsidRDefault="00BB622F" w:rsidP="000077F4">
            <w:pPr>
              <w:ind w:left="720" w:hanging="720"/>
            </w:pPr>
            <w:r w:rsidRPr="002A241F">
              <w:t>2</w:t>
            </w:r>
          </w:p>
        </w:tc>
        <w:tc>
          <w:tcPr>
            <w:tcW w:w="2140" w:type="dxa"/>
            <w:noWrap/>
            <w:hideMark/>
          </w:tcPr>
          <w:p w14:paraId="5795D332" w14:textId="77777777" w:rsidR="00BB622F" w:rsidRPr="002A241F" w:rsidRDefault="00BB622F" w:rsidP="000077F4">
            <w:pPr>
              <w:ind w:left="720" w:hanging="720"/>
            </w:pPr>
            <w:r w:rsidRPr="002A241F">
              <w:t>r1c2</w:t>
            </w:r>
          </w:p>
        </w:tc>
        <w:tc>
          <w:tcPr>
            <w:tcW w:w="960" w:type="dxa"/>
            <w:noWrap/>
            <w:hideMark/>
          </w:tcPr>
          <w:p w14:paraId="29D40D2B" w14:textId="77777777" w:rsidR="00BB622F" w:rsidRPr="002A241F" w:rsidRDefault="00BB622F" w:rsidP="000077F4">
            <w:pPr>
              <w:ind w:left="720" w:hanging="720"/>
            </w:pPr>
            <w:r w:rsidRPr="002A241F">
              <w:t>1</w:t>
            </w:r>
          </w:p>
        </w:tc>
      </w:tr>
      <w:tr w:rsidR="00BB622F" w:rsidRPr="002A241F" w14:paraId="4D112A3F" w14:textId="77777777" w:rsidTr="000077F4">
        <w:trPr>
          <w:trHeight w:val="300"/>
        </w:trPr>
        <w:tc>
          <w:tcPr>
            <w:tcW w:w="1480" w:type="dxa"/>
            <w:noWrap/>
            <w:hideMark/>
          </w:tcPr>
          <w:p w14:paraId="6146AEFE" w14:textId="77777777" w:rsidR="00BB622F" w:rsidRPr="002A241F" w:rsidRDefault="00BB622F" w:rsidP="000077F4">
            <w:pPr>
              <w:ind w:left="720" w:hanging="720"/>
            </w:pPr>
            <w:r w:rsidRPr="002A241F">
              <w:t>3</w:t>
            </w:r>
          </w:p>
        </w:tc>
        <w:tc>
          <w:tcPr>
            <w:tcW w:w="2140" w:type="dxa"/>
            <w:noWrap/>
            <w:hideMark/>
          </w:tcPr>
          <w:p w14:paraId="6FB434F1" w14:textId="77777777" w:rsidR="00BB622F" w:rsidRPr="002A241F" w:rsidRDefault="00BB622F" w:rsidP="000077F4">
            <w:pPr>
              <w:ind w:left="720" w:hanging="720"/>
            </w:pPr>
            <w:r w:rsidRPr="002A241F">
              <w:t>r1c3</w:t>
            </w:r>
          </w:p>
        </w:tc>
        <w:tc>
          <w:tcPr>
            <w:tcW w:w="960" w:type="dxa"/>
            <w:noWrap/>
            <w:hideMark/>
          </w:tcPr>
          <w:p w14:paraId="6F5FE640" w14:textId="77777777" w:rsidR="00BB622F" w:rsidRPr="002A241F" w:rsidRDefault="00BB622F" w:rsidP="000077F4">
            <w:pPr>
              <w:ind w:left="720" w:hanging="720"/>
            </w:pPr>
            <w:r w:rsidRPr="002A241F">
              <w:t>1</w:t>
            </w:r>
          </w:p>
        </w:tc>
      </w:tr>
      <w:tr w:rsidR="00BB622F" w:rsidRPr="002A241F" w14:paraId="6567B638" w14:textId="77777777" w:rsidTr="000077F4">
        <w:trPr>
          <w:trHeight w:val="300"/>
        </w:trPr>
        <w:tc>
          <w:tcPr>
            <w:tcW w:w="1480" w:type="dxa"/>
            <w:noWrap/>
            <w:hideMark/>
          </w:tcPr>
          <w:p w14:paraId="268E9C9D" w14:textId="77777777" w:rsidR="00BB622F" w:rsidRPr="002A241F" w:rsidRDefault="00BB622F" w:rsidP="000077F4">
            <w:pPr>
              <w:ind w:left="720" w:hanging="720"/>
            </w:pPr>
            <w:r w:rsidRPr="002A241F">
              <w:t>4</w:t>
            </w:r>
          </w:p>
        </w:tc>
        <w:tc>
          <w:tcPr>
            <w:tcW w:w="2140" w:type="dxa"/>
            <w:noWrap/>
            <w:hideMark/>
          </w:tcPr>
          <w:p w14:paraId="481AF1D3" w14:textId="77777777" w:rsidR="00BB622F" w:rsidRPr="002A241F" w:rsidRDefault="00BB622F" w:rsidP="000077F4">
            <w:pPr>
              <w:ind w:left="720" w:hanging="720"/>
            </w:pPr>
            <w:r w:rsidRPr="002A241F">
              <w:t>r1c4</w:t>
            </w:r>
          </w:p>
        </w:tc>
        <w:tc>
          <w:tcPr>
            <w:tcW w:w="960" w:type="dxa"/>
            <w:noWrap/>
            <w:hideMark/>
          </w:tcPr>
          <w:p w14:paraId="4CBC0DBC" w14:textId="77777777" w:rsidR="00BB622F" w:rsidRPr="002A241F" w:rsidRDefault="00BB622F" w:rsidP="000077F4">
            <w:pPr>
              <w:ind w:left="720" w:hanging="720"/>
            </w:pPr>
            <w:r w:rsidRPr="002A241F">
              <w:t>12</w:t>
            </w:r>
          </w:p>
        </w:tc>
      </w:tr>
    </w:tbl>
    <w:p w14:paraId="56C662C7" w14:textId="77777777" w:rsidR="00BB622F" w:rsidRDefault="00BB622F" w:rsidP="00960C8A">
      <w:pPr>
        <w:ind w:left="720" w:hanging="720"/>
      </w:pPr>
      <w:r>
        <w:t>Figure #8 Cage-1NF</w:t>
      </w:r>
    </w:p>
    <w:p w14:paraId="13C83D5E" w14:textId="25A7F2C0" w:rsidR="00BB622F" w:rsidRDefault="00BB622F" w:rsidP="00960C8A">
      <w:pPr>
        <w:ind w:left="720"/>
        <w:jc w:val="both"/>
      </w:pPr>
      <w:r>
        <w:t xml:space="preserve">Figure 8 shows the first normal form of cage which now has its own primary key to identify the attributes </w:t>
      </w:r>
      <w:proofErr w:type="spellStart"/>
      <w:r>
        <w:t>cage_name</w:t>
      </w:r>
      <w:proofErr w:type="spellEnd"/>
      <w:r>
        <w:t xml:space="preserve"> and </w:t>
      </w:r>
      <w:proofErr w:type="spellStart"/>
      <w:r>
        <w:t>cage_</w:t>
      </w:r>
      <w:proofErr w:type="gramStart"/>
      <w:r>
        <w:t>max.This</w:t>
      </w:r>
      <w:proofErr w:type="spellEnd"/>
      <w:proofErr w:type="gramEnd"/>
      <w:r>
        <w:t xml:space="preserve"> normal form is also considered in second and third normal form as there is already no transitive and partial dependencies.</w:t>
      </w:r>
    </w:p>
    <w:p w14:paraId="37188864" w14:textId="77777777" w:rsidR="00960C8A" w:rsidRDefault="00960C8A" w:rsidP="00960C8A">
      <w:pPr>
        <w:ind w:left="720"/>
        <w:jc w:val="both"/>
      </w:pPr>
    </w:p>
    <w:p w14:paraId="03E70729" w14:textId="77777777" w:rsidR="00BB622F" w:rsidRDefault="00BB622F" w:rsidP="00BB622F">
      <w:pPr>
        <w:ind w:left="720" w:hanging="720"/>
      </w:pPr>
      <w:r>
        <w:t>Purchase Request</w:t>
      </w:r>
    </w:p>
    <w:tbl>
      <w:tblPr>
        <w:tblStyle w:val="TableGrid"/>
        <w:tblW w:w="0" w:type="auto"/>
        <w:tblLook w:val="04A0" w:firstRow="1" w:lastRow="0" w:firstColumn="1" w:lastColumn="0" w:noHBand="0" w:noVBand="1"/>
      </w:tblPr>
      <w:tblGrid>
        <w:gridCol w:w="1536"/>
        <w:gridCol w:w="1016"/>
        <w:gridCol w:w="2053"/>
        <w:gridCol w:w="2122"/>
        <w:gridCol w:w="1903"/>
      </w:tblGrid>
      <w:tr w:rsidR="00BB622F" w:rsidRPr="00F439E1" w14:paraId="7BD86430" w14:textId="77777777" w:rsidTr="000077F4">
        <w:trPr>
          <w:trHeight w:val="600"/>
        </w:trPr>
        <w:tc>
          <w:tcPr>
            <w:tcW w:w="0" w:type="auto"/>
            <w:hideMark/>
          </w:tcPr>
          <w:p w14:paraId="510A525C" w14:textId="77777777" w:rsidR="00BB622F" w:rsidRPr="00F439E1" w:rsidRDefault="00BB622F" w:rsidP="000077F4">
            <w:pPr>
              <w:ind w:left="720" w:hanging="720"/>
            </w:pPr>
            <w:proofErr w:type="spellStart"/>
            <w:r w:rsidRPr="00F439E1">
              <w:t>request_date</w:t>
            </w:r>
            <w:proofErr w:type="spellEnd"/>
          </w:p>
        </w:tc>
        <w:tc>
          <w:tcPr>
            <w:tcW w:w="0" w:type="auto"/>
            <w:hideMark/>
          </w:tcPr>
          <w:p w14:paraId="1406828B" w14:textId="77777777" w:rsidR="00BB622F" w:rsidRPr="00F439E1" w:rsidRDefault="00BB622F" w:rsidP="000077F4">
            <w:pPr>
              <w:ind w:left="720" w:hanging="720"/>
            </w:pPr>
            <w:proofErr w:type="spellStart"/>
            <w:r w:rsidRPr="00F439E1">
              <w:t>Item_id</w:t>
            </w:r>
            <w:proofErr w:type="spellEnd"/>
          </w:p>
        </w:tc>
        <w:tc>
          <w:tcPr>
            <w:tcW w:w="0" w:type="auto"/>
            <w:hideMark/>
          </w:tcPr>
          <w:p w14:paraId="58CAD048" w14:textId="77777777" w:rsidR="00BB622F" w:rsidRPr="00F439E1" w:rsidRDefault="00BB622F" w:rsidP="000077F4">
            <w:pPr>
              <w:ind w:left="720" w:hanging="720"/>
            </w:pPr>
            <w:proofErr w:type="spellStart"/>
            <w:r w:rsidRPr="00F439E1">
              <w:t>Item_name</w:t>
            </w:r>
            <w:proofErr w:type="spellEnd"/>
          </w:p>
        </w:tc>
        <w:tc>
          <w:tcPr>
            <w:tcW w:w="0" w:type="auto"/>
            <w:hideMark/>
          </w:tcPr>
          <w:p w14:paraId="77A5466D" w14:textId="77777777" w:rsidR="00BB622F" w:rsidRPr="00F439E1" w:rsidRDefault="00BB622F" w:rsidP="000077F4">
            <w:pPr>
              <w:ind w:left="720" w:hanging="720"/>
            </w:pPr>
            <w:proofErr w:type="spellStart"/>
            <w:r w:rsidRPr="00F439E1">
              <w:t>Item_description</w:t>
            </w:r>
            <w:proofErr w:type="spellEnd"/>
          </w:p>
        </w:tc>
        <w:tc>
          <w:tcPr>
            <w:tcW w:w="0" w:type="auto"/>
            <w:hideMark/>
          </w:tcPr>
          <w:p w14:paraId="1A8BAF7F" w14:textId="77777777" w:rsidR="00BB622F" w:rsidRPr="00F439E1" w:rsidRDefault="00BB622F" w:rsidP="000077F4">
            <w:pPr>
              <w:ind w:left="720" w:hanging="720"/>
            </w:pPr>
            <w:proofErr w:type="spellStart"/>
            <w:r w:rsidRPr="00F439E1">
              <w:t>Item_quantity</w:t>
            </w:r>
            <w:proofErr w:type="spellEnd"/>
          </w:p>
        </w:tc>
      </w:tr>
      <w:tr w:rsidR="00BB622F" w:rsidRPr="00F439E1" w14:paraId="7BFD20CC" w14:textId="77777777" w:rsidTr="000077F4">
        <w:trPr>
          <w:trHeight w:val="600"/>
        </w:trPr>
        <w:tc>
          <w:tcPr>
            <w:tcW w:w="0" w:type="auto"/>
            <w:hideMark/>
          </w:tcPr>
          <w:p w14:paraId="37888976" w14:textId="77777777" w:rsidR="00BB622F" w:rsidRPr="00F439E1" w:rsidRDefault="00BB622F" w:rsidP="000077F4">
            <w:pPr>
              <w:ind w:left="720" w:hanging="720"/>
            </w:pPr>
            <w:r w:rsidRPr="00F439E1">
              <w:t>12/29/2022</w:t>
            </w:r>
          </w:p>
        </w:tc>
        <w:tc>
          <w:tcPr>
            <w:tcW w:w="0" w:type="auto"/>
            <w:hideMark/>
          </w:tcPr>
          <w:p w14:paraId="0C0E4FCF" w14:textId="77777777" w:rsidR="00BB622F" w:rsidRPr="00F439E1" w:rsidRDefault="00BB622F" w:rsidP="000077F4">
            <w:pPr>
              <w:ind w:left="720" w:hanging="720"/>
            </w:pPr>
            <w:r w:rsidRPr="00F439E1">
              <w:t>1</w:t>
            </w:r>
            <w:r>
              <w:t>,2,3</w:t>
            </w:r>
          </w:p>
        </w:tc>
        <w:tc>
          <w:tcPr>
            <w:tcW w:w="0" w:type="auto"/>
            <w:hideMark/>
          </w:tcPr>
          <w:p w14:paraId="1C1866CF" w14:textId="77777777" w:rsidR="00BB622F" w:rsidRPr="00F439E1" w:rsidRDefault="00BB622F" w:rsidP="000077F4">
            <w:pPr>
              <w:ind w:left="720" w:hanging="720"/>
            </w:pPr>
            <w:proofErr w:type="spellStart"/>
            <w:r w:rsidRPr="00F439E1">
              <w:t>IverMictin</w:t>
            </w:r>
            <w:proofErr w:type="spellEnd"/>
            <w:r>
              <w:t>,</w:t>
            </w:r>
            <w:r w:rsidRPr="00F439E1">
              <w:t xml:space="preserve"> B-MEG Premium </w:t>
            </w:r>
            <w:proofErr w:type="spellStart"/>
            <w:proofErr w:type="gramStart"/>
            <w:r w:rsidRPr="00F439E1">
              <w:lastRenderedPageBreak/>
              <w:t>Grower</w:t>
            </w:r>
            <w:r>
              <w:t>,B</w:t>
            </w:r>
            <w:proofErr w:type="spellEnd"/>
            <w:proofErr w:type="gramEnd"/>
            <w:r>
              <w:t>-Complex</w:t>
            </w:r>
          </w:p>
        </w:tc>
        <w:tc>
          <w:tcPr>
            <w:tcW w:w="0" w:type="auto"/>
            <w:hideMark/>
          </w:tcPr>
          <w:p w14:paraId="6F2CC5EC" w14:textId="77777777" w:rsidR="00BB622F" w:rsidRPr="00F439E1" w:rsidRDefault="00BB622F" w:rsidP="000077F4">
            <w:pPr>
              <w:ind w:left="720" w:hanging="720"/>
            </w:pPr>
            <w:proofErr w:type="gramStart"/>
            <w:r w:rsidRPr="00F439E1">
              <w:lastRenderedPageBreak/>
              <w:t>12 gram</w:t>
            </w:r>
            <w:proofErr w:type="gramEnd"/>
            <w:r w:rsidRPr="00F439E1">
              <w:t xml:space="preserve"> </w:t>
            </w:r>
            <w:proofErr w:type="spellStart"/>
            <w:r w:rsidRPr="00F439E1">
              <w:t>Dewormer</w:t>
            </w:r>
            <w:proofErr w:type="spellEnd"/>
            <w:r>
              <w:t>,</w:t>
            </w:r>
            <w:r w:rsidRPr="00F439E1">
              <w:t xml:space="preserve"> 50kg 1 Sack </w:t>
            </w:r>
            <w:r w:rsidRPr="00F439E1">
              <w:lastRenderedPageBreak/>
              <w:t>Grower Feeds</w:t>
            </w:r>
            <w:r>
              <w:t>,</w:t>
            </w:r>
            <w:r w:rsidRPr="00F439E1">
              <w:t xml:space="preserve"> 15mg 1 Bottle B-Complex Vitamins</w:t>
            </w:r>
          </w:p>
        </w:tc>
        <w:tc>
          <w:tcPr>
            <w:tcW w:w="0" w:type="auto"/>
            <w:hideMark/>
          </w:tcPr>
          <w:p w14:paraId="23B1EDD1" w14:textId="77777777" w:rsidR="00BB622F" w:rsidRPr="00F439E1" w:rsidRDefault="00BB622F" w:rsidP="000077F4">
            <w:pPr>
              <w:ind w:left="720" w:hanging="720"/>
            </w:pPr>
            <w:r w:rsidRPr="00F439E1">
              <w:lastRenderedPageBreak/>
              <w:t>25 pcs</w:t>
            </w:r>
            <w:r>
              <w:t>,25pcs</w:t>
            </w:r>
          </w:p>
        </w:tc>
      </w:tr>
    </w:tbl>
    <w:p w14:paraId="38E022F4" w14:textId="77777777" w:rsidR="00BB622F" w:rsidRDefault="00BB622F" w:rsidP="00960C8A">
      <w:pPr>
        <w:spacing w:line="360" w:lineRule="auto"/>
        <w:ind w:left="720" w:hanging="720"/>
      </w:pPr>
      <w:r>
        <w:t>Figure #9 Purchase Request-0NF</w:t>
      </w:r>
    </w:p>
    <w:p w14:paraId="09A9B366" w14:textId="370AEE12" w:rsidR="00BB622F" w:rsidRDefault="00BB622F" w:rsidP="00960C8A">
      <w:pPr>
        <w:spacing w:line="360" w:lineRule="auto"/>
        <w:ind w:left="720"/>
        <w:jc w:val="both"/>
      </w:pPr>
      <w:r>
        <w:t xml:space="preserve">Figure 9 shows the unnormalized form of purchase request this shows multi-value attributes in </w:t>
      </w:r>
      <w:proofErr w:type="spellStart"/>
      <w:r>
        <w:t>item_</w:t>
      </w:r>
      <w:proofErr w:type="gramStart"/>
      <w:r>
        <w:t>id,item</w:t>
      </w:r>
      <w:proofErr w:type="gramEnd"/>
      <w:r>
        <w:t>_name,item_description</w:t>
      </w:r>
      <w:proofErr w:type="spellEnd"/>
      <w:r>
        <w:t xml:space="preserve"> and </w:t>
      </w:r>
      <w:proofErr w:type="spellStart"/>
      <w:r>
        <w:t>item_quantity</w:t>
      </w:r>
      <w:proofErr w:type="spellEnd"/>
      <w:r>
        <w:t>.</w:t>
      </w:r>
    </w:p>
    <w:p w14:paraId="395C0B4C" w14:textId="77777777" w:rsidR="00960C8A" w:rsidRDefault="00960C8A" w:rsidP="00960C8A">
      <w:pPr>
        <w:spacing w:line="360" w:lineRule="auto"/>
        <w:ind w:left="720"/>
        <w:jc w:val="both"/>
      </w:pPr>
    </w:p>
    <w:tbl>
      <w:tblPr>
        <w:tblStyle w:val="TableGrid"/>
        <w:tblW w:w="0" w:type="auto"/>
        <w:tblLook w:val="04A0" w:firstRow="1" w:lastRow="0" w:firstColumn="1" w:lastColumn="0" w:noHBand="0" w:noVBand="1"/>
      </w:tblPr>
      <w:tblGrid>
        <w:gridCol w:w="1663"/>
        <w:gridCol w:w="1111"/>
        <w:gridCol w:w="741"/>
        <w:gridCol w:w="984"/>
        <w:gridCol w:w="1383"/>
        <w:gridCol w:w="1193"/>
        <w:gridCol w:w="1555"/>
      </w:tblGrid>
      <w:tr w:rsidR="00BB622F" w:rsidRPr="009D0975" w14:paraId="43E9C414" w14:textId="77777777" w:rsidTr="000077F4">
        <w:trPr>
          <w:trHeight w:val="600"/>
        </w:trPr>
        <w:tc>
          <w:tcPr>
            <w:tcW w:w="1920" w:type="dxa"/>
            <w:hideMark/>
          </w:tcPr>
          <w:p w14:paraId="4E5411D7" w14:textId="77777777" w:rsidR="00BB622F" w:rsidRPr="00020FBF" w:rsidRDefault="00BB622F" w:rsidP="000077F4">
            <w:pPr>
              <w:rPr>
                <w:u w:val="single"/>
              </w:rPr>
            </w:pPr>
            <w:proofErr w:type="spellStart"/>
            <w:r w:rsidRPr="00020FBF">
              <w:rPr>
                <w:u w:val="single"/>
              </w:rPr>
              <w:t>purchase_request_id</w:t>
            </w:r>
            <w:proofErr w:type="spellEnd"/>
          </w:p>
        </w:tc>
        <w:tc>
          <w:tcPr>
            <w:tcW w:w="1231" w:type="dxa"/>
            <w:hideMark/>
          </w:tcPr>
          <w:p w14:paraId="0A3D5161" w14:textId="77777777" w:rsidR="00BB622F" w:rsidRPr="009D0975" w:rsidRDefault="00BB622F" w:rsidP="000077F4">
            <w:proofErr w:type="spellStart"/>
            <w:r w:rsidRPr="009D0975">
              <w:t>request_date</w:t>
            </w:r>
            <w:proofErr w:type="spellEnd"/>
          </w:p>
        </w:tc>
        <w:tc>
          <w:tcPr>
            <w:tcW w:w="862" w:type="dxa"/>
            <w:hideMark/>
          </w:tcPr>
          <w:p w14:paraId="6D67BBC5" w14:textId="77777777" w:rsidR="00BB622F" w:rsidRPr="009D0975" w:rsidRDefault="00BB622F" w:rsidP="000077F4">
            <w:proofErr w:type="spellStart"/>
            <w:r w:rsidRPr="009D0975">
              <w:t>item_id</w:t>
            </w:r>
            <w:proofErr w:type="spellEnd"/>
          </w:p>
        </w:tc>
        <w:tc>
          <w:tcPr>
            <w:tcW w:w="1430" w:type="dxa"/>
            <w:hideMark/>
          </w:tcPr>
          <w:p w14:paraId="3F9B63FC" w14:textId="77777777" w:rsidR="00BB622F" w:rsidRPr="009D0975" w:rsidRDefault="00BB622F" w:rsidP="000077F4">
            <w:proofErr w:type="spellStart"/>
            <w:r w:rsidRPr="009D0975">
              <w:t>item_name</w:t>
            </w:r>
            <w:proofErr w:type="spellEnd"/>
          </w:p>
        </w:tc>
        <w:tc>
          <w:tcPr>
            <w:tcW w:w="1711" w:type="dxa"/>
            <w:hideMark/>
          </w:tcPr>
          <w:p w14:paraId="47579848" w14:textId="77777777" w:rsidR="00BB622F" w:rsidRPr="009D0975" w:rsidRDefault="00BB622F" w:rsidP="000077F4">
            <w:proofErr w:type="spellStart"/>
            <w:r w:rsidRPr="009D0975">
              <w:t>item_description</w:t>
            </w:r>
            <w:proofErr w:type="spellEnd"/>
          </w:p>
        </w:tc>
        <w:tc>
          <w:tcPr>
            <w:tcW w:w="1682" w:type="dxa"/>
            <w:hideMark/>
          </w:tcPr>
          <w:p w14:paraId="0679E4EA" w14:textId="77777777" w:rsidR="00BB622F" w:rsidRPr="009D0975" w:rsidRDefault="00BB622F" w:rsidP="000077F4">
            <w:proofErr w:type="spellStart"/>
            <w:r w:rsidRPr="009D0975">
              <w:t>item_quantity</w:t>
            </w:r>
            <w:proofErr w:type="spellEnd"/>
          </w:p>
        </w:tc>
        <w:tc>
          <w:tcPr>
            <w:tcW w:w="1764" w:type="dxa"/>
            <w:hideMark/>
          </w:tcPr>
          <w:p w14:paraId="0D4FA7EC" w14:textId="77777777" w:rsidR="00BB622F" w:rsidRPr="009D0975" w:rsidRDefault="00BB622F" w:rsidP="000077F4">
            <w:proofErr w:type="spellStart"/>
            <w:r w:rsidRPr="009D0975">
              <w:t>item_quantity_unit</w:t>
            </w:r>
            <w:proofErr w:type="spellEnd"/>
          </w:p>
        </w:tc>
      </w:tr>
      <w:tr w:rsidR="00BB622F" w:rsidRPr="009D0975" w14:paraId="69255056" w14:textId="77777777" w:rsidTr="000077F4">
        <w:trPr>
          <w:trHeight w:val="600"/>
        </w:trPr>
        <w:tc>
          <w:tcPr>
            <w:tcW w:w="1920" w:type="dxa"/>
            <w:hideMark/>
          </w:tcPr>
          <w:p w14:paraId="7A1407B5" w14:textId="77777777" w:rsidR="00BB622F" w:rsidRPr="009D0975" w:rsidRDefault="00BB622F" w:rsidP="000077F4">
            <w:r w:rsidRPr="009D0975">
              <w:t>1</w:t>
            </w:r>
          </w:p>
        </w:tc>
        <w:tc>
          <w:tcPr>
            <w:tcW w:w="1231" w:type="dxa"/>
            <w:hideMark/>
          </w:tcPr>
          <w:p w14:paraId="6D789FCA" w14:textId="77777777" w:rsidR="00BB622F" w:rsidRPr="009D0975" w:rsidRDefault="00BB622F" w:rsidP="000077F4">
            <w:r w:rsidRPr="009D0975">
              <w:t>12/29/2022</w:t>
            </w:r>
          </w:p>
        </w:tc>
        <w:tc>
          <w:tcPr>
            <w:tcW w:w="862" w:type="dxa"/>
            <w:hideMark/>
          </w:tcPr>
          <w:p w14:paraId="4796FE18" w14:textId="77777777" w:rsidR="00BB622F" w:rsidRPr="009D0975" w:rsidRDefault="00BB622F" w:rsidP="000077F4">
            <w:r w:rsidRPr="009D0975">
              <w:t>1</w:t>
            </w:r>
          </w:p>
        </w:tc>
        <w:tc>
          <w:tcPr>
            <w:tcW w:w="1430" w:type="dxa"/>
            <w:hideMark/>
          </w:tcPr>
          <w:p w14:paraId="069EC659" w14:textId="77777777" w:rsidR="00BB622F" w:rsidRPr="009D0975" w:rsidRDefault="00BB622F" w:rsidP="000077F4">
            <w:proofErr w:type="spellStart"/>
            <w:r w:rsidRPr="009D0975">
              <w:t>IverMictin</w:t>
            </w:r>
            <w:proofErr w:type="spellEnd"/>
          </w:p>
        </w:tc>
        <w:tc>
          <w:tcPr>
            <w:tcW w:w="1711" w:type="dxa"/>
            <w:hideMark/>
          </w:tcPr>
          <w:p w14:paraId="142BFFD4" w14:textId="77777777" w:rsidR="00BB622F" w:rsidRPr="009D0975" w:rsidRDefault="00BB622F" w:rsidP="000077F4">
            <w:proofErr w:type="gramStart"/>
            <w:r w:rsidRPr="009D0975">
              <w:t>12 gram</w:t>
            </w:r>
            <w:proofErr w:type="gramEnd"/>
            <w:r w:rsidRPr="009D0975">
              <w:t xml:space="preserve"> </w:t>
            </w:r>
            <w:proofErr w:type="spellStart"/>
            <w:r w:rsidRPr="009D0975">
              <w:t>Dewormer</w:t>
            </w:r>
            <w:proofErr w:type="spellEnd"/>
          </w:p>
        </w:tc>
        <w:tc>
          <w:tcPr>
            <w:tcW w:w="1682" w:type="dxa"/>
            <w:hideMark/>
          </w:tcPr>
          <w:p w14:paraId="77022408" w14:textId="77777777" w:rsidR="00BB622F" w:rsidRPr="009D0975" w:rsidRDefault="00BB622F" w:rsidP="000077F4">
            <w:r w:rsidRPr="009D0975">
              <w:t>25</w:t>
            </w:r>
          </w:p>
        </w:tc>
        <w:tc>
          <w:tcPr>
            <w:tcW w:w="1764" w:type="dxa"/>
            <w:hideMark/>
          </w:tcPr>
          <w:p w14:paraId="282D33B4" w14:textId="77777777" w:rsidR="00BB622F" w:rsidRPr="009D0975" w:rsidRDefault="00BB622F" w:rsidP="000077F4">
            <w:r w:rsidRPr="009D0975">
              <w:t>pcs</w:t>
            </w:r>
          </w:p>
        </w:tc>
      </w:tr>
      <w:tr w:rsidR="00BB622F" w:rsidRPr="009D0975" w14:paraId="3C199DDF" w14:textId="77777777" w:rsidTr="000077F4">
        <w:trPr>
          <w:trHeight w:val="600"/>
        </w:trPr>
        <w:tc>
          <w:tcPr>
            <w:tcW w:w="1920" w:type="dxa"/>
            <w:hideMark/>
          </w:tcPr>
          <w:p w14:paraId="5787EC2D" w14:textId="77777777" w:rsidR="00BB622F" w:rsidRPr="009D0975" w:rsidRDefault="00BB622F" w:rsidP="000077F4">
            <w:r w:rsidRPr="009D0975">
              <w:t>2</w:t>
            </w:r>
          </w:p>
        </w:tc>
        <w:tc>
          <w:tcPr>
            <w:tcW w:w="1231" w:type="dxa"/>
            <w:hideMark/>
          </w:tcPr>
          <w:p w14:paraId="147C5AA2" w14:textId="77777777" w:rsidR="00BB622F" w:rsidRPr="009D0975" w:rsidRDefault="00BB622F" w:rsidP="000077F4">
            <w:r w:rsidRPr="009D0975">
              <w:t>12/29/2022</w:t>
            </w:r>
          </w:p>
        </w:tc>
        <w:tc>
          <w:tcPr>
            <w:tcW w:w="862" w:type="dxa"/>
            <w:hideMark/>
          </w:tcPr>
          <w:p w14:paraId="01ADBBFE" w14:textId="77777777" w:rsidR="00BB622F" w:rsidRPr="009D0975" w:rsidRDefault="00BB622F" w:rsidP="000077F4">
            <w:r w:rsidRPr="009D0975">
              <w:t>2</w:t>
            </w:r>
          </w:p>
        </w:tc>
        <w:tc>
          <w:tcPr>
            <w:tcW w:w="1430" w:type="dxa"/>
            <w:hideMark/>
          </w:tcPr>
          <w:p w14:paraId="0111A92A" w14:textId="77777777" w:rsidR="00BB622F" w:rsidRPr="009D0975" w:rsidRDefault="00BB622F" w:rsidP="000077F4">
            <w:r w:rsidRPr="009D0975">
              <w:t>B-MEG Premium Grower</w:t>
            </w:r>
          </w:p>
        </w:tc>
        <w:tc>
          <w:tcPr>
            <w:tcW w:w="1711" w:type="dxa"/>
            <w:hideMark/>
          </w:tcPr>
          <w:p w14:paraId="1D9351FB" w14:textId="77777777" w:rsidR="00BB622F" w:rsidRPr="009D0975" w:rsidRDefault="00BB622F" w:rsidP="000077F4">
            <w:r w:rsidRPr="009D0975">
              <w:t>50kg 1 Sack Grower Feeds</w:t>
            </w:r>
          </w:p>
        </w:tc>
        <w:tc>
          <w:tcPr>
            <w:tcW w:w="1682" w:type="dxa"/>
            <w:hideMark/>
          </w:tcPr>
          <w:p w14:paraId="37BCCA9E" w14:textId="77777777" w:rsidR="00BB622F" w:rsidRPr="009D0975" w:rsidRDefault="00BB622F" w:rsidP="000077F4">
            <w:r w:rsidRPr="009D0975">
              <w:t>25</w:t>
            </w:r>
          </w:p>
        </w:tc>
        <w:tc>
          <w:tcPr>
            <w:tcW w:w="1764" w:type="dxa"/>
            <w:hideMark/>
          </w:tcPr>
          <w:p w14:paraId="60B5DE2F" w14:textId="77777777" w:rsidR="00BB622F" w:rsidRPr="009D0975" w:rsidRDefault="00BB622F" w:rsidP="000077F4">
            <w:r w:rsidRPr="009D0975">
              <w:t>pcs</w:t>
            </w:r>
          </w:p>
        </w:tc>
      </w:tr>
      <w:tr w:rsidR="00BB622F" w:rsidRPr="009D0975" w14:paraId="7C79AC70" w14:textId="77777777" w:rsidTr="000077F4">
        <w:trPr>
          <w:trHeight w:val="600"/>
        </w:trPr>
        <w:tc>
          <w:tcPr>
            <w:tcW w:w="1920" w:type="dxa"/>
            <w:hideMark/>
          </w:tcPr>
          <w:p w14:paraId="3DCA43F6" w14:textId="77777777" w:rsidR="00BB622F" w:rsidRPr="009D0975" w:rsidRDefault="00BB622F" w:rsidP="000077F4">
            <w:r w:rsidRPr="009D0975">
              <w:t>3</w:t>
            </w:r>
          </w:p>
        </w:tc>
        <w:tc>
          <w:tcPr>
            <w:tcW w:w="1231" w:type="dxa"/>
            <w:hideMark/>
          </w:tcPr>
          <w:p w14:paraId="139E06F1" w14:textId="77777777" w:rsidR="00BB622F" w:rsidRPr="009D0975" w:rsidRDefault="00BB622F" w:rsidP="000077F4">
            <w:r w:rsidRPr="009D0975">
              <w:t>12/29/2022</w:t>
            </w:r>
          </w:p>
        </w:tc>
        <w:tc>
          <w:tcPr>
            <w:tcW w:w="862" w:type="dxa"/>
            <w:hideMark/>
          </w:tcPr>
          <w:p w14:paraId="307D0579" w14:textId="77777777" w:rsidR="00BB622F" w:rsidRPr="009D0975" w:rsidRDefault="00BB622F" w:rsidP="000077F4">
            <w:r w:rsidRPr="009D0975">
              <w:t>3</w:t>
            </w:r>
          </w:p>
        </w:tc>
        <w:tc>
          <w:tcPr>
            <w:tcW w:w="1430" w:type="dxa"/>
            <w:hideMark/>
          </w:tcPr>
          <w:p w14:paraId="4747B618" w14:textId="77777777" w:rsidR="00BB622F" w:rsidRPr="009D0975" w:rsidRDefault="00BB622F" w:rsidP="000077F4">
            <w:r w:rsidRPr="009D0975">
              <w:t>B-Complex</w:t>
            </w:r>
          </w:p>
        </w:tc>
        <w:tc>
          <w:tcPr>
            <w:tcW w:w="1711" w:type="dxa"/>
            <w:hideMark/>
          </w:tcPr>
          <w:p w14:paraId="252186F8" w14:textId="77777777" w:rsidR="00BB622F" w:rsidRPr="009D0975" w:rsidRDefault="00BB622F" w:rsidP="000077F4">
            <w:r w:rsidRPr="009D0975">
              <w:t>15mg 1 Bottle B-Complex Vitamins</w:t>
            </w:r>
          </w:p>
        </w:tc>
        <w:tc>
          <w:tcPr>
            <w:tcW w:w="1682" w:type="dxa"/>
            <w:hideMark/>
          </w:tcPr>
          <w:p w14:paraId="1243A02E" w14:textId="77777777" w:rsidR="00BB622F" w:rsidRPr="009D0975" w:rsidRDefault="00BB622F" w:rsidP="000077F4">
            <w:r w:rsidRPr="009D0975">
              <w:t>25</w:t>
            </w:r>
          </w:p>
        </w:tc>
        <w:tc>
          <w:tcPr>
            <w:tcW w:w="1764" w:type="dxa"/>
            <w:hideMark/>
          </w:tcPr>
          <w:p w14:paraId="4764AE25" w14:textId="77777777" w:rsidR="00BB622F" w:rsidRPr="009D0975" w:rsidRDefault="00BB622F" w:rsidP="000077F4">
            <w:r w:rsidRPr="009D0975">
              <w:t>pcs</w:t>
            </w:r>
          </w:p>
        </w:tc>
      </w:tr>
    </w:tbl>
    <w:p w14:paraId="62D92D36" w14:textId="77777777" w:rsidR="00BB622F" w:rsidRDefault="00BB622F" w:rsidP="00960C8A">
      <w:r>
        <w:t>Figure #10 Purchase Request-1NF</w:t>
      </w:r>
    </w:p>
    <w:p w14:paraId="40A85971" w14:textId="6E5E9BBC" w:rsidR="00BB622F" w:rsidRDefault="00BB622F" w:rsidP="00960C8A">
      <w:pPr>
        <w:spacing w:line="360" w:lineRule="auto"/>
        <w:ind w:left="720"/>
        <w:jc w:val="both"/>
      </w:pPr>
      <w:r>
        <w:t xml:space="preserve">Figure 10 shows the First normal form of Purchase </w:t>
      </w:r>
      <w:proofErr w:type="spellStart"/>
      <w:r>
        <w:t>Request.Multi</w:t>
      </w:r>
      <w:proofErr w:type="spellEnd"/>
      <w:r>
        <w:t xml:space="preserve">-valued attributes are now separated into separate rows and added primary key attribute </w:t>
      </w:r>
      <w:proofErr w:type="spellStart"/>
      <w:r>
        <w:t>purchase_request_id</w:t>
      </w:r>
      <w:proofErr w:type="spellEnd"/>
      <w:r>
        <w:t>. All of attributes are now in its atomic form.</w:t>
      </w:r>
    </w:p>
    <w:p w14:paraId="3E895BCE" w14:textId="77777777" w:rsidR="00960C8A" w:rsidRDefault="00960C8A" w:rsidP="00960C8A">
      <w:pPr>
        <w:ind w:left="720"/>
        <w:jc w:val="both"/>
      </w:pPr>
    </w:p>
    <w:p w14:paraId="157C2250" w14:textId="77777777" w:rsidR="00BB622F" w:rsidRDefault="00BB622F" w:rsidP="00960C8A">
      <w:pPr>
        <w:jc w:val="both"/>
      </w:pPr>
      <w:r>
        <w:t>Purchase Request</w:t>
      </w:r>
    </w:p>
    <w:tbl>
      <w:tblPr>
        <w:tblStyle w:val="TableGrid"/>
        <w:tblW w:w="0" w:type="auto"/>
        <w:tblLook w:val="04A0" w:firstRow="1" w:lastRow="0" w:firstColumn="1" w:lastColumn="0" w:noHBand="0" w:noVBand="1"/>
      </w:tblPr>
      <w:tblGrid>
        <w:gridCol w:w="2350"/>
        <w:gridCol w:w="1536"/>
      </w:tblGrid>
      <w:tr w:rsidR="00BB622F" w:rsidRPr="00020FBF" w14:paraId="4E766D04" w14:textId="77777777" w:rsidTr="000077F4">
        <w:trPr>
          <w:trHeight w:val="600"/>
        </w:trPr>
        <w:tc>
          <w:tcPr>
            <w:tcW w:w="1920" w:type="dxa"/>
            <w:hideMark/>
          </w:tcPr>
          <w:p w14:paraId="563D1DDE" w14:textId="77777777" w:rsidR="00BB622F" w:rsidRPr="009E45D9" w:rsidRDefault="00BB622F" w:rsidP="000077F4">
            <w:pPr>
              <w:rPr>
                <w:u w:val="single"/>
              </w:rPr>
            </w:pPr>
            <w:proofErr w:type="spellStart"/>
            <w:r w:rsidRPr="009E45D9">
              <w:rPr>
                <w:u w:val="single"/>
              </w:rPr>
              <w:t>purchase_request_id</w:t>
            </w:r>
            <w:proofErr w:type="spellEnd"/>
          </w:p>
        </w:tc>
        <w:tc>
          <w:tcPr>
            <w:tcW w:w="1231" w:type="dxa"/>
            <w:hideMark/>
          </w:tcPr>
          <w:p w14:paraId="01AFC071" w14:textId="77777777" w:rsidR="00BB622F" w:rsidRPr="00020FBF" w:rsidRDefault="00BB622F" w:rsidP="000077F4">
            <w:proofErr w:type="spellStart"/>
            <w:r w:rsidRPr="00020FBF">
              <w:t>request_date</w:t>
            </w:r>
            <w:proofErr w:type="spellEnd"/>
          </w:p>
        </w:tc>
      </w:tr>
      <w:tr w:rsidR="00BB622F" w:rsidRPr="00020FBF" w14:paraId="35E9F4EC" w14:textId="77777777" w:rsidTr="000077F4">
        <w:trPr>
          <w:trHeight w:val="600"/>
        </w:trPr>
        <w:tc>
          <w:tcPr>
            <w:tcW w:w="1920" w:type="dxa"/>
            <w:hideMark/>
          </w:tcPr>
          <w:p w14:paraId="3041149D" w14:textId="77777777" w:rsidR="00BB622F" w:rsidRPr="00020FBF" w:rsidRDefault="00BB622F" w:rsidP="000077F4">
            <w:r w:rsidRPr="00020FBF">
              <w:t>1</w:t>
            </w:r>
          </w:p>
        </w:tc>
        <w:tc>
          <w:tcPr>
            <w:tcW w:w="1231" w:type="dxa"/>
            <w:hideMark/>
          </w:tcPr>
          <w:p w14:paraId="4BC09391" w14:textId="77777777" w:rsidR="00BB622F" w:rsidRPr="00020FBF" w:rsidRDefault="00BB622F" w:rsidP="000077F4">
            <w:r w:rsidRPr="00020FBF">
              <w:t>12/29/2022</w:t>
            </w:r>
          </w:p>
        </w:tc>
      </w:tr>
      <w:tr w:rsidR="00BB622F" w:rsidRPr="00020FBF" w14:paraId="0BCEB36A" w14:textId="77777777" w:rsidTr="000077F4">
        <w:trPr>
          <w:trHeight w:val="600"/>
        </w:trPr>
        <w:tc>
          <w:tcPr>
            <w:tcW w:w="1920" w:type="dxa"/>
            <w:hideMark/>
          </w:tcPr>
          <w:p w14:paraId="6B65D401" w14:textId="77777777" w:rsidR="00BB622F" w:rsidRPr="00020FBF" w:rsidRDefault="00BB622F" w:rsidP="000077F4">
            <w:r w:rsidRPr="00020FBF">
              <w:t>2</w:t>
            </w:r>
          </w:p>
        </w:tc>
        <w:tc>
          <w:tcPr>
            <w:tcW w:w="1231" w:type="dxa"/>
            <w:hideMark/>
          </w:tcPr>
          <w:p w14:paraId="3C831523" w14:textId="77777777" w:rsidR="00BB622F" w:rsidRPr="00020FBF" w:rsidRDefault="00BB622F" w:rsidP="000077F4">
            <w:r w:rsidRPr="00020FBF">
              <w:t>12/29/2022</w:t>
            </w:r>
          </w:p>
        </w:tc>
      </w:tr>
      <w:tr w:rsidR="00BB622F" w:rsidRPr="00020FBF" w14:paraId="1BC61AC0" w14:textId="77777777" w:rsidTr="000077F4">
        <w:trPr>
          <w:trHeight w:val="600"/>
        </w:trPr>
        <w:tc>
          <w:tcPr>
            <w:tcW w:w="1920" w:type="dxa"/>
            <w:hideMark/>
          </w:tcPr>
          <w:p w14:paraId="13C598DE" w14:textId="77777777" w:rsidR="00BB622F" w:rsidRPr="00020FBF" w:rsidRDefault="00BB622F" w:rsidP="000077F4">
            <w:r w:rsidRPr="00020FBF">
              <w:t>3</w:t>
            </w:r>
          </w:p>
        </w:tc>
        <w:tc>
          <w:tcPr>
            <w:tcW w:w="1231" w:type="dxa"/>
            <w:hideMark/>
          </w:tcPr>
          <w:p w14:paraId="1E862856" w14:textId="77777777" w:rsidR="00BB622F" w:rsidRPr="00020FBF" w:rsidRDefault="00BB622F" w:rsidP="000077F4">
            <w:r w:rsidRPr="00020FBF">
              <w:t>12/29/2022</w:t>
            </w:r>
          </w:p>
        </w:tc>
      </w:tr>
    </w:tbl>
    <w:p w14:paraId="19FCF15F" w14:textId="77777777" w:rsidR="00BB622F" w:rsidRDefault="00BB622F" w:rsidP="00BB622F">
      <w:r>
        <w:t>Figure #11 Purchase Request -2NF</w:t>
      </w:r>
    </w:p>
    <w:p w14:paraId="17C49724" w14:textId="77777777" w:rsidR="00BB622F" w:rsidRDefault="00BB622F" w:rsidP="00BB622F">
      <w:r>
        <w:t>Purchase Request Details</w:t>
      </w:r>
    </w:p>
    <w:tbl>
      <w:tblPr>
        <w:tblStyle w:val="TableGrid"/>
        <w:tblW w:w="0" w:type="auto"/>
        <w:tblLook w:val="04A0" w:firstRow="1" w:lastRow="0" w:firstColumn="1" w:lastColumn="0" w:noHBand="0" w:noVBand="1"/>
      </w:tblPr>
      <w:tblGrid>
        <w:gridCol w:w="2401"/>
        <w:gridCol w:w="2400"/>
        <w:gridCol w:w="844"/>
        <w:gridCol w:w="1293"/>
        <w:gridCol w:w="1692"/>
      </w:tblGrid>
      <w:tr w:rsidR="00BB622F" w:rsidRPr="00020FBF" w14:paraId="00E46358" w14:textId="77777777" w:rsidTr="000077F4">
        <w:trPr>
          <w:trHeight w:val="1200"/>
        </w:trPr>
        <w:tc>
          <w:tcPr>
            <w:tcW w:w="2517" w:type="dxa"/>
            <w:hideMark/>
          </w:tcPr>
          <w:p w14:paraId="6BE6FA72" w14:textId="77777777" w:rsidR="00BB622F" w:rsidRPr="00020FBF" w:rsidRDefault="00BB622F" w:rsidP="000077F4">
            <w:pPr>
              <w:rPr>
                <w:u w:val="single"/>
              </w:rPr>
            </w:pPr>
            <w:proofErr w:type="spellStart"/>
            <w:r w:rsidRPr="00020FBF">
              <w:rPr>
                <w:u w:val="single"/>
              </w:rPr>
              <w:lastRenderedPageBreak/>
              <w:t>purchase_request_details_id</w:t>
            </w:r>
            <w:proofErr w:type="spellEnd"/>
          </w:p>
        </w:tc>
        <w:tc>
          <w:tcPr>
            <w:tcW w:w="2852" w:type="dxa"/>
            <w:hideMark/>
          </w:tcPr>
          <w:p w14:paraId="1722D45D" w14:textId="77777777" w:rsidR="00BB622F" w:rsidRPr="00344F14" w:rsidRDefault="00BB622F" w:rsidP="000077F4">
            <w:pPr>
              <w:rPr>
                <w:u w:val="double"/>
              </w:rPr>
            </w:pPr>
            <w:proofErr w:type="spellStart"/>
            <w:r w:rsidRPr="00344F14">
              <w:rPr>
                <w:u w:val="double"/>
              </w:rPr>
              <w:t>purchase_request_details_id</w:t>
            </w:r>
            <w:proofErr w:type="spellEnd"/>
          </w:p>
        </w:tc>
        <w:tc>
          <w:tcPr>
            <w:tcW w:w="1047" w:type="dxa"/>
            <w:hideMark/>
          </w:tcPr>
          <w:p w14:paraId="2E39AB75" w14:textId="77777777" w:rsidR="00BB622F" w:rsidRPr="00344F14" w:rsidRDefault="00BB622F" w:rsidP="000077F4">
            <w:pPr>
              <w:rPr>
                <w:u w:val="double"/>
              </w:rPr>
            </w:pPr>
            <w:proofErr w:type="spellStart"/>
            <w:r w:rsidRPr="00344F14">
              <w:rPr>
                <w:u w:val="double"/>
              </w:rPr>
              <w:t>item_ID</w:t>
            </w:r>
            <w:proofErr w:type="spellEnd"/>
          </w:p>
        </w:tc>
        <w:tc>
          <w:tcPr>
            <w:tcW w:w="1249" w:type="dxa"/>
            <w:hideMark/>
          </w:tcPr>
          <w:p w14:paraId="75737FC4" w14:textId="77777777" w:rsidR="00BB622F" w:rsidRPr="00020FBF" w:rsidRDefault="00BB622F" w:rsidP="000077F4">
            <w:proofErr w:type="spellStart"/>
            <w:r w:rsidRPr="00020FBF">
              <w:t>item_quantity</w:t>
            </w:r>
            <w:proofErr w:type="spellEnd"/>
          </w:p>
        </w:tc>
        <w:tc>
          <w:tcPr>
            <w:tcW w:w="1695" w:type="dxa"/>
            <w:hideMark/>
          </w:tcPr>
          <w:p w14:paraId="6AF9815B" w14:textId="77777777" w:rsidR="00BB622F" w:rsidRPr="00020FBF" w:rsidRDefault="00BB622F" w:rsidP="000077F4">
            <w:proofErr w:type="spellStart"/>
            <w:r w:rsidRPr="00020FBF">
              <w:t>item_quantity_unit</w:t>
            </w:r>
            <w:proofErr w:type="spellEnd"/>
          </w:p>
        </w:tc>
      </w:tr>
      <w:tr w:rsidR="00BB622F" w:rsidRPr="00020FBF" w14:paraId="1CE1751A" w14:textId="77777777" w:rsidTr="000077F4">
        <w:trPr>
          <w:trHeight w:val="300"/>
        </w:trPr>
        <w:tc>
          <w:tcPr>
            <w:tcW w:w="2517" w:type="dxa"/>
            <w:hideMark/>
          </w:tcPr>
          <w:p w14:paraId="54C3CE01" w14:textId="77777777" w:rsidR="00BB622F" w:rsidRPr="00020FBF" w:rsidRDefault="00BB622F" w:rsidP="000077F4">
            <w:r w:rsidRPr="00020FBF">
              <w:t>1</w:t>
            </w:r>
          </w:p>
        </w:tc>
        <w:tc>
          <w:tcPr>
            <w:tcW w:w="2852" w:type="dxa"/>
            <w:hideMark/>
          </w:tcPr>
          <w:p w14:paraId="76C2EE8D" w14:textId="77777777" w:rsidR="00BB622F" w:rsidRPr="00020FBF" w:rsidRDefault="00BB622F" w:rsidP="000077F4">
            <w:r w:rsidRPr="00020FBF">
              <w:t>1</w:t>
            </w:r>
          </w:p>
        </w:tc>
        <w:tc>
          <w:tcPr>
            <w:tcW w:w="1047" w:type="dxa"/>
            <w:hideMark/>
          </w:tcPr>
          <w:p w14:paraId="2F469BFF" w14:textId="77777777" w:rsidR="00BB622F" w:rsidRPr="00020FBF" w:rsidRDefault="00BB622F" w:rsidP="000077F4">
            <w:r w:rsidRPr="00020FBF">
              <w:t>1</w:t>
            </w:r>
          </w:p>
        </w:tc>
        <w:tc>
          <w:tcPr>
            <w:tcW w:w="1249" w:type="dxa"/>
            <w:hideMark/>
          </w:tcPr>
          <w:p w14:paraId="42DB5A61" w14:textId="77777777" w:rsidR="00BB622F" w:rsidRPr="00020FBF" w:rsidRDefault="00BB622F" w:rsidP="000077F4">
            <w:r w:rsidRPr="00020FBF">
              <w:t>25</w:t>
            </w:r>
          </w:p>
        </w:tc>
        <w:tc>
          <w:tcPr>
            <w:tcW w:w="1695" w:type="dxa"/>
            <w:hideMark/>
          </w:tcPr>
          <w:p w14:paraId="742725C9" w14:textId="77777777" w:rsidR="00BB622F" w:rsidRPr="00020FBF" w:rsidRDefault="00BB622F" w:rsidP="000077F4">
            <w:r>
              <w:t>1</w:t>
            </w:r>
          </w:p>
        </w:tc>
      </w:tr>
      <w:tr w:rsidR="00BB622F" w:rsidRPr="00020FBF" w14:paraId="59B9B88C" w14:textId="77777777" w:rsidTr="000077F4">
        <w:trPr>
          <w:trHeight w:val="300"/>
        </w:trPr>
        <w:tc>
          <w:tcPr>
            <w:tcW w:w="2517" w:type="dxa"/>
            <w:hideMark/>
          </w:tcPr>
          <w:p w14:paraId="10561B46" w14:textId="77777777" w:rsidR="00BB622F" w:rsidRPr="00020FBF" w:rsidRDefault="00BB622F" w:rsidP="000077F4">
            <w:r w:rsidRPr="00020FBF">
              <w:t>2</w:t>
            </w:r>
          </w:p>
        </w:tc>
        <w:tc>
          <w:tcPr>
            <w:tcW w:w="2852" w:type="dxa"/>
            <w:hideMark/>
          </w:tcPr>
          <w:p w14:paraId="52610214" w14:textId="77777777" w:rsidR="00BB622F" w:rsidRPr="00020FBF" w:rsidRDefault="00BB622F" w:rsidP="000077F4">
            <w:r w:rsidRPr="00020FBF">
              <w:t>2</w:t>
            </w:r>
          </w:p>
        </w:tc>
        <w:tc>
          <w:tcPr>
            <w:tcW w:w="1047" w:type="dxa"/>
            <w:hideMark/>
          </w:tcPr>
          <w:p w14:paraId="6E999533" w14:textId="77777777" w:rsidR="00BB622F" w:rsidRPr="00020FBF" w:rsidRDefault="00BB622F" w:rsidP="000077F4">
            <w:r w:rsidRPr="00020FBF">
              <w:t>2</w:t>
            </w:r>
          </w:p>
        </w:tc>
        <w:tc>
          <w:tcPr>
            <w:tcW w:w="1249" w:type="dxa"/>
            <w:hideMark/>
          </w:tcPr>
          <w:p w14:paraId="14FDC0DD" w14:textId="77777777" w:rsidR="00BB622F" w:rsidRPr="00020FBF" w:rsidRDefault="00BB622F" w:rsidP="000077F4">
            <w:r w:rsidRPr="00020FBF">
              <w:t>25</w:t>
            </w:r>
          </w:p>
        </w:tc>
        <w:tc>
          <w:tcPr>
            <w:tcW w:w="1695" w:type="dxa"/>
            <w:hideMark/>
          </w:tcPr>
          <w:p w14:paraId="65DC9129" w14:textId="77777777" w:rsidR="00BB622F" w:rsidRPr="00020FBF" w:rsidRDefault="00BB622F" w:rsidP="000077F4">
            <w:r>
              <w:t>1</w:t>
            </w:r>
          </w:p>
        </w:tc>
      </w:tr>
      <w:tr w:rsidR="00BB622F" w:rsidRPr="00020FBF" w14:paraId="0A05E818" w14:textId="77777777" w:rsidTr="000077F4">
        <w:trPr>
          <w:trHeight w:val="300"/>
        </w:trPr>
        <w:tc>
          <w:tcPr>
            <w:tcW w:w="2517" w:type="dxa"/>
            <w:hideMark/>
          </w:tcPr>
          <w:p w14:paraId="44E9A6DB" w14:textId="77777777" w:rsidR="00BB622F" w:rsidRPr="00020FBF" w:rsidRDefault="00BB622F" w:rsidP="000077F4">
            <w:r w:rsidRPr="00020FBF">
              <w:t>3</w:t>
            </w:r>
          </w:p>
        </w:tc>
        <w:tc>
          <w:tcPr>
            <w:tcW w:w="2852" w:type="dxa"/>
            <w:hideMark/>
          </w:tcPr>
          <w:p w14:paraId="52B2EAC9" w14:textId="77777777" w:rsidR="00BB622F" w:rsidRPr="00020FBF" w:rsidRDefault="00BB622F" w:rsidP="000077F4">
            <w:r w:rsidRPr="00020FBF">
              <w:t>3</w:t>
            </w:r>
          </w:p>
        </w:tc>
        <w:tc>
          <w:tcPr>
            <w:tcW w:w="1047" w:type="dxa"/>
            <w:hideMark/>
          </w:tcPr>
          <w:p w14:paraId="34E608F2" w14:textId="77777777" w:rsidR="00BB622F" w:rsidRPr="00020FBF" w:rsidRDefault="00BB622F" w:rsidP="000077F4">
            <w:r w:rsidRPr="00020FBF">
              <w:t>3</w:t>
            </w:r>
          </w:p>
        </w:tc>
        <w:tc>
          <w:tcPr>
            <w:tcW w:w="1249" w:type="dxa"/>
            <w:hideMark/>
          </w:tcPr>
          <w:p w14:paraId="77F20347" w14:textId="77777777" w:rsidR="00BB622F" w:rsidRPr="00020FBF" w:rsidRDefault="00BB622F" w:rsidP="000077F4">
            <w:r w:rsidRPr="00020FBF">
              <w:t>25</w:t>
            </w:r>
          </w:p>
        </w:tc>
        <w:tc>
          <w:tcPr>
            <w:tcW w:w="1695" w:type="dxa"/>
            <w:hideMark/>
          </w:tcPr>
          <w:p w14:paraId="1A74B30E" w14:textId="77777777" w:rsidR="00BB622F" w:rsidRPr="00020FBF" w:rsidRDefault="00BB622F" w:rsidP="000077F4">
            <w:r>
              <w:t>1</w:t>
            </w:r>
          </w:p>
        </w:tc>
      </w:tr>
    </w:tbl>
    <w:p w14:paraId="1FA5A98D" w14:textId="77777777" w:rsidR="00BB622F" w:rsidRDefault="00BB622F" w:rsidP="00BB622F">
      <w:r>
        <w:t>Figure #12 Purchase Request Details-2NF</w:t>
      </w:r>
    </w:p>
    <w:p w14:paraId="31664EFB" w14:textId="77777777" w:rsidR="00BB622F" w:rsidRDefault="00BB622F" w:rsidP="00BB622F">
      <w:r>
        <w:t>Units</w:t>
      </w:r>
    </w:p>
    <w:tbl>
      <w:tblPr>
        <w:tblStyle w:val="TableGrid"/>
        <w:tblW w:w="0" w:type="auto"/>
        <w:tblLook w:val="04A0" w:firstRow="1" w:lastRow="0" w:firstColumn="1" w:lastColumn="0" w:noHBand="0" w:noVBand="1"/>
      </w:tblPr>
      <w:tblGrid>
        <w:gridCol w:w="1360"/>
        <w:gridCol w:w="1310"/>
      </w:tblGrid>
      <w:tr w:rsidR="00BB622F" w:rsidRPr="00020FBF" w14:paraId="45722DAF" w14:textId="77777777" w:rsidTr="000077F4">
        <w:trPr>
          <w:trHeight w:val="600"/>
        </w:trPr>
        <w:tc>
          <w:tcPr>
            <w:tcW w:w="1360" w:type="dxa"/>
            <w:hideMark/>
          </w:tcPr>
          <w:p w14:paraId="3CF0B4F9" w14:textId="77777777" w:rsidR="00BB622F" w:rsidRPr="00344F14" w:rsidRDefault="00BB622F" w:rsidP="000077F4">
            <w:pPr>
              <w:rPr>
                <w:u w:val="single"/>
              </w:rPr>
            </w:pPr>
            <w:proofErr w:type="spellStart"/>
            <w:r w:rsidRPr="00344F14">
              <w:rPr>
                <w:u w:val="single"/>
              </w:rPr>
              <w:t>unit_id</w:t>
            </w:r>
            <w:proofErr w:type="spellEnd"/>
          </w:p>
        </w:tc>
        <w:tc>
          <w:tcPr>
            <w:tcW w:w="1100" w:type="dxa"/>
            <w:hideMark/>
          </w:tcPr>
          <w:p w14:paraId="795B7A5D" w14:textId="77777777" w:rsidR="00BB622F" w:rsidRPr="00020FBF" w:rsidRDefault="00BB622F" w:rsidP="000077F4">
            <w:proofErr w:type="spellStart"/>
            <w:r w:rsidRPr="00020FBF">
              <w:t>unit_name</w:t>
            </w:r>
            <w:proofErr w:type="spellEnd"/>
          </w:p>
        </w:tc>
      </w:tr>
      <w:tr w:rsidR="00BB622F" w:rsidRPr="00020FBF" w14:paraId="36B44698" w14:textId="77777777" w:rsidTr="000077F4">
        <w:trPr>
          <w:trHeight w:val="300"/>
        </w:trPr>
        <w:tc>
          <w:tcPr>
            <w:tcW w:w="1360" w:type="dxa"/>
            <w:hideMark/>
          </w:tcPr>
          <w:p w14:paraId="484F5BA1" w14:textId="77777777" w:rsidR="00BB622F" w:rsidRPr="00020FBF" w:rsidRDefault="00BB622F" w:rsidP="000077F4">
            <w:r w:rsidRPr="00020FBF">
              <w:t>1</w:t>
            </w:r>
          </w:p>
        </w:tc>
        <w:tc>
          <w:tcPr>
            <w:tcW w:w="1100" w:type="dxa"/>
            <w:hideMark/>
          </w:tcPr>
          <w:p w14:paraId="277B0D27" w14:textId="77777777" w:rsidR="00BB622F" w:rsidRPr="00020FBF" w:rsidRDefault="00BB622F" w:rsidP="000077F4">
            <w:r w:rsidRPr="00020FBF">
              <w:t>pcs</w:t>
            </w:r>
          </w:p>
        </w:tc>
      </w:tr>
    </w:tbl>
    <w:p w14:paraId="3D04FC40" w14:textId="77777777" w:rsidR="00BB622F" w:rsidRDefault="00BB622F" w:rsidP="00960C8A">
      <w:pPr>
        <w:spacing w:line="360" w:lineRule="auto"/>
      </w:pPr>
      <w:r>
        <w:t>Figure #13 Purchase Request Details-2NF</w:t>
      </w:r>
    </w:p>
    <w:p w14:paraId="034E0496" w14:textId="4F2B7FAA" w:rsidR="00BB622F" w:rsidRDefault="00BB622F" w:rsidP="00960C8A">
      <w:pPr>
        <w:spacing w:line="360" w:lineRule="auto"/>
        <w:ind w:left="720"/>
        <w:jc w:val="both"/>
      </w:pPr>
      <w:r>
        <w:t xml:space="preserve">Figure 11 ,12, and 13 shows the result of splitting Figure 10 to remove partial dependencies. </w:t>
      </w:r>
      <w:proofErr w:type="spellStart"/>
      <w:r>
        <w:t>purchase_request_id</w:t>
      </w:r>
      <w:proofErr w:type="spellEnd"/>
      <w:r>
        <w:t xml:space="preserve"> was assigned to be the primary key of Figure 11 in Figure 12 </w:t>
      </w:r>
      <w:proofErr w:type="spellStart"/>
      <w:r>
        <w:t>purchase_request_details_id</w:t>
      </w:r>
      <w:proofErr w:type="spellEnd"/>
      <w:r>
        <w:t xml:space="preserve"> is assigned to its primary key while on figure #13 it is </w:t>
      </w:r>
      <w:proofErr w:type="spellStart"/>
      <w:r>
        <w:t>unit_id</w:t>
      </w:r>
      <w:proofErr w:type="spellEnd"/>
      <w:r>
        <w:t>. Other than that figure 11,12, and 13 has no transitive dependencies so it is considered in its third normal form.</w:t>
      </w:r>
    </w:p>
    <w:p w14:paraId="52CD87D4" w14:textId="77777777" w:rsidR="00960C8A" w:rsidRDefault="00960C8A" w:rsidP="00960C8A">
      <w:pPr>
        <w:spacing w:line="360" w:lineRule="auto"/>
        <w:ind w:left="720"/>
        <w:jc w:val="both"/>
      </w:pPr>
    </w:p>
    <w:p w14:paraId="6312A018" w14:textId="77777777" w:rsidR="00BB622F" w:rsidRDefault="00BB622F" w:rsidP="00BB622F">
      <w:r>
        <w:t>Inventory</w:t>
      </w:r>
    </w:p>
    <w:tbl>
      <w:tblPr>
        <w:tblStyle w:val="TableGrid"/>
        <w:tblW w:w="0" w:type="auto"/>
        <w:tblLook w:val="04A0" w:firstRow="1" w:lastRow="0" w:firstColumn="1" w:lastColumn="0" w:noHBand="0" w:noVBand="1"/>
      </w:tblPr>
      <w:tblGrid>
        <w:gridCol w:w="1235"/>
        <w:gridCol w:w="1751"/>
        <w:gridCol w:w="1505"/>
        <w:gridCol w:w="1704"/>
        <w:gridCol w:w="1294"/>
        <w:gridCol w:w="1141"/>
      </w:tblGrid>
      <w:tr w:rsidR="00BB622F" w:rsidRPr="009E45D9" w14:paraId="6C8D57F2" w14:textId="77777777" w:rsidTr="000077F4">
        <w:trPr>
          <w:trHeight w:val="600"/>
        </w:trPr>
        <w:tc>
          <w:tcPr>
            <w:tcW w:w="1295" w:type="dxa"/>
            <w:hideMark/>
          </w:tcPr>
          <w:p w14:paraId="5C949C00" w14:textId="77777777" w:rsidR="00BB622F" w:rsidRPr="009E45D9" w:rsidRDefault="00BB622F" w:rsidP="000077F4">
            <w:proofErr w:type="spellStart"/>
            <w:r w:rsidRPr="009E45D9">
              <w:t>Item_name</w:t>
            </w:r>
            <w:proofErr w:type="spellEnd"/>
          </w:p>
        </w:tc>
        <w:tc>
          <w:tcPr>
            <w:tcW w:w="3475" w:type="dxa"/>
            <w:hideMark/>
          </w:tcPr>
          <w:p w14:paraId="4C319054" w14:textId="77777777" w:rsidR="00BB622F" w:rsidRPr="009E45D9" w:rsidRDefault="00BB622F" w:rsidP="000077F4">
            <w:proofErr w:type="spellStart"/>
            <w:r w:rsidRPr="009E45D9">
              <w:t>Item_description</w:t>
            </w:r>
            <w:proofErr w:type="spellEnd"/>
          </w:p>
        </w:tc>
        <w:tc>
          <w:tcPr>
            <w:tcW w:w="1417" w:type="dxa"/>
            <w:hideMark/>
          </w:tcPr>
          <w:p w14:paraId="247AC8AC" w14:textId="77777777" w:rsidR="00BB622F" w:rsidRPr="009E45D9" w:rsidRDefault="00BB622F" w:rsidP="000077F4">
            <w:proofErr w:type="spellStart"/>
            <w:r w:rsidRPr="009E45D9">
              <w:t>Item_quantity</w:t>
            </w:r>
            <w:proofErr w:type="spellEnd"/>
          </w:p>
        </w:tc>
        <w:tc>
          <w:tcPr>
            <w:tcW w:w="1568" w:type="dxa"/>
            <w:hideMark/>
          </w:tcPr>
          <w:p w14:paraId="15714661" w14:textId="77777777" w:rsidR="00BB622F" w:rsidRPr="009E45D9" w:rsidRDefault="00BB622F" w:rsidP="000077F4">
            <w:proofErr w:type="spellStart"/>
            <w:r w:rsidRPr="009E45D9">
              <w:t>item_net_weight</w:t>
            </w:r>
            <w:proofErr w:type="spellEnd"/>
          </w:p>
        </w:tc>
        <w:tc>
          <w:tcPr>
            <w:tcW w:w="1433" w:type="dxa"/>
            <w:hideMark/>
          </w:tcPr>
          <w:p w14:paraId="35A5AD30" w14:textId="77777777" w:rsidR="00BB622F" w:rsidRPr="009E45D9" w:rsidRDefault="00BB622F" w:rsidP="000077F4">
            <w:proofErr w:type="spellStart"/>
            <w:r w:rsidRPr="009E45D9">
              <w:t>usable_item</w:t>
            </w:r>
            <w:proofErr w:type="spellEnd"/>
          </w:p>
        </w:tc>
        <w:tc>
          <w:tcPr>
            <w:tcW w:w="2172" w:type="dxa"/>
            <w:hideMark/>
          </w:tcPr>
          <w:p w14:paraId="2FF1DBE3" w14:textId="77777777" w:rsidR="00BB622F" w:rsidRPr="009E45D9" w:rsidRDefault="00BB622F" w:rsidP="000077F4">
            <w:r w:rsidRPr="009E45D9">
              <w:t>category</w:t>
            </w:r>
          </w:p>
        </w:tc>
      </w:tr>
      <w:tr w:rsidR="00BB622F" w:rsidRPr="009E45D9" w14:paraId="4337F6A0" w14:textId="77777777" w:rsidTr="000077F4">
        <w:trPr>
          <w:trHeight w:val="300"/>
        </w:trPr>
        <w:tc>
          <w:tcPr>
            <w:tcW w:w="1295" w:type="dxa"/>
            <w:hideMark/>
          </w:tcPr>
          <w:p w14:paraId="0573DFDF" w14:textId="77777777" w:rsidR="00BB622F" w:rsidRPr="009E45D9" w:rsidRDefault="00BB622F" w:rsidP="000077F4">
            <w:proofErr w:type="spellStart"/>
            <w:r w:rsidRPr="009E45D9">
              <w:t>IverMictin</w:t>
            </w:r>
            <w:proofErr w:type="spellEnd"/>
          </w:p>
        </w:tc>
        <w:tc>
          <w:tcPr>
            <w:tcW w:w="3475" w:type="dxa"/>
            <w:hideMark/>
          </w:tcPr>
          <w:p w14:paraId="4960125A" w14:textId="77777777" w:rsidR="00BB622F" w:rsidRPr="009E45D9" w:rsidRDefault="00BB622F" w:rsidP="000077F4">
            <w:proofErr w:type="gramStart"/>
            <w:r w:rsidRPr="009E45D9">
              <w:t>12 gram</w:t>
            </w:r>
            <w:proofErr w:type="gramEnd"/>
            <w:r w:rsidRPr="009E45D9">
              <w:t xml:space="preserve"> </w:t>
            </w:r>
            <w:proofErr w:type="spellStart"/>
            <w:r w:rsidRPr="009E45D9">
              <w:t>Dewormer</w:t>
            </w:r>
            <w:proofErr w:type="spellEnd"/>
          </w:p>
        </w:tc>
        <w:tc>
          <w:tcPr>
            <w:tcW w:w="1417" w:type="dxa"/>
            <w:hideMark/>
          </w:tcPr>
          <w:p w14:paraId="05ACE436" w14:textId="77777777" w:rsidR="00BB622F" w:rsidRPr="009E45D9" w:rsidRDefault="00BB622F" w:rsidP="000077F4">
            <w:r w:rsidRPr="009E45D9">
              <w:t>12pcs</w:t>
            </w:r>
          </w:p>
        </w:tc>
        <w:tc>
          <w:tcPr>
            <w:tcW w:w="1568" w:type="dxa"/>
            <w:hideMark/>
          </w:tcPr>
          <w:p w14:paraId="54BB931A" w14:textId="77777777" w:rsidR="00BB622F" w:rsidRPr="009E45D9" w:rsidRDefault="00BB622F" w:rsidP="000077F4">
            <w:r w:rsidRPr="009E45D9">
              <w:t>100g</w:t>
            </w:r>
          </w:p>
        </w:tc>
        <w:tc>
          <w:tcPr>
            <w:tcW w:w="1433" w:type="dxa"/>
            <w:hideMark/>
          </w:tcPr>
          <w:p w14:paraId="3B074215" w14:textId="77777777" w:rsidR="00BB622F" w:rsidRPr="009E45D9" w:rsidRDefault="00BB622F" w:rsidP="000077F4">
            <w:r w:rsidRPr="009E45D9">
              <w:t>100</w:t>
            </w:r>
          </w:p>
        </w:tc>
        <w:tc>
          <w:tcPr>
            <w:tcW w:w="2172" w:type="dxa"/>
            <w:hideMark/>
          </w:tcPr>
          <w:p w14:paraId="207F0037" w14:textId="77777777" w:rsidR="00BB622F" w:rsidRPr="009E45D9" w:rsidRDefault="00BB622F" w:rsidP="000077F4">
            <w:proofErr w:type="spellStart"/>
            <w:r w:rsidRPr="009E45D9">
              <w:t>dewormer</w:t>
            </w:r>
            <w:proofErr w:type="spellEnd"/>
          </w:p>
        </w:tc>
      </w:tr>
      <w:tr w:rsidR="00BB622F" w:rsidRPr="009E45D9" w14:paraId="53C3B2B2" w14:textId="77777777" w:rsidTr="000077F4">
        <w:trPr>
          <w:trHeight w:val="900"/>
        </w:trPr>
        <w:tc>
          <w:tcPr>
            <w:tcW w:w="1295" w:type="dxa"/>
            <w:hideMark/>
          </w:tcPr>
          <w:p w14:paraId="54FD3E40" w14:textId="77777777" w:rsidR="00BB622F" w:rsidRPr="009E45D9" w:rsidRDefault="00BB622F" w:rsidP="000077F4">
            <w:r w:rsidRPr="009E45D9">
              <w:t>B-MEG Premium Grower</w:t>
            </w:r>
          </w:p>
        </w:tc>
        <w:tc>
          <w:tcPr>
            <w:tcW w:w="3475" w:type="dxa"/>
            <w:hideMark/>
          </w:tcPr>
          <w:p w14:paraId="124A0D32" w14:textId="77777777" w:rsidR="00BB622F" w:rsidRPr="009E45D9" w:rsidRDefault="00BB622F" w:rsidP="000077F4">
            <w:r w:rsidRPr="009E45D9">
              <w:t>50kg 1 Sack Grower Feeds</w:t>
            </w:r>
          </w:p>
        </w:tc>
        <w:tc>
          <w:tcPr>
            <w:tcW w:w="1417" w:type="dxa"/>
            <w:hideMark/>
          </w:tcPr>
          <w:p w14:paraId="3DE8F8E0" w14:textId="77777777" w:rsidR="00BB622F" w:rsidRPr="009E45D9" w:rsidRDefault="00BB622F" w:rsidP="000077F4">
            <w:r w:rsidRPr="009E45D9">
              <w:t>5sack</w:t>
            </w:r>
          </w:p>
        </w:tc>
        <w:tc>
          <w:tcPr>
            <w:tcW w:w="1568" w:type="dxa"/>
            <w:hideMark/>
          </w:tcPr>
          <w:p w14:paraId="2DA08EAE" w14:textId="77777777" w:rsidR="00BB622F" w:rsidRPr="009E45D9" w:rsidRDefault="00BB622F" w:rsidP="000077F4">
            <w:r w:rsidRPr="009E45D9">
              <w:t>50kg</w:t>
            </w:r>
          </w:p>
        </w:tc>
        <w:tc>
          <w:tcPr>
            <w:tcW w:w="1433" w:type="dxa"/>
            <w:hideMark/>
          </w:tcPr>
          <w:p w14:paraId="038E72DF" w14:textId="77777777" w:rsidR="00BB622F" w:rsidRPr="009E45D9" w:rsidRDefault="00BB622F" w:rsidP="000077F4">
            <w:r w:rsidRPr="009E45D9">
              <w:t>250</w:t>
            </w:r>
          </w:p>
        </w:tc>
        <w:tc>
          <w:tcPr>
            <w:tcW w:w="2172" w:type="dxa"/>
            <w:hideMark/>
          </w:tcPr>
          <w:p w14:paraId="0AD97755" w14:textId="77777777" w:rsidR="00BB622F" w:rsidRPr="009E45D9" w:rsidRDefault="00BB622F" w:rsidP="000077F4">
            <w:r w:rsidRPr="009E45D9">
              <w:t>feeds</w:t>
            </w:r>
          </w:p>
        </w:tc>
      </w:tr>
      <w:tr w:rsidR="00BB622F" w:rsidRPr="009E45D9" w14:paraId="175E8356" w14:textId="77777777" w:rsidTr="000077F4">
        <w:trPr>
          <w:trHeight w:val="300"/>
        </w:trPr>
        <w:tc>
          <w:tcPr>
            <w:tcW w:w="1295" w:type="dxa"/>
            <w:hideMark/>
          </w:tcPr>
          <w:p w14:paraId="15AB470F" w14:textId="77777777" w:rsidR="00BB622F" w:rsidRPr="009E45D9" w:rsidRDefault="00BB622F" w:rsidP="000077F4">
            <w:r w:rsidRPr="009E45D9">
              <w:t>B-Complex</w:t>
            </w:r>
          </w:p>
        </w:tc>
        <w:tc>
          <w:tcPr>
            <w:tcW w:w="3475" w:type="dxa"/>
            <w:hideMark/>
          </w:tcPr>
          <w:p w14:paraId="66D1CF9B" w14:textId="77777777" w:rsidR="00BB622F" w:rsidRPr="009E45D9" w:rsidRDefault="00BB622F" w:rsidP="000077F4">
            <w:r w:rsidRPr="009E45D9">
              <w:t>15mg 1 Bottle B-Complex Vitamins</w:t>
            </w:r>
          </w:p>
        </w:tc>
        <w:tc>
          <w:tcPr>
            <w:tcW w:w="1417" w:type="dxa"/>
            <w:hideMark/>
          </w:tcPr>
          <w:p w14:paraId="1A166040" w14:textId="77777777" w:rsidR="00BB622F" w:rsidRPr="009E45D9" w:rsidRDefault="00BB622F" w:rsidP="000077F4">
            <w:r w:rsidRPr="009E45D9">
              <w:t>2pcs</w:t>
            </w:r>
          </w:p>
        </w:tc>
        <w:tc>
          <w:tcPr>
            <w:tcW w:w="1568" w:type="dxa"/>
            <w:hideMark/>
          </w:tcPr>
          <w:p w14:paraId="67774326" w14:textId="77777777" w:rsidR="00BB622F" w:rsidRPr="009E45D9" w:rsidRDefault="00BB622F" w:rsidP="000077F4">
            <w:r w:rsidRPr="009E45D9">
              <w:t>15mg</w:t>
            </w:r>
          </w:p>
        </w:tc>
        <w:tc>
          <w:tcPr>
            <w:tcW w:w="1433" w:type="dxa"/>
            <w:hideMark/>
          </w:tcPr>
          <w:p w14:paraId="65580914" w14:textId="77777777" w:rsidR="00BB622F" w:rsidRPr="009E45D9" w:rsidRDefault="00BB622F" w:rsidP="000077F4">
            <w:r w:rsidRPr="009E45D9">
              <w:t>45</w:t>
            </w:r>
          </w:p>
        </w:tc>
        <w:tc>
          <w:tcPr>
            <w:tcW w:w="2172" w:type="dxa"/>
            <w:hideMark/>
          </w:tcPr>
          <w:p w14:paraId="7D614344" w14:textId="77777777" w:rsidR="00BB622F" w:rsidRPr="009E45D9" w:rsidRDefault="00BB622F" w:rsidP="000077F4">
            <w:r w:rsidRPr="009E45D9">
              <w:t>medicine</w:t>
            </w:r>
          </w:p>
        </w:tc>
      </w:tr>
    </w:tbl>
    <w:p w14:paraId="1FE148FE" w14:textId="77777777" w:rsidR="00BB622F" w:rsidRDefault="00BB622F" w:rsidP="00960C8A">
      <w:pPr>
        <w:spacing w:line="360" w:lineRule="auto"/>
      </w:pPr>
      <w:r>
        <w:t>Figure #14 Inventory-0NF</w:t>
      </w:r>
    </w:p>
    <w:p w14:paraId="20BA0E71" w14:textId="31E0BF83" w:rsidR="00BB622F" w:rsidRDefault="00BB622F" w:rsidP="00960C8A">
      <w:pPr>
        <w:spacing w:line="360" w:lineRule="auto"/>
        <w:ind w:left="720"/>
        <w:jc w:val="both"/>
      </w:pPr>
      <w:r>
        <w:t xml:space="preserve">Figure 14 shows the unnormalized form of Inventory table. It contains non atomic attributes like </w:t>
      </w:r>
      <w:proofErr w:type="spellStart"/>
      <w:r>
        <w:t>item_quantity</w:t>
      </w:r>
      <w:proofErr w:type="spellEnd"/>
      <w:r>
        <w:t xml:space="preserve"> and </w:t>
      </w:r>
      <w:proofErr w:type="spellStart"/>
      <w:r>
        <w:t>item_net_weight</w:t>
      </w:r>
      <w:proofErr w:type="spellEnd"/>
      <w:r>
        <w:t>.</w:t>
      </w:r>
    </w:p>
    <w:p w14:paraId="161FC2DC" w14:textId="77777777" w:rsidR="00960C8A" w:rsidRDefault="00960C8A" w:rsidP="00960C8A">
      <w:pPr>
        <w:ind w:left="720"/>
        <w:jc w:val="both"/>
      </w:pPr>
    </w:p>
    <w:p w14:paraId="1CC8DA8C" w14:textId="77777777" w:rsidR="00BB622F" w:rsidRDefault="00BB622F" w:rsidP="00BB622F">
      <w:r>
        <w:t>Inventory</w:t>
      </w:r>
    </w:p>
    <w:tbl>
      <w:tblPr>
        <w:tblStyle w:val="TableGrid"/>
        <w:tblW w:w="0" w:type="auto"/>
        <w:tblLook w:val="04A0" w:firstRow="1" w:lastRow="0" w:firstColumn="1" w:lastColumn="0" w:noHBand="0" w:noVBand="1"/>
      </w:tblPr>
      <w:tblGrid>
        <w:gridCol w:w="606"/>
        <w:gridCol w:w="786"/>
        <w:gridCol w:w="1094"/>
        <w:gridCol w:w="954"/>
        <w:gridCol w:w="1208"/>
        <w:gridCol w:w="1067"/>
        <w:gridCol w:w="1336"/>
        <w:gridCol w:w="833"/>
        <w:gridCol w:w="746"/>
      </w:tblGrid>
      <w:tr w:rsidR="00BB622F" w:rsidRPr="00A4764B" w14:paraId="1BE06560" w14:textId="77777777" w:rsidTr="000077F4">
        <w:trPr>
          <w:trHeight w:val="900"/>
        </w:trPr>
        <w:tc>
          <w:tcPr>
            <w:tcW w:w="0" w:type="auto"/>
            <w:hideMark/>
          </w:tcPr>
          <w:p w14:paraId="6074EA00" w14:textId="77777777" w:rsidR="00BB622F" w:rsidRPr="006801AC" w:rsidRDefault="00BB622F" w:rsidP="000077F4">
            <w:pPr>
              <w:rPr>
                <w:sz w:val="20"/>
                <w:u w:val="single"/>
              </w:rPr>
            </w:pPr>
            <w:proofErr w:type="spellStart"/>
            <w:r w:rsidRPr="006801AC">
              <w:rPr>
                <w:sz w:val="20"/>
                <w:u w:val="single"/>
              </w:rPr>
              <w:t>item_id</w:t>
            </w:r>
            <w:proofErr w:type="spellEnd"/>
          </w:p>
        </w:tc>
        <w:tc>
          <w:tcPr>
            <w:tcW w:w="0" w:type="auto"/>
            <w:hideMark/>
          </w:tcPr>
          <w:p w14:paraId="0041E43C" w14:textId="77777777" w:rsidR="00BB622F" w:rsidRPr="00A4764B" w:rsidRDefault="00BB622F" w:rsidP="000077F4">
            <w:pPr>
              <w:rPr>
                <w:sz w:val="20"/>
              </w:rPr>
            </w:pPr>
            <w:proofErr w:type="spellStart"/>
            <w:r w:rsidRPr="00A4764B">
              <w:rPr>
                <w:sz w:val="20"/>
              </w:rPr>
              <w:t>item_name</w:t>
            </w:r>
            <w:proofErr w:type="spellEnd"/>
          </w:p>
        </w:tc>
        <w:tc>
          <w:tcPr>
            <w:tcW w:w="0" w:type="auto"/>
            <w:hideMark/>
          </w:tcPr>
          <w:p w14:paraId="7ADD8A4A" w14:textId="77777777" w:rsidR="00BB622F" w:rsidRPr="00A4764B" w:rsidRDefault="00BB622F" w:rsidP="000077F4">
            <w:pPr>
              <w:rPr>
                <w:sz w:val="20"/>
              </w:rPr>
            </w:pPr>
            <w:proofErr w:type="spellStart"/>
            <w:r w:rsidRPr="00A4764B">
              <w:rPr>
                <w:sz w:val="20"/>
              </w:rPr>
              <w:t>Item_description</w:t>
            </w:r>
            <w:proofErr w:type="spellEnd"/>
          </w:p>
        </w:tc>
        <w:tc>
          <w:tcPr>
            <w:tcW w:w="0" w:type="auto"/>
            <w:hideMark/>
          </w:tcPr>
          <w:p w14:paraId="200F3771" w14:textId="77777777" w:rsidR="00BB622F" w:rsidRPr="00A4764B" w:rsidRDefault="00BB622F" w:rsidP="000077F4">
            <w:pPr>
              <w:rPr>
                <w:sz w:val="20"/>
              </w:rPr>
            </w:pPr>
            <w:proofErr w:type="spellStart"/>
            <w:r w:rsidRPr="00A4764B">
              <w:rPr>
                <w:sz w:val="20"/>
              </w:rPr>
              <w:t>Item_quantity</w:t>
            </w:r>
            <w:proofErr w:type="spellEnd"/>
          </w:p>
        </w:tc>
        <w:tc>
          <w:tcPr>
            <w:tcW w:w="0" w:type="auto"/>
            <w:hideMark/>
          </w:tcPr>
          <w:p w14:paraId="02CEA3F9" w14:textId="77777777" w:rsidR="00BB622F" w:rsidRPr="00A4764B" w:rsidRDefault="00BB622F" w:rsidP="000077F4">
            <w:pPr>
              <w:rPr>
                <w:sz w:val="20"/>
              </w:rPr>
            </w:pPr>
            <w:proofErr w:type="spellStart"/>
            <w:r w:rsidRPr="00A4764B">
              <w:rPr>
                <w:sz w:val="20"/>
              </w:rPr>
              <w:t>item_quantity_unit</w:t>
            </w:r>
            <w:proofErr w:type="spellEnd"/>
          </w:p>
        </w:tc>
        <w:tc>
          <w:tcPr>
            <w:tcW w:w="0" w:type="auto"/>
            <w:hideMark/>
          </w:tcPr>
          <w:p w14:paraId="4C754A98" w14:textId="77777777" w:rsidR="00BB622F" w:rsidRPr="00A4764B" w:rsidRDefault="00BB622F" w:rsidP="000077F4">
            <w:pPr>
              <w:rPr>
                <w:sz w:val="20"/>
              </w:rPr>
            </w:pPr>
            <w:proofErr w:type="spellStart"/>
            <w:r w:rsidRPr="00A4764B">
              <w:rPr>
                <w:sz w:val="20"/>
              </w:rPr>
              <w:t>item_net_weight</w:t>
            </w:r>
            <w:proofErr w:type="spellEnd"/>
          </w:p>
        </w:tc>
        <w:tc>
          <w:tcPr>
            <w:tcW w:w="0" w:type="auto"/>
            <w:hideMark/>
          </w:tcPr>
          <w:p w14:paraId="4ABB7978" w14:textId="77777777" w:rsidR="00BB622F" w:rsidRPr="00A4764B" w:rsidRDefault="00BB622F" w:rsidP="000077F4">
            <w:pPr>
              <w:rPr>
                <w:sz w:val="20"/>
              </w:rPr>
            </w:pPr>
            <w:proofErr w:type="spellStart"/>
            <w:r w:rsidRPr="00A4764B">
              <w:rPr>
                <w:sz w:val="20"/>
              </w:rPr>
              <w:t>item_net_weight_unit</w:t>
            </w:r>
            <w:proofErr w:type="spellEnd"/>
          </w:p>
        </w:tc>
        <w:tc>
          <w:tcPr>
            <w:tcW w:w="0" w:type="auto"/>
            <w:hideMark/>
          </w:tcPr>
          <w:p w14:paraId="152FCFAE" w14:textId="77777777" w:rsidR="00BB622F" w:rsidRPr="00A4764B" w:rsidRDefault="00BB622F" w:rsidP="000077F4">
            <w:pPr>
              <w:rPr>
                <w:sz w:val="20"/>
              </w:rPr>
            </w:pPr>
            <w:proofErr w:type="spellStart"/>
            <w:r w:rsidRPr="00A4764B">
              <w:rPr>
                <w:sz w:val="20"/>
              </w:rPr>
              <w:t>usable_item</w:t>
            </w:r>
            <w:proofErr w:type="spellEnd"/>
          </w:p>
        </w:tc>
        <w:tc>
          <w:tcPr>
            <w:tcW w:w="0" w:type="auto"/>
            <w:hideMark/>
          </w:tcPr>
          <w:p w14:paraId="663F0CF1" w14:textId="77777777" w:rsidR="00BB622F" w:rsidRPr="00A4764B" w:rsidRDefault="00BB622F" w:rsidP="000077F4">
            <w:pPr>
              <w:rPr>
                <w:sz w:val="20"/>
              </w:rPr>
            </w:pPr>
            <w:r w:rsidRPr="00A4764B">
              <w:rPr>
                <w:sz w:val="20"/>
              </w:rPr>
              <w:t>category</w:t>
            </w:r>
          </w:p>
        </w:tc>
      </w:tr>
      <w:tr w:rsidR="00BB622F" w:rsidRPr="00A4764B" w14:paraId="7A53BC32" w14:textId="77777777" w:rsidTr="000077F4">
        <w:trPr>
          <w:trHeight w:val="600"/>
        </w:trPr>
        <w:tc>
          <w:tcPr>
            <w:tcW w:w="0" w:type="auto"/>
            <w:hideMark/>
          </w:tcPr>
          <w:p w14:paraId="0A9DD5F7" w14:textId="77777777" w:rsidR="00BB622F" w:rsidRPr="00A4764B" w:rsidRDefault="00BB622F" w:rsidP="000077F4">
            <w:pPr>
              <w:rPr>
                <w:sz w:val="20"/>
              </w:rPr>
            </w:pPr>
            <w:r w:rsidRPr="00A4764B">
              <w:rPr>
                <w:sz w:val="20"/>
              </w:rPr>
              <w:lastRenderedPageBreak/>
              <w:t>1</w:t>
            </w:r>
          </w:p>
        </w:tc>
        <w:tc>
          <w:tcPr>
            <w:tcW w:w="0" w:type="auto"/>
            <w:hideMark/>
          </w:tcPr>
          <w:p w14:paraId="64262026" w14:textId="77777777" w:rsidR="00BB622F" w:rsidRPr="00A4764B" w:rsidRDefault="00BB622F" w:rsidP="000077F4">
            <w:pPr>
              <w:rPr>
                <w:sz w:val="20"/>
              </w:rPr>
            </w:pPr>
            <w:proofErr w:type="spellStart"/>
            <w:r w:rsidRPr="00A4764B">
              <w:rPr>
                <w:sz w:val="20"/>
              </w:rPr>
              <w:t>IverMictin</w:t>
            </w:r>
            <w:proofErr w:type="spellEnd"/>
          </w:p>
        </w:tc>
        <w:tc>
          <w:tcPr>
            <w:tcW w:w="0" w:type="auto"/>
            <w:hideMark/>
          </w:tcPr>
          <w:p w14:paraId="25AC2D38" w14:textId="77777777" w:rsidR="00BB622F" w:rsidRPr="00A4764B" w:rsidRDefault="00BB622F" w:rsidP="000077F4">
            <w:pPr>
              <w:rPr>
                <w:sz w:val="20"/>
              </w:rPr>
            </w:pPr>
            <w:proofErr w:type="gramStart"/>
            <w:r w:rsidRPr="00A4764B">
              <w:rPr>
                <w:sz w:val="20"/>
              </w:rPr>
              <w:t>12 gram</w:t>
            </w:r>
            <w:proofErr w:type="gramEnd"/>
            <w:r w:rsidRPr="00A4764B">
              <w:rPr>
                <w:sz w:val="20"/>
              </w:rPr>
              <w:t xml:space="preserve"> </w:t>
            </w:r>
            <w:proofErr w:type="spellStart"/>
            <w:r w:rsidRPr="00A4764B">
              <w:rPr>
                <w:sz w:val="20"/>
              </w:rPr>
              <w:t>Dewormer</w:t>
            </w:r>
            <w:proofErr w:type="spellEnd"/>
          </w:p>
        </w:tc>
        <w:tc>
          <w:tcPr>
            <w:tcW w:w="0" w:type="auto"/>
            <w:hideMark/>
          </w:tcPr>
          <w:p w14:paraId="594F87E5" w14:textId="77777777" w:rsidR="00BB622F" w:rsidRPr="00A4764B" w:rsidRDefault="00BB622F" w:rsidP="000077F4">
            <w:pPr>
              <w:rPr>
                <w:sz w:val="20"/>
              </w:rPr>
            </w:pPr>
            <w:r w:rsidRPr="00A4764B">
              <w:rPr>
                <w:sz w:val="20"/>
              </w:rPr>
              <w:t>12</w:t>
            </w:r>
          </w:p>
        </w:tc>
        <w:tc>
          <w:tcPr>
            <w:tcW w:w="0" w:type="auto"/>
            <w:hideMark/>
          </w:tcPr>
          <w:p w14:paraId="5B1D5221" w14:textId="77777777" w:rsidR="00BB622F" w:rsidRPr="00A4764B" w:rsidRDefault="00BB622F" w:rsidP="000077F4">
            <w:pPr>
              <w:rPr>
                <w:sz w:val="20"/>
              </w:rPr>
            </w:pPr>
            <w:r w:rsidRPr="00A4764B">
              <w:rPr>
                <w:sz w:val="20"/>
              </w:rPr>
              <w:t>g</w:t>
            </w:r>
          </w:p>
        </w:tc>
        <w:tc>
          <w:tcPr>
            <w:tcW w:w="0" w:type="auto"/>
            <w:hideMark/>
          </w:tcPr>
          <w:p w14:paraId="0EE49216" w14:textId="77777777" w:rsidR="00BB622F" w:rsidRPr="00A4764B" w:rsidRDefault="00BB622F" w:rsidP="000077F4">
            <w:pPr>
              <w:rPr>
                <w:sz w:val="20"/>
              </w:rPr>
            </w:pPr>
            <w:r w:rsidRPr="00A4764B">
              <w:rPr>
                <w:sz w:val="20"/>
              </w:rPr>
              <w:t>100</w:t>
            </w:r>
          </w:p>
        </w:tc>
        <w:tc>
          <w:tcPr>
            <w:tcW w:w="0" w:type="auto"/>
            <w:hideMark/>
          </w:tcPr>
          <w:p w14:paraId="71C4FE27" w14:textId="77777777" w:rsidR="00BB622F" w:rsidRPr="00A4764B" w:rsidRDefault="00BB622F" w:rsidP="000077F4">
            <w:pPr>
              <w:rPr>
                <w:sz w:val="20"/>
              </w:rPr>
            </w:pPr>
            <w:r w:rsidRPr="00A4764B">
              <w:rPr>
                <w:sz w:val="20"/>
              </w:rPr>
              <w:t>g</w:t>
            </w:r>
          </w:p>
        </w:tc>
        <w:tc>
          <w:tcPr>
            <w:tcW w:w="0" w:type="auto"/>
            <w:hideMark/>
          </w:tcPr>
          <w:p w14:paraId="2D5705CC" w14:textId="77777777" w:rsidR="00BB622F" w:rsidRPr="00A4764B" w:rsidRDefault="00BB622F" w:rsidP="000077F4">
            <w:pPr>
              <w:rPr>
                <w:sz w:val="20"/>
              </w:rPr>
            </w:pPr>
            <w:r w:rsidRPr="00A4764B">
              <w:rPr>
                <w:sz w:val="20"/>
              </w:rPr>
              <w:t>100</w:t>
            </w:r>
          </w:p>
        </w:tc>
        <w:tc>
          <w:tcPr>
            <w:tcW w:w="0" w:type="auto"/>
            <w:hideMark/>
          </w:tcPr>
          <w:p w14:paraId="7E861EAD" w14:textId="77777777" w:rsidR="00BB622F" w:rsidRPr="00A4764B" w:rsidRDefault="00BB622F" w:rsidP="000077F4">
            <w:pPr>
              <w:rPr>
                <w:sz w:val="20"/>
              </w:rPr>
            </w:pPr>
            <w:proofErr w:type="spellStart"/>
            <w:r w:rsidRPr="00A4764B">
              <w:rPr>
                <w:sz w:val="20"/>
              </w:rPr>
              <w:t>dewormer</w:t>
            </w:r>
            <w:proofErr w:type="spellEnd"/>
          </w:p>
        </w:tc>
      </w:tr>
      <w:tr w:rsidR="00BB622F" w:rsidRPr="00A4764B" w14:paraId="2C0952F8" w14:textId="77777777" w:rsidTr="000077F4">
        <w:trPr>
          <w:trHeight w:val="600"/>
        </w:trPr>
        <w:tc>
          <w:tcPr>
            <w:tcW w:w="0" w:type="auto"/>
            <w:hideMark/>
          </w:tcPr>
          <w:p w14:paraId="7967B2FC" w14:textId="77777777" w:rsidR="00BB622F" w:rsidRPr="00A4764B" w:rsidRDefault="00BB622F" w:rsidP="000077F4">
            <w:pPr>
              <w:rPr>
                <w:sz w:val="20"/>
              </w:rPr>
            </w:pPr>
            <w:r w:rsidRPr="00A4764B">
              <w:rPr>
                <w:sz w:val="20"/>
              </w:rPr>
              <w:t>2</w:t>
            </w:r>
          </w:p>
        </w:tc>
        <w:tc>
          <w:tcPr>
            <w:tcW w:w="0" w:type="auto"/>
            <w:hideMark/>
          </w:tcPr>
          <w:p w14:paraId="1A4A723F" w14:textId="77777777" w:rsidR="00BB622F" w:rsidRPr="00A4764B" w:rsidRDefault="00BB622F" w:rsidP="000077F4">
            <w:pPr>
              <w:rPr>
                <w:sz w:val="20"/>
              </w:rPr>
            </w:pPr>
            <w:r w:rsidRPr="00A4764B">
              <w:rPr>
                <w:sz w:val="20"/>
              </w:rPr>
              <w:t>B-MEG Premium Grower</w:t>
            </w:r>
          </w:p>
        </w:tc>
        <w:tc>
          <w:tcPr>
            <w:tcW w:w="0" w:type="auto"/>
            <w:hideMark/>
          </w:tcPr>
          <w:p w14:paraId="350DA8BD" w14:textId="77777777" w:rsidR="00BB622F" w:rsidRPr="00A4764B" w:rsidRDefault="00BB622F" w:rsidP="000077F4">
            <w:pPr>
              <w:rPr>
                <w:sz w:val="20"/>
              </w:rPr>
            </w:pPr>
            <w:r w:rsidRPr="00A4764B">
              <w:rPr>
                <w:sz w:val="20"/>
              </w:rPr>
              <w:t>50kg 1 Sack Grower Feeds</w:t>
            </w:r>
          </w:p>
        </w:tc>
        <w:tc>
          <w:tcPr>
            <w:tcW w:w="0" w:type="auto"/>
            <w:hideMark/>
          </w:tcPr>
          <w:p w14:paraId="680F29EF" w14:textId="77777777" w:rsidR="00BB622F" w:rsidRPr="00A4764B" w:rsidRDefault="00BB622F" w:rsidP="000077F4">
            <w:pPr>
              <w:rPr>
                <w:sz w:val="20"/>
              </w:rPr>
            </w:pPr>
            <w:r w:rsidRPr="00A4764B">
              <w:rPr>
                <w:sz w:val="20"/>
              </w:rPr>
              <w:t>5</w:t>
            </w:r>
          </w:p>
        </w:tc>
        <w:tc>
          <w:tcPr>
            <w:tcW w:w="0" w:type="auto"/>
            <w:hideMark/>
          </w:tcPr>
          <w:p w14:paraId="28C89669" w14:textId="77777777" w:rsidR="00BB622F" w:rsidRPr="00A4764B" w:rsidRDefault="00BB622F" w:rsidP="000077F4">
            <w:pPr>
              <w:rPr>
                <w:sz w:val="20"/>
              </w:rPr>
            </w:pPr>
            <w:r w:rsidRPr="00A4764B">
              <w:rPr>
                <w:sz w:val="20"/>
              </w:rPr>
              <w:t>kg</w:t>
            </w:r>
          </w:p>
        </w:tc>
        <w:tc>
          <w:tcPr>
            <w:tcW w:w="0" w:type="auto"/>
            <w:hideMark/>
          </w:tcPr>
          <w:p w14:paraId="323EF2CB" w14:textId="77777777" w:rsidR="00BB622F" w:rsidRPr="00A4764B" w:rsidRDefault="00BB622F" w:rsidP="000077F4">
            <w:pPr>
              <w:rPr>
                <w:sz w:val="20"/>
              </w:rPr>
            </w:pPr>
            <w:r w:rsidRPr="00A4764B">
              <w:rPr>
                <w:sz w:val="20"/>
              </w:rPr>
              <w:t>50</w:t>
            </w:r>
          </w:p>
        </w:tc>
        <w:tc>
          <w:tcPr>
            <w:tcW w:w="0" w:type="auto"/>
            <w:hideMark/>
          </w:tcPr>
          <w:p w14:paraId="33F51583" w14:textId="77777777" w:rsidR="00BB622F" w:rsidRPr="00A4764B" w:rsidRDefault="00BB622F" w:rsidP="000077F4">
            <w:pPr>
              <w:rPr>
                <w:sz w:val="20"/>
              </w:rPr>
            </w:pPr>
            <w:r w:rsidRPr="00A4764B">
              <w:rPr>
                <w:sz w:val="20"/>
              </w:rPr>
              <w:t>kg</w:t>
            </w:r>
          </w:p>
        </w:tc>
        <w:tc>
          <w:tcPr>
            <w:tcW w:w="0" w:type="auto"/>
            <w:hideMark/>
          </w:tcPr>
          <w:p w14:paraId="5C470C2B" w14:textId="77777777" w:rsidR="00BB622F" w:rsidRPr="00A4764B" w:rsidRDefault="00BB622F" w:rsidP="000077F4">
            <w:pPr>
              <w:rPr>
                <w:sz w:val="20"/>
              </w:rPr>
            </w:pPr>
            <w:r w:rsidRPr="00A4764B">
              <w:rPr>
                <w:sz w:val="20"/>
              </w:rPr>
              <w:t>250</w:t>
            </w:r>
          </w:p>
        </w:tc>
        <w:tc>
          <w:tcPr>
            <w:tcW w:w="0" w:type="auto"/>
            <w:hideMark/>
          </w:tcPr>
          <w:p w14:paraId="2CAAB5B3" w14:textId="77777777" w:rsidR="00BB622F" w:rsidRPr="00A4764B" w:rsidRDefault="00BB622F" w:rsidP="000077F4">
            <w:pPr>
              <w:rPr>
                <w:sz w:val="20"/>
              </w:rPr>
            </w:pPr>
            <w:r w:rsidRPr="00A4764B">
              <w:rPr>
                <w:sz w:val="20"/>
              </w:rPr>
              <w:t>feeds</w:t>
            </w:r>
          </w:p>
        </w:tc>
      </w:tr>
      <w:tr w:rsidR="00BB622F" w:rsidRPr="00A4764B" w14:paraId="6AB89D88" w14:textId="77777777" w:rsidTr="000077F4">
        <w:trPr>
          <w:trHeight w:val="900"/>
        </w:trPr>
        <w:tc>
          <w:tcPr>
            <w:tcW w:w="0" w:type="auto"/>
            <w:hideMark/>
          </w:tcPr>
          <w:p w14:paraId="7CC0BDBF" w14:textId="77777777" w:rsidR="00BB622F" w:rsidRPr="00A4764B" w:rsidRDefault="00BB622F" w:rsidP="000077F4">
            <w:pPr>
              <w:rPr>
                <w:sz w:val="20"/>
              </w:rPr>
            </w:pPr>
            <w:r w:rsidRPr="00A4764B">
              <w:rPr>
                <w:sz w:val="20"/>
              </w:rPr>
              <w:t>3</w:t>
            </w:r>
          </w:p>
        </w:tc>
        <w:tc>
          <w:tcPr>
            <w:tcW w:w="0" w:type="auto"/>
            <w:hideMark/>
          </w:tcPr>
          <w:p w14:paraId="093C376F" w14:textId="77777777" w:rsidR="00BB622F" w:rsidRPr="00A4764B" w:rsidRDefault="00BB622F" w:rsidP="000077F4">
            <w:pPr>
              <w:rPr>
                <w:sz w:val="20"/>
              </w:rPr>
            </w:pPr>
            <w:r w:rsidRPr="00A4764B">
              <w:rPr>
                <w:sz w:val="20"/>
              </w:rPr>
              <w:t>B-Complex</w:t>
            </w:r>
          </w:p>
        </w:tc>
        <w:tc>
          <w:tcPr>
            <w:tcW w:w="0" w:type="auto"/>
            <w:hideMark/>
          </w:tcPr>
          <w:p w14:paraId="6627584A" w14:textId="77777777" w:rsidR="00BB622F" w:rsidRPr="00A4764B" w:rsidRDefault="00BB622F" w:rsidP="000077F4">
            <w:pPr>
              <w:rPr>
                <w:sz w:val="20"/>
              </w:rPr>
            </w:pPr>
            <w:r w:rsidRPr="00A4764B">
              <w:rPr>
                <w:sz w:val="20"/>
              </w:rPr>
              <w:t>15mg 1 Bottle B-Complex Vitamins</w:t>
            </w:r>
          </w:p>
        </w:tc>
        <w:tc>
          <w:tcPr>
            <w:tcW w:w="0" w:type="auto"/>
            <w:hideMark/>
          </w:tcPr>
          <w:p w14:paraId="0E730D37" w14:textId="77777777" w:rsidR="00BB622F" w:rsidRPr="00A4764B" w:rsidRDefault="00BB622F" w:rsidP="000077F4">
            <w:pPr>
              <w:rPr>
                <w:sz w:val="20"/>
              </w:rPr>
            </w:pPr>
            <w:r w:rsidRPr="00A4764B">
              <w:rPr>
                <w:sz w:val="20"/>
              </w:rPr>
              <w:t>2</w:t>
            </w:r>
          </w:p>
        </w:tc>
        <w:tc>
          <w:tcPr>
            <w:tcW w:w="0" w:type="auto"/>
            <w:hideMark/>
          </w:tcPr>
          <w:p w14:paraId="6ECEB3E5" w14:textId="77777777" w:rsidR="00BB622F" w:rsidRPr="00A4764B" w:rsidRDefault="00BB622F" w:rsidP="000077F4">
            <w:pPr>
              <w:rPr>
                <w:sz w:val="20"/>
              </w:rPr>
            </w:pPr>
            <w:r w:rsidRPr="00A4764B">
              <w:rPr>
                <w:sz w:val="20"/>
              </w:rPr>
              <w:t>mg</w:t>
            </w:r>
          </w:p>
        </w:tc>
        <w:tc>
          <w:tcPr>
            <w:tcW w:w="0" w:type="auto"/>
            <w:hideMark/>
          </w:tcPr>
          <w:p w14:paraId="0AD84BE2" w14:textId="77777777" w:rsidR="00BB622F" w:rsidRPr="00A4764B" w:rsidRDefault="00BB622F" w:rsidP="000077F4">
            <w:pPr>
              <w:rPr>
                <w:sz w:val="20"/>
              </w:rPr>
            </w:pPr>
            <w:r w:rsidRPr="00A4764B">
              <w:rPr>
                <w:sz w:val="20"/>
              </w:rPr>
              <w:t>15</w:t>
            </w:r>
          </w:p>
        </w:tc>
        <w:tc>
          <w:tcPr>
            <w:tcW w:w="0" w:type="auto"/>
            <w:hideMark/>
          </w:tcPr>
          <w:p w14:paraId="26E3E1F6" w14:textId="77777777" w:rsidR="00BB622F" w:rsidRPr="00A4764B" w:rsidRDefault="00BB622F" w:rsidP="000077F4">
            <w:pPr>
              <w:rPr>
                <w:sz w:val="20"/>
              </w:rPr>
            </w:pPr>
            <w:r w:rsidRPr="00A4764B">
              <w:rPr>
                <w:sz w:val="20"/>
              </w:rPr>
              <w:t>mg</w:t>
            </w:r>
          </w:p>
        </w:tc>
        <w:tc>
          <w:tcPr>
            <w:tcW w:w="0" w:type="auto"/>
            <w:hideMark/>
          </w:tcPr>
          <w:p w14:paraId="0F607170" w14:textId="77777777" w:rsidR="00BB622F" w:rsidRPr="00A4764B" w:rsidRDefault="00BB622F" w:rsidP="000077F4">
            <w:pPr>
              <w:rPr>
                <w:sz w:val="20"/>
              </w:rPr>
            </w:pPr>
            <w:r w:rsidRPr="00A4764B">
              <w:rPr>
                <w:sz w:val="20"/>
              </w:rPr>
              <w:t>45</w:t>
            </w:r>
          </w:p>
        </w:tc>
        <w:tc>
          <w:tcPr>
            <w:tcW w:w="0" w:type="auto"/>
            <w:hideMark/>
          </w:tcPr>
          <w:p w14:paraId="01EC8BB7" w14:textId="77777777" w:rsidR="00BB622F" w:rsidRPr="00A4764B" w:rsidRDefault="00BB622F" w:rsidP="000077F4">
            <w:pPr>
              <w:rPr>
                <w:sz w:val="20"/>
              </w:rPr>
            </w:pPr>
            <w:r w:rsidRPr="00A4764B">
              <w:rPr>
                <w:sz w:val="20"/>
              </w:rPr>
              <w:t>medicine</w:t>
            </w:r>
          </w:p>
        </w:tc>
      </w:tr>
    </w:tbl>
    <w:p w14:paraId="47805123" w14:textId="77777777" w:rsidR="00BB622F" w:rsidRDefault="00BB622F" w:rsidP="00960C8A">
      <w:r>
        <w:t>Figure #15 Inventory-1NF</w:t>
      </w:r>
    </w:p>
    <w:p w14:paraId="20B57752" w14:textId="190FCD37" w:rsidR="00BB622F" w:rsidRDefault="00BB622F" w:rsidP="00960C8A">
      <w:pPr>
        <w:ind w:left="720"/>
        <w:jc w:val="both"/>
      </w:pPr>
      <w:r>
        <w:t xml:space="preserve">Figure 15 shows the first normal form of Inventory table which non atomic attributes mentioned in figure 14 was removed by creating their own respective attributes. Other than that, </w:t>
      </w:r>
      <w:proofErr w:type="spellStart"/>
      <w:r>
        <w:t>item_id</w:t>
      </w:r>
      <w:proofErr w:type="spellEnd"/>
      <w:r>
        <w:t xml:space="preserve"> attributes </w:t>
      </w:r>
      <w:proofErr w:type="gramStart"/>
      <w:r>
        <w:t>was</w:t>
      </w:r>
      <w:proofErr w:type="gramEnd"/>
      <w:r>
        <w:t xml:space="preserve"> added to be assigned as primary key of figure 15.</w:t>
      </w:r>
    </w:p>
    <w:p w14:paraId="0E407F97" w14:textId="77777777" w:rsidR="00960C8A" w:rsidRDefault="00960C8A" w:rsidP="00960C8A">
      <w:pPr>
        <w:ind w:left="720"/>
        <w:jc w:val="both"/>
      </w:pPr>
    </w:p>
    <w:p w14:paraId="6CAF42D4" w14:textId="77777777" w:rsidR="00BB622F" w:rsidRDefault="00BB622F" w:rsidP="00960C8A">
      <w:pPr>
        <w:jc w:val="both"/>
      </w:pPr>
      <w:r>
        <w:t>Inventory</w:t>
      </w:r>
    </w:p>
    <w:tbl>
      <w:tblPr>
        <w:tblStyle w:val="TableGrid"/>
        <w:tblW w:w="8639" w:type="dxa"/>
        <w:tblLayout w:type="fixed"/>
        <w:tblLook w:val="04A0" w:firstRow="1" w:lastRow="0" w:firstColumn="1" w:lastColumn="0" w:noHBand="0" w:noVBand="1"/>
      </w:tblPr>
      <w:tblGrid>
        <w:gridCol w:w="959"/>
        <w:gridCol w:w="960"/>
        <w:gridCol w:w="960"/>
        <w:gridCol w:w="960"/>
        <w:gridCol w:w="960"/>
        <w:gridCol w:w="960"/>
        <w:gridCol w:w="960"/>
        <w:gridCol w:w="960"/>
        <w:gridCol w:w="960"/>
      </w:tblGrid>
      <w:tr w:rsidR="00BB622F" w:rsidRPr="006801AC" w14:paraId="76F1B642" w14:textId="77777777" w:rsidTr="00960C8A">
        <w:trPr>
          <w:trHeight w:val="956"/>
        </w:trPr>
        <w:tc>
          <w:tcPr>
            <w:tcW w:w="959" w:type="dxa"/>
            <w:hideMark/>
          </w:tcPr>
          <w:p w14:paraId="1AA3A825" w14:textId="77777777" w:rsidR="00BB622F" w:rsidRPr="008B0ABA" w:rsidRDefault="00BB622F" w:rsidP="000077F4">
            <w:pPr>
              <w:rPr>
                <w:sz w:val="18"/>
                <w:szCs w:val="18"/>
                <w:u w:val="single"/>
              </w:rPr>
            </w:pPr>
            <w:proofErr w:type="spellStart"/>
            <w:r w:rsidRPr="008B0ABA">
              <w:rPr>
                <w:sz w:val="18"/>
                <w:szCs w:val="18"/>
                <w:u w:val="single"/>
              </w:rPr>
              <w:t>item_id</w:t>
            </w:r>
            <w:proofErr w:type="spellEnd"/>
          </w:p>
        </w:tc>
        <w:tc>
          <w:tcPr>
            <w:tcW w:w="960" w:type="dxa"/>
            <w:hideMark/>
          </w:tcPr>
          <w:p w14:paraId="137640ED" w14:textId="77777777" w:rsidR="00BB622F" w:rsidRPr="008B0ABA" w:rsidRDefault="00BB622F" w:rsidP="000077F4">
            <w:pPr>
              <w:rPr>
                <w:sz w:val="18"/>
                <w:szCs w:val="18"/>
              </w:rPr>
            </w:pPr>
            <w:proofErr w:type="spellStart"/>
            <w:r w:rsidRPr="008B0ABA">
              <w:rPr>
                <w:sz w:val="18"/>
                <w:szCs w:val="18"/>
              </w:rPr>
              <w:t>item_name</w:t>
            </w:r>
            <w:proofErr w:type="spellEnd"/>
          </w:p>
        </w:tc>
        <w:tc>
          <w:tcPr>
            <w:tcW w:w="960" w:type="dxa"/>
            <w:hideMark/>
          </w:tcPr>
          <w:p w14:paraId="3AA58164" w14:textId="77777777" w:rsidR="00BB622F" w:rsidRPr="008B0ABA" w:rsidRDefault="00BB622F" w:rsidP="000077F4">
            <w:pPr>
              <w:rPr>
                <w:sz w:val="18"/>
                <w:szCs w:val="18"/>
              </w:rPr>
            </w:pPr>
            <w:proofErr w:type="spellStart"/>
            <w:r w:rsidRPr="008B0ABA">
              <w:rPr>
                <w:sz w:val="18"/>
                <w:szCs w:val="18"/>
              </w:rPr>
              <w:t>Item_description</w:t>
            </w:r>
            <w:proofErr w:type="spellEnd"/>
          </w:p>
        </w:tc>
        <w:tc>
          <w:tcPr>
            <w:tcW w:w="960" w:type="dxa"/>
            <w:hideMark/>
          </w:tcPr>
          <w:p w14:paraId="7A61A321" w14:textId="77777777" w:rsidR="00BB622F" w:rsidRPr="008B0ABA" w:rsidRDefault="00BB622F" w:rsidP="000077F4">
            <w:pPr>
              <w:rPr>
                <w:sz w:val="18"/>
                <w:szCs w:val="18"/>
              </w:rPr>
            </w:pPr>
            <w:proofErr w:type="spellStart"/>
            <w:r w:rsidRPr="008B0ABA">
              <w:rPr>
                <w:sz w:val="18"/>
                <w:szCs w:val="18"/>
              </w:rPr>
              <w:t>item_quantity</w:t>
            </w:r>
            <w:proofErr w:type="spellEnd"/>
          </w:p>
        </w:tc>
        <w:tc>
          <w:tcPr>
            <w:tcW w:w="960" w:type="dxa"/>
            <w:hideMark/>
          </w:tcPr>
          <w:p w14:paraId="0EBC25F9" w14:textId="77777777" w:rsidR="00BB622F" w:rsidRPr="00344F14" w:rsidRDefault="00BB622F" w:rsidP="000077F4">
            <w:pPr>
              <w:rPr>
                <w:sz w:val="18"/>
                <w:szCs w:val="18"/>
                <w:u w:val="double"/>
              </w:rPr>
            </w:pPr>
            <w:proofErr w:type="spellStart"/>
            <w:r w:rsidRPr="00344F14">
              <w:rPr>
                <w:sz w:val="18"/>
                <w:szCs w:val="18"/>
                <w:u w:val="double"/>
              </w:rPr>
              <w:t>item_quantity_unit</w:t>
            </w:r>
            <w:proofErr w:type="spellEnd"/>
          </w:p>
        </w:tc>
        <w:tc>
          <w:tcPr>
            <w:tcW w:w="960" w:type="dxa"/>
            <w:hideMark/>
          </w:tcPr>
          <w:p w14:paraId="63097408" w14:textId="77777777" w:rsidR="00BB622F" w:rsidRPr="008B0ABA" w:rsidRDefault="00BB622F" w:rsidP="000077F4">
            <w:pPr>
              <w:rPr>
                <w:sz w:val="18"/>
                <w:szCs w:val="18"/>
              </w:rPr>
            </w:pPr>
            <w:proofErr w:type="spellStart"/>
            <w:r w:rsidRPr="008B0ABA">
              <w:rPr>
                <w:sz w:val="18"/>
                <w:szCs w:val="18"/>
              </w:rPr>
              <w:t>item_net_weight</w:t>
            </w:r>
            <w:proofErr w:type="spellEnd"/>
          </w:p>
        </w:tc>
        <w:tc>
          <w:tcPr>
            <w:tcW w:w="960" w:type="dxa"/>
            <w:hideMark/>
          </w:tcPr>
          <w:p w14:paraId="7CB5480B" w14:textId="77777777" w:rsidR="00BB622F" w:rsidRPr="00344F14" w:rsidRDefault="00BB622F" w:rsidP="000077F4">
            <w:pPr>
              <w:rPr>
                <w:sz w:val="18"/>
                <w:szCs w:val="18"/>
                <w:u w:val="single"/>
              </w:rPr>
            </w:pPr>
            <w:proofErr w:type="spellStart"/>
            <w:r w:rsidRPr="00344F14">
              <w:rPr>
                <w:sz w:val="18"/>
                <w:szCs w:val="18"/>
                <w:u w:val="single"/>
              </w:rPr>
              <w:t>item_net_weight_unit</w:t>
            </w:r>
            <w:proofErr w:type="spellEnd"/>
          </w:p>
        </w:tc>
        <w:tc>
          <w:tcPr>
            <w:tcW w:w="960" w:type="dxa"/>
            <w:hideMark/>
          </w:tcPr>
          <w:p w14:paraId="5199D8D6" w14:textId="77777777" w:rsidR="00BB622F" w:rsidRPr="008B0ABA" w:rsidRDefault="00BB622F" w:rsidP="000077F4">
            <w:pPr>
              <w:rPr>
                <w:sz w:val="18"/>
                <w:szCs w:val="18"/>
              </w:rPr>
            </w:pPr>
            <w:proofErr w:type="spellStart"/>
            <w:r w:rsidRPr="008B0ABA">
              <w:rPr>
                <w:sz w:val="18"/>
                <w:szCs w:val="18"/>
              </w:rPr>
              <w:t>usable_item</w:t>
            </w:r>
            <w:proofErr w:type="spellEnd"/>
          </w:p>
        </w:tc>
        <w:tc>
          <w:tcPr>
            <w:tcW w:w="960" w:type="dxa"/>
            <w:hideMark/>
          </w:tcPr>
          <w:p w14:paraId="162079EA" w14:textId="77777777" w:rsidR="00BB622F" w:rsidRPr="00344F14" w:rsidRDefault="00BB622F" w:rsidP="000077F4">
            <w:pPr>
              <w:rPr>
                <w:sz w:val="18"/>
                <w:szCs w:val="18"/>
                <w:u w:val="double"/>
              </w:rPr>
            </w:pPr>
            <w:r w:rsidRPr="00344F14">
              <w:rPr>
                <w:sz w:val="18"/>
                <w:szCs w:val="18"/>
                <w:u w:val="double"/>
              </w:rPr>
              <w:t>category</w:t>
            </w:r>
          </w:p>
        </w:tc>
      </w:tr>
      <w:tr w:rsidR="00BB622F" w:rsidRPr="006801AC" w14:paraId="575F910A" w14:textId="77777777" w:rsidTr="00960C8A">
        <w:trPr>
          <w:trHeight w:val="956"/>
        </w:trPr>
        <w:tc>
          <w:tcPr>
            <w:tcW w:w="959" w:type="dxa"/>
            <w:hideMark/>
          </w:tcPr>
          <w:p w14:paraId="31EA0148" w14:textId="77777777" w:rsidR="00BB622F" w:rsidRPr="008B0ABA" w:rsidRDefault="00BB622F" w:rsidP="000077F4">
            <w:pPr>
              <w:rPr>
                <w:sz w:val="18"/>
                <w:szCs w:val="18"/>
              </w:rPr>
            </w:pPr>
            <w:r w:rsidRPr="008B0ABA">
              <w:rPr>
                <w:sz w:val="18"/>
                <w:szCs w:val="18"/>
              </w:rPr>
              <w:t>1</w:t>
            </w:r>
          </w:p>
        </w:tc>
        <w:tc>
          <w:tcPr>
            <w:tcW w:w="960" w:type="dxa"/>
            <w:hideMark/>
          </w:tcPr>
          <w:p w14:paraId="793FF202" w14:textId="77777777" w:rsidR="00BB622F" w:rsidRPr="008B0ABA" w:rsidRDefault="00BB622F" w:rsidP="000077F4">
            <w:pPr>
              <w:rPr>
                <w:sz w:val="18"/>
                <w:szCs w:val="18"/>
              </w:rPr>
            </w:pPr>
            <w:proofErr w:type="spellStart"/>
            <w:r w:rsidRPr="008B0ABA">
              <w:rPr>
                <w:sz w:val="18"/>
                <w:szCs w:val="18"/>
              </w:rPr>
              <w:t>IverMictin</w:t>
            </w:r>
            <w:proofErr w:type="spellEnd"/>
          </w:p>
        </w:tc>
        <w:tc>
          <w:tcPr>
            <w:tcW w:w="960" w:type="dxa"/>
            <w:hideMark/>
          </w:tcPr>
          <w:p w14:paraId="2534222D" w14:textId="77777777" w:rsidR="00BB622F" w:rsidRPr="008B0ABA" w:rsidRDefault="00BB622F" w:rsidP="000077F4">
            <w:pPr>
              <w:rPr>
                <w:sz w:val="18"/>
                <w:szCs w:val="18"/>
              </w:rPr>
            </w:pPr>
            <w:proofErr w:type="gramStart"/>
            <w:r w:rsidRPr="008B0ABA">
              <w:rPr>
                <w:sz w:val="18"/>
                <w:szCs w:val="18"/>
              </w:rPr>
              <w:t>12 gram</w:t>
            </w:r>
            <w:proofErr w:type="gramEnd"/>
            <w:r w:rsidRPr="008B0ABA">
              <w:rPr>
                <w:sz w:val="18"/>
                <w:szCs w:val="18"/>
              </w:rPr>
              <w:t xml:space="preserve"> </w:t>
            </w:r>
            <w:proofErr w:type="spellStart"/>
            <w:r w:rsidRPr="008B0ABA">
              <w:rPr>
                <w:sz w:val="18"/>
                <w:szCs w:val="18"/>
              </w:rPr>
              <w:t>Dewormer</w:t>
            </w:r>
            <w:proofErr w:type="spellEnd"/>
          </w:p>
        </w:tc>
        <w:tc>
          <w:tcPr>
            <w:tcW w:w="960" w:type="dxa"/>
            <w:hideMark/>
          </w:tcPr>
          <w:p w14:paraId="5C0FDE1B" w14:textId="77777777" w:rsidR="00BB622F" w:rsidRPr="008B0ABA" w:rsidRDefault="00BB622F" w:rsidP="000077F4">
            <w:pPr>
              <w:rPr>
                <w:sz w:val="18"/>
                <w:szCs w:val="18"/>
              </w:rPr>
            </w:pPr>
            <w:r w:rsidRPr="008B0ABA">
              <w:rPr>
                <w:sz w:val="18"/>
                <w:szCs w:val="18"/>
              </w:rPr>
              <w:t>12</w:t>
            </w:r>
          </w:p>
        </w:tc>
        <w:tc>
          <w:tcPr>
            <w:tcW w:w="960" w:type="dxa"/>
            <w:hideMark/>
          </w:tcPr>
          <w:p w14:paraId="67C88FC4" w14:textId="77777777" w:rsidR="00BB622F" w:rsidRPr="008B0ABA" w:rsidRDefault="00BB622F" w:rsidP="000077F4">
            <w:pPr>
              <w:rPr>
                <w:sz w:val="18"/>
                <w:szCs w:val="18"/>
              </w:rPr>
            </w:pPr>
            <w:r w:rsidRPr="008B0ABA">
              <w:rPr>
                <w:sz w:val="18"/>
                <w:szCs w:val="18"/>
              </w:rPr>
              <w:t>1</w:t>
            </w:r>
          </w:p>
        </w:tc>
        <w:tc>
          <w:tcPr>
            <w:tcW w:w="960" w:type="dxa"/>
            <w:hideMark/>
          </w:tcPr>
          <w:p w14:paraId="144049DE" w14:textId="77777777" w:rsidR="00BB622F" w:rsidRPr="008B0ABA" w:rsidRDefault="00BB622F" w:rsidP="000077F4">
            <w:pPr>
              <w:rPr>
                <w:sz w:val="18"/>
                <w:szCs w:val="18"/>
              </w:rPr>
            </w:pPr>
            <w:r w:rsidRPr="008B0ABA">
              <w:rPr>
                <w:sz w:val="18"/>
                <w:szCs w:val="18"/>
              </w:rPr>
              <w:t>100</w:t>
            </w:r>
          </w:p>
        </w:tc>
        <w:tc>
          <w:tcPr>
            <w:tcW w:w="960" w:type="dxa"/>
            <w:hideMark/>
          </w:tcPr>
          <w:p w14:paraId="015E8033" w14:textId="77777777" w:rsidR="00BB622F" w:rsidRPr="008B0ABA" w:rsidRDefault="00BB622F" w:rsidP="000077F4">
            <w:pPr>
              <w:rPr>
                <w:sz w:val="18"/>
                <w:szCs w:val="18"/>
              </w:rPr>
            </w:pPr>
            <w:r w:rsidRPr="008B0ABA">
              <w:rPr>
                <w:sz w:val="18"/>
                <w:szCs w:val="18"/>
              </w:rPr>
              <w:t>1</w:t>
            </w:r>
          </w:p>
        </w:tc>
        <w:tc>
          <w:tcPr>
            <w:tcW w:w="960" w:type="dxa"/>
            <w:hideMark/>
          </w:tcPr>
          <w:p w14:paraId="2168E0FF" w14:textId="77777777" w:rsidR="00BB622F" w:rsidRPr="008B0ABA" w:rsidRDefault="00BB622F" w:rsidP="000077F4">
            <w:pPr>
              <w:rPr>
                <w:sz w:val="18"/>
                <w:szCs w:val="18"/>
              </w:rPr>
            </w:pPr>
            <w:r w:rsidRPr="008B0ABA">
              <w:rPr>
                <w:sz w:val="18"/>
                <w:szCs w:val="18"/>
              </w:rPr>
              <w:t>100</w:t>
            </w:r>
          </w:p>
        </w:tc>
        <w:tc>
          <w:tcPr>
            <w:tcW w:w="960" w:type="dxa"/>
            <w:hideMark/>
          </w:tcPr>
          <w:p w14:paraId="4F8C6084" w14:textId="77777777" w:rsidR="00BB622F" w:rsidRPr="008B0ABA" w:rsidRDefault="00BB622F" w:rsidP="000077F4">
            <w:pPr>
              <w:rPr>
                <w:sz w:val="18"/>
                <w:szCs w:val="18"/>
              </w:rPr>
            </w:pPr>
            <w:r w:rsidRPr="008B0ABA">
              <w:rPr>
                <w:sz w:val="18"/>
                <w:szCs w:val="18"/>
              </w:rPr>
              <w:t>1</w:t>
            </w:r>
          </w:p>
        </w:tc>
      </w:tr>
      <w:tr w:rsidR="00BB622F" w:rsidRPr="006801AC" w14:paraId="60573304" w14:textId="77777777" w:rsidTr="00960C8A">
        <w:trPr>
          <w:trHeight w:val="956"/>
        </w:trPr>
        <w:tc>
          <w:tcPr>
            <w:tcW w:w="959" w:type="dxa"/>
            <w:hideMark/>
          </w:tcPr>
          <w:p w14:paraId="084C1024" w14:textId="77777777" w:rsidR="00BB622F" w:rsidRPr="008B0ABA" w:rsidRDefault="00BB622F" w:rsidP="000077F4">
            <w:pPr>
              <w:rPr>
                <w:sz w:val="18"/>
                <w:szCs w:val="18"/>
              </w:rPr>
            </w:pPr>
            <w:r w:rsidRPr="008B0ABA">
              <w:rPr>
                <w:sz w:val="18"/>
                <w:szCs w:val="18"/>
              </w:rPr>
              <w:t>2</w:t>
            </w:r>
          </w:p>
        </w:tc>
        <w:tc>
          <w:tcPr>
            <w:tcW w:w="960" w:type="dxa"/>
            <w:hideMark/>
          </w:tcPr>
          <w:p w14:paraId="6913F0F2" w14:textId="77777777" w:rsidR="00BB622F" w:rsidRPr="008B0ABA" w:rsidRDefault="00BB622F" w:rsidP="000077F4">
            <w:pPr>
              <w:rPr>
                <w:sz w:val="18"/>
                <w:szCs w:val="18"/>
              </w:rPr>
            </w:pPr>
            <w:r w:rsidRPr="008B0ABA">
              <w:rPr>
                <w:sz w:val="18"/>
                <w:szCs w:val="18"/>
              </w:rPr>
              <w:t>B-MEG Premium Grower</w:t>
            </w:r>
          </w:p>
        </w:tc>
        <w:tc>
          <w:tcPr>
            <w:tcW w:w="960" w:type="dxa"/>
            <w:hideMark/>
          </w:tcPr>
          <w:p w14:paraId="3D0F52C6" w14:textId="77777777" w:rsidR="00BB622F" w:rsidRPr="008B0ABA" w:rsidRDefault="00BB622F" w:rsidP="000077F4">
            <w:pPr>
              <w:rPr>
                <w:sz w:val="18"/>
                <w:szCs w:val="18"/>
              </w:rPr>
            </w:pPr>
            <w:r w:rsidRPr="008B0ABA">
              <w:rPr>
                <w:sz w:val="18"/>
                <w:szCs w:val="18"/>
              </w:rPr>
              <w:t>50kg 1 Sack Grower Feeds</w:t>
            </w:r>
          </w:p>
        </w:tc>
        <w:tc>
          <w:tcPr>
            <w:tcW w:w="960" w:type="dxa"/>
            <w:hideMark/>
          </w:tcPr>
          <w:p w14:paraId="0FE74E20" w14:textId="77777777" w:rsidR="00BB622F" w:rsidRPr="008B0ABA" w:rsidRDefault="00BB622F" w:rsidP="000077F4">
            <w:pPr>
              <w:rPr>
                <w:sz w:val="18"/>
                <w:szCs w:val="18"/>
              </w:rPr>
            </w:pPr>
            <w:r w:rsidRPr="008B0ABA">
              <w:rPr>
                <w:sz w:val="18"/>
                <w:szCs w:val="18"/>
              </w:rPr>
              <w:t>5</w:t>
            </w:r>
          </w:p>
        </w:tc>
        <w:tc>
          <w:tcPr>
            <w:tcW w:w="960" w:type="dxa"/>
            <w:hideMark/>
          </w:tcPr>
          <w:p w14:paraId="37ACCD16" w14:textId="77777777" w:rsidR="00BB622F" w:rsidRPr="008B0ABA" w:rsidRDefault="00BB622F" w:rsidP="000077F4">
            <w:pPr>
              <w:rPr>
                <w:sz w:val="18"/>
                <w:szCs w:val="18"/>
              </w:rPr>
            </w:pPr>
            <w:r w:rsidRPr="008B0ABA">
              <w:rPr>
                <w:sz w:val="18"/>
                <w:szCs w:val="18"/>
              </w:rPr>
              <w:t>2</w:t>
            </w:r>
          </w:p>
        </w:tc>
        <w:tc>
          <w:tcPr>
            <w:tcW w:w="960" w:type="dxa"/>
            <w:hideMark/>
          </w:tcPr>
          <w:p w14:paraId="7B4485F4" w14:textId="77777777" w:rsidR="00BB622F" w:rsidRPr="008B0ABA" w:rsidRDefault="00BB622F" w:rsidP="000077F4">
            <w:pPr>
              <w:rPr>
                <w:sz w:val="18"/>
                <w:szCs w:val="18"/>
              </w:rPr>
            </w:pPr>
            <w:r w:rsidRPr="008B0ABA">
              <w:rPr>
                <w:sz w:val="18"/>
                <w:szCs w:val="18"/>
              </w:rPr>
              <w:t>50</w:t>
            </w:r>
          </w:p>
        </w:tc>
        <w:tc>
          <w:tcPr>
            <w:tcW w:w="960" w:type="dxa"/>
            <w:hideMark/>
          </w:tcPr>
          <w:p w14:paraId="0ED3CDFE" w14:textId="77777777" w:rsidR="00BB622F" w:rsidRPr="008B0ABA" w:rsidRDefault="00BB622F" w:rsidP="000077F4">
            <w:pPr>
              <w:rPr>
                <w:sz w:val="18"/>
                <w:szCs w:val="18"/>
              </w:rPr>
            </w:pPr>
            <w:r w:rsidRPr="008B0ABA">
              <w:rPr>
                <w:sz w:val="18"/>
                <w:szCs w:val="18"/>
              </w:rPr>
              <w:t>2</w:t>
            </w:r>
          </w:p>
        </w:tc>
        <w:tc>
          <w:tcPr>
            <w:tcW w:w="960" w:type="dxa"/>
            <w:hideMark/>
          </w:tcPr>
          <w:p w14:paraId="6E922F8F" w14:textId="77777777" w:rsidR="00BB622F" w:rsidRPr="008B0ABA" w:rsidRDefault="00BB622F" w:rsidP="000077F4">
            <w:pPr>
              <w:rPr>
                <w:sz w:val="18"/>
                <w:szCs w:val="18"/>
              </w:rPr>
            </w:pPr>
            <w:r w:rsidRPr="008B0ABA">
              <w:rPr>
                <w:sz w:val="18"/>
                <w:szCs w:val="18"/>
              </w:rPr>
              <w:t>250</w:t>
            </w:r>
          </w:p>
        </w:tc>
        <w:tc>
          <w:tcPr>
            <w:tcW w:w="960" w:type="dxa"/>
            <w:hideMark/>
          </w:tcPr>
          <w:p w14:paraId="79377A2E" w14:textId="77777777" w:rsidR="00BB622F" w:rsidRPr="008B0ABA" w:rsidRDefault="00BB622F" w:rsidP="000077F4">
            <w:pPr>
              <w:rPr>
                <w:sz w:val="18"/>
                <w:szCs w:val="18"/>
              </w:rPr>
            </w:pPr>
            <w:r w:rsidRPr="008B0ABA">
              <w:rPr>
                <w:sz w:val="18"/>
                <w:szCs w:val="18"/>
              </w:rPr>
              <w:t>2</w:t>
            </w:r>
          </w:p>
        </w:tc>
      </w:tr>
      <w:tr w:rsidR="00BB622F" w:rsidRPr="006801AC" w14:paraId="0A88E340" w14:textId="77777777" w:rsidTr="00960C8A">
        <w:trPr>
          <w:trHeight w:val="956"/>
        </w:trPr>
        <w:tc>
          <w:tcPr>
            <w:tcW w:w="959" w:type="dxa"/>
            <w:hideMark/>
          </w:tcPr>
          <w:p w14:paraId="0C4D077C" w14:textId="77777777" w:rsidR="00BB622F" w:rsidRPr="008B0ABA" w:rsidRDefault="00BB622F" w:rsidP="000077F4">
            <w:pPr>
              <w:rPr>
                <w:sz w:val="18"/>
                <w:szCs w:val="18"/>
              </w:rPr>
            </w:pPr>
            <w:r w:rsidRPr="008B0ABA">
              <w:rPr>
                <w:sz w:val="18"/>
                <w:szCs w:val="18"/>
              </w:rPr>
              <w:t>3</w:t>
            </w:r>
          </w:p>
        </w:tc>
        <w:tc>
          <w:tcPr>
            <w:tcW w:w="960" w:type="dxa"/>
            <w:hideMark/>
          </w:tcPr>
          <w:p w14:paraId="0224CA29" w14:textId="77777777" w:rsidR="00BB622F" w:rsidRPr="008B0ABA" w:rsidRDefault="00BB622F" w:rsidP="000077F4">
            <w:pPr>
              <w:rPr>
                <w:sz w:val="18"/>
                <w:szCs w:val="18"/>
              </w:rPr>
            </w:pPr>
            <w:r w:rsidRPr="008B0ABA">
              <w:rPr>
                <w:sz w:val="18"/>
                <w:szCs w:val="18"/>
              </w:rPr>
              <w:t>B-Complex</w:t>
            </w:r>
          </w:p>
        </w:tc>
        <w:tc>
          <w:tcPr>
            <w:tcW w:w="960" w:type="dxa"/>
            <w:hideMark/>
          </w:tcPr>
          <w:p w14:paraId="586C3D84" w14:textId="77777777" w:rsidR="00BB622F" w:rsidRPr="008B0ABA" w:rsidRDefault="00BB622F" w:rsidP="000077F4">
            <w:pPr>
              <w:rPr>
                <w:sz w:val="18"/>
                <w:szCs w:val="18"/>
              </w:rPr>
            </w:pPr>
            <w:r w:rsidRPr="008B0ABA">
              <w:rPr>
                <w:sz w:val="18"/>
                <w:szCs w:val="18"/>
              </w:rPr>
              <w:t>15mg 1 Bottle B-Complex Vitamins</w:t>
            </w:r>
          </w:p>
        </w:tc>
        <w:tc>
          <w:tcPr>
            <w:tcW w:w="960" w:type="dxa"/>
            <w:hideMark/>
          </w:tcPr>
          <w:p w14:paraId="4B80DAC1" w14:textId="77777777" w:rsidR="00BB622F" w:rsidRPr="008B0ABA" w:rsidRDefault="00BB622F" w:rsidP="000077F4">
            <w:pPr>
              <w:rPr>
                <w:sz w:val="18"/>
                <w:szCs w:val="18"/>
              </w:rPr>
            </w:pPr>
            <w:r w:rsidRPr="008B0ABA">
              <w:rPr>
                <w:sz w:val="18"/>
                <w:szCs w:val="18"/>
              </w:rPr>
              <w:t>15</w:t>
            </w:r>
          </w:p>
        </w:tc>
        <w:tc>
          <w:tcPr>
            <w:tcW w:w="960" w:type="dxa"/>
            <w:hideMark/>
          </w:tcPr>
          <w:p w14:paraId="2954FAE0" w14:textId="77777777" w:rsidR="00BB622F" w:rsidRPr="008B0ABA" w:rsidRDefault="00BB622F" w:rsidP="000077F4">
            <w:pPr>
              <w:rPr>
                <w:sz w:val="18"/>
                <w:szCs w:val="18"/>
              </w:rPr>
            </w:pPr>
            <w:r w:rsidRPr="008B0ABA">
              <w:rPr>
                <w:sz w:val="18"/>
                <w:szCs w:val="18"/>
              </w:rPr>
              <w:t>3</w:t>
            </w:r>
          </w:p>
        </w:tc>
        <w:tc>
          <w:tcPr>
            <w:tcW w:w="960" w:type="dxa"/>
            <w:hideMark/>
          </w:tcPr>
          <w:p w14:paraId="3C293845" w14:textId="77777777" w:rsidR="00BB622F" w:rsidRPr="008B0ABA" w:rsidRDefault="00BB622F" w:rsidP="000077F4">
            <w:pPr>
              <w:rPr>
                <w:sz w:val="18"/>
                <w:szCs w:val="18"/>
              </w:rPr>
            </w:pPr>
            <w:r w:rsidRPr="008B0ABA">
              <w:rPr>
                <w:sz w:val="18"/>
                <w:szCs w:val="18"/>
              </w:rPr>
              <w:t>15</w:t>
            </w:r>
          </w:p>
        </w:tc>
        <w:tc>
          <w:tcPr>
            <w:tcW w:w="960" w:type="dxa"/>
            <w:hideMark/>
          </w:tcPr>
          <w:p w14:paraId="14608131" w14:textId="77777777" w:rsidR="00BB622F" w:rsidRPr="008B0ABA" w:rsidRDefault="00BB622F" w:rsidP="000077F4">
            <w:pPr>
              <w:rPr>
                <w:sz w:val="18"/>
                <w:szCs w:val="18"/>
              </w:rPr>
            </w:pPr>
            <w:r w:rsidRPr="008B0ABA">
              <w:rPr>
                <w:sz w:val="18"/>
                <w:szCs w:val="18"/>
              </w:rPr>
              <w:t>3</w:t>
            </w:r>
          </w:p>
        </w:tc>
        <w:tc>
          <w:tcPr>
            <w:tcW w:w="960" w:type="dxa"/>
            <w:hideMark/>
          </w:tcPr>
          <w:p w14:paraId="5548EB46" w14:textId="77777777" w:rsidR="00BB622F" w:rsidRPr="008B0ABA" w:rsidRDefault="00BB622F" w:rsidP="000077F4">
            <w:pPr>
              <w:rPr>
                <w:sz w:val="18"/>
                <w:szCs w:val="18"/>
              </w:rPr>
            </w:pPr>
            <w:r w:rsidRPr="008B0ABA">
              <w:rPr>
                <w:sz w:val="18"/>
                <w:szCs w:val="18"/>
              </w:rPr>
              <w:t>45</w:t>
            </w:r>
          </w:p>
        </w:tc>
        <w:tc>
          <w:tcPr>
            <w:tcW w:w="960" w:type="dxa"/>
            <w:hideMark/>
          </w:tcPr>
          <w:p w14:paraId="6976B84A" w14:textId="77777777" w:rsidR="00BB622F" w:rsidRPr="008B0ABA" w:rsidRDefault="00BB622F" w:rsidP="000077F4">
            <w:pPr>
              <w:rPr>
                <w:sz w:val="18"/>
                <w:szCs w:val="18"/>
              </w:rPr>
            </w:pPr>
            <w:r w:rsidRPr="008B0ABA">
              <w:rPr>
                <w:sz w:val="18"/>
                <w:szCs w:val="18"/>
              </w:rPr>
              <w:t>3</w:t>
            </w:r>
          </w:p>
        </w:tc>
      </w:tr>
    </w:tbl>
    <w:p w14:paraId="4082C519" w14:textId="77777777" w:rsidR="00BB622F" w:rsidRDefault="00BB622F" w:rsidP="00BB622F">
      <w:r>
        <w:t>Figure #16 Inventory-2NF</w:t>
      </w:r>
    </w:p>
    <w:p w14:paraId="73D0286B" w14:textId="77777777" w:rsidR="00BB622F" w:rsidRDefault="00BB622F" w:rsidP="00BB622F">
      <w:r>
        <w:t>Units</w:t>
      </w:r>
    </w:p>
    <w:tbl>
      <w:tblPr>
        <w:tblStyle w:val="TableGrid"/>
        <w:tblW w:w="0" w:type="auto"/>
        <w:tblLook w:val="04A0" w:firstRow="1" w:lastRow="0" w:firstColumn="1" w:lastColumn="0" w:noHBand="0" w:noVBand="1"/>
      </w:tblPr>
      <w:tblGrid>
        <w:gridCol w:w="1300"/>
        <w:gridCol w:w="3520"/>
      </w:tblGrid>
      <w:tr w:rsidR="00BB622F" w:rsidRPr="006801AC" w14:paraId="1591E8E6" w14:textId="77777777" w:rsidTr="000077F4">
        <w:trPr>
          <w:trHeight w:val="300"/>
        </w:trPr>
        <w:tc>
          <w:tcPr>
            <w:tcW w:w="1300" w:type="dxa"/>
            <w:hideMark/>
          </w:tcPr>
          <w:p w14:paraId="13AB96FF" w14:textId="77777777" w:rsidR="00BB622F" w:rsidRPr="008B0ABA" w:rsidRDefault="00BB622F" w:rsidP="000077F4">
            <w:pPr>
              <w:rPr>
                <w:u w:val="single"/>
              </w:rPr>
            </w:pPr>
            <w:proofErr w:type="spellStart"/>
            <w:r w:rsidRPr="008B0ABA">
              <w:rPr>
                <w:u w:val="single"/>
              </w:rPr>
              <w:t>unit_id</w:t>
            </w:r>
            <w:proofErr w:type="spellEnd"/>
          </w:p>
        </w:tc>
        <w:tc>
          <w:tcPr>
            <w:tcW w:w="3520" w:type="dxa"/>
            <w:hideMark/>
          </w:tcPr>
          <w:p w14:paraId="38CC6D82" w14:textId="77777777" w:rsidR="00BB622F" w:rsidRPr="006801AC" w:rsidRDefault="00BB622F" w:rsidP="000077F4">
            <w:proofErr w:type="spellStart"/>
            <w:r w:rsidRPr="006801AC">
              <w:t>unit_name</w:t>
            </w:r>
            <w:proofErr w:type="spellEnd"/>
          </w:p>
        </w:tc>
      </w:tr>
      <w:tr w:rsidR="00BB622F" w:rsidRPr="006801AC" w14:paraId="64758BF0" w14:textId="77777777" w:rsidTr="000077F4">
        <w:trPr>
          <w:trHeight w:val="300"/>
        </w:trPr>
        <w:tc>
          <w:tcPr>
            <w:tcW w:w="1300" w:type="dxa"/>
            <w:hideMark/>
          </w:tcPr>
          <w:p w14:paraId="19A07CC6" w14:textId="77777777" w:rsidR="00BB622F" w:rsidRPr="006801AC" w:rsidRDefault="00BB622F" w:rsidP="000077F4">
            <w:r w:rsidRPr="006801AC">
              <w:t>1</w:t>
            </w:r>
          </w:p>
        </w:tc>
        <w:tc>
          <w:tcPr>
            <w:tcW w:w="3520" w:type="dxa"/>
            <w:hideMark/>
          </w:tcPr>
          <w:p w14:paraId="3CDF7AC4" w14:textId="77777777" w:rsidR="00BB622F" w:rsidRPr="006801AC" w:rsidRDefault="00BB622F" w:rsidP="000077F4">
            <w:r w:rsidRPr="006801AC">
              <w:t>g</w:t>
            </w:r>
          </w:p>
        </w:tc>
      </w:tr>
      <w:tr w:rsidR="00BB622F" w:rsidRPr="006801AC" w14:paraId="66BE4D3F" w14:textId="77777777" w:rsidTr="000077F4">
        <w:trPr>
          <w:trHeight w:val="300"/>
        </w:trPr>
        <w:tc>
          <w:tcPr>
            <w:tcW w:w="1300" w:type="dxa"/>
            <w:hideMark/>
          </w:tcPr>
          <w:p w14:paraId="0C86751F" w14:textId="77777777" w:rsidR="00BB622F" w:rsidRPr="006801AC" w:rsidRDefault="00BB622F" w:rsidP="000077F4">
            <w:r w:rsidRPr="006801AC">
              <w:t>2</w:t>
            </w:r>
          </w:p>
        </w:tc>
        <w:tc>
          <w:tcPr>
            <w:tcW w:w="3520" w:type="dxa"/>
            <w:hideMark/>
          </w:tcPr>
          <w:p w14:paraId="1D47CE33" w14:textId="77777777" w:rsidR="00BB622F" w:rsidRPr="006801AC" w:rsidRDefault="00BB622F" w:rsidP="000077F4">
            <w:r w:rsidRPr="006801AC">
              <w:t>kg</w:t>
            </w:r>
          </w:p>
        </w:tc>
      </w:tr>
      <w:tr w:rsidR="00BB622F" w:rsidRPr="006801AC" w14:paraId="41F68E2C" w14:textId="77777777" w:rsidTr="000077F4">
        <w:trPr>
          <w:trHeight w:val="300"/>
        </w:trPr>
        <w:tc>
          <w:tcPr>
            <w:tcW w:w="1300" w:type="dxa"/>
            <w:hideMark/>
          </w:tcPr>
          <w:p w14:paraId="2DA6581C" w14:textId="77777777" w:rsidR="00BB622F" w:rsidRPr="006801AC" w:rsidRDefault="00BB622F" w:rsidP="000077F4">
            <w:r w:rsidRPr="006801AC">
              <w:t>3</w:t>
            </w:r>
          </w:p>
        </w:tc>
        <w:tc>
          <w:tcPr>
            <w:tcW w:w="3520" w:type="dxa"/>
            <w:hideMark/>
          </w:tcPr>
          <w:p w14:paraId="618EE510" w14:textId="77777777" w:rsidR="00BB622F" w:rsidRPr="006801AC" w:rsidRDefault="00BB622F" w:rsidP="000077F4">
            <w:r w:rsidRPr="006801AC">
              <w:t>mg</w:t>
            </w:r>
          </w:p>
        </w:tc>
      </w:tr>
    </w:tbl>
    <w:p w14:paraId="2AB91563" w14:textId="77777777" w:rsidR="00BB622F" w:rsidRDefault="00BB622F" w:rsidP="00BB622F">
      <w:r>
        <w:t>Figure #17 Units-2NF</w:t>
      </w:r>
    </w:p>
    <w:p w14:paraId="197643EB" w14:textId="77777777" w:rsidR="00BB622F" w:rsidRDefault="00BB622F" w:rsidP="00BB622F">
      <w:r>
        <w:t>Category</w:t>
      </w:r>
    </w:p>
    <w:tbl>
      <w:tblPr>
        <w:tblStyle w:val="TableGrid"/>
        <w:tblW w:w="0" w:type="auto"/>
        <w:tblLook w:val="04A0" w:firstRow="1" w:lastRow="0" w:firstColumn="1" w:lastColumn="0" w:noHBand="0" w:noVBand="1"/>
      </w:tblPr>
      <w:tblGrid>
        <w:gridCol w:w="1416"/>
        <w:gridCol w:w="3520"/>
      </w:tblGrid>
      <w:tr w:rsidR="00BB622F" w:rsidRPr="002E2B41" w14:paraId="4F21DCBF" w14:textId="77777777" w:rsidTr="000077F4">
        <w:trPr>
          <w:trHeight w:val="300"/>
        </w:trPr>
        <w:tc>
          <w:tcPr>
            <w:tcW w:w="1300" w:type="dxa"/>
            <w:hideMark/>
          </w:tcPr>
          <w:p w14:paraId="691856C0" w14:textId="77777777" w:rsidR="00BB622F" w:rsidRPr="008B0ABA" w:rsidRDefault="00BB622F" w:rsidP="000077F4">
            <w:pPr>
              <w:rPr>
                <w:u w:val="single"/>
              </w:rPr>
            </w:pPr>
            <w:proofErr w:type="spellStart"/>
            <w:r w:rsidRPr="008B0ABA">
              <w:rPr>
                <w:u w:val="single"/>
              </w:rPr>
              <w:t>category_id</w:t>
            </w:r>
            <w:proofErr w:type="spellEnd"/>
          </w:p>
        </w:tc>
        <w:tc>
          <w:tcPr>
            <w:tcW w:w="3520" w:type="dxa"/>
            <w:hideMark/>
          </w:tcPr>
          <w:p w14:paraId="65C4EF6C" w14:textId="77777777" w:rsidR="00BB622F" w:rsidRPr="002E2B41" w:rsidRDefault="00BB622F" w:rsidP="000077F4">
            <w:proofErr w:type="spellStart"/>
            <w:r w:rsidRPr="002E2B41">
              <w:t>category_name</w:t>
            </w:r>
            <w:proofErr w:type="spellEnd"/>
          </w:p>
        </w:tc>
      </w:tr>
      <w:tr w:rsidR="00BB622F" w:rsidRPr="002E2B41" w14:paraId="3B1D31CC" w14:textId="77777777" w:rsidTr="000077F4">
        <w:trPr>
          <w:trHeight w:val="300"/>
        </w:trPr>
        <w:tc>
          <w:tcPr>
            <w:tcW w:w="1300" w:type="dxa"/>
            <w:hideMark/>
          </w:tcPr>
          <w:p w14:paraId="611E7569" w14:textId="77777777" w:rsidR="00BB622F" w:rsidRPr="002E2B41" w:rsidRDefault="00BB622F" w:rsidP="000077F4">
            <w:r w:rsidRPr="002E2B41">
              <w:t>1</w:t>
            </w:r>
          </w:p>
        </w:tc>
        <w:tc>
          <w:tcPr>
            <w:tcW w:w="3520" w:type="dxa"/>
            <w:hideMark/>
          </w:tcPr>
          <w:p w14:paraId="688B17CE" w14:textId="77777777" w:rsidR="00BB622F" w:rsidRPr="002E2B41" w:rsidRDefault="00BB622F" w:rsidP="000077F4">
            <w:proofErr w:type="spellStart"/>
            <w:r w:rsidRPr="002E2B41">
              <w:t>dewormer</w:t>
            </w:r>
            <w:proofErr w:type="spellEnd"/>
          </w:p>
        </w:tc>
      </w:tr>
      <w:tr w:rsidR="00BB622F" w:rsidRPr="002E2B41" w14:paraId="368AB77E" w14:textId="77777777" w:rsidTr="000077F4">
        <w:trPr>
          <w:trHeight w:val="300"/>
        </w:trPr>
        <w:tc>
          <w:tcPr>
            <w:tcW w:w="1300" w:type="dxa"/>
            <w:hideMark/>
          </w:tcPr>
          <w:p w14:paraId="6A0C3187" w14:textId="77777777" w:rsidR="00BB622F" w:rsidRPr="002E2B41" w:rsidRDefault="00BB622F" w:rsidP="000077F4">
            <w:r w:rsidRPr="002E2B41">
              <w:t>2</w:t>
            </w:r>
          </w:p>
        </w:tc>
        <w:tc>
          <w:tcPr>
            <w:tcW w:w="3520" w:type="dxa"/>
            <w:hideMark/>
          </w:tcPr>
          <w:p w14:paraId="70D500C0" w14:textId="77777777" w:rsidR="00BB622F" w:rsidRPr="002E2B41" w:rsidRDefault="00BB622F" w:rsidP="000077F4">
            <w:r w:rsidRPr="002E2B41">
              <w:t>feeds</w:t>
            </w:r>
          </w:p>
        </w:tc>
      </w:tr>
      <w:tr w:rsidR="00BB622F" w:rsidRPr="002E2B41" w14:paraId="49AA1604" w14:textId="77777777" w:rsidTr="000077F4">
        <w:trPr>
          <w:trHeight w:val="300"/>
        </w:trPr>
        <w:tc>
          <w:tcPr>
            <w:tcW w:w="1300" w:type="dxa"/>
            <w:hideMark/>
          </w:tcPr>
          <w:p w14:paraId="02AE2C6D" w14:textId="77777777" w:rsidR="00BB622F" w:rsidRPr="002E2B41" w:rsidRDefault="00BB622F" w:rsidP="000077F4">
            <w:r w:rsidRPr="002E2B41">
              <w:t>3</w:t>
            </w:r>
          </w:p>
        </w:tc>
        <w:tc>
          <w:tcPr>
            <w:tcW w:w="3520" w:type="dxa"/>
            <w:hideMark/>
          </w:tcPr>
          <w:p w14:paraId="6EEB084B" w14:textId="77777777" w:rsidR="00BB622F" w:rsidRPr="002E2B41" w:rsidRDefault="00BB622F" w:rsidP="000077F4">
            <w:r w:rsidRPr="002E2B41">
              <w:t>medicine</w:t>
            </w:r>
          </w:p>
        </w:tc>
      </w:tr>
    </w:tbl>
    <w:p w14:paraId="1D1B7019" w14:textId="77777777" w:rsidR="00BB622F" w:rsidRDefault="00BB622F" w:rsidP="00BB622F">
      <w:r>
        <w:t>Figure #18 Category-2NF</w:t>
      </w:r>
    </w:p>
    <w:p w14:paraId="40A81DFD" w14:textId="77777777" w:rsidR="00BB622F" w:rsidRDefault="00BB622F" w:rsidP="00960C8A">
      <w:pPr>
        <w:spacing w:line="360" w:lineRule="auto"/>
        <w:ind w:left="720"/>
        <w:jc w:val="both"/>
      </w:pPr>
      <w:r>
        <w:lastRenderedPageBreak/>
        <w:t xml:space="preserve">Figure 16,17,18 shows the second normal form of Inventory. Figure 16 shows no atomic attributes while unit is referenced into Figure 17 which is using </w:t>
      </w:r>
      <w:proofErr w:type="spellStart"/>
      <w:r>
        <w:t>unit_id</w:t>
      </w:r>
      <w:proofErr w:type="spellEnd"/>
      <w:r>
        <w:t xml:space="preserve"> as primary key and category referenced into figure 18 which uses attribute </w:t>
      </w:r>
      <w:proofErr w:type="spellStart"/>
      <w:r>
        <w:t>category_id</w:t>
      </w:r>
      <w:proofErr w:type="spellEnd"/>
      <w:r>
        <w:t xml:space="preserve"> as their primary key.  figure 16,17,18 is considered as in third normal form as it </w:t>
      </w:r>
      <w:proofErr w:type="gramStart"/>
      <w:r>
        <w:t>do</w:t>
      </w:r>
      <w:proofErr w:type="gramEnd"/>
      <w:r>
        <w:t xml:space="preserve"> not have transitive dependencies can be identified.</w:t>
      </w:r>
    </w:p>
    <w:p w14:paraId="7DBA8174" w14:textId="77777777" w:rsidR="00960C8A" w:rsidRDefault="00960C8A" w:rsidP="00960C8A">
      <w:pPr>
        <w:jc w:val="both"/>
      </w:pPr>
    </w:p>
    <w:p w14:paraId="0C934183" w14:textId="27D6FD27" w:rsidR="00BB622F" w:rsidRDefault="00BB622F" w:rsidP="00960C8A">
      <w:pPr>
        <w:jc w:val="both"/>
      </w:pPr>
      <w:r>
        <w:t>Batch</w:t>
      </w:r>
    </w:p>
    <w:tbl>
      <w:tblPr>
        <w:tblStyle w:val="TableGrid"/>
        <w:tblW w:w="0" w:type="auto"/>
        <w:tblLook w:val="04A0" w:firstRow="1" w:lastRow="0" w:firstColumn="1" w:lastColumn="0" w:noHBand="0" w:noVBand="1"/>
      </w:tblPr>
      <w:tblGrid>
        <w:gridCol w:w="1363"/>
      </w:tblGrid>
      <w:tr w:rsidR="00BB622F" w:rsidRPr="00AB30C9" w14:paraId="5B238406" w14:textId="77777777" w:rsidTr="000077F4">
        <w:trPr>
          <w:trHeight w:val="300"/>
        </w:trPr>
        <w:tc>
          <w:tcPr>
            <w:tcW w:w="1240" w:type="dxa"/>
            <w:noWrap/>
            <w:hideMark/>
          </w:tcPr>
          <w:p w14:paraId="084506D3" w14:textId="77777777" w:rsidR="00BB622F" w:rsidRPr="00AB30C9" w:rsidRDefault="00BB622F" w:rsidP="000077F4">
            <w:proofErr w:type="spellStart"/>
            <w:r w:rsidRPr="00AB30C9">
              <w:t>origin_tags</w:t>
            </w:r>
            <w:proofErr w:type="spellEnd"/>
          </w:p>
        </w:tc>
      </w:tr>
      <w:tr w:rsidR="00BB622F" w:rsidRPr="00AB30C9" w14:paraId="3E390619" w14:textId="77777777" w:rsidTr="000077F4">
        <w:trPr>
          <w:trHeight w:val="300"/>
        </w:trPr>
        <w:tc>
          <w:tcPr>
            <w:tcW w:w="1240" w:type="dxa"/>
            <w:noWrap/>
            <w:hideMark/>
          </w:tcPr>
          <w:p w14:paraId="7C8CBCEF" w14:textId="77777777" w:rsidR="00BB622F" w:rsidRPr="00AB30C9" w:rsidRDefault="00BB622F" w:rsidP="000077F4">
            <w:r w:rsidRPr="00AB30C9">
              <w:t>1,2</w:t>
            </w:r>
          </w:p>
        </w:tc>
      </w:tr>
      <w:tr w:rsidR="00BB622F" w:rsidRPr="00AB30C9" w14:paraId="562BCFB2" w14:textId="77777777" w:rsidTr="000077F4">
        <w:trPr>
          <w:trHeight w:val="300"/>
        </w:trPr>
        <w:tc>
          <w:tcPr>
            <w:tcW w:w="1240" w:type="dxa"/>
            <w:noWrap/>
            <w:hideMark/>
          </w:tcPr>
          <w:p w14:paraId="2CABCEDD" w14:textId="77777777" w:rsidR="00BB622F" w:rsidRPr="00AB30C9" w:rsidRDefault="00BB622F" w:rsidP="000077F4">
            <w:r w:rsidRPr="00AB30C9">
              <w:t>1,2</w:t>
            </w:r>
          </w:p>
        </w:tc>
      </w:tr>
    </w:tbl>
    <w:p w14:paraId="69CBD094" w14:textId="77777777" w:rsidR="00BB622F" w:rsidRDefault="00BB622F" w:rsidP="00BB622F">
      <w:r>
        <w:t>Figure #19 Batch-0NF</w:t>
      </w:r>
    </w:p>
    <w:p w14:paraId="4B0DB3B4" w14:textId="77777777" w:rsidR="00BB622F" w:rsidRDefault="00BB622F" w:rsidP="00BB622F">
      <w:r>
        <w:t xml:space="preserve">Figure 19 shows the unnormalized form of batch where </w:t>
      </w:r>
      <w:proofErr w:type="spellStart"/>
      <w:r>
        <w:t>orgin_tags</w:t>
      </w:r>
      <w:proofErr w:type="spellEnd"/>
      <w:r>
        <w:t xml:space="preserve"> is multi-valued.</w:t>
      </w:r>
    </w:p>
    <w:p w14:paraId="67B3D67B" w14:textId="77777777" w:rsidR="00BB622F" w:rsidRDefault="00BB622F" w:rsidP="00BB622F">
      <w:r>
        <w:t>Batch</w:t>
      </w:r>
    </w:p>
    <w:tbl>
      <w:tblPr>
        <w:tblStyle w:val="TableGrid"/>
        <w:tblW w:w="0" w:type="auto"/>
        <w:tblLook w:val="04A0" w:firstRow="1" w:lastRow="0" w:firstColumn="1" w:lastColumn="0" w:noHBand="0" w:noVBand="1"/>
      </w:tblPr>
      <w:tblGrid>
        <w:gridCol w:w="1520"/>
        <w:gridCol w:w="1240"/>
        <w:gridCol w:w="1017"/>
      </w:tblGrid>
      <w:tr w:rsidR="00BB622F" w:rsidRPr="00F5364F" w14:paraId="4870055D" w14:textId="77777777" w:rsidTr="000077F4">
        <w:trPr>
          <w:trHeight w:val="300"/>
        </w:trPr>
        <w:tc>
          <w:tcPr>
            <w:tcW w:w="1520" w:type="dxa"/>
            <w:noWrap/>
            <w:hideMark/>
          </w:tcPr>
          <w:p w14:paraId="79382192" w14:textId="77777777" w:rsidR="00BB622F" w:rsidRPr="00344F14" w:rsidRDefault="00BB622F" w:rsidP="000077F4">
            <w:pPr>
              <w:rPr>
                <w:u w:val="single"/>
              </w:rPr>
            </w:pPr>
            <w:proofErr w:type="spellStart"/>
            <w:r w:rsidRPr="00344F14">
              <w:rPr>
                <w:u w:val="single"/>
              </w:rPr>
              <w:t>batch_id</w:t>
            </w:r>
            <w:proofErr w:type="spellEnd"/>
          </w:p>
        </w:tc>
        <w:tc>
          <w:tcPr>
            <w:tcW w:w="1240" w:type="dxa"/>
            <w:noWrap/>
            <w:hideMark/>
          </w:tcPr>
          <w:p w14:paraId="796CC5A9" w14:textId="77777777" w:rsidR="00BB622F" w:rsidRPr="00344F14" w:rsidRDefault="00BB622F" w:rsidP="000077F4">
            <w:pPr>
              <w:rPr>
                <w:u w:val="double"/>
              </w:rPr>
            </w:pPr>
            <w:proofErr w:type="spellStart"/>
            <w:r w:rsidRPr="00344F14">
              <w:rPr>
                <w:u w:val="double"/>
              </w:rPr>
              <w:t>sow_</w:t>
            </w:r>
            <w:r>
              <w:rPr>
                <w:u w:val="double"/>
              </w:rPr>
              <w:t>id</w:t>
            </w:r>
            <w:proofErr w:type="spellEnd"/>
          </w:p>
        </w:tc>
        <w:tc>
          <w:tcPr>
            <w:tcW w:w="960" w:type="dxa"/>
            <w:noWrap/>
            <w:hideMark/>
          </w:tcPr>
          <w:p w14:paraId="5CE7ECB0" w14:textId="77777777" w:rsidR="00BB622F" w:rsidRPr="00344F14" w:rsidRDefault="00BB622F" w:rsidP="000077F4">
            <w:pPr>
              <w:rPr>
                <w:u w:val="double"/>
              </w:rPr>
            </w:pPr>
            <w:proofErr w:type="spellStart"/>
            <w:r w:rsidRPr="00344F14">
              <w:rPr>
                <w:u w:val="double"/>
              </w:rPr>
              <w:t>boar_</w:t>
            </w:r>
            <w:r>
              <w:rPr>
                <w:u w:val="double"/>
              </w:rPr>
              <w:t>id</w:t>
            </w:r>
            <w:proofErr w:type="spellEnd"/>
          </w:p>
        </w:tc>
      </w:tr>
      <w:tr w:rsidR="00BB622F" w:rsidRPr="00F5364F" w14:paraId="76AE03E9" w14:textId="77777777" w:rsidTr="000077F4">
        <w:trPr>
          <w:trHeight w:val="300"/>
        </w:trPr>
        <w:tc>
          <w:tcPr>
            <w:tcW w:w="1520" w:type="dxa"/>
            <w:noWrap/>
            <w:hideMark/>
          </w:tcPr>
          <w:p w14:paraId="0C8A8A12" w14:textId="77777777" w:rsidR="00BB622F" w:rsidRPr="00F5364F" w:rsidRDefault="00BB622F" w:rsidP="000077F4">
            <w:r w:rsidRPr="00F5364F">
              <w:t>1</w:t>
            </w:r>
          </w:p>
        </w:tc>
        <w:tc>
          <w:tcPr>
            <w:tcW w:w="1240" w:type="dxa"/>
            <w:noWrap/>
            <w:hideMark/>
          </w:tcPr>
          <w:p w14:paraId="39DF7A61" w14:textId="77777777" w:rsidR="00BB622F" w:rsidRPr="00F5364F" w:rsidRDefault="00BB622F" w:rsidP="000077F4">
            <w:r w:rsidRPr="00F5364F">
              <w:t>1</w:t>
            </w:r>
          </w:p>
        </w:tc>
        <w:tc>
          <w:tcPr>
            <w:tcW w:w="960" w:type="dxa"/>
            <w:noWrap/>
            <w:hideMark/>
          </w:tcPr>
          <w:p w14:paraId="4D66AAA9" w14:textId="77777777" w:rsidR="00BB622F" w:rsidRPr="00F5364F" w:rsidRDefault="00BB622F" w:rsidP="000077F4">
            <w:r w:rsidRPr="00F5364F">
              <w:t>2</w:t>
            </w:r>
          </w:p>
        </w:tc>
      </w:tr>
      <w:tr w:rsidR="00BB622F" w:rsidRPr="00F5364F" w14:paraId="270AC875" w14:textId="77777777" w:rsidTr="000077F4">
        <w:trPr>
          <w:trHeight w:val="300"/>
        </w:trPr>
        <w:tc>
          <w:tcPr>
            <w:tcW w:w="1520" w:type="dxa"/>
            <w:noWrap/>
            <w:hideMark/>
          </w:tcPr>
          <w:p w14:paraId="0CD8FEC7" w14:textId="77777777" w:rsidR="00BB622F" w:rsidRPr="00F5364F" w:rsidRDefault="00BB622F" w:rsidP="000077F4">
            <w:r w:rsidRPr="00F5364F">
              <w:t>2</w:t>
            </w:r>
          </w:p>
        </w:tc>
        <w:tc>
          <w:tcPr>
            <w:tcW w:w="1240" w:type="dxa"/>
            <w:noWrap/>
            <w:hideMark/>
          </w:tcPr>
          <w:p w14:paraId="7BB2D8F4" w14:textId="77777777" w:rsidR="00BB622F" w:rsidRPr="00F5364F" w:rsidRDefault="00BB622F" w:rsidP="000077F4">
            <w:r w:rsidRPr="00F5364F">
              <w:t>1</w:t>
            </w:r>
          </w:p>
        </w:tc>
        <w:tc>
          <w:tcPr>
            <w:tcW w:w="960" w:type="dxa"/>
            <w:noWrap/>
            <w:hideMark/>
          </w:tcPr>
          <w:p w14:paraId="1739FF7B" w14:textId="77777777" w:rsidR="00BB622F" w:rsidRPr="00F5364F" w:rsidRDefault="00BB622F" w:rsidP="000077F4">
            <w:r w:rsidRPr="00F5364F">
              <w:t>2</w:t>
            </w:r>
          </w:p>
        </w:tc>
      </w:tr>
    </w:tbl>
    <w:p w14:paraId="63B901E0" w14:textId="77777777" w:rsidR="00BB622F" w:rsidRDefault="00BB622F" w:rsidP="00BB622F">
      <w:r>
        <w:t>Figure #20 Batch-1NF</w:t>
      </w:r>
    </w:p>
    <w:p w14:paraId="4B89D241" w14:textId="319D9FFE" w:rsidR="00BB622F" w:rsidRDefault="00BB622F" w:rsidP="00960C8A">
      <w:pPr>
        <w:spacing w:line="360" w:lineRule="auto"/>
        <w:ind w:left="720"/>
        <w:jc w:val="both"/>
      </w:pPr>
      <w:r>
        <w:t xml:space="preserve">Figure 20 shows the first normal form of Batch where </w:t>
      </w:r>
      <w:proofErr w:type="spellStart"/>
      <w:r>
        <w:t>origin_tags</w:t>
      </w:r>
      <w:proofErr w:type="spellEnd"/>
      <w:r>
        <w:t xml:space="preserve"> in figure 19 is separated to their atomic value and assigned to their own respective attributes. Furthermore </w:t>
      </w:r>
      <w:proofErr w:type="spellStart"/>
      <w:r>
        <w:t>batch_id</w:t>
      </w:r>
      <w:proofErr w:type="spellEnd"/>
      <w:r>
        <w:t xml:space="preserve"> is added to be the primary key of figure </w:t>
      </w:r>
      <w:proofErr w:type="gramStart"/>
      <w:r>
        <w:t>20.Figure</w:t>
      </w:r>
      <w:proofErr w:type="gramEnd"/>
      <w:r>
        <w:t xml:space="preserve"> 20 is also considered in its third normal form as there is no more transitive dependency that can be identified .</w:t>
      </w:r>
    </w:p>
    <w:p w14:paraId="070FA7CC" w14:textId="77777777" w:rsidR="00960C8A" w:rsidRDefault="00960C8A" w:rsidP="00960C8A">
      <w:pPr>
        <w:spacing w:line="360" w:lineRule="auto"/>
        <w:ind w:left="720"/>
        <w:jc w:val="both"/>
      </w:pPr>
    </w:p>
    <w:p w14:paraId="0153E654" w14:textId="77777777" w:rsidR="00BB622F" w:rsidRDefault="00BB622F" w:rsidP="00960C8A">
      <w:pPr>
        <w:jc w:val="both"/>
      </w:pPr>
      <w:r>
        <w:t>Schedule</w:t>
      </w:r>
    </w:p>
    <w:tbl>
      <w:tblPr>
        <w:tblStyle w:val="TableGrid"/>
        <w:tblW w:w="0" w:type="auto"/>
        <w:tblLook w:val="04A0" w:firstRow="1" w:lastRow="0" w:firstColumn="1" w:lastColumn="0" w:noHBand="0" w:noVBand="1"/>
      </w:tblPr>
      <w:tblGrid>
        <w:gridCol w:w="1053"/>
        <w:gridCol w:w="1231"/>
        <w:gridCol w:w="951"/>
        <w:gridCol w:w="1396"/>
        <w:gridCol w:w="1264"/>
        <w:gridCol w:w="1528"/>
        <w:gridCol w:w="1207"/>
      </w:tblGrid>
      <w:tr w:rsidR="00BB622F" w:rsidRPr="00484DA2" w14:paraId="01D7BAF4" w14:textId="77777777" w:rsidTr="000077F4">
        <w:trPr>
          <w:trHeight w:val="300"/>
        </w:trPr>
        <w:tc>
          <w:tcPr>
            <w:tcW w:w="2245" w:type="dxa"/>
            <w:noWrap/>
            <w:hideMark/>
          </w:tcPr>
          <w:p w14:paraId="0AB7C869" w14:textId="77777777" w:rsidR="00BB622F" w:rsidRPr="00484DA2" w:rsidRDefault="00BB622F" w:rsidP="000077F4">
            <w:proofErr w:type="spellStart"/>
            <w:r w:rsidRPr="00484DA2">
              <w:t>operation_type</w:t>
            </w:r>
            <w:proofErr w:type="spellEnd"/>
          </w:p>
        </w:tc>
        <w:tc>
          <w:tcPr>
            <w:tcW w:w="2680" w:type="dxa"/>
            <w:noWrap/>
            <w:hideMark/>
          </w:tcPr>
          <w:p w14:paraId="479017D9" w14:textId="77777777" w:rsidR="00BB622F" w:rsidRPr="00484DA2" w:rsidRDefault="00BB622F" w:rsidP="000077F4">
            <w:proofErr w:type="spellStart"/>
            <w:r w:rsidRPr="00484DA2">
              <w:t>Schedule_date</w:t>
            </w:r>
            <w:proofErr w:type="spellEnd"/>
          </w:p>
        </w:tc>
        <w:tc>
          <w:tcPr>
            <w:tcW w:w="2000" w:type="dxa"/>
            <w:noWrap/>
            <w:hideMark/>
          </w:tcPr>
          <w:p w14:paraId="7DEFAB8B" w14:textId="77777777" w:rsidR="00BB622F" w:rsidRPr="00484DA2" w:rsidRDefault="00BB622F" w:rsidP="000077F4">
            <w:proofErr w:type="spellStart"/>
            <w:r w:rsidRPr="00484DA2">
              <w:t>Pig_id</w:t>
            </w:r>
            <w:proofErr w:type="spellEnd"/>
          </w:p>
        </w:tc>
        <w:tc>
          <w:tcPr>
            <w:tcW w:w="3080" w:type="dxa"/>
            <w:noWrap/>
            <w:hideMark/>
          </w:tcPr>
          <w:p w14:paraId="6E94F592" w14:textId="77777777" w:rsidR="00BB622F" w:rsidRPr="00484DA2" w:rsidRDefault="00BB622F" w:rsidP="000077F4">
            <w:proofErr w:type="spellStart"/>
            <w:r w:rsidRPr="00484DA2">
              <w:t>Item_tag</w:t>
            </w:r>
            <w:proofErr w:type="spellEnd"/>
          </w:p>
        </w:tc>
        <w:tc>
          <w:tcPr>
            <w:tcW w:w="2760" w:type="dxa"/>
            <w:noWrap/>
            <w:hideMark/>
          </w:tcPr>
          <w:p w14:paraId="639DC877" w14:textId="77777777" w:rsidR="00BB622F" w:rsidRPr="00484DA2" w:rsidRDefault="00BB622F" w:rsidP="000077F4">
            <w:proofErr w:type="spellStart"/>
            <w:r w:rsidRPr="00484DA2">
              <w:t>Item_name</w:t>
            </w:r>
            <w:proofErr w:type="spellEnd"/>
          </w:p>
        </w:tc>
        <w:tc>
          <w:tcPr>
            <w:tcW w:w="3400" w:type="dxa"/>
            <w:noWrap/>
            <w:hideMark/>
          </w:tcPr>
          <w:p w14:paraId="372062C2" w14:textId="77777777" w:rsidR="00BB622F" w:rsidRPr="00484DA2" w:rsidRDefault="00BB622F" w:rsidP="000077F4">
            <w:proofErr w:type="spellStart"/>
            <w:r w:rsidRPr="00484DA2">
              <w:t>Item_description</w:t>
            </w:r>
            <w:proofErr w:type="spellEnd"/>
          </w:p>
        </w:tc>
        <w:tc>
          <w:tcPr>
            <w:tcW w:w="2620" w:type="dxa"/>
            <w:noWrap/>
            <w:hideMark/>
          </w:tcPr>
          <w:p w14:paraId="70798B09" w14:textId="77777777" w:rsidR="00BB622F" w:rsidRPr="00484DA2" w:rsidRDefault="00BB622F" w:rsidP="000077F4">
            <w:proofErr w:type="spellStart"/>
            <w:r w:rsidRPr="00484DA2">
              <w:t>Item_quantity</w:t>
            </w:r>
            <w:proofErr w:type="spellEnd"/>
          </w:p>
        </w:tc>
      </w:tr>
      <w:tr w:rsidR="00BB622F" w:rsidRPr="00484DA2" w14:paraId="2ECBF779" w14:textId="77777777" w:rsidTr="000077F4">
        <w:trPr>
          <w:trHeight w:val="300"/>
        </w:trPr>
        <w:tc>
          <w:tcPr>
            <w:tcW w:w="2245" w:type="dxa"/>
            <w:noWrap/>
            <w:hideMark/>
          </w:tcPr>
          <w:p w14:paraId="4C2BDEA8" w14:textId="77777777" w:rsidR="00BB622F" w:rsidRPr="00484DA2" w:rsidRDefault="00BB622F" w:rsidP="000077F4">
            <w:r w:rsidRPr="00484DA2">
              <w:t>Feeding</w:t>
            </w:r>
          </w:p>
        </w:tc>
        <w:tc>
          <w:tcPr>
            <w:tcW w:w="2680" w:type="dxa"/>
            <w:noWrap/>
            <w:hideMark/>
          </w:tcPr>
          <w:p w14:paraId="4A09BFD4" w14:textId="77777777" w:rsidR="00BB622F" w:rsidRPr="00484DA2" w:rsidRDefault="00BB622F" w:rsidP="000077F4">
            <w:r w:rsidRPr="00484DA2">
              <w:t>12/22/2022</w:t>
            </w:r>
          </w:p>
        </w:tc>
        <w:tc>
          <w:tcPr>
            <w:tcW w:w="2000" w:type="dxa"/>
            <w:noWrap/>
            <w:hideMark/>
          </w:tcPr>
          <w:p w14:paraId="73110EF7" w14:textId="77777777" w:rsidR="00BB622F" w:rsidRPr="00484DA2" w:rsidRDefault="00BB622F" w:rsidP="000077F4">
            <w:r w:rsidRPr="00484DA2">
              <w:t>pig_hkl525</w:t>
            </w:r>
          </w:p>
        </w:tc>
        <w:tc>
          <w:tcPr>
            <w:tcW w:w="3080" w:type="dxa"/>
            <w:noWrap/>
            <w:hideMark/>
          </w:tcPr>
          <w:p w14:paraId="70780999" w14:textId="77777777" w:rsidR="00BB622F" w:rsidRPr="00484DA2" w:rsidRDefault="00BB622F" w:rsidP="000077F4">
            <w:r w:rsidRPr="00484DA2">
              <w:t>1</w:t>
            </w:r>
          </w:p>
        </w:tc>
        <w:tc>
          <w:tcPr>
            <w:tcW w:w="2760" w:type="dxa"/>
            <w:noWrap/>
            <w:hideMark/>
          </w:tcPr>
          <w:p w14:paraId="481513C4" w14:textId="77777777" w:rsidR="00BB622F" w:rsidRPr="00484DA2" w:rsidRDefault="00BB622F" w:rsidP="000077F4">
            <w:proofErr w:type="spellStart"/>
            <w:r w:rsidRPr="00484DA2">
              <w:t>IverMictin</w:t>
            </w:r>
            <w:proofErr w:type="spellEnd"/>
          </w:p>
        </w:tc>
        <w:tc>
          <w:tcPr>
            <w:tcW w:w="3400" w:type="dxa"/>
            <w:noWrap/>
            <w:hideMark/>
          </w:tcPr>
          <w:p w14:paraId="6BA4104E" w14:textId="77777777" w:rsidR="00BB622F" w:rsidRPr="00484DA2" w:rsidRDefault="00BB622F" w:rsidP="000077F4">
            <w:proofErr w:type="gramStart"/>
            <w:r w:rsidRPr="00484DA2">
              <w:t>12 gram</w:t>
            </w:r>
            <w:proofErr w:type="gramEnd"/>
            <w:r w:rsidRPr="00484DA2">
              <w:t xml:space="preserve"> </w:t>
            </w:r>
            <w:proofErr w:type="spellStart"/>
            <w:r w:rsidRPr="00484DA2">
              <w:t>Dewormer</w:t>
            </w:r>
            <w:proofErr w:type="spellEnd"/>
          </w:p>
        </w:tc>
        <w:tc>
          <w:tcPr>
            <w:tcW w:w="2620" w:type="dxa"/>
            <w:noWrap/>
            <w:hideMark/>
          </w:tcPr>
          <w:p w14:paraId="101272D4" w14:textId="77777777" w:rsidR="00BB622F" w:rsidRPr="00484DA2" w:rsidRDefault="00BB622F" w:rsidP="000077F4">
            <w:r w:rsidRPr="00484DA2">
              <w:t>0.5g</w:t>
            </w:r>
          </w:p>
        </w:tc>
      </w:tr>
      <w:tr w:rsidR="00BB622F" w:rsidRPr="00484DA2" w14:paraId="6554B0D6" w14:textId="77777777" w:rsidTr="000077F4">
        <w:trPr>
          <w:trHeight w:val="300"/>
        </w:trPr>
        <w:tc>
          <w:tcPr>
            <w:tcW w:w="2245" w:type="dxa"/>
            <w:noWrap/>
            <w:hideMark/>
          </w:tcPr>
          <w:p w14:paraId="61E1A93B" w14:textId="77777777" w:rsidR="00BB622F" w:rsidRPr="00484DA2" w:rsidRDefault="00BB622F" w:rsidP="000077F4">
            <w:r w:rsidRPr="00484DA2">
              <w:t>Deworming</w:t>
            </w:r>
          </w:p>
        </w:tc>
        <w:tc>
          <w:tcPr>
            <w:tcW w:w="2680" w:type="dxa"/>
            <w:noWrap/>
            <w:hideMark/>
          </w:tcPr>
          <w:p w14:paraId="29263931" w14:textId="77777777" w:rsidR="00BB622F" w:rsidRPr="00484DA2" w:rsidRDefault="00BB622F" w:rsidP="000077F4">
            <w:r w:rsidRPr="00484DA2">
              <w:t>12/12/2022</w:t>
            </w:r>
          </w:p>
        </w:tc>
        <w:tc>
          <w:tcPr>
            <w:tcW w:w="2000" w:type="dxa"/>
            <w:noWrap/>
            <w:hideMark/>
          </w:tcPr>
          <w:p w14:paraId="3A6CD0D6" w14:textId="77777777" w:rsidR="00BB622F" w:rsidRPr="00484DA2" w:rsidRDefault="00BB622F" w:rsidP="000077F4">
            <w:r w:rsidRPr="00484DA2">
              <w:t>pig_1dsw52</w:t>
            </w:r>
          </w:p>
        </w:tc>
        <w:tc>
          <w:tcPr>
            <w:tcW w:w="3080" w:type="dxa"/>
            <w:noWrap/>
            <w:hideMark/>
          </w:tcPr>
          <w:p w14:paraId="7B9478E1" w14:textId="77777777" w:rsidR="00BB622F" w:rsidRPr="00484DA2" w:rsidRDefault="00BB622F" w:rsidP="000077F4">
            <w:r w:rsidRPr="00484DA2">
              <w:t>2</w:t>
            </w:r>
          </w:p>
        </w:tc>
        <w:tc>
          <w:tcPr>
            <w:tcW w:w="2760" w:type="dxa"/>
            <w:noWrap/>
            <w:hideMark/>
          </w:tcPr>
          <w:p w14:paraId="09EE5976" w14:textId="77777777" w:rsidR="00BB622F" w:rsidRPr="00484DA2" w:rsidRDefault="00BB622F" w:rsidP="000077F4">
            <w:r w:rsidRPr="00484DA2">
              <w:t>B-MEG Premium Grower</w:t>
            </w:r>
          </w:p>
        </w:tc>
        <w:tc>
          <w:tcPr>
            <w:tcW w:w="3400" w:type="dxa"/>
            <w:noWrap/>
            <w:hideMark/>
          </w:tcPr>
          <w:p w14:paraId="17EAB1F3" w14:textId="77777777" w:rsidR="00BB622F" w:rsidRPr="00484DA2" w:rsidRDefault="00BB622F" w:rsidP="000077F4">
            <w:r w:rsidRPr="00484DA2">
              <w:t>50kg 1 Sack Grower Feeds</w:t>
            </w:r>
          </w:p>
        </w:tc>
        <w:tc>
          <w:tcPr>
            <w:tcW w:w="2620" w:type="dxa"/>
            <w:noWrap/>
            <w:hideMark/>
          </w:tcPr>
          <w:p w14:paraId="21B985F4" w14:textId="77777777" w:rsidR="00BB622F" w:rsidRPr="00484DA2" w:rsidRDefault="00BB622F" w:rsidP="000077F4">
            <w:r w:rsidRPr="00484DA2">
              <w:t>5 kg</w:t>
            </w:r>
          </w:p>
        </w:tc>
      </w:tr>
      <w:tr w:rsidR="00BB622F" w:rsidRPr="00484DA2" w14:paraId="73054AB0" w14:textId="77777777" w:rsidTr="000077F4">
        <w:trPr>
          <w:trHeight w:val="300"/>
        </w:trPr>
        <w:tc>
          <w:tcPr>
            <w:tcW w:w="2245" w:type="dxa"/>
            <w:noWrap/>
            <w:hideMark/>
          </w:tcPr>
          <w:p w14:paraId="7D1101B7" w14:textId="77777777" w:rsidR="00BB622F" w:rsidRPr="00484DA2" w:rsidRDefault="00BB622F" w:rsidP="000077F4">
            <w:r w:rsidRPr="00484DA2">
              <w:t>Medicine Administration</w:t>
            </w:r>
          </w:p>
        </w:tc>
        <w:tc>
          <w:tcPr>
            <w:tcW w:w="2680" w:type="dxa"/>
            <w:noWrap/>
            <w:hideMark/>
          </w:tcPr>
          <w:p w14:paraId="107BD2FA" w14:textId="77777777" w:rsidR="00BB622F" w:rsidRPr="00484DA2" w:rsidRDefault="00BB622F" w:rsidP="000077F4">
            <w:r w:rsidRPr="00484DA2">
              <w:t>12/14/2022</w:t>
            </w:r>
          </w:p>
        </w:tc>
        <w:tc>
          <w:tcPr>
            <w:tcW w:w="2000" w:type="dxa"/>
            <w:noWrap/>
            <w:hideMark/>
          </w:tcPr>
          <w:p w14:paraId="79598048" w14:textId="77777777" w:rsidR="00BB622F" w:rsidRPr="00484DA2" w:rsidRDefault="00BB622F" w:rsidP="000077F4">
            <w:r w:rsidRPr="00484DA2">
              <w:t>pig_658hkj</w:t>
            </w:r>
          </w:p>
        </w:tc>
        <w:tc>
          <w:tcPr>
            <w:tcW w:w="3080" w:type="dxa"/>
            <w:noWrap/>
            <w:hideMark/>
          </w:tcPr>
          <w:p w14:paraId="799B4496" w14:textId="77777777" w:rsidR="00BB622F" w:rsidRPr="00484DA2" w:rsidRDefault="00BB622F" w:rsidP="000077F4">
            <w:r w:rsidRPr="00484DA2">
              <w:t>3</w:t>
            </w:r>
          </w:p>
        </w:tc>
        <w:tc>
          <w:tcPr>
            <w:tcW w:w="2760" w:type="dxa"/>
            <w:noWrap/>
            <w:hideMark/>
          </w:tcPr>
          <w:p w14:paraId="54A32733" w14:textId="77777777" w:rsidR="00BB622F" w:rsidRPr="00484DA2" w:rsidRDefault="00BB622F" w:rsidP="000077F4">
            <w:r w:rsidRPr="00484DA2">
              <w:t>B-Complex</w:t>
            </w:r>
          </w:p>
        </w:tc>
        <w:tc>
          <w:tcPr>
            <w:tcW w:w="3400" w:type="dxa"/>
            <w:noWrap/>
            <w:hideMark/>
          </w:tcPr>
          <w:p w14:paraId="1223C159" w14:textId="77777777" w:rsidR="00BB622F" w:rsidRPr="00484DA2" w:rsidRDefault="00BB622F" w:rsidP="000077F4">
            <w:r w:rsidRPr="00484DA2">
              <w:t>15mg 1 Bottle B-Complex Vitamins</w:t>
            </w:r>
          </w:p>
        </w:tc>
        <w:tc>
          <w:tcPr>
            <w:tcW w:w="2620" w:type="dxa"/>
            <w:noWrap/>
            <w:hideMark/>
          </w:tcPr>
          <w:p w14:paraId="00BD2371" w14:textId="77777777" w:rsidR="00BB622F" w:rsidRPr="00484DA2" w:rsidRDefault="00BB622F" w:rsidP="000077F4">
            <w:r w:rsidRPr="00484DA2">
              <w:t>0.5mg</w:t>
            </w:r>
          </w:p>
        </w:tc>
      </w:tr>
    </w:tbl>
    <w:p w14:paraId="2D0F3B53" w14:textId="77777777" w:rsidR="00BB622F" w:rsidRDefault="00BB622F" w:rsidP="00BB622F">
      <w:r>
        <w:t>Figure #21 Schedule-0NF</w:t>
      </w:r>
    </w:p>
    <w:p w14:paraId="3C63A80F" w14:textId="77777777" w:rsidR="00BB622F" w:rsidRDefault="00BB622F" w:rsidP="00BB622F">
      <w:r>
        <w:t xml:space="preserve">Figure 21 shows the table Schedule which contains attributes with non-atomic value like </w:t>
      </w:r>
      <w:proofErr w:type="spellStart"/>
      <w:r>
        <w:t>item_quantity</w:t>
      </w:r>
      <w:proofErr w:type="spellEnd"/>
      <w:r>
        <w:t>.</w:t>
      </w:r>
    </w:p>
    <w:p w14:paraId="5633172C" w14:textId="77777777" w:rsidR="00BB622F" w:rsidRDefault="00BB622F" w:rsidP="00BB622F"/>
    <w:tbl>
      <w:tblPr>
        <w:tblStyle w:val="TableGrid"/>
        <w:tblW w:w="0" w:type="auto"/>
        <w:tblLook w:val="04A0" w:firstRow="1" w:lastRow="0" w:firstColumn="1" w:lastColumn="0" w:noHBand="0" w:noVBand="1"/>
      </w:tblPr>
      <w:tblGrid>
        <w:gridCol w:w="767"/>
        <w:gridCol w:w="768"/>
        <w:gridCol w:w="927"/>
        <w:gridCol w:w="878"/>
        <w:gridCol w:w="626"/>
        <w:gridCol w:w="1454"/>
        <w:gridCol w:w="1883"/>
        <w:gridCol w:w="878"/>
        <w:gridCol w:w="449"/>
      </w:tblGrid>
      <w:tr w:rsidR="00BB622F" w:rsidRPr="00DC7D97" w14:paraId="50C46845" w14:textId="77777777" w:rsidTr="000077F4">
        <w:trPr>
          <w:trHeight w:val="300"/>
        </w:trPr>
        <w:tc>
          <w:tcPr>
            <w:tcW w:w="0" w:type="auto"/>
            <w:noWrap/>
            <w:hideMark/>
          </w:tcPr>
          <w:p w14:paraId="010CD705" w14:textId="77777777" w:rsidR="00BB622F" w:rsidRPr="00DC7D97" w:rsidRDefault="00BB622F" w:rsidP="000077F4">
            <w:pPr>
              <w:rPr>
                <w:u w:val="single"/>
              </w:rPr>
            </w:pPr>
            <w:proofErr w:type="spellStart"/>
            <w:r w:rsidRPr="00DC7D97">
              <w:rPr>
                <w:u w:val="single"/>
              </w:rPr>
              <w:lastRenderedPageBreak/>
              <w:t>schedule_id</w:t>
            </w:r>
            <w:proofErr w:type="spellEnd"/>
          </w:p>
        </w:tc>
        <w:tc>
          <w:tcPr>
            <w:tcW w:w="0" w:type="auto"/>
            <w:noWrap/>
            <w:hideMark/>
          </w:tcPr>
          <w:p w14:paraId="64A17ABC" w14:textId="77777777" w:rsidR="00BB622F" w:rsidRPr="00DC7D97" w:rsidRDefault="00BB622F" w:rsidP="000077F4">
            <w:proofErr w:type="spellStart"/>
            <w:r w:rsidRPr="00DC7D97">
              <w:t>pig_id</w:t>
            </w:r>
            <w:proofErr w:type="spellEnd"/>
          </w:p>
        </w:tc>
        <w:tc>
          <w:tcPr>
            <w:tcW w:w="0" w:type="auto"/>
            <w:noWrap/>
            <w:hideMark/>
          </w:tcPr>
          <w:p w14:paraId="21EE66AD" w14:textId="77777777" w:rsidR="00BB622F" w:rsidRPr="00DC7D97" w:rsidRDefault="00BB622F" w:rsidP="000077F4">
            <w:proofErr w:type="spellStart"/>
            <w:r w:rsidRPr="00DC7D97">
              <w:t>operation_type</w:t>
            </w:r>
            <w:proofErr w:type="spellEnd"/>
          </w:p>
        </w:tc>
        <w:tc>
          <w:tcPr>
            <w:tcW w:w="0" w:type="auto"/>
            <w:noWrap/>
            <w:hideMark/>
          </w:tcPr>
          <w:p w14:paraId="51E5BAC3" w14:textId="77777777" w:rsidR="00BB622F" w:rsidRPr="00DC7D97" w:rsidRDefault="00BB622F" w:rsidP="000077F4">
            <w:proofErr w:type="spellStart"/>
            <w:r w:rsidRPr="00DC7D97">
              <w:t>schedule_date</w:t>
            </w:r>
            <w:proofErr w:type="spellEnd"/>
          </w:p>
        </w:tc>
        <w:tc>
          <w:tcPr>
            <w:tcW w:w="0" w:type="auto"/>
            <w:noWrap/>
            <w:hideMark/>
          </w:tcPr>
          <w:p w14:paraId="753AA25A" w14:textId="77777777" w:rsidR="00BB622F" w:rsidRPr="00DC7D97" w:rsidRDefault="00BB622F" w:rsidP="000077F4">
            <w:proofErr w:type="spellStart"/>
            <w:r w:rsidRPr="00DC7D97">
              <w:t>item_tag</w:t>
            </w:r>
            <w:proofErr w:type="spellEnd"/>
          </w:p>
        </w:tc>
        <w:tc>
          <w:tcPr>
            <w:tcW w:w="0" w:type="auto"/>
            <w:noWrap/>
            <w:hideMark/>
          </w:tcPr>
          <w:p w14:paraId="65735CE4" w14:textId="77777777" w:rsidR="00BB622F" w:rsidRPr="00DC7D97" w:rsidRDefault="00BB622F" w:rsidP="000077F4">
            <w:proofErr w:type="spellStart"/>
            <w:r w:rsidRPr="00DC7D97">
              <w:t>item_name</w:t>
            </w:r>
            <w:proofErr w:type="spellEnd"/>
          </w:p>
        </w:tc>
        <w:tc>
          <w:tcPr>
            <w:tcW w:w="0" w:type="auto"/>
            <w:noWrap/>
            <w:hideMark/>
          </w:tcPr>
          <w:p w14:paraId="15BF7CF5" w14:textId="77777777" w:rsidR="00BB622F" w:rsidRPr="00DC7D97" w:rsidRDefault="00BB622F" w:rsidP="000077F4">
            <w:proofErr w:type="spellStart"/>
            <w:r w:rsidRPr="00DC7D97">
              <w:t>item_description</w:t>
            </w:r>
            <w:proofErr w:type="spellEnd"/>
          </w:p>
        </w:tc>
        <w:tc>
          <w:tcPr>
            <w:tcW w:w="0" w:type="auto"/>
            <w:noWrap/>
            <w:hideMark/>
          </w:tcPr>
          <w:p w14:paraId="6E298C95" w14:textId="77777777" w:rsidR="00BB622F" w:rsidRPr="00DC7D97" w:rsidRDefault="00BB622F" w:rsidP="000077F4">
            <w:proofErr w:type="spellStart"/>
            <w:r w:rsidRPr="00DC7D97">
              <w:t>item_quantity</w:t>
            </w:r>
            <w:proofErr w:type="spellEnd"/>
          </w:p>
        </w:tc>
        <w:tc>
          <w:tcPr>
            <w:tcW w:w="0" w:type="auto"/>
            <w:noWrap/>
            <w:hideMark/>
          </w:tcPr>
          <w:p w14:paraId="4B031834" w14:textId="77777777" w:rsidR="00BB622F" w:rsidRPr="00DC7D97" w:rsidRDefault="00BB622F" w:rsidP="000077F4">
            <w:r w:rsidRPr="00DC7D97">
              <w:t>units</w:t>
            </w:r>
          </w:p>
        </w:tc>
      </w:tr>
      <w:tr w:rsidR="00BB622F" w:rsidRPr="00DC7D97" w14:paraId="6D35AAB9" w14:textId="77777777" w:rsidTr="000077F4">
        <w:trPr>
          <w:trHeight w:val="300"/>
        </w:trPr>
        <w:tc>
          <w:tcPr>
            <w:tcW w:w="0" w:type="auto"/>
            <w:noWrap/>
            <w:hideMark/>
          </w:tcPr>
          <w:p w14:paraId="19E0EFB1" w14:textId="77777777" w:rsidR="00BB622F" w:rsidRPr="00DC7D97" w:rsidRDefault="00BB622F" w:rsidP="000077F4">
            <w:r w:rsidRPr="00DC7D97">
              <w:t>1</w:t>
            </w:r>
          </w:p>
        </w:tc>
        <w:tc>
          <w:tcPr>
            <w:tcW w:w="0" w:type="auto"/>
            <w:noWrap/>
            <w:hideMark/>
          </w:tcPr>
          <w:p w14:paraId="65581DDC" w14:textId="77777777" w:rsidR="00BB622F" w:rsidRPr="00DC7D97" w:rsidRDefault="00BB622F" w:rsidP="000077F4">
            <w:r w:rsidRPr="00DC7D97">
              <w:t>pig_hkl525</w:t>
            </w:r>
          </w:p>
        </w:tc>
        <w:tc>
          <w:tcPr>
            <w:tcW w:w="0" w:type="auto"/>
            <w:noWrap/>
            <w:hideMark/>
          </w:tcPr>
          <w:p w14:paraId="007E627C" w14:textId="77777777" w:rsidR="00BB622F" w:rsidRPr="00DC7D97" w:rsidRDefault="00BB622F" w:rsidP="000077F4">
            <w:r w:rsidRPr="00DC7D97">
              <w:t>Feeding</w:t>
            </w:r>
          </w:p>
        </w:tc>
        <w:tc>
          <w:tcPr>
            <w:tcW w:w="0" w:type="auto"/>
            <w:noWrap/>
            <w:hideMark/>
          </w:tcPr>
          <w:p w14:paraId="0B94CF32" w14:textId="77777777" w:rsidR="00BB622F" w:rsidRPr="00DC7D97" w:rsidRDefault="00BB622F" w:rsidP="000077F4">
            <w:r w:rsidRPr="00DC7D97">
              <w:t>12/22/2022</w:t>
            </w:r>
          </w:p>
        </w:tc>
        <w:tc>
          <w:tcPr>
            <w:tcW w:w="0" w:type="auto"/>
            <w:noWrap/>
            <w:hideMark/>
          </w:tcPr>
          <w:p w14:paraId="66DD61B7" w14:textId="77777777" w:rsidR="00BB622F" w:rsidRPr="00DC7D97" w:rsidRDefault="00BB622F" w:rsidP="000077F4">
            <w:r w:rsidRPr="00DC7D97">
              <w:t>1</w:t>
            </w:r>
          </w:p>
        </w:tc>
        <w:tc>
          <w:tcPr>
            <w:tcW w:w="0" w:type="auto"/>
            <w:noWrap/>
            <w:hideMark/>
          </w:tcPr>
          <w:p w14:paraId="55FAA9CB" w14:textId="77777777" w:rsidR="00BB622F" w:rsidRPr="00DC7D97" w:rsidRDefault="00BB622F" w:rsidP="000077F4">
            <w:proofErr w:type="spellStart"/>
            <w:r w:rsidRPr="00DC7D97">
              <w:t>IverMictin</w:t>
            </w:r>
            <w:proofErr w:type="spellEnd"/>
          </w:p>
        </w:tc>
        <w:tc>
          <w:tcPr>
            <w:tcW w:w="0" w:type="auto"/>
            <w:noWrap/>
            <w:hideMark/>
          </w:tcPr>
          <w:p w14:paraId="0C50C018" w14:textId="77777777" w:rsidR="00BB622F" w:rsidRPr="00DC7D97" w:rsidRDefault="00BB622F" w:rsidP="000077F4">
            <w:proofErr w:type="gramStart"/>
            <w:r w:rsidRPr="00DC7D97">
              <w:t>12 gram</w:t>
            </w:r>
            <w:proofErr w:type="gramEnd"/>
            <w:r w:rsidRPr="00DC7D97">
              <w:t xml:space="preserve"> </w:t>
            </w:r>
            <w:proofErr w:type="spellStart"/>
            <w:r w:rsidRPr="00DC7D97">
              <w:t>Dewormer</w:t>
            </w:r>
            <w:proofErr w:type="spellEnd"/>
          </w:p>
        </w:tc>
        <w:tc>
          <w:tcPr>
            <w:tcW w:w="0" w:type="auto"/>
            <w:noWrap/>
            <w:hideMark/>
          </w:tcPr>
          <w:p w14:paraId="10E6090D" w14:textId="77777777" w:rsidR="00BB622F" w:rsidRPr="00DC7D97" w:rsidRDefault="00BB622F" w:rsidP="000077F4">
            <w:r w:rsidRPr="00DC7D97">
              <w:t>0.5</w:t>
            </w:r>
          </w:p>
        </w:tc>
        <w:tc>
          <w:tcPr>
            <w:tcW w:w="0" w:type="auto"/>
            <w:noWrap/>
            <w:hideMark/>
          </w:tcPr>
          <w:p w14:paraId="63F5F144" w14:textId="77777777" w:rsidR="00BB622F" w:rsidRPr="00DC7D97" w:rsidRDefault="00BB622F" w:rsidP="000077F4">
            <w:r w:rsidRPr="00DC7D97">
              <w:t>g</w:t>
            </w:r>
          </w:p>
        </w:tc>
      </w:tr>
      <w:tr w:rsidR="00BB622F" w:rsidRPr="00DC7D97" w14:paraId="45847B4F" w14:textId="77777777" w:rsidTr="000077F4">
        <w:trPr>
          <w:trHeight w:val="300"/>
        </w:trPr>
        <w:tc>
          <w:tcPr>
            <w:tcW w:w="0" w:type="auto"/>
            <w:noWrap/>
            <w:hideMark/>
          </w:tcPr>
          <w:p w14:paraId="3EE36010" w14:textId="77777777" w:rsidR="00BB622F" w:rsidRPr="00DC7D97" w:rsidRDefault="00BB622F" w:rsidP="000077F4">
            <w:r w:rsidRPr="00DC7D97">
              <w:t>2</w:t>
            </w:r>
          </w:p>
        </w:tc>
        <w:tc>
          <w:tcPr>
            <w:tcW w:w="0" w:type="auto"/>
            <w:noWrap/>
            <w:hideMark/>
          </w:tcPr>
          <w:p w14:paraId="33E90C2C" w14:textId="77777777" w:rsidR="00BB622F" w:rsidRPr="00DC7D97" w:rsidRDefault="00BB622F" w:rsidP="000077F4">
            <w:r w:rsidRPr="00DC7D97">
              <w:t>pig_1dsw52</w:t>
            </w:r>
          </w:p>
        </w:tc>
        <w:tc>
          <w:tcPr>
            <w:tcW w:w="0" w:type="auto"/>
            <w:noWrap/>
            <w:hideMark/>
          </w:tcPr>
          <w:p w14:paraId="0E84BCF8" w14:textId="77777777" w:rsidR="00BB622F" w:rsidRPr="00DC7D97" w:rsidRDefault="00BB622F" w:rsidP="000077F4">
            <w:r w:rsidRPr="00DC7D97">
              <w:t>Deworming</w:t>
            </w:r>
          </w:p>
        </w:tc>
        <w:tc>
          <w:tcPr>
            <w:tcW w:w="0" w:type="auto"/>
            <w:noWrap/>
            <w:hideMark/>
          </w:tcPr>
          <w:p w14:paraId="1552266D" w14:textId="77777777" w:rsidR="00BB622F" w:rsidRPr="00DC7D97" w:rsidRDefault="00BB622F" w:rsidP="000077F4">
            <w:r w:rsidRPr="00DC7D97">
              <w:t>12/12/2022</w:t>
            </w:r>
          </w:p>
        </w:tc>
        <w:tc>
          <w:tcPr>
            <w:tcW w:w="0" w:type="auto"/>
            <w:noWrap/>
            <w:hideMark/>
          </w:tcPr>
          <w:p w14:paraId="0B98DD25" w14:textId="77777777" w:rsidR="00BB622F" w:rsidRPr="00DC7D97" w:rsidRDefault="00BB622F" w:rsidP="000077F4">
            <w:r w:rsidRPr="00DC7D97">
              <w:t>2</w:t>
            </w:r>
          </w:p>
        </w:tc>
        <w:tc>
          <w:tcPr>
            <w:tcW w:w="0" w:type="auto"/>
            <w:noWrap/>
            <w:hideMark/>
          </w:tcPr>
          <w:p w14:paraId="02689B1A" w14:textId="77777777" w:rsidR="00BB622F" w:rsidRPr="00DC7D97" w:rsidRDefault="00BB622F" w:rsidP="000077F4">
            <w:r w:rsidRPr="00DC7D97">
              <w:t>B-MEG Premium Grower</w:t>
            </w:r>
          </w:p>
        </w:tc>
        <w:tc>
          <w:tcPr>
            <w:tcW w:w="0" w:type="auto"/>
            <w:noWrap/>
            <w:hideMark/>
          </w:tcPr>
          <w:p w14:paraId="0212F2F1" w14:textId="77777777" w:rsidR="00BB622F" w:rsidRPr="00DC7D97" w:rsidRDefault="00BB622F" w:rsidP="000077F4">
            <w:r w:rsidRPr="00DC7D97">
              <w:t>50kg 1 Sack Grower Feeds</w:t>
            </w:r>
          </w:p>
        </w:tc>
        <w:tc>
          <w:tcPr>
            <w:tcW w:w="0" w:type="auto"/>
            <w:noWrap/>
            <w:hideMark/>
          </w:tcPr>
          <w:p w14:paraId="2BFEA766" w14:textId="77777777" w:rsidR="00BB622F" w:rsidRPr="00DC7D97" w:rsidRDefault="00BB622F" w:rsidP="000077F4">
            <w:r w:rsidRPr="00DC7D97">
              <w:t>5</w:t>
            </w:r>
          </w:p>
        </w:tc>
        <w:tc>
          <w:tcPr>
            <w:tcW w:w="0" w:type="auto"/>
            <w:noWrap/>
            <w:hideMark/>
          </w:tcPr>
          <w:p w14:paraId="6368C618" w14:textId="77777777" w:rsidR="00BB622F" w:rsidRPr="00DC7D97" w:rsidRDefault="00BB622F" w:rsidP="000077F4">
            <w:r w:rsidRPr="00DC7D97">
              <w:t>kg</w:t>
            </w:r>
          </w:p>
        </w:tc>
      </w:tr>
      <w:tr w:rsidR="00BB622F" w:rsidRPr="00DC7D97" w14:paraId="77E4BCB8" w14:textId="77777777" w:rsidTr="000077F4">
        <w:trPr>
          <w:trHeight w:val="300"/>
        </w:trPr>
        <w:tc>
          <w:tcPr>
            <w:tcW w:w="0" w:type="auto"/>
            <w:noWrap/>
            <w:hideMark/>
          </w:tcPr>
          <w:p w14:paraId="067B5175" w14:textId="77777777" w:rsidR="00BB622F" w:rsidRPr="00DC7D97" w:rsidRDefault="00BB622F" w:rsidP="000077F4">
            <w:r w:rsidRPr="00DC7D97">
              <w:t>3</w:t>
            </w:r>
          </w:p>
        </w:tc>
        <w:tc>
          <w:tcPr>
            <w:tcW w:w="0" w:type="auto"/>
            <w:noWrap/>
            <w:hideMark/>
          </w:tcPr>
          <w:p w14:paraId="43F09B1E" w14:textId="77777777" w:rsidR="00BB622F" w:rsidRPr="00DC7D97" w:rsidRDefault="00BB622F" w:rsidP="000077F4">
            <w:r w:rsidRPr="00DC7D97">
              <w:t>pig_658hkj</w:t>
            </w:r>
          </w:p>
        </w:tc>
        <w:tc>
          <w:tcPr>
            <w:tcW w:w="0" w:type="auto"/>
            <w:noWrap/>
            <w:hideMark/>
          </w:tcPr>
          <w:p w14:paraId="007BAEC9" w14:textId="77777777" w:rsidR="00BB622F" w:rsidRPr="00DC7D97" w:rsidRDefault="00BB622F" w:rsidP="000077F4">
            <w:r w:rsidRPr="00DC7D97">
              <w:t>Medicine</w:t>
            </w:r>
          </w:p>
        </w:tc>
        <w:tc>
          <w:tcPr>
            <w:tcW w:w="0" w:type="auto"/>
            <w:noWrap/>
            <w:hideMark/>
          </w:tcPr>
          <w:p w14:paraId="23ED032D" w14:textId="77777777" w:rsidR="00BB622F" w:rsidRPr="00DC7D97" w:rsidRDefault="00BB622F" w:rsidP="000077F4">
            <w:r w:rsidRPr="00DC7D97">
              <w:t>12/14/2022</w:t>
            </w:r>
          </w:p>
        </w:tc>
        <w:tc>
          <w:tcPr>
            <w:tcW w:w="0" w:type="auto"/>
            <w:noWrap/>
            <w:hideMark/>
          </w:tcPr>
          <w:p w14:paraId="569FAAFE" w14:textId="77777777" w:rsidR="00BB622F" w:rsidRPr="00DC7D97" w:rsidRDefault="00BB622F" w:rsidP="000077F4">
            <w:r w:rsidRPr="00DC7D97">
              <w:t>3</w:t>
            </w:r>
          </w:p>
        </w:tc>
        <w:tc>
          <w:tcPr>
            <w:tcW w:w="0" w:type="auto"/>
            <w:noWrap/>
            <w:hideMark/>
          </w:tcPr>
          <w:p w14:paraId="466FA8DA" w14:textId="77777777" w:rsidR="00BB622F" w:rsidRPr="00DC7D97" w:rsidRDefault="00BB622F" w:rsidP="000077F4">
            <w:r w:rsidRPr="00DC7D97">
              <w:t>B-Complex</w:t>
            </w:r>
          </w:p>
        </w:tc>
        <w:tc>
          <w:tcPr>
            <w:tcW w:w="0" w:type="auto"/>
            <w:noWrap/>
            <w:hideMark/>
          </w:tcPr>
          <w:p w14:paraId="44AD9BCC" w14:textId="77777777" w:rsidR="00BB622F" w:rsidRPr="00DC7D97" w:rsidRDefault="00BB622F" w:rsidP="000077F4">
            <w:r w:rsidRPr="00DC7D97">
              <w:t>15mg 1 Bottle B-Complex Vitamins</w:t>
            </w:r>
          </w:p>
        </w:tc>
        <w:tc>
          <w:tcPr>
            <w:tcW w:w="0" w:type="auto"/>
            <w:noWrap/>
            <w:hideMark/>
          </w:tcPr>
          <w:p w14:paraId="533EAA77" w14:textId="77777777" w:rsidR="00BB622F" w:rsidRPr="00DC7D97" w:rsidRDefault="00BB622F" w:rsidP="000077F4">
            <w:r w:rsidRPr="00DC7D97">
              <w:t>0.5</w:t>
            </w:r>
          </w:p>
        </w:tc>
        <w:tc>
          <w:tcPr>
            <w:tcW w:w="0" w:type="auto"/>
            <w:noWrap/>
            <w:hideMark/>
          </w:tcPr>
          <w:p w14:paraId="261E6A67" w14:textId="77777777" w:rsidR="00BB622F" w:rsidRPr="00DC7D97" w:rsidRDefault="00BB622F" w:rsidP="000077F4">
            <w:r w:rsidRPr="00DC7D97">
              <w:t>mg</w:t>
            </w:r>
          </w:p>
        </w:tc>
      </w:tr>
    </w:tbl>
    <w:p w14:paraId="1D28CDBD" w14:textId="77777777" w:rsidR="00BB622F" w:rsidRDefault="00BB622F" w:rsidP="00BB622F"/>
    <w:p w14:paraId="41699EE8" w14:textId="77777777" w:rsidR="00BB622F" w:rsidRDefault="00BB622F" w:rsidP="00BC048B">
      <w:pPr>
        <w:spacing w:line="360" w:lineRule="auto"/>
      </w:pPr>
      <w:r>
        <w:t>Figure #22 Schedule-1NF</w:t>
      </w:r>
    </w:p>
    <w:p w14:paraId="0C01FC8E" w14:textId="77777777" w:rsidR="00BB622F" w:rsidRDefault="00BB622F" w:rsidP="00BC048B">
      <w:pPr>
        <w:spacing w:line="360" w:lineRule="auto"/>
        <w:ind w:left="720"/>
        <w:jc w:val="both"/>
      </w:pPr>
      <w:r>
        <w:t xml:space="preserve">Figure 22 shows the table Schedule with attributes that are </w:t>
      </w:r>
      <w:proofErr w:type="gramStart"/>
      <w:r>
        <w:t>atomic .</w:t>
      </w:r>
      <w:proofErr w:type="gramEnd"/>
      <w:r>
        <w:t xml:space="preserve"> It resulted in adding new attribute units.</w:t>
      </w:r>
    </w:p>
    <w:p w14:paraId="434297FF" w14:textId="77777777" w:rsidR="00BB622F" w:rsidRDefault="00BB622F" w:rsidP="00BC048B">
      <w:pPr>
        <w:spacing w:line="360" w:lineRule="auto"/>
        <w:jc w:val="both"/>
      </w:pPr>
      <w:r>
        <w:t>Schedule</w:t>
      </w:r>
    </w:p>
    <w:tbl>
      <w:tblPr>
        <w:tblStyle w:val="TableGrid"/>
        <w:tblW w:w="0" w:type="auto"/>
        <w:tblLook w:val="04A0" w:firstRow="1" w:lastRow="0" w:firstColumn="1" w:lastColumn="0" w:noHBand="0" w:noVBand="1"/>
      </w:tblPr>
      <w:tblGrid>
        <w:gridCol w:w="2220"/>
        <w:gridCol w:w="2680"/>
        <w:gridCol w:w="2000"/>
      </w:tblGrid>
      <w:tr w:rsidR="00BB622F" w:rsidRPr="006C17D6" w14:paraId="11FD0407" w14:textId="77777777" w:rsidTr="000077F4">
        <w:trPr>
          <w:trHeight w:val="300"/>
        </w:trPr>
        <w:tc>
          <w:tcPr>
            <w:tcW w:w="2220" w:type="dxa"/>
            <w:noWrap/>
            <w:hideMark/>
          </w:tcPr>
          <w:p w14:paraId="6CCDE541" w14:textId="77777777" w:rsidR="00BB622F" w:rsidRPr="00982C36" w:rsidRDefault="00BB622F" w:rsidP="000077F4">
            <w:pPr>
              <w:rPr>
                <w:u w:val="single"/>
              </w:rPr>
            </w:pPr>
            <w:proofErr w:type="spellStart"/>
            <w:r w:rsidRPr="00982C36">
              <w:rPr>
                <w:u w:val="single"/>
              </w:rPr>
              <w:t>schedule_id</w:t>
            </w:r>
            <w:proofErr w:type="spellEnd"/>
          </w:p>
        </w:tc>
        <w:tc>
          <w:tcPr>
            <w:tcW w:w="2680" w:type="dxa"/>
            <w:noWrap/>
            <w:hideMark/>
          </w:tcPr>
          <w:p w14:paraId="31E0E3BA" w14:textId="77777777" w:rsidR="00BB622F" w:rsidRPr="006C17D6" w:rsidRDefault="00BB622F" w:rsidP="000077F4">
            <w:proofErr w:type="spellStart"/>
            <w:r w:rsidRPr="006C17D6">
              <w:t>schedule_date</w:t>
            </w:r>
            <w:proofErr w:type="spellEnd"/>
          </w:p>
        </w:tc>
        <w:tc>
          <w:tcPr>
            <w:tcW w:w="2000" w:type="dxa"/>
            <w:noWrap/>
            <w:hideMark/>
          </w:tcPr>
          <w:p w14:paraId="1B8D2CD1" w14:textId="77777777" w:rsidR="00BB622F" w:rsidRPr="00344F14" w:rsidRDefault="00BB622F" w:rsidP="000077F4">
            <w:pPr>
              <w:rPr>
                <w:u w:val="double"/>
              </w:rPr>
            </w:pPr>
            <w:proofErr w:type="spellStart"/>
            <w:r w:rsidRPr="00344F14">
              <w:rPr>
                <w:u w:val="double"/>
              </w:rPr>
              <w:t>operation_id</w:t>
            </w:r>
            <w:proofErr w:type="spellEnd"/>
          </w:p>
        </w:tc>
      </w:tr>
      <w:tr w:rsidR="00BB622F" w:rsidRPr="006C17D6" w14:paraId="0BD056B5" w14:textId="77777777" w:rsidTr="000077F4">
        <w:trPr>
          <w:trHeight w:val="300"/>
        </w:trPr>
        <w:tc>
          <w:tcPr>
            <w:tcW w:w="2220" w:type="dxa"/>
            <w:noWrap/>
            <w:hideMark/>
          </w:tcPr>
          <w:p w14:paraId="32903991" w14:textId="77777777" w:rsidR="00BB622F" w:rsidRPr="006C17D6" w:rsidRDefault="00BB622F" w:rsidP="000077F4">
            <w:r w:rsidRPr="006C17D6">
              <w:t>1</w:t>
            </w:r>
          </w:p>
        </w:tc>
        <w:tc>
          <w:tcPr>
            <w:tcW w:w="2680" w:type="dxa"/>
            <w:noWrap/>
            <w:hideMark/>
          </w:tcPr>
          <w:p w14:paraId="61FD2BEB" w14:textId="77777777" w:rsidR="00BB622F" w:rsidRPr="006C17D6" w:rsidRDefault="00BB622F" w:rsidP="000077F4">
            <w:r w:rsidRPr="006C17D6">
              <w:t>12/22/2022</w:t>
            </w:r>
          </w:p>
        </w:tc>
        <w:tc>
          <w:tcPr>
            <w:tcW w:w="2000" w:type="dxa"/>
            <w:noWrap/>
            <w:hideMark/>
          </w:tcPr>
          <w:p w14:paraId="488AB1B5" w14:textId="77777777" w:rsidR="00BB622F" w:rsidRPr="006C17D6" w:rsidRDefault="00BB622F" w:rsidP="000077F4">
            <w:r w:rsidRPr="006C17D6">
              <w:t>1</w:t>
            </w:r>
          </w:p>
        </w:tc>
      </w:tr>
      <w:tr w:rsidR="00BB622F" w:rsidRPr="006C17D6" w14:paraId="01D9F921" w14:textId="77777777" w:rsidTr="000077F4">
        <w:trPr>
          <w:trHeight w:val="300"/>
        </w:trPr>
        <w:tc>
          <w:tcPr>
            <w:tcW w:w="2220" w:type="dxa"/>
            <w:noWrap/>
            <w:hideMark/>
          </w:tcPr>
          <w:p w14:paraId="529B0B16" w14:textId="77777777" w:rsidR="00BB622F" w:rsidRPr="006C17D6" w:rsidRDefault="00BB622F" w:rsidP="000077F4">
            <w:r w:rsidRPr="006C17D6">
              <w:t>2</w:t>
            </w:r>
          </w:p>
        </w:tc>
        <w:tc>
          <w:tcPr>
            <w:tcW w:w="2680" w:type="dxa"/>
            <w:noWrap/>
            <w:hideMark/>
          </w:tcPr>
          <w:p w14:paraId="210520B6" w14:textId="77777777" w:rsidR="00BB622F" w:rsidRPr="006C17D6" w:rsidRDefault="00BB622F" w:rsidP="000077F4">
            <w:r w:rsidRPr="006C17D6">
              <w:t>12/12/2022</w:t>
            </w:r>
          </w:p>
        </w:tc>
        <w:tc>
          <w:tcPr>
            <w:tcW w:w="2000" w:type="dxa"/>
            <w:noWrap/>
            <w:hideMark/>
          </w:tcPr>
          <w:p w14:paraId="5CC4B82A" w14:textId="77777777" w:rsidR="00BB622F" w:rsidRPr="006C17D6" w:rsidRDefault="00BB622F" w:rsidP="000077F4">
            <w:r w:rsidRPr="006C17D6">
              <w:t>2</w:t>
            </w:r>
          </w:p>
        </w:tc>
      </w:tr>
      <w:tr w:rsidR="00BB622F" w:rsidRPr="006C17D6" w14:paraId="03E6E0DA" w14:textId="77777777" w:rsidTr="000077F4">
        <w:trPr>
          <w:trHeight w:val="300"/>
        </w:trPr>
        <w:tc>
          <w:tcPr>
            <w:tcW w:w="2220" w:type="dxa"/>
            <w:noWrap/>
            <w:hideMark/>
          </w:tcPr>
          <w:p w14:paraId="2237209C" w14:textId="77777777" w:rsidR="00BB622F" w:rsidRPr="006C17D6" w:rsidRDefault="00BB622F" w:rsidP="000077F4">
            <w:r w:rsidRPr="006C17D6">
              <w:t>3</w:t>
            </w:r>
          </w:p>
        </w:tc>
        <w:tc>
          <w:tcPr>
            <w:tcW w:w="2680" w:type="dxa"/>
            <w:noWrap/>
            <w:hideMark/>
          </w:tcPr>
          <w:p w14:paraId="37EACE4D" w14:textId="77777777" w:rsidR="00BB622F" w:rsidRPr="006C17D6" w:rsidRDefault="00BB622F" w:rsidP="000077F4">
            <w:r w:rsidRPr="006C17D6">
              <w:t>12/14/2022</w:t>
            </w:r>
          </w:p>
        </w:tc>
        <w:tc>
          <w:tcPr>
            <w:tcW w:w="2000" w:type="dxa"/>
            <w:noWrap/>
            <w:hideMark/>
          </w:tcPr>
          <w:p w14:paraId="45F93158" w14:textId="77777777" w:rsidR="00BB622F" w:rsidRPr="006C17D6" w:rsidRDefault="00BB622F" w:rsidP="000077F4">
            <w:r w:rsidRPr="006C17D6">
              <w:t>3</w:t>
            </w:r>
          </w:p>
        </w:tc>
      </w:tr>
    </w:tbl>
    <w:p w14:paraId="4B4CC38B" w14:textId="77777777" w:rsidR="00BB622F" w:rsidRDefault="00BB622F" w:rsidP="00BB622F">
      <w:r>
        <w:t>Figure #23 Schedule-2NF</w:t>
      </w:r>
    </w:p>
    <w:p w14:paraId="5AF675C0" w14:textId="77777777" w:rsidR="00BB622F" w:rsidRDefault="00BB622F" w:rsidP="00BB622F">
      <w:r>
        <w:t>Operation</w:t>
      </w:r>
    </w:p>
    <w:tbl>
      <w:tblPr>
        <w:tblStyle w:val="TableGrid"/>
        <w:tblW w:w="0" w:type="auto"/>
        <w:tblLook w:val="04A0" w:firstRow="1" w:lastRow="0" w:firstColumn="1" w:lastColumn="0" w:noHBand="0" w:noVBand="1"/>
      </w:tblPr>
      <w:tblGrid>
        <w:gridCol w:w="2220"/>
        <w:gridCol w:w="2680"/>
      </w:tblGrid>
      <w:tr w:rsidR="00BB622F" w:rsidRPr="00982C36" w14:paraId="7509DC1A" w14:textId="77777777" w:rsidTr="000077F4">
        <w:trPr>
          <w:trHeight w:val="300"/>
        </w:trPr>
        <w:tc>
          <w:tcPr>
            <w:tcW w:w="2220" w:type="dxa"/>
            <w:noWrap/>
            <w:hideMark/>
          </w:tcPr>
          <w:p w14:paraId="3C1020D0" w14:textId="77777777" w:rsidR="00BB622F" w:rsidRPr="00344F14" w:rsidRDefault="00BB622F" w:rsidP="000077F4">
            <w:pPr>
              <w:rPr>
                <w:u w:val="single"/>
              </w:rPr>
            </w:pPr>
            <w:proofErr w:type="spellStart"/>
            <w:r w:rsidRPr="00344F14">
              <w:rPr>
                <w:u w:val="single"/>
              </w:rPr>
              <w:t>operation_id</w:t>
            </w:r>
            <w:proofErr w:type="spellEnd"/>
          </w:p>
        </w:tc>
        <w:tc>
          <w:tcPr>
            <w:tcW w:w="2680" w:type="dxa"/>
            <w:noWrap/>
            <w:hideMark/>
          </w:tcPr>
          <w:p w14:paraId="51C7B223" w14:textId="77777777" w:rsidR="00BB622F" w:rsidRPr="00982C36" w:rsidRDefault="00BB622F" w:rsidP="000077F4">
            <w:proofErr w:type="spellStart"/>
            <w:r w:rsidRPr="00982C36">
              <w:t>operation_type</w:t>
            </w:r>
            <w:proofErr w:type="spellEnd"/>
          </w:p>
        </w:tc>
      </w:tr>
      <w:tr w:rsidR="00BB622F" w:rsidRPr="00982C36" w14:paraId="2710AD64" w14:textId="77777777" w:rsidTr="000077F4">
        <w:trPr>
          <w:trHeight w:val="300"/>
        </w:trPr>
        <w:tc>
          <w:tcPr>
            <w:tcW w:w="2220" w:type="dxa"/>
            <w:noWrap/>
            <w:hideMark/>
          </w:tcPr>
          <w:p w14:paraId="164DC729" w14:textId="77777777" w:rsidR="00BB622F" w:rsidRPr="00982C36" w:rsidRDefault="00BB622F" w:rsidP="000077F4">
            <w:r w:rsidRPr="00982C36">
              <w:t>1</w:t>
            </w:r>
          </w:p>
        </w:tc>
        <w:tc>
          <w:tcPr>
            <w:tcW w:w="2680" w:type="dxa"/>
            <w:noWrap/>
            <w:hideMark/>
          </w:tcPr>
          <w:p w14:paraId="40DE3128" w14:textId="77777777" w:rsidR="00BB622F" w:rsidRPr="00982C36" w:rsidRDefault="00BB622F" w:rsidP="000077F4">
            <w:r w:rsidRPr="00982C36">
              <w:t>Feeding</w:t>
            </w:r>
          </w:p>
        </w:tc>
      </w:tr>
      <w:tr w:rsidR="00BB622F" w:rsidRPr="00982C36" w14:paraId="3CE53427" w14:textId="77777777" w:rsidTr="000077F4">
        <w:trPr>
          <w:trHeight w:val="300"/>
        </w:trPr>
        <w:tc>
          <w:tcPr>
            <w:tcW w:w="2220" w:type="dxa"/>
            <w:noWrap/>
            <w:hideMark/>
          </w:tcPr>
          <w:p w14:paraId="45D89158" w14:textId="77777777" w:rsidR="00BB622F" w:rsidRPr="00982C36" w:rsidRDefault="00BB622F" w:rsidP="000077F4">
            <w:r w:rsidRPr="00982C36">
              <w:t>2</w:t>
            </w:r>
          </w:p>
        </w:tc>
        <w:tc>
          <w:tcPr>
            <w:tcW w:w="2680" w:type="dxa"/>
            <w:noWrap/>
            <w:hideMark/>
          </w:tcPr>
          <w:p w14:paraId="204CC9C4" w14:textId="77777777" w:rsidR="00BB622F" w:rsidRPr="00982C36" w:rsidRDefault="00BB622F" w:rsidP="000077F4">
            <w:r w:rsidRPr="00982C36">
              <w:t>Deworming</w:t>
            </w:r>
          </w:p>
        </w:tc>
      </w:tr>
      <w:tr w:rsidR="00BB622F" w:rsidRPr="00982C36" w14:paraId="12D7AF0E" w14:textId="77777777" w:rsidTr="000077F4">
        <w:trPr>
          <w:trHeight w:val="300"/>
        </w:trPr>
        <w:tc>
          <w:tcPr>
            <w:tcW w:w="2220" w:type="dxa"/>
            <w:noWrap/>
            <w:hideMark/>
          </w:tcPr>
          <w:p w14:paraId="400E8EBD" w14:textId="77777777" w:rsidR="00BB622F" w:rsidRPr="00982C36" w:rsidRDefault="00BB622F" w:rsidP="000077F4">
            <w:r w:rsidRPr="00982C36">
              <w:t>3</w:t>
            </w:r>
          </w:p>
        </w:tc>
        <w:tc>
          <w:tcPr>
            <w:tcW w:w="2680" w:type="dxa"/>
            <w:noWrap/>
            <w:hideMark/>
          </w:tcPr>
          <w:p w14:paraId="0986C8F2" w14:textId="77777777" w:rsidR="00BB622F" w:rsidRPr="00982C36" w:rsidRDefault="00BB622F" w:rsidP="000077F4">
            <w:r w:rsidRPr="00982C36">
              <w:t>Medicine</w:t>
            </w:r>
            <w:r>
              <w:t xml:space="preserve"> Administration</w:t>
            </w:r>
          </w:p>
        </w:tc>
      </w:tr>
    </w:tbl>
    <w:p w14:paraId="776355F8" w14:textId="77777777" w:rsidR="00BB622F" w:rsidRDefault="00BB622F" w:rsidP="00BB622F">
      <w:r>
        <w:t>Figure #24 Operation-2NF</w:t>
      </w:r>
    </w:p>
    <w:p w14:paraId="38E5F98A" w14:textId="77777777" w:rsidR="00BB622F" w:rsidRDefault="00BB622F" w:rsidP="00BB622F">
      <w:r>
        <w:t>Units</w:t>
      </w:r>
    </w:p>
    <w:tbl>
      <w:tblPr>
        <w:tblStyle w:val="TableGrid"/>
        <w:tblW w:w="0" w:type="auto"/>
        <w:tblLook w:val="04A0" w:firstRow="1" w:lastRow="0" w:firstColumn="1" w:lastColumn="0" w:noHBand="0" w:noVBand="1"/>
      </w:tblPr>
      <w:tblGrid>
        <w:gridCol w:w="2220"/>
        <w:gridCol w:w="2680"/>
      </w:tblGrid>
      <w:tr w:rsidR="00BB622F" w:rsidRPr="00982C36" w14:paraId="5A0967CF" w14:textId="77777777" w:rsidTr="000077F4">
        <w:trPr>
          <w:trHeight w:val="300"/>
        </w:trPr>
        <w:tc>
          <w:tcPr>
            <w:tcW w:w="2220" w:type="dxa"/>
            <w:noWrap/>
            <w:hideMark/>
          </w:tcPr>
          <w:p w14:paraId="69A2F314" w14:textId="77777777" w:rsidR="00BB622F" w:rsidRPr="00344F14" w:rsidRDefault="00BB622F" w:rsidP="000077F4">
            <w:pPr>
              <w:rPr>
                <w:u w:val="single"/>
              </w:rPr>
            </w:pPr>
            <w:proofErr w:type="spellStart"/>
            <w:r w:rsidRPr="00344F14">
              <w:rPr>
                <w:u w:val="single"/>
              </w:rPr>
              <w:t>unit_id</w:t>
            </w:r>
            <w:proofErr w:type="spellEnd"/>
          </w:p>
        </w:tc>
        <w:tc>
          <w:tcPr>
            <w:tcW w:w="2680" w:type="dxa"/>
            <w:noWrap/>
            <w:hideMark/>
          </w:tcPr>
          <w:p w14:paraId="2B543F34" w14:textId="77777777" w:rsidR="00BB622F" w:rsidRPr="00982C36" w:rsidRDefault="00BB622F" w:rsidP="000077F4">
            <w:proofErr w:type="spellStart"/>
            <w:r w:rsidRPr="00982C36">
              <w:t>unit_name</w:t>
            </w:r>
            <w:proofErr w:type="spellEnd"/>
          </w:p>
        </w:tc>
      </w:tr>
      <w:tr w:rsidR="00BB622F" w:rsidRPr="00982C36" w14:paraId="308A83E0" w14:textId="77777777" w:rsidTr="000077F4">
        <w:trPr>
          <w:trHeight w:val="300"/>
        </w:trPr>
        <w:tc>
          <w:tcPr>
            <w:tcW w:w="2220" w:type="dxa"/>
            <w:noWrap/>
            <w:hideMark/>
          </w:tcPr>
          <w:p w14:paraId="35E059B3" w14:textId="77777777" w:rsidR="00BB622F" w:rsidRPr="00982C36" w:rsidRDefault="00BB622F" w:rsidP="000077F4">
            <w:r w:rsidRPr="00982C36">
              <w:t>1</w:t>
            </w:r>
          </w:p>
        </w:tc>
        <w:tc>
          <w:tcPr>
            <w:tcW w:w="2680" w:type="dxa"/>
            <w:noWrap/>
            <w:hideMark/>
          </w:tcPr>
          <w:p w14:paraId="7ADDF846" w14:textId="77777777" w:rsidR="00BB622F" w:rsidRPr="00982C36" w:rsidRDefault="00BB622F" w:rsidP="000077F4">
            <w:r w:rsidRPr="00982C36">
              <w:t>g</w:t>
            </w:r>
          </w:p>
        </w:tc>
      </w:tr>
      <w:tr w:rsidR="00BB622F" w:rsidRPr="00982C36" w14:paraId="49354B7D" w14:textId="77777777" w:rsidTr="000077F4">
        <w:trPr>
          <w:trHeight w:val="300"/>
        </w:trPr>
        <w:tc>
          <w:tcPr>
            <w:tcW w:w="2220" w:type="dxa"/>
            <w:noWrap/>
            <w:hideMark/>
          </w:tcPr>
          <w:p w14:paraId="4CF1F853" w14:textId="77777777" w:rsidR="00BB622F" w:rsidRPr="00982C36" w:rsidRDefault="00BB622F" w:rsidP="000077F4">
            <w:r w:rsidRPr="00982C36">
              <w:t>2</w:t>
            </w:r>
          </w:p>
        </w:tc>
        <w:tc>
          <w:tcPr>
            <w:tcW w:w="2680" w:type="dxa"/>
            <w:noWrap/>
            <w:hideMark/>
          </w:tcPr>
          <w:p w14:paraId="79D05AB8" w14:textId="77777777" w:rsidR="00BB622F" w:rsidRPr="00982C36" w:rsidRDefault="00BB622F" w:rsidP="000077F4">
            <w:r w:rsidRPr="00982C36">
              <w:t>kg</w:t>
            </w:r>
          </w:p>
        </w:tc>
      </w:tr>
      <w:tr w:rsidR="00BB622F" w:rsidRPr="00982C36" w14:paraId="64F65029" w14:textId="77777777" w:rsidTr="000077F4">
        <w:trPr>
          <w:trHeight w:val="300"/>
        </w:trPr>
        <w:tc>
          <w:tcPr>
            <w:tcW w:w="2220" w:type="dxa"/>
            <w:noWrap/>
            <w:hideMark/>
          </w:tcPr>
          <w:p w14:paraId="1C9DE3FD" w14:textId="77777777" w:rsidR="00BB622F" w:rsidRPr="00982C36" w:rsidRDefault="00BB622F" w:rsidP="000077F4">
            <w:r w:rsidRPr="00982C36">
              <w:t>3</w:t>
            </w:r>
          </w:p>
        </w:tc>
        <w:tc>
          <w:tcPr>
            <w:tcW w:w="2680" w:type="dxa"/>
            <w:noWrap/>
            <w:hideMark/>
          </w:tcPr>
          <w:p w14:paraId="704011C3" w14:textId="77777777" w:rsidR="00BB622F" w:rsidRPr="00982C36" w:rsidRDefault="00BB622F" w:rsidP="000077F4">
            <w:r w:rsidRPr="00982C36">
              <w:t>mg</w:t>
            </w:r>
          </w:p>
        </w:tc>
      </w:tr>
    </w:tbl>
    <w:p w14:paraId="586E2B81" w14:textId="77777777" w:rsidR="00BB622F" w:rsidRDefault="00BB622F" w:rsidP="00BB622F">
      <w:r>
        <w:t>Figure #25 Units-2NF</w:t>
      </w:r>
    </w:p>
    <w:p w14:paraId="1587E24F" w14:textId="77777777" w:rsidR="00BB622F" w:rsidRDefault="00BB622F" w:rsidP="00BB622F">
      <w:r>
        <w:t>Schedule Details</w:t>
      </w:r>
    </w:p>
    <w:tbl>
      <w:tblPr>
        <w:tblStyle w:val="TableGrid"/>
        <w:tblW w:w="0" w:type="auto"/>
        <w:tblLook w:val="04A0" w:firstRow="1" w:lastRow="0" w:firstColumn="1" w:lastColumn="0" w:noHBand="0" w:noVBand="1"/>
      </w:tblPr>
      <w:tblGrid>
        <w:gridCol w:w="1207"/>
        <w:gridCol w:w="1433"/>
        <w:gridCol w:w="1097"/>
        <w:gridCol w:w="1631"/>
        <w:gridCol w:w="1473"/>
        <w:gridCol w:w="1789"/>
      </w:tblGrid>
      <w:tr w:rsidR="00BB622F" w:rsidRPr="00982C36" w14:paraId="59B1AB3A" w14:textId="77777777" w:rsidTr="000077F4">
        <w:trPr>
          <w:trHeight w:val="300"/>
        </w:trPr>
        <w:tc>
          <w:tcPr>
            <w:tcW w:w="2220" w:type="dxa"/>
            <w:noWrap/>
            <w:hideMark/>
          </w:tcPr>
          <w:p w14:paraId="1901C080" w14:textId="77777777" w:rsidR="00BB622F" w:rsidRPr="00344F14" w:rsidRDefault="00BB622F" w:rsidP="000077F4">
            <w:pPr>
              <w:rPr>
                <w:u w:val="single"/>
              </w:rPr>
            </w:pPr>
            <w:proofErr w:type="spellStart"/>
            <w:r w:rsidRPr="00344F14">
              <w:rPr>
                <w:u w:val="single"/>
              </w:rPr>
              <w:t>schedule_details_id</w:t>
            </w:r>
            <w:proofErr w:type="spellEnd"/>
          </w:p>
        </w:tc>
        <w:tc>
          <w:tcPr>
            <w:tcW w:w="2680" w:type="dxa"/>
            <w:noWrap/>
            <w:hideMark/>
          </w:tcPr>
          <w:p w14:paraId="7342B322" w14:textId="77777777" w:rsidR="00BB622F" w:rsidRPr="00344F14" w:rsidRDefault="00BB622F" w:rsidP="000077F4">
            <w:pPr>
              <w:rPr>
                <w:u w:val="double"/>
              </w:rPr>
            </w:pPr>
            <w:proofErr w:type="spellStart"/>
            <w:r w:rsidRPr="00344F14">
              <w:rPr>
                <w:u w:val="double"/>
              </w:rPr>
              <w:t>schedule_id</w:t>
            </w:r>
            <w:proofErr w:type="spellEnd"/>
          </w:p>
        </w:tc>
        <w:tc>
          <w:tcPr>
            <w:tcW w:w="2000" w:type="dxa"/>
            <w:noWrap/>
            <w:hideMark/>
          </w:tcPr>
          <w:p w14:paraId="60DF07E0" w14:textId="77777777" w:rsidR="00BB622F" w:rsidRPr="00344F14" w:rsidRDefault="00BB622F" w:rsidP="000077F4">
            <w:pPr>
              <w:rPr>
                <w:u w:val="double"/>
              </w:rPr>
            </w:pPr>
            <w:proofErr w:type="spellStart"/>
            <w:r w:rsidRPr="00344F14">
              <w:rPr>
                <w:u w:val="double"/>
              </w:rPr>
              <w:t>pig_id</w:t>
            </w:r>
            <w:proofErr w:type="spellEnd"/>
          </w:p>
        </w:tc>
        <w:tc>
          <w:tcPr>
            <w:tcW w:w="3080" w:type="dxa"/>
            <w:noWrap/>
            <w:hideMark/>
          </w:tcPr>
          <w:p w14:paraId="673E0533" w14:textId="77777777" w:rsidR="00BB622F" w:rsidRPr="00344F14" w:rsidRDefault="00BB622F" w:rsidP="000077F4">
            <w:pPr>
              <w:rPr>
                <w:u w:val="double"/>
              </w:rPr>
            </w:pPr>
            <w:proofErr w:type="spellStart"/>
            <w:r w:rsidRPr="00344F14">
              <w:rPr>
                <w:u w:val="double"/>
              </w:rPr>
              <w:t>Item_tag</w:t>
            </w:r>
            <w:proofErr w:type="spellEnd"/>
          </w:p>
        </w:tc>
        <w:tc>
          <w:tcPr>
            <w:tcW w:w="2760" w:type="dxa"/>
            <w:noWrap/>
            <w:hideMark/>
          </w:tcPr>
          <w:p w14:paraId="515A53C9" w14:textId="77777777" w:rsidR="00BB622F" w:rsidRPr="00982C36" w:rsidRDefault="00BB622F" w:rsidP="000077F4">
            <w:proofErr w:type="spellStart"/>
            <w:r w:rsidRPr="00982C36">
              <w:t>Item_quantity</w:t>
            </w:r>
            <w:proofErr w:type="spellEnd"/>
          </w:p>
        </w:tc>
        <w:tc>
          <w:tcPr>
            <w:tcW w:w="3400" w:type="dxa"/>
            <w:noWrap/>
            <w:hideMark/>
          </w:tcPr>
          <w:p w14:paraId="114D3331" w14:textId="77777777" w:rsidR="00BB622F" w:rsidRPr="00344F14" w:rsidRDefault="00BB622F" w:rsidP="000077F4">
            <w:pPr>
              <w:rPr>
                <w:u w:val="double"/>
              </w:rPr>
            </w:pPr>
            <w:r w:rsidRPr="00344F14">
              <w:rPr>
                <w:u w:val="double"/>
              </w:rPr>
              <w:t>units</w:t>
            </w:r>
          </w:p>
        </w:tc>
      </w:tr>
      <w:tr w:rsidR="00BB622F" w:rsidRPr="00982C36" w14:paraId="278BE592" w14:textId="77777777" w:rsidTr="000077F4">
        <w:trPr>
          <w:trHeight w:val="300"/>
        </w:trPr>
        <w:tc>
          <w:tcPr>
            <w:tcW w:w="2220" w:type="dxa"/>
            <w:noWrap/>
            <w:hideMark/>
          </w:tcPr>
          <w:p w14:paraId="1002B467" w14:textId="77777777" w:rsidR="00BB622F" w:rsidRPr="00982C36" w:rsidRDefault="00BB622F" w:rsidP="000077F4">
            <w:r w:rsidRPr="00982C36">
              <w:t>1</w:t>
            </w:r>
          </w:p>
        </w:tc>
        <w:tc>
          <w:tcPr>
            <w:tcW w:w="2680" w:type="dxa"/>
            <w:noWrap/>
            <w:hideMark/>
          </w:tcPr>
          <w:p w14:paraId="52CF8F36" w14:textId="77777777" w:rsidR="00BB622F" w:rsidRPr="00982C36" w:rsidRDefault="00BB622F" w:rsidP="000077F4">
            <w:r w:rsidRPr="00982C36">
              <w:t>1</w:t>
            </w:r>
          </w:p>
        </w:tc>
        <w:tc>
          <w:tcPr>
            <w:tcW w:w="2000" w:type="dxa"/>
            <w:noWrap/>
            <w:hideMark/>
          </w:tcPr>
          <w:p w14:paraId="7FB5E281" w14:textId="77777777" w:rsidR="00BB622F" w:rsidRPr="00982C36" w:rsidRDefault="00BB622F" w:rsidP="000077F4">
            <w:r w:rsidRPr="00982C36">
              <w:t>pig_hkl525</w:t>
            </w:r>
          </w:p>
        </w:tc>
        <w:tc>
          <w:tcPr>
            <w:tcW w:w="3080" w:type="dxa"/>
            <w:noWrap/>
            <w:hideMark/>
          </w:tcPr>
          <w:p w14:paraId="7FBF7189" w14:textId="77777777" w:rsidR="00BB622F" w:rsidRPr="00982C36" w:rsidRDefault="00BB622F" w:rsidP="000077F4">
            <w:r w:rsidRPr="00982C36">
              <w:t>1</w:t>
            </w:r>
          </w:p>
        </w:tc>
        <w:tc>
          <w:tcPr>
            <w:tcW w:w="2760" w:type="dxa"/>
            <w:noWrap/>
            <w:hideMark/>
          </w:tcPr>
          <w:p w14:paraId="6E738C94" w14:textId="77777777" w:rsidR="00BB622F" w:rsidRPr="00982C36" w:rsidRDefault="00BB622F" w:rsidP="000077F4">
            <w:r w:rsidRPr="00982C36">
              <w:t>0.5</w:t>
            </w:r>
          </w:p>
        </w:tc>
        <w:tc>
          <w:tcPr>
            <w:tcW w:w="3400" w:type="dxa"/>
            <w:noWrap/>
            <w:hideMark/>
          </w:tcPr>
          <w:p w14:paraId="61E4F4B0" w14:textId="77777777" w:rsidR="00BB622F" w:rsidRPr="00982C36" w:rsidRDefault="00BB622F" w:rsidP="000077F4">
            <w:r w:rsidRPr="00982C36">
              <w:t>1</w:t>
            </w:r>
          </w:p>
        </w:tc>
      </w:tr>
      <w:tr w:rsidR="00BB622F" w:rsidRPr="00982C36" w14:paraId="02B807BD" w14:textId="77777777" w:rsidTr="000077F4">
        <w:trPr>
          <w:trHeight w:val="300"/>
        </w:trPr>
        <w:tc>
          <w:tcPr>
            <w:tcW w:w="2220" w:type="dxa"/>
            <w:noWrap/>
            <w:hideMark/>
          </w:tcPr>
          <w:p w14:paraId="3CF2DF84" w14:textId="77777777" w:rsidR="00BB622F" w:rsidRPr="00982C36" w:rsidRDefault="00BB622F" w:rsidP="000077F4">
            <w:r w:rsidRPr="00982C36">
              <w:t>2</w:t>
            </w:r>
          </w:p>
        </w:tc>
        <w:tc>
          <w:tcPr>
            <w:tcW w:w="2680" w:type="dxa"/>
            <w:noWrap/>
            <w:hideMark/>
          </w:tcPr>
          <w:p w14:paraId="4C759DC0" w14:textId="77777777" w:rsidR="00BB622F" w:rsidRPr="00982C36" w:rsidRDefault="00BB622F" w:rsidP="000077F4">
            <w:r w:rsidRPr="00982C36">
              <w:t>2</w:t>
            </w:r>
          </w:p>
        </w:tc>
        <w:tc>
          <w:tcPr>
            <w:tcW w:w="2000" w:type="dxa"/>
            <w:noWrap/>
            <w:hideMark/>
          </w:tcPr>
          <w:p w14:paraId="57319D93" w14:textId="77777777" w:rsidR="00BB622F" w:rsidRPr="00982C36" w:rsidRDefault="00BB622F" w:rsidP="000077F4">
            <w:r w:rsidRPr="00982C36">
              <w:t>pig_1dsw52</w:t>
            </w:r>
          </w:p>
        </w:tc>
        <w:tc>
          <w:tcPr>
            <w:tcW w:w="3080" w:type="dxa"/>
            <w:noWrap/>
            <w:hideMark/>
          </w:tcPr>
          <w:p w14:paraId="2576ED8A" w14:textId="77777777" w:rsidR="00BB622F" w:rsidRPr="00982C36" w:rsidRDefault="00BB622F" w:rsidP="000077F4">
            <w:r w:rsidRPr="00982C36">
              <w:t>2</w:t>
            </w:r>
          </w:p>
        </w:tc>
        <w:tc>
          <w:tcPr>
            <w:tcW w:w="2760" w:type="dxa"/>
            <w:noWrap/>
            <w:hideMark/>
          </w:tcPr>
          <w:p w14:paraId="5E839881" w14:textId="77777777" w:rsidR="00BB622F" w:rsidRPr="00982C36" w:rsidRDefault="00BB622F" w:rsidP="000077F4">
            <w:r w:rsidRPr="00982C36">
              <w:t>5</w:t>
            </w:r>
          </w:p>
        </w:tc>
        <w:tc>
          <w:tcPr>
            <w:tcW w:w="3400" w:type="dxa"/>
            <w:noWrap/>
            <w:hideMark/>
          </w:tcPr>
          <w:p w14:paraId="797E70BD" w14:textId="77777777" w:rsidR="00BB622F" w:rsidRPr="00982C36" w:rsidRDefault="00BB622F" w:rsidP="000077F4">
            <w:r w:rsidRPr="00982C36">
              <w:t>2</w:t>
            </w:r>
          </w:p>
        </w:tc>
      </w:tr>
      <w:tr w:rsidR="00BB622F" w:rsidRPr="00982C36" w14:paraId="3147CAD2" w14:textId="77777777" w:rsidTr="000077F4">
        <w:trPr>
          <w:trHeight w:val="300"/>
        </w:trPr>
        <w:tc>
          <w:tcPr>
            <w:tcW w:w="2220" w:type="dxa"/>
            <w:noWrap/>
            <w:hideMark/>
          </w:tcPr>
          <w:p w14:paraId="690D818C" w14:textId="77777777" w:rsidR="00BB622F" w:rsidRPr="00982C36" w:rsidRDefault="00BB622F" w:rsidP="000077F4">
            <w:r w:rsidRPr="00982C36">
              <w:lastRenderedPageBreak/>
              <w:t>3</w:t>
            </w:r>
          </w:p>
        </w:tc>
        <w:tc>
          <w:tcPr>
            <w:tcW w:w="2680" w:type="dxa"/>
            <w:noWrap/>
            <w:hideMark/>
          </w:tcPr>
          <w:p w14:paraId="462FD84A" w14:textId="77777777" w:rsidR="00BB622F" w:rsidRPr="00982C36" w:rsidRDefault="00BB622F" w:rsidP="000077F4">
            <w:r w:rsidRPr="00982C36">
              <w:t>3</w:t>
            </w:r>
          </w:p>
        </w:tc>
        <w:tc>
          <w:tcPr>
            <w:tcW w:w="2000" w:type="dxa"/>
            <w:noWrap/>
            <w:hideMark/>
          </w:tcPr>
          <w:p w14:paraId="3489661A" w14:textId="77777777" w:rsidR="00BB622F" w:rsidRPr="00982C36" w:rsidRDefault="00BB622F" w:rsidP="000077F4">
            <w:r w:rsidRPr="00982C36">
              <w:t>pig_658hkj</w:t>
            </w:r>
          </w:p>
        </w:tc>
        <w:tc>
          <w:tcPr>
            <w:tcW w:w="3080" w:type="dxa"/>
            <w:noWrap/>
            <w:hideMark/>
          </w:tcPr>
          <w:p w14:paraId="161EB768" w14:textId="77777777" w:rsidR="00BB622F" w:rsidRPr="00982C36" w:rsidRDefault="00BB622F" w:rsidP="000077F4">
            <w:r w:rsidRPr="00982C36">
              <w:t>3</w:t>
            </w:r>
          </w:p>
        </w:tc>
        <w:tc>
          <w:tcPr>
            <w:tcW w:w="2760" w:type="dxa"/>
            <w:noWrap/>
            <w:hideMark/>
          </w:tcPr>
          <w:p w14:paraId="336EE0F5" w14:textId="77777777" w:rsidR="00BB622F" w:rsidRPr="00982C36" w:rsidRDefault="00BB622F" w:rsidP="000077F4">
            <w:r w:rsidRPr="00982C36">
              <w:t>0.5</w:t>
            </w:r>
          </w:p>
        </w:tc>
        <w:tc>
          <w:tcPr>
            <w:tcW w:w="3400" w:type="dxa"/>
            <w:noWrap/>
            <w:hideMark/>
          </w:tcPr>
          <w:p w14:paraId="3FB8D81E" w14:textId="77777777" w:rsidR="00BB622F" w:rsidRPr="00982C36" w:rsidRDefault="00BB622F" w:rsidP="000077F4">
            <w:r w:rsidRPr="00982C36">
              <w:t>3</w:t>
            </w:r>
          </w:p>
        </w:tc>
      </w:tr>
    </w:tbl>
    <w:p w14:paraId="2A3C9E8D" w14:textId="77777777" w:rsidR="00BB622F" w:rsidRDefault="00BB622F" w:rsidP="00BC048B">
      <w:pPr>
        <w:spacing w:line="360" w:lineRule="auto"/>
      </w:pPr>
      <w:r>
        <w:t>Figure #26 Schedule Details-2NF</w:t>
      </w:r>
    </w:p>
    <w:p w14:paraId="729B4CE7" w14:textId="77777777" w:rsidR="00BB622F" w:rsidRDefault="00BB622F" w:rsidP="00BC048B">
      <w:pPr>
        <w:spacing w:line="360" w:lineRule="auto"/>
        <w:ind w:left="720"/>
        <w:jc w:val="both"/>
      </w:pPr>
      <w:r>
        <w:t xml:space="preserve">Figures 23,24,25,26 show table </w:t>
      </w:r>
      <w:proofErr w:type="spellStart"/>
      <w:proofErr w:type="gramStart"/>
      <w:r>
        <w:t>Schedule,Operation</w:t>
      </w:r>
      <w:proofErr w:type="gramEnd"/>
      <w:r>
        <w:t>,Units,and</w:t>
      </w:r>
      <w:proofErr w:type="spellEnd"/>
      <w:r>
        <w:t xml:space="preserve"> Schedule Details which are atomic and no partial dependence . Figures 23,24,</w:t>
      </w:r>
      <w:proofErr w:type="gramStart"/>
      <w:r>
        <w:t>25,and</w:t>
      </w:r>
      <w:proofErr w:type="gramEnd"/>
      <w:r>
        <w:t xml:space="preserve"> 26 also has no partial dependencies which considered it as in their third normal form.</w:t>
      </w:r>
    </w:p>
    <w:p w14:paraId="4AE23746" w14:textId="77777777" w:rsidR="00BB622F" w:rsidRDefault="00BB622F" w:rsidP="00BB622F">
      <w:r>
        <w:t>Feeding</w:t>
      </w:r>
    </w:p>
    <w:tbl>
      <w:tblPr>
        <w:tblStyle w:val="TableGrid"/>
        <w:tblW w:w="0" w:type="auto"/>
        <w:tblLook w:val="04A0" w:firstRow="1" w:lastRow="0" w:firstColumn="1" w:lastColumn="0" w:noHBand="0" w:noVBand="1"/>
      </w:tblPr>
      <w:tblGrid>
        <w:gridCol w:w="1072"/>
        <w:gridCol w:w="2062"/>
        <w:gridCol w:w="993"/>
        <w:gridCol w:w="1200"/>
        <w:gridCol w:w="1474"/>
        <w:gridCol w:w="1829"/>
      </w:tblGrid>
      <w:tr w:rsidR="00BB622F" w:rsidRPr="00D644BA" w14:paraId="2BAF9807" w14:textId="77777777" w:rsidTr="000077F4">
        <w:trPr>
          <w:trHeight w:val="300"/>
        </w:trPr>
        <w:tc>
          <w:tcPr>
            <w:tcW w:w="2200" w:type="dxa"/>
            <w:noWrap/>
            <w:hideMark/>
          </w:tcPr>
          <w:p w14:paraId="636F4DEC" w14:textId="77777777" w:rsidR="00BB622F" w:rsidRPr="00D644BA" w:rsidRDefault="00BB622F" w:rsidP="000077F4">
            <w:proofErr w:type="spellStart"/>
            <w:r>
              <w:t>o</w:t>
            </w:r>
            <w:r w:rsidRPr="00D644BA">
              <w:t>peration_date</w:t>
            </w:r>
            <w:proofErr w:type="spellEnd"/>
          </w:p>
        </w:tc>
        <w:tc>
          <w:tcPr>
            <w:tcW w:w="4500" w:type="dxa"/>
            <w:noWrap/>
            <w:hideMark/>
          </w:tcPr>
          <w:p w14:paraId="400D3A3D" w14:textId="77777777" w:rsidR="00BB622F" w:rsidRPr="00D644BA" w:rsidRDefault="00BB622F" w:rsidP="000077F4">
            <w:proofErr w:type="spellStart"/>
            <w:r w:rsidRPr="00D644BA">
              <w:t>pig_id</w:t>
            </w:r>
            <w:proofErr w:type="spellEnd"/>
          </w:p>
        </w:tc>
        <w:tc>
          <w:tcPr>
            <w:tcW w:w="2020" w:type="dxa"/>
            <w:noWrap/>
            <w:hideMark/>
          </w:tcPr>
          <w:p w14:paraId="56801864" w14:textId="77777777" w:rsidR="00BB622F" w:rsidRPr="00D644BA" w:rsidRDefault="00BB622F" w:rsidP="000077F4">
            <w:proofErr w:type="spellStart"/>
            <w:r w:rsidRPr="00D644BA">
              <w:t>item_id</w:t>
            </w:r>
            <w:proofErr w:type="spellEnd"/>
          </w:p>
        </w:tc>
        <w:tc>
          <w:tcPr>
            <w:tcW w:w="2500" w:type="dxa"/>
            <w:noWrap/>
            <w:hideMark/>
          </w:tcPr>
          <w:p w14:paraId="0B349331" w14:textId="77777777" w:rsidR="00BB622F" w:rsidRPr="00D644BA" w:rsidRDefault="00BB622F" w:rsidP="000077F4">
            <w:proofErr w:type="spellStart"/>
            <w:r w:rsidRPr="00D644BA">
              <w:t>item_name</w:t>
            </w:r>
            <w:proofErr w:type="spellEnd"/>
          </w:p>
        </w:tc>
        <w:tc>
          <w:tcPr>
            <w:tcW w:w="3135" w:type="dxa"/>
            <w:noWrap/>
            <w:hideMark/>
          </w:tcPr>
          <w:p w14:paraId="7AFF70A0" w14:textId="77777777" w:rsidR="00BB622F" w:rsidRPr="00D644BA" w:rsidRDefault="00BB622F" w:rsidP="000077F4">
            <w:proofErr w:type="spellStart"/>
            <w:r w:rsidRPr="00D644BA">
              <w:t>item_description</w:t>
            </w:r>
            <w:proofErr w:type="spellEnd"/>
          </w:p>
        </w:tc>
        <w:tc>
          <w:tcPr>
            <w:tcW w:w="3960" w:type="dxa"/>
            <w:noWrap/>
            <w:hideMark/>
          </w:tcPr>
          <w:p w14:paraId="3490A250" w14:textId="77777777" w:rsidR="00BB622F" w:rsidRPr="00D644BA" w:rsidRDefault="00BB622F" w:rsidP="000077F4">
            <w:proofErr w:type="spellStart"/>
            <w:r w:rsidRPr="00D644BA">
              <w:t>item_quantity</w:t>
            </w:r>
            <w:proofErr w:type="spellEnd"/>
          </w:p>
        </w:tc>
      </w:tr>
      <w:tr w:rsidR="00BB622F" w:rsidRPr="00D644BA" w14:paraId="411CB6E3" w14:textId="77777777" w:rsidTr="000077F4">
        <w:trPr>
          <w:trHeight w:val="300"/>
        </w:trPr>
        <w:tc>
          <w:tcPr>
            <w:tcW w:w="2200" w:type="dxa"/>
            <w:noWrap/>
            <w:hideMark/>
          </w:tcPr>
          <w:p w14:paraId="0A680A88" w14:textId="77777777" w:rsidR="00BB622F" w:rsidRPr="00D644BA" w:rsidRDefault="00BB622F" w:rsidP="000077F4">
            <w:r w:rsidRPr="00D644BA">
              <w:t>12/22/2022</w:t>
            </w:r>
          </w:p>
        </w:tc>
        <w:tc>
          <w:tcPr>
            <w:tcW w:w="4500" w:type="dxa"/>
            <w:noWrap/>
            <w:hideMark/>
          </w:tcPr>
          <w:p w14:paraId="5468A98B" w14:textId="77777777" w:rsidR="00BB622F" w:rsidRPr="00D644BA" w:rsidRDefault="00BB622F" w:rsidP="000077F4">
            <w:r w:rsidRPr="00D644BA">
              <w:t>pig_hkl525</w:t>
            </w:r>
          </w:p>
        </w:tc>
        <w:tc>
          <w:tcPr>
            <w:tcW w:w="2020" w:type="dxa"/>
            <w:noWrap/>
            <w:hideMark/>
          </w:tcPr>
          <w:p w14:paraId="4E3D24CB" w14:textId="77777777" w:rsidR="00BB622F" w:rsidRPr="00D644BA" w:rsidRDefault="00BB622F" w:rsidP="000077F4">
            <w:r w:rsidRPr="00D644BA">
              <w:t>1</w:t>
            </w:r>
          </w:p>
        </w:tc>
        <w:tc>
          <w:tcPr>
            <w:tcW w:w="2500" w:type="dxa"/>
            <w:noWrap/>
            <w:hideMark/>
          </w:tcPr>
          <w:p w14:paraId="1AB95DC9" w14:textId="77777777" w:rsidR="00BB622F" w:rsidRPr="00D644BA" w:rsidRDefault="00BB622F" w:rsidP="000077F4">
            <w:proofErr w:type="spellStart"/>
            <w:r w:rsidRPr="00D644BA">
              <w:t>IverMictin</w:t>
            </w:r>
            <w:proofErr w:type="spellEnd"/>
          </w:p>
        </w:tc>
        <w:tc>
          <w:tcPr>
            <w:tcW w:w="3135" w:type="dxa"/>
            <w:noWrap/>
            <w:hideMark/>
          </w:tcPr>
          <w:p w14:paraId="544F99EC" w14:textId="77777777" w:rsidR="00BB622F" w:rsidRPr="00D644BA" w:rsidRDefault="00BB622F" w:rsidP="000077F4">
            <w:proofErr w:type="gramStart"/>
            <w:r w:rsidRPr="00D644BA">
              <w:t>12 gram</w:t>
            </w:r>
            <w:proofErr w:type="gramEnd"/>
            <w:r w:rsidRPr="00D644BA">
              <w:t xml:space="preserve"> </w:t>
            </w:r>
            <w:proofErr w:type="spellStart"/>
            <w:r w:rsidRPr="00D644BA">
              <w:t>Dewormer</w:t>
            </w:r>
            <w:proofErr w:type="spellEnd"/>
          </w:p>
        </w:tc>
        <w:tc>
          <w:tcPr>
            <w:tcW w:w="3960" w:type="dxa"/>
            <w:noWrap/>
            <w:hideMark/>
          </w:tcPr>
          <w:p w14:paraId="0CD0CB87" w14:textId="77777777" w:rsidR="00BB622F" w:rsidRPr="00D644BA" w:rsidRDefault="00BB622F" w:rsidP="000077F4">
            <w:r w:rsidRPr="00D644BA">
              <w:t>0.5 g</w:t>
            </w:r>
          </w:p>
        </w:tc>
      </w:tr>
      <w:tr w:rsidR="00BB622F" w:rsidRPr="00D644BA" w14:paraId="4100C393" w14:textId="77777777" w:rsidTr="000077F4">
        <w:trPr>
          <w:trHeight w:val="300"/>
        </w:trPr>
        <w:tc>
          <w:tcPr>
            <w:tcW w:w="2200" w:type="dxa"/>
            <w:noWrap/>
            <w:hideMark/>
          </w:tcPr>
          <w:p w14:paraId="05A0E8D4" w14:textId="77777777" w:rsidR="00BB622F" w:rsidRPr="00D644BA" w:rsidRDefault="00BB622F" w:rsidP="000077F4">
            <w:r w:rsidRPr="00D644BA">
              <w:t>12/12/2022</w:t>
            </w:r>
          </w:p>
        </w:tc>
        <w:tc>
          <w:tcPr>
            <w:tcW w:w="4500" w:type="dxa"/>
            <w:noWrap/>
            <w:hideMark/>
          </w:tcPr>
          <w:p w14:paraId="0910AFA3" w14:textId="77777777" w:rsidR="00BB622F" w:rsidRPr="00D644BA" w:rsidRDefault="00BB622F" w:rsidP="000077F4">
            <w:r w:rsidRPr="00D644BA">
              <w:t>pig_1dsw52</w:t>
            </w:r>
          </w:p>
        </w:tc>
        <w:tc>
          <w:tcPr>
            <w:tcW w:w="2020" w:type="dxa"/>
            <w:noWrap/>
            <w:hideMark/>
          </w:tcPr>
          <w:p w14:paraId="602EB08B" w14:textId="77777777" w:rsidR="00BB622F" w:rsidRPr="00D644BA" w:rsidRDefault="00BB622F" w:rsidP="000077F4">
            <w:r w:rsidRPr="00D644BA">
              <w:t>2</w:t>
            </w:r>
          </w:p>
        </w:tc>
        <w:tc>
          <w:tcPr>
            <w:tcW w:w="2500" w:type="dxa"/>
            <w:noWrap/>
            <w:hideMark/>
          </w:tcPr>
          <w:p w14:paraId="7A37A467" w14:textId="77777777" w:rsidR="00BB622F" w:rsidRPr="00D644BA" w:rsidRDefault="00BB622F" w:rsidP="000077F4">
            <w:r w:rsidRPr="00D644BA">
              <w:t>B-MEG Premium Grower</w:t>
            </w:r>
          </w:p>
        </w:tc>
        <w:tc>
          <w:tcPr>
            <w:tcW w:w="3135" w:type="dxa"/>
            <w:noWrap/>
            <w:hideMark/>
          </w:tcPr>
          <w:p w14:paraId="43AAF070" w14:textId="77777777" w:rsidR="00BB622F" w:rsidRPr="00D644BA" w:rsidRDefault="00BB622F" w:rsidP="000077F4">
            <w:r w:rsidRPr="00D644BA">
              <w:t>50kg 1 Sack Grower Feeds</w:t>
            </w:r>
          </w:p>
        </w:tc>
        <w:tc>
          <w:tcPr>
            <w:tcW w:w="3960" w:type="dxa"/>
            <w:noWrap/>
            <w:hideMark/>
          </w:tcPr>
          <w:p w14:paraId="0FD6DD9F" w14:textId="77777777" w:rsidR="00BB622F" w:rsidRPr="00D644BA" w:rsidRDefault="00BB622F" w:rsidP="000077F4">
            <w:r w:rsidRPr="00D644BA">
              <w:t>5 kg</w:t>
            </w:r>
          </w:p>
        </w:tc>
      </w:tr>
      <w:tr w:rsidR="00BB622F" w:rsidRPr="00D644BA" w14:paraId="456AED68" w14:textId="77777777" w:rsidTr="000077F4">
        <w:trPr>
          <w:trHeight w:val="300"/>
        </w:trPr>
        <w:tc>
          <w:tcPr>
            <w:tcW w:w="2200" w:type="dxa"/>
            <w:noWrap/>
            <w:hideMark/>
          </w:tcPr>
          <w:p w14:paraId="555BBBB0" w14:textId="77777777" w:rsidR="00BB622F" w:rsidRPr="00D644BA" w:rsidRDefault="00BB622F" w:rsidP="000077F4">
            <w:r w:rsidRPr="00D644BA">
              <w:t>12/14/2022</w:t>
            </w:r>
          </w:p>
        </w:tc>
        <w:tc>
          <w:tcPr>
            <w:tcW w:w="4500" w:type="dxa"/>
            <w:noWrap/>
            <w:hideMark/>
          </w:tcPr>
          <w:p w14:paraId="3B3C2E3F" w14:textId="77777777" w:rsidR="00BB622F" w:rsidRPr="00D644BA" w:rsidRDefault="00BB622F" w:rsidP="000077F4">
            <w:r w:rsidRPr="00D644BA">
              <w:t>pig_658hkj</w:t>
            </w:r>
          </w:p>
        </w:tc>
        <w:tc>
          <w:tcPr>
            <w:tcW w:w="2020" w:type="dxa"/>
            <w:noWrap/>
            <w:hideMark/>
          </w:tcPr>
          <w:p w14:paraId="0EC70287" w14:textId="77777777" w:rsidR="00BB622F" w:rsidRPr="00D644BA" w:rsidRDefault="00BB622F" w:rsidP="000077F4">
            <w:r w:rsidRPr="00D644BA">
              <w:t>3</w:t>
            </w:r>
          </w:p>
        </w:tc>
        <w:tc>
          <w:tcPr>
            <w:tcW w:w="2500" w:type="dxa"/>
            <w:noWrap/>
            <w:hideMark/>
          </w:tcPr>
          <w:p w14:paraId="03B8AE24" w14:textId="77777777" w:rsidR="00BB622F" w:rsidRPr="00D644BA" w:rsidRDefault="00BB622F" w:rsidP="000077F4">
            <w:r w:rsidRPr="00D644BA">
              <w:t>B-Complex</w:t>
            </w:r>
          </w:p>
        </w:tc>
        <w:tc>
          <w:tcPr>
            <w:tcW w:w="3135" w:type="dxa"/>
            <w:noWrap/>
            <w:hideMark/>
          </w:tcPr>
          <w:p w14:paraId="5EFD5E4A" w14:textId="77777777" w:rsidR="00BB622F" w:rsidRPr="00D644BA" w:rsidRDefault="00BB622F" w:rsidP="000077F4">
            <w:r w:rsidRPr="00D644BA">
              <w:t>15mg 1 Bottle B-Complex Vitamins</w:t>
            </w:r>
          </w:p>
        </w:tc>
        <w:tc>
          <w:tcPr>
            <w:tcW w:w="3960" w:type="dxa"/>
            <w:noWrap/>
            <w:hideMark/>
          </w:tcPr>
          <w:p w14:paraId="3917141A" w14:textId="77777777" w:rsidR="00BB622F" w:rsidRPr="00D644BA" w:rsidRDefault="00BB622F" w:rsidP="000077F4">
            <w:r w:rsidRPr="00D644BA">
              <w:t>0.5mg</w:t>
            </w:r>
          </w:p>
        </w:tc>
      </w:tr>
    </w:tbl>
    <w:p w14:paraId="32227EF5" w14:textId="77777777" w:rsidR="00BB622F" w:rsidRDefault="00BB622F" w:rsidP="00BB622F">
      <w:r>
        <w:t>Figure #27 Feeding-0NF</w:t>
      </w:r>
    </w:p>
    <w:p w14:paraId="706D3E1D" w14:textId="77777777" w:rsidR="00BB622F" w:rsidRDefault="00BB622F" w:rsidP="00BB622F">
      <w:r>
        <w:t xml:space="preserve">Figure 27 shows the unnormalized feeding table. Attribute </w:t>
      </w:r>
      <w:proofErr w:type="spellStart"/>
      <w:r>
        <w:t>item_quantity</w:t>
      </w:r>
      <w:proofErr w:type="spellEnd"/>
      <w:r>
        <w:t xml:space="preserve"> contains non-atomic </w:t>
      </w:r>
      <w:proofErr w:type="gramStart"/>
      <w:r>
        <w:t>value .</w:t>
      </w:r>
      <w:proofErr w:type="gramEnd"/>
    </w:p>
    <w:p w14:paraId="29F4D8D2" w14:textId="77777777" w:rsidR="00BB622F" w:rsidRDefault="00BB622F" w:rsidP="00BB622F">
      <w:r>
        <w:t>Feeding</w:t>
      </w:r>
    </w:p>
    <w:tbl>
      <w:tblPr>
        <w:tblStyle w:val="TableGrid"/>
        <w:tblW w:w="0" w:type="auto"/>
        <w:tblLook w:val="04A0" w:firstRow="1" w:lastRow="0" w:firstColumn="1" w:lastColumn="0" w:noHBand="0" w:noVBand="1"/>
      </w:tblPr>
      <w:tblGrid>
        <w:gridCol w:w="875"/>
        <w:gridCol w:w="1639"/>
        <w:gridCol w:w="815"/>
        <w:gridCol w:w="975"/>
        <w:gridCol w:w="1180"/>
        <w:gridCol w:w="1459"/>
        <w:gridCol w:w="815"/>
        <w:gridCol w:w="872"/>
      </w:tblGrid>
      <w:tr w:rsidR="00BB622F" w:rsidRPr="00444B4D" w14:paraId="32FA3568" w14:textId="77777777" w:rsidTr="000077F4">
        <w:trPr>
          <w:trHeight w:val="300"/>
        </w:trPr>
        <w:tc>
          <w:tcPr>
            <w:tcW w:w="2200" w:type="dxa"/>
            <w:noWrap/>
            <w:hideMark/>
          </w:tcPr>
          <w:p w14:paraId="312EB48D" w14:textId="77777777" w:rsidR="00BB622F" w:rsidRPr="00550B94" w:rsidRDefault="00BB622F" w:rsidP="000077F4">
            <w:pPr>
              <w:rPr>
                <w:u w:val="single"/>
              </w:rPr>
            </w:pPr>
            <w:proofErr w:type="spellStart"/>
            <w:r w:rsidRPr="00550B94">
              <w:rPr>
                <w:u w:val="single"/>
              </w:rPr>
              <w:t>feeding_id</w:t>
            </w:r>
            <w:proofErr w:type="spellEnd"/>
          </w:p>
        </w:tc>
        <w:tc>
          <w:tcPr>
            <w:tcW w:w="4500" w:type="dxa"/>
            <w:noWrap/>
            <w:hideMark/>
          </w:tcPr>
          <w:p w14:paraId="67D14AE7" w14:textId="77777777" w:rsidR="00BB622F" w:rsidRPr="00444B4D" w:rsidRDefault="00BB622F" w:rsidP="000077F4">
            <w:proofErr w:type="spellStart"/>
            <w:r w:rsidRPr="00444B4D">
              <w:t>operation_date</w:t>
            </w:r>
            <w:proofErr w:type="spellEnd"/>
          </w:p>
        </w:tc>
        <w:tc>
          <w:tcPr>
            <w:tcW w:w="2020" w:type="dxa"/>
            <w:noWrap/>
            <w:hideMark/>
          </w:tcPr>
          <w:p w14:paraId="63337D45" w14:textId="77777777" w:rsidR="00BB622F" w:rsidRPr="00444B4D" w:rsidRDefault="00BB622F" w:rsidP="000077F4">
            <w:proofErr w:type="spellStart"/>
            <w:r w:rsidRPr="00444B4D">
              <w:t>pig_id</w:t>
            </w:r>
            <w:proofErr w:type="spellEnd"/>
          </w:p>
        </w:tc>
        <w:tc>
          <w:tcPr>
            <w:tcW w:w="2500" w:type="dxa"/>
            <w:noWrap/>
            <w:hideMark/>
          </w:tcPr>
          <w:p w14:paraId="4959BBD9" w14:textId="77777777" w:rsidR="00BB622F" w:rsidRPr="00444B4D" w:rsidRDefault="00BB622F" w:rsidP="000077F4">
            <w:proofErr w:type="spellStart"/>
            <w:r w:rsidRPr="00444B4D">
              <w:t>item_id</w:t>
            </w:r>
            <w:proofErr w:type="spellEnd"/>
          </w:p>
        </w:tc>
        <w:tc>
          <w:tcPr>
            <w:tcW w:w="3120" w:type="dxa"/>
            <w:noWrap/>
            <w:hideMark/>
          </w:tcPr>
          <w:p w14:paraId="1288505F" w14:textId="77777777" w:rsidR="00BB622F" w:rsidRPr="00444B4D" w:rsidRDefault="00BB622F" w:rsidP="000077F4">
            <w:proofErr w:type="spellStart"/>
            <w:r w:rsidRPr="00444B4D">
              <w:t>item_name</w:t>
            </w:r>
            <w:proofErr w:type="spellEnd"/>
          </w:p>
        </w:tc>
        <w:tc>
          <w:tcPr>
            <w:tcW w:w="3960" w:type="dxa"/>
            <w:noWrap/>
            <w:hideMark/>
          </w:tcPr>
          <w:p w14:paraId="12800C81" w14:textId="77777777" w:rsidR="00BB622F" w:rsidRPr="00444B4D" w:rsidRDefault="00BB622F" w:rsidP="000077F4">
            <w:proofErr w:type="spellStart"/>
            <w:r w:rsidRPr="00444B4D">
              <w:t>item_description</w:t>
            </w:r>
            <w:proofErr w:type="spellEnd"/>
          </w:p>
        </w:tc>
        <w:tc>
          <w:tcPr>
            <w:tcW w:w="2020" w:type="dxa"/>
            <w:noWrap/>
            <w:hideMark/>
          </w:tcPr>
          <w:p w14:paraId="556C68FC" w14:textId="77777777" w:rsidR="00BB622F" w:rsidRPr="00444B4D" w:rsidRDefault="00BB622F" w:rsidP="000077F4">
            <w:proofErr w:type="spellStart"/>
            <w:r w:rsidRPr="00444B4D">
              <w:t>item_quantity</w:t>
            </w:r>
            <w:proofErr w:type="spellEnd"/>
          </w:p>
        </w:tc>
        <w:tc>
          <w:tcPr>
            <w:tcW w:w="1764" w:type="dxa"/>
            <w:noWrap/>
            <w:hideMark/>
          </w:tcPr>
          <w:p w14:paraId="3B046742" w14:textId="77777777" w:rsidR="00BB622F" w:rsidRPr="00444B4D" w:rsidRDefault="00BB622F" w:rsidP="000077F4">
            <w:proofErr w:type="spellStart"/>
            <w:r w:rsidRPr="00444B4D">
              <w:t>item_quantity_unit</w:t>
            </w:r>
            <w:proofErr w:type="spellEnd"/>
          </w:p>
        </w:tc>
      </w:tr>
      <w:tr w:rsidR="00BB622F" w:rsidRPr="00444B4D" w14:paraId="09798A99" w14:textId="77777777" w:rsidTr="000077F4">
        <w:trPr>
          <w:trHeight w:val="300"/>
        </w:trPr>
        <w:tc>
          <w:tcPr>
            <w:tcW w:w="2200" w:type="dxa"/>
            <w:noWrap/>
            <w:hideMark/>
          </w:tcPr>
          <w:p w14:paraId="43DF95DF" w14:textId="77777777" w:rsidR="00BB622F" w:rsidRPr="00444B4D" w:rsidRDefault="00BB622F" w:rsidP="000077F4">
            <w:r w:rsidRPr="00444B4D">
              <w:t>1</w:t>
            </w:r>
          </w:p>
        </w:tc>
        <w:tc>
          <w:tcPr>
            <w:tcW w:w="4500" w:type="dxa"/>
            <w:noWrap/>
            <w:hideMark/>
          </w:tcPr>
          <w:p w14:paraId="7385639A" w14:textId="77777777" w:rsidR="00BB622F" w:rsidRPr="00444B4D" w:rsidRDefault="00BB622F" w:rsidP="000077F4">
            <w:r w:rsidRPr="00444B4D">
              <w:t>12/22/2022</w:t>
            </w:r>
          </w:p>
        </w:tc>
        <w:tc>
          <w:tcPr>
            <w:tcW w:w="2020" w:type="dxa"/>
            <w:noWrap/>
            <w:hideMark/>
          </w:tcPr>
          <w:p w14:paraId="5F4AF1BF" w14:textId="77777777" w:rsidR="00BB622F" w:rsidRPr="00444B4D" w:rsidRDefault="00BB622F" w:rsidP="000077F4">
            <w:r w:rsidRPr="00444B4D">
              <w:t>pig_hkl525</w:t>
            </w:r>
          </w:p>
        </w:tc>
        <w:tc>
          <w:tcPr>
            <w:tcW w:w="2500" w:type="dxa"/>
            <w:noWrap/>
            <w:hideMark/>
          </w:tcPr>
          <w:p w14:paraId="59290E51" w14:textId="77777777" w:rsidR="00BB622F" w:rsidRPr="00444B4D" w:rsidRDefault="00BB622F" w:rsidP="000077F4">
            <w:r w:rsidRPr="00444B4D">
              <w:t>1</w:t>
            </w:r>
          </w:p>
        </w:tc>
        <w:tc>
          <w:tcPr>
            <w:tcW w:w="3120" w:type="dxa"/>
            <w:noWrap/>
            <w:hideMark/>
          </w:tcPr>
          <w:p w14:paraId="171722C7" w14:textId="77777777" w:rsidR="00BB622F" w:rsidRPr="00444B4D" w:rsidRDefault="00BB622F" w:rsidP="000077F4">
            <w:proofErr w:type="spellStart"/>
            <w:r w:rsidRPr="00444B4D">
              <w:t>IverMictin</w:t>
            </w:r>
            <w:proofErr w:type="spellEnd"/>
          </w:p>
        </w:tc>
        <w:tc>
          <w:tcPr>
            <w:tcW w:w="3960" w:type="dxa"/>
            <w:noWrap/>
            <w:hideMark/>
          </w:tcPr>
          <w:p w14:paraId="6D9DEE9A" w14:textId="77777777" w:rsidR="00BB622F" w:rsidRPr="00444B4D" w:rsidRDefault="00BB622F" w:rsidP="000077F4">
            <w:proofErr w:type="gramStart"/>
            <w:r w:rsidRPr="00444B4D">
              <w:t>12 gram</w:t>
            </w:r>
            <w:proofErr w:type="gramEnd"/>
            <w:r w:rsidRPr="00444B4D">
              <w:t xml:space="preserve"> </w:t>
            </w:r>
            <w:proofErr w:type="spellStart"/>
            <w:r w:rsidRPr="00444B4D">
              <w:t>Dewormer</w:t>
            </w:r>
            <w:proofErr w:type="spellEnd"/>
          </w:p>
        </w:tc>
        <w:tc>
          <w:tcPr>
            <w:tcW w:w="2020" w:type="dxa"/>
            <w:noWrap/>
            <w:hideMark/>
          </w:tcPr>
          <w:p w14:paraId="5ED780A1" w14:textId="77777777" w:rsidR="00BB622F" w:rsidRPr="00444B4D" w:rsidRDefault="00BB622F" w:rsidP="000077F4">
            <w:r w:rsidRPr="00444B4D">
              <w:t>0.5</w:t>
            </w:r>
          </w:p>
        </w:tc>
        <w:tc>
          <w:tcPr>
            <w:tcW w:w="1764" w:type="dxa"/>
            <w:noWrap/>
            <w:hideMark/>
          </w:tcPr>
          <w:p w14:paraId="0C6E95E8" w14:textId="77777777" w:rsidR="00BB622F" w:rsidRPr="00444B4D" w:rsidRDefault="00BB622F" w:rsidP="000077F4">
            <w:r w:rsidRPr="00444B4D">
              <w:t>g</w:t>
            </w:r>
          </w:p>
        </w:tc>
      </w:tr>
      <w:tr w:rsidR="00BB622F" w:rsidRPr="00444B4D" w14:paraId="5BC4056B" w14:textId="77777777" w:rsidTr="000077F4">
        <w:trPr>
          <w:trHeight w:val="300"/>
        </w:trPr>
        <w:tc>
          <w:tcPr>
            <w:tcW w:w="2200" w:type="dxa"/>
            <w:noWrap/>
            <w:hideMark/>
          </w:tcPr>
          <w:p w14:paraId="16C6D498" w14:textId="77777777" w:rsidR="00BB622F" w:rsidRPr="00444B4D" w:rsidRDefault="00BB622F" w:rsidP="000077F4">
            <w:r w:rsidRPr="00444B4D">
              <w:t>2</w:t>
            </w:r>
          </w:p>
        </w:tc>
        <w:tc>
          <w:tcPr>
            <w:tcW w:w="4500" w:type="dxa"/>
            <w:noWrap/>
            <w:hideMark/>
          </w:tcPr>
          <w:p w14:paraId="64D689DB" w14:textId="77777777" w:rsidR="00BB622F" w:rsidRPr="00444B4D" w:rsidRDefault="00BB622F" w:rsidP="000077F4">
            <w:r w:rsidRPr="00444B4D">
              <w:t>12/12/2022</w:t>
            </w:r>
          </w:p>
        </w:tc>
        <w:tc>
          <w:tcPr>
            <w:tcW w:w="2020" w:type="dxa"/>
            <w:noWrap/>
            <w:hideMark/>
          </w:tcPr>
          <w:p w14:paraId="15739112" w14:textId="77777777" w:rsidR="00BB622F" w:rsidRPr="00444B4D" w:rsidRDefault="00BB622F" w:rsidP="000077F4">
            <w:r w:rsidRPr="00444B4D">
              <w:t>pig_1dsw52</w:t>
            </w:r>
          </w:p>
        </w:tc>
        <w:tc>
          <w:tcPr>
            <w:tcW w:w="2500" w:type="dxa"/>
            <w:noWrap/>
            <w:hideMark/>
          </w:tcPr>
          <w:p w14:paraId="0D911258" w14:textId="77777777" w:rsidR="00BB622F" w:rsidRPr="00444B4D" w:rsidRDefault="00BB622F" w:rsidP="000077F4">
            <w:r w:rsidRPr="00444B4D">
              <w:t>2</w:t>
            </w:r>
          </w:p>
        </w:tc>
        <w:tc>
          <w:tcPr>
            <w:tcW w:w="3120" w:type="dxa"/>
            <w:noWrap/>
            <w:hideMark/>
          </w:tcPr>
          <w:p w14:paraId="1179734B" w14:textId="77777777" w:rsidR="00BB622F" w:rsidRPr="00444B4D" w:rsidRDefault="00BB622F" w:rsidP="000077F4">
            <w:r w:rsidRPr="00444B4D">
              <w:t>B-MEG Premium Grower</w:t>
            </w:r>
          </w:p>
        </w:tc>
        <w:tc>
          <w:tcPr>
            <w:tcW w:w="3960" w:type="dxa"/>
            <w:noWrap/>
            <w:hideMark/>
          </w:tcPr>
          <w:p w14:paraId="7B48B5FF" w14:textId="77777777" w:rsidR="00BB622F" w:rsidRPr="00444B4D" w:rsidRDefault="00BB622F" w:rsidP="000077F4">
            <w:r w:rsidRPr="00444B4D">
              <w:t>50kg 1 Sack Grower Feeds</w:t>
            </w:r>
          </w:p>
        </w:tc>
        <w:tc>
          <w:tcPr>
            <w:tcW w:w="2020" w:type="dxa"/>
            <w:noWrap/>
            <w:hideMark/>
          </w:tcPr>
          <w:p w14:paraId="2F7AE8DB" w14:textId="77777777" w:rsidR="00BB622F" w:rsidRPr="00444B4D" w:rsidRDefault="00BB622F" w:rsidP="000077F4">
            <w:r w:rsidRPr="00444B4D">
              <w:t>5</w:t>
            </w:r>
          </w:p>
        </w:tc>
        <w:tc>
          <w:tcPr>
            <w:tcW w:w="1764" w:type="dxa"/>
            <w:noWrap/>
            <w:hideMark/>
          </w:tcPr>
          <w:p w14:paraId="1943DEB8" w14:textId="77777777" w:rsidR="00BB622F" w:rsidRPr="00444B4D" w:rsidRDefault="00BB622F" w:rsidP="000077F4">
            <w:r w:rsidRPr="00444B4D">
              <w:t>kg</w:t>
            </w:r>
          </w:p>
        </w:tc>
      </w:tr>
      <w:tr w:rsidR="00BB622F" w:rsidRPr="00444B4D" w14:paraId="680C57A4" w14:textId="77777777" w:rsidTr="000077F4">
        <w:trPr>
          <w:trHeight w:val="300"/>
        </w:trPr>
        <w:tc>
          <w:tcPr>
            <w:tcW w:w="2200" w:type="dxa"/>
            <w:noWrap/>
            <w:hideMark/>
          </w:tcPr>
          <w:p w14:paraId="0A10CC24" w14:textId="77777777" w:rsidR="00BB622F" w:rsidRPr="00444B4D" w:rsidRDefault="00BB622F" w:rsidP="000077F4">
            <w:r w:rsidRPr="00444B4D">
              <w:t>3</w:t>
            </w:r>
          </w:p>
        </w:tc>
        <w:tc>
          <w:tcPr>
            <w:tcW w:w="4500" w:type="dxa"/>
            <w:noWrap/>
            <w:hideMark/>
          </w:tcPr>
          <w:p w14:paraId="417434A1" w14:textId="77777777" w:rsidR="00BB622F" w:rsidRPr="00444B4D" w:rsidRDefault="00BB622F" w:rsidP="000077F4">
            <w:r w:rsidRPr="00444B4D">
              <w:t>12/14/2022</w:t>
            </w:r>
          </w:p>
        </w:tc>
        <w:tc>
          <w:tcPr>
            <w:tcW w:w="2020" w:type="dxa"/>
            <w:noWrap/>
            <w:hideMark/>
          </w:tcPr>
          <w:p w14:paraId="2213DD21" w14:textId="77777777" w:rsidR="00BB622F" w:rsidRPr="00444B4D" w:rsidRDefault="00BB622F" w:rsidP="000077F4">
            <w:r w:rsidRPr="00444B4D">
              <w:t>pig_658hkj</w:t>
            </w:r>
          </w:p>
        </w:tc>
        <w:tc>
          <w:tcPr>
            <w:tcW w:w="2500" w:type="dxa"/>
            <w:noWrap/>
            <w:hideMark/>
          </w:tcPr>
          <w:p w14:paraId="6F171041" w14:textId="77777777" w:rsidR="00BB622F" w:rsidRPr="00444B4D" w:rsidRDefault="00BB622F" w:rsidP="000077F4">
            <w:r w:rsidRPr="00444B4D">
              <w:t>3</w:t>
            </w:r>
          </w:p>
        </w:tc>
        <w:tc>
          <w:tcPr>
            <w:tcW w:w="3120" w:type="dxa"/>
            <w:noWrap/>
            <w:hideMark/>
          </w:tcPr>
          <w:p w14:paraId="62D78293" w14:textId="77777777" w:rsidR="00BB622F" w:rsidRPr="00444B4D" w:rsidRDefault="00BB622F" w:rsidP="000077F4">
            <w:r w:rsidRPr="00444B4D">
              <w:t>B-Complex</w:t>
            </w:r>
          </w:p>
        </w:tc>
        <w:tc>
          <w:tcPr>
            <w:tcW w:w="3960" w:type="dxa"/>
            <w:noWrap/>
            <w:hideMark/>
          </w:tcPr>
          <w:p w14:paraId="00B93013" w14:textId="77777777" w:rsidR="00BB622F" w:rsidRPr="00444B4D" w:rsidRDefault="00BB622F" w:rsidP="000077F4">
            <w:r w:rsidRPr="00444B4D">
              <w:t>15mg 1 Bottle B-Complex Vitamins</w:t>
            </w:r>
          </w:p>
        </w:tc>
        <w:tc>
          <w:tcPr>
            <w:tcW w:w="2020" w:type="dxa"/>
            <w:noWrap/>
            <w:hideMark/>
          </w:tcPr>
          <w:p w14:paraId="5B76073E" w14:textId="77777777" w:rsidR="00BB622F" w:rsidRPr="00444B4D" w:rsidRDefault="00BB622F" w:rsidP="000077F4">
            <w:r w:rsidRPr="00444B4D">
              <w:t>0.5</w:t>
            </w:r>
          </w:p>
        </w:tc>
        <w:tc>
          <w:tcPr>
            <w:tcW w:w="1764" w:type="dxa"/>
            <w:noWrap/>
            <w:hideMark/>
          </w:tcPr>
          <w:p w14:paraId="5A00B428" w14:textId="77777777" w:rsidR="00BB622F" w:rsidRPr="00444B4D" w:rsidRDefault="00BB622F" w:rsidP="000077F4">
            <w:r w:rsidRPr="00444B4D">
              <w:t>mg</w:t>
            </w:r>
          </w:p>
        </w:tc>
      </w:tr>
    </w:tbl>
    <w:p w14:paraId="3C8B2B1C" w14:textId="77777777" w:rsidR="00BB622F" w:rsidRDefault="00BB622F" w:rsidP="00BB622F">
      <w:r>
        <w:t>Figure #28 Feeding-1NF</w:t>
      </w:r>
    </w:p>
    <w:p w14:paraId="4201A6AA" w14:textId="77777777" w:rsidR="00BB622F" w:rsidRDefault="00BB622F" w:rsidP="00BB622F">
      <w:r>
        <w:t xml:space="preserve">Figure 28 shows the feeding table on its first normal form which contain atomic values for each </w:t>
      </w:r>
      <w:proofErr w:type="gramStart"/>
      <w:r>
        <w:t>attributes</w:t>
      </w:r>
      <w:proofErr w:type="gramEnd"/>
      <w:r>
        <w:t>.</w:t>
      </w:r>
    </w:p>
    <w:p w14:paraId="5463AB43" w14:textId="77777777" w:rsidR="00BB622F" w:rsidRDefault="00BB622F" w:rsidP="00BB622F">
      <w:r>
        <w:t>Feeding</w:t>
      </w:r>
    </w:p>
    <w:tbl>
      <w:tblPr>
        <w:tblStyle w:val="TableGrid"/>
        <w:tblW w:w="0" w:type="auto"/>
        <w:tblLook w:val="04A0" w:firstRow="1" w:lastRow="0" w:firstColumn="1" w:lastColumn="0" w:noHBand="0" w:noVBand="1"/>
      </w:tblPr>
      <w:tblGrid>
        <w:gridCol w:w="2200"/>
        <w:gridCol w:w="4500"/>
      </w:tblGrid>
      <w:tr w:rsidR="00BB622F" w:rsidRPr="00550B94" w14:paraId="58EE55BE" w14:textId="77777777" w:rsidTr="000077F4">
        <w:trPr>
          <w:trHeight w:val="300"/>
        </w:trPr>
        <w:tc>
          <w:tcPr>
            <w:tcW w:w="2200" w:type="dxa"/>
            <w:noWrap/>
            <w:hideMark/>
          </w:tcPr>
          <w:p w14:paraId="0EAE0B93" w14:textId="77777777" w:rsidR="00BB622F" w:rsidRPr="00550B94" w:rsidRDefault="00BB622F" w:rsidP="000077F4">
            <w:pPr>
              <w:rPr>
                <w:u w:val="single"/>
              </w:rPr>
            </w:pPr>
            <w:proofErr w:type="spellStart"/>
            <w:r w:rsidRPr="00550B94">
              <w:rPr>
                <w:u w:val="single"/>
              </w:rPr>
              <w:t>feeding_id</w:t>
            </w:r>
            <w:proofErr w:type="spellEnd"/>
          </w:p>
        </w:tc>
        <w:tc>
          <w:tcPr>
            <w:tcW w:w="4500" w:type="dxa"/>
            <w:noWrap/>
            <w:hideMark/>
          </w:tcPr>
          <w:p w14:paraId="45FEBEE6" w14:textId="77777777" w:rsidR="00BB622F" w:rsidRPr="00550B94" w:rsidRDefault="00BB622F" w:rsidP="000077F4">
            <w:proofErr w:type="spellStart"/>
            <w:r w:rsidRPr="00550B94">
              <w:t>operation_date</w:t>
            </w:r>
            <w:proofErr w:type="spellEnd"/>
          </w:p>
        </w:tc>
      </w:tr>
      <w:tr w:rsidR="00BB622F" w:rsidRPr="00550B94" w14:paraId="42CBF41D" w14:textId="77777777" w:rsidTr="000077F4">
        <w:trPr>
          <w:trHeight w:val="300"/>
        </w:trPr>
        <w:tc>
          <w:tcPr>
            <w:tcW w:w="2200" w:type="dxa"/>
            <w:noWrap/>
            <w:hideMark/>
          </w:tcPr>
          <w:p w14:paraId="4A5C5235" w14:textId="77777777" w:rsidR="00BB622F" w:rsidRPr="00550B94" w:rsidRDefault="00BB622F" w:rsidP="000077F4">
            <w:r w:rsidRPr="00550B94">
              <w:t>1</w:t>
            </w:r>
          </w:p>
        </w:tc>
        <w:tc>
          <w:tcPr>
            <w:tcW w:w="4500" w:type="dxa"/>
            <w:noWrap/>
            <w:hideMark/>
          </w:tcPr>
          <w:p w14:paraId="52CAA294" w14:textId="77777777" w:rsidR="00BB622F" w:rsidRPr="00550B94" w:rsidRDefault="00BB622F" w:rsidP="000077F4">
            <w:r w:rsidRPr="00550B94">
              <w:t>12/22/2022</w:t>
            </w:r>
          </w:p>
        </w:tc>
      </w:tr>
      <w:tr w:rsidR="00BB622F" w:rsidRPr="00550B94" w14:paraId="51CC1DB6" w14:textId="77777777" w:rsidTr="000077F4">
        <w:trPr>
          <w:trHeight w:val="300"/>
        </w:trPr>
        <w:tc>
          <w:tcPr>
            <w:tcW w:w="2200" w:type="dxa"/>
            <w:noWrap/>
            <w:hideMark/>
          </w:tcPr>
          <w:p w14:paraId="2560C90A" w14:textId="77777777" w:rsidR="00BB622F" w:rsidRPr="00550B94" w:rsidRDefault="00BB622F" w:rsidP="000077F4">
            <w:r w:rsidRPr="00550B94">
              <w:t>2</w:t>
            </w:r>
          </w:p>
        </w:tc>
        <w:tc>
          <w:tcPr>
            <w:tcW w:w="4500" w:type="dxa"/>
            <w:noWrap/>
            <w:hideMark/>
          </w:tcPr>
          <w:p w14:paraId="0D0D4992" w14:textId="77777777" w:rsidR="00BB622F" w:rsidRPr="00550B94" w:rsidRDefault="00BB622F" w:rsidP="000077F4">
            <w:r w:rsidRPr="00550B94">
              <w:t>12/12/2022</w:t>
            </w:r>
          </w:p>
        </w:tc>
      </w:tr>
      <w:tr w:rsidR="00BB622F" w:rsidRPr="00550B94" w14:paraId="53966688" w14:textId="77777777" w:rsidTr="000077F4">
        <w:trPr>
          <w:trHeight w:val="300"/>
        </w:trPr>
        <w:tc>
          <w:tcPr>
            <w:tcW w:w="2200" w:type="dxa"/>
            <w:noWrap/>
            <w:hideMark/>
          </w:tcPr>
          <w:p w14:paraId="1E9CA763" w14:textId="77777777" w:rsidR="00BB622F" w:rsidRPr="00550B94" w:rsidRDefault="00BB622F" w:rsidP="000077F4">
            <w:r w:rsidRPr="00550B94">
              <w:lastRenderedPageBreak/>
              <w:t>3</w:t>
            </w:r>
          </w:p>
        </w:tc>
        <w:tc>
          <w:tcPr>
            <w:tcW w:w="4500" w:type="dxa"/>
            <w:noWrap/>
            <w:hideMark/>
          </w:tcPr>
          <w:p w14:paraId="7ACE3363" w14:textId="77777777" w:rsidR="00BB622F" w:rsidRPr="00550B94" w:rsidRDefault="00BB622F" w:rsidP="000077F4">
            <w:r w:rsidRPr="00550B94">
              <w:t>12/14/2022</w:t>
            </w:r>
          </w:p>
        </w:tc>
      </w:tr>
    </w:tbl>
    <w:p w14:paraId="4BE85C20" w14:textId="77777777" w:rsidR="00BB622F" w:rsidRDefault="00BB622F" w:rsidP="00BB622F">
      <w:r>
        <w:t>Figure #29 Feeding-2NF</w:t>
      </w:r>
    </w:p>
    <w:p w14:paraId="2C2326F8" w14:textId="77777777" w:rsidR="00BB622F" w:rsidRDefault="00BB622F" w:rsidP="00BB622F">
      <w:r>
        <w:t>Feeding Details</w:t>
      </w:r>
    </w:p>
    <w:tbl>
      <w:tblPr>
        <w:tblStyle w:val="TableGrid"/>
        <w:tblW w:w="0" w:type="auto"/>
        <w:tblLook w:val="04A0" w:firstRow="1" w:lastRow="0" w:firstColumn="1" w:lastColumn="0" w:noHBand="0" w:noVBand="1"/>
      </w:tblPr>
      <w:tblGrid>
        <w:gridCol w:w="1071"/>
        <w:gridCol w:w="2064"/>
        <w:gridCol w:w="994"/>
        <w:gridCol w:w="1201"/>
        <w:gridCol w:w="1469"/>
        <w:gridCol w:w="1831"/>
      </w:tblGrid>
      <w:tr w:rsidR="00BB622F" w:rsidRPr="00550B94" w14:paraId="3C473219" w14:textId="77777777" w:rsidTr="000077F4">
        <w:trPr>
          <w:trHeight w:val="300"/>
        </w:trPr>
        <w:tc>
          <w:tcPr>
            <w:tcW w:w="2200" w:type="dxa"/>
            <w:noWrap/>
            <w:hideMark/>
          </w:tcPr>
          <w:p w14:paraId="5B9ACEC9" w14:textId="77777777" w:rsidR="00BB622F" w:rsidRPr="00344F14" w:rsidRDefault="00BB622F" w:rsidP="000077F4">
            <w:pPr>
              <w:rPr>
                <w:u w:val="single"/>
              </w:rPr>
            </w:pPr>
            <w:proofErr w:type="spellStart"/>
            <w:r w:rsidRPr="00344F14">
              <w:rPr>
                <w:u w:val="single"/>
              </w:rPr>
              <w:t>feeding_details_id</w:t>
            </w:r>
            <w:proofErr w:type="spellEnd"/>
          </w:p>
        </w:tc>
        <w:tc>
          <w:tcPr>
            <w:tcW w:w="4500" w:type="dxa"/>
            <w:noWrap/>
            <w:hideMark/>
          </w:tcPr>
          <w:p w14:paraId="5CFBD4ED" w14:textId="77777777" w:rsidR="00BB622F" w:rsidRPr="00344F14" w:rsidRDefault="00BB622F" w:rsidP="000077F4">
            <w:pPr>
              <w:rPr>
                <w:u w:val="double"/>
              </w:rPr>
            </w:pPr>
            <w:proofErr w:type="spellStart"/>
            <w:r w:rsidRPr="00344F14">
              <w:rPr>
                <w:u w:val="double"/>
              </w:rPr>
              <w:t>feeding_id</w:t>
            </w:r>
            <w:proofErr w:type="spellEnd"/>
          </w:p>
        </w:tc>
        <w:tc>
          <w:tcPr>
            <w:tcW w:w="2020" w:type="dxa"/>
            <w:noWrap/>
            <w:hideMark/>
          </w:tcPr>
          <w:p w14:paraId="4424751E" w14:textId="77777777" w:rsidR="00BB622F" w:rsidRPr="00344F14" w:rsidRDefault="00BB622F" w:rsidP="000077F4">
            <w:pPr>
              <w:rPr>
                <w:u w:val="double"/>
              </w:rPr>
            </w:pPr>
            <w:proofErr w:type="spellStart"/>
            <w:r w:rsidRPr="00344F14">
              <w:rPr>
                <w:u w:val="double"/>
              </w:rPr>
              <w:t>pig_id</w:t>
            </w:r>
            <w:proofErr w:type="spellEnd"/>
          </w:p>
        </w:tc>
        <w:tc>
          <w:tcPr>
            <w:tcW w:w="2500" w:type="dxa"/>
            <w:noWrap/>
            <w:hideMark/>
          </w:tcPr>
          <w:p w14:paraId="45ADE4C0" w14:textId="77777777" w:rsidR="00BB622F" w:rsidRPr="00344F14" w:rsidRDefault="00BB622F" w:rsidP="000077F4">
            <w:pPr>
              <w:rPr>
                <w:u w:val="double"/>
              </w:rPr>
            </w:pPr>
            <w:proofErr w:type="spellStart"/>
            <w:r w:rsidRPr="00344F14">
              <w:rPr>
                <w:u w:val="double"/>
              </w:rPr>
              <w:t>item_id</w:t>
            </w:r>
            <w:proofErr w:type="spellEnd"/>
          </w:p>
        </w:tc>
        <w:tc>
          <w:tcPr>
            <w:tcW w:w="3120" w:type="dxa"/>
            <w:noWrap/>
            <w:hideMark/>
          </w:tcPr>
          <w:p w14:paraId="3B2D8652" w14:textId="77777777" w:rsidR="00BB622F" w:rsidRPr="00550B94" w:rsidRDefault="00BB622F" w:rsidP="000077F4">
            <w:proofErr w:type="spellStart"/>
            <w:r w:rsidRPr="00550B94">
              <w:t>item_quantity</w:t>
            </w:r>
            <w:proofErr w:type="spellEnd"/>
          </w:p>
        </w:tc>
        <w:tc>
          <w:tcPr>
            <w:tcW w:w="3960" w:type="dxa"/>
            <w:noWrap/>
            <w:hideMark/>
          </w:tcPr>
          <w:p w14:paraId="5C86D932" w14:textId="77777777" w:rsidR="00BB622F" w:rsidRPr="00550B94" w:rsidRDefault="00BB622F" w:rsidP="000077F4">
            <w:proofErr w:type="spellStart"/>
            <w:r w:rsidRPr="00550B94">
              <w:t>item_unit</w:t>
            </w:r>
            <w:proofErr w:type="spellEnd"/>
          </w:p>
        </w:tc>
      </w:tr>
      <w:tr w:rsidR="00BB622F" w:rsidRPr="00550B94" w14:paraId="5C59DC00" w14:textId="77777777" w:rsidTr="000077F4">
        <w:trPr>
          <w:trHeight w:val="300"/>
        </w:trPr>
        <w:tc>
          <w:tcPr>
            <w:tcW w:w="2200" w:type="dxa"/>
            <w:noWrap/>
            <w:hideMark/>
          </w:tcPr>
          <w:p w14:paraId="1259C83E" w14:textId="77777777" w:rsidR="00BB622F" w:rsidRPr="00550B94" w:rsidRDefault="00BB622F" w:rsidP="000077F4">
            <w:r w:rsidRPr="00550B94">
              <w:t>1</w:t>
            </w:r>
          </w:p>
        </w:tc>
        <w:tc>
          <w:tcPr>
            <w:tcW w:w="4500" w:type="dxa"/>
            <w:noWrap/>
            <w:hideMark/>
          </w:tcPr>
          <w:p w14:paraId="1963C03A" w14:textId="77777777" w:rsidR="00BB622F" w:rsidRPr="00550B94" w:rsidRDefault="00BB622F" w:rsidP="000077F4">
            <w:r w:rsidRPr="00550B94">
              <w:t>1</w:t>
            </w:r>
          </w:p>
        </w:tc>
        <w:tc>
          <w:tcPr>
            <w:tcW w:w="2020" w:type="dxa"/>
            <w:noWrap/>
            <w:hideMark/>
          </w:tcPr>
          <w:p w14:paraId="22D23269" w14:textId="77777777" w:rsidR="00BB622F" w:rsidRPr="00550B94" w:rsidRDefault="00BB622F" w:rsidP="000077F4">
            <w:r w:rsidRPr="00550B94">
              <w:t>pig_hkl525</w:t>
            </w:r>
          </w:p>
        </w:tc>
        <w:tc>
          <w:tcPr>
            <w:tcW w:w="2500" w:type="dxa"/>
            <w:noWrap/>
            <w:hideMark/>
          </w:tcPr>
          <w:p w14:paraId="74E4A89A" w14:textId="77777777" w:rsidR="00BB622F" w:rsidRPr="00550B94" w:rsidRDefault="00BB622F" w:rsidP="000077F4">
            <w:r w:rsidRPr="00550B94">
              <w:t>1</w:t>
            </w:r>
          </w:p>
        </w:tc>
        <w:tc>
          <w:tcPr>
            <w:tcW w:w="3120" w:type="dxa"/>
            <w:noWrap/>
            <w:hideMark/>
          </w:tcPr>
          <w:p w14:paraId="03252093" w14:textId="77777777" w:rsidR="00BB622F" w:rsidRPr="00550B94" w:rsidRDefault="00BB622F" w:rsidP="000077F4">
            <w:r w:rsidRPr="00550B94">
              <w:t>0.5</w:t>
            </w:r>
          </w:p>
        </w:tc>
        <w:tc>
          <w:tcPr>
            <w:tcW w:w="3960" w:type="dxa"/>
            <w:noWrap/>
            <w:hideMark/>
          </w:tcPr>
          <w:p w14:paraId="425F47FF" w14:textId="77777777" w:rsidR="00BB622F" w:rsidRPr="00550B94" w:rsidRDefault="00BB622F" w:rsidP="000077F4">
            <w:r w:rsidRPr="00550B94">
              <w:t>1</w:t>
            </w:r>
          </w:p>
        </w:tc>
      </w:tr>
      <w:tr w:rsidR="00BB622F" w:rsidRPr="00550B94" w14:paraId="1CFDB589" w14:textId="77777777" w:rsidTr="000077F4">
        <w:trPr>
          <w:trHeight w:val="300"/>
        </w:trPr>
        <w:tc>
          <w:tcPr>
            <w:tcW w:w="2200" w:type="dxa"/>
            <w:noWrap/>
            <w:hideMark/>
          </w:tcPr>
          <w:p w14:paraId="7E59DF16" w14:textId="77777777" w:rsidR="00BB622F" w:rsidRPr="00550B94" w:rsidRDefault="00BB622F" w:rsidP="000077F4">
            <w:r w:rsidRPr="00550B94">
              <w:t>2</w:t>
            </w:r>
          </w:p>
        </w:tc>
        <w:tc>
          <w:tcPr>
            <w:tcW w:w="4500" w:type="dxa"/>
            <w:noWrap/>
            <w:hideMark/>
          </w:tcPr>
          <w:p w14:paraId="58D04F31" w14:textId="77777777" w:rsidR="00BB622F" w:rsidRPr="00550B94" w:rsidRDefault="00BB622F" w:rsidP="000077F4">
            <w:r w:rsidRPr="00550B94">
              <w:t>2</w:t>
            </w:r>
          </w:p>
        </w:tc>
        <w:tc>
          <w:tcPr>
            <w:tcW w:w="2020" w:type="dxa"/>
            <w:noWrap/>
            <w:hideMark/>
          </w:tcPr>
          <w:p w14:paraId="4A7B02E9" w14:textId="77777777" w:rsidR="00BB622F" w:rsidRPr="00550B94" w:rsidRDefault="00BB622F" w:rsidP="000077F4">
            <w:r w:rsidRPr="00550B94">
              <w:t>pig_1dsw52</w:t>
            </w:r>
          </w:p>
        </w:tc>
        <w:tc>
          <w:tcPr>
            <w:tcW w:w="2500" w:type="dxa"/>
            <w:noWrap/>
            <w:hideMark/>
          </w:tcPr>
          <w:p w14:paraId="6C2B8500" w14:textId="77777777" w:rsidR="00BB622F" w:rsidRPr="00550B94" w:rsidRDefault="00BB622F" w:rsidP="000077F4">
            <w:r w:rsidRPr="00550B94">
              <w:t>2</w:t>
            </w:r>
          </w:p>
        </w:tc>
        <w:tc>
          <w:tcPr>
            <w:tcW w:w="3120" w:type="dxa"/>
            <w:noWrap/>
            <w:hideMark/>
          </w:tcPr>
          <w:p w14:paraId="5C9A4177" w14:textId="77777777" w:rsidR="00BB622F" w:rsidRPr="00550B94" w:rsidRDefault="00BB622F" w:rsidP="000077F4">
            <w:r w:rsidRPr="00550B94">
              <w:t>5</w:t>
            </w:r>
          </w:p>
        </w:tc>
        <w:tc>
          <w:tcPr>
            <w:tcW w:w="3960" w:type="dxa"/>
            <w:noWrap/>
            <w:hideMark/>
          </w:tcPr>
          <w:p w14:paraId="24CE64CC" w14:textId="77777777" w:rsidR="00BB622F" w:rsidRPr="00550B94" w:rsidRDefault="00BB622F" w:rsidP="000077F4">
            <w:r w:rsidRPr="00550B94">
              <w:t>2</w:t>
            </w:r>
          </w:p>
        </w:tc>
      </w:tr>
      <w:tr w:rsidR="00BB622F" w:rsidRPr="00550B94" w14:paraId="2BFA0508" w14:textId="77777777" w:rsidTr="000077F4">
        <w:trPr>
          <w:trHeight w:val="300"/>
        </w:trPr>
        <w:tc>
          <w:tcPr>
            <w:tcW w:w="2200" w:type="dxa"/>
            <w:noWrap/>
            <w:hideMark/>
          </w:tcPr>
          <w:p w14:paraId="4C2A10ED" w14:textId="77777777" w:rsidR="00BB622F" w:rsidRPr="00550B94" w:rsidRDefault="00BB622F" w:rsidP="000077F4">
            <w:r w:rsidRPr="00550B94">
              <w:t>3</w:t>
            </w:r>
          </w:p>
        </w:tc>
        <w:tc>
          <w:tcPr>
            <w:tcW w:w="4500" w:type="dxa"/>
            <w:noWrap/>
            <w:hideMark/>
          </w:tcPr>
          <w:p w14:paraId="04D82ADE" w14:textId="77777777" w:rsidR="00BB622F" w:rsidRPr="00550B94" w:rsidRDefault="00BB622F" w:rsidP="000077F4">
            <w:r w:rsidRPr="00550B94">
              <w:t>3</w:t>
            </w:r>
          </w:p>
        </w:tc>
        <w:tc>
          <w:tcPr>
            <w:tcW w:w="2020" w:type="dxa"/>
            <w:noWrap/>
            <w:hideMark/>
          </w:tcPr>
          <w:p w14:paraId="73F14729" w14:textId="77777777" w:rsidR="00BB622F" w:rsidRPr="00550B94" w:rsidRDefault="00BB622F" w:rsidP="000077F4">
            <w:r w:rsidRPr="00550B94">
              <w:t>pig_658hkj</w:t>
            </w:r>
          </w:p>
        </w:tc>
        <w:tc>
          <w:tcPr>
            <w:tcW w:w="2500" w:type="dxa"/>
            <w:noWrap/>
            <w:hideMark/>
          </w:tcPr>
          <w:p w14:paraId="0A43D8CC" w14:textId="77777777" w:rsidR="00BB622F" w:rsidRPr="00550B94" w:rsidRDefault="00BB622F" w:rsidP="000077F4">
            <w:r w:rsidRPr="00550B94">
              <w:t>3</w:t>
            </w:r>
          </w:p>
        </w:tc>
        <w:tc>
          <w:tcPr>
            <w:tcW w:w="3120" w:type="dxa"/>
            <w:noWrap/>
            <w:hideMark/>
          </w:tcPr>
          <w:p w14:paraId="67E0C8F9" w14:textId="77777777" w:rsidR="00BB622F" w:rsidRPr="00550B94" w:rsidRDefault="00BB622F" w:rsidP="000077F4">
            <w:r w:rsidRPr="00550B94">
              <w:t>0.5</w:t>
            </w:r>
          </w:p>
        </w:tc>
        <w:tc>
          <w:tcPr>
            <w:tcW w:w="3960" w:type="dxa"/>
            <w:noWrap/>
            <w:hideMark/>
          </w:tcPr>
          <w:p w14:paraId="358AE182" w14:textId="77777777" w:rsidR="00BB622F" w:rsidRPr="00550B94" w:rsidRDefault="00BB622F" w:rsidP="000077F4">
            <w:r w:rsidRPr="00550B94">
              <w:t>3</w:t>
            </w:r>
          </w:p>
        </w:tc>
      </w:tr>
    </w:tbl>
    <w:p w14:paraId="319FBE5A" w14:textId="77777777" w:rsidR="00BB622F" w:rsidRDefault="00BB622F" w:rsidP="00BB622F">
      <w:r>
        <w:t>Figure #30 Feeding Details-2NF</w:t>
      </w:r>
    </w:p>
    <w:p w14:paraId="5856503F" w14:textId="77777777" w:rsidR="00BB622F" w:rsidRDefault="00BB622F" w:rsidP="00BB622F">
      <w:r>
        <w:t>Units</w:t>
      </w:r>
    </w:p>
    <w:tbl>
      <w:tblPr>
        <w:tblStyle w:val="TableGrid"/>
        <w:tblW w:w="0" w:type="auto"/>
        <w:tblLook w:val="04A0" w:firstRow="1" w:lastRow="0" w:firstColumn="1" w:lastColumn="0" w:noHBand="0" w:noVBand="1"/>
      </w:tblPr>
      <w:tblGrid>
        <w:gridCol w:w="2200"/>
        <w:gridCol w:w="4500"/>
      </w:tblGrid>
      <w:tr w:rsidR="00BB622F" w:rsidRPr="00550B94" w14:paraId="1C2FB107" w14:textId="77777777" w:rsidTr="000077F4">
        <w:trPr>
          <w:trHeight w:val="300"/>
        </w:trPr>
        <w:tc>
          <w:tcPr>
            <w:tcW w:w="2200" w:type="dxa"/>
            <w:noWrap/>
            <w:hideMark/>
          </w:tcPr>
          <w:p w14:paraId="02515AA8" w14:textId="77777777" w:rsidR="00BB622F" w:rsidRPr="00550B94" w:rsidRDefault="00BB622F" w:rsidP="000077F4">
            <w:pPr>
              <w:rPr>
                <w:u w:val="single"/>
              </w:rPr>
            </w:pPr>
            <w:proofErr w:type="spellStart"/>
            <w:r w:rsidRPr="00550B94">
              <w:rPr>
                <w:u w:val="single"/>
              </w:rPr>
              <w:t>unit_id</w:t>
            </w:r>
            <w:proofErr w:type="spellEnd"/>
          </w:p>
        </w:tc>
        <w:tc>
          <w:tcPr>
            <w:tcW w:w="4500" w:type="dxa"/>
            <w:noWrap/>
            <w:hideMark/>
          </w:tcPr>
          <w:p w14:paraId="060F8360" w14:textId="77777777" w:rsidR="00BB622F" w:rsidRPr="00550B94" w:rsidRDefault="00BB622F" w:rsidP="000077F4">
            <w:proofErr w:type="spellStart"/>
            <w:r w:rsidRPr="00550B94">
              <w:t>unit_name</w:t>
            </w:r>
            <w:proofErr w:type="spellEnd"/>
          </w:p>
        </w:tc>
      </w:tr>
      <w:tr w:rsidR="00BB622F" w:rsidRPr="00550B94" w14:paraId="0DFBD384" w14:textId="77777777" w:rsidTr="000077F4">
        <w:trPr>
          <w:trHeight w:val="300"/>
        </w:trPr>
        <w:tc>
          <w:tcPr>
            <w:tcW w:w="2200" w:type="dxa"/>
            <w:noWrap/>
            <w:hideMark/>
          </w:tcPr>
          <w:p w14:paraId="6CA71805" w14:textId="77777777" w:rsidR="00BB622F" w:rsidRPr="00550B94" w:rsidRDefault="00BB622F" w:rsidP="000077F4">
            <w:r w:rsidRPr="00550B94">
              <w:t>1</w:t>
            </w:r>
          </w:p>
        </w:tc>
        <w:tc>
          <w:tcPr>
            <w:tcW w:w="4500" w:type="dxa"/>
            <w:noWrap/>
            <w:hideMark/>
          </w:tcPr>
          <w:p w14:paraId="61517B80" w14:textId="77777777" w:rsidR="00BB622F" w:rsidRPr="00550B94" w:rsidRDefault="00BB622F" w:rsidP="000077F4">
            <w:r w:rsidRPr="00550B94">
              <w:t>g</w:t>
            </w:r>
          </w:p>
        </w:tc>
      </w:tr>
      <w:tr w:rsidR="00BB622F" w:rsidRPr="00550B94" w14:paraId="4C1E948A" w14:textId="77777777" w:rsidTr="000077F4">
        <w:trPr>
          <w:trHeight w:val="300"/>
        </w:trPr>
        <w:tc>
          <w:tcPr>
            <w:tcW w:w="2200" w:type="dxa"/>
            <w:noWrap/>
            <w:hideMark/>
          </w:tcPr>
          <w:p w14:paraId="10EE25A7" w14:textId="77777777" w:rsidR="00BB622F" w:rsidRPr="00550B94" w:rsidRDefault="00BB622F" w:rsidP="000077F4">
            <w:r w:rsidRPr="00550B94">
              <w:t>2</w:t>
            </w:r>
          </w:p>
        </w:tc>
        <w:tc>
          <w:tcPr>
            <w:tcW w:w="4500" w:type="dxa"/>
            <w:noWrap/>
            <w:hideMark/>
          </w:tcPr>
          <w:p w14:paraId="1B274213" w14:textId="77777777" w:rsidR="00BB622F" w:rsidRPr="00550B94" w:rsidRDefault="00BB622F" w:rsidP="000077F4">
            <w:r w:rsidRPr="00550B94">
              <w:t>kg</w:t>
            </w:r>
          </w:p>
        </w:tc>
      </w:tr>
      <w:tr w:rsidR="00BB622F" w:rsidRPr="00550B94" w14:paraId="690BD9D1" w14:textId="77777777" w:rsidTr="000077F4">
        <w:trPr>
          <w:trHeight w:val="300"/>
        </w:trPr>
        <w:tc>
          <w:tcPr>
            <w:tcW w:w="2200" w:type="dxa"/>
            <w:noWrap/>
            <w:hideMark/>
          </w:tcPr>
          <w:p w14:paraId="4C355078" w14:textId="77777777" w:rsidR="00BB622F" w:rsidRPr="00550B94" w:rsidRDefault="00BB622F" w:rsidP="000077F4">
            <w:r w:rsidRPr="00550B94">
              <w:t>3</w:t>
            </w:r>
          </w:p>
        </w:tc>
        <w:tc>
          <w:tcPr>
            <w:tcW w:w="4500" w:type="dxa"/>
            <w:noWrap/>
            <w:hideMark/>
          </w:tcPr>
          <w:p w14:paraId="345CD95F" w14:textId="77777777" w:rsidR="00BB622F" w:rsidRPr="00550B94" w:rsidRDefault="00BB622F" w:rsidP="000077F4">
            <w:r w:rsidRPr="00550B94">
              <w:t>mg</w:t>
            </w:r>
          </w:p>
        </w:tc>
      </w:tr>
    </w:tbl>
    <w:p w14:paraId="06B00BA2" w14:textId="77777777" w:rsidR="00BB622F" w:rsidRDefault="00BB622F" w:rsidP="00BC048B">
      <w:r>
        <w:t>Figure #31 Units-2NF</w:t>
      </w:r>
    </w:p>
    <w:p w14:paraId="2ABAFE20" w14:textId="77777777" w:rsidR="00BB622F" w:rsidRDefault="00BB622F" w:rsidP="00BC048B">
      <w:pPr>
        <w:spacing w:line="360" w:lineRule="auto"/>
        <w:ind w:left="720"/>
        <w:jc w:val="both"/>
      </w:pPr>
      <w:r>
        <w:t>Figures 29,30,31 shows the second normal form of figure 28 which split into 3 tables with their respective table name and attributes.  Figures 29,30,31 is already in their third normal form because they do not contain any transitive dependency.</w:t>
      </w:r>
    </w:p>
    <w:p w14:paraId="62B3D4E9" w14:textId="77777777" w:rsidR="00BB622F" w:rsidRDefault="00BB622F" w:rsidP="00BC048B">
      <w:pPr>
        <w:jc w:val="both"/>
      </w:pPr>
      <w:r>
        <w:t>Deworming</w:t>
      </w:r>
    </w:p>
    <w:tbl>
      <w:tblPr>
        <w:tblStyle w:val="TableGrid"/>
        <w:tblW w:w="0" w:type="auto"/>
        <w:tblLook w:val="04A0" w:firstRow="1" w:lastRow="0" w:firstColumn="1" w:lastColumn="0" w:noHBand="0" w:noVBand="1"/>
      </w:tblPr>
      <w:tblGrid>
        <w:gridCol w:w="1072"/>
        <w:gridCol w:w="2062"/>
        <w:gridCol w:w="993"/>
        <w:gridCol w:w="1200"/>
        <w:gridCol w:w="1474"/>
        <w:gridCol w:w="1829"/>
      </w:tblGrid>
      <w:tr w:rsidR="00BB622F" w:rsidRPr="00871A36" w14:paraId="3FDEE1C0" w14:textId="77777777" w:rsidTr="000077F4">
        <w:trPr>
          <w:trHeight w:val="300"/>
        </w:trPr>
        <w:tc>
          <w:tcPr>
            <w:tcW w:w="2200" w:type="dxa"/>
            <w:noWrap/>
            <w:hideMark/>
          </w:tcPr>
          <w:p w14:paraId="27FBCCD5" w14:textId="77777777" w:rsidR="00BB622F" w:rsidRPr="00871A36" w:rsidRDefault="00BB622F" w:rsidP="000077F4">
            <w:proofErr w:type="spellStart"/>
            <w:r w:rsidRPr="00871A36">
              <w:t>operation_date</w:t>
            </w:r>
            <w:proofErr w:type="spellEnd"/>
          </w:p>
        </w:tc>
        <w:tc>
          <w:tcPr>
            <w:tcW w:w="4500" w:type="dxa"/>
            <w:noWrap/>
            <w:hideMark/>
          </w:tcPr>
          <w:p w14:paraId="01EDC739" w14:textId="77777777" w:rsidR="00BB622F" w:rsidRPr="00871A36" w:rsidRDefault="00BB622F" w:rsidP="000077F4">
            <w:proofErr w:type="spellStart"/>
            <w:r w:rsidRPr="00871A36">
              <w:t>pig_id</w:t>
            </w:r>
            <w:proofErr w:type="spellEnd"/>
          </w:p>
        </w:tc>
        <w:tc>
          <w:tcPr>
            <w:tcW w:w="2020" w:type="dxa"/>
            <w:noWrap/>
            <w:hideMark/>
          </w:tcPr>
          <w:p w14:paraId="1A007FE5" w14:textId="77777777" w:rsidR="00BB622F" w:rsidRPr="00871A36" w:rsidRDefault="00BB622F" w:rsidP="000077F4">
            <w:proofErr w:type="spellStart"/>
            <w:r w:rsidRPr="00871A36">
              <w:t>item_id</w:t>
            </w:r>
            <w:proofErr w:type="spellEnd"/>
          </w:p>
        </w:tc>
        <w:tc>
          <w:tcPr>
            <w:tcW w:w="2500" w:type="dxa"/>
            <w:noWrap/>
            <w:hideMark/>
          </w:tcPr>
          <w:p w14:paraId="203731C9" w14:textId="77777777" w:rsidR="00BB622F" w:rsidRPr="00871A36" w:rsidRDefault="00BB622F" w:rsidP="000077F4">
            <w:proofErr w:type="spellStart"/>
            <w:r w:rsidRPr="00871A36">
              <w:t>item_name</w:t>
            </w:r>
            <w:proofErr w:type="spellEnd"/>
          </w:p>
        </w:tc>
        <w:tc>
          <w:tcPr>
            <w:tcW w:w="3135" w:type="dxa"/>
            <w:noWrap/>
            <w:hideMark/>
          </w:tcPr>
          <w:p w14:paraId="007DC257" w14:textId="77777777" w:rsidR="00BB622F" w:rsidRPr="00871A36" w:rsidRDefault="00BB622F" w:rsidP="000077F4">
            <w:proofErr w:type="spellStart"/>
            <w:r w:rsidRPr="00871A36">
              <w:t>item_description</w:t>
            </w:r>
            <w:proofErr w:type="spellEnd"/>
          </w:p>
        </w:tc>
        <w:tc>
          <w:tcPr>
            <w:tcW w:w="3960" w:type="dxa"/>
            <w:noWrap/>
            <w:hideMark/>
          </w:tcPr>
          <w:p w14:paraId="739540AB" w14:textId="77777777" w:rsidR="00BB622F" w:rsidRPr="00871A36" w:rsidRDefault="00BB622F" w:rsidP="000077F4">
            <w:proofErr w:type="spellStart"/>
            <w:r w:rsidRPr="00871A36">
              <w:t>item_quantity</w:t>
            </w:r>
            <w:proofErr w:type="spellEnd"/>
          </w:p>
        </w:tc>
      </w:tr>
      <w:tr w:rsidR="00BB622F" w:rsidRPr="00871A36" w14:paraId="6F979E8A" w14:textId="77777777" w:rsidTr="000077F4">
        <w:trPr>
          <w:trHeight w:val="300"/>
        </w:trPr>
        <w:tc>
          <w:tcPr>
            <w:tcW w:w="2200" w:type="dxa"/>
            <w:noWrap/>
            <w:hideMark/>
          </w:tcPr>
          <w:p w14:paraId="64874AE7" w14:textId="77777777" w:rsidR="00BB622F" w:rsidRPr="00871A36" w:rsidRDefault="00BB622F" w:rsidP="000077F4">
            <w:r w:rsidRPr="00871A36">
              <w:t>12/22/2022</w:t>
            </w:r>
          </w:p>
        </w:tc>
        <w:tc>
          <w:tcPr>
            <w:tcW w:w="4500" w:type="dxa"/>
            <w:noWrap/>
            <w:hideMark/>
          </w:tcPr>
          <w:p w14:paraId="35517D0D" w14:textId="77777777" w:rsidR="00BB622F" w:rsidRPr="00871A36" w:rsidRDefault="00BB622F" w:rsidP="000077F4">
            <w:r w:rsidRPr="00871A36">
              <w:t>pig_hkl525</w:t>
            </w:r>
          </w:p>
        </w:tc>
        <w:tc>
          <w:tcPr>
            <w:tcW w:w="2020" w:type="dxa"/>
            <w:noWrap/>
            <w:hideMark/>
          </w:tcPr>
          <w:p w14:paraId="12371C3D" w14:textId="77777777" w:rsidR="00BB622F" w:rsidRPr="00871A36" w:rsidRDefault="00BB622F" w:rsidP="000077F4">
            <w:r w:rsidRPr="00871A36">
              <w:t>1</w:t>
            </w:r>
          </w:p>
        </w:tc>
        <w:tc>
          <w:tcPr>
            <w:tcW w:w="2500" w:type="dxa"/>
            <w:noWrap/>
            <w:hideMark/>
          </w:tcPr>
          <w:p w14:paraId="674312B2" w14:textId="77777777" w:rsidR="00BB622F" w:rsidRPr="00871A36" w:rsidRDefault="00BB622F" w:rsidP="000077F4">
            <w:proofErr w:type="spellStart"/>
            <w:r w:rsidRPr="00871A36">
              <w:t>IverMictin</w:t>
            </w:r>
            <w:proofErr w:type="spellEnd"/>
          </w:p>
        </w:tc>
        <w:tc>
          <w:tcPr>
            <w:tcW w:w="3135" w:type="dxa"/>
            <w:noWrap/>
            <w:hideMark/>
          </w:tcPr>
          <w:p w14:paraId="13311BE5" w14:textId="77777777" w:rsidR="00BB622F" w:rsidRPr="00871A36" w:rsidRDefault="00BB622F" w:rsidP="000077F4">
            <w:proofErr w:type="gramStart"/>
            <w:r w:rsidRPr="00871A36">
              <w:t>12 gram</w:t>
            </w:r>
            <w:proofErr w:type="gramEnd"/>
            <w:r w:rsidRPr="00871A36">
              <w:t xml:space="preserve"> </w:t>
            </w:r>
            <w:proofErr w:type="spellStart"/>
            <w:r w:rsidRPr="00871A36">
              <w:t>Dewormer</w:t>
            </w:r>
            <w:proofErr w:type="spellEnd"/>
          </w:p>
        </w:tc>
        <w:tc>
          <w:tcPr>
            <w:tcW w:w="3960" w:type="dxa"/>
            <w:noWrap/>
            <w:hideMark/>
          </w:tcPr>
          <w:p w14:paraId="5E07E2E0" w14:textId="77777777" w:rsidR="00BB622F" w:rsidRPr="00871A36" w:rsidRDefault="00BB622F" w:rsidP="000077F4">
            <w:r w:rsidRPr="00871A36">
              <w:t>0.5 g</w:t>
            </w:r>
          </w:p>
        </w:tc>
      </w:tr>
      <w:tr w:rsidR="00BB622F" w:rsidRPr="00871A36" w14:paraId="48AC63ED" w14:textId="77777777" w:rsidTr="000077F4">
        <w:trPr>
          <w:trHeight w:val="300"/>
        </w:trPr>
        <w:tc>
          <w:tcPr>
            <w:tcW w:w="2200" w:type="dxa"/>
            <w:noWrap/>
            <w:hideMark/>
          </w:tcPr>
          <w:p w14:paraId="26A9F4F1" w14:textId="77777777" w:rsidR="00BB622F" w:rsidRPr="00871A36" w:rsidRDefault="00BB622F" w:rsidP="000077F4">
            <w:r w:rsidRPr="00871A36">
              <w:t>12/12/2022</w:t>
            </w:r>
          </w:p>
        </w:tc>
        <w:tc>
          <w:tcPr>
            <w:tcW w:w="4500" w:type="dxa"/>
            <w:noWrap/>
            <w:hideMark/>
          </w:tcPr>
          <w:p w14:paraId="61268F1A" w14:textId="77777777" w:rsidR="00BB622F" w:rsidRPr="00871A36" w:rsidRDefault="00BB622F" w:rsidP="000077F4">
            <w:r w:rsidRPr="00871A36">
              <w:t>pig_1dsw52</w:t>
            </w:r>
          </w:p>
        </w:tc>
        <w:tc>
          <w:tcPr>
            <w:tcW w:w="2020" w:type="dxa"/>
            <w:noWrap/>
            <w:hideMark/>
          </w:tcPr>
          <w:p w14:paraId="1F4CB236" w14:textId="77777777" w:rsidR="00BB622F" w:rsidRPr="00871A36" w:rsidRDefault="00BB622F" w:rsidP="000077F4">
            <w:r w:rsidRPr="00871A36">
              <w:t>2</w:t>
            </w:r>
          </w:p>
        </w:tc>
        <w:tc>
          <w:tcPr>
            <w:tcW w:w="2500" w:type="dxa"/>
            <w:noWrap/>
            <w:hideMark/>
          </w:tcPr>
          <w:p w14:paraId="5C5D8C52" w14:textId="77777777" w:rsidR="00BB622F" w:rsidRPr="00871A36" w:rsidRDefault="00BB622F" w:rsidP="000077F4">
            <w:r w:rsidRPr="00871A36">
              <w:t>B-MEG Premium Grower</w:t>
            </w:r>
          </w:p>
        </w:tc>
        <w:tc>
          <w:tcPr>
            <w:tcW w:w="3135" w:type="dxa"/>
            <w:noWrap/>
            <w:hideMark/>
          </w:tcPr>
          <w:p w14:paraId="0BDD034E" w14:textId="77777777" w:rsidR="00BB622F" w:rsidRPr="00871A36" w:rsidRDefault="00BB622F" w:rsidP="000077F4">
            <w:r w:rsidRPr="00871A36">
              <w:t>50kg 1 Sack Grower Feeds</w:t>
            </w:r>
          </w:p>
        </w:tc>
        <w:tc>
          <w:tcPr>
            <w:tcW w:w="3960" w:type="dxa"/>
            <w:noWrap/>
            <w:hideMark/>
          </w:tcPr>
          <w:p w14:paraId="38D46ED3" w14:textId="77777777" w:rsidR="00BB622F" w:rsidRPr="00871A36" w:rsidRDefault="00BB622F" w:rsidP="000077F4">
            <w:r w:rsidRPr="00871A36">
              <w:t>5 kg</w:t>
            </w:r>
          </w:p>
        </w:tc>
      </w:tr>
      <w:tr w:rsidR="00BB622F" w:rsidRPr="00871A36" w14:paraId="1B8BE196" w14:textId="77777777" w:rsidTr="000077F4">
        <w:trPr>
          <w:trHeight w:val="300"/>
        </w:trPr>
        <w:tc>
          <w:tcPr>
            <w:tcW w:w="2200" w:type="dxa"/>
            <w:noWrap/>
            <w:hideMark/>
          </w:tcPr>
          <w:p w14:paraId="18825BAF" w14:textId="77777777" w:rsidR="00BB622F" w:rsidRPr="00871A36" w:rsidRDefault="00BB622F" w:rsidP="000077F4">
            <w:r w:rsidRPr="00871A36">
              <w:t>12/14/2022</w:t>
            </w:r>
          </w:p>
        </w:tc>
        <w:tc>
          <w:tcPr>
            <w:tcW w:w="4500" w:type="dxa"/>
            <w:noWrap/>
            <w:hideMark/>
          </w:tcPr>
          <w:p w14:paraId="5C040138" w14:textId="77777777" w:rsidR="00BB622F" w:rsidRPr="00871A36" w:rsidRDefault="00BB622F" w:rsidP="000077F4">
            <w:r w:rsidRPr="00871A36">
              <w:t>pig_658hkj</w:t>
            </w:r>
          </w:p>
        </w:tc>
        <w:tc>
          <w:tcPr>
            <w:tcW w:w="2020" w:type="dxa"/>
            <w:noWrap/>
            <w:hideMark/>
          </w:tcPr>
          <w:p w14:paraId="20AFA779" w14:textId="77777777" w:rsidR="00BB622F" w:rsidRPr="00871A36" w:rsidRDefault="00BB622F" w:rsidP="000077F4">
            <w:r w:rsidRPr="00871A36">
              <w:t>3</w:t>
            </w:r>
          </w:p>
        </w:tc>
        <w:tc>
          <w:tcPr>
            <w:tcW w:w="2500" w:type="dxa"/>
            <w:noWrap/>
            <w:hideMark/>
          </w:tcPr>
          <w:p w14:paraId="0DB8968A" w14:textId="77777777" w:rsidR="00BB622F" w:rsidRPr="00871A36" w:rsidRDefault="00BB622F" w:rsidP="000077F4">
            <w:r w:rsidRPr="00871A36">
              <w:t>B-Complex</w:t>
            </w:r>
          </w:p>
        </w:tc>
        <w:tc>
          <w:tcPr>
            <w:tcW w:w="3135" w:type="dxa"/>
            <w:noWrap/>
            <w:hideMark/>
          </w:tcPr>
          <w:p w14:paraId="7D73EDD7" w14:textId="77777777" w:rsidR="00BB622F" w:rsidRPr="00871A36" w:rsidRDefault="00BB622F" w:rsidP="000077F4">
            <w:r w:rsidRPr="00871A36">
              <w:t>15mg 1 Bottle B-Complex Vitamins</w:t>
            </w:r>
          </w:p>
        </w:tc>
        <w:tc>
          <w:tcPr>
            <w:tcW w:w="3960" w:type="dxa"/>
            <w:noWrap/>
            <w:hideMark/>
          </w:tcPr>
          <w:p w14:paraId="63785CC5" w14:textId="77777777" w:rsidR="00BB622F" w:rsidRPr="00871A36" w:rsidRDefault="00BB622F" w:rsidP="000077F4">
            <w:r w:rsidRPr="00871A36">
              <w:t>0.5mg</w:t>
            </w:r>
          </w:p>
        </w:tc>
      </w:tr>
    </w:tbl>
    <w:p w14:paraId="605A002C" w14:textId="77777777" w:rsidR="00BB622F" w:rsidRDefault="00BB622F" w:rsidP="00BB622F">
      <w:r>
        <w:t>Figure #32 Deworming-0NF</w:t>
      </w:r>
    </w:p>
    <w:p w14:paraId="77C5792A" w14:textId="77777777" w:rsidR="00BB622F" w:rsidRDefault="00BB622F" w:rsidP="00BB622F">
      <w:r>
        <w:t xml:space="preserve">Figure #32 shows the unnormalized table of deworming table. Because it contains non-atomic value in attribute </w:t>
      </w:r>
      <w:proofErr w:type="spellStart"/>
      <w:r>
        <w:t>item_quantity</w:t>
      </w:r>
      <w:proofErr w:type="spellEnd"/>
      <w:r>
        <w:t>.</w:t>
      </w:r>
    </w:p>
    <w:p w14:paraId="6DC630A6" w14:textId="77777777" w:rsidR="00BB622F" w:rsidRDefault="00BB622F" w:rsidP="00BB622F">
      <w:r>
        <w:t>Deworming</w:t>
      </w:r>
    </w:p>
    <w:tbl>
      <w:tblPr>
        <w:tblStyle w:val="TableGrid"/>
        <w:tblW w:w="0" w:type="auto"/>
        <w:tblLook w:val="04A0" w:firstRow="1" w:lastRow="0" w:firstColumn="1" w:lastColumn="0" w:noHBand="0" w:noVBand="1"/>
      </w:tblPr>
      <w:tblGrid>
        <w:gridCol w:w="875"/>
        <w:gridCol w:w="1639"/>
        <w:gridCol w:w="815"/>
        <w:gridCol w:w="975"/>
        <w:gridCol w:w="1180"/>
        <w:gridCol w:w="1459"/>
        <w:gridCol w:w="815"/>
        <w:gridCol w:w="872"/>
      </w:tblGrid>
      <w:tr w:rsidR="00BB622F" w:rsidRPr="00871A36" w14:paraId="1EAA02E8" w14:textId="77777777" w:rsidTr="000077F4">
        <w:trPr>
          <w:trHeight w:val="300"/>
        </w:trPr>
        <w:tc>
          <w:tcPr>
            <w:tcW w:w="2200" w:type="dxa"/>
            <w:noWrap/>
            <w:hideMark/>
          </w:tcPr>
          <w:p w14:paraId="67453BD3" w14:textId="77777777" w:rsidR="00BB622F" w:rsidRPr="005152B2" w:rsidRDefault="00BB622F" w:rsidP="000077F4">
            <w:pPr>
              <w:rPr>
                <w:u w:val="single"/>
              </w:rPr>
            </w:pPr>
            <w:proofErr w:type="spellStart"/>
            <w:r w:rsidRPr="005152B2">
              <w:rPr>
                <w:u w:val="single"/>
              </w:rPr>
              <w:t>deworming_id</w:t>
            </w:r>
            <w:proofErr w:type="spellEnd"/>
          </w:p>
        </w:tc>
        <w:tc>
          <w:tcPr>
            <w:tcW w:w="4500" w:type="dxa"/>
            <w:noWrap/>
            <w:hideMark/>
          </w:tcPr>
          <w:p w14:paraId="661500AA" w14:textId="77777777" w:rsidR="00BB622F" w:rsidRPr="00871A36" w:rsidRDefault="00BB622F" w:rsidP="000077F4">
            <w:proofErr w:type="spellStart"/>
            <w:r w:rsidRPr="00871A36">
              <w:t>operation_date</w:t>
            </w:r>
            <w:proofErr w:type="spellEnd"/>
          </w:p>
        </w:tc>
        <w:tc>
          <w:tcPr>
            <w:tcW w:w="2020" w:type="dxa"/>
            <w:noWrap/>
            <w:hideMark/>
          </w:tcPr>
          <w:p w14:paraId="4EC772FE" w14:textId="77777777" w:rsidR="00BB622F" w:rsidRPr="00871A36" w:rsidRDefault="00BB622F" w:rsidP="000077F4">
            <w:proofErr w:type="spellStart"/>
            <w:r w:rsidRPr="00871A36">
              <w:t>pig_id</w:t>
            </w:r>
            <w:proofErr w:type="spellEnd"/>
          </w:p>
        </w:tc>
        <w:tc>
          <w:tcPr>
            <w:tcW w:w="2500" w:type="dxa"/>
            <w:noWrap/>
            <w:hideMark/>
          </w:tcPr>
          <w:p w14:paraId="54935011" w14:textId="77777777" w:rsidR="00BB622F" w:rsidRPr="00871A36" w:rsidRDefault="00BB622F" w:rsidP="000077F4">
            <w:proofErr w:type="spellStart"/>
            <w:r w:rsidRPr="00871A36">
              <w:t>item_id</w:t>
            </w:r>
            <w:proofErr w:type="spellEnd"/>
          </w:p>
        </w:tc>
        <w:tc>
          <w:tcPr>
            <w:tcW w:w="3120" w:type="dxa"/>
            <w:noWrap/>
            <w:hideMark/>
          </w:tcPr>
          <w:p w14:paraId="32737531" w14:textId="77777777" w:rsidR="00BB622F" w:rsidRPr="00871A36" w:rsidRDefault="00BB622F" w:rsidP="000077F4">
            <w:proofErr w:type="spellStart"/>
            <w:r w:rsidRPr="00871A36">
              <w:t>item_name</w:t>
            </w:r>
            <w:proofErr w:type="spellEnd"/>
          </w:p>
        </w:tc>
        <w:tc>
          <w:tcPr>
            <w:tcW w:w="3960" w:type="dxa"/>
            <w:noWrap/>
            <w:hideMark/>
          </w:tcPr>
          <w:p w14:paraId="1263AA8D" w14:textId="77777777" w:rsidR="00BB622F" w:rsidRPr="00871A36" w:rsidRDefault="00BB622F" w:rsidP="000077F4">
            <w:proofErr w:type="spellStart"/>
            <w:r w:rsidRPr="00871A36">
              <w:t>item_description</w:t>
            </w:r>
            <w:proofErr w:type="spellEnd"/>
          </w:p>
        </w:tc>
        <w:tc>
          <w:tcPr>
            <w:tcW w:w="2020" w:type="dxa"/>
            <w:noWrap/>
            <w:hideMark/>
          </w:tcPr>
          <w:p w14:paraId="14929D38" w14:textId="77777777" w:rsidR="00BB622F" w:rsidRPr="00871A36" w:rsidRDefault="00BB622F" w:rsidP="000077F4">
            <w:proofErr w:type="spellStart"/>
            <w:r w:rsidRPr="00871A36">
              <w:t>item_quantity</w:t>
            </w:r>
            <w:proofErr w:type="spellEnd"/>
          </w:p>
        </w:tc>
        <w:tc>
          <w:tcPr>
            <w:tcW w:w="1764" w:type="dxa"/>
            <w:noWrap/>
            <w:hideMark/>
          </w:tcPr>
          <w:p w14:paraId="57A63772" w14:textId="77777777" w:rsidR="00BB622F" w:rsidRPr="00871A36" w:rsidRDefault="00BB622F" w:rsidP="000077F4">
            <w:proofErr w:type="spellStart"/>
            <w:r w:rsidRPr="00871A36">
              <w:t>item_quantity_unit</w:t>
            </w:r>
            <w:proofErr w:type="spellEnd"/>
          </w:p>
        </w:tc>
      </w:tr>
      <w:tr w:rsidR="00BB622F" w:rsidRPr="00871A36" w14:paraId="505D7701" w14:textId="77777777" w:rsidTr="000077F4">
        <w:trPr>
          <w:trHeight w:val="300"/>
        </w:trPr>
        <w:tc>
          <w:tcPr>
            <w:tcW w:w="2200" w:type="dxa"/>
            <w:noWrap/>
            <w:hideMark/>
          </w:tcPr>
          <w:p w14:paraId="7B3E46BC" w14:textId="77777777" w:rsidR="00BB622F" w:rsidRPr="00871A36" w:rsidRDefault="00BB622F" w:rsidP="000077F4">
            <w:r w:rsidRPr="00871A36">
              <w:lastRenderedPageBreak/>
              <w:t>1</w:t>
            </w:r>
          </w:p>
        </w:tc>
        <w:tc>
          <w:tcPr>
            <w:tcW w:w="4500" w:type="dxa"/>
            <w:noWrap/>
            <w:hideMark/>
          </w:tcPr>
          <w:p w14:paraId="1F2C8CF1" w14:textId="77777777" w:rsidR="00BB622F" w:rsidRPr="00871A36" w:rsidRDefault="00BB622F" w:rsidP="000077F4">
            <w:r w:rsidRPr="00871A36">
              <w:t>12/22/2022</w:t>
            </w:r>
          </w:p>
        </w:tc>
        <w:tc>
          <w:tcPr>
            <w:tcW w:w="2020" w:type="dxa"/>
            <w:noWrap/>
            <w:hideMark/>
          </w:tcPr>
          <w:p w14:paraId="0B27A9BC" w14:textId="77777777" w:rsidR="00BB622F" w:rsidRPr="00871A36" w:rsidRDefault="00BB622F" w:rsidP="000077F4">
            <w:r w:rsidRPr="00871A36">
              <w:t>pig_hkl525</w:t>
            </w:r>
          </w:p>
        </w:tc>
        <w:tc>
          <w:tcPr>
            <w:tcW w:w="2500" w:type="dxa"/>
            <w:noWrap/>
            <w:hideMark/>
          </w:tcPr>
          <w:p w14:paraId="0BA73CE9" w14:textId="77777777" w:rsidR="00BB622F" w:rsidRPr="00871A36" w:rsidRDefault="00BB622F" w:rsidP="000077F4">
            <w:r w:rsidRPr="00871A36">
              <w:t>1</w:t>
            </w:r>
          </w:p>
        </w:tc>
        <w:tc>
          <w:tcPr>
            <w:tcW w:w="3120" w:type="dxa"/>
            <w:noWrap/>
            <w:hideMark/>
          </w:tcPr>
          <w:p w14:paraId="29D85F2F" w14:textId="77777777" w:rsidR="00BB622F" w:rsidRPr="00871A36" w:rsidRDefault="00BB622F" w:rsidP="000077F4">
            <w:proofErr w:type="spellStart"/>
            <w:r w:rsidRPr="00871A36">
              <w:t>IverMictin</w:t>
            </w:r>
            <w:proofErr w:type="spellEnd"/>
          </w:p>
        </w:tc>
        <w:tc>
          <w:tcPr>
            <w:tcW w:w="3960" w:type="dxa"/>
            <w:noWrap/>
            <w:hideMark/>
          </w:tcPr>
          <w:p w14:paraId="6CC84BD0" w14:textId="77777777" w:rsidR="00BB622F" w:rsidRPr="00871A36" w:rsidRDefault="00BB622F" w:rsidP="000077F4">
            <w:proofErr w:type="gramStart"/>
            <w:r w:rsidRPr="00871A36">
              <w:t>12 gram</w:t>
            </w:r>
            <w:proofErr w:type="gramEnd"/>
            <w:r w:rsidRPr="00871A36">
              <w:t xml:space="preserve"> </w:t>
            </w:r>
            <w:proofErr w:type="spellStart"/>
            <w:r w:rsidRPr="00871A36">
              <w:t>Dewormer</w:t>
            </w:r>
            <w:proofErr w:type="spellEnd"/>
          </w:p>
        </w:tc>
        <w:tc>
          <w:tcPr>
            <w:tcW w:w="2020" w:type="dxa"/>
            <w:noWrap/>
            <w:hideMark/>
          </w:tcPr>
          <w:p w14:paraId="5B115E2D" w14:textId="77777777" w:rsidR="00BB622F" w:rsidRPr="00871A36" w:rsidRDefault="00BB622F" w:rsidP="000077F4">
            <w:r w:rsidRPr="00871A36">
              <w:t>0.5</w:t>
            </w:r>
          </w:p>
        </w:tc>
        <w:tc>
          <w:tcPr>
            <w:tcW w:w="1764" w:type="dxa"/>
            <w:noWrap/>
            <w:hideMark/>
          </w:tcPr>
          <w:p w14:paraId="4456C8AD" w14:textId="77777777" w:rsidR="00BB622F" w:rsidRPr="00871A36" w:rsidRDefault="00BB622F" w:rsidP="000077F4">
            <w:r w:rsidRPr="00871A36">
              <w:t>g</w:t>
            </w:r>
          </w:p>
        </w:tc>
      </w:tr>
      <w:tr w:rsidR="00BB622F" w:rsidRPr="00871A36" w14:paraId="67538962" w14:textId="77777777" w:rsidTr="000077F4">
        <w:trPr>
          <w:trHeight w:val="300"/>
        </w:trPr>
        <w:tc>
          <w:tcPr>
            <w:tcW w:w="2200" w:type="dxa"/>
            <w:noWrap/>
            <w:hideMark/>
          </w:tcPr>
          <w:p w14:paraId="2CAB3941" w14:textId="77777777" w:rsidR="00BB622F" w:rsidRPr="00871A36" w:rsidRDefault="00BB622F" w:rsidP="000077F4">
            <w:r w:rsidRPr="00871A36">
              <w:t>2</w:t>
            </w:r>
          </w:p>
        </w:tc>
        <w:tc>
          <w:tcPr>
            <w:tcW w:w="4500" w:type="dxa"/>
            <w:noWrap/>
            <w:hideMark/>
          </w:tcPr>
          <w:p w14:paraId="3FC04EED" w14:textId="77777777" w:rsidR="00BB622F" w:rsidRPr="00871A36" w:rsidRDefault="00BB622F" w:rsidP="000077F4">
            <w:r w:rsidRPr="00871A36">
              <w:t>12/12/2022</w:t>
            </w:r>
          </w:p>
        </w:tc>
        <w:tc>
          <w:tcPr>
            <w:tcW w:w="2020" w:type="dxa"/>
            <w:noWrap/>
            <w:hideMark/>
          </w:tcPr>
          <w:p w14:paraId="4FA0AB8B" w14:textId="77777777" w:rsidR="00BB622F" w:rsidRPr="00871A36" w:rsidRDefault="00BB622F" w:rsidP="000077F4">
            <w:r w:rsidRPr="00871A36">
              <w:t>pig_1dsw52</w:t>
            </w:r>
          </w:p>
        </w:tc>
        <w:tc>
          <w:tcPr>
            <w:tcW w:w="2500" w:type="dxa"/>
            <w:noWrap/>
            <w:hideMark/>
          </w:tcPr>
          <w:p w14:paraId="61E1DE58" w14:textId="77777777" w:rsidR="00BB622F" w:rsidRPr="00871A36" w:rsidRDefault="00BB622F" w:rsidP="000077F4">
            <w:r w:rsidRPr="00871A36">
              <w:t>2</w:t>
            </w:r>
          </w:p>
        </w:tc>
        <w:tc>
          <w:tcPr>
            <w:tcW w:w="3120" w:type="dxa"/>
            <w:noWrap/>
            <w:hideMark/>
          </w:tcPr>
          <w:p w14:paraId="311BB08F" w14:textId="77777777" w:rsidR="00BB622F" w:rsidRPr="00871A36" w:rsidRDefault="00BB622F" w:rsidP="000077F4">
            <w:r w:rsidRPr="00871A36">
              <w:t>B-MEG Premium Grower</w:t>
            </w:r>
          </w:p>
        </w:tc>
        <w:tc>
          <w:tcPr>
            <w:tcW w:w="3960" w:type="dxa"/>
            <w:noWrap/>
            <w:hideMark/>
          </w:tcPr>
          <w:p w14:paraId="0E512895" w14:textId="77777777" w:rsidR="00BB622F" w:rsidRPr="00871A36" w:rsidRDefault="00BB622F" w:rsidP="000077F4">
            <w:r w:rsidRPr="00871A36">
              <w:t>50kg 1 Sack Grower Feeds</w:t>
            </w:r>
          </w:p>
        </w:tc>
        <w:tc>
          <w:tcPr>
            <w:tcW w:w="2020" w:type="dxa"/>
            <w:noWrap/>
            <w:hideMark/>
          </w:tcPr>
          <w:p w14:paraId="5A8E8C4E" w14:textId="77777777" w:rsidR="00BB622F" w:rsidRPr="00871A36" w:rsidRDefault="00BB622F" w:rsidP="000077F4">
            <w:r w:rsidRPr="00871A36">
              <w:t>5</w:t>
            </w:r>
          </w:p>
        </w:tc>
        <w:tc>
          <w:tcPr>
            <w:tcW w:w="1764" w:type="dxa"/>
            <w:noWrap/>
            <w:hideMark/>
          </w:tcPr>
          <w:p w14:paraId="29A984AC" w14:textId="77777777" w:rsidR="00BB622F" w:rsidRPr="00871A36" w:rsidRDefault="00BB622F" w:rsidP="000077F4">
            <w:r w:rsidRPr="00871A36">
              <w:t>kg</w:t>
            </w:r>
          </w:p>
        </w:tc>
      </w:tr>
      <w:tr w:rsidR="00BB622F" w:rsidRPr="00871A36" w14:paraId="55BBD5AF" w14:textId="77777777" w:rsidTr="000077F4">
        <w:trPr>
          <w:trHeight w:val="300"/>
        </w:trPr>
        <w:tc>
          <w:tcPr>
            <w:tcW w:w="2200" w:type="dxa"/>
            <w:noWrap/>
            <w:hideMark/>
          </w:tcPr>
          <w:p w14:paraId="0ACA58B6" w14:textId="77777777" w:rsidR="00BB622F" w:rsidRPr="00871A36" w:rsidRDefault="00BB622F" w:rsidP="000077F4">
            <w:r w:rsidRPr="00871A36">
              <w:t>3</w:t>
            </w:r>
          </w:p>
        </w:tc>
        <w:tc>
          <w:tcPr>
            <w:tcW w:w="4500" w:type="dxa"/>
            <w:noWrap/>
            <w:hideMark/>
          </w:tcPr>
          <w:p w14:paraId="0FB9E502" w14:textId="77777777" w:rsidR="00BB622F" w:rsidRPr="00871A36" w:rsidRDefault="00BB622F" w:rsidP="000077F4">
            <w:r w:rsidRPr="00871A36">
              <w:t>12/14/2022</w:t>
            </w:r>
          </w:p>
        </w:tc>
        <w:tc>
          <w:tcPr>
            <w:tcW w:w="2020" w:type="dxa"/>
            <w:noWrap/>
            <w:hideMark/>
          </w:tcPr>
          <w:p w14:paraId="69933B9D" w14:textId="77777777" w:rsidR="00BB622F" w:rsidRPr="00871A36" w:rsidRDefault="00BB622F" w:rsidP="000077F4">
            <w:r w:rsidRPr="00871A36">
              <w:t>pig_658hkj</w:t>
            </w:r>
          </w:p>
        </w:tc>
        <w:tc>
          <w:tcPr>
            <w:tcW w:w="2500" w:type="dxa"/>
            <w:noWrap/>
            <w:hideMark/>
          </w:tcPr>
          <w:p w14:paraId="5062F796" w14:textId="77777777" w:rsidR="00BB622F" w:rsidRPr="00871A36" w:rsidRDefault="00BB622F" w:rsidP="000077F4">
            <w:r w:rsidRPr="00871A36">
              <w:t>3</w:t>
            </w:r>
          </w:p>
        </w:tc>
        <w:tc>
          <w:tcPr>
            <w:tcW w:w="3120" w:type="dxa"/>
            <w:noWrap/>
            <w:hideMark/>
          </w:tcPr>
          <w:p w14:paraId="7FC11180" w14:textId="77777777" w:rsidR="00BB622F" w:rsidRPr="00871A36" w:rsidRDefault="00BB622F" w:rsidP="000077F4">
            <w:r w:rsidRPr="00871A36">
              <w:t>B-Complex</w:t>
            </w:r>
          </w:p>
        </w:tc>
        <w:tc>
          <w:tcPr>
            <w:tcW w:w="3960" w:type="dxa"/>
            <w:noWrap/>
            <w:hideMark/>
          </w:tcPr>
          <w:p w14:paraId="2CC95DCD" w14:textId="77777777" w:rsidR="00BB622F" w:rsidRPr="00871A36" w:rsidRDefault="00BB622F" w:rsidP="000077F4">
            <w:r w:rsidRPr="00871A36">
              <w:t>15mg 1 Bottle B-Complex Vitamins</w:t>
            </w:r>
          </w:p>
        </w:tc>
        <w:tc>
          <w:tcPr>
            <w:tcW w:w="2020" w:type="dxa"/>
            <w:noWrap/>
            <w:hideMark/>
          </w:tcPr>
          <w:p w14:paraId="44205684" w14:textId="77777777" w:rsidR="00BB622F" w:rsidRPr="00871A36" w:rsidRDefault="00BB622F" w:rsidP="000077F4">
            <w:r w:rsidRPr="00871A36">
              <w:t>0.5</w:t>
            </w:r>
          </w:p>
        </w:tc>
        <w:tc>
          <w:tcPr>
            <w:tcW w:w="1764" w:type="dxa"/>
            <w:noWrap/>
            <w:hideMark/>
          </w:tcPr>
          <w:p w14:paraId="27A3E603" w14:textId="77777777" w:rsidR="00BB622F" w:rsidRPr="00871A36" w:rsidRDefault="00BB622F" w:rsidP="000077F4">
            <w:r w:rsidRPr="00871A36">
              <w:t>mg</w:t>
            </w:r>
          </w:p>
        </w:tc>
      </w:tr>
    </w:tbl>
    <w:p w14:paraId="22017730" w14:textId="77777777" w:rsidR="00BB622F" w:rsidRDefault="00BB622F" w:rsidP="00BB622F">
      <w:r>
        <w:t>Figure #33 Deworming-1NF</w:t>
      </w:r>
    </w:p>
    <w:p w14:paraId="2D463365" w14:textId="77777777" w:rsidR="00BB622F" w:rsidRDefault="00BB622F" w:rsidP="00BB622F">
      <w:r>
        <w:t xml:space="preserve">Figure 33 shows the first normal form of deworming </w:t>
      </w:r>
      <w:proofErr w:type="gramStart"/>
      <w:r>
        <w:t>table .Non</w:t>
      </w:r>
      <w:proofErr w:type="gramEnd"/>
      <w:r>
        <w:t xml:space="preserve">-atomic value is removed which resulted in adding new attribute called </w:t>
      </w:r>
      <w:proofErr w:type="spellStart"/>
      <w:r>
        <w:t>item_quantity_unit</w:t>
      </w:r>
      <w:proofErr w:type="spellEnd"/>
      <w:r>
        <w:t>.</w:t>
      </w:r>
    </w:p>
    <w:p w14:paraId="792E840D" w14:textId="77777777" w:rsidR="00BB622F" w:rsidRDefault="00BB622F" w:rsidP="00BB622F">
      <w:r>
        <w:t>Deworming</w:t>
      </w:r>
    </w:p>
    <w:tbl>
      <w:tblPr>
        <w:tblStyle w:val="TableGrid"/>
        <w:tblW w:w="0" w:type="auto"/>
        <w:tblLook w:val="04A0" w:firstRow="1" w:lastRow="0" w:firstColumn="1" w:lastColumn="0" w:noHBand="0" w:noVBand="1"/>
      </w:tblPr>
      <w:tblGrid>
        <w:gridCol w:w="2200"/>
        <w:gridCol w:w="4500"/>
      </w:tblGrid>
      <w:tr w:rsidR="00BB622F" w:rsidRPr="00AC6C58" w14:paraId="6B091E8B" w14:textId="77777777" w:rsidTr="000077F4">
        <w:trPr>
          <w:trHeight w:val="300"/>
        </w:trPr>
        <w:tc>
          <w:tcPr>
            <w:tcW w:w="2200" w:type="dxa"/>
            <w:noWrap/>
            <w:hideMark/>
          </w:tcPr>
          <w:p w14:paraId="088CE92D" w14:textId="77777777" w:rsidR="00BB622F" w:rsidRPr="005152B2" w:rsidRDefault="00BB622F" w:rsidP="000077F4">
            <w:pPr>
              <w:rPr>
                <w:u w:val="single"/>
              </w:rPr>
            </w:pPr>
            <w:proofErr w:type="spellStart"/>
            <w:r w:rsidRPr="005152B2">
              <w:rPr>
                <w:u w:val="single"/>
              </w:rPr>
              <w:t>deworming_id</w:t>
            </w:r>
            <w:proofErr w:type="spellEnd"/>
          </w:p>
        </w:tc>
        <w:tc>
          <w:tcPr>
            <w:tcW w:w="4500" w:type="dxa"/>
            <w:noWrap/>
            <w:hideMark/>
          </w:tcPr>
          <w:p w14:paraId="20DA1FF8" w14:textId="77777777" w:rsidR="00BB622F" w:rsidRPr="00AC6C58" w:rsidRDefault="00BB622F" w:rsidP="000077F4">
            <w:proofErr w:type="spellStart"/>
            <w:r w:rsidRPr="00AC6C58">
              <w:t>operation_date</w:t>
            </w:r>
            <w:proofErr w:type="spellEnd"/>
          </w:p>
        </w:tc>
      </w:tr>
      <w:tr w:rsidR="00BB622F" w:rsidRPr="00AC6C58" w14:paraId="661958D8" w14:textId="77777777" w:rsidTr="000077F4">
        <w:trPr>
          <w:trHeight w:val="300"/>
        </w:trPr>
        <w:tc>
          <w:tcPr>
            <w:tcW w:w="2200" w:type="dxa"/>
            <w:noWrap/>
            <w:hideMark/>
          </w:tcPr>
          <w:p w14:paraId="57E5B634" w14:textId="77777777" w:rsidR="00BB622F" w:rsidRPr="00AC6C58" w:rsidRDefault="00BB622F" w:rsidP="000077F4">
            <w:r w:rsidRPr="00AC6C58">
              <w:t>1</w:t>
            </w:r>
          </w:p>
        </w:tc>
        <w:tc>
          <w:tcPr>
            <w:tcW w:w="4500" w:type="dxa"/>
            <w:noWrap/>
            <w:hideMark/>
          </w:tcPr>
          <w:p w14:paraId="228BBE89" w14:textId="77777777" w:rsidR="00BB622F" w:rsidRPr="00AC6C58" w:rsidRDefault="00BB622F" w:rsidP="000077F4">
            <w:r w:rsidRPr="00AC6C58">
              <w:t>12/22/2022</w:t>
            </w:r>
          </w:p>
        </w:tc>
      </w:tr>
      <w:tr w:rsidR="00BB622F" w:rsidRPr="00AC6C58" w14:paraId="597869B3" w14:textId="77777777" w:rsidTr="000077F4">
        <w:trPr>
          <w:trHeight w:val="300"/>
        </w:trPr>
        <w:tc>
          <w:tcPr>
            <w:tcW w:w="2200" w:type="dxa"/>
            <w:noWrap/>
            <w:hideMark/>
          </w:tcPr>
          <w:p w14:paraId="757256D1" w14:textId="77777777" w:rsidR="00BB622F" w:rsidRPr="00AC6C58" w:rsidRDefault="00BB622F" w:rsidP="000077F4">
            <w:r w:rsidRPr="00AC6C58">
              <w:t>2</w:t>
            </w:r>
          </w:p>
        </w:tc>
        <w:tc>
          <w:tcPr>
            <w:tcW w:w="4500" w:type="dxa"/>
            <w:noWrap/>
            <w:hideMark/>
          </w:tcPr>
          <w:p w14:paraId="3E7995E6" w14:textId="77777777" w:rsidR="00BB622F" w:rsidRPr="00AC6C58" w:rsidRDefault="00BB622F" w:rsidP="000077F4">
            <w:r w:rsidRPr="00AC6C58">
              <w:t>12/12/2022</w:t>
            </w:r>
          </w:p>
        </w:tc>
      </w:tr>
      <w:tr w:rsidR="00BB622F" w:rsidRPr="00AC6C58" w14:paraId="35910821" w14:textId="77777777" w:rsidTr="000077F4">
        <w:trPr>
          <w:trHeight w:val="300"/>
        </w:trPr>
        <w:tc>
          <w:tcPr>
            <w:tcW w:w="2200" w:type="dxa"/>
            <w:noWrap/>
            <w:hideMark/>
          </w:tcPr>
          <w:p w14:paraId="7B7BED5D" w14:textId="77777777" w:rsidR="00BB622F" w:rsidRPr="00AC6C58" w:rsidRDefault="00BB622F" w:rsidP="000077F4">
            <w:r w:rsidRPr="00AC6C58">
              <w:t>3</w:t>
            </w:r>
          </w:p>
        </w:tc>
        <w:tc>
          <w:tcPr>
            <w:tcW w:w="4500" w:type="dxa"/>
            <w:noWrap/>
            <w:hideMark/>
          </w:tcPr>
          <w:p w14:paraId="5C4DF3DB" w14:textId="77777777" w:rsidR="00BB622F" w:rsidRPr="00AC6C58" w:rsidRDefault="00BB622F" w:rsidP="000077F4">
            <w:r w:rsidRPr="00AC6C58">
              <w:t>12/14/2022</w:t>
            </w:r>
          </w:p>
        </w:tc>
      </w:tr>
    </w:tbl>
    <w:p w14:paraId="17F19F3A" w14:textId="77777777" w:rsidR="00BB622F" w:rsidRDefault="00BB622F" w:rsidP="00BB622F">
      <w:r>
        <w:t>Figure #34 Deworming-2NF</w:t>
      </w:r>
    </w:p>
    <w:p w14:paraId="2B762141" w14:textId="77777777" w:rsidR="00BB622F" w:rsidRDefault="00BB622F" w:rsidP="00BB622F">
      <w:r>
        <w:t>Deworming Details</w:t>
      </w:r>
    </w:p>
    <w:tbl>
      <w:tblPr>
        <w:tblStyle w:val="TableGrid"/>
        <w:tblW w:w="0" w:type="auto"/>
        <w:tblLook w:val="04A0" w:firstRow="1" w:lastRow="0" w:firstColumn="1" w:lastColumn="0" w:noHBand="0" w:noVBand="1"/>
      </w:tblPr>
      <w:tblGrid>
        <w:gridCol w:w="1179"/>
        <w:gridCol w:w="2033"/>
        <w:gridCol w:w="981"/>
        <w:gridCol w:w="1185"/>
        <w:gridCol w:w="1448"/>
        <w:gridCol w:w="1804"/>
      </w:tblGrid>
      <w:tr w:rsidR="00BB622F" w:rsidRPr="00AC6C58" w14:paraId="7851B9DE" w14:textId="77777777" w:rsidTr="000077F4">
        <w:trPr>
          <w:trHeight w:val="300"/>
        </w:trPr>
        <w:tc>
          <w:tcPr>
            <w:tcW w:w="2389" w:type="dxa"/>
            <w:noWrap/>
            <w:hideMark/>
          </w:tcPr>
          <w:p w14:paraId="6DE68264" w14:textId="77777777" w:rsidR="00BB622F" w:rsidRPr="005152B2" w:rsidRDefault="00BB622F" w:rsidP="000077F4">
            <w:pPr>
              <w:rPr>
                <w:u w:val="single"/>
              </w:rPr>
            </w:pPr>
            <w:proofErr w:type="spellStart"/>
            <w:r w:rsidRPr="005152B2">
              <w:rPr>
                <w:u w:val="single"/>
              </w:rPr>
              <w:t>deworming_details_id</w:t>
            </w:r>
            <w:proofErr w:type="spellEnd"/>
          </w:p>
        </w:tc>
        <w:tc>
          <w:tcPr>
            <w:tcW w:w="4500" w:type="dxa"/>
            <w:noWrap/>
            <w:hideMark/>
          </w:tcPr>
          <w:p w14:paraId="3F2536FB" w14:textId="77777777" w:rsidR="00BB622F" w:rsidRPr="00344F14" w:rsidRDefault="00BB622F" w:rsidP="000077F4">
            <w:pPr>
              <w:rPr>
                <w:u w:val="double"/>
              </w:rPr>
            </w:pPr>
            <w:proofErr w:type="spellStart"/>
            <w:r w:rsidRPr="00344F14">
              <w:rPr>
                <w:u w:val="double"/>
              </w:rPr>
              <w:t>deworming_id</w:t>
            </w:r>
            <w:proofErr w:type="spellEnd"/>
          </w:p>
        </w:tc>
        <w:tc>
          <w:tcPr>
            <w:tcW w:w="2020" w:type="dxa"/>
            <w:noWrap/>
            <w:hideMark/>
          </w:tcPr>
          <w:p w14:paraId="11BB1061" w14:textId="77777777" w:rsidR="00BB622F" w:rsidRPr="00344F14" w:rsidRDefault="00BB622F" w:rsidP="000077F4">
            <w:pPr>
              <w:rPr>
                <w:u w:val="double"/>
              </w:rPr>
            </w:pPr>
            <w:proofErr w:type="spellStart"/>
            <w:r w:rsidRPr="00344F14">
              <w:rPr>
                <w:u w:val="double"/>
              </w:rPr>
              <w:t>pig_id</w:t>
            </w:r>
            <w:proofErr w:type="spellEnd"/>
          </w:p>
        </w:tc>
        <w:tc>
          <w:tcPr>
            <w:tcW w:w="2500" w:type="dxa"/>
            <w:noWrap/>
            <w:hideMark/>
          </w:tcPr>
          <w:p w14:paraId="507020DE" w14:textId="77777777" w:rsidR="00BB622F" w:rsidRPr="00344F14" w:rsidRDefault="00BB622F" w:rsidP="000077F4">
            <w:pPr>
              <w:rPr>
                <w:u w:val="double"/>
              </w:rPr>
            </w:pPr>
            <w:proofErr w:type="spellStart"/>
            <w:r w:rsidRPr="00344F14">
              <w:rPr>
                <w:u w:val="double"/>
              </w:rPr>
              <w:t>item_id</w:t>
            </w:r>
            <w:proofErr w:type="spellEnd"/>
          </w:p>
        </w:tc>
        <w:tc>
          <w:tcPr>
            <w:tcW w:w="3120" w:type="dxa"/>
            <w:noWrap/>
            <w:hideMark/>
          </w:tcPr>
          <w:p w14:paraId="78A9D75C" w14:textId="77777777" w:rsidR="00BB622F" w:rsidRPr="00AC6C58" w:rsidRDefault="00BB622F" w:rsidP="000077F4">
            <w:proofErr w:type="spellStart"/>
            <w:r w:rsidRPr="00AC6C58">
              <w:t>item_quantity</w:t>
            </w:r>
            <w:proofErr w:type="spellEnd"/>
          </w:p>
        </w:tc>
        <w:tc>
          <w:tcPr>
            <w:tcW w:w="3960" w:type="dxa"/>
            <w:noWrap/>
            <w:hideMark/>
          </w:tcPr>
          <w:p w14:paraId="26B7E826" w14:textId="77777777" w:rsidR="00BB622F" w:rsidRPr="00AC6C58" w:rsidRDefault="00BB622F" w:rsidP="000077F4">
            <w:proofErr w:type="spellStart"/>
            <w:r w:rsidRPr="00AC6C58">
              <w:t>item_unit</w:t>
            </w:r>
            <w:proofErr w:type="spellEnd"/>
          </w:p>
        </w:tc>
      </w:tr>
      <w:tr w:rsidR="00BB622F" w:rsidRPr="00AC6C58" w14:paraId="72D65471" w14:textId="77777777" w:rsidTr="000077F4">
        <w:trPr>
          <w:trHeight w:val="300"/>
        </w:trPr>
        <w:tc>
          <w:tcPr>
            <w:tcW w:w="2389" w:type="dxa"/>
            <w:noWrap/>
            <w:hideMark/>
          </w:tcPr>
          <w:p w14:paraId="72545F19" w14:textId="77777777" w:rsidR="00BB622F" w:rsidRPr="00AC6C58" w:rsidRDefault="00BB622F" w:rsidP="000077F4">
            <w:r w:rsidRPr="00AC6C58">
              <w:t>1</w:t>
            </w:r>
          </w:p>
        </w:tc>
        <w:tc>
          <w:tcPr>
            <w:tcW w:w="4500" w:type="dxa"/>
            <w:noWrap/>
            <w:hideMark/>
          </w:tcPr>
          <w:p w14:paraId="29D14030" w14:textId="77777777" w:rsidR="00BB622F" w:rsidRPr="00AC6C58" w:rsidRDefault="00BB622F" w:rsidP="000077F4">
            <w:r w:rsidRPr="00AC6C58">
              <w:t>1</w:t>
            </w:r>
          </w:p>
        </w:tc>
        <w:tc>
          <w:tcPr>
            <w:tcW w:w="2020" w:type="dxa"/>
            <w:noWrap/>
            <w:hideMark/>
          </w:tcPr>
          <w:p w14:paraId="5B983FE3" w14:textId="77777777" w:rsidR="00BB622F" w:rsidRPr="00AC6C58" w:rsidRDefault="00BB622F" w:rsidP="000077F4">
            <w:r w:rsidRPr="00AC6C58">
              <w:t>pig_hkl525</w:t>
            </w:r>
          </w:p>
        </w:tc>
        <w:tc>
          <w:tcPr>
            <w:tcW w:w="2500" w:type="dxa"/>
            <w:noWrap/>
            <w:hideMark/>
          </w:tcPr>
          <w:p w14:paraId="7AD7C81E" w14:textId="77777777" w:rsidR="00BB622F" w:rsidRPr="00AC6C58" w:rsidRDefault="00BB622F" w:rsidP="000077F4">
            <w:r w:rsidRPr="00AC6C58">
              <w:t>1</w:t>
            </w:r>
          </w:p>
        </w:tc>
        <w:tc>
          <w:tcPr>
            <w:tcW w:w="3120" w:type="dxa"/>
            <w:noWrap/>
            <w:hideMark/>
          </w:tcPr>
          <w:p w14:paraId="4325333D" w14:textId="77777777" w:rsidR="00BB622F" w:rsidRPr="00AC6C58" w:rsidRDefault="00BB622F" w:rsidP="000077F4">
            <w:r w:rsidRPr="00AC6C58">
              <w:t>0.5</w:t>
            </w:r>
          </w:p>
        </w:tc>
        <w:tc>
          <w:tcPr>
            <w:tcW w:w="3960" w:type="dxa"/>
            <w:noWrap/>
            <w:hideMark/>
          </w:tcPr>
          <w:p w14:paraId="052B8D3F" w14:textId="77777777" w:rsidR="00BB622F" w:rsidRPr="00AC6C58" w:rsidRDefault="00BB622F" w:rsidP="000077F4">
            <w:r w:rsidRPr="00AC6C58">
              <w:t>1</w:t>
            </w:r>
          </w:p>
        </w:tc>
      </w:tr>
      <w:tr w:rsidR="00BB622F" w:rsidRPr="00AC6C58" w14:paraId="6A8B0A7F" w14:textId="77777777" w:rsidTr="000077F4">
        <w:trPr>
          <w:trHeight w:val="300"/>
        </w:trPr>
        <w:tc>
          <w:tcPr>
            <w:tcW w:w="2389" w:type="dxa"/>
            <w:noWrap/>
            <w:hideMark/>
          </w:tcPr>
          <w:p w14:paraId="237279D9" w14:textId="77777777" w:rsidR="00BB622F" w:rsidRPr="00AC6C58" w:rsidRDefault="00BB622F" w:rsidP="000077F4">
            <w:r w:rsidRPr="00AC6C58">
              <w:t>2</w:t>
            </w:r>
          </w:p>
        </w:tc>
        <w:tc>
          <w:tcPr>
            <w:tcW w:w="4500" w:type="dxa"/>
            <w:noWrap/>
            <w:hideMark/>
          </w:tcPr>
          <w:p w14:paraId="79B94AFA" w14:textId="77777777" w:rsidR="00BB622F" w:rsidRPr="00AC6C58" w:rsidRDefault="00BB622F" w:rsidP="000077F4">
            <w:r w:rsidRPr="00AC6C58">
              <w:t>2</w:t>
            </w:r>
          </w:p>
        </w:tc>
        <w:tc>
          <w:tcPr>
            <w:tcW w:w="2020" w:type="dxa"/>
            <w:noWrap/>
            <w:hideMark/>
          </w:tcPr>
          <w:p w14:paraId="547E4E28" w14:textId="77777777" w:rsidR="00BB622F" w:rsidRPr="00AC6C58" w:rsidRDefault="00BB622F" w:rsidP="000077F4">
            <w:r w:rsidRPr="00AC6C58">
              <w:t>pig_1dsw52</w:t>
            </w:r>
          </w:p>
        </w:tc>
        <w:tc>
          <w:tcPr>
            <w:tcW w:w="2500" w:type="dxa"/>
            <w:noWrap/>
            <w:hideMark/>
          </w:tcPr>
          <w:p w14:paraId="0C893FC2" w14:textId="77777777" w:rsidR="00BB622F" w:rsidRPr="00AC6C58" w:rsidRDefault="00BB622F" w:rsidP="000077F4">
            <w:r w:rsidRPr="00AC6C58">
              <w:t>2</w:t>
            </w:r>
          </w:p>
        </w:tc>
        <w:tc>
          <w:tcPr>
            <w:tcW w:w="3120" w:type="dxa"/>
            <w:noWrap/>
            <w:hideMark/>
          </w:tcPr>
          <w:p w14:paraId="085FA62F" w14:textId="77777777" w:rsidR="00BB622F" w:rsidRPr="00AC6C58" w:rsidRDefault="00BB622F" w:rsidP="000077F4">
            <w:r w:rsidRPr="00AC6C58">
              <w:t>5</w:t>
            </w:r>
          </w:p>
        </w:tc>
        <w:tc>
          <w:tcPr>
            <w:tcW w:w="3960" w:type="dxa"/>
            <w:noWrap/>
            <w:hideMark/>
          </w:tcPr>
          <w:p w14:paraId="58770F19" w14:textId="77777777" w:rsidR="00BB622F" w:rsidRPr="00AC6C58" w:rsidRDefault="00BB622F" w:rsidP="000077F4">
            <w:r w:rsidRPr="00AC6C58">
              <w:t>2</w:t>
            </w:r>
          </w:p>
        </w:tc>
      </w:tr>
      <w:tr w:rsidR="00BB622F" w:rsidRPr="00AC6C58" w14:paraId="406A252B" w14:textId="77777777" w:rsidTr="000077F4">
        <w:trPr>
          <w:trHeight w:val="300"/>
        </w:trPr>
        <w:tc>
          <w:tcPr>
            <w:tcW w:w="2389" w:type="dxa"/>
            <w:noWrap/>
            <w:hideMark/>
          </w:tcPr>
          <w:p w14:paraId="731E90DC" w14:textId="77777777" w:rsidR="00BB622F" w:rsidRPr="00AC6C58" w:rsidRDefault="00BB622F" w:rsidP="000077F4">
            <w:r w:rsidRPr="00AC6C58">
              <w:t>3</w:t>
            </w:r>
          </w:p>
        </w:tc>
        <w:tc>
          <w:tcPr>
            <w:tcW w:w="4500" w:type="dxa"/>
            <w:noWrap/>
            <w:hideMark/>
          </w:tcPr>
          <w:p w14:paraId="76A8493F" w14:textId="77777777" w:rsidR="00BB622F" w:rsidRPr="00AC6C58" w:rsidRDefault="00BB622F" w:rsidP="000077F4">
            <w:r w:rsidRPr="00AC6C58">
              <w:t>3</w:t>
            </w:r>
          </w:p>
        </w:tc>
        <w:tc>
          <w:tcPr>
            <w:tcW w:w="2020" w:type="dxa"/>
            <w:noWrap/>
            <w:hideMark/>
          </w:tcPr>
          <w:p w14:paraId="310EE382" w14:textId="77777777" w:rsidR="00BB622F" w:rsidRPr="00AC6C58" w:rsidRDefault="00BB622F" w:rsidP="000077F4">
            <w:r w:rsidRPr="00AC6C58">
              <w:t>pig_658hkj</w:t>
            </w:r>
          </w:p>
        </w:tc>
        <w:tc>
          <w:tcPr>
            <w:tcW w:w="2500" w:type="dxa"/>
            <w:noWrap/>
            <w:hideMark/>
          </w:tcPr>
          <w:p w14:paraId="233AC22D" w14:textId="77777777" w:rsidR="00BB622F" w:rsidRPr="00AC6C58" w:rsidRDefault="00BB622F" w:rsidP="000077F4">
            <w:r w:rsidRPr="00AC6C58">
              <w:t>3</w:t>
            </w:r>
          </w:p>
        </w:tc>
        <w:tc>
          <w:tcPr>
            <w:tcW w:w="3120" w:type="dxa"/>
            <w:noWrap/>
            <w:hideMark/>
          </w:tcPr>
          <w:p w14:paraId="20380AEC" w14:textId="77777777" w:rsidR="00BB622F" w:rsidRPr="00AC6C58" w:rsidRDefault="00BB622F" w:rsidP="000077F4">
            <w:r w:rsidRPr="00AC6C58">
              <w:t>0.5</w:t>
            </w:r>
          </w:p>
        </w:tc>
        <w:tc>
          <w:tcPr>
            <w:tcW w:w="3960" w:type="dxa"/>
            <w:noWrap/>
            <w:hideMark/>
          </w:tcPr>
          <w:p w14:paraId="2107B9A8" w14:textId="77777777" w:rsidR="00BB622F" w:rsidRPr="00AC6C58" w:rsidRDefault="00BB622F" w:rsidP="000077F4">
            <w:r w:rsidRPr="00AC6C58">
              <w:t>3</w:t>
            </w:r>
          </w:p>
        </w:tc>
      </w:tr>
    </w:tbl>
    <w:p w14:paraId="4320B2DF" w14:textId="77777777" w:rsidR="00BB622F" w:rsidRDefault="00BB622F" w:rsidP="00BB622F">
      <w:r>
        <w:t>Figure #35 Deworming Details-2NF</w:t>
      </w:r>
    </w:p>
    <w:p w14:paraId="587ADD17" w14:textId="77777777" w:rsidR="00BB622F" w:rsidRDefault="00BB622F" w:rsidP="00BB622F">
      <w:r>
        <w:t>Units</w:t>
      </w:r>
    </w:p>
    <w:tbl>
      <w:tblPr>
        <w:tblStyle w:val="TableGrid"/>
        <w:tblW w:w="0" w:type="auto"/>
        <w:tblLook w:val="04A0" w:firstRow="1" w:lastRow="0" w:firstColumn="1" w:lastColumn="0" w:noHBand="0" w:noVBand="1"/>
      </w:tblPr>
      <w:tblGrid>
        <w:gridCol w:w="2200"/>
        <w:gridCol w:w="4500"/>
      </w:tblGrid>
      <w:tr w:rsidR="00BB622F" w:rsidRPr="00AC6C58" w14:paraId="2335F5CE" w14:textId="77777777" w:rsidTr="000077F4">
        <w:trPr>
          <w:trHeight w:val="300"/>
        </w:trPr>
        <w:tc>
          <w:tcPr>
            <w:tcW w:w="2200" w:type="dxa"/>
            <w:noWrap/>
            <w:hideMark/>
          </w:tcPr>
          <w:p w14:paraId="7C80B184" w14:textId="77777777" w:rsidR="00BB622F" w:rsidRPr="005152B2" w:rsidRDefault="00BB622F" w:rsidP="000077F4">
            <w:pPr>
              <w:rPr>
                <w:u w:val="single"/>
              </w:rPr>
            </w:pPr>
            <w:proofErr w:type="spellStart"/>
            <w:r w:rsidRPr="005152B2">
              <w:rPr>
                <w:u w:val="single"/>
              </w:rPr>
              <w:t>unit_id</w:t>
            </w:r>
            <w:proofErr w:type="spellEnd"/>
          </w:p>
        </w:tc>
        <w:tc>
          <w:tcPr>
            <w:tcW w:w="4500" w:type="dxa"/>
            <w:noWrap/>
            <w:hideMark/>
          </w:tcPr>
          <w:p w14:paraId="7026FFF3" w14:textId="77777777" w:rsidR="00BB622F" w:rsidRPr="00AC6C58" w:rsidRDefault="00BB622F" w:rsidP="000077F4">
            <w:proofErr w:type="spellStart"/>
            <w:r w:rsidRPr="00AC6C58">
              <w:t>unit_name</w:t>
            </w:r>
            <w:proofErr w:type="spellEnd"/>
          </w:p>
        </w:tc>
      </w:tr>
      <w:tr w:rsidR="00BB622F" w:rsidRPr="00AC6C58" w14:paraId="7D3800D1" w14:textId="77777777" w:rsidTr="000077F4">
        <w:trPr>
          <w:trHeight w:val="300"/>
        </w:trPr>
        <w:tc>
          <w:tcPr>
            <w:tcW w:w="2200" w:type="dxa"/>
            <w:noWrap/>
            <w:hideMark/>
          </w:tcPr>
          <w:p w14:paraId="6823A24C" w14:textId="77777777" w:rsidR="00BB622F" w:rsidRPr="00AC6C58" w:rsidRDefault="00BB622F" w:rsidP="000077F4">
            <w:r w:rsidRPr="00AC6C58">
              <w:t>1</w:t>
            </w:r>
          </w:p>
        </w:tc>
        <w:tc>
          <w:tcPr>
            <w:tcW w:w="4500" w:type="dxa"/>
            <w:noWrap/>
            <w:hideMark/>
          </w:tcPr>
          <w:p w14:paraId="3A161BDF" w14:textId="77777777" w:rsidR="00BB622F" w:rsidRPr="00AC6C58" w:rsidRDefault="00BB622F" w:rsidP="000077F4">
            <w:r w:rsidRPr="00AC6C58">
              <w:t>g</w:t>
            </w:r>
          </w:p>
        </w:tc>
      </w:tr>
      <w:tr w:rsidR="00BB622F" w:rsidRPr="00AC6C58" w14:paraId="66BE5B5A" w14:textId="77777777" w:rsidTr="000077F4">
        <w:trPr>
          <w:trHeight w:val="300"/>
        </w:trPr>
        <w:tc>
          <w:tcPr>
            <w:tcW w:w="2200" w:type="dxa"/>
            <w:noWrap/>
            <w:hideMark/>
          </w:tcPr>
          <w:p w14:paraId="688444B7" w14:textId="77777777" w:rsidR="00BB622F" w:rsidRPr="00AC6C58" w:rsidRDefault="00BB622F" w:rsidP="000077F4">
            <w:r w:rsidRPr="00AC6C58">
              <w:t>2</w:t>
            </w:r>
          </w:p>
        </w:tc>
        <w:tc>
          <w:tcPr>
            <w:tcW w:w="4500" w:type="dxa"/>
            <w:noWrap/>
            <w:hideMark/>
          </w:tcPr>
          <w:p w14:paraId="354D04CF" w14:textId="77777777" w:rsidR="00BB622F" w:rsidRPr="00AC6C58" w:rsidRDefault="00BB622F" w:rsidP="000077F4">
            <w:r w:rsidRPr="00AC6C58">
              <w:t>kg</w:t>
            </w:r>
          </w:p>
        </w:tc>
      </w:tr>
      <w:tr w:rsidR="00BB622F" w:rsidRPr="00AC6C58" w14:paraId="6019714D" w14:textId="77777777" w:rsidTr="000077F4">
        <w:trPr>
          <w:trHeight w:val="300"/>
        </w:trPr>
        <w:tc>
          <w:tcPr>
            <w:tcW w:w="2200" w:type="dxa"/>
            <w:noWrap/>
            <w:hideMark/>
          </w:tcPr>
          <w:p w14:paraId="2FC389F3" w14:textId="77777777" w:rsidR="00BB622F" w:rsidRPr="00AC6C58" w:rsidRDefault="00BB622F" w:rsidP="000077F4">
            <w:r w:rsidRPr="00AC6C58">
              <w:t>3</w:t>
            </w:r>
          </w:p>
        </w:tc>
        <w:tc>
          <w:tcPr>
            <w:tcW w:w="4500" w:type="dxa"/>
            <w:noWrap/>
            <w:hideMark/>
          </w:tcPr>
          <w:p w14:paraId="7B900B96" w14:textId="77777777" w:rsidR="00BB622F" w:rsidRPr="00AC6C58" w:rsidRDefault="00BB622F" w:rsidP="000077F4">
            <w:r w:rsidRPr="00AC6C58">
              <w:t>mg</w:t>
            </w:r>
          </w:p>
        </w:tc>
      </w:tr>
    </w:tbl>
    <w:p w14:paraId="4B1C81E5" w14:textId="77777777" w:rsidR="00BB622F" w:rsidRDefault="00BB622F" w:rsidP="00BB622F">
      <w:r>
        <w:t>Figure #36 Units-2NF</w:t>
      </w:r>
    </w:p>
    <w:p w14:paraId="1FB00FC0" w14:textId="77777777" w:rsidR="00BB622F" w:rsidRDefault="00BB622F" w:rsidP="00BB622F">
      <w:r>
        <w:t xml:space="preserve">Figures 34,35,36 shows the second normalized form of table Deworming. It removes partial dependencies by splitting the table into three. Also, </w:t>
      </w:r>
      <w:proofErr w:type="gramStart"/>
      <w:r>
        <w:t>This</w:t>
      </w:r>
      <w:proofErr w:type="gramEnd"/>
      <w:r>
        <w:t xml:space="preserve"> figures has no transitive dependencies which make this figures on their third normal form.</w:t>
      </w:r>
    </w:p>
    <w:p w14:paraId="4058FF42" w14:textId="77777777" w:rsidR="00BB622F" w:rsidRDefault="00BB622F" w:rsidP="00BB622F">
      <w:r>
        <w:t>Medicine Administration</w:t>
      </w:r>
    </w:p>
    <w:tbl>
      <w:tblPr>
        <w:tblStyle w:val="TableGrid"/>
        <w:tblW w:w="0" w:type="auto"/>
        <w:tblLook w:val="04A0" w:firstRow="1" w:lastRow="0" w:firstColumn="1" w:lastColumn="0" w:noHBand="0" w:noVBand="1"/>
      </w:tblPr>
      <w:tblGrid>
        <w:gridCol w:w="1072"/>
        <w:gridCol w:w="2062"/>
        <w:gridCol w:w="993"/>
        <w:gridCol w:w="1200"/>
        <w:gridCol w:w="1474"/>
        <w:gridCol w:w="1829"/>
      </w:tblGrid>
      <w:tr w:rsidR="00BB622F" w:rsidRPr="00FA502C" w14:paraId="72AF06A1" w14:textId="77777777" w:rsidTr="000077F4">
        <w:trPr>
          <w:trHeight w:val="300"/>
        </w:trPr>
        <w:tc>
          <w:tcPr>
            <w:tcW w:w="2200" w:type="dxa"/>
            <w:noWrap/>
            <w:hideMark/>
          </w:tcPr>
          <w:p w14:paraId="31455DE5" w14:textId="77777777" w:rsidR="00BB622F" w:rsidRPr="00FA502C" w:rsidRDefault="00BB622F" w:rsidP="000077F4">
            <w:proofErr w:type="spellStart"/>
            <w:r w:rsidRPr="00FA502C">
              <w:t>operation_date</w:t>
            </w:r>
            <w:proofErr w:type="spellEnd"/>
          </w:p>
        </w:tc>
        <w:tc>
          <w:tcPr>
            <w:tcW w:w="4500" w:type="dxa"/>
            <w:noWrap/>
            <w:hideMark/>
          </w:tcPr>
          <w:p w14:paraId="4D2FE8A4" w14:textId="77777777" w:rsidR="00BB622F" w:rsidRPr="00FA502C" w:rsidRDefault="00BB622F" w:rsidP="000077F4">
            <w:proofErr w:type="spellStart"/>
            <w:r w:rsidRPr="00FA502C">
              <w:t>pig_id</w:t>
            </w:r>
            <w:proofErr w:type="spellEnd"/>
          </w:p>
        </w:tc>
        <w:tc>
          <w:tcPr>
            <w:tcW w:w="2020" w:type="dxa"/>
            <w:noWrap/>
            <w:hideMark/>
          </w:tcPr>
          <w:p w14:paraId="41FCBC3C" w14:textId="77777777" w:rsidR="00BB622F" w:rsidRPr="00FA502C" w:rsidRDefault="00BB622F" w:rsidP="000077F4">
            <w:proofErr w:type="spellStart"/>
            <w:r w:rsidRPr="00FA502C">
              <w:t>item_id</w:t>
            </w:r>
            <w:proofErr w:type="spellEnd"/>
          </w:p>
        </w:tc>
        <w:tc>
          <w:tcPr>
            <w:tcW w:w="2500" w:type="dxa"/>
            <w:noWrap/>
            <w:hideMark/>
          </w:tcPr>
          <w:p w14:paraId="17CE2FC7" w14:textId="77777777" w:rsidR="00BB622F" w:rsidRPr="00FA502C" w:rsidRDefault="00BB622F" w:rsidP="000077F4">
            <w:proofErr w:type="spellStart"/>
            <w:r w:rsidRPr="00FA502C">
              <w:t>item_name</w:t>
            </w:r>
            <w:proofErr w:type="spellEnd"/>
          </w:p>
        </w:tc>
        <w:tc>
          <w:tcPr>
            <w:tcW w:w="3135" w:type="dxa"/>
            <w:noWrap/>
            <w:hideMark/>
          </w:tcPr>
          <w:p w14:paraId="5C0BA0EF" w14:textId="77777777" w:rsidR="00BB622F" w:rsidRPr="00FA502C" w:rsidRDefault="00BB622F" w:rsidP="000077F4">
            <w:proofErr w:type="spellStart"/>
            <w:r w:rsidRPr="00FA502C">
              <w:t>item_description</w:t>
            </w:r>
            <w:proofErr w:type="spellEnd"/>
          </w:p>
        </w:tc>
        <w:tc>
          <w:tcPr>
            <w:tcW w:w="3960" w:type="dxa"/>
            <w:noWrap/>
            <w:hideMark/>
          </w:tcPr>
          <w:p w14:paraId="4529E124" w14:textId="77777777" w:rsidR="00BB622F" w:rsidRPr="00FA502C" w:rsidRDefault="00BB622F" w:rsidP="000077F4">
            <w:proofErr w:type="spellStart"/>
            <w:r w:rsidRPr="00FA502C">
              <w:t>item_quantity</w:t>
            </w:r>
            <w:proofErr w:type="spellEnd"/>
          </w:p>
        </w:tc>
      </w:tr>
      <w:tr w:rsidR="00BB622F" w:rsidRPr="00FA502C" w14:paraId="10B03799" w14:textId="77777777" w:rsidTr="000077F4">
        <w:trPr>
          <w:trHeight w:val="300"/>
        </w:trPr>
        <w:tc>
          <w:tcPr>
            <w:tcW w:w="2200" w:type="dxa"/>
            <w:noWrap/>
            <w:hideMark/>
          </w:tcPr>
          <w:p w14:paraId="3F9E458D" w14:textId="77777777" w:rsidR="00BB622F" w:rsidRPr="00FA502C" w:rsidRDefault="00BB622F" w:rsidP="000077F4">
            <w:r w:rsidRPr="00FA502C">
              <w:t>12/22/2022</w:t>
            </w:r>
          </w:p>
        </w:tc>
        <w:tc>
          <w:tcPr>
            <w:tcW w:w="4500" w:type="dxa"/>
            <w:noWrap/>
            <w:hideMark/>
          </w:tcPr>
          <w:p w14:paraId="35DEFDD4" w14:textId="77777777" w:rsidR="00BB622F" w:rsidRPr="00FA502C" w:rsidRDefault="00BB622F" w:rsidP="000077F4">
            <w:r w:rsidRPr="00FA502C">
              <w:t>pig_hkl525</w:t>
            </w:r>
          </w:p>
        </w:tc>
        <w:tc>
          <w:tcPr>
            <w:tcW w:w="2020" w:type="dxa"/>
            <w:noWrap/>
            <w:hideMark/>
          </w:tcPr>
          <w:p w14:paraId="46BC6C0E" w14:textId="77777777" w:rsidR="00BB622F" w:rsidRPr="00FA502C" w:rsidRDefault="00BB622F" w:rsidP="000077F4">
            <w:r w:rsidRPr="00FA502C">
              <w:t>1</w:t>
            </w:r>
          </w:p>
        </w:tc>
        <w:tc>
          <w:tcPr>
            <w:tcW w:w="2500" w:type="dxa"/>
            <w:noWrap/>
            <w:hideMark/>
          </w:tcPr>
          <w:p w14:paraId="458A3E36" w14:textId="77777777" w:rsidR="00BB622F" w:rsidRPr="00FA502C" w:rsidRDefault="00BB622F" w:rsidP="000077F4">
            <w:proofErr w:type="spellStart"/>
            <w:r w:rsidRPr="00FA502C">
              <w:t>IverMictin</w:t>
            </w:r>
            <w:proofErr w:type="spellEnd"/>
          </w:p>
        </w:tc>
        <w:tc>
          <w:tcPr>
            <w:tcW w:w="3135" w:type="dxa"/>
            <w:noWrap/>
            <w:hideMark/>
          </w:tcPr>
          <w:p w14:paraId="63817163" w14:textId="77777777" w:rsidR="00BB622F" w:rsidRPr="00FA502C" w:rsidRDefault="00BB622F" w:rsidP="000077F4">
            <w:proofErr w:type="gramStart"/>
            <w:r w:rsidRPr="00FA502C">
              <w:t>12 gram</w:t>
            </w:r>
            <w:proofErr w:type="gramEnd"/>
            <w:r w:rsidRPr="00FA502C">
              <w:t xml:space="preserve"> </w:t>
            </w:r>
            <w:proofErr w:type="spellStart"/>
            <w:r w:rsidRPr="00FA502C">
              <w:t>Dewormer</w:t>
            </w:r>
            <w:proofErr w:type="spellEnd"/>
          </w:p>
        </w:tc>
        <w:tc>
          <w:tcPr>
            <w:tcW w:w="3960" w:type="dxa"/>
            <w:noWrap/>
            <w:hideMark/>
          </w:tcPr>
          <w:p w14:paraId="77E7BFA6" w14:textId="77777777" w:rsidR="00BB622F" w:rsidRPr="00FA502C" w:rsidRDefault="00BB622F" w:rsidP="000077F4">
            <w:r w:rsidRPr="00FA502C">
              <w:t>0.5 g</w:t>
            </w:r>
          </w:p>
        </w:tc>
      </w:tr>
      <w:tr w:rsidR="00BB622F" w:rsidRPr="00FA502C" w14:paraId="14CABE81" w14:textId="77777777" w:rsidTr="000077F4">
        <w:trPr>
          <w:trHeight w:val="300"/>
        </w:trPr>
        <w:tc>
          <w:tcPr>
            <w:tcW w:w="2200" w:type="dxa"/>
            <w:noWrap/>
            <w:hideMark/>
          </w:tcPr>
          <w:p w14:paraId="53519876" w14:textId="77777777" w:rsidR="00BB622F" w:rsidRPr="00FA502C" w:rsidRDefault="00BB622F" w:rsidP="000077F4">
            <w:r w:rsidRPr="00FA502C">
              <w:lastRenderedPageBreak/>
              <w:t>12/12/2022</w:t>
            </w:r>
          </w:p>
        </w:tc>
        <w:tc>
          <w:tcPr>
            <w:tcW w:w="4500" w:type="dxa"/>
            <w:noWrap/>
            <w:hideMark/>
          </w:tcPr>
          <w:p w14:paraId="7C52C353" w14:textId="77777777" w:rsidR="00BB622F" w:rsidRPr="00FA502C" w:rsidRDefault="00BB622F" w:rsidP="000077F4">
            <w:r w:rsidRPr="00FA502C">
              <w:t>pig_1dsw52</w:t>
            </w:r>
          </w:p>
        </w:tc>
        <w:tc>
          <w:tcPr>
            <w:tcW w:w="2020" w:type="dxa"/>
            <w:noWrap/>
            <w:hideMark/>
          </w:tcPr>
          <w:p w14:paraId="0E1C4CE7" w14:textId="77777777" w:rsidR="00BB622F" w:rsidRPr="00FA502C" w:rsidRDefault="00BB622F" w:rsidP="000077F4">
            <w:r w:rsidRPr="00FA502C">
              <w:t>2</w:t>
            </w:r>
          </w:p>
        </w:tc>
        <w:tc>
          <w:tcPr>
            <w:tcW w:w="2500" w:type="dxa"/>
            <w:noWrap/>
            <w:hideMark/>
          </w:tcPr>
          <w:p w14:paraId="6EBEF63C" w14:textId="77777777" w:rsidR="00BB622F" w:rsidRPr="00FA502C" w:rsidRDefault="00BB622F" w:rsidP="000077F4">
            <w:r w:rsidRPr="00FA502C">
              <w:t>B-MEG Premium Grower</w:t>
            </w:r>
          </w:p>
        </w:tc>
        <w:tc>
          <w:tcPr>
            <w:tcW w:w="3135" w:type="dxa"/>
            <w:noWrap/>
            <w:hideMark/>
          </w:tcPr>
          <w:p w14:paraId="2EF93E1B" w14:textId="77777777" w:rsidR="00BB622F" w:rsidRPr="00FA502C" w:rsidRDefault="00BB622F" w:rsidP="000077F4">
            <w:r w:rsidRPr="00FA502C">
              <w:t>50kg 1 Sack Grower Feeds</w:t>
            </w:r>
          </w:p>
        </w:tc>
        <w:tc>
          <w:tcPr>
            <w:tcW w:w="3960" w:type="dxa"/>
            <w:noWrap/>
            <w:hideMark/>
          </w:tcPr>
          <w:p w14:paraId="2AD05146" w14:textId="77777777" w:rsidR="00BB622F" w:rsidRPr="00FA502C" w:rsidRDefault="00BB622F" w:rsidP="000077F4">
            <w:r w:rsidRPr="00FA502C">
              <w:t>5 kg</w:t>
            </w:r>
          </w:p>
        </w:tc>
      </w:tr>
      <w:tr w:rsidR="00BB622F" w:rsidRPr="00FA502C" w14:paraId="4038DF31" w14:textId="77777777" w:rsidTr="000077F4">
        <w:trPr>
          <w:trHeight w:val="300"/>
        </w:trPr>
        <w:tc>
          <w:tcPr>
            <w:tcW w:w="2200" w:type="dxa"/>
            <w:noWrap/>
            <w:hideMark/>
          </w:tcPr>
          <w:p w14:paraId="40FB06B2" w14:textId="77777777" w:rsidR="00BB622F" w:rsidRPr="00FA502C" w:rsidRDefault="00BB622F" w:rsidP="000077F4">
            <w:r w:rsidRPr="00FA502C">
              <w:t>12/14/2022</w:t>
            </w:r>
          </w:p>
        </w:tc>
        <w:tc>
          <w:tcPr>
            <w:tcW w:w="4500" w:type="dxa"/>
            <w:noWrap/>
            <w:hideMark/>
          </w:tcPr>
          <w:p w14:paraId="793CBE77" w14:textId="77777777" w:rsidR="00BB622F" w:rsidRPr="00FA502C" w:rsidRDefault="00BB622F" w:rsidP="000077F4">
            <w:r w:rsidRPr="00FA502C">
              <w:t>pig_658hkj</w:t>
            </w:r>
          </w:p>
        </w:tc>
        <w:tc>
          <w:tcPr>
            <w:tcW w:w="2020" w:type="dxa"/>
            <w:noWrap/>
            <w:hideMark/>
          </w:tcPr>
          <w:p w14:paraId="2A63D956" w14:textId="77777777" w:rsidR="00BB622F" w:rsidRPr="00FA502C" w:rsidRDefault="00BB622F" w:rsidP="000077F4">
            <w:r w:rsidRPr="00FA502C">
              <w:t>3</w:t>
            </w:r>
          </w:p>
        </w:tc>
        <w:tc>
          <w:tcPr>
            <w:tcW w:w="2500" w:type="dxa"/>
            <w:noWrap/>
            <w:hideMark/>
          </w:tcPr>
          <w:p w14:paraId="539586B1" w14:textId="77777777" w:rsidR="00BB622F" w:rsidRPr="00FA502C" w:rsidRDefault="00BB622F" w:rsidP="000077F4">
            <w:r w:rsidRPr="00FA502C">
              <w:t>B-Complex</w:t>
            </w:r>
          </w:p>
        </w:tc>
        <w:tc>
          <w:tcPr>
            <w:tcW w:w="3135" w:type="dxa"/>
            <w:noWrap/>
            <w:hideMark/>
          </w:tcPr>
          <w:p w14:paraId="2A5D14F6" w14:textId="77777777" w:rsidR="00BB622F" w:rsidRPr="00FA502C" w:rsidRDefault="00BB622F" w:rsidP="000077F4">
            <w:r w:rsidRPr="00FA502C">
              <w:t>15mg 1 Bottle B-Complex Vitamins</w:t>
            </w:r>
          </w:p>
        </w:tc>
        <w:tc>
          <w:tcPr>
            <w:tcW w:w="3960" w:type="dxa"/>
            <w:noWrap/>
            <w:hideMark/>
          </w:tcPr>
          <w:p w14:paraId="4FF9E0FB" w14:textId="77777777" w:rsidR="00BB622F" w:rsidRPr="00FA502C" w:rsidRDefault="00BB622F" w:rsidP="000077F4">
            <w:r w:rsidRPr="00FA502C">
              <w:t>0.5mg</w:t>
            </w:r>
          </w:p>
        </w:tc>
      </w:tr>
    </w:tbl>
    <w:p w14:paraId="60D724C1" w14:textId="77777777" w:rsidR="00BB622F" w:rsidRDefault="00BB622F" w:rsidP="00BB622F">
      <w:r>
        <w:t>Figure #37 Medicine Administration-0NF</w:t>
      </w:r>
    </w:p>
    <w:p w14:paraId="38A9E4AB" w14:textId="77777777" w:rsidR="00BB622F" w:rsidRDefault="00BB622F" w:rsidP="00BB622F">
      <w:r>
        <w:t xml:space="preserve">Figure 37 shows the unnormalized form of Medicine Administration table. Which contains non-atomic values attribute like </w:t>
      </w:r>
      <w:proofErr w:type="spellStart"/>
      <w:r>
        <w:t>item_quantity</w:t>
      </w:r>
      <w:proofErr w:type="spellEnd"/>
      <w:r>
        <w:t>.</w:t>
      </w:r>
    </w:p>
    <w:p w14:paraId="68B644D1" w14:textId="77777777" w:rsidR="00BB622F" w:rsidRDefault="00BB622F" w:rsidP="00BB622F">
      <w:r>
        <w:t>Medicine Administration</w:t>
      </w:r>
    </w:p>
    <w:tbl>
      <w:tblPr>
        <w:tblStyle w:val="TableGrid"/>
        <w:tblW w:w="0" w:type="auto"/>
        <w:tblLook w:val="04A0" w:firstRow="1" w:lastRow="0" w:firstColumn="1" w:lastColumn="0" w:noHBand="0" w:noVBand="1"/>
      </w:tblPr>
      <w:tblGrid>
        <w:gridCol w:w="1134"/>
        <w:gridCol w:w="1580"/>
        <w:gridCol w:w="790"/>
        <w:gridCol w:w="943"/>
        <w:gridCol w:w="1141"/>
        <w:gridCol w:w="1408"/>
        <w:gridCol w:w="790"/>
        <w:gridCol w:w="844"/>
      </w:tblGrid>
      <w:tr w:rsidR="00BB622F" w:rsidRPr="00FC7D84" w14:paraId="0EBF03CC" w14:textId="77777777" w:rsidTr="000077F4">
        <w:trPr>
          <w:trHeight w:val="300"/>
        </w:trPr>
        <w:tc>
          <w:tcPr>
            <w:tcW w:w="2908" w:type="dxa"/>
            <w:noWrap/>
            <w:hideMark/>
          </w:tcPr>
          <w:p w14:paraId="337AF7D1" w14:textId="77777777" w:rsidR="00BB622F" w:rsidRPr="00FC7D84" w:rsidRDefault="00BB622F" w:rsidP="000077F4">
            <w:proofErr w:type="spellStart"/>
            <w:r w:rsidRPr="00FC7D84">
              <w:t>medicine_</w:t>
            </w:r>
            <w:r w:rsidRPr="00FC7D84">
              <w:rPr>
                <w:u w:val="single"/>
              </w:rPr>
              <w:t>administration_id</w:t>
            </w:r>
            <w:proofErr w:type="spellEnd"/>
          </w:p>
        </w:tc>
        <w:tc>
          <w:tcPr>
            <w:tcW w:w="4500" w:type="dxa"/>
            <w:noWrap/>
            <w:hideMark/>
          </w:tcPr>
          <w:p w14:paraId="0F81EA5D" w14:textId="77777777" w:rsidR="00BB622F" w:rsidRPr="00FC7D84" w:rsidRDefault="00BB622F" w:rsidP="000077F4">
            <w:proofErr w:type="spellStart"/>
            <w:r w:rsidRPr="00FC7D84">
              <w:t>operation_date</w:t>
            </w:r>
            <w:proofErr w:type="spellEnd"/>
          </w:p>
        </w:tc>
        <w:tc>
          <w:tcPr>
            <w:tcW w:w="2020" w:type="dxa"/>
            <w:noWrap/>
            <w:hideMark/>
          </w:tcPr>
          <w:p w14:paraId="0608B8AC" w14:textId="77777777" w:rsidR="00BB622F" w:rsidRPr="00FC7D84" w:rsidRDefault="00BB622F" w:rsidP="000077F4">
            <w:proofErr w:type="spellStart"/>
            <w:r w:rsidRPr="00FC7D84">
              <w:t>pig_id</w:t>
            </w:r>
            <w:proofErr w:type="spellEnd"/>
          </w:p>
        </w:tc>
        <w:tc>
          <w:tcPr>
            <w:tcW w:w="2500" w:type="dxa"/>
            <w:noWrap/>
            <w:hideMark/>
          </w:tcPr>
          <w:p w14:paraId="17A14B85" w14:textId="77777777" w:rsidR="00BB622F" w:rsidRPr="00FC7D84" w:rsidRDefault="00BB622F" w:rsidP="000077F4">
            <w:proofErr w:type="spellStart"/>
            <w:r w:rsidRPr="00FC7D84">
              <w:t>item_id</w:t>
            </w:r>
            <w:proofErr w:type="spellEnd"/>
          </w:p>
        </w:tc>
        <w:tc>
          <w:tcPr>
            <w:tcW w:w="3120" w:type="dxa"/>
            <w:noWrap/>
            <w:hideMark/>
          </w:tcPr>
          <w:p w14:paraId="21DAE72A" w14:textId="77777777" w:rsidR="00BB622F" w:rsidRPr="00FC7D84" w:rsidRDefault="00BB622F" w:rsidP="000077F4">
            <w:proofErr w:type="spellStart"/>
            <w:r w:rsidRPr="00FC7D84">
              <w:t>item_name</w:t>
            </w:r>
            <w:proofErr w:type="spellEnd"/>
          </w:p>
        </w:tc>
        <w:tc>
          <w:tcPr>
            <w:tcW w:w="3960" w:type="dxa"/>
            <w:noWrap/>
            <w:hideMark/>
          </w:tcPr>
          <w:p w14:paraId="65E2F26C" w14:textId="77777777" w:rsidR="00BB622F" w:rsidRPr="00FC7D84" w:rsidRDefault="00BB622F" w:rsidP="000077F4">
            <w:proofErr w:type="spellStart"/>
            <w:r w:rsidRPr="00FC7D84">
              <w:t>item_description</w:t>
            </w:r>
            <w:proofErr w:type="spellEnd"/>
          </w:p>
        </w:tc>
        <w:tc>
          <w:tcPr>
            <w:tcW w:w="2020" w:type="dxa"/>
            <w:noWrap/>
            <w:hideMark/>
          </w:tcPr>
          <w:p w14:paraId="4E7B13F7" w14:textId="77777777" w:rsidR="00BB622F" w:rsidRPr="00FC7D84" w:rsidRDefault="00BB622F" w:rsidP="000077F4">
            <w:proofErr w:type="spellStart"/>
            <w:r w:rsidRPr="00FC7D84">
              <w:t>item_quantity</w:t>
            </w:r>
            <w:proofErr w:type="spellEnd"/>
          </w:p>
        </w:tc>
        <w:tc>
          <w:tcPr>
            <w:tcW w:w="1764" w:type="dxa"/>
            <w:noWrap/>
            <w:hideMark/>
          </w:tcPr>
          <w:p w14:paraId="62B9D8CC" w14:textId="77777777" w:rsidR="00BB622F" w:rsidRPr="00FC7D84" w:rsidRDefault="00BB622F" w:rsidP="000077F4">
            <w:proofErr w:type="spellStart"/>
            <w:r w:rsidRPr="00FC7D84">
              <w:t>item_quantity_unit</w:t>
            </w:r>
            <w:proofErr w:type="spellEnd"/>
          </w:p>
        </w:tc>
      </w:tr>
      <w:tr w:rsidR="00BB622F" w:rsidRPr="00FC7D84" w14:paraId="15DF4F7B" w14:textId="77777777" w:rsidTr="000077F4">
        <w:trPr>
          <w:trHeight w:val="300"/>
        </w:trPr>
        <w:tc>
          <w:tcPr>
            <w:tcW w:w="2908" w:type="dxa"/>
            <w:noWrap/>
            <w:hideMark/>
          </w:tcPr>
          <w:p w14:paraId="51015BFC" w14:textId="77777777" w:rsidR="00BB622F" w:rsidRPr="00FC7D84" w:rsidRDefault="00BB622F" w:rsidP="000077F4">
            <w:r w:rsidRPr="00FC7D84">
              <w:t>1</w:t>
            </w:r>
          </w:p>
        </w:tc>
        <w:tc>
          <w:tcPr>
            <w:tcW w:w="4500" w:type="dxa"/>
            <w:noWrap/>
            <w:hideMark/>
          </w:tcPr>
          <w:p w14:paraId="3C32B933" w14:textId="77777777" w:rsidR="00BB622F" w:rsidRPr="00FC7D84" w:rsidRDefault="00BB622F" w:rsidP="000077F4">
            <w:r w:rsidRPr="00FC7D84">
              <w:t>12/22/2022</w:t>
            </w:r>
          </w:p>
        </w:tc>
        <w:tc>
          <w:tcPr>
            <w:tcW w:w="2020" w:type="dxa"/>
            <w:noWrap/>
            <w:hideMark/>
          </w:tcPr>
          <w:p w14:paraId="00F7AD87" w14:textId="77777777" w:rsidR="00BB622F" w:rsidRPr="00FC7D84" w:rsidRDefault="00BB622F" w:rsidP="000077F4">
            <w:r w:rsidRPr="00FC7D84">
              <w:t>pig_hkl525</w:t>
            </w:r>
          </w:p>
        </w:tc>
        <w:tc>
          <w:tcPr>
            <w:tcW w:w="2500" w:type="dxa"/>
            <w:noWrap/>
            <w:hideMark/>
          </w:tcPr>
          <w:p w14:paraId="38C8B8E9" w14:textId="77777777" w:rsidR="00BB622F" w:rsidRPr="00FC7D84" w:rsidRDefault="00BB622F" w:rsidP="000077F4">
            <w:r w:rsidRPr="00FC7D84">
              <w:t>1</w:t>
            </w:r>
          </w:p>
        </w:tc>
        <w:tc>
          <w:tcPr>
            <w:tcW w:w="3120" w:type="dxa"/>
            <w:noWrap/>
            <w:hideMark/>
          </w:tcPr>
          <w:p w14:paraId="076A8436" w14:textId="77777777" w:rsidR="00BB622F" w:rsidRPr="00FC7D84" w:rsidRDefault="00BB622F" w:rsidP="000077F4">
            <w:proofErr w:type="spellStart"/>
            <w:r w:rsidRPr="00FC7D84">
              <w:t>IverMictin</w:t>
            </w:r>
            <w:proofErr w:type="spellEnd"/>
          </w:p>
        </w:tc>
        <w:tc>
          <w:tcPr>
            <w:tcW w:w="3960" w:type="dxa"/>
            <w:noWrap/>
            <w:hideMark/>
          </w:tcPr>
          <w:p w14:paraId="1C5EC816" w14:textId="77777777" w:rsidR="00BB622F" w:rsidRPr="00FC7D84" w:rsidRDefault="00BB622F" w:rsidP="000077F4">
            <w:proofErr w:type="gramStart"/>
            <w:r w:rsidRPr="00FC7D84">
              <w:t>12 gram</w:t>
            </w:r>
            <w:proofErr w:type="gramEnd"/>
            <w:r w:rsidRPr="00FC7D84">
              <w:t xml:space="preserve"> </w:t>
            </w:r>
            <w:proofErr w:type="spellStart"/>
            <w:r w:rsidRPr="00FC7D84">
              <w:t>Dewormer</w:t>
            </w:r>
            <w:proofErr w:type="spellEnd"/>
          </w:p>
        </w:tc>
        <w:tc>
          <w:tcPr>
            <w:tcW w:w="2020" w:type="dxa"/>
            <w:noWrap/>
            <w:hideMark/>
          </w:tcPr>
          <w:p w14:paraId="7B2EBDDE" w14:textId="77777777" w:rsidR="00BB622F" w:rsidRPr="00FC7D84" w:rsidRDefault="00BB622F" w:rsidP="000077F4">
            <w:r w:rsidRPr="00FC7D84">
              <w:t>0.5</w:t>
            </w:r>
          </w:p>
        </w:tc>
        <w:tc>
          <w:tcPr>
            <w:tcW w:w="1764" w:type="dxa"/>
            <w:noWrap/>
            <w:hideMark/>
          </w:tcPr>
          <w:p w14:paraId="4B36F199" w14:textId="77777777" w:rsidR="00BB622F" w:rsidRPr="00FC7D84" w:rsidRDefault="00BB622F" w:rsidP="000077F4">
            <w:r w:rsidRPr="00FC7D84">
              <w:t>g</w:t>
            </w:r>
          </w:p>
        </w:tc>
      </w:tr>
      <w:tr w:rsidR="00BB622F" w:rsidRPr="00FC7D84" w14:paraId="3549B5C7" w14:textId="77777777" w:rsidTr="000077F4">
        <w:trPr>
          <w:trHeight w:val="300"/>
        </w:trPr>
        <w:tc>
          <w:tcPr>
            <w:tcW w:w="2908" w:type="dxa"/>
            <w:noWrap/>
            <w:hideMark/>
          </w:tcPr>
          <w:p w14:paraId="32F8CD71" w14:textId="77777777" w:rsidR="00BB622F" w:rsidRPr="00FC7D84" w:rsidRDefault="00BB622F" w:rsidP="000077F4">
            <w:r w:rsidRPr="00FC7D84">
              <w:t>2</w:t>
            </w:r>
          </w:p>
        </w:tc>
        <w:tc>
          <w:tcPr>
            <w:tcW w:w="4500" w:type="dxa"/>
            <w:noWrap/>
            <w:hideMark/>
          </w:tcPr>
          <w:p w14:paraId="0DEE44E4" w14:textId="77777777" w:rsidR="00BB622F" w:rsidRPr="00FC7D84" w:rsidRDefault="00BB622F" w:rsidP="000077F4">
            <w:r w:rsidRPr="00FC7D84">
              <w:t>12/12/2022</w:t>
            </w:r>
          </w:p>
        </w:tc>
        <w:tc>
          <w:tcPr>
            <w:tcW w:w="2020" w:type="dxa"/>
            <w:noWrap/>
            <w:hideMark/>
          </w:tcPr>
          <w:p w14:paraId="08D59455" w14:textId="77777777" w:rsidR="00BB622F" w:rsidRPr="00FC7D84" w:rsidRDefault="00BB622F" w:rsidP="000077F4">
            <w:r w:rsidRPr="00FC7D84">
              <w:t>pig_1dsw52</w:t>
            </w:r>
          </w:p>
        </w:tc>
        <w:tc>
          <w:tcPr>
            <w:tcW w:w="2500" w:type="dxa"/>
            <w:noWrap/>
            <w:hideMark/>
          </w:tcPr>
          <w:p w14:paraId="04A82885" w14:textId="77777777" w:rsidR="00BB622F" w:rsidRPr="00FC7D84" w:rsidRDefault="00BB622F" w:rsidP="000077F4">
            <w:r w:rsidRPr="00FC7D84">
              <w:t>2</w:t>
            </w:r>
          </w:p>
        </w:tc>
        <w:tc>
          <w:tcPr>
            <w:tcW w:w="3120" w:type="dxa"/>
            <w:noWrap/>
            <w:hideMark/>
          </w:tcPr>
          <w:p w14:paraId="42272D2A" w14:textId="77777777" w:rsidR="00BB622F" w:rsidRPr="00FC7D84" w:rsidRDefault="00BB622F" w:rsidP="000077F4">
            <w:r w:rsidRPr="00FC7D84">
              <w:t>B-MEG Premium Grower</w:t>
            </w:r>
          </w:p>
        </w:tc>
        <w:tc>
          <w:tcPr>
            <w:tcW w:w="3960" w:type="dxa"/>
            <w:noWrap/>
            <w:hideMark/>
          </w:tcPr>
          <w:p w14:paraId="73FC7C98" w14:textId="77777777" w:rsidR="00BB622F" w:rsidRPr="00FC7D84" w:rsidRDefault="00BB622F" w:rsidP="000077F4">
            <w:r w:rsidRPr="00FC7D84">
              <w:t>50kg 1 Sack Grower Feeds</w:t>
            </w:r>
          </w:p>
        </w:tc>
        <w:tc>
          <w:tcPr>
            <w:tcW w:w="2020" w:type="dxa"/>
            <w:noWrap/>
            <w:hideMark/>
          </w:tcPr>
          <w:p w14:paraId="3844D957" w14:textId="77777777" w:rsidR="00BB622F" w:rsidRPr="00FC7D84" w:rsidRDefault="00BB622F" w:rsidP="000077F4">
            <w:r w:rsidRPr="00FC7D84">
              <w:t>5</w:t>
            </w:r>
          </w:p>
        </w:tc>
        <w:tc>
          <w:tcPr>
            <w:tcW w:w="1764" w:type="dxa"/>
            <w:noWrap/>
            <w:hideMark/>
          </w:tcPr>
          <w:p w14:paraId="4452BDD7" w14:textId="77777777" w:rsidR="00BB622F" w:rsidRPr="00FC7D84" w:rsidRDefault="00BB622F" w:rsidP="000077F4">
            <w:r w:rsidRPr="00FC7D84">
              <w:t>kg</w:t>
            </w:r>
          </w:p>
        </w:tc>
      </w:tr>
      <w:tr w:rsidR="00BB622F" w:rsidRPr="00FC7D84" w14:paraId="6FC6302F" w14:textId="77777777" w:rsidTr="000077F4">
        <w:trPr>
          <w:trHeight w:val="300"/>
        </w:trPr>
        <w:tc>
          <w:tcPr>
            <w:tcW w:w="2908" w:type="dxa"/>
            <w:noWrap/>
            <w:hideMark/>
          </w:tcPr>
          <w:p w14:paraId="67CF5082" w14:textId="77777777" w:rsidR="00BB622F" w:rsidRPr="00FC7D84" w:rsidRDefault="00BB622F" w:rsidP="000077F4">
            <w:r w:rsidRPr="00FC7D84">
              <w:t>3</w:t>
            </w:r>
          </w:p>
        </w:tc>
        <w:tc>
          <w:tcPr>
            <w:tcW w:w="4500" w:type="dxa"/>
            <w:noWrap/>
            <w:hideMark/>
          </w:tcPr>
          <w:p w14:paraId="1750746E" w14:textId="77777777" w:rsidR="00BB622F" w:rsidRPr="00FC7D84" w:rsidRDefault="00BB622F" w:rsidP="000077F4">
            <w:r w:rsidRPr="00FC7D84">
              <w:t>12/14/2022</w:t>
            </w:r>
          </w:p>
        </w:tc>
        <w:tc>
          <w:tcPr>
            <w:tcW w:w="2020" w:type="dxa"/>
            <w:noWrap/>
            <w:hideMark/>
          </w:tcPr>
          <w:p w14:paraId="048F5457" w14:textId="77777777" w:rsidR="00BB622F" w:rsidRPr="00FC7D84" w:rsidRDefault="00BB622F" w:rsidP="000077F4">
            <w:r w:rsidRPr="00FC7D84">
              <w:t>pig_658hkj</w:t>
            </w:r>
          </w:p>
        </w:tc>
        <w:tc>
          <w:tcPr>
            <w:tcW w:w="2500" w:type="dxa"/>
            <w:noWrap/>
            <w:hideMark/>
          </w:tcPr>
          <w:p w14:paraId="09A33FD0" w14:textId="77777777" w:rsidR="00BB622F" w:rsidRPr="00FC7D84" w:rsidRDefault="00BB622F" w:rsidP="000077F4">
            <w:r w:rsidRPr="00FC7D84">
              <w:t>3</w:t>
            </w:r>
          </w:p>
        </w:tc>
        <w:tc>
          <w:tcPr>
            <w:tcW w:w="3120" w:type="dxa"/>
            <w:noWrap/>
            <w:hideMark/>
          </w:tcPr>
          <w:p w14:paraId="56D3B680" w14:textId="77777777" w:rsidR="00BB622F" w:rsidRPr="00FC7D84" w:rsidRDefault="00BB622F" w:rsidP="000077F4">
            <w:r w:rsidRPr="00FC7D84">
              <w:t>B-Complex</w:t>
            </w:r>
          </w:p>
        </w:tc>
        <w:tc>
          <w:tcPr>
            <w:tcW w:w="3960" w:type="dxa"/>
            <w:noWrap/>
            <w:hideMark/>
          </w:tcPr>
          <w:p w14:paraId="130D1F39" w14:textId="77777777" w:rsidR="00BB622F" w:rsidRPr="00FC7D84" w:rsidRDefault="00BB622F" w:rsidP="000077F4">
            <w:r w:rsidRPr="00FC7D84">
              <w:t>15mg 1 Bottle B-Complex Vitamins</w:t>
            </w:r>
          </w:p>
        </w:tc>
        <w:tc>
          <w:tcPr>
            <w:tcW w:w="2020" w:type="dxa"/>
            <w:noWrap/>
            <w:hideMark/>
          </w:tcPr>
          <w:p w14:paraId="7973958F" w14:textId="77777777" w:rsidR="00BB622F" w:rsidRPr="00FC7D84" w:rsidRDefault="00BB622F" w:rsidP="000077F4">
            <w:r w:rsidRPr="00FC7D84">
              <w:t>0.5</w:t>
            </w:r>
          </w:p>
        </w:tc>
        <w:tc>
          <w:tcPr>
            <w:tcW w:w="1764" w:type="dxa"/>
            <w:noWrap/>
            <w:hideMark/>
          </w:tcPr>
          <w:p w14:paraId="623D9691" w14:textId="77777777" w:rsidR="00BB622F" w:rsidRPr="00FC7D84" w:rsidRDefault="00BB622F" w:rsidP="000077F4">
            <w:r w:rsidRPr="00FC7D84">
              <w:t>mg</w:t>
            </w:r>
          </w:p>
        </w:tc>
      </w:tr>
    </w:tbl>
    <w:p w14:paraId="2133706A" w14:textId="77777777" w:rsidR="00BB622F" w:rsidRDefault="00BB622F" w:rsidP="00BB622F">
      <w:r>
        <w:t>Figure #38 Medicine Administration-1NF</w:t>
      </w:r>
    </w:p>
    <w:p w14:paraId="4D6C575E" w14:textId="77777777" w:rsidR="00BB622F" w:rsidRDefault="00BB622F" w:rsidP="00BB622F">
      <w:r>
        <w:t>Figure 38 shows the first normal form of Medicine administration where it contains atomic values.</w:t>
      </w:r>
    </w:p>
    <w:p w14:paraId="50608837" w14:textId="77777777" w:rsidR="00BB622F" w:rsidRDefault="00BB622F" w:rsidP="00BB622F">
      <w:r>
        <w:t>Medicine Administration</w:t>
      </w:r>
    </w:p>
    <w:tbl>
      <w:tblPr>
        <w:tblStyle w:val="TableGrid"/>
        <w:tblW w:w="0" w:type="auto"/>
        <w:tblLook w:val="04A0" w:firstRow="1" w:lastRow="0" w:firstColumn="1" w:lastColumn="0" w:noHBand="0" w:noVBand="1"/>
      </w:tblPr>
      <w:tblGrid>
        <w:gridCol w:w="3097"/>
        <w:gridCol w:w="4500"/>
      </w:tblGrid>
      <w:tr w:rsidR="00BB622F" w:rsidRPr="00FC7D84" w14:paraId="4525030A" w14:textId="77777777" w:rsidTr="000077F4">
        <w:trPr>
          <w:trHeight w:val="300"/>
        </w:trPr>
        <w:tc>
          <w:tcPr>
            <w:tcW w:w="2908" w:type="dxa"/>
            <w:noWrap/>
            <w:hideMark/>
          </w:tcPr>
          <w:p w14:paraId="2256825F" w14:textId="77777777" w:rsidR="00BB622F" w:rsidRPr="00FC7D84" w:rsidRDefault="00BB622F" w:rsidP="000077F4">
            <w:pPr>
              <w:rPr>
                <w:u w:val="single"/>
              </w:rPr>
            </w:pPr>
            <w:proofErr w:type="spellStart"/>
            <w:r w:rsidRPr="00FC7D84">
              <w:rPr>
                <w:u w:val="single"/>
              </w:rPr>
              <w:t>medicine_administration_id</w:t>
            </w:r>
            <w:proofErr w:type="spellEnd"/>
          </w:p>
        </w:tc>
        <w:tc>
          <w:tcPr>
            <w:tcW w:w="4500" w:type="dxa"/>
            <w:noWrap/>
            <w:hideMark/>
          </w:tcPr>
          <w:p w14:paraId="6BD42890" w14:textId="77777777" w:rsidR="00BB622F" w:rsidRPr="00FC7D84" w:rsidRDefault="00BB622F" w:rsidP="000077F4">
            <w:proofErr w:type="spellStart"/>
            <w:r w:rsidRPr="00FC7D84">
              <w:t>operation_date</w:t>
            </w:r>
            <w:proofErr w:type="spellEnd"/>
          </w:p>
        </w:tc>
      </w:tr>
      <w:tr w:rsidR="00BB622F" w:rsidRPr="00FC7D84" w14:paraId="6BE5CF20" w14:textId="77777777" w:rsidTr="000077F4">
        <w:trPr>
          <w:trHeight w:val="300"/>
        </w:trPr>
        <w:tc>
          <w:tcPr>
            <w:tcW w:w="2908" w:type="dxa"/>
            <w:noWrap/>
            <w:hideMark/>
          </w:tcPr>
          <w:p w14:paraId="37F271AC" w14:textId="77777777" w:rsidR="00BB622F" w:rsidRPr="00FC7D84" w:rsidRDefault="00BB622F" w:rsidP="000077F4">
            <w:r w:rsidRPr="00FC7D84">
              <w:t>1</w:t>
            </w:r>
          </w:p>
        </w:tc>
        <w:tc>
          <w:tcPr>
            <w:tcW w:w="4500" w:type="dxa"/>
            <w:noWrap/>
            <w:hideMark/>
          </w:tcPr>
          <w:p w14:paraId="6AFFA18F" w14:textId="77777777" w:rsidR="00BB622F" w:rsidRPr="00FC7D84" w:rsidRDefault="00BB622F" w:rsidP="000077F4">
            <w:r w:rsidRPr="00FC7D84">
              <w:t>12/22/2022</w:t>
            </w:r>
          </w:p>
        </w:tc>
      </w:tr>
      <w:tr w:rsidR="00BB622F" w:rsidRPr="00FC7D84" w14:paraId="5352694A" w14:textId="77777777" w:rsidTr="000077F4">
        <w:trPr>
          <w:trHeight w:val="300"/>
        </w:trPr>
        <w:tc>
          <w:tcPr>
            <w:tcW w:w="2908" w:type="dxa"/>
            <w:noWrap/>
            <w:hideMark/>
          </w:tcPr>
          <w:p w14:paraId="6A47F948" w14:textId="77777777" w:rsidR="00BB622F" w:rsidRPr="00FC7D84" w:rsidRDefault="00BB622F" w:rsidP="000077F4">
            <w:r w:rsidRPr="00FC7D84">
              <w:t>2</w:t>
            </w:r>
          </w:p>
        </w:tc>
        <w:tc>
          <w:tcPr>
            <w:tcW w:w="4500" w:type="dxa"/>
            <w:noWrap/>
            <w:hideMark/>
          </w:tcPr>
          <w:p w14:paraId="66332655" w14:textId="77777777" w:rsidR="00BB622F" w:rsidRPr="00FC7D84" w:rsidRDefault="00BB622F" w:rsidP="000077F4">
            <w:r w:rsidRPr="00FC7D84">
              <w:t>12/12/2022</w:t>
            </w:r>
          </w:p>
        </w:tc>
      </w:tr>
      <w:tr w:rsidR="00BB622F" w:rsidRPr="00FC7D84" w14:paraId="42500F90" w14:textId="77777777" w:rsidTr="000077F4">
        <w:trPr>
          <w:trHeight w:val="300"/>
        </w:trPr>
        <w:tc>
          <w:tcPr>
            <w:tcW w:w="2908" w:type="dxa"/>
            <w:noWrap/>
            <w:hideMark/>
          </w:tcPr>
          <w:p w14:paraId="1B9E10A1" w14:textId="77777777" w:rsidR="00BB622F" w:rsidRPr="00FC7D84" w:rsidRDefault="00BB622F" w:rsidP="000077F4">
            <w:r w:rsidRPr="00FC7D84">
              <w:t>3</w:t>
            </w:r>
          </w:p>
        </w:tc>
        <w:tc>
          <w:tcPr>
            <w:tcW w:w="4500" w:type="dxa"/>
            <w:noWrap/>
            <w:hideMark/>
          </w:tcPr>
          <w:p w14:paraId="19F0B4AD" w14:textId="77777777" w:rsidR="00BB622F" w:rsidRPr="00FC7D84" w:rsidRDefault="00BB622F" w:rsidP="000077F4">
            <w:r w:rsidRPr="00FC7D84">
              <w:t>12/14/2022</w:t>
            </w:r>
          </w:p>
        </w:tc>
      </w:tr>
    </w:tbl>
    <w:p w14:paraId="1471E26E" w14:textId="77777777" w:rsidR="00BB622F" w:rsidRDefault="00BB622F" w:rsidP="00BB622F">
      <w:r>
        <w:t>Figure #39 Medicine Administration-2NF</w:t>
      </w:r>
    </w:p>
    <w:p w14:paraId="700844A3" w14:textId="77777777" w:rsidR="00BB622F" w:rsidRDefault="00BB622F" w:rsidP="00BB622F">
      <w:r>
        <w:t>Medicine Administration Details</w:t>
      </w:r>
    </w:p>
    <w:tbl>
      <w:tblPr>
        <w:tblStyle w:val="TableGrid"/>
        <w:tblW w:w="0" w:type="auto"/>
        <w:tblLook w:val="04A0" w:firstRow="1" w:lastRow="0" w:firstColumn="1" w:lastColumn="0" w:noHBand="0" w:noVBand="1"/>
      </w:tblPr>
      <w:tblGrid>
        <w:gridCol w:w="1656"/>
        <w:gridCol w:w="1897"/>
        <w:gridCol w:w="924"/>
        <w:gridCol w:w="1112"/>
        <w:gridCol w:w="1356"/>
        <w:gridCol w:w="1685"/>
      </w:tblGrid>
      <w:tr w:rsidR="00BB622F" w:rsidRPr="00FC7D84" w14:paraId="7C6F7837" w14:textId="77777777" w:rsidTr="000077F4">
        <w:trPr>
          <w:trHeight w:val="300"/>
        </w:trPr>
        <w:tc>
          <w:tcPr>
            <w:tcW w:w="3609" w:type="dxa"/>
            <w:noWrap/>
            <w:hideMark/>
          </w:tcPr>
          <w:p w14:paraId="083E27A4" w14:textId="77777777" w:rsidR="00BB622F" w:rsidRPr="00FC7D84" w:rsidRDefault="00BB622F" w:rsidP="000077F4">
            <w:pPr>
              <w:rPr>
                <w:u w:val="single"/>
              </w:rPr>
            </w:pPr>
            <w:proofErr w:type="spellStart"/>
            <w:r w:rsidRPr="00FC7D84">
              <w:rPr>
                <w:u w:val="single"/>
              </w:rPr>
              <w:t>medicine_administration_details_id</w:t>
            </w:r>
            <w:proofErr w:type="spellEnd"/>
          </w:p>
        </w:tc>
        <w:tc>
          <w:tcPr>
            <w:tcW w:w="4500" w:type="dxa"/>
            <w:noWrap/>
            <w:hideMark/>
          </w:tcPr>
          <w:p w14:paraId="53836CF5" w14:textId="77777777" w:rsidR="00BB622F" w:rsidRPr="00344F14" w:rsidRDefault="00BB622F" w:rsidP="000077F4">
            <w:pPr>
              <w:rPr>
                <w:u w:val="double"/>
              </w:rPr>
            </w:pPr>
            <w:proofErr w:type="spellStart"/>
            <w:r w:rsidRPr="00344F14">
              <w:rPr>
                <w:u w:val="double"/>
              </w:rPr>
              <w:t>medicine_administration_id</w:t>
            </w:r>
            <w:proofErr w:type="spellEnd"/>
          </w:p>
        </w:tc>
        <w:tc>
          <w:tcPr>
            <w:tcW w:w="2020" w:type="dxa"/>
            <w:noWrap/>
            <w:hideMark/>
          </w:tcPr>
          <w:p w14:paraId="73F7DD8D" w14:textId="77777777" w:rsidR="00BB622F" w:rsidRPr="00344F14" w:rsidRDefault="00BB622F" w:rsidP="000077F4">
            <w:pPr>
              <w:rPr>
                <w:u w:val="double"/>
              </w:rPr>
            </w:pPr>
            <w:proofErr w:type="spellStart"/>
            <w:r w:rsidRPr="00344F14">
              <w:rPr>
                <w:u w:val="double"/>
              </w:rPr>
              <w:t>pig_id</w:t>
            </w:r>
            <w:proofErr w:type="spellEnd"/>
          </w:p>
        </w:tc>
        <w:tc>
          <w:tcPr>
            <w:tcW w:w="2500" w:type="dxa"/>
            <w:noWrap/>
            <w:hideMark/>
          </w:tcPr>
          <w:p w14:paraId="06FB4F4E" w14:textId="77777777" w:rsidR="00BB622F" w:rsidRPr="00344F14" w:rsidRDefault="00BB622F" w:rsidP="000077F4">
            <w:pPr>
              <w:rPr>
                <w:u w:val="double"/>
              </w:rPr>
            </w:pPr>
            <w:proofErr w:type="spellStart"/>
            <w:r w:rsidRPr="00344F14">
              <w:rPr>
                <w:u w:val="double"/>
              </w:rPr>
              <w:t>item_id</w:t>
            </w:r>
            <w:proofErr w:type="spellEnd"/>
          </w:p>
        </w:tc>
        <w:tc>
          <w:tcPr>
            <w:tcW w:w="3120" w:type="dxa"/>
            <w:noWrap/>
            <w:hideMark/>
          </w:tcPr>
          <w:p w14:paraId="721E1828" w14:textId="77777777" w:rsidR="00BB622F" w:rsidRPr="00FC7D84" w:rsidRDefault="00BB622F" w:rsidP="000077F4">
            <w:proofErr w:type="spellStart"/>
            <w:r w:rsidRPr="00FC7D84">
              <w:t>item_quantity</w:t>
            </w:r>
            <w:proofErr w:type="spellEnd"/>
          </w:p>
        </w:tc>
        <w:tc>
          <w:tcPr>
            <w:tcW w:w="3960" w:type="dxa"/>
            <w:noWrap/>
            <w:hideMark/>
          </w:tcPr>
          <w:p w14:paraId="0791B8E9" w14:textId="77777777" w:rsidR="00BB622F" w:rsidRPr="00344F14" w:rsidRDefault="00BB622F" w:rsidP="000077F4">
            <w:pPr>
              <w:rPr>
                <w:u w:val="double"/>
              </w:rPr>
            </w:pPr>
            <w:proofErr w:type="spellStart"/>
            <w:r w:rsidRPr="00344F14">
              <w:rPr>
                <w:u w:val="double"/>
              </w:rPr>
              <w:t>item_unit</w:t>
            </w:r>
            <w:proofErr w:type="spellEnd"/>
          </w:p>
        </w:tc>
      </w:tr>
      <w:tr w:rsidR="00BB622F" w:rsidRPr="00FC7D84" w14:paraId="418BDE9C" w14:textId="77777777" w:rsidTr="000077F4">
        <w:trPr>
          <w:trHeight w:val="300"/>
        </w:trPr>
        <w:tc>
          <w:tcPr>
            <w:tcW w:w="3609" w:type="dxa"/>
            <w:noWrap/>
            <w:hideMark/>
          </w:tcPr>
          <w:p w14:paraId="5B63D150" w14:textId="77777777" w:rsidR="00BB622F" w:rsidRPr="00FC7D84" w:rsidRDefault="00BB622F" w:rsidP="000077F4">
            <w:r w:rsidRPr="00FC7D84">
              <w:t>1</w:t>
            </w:r>
          </w:p>
        </w:tc>
        <w:tc>
          <w:tcPr>
            <w:tcW w:w="4500" w:type="dxa"/>
            <w:noWrap/>
            <w:hideMark/>
          </w:tcPr>
          <w:p w14:paraId="1F61C34E" w14:textId="77777777" w:rsidR="00BB622F" w:rsidRPr="00FC7D84" w:rsidRDefault="00BB622F" w:rsidP="000077F4">
            <w:r w:rsidRPr="00FC7D84">
              <w:t>1</w:t>
            </w:r>
          </w:p>
        </w:tc>
        <w:tc>
          <w:tcPr>
            <w:tcW w:w="2020" w:type="dxa"/>
            <w:noWrap/>
            <w:hideMark/>
          </w:tcPr>
          <w:p w14:paraId="048E47A1" w14:textId="77777777" w:rsidR="00BB622F" w:rsidRPr="00FC7D84" w:rsidRDefault="00BB622F" w:rsidP="000077F4">
            <w:r w:rsidRPr="00FC7D84">
              <w:t>pig_hkl525</w:t>
            </w:r>
          </w:p>
        </w:tc>
        <w:tc>
          <w:tcPr>
            <w:tcW w:w="2500" w:type="dxa"/>
            <w:noWrap/>
            <w:hideMark/>
          </w:tcPr>
          <w:p w14:paraId="615E991E" w14:textId="77777777" w:rsidR="00BB622F" w:rsidRPr="00FC7D84" w:rsidRDefault="00BB622F" w:rsidP="000077F4">
            <w:r w:rsidRPr="00FC7D84">
              <w:t>1</w:t>
            </w:r>
          </w:p>
        </w:tc>
        <w:tc>
          <w:tcPr>
            <w:tcW w:w="3120" w:type="dxa"/>
            <w:noWrap/>
            <w:hideMark/>
          </w:tcPr>
          <w:p w14:paraId="0525057E" w14:textId="77777777" w:rsidR="00BB622F" w:rsidRPr="00FC7D84" w:rsidRDefault="00BB622F" w:rsidP="000077F4">
            <w:r w:rsidRPr="00FC7D84">
              <w:t>0.5</w:t>
            </w:r>
          </w:p>
        </w:tc>
        <w:tc>
          <w:tcPr>
            <w:tcW w:w="3960" w:type="dxa"/>
            <w:noWrap/>
            <w:hideMark/>
          </w:tcPr>
          <w:p w14:paraId="78507455" w14:textId="77777777" w:rsidR="00BB622F" w:rsidRPr="00FC7D84" w:rsidRDefault="00BB622F" w:rsidP="000077F4">
            <w:r w:rsidRPr="00FC7D84">
              <w:t>1</w:t>
            </w:r>
          </w:p>
        </w:tc>
      </w:tr>
      <w:tr w:rsidR="00BB622F" w:rsidRPr="00FC7D84" w14:paraId="158354FA" w14:textId="77777777" w:rsidTr="000077F4">
        <w:trPr>
          <w:trHeight w:val="300"/>
        </w:trPr>
        <w:tc>
          <w:tcPr>
            <w:tcW w:w="3609" w:type="dxa"/>
            <w:noWrap/>
            <w:hideMark/>
          </w:tcPr>
          <w:p w14:paraId="2DE7D8B8" w14:textId="77777777" w:rsidR="00BB622F" w:rsidRPr="00FC7D84" w:rsidRDefault="00BB622F" w:rsidP="000077F4">
            <w:r w:rsidRPr="00FC7D84">
              <w:t>2</w:t>
            </w:r>
          </w:p>
        </w:tc>
        <w:tc>
          <w:tcPr>
            <w:tcW w:w="4500" w:type="dxa"/>
            <w:noWrap/>
            <w:hideMark/>
          </w:tcPr>
          <w:p w14:paraId="3271E0B6" w14:textId="77777777" w:rsidR="00BB622F" w:rsidRPr="00FC7D84" w:rsidRDefault="00BB622F" w:rsidP="000077F4">
            <w:r w:rsidRPr="00FC7D84">
              <w:t>2</w:t>
            </w:r>
          </w:p>
        </w:tc>
        <w:tc>
          <w:tcPr>
            <w:tcW w:w="2020" w:type="dxa"/>
            <w:noWrap/>
            <w:hideMark/>
          </w:tcPr>
          <w:p w14:paraId="55C68619" w14:textId="77777777" w:rsidR="00BB622F" w:rsidRPr="00FC7D84" w:rsidRDefault="00BB622F" w:rsidP="000077F4">
            <w:r w:rsidRPr="00FC7D84">
              <w:t>pig_1dsw52</w:t>
            </w:r>
          </w:p>
        </w:tc>
        <w:tc>
          <w:tcPr>
            <w:tcW w:w="2500" w:type="dxa"/>
            <w:noWrap/>
            <w:hideMark/>
          </w:tcPr>
          <w:p w14:paraId="3C136112" w14:textId="77777777" w:rsidR="00BB622F" w:rsidRPr="00FC7D84" w:rsidRDefault="00BB622F" w:rsidP="000077F4">
            <w:r w:rsidRPr="00FC7D84">
              <w:t>2</w:t>
            </w:r>
          </w:p>
        </w:tc>
        <w:tc>
          <w:tcPr>
            <w:tcW w:w="3120" w:type="dxa"/>
            <w:noWrap/>
            <w:hideMark/>
          </w:tcPr>
          <w:p w14:paraId="4E7FD045" w14:textId="77777777" w:rsidR="00BB622F" w:rsidRPr="00FC7D84" w:rsidRDefault="00BB622F" w:rsidP="000077F4">
            <w:r w:rsidRPr="00FC7D84">
              <w:t>5</w:t>
            </w:r>
          </w:p>
        </w:tc>
        <w:tc>
          <w:tcPr>
            <w:tcW w:w="3960" w:type="dxa"/>
            <w:noWrap/>
            <w:hideMark/>
          </w:tcPr>
          <w:p w14:paraId="1865D404" w14:textId="77777777" w:rsidR="00BB622F" w:rsidRPr="00FC7D84" w:rsidRDefault="00BB622F" w:rsidP="000077F4">
            <w:r w:rsidRPr="00FC7D84">
              <w:t>2</w:t>
            </w:r>
          </w:p>
        </w:tc>
      </w:tr>
      <w:tr w:rsidR="00BB622F" w:rsidRPr="00FC7D84" w14:paraId="14965D43" w14:textId="77777777" w:rsidTr="000077F4">
        <w:trPr>
          <w:trHeight w:val="300"/>
        </w:trPr>
        <w:tc>
          <w:tcPr>
            <w:tcW w:w="3609" w:type="dxa"/>
            <w:noWrap/>
            <w:hideMark/>
          </w:tcPr>
          <w:p w14:paraId="6A5FC526" w14:textId="77777777" w:rsidR="00BB622F" w:rsidRPr="00FC7D84" w:rsidRDefault="00BB622F" w:rsidP="000077F4">
            <w:r w:rsidRPr="00FC7D84">
              <w:t>3</w:t>
            </w:r>
          </w:p>
        </w:tc>
        <w:tc>
          <w:tcPr>
            <w:tcW w:w="4500" w:type="dxa"/>
            <w:noWrap/>
            <w:hideMark/>
          </w:tcPr>
          <w:p w14:paraId="771B23D5" w14:textId="77777777" w:rsidR="00BB622F" w:rsidRPr="00FC7D84" w:rsidRDefault="00BB622F" w:rsidP="000077F4">
            <w:r w:rsidRPr="00FC7D84">
              <w:t>3</w:t>
            </w:r>
          </w:p>
        </w:tc>
        <w:tc>
          <w:tcPr>
            <w:tcW w:w="2020" w:type="dxa"/>
            <w:noWrap/>
            <w:hideMark/>
          </w:tcPr>
          <w:p w14:paraId="673AAB32" w14:textId="77777777" w:rsidR="00BB622F" w:rsidRPr="00FC7D84" w:rsidRDefault="00BB622F" w:rsidP="000077F4">
            <w:r w:rsidRPr="00FC7D84">
              <w:t>pig_658hkj</w:t>
            </w:r>
          </w:p>
        </w:tc>
        <w:tc>
          <w:tcPr>
            <w:tcW w:w="2500" w:type="dxa"/>
            <w:noWrap/>
            <w:hideMark/>
          </w:tcPr>
          <w:p w14:paraId="50C69114" w14:textId="77777777" w:rsidR="00BB622F" w:rsidRPr="00FC7D84" w:rsidRDefault="00BB622F" w:rsidP="000077F4">
            <w:r w:rsidRPr="00FC7D84">
              <w:t>3</w:t>
            </w:r>
          </w:p>
        </w:tc>
        <w:tc>
          <w:tcPr>
            <w:tcW w:w="3120" w:type="dxa"/>
            <w:noWrap/>
            <w:hideMark/>
          </w:tcPr>
          <w:p w14:paraId="6CB88607" w14:textId="77777777" w:rsidR="00BB622F" w:rsidRPr="00FC7D84" w:rsidRDefault="00BB622F" w:rsidP="000077F4">
            <w:r w:rsidRPr="00FC7D84">
              <w:t>0.5</w:t>
            </w:r>
          </w:p>
        </w:tc>
        <w:tc>
          <w:tcPr>
            <w:tcW w:w="3960" w:type="dxa"/>
            <w:noWrap/>
            <w:hideMark/>
          </w:tcPr>
          <w:p w14:paraId="7DFAAB9B" w14:textId="77777777" w:rsidR="00BB622F" w:rsidRPr="00FC7D84" w:rsidRDefault="00BB622F" w:rsidP="000077F4">
            <w:r w:rsidRPr="00FC7D84">
              <w:t>3</w:t>
            </w:r>
          </w:p>
        </w:tc>
      </w:tr>
    </w:tbl>
    <w:p w14:paraId="678481DE" w14:textId="77777777" w:rsidR="00BB622F" w:rsidRDefault="00BB622F" w:rsidP="00BB622F">
      <w:r>
        <w:t>Figure #40 Medicine Administration Details-2NF</w:t>
      </w:r>
    </w:p>
    <w:p w14:paraId="61771A22" w14:textId="77777777" w:rsidR="00BB622F" w:rsidRDefault="00BB622F" w:rsidP="00BB622F">
      <w:r>
        <w:lastRenderedPageBreak/>
        <w:t>Units</w:t>
      </w:r>
    </w:p>
    <w:tbl>
      <w:tblPr>
        <w:tblStyle w:val="TableGrid"/>
        <w:tblW w:w="0" w:type="auto"/>
        <w:tblLook w:val="04A0" w:firstRow="1" w:lastRow="0" w:firstColumn="1" w:lastColumn="0" w:noHBand="0" w:noVBand="1"/>
      </w:tblPr>
      <w:tblGrid>
        <w:gridCol w:w="2200"/>
        <w:gridCol w:w="4500"/>
      </w:tblGrid>
      <w:tr w:rsidR="00BB622F" w:rsidRPr="00FC7D84" w14:paraId="1AECEFFA" w14:textId="77777777" w:rsidTr="000077F4">
        <w:trPr>
          <w:trHeight w:val="300"/>
        </w:trPr>
        <w:tc>
          <w:tcPr>
            <w:tcW w:w="2200" w:type="dxa"/>
            <w:noWrap/>
            <w:hideMark/>
          </w:tcPr>
          <w:p w14:paraId="31326730" w14:textId="77777777" w:rsidR="00BB622F" w:rsidRPr="00FC7D84" w:rsidRDefault="00BB622F" w:rsidP="000077F4">
            <w:pPr>
              <w:rPr>
                <w:u w:val="single"/>
              </w:rPr>
            </w:pPr>
            <w:proofErr w:type="spellStart"/>
            <w:r w:rsidRPr="00FC7D84">
              <w:rPr>
                <w:u w:val="single"/>
              </w:rPr>
              <w:t>unit_id</w:t>
            </w:r>
            <w:proofErr w:type="spellEnd"/>
          </w:p>
        </w:tc>
        <w:tc>
          <w:tcPr>
            <w:tcW w:w="4500" w:type="dxa"/>
            <w:noWrap/>
            <w:hideMark/>
          </w:tcPr>
          <w:p w14:paraId="75AD784C" w14:textId="77777777" w:rsidR="00BB622F" w:rsidRPr="00FC7D84" w:rsidRDefault="00BB622F" w:rsidP="000077F4">
            <w:proofErr w:type="spellStart"/>
            <w:r w:rsidRPr="00FC7D84">
              <w:t>unit_name</w:t>
            </w:r>
            <w:proofErr w:type="spellEnd"/>
          </w:p>
        </w:tc>
      </w:tr>
      <w:tr w:rsidR="00BB622F" w:rsidRPr="00FC7D84" w14:paraId="33259084" w14:textId="77777777" w:rsidTr="000077F4">
        <w:trPr>
          <w:trHeight w:val="300"/>
        </w:trPr>
        <w:tc>
          <w:tcPr>
            <w:tcW w:w="2200" w:type="dxa"/>
            <w:noWrap/>
            <w:hideMark/>
          </w:tcPr>
          <w:p w14:paraId="0EBF00BF" w14:textId="77777777" w:rsidR="00BB622F" w:rsidRPr="00FC7D84" w:rsidRDefault="00BB622F" w:rsidP="000077F4">
            <w:r w:rsidRPr="00FC7D84">
              <w:t>1</w:t>
            </w:r>
          </w:p>
        </w:tc>
        <w:tc>
          <w:tcPr>
            <w:tcW w:w="4500" w:type="dxa"/>
            <w:noWrap/>
            <w:hideMark/>
          </w:tcPr>
          <w:p w14:paraId="508C5855" w14:textId="77777777" w:rsidR="00BB622F" w:rsidRPr="00FC7D84" w:rsidRDefault="00BB622F" w:rsidP="000077F4">
            <w:r w:rsidRPr="00FC7D84">
              <w:t>g</w:t>
            </w:r>
          </w:p>
        </w:tc>
      </w:tr>
      <w:tr w:rsidR="00BB622F" w:rsidRPr="00FC7D84" w14:paraId="3E384A10" w14:textId="77777777" w:rsidTr="000077F4">
        <w:trPr>
          <w:trHeight w:val="300"/>
        </w:trPr>
        <w:tc>
          <w:tcPr>
            <w:tcW w:w="2200" w:type="dxa"/>
            <w:noWrap/>
            <w:hideMark/>
          </w:tcPr>
          <w:p w14:paraId="4325F769" w14:textId="77777777" w:rsidR="00BB622F" w:rsidRPr="00FC7D84" w:rsidRDefault="00BB622F" w:rsidP="000077F4">
            <w:r w:rsidRPr="00FC7D84">
              <w:t>2</w:t>
            </w:r>
          </w:p>
        </w:tc>
        <w:tc>
          <w:tcPr>
            <w:tcW w:w="4500" w:type="dxa"/>
            <w:noWrap/>
            <w:hideMark/>
          </w:tcPr>
          <w:p w14:paraId="229160B8" w14:textId="77777777" w:rsidR="00BB622F" w:rsidRPr="00FC7D84" w:rsidRDefault="00BB622F" w:rsidP="000077F4">
            <w:r w:rsidRPr="00FC7D84">
              <w:t>kg</w:t>
            </w:r>
          </w:p>
        </w:tc>
      </w:tr>
      <w:tr w:rsidR="00BB622F" w:rsidRPr="00FC7D84" w14:paraId="7DFD7BEB" w14:textId="77777777" w:rsidTr="000077F4">
        <w:trPr>
          <w:trHeight w:val="300"/>
        </w:trPr>
        <w:tc>
          <w:tcPr>
            <w:tcW w:w="2200" w:type="dxa"/>
            <w:noWrap/>
            <w:hideMark/>
          </w:tcPr>
          <w:p w14:paraId="107E0BC7" w14:textId="77777777" w:rsidR="00BB622F" w:rsidRPr="00FC7D84" w:rsidRDefault="00BB622F" w:rsidP="000077F4">
            <w:r w:rsidRPr="00FC7D84">
              <w:t>3</w:t>
            </w:r>
          </w:p>
        </w:tc>
        <w:tc>
          <w:tcPr>
            <w:tcW w:w="4500" w:type="dxa"/>
            <w:noWrap/>
            <w:hideMark/>
          </w:tcPr>
          <w:p w14:paraId="4E967B1A" w14:textId="77777777" w:rsidR="00BB622F" w:rsidRPr="00FC7D84" w:rsidRDefault="00BB622F" w:rsidP="000077F4">
            <w:r w:rsidRPr="00FC7D84">
              <w:t>mg</w:t>
            </w:r>
          </w:p>
        </w:tc>
      </w:tr>
    </w:tbl>
    <w:p w14:paraId="0087E0A9" w14:textId="77777777" w:rsidR="00BB622F" w:rsidRDefault="00BB622F" w:rsidP="00BB622F">
      <w:r>
        <w:t>Figure #41 Units-2NF</w:t>
      </w:r>
    </w:p>
    <w:p w14:paraId="77C2514A" w14:textId="77777777" w:rsidR="00BB622F" w:rsidRDefault="00BB622F" w:rsidP="00BB622F">
      <w:r>
        <w:t>Figures 39,</w:t>
      </w:r>
      <w:proofErr w:type="gramStart"/>
      <w:r>
        <w:t>40,and</w:t>
      </w:r>
      <w:proofErr w:type="gramEnd"/>
      <w:r>
        <w:t xml:space="preserve"> 41 shows the second normal form of Medicine Administration. This tables contains no partial dependency and on first normal form. Also, this table is considered in third normal form which do not contain transitive dependency.</w:t>
      </w:r>
    </w:p>
    <w:p w14:paraId="74B56FED" w14:textId="77777777" w:rsidR="00BB622F" w:rsidRDefault="00BB622F" w:rsidP="00BB622F">
      <w:r>
        <w:t>Vaccination</w:t>
      </w:r>
    </w:p>
    <w:tbl>
      <w:tblPr>
        <w:tblStyle w:val="TableGrid"/>
        <w:tblW w:w="0" w:type="auto"/>
        <w:tblLook w:val="04A0" w:firstRow="1" w:lastRow="0" w:firstColumn="1" w:lastColumn="0" w:noHBand="0" w:noVBand="1"/>
      </w:tblPr>
      <w:tblGrid>
        <w:gridCol w:w="1072"/>
        <w:gridCol w:w="2062"/>
        <w:gridCol w:w="993"/>
        <w:gridCol w:w="1200"/>
        <w:gridCol w:w="1474"/>
        <w:gridCol w:w="1829"/>
      </w:tblGrid>
      <w:tr w:rsidR="00BB622F" w:rsidRPr="003A0FD1" w14:paraId="7BA0D67E" w14:textId="77777777" w:rsidTr="000077F4">
        <w:trPr>
          <w:trHeight w:val="300"/>
        </w:trPr>
        <w:tc>
          <w:tcPr>
            <w:tcW w:w="2200" w:type="dxa"/>
            <w:noWrap/>
            <w:hideMark/>
          </w:tcPr>
          <w:p w14:paraId="6F93DFFD" w14:textId="77777777" w:rsidR="00BB622F" w:rsidRPr="00344F14" w:rsidRDefault="00BB622F" w:rsidP="000077F4">
            <w:proofErr w:type="spellStart"/>
            <w:r w:rsidRPr="00344F14">
              <w:t>operation_date</w:t>
            </w:r>
            <w:proofErr w:type="spellEnd"/>
          </w:p>
        </w:tc>
        <w:tc>
          <w:tcPr>
            <w:tcW w:w="4500" w:type="dxa"/>
            <w:noWrap/>
            <w:hideMark/>
          </w:tcPr>
          <w:p w14:paraId="1704E7B8" w14:textId="77777777" w:rsidR="00BB622F" w:rsidRPr="003A0FD1" w:rsidRDefault="00BB622F" w:rsidP="000077F4">
            <w:proofErr w:type="spellStart"/>
            <w:r w:rsidRPr="003A0FD1">
              <w:t>pig_id</w:t>
            </w:r>
            <w:proofErr w:type="spellEnd"/>
          </w:p>
        </w:tc>
        <w:tc>
          <w:tcPr>
            <w:tcW w:w="2020" w:type="dxa"/>
            <w:noWrap/>
            <w:hideMark/>
          </w:tcPr>
          <w:p w14:paraId="323A4C98" w14:textId="77777777" w:rsidR="00BB622F" w:rsidRPr="003A0FD1" w:rsidRDefault="00BB622F" w:rsidP="000077F4">
            <w:proofErr w:type="spellStart"/>
            <w:r w:rsidRPr="003A0FD1">
              <w:t>item_id</w:t>
            </w:r>
            <w:proofErr w:type="spellEnd"/>
          </w:p>
        </w:tc>
        <w:tc>
          <w:tcPr>
            <w:tcW w:w="2500" w:type="dxa"/>
            <w:noWrap/>
            <w:hideMark/>
          </w:tcPr>
          <w:p w14:paraId="01993964" w14:textId="77777777" w:rsidR="00BB622F" w:rsidRPr="003A0FD1" w:rsidRDefault="00BB622F" w:rsidP="000077F4">
            <w:proofErr w:type="spellStart"/>
            <w:r w:rsidRPr="003A0FD1">
              <w:t>item_name</w:t>
            </w:r>
            <w:proofErr w:type="spellEnd"/>
          </w:p>
        </w:tc>
        <w:tc>
          <w:tcPr>
            <w:tcW w:w="3135" w:type="dxa"/>
            <w:noWrap/>
            <w:hideMark/>
          </w:tcPr>
          <w:p w14:paraId="6E3B6075" w14:textId="77777777" w:rsidR="00BB622F" w:rsidRPr="003A0FD1" w:rsidRDefault="00BB622F" w:rsidP="000077F4">
            <w:proofErr w:type="spellStart"/>
            <w:r w:rsidRPr="003A0FD1">
              <w:t>item_description</w:t>
            </w:r>
            <w:proofErr w:type="spellEnd"/>
          </w:p>
        </w:tc>
        <w:tc>
          <w:tcPr>
            <w:tcW w:w="3960" w:type="dxa"/>
            <w:noWrap/>
            <w:hideMark/>
          </w:tcPr>
          <w:p w14:paraId="76F04C02" w14:textId="77777777" w:rsidR="00BB622F" w:rsidRPr="003A0FD1" w:rsidRDefault="00BB622F" w:rsidP="000077F4">
            <w:proofErr w:type="spellStart"/>
            <w:r w:rsidRPr="003A0FD1">
              <w:t>item_quantity</w:t>
            </w:r>
            <w:proofErr w:type="spellEnd"/>
          </w:p>
        </w:tc>
      </w:tr>
      <w:tr w:rsidR="00BB622F" w:rsidRPr="003A0FD1" w14:paraId="5D6F92E8" w14:textId="77777777" w:rsidTr="000077F4">
        <w:trPr>
          <w:trHeight w:val="300"/>
        </w:trPr>
        <w:tc>
          <w:tcPr>
            <w:tcW w:w="2200" w:type="dxa"/>
            <w:noWrap/>
            <w:hideMark/>
          </w:tcPr>
          <w:p w14:paraId="6451A405" w14:textId="77777777" w:rsidR="00BB622F" w:rsidRPr="003A0FD1" w:rsidRDefault="00BB622F" w:rsidP="000077F4">
            <w:r w:rsidRPr="003A0FD1">
              <w:t>12/22/2022</w:t>
            </w:r>
          </w:p>
        </w:tc>
        <w:tc>
          <w:tcPr>
            <w:tcW w:w="4500" w:type="dxa"/>
            <w:noWrap/>
            <w:hideMark/>
          </w:tcPr>
          <w:p w14:paraId="2B0E4496" w14:textId="77777777" w:rsidR="00BB622F" w:rsidRPr="003A0FD1" w:rsidRDefault="00BB622F" w:rsidP="000077F4">
            <w:r w:rsidRPr="003A0FD1">
              <w:t>pig_hkl525</w:t>
            </w:r>
          </w:p>
        </w:tc>
        <w:tc>
          <w:tcPr>
            <w:tcW w:w="2020" w:type="dxa"/>
            <w:noWrap/>
            <w:hideMark/>
          </w:tcPr>
          <w:p w14:paraId="5D69F021" w14:textId="77777777" w:rsidR="00BB622F" w:rsidRPr="003A0FD1" w:rsidRDefault="00BB622F" w:rsidP="000077F4">
            <w:r w:rsidRPr="003A0FD1">
              <w:t>1</w:t>
            </w:r>
          </w:p>
        </w:tc>
        <w:tc>
          <w:tcPr>
            <w:tcW w:w="2500" w:type="dxa"/>
            <w:noWrap/>
            <w:hideMark/>
          </w:tcPr>
          <w:p w14:paraId="442E0053" w14:textId="77777777" w:rsidR="00BB622F" w:rsidRPr="003A0FD1" w:rsidRDefault="00BB622F" w:rsidP="000077F4">
            <w:proofErr w:type="spellStart"/>
            <w:r w:rsidRPr="003A0FD1">
              <w:t>IverMictin</w:t>
            </w:r>
            <w:proofErr w:type="spellEnd"/>
          </w:p>
        </w:tc>
        <w:tc>
          <w:tcPr>
            <w:tcW w:w="3135" w:type="dxa"/>
            <w:noWrap/>
            <w:hideMark/>
          </w:tcPr>
          <w:p w14:paraId="33CF3DEE" w14:textId="77777777" w:rsidR="00BB622F" w:rsidRPr="003A0FD1" w:rsidRDefault="00BB622F" w:rsidP="000077F4">
            <w:proofErr w:type="gramStart"/>
            <w:r w:rsidRPr="003A0FD1">
              <w:t>12 gram</w:t>
            </w:r>
            <w:proofErr w:type="gramEnd"/>
            <w:r w:rsidRPr="003A0FD1">
              <w:t xml:space="preserve"> </w:t>
            </w:r>
            <w:proofErr w:type="spellStart"/>
            <w:r w:rsidRPr="003A0FD1">
              <w:t>Dewormer</w:t>
            </w:r>
            <w:proofErr w:type="spellEnd"/>
          </w:p>
        </w:tc>
        <w:tc>
          <w:tcPr>
            <w:tcW w:w="3960" w:type="dxa"/>
            <w:noWrap/>
            <w:hideMark/>
          </w:tcPr>
          <w:p w14:paraId="30879BC5" w14:textId="77777777" w:rsidR="00BB622F" w:rsidRPr="003A0FD1" w:rsidRDefault="00BB622F" w:rsidP="000077F4">
            <w:r w:rsidRPr="003A0FD1">
              <w:t>0.5 g</w:t>
            </w:r>
          </w:p>
        </w:tc>
      </w:tr>
      <w:tr w:rsidR="00BB622F" w:rsidRPr="003A0FD1" w14:paraId="3B72AD29" w14:textId="77777777" w:rsidTr="000077F4">
        <w:trPr>
          <w:trHeight w:val="300"/>
        </w:trPr>
        <w:tc>
          <w:tcPr>
            <w:tcW w:w="2200" w:type="dxa"/>
            <w:noWrap/>
            <w:hideMark/>
          </w:tcPr>
          <w:p w14:paraId="1C63ACEB" w14:textId="77777777" w:rsidR="00BB622F" w:rsidRPr="003A0FD1" w:rsidRDefault="00BB622F" w:rsidP="000077F4">
            <w:r w:rsidRPr="003A0FD1">
              <w:t>12/12/2022</w:t>
            </w:r>
          </w:p>
        </w:tc>
        <w:tc>
          <w:tcPr>
            <w:tcW w:w="4500" w:type="dxa"/>
            <w:noWrap/>
            <w:hideMark/>
          </w:tcPr>
          <w:p w14:paraId="36ED76A8" w14:textId="77777777" w:rsidR="00BB622F" w:rsidRPr="003A0FD1" w:rsidRDefault="00BB622F" w:rsidP="000077F4">
            <w:r w:rsidRPr="003A0FD1">
              <w:t>pig_1dsw52</w:t>
            </w:r>
          </w:p>
        </w:tc>
        <w:tc>
          <w:tcPr>
            <w:tcW w:w="2020" w:type="dxa"/>
            <w:noWrap/>
            <w:hideMark/>
          </w:tcPr>
          <w:p w14:paraId="4EEDE937" w14:textId="77777777" w:rsidR="00BB622F" w:rsidRPr="003A0FD1" w:rsidRDefault="00BB622F" w:rsidP="000077F4">
            <w:r w:rsidRPr="003A0FD1">
              <w:t>2</w:t>
            </w:r>
          </w:p>
        </w:tc>
        <w:tc>
          <w:tcPr>
            <w:tcW w:w="2500" w:type="dxa"/>
            <w:noWrap/>
            <w:hideMark/>
          </w:tcPr>
          <w:p w14:paraId="1818C92F" w14:textId="77777777" w:rsidR="00BB622F" w:rsidRPr="003A0FD1" w:rsidRDefault="00BB622F" w:rsidP="000077F4">
            <w:r w:rsidRPr="003A0FD1">
              <w:t>B-MEG Premium Grower</w:t>
            </w:r>
          </w:p>
        </w:tc>
        <w:tc>
          <w:tcPr>
            <w:tcW w:w="3135" w:type="dxa"/>
            <w:noWrap/>
            <w:hideMark/>
          </w:tcPr>
          <w:p w14:paraId="09EAE0A0" w14:textId="77777777" w:rsidR="00BB622F" w:rsidRPr="003A0FD1" w:rsidRDefault="00BB622F" w:rsidP="000077F4">
            <w:r w:rsidRPr="003A0FD1">
              <w:t>50kg 1 Sack Grower Feeds</w:t>
            </w:r>
          </w:p>
        </w:tc>
        <w:tc>
          <w:tcPr>
            <w:tcW w:w="3960" w:type="dxa"/>
            <w:noWrap/>
            <w:hideMark/>
          </w:tcPr>
          <w:p w14:paraId="12B817B8" w14:textId="77777777" w:rsidR="00BB622F" w:rsidRPr="003A0FD1" w:rsidRDefault="00BB622F" w:rsidP="000077F4">
            <w:r w:rsidRPr="003A0FD1">
              <w:t>5 kg</w:t>
            </w:r>
          </w:p>
        </w:tc>
      </w:tr>
      <w:tr w:rsidR="00BB622F" w:rsidRPr="003A0FD1" w14:paraId="38CC70FC" w14:textId="77777777" w:rsidTr="000077F4">
        <w:trPr>
          <w:trHeight w:val="300"/>
        </w:trPr>
        <w:tc>
          <w:tcPr>
            <w:tcW w:w="2200" w:type="dxa"/>
            <w:noWrap/>
            <w:hideMark/>
          </w:tcPr>
          <w:p w14:paraId="3969C407" w14:textId="77777777" w:rsidR="00BB622F" w:rsidRPr="003A0FD1" w:rsidRDefault="00BB622F" w:rsidP="000077F4">
            <w:r w:rsidRPr="003A0FD1">
              <w:t>12/14/2022</w:t>
            </w:r>
          </w:p>
        </w:tc>
        <w:tc>
          <w:tcPr>
            <w:tcW w:w="4500" w:type="dxa"/>
            <w:noWrap/>
            <w:hideMark/>
          </w:tcPr>
          <w:p w14:paraId="29921AFC" w14:textId="77777777" w:rsidR="00BB622F" w:rsidRPr="003A0FD1" w:rsidRDefault="00BB622F" w:rsidP="000077F4">
            <w:r w:rsidRPr="003A0FD1">
              <w:t>pig_658hkj</w:t>
            </w:r>
          </w:p>
        </w:tc>
        <w:tc>
          <w:tcPr>
            <w:tcW w:w="2020" w:type="dxa"/>
            <w:noWrap/>
            <w:hideMark/>
          </w:tcPr>
          <w:p w14:paraId="6521F23D" w14:textId="77777777" w:rsidR="00BB622F" w:rsidRPr="003A0FD1" w:rsidRDefault="00BB622F" w:rsidP="000077F4">
            <w:r w:rsidRPr="003A0FD1">
              <w:t>3</w:t>
            </w:r>
          </w:p>
        </w:tc>
        <w:tc>
          <w:tcPr>
            <w:tcW w:w="2500" w:type="dxa"/>
            <w:noWrap/>
            <w:hideMark/>
          </w:tcPr>
          <w:p w14:paraId="6256ECF1" w14:textId="77777777" w:rsidR="00BB622F" w:rsidRPr="003A0FD1" w:rsidRDefault="00BB622F" w:rsidP="000077F4">
            <w:r w:rsidRPr="003A0FD1">
              <w:t>B-Complex</w:t>
            </w:r>
          </w:p>
        </w:tc>
        <w:tc>
          <w:tcPr>
            <w:tcW w:w="3135" w:type="dxa"/>
            <w:noWrap/>
            <w:hideMark/>
          </w:tcPr>
          <w:p w14:paraId="3BCCD123" w14:textId="77777777" w:rsidR="00BB622F" w:rsidRPr="003A0FD1" w:rsidRDefault="00BB622F" w:rsidP="000077F4">
            <w:r w:rsidRPr="003A0FD1">
              <w:t>15mg 1 Bottle B-Complex Vitamins</w:t>
            </w:r>
          </w:p>
        </w:tc>
        <w:tc>
          <w:tcPr>
            <w:tcW w:w="3960" w:type="dxa"/>
            <w:noWrap/>
            <w:hideMark/>
          </w:tcPr>
          <w:p w14:paraId="3B8001A8" w14:textId="77777777" w:rsidR="00BB622F" w:rsidRPr="003A0FD1" w:rsidRDefault="00BB622F" w:rsidP="000077F4">
            <w:r w:rsidRPr="003A0FD1">
              <w:t>0.5mg</w:t>
            </w:r>
          </w:p>
        </w:tc>
      </w:tr>
    </w:tbl>
    <w:p w14:paraId="16173D0E" w14:textId="77777777" w:rsidR="00BB622F" w:rsidRDefault="00BB622F" w:rsidP="00BB622F">
      <w:r>
        <w:t>Figure #42 Vaccination-0NF</w:t>
      </w:r>
    </w:p>
    <w:p w14:paraId="148DFCD5" w14:textId="77777777" w:rsidR="00BB622F" w:rsidRDefault="00BB622F" w:rsidP="00BB622F">
      <w:r>
        <w:t xml:space="preserve">Figure 42 shows the unnormalized form of vaccination table which contains non-atomic value in attribute </w:t>
      </w:r>
      <w:proofErr w:type="spellStart"/>
      <w:r>
        <w:t>item_quantity</w:t>
      </w:r>
      <w:proofErr w:type="spellEnd"/>
      <w:r>
        <w:t>.</w:t>
      </w:r>
    </w:p>
    <w:p w14:paraId="26293A71" w14:textId="77777777" w:rsidR="00BB622F" w:rsidRDefault="00BB622F" w:rsidP="00BB622F">
      <w:r>
        <w:t>Vaccination</w:t>
      </w:r>
    </w:p>
    <w:tbl>
      <w:tblPr>
        <w:tblStyle w:val="TableGrid"/>
        <w:tblW w:w="0" w:type="auto"/>
        <w:tblLook w:val="04A0" w:firstRow="1" w:lastRow="0" w:firstColumn="1" w:lastColumn="0" w:noHBand="0" w:noVBand="1"/>
      </w:tblPr>
      <w:tblGrid>
        <w:gridCol w:w="875"/>
        <w:gridCol w:w="1639"/>
        <w:gridCol w:w="815"/>
        <w:gridCol w:w="975"/>
        <w:gridCol w:w="1180"/>
        <w:gridCol w:w="1459"/>
        <w:gridCol w:w="815"/>
        <w:gridCol w:w="872"/>
      </w:tblGrid>
      <w:tr w:rsidR="00BB622F" w:rsidRPr="00F25B93" w14:paraId="7A367CCA" w14:textId="77777777" w:rsidTr="000077F4">
        <w:trPr>
          <w:trHeight w:val="300"/>
        </w:trPr>
        <w:tc>
          <w:tcPr>
            <w:tcW w:w="2200" w:type="dxa"/>
            <w:noWrap/>
            <w:hideMark/>
          </w:tcPr>
          <w:p w14:paraId="16B3CA55" w14:textId="77777777" w:rsidR="00BB622F" w:rsidRPr="00F25B93" w:rsidRDefault="00BB622F" w:rsidP="000077F4">
            <w:pPr>
              <w:rPr>
                <w:u w:val="single"/>
              </w:rPr>
            </w:pPr>
            <w:proofErr w:type="spellStart"/>
            <w:r w:rsidRPr="00F25B93">
              <w:rPr>
                <w:u w:val="single"/>
              </w:rPr>
              <w:t>vaccination_id</w:t>
            </w:r>
            <w:proofErr w:type="spellEnd"/>
          </w:p>
        </w:tc>
        <w:tc>
          <w:tcPr>
            <w:tcW w:w="4500" w:type="dxa"/>
            <w:noWrap/>
            <w:hideMark/>
          </w:tcPr>
          <w:p w14:paraId="0A65EB16" w14:textId="77777777" w:rsidR="00BB622F" w:rsidRPr="00F25B93" w:rsidRDefault="00BB622F" w:rsidP="000077F4">
            <w:proofErr w:type="spellStart"/>
            <w:r w:rsidRPr="00F25B93">
              <w:t>operation_date</w:t>
            </w:r>
            <w:proofErr w:type="spellEnd"/>
          </w:p>
        </w:tc>
        <w:tc>
          <w:tcPr>
            <w:tcW w:w="2020" w:type="dxa"/>
            <w:noWrap/>
            <w:hideMark/>
          </w:tcPr>
          <w:p w14:paraId="02F8540F" w14:textId="77777777" w:rsidR="00BB622F" w:rsidRPr="00F25B93" w:rsidRDefault="00BB622F" w:rsidP="000077F4">
            <w:proofErr w:type="spellStart"/>
            <w:r w:rsidRPr="00F25B93">
              <w:t>pig_id</w:t>
            </w:r>
            <w:proofErr w:type="spellEnd"/>
          </w:p>
        </w:tc>
        <w:tc>
          <w:tcPr>
            <w:tcW w:w="2500" w:type="dxa"/>
            <w:noWrap/>
            <w:hideMark/>
          </w:tcPr>
          <w:p w14:paraId="0BBD653F" w14:textId="77777777" w:rsidR="00BB622F" w:rsidRPr="00F25B93" w:rsidRDefault="00BB622F" w:rsidP="000077F4">
            <w:proofErr w:type="spellStart"/>
            <w:r w:rsidRPr="00F25B93">
              <w:t>item_id</w:t>
            </w:r>
            <w:proofErr w:type="spellEnd"/>
          </w:p>
        </w:tc>
        <w:tc>
          <w:tcPr>
            <w:tcW w:w="3120" w:type="dxa"/>
            <w:noWrap/>
            <w:hideMark/>
          </w:tcPr>
          <w:p w14:paraId="7BE1D24A" w14:textId="77777777" w:rsidR="00BB622F" w:rsidRPr="00F25B93" w:rsidRDefault="00BB622F" w:rsidP="000077F4">
            <w:proofErr w:type="spellStart"/>
            <w:r w:rsidRPr="00F25B93">
              <w:t>item_name</w:t>
            </w:r>
            <w:proofErr w:type="spellEnd"/>
          </w:p>
        </w:tc>
        <w:tc>
          <w:tcPr>
            <w:tcW w:w="3960" w:type="dxa"/>
            <w:noWrap/>
            <w:hideMark/>
          </w:tcPr>
          <w:p w14:paraId="214D5EC1" w14:textId="77777777" w:rsidR="00BB622F" w:rsidRPr="00F25B93" w:rsidRDefault="00BB622F" w:rsidP="000077F4">
            <w:proofErr w:type="spellStart"/>
            <w:r w:rsidRPr="00F25B93">
              <w:t>item_description</w:t>
            </w:r>
            <w:proofErr w:type="spellEnd"/>
          </w:p>
        </w:tc>
        <w:tc>
          <w:tcPr>
            <w:tcW w:w="2020" w:type="dxa"/>
            <w:noWrap/>
            <w:hideMark/>
          </w:tcPr>
          <w:p w14:paraId="3038E2D0" w14:textId="77777777" w:rsidR="00BB622F" w:rsidRPr="00F25B93" w:rsidRDefault="00BB622F" w:rsidP="000077F4">
            <w:proofErr w:type="spellStart"/>
            <w:r w:rsidRPr="00F25B93">
              <w:t>item_quantity</w:t>
            </w:r>
            <w:proofErr w:type="spellEnd"/>
          </w:p>
        </w:tc>
        <w:tc>
          <w:tcPr>
            <w:tcW w:w="1764" w:type="dxa"/>
            <w:noWrap/>
            <w:hideMark/>
          </w:tcPr>
          <w:p w14:paraId="11621118" w14:textId="77777777" w:rsidR="00BB622F" w:rsidRPr="00F25B93" w:rsidRDefault="00BB622F" w:rsidP="000077F4">
            <w:proofErr w:type="spellStart"/>
            <w:r w:rsidRPr="00F25B93">
              <w:t>item_quantity_unit</w:t>
            </w:r>
            <w:proofErr w:type="spellEnd"/>
          </w:p>
        </w:tc>
      </w:tr>
      <w:tr w:rsidR="00BB622F" w:rsidRPr="00F25B93" w14:paraId="3EA8E2D5" w14:textId="77777777" w:rsidTr="000077F4">
        <w:trPr>
          <w:trHeight w:val="300"/>
        </w:trPr>
        <w:tc>
          <w:tcPr>
            <w:tcW w:w="2200" w:type="dxa"/>
            <w:noWrap/>
            <w:hideMark/>
          </w:tcPr>
          <w:p w14:paraId="175E3EA2" w14:textId="77777777" w:rsidR="00BB622F" w:rsidRPr="00F25B93" w:rsidRDefault="00BB622F" w:rsidP="000077F4">
            <w:r w:rsidRPr="00F25B93">
              <w:t>1</w:t>
            </w:r>
          </w:p>
        </w:tc>
        <w:tc>
          <w:tcPr>
            <w:tcW w:w="4500" w:type="dxa"/>
            <w:noWrap/>
            <w:hideMark/>
          </w:tcPr>
          <w:p w14:paraId="15957A09" w14:textId="77777777" w:rsidR="00BB622F" w:rsidRPr="00F25B93" w:rsidRDefault="00BB622F" w:rsidP="000077F4">
            <w:r w:rsidRPr="00F25B93">
              <w:t>12/22/2022</w:t>
            </w:r>
          </w:p>
        </w:tc>
        <w:tc>
          <w:tcPr>
            <w:tcW w:w="2020" w:type="dxa"/>
            <w:noWrap/>
            <w:hideMark/>
          </w:tcPr>
          <w:p w14:paraId="2277730E" w14:textId="77777777" w:rsidR="00BB622F" w:rsidRPr="00F25B93" w:rsidRDefault="00BB622F" w:rsidP="000077F4">
            <w:r w:rsidRPr="00F25B93">
              <w:t>pig_hkl525</w:t>
            </w:r>
          </w:p>
        </w:tc>
        <w:tc>
          <w:tcPr>
            <w:tcW w:w="2500" w:type="dxa"/>
            <w:noWrap/>
            <w:hideMark/>
          </w:tcPr>
          <w:p w14:paraId="5B859403" w14:textId="77777777" w:rsidR="00BB622F" w:rsidRPr="00F25B93" w:rsidRDefault="00BB622F" w:rsidP="000077F4">
            <w:r w:rsidRPr="00F25B93">
              <w:t>1</w:t>
            </w:r>
          </w:p>
        </w:tc>
        <w:tc>
          <w:tcPr>
            <w:tcW w:w="3120" w:type="dxa"/>
            <w:noWrap/>
            <w:hideMark/>
          </w:tcPr>
          <w:p w14:paraId="2E8C0C36" w14:textId="77777777" w:rsidR="00BB622F" w:rsidRPr="00F25B93" w:rsidRDefault="00BB622F" w:rsidP="000077F4">
            <w:proofErr w:type="spellStart"/>
            <w:r w:rsidRPr="00F25B93">
              <w:t>IverMictin</w:t>
            </w:r>
            <w:proofErr w:type="spellEnd"/>
          </w:p>
        </w:tc>
        <w:tc>
          <w:tcPr>
            <w:tcW w:w="3960" w:type="dxa"/>
            <w:noWrap/>
            <w:hideMark/>
          </w:tcPr>
          <w:p w14:paraId="4DBD3448" w14:textId="77777777" w:rsidR="00BB622F" w:rsidRPr="00F25B93" w:rsidRDefault="00BB622F" w:rsidP="000077F4">
            <w:proofErr w:type="gramStart"/>
            <w:r w:rsidRPr="00F25B93">
              <w:t>12 gram</w:t>
            </w:r>
            <w:proofErr w:type="gramEnd"/>
            <w:r w:rsidRPr="00F25B93">
              <w:t xml:space="preserve"> </w:t>
            </w:r>
            <w:proofErr w:type="spellStart"/>
            <w:r w:rsidRPr="00F25B93">
              <w:t>Dewormer</w:t>
            </w:r>
            <w:proofErr w:type="spellEnd"/>
          </w:p>
        </w:tc>
        <w:tc>
          <w:tcPr>
            <w:tcW w:w="2020" w:type="dxa"/>
            <w:noWrap/>
            <w:hideMark/>
          </w:tcPr>
          <w:p w14:paraId="6E8B7EA0" w14:textId="77777777" w:rsidR="00BB622F" w:rsidRPr="00F25B93" w:rsidRDefault="00BB622F" w:rsidP="000077F4">
            <w:r w:rsidRPr="00F25B93">
              <w:t>0.5</w:t>
            </w:r>
          </w:p>
        </w:tc>
        <w:tc>
          <w:tcPr>
            <w:tcW w:w="1764" w:type="dxa"/>
            <w:noWrap/>
            <w:hideMark/>
          </w:tcPr>
          <w:p w14:paraId="7885C379" w14:textId="77777777" w:rsidR="00BB622F" w:rsidRPr="00F25B93" w:rsidRDefault="00BB622F" w:rsidP="000077F4">
            <w:r w:rsidRPr="00F25B93">
              <w:t>g</w:t>
            </w:r>
          </w:p>
        </w:tc>
      </w:tr>
      <w:tr w:rsidR="00BB622F" w:rsidRPr="00F25B93" w14:paraId="1362B858" w14:textId="77777777" w:rsidTr="000077F4">
        <w:trPr>
          <w:trHeight w:val="300"/>
        </w:trPr>
        <w:tc>
          <w:tcPr>
            <w:tcW w:w="2200" w:type="dxa"/>
            <w:noWrap/>
            <w:hideMark/>
          </w:tcPr>
          <w:p w14:paraId="7012D22E" w14:textId="77777777" w:rsidR="00BB622F" w:rsidRPr="00F25B93" w:rsidRDefault="00BB622F" w:rsidP="000077F4">
            <w:r w:rsidRPr="00F25B93">
              <w:t>2</w:t>
            </w:r>
          </w:p>
        </w:tc>
        <w:tc>
          <w:tcPr>
            <w:tcW w:w="4500" w:type="dxa"/>
            <w:noWrap/>
            <w:hideMark/>
          </w:tcPr>
          <w:p w14:paraId="1D160F85" w14:textId="77777777" w:rsidR="00BB622F" w:rsidRPr="00F25B93" w:rsidRDefault="00BB622F" w:rsidP="000077F4">
            <w:r w:rsidRPr="00F25B93">
              <w:t>12/12/2022</w:t>
            </w:r>
          </w:p>
        </w:tc>
        <w:tc>
          <w:tcPr>
            <w:tcW w:w="2020" w:type="dxa"/>
            <w:noWrap/>
            <w:hideMark/>
          </w:tcPr>
          <w:p w14:paraId="725E2EDD" w14:textId="77777777" w:rsidR="00BB622F" w:rsidRPr="00F25B93" w:rsidRDefault="00BB622F" w:rsidP="000077F4">
            <w:r w:rsidRPr="00F25B93">
              <w:t>pig_1dsw52</w:t>
            </w:r>
          </w:p>
        </w:tc>
        <w:tc>
          <w:tcPr>
            <w:tcW w:w="2500" w:type="dxa"/>
            <w:noWrap/>
            <w:hideMark/>
          </w:tcPr>
          <w:p w14:paraId="2238D46A" w14:textId="77777777" w:rsidR="00BB622F" w:rsidRPr="00F25B93" w:rsidRDefault="00BB622F" w:rsidP="000077F4">
            <w:r w:rsidRPr="00F25B93">
              <w:t>2</w:t>
            </w:r>
          </w:p>
        </w:tc>
        <w:tc>
          <w:tcPr>
            <w:tcW w:w="3120" w:type="dxa"/>
            <w:noWrap/>
            <w:hideMark/>
          </w:tcPr>
          <w:p w14:paraId="7939B15C" w14:textId="77777777" w:rsidR="00BB622F" w:rsidRPr="00F25B93" w:rsidRDefault="00BB622F" w:rsidP="000077F4">
            <w:r w:rsidRPr="00F25B93">
              <w:t>B-MEG Premium Grower</w:t>
            </w:r>
          </w:p>
        </w:tc>
        <w:tc>
          <w:tcPr>
            <w:tcW w:w="3960" w:type="dxa"/>
            <w:noWrap/>
            <w:hideMark/>
          </w:tcPr>
          <w:p w14:paraId="355601DF" w14:textId="77777777" w:rsidR="00BB622F" w:rsidRPr="00F25B93" w:rsidRDefault="00BB622F" w:rsidP="000077F4">
            <w:r w:rsidRPr="00F25B93">
              <w:t>50kg 1 Sack Grower Feeds</w:t>
            </w:r>
          </w:p>
        </w:tc>
        <w:tc>
          <w:tcPr>
            <w:tcW w:w="2020" w:type="dxa"/>
            <w:noWrap/>
            <w:hideMark/>
          </w:tcPr>
          <w:p w14:paraId="3F928DC5" w14:textId="77777777" w:rsidR="00BB622F" w:rsidRPr="00F25B93" w:rsidRDefault="00BB622F" w:rsidP="000077F4">
            <w:r w:rsidRPr="00F25B93">
              <w:t>5</w:t>
            </w:r>
          </w:p>
        </w:tc>
        <w:tc>
          <w:tcPr>
            <w:tcW w:w="1764" w:type="dxa"/>
            <w:noWrap/>
            <w:hideMark/>
          </w:tcPr>
          <w:p w14:paraId="74559C86" w14:textId="77777777" w:rsidR="00BB622F" w:rsidRPr="00F25B93" w:rsidRDefault="00BB622F" w:rsidP="000077F4">
            <w:r w:rsidRPr="00F25B93">
              <w:t>kg</w:t>
            </w:r>
          </w:p>
        </w:tc>
      </w:tr>
      <w:tr w:rsidR="00BB622F" w:rsidRPr="00F25B93" w14:paraId="30DADAD5" w14:textId="77777777" w:rsidTr="000077F4">
        <w:trPr>
          <w:trHeight w:val="300"/>
        </w:trPr>
        <w:tc>
          <w:tcPr>
            <w:tcW w:w="2200" w:type="dxa"/>
            <w:noWrap/>
            <w:hideMark/>
          </w:tcPr>
          <w:p w14:paraId="4D46BE97" w14:textId="77777777" w:rsidR="00BB622F" w:rsidRPr="00F25B93" w:rsidRDefault="00BB622F" w:rsidP="000077F4">
            <w:r w:rsidRPr="00F25B93">
              <w:t>3</w:t>
            </w:r>
          </w:p>
        </w:tc>
        <w:tc>
          <w:tcPr>
            <w:tcW w:w="4500" w:type="dxa"/>
            <w:noWrap/>
            <w:hideMark/>
          </w:tcPr>
          <w:p w14:paraId="2E0A90A8" w14:textId="77777777" w:rsidR="00BB622F" w:rsidRPr="00F25B93" w:rsidRDefault="00BB622F" w:rsidP="000077F4">
            <w:r w:rsidRPr="00F25B93">
              <w:t>12/14/2022</w:t>
            </w:r>
          </w:p>
        </w:tc>
        <w:tc>
          <w:tcPr>
            <w:tcW w:w="2020" w:type="dxa"/>
            <w:noWrap/>
            <w:hideMark/>
          </w:tcPr>
          <w:p w14:paraId="665C42CA" w14:textId="77777777" w:rsidR="00BB622F" w:rsidRPr="00F25B93" w:rsidRDefault="00BB622F" w:rsidP="000077F4">
            <w:r w:rsidRPr="00F25B93">
              <w:t>pig_658hkj</w:t>
            </w:r>
          </w:p>
        </w:tc>
        <w:tc>
          <w:tcPr>
            <w:tcW w:w="2500" w:type="dxa"/>
            <w:noWrap/>
            <w:hideMark/>
          </w:tcPr>
          <w:p w14:paraId="7C7B1D57" w14:textId="77777777" w:rsidR="00BB622F" w:rsidRPr="00F25B93" w:rsidRDefault="00BB622F" w:rsidP="000077F4">
            <w:r w:rsidRPr="00F25B93">
              <w:t>3</w:t>
            </w:r>
          </w:p>
        </w:tc>
        <w:tc>
          <w:tcPr>
            <w:tcW w:w="3120" w:type="dxa"/>
            <w:noWrap/>
            <w:hideMark/>
          </w:tcPr>
          <w:p w14:paraId="1A218A45" w14:textId="77777777" w:rsidR="00BB622F" w:rsidRPr="00F25B93" w:rsidRDefault="00BB622F" w:rsidP="000077F4">
            <w:r w:rsidRPr="00F25B93">
              <w:t>B-Complex</w:t>
            </w:r>
          </w:p>
        </w:tc>
        <w:tc>
          <w:tcPr>
            <w:tcW w:w="3960" w:type="dxa"/>
            <w:noWrap/>
            <w:hideMark/>
          </w:tcPr>
          <w:p w14:paraId="13C22FB1" w14:textId="77777777" w:rsidR="00BB622F" w:rsidRPr="00F25B93" w:rsidRDefault="00BB622F" w:rsidP="000077F4">
            <w:r w:rsidRPr="00F25B93">
              <w:t>15mg 1 Bottle B-Complex Vitamins</w:t>
            </w:r>
          </w:p>
        </w:tc>
        <w:tc>
          <w:tcPr>
            <w:tcW w:w="2020" w:type="dxa"/>
            <w:noWrap/>
            <w:hideMark/>
          </w:tcPr>
          <w:p w14:paraId="1BAC5CBD" w14:textId="77777777" w:rsidR="00BB622F" w:rsidRPr="00F25B93" w:rsidRDefault="00BB622F" w:rsidP="000077F4">
            <w:r w:rsidRPr="00F25B93">
              <w:t>0.5</w:t>
            </w:r>
          </w:p>
        </w:tc>
        <w:tc>
          <w:tcPr>
            <w:tcW w:w="1764" w:type="dxa"/>
            <w:noWrap/>
            <w:hideMark/>
          </w:tcPr>
          <w:p w14:paraId="3E6E846B" w14:textId="77777777" w:rsidR="00BB622F" w:rsidRPr="00F25B93" w:rsidRDefault="00BB622F" w:rsidP="000077F4">
            <w:r w:rsidRPr="00F25B93">
              <w:t>mg</w:t>
            </w:r>
          </w:p>
        </w:tc>
      </w:tr>
    </w:tbl>
    <w:p w14:paraId="5709EEAD" w14:textId="77777777" w:rsidR="00BB622F" w:rsidRDefault="00BB622F" w:rsidP="00BB622F">
      <w:r>
        <w:t>Figure #43 Vaccination-1NF</w:t>
      </w:r>
    </w:p>
    <w:p w14:paraId="33163FC3" w14:textId="77777777" w:rsidR="00BB622F" w:rsidRDefault="00BB622F" w:rsidP="00BB622F">
      <w:r>
        <w:t xml:space="preserve">Figure 43 shows the first normal form of vaccination table where </w:t>
      </w:r>
      <w:proofErr w:type="gramStart"/>
      <w:r>
        <w:t>every</w:t>
      </w:r>
      <w:proofErr w:type="gramEnd"/>
      <w:r>
        <w:t xml:space="preserve"> attributes are in their atomic value.</w:t>
      </w:r>
    </w:p>
    <w:p w14:paraId="7798D84E" w14:textId="77777777" w:rsidR="00BB622F" w:rsidRDefault="00BB622F" w:rsidP="00BB622F">
      <w:r>
        <w:t>Vaccination</w:t>
      </w:r>
    </w:p>
    <w:tbl>
      <w:tblPr>
        <w:tblStyle w:val="TableGrid"/>
        <w:tblW w:w="0" w:type="auto"/>
        <w:tblLook w:val="04A0" w:firstRow="1" w:lastRow="0" w:firstColumn="1" w:lastColumn="0" w:noHBand="0" w:noVBand="1"/>
      </w:tblPr>
      <w:tblGrid>
        <w:gridCol w:w="2200"/>
        <w:gridCol w:w="4500"/>
      </w:tblGrid>
      <w:tr w:rsidR="00BB622F" w:rsidRPr="00F25B93" w14:paraId="45AEE841" w14:textId="77777777" w:rsidTr="000077F4">
        <w:trPr>
          <w:trHeight w:val="300"/>
        </w:trPr>
        <w:tc>
          <w:tcPr>
            <w:tcW w:w="2200" w:type="dxa"/>
            <w:noWrap/>
            <w:hideMark/>
          </w:tcPr>
          <w:p w14:paraId="3DAF1894" w14:textId="77777777" w:rsidR="00BB622F" w:rsidRPr="00344F14" w:rsidRDefault="00BB622F" w:rsidP="000077F4">
            <w:pPr>
              <w:rPr>
                <w:u w:val="single"/>
              </w:rPr>
            </w:pPr>
            <w:proofErr w:type="spellStart"/>
            <w:r w:rsidRPr="00344F14">
              <w:rPr>
                <w:u w:val="single"/>
              </w:rPr>
              <w:t>vaccination_id</w:t>
            </w:r>
            <w:proofErr w:type="spellEnd"/>
          </w:p>
        </w:tc>
        <w:tc>
          <w:tcPr>
            <w:tcW w:w="4500" w:type="dxa"/>
            <w:noWrap/>
            <w:hideMark/>
          </w:tcPr>
          <w:p w14:paraId="014EC381" w14:textId="77777777" w:rsidR="00BB622F" w:rsidRPr="00F25B93" w:rsidRDefault="00BB622F" w:rsidP="000077F4">
            <w:proofErr w:type="spellStart"/>
            <w:r w:rsidRPr="00F25B93">
              <w:t>operation_date</w:t>
            </w:r>
            <w:proofErr w:type="spellEnd"/>
          </w:p>
        </w:tc>
      </w:tr>
      <w:tr w:rsidR="00BB622F" w:rsidRPr="00F25B93" w14:paraId="03F9A4A5" w14:textId="77777777" w:rsidTr="000077F4">
        <w:trPr>
          <w:trHeight w:val="300"/>
        </w:trPr>
        <w:tc>
          <w:tcPr>
            <w:tcW w:w="2200" w:type="dxa"/>
            <w:noWrap/>
            <w:hideMark/>
          </w:tcPr>
          <w:p w14:paraId="6210EEE3" w14:textId="77777777" w:rsidR="00BB622F" w:rsidRPr="00F25B93" w:rsidRDefault="00BB622F" w:rsidP="000077F4">
            <w:r w:rsidRPr="00F25B93">
              <w:t>1</w:t>
            </w:r>
          </w:p>
        </w:tc>
        <w:tc>
          <w:tcPr>
            <w:tcW w:w="4500" w:type="dxa"/>
            <w:noWrap/>
            <w:hideMark/>
          </w:tcPr>
          <w:p w14:paraId="3EA967A3" w14:textId="77777777" w:rsidR="00BB622F" w:rsidRPr="00F25B93" w:rsidRDefault="00BB622F" w:rsidP="000077F4">
            <w:r w:rsidRPr="00F25B93">
              <w:t>12/22/2022</w:t>
            </w:r>
          </w:p>
        </w:tc>
      </w:tr>
      <w:tr w:rsidR="00BB622F" w:rsidRPr="00F25B93" w14:paraId="18569195" w14:textId="77777777" w:rsidTr="000077F4">
        <w:trPr>
          <w:trHeight w:val="300"/>
        </w:trPr>
        <w:tc>
          <w:tcPr>
            <w:tcW w:w="2200" w:type="dxa"/>
            <w:noWrap/>
            <w:hideMark/>
          </w:tcPr>
          <w:p w14:paraId="1B2E0BE9" w14:textId="77777777" w:rsidR="00BB622F" w:rsidRPr="00F25B93" w:rsidRDefault="00BB622F" w:rsidP="000077F4">
            <w:r w:rsidRPr="00F25B93">
              <w:t>2</w:t>
            </w:r>
          </w:p>
        </w:tc>
        <w:tc>
          <w:tcPr>
            <w:tcW w:w="4500" w:type="dxa"/>
            <w:noWrap/>
            <w:hideMark/>
          </w:tcPr>
          <w:p w14:paraId="508BA570" w14:textId="77777777" w:rsidR="00BB622F" w:rsidRPr="00F25B93" w:rsidRDefault="00BB622F" w:rsidP="000077F4">
            <w:r w:rsidRPr="00F25B93">
              <w:t>12/12/2022</w:t>
            </w:r>
          </w:p>
        </w:tc>
      </w:tr>
      <w:tr w:rsidR="00BB622F" w:rsidRPr="00F25B93" w14:paraId="09A46FF8" w14:textId="77777777" w:rsidTr="000077F4">
        <w:trPr>
          <w:trHeight w:val="300"/>
        </w:trPr>
        <w:tc>
          <w:tcPr>
            <w:tcW w:w="2200" w:type="dxa"/>
            <w:noWrap/>
            <w:hideMark/>
          </w:tcPr>
          <w:p w14:paraId="4C1BB714" w14:textId="77777777" w:rsidR="00BB622F" w:rsidRPr="00F25B93" w:rsidRDefault="00BB622F" w:rsidP="000077F4">
            <w:r w:rsidRPr="00F25B93">
              <w:lastRenderedPageBreak/>
              <w:t>3</w:t>
            </w:r>
          </w:p>
        </w:tc>
        <w:tc>
          <w:tcPr>
            <w:tcW w:w="4500" w:type="dxa"/>
            <w:noWrap/>
            <w:hideMark/>
          </w:tcPr>
          <w:p w14:paraId="5E4B4BB6" w14:textId="77777777" w:rsidR="00BB622F" w:rsidRPr="00F25B93" w:rsidRDefault="00BB622F" w:rsidP="000077F4">
            <w:r w:rsidRPr="00F25B93">
              <w:t>12/14/2022</w:t>
            </w:r>
          </w:p>
        </w:tc>
      </w:tr>
    </w:tbl>
    <w:p w14:paraId="04683153" w14:textId="77777777" w:rsidR="00BB622F" w:rsidRDefault="00BB622F" w:rsidP="00BB622F">
      <w:r>
        <w:t>Figure #44 Vaccination-2NF</w:t>
      </w:r>
    </w:p>
    <w:p w14:paraId="2C38E16B" w14:textId="77777777" w:rsidR="00BB622F" w:rsidRDefault="00BB622F" w:rsidP="00BB622F">
      <w:r>
        <w:t>Vaccination Details</w:t>
      </w:r>
    </w:p>
    <w:tbl>
      <w:tblPr>
        <w:tblStyle w:val="TableGrid"/>
        <w:tblW w:w="0" w:type="auto"/>
        <w:tblLook w:val="04A0" w:firstRow="1" w:lastRow="0" w:firstColumn="1" w:lastColumn="0" w:noHBand="0" w:noVBand="1"/>
      </w:tblPr>
      <w:tblGrid>
        <w:gridCol w:w="1183"/>
        <w:gridCol w:w="2032"/>
        <w:gridCol w:w="981"/>
        <w:gridCol w:w="1184"/>
        <w:gridCol w:w="1447"/>
        <w:gridCol w:w="1803"/>
      </w:tblGrid>
      <w:tr w:rsidR="00BB622F" w:rsidRPr="00F25B93" w14:paraId="20EF7A3A" w14:textId="77777777" w:rsidTr="000077F4">
        <w:trPr>
          <w:trHeight w:val="300"/>
        </w:trPr>
        <w:tc>
          <w:tcPr>
            <w:tcW w:w="2386" w:type="dxa"/>
            <w:noWrap/>
            <w:hideMark/>
          </w:tcPr>
          <w:p w14:paraId="1D2C9C6A" w14:textId="77777777" w:rsidR="00BB622F" w:rsidRPr="00A15FD0" w:rsidRDefault="00BB622F" w:rsidP="000077F4">
            <w:pPr>
              <w:rPr>
                <w:u w:val="single"/>
              </w:rPr>
            </w:pPr>
            <w:proofErr w:type="spellStart"/>
            <w:r w:rsidRPr="00A15FD0">
              <w:rPr>
                <w:u w:val="single"/>
              </w:rPr>
              <w:t>vaccination_details_id</w:t>
            </w:r>
            <w:proofErr w:type="spellEnd"/>
          </w:p>
        </w:tc>
        <w:tc>
          <w:tcPr>
            <w:tcW w:w="4500" w:type="dxa"/>
            <w:noWrap/>
            <w:hideMark/>
          </w:tcPr>
          <w:p w14:paraId="5379607A" w14:textId="77777777" w:rsidR="00BB622F" w:rsidRPr="00344F14" w:rsidRDefault="00BB622F" w:rsidP="000077F4">
            <w:pPr>
              <w:rPr>
                <w:u w:val="double"/>
              </w:rPr>
            </w:pPr>
            <w:proofErr w:type="spellStart"/>
            <w:r w:rsidRPr="00344F14">
              <w:rPr>
                <w:u w:val="double"/>
              </w:rPr>
              <w:t>vaccination_id</w:t>
            </w:r>
            <w:proofErr w:type="spellEnd"/>
          </w:p>
        </w:tc>
        <w:tc>
          <w:tcPr>
            <w:tcW w:w="2020" w:type="dxa"/>
            <w:noWrap/>
            <w:hideMark/>
          </w:tcPr>
          <w:p w14:paraId="72771D95" w14:textId="77777777" w:rsidR="00BB622F" w:rsidRPr="00344F14" w:rsidRDefault="00BB622F" w:rsidP="000077F4">
            <w:pPr>
              <w:rPr>
                <w:u w:val="double"/>
              </w:rPr>
            </w:pPr>
            <w:proofErr w:type="spellStart"/>
            <w:r w:rsidRPr="00344F14">
              <w:rPr>
                <w:u w:val="double"/>
              </w:rPr>
              <w:t>pig_id</w:t>
            </w:r>
            <w:proofErr w:type="spellEnd"/>
          </w:p>
        </w:tc>
        <w:tc>
          <w:tcPr>
            <w:tcW w:w="2500" w:type="dxa"/>
            <w:noWrap/>
            <w:hideMark/>
          </w:tcPr>
          <w:p w14:paraId="5EB6C13B" w14:textId="77777777" w:rsidR="00BB622F" w:rsidRPr="00344F14" w:rsidRDefault="00BB622F" w:rsidP="000077F4">
            <w:pPr>
              <w:rPr>
                <w:u w:val="double"/>
              </w:rPr>
            </w:pPr>
            <w:proofErr w:type="spellStart"/>
            <w:r w:rsidRPr="00344F14">
              <w:rPr>
                <w:u w:val="double"/>
              </w:rPr>
              <w:t>item_id</w:t>
            </w:r>
            <w:proofErr w:type="spellEnd"/>
          </w:p>
        </w:tc>
        <w:tc>
          <w:tcPr>
            <w:tcW w:w="3120" w:type="dxa"/>
            <w:noWrap/>
            <w:hideMark/>
          </w:tcPr>
          <w:p w14:paraId="241FE80D" w14:textId="77777777" w:rsidR="00BB622F" w:rsidRPr="00F25B93" w:rsidRDefault="00BB622F" w:rsidP="000077F4">
            <w:proofErr w:type="spellStart"/>
            <w:r w:rsidRPr="00F25B93">
              <w:t>item_quantity</w:t>
            </w:r>
            <w:proofErr w:type="spellEnd"/>
          </w:p>
        </w:tc>
        <w:tc>
          <w:tcPr>
            <w:tcW w:w="3960" w:type="dxa"/>
            <w:noWrap/>
            <w:hideMark/>
          </w:tcPr>
          <w:p w14:paraId="7715F89C" w14:textId="77777777" w:rsidR="00BB622F" w:rsidRPr="00F25B93" w:rsidRDefault="00BB622F" w:rsidP="000077F4">
            <w:proofErr w:type="spellStart"/>
            <w:r w:rsidRPr="00F25B93">
              <w:t>item_unit</w:t>
            </w:r>
            <w:proofErr w:type="spellEnd"/>
          </w:p>
        </w:tc>
      </w:tr>
      <w:tr w:rsidR="00BB622F" w:rsidRPr="00F25B93" w14:paraId="0611208E" w14:textId="77777777" w:rsidTr="000077F4">
        <w:trPr>
          <w:trHeight w:val="300"/>
        </w:trPr>
        <w:tc>
          <w:tcPr>
            <w:tcW w:w="2386" w:type="dxa"/>
            <w:noWrap/>
            <w:hideMark/>
          </w:tcPr>
          <w:p w14:paraId="1E30B8CC" w14:textId="77777777" w:rsidR="00BB622F" w:rsidRPr="00F25B93" w:rsidRDefault="00BB622F" w:rsidP="000077F4">
            <w:r w:rsidRPr="00F25B93">
              <w:t>1</w:t>
            </w:r>
          </w:p>
        </w:tc>
        <w:tc>
          <w:tcPr>
            <w:tcW w:w="4500" w:type="dxa"/>
            <w:noWrap/>
            <w:hideMark/>
          </w:tcPr>
          <w:p w14:paraId="4E2E26A7" w14:textId="77777777" w:rsidR="00BB622F" w:rsidRPr="00F25B93" w:rsidRDefault="00BB622F" w:rsidP="000077F4">
            <w:r w:rsidRPr="00F25B93">
              <w:t>1</w:t>
            </w:r>
          </w:p>
        </w:tc>
        <w:tc>
          <w:tcPr>
            <w:tcW w:w="2020" w:type="dxa"/>
            <w:noWrap/>
            <w:hideMark/>
          </w:tcPr>
          <w:p w14:paraId="5B8DA584" w14:textId="77777777" w:rsidR="00BB622F" w:rsidRPr="00F25B93" w:rsidRDefault="00BB622F" w:rsidP="000077F4">
            <w:r w:rsidRPr="00F25B93">
              <w:t>pig_hkl525</w:t>
            </w:r>
          </w:p>
        </w:tc>
        <w:tc>
          <w:tcPr>
            <w:tcW w:w="2500" w:type="dxa"/>
            <w:noWrap/>
            <w:hideMark/>
          </w:tcPr>
          <w:p w14:paraId="6413926A" w14:textId="77777777" w:rsidR="00BB622F" w:rsidRPr="00F25B93" w:rsidRDefault="00BB622F" w:rsidP="000077F4">
            <w:r w:rsidRPr="00F25B93">
              <w:t>1</w:t>
            </w:r>
          </w:p>
        </w:tc>
        <w:tc>
          <w:tcPr>
            <w:tcW w:w="3120" w:type="dxa"/>
            <w:noWrap/>
            <w:hideMark/>
          </w:tcPr>
          <w:p w14:paraId="5DE4E810" w14:textId="77777777" w:rsidR="00BB622F" w:rsidRPr="00F25B93" w:rsidRDefault="00BB622F" w:rsidP="000077F4">
            <w:r w:rsidRPr="00F25B93">
              <w:t>0.5</w:t>
            </w:r>
          </w:p>
        </w:tc>
        <w:tc>
          <w:tcPr>
            <w:tcW w:w="3960" w:type="dxa"/>
            <w:noWrap/>
            <w:hideMark/>
          </w:tcPr>
          <w:p w14:paraId="31A79BCF" w14:textId="77777777" w:rsidR="00BB622F" w:rsidRPr="00F25B93" w:rsidRDefault="00BB622F" w:rsidP="000077F4">
            <w:r w:rsidRPr="00F25B93">
              <w:t>1</w:t>
            </w:r>
          </w:p>
        </w:tc>
      </w:tr>
      <w:tr w:rsidR="00BB622F" w:rsidRPr="00F25B93" w14:paraId="6CCEDDF5" w14:textId="77777777" w:rsidTr="000077F4">
        <w:trPr>
          <w:trHeight w:val="300"/>
        </w:trPr>
        <w:tc>
          <w:tcPr>
            <w:tcW w:w="2386" w:type="dxa"/>
            <w:noWrap/>
            <w:hideMark/>
          </w:tcPr>
          <w:p w14:paraId="5A1A9E95" w14:textId="77777777" w:rsidR="00BB622F" w:rsidRPr="00F25B93" w:rsidRDefault="00BB622F" w:rsidP="000077F4">
            <w:r w:rsidRPr="00F25B93">
              <w:t>2</w:t>
            </w:r>
          </w:p>
        </w:tc>
        <w:tc>
          <w:tcPr>
            <w:tcW w:w="4500" w:type="dxa"/>
            <w:noWrap/>
            <w:hideMark/>
          </w:tcPr>
          <w:p w14:paraId="4A42A068" w14:textId="77777777" w:rsidR="00BB622F" w:rsidRPr="00F25B93" w:rsidRDefault="00BB622F" w:rsidP="000077F4">
            <w:r w:rsidRPr="00F25B93">
              <w:t>2</w:t>
            </w:r>
          </w:p>
        </w:tc>
        <w:tc>
          <w:tcPr>
            <w:tcW w:w="2020" w:type="dxa"/>
            <w:noWrap/>
            <w:hideMark/>
          </w:tcPr>
          <w:p w14:paraId="79108D4B" w14:textId="77777777" w:rsidR="00BB622F" w:rsidRPr="00F25B93" w:rsidRDefault="00BB622F" w:rsidP="000077F4">
            <w:r w:rsidRPr="00F25B93">
              <w:t>pig_1dsw52</w:t>
            </w:r>
          </w:p>
        </w:tc>
        <w:tc>
          <w:tcPr>
            <w:tcW w:w="2500" w:type="dxa"/>
            <w:noWrap/>
            <w:hideMark/>
          </w:tcPr>
          <w:p w14:paraId="0B097C72" w14:textId="77777777" w:rsidR="00BB622F" w:rsidRPr="00F25B93" w:rsidRDefault="00BB622F" w:rsidP="000077F4">
            <w:r w:rsidRPr="00F25B93">
              <w:t>2</w:t>
            </w:r>
          </w:p>
        </w:tc>
        <w:tc>
          <w:tcPr>
            <w:tcW w:w="3120" w:type="dxa"/>
            <w:noWrap/>
            <w:hideMark/>
          </w:tcPr>
          <w:p w14:paraId="05F7E12F" w14:textId="77777777" w:rsidR="00BB622F" w:rsidRPr="00F25B93" w:rsidRDefault="00BB622F" w:rsidP="000077F4">
            <w:r w:rsidRPr="00F25B93">
              <w:t>5</w:t>
            </w:r>
          </w:p>
        </w:tc>
        <w:tc>
          <w:tcPr>
            <w:tcW w:w="3960" w:type="dxa"/>
            <w:noWrap/>
            <w:hideMark/>
          </w:tcPr>
          <w:p w14:paraId="11866B4B" w14:textId="77777777" w:rsidR="00BB622F" w:rsidRPr="00F25B93" w:rsidRDefault="00BB622F" w:rsidP="000077F4">
            <w:r w:rsidRPr="00F25B93">
              <w:t>2</w:t>
            </w:r>
          </w:p>
        </w:tc>
      </w:tr>
      <w:tr w:rsidR="00BB622F" w:rsidRPr="00F25B93" w14:paraId="4C23A5F9" w14:textId="77777777" w:rsidTr="000077F4">
        <w:trPr>
          <w:trHeight w:val="300"/>
        </w:trPr>
        <w:tc>
          <w:tcPr>
            <w:tcW w:w="2386" w:type="dxa"/>
            <w:noWrap/>
            <w:hideMark/>
          </w:tcPr>
          <w:p w14:paraId="5725E54E" w14:textId="77777777" w:rsidR="00BB622F" w:rsidRPr="00F25B93" w:rsidRDefault="00BB622F" w:rsidP="000077F4">
            <w:r w:rsidRPr="00F25B93">
              <w:t>3</w:t>
            </w:r>
          </w:p>
        </w:tc>
        <w:tc>
          <w:tcPr>
            <w:tcW w:w="4500" w:type="dxa"/>
            <w:noWrap/>
            <w:hideMark/>
          </w:tcPr>
          <w:p w14:paraId="63DAD15A" w14:textId="77777777" w:rsidR="00BB622F" w:rsidRPr="00F25B93" w:rsidRDefault="00BB622F" w:rsidP="000077F4">
            <w:r w:rsidRPr="00F25B93">
              <w:t>3</w:t>
            </w:r>
          </w:p>
        </w:tc>
        <w:tc>
          <w:tcPr>
            <w:tcW w:w="2020" w:type="dxa"/>
            <w:noWrap/>
            <w:hideMark/>
          </w:tcPr>
          <w:p w14:paraId="5C9E58BD" w14:textId="77777777" w:rsidR="00BB622F" w:rsidRPr="00F25B93" w:rsidRDefault="00BB622F" w:rsidP="000077F4">
            <w:r w:rsidRPr="00F25B93">
              <w:t>pig_658hkj</w:t>
            </w:r>
          </w:p>
        </w:tc>
        <w:tc>
          <w:tcPr>
            <w:tcW w:w="2500" w:type="dxa"/>
            <w:noWrap/>
            <w:hideMark/>
          </w:tcPr>
          <w:p w14:paraId="41BF2BD8" w14:textId="77777777" w:rsidR="00BB622F" w:rsidRPr="00F25B93" w:rsidRDefault="00BB622F" w:rsidP="000077F4">
            <w:r w:rsidRPr="00F25B93">
              <w:t>3</w:t>
            </w:r>
          </w:p>
        </w:tc>
        <w:tc>
          <w:tcPr>
            <w:tcW w:w="3120" w:type="dxa"/>
            <w:noWrap/>
            <w:hideMark/>
          </w:tcPr>
          <w:p w14:paraId="5E01C77F" w14:textId="77777777" w:rsidR="00BB622F" w:rsidRPr="00F25B93" w:rsidRDefault="00BB622F" w:rsidP="000077F4">
            <w:r w:rsidRPr="00F25B93">
              <w:t>0.5</w:t>
            </w:r>
          </w:p>
        </w:tc>
        <w:tc>
          <w:tcPr>
            <w:tcW w:w="3960" w:type="dxa"/>
            <w:noWrap/>
            <w:hideMark/>
          </w:tcPr>
          <w:p w14:paraId="054F3EAA" w14:textId="77777777" w:rsidR="00BB622F" w:rsidRPr="00F25B93" w:rsidRDefault="00BB622F" w:rsidP="000077F4">
            <w:r w:rsidRPr="00F25B93">
              <w:t>3</w:t>
            </w:r>
          </w:p>
        </w:tc>
      </w:tr>
    </w:tbl>
    <w:p w14:paraId="0EA30D5D" w14:textId="77777777" w:rsidR="00BB622F" w:rsidRDefault="00BB622F" w:rsidP="00BB622F">
      <w:r>
        <w:t>Figure #45 Vaccination-2NF</w:t>
      </w:r>
    </w:p>
    <w:p w14:paraId="20445C57" w14:textId="77777777" w:rsidR="00BB622F" w:rsidRDefault="00BB622F" w:rsidP="00BB622F">
      <w:r>
        <w:t>Units</w:t>
      </w:r>
    </w:p>
    <w:tbl>
      <w:tblPr>
        <w:tblStyle w:val="TableGrid"/>
        <w:tblW w:w="0" w:type="auto"/>
        <w:tblLook w:val="04A0" w:firstRow="1" w:lastRow="0" w:firstColumn="1" w:lastColumn="0" w:noHBand="0" w:noVBand="1"/>
      </w:tblPr>
      <w:tblGrid>
        <w:gridCol w:w="2200"/>
        <w:gridCol w:w="4500"/>
      </w:tblGrid>
      <w:tr w:rsidR="00BB622F" w:rsidRPr="00A15FD0" w14:paraId="121CB144" w14:textId="77777777" w:rsidTr="000077F4">
        <w:trPr>
          <w:trHeight w:val="300"/>
        </w:trPr>
        <w:tc>
          <w:tcPr>
            <w:tcW w:w="2200" w:type="dxa"/>
            <w:noWrap/>
            <w:hideMark/>
          </w:tcPr>
          <w:p w14:paraId="799727E1" w14:textId="77777777" w:rsidR="00BB622F" w:rsidRPr="00A15FD0" w:rsidRDefault="00BB622F" w:rsidP="000077F4">
            <w:pPr>
              <w:rPr>
                <w:u w:val="single"/>
              </w:rPr>
            </w:pPr>
            <w:proofErr w:type="spellStart"/>
            <w:r w:rsidRPr="00A15FD0">
              <w:rPr>
                <w:u w:val="single"/>
              </w:rPr>
              <w:t>unit_id</w:t>
            </w:r>
            <w:proofErr w:type="spellEnd"/>
          </w:p>
        </w:tc>
        <w:tc>
          <w:tcPr>
            <w:tcW w:w="4500" w:type="dxa"/>
            <w:noWrap/>
            <w:hideMark/>
          </w:tcPr>
          <w:p w14:paraId="36E1DE5F" w14:textId="77777777" w:rsidR="00BB622F" w:rsidRPr="00A15FD0" w:rsidRDefault="00BB622F" w:rsidP="000077F4">
            <w:proofErr w:type="spellStart"/>
            <w:r w:rsidRPr="00A15FD0">
              <w:t>unit_name</w:t>
            </w:r>
            <w:proofErr w:type="spellEnd"/>
          </w:p>
        </w:tc>
      </w:tr>
      <w:tr w:rsidR="00BB622F" w:rsidRPr="00A15FD0" w14:paraId="31F2DB6D" w14:textId="77777777" w:rsidTr="000077F4">
        <w:trPr>
          <w:trHeight w:val="300"/>
        </w:trPr>
        <w:tc>
          <w:tcPr>
            <w:tcW w:w="2200" w:type="dxa"/>
            <w:noWrap/>
            <w:hideMark/>
          </w:tcPr>
          <w:p w14:paraId="71C92D81" w14:textId="77777777" w:rsidR="00BB622F" w:rsidRPr="00A15FD0" w:rsidRDefault="00BB622F" w:rsidP="000077F4">
            <w:r w:rsidRPr="00A15FD0">
              <w:t>1</w:t>
            </w:r>
          </w:p>
        </w:tc>
        <w:tc>
          <w:tcPr>
            <w:tcW w:w="4500" w:type="dxa"/>
            <w:noWrap/>
            <w:hideMark/>
          </w:tcPr>
          <w:p w14:paraId="4DE3A9B8" w14:textId="77777777" w:rsidR="00BB622F" w:rsidRPr="00A15FD0" w:rsidRDefault="00BB622F" w:rsidP="000077F4">
            <w:r w:rsidRPr="00A15FD0">
              <w:t>g</w:t>
            </w:r>
          </w:p>
        </w:tc>
      </w:tr>
      <w:tr w:rsidR="00BB622F" w:rsidRPr="00A15FD0" w14:paraId="37B9C661" w14:textId="77777777" w:rsidTr="000077F4">
        <w:trPr>
          <w:trHeight w:val="300"/>
        </w:trPr>
        <w:tc>
          <w:tcPr>
            <w:tcW w:w="2200" w:type="dxa"/>
            <w:noWrap/>
            <w:hideMark/>
          </w:tcPr>
          <w:p w14:paraId="4CD8A76F" w14:textId="77777777" w:rsidR="00BB622F" w:rsidRPr="00A15FD0" w:rsidRDefault="00BB622F" w:rsidP="000077F4">
            <w:r w:rsidRPr="00A15FD0">
              <w:t>2</w:t>
            </w:r>
          </w:p>
        </w:tc>
        <w:tc>
          <w:tcPr>
            <w:tcW w:w="4500" w:type="dxa"/>
            <w:noWrap/>
            <w:hideMark/>
          </w:tcPr>
          <w:p w14:paraId="2E9C2810" w14:textId="77777777" w:rsidR="00BB622F" w:rsidRPr="00A15FD0" w:rsidRDefault="00BB622F" w:rsidP="000077F4">
            <w:r w:rsidRPr="00A15FD0">
              <w:t>kg</w:t>
            </w:r>
          </w:p>
        </w:tc>
      </w:tr>
      <w:tr w:rsidR="00BB622F" w:rsidRPr="00A15FD0" w14:paraId="3B5C466A" w14:textId="77777777" w:rsidTr="000077F4">
        <w:trPr>
          <w:trHeight w:val="300"/>
        </w:trPr>
        <w:tc>
          <w:tcPr>
            <w:tcW w:w="2200" w:type="dxa"/>
            <w:noWrap/>
            <w:hideMark/>
          </w:tcPr>
          <w:p w14:paraId="6CFC4589" w14:textId="77777777" w:rsidR="00BB622F" w:rsidRPr="00A15FD0" w:rsidRDefault="00BB622F" w:rsidP="000077F4">
            <w:r w:rsidRPr="00A15FD0">
              <w:t>3</w:t>
            </w:r>
          </w:p>
        </w:tc>
        <w:tc>
          <w:tcPr>
            <w:tcW w:w="4500" w:type="dxa"/>
            <w:noWrap/>
            <w:hideMark/>
          </w:tcPr>
          <w:p w14:paraId="250491DB" w14:textId="77777777" w:rsidR="00BB622F" w:rsidRPr="00A15FD0" w:rsidRDefault="00BB622F" w:rsidP="000077F4">
            <w:r w:rsidRPr="00A15FD0">
              <w:t>mg</w:t>
            </w:r>
          </w:p>
        </w:tc>
      </w:tr>
    </w:tbl>
    <w:p w14:paraId="5E0631C3" w14:textId="77777777" w:rsidR="00BB622F" w:rsidRDefault="00BB622F" w:rsidP="00BB622F">
      <w:r>
        <w:t>Figure #46 Units-2NF</w:t>
      </w:r>
    </w:p>
    <w:p w14:paraId="2EAFFD34" w14:textId="77777777" w:rsidR="00BB622F" w:rsidRDefault="00BB622F" w:rsidP="00BB622F">
      <w:r>
        <w:t>Figures 44,</w:t>
      </w:r>
      <w:proofErr w:type="gramStart"/>
      <w:r>
        <w:t>45,and</w:t>
      </w:r>
      <w:proofErr w:type="gramEnd"/>
      <w:r>
        <w:t xml:space="preserve"> 46 shows the second normal form of Vaccination table. Figures has no partial </w:t>
      </w:r>
      <w:proofErr w:type="gramStart"/>
      <w:r>
        <w:t>dependencies .</w:t>
      </w:r>
      <w:proofErr w:type="gramEnd"/>
      <w:r>
        <w:t xml:space="preserve"> Figures 43,</w:t>
      </w:r>
      <w:proofErr w:type="gramStart"/>
      <w:r>
        <w:t>44,and</w:t>
      </w:r>
      <w:proofErr w:type="gramEnd"/>
      <w:r>
        <w:t xml:space="preserve"> 45 also do not have transitive dependency which make this figures in third normal form.</w:t>
      </w:r>
    </w:p>
    <w:p w14:paraId="309174EE" w14:textId="77777777" w:rsidR="00BB622F" w:rsidRDefault="00BB622F" w:rsidP="00BB622F">
      <w:r>
        <w:t>Quarantine</w:t>
      </w:r>
    </w:p>
    <w:tbl>
      <w:tblPr>
        <w:tblStyle w:val="TableGrid"/>
        <w:tblW w:w="0" w:type="auto"/>
        <w:tblLook w:val="04A0" w:firstRow="1" w:lastRow="0" w:firstColumn="1" w:lastColumn="0" w:noHBand="0" w:noVBand="1"/>
      </w:tblPr>
      <w:tblGrid>
        <w:gridCol w:w="3818"/>
        <w:gridCol w:w="1349"/>
        <w:gridCol w:w="1264"/>
      </w:tblGrid>
      <w:tr w:rsidR="00BB622F" w:rsidRPr="006F7817" w14:paraId="6218CA3A" w14:textId="77777777" w:rsidTr="000077F4">
        <w:trPr>
          <w:trHeight w:val="300"/>
        </w:trPr>
        <w:tc>
          <w:tcPr>
            <w:tcW w:w="3175" w:type="dxa"/>
            <w:noWrap/>
            <w:hideMark/>
          </w:tcPr>
          <w:p w14:paraId="573F9B69" w14:textId="77777777" w:rsidR="00BB622F" w:rsidRPr="006F7817" w:rsidRDefault="00BB622F" w:rsidP="000077F4">
            <w:proofErr w:type="spellStart"/>
            <w:r w:rsidRPr="006F7817">
              <w:t>pig_id</w:t>
            </w:r>
            <w:proofErr w:type="spellEnd"/>
          </w:p>
        </w:tc>
        <w:tc>
          <w:tcPr>
            <w:tcW w:w="1058" w:type="dxa"/>
            <w:noWrap/>
            <w:hideMark/>
          </w:tcPr>
          <w:p w14:paraId="3E39F9E4" w14:textId="77777777" w:rsidR="00BB622F" w:rsidRPr="006F7817" w:rsidRDefault="00BB622F" w:rsidP="000077F4">
            <w:proofErr w:type="spellStart"/>
            <w:r w:rsidRPr="006F7817">
              <w:t>cage_name</w:t>
            </w:r>
            <w:proofErr w:type="spellEnd"/>
          </w:p>
        </w:tc>
        <w:tc>
          <w:tcPr>
            <w:tcW w:w="1264" w:type="dxa"/>
            <w:noWrap/>
            <w:hideMark/>
          </w:tcPr>
          <w:p w14:paraId="51346523" w14:textId="77777777" w:rsidR="00BB622F" w:rsidRPr="006F7817" w:rsidRDefault="00BB622F" w:rsidP="000077F4">
            <w:r w:rsidRPr="006F7817">
              <w:t>remarks</w:t>
            </w:r>
          </w:p>
        </w:tc>
      </w:tr>
      <w:tr w:rsidR="00BB622F" w:rsidRPr="006F7817" w14:paraId="34164FB1" w14:textId="77777777" w:rsidTr="000077F4">
        <w:trPr>
          <w:trHeight w:val="300"/>
        </w:trPr>
        <w:tc>
          <w:tcPr>
            <w:tcW w:w="3175" w:type="dxa"/>
            <w:noWrap/>
            <w:hideMark/>
          </w:tcPr>
          <w:p w14:paraId="6C12FD17" w14:textId="77777777" w:rsidR="00BB622F" w:rsidRPr="006F7817" w:rsidRDefault="00BB622F" w:rsidP="000077F4">
            <w:r w:rsidRPr="006F7817">
              <w:t>pig_hkl</w:t>
            </w:r>
            <w:proofErr w:type="gramStart"/>
            <w:r w:rsidRPr="006F7817">
              <w:t>525,pig</w:t>
            </w:r>
            <w:proofErr w:type="gramEnd"/>
            <w:r w:rsidRPr="006F7817">
              <w:t>_1dsw52,pig_658hkj</w:t>
            </w:r>
          </w:p>
        </w:tc>
        <w:tc>
          <w:tcPr>
            <w:tcW w:w="1058" w:type="dxa"/>
            <w:noWrap/>
            <w:hideMark/>
          </w:tcPr>
          <w:p w14:paraId="2F845C62" w14:textId="77777777" w:rsidR="00BB622F" w:rsidRPr="006F7817" w:rsidRDefault="00BB622F" w:rsidP="000077F4">
            <w:r w:rsidRPr="006F7817">
              <w:t>r1c1</w:t>
            </w:r>
          </w:p>
        </w:tc>
        <w:tc>
          <w:tcPr>
            <w:tcW w:w="1264" w:type="dxa"/>
            <w:noWrap/>
            <w:hideMark/>
          </w:tcPr>
          <w:p w14:paraId="03D8ED5A" w14:textId="77777777" w:rsidR="00BB622F" w:rsidRPr="006F7817" w:rsidRDefault="00BB622F" w:rsidP="000077F4">
            <w:r w:rsidRPr="006F7817">
              <w:t>mild infection</w:t>
            </w:r>
          </w:p>
        </w:tc>
      </w:tr>
    </w:tbl>
    <w:p w14:paraId="56FC0367" w14:textId="77777777" w:rsidR="00BB622F" w:rsidRDefault="00BB622F" w:rsidP="00BB622F">
      <w:r>
        <w:t>Figure #47 Quarantine-0NF</w:t>
      </w:r>
    </w:p>
    <w:p w14:paraId="1D1B78E9" w14:textId="77777777" w:rsidR="00BB622F" w:rsidRDefault="00BB622F" w:rsidP="00BB622F">
      <w:r>
        <w:t xml:space="preserve">Figure #47 show the unnormalized form of Quarantine table which contains multi-valued value of attribute like </w:t>
      </w:r>
      <w:proofErr w:type="spellStart"/>
      <w:r>
        <w:t>pig_id</w:t>
      </w:r>
      <w:proofErr w:type="spellEnd"/>
      <w:r>
        <w:t>.</w:t>
      </w:r>
    </w:p>
    <w:p w14:paraId="41FA4B1A" w14:textId="77777777" w:rsidR="00BB622F" w:rsidRDefault="00BB622F" w:rsidP="00BB622F">
      <w:r>
        <w:t>Quarantine</w:t>
      </w:r>
    </w:p>
    <w:tbl>
      <w:tblPr>
        <w:tblStyle w:val="TableGrid"/>
        <w:tblW w:w="0" w:type="auto"/>
        <w:tblLook w:val="04A0" w:firstRow="1" w:lastRow="0" w:firstColumn="1" w:lastColumn="0" w:noHBand="0" w:noVBand="1"/>
      </w:tblPr>
      <w:tblGrid>
        <w:gridCol w:w="2200"/>
        <w:gridCol w:w="1417"/>
        <w:gridCol w:w="1349"/>
        <w:gridCol w:w="1696"/>
      </w:tblGrid>
      <w:tr w:rsidR="00BB622F" w:rsidRPr="006F7817" w14:paraId="09AA0183" w14:textId="77777777" w:rsidTr="000077F4">
        <w:trPr>
          <w:trHeight w:val="300"/>
        </w:trPr>
        <w:tc>
          <w:tcPr>
            <w:tcW w:w="2200" w:type="dxa"/>
            <w:noWrap/>
            <w:hideMark/>
          </w:tcPr>
          <w:p w14:paraId="3A1FF0B9" w14:textId="77777777" w:rsidR="00BB622F" w:rsidRPr="00F12B89" w:rsidRDefault="00BB622F" w:rsidP="000077F4">
            <w:pPr>
              <w:rPr>
                <w:u w:val="single"/>
              </w:rPr>
            </w:pPr>
            <w:proofErr w:type="spellStart"/>
            <w:r w:rsidRPr="00F12B89">
              <w:rPr>
                <w:u w:val="single"/>
              </w:rPr>
              <w:t>quarantine_id</w:t>
            </w:r>
            <w:proofErr w:type="spellEnd"/>
          </w:p>
        </w:tc>
        <w:tc>
          <w:tcPr>
            <w:tcW w:w="1103" w:type="dxa"/>
            <w:noWrap/>
            <w:hideMark/>
          </w:tcPr>
          <w:p w14:paraId="7662BF99" w14:textId="77777777" w:rsidR="00BB622F" w:rsidRPr="006F7817" w:rsidRDefault="00BB622F" w:rsidP="000077F4">
            <w:proofErr w:type="spellStart"/>
            <w:r w:rsidRPr="006F7817">
              <w:t>pig_id</w:t>
            </w:r>
            <w:proofErr w:type="spellEnd"/>
          </w:p>
        </w:tc>
        <w:tc>
          <w:tcPr>
            <w:tcW w:w="1058" w:type="dxa"/>
            <w:noWrap/>
            <w:hideMark/>
          </w:tcPr>
          <w:p w14:paraId="455D3AFB" w14:textId="77777777" w:rsidR="00BB622F" w:rsidRPr="006F7817" w:rsidRDefault="00BB622F" w:rsidP="000077F4">
            <w:proofErr w:type="spellStart"/>
            <w:r w:rsidRPr="006F7817">
              <w:t>cage_name</w:t>
            </w:r>
            <w:proofErr w:type="spellEnd"/>
          </w:p>
        </w:tc>
        <w:tc>
          <w:tcPr>
            <w:tcW w:w="1324" w:type="dxa"/>
            <w:noWrap/>
            <w:hideMark/>
          </w:tcPr>
          <w:p w14:paraId="24AC8654" w14:textId="77777777" w:rsidR="00BB622F" w:rsidRPr="006F7817" w:rsidRDefault="00BB622F" w:rsidP="000077F4">
            <w:r w:rsidRPr="006F7817">
              <w:t>remarks</w:t>
            </w:r>
          </w:p>
        </w:tc>
      </w:tr>
      <w:tr w:rsidR="00BB622F" w:rsidRPr="006F7817" w14:paraId="19344446" w14:textId="77777777" w:rsidTr="000077F4">
        <w:trPr>
          <w:trHeight w:val="300"/>
        </w:trPr>
        <w:tc>
          <w:tcPr>
            <w:tcW w:w="2200" w:type="dxa"/>
            <w:noWrap/>
            <w:hideMark/>
          </w:tcPr>
          <w:p w14:paraId="5A08AC85" w14:textId="77777777" w:rsidR="00BB622F" w:rsidRPr="006F7817" w:rsidRDefault="00BB622F" w:rsidP="000077F4">
            <w:r w:rsidRPr="006F7817">
              <w:t>1</w:t>
            </w:r>
          </w:p>
        </w:tc>
        <w:tc>
          <w:tcPr>
            <w:tcW w:w="1103" w:type="dxa"/>
            <w:noWrap/>
            <w:hideMark/>
          </w:tcPr>
          <w:p w14:paraId="19CF516C" w14:textId="77777777" w:rsidR="00BB622F" w:rsidRPr="006F7817" w:rsidRDefault="00BB622F" w:rsidP="000077F4">
            <w:r w:rsidRPr="006F7817">
              <w:t>pig_hkl525</w:t>
            </w:r>
          </w:p>
        </w:tc>
        <w:tc>
          <w:tcPr>
            <w:tcW w:w="1058" w:type="dxa"/>
            <w:noWrap/>
            <w:hideMark/>
          </w:tcPr>
          <w:p w14:paraId="41734D50" w14:textId="77777777" w:rsidR="00BB622F" w:rsidRPr="006F7817" w:rsidRDefault="00BB622F" w:rsidP="000077F4">
            <w:r w:rsidRPr="006F7817">
              <w:t>r1c1</w:t>
            </w:r>
          </w:p>
        </w:tc>
        <w:tc>
          <w:tcPr>
            <w:tcW w:w="1324" w:type="dxa"/>
            <w:noWrap/>
            <w:hideMark/>
          </w:tcPr>
          <w:p w14:paraId="7F69CEED" w14:textId="77777777" w:rsidR="00BB622F" w:rsidRPr="006F7817" w:rsidRDefault="00BB622F" w:rsidP="000077F4">
            <w:proofErr w:type="spellStart"/>
            <w:r w:rsidRPr="006F7817">
              <w:t>mild_infection</w:t>
            </w:r>
            <w:proofErr w:type="spellEnd"/>
          </w:p>
        </w:tc>
      </w:tr>
      <w:tr w:rsidR="00BB622F" w:rsidRPr="006F7817" w14:paraId="73AA322A" w14:textId="77777777" w:rsidTr="000077F4">
        <w:trPr>
          <w:trHeight w:val="300"/>
        </w:trPr>
        <w:tc>
          <w:tcPr>
            <w:tcW w:w="2200" w:type="dxa"/>
            <w:noWrap/>
            <w:hideMark/>
          </w:tcPr>
          <w:p w14:paraId="052BF3BF" w14:textId="77777777" w:rsidR="00BB622F" w:rsidRPr="006F7817" w:rsidRDefault="00BB622F" w:rsidP="000077F4">
            <w:r w:rsidRPr="006F7817">
              <w:t>2</w:t>
            </w:r>
          </w:p>
        </w:tc>
        <w:tc>
          <w:tcPr>
            <w:tcW w:w="1103" w:type="dxa"/>
            <w:noWrap/>
            <w:hideMark/>
          </w:tcPr>
          <w:p w14:paraId="0232905A" w14:textId="77777777" w:rsidR="00BB622F" w:rsidRPr="006F7817" w:rsidRDefault="00BB622F" w:rsidP="000077F4">
            <w:r w:rsidRPr="006F7817">
              <w:t>pig_1dsw52</w:t>
            </w:r>
          </w:p>
        </w:tc>
        <w:tc>
          <w:tcPr>
            <w:tcW w:w="1058" w:type="dxa"/>
            <w:noWrap/>
            <w:hideMark/>
          </w:tcPr>
          <w:p w14:paraId="68D87561" w14:textId="77777777" w:rsidR="00BB622F" w:rsidRPr="006F7817" w:rsidRDefault="00BB622F" w:rsidP="000077F4">
            <w:r w:rsidRPr="006F7817">
              <w:t>r1c1</w:t>
            </w:r>
          </w:p>
        </w:tc>
        <w:tc>
          <w:tcPr>
            <w:tcW w:w="1324" w:type="dxa"/>
            <w:noWrap/>
            <w:hideMark/>
          </w:tcPr>
          <w:p w14:paraId="531BFC48" w14:textId="77777777" w:rsidR="00BB622F" w:rsidRPr="006F7817" w:rsidRDefault="00BB622F" w:rsidP="000077F4">
            <w:proofErr w:type="spellStart"/>
            <w:r w:rsidRPr="006F7817">
              <w:t>mild_infection</w:t>
            </w:r>
            <w:proofErr w:type="spellEnd"/>
          </w:p>
        </w:tc>
      </w:tr>
      <w:tr w:rsidR="00BB622F" w:rsidRPr="006F7817" w14:paraId="025D8CA6" w14:textId="77777777" w:rsidTr="000077F4">
        <w:trPr>
          <w:trHeight w:val="300"/>
        </w:trPr>
        <w:tc>
          <w:tcPr>
            <w:tcW w:w="2200" w:type="dxa"/>
            <w:noWrap/>
            <w:hideMark/>
          </w:tcPr>
          <w:p w14:paraId="6353778E" w14:textId="77777777" w:rsidR="00BB622F" w:rsidRPr="006F7817" w:rsidRDefault="00BB622F" w:rsidP="000077F4">
            <w:r w:rsidRPr="006F7817">
              <w:t>3</w:t>
            </w:r>
          </w:p>
        </w:tc>
        <w:tc>
          <w:tcPr>
            <w:tcW w:w="1103" w:type="dxa"/>
            <w:noWrap/>
            <w:hideMark/>
          </w:tcPr>
          <w:p w14:paraId="141E7DFF" w14:textId="77777777" w:rsidR="00BB622F" w:rsidRPr="006F7817" w:rsidRDefault="00BB622F" w:rsidP="000077F4">
            <w:r w:rsidRPr="006F7817">
              <w:t>pig_658hkj</w:t>
            </w:r>
          </w:p>
        </w:tc>
        <w:tc>
          <w:tcPr>
            <w:tcW w:w="1058" w:type="dxa"/>
            <w:noWrap/>
            <w:hideMark/>
          </w:tcPr>
          <w:p w14:paraId="70D45954" w14:textId="77777777" w:rsidR="00BB622F" w:rsidRPr="006F7817" w:rsidRDefault="00BB622F" w:rsidP="000077F4">
            <w:r w:rsidRPr="006F7817">
              <w:t>r1c1</w:t>
            </w:r>
          </w:p>
        </w:tc>
        <w:tc>
          <w:tcPr>
            <w:tcW w:w="1324" w:type="dxa"/>
            <w:noWrap/>
            <w:hideMark/>
          </w:tcPr>
          <w:p w14:paraId="1D73E67A" w14:textId="77777777" w:rsidR="00BB622F" w:rsidRPr="006F7817" w:rsidRDefault="00BB622F" w:rsidP="000077F4">
            <w:proofErr w:type="spellStart"/>
            <w:r w:rsidRPr="006F7817">
              <w:t>mild_infection</w:t>
            </w:r>
            <w:proofErr w:type="spellEnd"/>
          </w:p>
        </w:tc>
      </w:tr>
    </w:tbl>
    <w:p w14:paraId="59E963DE" w14:textId="77777777" w:rsidR="00BB622F" w:rsidRDefault="00BB622F" w:rsidP="00BB622F">
      <w:r>
        <w:t>Figure #48 Quarantine-1NF</w:t>
      </w:r>
    </w:p>
    <w:p w14:paraId="69A911E4" w14:textId="77777777" w:rsidR="00BB622F" w:rsidRDefault="00BB622F" w:rsidP="00BB622F">
      <w:r>
        <w:t>Figure 48 shows the first normal form of Quarantine table which multi-valued attributes is separated into rows to create atomic value.</w:t>
      </w:r>
    </w:p>
    <w:p w14:paraId="16204B4C" w14:textId="77777777" w:rsidR="00BB622F" w:rsidRDefault="00BB622F" w:rsidP="00BB622F">
      <w:r>
        <w:t>Quarantine</w:t>
      </w:r>
    </w:p>
    <w:tbl>
      <w:tblPr>
        <w:tblStyle w:val="TableGrid"/>
        <w:tblW w:w="0" w:type="auto"/>
        <w:tblLook w:val="04A0" w:firstRow="1" w:lastRow="0" w:firstColumn="1" w:lastColumn="0" w:noHBand="0" w:noVBand="1"/>
      </w:tblPr>
      <w:tblGrid>
        <w:gridCol w:w="2200"/>
        <w:gridCol w:w="1417"/>
        <w:gridCol w:w="1406"/>
        <w:gridCol w:w="1403"/>
      </w:tblGrid>
      <w:tr w:rsidR="00BB622F" w:rsidRPr="006F7817" w14:paraId="51C15035" w14:textId="77777777" w:rsidTr="000077F4">
        <w:trPr>
          <w:trHeight w:val="300"/>
        </w:trPr>
        <w:tc>
          <w:tcPr>
            <w:tcW w:w="2200" w:type="dxa"/>
            <w:noWrap/>
            <w:hideMark/>
          </w:tcPr>
          <w:p w14:paraId="6FF55290" w14:textId="77777777" w:rsidR="00BB622F" w:rsidRPr="00F12B89" w:rsidRDefault="00BB622F" w:rsidP="000077F4">
            <w:pPr>
              <w:rPr>
                <w:u w:val="single"/>
              </w:rPr>
            </w:pPr>
            <w:proofErr w:type="spellStart"/>
            <w:r w:rsidRPr="00F12B89">
              <w:rPr>
                <w:u w:val="single"/>
              </w:rPr>
              <w:t>quarantine_id</w:t>
            </w:r>
            <w:proofErr w:type="spellEnd"/>
          </w:p>
        </w:tc>
        <w:tc>
          <w:tcPr>
            <w:tcW w:w="1103" w:type="dxa"/>
            <w:noWrap/>
            <w:hideMark/>
          </w:tcPr>
          <w:p w14:paraId="316D41BE" w14:textId="77777777" w:rsidR="00BB622F" w:rsidRPr="00F12B89" w:rsidRDefault="00BB622F" w:rsidP="000077F4">
            <w:pPr>
              <w:rPr>
                <w:u w:val="double"/>
              </w:rPr>
            </w:pPr>
            <w:proofErr w:type="spellStart"/>
            <w:r w:rsidRPr="00F12B89">
              <w:rPr>
                <w:u w:val="double"/>
              </w:rPr>
              <w:t>pig_id</w:t>
            </w:r>
            <w:proofErr w:type="spellEnd"/>
          </w:p>
        </w:tc>
        <w:tc>
          <w:tcPr>
            <w:tcW w:w="1406" w:type="dxa"/>
            <w:noWrap/>
            <w:hideMark/>
          </w:tcPr>
          <w:p w14:paraId="477FF15C" w14:textId="77777777" w:rsidR="00BB622F" w:rsidRPr="00F12B89" w:rsidRDefault="00BB622F" w:rsidP="000077F4">
            <w:pPr>
              <w:rPr>
                <w:u w:val="double"/>
              </w:rPr>
            </w:pPr>
            <w:proofErr w:type="spellStart"/>
            <w:r w:rsidRPr="00F12B89">
              <w:rPr>
                <w:u w:val="double"/>
              </w:rPr>
              <w:t>cage_name</w:t>
            </w:r>
            <w:proofErr w:type="spellEnd"/>
          </w:p>
        </w:tc>
        <w:tc>
          <w:tcPr>
            <w:tcW w:w="1385" w:type="dxa"/>
            <w:noWrap/>
            <w:hideMark/>
          </w:tcPr>
          <w:p w14:paraId="125B4060" w14:textId="77777777" w:rsidR="00BB622F" w:rsidRPr="00F12B89" w:rsidRDefault="00BB622F" w:rsidP="000077F4">
            <w:pPr>
              <w:rPr>
                <w:u w:val="double"/>
              </w:rPr>
            </w:pPr>
            <w:proofErr w:type="spellStart"/>
            <w:r w:rsidRPr="00F12B89">
              <w:rPr>
                <w:u w:val="double"/>
              </w:rPr>
              <w:t>remarks_id</w:t>
            </w:r>
            <w:proofErr w:type="spellEnd"/>
          </w:p>
        </w:tc>
      </w:tr>
      <w:tr w:rsidR="00BB622F" w:rsidRPr="006F7817" w14:paraId="6555772A" w14:textId="77777777" w:rsidTr="000077F4">
        <w:trPr>
          <w:trHeight w:val="300"/>
        </w:trPr>
        <w:tc>
          <w:tcPr>
            <w:tcW w:w="2200" w:type="dxa"/>
            <w:noWrap/>
            <w:hideMark/>
          </w:tcPr>
          <w:p w14:paraId="002ED6FA" w14:textId="77777777" w:rsidR="00BB622F" w:rsidRPr="006F7817" w:rsidRDefault="00BB622F" w:rsidP="000077F4">
            <w:r w:rsidRPr="006F7817">
              <w:t>1</w:t>
            </w:r>
          </w:p>
        </w:tc>
        <w:tc>
          <w:tcPr>
            <w:tcW w:w="1103" w:type="dxa"/>
            <w:noWrap/>
            <w:hideMark/>
          </w:tcPr>
          <w:p w14:paraId="1FF9E081" w14:textId="77777777" w:rsidR="00BB622F" w:rsidRPr="006F7817" w:rsidRDefault="00BB622F" w:rsidP="000077F4">
            <w:r w:rsidRPr="006F7817">
              <w:t>pig_hkl525</w:t>
            </w:r>
          </w:p>
        </w:tc>
        <w:tc>
          <w:tcPr>
            <w:tcW w:w="1406" w:type="dxa"/>
            <w:noWrap/>
            <w:hideMark/>
          </w:tcPr>
          <w:p w14:paraId="50268ABB" w14:textId="77777777" w:rsidR="00BB622F" w:rsidRPr="006F7817" w:rsidRDefault="00BB622F" w:rsidP="000077F4">
            <w:r>
              <w:t>1</w:t>
            </w:r>
          </w:p>
        </w:tc>
        <w:tc>
          <w:tcPr>
            <w:tcW w:w="1385" w:type="dxa"/>
            <w:noWrap/>
            <w:hideMark/>
          </w:tcPr>
          <w:p w14:paraId="71A5164D" w14:textId="77777777" w:rsidR="00BB622F" w:rsidRPr="006F7817" w:rsidRDefault="00BB622F" w:rsidP="000077F4">
            <w:r w:rsidRPr="006F7817">
              <w:t>1</w:t>
            </w:r>
          </w:p>
        </w:tc>
      </w:tr>
      <w:tr w:rsidR="00BB622F" w:rsidRPr="006F7817" w14:paraId="4674BEE7" w14:textId="77777777" w:rsidTr="000077F4">
        <w:trPr>
          <w:trHeight w:val="300"/>
        </w:trPr>
        <w:tc>
          <w:tcPr>
            <w:tcW w:w="2200" w:type="dxa"/>
            <w:noWrap/>
            <w:hideMark/>
          </w:tcPr>
          <w:p w14:paraId="1AC97561" w14:textId="77777777" w:rsidR="00BB622F" w:rsidRPr="006F7817" w:rsidRDefault="00BB622F" w:rsidP="000077F4">
            <w:r w:rsidRPr="006F7817">
              <w:t>2</w:t>
            </w:r>
          </w:p>
        </w:tc>
        <w:tc>
          <w:tcPr>
            <w:tcW w:w="1103" w:type="dxa"/>
            <w:noWrap/>
            <w:hideMark/>
          </w:tcPr>
          <w:p w14:paraId="3DA8CC07" w14:textId="77777777" w:rsidR="00BB622F" w:rsidRPr="006F7817" w:rsidRDefault="00BB622F" w:rsidP="000077F4">
            <w:r w:rsidRPr="006F7817">
              <w:t>pig_1dsw52</w:t>
            </w:r>
          </w:p>
        </w:tc>
        <w:tc>
          <w:tcPr>
            <w:tcW w:w="1406" w:type="dxa"/>
            <w:noWrap/>
            <w:hideMark/>
          </w:tcPr>
          <w:p w14:paraId="0FA7EE74" w14:textId="77777777" w:rsidR="00BB622F" w:rsidRPr="006F7817" w:rsidRDefault="00BB622F" w:rsidP="000077F4">
            <w:r>
              <w:t>1</w:t>
            </w:r>
          </w:p>
        </w:tc>
        <w:tc>
          <w:tcPr>
            <w:tcW w:w="1385" w:type="dxa"/>
            <w:noWrap/>
            <w:hideMark/>
          </w:tcPr>
          <w:p w14:paraId="38739DAD" w14:textId="77777777" w:rsidR="00BB622F" w:rsidRPr="006F7817" w:rsidRDefault="00BB622F" w:rsidP="000077F4">
            <w:r w:rsidRPr="006F7817">
              <w:t>1</w:t>
            </w:r>
          </w:p>
        </w:tc>
      </w:tr>
      <w:tr w:rsidR="00BB622F" w:rsidRPr="006F7817" w14:paraId="602AEFE6" w14:textId="77777777" w:rsidTr="000077F4">
        <w:trPr>
          <w:trHeight w:val="300"/>
        </w:trPr>
        <w:tc>
          <w:tcPr>
            <w:tcW w:w="2200" w:type="dxa"/>
            <w:noWrap/>
            <w:hideMark/>
          </w:tcPr>
          <w:p w14:paraId="07CC8195" w14:textId="77777777" w:rsidR="00BB622F" w:rsidRPr="006F7817" w:rsidRDefault="00BB622F" w:rsidP="000077F4">
            <w:r w:rsidRPr="006F7817">
              <w:t>3</w:t>
            </w:r>
          </w:p>
        </w:tc>
        <w:tc>
          <w:tcPr>
            <w:tcW w:w="1103" w:type="dxa"/>
            <w:noWrap/>
            <w:hideMark/>
          </w:tcPr>
          <w:p w14:paraId="4B93E68D" w14:textId="77777777" w:rsidR="00BB622F" w:rsidRPr="006F7817" w:rsidRDefault="00BB622F" w:rsidP="000077F4">
            <w:r w:rsidRPr="006F7817">
              <w:t>pig_658hkj</w:t>
            </w:r>
          </w:p>
        </w:tc>
        <w:tc>
          <w:tcPr>
            <w:tcW w:w="1406" w:type="dxa"/>
            <w:noWrap/>
            <w:hideMark/>
          </w:tcPr>
          <w:p w14:paraId="04009C9F" w14:textId="77777777" w:rsidR="00BB622F" w:rsidRPr="006F7817" w:rsidRDefault="00BB622F" w:rsidP="000077F4">
            <w:r>
              <w:t>1</w:t>
            </w:r>
          </w:p>
        </w:tc>
        <w:tc>
          <w:tcPr>
            <w:tcW w:w="1385" w:type="dxa"/>
            <w:noWrap/>
            <w:hideMark/>
          </w:tcPr>
          <w:p w14:paraId="26853ABB" w14:textId="77777777" w:rsidR="00BB622F" w:rsidRPr="006F7817" w:rsidRDefault="00BB622F" w:rsidP="000077F4">
            <w:r w:rsidRPr="006F7817">
              <w:t>1</w:t>
            </w:r>
          </w:p>
        </w:tc>
      </w:tr>
    </w:tbl>
    <w:p w14:paraId="6A422DD5" w14:textId="77777777" w:rsidR="00BB622F" w:rsidRDefault="00BB622F" w:rsidP="00BB622F">
      <w:r>
        <w:t>Figure #49 Quarantine-2NF</w:t>
      </w:r>
    </w:p>
    <w:p w14:paraId="07E53812" w14:textId="77777777" w:rsidR="00BB622F" w:rsidRDefault="00BB622F" w:rsidP="00BB622F">
      <w:r>
        <w:t>Quarantine Details</w:t>
      </w:r>
    </w:p>
    <w:tbl>
      <w:tblPr>
        <w:tblStyle w:val="TableGrid"/>
        <w:tblW w:w="0" w:type="auto"/>
        <w:tblLook w:val="04A0" w:firstRow="1" w:lastRow="0" w:firstColumn="1" w:lastColumn="0" w:noHBand="0" w:noVBand="1"/>
      </w:tblPr>
      <w:tblGrid>
        <w:gridCol w:w="2457"/>
        <w:gridCol w:w="1264"/>
      </w:tblGrid>
      <w:tr w:rsidR="00BB622F" w:rsidRPr="002E0E6E" w14:paraId="7742A8CC" w14:textId="77777777" w:rsidTr="000077F4">
        <w:trPr>
          <w:trHeight w:val="300"/>
        </w:trPr>
        <w:tc>
          <w:tcPr>
            <w:tcW w:w="2200" w:type="dxa"/>
            <w:noWrap/>
            <w:hideMark/>
          </w:tcPr>
          <w:p w14:paraId="7FA4CF65" w14:textId="77777777" w:rsidR="00BB622F" w:rsidRPr="00F12B89" w:rsidRDefault="00BB622F" w:rsidP="000077F4">
            <w:pPr>
              <w:rPr>
                <w:u w:val="single"/>
              </w:rPr>
            </w:pPr>
            <w:proofErr w:type="spellStart"/>
            <w:r w:rsidRPr="00F12B89">
              <w:rPr>
                <w:u w:val="single"/>
              </w:rPr>
              <w:lastRenderedPageBreak/>
              <w:t>quarantine_details_id</w:t>
            </w:r>
            <w:proofErr w:type="spellEnd"/>
          </w:p>
        </w:tc>
        <w:tc>
          <w:tcPr>
            <w:tcW w:w="1264" w:type="dxa"/>
            <w:noWrap/>
            <w:hideMark/>
          </w:tcPr>
          <w:p w14:paraId="70B5531E" w14:textId="77777777" w:rsidR="00BB622F" w:rsidRPr="002E0E6E" w:rsidRDefault="00BB622F" w:rsidP="000077F4">
            <w:r w:rsidRPr="002E0E6E">
              <w:t>remarks</w:t>
            </w:r>
          </w:p>
        </w:tc>
      </w:tr>
      <w:tr w:rsidR="00BB622F" w:rsidRPr="002E0E6E" w14:paraId="40B15B2B" w14:textId="77777777" w:rsidTr="000077F4">
        <w:trPr>
          <w:trHeight w:val="300"/>
        </w:trPr>
        <w:tc>
          <w:tcPr>
            <w:tcW w:w="2200" w:type="dxa"/>
            <w:noWrap/>
            <w:hideMark/>
          </w:tcPr>
          <w:p w14:paraId="53528089" w14:textId="77777777" w:rsidR="00BB622F" w:rsidRPr="002E0E6E" w:rsidRDefault="00BB622F" w:rsidP="000077F4">
            <w:r w:rsidRPr="002E0E6E">
              <w:t>1</w:t>
            </w:r>
          </w:p>
        </w:tc>
        <w:tc>
          <w:tcPr>
            <w:tcW w:w="1264" w:type="dxa"/>
            <w:noWrap/>
            <w:hideMark/>
          </w:tcPr>
          <w:p w14:paraId="1F19ED4D" w14:textId="77777777" w:rsidR="00BB622F" w:rsidRPr="002E0E6E" w:rsidRDefault="00BB622F" w:rsidP="000077F4">
            <w:r w:rsidRPr="002E0E6E">
              <w:t>mild infection</w:t>
            </w:r>
          </w:p>
        </w:tc>
      </w:tr>
    </w:tbl>
    <w:p w14:paraId="6F03634D" w14:textId="77777777" w:rsidR="00BB622F" w:rsidRDefault="00BB622F" w:rsidP="00BB622F">
      <w:r>
        <w:t>Figure #50 Quarantine Details-2NF</w:t>
      </w:r>
    </w:p>
    <w:p w14:paraId="70056347" w14:textId="77777777" w:rsidR="00BB622F" w:rsidRPr="00F25B93" w:rsidRDefault="00BB622F" w:rsidP="00BB622F">
      <w:r>
        <w:t>Figure 49 and 50 shows the second normal form of Quarantine which do not include partial dependency. Also figure 49 and 50 has no transitive dependency which make it in third normal form.</w:t>
      </w:r>
    </w:p>
    <w:p w14:paraId="22C63EE0" w14:textId="77777777" w:rsidR="00934CED" w:rsidRDefault="00934CED" w:rsidP="00934CED">
      <w:pPr>
        <w:spacing w:line="360" w:lineRule="auto"/>
        <w:rPr>
          <w:rFonts w:cs="Times New Roman"/>
          <w:szCs w:val="24"/>
          <w:lang w:val="en-US"/>
        </w:rPr>
      </w:pPr>
    </w:p>
    <w:p w14:paraId="49ED4067" w14:textId="77777777" w:rsidR="00934CED" w:rsidRDefault="00934CED" w:rsidP="00934CED">
      <w:pPr>
        <w:spacing w:line="360" w:lineRule="auto"/>
        <w:rPr>
          <w:rFonts w:cs="Times New Roman"/>
          <w:szCs w:val="24"/>
          <w:lang w:val="en-US"/>
        </w:rPr>
      </w:pPr>
    </w:p>
    <w:p w14:paraId="0552201C" w14:textId="2A66EF0B" w:rsidR="009A2ABE" w:rsidRPr="00934CED" w:rsidRDefault="009A2ABE" w:rsidP="00934CED">
      <w:pPr>
        <w:spacing w:line="360" w:lineRule="auto"/>
        <w:jc w:val="left"/>
        <w:rPr>
          <w:rFonts w:cs="Times New Roman"/>
          <w:szCs w:val="24"/>
          <w:lang w:val="en-US"/>
        </w:rPr>
      </w:pPr>
      <w:r w:rsidRPr="00934CED">
        <w:rPr>
          <w:rFonts w:cs="Times New Roman"/>
          <w:szCs w:val="24"/>
          <w:lang w:val="en-US"/>
        </w:rPr>
        <w:t>1NF-Usable Item</w:t>
      </w:r>
    </w:p>
    <w:tbl>
      <w:tblPr>
        <w:tblStyle w:val="TableGrid"/>
        <w:tblW w:w="0" w:type="auto"/>
        <w:tblLook w:val="04A0" w:firstRow="1" w:lastRow="0" w:firstColumn="1" w:lastColumn="0" w:noHBand="0" w:noVBand="1"/>
      </w:tblPr>
      <w:tblGrid>
        <w:gridCol w:w="2256"/>
        <w:gridCol w:w="1603"/>
        <w:gridCol w:w="1670"/>
        <w:gridCol w:w="1617"/>
      </w:tblGrid>
      <w:tr w:rsidR="009A2ABE" w:rsidRPr="00934CED" w14:paraId="4B24B399" w14:textId="77777777" w:rsidTr="000D0DB0">
        <w:trPr>
          <w:trHeight w:val="300"/>
        </w:trPr>
        <w:tc>
          <w:tcPr>
            <w:tcW w:w="1408" w:type="dxa"/>
            <w:noWrap/>
            <w:hideMark/>
          </w:tcPr>
          <w:p w14:paraId="3AA68D71" w14:textId="77777777" w:rsidR="009A2ABE" w:rsidRPr="00934CED" w:rsidRDefault="009A2ABE" w:rsidP="00934CED">
            <w:pPr>
              <w:spacing w:line="360" w:lineRule="auto"/>
              <w:rPr>
                <w:szCs w:val="24"/>
              </w:rPr>
            </w:pPr>
            <w:r w:rsidRPr="00934CED">
              <w:rPr>
                <w:szCs w:val="24"/>
              </w:rPr>
              <w:t>(PK)</w:t>
            </w:r>
            <w:proofErr w:type="spellStart"/>
            <w:r w:rsidRPr="00934CED">
              <w:rPr>
                <w:szCs w:val="24"/>
              </w:rPr>
              <w:t>usable_item_id</w:t>
            </w:r>
            <w:proofErr w:type="spellEnd"/>
          </w:p>
        </w:tc>
        <w:tc>
          <w:tcPr>
            <w:tcW w:w="960" w:type="dxa"/>
            <w:noWrap/>
            <w:hideMark/>
          </w:tcPr>
          <w:p w14:paraId="228CF587" w14:textId="77777777" w:rsidR="009A2ABE" w:rsidRPr="00934CED" w:rsidRDefault="009A2ABE" w:rsidP="00934CED">
            <w:pPr>
              <w:spacing w:line="360" w:lineRule="auto"/>
              <w:rPr>
                <w:szCs w:val="24"/>
              </w:rPr>
            </w:pPr>
            <w:r w:rsidRPr="00934CED">
              <w:rPr>
                <w:szCs w:val="24"/>
              </w:rPr>
              <w:t>(FK)</w:t>
            </w:r>
            <w:proofErr w:type="spellStart"/>
            <w:r w:rsidRPr="00934CED">
              <w:rPr>
                <w:szCs w:val="24"/>
              </w:rPr>
              <w:t>item_tag</w:t>
            </w:r>
            <w:proofErr w:type="spellEnd"/>
          </w:p>
        </w:tc>
        <w:tc>
          <w:tcPr>
            <w:tcW w:w="1309" w:type="dxa"/>
            <w:noWrap/>
            <w:hideMark/>
          </w:tcPr>
          <w:p w14:paraId="14B40ED7" w14:textId="77777777" w:rsidR="009A2ABE" w:rsidRPr="00934CED" w:rsidRDefault="009A2ABE" w:rsidP="00934CED">
            <w:pPr>
              <w:spacing w:line="360" w:lineRule="auto"/>
              <w:rPr>
                <w:szCs w:val="24"/>
              </w:rPr>
            </w:pPr>
            <w:proofErr w:type="spellStart"/>
            <w:r w:rsidRPr="00934CED">
              <w:rPr>
                <w:szCs w:val="24"/>
              </w:rPr>
              <w:t>total_quantity</w:t>
            </w:r>
            <w:proofErr w:type="spellEnd"/>
          </w:p>
        </w:tc>
        <w:tc>
          <w:tcPr>
            <w:tcW w:w="1245" w:type="dxa"/>
            <w:noWrap/>
            <w:hideMark/>
          </w:tcPr>
          <w:p w14:paraId="5AAA1CEE" w14:textId="77777777" w:rsidR="009A2ABE" w:rsidRPr="00934CED" w:rsidRDefault="009A2ABE" w:rsidP="00934CED">
            <w:pPr>
              <w:spacing w:line="360" w:lineRule="auto"/>
              <w:rPr>
                <w:szCs w:val="24"/>
              </w:rPr>
            </w:pPr>
            <w:proofErr w:type="spellStart"/>
            <w:r w:rsidRPr="00934CED">
              <w:rPr>
                <w:szCs w:val="24"/>
              </w:rPr>
              <w:t>quantity_unit</w:t>
            </w:r>
            <w:proofErr w:type="spellEnd"/>
          </w:p>
        </w:tc>
      </w:tr>
      <w:tr w:rsidR="009A2ABE" w:rsidRPr="00934CED" w14:paraId="32B53840" w14:textId="77777777" w:rsidTr="000D0DB0">
        <w:trPr>
          <w:trHeight w:val="300"/>
        </w:trPr>
        <w:tc>
          <w:tcPr>
            <w:tcW w:w="1408" w:type="dxa"/>
            <w:noWrap/>
            <w:hideMark/>
          </w:tcPr>
          <w:p w14:paraId="5A0AC5F4" w14:textId="77777777" w:rsidR="009A2ABE" w:rsidRPr="00934CED" w:rsidRDefault="009A2ABE" w:rsidP="00934CED">
            <w:pPr>
              <w:spacing w:line="360" w:lineRule="auto"/>
              <w:rPr>
                <w:b w:val="0"/>
                <w:bCs/>
                <w:szCs w:val="24"/>
              </w:rPr>
            </w:pPr>
            <w:r w:rsidRPr="00934CED">
              <w:rPr>
                <w:b w:val="0"/>
                <w:bCs/>
                <w:szCs w:val="24"/>
              </w:rPr>
              <w:t>1</w:t>
            </w:r>
          </w:p>
        </w:tc>
        <w:tc>
          <w:tcPr>
            <w:tcW w:w="960" w:type="dxa"/>
            <w:noWrap/>
            <w:hideMark/>
          </w:tcPr>
          <w:p w14:paraId="6A590585" w14:textId="77777777" w:rsidR="009A2ABE" w:rsidRPr="00934CED" w:rsidRDefault="009A2ABE" w:rsidP="00934CED">
            <w:pPr>
              <w:spacing w:line="360" w:lineRule="auto"/>
              <w:rPr>
                <w:b w:val="0"/>
                <w:bCs/>
                <w:szCs w:val="24"/>
              </w:rPr>
            </w:pPr>
            <w:r w:rsidRPr="00934CED">
              <w:rPr>
                <w:b w:val="0"/>
                <w:bCs/>
                <w:szCs w:val="24"/>
              </w:rPr>
              <w:t>1</w:t>
            </w:r>
          </w:p>
        </w:tc>
        <w:tc>
          <w:tcPr>
            <w:tcW w:w="1309" w:type="dxa"/>
            <w:noWrap/>
            <w:hideMark/>
          </w:tcPr>
          <w:p w14:paraId="74359E06" w14:textId="77777777" w:rsidR="009A2ABE" w:rsidRPr="00934CED" w:rsidRDefault="009A2ABE" w:rsidP="00934CED">
            <w:pPr>
              <w:spacing w:line="360" w:lineRule="auto"/>
              <w:rPr>
                <w:b w:val="0"/>
                <w:bCs/>
                <w:szCs w:val="24"/>
              </w:rPr>
            </w:pPr>
            <w:r w:rsidRPr="00934CED">
              <w:rPr>
                <w:b w:val="0"/>
                <w:bCs/>
                <w:szCs w:val="24"/>
              </w:rPr>
              <w:t>40</w:t>
            </w:r>
          </w:p>
        </w:tc>
        <w:tc>
          <w:tcPr>
            <w:tcW w:w="1245" w:type="dxa"/>
            <w:noWrap/>
            <w:hideMark/>
          </w:tcPr>
          <w:p w14:paraId="47FC3CCC" w14:textId="77777777" w:rsidR="009A2ABE" w:rsidRPr="00934CED" w:rsidRDefault="009A2ABE" w:rsidP="00934CED">
            <w:pPr>
              <w:spacing w:line="360" w:lineRule="auto"/>
              <w:rPr>
                <w:b w:val="0"/>
                <w:bCs/>
                <w:szCs w:val="24"/>
              </w:rPr>
            </w:pPr>
            <w:r w:rsidRPr="00934CED">
              <w:rPr>
                <w:b w:val="0"/>
                <w:bCs/>
                <w:szCs w:val="24"/>
              </w:rPr>
              <w:t>g</w:t>
            </w:r>
          </w:p>
        </w:tc>
      </w:tr>
    </w:tbl>
    <w:p w14:paraId="1B52D3CC" w14:textId="77777777" w:rsidR="00934CED" w:rsidRDefault="00934CED" w:rsidP="00934CED">
      <w:pPr>
        <w:spacing w:line="360" w:lineRule="auto"/>
        <w:jc w:val="both"/>
        <w:rPr>
          <w:rFonts w:cs="Times New Roman"/>
          <w:szCs w:val="24"/>
          <w:lang w:val="en-US"/>
        </w:rPr>
      </w:pPr>
    </w:p>
    <w:p w14:paraId="6D3BB66E" w14:textId="2DCC8D3B" w:rsidR="009A2ABE" w:rsidRPr="00934CED" w:rsidRDefault="009A2ABE" w:rsidP="00934CED">
      <w:pPr>
        <w:spacing w:line="360" w:lineRule="auto"/>
        <w:jc w:val="both"/>
        <w:rPr>
          <w:rFonts w:cs="Times New Roman"/>
          <w:szCs w:val="24"/>
          <w:lang w:val="en-US"/>
        </w:rPr>
      </w:pPr>
      <w:r w:rsidRPr="00934CED">
        <w:rPr>
          <w:rFonts w:cs="Times New Roman"/>
          <w:szCs w:val="24"/>
          <w:lang w:val="en-US"/>
        </w:rPr>
        <w:t>2NF-Usable Item</w:t>
      </w:r>
    </w:p>
    <w:tbl>
      <w:tblPr>
        <w:tblStyle w:val="TableGrid"/>
        <w:tblW w:w="0" w:type="auto"/>
        <w:tblLook w:val="04A0" w:firstRow="1" w:lastRow="0" w:firstColumn="1" w:lastColumn="0" w:noHBand="0" w:noVBand="1"/>
      </w:tblPr>
      <w:tblGrid>
        <w:gridCol w:w="2256"/>
        <w:gridCol w:w="1603"/>
        <w:gridCol w:w="1670"/>
        <w:gridCol w:w="1617"/>
      </w:tblGrid>
      <w:tr w:rsidR="009A2ABE" w:rsidRPr="00934CED" w14:paraId="01D93FCD" w14:textId="77777777" w:rsidTr="000D0DB0">
        <w:trPr>
          <w:trHeight w:val="300"/>
        </w:trPr>
        <w:tc>
          <w:tcPr>
            <w:tcW w:w="1408" w:type="dxa"/>
            <w:noWrap/>
            <w:hideMark/>
          </w:tcPr>
          <w:p w14:paraId="26D2893B" w14:textId="77777777" w:rsidR="009A2ABE" w:rsidRPr="00934CED" w:rsidRDefault="009A2ABE" w:rsidP="00934CED">
            <w:pPr>
              <w:spacing w:line="360" w:lineRule="auto"/>
              <w:rPr>
                <w:szCs w:val="24"/>
              </w:rPr>
            </w:pPr>
            <w:r w:rsidRPr="00934CED">
              <w:rPr>
                <w:szCs w:val="24"/>
              </w:rPr>
              <w:t>(PK)</w:t>
            </w:r>
            <w:proofErr w:type="spellStart"/>
            <w:r w:rsidRPr="00934CED">
              <w:rPr>
                <w:szCs w:val="24"/>
              </w:rPr>
              <w:t>usable_item_id</w:t>
            </w:r>
            <w:proofErr w:type="spellEnd"/>
          </w:p>
        </w:tc>
        <w:tc>
          <w:tcPr>
            <w:tcW w:w="960" w:type="dxa"/>
            <w:noWrap/>
            <w:hideMark/>
          </w:tcPr>
          <w:p w14:paraId="75E76C3B" w14:textId="77777777" w:rsidR="009A2ABE" w:rsidRPr="00934CED" w:rsidRDefault="009A2ABE" w:rsidP="00934CED">
            <w:pPr>
              <w:spacing w:line="360" w:lineRule="auto"/>
              <w:rPr>
                <w:szCs w:val="24"/>
              </w:rPr>
            </w:pPr>
            <w:r w:rsidRPr="00934CED">
              <w:rPr>
                <w:szCs w:val="24"/>
              </w:rPr>
              <w:t>(FK)</w:t>
            </w:r>
            <w:proofErr w:type="spellStart"/>
            <w:r w:rsidRPr="00934CED">
              <w:rPr>
                <w:szCs w:val="24"/>
              </w:rPr>
              <w:t>item_tag</w:t>
            </w:r>
            <w:proofErr w:type="spellEnd"/>
          </w:p>
        </w:tc>
        <w:tc>
          <w:tcPr>
            <w:tcW w:w="1309" w:type="dxa"/>
            <w:noWrap/>
            <w:hideMark/>
          </w:tcPr>
          <w:p w14:paraId="4A2FFE6E" w14:textId="77777777" w:rsidR="009A2ABE" w:rsidRPr="00934CED" w:rsidRDefault="009A2ABE" w:rsidP="00934CED">
            <w:pPr>
              <w:spacing w:line="360" w:lineRule="auto"/>
              <w:rPr>
                <w:szCs w:val="24"/>
              </w:rPr>
            </w:pPr>
            <w:proofErr w:type="spellStart"/>
            <w:r w:rsidRPr="00934CED">
              <w:rPr>
                <w:szCs w:val="24"/>
              </w:rPr>
              <w:t>total_quantity</w:t>
            </w:r>
            <w:proofErr w:type="spellEnd"/>
          </w:p>
        </w:tc>
        <w:tc>
          <w:tcPr>
            <w:tcW w:w="1245" w:type="dxa"/>
            <w:noWrap/>
            <w:hideMark/>
          </w:tcPr>
          <w:p w14:paraId="2E40AA7D" w14:textId="77777777" w:rsidR="009A2ABE" w:rsidRPr="00934CED" w:rsidRDefault="009A2ABE" w:rsidP="00934CED">
            <w:pPr>
              <w:spacing w:line="360" w:lineRule="auto"/>
              <w:rPr>
                <w:szCs w:val="24"/>
              </w:rPr>
            </w:pPr>
            <w:proofErr w:type="spellStart"/>
            <w:r w:rsidRPr="00934CED">
              <w:rPr>
                <w:szCs w:val="24"/>
              </w:rPr>
              <w:t>quantity_unit</w:t>
            </w:r>
            <w:proofErr w:type="spellEnd"/>
          </w:p>
        </w:tc>
      </w:tr>
      <w:tr w:rsidR="009A2ABE" w:rsidRPr="00934CED" w14:paraId="68C408C8" w14:textId="77777777" w:rsidTr="000D0DB0">
        <w:trPr>
          <w:trHeight w:val="300"/>
        </w:trPr>
        <w:tc>
          <w:tcPr>
            <w:tcW w:w="1408" w:type="dxa"/>
            <w:noWrap/>
            <w:hideMark/>
          </w:tcPr>
          <w:p w14:paraId="06714C68" w14:textId="77777777" w:rsidR="009A2ABE" w:rsidRPr="00934CED" w:rsidRDefault="009A2ABE" w:rsidP="00934CED">
            <w:pPr>
              <w:spacing w:line="360" w:lineRule="auto"/>
              <w:rPr>
                <w:b w:val="0"/>
                <w:bCs/>
                <w:szCs w:val="24"/>
              </w:rPr>
            </w:pPr>
            <w:r w:rsidRPr="00934CED">
              <w:rPr>
                <w:b w:val="0"/>
                <w:bCs/>
                <w:szCs w:val="24"/>
              </w:rPr>
              <w:t>1</w:t>
            </w:r>
          </w:p>
        </w:tc>
        <w:tc>
          <w:tcPr>
            <w:tcW w:w="960" w:type="dxa"/>
            <w:noWrap/>
            <w:hideMark/>
          </w:tcPr>
          <w:p w14:paraId="438CD659" w14:textId="77777777" w:rsidR="009A2ABE" w:rsidRPr="00934CED" w:rsidRDefault="009A2ABE" w:rsidP="00934CED">
            <w:pPr>
              <w:spacing w:line="360" w:lineRule="auto"/>
              <w:rPr>
                <w:b w:val="0"/>
                <w:bCs/>
                <w:szCs w:val="24"/>
              </w:rPr>
            </w:pPr>
            <w:r w:rsidRPr="00934CED">
              <w:rPr>
                <w:b w:val="0"/>
                <w:bCs/>
                <w:szCs w:val="24"/>
              </w:rPr>
              <w:t>1</w:t>
            </w:r>
          </w:p>
        </w:tc>
        <w:tc>
          <w:tcPr>
            <w:tcW w:w="1309" w:type="dxa"/>
            <w:noWrap/>
            <w:hideMark/>
          </w:tcPr>
          <w:p w14:paraId="0D07F762" w14:textId="77777777" w:rsidR="009A2ABE" w:rsidRPr="00934CED" w:rsidRDefault="009A2ABE" w:rsidP="00934CED">
            <w:pPr>
              <w:spacing w:line="360" w:lineRule="auto"/>
              <w:rPr>
                <w:b w:val="0"/>
                <w:bCs/>
                <w:szCs w:val="24"/>
              </w:rPr>
            </w:pPr>
            <w:r w:rsidRPr="00934CED">
              <w:rPr>
                <w:b w:val="0"/>
                <w:bCs/>
                <w:szCs w:val="24"/>
              </w:rPr>
              <w:t>40</w:t>
            </w:r>
          </w:p>
        </w:tc>
        <w:tc>
          <w:tcPr>
            <w:tcW w:w="1245" w:type="dxa"/>
            <w:noWrap/>
            <w:hideMark/>
          </w:tcPr>
          <w:p w14:paraId="05AA13BE" w14:textId="77777777" w:rsidR="009A2ABE" w:rsidRPr="00934CED" w:rsidRDefault="009A2ABE" w:rsidP="00934CED">
            <w:pPr>
              <w:spacing w:line="360" w:lineRule="auto"/>
              <w:rPr>
                <w:b w:val="0"/>
                <w:bCs/>
                <w:szCs w:val="24"/>
              </w:rPr>
            </w:pPr>
            <w:r w:rsidRPr="00934CED">
              <w:rPr>
                <w:b w:val="0"/>
                <w:bCs/>
                <w:szCs w:val="24"/>
              </w:rPr>
              <w:t>g</w:t>
            </w:r>
          </w:p>
        </w:tc>
      </w:tr>
    </w:tbl>
    <w:p w14:paraId="5C341DFE" w14:textId="77777777" w:rsidR="00934CED" w:rsidRDefault="00934CED" w:rsidP="00934CED">
      <w:pPr>
        <w:spacing w:line="360" w:lineRule="auto"/>
        <w:jc w:val="both"/>
        <w:rPr>
          <w:rFonts w:cs="Times New Roman"/>
          <w:szCs w:val="24"/>
          <w:lang w:val="en-US"/>
        </w:rPr>
      </w:pPr>
    </w:p>
    <w:p w14:paraId="4391D9AA" w14:textId="55168689" w:rsidR="009A2ABE" w:rsidRPr="00934CED" w:rsidRDefault="009A2ABE" w:rsidP="00934CED">
      <w:pPr>
        <w:spacing w:line="360" w:lineRule="auto"/>
        <w:jc w:val="both"/>
        <w:rPr>
          <w:rFonts w:cs="Times New Roman"/>
          <w:szCs w:val="24"/>
          <w:lang w:val="en-US"/>
        </w:rPr>
      </w:pPr>
      <w:r w:rsidRPr="00934CED">
        <w:rPr>
          <w:rFonts w:cs="Times New Roman"/>
          <w:szCs w:val="24"/>
          <w:lang w:val="en-US"/>
        </w:rPr>
        <w:t>3NF-Usable Item</w:t>
      </w:r>
    </w:p>
    <w:tbl>
      <w:tblPr>
        <w:tblStyle w:val="TableGrid"/>
        <w:tblW w:w="0" w:type="auto"/>
        <w:tblLook w:val="04A0" w:firstRow="1" w:lastRow="0" w:firstColumn="1" w:lastColumn="0" w:noHBand="0" w:noVBand="1"/>
      </w:tblPr>
      <w:tblGrid>
        <w:gridCol w:w="2256"/>
        <w:gridCol w:w="1603"/>
        <w:gridCol w:w="1670"/>
        <w:gridCol w:w="1617"/>
      </w:tblGrid>
      <w:tr w:rsidR="009A2ABE" w:rsidRPr="00934CED" w14:paraId="17B999A9" w14:textId="77777777" w:rsidTr="000D0DB0">
        <w:trPr>
          <w:trHeight w:val="300"/>
        </w:trPr>
        <w:tc>
          <w:tcPr>
            <w:tcW w:w="1408" w:type="dxa"/>
            <w:noWrap/>
            <w:hideMark/>
          </w:tcPr>
          <w:p w14:paraId="4D583602" w14:textId="77777777" w:rsidR="009A2ABE" w:rsidRPr="00934CED" w:rsidRDefault="009A2ABE" w:rsidP="00934CED">
            <w:pPr>
              <w:spacing w:line="360" w:lineRule="auto"/>
              <w:rPr>
                <w:szCs w:val="24"/>
              </w:rPr>
            </w:pPr>
            <w:r w:rsidRPr="00934CED">
              <w:rPr>
                <w:szCs w:val="24"/>
              </w:rPr>
              <w:t>(PK)</w:t>
            </w:r>
            <w:proofErr w:type="spellStart"/>
            <w:r w:rsidRPr="00934CED">
              <w:rPr>
                <w:szCs w:val="24"/>
              </w:rPr>
              <w:t>usable_item_id</w:t>
            </w:r>
            <w:proofErr w:type="spellEnd"/>
          </w:p>
        </w:tc>
        <w:tc>
          <w:tcPr>
            <w:tcW w:w="960" w:type="dxa"/>
            <w:noWrap/>
            <w:hideMark/>
          </w:tcPr>
          <w:p w14:paraId="4C1CD01B" w14:textId="77777777" w:rsidR="009A2ABE" w:rsidRPr="00934CED" w:rsidRDefault="009A2ABE" w:rsidP="00934CED">
            <w:pPr>
              <w:spacing w:line="360" w:lineRule="auto"/>
              <w:rPr>
                <w:szCs w:val="24"/>
              </w:rPr>
            </w:pPr>
            <w:r w:rsidRPr="00934CED">
              <w:rPr>
                <w:szCs w:val="24"/>
              </w:rPr>
              <w:t>(FK)</w:t>
            </w:r>
            <w:proofErr w:type="spellStart"/>
            <w:r w:rsidRPr="00934CED">
              <w:rPr>
                <w:szCs w:val="24"/>
              </w:rPr>
              <w:t>item_tag</w:t>
            </w:r>
            <w:proofErr w:type="spellEnd"/>
          </w:p>
        </w:tc>
        <w:tc>
          <w:tcPr>
            <w:tcW w:w="1309" w:type="dxa"/>
            <w:noWrap/>
            <w:hideMark/>
          </w:tcPr>
          <w:p w14:paraId="08686C6F" w14:textId="77777777" w:rsidR="009A2ABE" w:rsidRPr="00934CED" w:rsidRDefault="009A2ABE" w:rsidP="00934CED">
            <w:pPr>
              <w:spacing w:line="360" w:lineRule="auto"/>
              <w:rPr>
                <w:szCs w:val="24"/>
              </w:rPr>
            </w:pPr>
            <w:proofErr w:type="spellStart"/>
            <w:r w:rsidRPr="00934CED">
              <w:rPr>
                <w:szCs w:val="24"/>
              </w:rPr>
              <w:t>total_quantity</w:t>
            </w:r>
            <w:proofErr w:type="spellEnd"/>
          </w:p>
        </w:tc>
        <w:tc>
          <w:tcPr>
            <w:tcW w:w="1245" w:type="dxa"/>
            <w:noWrap/>
            <w:hideMark/>
          </w:tcPr>
          <w:p w14:paraId="2914A2E3" w14:textId="77777777" w:rsidR="009A2ABE" w:rsidRPr="00934CED" w:rsidRDefault="009A2ABE" w:rsidP="00934CED">
            <w:pPr>
              <w:spacing w:line="360" w:lineRule="auto"/>
              <w:rPr>
                <w:szCs w:val="24"/>
              </w:rPr>
            </w:pPr>
            <w:proofErr w:type="spellStart"/>
            <w:r w:rsidRPr="00934CED">
              <w:rPr>
                <w:szCs w:val="24"/>
              </w:rPr>
              <w:t>quantity_unit</w:t>
            </w:r>
            <w:proofErr w:type="spellEnd"/>
          </w:p>
        </w:tc>
      </w:tr>
      <w:tr w:rsidR="009A2ABE" w:rsidRPr="00934CED" w14:paraId="1F4AD85B" w14:textId="77777777" w:rsidTr="000D0DB0">
        <w:trPr>
          <w:trHeight w:val="300"/>
        </w:trPr>
        <w:tc>
          <w:tcPr>
            <w:tcW w:w="1408" w:type="dxa"/>
            <w:noWrap/>
            <w:hideMark/>
          </w:tcPr>
          <w:p w14:paraId="4648AEE7" w14:textId="77777777" w:rsidR="009A2ABE" w:rsidRPr="00934CED" w:rsidRDefault="009A2ABE" w:rsidP="00934CED">
            <w:pPr>
              <w:spacing w:line="360" w:lineRule="auto"/>
              <w:rPr>
                <w:b w:val="0"/>
                <w:bCs/>
                <w:szCs w:val="24"/>
              </w:rPr>
            </w:pPr>
            <w:r w:rsidRPr="00934CED">
              <w:rPr>
                <w:b w:val="0"/>
                <w:bCs/>
                <w:szCs w:val="24"/>
              </w:rPr>
              <w:t>1</w:t>
            </w:r>
          </w:p>
        </w:tc>
        <w:tc>
          <w:tcPr>
            <w:tcW w:w="960" w:type="dxa"/>
            <w:noWrap/>
            <w:hideMark/>
          </w:tcPr>
          <w:p w14:paraId="6D6AAAD5" w14:textId="77777777" w:rsidR="009A2ABE" w:rsidRPr="00934CED" w:rsidRDefault="009A2ABE" w:rsidP="00934CED">
            <w:pPr>
              <w:spacing w:line="360" w:lineRule="auto"/>
              <w:rPr>
                <w:b w:val="0"/>
                <w:bCs/>
                <w:szCs w:val="24"/>
              </w:rPr>
            </w:pPr>
            <w:r w:rsidRPr="00934CED">
              <w:rPr>
                <w:b w:val="0"/>
                <w:bCs/>
                <w:szCs w:val="24"/>
              </w:rPr>
              <w:t>1</w:t>
            </w:r>
          </w:p>
        </w:tc>
        <w:tc>
          <w:tcPr>
            <w:tcW w:w="1309" w:type="dxa"/>
            <w:noWrap/>
            <w:hideMark/>
          </w:tcPr>
          <w:p w14:paraId="3028A232" w14:textId="77777777" w:rsidR="009A2ABE" w:rsidRPr="00934CED" w:rsidRDefault="009A2ABE" w:rsidP="00934CED">
            <w:pPr>
              <w:spacing w:line="360" w:lineRule="auto"/>
              <w:rPr>
                <w:b w:val="0"/>
                <w:bCs/>
                <w:szCs w:val="24"/>
              </w:rPr>
            </w:pPr>
            <w:r w:rsidRPr="00934CED">
              <w:rPr>
                <w:b w:val="0"/>
                <w:bCs/>
                <w:szCs w:val="24"/>
              </w:rPr>
              <w:t>40</w:t>
            </w:r>
          </w:p>
        </w:tc>
        <w:tc>
          <w:tcPr>
            <w:tcW w:w="1245" w:type="dxa"/>
            <w:noWrap/>
            <w:hideMark/>
          </w:tcPr>
          <w:p w14:paraId="21E31289" w14:textId="77777777" w:rsidR="009A2ABE" w:rsidRPr="00934CED" w:rsidRDefault="009A2ABE" w:rsidP="00934CED">
            <w:pPr>
              <w:spacing w:line="360" w:lineRule="auto"/>
              <w:rPr>
                <w:b w:val="0"/>
                <w:bCs/>
                <w:szCs w:val="24"/>
              </w:rPr>
            </w:pPr>
            <w:r w:rsidRPr="00934CED">
              <w:rPr>
                <w:b w:val="0"/>
                <w:bCs/>
                <w:szCs w:val="24"/>
              </w:rPr>
              <w:t>g</w:t>
            </w:r>
          </w:p>
        </w:tc>
      </w:tr>
    </w:tbl>
    <w:p w14:paraId="3AEA2E65" w14:textId="77777777" w:rsidR="00AE08E1" w:rsidRPr="00B62921" w:rsidRDefault="00AE08E1" w:rsidP="00CF3E6C">
      <w:pPr>
        <w:jc w:val="both"/>
        <w:rPr>
          <w:sz w:val="20"/>
          <w:szCs w:val="20"/>
          <w:lang w:val="en-US"/>
        </w:rPr>
      </w:pPr>
    </w:p>
    <w:p w14:paraId="76C7EA06" w14:textId="77777777" w:rsidR="00EE3CE1" w:rsidRPr="00275886" w:rsidRDefault="00EE3CE1" w:rsidP="00EE3CE1"/>
    <w:p w14:paraId="4DB56F5A" w14:textId="77777777" w:rsidR="007C3D8B" w:rsidRDefault="007C3D8B" w:rsidP="007C3D8B"/>
    <w:p w14:paraId="75825D73" w14:textId="76D45545" w:rsidR="007C3D8B" w:rsidRDefault="007C3D8B" w:rsidP="007C3D8B">
      <w:pPr>
        <w:rPr>
          <w:rFonts w:cs="Times New Roman"/>
          <w:bCs/>
          <w:szCs w:val="24"/>
          <w:lang w:eastAsia="en-PH"/>
        </w:rPr>
      </w:pPr>
    </w:p>
    <w:p w14:paraId="51765120" w14:textId="43131A1B" w:rsidR="00470FB0" w:rsidRDefault="00470FB0" w:rsidP="0007385B">
      <w:pPr>
        <w:rPr>
          <w:rFonts w:cs="Times New Roman"/>
          <w:bCs/>
          <w:szCs w:val="24"/>
          <w:lang w:eastAsia="en-PH"/>
        </w:rPr>
      </w:pPr>
    </w:p>
    <w:p w14:paraId="4EDD63B6" w14:textId="1E471828" w:rsidR="00470FB0" w:rsidRDefault="00470FB0" w:rsidP="0007385B">
      <w:pPr>
        <w:rPr>
          <w:rFonts w:cs="Times New Roman"/>
          <w:bCs/>
          <w:szCs w:val="24"/>
          <w:lang w:eastAsia="en-PH"/>
        </w:rPr>
      </w:pPr>
    </w:p>
    <w:p w14:paraId="12587B5D" w14:textId="77777777" w:rsidR="00334935" w:rsidRDefault="00334935" w:rsidP="00EE3DF5">
      <w:pPr>
        <w:pStyle w:val="BodyofResearch"/>
        <w:rPr>
          <w:b/>
          <w:bCs/>
        </w:rPr>
        <w:sectPr w:rsidR="00334935" w:rsidSect="001F5EA3">
          <w:pgSz w:w="12240" w:h="15840" w:code="1"/>
          <w:pgMar w:top="1440" w:right="1440" w:bottom="1440" w:left="2160" w:header="720" w:footer="288" w:gutter="0"/>
          <w:cols w:space="720"/>
          <w:docGrid w:linePitch="360"/>
        </w:sectPr>
      </w:pPr>
    </w:p>
    <w:p w14:paraId="55115F06" w14:textId="1B3685DA" w:rsidR="00334935" w:rsidRDefault="00334935" w:rsidP="00334935">
      <w:pPr>
        <w:jc w:val="both"/>
      </w:pPr>
      <w:r>
        <w:lastRenderedPageBreak/>
        <w:t>Final Relations</w:t>
      </w:r>
    </w:p>
    <w:p w14:paraId="15B9C88D" w14:textId="77777777" w:rsidR="00334935" w:rsidRDefault="00334935" w:rsidP="00334935">
      <w:pPr>
        <w:jc w:val="both"/>
      </w:pPr>
    </w:p>
    <w:p w14:paraId="63C78D36" w14:textId="77777777" w:rsidR="00CE0EFB" w:rsidRDefault="00F42C30" w:rsidP="00662413">
      <w:pPr>
        <w:spacing w:line="360" w:lineRule="auto"/>
        <w:ind w:left="720"/>
        <w:jc w:val="both"/>
        <w:rPr>
          <w:b w:val="0"/>
          <w:bCs/>
        </w:rPr>
      </w:pPr>
      <w:r w:rsidRPr="00F42C30">
        <w:rPr>
          <w:b w:val="0"/>
          <w:bCs/>
        </w:rPr>
        <w:t>This section contains list of tables with their attributes. The table below represent the final relations of Web-Based Piggery Management System with Mobile-Based QR Code Scanner.</w:t>
      </w:r>
    </w:p>
    <w:p w14:paraId="6C8E4D6E" w14:textId="77777777" w:rsidR="00662413" w:rsidRDefault="00662413" w:rsidP="00662413">
      <w:pPr>
        <w:spacing w:line="360" w:lineRule="auto"/>
        <w:ind w:left="720"/>
        <w:jc w:val="both"/>
        <w:rPr>
          <w:b w:val="0"/>
          <w:bCs/>
        </w:rPr>
      </w:pPr>
    </w:p>
    <w:tbl>
      <w:tblPr>
        <w:tblStyle w:val="TableGrid"/>
        <w:tblW w:w="9576" w:type="dxa"/>
        <w:tblLook w:val="04A0" w:firstRow="1" w:lastRow="0" w:firstColumn="1" w:lastColumn="0" w:noHBand="0" w:noVBand="1"/>
      </w:tblPr>
      <w:tblGrid>
        <w:gridCol w:w="3518"/>
        <w:gridCol w:w="9432"/>
      </w:tblGrid>
      <w:tr w:rsidR="00610EE2" w14:paraId="60A827E0" w14:textId="77777777" w:rsidTr="000077F4">
        <w:trPr>
          <w:trHeight w:val="538"/>
        </w:trPr>
        <w:tc>
          <w:tcPr>
            <w:tcW w:w="2606" w:type="dxa"/>
          </w:tcPr>
          <w:p w14:paraId="0EAEE2BF" w14:textId="77777777" w:rsidR="00610EE2" w:rsidRDefault="00610EE2" w:rsidP="000077F4">
            <w:r>
              <w:t>TABLE NAME</w:t>
            </w:r>
          </w:p>
        </w:tc>
        <w:tc>
          <w:tcPr>
            <w:tcW w:w="6970" w:type="dxa"/>
          </w:tcPr>
          <w:p w14:paraId="663D81C4" w14:textId="77777777" w:rsidR="00610EE2" w:rsidRPr="0060270B" w:rsidRDefault="00610EE2" w:rsidP="000077F4">
            <w:r w:rsidRPr="0060270B">
              <w:t>ATTRIBUTES</w:t>
            </w:r>
          </w:p>
        </w:tc>
      </w:tr>
      <w:tr w:rsidR="00610EE2" w14:paraId="4AB1D213" w14:textId="77777777" w:rsidTr="000077F4">
        <w:trPr>
          <w:trHeight w:val="538"/>
        </w:trPr>
        <w:tc>
          <w:tcPr>
            <w:tcW w:w="2606" w:type="dxa"/>
          </w:tcPr>
          <w:p w14:paraId="2E0E96E4" w14:textId="77777777" w:rsidR="00610EE2" w:rsidRDefault="00610EE2" w:rsidP="000077F4">
            <w:proofErr w:type="spellStart"/>
            <w:r>
              <w:t>tbl_pigs</w:t>
            </w:r>
            <w:proofErr w:type="spellEnd"/>
          </w:p>
        </w:tc>
        <w:tc>
          <w:tcPr>
            <w:tcW w:w="6970" w:type="dxa"/>
          </w:tcPr>
          <w:p w14:paraId="00BF6C7E" w14:textId="77777777" w:rsidR="00610EE2" w:rsidRPr="00C60473" w:rsidRDefault="00610EE2" w:rsidP="000077F4">
            <w:proofErr w:type="spellStart"/>
            <w:r>
              <w:rPr>
                <w:u w:val="single"/>
              </w:rPr>
              <w:t>pig_</w:t>
            </w:r>
            <w:proofErr w:type="gramStart"/>
            <w:r>
              <w:rPr>
                <w:u w:val="single"/>
              </w:rPr>
              <w:t>id</w:t>
            </w:r>
            <w:r>
              <w:t>,pig</w:t>
            </w:r>
            <w:proofErr w:type="gramEnd"/>
            <w:r>
              <w:t>_tag,weight,</w:t>
            </w:r>
            <w:r w:rsidRPr="0060270B">
              <w:rPr>
                <w:u w:val="double"/>
              </w:rPr>
              <w:t>breed</w:t>
            </w:r>
            <w:r>
              <w:t>,birthdate,</w:t>
            </w:r>
            <w:r w:rsidRPr="0060270B">
              <w:rPr>
                <w:u w:val="double"/>
              </w:rPr>
              <w:t>batch_id</w:t>
            </w:r>
            <w:r>
              <w:t>,</w:t>
            </w:r>
            <w:r w:rsidRPr="0060270B">
              <w:rPr>
                <w:u w:val="double"/>
              </w:rPr>
              <w:t>cage_id</w:t>
            </w:r>
            <w:proofErr w:type="spellEnd"/>
          </w:p>
        </w:tc>
      </w:tr>
      <w:tr w:rsidR="00610EE2" w:rsidRPr="00C60473" w14:paraId="54DF904B" w14:textId="77777777" w:rsidTr="000077F4">
        <w:trPr>
          <w:trHeight w:val="538"/>
        </w:trPr>
        <w:tc>
          <w:tcPr>
            <w:tcW w:w="2606" w:type="dxa"/>
          </w:tcPr>
          <w:p w14:paraId="22D4F481" w14:textId="77777777" w:rsidR="00610EE2" w:rsidRDefault="00610EE2" w:rsidP="000077F4">
            <w:proofErr w:type="spellStart"/>
            <w:r>
              <w:t>tbl_breed</w:t>
            </w:r>
            <w:proofErr w:type="spellEnd"/>
          </w:p>
        </w:tc>
        <w:tc>
          <w:tcPr>
            <w:tcW w:w="6970" w:type="dxa"/>
          </w:tcPr>
          <w:p w14:paraId="5EB4B062" w14:textId="77777777" w:rsidR="00610EE2" w:rsidRPr="00C06A05" w:rsidRDefault="00610EE2" w:rsidP="000077F4">
            <w:proofErr w:type="spellStart"/>
            <w:r>
              <w:rPr>
                <w:u w:val="single"/>
              </w:rPr>
              <w:t>breed_</w:t>
            </w:r>
            <w:proofErr w:type="gramStart"/>
            <w:r>
              <w:rPr>
                <w:u w:val="single"/>
              </w:rPr>
              <w:t>tag</w:t>
            </w:r>
            <w:r>
              <w:t>,breed</w:t>
            </w:r>
            <w:proofErr w:type="gramEnd"/>
            <w:r>
              <w:t>_name</w:t>
            </w:r>
            <w:proofErr w:type="spellEnd"/>
          </w:p>
        </w:tc>
      </w:tr>
      <w:tr w:rsidR="00610EE2" w:rsidRPr="00C60473" w14:paraId="677970A6" w14:textId="77777777" w:rsidTr="000077F4">
        <w:trPr>
          <w:trHeight w:val="538"/>
        </w:trPr>
        <w:tc>
          <w:tcPr>
            <w:tcW w:w="2606" w:type="dxa"/>
          </w:tcPr>
          <w:p w14:paraId="1FAF6E48" w14:textId="77777777" w:rsidR="00610EE2" w:rsidRDefault="00610EE2" w:rsidP="000077F4">
            <w:proofErr w:type="spellStart"/>
            <w:r>
              <w:t>tbl_batch</w:t>
            </w:r>
            <w:proofErr w:type="spellEnd"/>
          </w:p>
        </w:tc>
        <w:tc>
          <w:tcPr>
            <w:tcW w:w="6970" w:type="dxa"/>
          </w:tcPr>
          <w:p w14:paraId="28267C40" w14:textId="77777777" w:rsidR="00610EE2" w:rsidRPr="000C391A" w:rsidRDefault="00610EE2" w:rsidP="000077F4">
            <w:proofErr w:type="spellStart"/>
            <w:r>
              <w:rPr>
                <w:u w:val="single"/>
              </w:rPr>
              <w:t>batch_</w:t>
            </w:r>
            <w:proofErr w:type="gramStart"/>
            <w:r>
              <w:rPr>
                <w:u w:val="single"/>
              </w:rPr>
              <w:t>id</w:t>
            </w:r>
            <w:r>
              <w:t>,sow</w:t>
            </w:r>
            <w:proofErr w:type="gramEnd"/>
            <w:r>
              <w:t>_tag,boar_tag</w:t>
            </w:r>
            <w:proofErr w:type="spellEnd"/>
          </w:p>
        </w:tc>
      </w:tr>
      <w:tr w:rsidR="00610EE2" w:rsidRPr="00C60473" w14:paraId="4FBFA364" w14:textId="77777777" w:rsidTr="000077F4">
        <w:trPr>
          <w:trHeight w:val="538"/>
        </w:trPr>
        <w:tc>
          <w:tcPr>
            <w:tcW w:w="2606" w:type="dxa"/>
          </w:tcPr>
          <w:p w14:paraId="38E3827F" w14:textId="77777777" w:rsidR="00610EE2" w:rsidRDefault="00610EE2" w:rsidP="000077F4">
            <w:proofErr w:type="spellStart"/>
            <w:r>
              <w:t>tbl_operation</w:t>
            </w:r>
            <w:proofErr w:type="spellEnd"/>
          </w:p>
        </w:tc>
        <w:tc>
          <w:tcPr>
            <w:tcW w:w="6970" w:type="dxa"/>
          </w:tcPr>
          <w:p w14:paraId="0B121516" w14:textId="77777777" w:rsidR="00610EE2" w:rsidRPr="0056197A" w:rsidRDefault="00610EE2" w:rsidP="000077F4">
            <w:proofErr w:type="spellStart"/>
            <w:r>
              <w:rPr>
                <w:u w:val="single"/>
              </w:rPr>
              <w:t>operation_</w:t>
            </w:r>
            <w:proofErr w:type="gramStart"/>
            <w:r>
              <w:rPr>
                <w:u w:val="single"/>
              </w:rPr>
              <w:t>id</w:t>
            </w:r>
            <w:r>
              <w:t>,operation</w:t>
            </w:r>
            <w:proofErr w:type="gramEnd"/>
            <w:r>
              <w:t>_type</w:t>
            </w:r>
            <w:proofErr w:type="spellEnd"/>
          </w:p>
        </w:tc>
      </w:tr>
      <w:tr w:rsidR="00610EE2" w:rsidRPr="00C60473" w14:paraId="7DD155D9" w14:textId="77777777" w:rsidTr="000077F4">
        <w:trPr>
          <w:trHeight w:val="538"/>
        </w:trPr>
        <w:tc>
          <w:tcPr>
            <w:tcW w:w="2606" w:type="dxa"/>
          </w:tcPr>
          <w:p w14:paraId="05EC083A" w14:textId="77777777" w:rsidR="00610EE2" w:rsidRDefault="00610EE2" w:rsidP="000077F4">
            <w:proofErr w:type="spellStart"/>
            <w:r>
              <w:t>tbl_cage</w:t>
            </w:r>
            <w:proofErr w:type="spellEnd"/>
          </w:p>
        </w:tc>
        <w:tc>
          <w:tcPr>
            <w:tcW w:w="6970" w:type="dxa"/>
          </w:tcPr>
          <w:p w14:paraId="4B0444D4" w14:textId="77777777" w:rsidR="00610EE2" w:rsidRPr="0056197A" w:rsidRDefault="00610EE2" w:rsidP="000077F4">
            <w:proofErr w:type="spellStart"/>
            <w:r>
              <w:rPr>
                <w:u w:val="single"/>
              </w:rPr>
              <w:t>cage_</w:t>
            </w:r>
            <w:proofErr w:type="gramStart"/>
            <w:r>
              <w:rPr>
                <w:u w:val="single"/>
              </w:rPr>
              <w:t>id</w:t>
            </w:r>
            <w:r>
              <w:t>,cage</w:t>
            </w:r>
            <w:proofErr w:type="gramEnd"/>
            <w:r>
              <w:t>_name,cage_max</w:t>
            </w:r>
            <w:proofErr w:type="spellEnd"/>
          </w:p>
        </w:tc>
      </w:tr>
      <w:tr w:rsidR="00610EE2" w:rsidRPr="00C60473" w14:paraId="667239BA" w14:textId="77777777" w:rsidTr="000077F4">
        <w:trPr>
          <w:trHeight w:val="538"/>
        </w:trPr>
        <w:tc>
          <w:tcPr>
            <w:tcW w:w="2606" w:type="dxa"/>
          </w:tcPr>
          <w:p w14:paraId="62D7680E" w14:textId="77777777" w:rsidR="00610EE2" w:rsidRDefault="00610EE2" w:rsidP="000077F4">
            <w:proofErr w:type="spellStart"/>
            <w:r>
              <w:t>tbl_purchase_request</w:t>
            </w:r>
            <w:proofErr w:type="spellEnd"/>
          </w:p>
        </w:tc>
        <w:tc>
          <w:tcPr>
            <w:tcW w:w="6970" w:type="dxa"/>
          </w:tcPr>
          <w:p w14:paraId="7CBFD599" w14:textId="77777777" w:rsidR="00610EE2" w:rsidRPr="0056197A" w:rsidRDefault="00610EE2" w:rsidP="000077F4">
            <w:pPr>
              <w:rPr>
                <w:u w:val="single"/>
              </w:rPr>
            </w:pPr>
            <w:proofErr w:type="spellStart"/>
            <w:r>
              <w:rPr>
                <w:u w:val="single"/>
              </w:rPr>
              <w:t>purchase_request_</w:t>
            </w:r>
            <w:proofErr w:type="gramStart"/>
            <w:r>
              <w:rPr>
                <w:u w:val="single"/>
              </w:rPr>
              <w:t>id</w:t>
            </w:r>
            <w:r w:rsidRPr="00936679">
              <w:t>,request</w:t>
            </w:r>
            <w:proofErr w:type="gramEnd"/>
            <w:r w:rsidRPr="00936679">
              <w:t>_date</w:t>
            </w:r>
            <w:proofErr w:type="spellEnd"/>
          </w:p>
        </w:tc>
      </w:tr>
      <w:tr w:rsidR="00610EE2" w:rsidRPr="00C60473" w14:paraId="3D699855" w14:textId="77777777" w:rsidTr="000077F4">
        <w:trPr>
          <w:trHeight w:val="538"/>
        </w:trPr>
        <w:tc>
          <w:tcPr>
            <w:tcW w:w="2606" w:type="dxa"/>
          </w:tcPr>
          <w:p w14:paraId="471D8B2F" w14:textId="77777777" w:rsidR="00610EE2" w:rsidRDefault="00610EE2" w:rsidP="000077F4">
            <w:proofErr w:type="spellStart"/>
            <w:r>
              <w:t>tbl_purchase_request_details</w:t>
            </w:r>
            <w:proofErr w:type="spellEnd"/>
          </w:p>
        </w:tc>
        <w:tc>
          <w:tcPr>
            <w:tcW w:w="6970" w:type="dxa"/>
          </w:tcPr>
          <w:p w14:paraId="53715228" w14:textId="77777777" w:rsidR="00610EE2" w:rsidRPr="00936679" w:rsidRDefault="00610EE2" w:rsidP="000077F4">
            <w:r>
              <w:rPr>
                <w:u w:val="single"/>
              </w:rPr>
              <w:t>purchase_request_details_</w:t>
            </w:r>
            <w:proofErr w:type="gramStart"/>
            <w:r>
              <w:rPr>
                <w:u w:val="single"/>
              </w:rPr>
              <w:t>id</w:t>
            </w:r>
            <w:r>
              <w:t>,</w:t>
            </w:r>
            <w:r w:rsidRPr="0060270B">
              <w:rPr>
                <w:u w:val="double"/>
              </w:rPr>
              <w:t>purchase</w:t>
            </w:r>
            <w:proofErr w:type="gramEnd"/>
            <w:r w:rsidRPr="0060270B">
              <w:rPr>
                <w:u w:val="double"/>
              </w:rPr>
              <w:t>_request_id</w:t>
            </w:r>
            <w:r w:rsidRPr="00936679">
              <w:t>,</w:t>
            </w:r>
            <w:r w:rsidRPr="0060270B">
              <w:rPr>
                <w:u w:val="double"/>
              </w:rPr>
              <w:t>item_id</w:t>
            </w:r>
            <w:r w:rsidRPr="00936679">
              <w:t>,item_quantity</w:t>
            </w:r>
            <w:r>
              <w:t>,</w:t>
            </w:r>
            <w:r w:rsidRPr="0060270B">
              <w:rPr>
                <w:u w:val="double"/>
              </w:rPr>
              <w:t>item_quantity_unit</w:t>
            </w:r>
          </w:p>
        </w:tc>
      </w:tr>
      <w:tr w:rsidR="00610EE2" w:rsidRPr="00C60473" w14:paraId="1E72A44A" w14:textId="77777777" w:rsidTr="000077F4">
        <w:trPr>
          <w:trHeight w:val="538"/>
        </w:trPr>
        <w:tc>
          <w:tcPr>
            <w:tcW w:w="2606" w:type="dxa"/>
          </w:tcPr>
          <w:p w14:paraId="1705B984" w14:textId="77777777" w:rsidR="00610EE2" w:rsidRDefault="00610EE2" w:rsidP="000077F4">
            <w:proofErr w:type="spellStart"/>
            <w:r>
              <w:t>tbl_schedule</w:t>
            </w:r>
            <w:proofErr w:type="spellEnd"/>
          </w:p>
        </w:tc>
        <w:tc>
          <w:tcPr>
            <w:tcW w:w="6970" w:type="dxa"/>
          </w:tcPr>
          <w:p w14:paraId="51AABF1D" w14:textId="77777777" w:rsidR="00610EE2" w:rsidRPr="00936679" w:rsidRDefault="00610EE2" w:rsidP="000077F4">
            <w:proofErr w:type="spellStart"/>
            <w:r w:rsidRPr="00936679">
              <w:rPr>
                <w:u w:val="single"/>
              </w:rPr>
              <w:t>schedule_</w:t>
            </w:r>
            <w:proofErr w:type="gramStart"/>
            <w:r w:rsidRPr="00936679">
              <w:rPr>
                <w:u w:val="single"/>
              </w:rPr>
              <w:t>id</w:t>
            </w:r>
            <w:r>
              <w:t>,schedule</w:t>
            </w:r>
            <w:proofErr w:type="gramEnd"/>
            <w:r>
              <w:t>_date,</w:t>
            </w:r>
            <w:r w:rsidRPr="0060270B">
              <w:rPr>
                <w:u w:val="double"/>
              </w:rPr>
              <w:t>operation_id</w:t>
            </w:r>
            <w:proofErr w:type="spellEnd"/>
          </w:p>
        </w:tc>
      </w:tr>
      <w:tr w:rsidR="00610EE2" w:rsidRPr="00C60473" w14:paraId="218F7ED4" w14:textId="77777777" w:rsidTr="000077F4">
        <w:trPr>
          <w:trHeight w:val="538"/>
        </w:trPr>
        <w:tc>
          <w:tcPr>
            <w:tcW w:w="2606" w:type="dxa"/>
          </w:tcPr>
          <w:p w14:paraId="2F155BD0" w14:textId="77777777" w:rsidR="00610EE2" w:rsidRDefault="00610EE2" w:rsidP="000077F4">
            <w:proofErr w:type="spellStart"/>
            <w:r>
              <w:t>tbl_schedule_details</w:t>
            </w:r>
            <w:proofErr w:type="spellEnd"/>
          </w:p>
        </w:tc>
        <w:tc>
          <w:tcPr>
            <w:tcW w:w="6970" w:type="dxa"/>
          </w:tcPr>
          <w:p w14:paraId="6170057D" w14:textId="77777777" w:rsidR="00610EE2" w:rsidRPr="00936679" w:rsidRDefault="00610EE2" w:rsidP="000077F4">
            <w:r>
              <w:rPr>
                <w:u w:val="single"/>
              </w:rPr>
              <w:t>schedule_details_</w:t>
            </w:r>
            <w:proofErr w:type="gramStart"/>
            <w:r>
              <w:rPr>
                <w:u w:val="single"/>
              </w:rPr>
              <w:t>id</w:t>
            </w:r>
            <w:r>
              <w:t>,</w:t>
            </w:r>
            <w:r w:rsidRPr="0060270B">
              <w:rPr>
                <w:u w:val="double"/>
              </w:rPr>
              <w:t>schedule</w:t>
            </w:r>
            <w:proofErr w:type="gramEnd"/>
            <w:r w:rsidRPr="0060270B">
              <w:rPr>
                <w:u w:val="double"/>
              </w:rPr>
              <w:t>_id</w:t>
            </w:r>
            <w:r>
              <w:t>,</w:t>
            </w:r>
            <w:r w:rsidRPr="0060270B">
              <w:rPr>
                <w:u w:val="double"/>
              </w:rPr>
              <w:t>pig_id</w:t>
            </w:r>
            <w:r>
              <w:t>,</w:t>
            </w:r>
            <w:r w:rsidRPr="0060270B">
              <w:rPr>
                <w:u w:val="double"/>
              </w:rPr>
              <w:t>item_id</w:t>
            </w:r>
            <w:r>
              <w:t>,item_quantity,</w:t>
            </w:r>
            <w:r w:rsidRPr="0060270B">
              <w:rPr>
                <w:u w:val="double"/>
              </w:rPr>
              <w:t>units</w:t>
            </w:r>
          </w:p>
        </w:tc>
      </w:tr>
      <w:tr w:rsidR="00610EE2" w:rsidRPr="00C06A05" w14:paraId="0662FD5D" w14:textId="77777777" w:rsidTr="000077F4">
        <w:trPr>
          <w:trHeight w:val="538"/>
        </w:trPr>
        <w:tc>
          <w:tcPr>
            <w:tcW w:w="2606" w:type="dxa"/>
          </w:tcPr>
          <w:p w14:paraId="19014C81" w14:textId="77777777" w:rsidR="00610EE2" w:rsidRDefault="00610EE2" w:rsidP="000077F4">
            <w:proofErr w:type="spellStart"/>
            <w:r>
              <w:t>tbl_inventory</w:t>
            </w:r>
            <w:proofErr w:type="spellEnd"/>
          </w:p>
        </w:tc>
        <w:tc>
          <w:tcPr>
            <w:tcW w:w="6970" w:type="dxa"/>
          </w:tcPr>
          <w:p w14:paraId="61E0C142" w14:textId="77777777" w:rsidR="00610EE2" w:rsidRPr="00A327E6" w:rsidRDefault="00610EE2" w:rsidP="000077F4">
            <w:r w:rsidRPr="00727C8F">
              <w:rPr>
                <w:u w:val="single"/>
              </w:rPr>
              <w:t>item_</w:t>
            </w:r>
            <w:proofErr w:type="gramStart"/>
            <w:r>
              <w:rPr>
                <w:u w:val="single"/>
              </w:rPr>
              <w:t>id</w:t>
            </w:r>
            <w:r>
              <w:t>,item</w:t>
            </w:r>
            <w:proofErr w:type="gramEnd"/>
            <w:r>
              <w:t>_name,item_description,item_quantity,item_net_weight,</w:t>
            </w:r>
            <w:r w:rsidRPr="00A327E6">
              <w:rPr>
                <w:u w:val="double"/>
              </w:rPr>
              <w:t>item_net_weight_unit</w:t>
            </w:r>
            <w:r w:rsidRPr="00A327E6">
              <w:rPr>
                <w:u w:val="single"/>
              </w:rPr>
              <w:t>,</w:t>
            </w:r>
            <w:r>
              <w:rPr>
                <w:u w:val="double"/>
              </w:rPr>
              <w:t>item_quantity_unit</w:t>
            </w:r>
            <w:r>
              <w:rPr>
                <w:u w:val="single"/>
              </w:rPr>
              <w:t>,</w:t>
            </w:r>
            <w:r w:rsidRPr="00A327E6">
              <w:rPr>
                <w:u w:val="single"/>
              </w:rPr>
              <w:t>category</w:t>
            </w:r>
            <w:r w:rsidRPr="004D61F9">
              <w:t>,usable_item</w:t>
            </w:r>
          </w:p>
        </w:tc>
      </w:tr>
      <w:tr w:rsidR="00610EE2" w:rsidRPr="00C06A05" w14:paraId="47BE3728" w14:textId="77777777" w:rsidTr="000077F4">
        <w:trPr>
          <w:trHeight w:val="538"/>
        </w:trPr>
        <w:tc>
          <w:tcPr>
            <w:tcW w:w="2606" w:type="dxa"/>
          </w:tcPr>
          <w:p w14:paraId="1E9E79FB" w14:textId="77777777" w:rsidR="00610EE2" w:rsidRDefault="00610EE2" w:rsidP="000077F4">
            <w:proofErr w:type="spellStart"/>
            <w:r>
              <w:t>tbl_feeding</w:t>
            </w:r>
            <w:proofErr w:type="spellEnd"/>
          </w:p>
        </w:tc>
        <w:tc>
          <w:tcPr>
            <w:tcW w:w="6970" w:type="dxa"/>
          </w:tcPr>
          <w:p w14:paraId="40BA5791" w14:textId="77777777" w:rsidR="00610EE2" w:rsidRPr="00A327E6" w:rsidRDefault="00610EE2" w:rsidP="000077F4">
            <w:proofErr w:type="spellStart"/>
            <w:r>
              <w:rPr>
                <w:u w:val="single"/>
              </w:rPr>
              <w:t>feeding</w:t>
            </w:r>
            <w:r w:rsidRPr="00A327E6">
              <w:rPr>
                <w:u w:val="single"/>
              </w:rPr>
              <w:t>_</w:t>
            </w:r>
            <w:proofErr w:type="gramStart"/>
            <w:r w:rsidRPr="00A327E6">
              <w:rPr>
                <w:u w:val="single"/>
              </w:rPr>
              <w:t>id</w:t>
            </w:r>
            <w:r>
              <w:t>,operation</w:t>
            </w:r>
            <w:proofErr w:type="gramEnd"/>
            <w:r>
              <w:t>_date</w:t>
            </w:r>
            <w:proofErr w:type="spellEnd"/>
          </w:p>
        </w:tc>
      </w:tr>
      <w:tr w:rsidR="00610EE2" w:rsidRPr="00C06A05" w14:paraId="7C373DDB" w14:textId="77777777" w:rsidTr="000077F4">
        <w:trPr>
          <w:trHeight w:val="538"/>
        </w:trPr>
        <w:tc>
          <w:tcPr>
            <w:tcW w:w="2606" w:type="dxa"/>
          </w:tcPr>
          <w:p w14:paraId="6756DF6F" w14:textId="77777777" w:rsidR="00610EE2" w:rsidRDefault="00610EE2" w:rsidP="000077F4">
            <w:proofErr w:type="spellStart"/>
            <w:r>
              <w:lastRenderedPageBreak/>
              <w:t>tbl_feeding_details</w:t>
            </w:r>
            <w:proofErr w:type="spellEnd"/>
          </w:p>
        </w:tc>
        <w:tc>
          <w:tcPr>
            <w:tcW w:w="6970" w:type="dxa"/>
          </w:tcPr>
          <w:p w14:paraId="0AC6805E" w14:textId="77777777" w:rsidR="00610EE2" w:rsidRPr="00A327E6" w:rsidRDefault="00610EE2" w:rsidP="000077F4">
            <w:r>
              <w:rPr>
                <w:u w:val="single"/>
              </w:rPr>
              <w:t xml:space="preserve">feeding_ </w:t>
            </w:r>
            <w:proofErr w:type="spellStart"/>
            <w:r>
              <w:rPr>
                <w:u w:val="single"/>
              </w:rPr>
              <w:t>details_</w:t>
            </w:r>
            <w:proofErr w:type="gramStart"/>
            <w:r>
              <w:rPr>
                <w:u w:val="single"/>
              </w:rPr>
              <w:t>id</w:t>
            </w:r>
            <w:r>
              <w:t>,</w:t>
            </w:r>
            <w:r w:rsidRPr="00A327E6">
              <w:rPr>
                <w:u w:val="double"/>
              </w:rPr>
              <w:t>feeding</w:t>
            </w:r>
            <w:proofErr w:type="gramEnd"/>
            <w:r w:rsidRPr="00A327E6">
              <w:rPr>
                <w:u w:val="double"/>
              </w:rPr>
              <w:t>_id</w:t>
            </w:r>
            <w:r>
              <w:t>,</w:t>
            </w:r>
            <w:r w:rsidRPr="00A327E6">
              <w:rPr>
                <w:u w:val="double"/>
              </w:rPr>
              <w:t>pig_id</w:t>
            </w:r>
            <w:r w:rsidRPr="00A327E6">
              <w:t>,</w:t>
            </w:r>
            <w:r>
              <w:rPr>
                <w:u w:val="double"/>
              </w:rPr>
              <w:t>item_id</w:t>
            </w:r>
            <w:r>
              <w:t>,item_quantity,</w:t>
            </w:r>
            <w:r w:rsidRPr="00A327E6">
              <w:rPr>
                <w:u w:val="double"/>
              </w:rPr>
              <w:t>item_unit</w:t>
            </w:r>
            <w:proofErr w:type="spellEnd"/>
          </w:p>
        </w:tc>
      </w:tr>
      <w:tr w:rsidR="00610EE2" w:rsidRPr="00C06A05" w14:paraId="1DDC5BD7" w14:textId="77777777" w:rsidTr="000077F4">
        <w:trPr>
          <w:trHeight w:val="538"/>
        </w:trPr>
        <w:tc>
          <w:tcPr>
            <w:tcW w:w="2606" w:type="dxa"/>
          </w:tcPr>
          <w:p w14:paraId="6E4D0519" w14:textId="77777777" w:rsidR="00610EE2" w:rsidRDefault="00610EE2" w:rsidP="000077F4">
            <w:proofErr w:type="spellStart"/>
            <w:r>
              <w:t>tbl_deworming</w:t>
            </w:r>
            <w:proofErr w:type="spellEnd"/>
          </w:p>
        </w:tc>
        <w:tc>
          <w:tcPr>
            <w:tcW w:w="6970" w:type="dxa"/>
          </w:tcPr>
          <w:p w14:paraId="1BC98ABE" w14:textId="77777777" w:rsidR="00610EE2" w:rsidRPr="008822FA" w:rsidRDefault="00610EE2" w:rsidP="000077F4">
            <w:proofErr w:type="spellStart"/>
            <w:r>
              <w:rPr>
                <w:u w:val="single"/>
              </w:rPr>
              <w:t>deworming_</w:t>
            </w:r>
            <w:proofErr w:type="gramStart"/>
            <w:r>
              <w:rPr>
                <w:u w:val="single"/>
              </w:rPr>
              <w:t>id</w:t>
            </w:r>
            <w:r>
              <w:t>,operation</w:t>
            </w:r>
            <w:proofErr w:type="gramEnd"/>
            <w:r>
              <w:t>_date</w:t>
            </w:r>
            <w:proofErr w:type="spellEnd"/>
          </w:p>
        </w:tc>
      </w:tr>
      <w:tr w:rsidR="00610EE2" w:rsidRPr="00C06A05" w14:paraId="075E8832" w14:textId="77777777" w:rsidTr="000077F4">
        <w:trPr>
          <w:trHeight w:val="538"/>
        </w:trPr>
        <w:tc>
          <w:tcPr>
            <w:tcW w:w="2606" w:type="dxa"/>
          </w:tcPr>
          <w:p w14:paraId="29BBFF27" w14:textId="77777777" w:rsidR="00610EE2" w:rsidRDefault="00610EE2" w:rsidP="000077F4">
            <w:proofErr w:type="spellStart"/>
            <w:r>
              <w:t>tbl_deworming_details</w:t>
            </w:r>
            <w:proofErr w:type="spellEnd"/>
          </w:p>
        </w:tc>
        <w:tc>
          <w:tcPr>
            <w:tcW w:w="6970" w:type="dxa"/>
          </w:tcPr>
          <w:p w14:paraId="2C384FEA" w14:textId="77777777" w:rsidR="00610EE2" w:rsidRPr="008822FA" w:rsidRDefault="00610EE2" w:rsidP="000077F4">
            <w:proofErr w:type="spellStart"/>
            <w:r>
              <w:rPr>
                <w:u w:val="single"/>
              </w:rPr>
              <w:t>operation_details_id</w:t>
            </w:r>
            <w:proofErr w:type="spellEnd"/>
            <w:r>
              <w:t>,</w:t>
            </w:r>
            <w:r w:rsidRPr="00A327E6">
              <w:rPr>
                <w:u w:val="double"/>
              </w:rPr>
              <w:t xml:space="preserve"> </w:t>
            </w:r>
            <w:proofErr w:type="spellStart"/>
            <w:r>
              <w:rPr>
                <w:u w:val="double"/>
              </w:rPr>
              <w:t>deworming</w:t>
            </w:r>
            <w:r w:rsidRPr="00A327E6">
              <w:rPr>
                <w:u w:val="double"/>
              </w:rPr>
              <w:t>_</w:t>
            </w:r>
            <w:proofErr w:type="gramStart"/>
            <w:r w:rsidRPr="00A327E6">
              <w:rPr>
                <w:u w:val="double"/>
              </w:rPr>
              <w:t>id</w:t>
            </w:r>
            <w:r>
              <w:t>,</w:t>
            </w:r>
            <w:r w:rsidRPr="00A327E6">
              <w:rPr>
                <w:u w:val="double"/>
              </w:rPr>
              <w:t>pig</w:t>
            </w:r>
            <w:proofErr w:type="gramEnd"/>
            <w:r w:rsidRPr="00A327E6">
              <w:rPr>
                <w:u w:val="double"/>
              </w:rPr>
              <w:t>_id</w:t>
            </w:r>
            <w:r w:rsidRPr="00A327E6">
              <w:t>,</w:t>
            </w:r>
            <w:r>
              <w:rPr>
                <w:u w:val="double"/>
              </w:rPr>
              <w:t>item_id</w:t>
            </w:r>
            <w:r>
              <w:t>,item_quantity,</w:t>
            </w:r>
            <w:r w:rsidRPr="00A327E6">
              <w:rPr>
                <w:u w:val="double"/>
              </w:rPr>
              <w:t>item_unit</w:t>
            </w:r>
            <w:proofErr w:type="spellEnd"/>
          </w:p>
        </w:tc>
      </w:tr>
      <w:tr w:rsidR="00610EE2" w:rsidRPr="00C06A05" w14:paraId="730C4E3C" w14:textId="77777777" w:rsidTr="000077F4">
        <w:trPr>
          <w:trHeight w:val="538"/>
        </w:trPr>
        <w:tc>
          <w:tcPr>
            <w:tcW w:w="2606" w:type="dxa"/>
          </w:tcPr>
          <w:p w14:paraId="509BA4E1" w14:textId="77777777" w:rsidR="00610EE2" w:rsidRDefault="00610EE2" w:rsidP="000077F4">
            <w:proofErr w:type="spellStart"/>
            <w:r>
              <w:t>tbl_medicine_administration</w:t>
            </w:r>
            <w:proofErr w:type="spellEnd"/>
          </w:p>
        </w:tc>
        <w:tc>
          <w:tcPr>
            <w:tcW w:w="6970" w:type="dxa"/>
          </w:tcPr>
          <w:p w14:paraId="7E1126D9" w14:textId="77777777" w:rsidR="00610EE2" w:rsidRPr="008822FA" w:rsidRDefault="00610EE2" w:rsidP="000077F4">
            <w:proofErr w:type="spellStart"/>
            <w:r>
              <w:rPr>
                <w:u w:val="single"/>
              </w:rPr>
              <w:t>medicine_administration_</w:t>
            </w:r>
            <w:proofErr w:type="gramStart"/>
            <w:r>
              <w:rPr>
                <w:u w:val="single"/>
              </w:rPr>
              <w:t>id</w:t>
            </w:r>
            <w:r>
              <w:t>,operation</w:t>
            </w:r>
            <w:proofErr w:type="gramEnd"/>
            <w:r>
              <w:t>_date</w:t>
            </w:r>
            <w:proofErr w:type="spellEnd"/>
          </w:p>
        </w:tc>
      </w:tr>
      <w:tr w:rsidR="00610EE2" w:rsidRPr="00C06A05" w14:paraId="2DEA1F90" w14:textId="77777777" w:rsidTr="000077F4">
        <w:trPr>
          <w:trHeight w:val="538"/>
        </w:trPr>
        <w:tc>
          <w:tcPr>
            <w:tcW w:w="2606" w:type="dxa"/>
          </w:tcPr>
          <w:p w14:paraId="3A225A4B" w14:textId="77777777" w:rsidR="00610EE2" w:rsidRDefault="00610EE2" w:rsidP="000077F4">
            <w:proofErr w:type="spellStart"/>
            <w:r>
              <w:t>tbl_medicine_administration_operation_details</w:t>
            </w:r>
            <w:proofErr w:type="spellEnd"/>
          </w:p>
        </w:tc>
        <w:tc>
          <w:tcPr>
            <w:tcW w:w="6970" w:type="dxa"/>
          </w:tcPr>
          <w:p w14:paraId="52EECAE2" w14:textId="77777777" w:rsidR="00610EE2" w:rsidRDefault="00610EE2" w:rsidP="000077F4">
            <w:pPr>
              <w:rPr>
                <w:u w:val="single"/>
              </w:rPr>
            </w:pPr>
            <w:proofErr w:type="spellStart"/>
            <w:r>
              <w:rPr>
                <w:u w:val="single"/>
              </w:rPr>
              <w:t>medicine_administration_details_id</w:t>
            </w:r>
            <w:proofErr w:type="spellEnd"/>
            <w:r>
              <w:rPr>
                <w:u w:val="single"/>
              </w:rPr>
              <w:t>,</w:t>
            </w:r>
            <w:r w:rsidRPr="00F24218">
              <w:t xml:space="preserve"> </w:t>
            </w:r>
            <w:r w:rsidRPr="00A327E6">
              <w:rPr>
                <w:u w:val="double"/>
              </w:rPr>
              <w:t>medicine_administration_</w:t>
            </w:r>
            <w:proofErr w:type="gramStart"/>
            <w:r w:rsidRPr="00A327E6">
              <w:rPr>
                <w:u w:val="double"/>
              </w:rPr>
              <w:t>id</w:t>
            </w:r>
            <w:r w:rsidRPr="00F24218">
              <w:t>,</w:t>
            </w:r>
            <w:r w:rsidRPr="00AF1893">
              <w:rPr>
                <w:u w:val="double"/>
              </w:rPr>
              <w:t>pig</w:t>
            </w:r>
            <w:proofErr w:type="gramEnd"/>
            <w:r w:rsidRPr="00AF1893">
              <w:rPr>
                <w:u w:val="double"/>
              </w:rPr>
              <w:t>_id</w:t>
            </w:r>
            <w:r>
              <w:t>,</w:t>
            </w:r>
            <w:r w:rsidRPr="00A327E6">
              <w:rPr>
                <w:u w:val="double"/>
              </w:rPr>
              <w:t>item_tag</w:t>
            </w:r>
            <w:r>
              <w:t>,item_quantity,</w:t>
            </w:r>
            <w:r w:rsidRPr="004D61F9">
              <w:rPr>
                <w:u w:val="double"/>
              </w:rPr>
              <w:t>item_unit</w:t>
            </w:r>
          </w:p>
        </w:tc>
      </w:tr>
      <w:tr w:rsidR="00610EE2" w:rsidRPr="00C06A05" w14:paraId="45028484" w14:textId="77777777" w:rsidTr="000077F4">
        <w:trPr>
          <w:trHeight w:val="538"/>
        </w:trPr>
        <w:tc>
          <w:tcPr>
            <w:tcW w:w="2606" w:type="dxa"/>
          </w:tcPr>
          <w:p w14:paraId="09C99A87" w14:textId="77777777" w:rsidR="00610EE2" w:rsidRDefault="00610EE2" w:rsidP="000077F4">
            <w:proofErr w:type="spellStart"/>
            <w:r>
              <w:t>tbl_vaccination</w:t>
            </w:r>
            <w:proofErr w:type="spellEnd"/>
          </w:p>
        </w:tc>
        <w:tc>
          <w:tcPr>
            <w:tcW w:w="6970" w:type="dxa"/>
          </w:tcPr>
          <w:p w14:paraId="1639DDE6" w14:textId="77777777" w:rsidR="00610EE2" w:rsidRPr="00F24218" w:rsidRDefault="00610EE2" w:rsidP="000077F4">
            <w:proofErr w:type="spellStart"/>
            <w:r>
              <w:rPr>
                <w:u w:val="single"/>
              </w:rPr>
              <w:t>vaccination_</w:t>
            </w:r>
            <w:proofErr w:type="gramStart"/>
            <w:r>
              <w:rPr>
                <w:u w:val="single"/>
              </w:rPr>
              <w:t>id</w:t>
            </w:r>
            <w:r>
              <w:t>,operation</w:t>
            </w:r>
            <w:proofErr w:type="gramEnd"/>
            <w:r>
              <w:t>_date</w:t>
            </w:r>
            <w:proofErr w:type="spellEnd"/>
            <w:r>
              <w:t>,</w:t>
            </w:r>
          </w:p>
        </w:tc>
      </w:tr>
      <w:tr w:rsidR="00610EE2" w:rsidRPr="00C06A05" w14:paraId="720CAC5D" w14:textId="77777777" w:rsidTr="000077F4">
        <w:trPr>
          <w:trHeight w:val="538"/>
        </w:trPr>
        <w:tc>
          <w:tcPr>
            <w:tcW w:w="2606" w:type="dxa"/>
          </w:tcPr>
          <w:p w14:paraId="0CA28C21" w14:textId="77777777" w:rsidR="00610EE2" w:rsidRDefault="00610EE2" w:rsidP="000077F4">
            <w:proofErr w:type="spellStart"/>
            <w:r>
              <w:t>tbl_vaccination_details</w:t>
            </w:r>
            <w:proofErr w:type="spellEnd"/>
          </w:p>
        </w:tc>
        <w:tc>
          <w:tcPr>
            <w:tcW w:w="6970" w:type="dxa"/>
          </w:tcPr>
          <w:p w14:paraId="52E68F1A" w14:textId="77777777" w:rsidR="00610EE2" w:rsidRPr="00F24218" w:rsidRDefault="00610EE2" w:rsidP="000077F4">
            <w:r>
              <w:rPr>
                <w:u w:val="single"/>
              </w:rPr>
              <w:t>vaccination_details_</w:t>
            </w:r>
            <w:proofErr w:type="gramStart"/>
            <w:r>
              <w:rPr>
                <w:u w:val="single"/>
              </w:rPr>
              <w:t>id</w:t>
            </w:r>
            <w:r>
              <w:t>,</w:t>
            </w:r>
            <w:r w:rsidRPr="004D61F9">
              <w:rPr>
                <w:u w:val="double"/>
              </w:rPr>
              <w:t>vaccination</w:t>
            </w:r>
            <w:proofErr w:type="gramEnd"/>
            <w:r w:rsidRPr="004D61F9">
              <w:rPr>
                <w:u w:val="double"/>
              </w:rPr>
              <w:t>_id</w:t>
            </w:r>
            <w:r>
              <w:t>,</w:t>
            </w:r>
            <w:r w:rsidRPr="004D61F9">
              <w:rPr>
                <w:u w:val="double"/>
              </w:rPr>
              <w:t>item_tag</w:t>
            </w:r>
            <w:r>
              <w:t>,item_quantity,</w:t>
            </w:r>
            <w:r w:rsidRPr="004D61F9">
              <w:rPr>
                <w:u w:val="double"/>
              </w:rPr>
              <w:t>item _unit</w:t>
            </w:r>
          </w:p>
        </w:tc>
      </w:tr>
      <w:tr w:rsidR="00610EE2" w:rsidRPr="00C06A05" w14:paraId="5556DEF4" w14:textId="77777777" w:rsidTr="000077F4">
        <w:trPr>
          <w:trHeight w:val="538"/>
        </w:trPr>
        <w:tc>
          <w:tcPr>
            <w:tcW w:w="2606" w:type="dxa"/>
          </w:tcPr>
          <w:p w14:paraId="6B3D5668" w14:textId="77777777" w:rsidR="00610EE2" w:rsidRDefault="00610EE2" w:rsidP="000077F4">
            <w:proofErr w:type="spellStart"/>
            <w:r>
              <w:t>tbl_units</w:t>
            </w:r>
            <w:proofErr w:type="spellEnd"/>
          </w:p>
        </w:tc>
        <w:tc>
          <w:tcPr>
            <w:tcW w:w="6970" w:type="dxa"/>
          </w:tcPr>
          <w:p w14:paraId="2B28BFE8" w14:textId="77777777" w:rsidR="00610EE2" w:rsidRPr="004D61F9" w:rsidRDefault="00610EE2" w:rsidP="000077F4">
            <w:proofErr w:type="spellStart"/>
            <w:r>
              <w:rPr>
                <w:u w:val="single"/>
              </w:rPr>
              <w:t>units_</w:t>
            </w:r>
            <w:proofErr w:type="gramStart"/>
            <w:r>
              <w:rPr>
                <w:u w:val="single"/>
              </w:rPr>
              <w:t>id</w:t>
            </w:r>
            <w:r>
              <w:t>,unit</w:t>
            </w:r>
            <w:proofErr w:type="gramEnd"/>
            <w:r>
              <w:t>_name</w:t>
            </w:r>
            <w:proofErr w:type="spellEnd"/>
          </w:p>
        </w:tc>
      </w:tr>
      <w:tr w:rsidR="00610EE2" w:rsidRPr="00C06A05" w14:paraId="7A5E9CBE" w14:textId="77777777" w:rsidTr="000077F4">
        <w:trPr>
          <w:trHeight w:val="538"/>
        </w:trPr>
        <w:tc>
          <w:tcPr>
            <w:tcW w:w="2606" w:type="dxa"/>
          </w:tcPr>
          <w:p w14:paraId="00B40EE9" w14:textId="77777777" w:rsidR="00610EE2" w:rsidRDefault="00610EE2" w:rsidP="000077F4">
            <w:proofErr w:type="spellStart"/>
            <w:r>
              <w:t>tbl_quarantine</w:t>
            </w:r>
            <w:proofErr w:type="spellEnd"/>
          </w:p>
        </w:tc>
        <w:tc>
          <w:tcPr>
            <w:tcW w:w="6970" w:type="dxa"/>
          </w:tcPr>
          <w:p w14:paraId="16ACB313" w14:textId="77777777" w:rsidR="00610EE2" w:rsidRPr="008A6436" w:rsidRDefault="00610EE2" w:rsidP="000077F4">
            <w:pPr>
              <w:rPr>
                <w:u w:val="double"/>
              </w:rPr>
            </w:pPr>
            <w:proofErr w:type="spellStart"/>
            <w:r>
              <w:rPr>
                <w:u w:val="single"/>
              </w:rPr>
              <w:t>quarantine_</w:t>
            </w:r>
            <w:proofErr w:type="gramStart"/>
            <w:r>
              <w:rPr>
                <w:u w:val="single"/>
              </w:rPr>
              <w:t>id</w:t>
            </w:r>
            <w:r>
              <w:t>,</w:t>
            </w:r>
            <w:r w:rsidRPr="008A6436">
              <w:rPr>
                <w:u w:val="double"/>
              </w:rPr>
              <w:t>pig</w:t>
            </w:r>
            <w:proofErr w:type="gramEnd"/>
            <w:r w:rsidRPr="008A6436">
              <w:rPr>
                <w:u w:val="double"/>
              </w:rPr>
              <w:t>_id</w:t>
            </w:r>
            <w:r w:rsidRPr="008A6436">
              <w:t>,</w:t>
            </w:r>
            <w:r w:rsidRPr="008A6436">
              <w:rPr>
                <w:u w:val="double"/>
              </w:rPr>
              <w:t>cage</w:t>
            </w:r>
            <w:r w:rsidRPr="008A6436">
              <w:t>,</w:t>
            </w:r>
            <w:r w:rsidRPr="008A6436">
              <w:rPr>
                <w:u w:val="double"/>
              </w:rPr>
              <w:t>remarks_id</w:t>
            </w:r>
            <w:proofErr w:type="spellEnd"/>
          </w:p>
        </w:tc>
      </w:tr>
      <w:tr w:rsidR="00610EE2" w:rsidRPr="00C06A05" w14:paraId="5D9CDBDD" w14:textId="77777777" w:rsidTr="000077F4">
        <w:trPr>
          <w:trHeight w:val="538"/>
        </w:trPr>
        <w:tc>
          <w:tcPr>
            <w:tcW w:w="2606" w:type="dxa"/>
          </w:tcPr>
          <w:p w14:paraId="1AB01D40" w14:textId="77777777" w:rsidR="00610EE2" w:rsidRDefault="00610EE2" w:rsidP="000077F4">
            <w:proofErr w:type="spellStart"/>
            <w:r>
              <w:t>tbl_quarantine_details_id</w:t>
            </w:r>
            <w:proofErr w:type="spellEnd"/>
          </w:p>
        </w:tc>
        <w:tc>
          <w:tcPr>
            <w:tcW w:w="6970" w:type="dxa"/>
          </w:tcPr>
          <w:p w14:paraId="715ED1A0" w14:textId="77777777" w:rsidR="00610EE2" w:rsidRPr="008A6436" w:rsidRDefault="00610EE2" w:rsidP="000077F4">
            <w:proofErr w:type="spellStart"/>
            <w:r>
              <w:rPr>
                <w:u w:val="single"/>
              </w:rPr>
              <w:t>quarantine_details_</w:t>
            </w:r>
            <w:proofErr w:type="gramStart"/>
            <w:r>
              <w:rPr>
                <w:u w:val="single"/>
              </w:rPr>
              <w:t>id</w:t>
            </w:r>
            <w:r>
              <w:t>,remarks</w:t>
            </w:r>
            <w:proofErr w:type="spellEnd"/>
            <w:proofErr w:type="gramEnd"/>
          </w:p>
        </w:tc>
      </w:tr>
      <w:tr w:rsidR="00610EE2" w:rsidRPr="00C06A05" w14:paraId="3D244500" w14:textId="77777777" w:rsidTr="000077F4">
        <w:trPr>
          <w:trHeight w:val="538"/>
        </w:trPr>
        <w:tc>
          <w:tcPr>
            <w:tcW w:w="2606" w:type="dxa"/>
          </w:tcPr>
          <w:p w14:paraId="65AB871F" w14:textId="77777777" w:rsidR="00610EE2" w:rsidRDefault="00610EE2" w:rsidP="000077F4">
            <w:proofErr w:type="spellStart"/>
            <w:r>
              <w:t>tbl_category</w:t>
            </w:r>
            <w:proofErr w:type="spellEnd"/>
          </w:p>
        </w:tc>
        <w:tc>
          <w:tcPr>
            <w:tcW w:w="6970" w:type="dxa"/>
          </w:tcPr>
          <w:p w14:paraId="006BA84D" w14:textId="77777777" w:rsidR="00610EE2" w:rsidRPr="000165A8" w:rsidRDefault="00610EE2" w:rsidP="000077F4">
            <w:proofErr w:type="spellStart"/>
            <w:r>
              <w:rPr>
                <w:u w:val="single"/>
              </w:rPr>
              <w:t>category_</w:t>
            </w:r>
            <w:proofErr w:type="gramStart"/>
            <w:r>
              <w:rPr>
                <w:u w:val="single"/>
              </w:rPr>
              <w:t>id</w:t>
            </w:r>
            <w:r>
              <w:t>,category</w:t>
            </w:r>
            <w:proofErr w:type="gramEnd"/>
            <w:r>
              <w:t>_name</w:t>
            </w:r>
            <w:proofErr w:type="spellEnd"/>
          </w:p>
        </w:tc>
      </w:tr>
    </w:tbl>
    <w:p w14:paraId="3377DF3A" w14:textId="77777777" w:rsidR="00610EE2" w:rsidRDefault="00610EE2" w:rsidP="00610EE2"/>
    <w:p w14:paraId="2523A673" w14:textId="798132FF" w:rsidR="00662413" w:rsidRPr="00662413" w:rsidRDefault="00662413" w:rsidP="00662413">
      <w:pPr>
        <w:spacing w:line="360" w:lineRule="auto"/>
        <w:ind w:left="720"/>
        <w:jc w:val="both"/>
        <w:rPr>
          <w:b w:val="0"/>
          <w:bCs/>
        </w:rPr>
        <w:sectPr w:rsidR="00662413" w:rsidRPr="00662413" w:rsidSect="00CE0EFB">
          <w:pgSz w:w="15840" w:h="12240" w:orient="landscape" w:code="1"/>
          <w:pgMar w:top="1440" w:right="1440" w:bottom="2160" w:left="1440" w:header="720" w:footer="288" w:gutter="0"/>
          <w:cols w:space="720"/>
          <w:docGrid w:linePitch="360"/>
        </w:sectPr>
      </w:pPr>
    </w:p>
    <w:p w14:paraId="49499B3B" w14:textId="77777777" w:rsidR="00CE0EFB" w:rsidRDefault="00CE0EFB" w:rsidP="00CE0EFB">
      <w:pPr>
        <w:tabs>
          <w:tab w:val="left" w:pos="387"/>
          <w:tab w:val="center" w:pos="4320"/>
        </w:tabs>
        <w:jc w:val="left"/>
      </w:pPr>
      <w:r>
        <w:lastRenderedPageBreak/>
        <w:t>Data Dictionary</w:t>
      </w:r>
    </w:p>
    <w:p w14:paraId="27D50AFD" w14:textId="77777777" w:rsidR="00CE0EFB" w:rsidRDefault="00CE0EFB" w:rsidP="00CE0EFB">
      <w:pPr>
        <w:tabs>
          <w:tab w:val="left" w:pos="387"/>
          <w:tab w:val="center" w:pos="4320"/>
        </w:tabs>
        <w:jc w:val="left"/>
      </w:pPr>
    </w:p>
    <w:tbl>
      <w:tblPr>
        <w:tblStyle w:val="TableGrid"/>
        <w:tblW w:w="8648" w:type="dxa"/>
        <w:tblInd w:w="-5" w:type="dxa"/>
        <w:tblLayout w:type="fixed"/>
        <w:tblLook w:val="04A0" w:firstRow="1" w:lastRow="0" w:firstColumn="1" w:lastColumn="0" w:noHBand="0" w:noVBand="1"/>
      </w:tblPr>
      <w:tblGrid>
        <w:gridCol w:w="1198"/>
        <w:gridCol w:w="1198"/>
        <w:gridCol w:w="881"/>
        <w:gridCol w:w="835"/>
        <w:gridCol w:w="927"/>
        <w:gridCol w:w="1153"/>
        <w:gridCol w:w="1005"/>
        <w:gridCol w:w="813"/>
        <w:gridCol w:w="638"/>
      </w:tblGrid>
      <w:tr w:rsidR="00483AFC" w14:paraId="073367AC" w14:textId="77777777" w:rsidTr="00483AFC">
        <w:trPr>
          <w:trHeight w:val="732"/>
        </w:trPr>
        <w:tc>
          <w:tcPr>
            <w:tcW w:w="1198" w:type="dxa"/>
          </w:tcPr>
          <w:p w14:paraId="5E3F25C6" w14:textId="77777777" w:rsidR="00483AFC" w:rsidRDefault="00483AFC" w:rsidP="000D0DB0">
            <w:r>
              <w:t>Table Name</w:t>
            </w:r>
          </w:p>
        </w:tc>
        <w:tc>
          <w:tcPr>
            <w:tcW w:w="7450" w:type="dxa"/>
            <w:gridSpan w:val="8"/>
          </w:tcPr>
          <w:p w14:paraId="379917D0" w14:textId="77777777" w:rsidR="00483AFC" w:rsidRDefault="00483AFC" w:rsidP="000D0DB0">
            <w:proofErr w:type="spellStart"/>
            <w:r>
              <w:t>tbl_pigs</w:t>
            </w:r>
            <w:proofErr w:type="spellEnd"/>
          </w:p>
        </w:tc>
      </w:tr>
      <w:tr w:rsidR="00483AFC" w14:paraId="264DF948" w14:textId="77777777" w:rsidTr="00483AFC">
        <w:trPr>
          <w:trHeight w:val="386"/>
        </w:trPr>
        <w:tc>
          <w:tcPr>
            <w:tcW w:w="1198" w:type="dxa"/>
          </w:tcPr>
          <w:p w14:paraId="5A1CF48B" w14:textId="77777777" w:rsidR="00483AFC" w:rsidRDefault="00483AFC" w:rsidP="000D0DB0">
            <w:r>
              <w:t>Description</w:t>
            </w:r>
          </w:p>
        </w:tc>
        <w:tc>
          <w:tcPr>
            <w:tcW w:w="7450" w:type="dxa"/>
            <w:gridSpan w:val="8"/>
          </w:tcPr>
          <w:p w14:paraId="23DE6824" w14:textId="77777777" w:rsidR="00483AFC" w:rsidRDefault="00483AFC" w:rsidP="000D0DB0">
            <w:r>
              <w:t>This table records the pig information in the hog farm</w:t>
            </w:r>
          </w:p>
        </w:tc>
      </w:tr>
      <w:tr w:rsidR="00483AFC" w14:paraId="6A8AF149" w14:textId="77777777" w:rsidTr="00483AFC">
        <w:trPr>
          <w:trHeight w:val="365"/>
        </w:trPr>
        <w:tc>
          <w:tcPr>
            <w:tcW w:w="1198" w:type="dxa"/>
          </w:tcPr>
          <w:p w14:paraId="18610E95" w14:textId="77777777" w:rsidR="00483AFC" w:rsidRDefault="00483AFC" w:rsidP="000D0DB0">
            <w:r>
              <w:t>Alias</w:t>
            </w:r>
          </w:p>
        </w:tc>
        <w:tc>
          <w:tcPr>
            <w:tcW w:w="7450" w:type="dxa"/>
            <w:gridSpan w:val="8"/>
          </w:tcPr>
          <w:p w14:paraId="5E793249" w14:textId="77777777" w:rsidR="00483AFC" w:rsidRDefault="00483AFC" w:rsidP="000D0DB0">
            <w:r>
              <w:t>None</w:t>
            </w:r>
          </w:p>
        </w:tc>
      </w:tr>
      <w:tr w:rsidR="00483AFC" w14:paraId="08FB9753" w14:textId="77777777" w:rsidTr="00483AFC">
        <w:trPr>
          <w:trHeight w:val="732"/>
        </w:trPr>
        <w:tc>
          <w:tcPr>
            <w:tcW w:w="1198" w:type="dxa"/>
          </w:tcPr>
          <w:p w14:paraId="6F576465" w14:textId="77777777" w:rsidR="00483AFC" w:rsidRDefault="00483AFC" w:rsidP="000D0DB0">
            <w:r>
              <w:t>Attribute Name</w:t>
            </w:r>
          </w:p>
        </w:tc>
        <w:tc>
          <w:tcPr>
            <w:tcW w:w="1198" w:type="dxa"/>
          </w:tcPr>
          <w:p w14:paraId="06B35F98" w14:textId="77777777" w:rsidR="00483AFC" w:rsidRDefault="00483AFC" w:rsidP="000D0DB0">
            <w:r>
              <w:t>Description</w:t>
            </w:r>
          </w:p>
        </w:tc>
        <w:tc>
          <w:tcPr>
            <w:tcW w:w="881" w:type="dxa"/>
          </w:tcPr>
          <w:p w14:paraId="2A670916" w14:textId="77777777" w:rsidR="00483AFC" w:rsidRDefault="00483AFC" w:rsidP="000D0DB0">
            <w:r>
              <w:t>Data Type</w:t>
            </w:r>
          </w:p>
        </w:tc>
        <w:tc>
          <w:tcPr>
            <w:tcW w:w="835" w:type="dxa"/>
          </w:tcPr>
          <w:p w14:paraId="4DD453AE" w14:textId="77777777" w:rsidR="00483AFC" w:rsidRDefault="00483AFC" w:rsidP="000D0DB0">
            <w:r>
              <w:t>Default Value</w:t>
            </w:r>
          </w:p>
        </w:tc>
        <w:tc>
          <w:tcPr>
            <w:tcW w:w="927" w:type="dxa"/>
          </w:tcPr>
          <w:p w14:paraId="659B0703" w14:textId="77777777" w:rsidR="00483AFC" w:rsidRDefault="00483AFC" w:rsidP="000D0DB0">
            <w:r>
              <w:t>Primary Key</w:t>
            </w:r>
          </w:p>
        </w:tc>
        <w:tc>
          <w:tcPr>
            <w:tcW w:w="1153" w:type="dxa"/>
          </w:tcPr>
          <w:p w14:paraId="0768DEE7" w14:textId="77777777" w:rsidR="00483AFC" w:rsidRDefault="00483AFC" w:rsidP="000D0DB0">
            <w:r>
              <w:t>Example</w:t>
            </w:r>
          </w:p>
        </w:tc>
        <w:tc>
          <w:tcPr>
            <w:tcW w:w="1005" w:type="dxa"/>
          </w:tcPr>
          <w:p w14:paraId="5D3BEB1B" w14:textId="53BC49F5" w:rsidR="00483AFC" w:rsidRDefault="00483AFC" w:rsidP="000D0DB0">
            <w:r>
              <w:t>Not Allowed? (Y/N)</w:t>
            </w:r>
          </w:p>
        </w:tc>
        <w:tc>
          <w:tcPr>
            <w:tcW w:w="813" w:type="dxa"/>
          </w:tcPr>
          <w:p w14:paraId="5EB74492" w14:textId="77777777" w:rsidR="00483AFC" w:rsidRDefault="00483AFC" w:rsidP="000D0DB0">
            <w:r>
              <w:t>Length</w:t>
            </w:r>
          </w:p>
        </w:tc>
        <w:tc>
          <w:tcPr>
            <w:tcW w:w="637" w:type="dxa"/>
          </w:tcPr>
          <w:p w14:paraId="37CE861B" w14:textId="77777777" w:rsidR="00483AFC" w:rsidRDefault="00483AFC" w:rsidP="000D0DB0">
            <w:r>
              <w:t>Validation Rules</w:t>
            </w:r>
          </w:p>
        </w:tc>
      </w:tr>
      <w:tr w:rsidR="00483AFC" w:rsidRPr="00483AFC" w14:paraId="30169D41" w14:textId="77777777" w:rsidTr="00483AFC">
        <w:trPr>
          <w:trHeight w:val="1120"/>
        </w:trPr>
        <w:tc>
          <w:tcPr>
            <w:tcW w:w="1198" w:type="dxa"/>
          </w:tcPr>
          <w:p w14:paraId="36E8F2A4" w14:textId="77777777" w:rsidR="00483AFC" w:rsidRPr="00483AFC" w:rsidRDefault="00483AFC" w:rsidP="000D0DB0">
            <w:pPr>
              <w:rPr>
                <w:b w:val="0"/>
                <w:bCs/>
              </w:rPr>
            </w:pPr>
            <w:proofErr w:type="spellStart"/>
            <w:r w:rsidRPr="00483AFC">
              <w:rPr>
                <w:b w:val="0"/>
                <w:bCs/>
              </w:rPr>
              <w:t>pig_id</w:t>
            </w:r>
            <w:proofErr w:type="spellEnd"/>
          </w:p>
        </w:tc>
        <w:tc>
          <w:tcPr>
            <w:tcW w:w="1198" w:type="dxa"/>
          </w:tcPr>
          <w:p w14:paraId="21B14CDB" w14:textId="77777777" w:rsidR="00483AFC" w:rsidRPr="00483AFC" w:rsidRDefault="00483AFC" w:rsidP="000D0DB0">
            <w:pPr>
              <w:rPr>
                <w:b w:val="0"/>
                <w:bCs/>
              </w:rPr>
            </w:pPr>
            <w:r w:rsidRPr="00483AFC">
              <w:rPr>
                <w:b w:val="0"/>
                <w:bCs/>
              </w:rPr>
              <w:t xml:space="preserve">Unique Identified for pig </w:t>
            </w:r>
          </w:p>
        </w:tc>
        <w:tc>
          <w:tcPr>
            <w:tcW w:w="881" w:type="dxa"/>
          </w:tcPr>
          <w:p w14:paraId="29DE27C8" w14:textId="77777777" w:rsidR="00483AFC" w:rsidRPr="00483AFC" w:rsidRDefault="00483AFC" w:rsidP="000D0DB0">
            <w:pPr>
              <w:rPr>
                <w:b w:val="0"/>
                <w:bCs/>
              </w:rPr>
            </w:pPr>
            <w:r w:rsidRPr="00483AFC">
              <w:rPr>
                <w:b w:val="0"/>
                <w:bCs/>
              </w:rPr>
              <w:t>var char</w:t>
            </w:r>
          </w:p>
        </w:tc>
        <w:tc>
          <w:tcPr>
            <w:tcW w:w="835" w:type="dxa"/>
          </w:tcPr>
          <w:p w14:paraId="4AA8DC4D" w14:textId="77777777" w:rsidR="00483AFC" w:rsidRPr="00483AFC" w:rsidRDefault="00483AFC" w:rsidP="000D0DB0">
            <w:pPr>
              <w:rPr>
                <w:b w:val="0"/>
                <w:bCs/>
              </w:rPr>
            </w:pPr>
            <w:r w:rsidRPr="00483AFC">
              <w:rPr>
                <w:b w:val="0"/>
                <w:bCs/>
              </w:rPr>
              <w:t>None</w:t>
            </w:r>
          </w:p>
        </w:tc>
        <w:tc>
          <w:tcPr>
            <w:tcW w:w="927" w:type="dxa"/>
          </w:tcPr>
          <w:p w14:paraId="4B185C19" w14:textId="77777777" w:rsidR="00483AFC" w:rsidRPr="00483AFC" w:rsidRDefault="00483AFC" w:rsidP="000D0DB0">
            <w:pPr>
              <w:rPr>
                <w:b w:val="0"/>
                <w:bCs/>
              </w:rPr>
            </w:pPr>
            <w:r w:rsidRPr="00483AFC">
              <w:rPr>
                <w:b w:val="0"/>
                <w:bCs/>
              </w:rPr>
              <w:t>true</w:t>
            </w:r>
          </w:p>
        </w:tc>
        <w:tc>
          <w:tcPr>
            <w:tcW w:w="1153" w:type="dxa"/>
          </w:tcPr>
          <w:p w14:paraId="00921B07" w14:textId="77777777" w:rsidR="00483AFC" w:rsidRPr="00483AFC" w:rsidRDefault="00483AFC" w:rsidP="000D0DB0">
            <w:pPr>
              <w:rPr>
                <w:b w:val="0"/>
                <w:bCs/>
              </w:rPr>
            </w:pPr>
            <w:r w:rsidRPr="00483AFC">
              <w:rPr>
                <w:b w:val="0"/>
                <w:bCs/>
              </w:rPr>
              <w:t>pig_hkl525</w:t>
            </w:r>
          </w:p>
        </w:tc>
        <w:tc>
          <w:tcPr>
            <w:tcW w:w="1005" w:type="dxa"/>
          </w:tcPr>
          <w:p w14:paraId="00239D42" w14:textId="77777777" w:rsidR="00483AFC" w:rsidRPr="00483AFC" w:rsidRDefault="00483AFC" w:rsidP="000D0DB0">
            <w:pPr>
              <w:rPr>
                <w:b w:val="0"/>
                <w:bCs/>
              </w:rPr>
            </w:pPr>
            <w:r w:rsidRPr="00483AFC">
              <w:rPr>
                <w:b w:val="0"/>
                <w:bCs/>
              </w:rPr>
              <w:t>N</w:t>
            </w:r>
          </w:p>
        </w:tc>
        <w:tc>
          <w:tcPr>
            <w:tcW w:w="813" w:type="dxa"/>
          </w:tcPr>
          <w:p w14:paraId="7154ABEA" w14:textId="77777777" w:rsidR="00483AFC" w:rsidRPr="00483AFC" w:rsidRDefault="00483AFC" w:rsidP="000D0DB0">
            <w:pPr>
              <w:rPr>
                <w:b w:val="0"/>
                <w:bCs/>
              </w:rPr>
            </w:pPr>
            <w:r w:rsidRPr="00483AFC">
              <w:rPr>
                <w:b w:val="0"/>
                <w:bCs/>
              </w:rPr>
              <w:t>50</w:t>
            </w:r>
          </w:p>
        </w:tc>
        <w:tc>
          <w:tcPr>
            <w:tcW w:w="637" w:type="dxa"/>
          </w:tcPr>
          <w:p w14:paraId="58542B86" w14:textId="796E2700" w:rsidR="00483AFC" w:rsidRPr="00483AFC" w:rsidRDefault="00483AFC" w:rsidP="000D0DB0">
            <w:pPr>
              <w:rPr>
                <w:b w:val="0"/>
                <w:bCs/>
              </w:rPr>
            </w:pPr>
            <w:r w:rsidRPr="00483AFC">
              <w:rPr>
                <w:b w:val="0"/>
                <w:bCs/>
              </w:rPr>
              <w:t>[A-Z, a-z,0-9]</w:t>
            </w:r>
          </w:p>
        </w:tc>
      </w:tr>
      <w:tr w:rsidR="00483AFC" w:rsidRPr="00483AFC" w14:paraId="1C2BCB6A" w14:textId="77777777" w:rsidTr="00483AFC">
        <w:trPr>
          <w:trHeight w:val="1488"/>
        </w:trPr>
        <w:tc>
          <w:tcPr>
            <w:tcW w:w="1198" w:type="dxa"/>
          </w:tcPr>
          <w:p w14:paraId="6E9B9DD4" w14:textId="77777777" w:rsidR="00483AFC" w:rsidRPr="00483AFC" w:rsidRDefault="00483AFC" w:rsidP="000D0DB0">
            <w:pPr>
              <w:rPr>
                <w:b w:val="0"/>
                <w:bCs/>
              </w:rPr>
            </w:pPr>
            <w:proofErr w:type="spellStart"/>
            <w:r w:rsidRPr="00483AFC">
              <w:rPr>
                <w:b w:val="0"/>
                <w:bCs/>
              </w:rPr>
              <w:t>pig_tag</w:t>
            </w:r>
            <w:proofErr w:type="spellEnd"/>
          </w:p>
        </w:tc>
        <w:tc>
          <w:tcPr>
            <w:tcW w:w="1198" w:type="dxa"/>
          </w:tcPr>
          <w:p w14:paraId="6302B856" w14:textId="77777777" w:rsidR="00483AFC" w:rsidRPr="00483AFC" w:rsidRDefault="00483AFC" w:rsidP="000D0DB0">
            <w:pPr>
              <w:rPr>
                <w:b w:val="0"/>
                <w:bCs/>
              </w:rPr>
            </w:pPr>
            <w:r w:rsidRPr="00483AFC">
              <w:rPr>
                <w:b w:val="0"/>
                <w:bCs/>
              </w:rPr>
              <w:t>Physical tag attached to pig</w:t>
            </w:r>
          </w:p>
        </w:tc>
        <w:tc>
          <w:tcPr>
            <w:tcW w:w="881" w:type="dxa"/>
          </w:tcPr>
          <w:p w14:paraId="7A66B1DA" w14:textId="77777777" w:rsidR="00483AFC" w:rsidRPr="00483AFC" w:rsidRDefault="00483AFC" w:rsidP="000D0DB0">
            <w:pPr>
              <w:rPr>
                <w:b w:val="0"/>
                <w:bCs/>
              </w:rPr>
            </w:pPr>
            <w:r w:rsidRPr="00483AFC">
              <w:rPr>
                <w:b w:val="0"/>
                <w:bCs/>
              </w:rPr>
              <w:t>int</w:t>
            </w:r>
          </w:p>
        </w:tc>
        <w:tc>
          <w:tcPr>
            <w:tcW w:w="835" w:type="dxa"/>
          </w:tcPr>
          <w:p w14:paraId="50C1E6A4" w14:textId="77777777" w:rsidR="00483AFC" w:rsidRPr="00483AFC" w:rsidRDefault="00483AFC" w:rsidP="000D0DB0">
            <w:pPr>
              <w:rPr>
                <w:b w:val="0"/>
                <w:bCs/>
              </w:rPr>
            </w:pPr>
            <w:r w:rsidRPr="00483AFC">
              <w:rPr>
                <w:b w:val="0"/>
                <w:bCs/>
              </w:rPr>
              <w:t>None</w:t>
            </w:r>
          </w:p>
        </w:tc>
        <w:tc>
          <w:tcPr>
            <w:tcW w:w="927" w:type="dxa"/>
          </w:tcPr>
          <w:p w14:paraId="39B9F187" w14:textId="77777777" w:rsidR="00483AFC" w:rsidRPr="00483AFC" w:rsidRDefault="00483AFC" w:rsidP="000D0DB0">
            <w:pPr>
              <w:rPr>
                <w:b w:val="0"/>
                <w:bCs/>
              </w:rPr>
            </w:pPr>
            <w:r w:rsidRPr="00483AFC">
              <w:rPr>
                <w:b w:val="0"/>
                <w:bCs/>
              </w:rPr>
              <w:t>false</w:t>
            </w:r>
          </w:p>
        </w:tc>
        <w:tc>
          <w:tcPr>
            <w:tcW w:w="1153" w:type="dxa"/>
          </w:tcPr>
          <w:p w14:paraId="2D739A9E" w14:textId="77777777" w:rsidR="00483AFC" w:rsidRPr="00483AFC" w:rsidRDefault="00483AFC" w:rsidP="000D0DB0">
            <w:pPr>
              <w:rPr>
                <w:b w:val="0"/>
                <w:bCs/>
              </w:rPr>
            </w:pPr>
            <w:r w:rsidRPr="00483AFC">
              <w:rPr>
                <w:b w:val="0"/>
                <w:bCs/>
              </w:rPr>
              <w:t>1</w:t>
            </w:r>
          </w:p>
        </w:tc>
        <w:tc>
          <w:tcPr>
            <w:tcW w:w="1005" w:type="dxa"/>
          </w:tcPr>
          <w:p w14:paraId="46FF5951" w14:textId="77777777" w:rsidR="00483AFC" w:rsidRPr="00483AFC" w:rsidRDefault="00483AFC" w:rsidP="000D0DB0">
            <w:pPr>
              <w:rPr>
                <w:b w:val="0"/>
                <w:bCs/>
              </w:rPr>
            </w:pPr>
            <w:r w:rsidRPr="00483AFC">
              <w:rPr>
                <w:b w:val="0"/>
                <w:bCs/>
              </w:rPr>
              <w:t>N</w:t>
            </w:r>
          </w:p>
        </w:tc>
        <w:tc>
          <w:tcPr>
            <w:tcW w:w="813" w:type="dxa"/>
          </w:tcPr>
          <w:p w14:paraId="4D1261ED" w14:textId="77777777" w:rsidR="00483AFC" w:rsidRPr="00483AFC" w:rsidRDefault="00483AFC" w:rsidP="000D0DB0">
            <w:pPr>
              <w:rPr>
                <w:b w:val="0"/>
                <w:bCs/>
              </w:rPr>
            </w:pPr>
            <w:r w:rsidRPr="00483AFC">
              <w:rPr>
                <w:b w:val="0"/>
                <w:bCs/>
              </w:rPr>
              <w:t>11</w:t>
            </w:r>
          </w:p>
        </w:tc>
        <w:tc>
          <w:tcPr>
            <w:tcW w:w="637" w:type="dxa"/>
          </w:tcPr>
          <w:p w14:paraId="55439158" w14:textId="77777777" w:rsidR="00483AFC" w:rsidRPr="00483AFC" w:rsidRDefault="00483AFC" w:rsidP="000D0DB0">
            <w:pPr>
              <w:rPr>
                <w:b w:val="0"/>
                <w:bCs/>
              </w:rPr>
            </w:pPr>
            <w:r w:rsidRPr="00483AFC">
              <w:rPr>
                <w:b w:val="0"/>
                <w:bCs/>
              </w:rPr>
              <w:t>[0-9]</w:t>
            </w:r>
          </w:p>
        </w:tc>
      </w:tr>
      <w:tr w:rsidR="00483AFC" w:rsidRPr="00483AFC" w14:paraId="2095BC9D" w14:textId="77777777" w:rsidTr="00483AFC">
        <w:trPr>
          <w:trHeight w:val="753"/>
        </w:trPr>
        <w:tc>
          <w:tcPr>
            <w:tcW w:w="1198" w:type="dxa"/>
          </w:tcPr>
          <w:p w14:paraId="5727714E" w14:textId="77777777" w:rsidR="00483AFC" w:rsidRPr="00483AFC" w:rsidRDefault="00483AFC" w:rsidP="000D0DB0">
            <w:pPr>
              <w:rPr>
                <w:b w:val="0"/>
                <w:bCs/>
              </w:rPr>
            </w:pPr>
            <w:r w:rsidRPr="00483AFC">
              <w:rPr>
                <w:b w:val="0"/>
                <w:bCs/>
              </w:rPr>
              <w:t>weight</w:t>
            </w:r>
          </w:p>
        </w:tc>
        <w:tc>
          <w:tcPr>
            <w:tcW w:w="1198" w:type="dxa"/>
          </w:tcPr>
          <w:p w14:paraId="1F32A856" w14:textId="77777777" w:rsidR="00483AFC" w:rsidRPr="00483AFC" w:rsidRDefault="00483AFC" w:rsidP="000D0DB0">
            <w:pPr>
              <w:rPr>
                <w:b w:val="0"/>
                <w:bCs/>
              </w:rPr>
            </w:pPr>
            <w:r w:rsidRPr="00483AFC">
              <w:rPr>
                <w:b w:val="0"/>
                <w:bCs/>
              </w:rPr>
              <w:t>Weight of the pig</w:t>
            </w:r>
          </w:p>
        </w:tc>
        <w:tc>
          <w:tcPr>
            <w:tcW w:w="881" w:type="dxa"/>
          </w:tcPr>
          <w:p w14:paraId="7570AD67" w14:textId="77777777" w:rsidR="00483AFC" w:rsidRPr="00483AFC" w:rsidRDefault="00483AFC" w:rsidP="000D0DB0">
            <w:pPr>
              <w:rPr>
                <w:b w:val="0"/>
                <w:bCs/>
              </w:rPr>
            </w:pPr>
            <w:r w:rsidRPr="00483AFC">
              <w:rPr>
                <w:b w:val="0"/>
                <w:bCs/>
              </w:rPr>
              <w:t>varchar</w:t>
            </w:r>
          </w:p>
        </w:tc>
        <w:tc>
          <w:tcPr>
            <w:tcW w:w="835" w:type="dxa"/>
          </w:tcPr>
          <w:p w14:paraId="7EB9312A" w14:textId="77777777" w:rsidR="00483AFC" w:rsidRPr="00483AFC" w:rsidRDefault="00483AFC" w:rsidP="000D0DB0">
            <w:pPr>
              <w:rPr>
                <w:b w:val="0"/>
                <w:bCs/>
              </w:rPr>
            </w:pPr>
            <w:r w:rsidRPr="00483AFC">
              <w:rPr>
                <w:b w:val="0"/>
                <w:bCs/>
              </w:rPr>
              <w:t>None</w:t>
            </w:r>
          </w:p>
        </w:tc>
        <w:tc>
          <w:tcPr>
            <w:tcW w:w="927" w:type="dxa"/>
          </w:tcPr>
          <w:p w14:paraId="21A01611" w14:textId="77777777" w:rsidR="00483AFC" w:rsidRPr="00483AFC" w:rsidRDefault="00483AFC" w:rsidP="000D0DB0">
            <w:pPr>
              <w:rPr>
                <w:b w:val="0"/>
                <w:bCs/>
              </w:rPr>
            </w:pPr>
            <w:r w:rsidRPr="00483AFC">
              <w:rPr>
                <w:b w:val="0"/>
                <w:bCs/>
              </w:rPr>
              <w:t>false</w:t>
            </w:r>
          </w:p>
        </w:tc>
        <w:tc>
          <w:tcPr>
            <w:tcW w:w="1153" w:type="dxa"/>
          </w:tcPr>
          <w:p w14:paraId="157B3CC1" w14:textId="77777777" w:rsidR="00483AFC" w:rsidRPr="00483AFC" w:rsidRDefault="00483AFC" w:rsidP="000D0DB0">
            <w:pPr>
              <w:rPr>
                <w:b w:val="0"/>
                <w:bCs/>
              </w:rPr>
            </w:pPr>
            <w:r w:rsidRPr="00483AFC">
              <w:rPr>
                <w:b w:val="0"/>
                <w:bCs/>
              </w:rPr>
              <w:t>12kg</w:t>
            </w:r>
          </w:p>
        </w:tc>
        <w:tc>
          <w:tcPr>
            <w:tcW w:w="1005" w:type="dxa"/>
          </w:tcPr>
          <w:p w14:paraId="33D682E5" w14:textId="77777777" w:rsidR="00483AFC" w:rsidRPr="00483AFC" w:rsidRDefault="00483AFC" w:rsidP="000D0DB0">
            <w:pPr>
              <w:rPr>
                <w:b w:val="0"/>
                <w:bCs/>
              </w:rPr>
            </w:pPr>
            <w:r w:rsidRPr="00483AFC">
              <w:rPr>
                <w:b w:val="0"/>
                <w:bCs/>
              </w:rPr>
              <w:t>Y</w:t>
            </w:r>
          </w:p>
        </w:tc>
        <w:tc>
          <w:tcPr>
            <w:tcW w:w="813" w:type="dxa"/>
          </w:tcPr>
          <w:p w14:paraId="4768494F" w14:textId="77777777" w:rsidR="00483AFC" w:rsidRPr="00483AFC" w:rsidRDefault="00483AFC" w:rsidP="000D0DB0">
            <w:pPr>
              <w:rPr>
                <w:b w:val="0"/>
                <w:bCs/>
              </w:rPr>
            </w:pPr>
            <w:r w:rsidRPr="00483AFC">
              <w:rPr>
                <w:b w:val="0"/>
                <w:bCs/>
              </w:rPr>
              <w:t>50</w:t>
            </w:r>
          </w:p>
        </w:tc>
        <w:tc>
          <w:tcPr>
            <w:tcW w:w="637" w:type="dxa"/>
          </w:tcPr>
          <w:p w14:paraId="06D1256F" w14:textId="77777777" w:rsidR="00483AFC" w:rsidRPr="00483AFC" w:rsidRDefault="00483AFC" w:rsidP="000D0DB0">
            <w:pPr>
              <w:rPr>
                <w:b w:val="0"/>
                <w:bCs/>
              </w:rPr>
            </w:pPr>
            <w:r w:rsidRPr="00483AFC">
              <w:rPr>
                <w:b w:val="0"/>
                <w:bCs/>
              </w:rPr>
              <w:t>[A-Z,0-9/-]</w:t>
            </w:r>
          </w:p>
        </w:tc>
      </w:tr>
      <w:tr w:rsidR="00483AFC" w:rsidRPr="00483AFC" w14:paraId="3478D1D3" w14:textId="77777777" w:rsidTr="00483AFC">
        <w:trPr>
          <w:trHeight w:val="732"/>
        </w:trPr>
        <w:tc>
          <w:tcPr>
            <w:tcW w:w="1198" w:type="dxa"/>
          </w:tcPr>
          <w:p w14:paraId="2B7189BC" w14:textId="77777777" w:rsidR="00483AFC" w:rsidRPr="00483AFC" w:rsidRDefault="00483AFC" w:rsidP="000D0DB0">
            <w:pPr>
              <w:rPr>
                <w:b w:val="0"/>
                <w:bCs/>
              </w:rPr>
            </w:pPr>
            <w:r w:rsidRPr="00483AFC">
              <w:rPr>
                <w:b w:val="0"/>
                <w:bCs/>
              </w:rPr>
              <w:t>breed</w:t>
            </w:r>
          </w:p>
        </w:tc>
        <w:tc>
          <w:tcPr>
            <w:tcW w:w="1198" w:type="dxa"/>
          </w:tcPr>
          <w:p w14:paraId="3DBDBBB3" w14:textId="77777777" w:rsidR="00483AFC" w:rsidRPr="00483AFC" w:rsidRDefault="00483AFC" w:rsidP="000D0DB0">
            <w:pPr>
              <w:rPr>
                <w:b w:val="0"/>
                <w:bCs/>
              </w:rPr>
            </w:pPr>
            <w:r w:rsidRPr="00483AFC">
              <w:rPr>
                <w:b w:val="0"/>
                <w:bCs/>
              </w:rPr>
              <w:t>Breed if pig</w:t>
            </w:r>
          </w:p>
        </w:tc>
        <w:tc>
          <w:tcPr>
            <w:tcW w:w="881" w:type="dxa"/>
          </w:tcPr>
          <w:p w14:paraId="32D6AA07" w14:textId="77777777" w:rsidR="00483AFC" w:rsidRPr="00483AFC" w:rsidRDefault="00483AFC" w:rsidP="000D0DB0">
            <w:pPr>
              <w:rPr>
                <w:b w:val="0"/>
                <w:bCs/>
              </w:rPr>
            </w:pPr>
            <w:r w:rsidRPr="00483AFC">
              <w:rPr>
                <w:b w:val="0"/>
                <w:bCs/>
              </w:rPr>
              <w:t>int</w:t>
            </w:r>
          </w:p>
        </w:tc>
        <w:tc>
          <w:tcPr>
            <w:tcW w:w="835" w:type="dxa"/>
          </w:tcPr>
          <w:p w14:paraId="7045ACE0" w14:textId="77777777" w:rsidR="00483AFC" w:rsidRPr="00483AFC" w:rsidRDefault="00483AFC" w:rsidP="000D0DB0">
            <w:pPr>
              <w:rPr>
                <w:b w:val="0"/>
                <w:bCs/>
              </w:rPr>
            </w:pPr>
            <w:r w:rsidRPr="00483AFC">
              <w:rPr>
                <w:b w:val="0"/>
                <w:bCs/>
              </w:rPr>
              <w:t>None</w:t>
            </w:r>
          </w:p>
        </w:tc>
        <w:tc>
          <w:tcPr>
            <w:tcW w:w="927" w:type="dxa"/>
          </w:tcPr>
          <w:p w14:paraId="3C060184" w14:textId="77777777" w:rsidR="00483AFC" w:rsidRPr="00483AFC" w:rsidRDefault="00483AFC" w:rsidP="000D0DB0">
            <w:pPr>
              <w:rPr>
                <w:b w:val="0"/>
                <w:bCs/>
              </w:rPr>
            </w:pPr>
            <w:r w:rsidRPr="00483AFC">
              <w:rPr>
                <w:b w:val="0"/>
                <w:bCs/>
              </w:rPr>
              <w:t>false</w:t>
            </w:r>
          </w:p>
        </w:tc>
        <w:tc>
          <w:tcPr>
            <w:tcW w:w="1153" w:type="dxa"/>
          </w:tcPr>
          <w:p w14:paraId="4D74ED69" w14:textId="77777777" w:rsidR="00483AFC" w:rsidRPr="00483AFC" w:rsidRDefault="00483AFC" w:rsidP="000D0DB0">
            <w:pPr>
              <w:rPr>
                <w:b w:val="0"/>
                <w:bCs/>
              </w:rPr>
            </w:pPr>
            <w:r w:rsidRPr="00483AFC">
              <w:rPr>
                <w:b w:val="0"/>
                <w:bCs/>
              </w:rPr>
              <w:t>1</w:t>
            </w:r>
          </w:p>
        </w:tc>
        <w:tc>
          <w:tcPr>
            <w:tcW w:w="1005" w:type="dxa"/>
          </w:tcPr>
          <w:p w14:paraId="19C4A16D" w14:textId="77777777" w:rsidR="00483AFC" w:rsidRPr="00483AFC" w:rsidRDefault="00483AFC" w:rsidP="000D0DB0">
            <w:pPr>
              <w:rPr>
                <w:b w:val="0"/>
                <w:bCs/>
              </w:rPr>
            </w:pPr>
            <w:r w:rsidRPr="00483AFC">
              <w:rPr>
                <w:b w:val="0"/>
                <w:bCs/>
              </w:rPr>
              <w:t>N</w:t>
            </w:r>
          </w:p>
        </w:tc>
        <w:tc>
          <w:tcPr>
            <w:tcW w:w="813" w:type="dxa"/>
          </w:tcPr>
          <w:p w14:paraId="277182A1" w14:textId="77777777" w:rsidR="00483AFC" w:rsidRPr="00483AFC" w:rsidRDefault="00483AFC" w:rsidP="000D0DB0">
            <w:pPr>
              <w:rPr>
                <w:b w:val="0"/>
                <w:bCs/>
              </w:rPr>
            </w:pPr>
            <w:r w:rsidRPr="00483AFC">
              <w:rPr>
                <w:b w:val="0"/>
                <w:bCs/>
              </w:rPr>
              <w:t>11</w:t>
            </w:r>
          </w:p>
        </w:tc>
        <w:tc>
          <w:tcPr>
            <w:tcW w:w="637" w:type="dxa"/>
          </w:tcPr>
          <w:p w14:paraId="48AD1E86" w14:textId="77777777" w:rsidR="00483AFC" w:rsidRPr="00483AFC" w:rsidRDefault="00483AFC" w:rsidP="000D0DB0">
            <w:pPr>
              <w:rPr>
                <w:b w:val="0"/>
                <w:bCs/>
              </w:rPr>
            </w:pPr>
            <w:r w:rsidRPr="00483AFC">
              <w:rPr>
                <w:b w:val="0"/>
                <w:bCs/>
              </w:rPr>
              <w:t>[0-9]</w:t>
            </w:r>
          </w:p>
        </w:tc>
      </w:tr>
      <w:tr w:rsidR="00483AFC" w:rsidRPr="00483AFC" w14:paraId="5FF0BEC6" w14:textId="77777777" w:rsidTr="00483AFC">
        <w:trPr>
          <w:trHeight w:val="753"/>
        </w:trPr>
        <w:tc>
          <w:tcPr>
            <w:tcW w:w="1198" w:type="dxa"/>
          </w:tcPr>
          <w:p w14:paraId="1A1648A6" w14:textId="77777777" w:rsidR="00483AFC" w:rsidRPr="00483AFC" w:rsidRDefault="00483AFC" w:rsidP="000D0DB0">
            <w:pPr>
              <w:rPr>
                <w:b w:val="0"/>
                <w:bCs/>
              </w:rPr>
            </w:pPr>
            <w:proofErr w:type="spellStart"/>
            <w:r w:rsidRPr="00483AFC">
              <w:rPr>
                <w:b w:val="0"/>
                <w:bCs/>
              </w:rPr>
              <w:t>birth_date</w:t>
            </w:r>
            <w:proofErr w:type="spellEnd"/>
          </w:p>
        </w:tc>
        <w:tc>
          <w:tcPr>
            <w:tcW w:w="1198" w:type="dxa"/>
          </w:tcPr>
          <w:p w14:paraId="63EDB63C" w14:textId="77777777" w:rsidR="00483AFC" w:rsidRPr="00483AFC" w:rsidRDefault="00483AFC" w:rsidP="000D0DB0">
            <w:pPr>
              <w:rPr>
                <w:b w:val="0"/>
                <w:bCs/>
              </w:rPr>
            </w:pPr>
            <w:r w:rsidRPr="00483AFC">
              <w:rPr>
                <w:b w:val="0"/>
                <w:bCs/>
              </w:rPr>
              <w:t>Date of birth of pig</w:t>
            </w:r>
          </w:p>
        </w:tc>
        <w:tc>
          <w:tcPr>
            <w:tcW w:w="881" w:type="dxa"/>
          </w:tcPr>
          <w:p w14:paraId="317502E6" w14:textId="77777777" w:rsidR="00483AFC" w:rsidRPr="00483AFC" w:rsidRDefault="00483AFC" w:rsidP="000D0DB0">
            <w:pPr>
              <w:rPr>
                <w:b w:val="0"/>
                <w:bCs/>
              </w:rPr>
            </w:pPr>
            <w:r w:rsidRPr="00483AFC">
              <w:rPr>
                <w:b w:val="0"/>
                <w:bCs/>
              </w:rPr>
              <w:t>date</w:t>
            </w:r>
          </w:p>
        </w:tc>
        <w:tc>
          <w:tcPr>
            <w:tcW w:w="835" w:type="dxa"/>
          </w:tcPr>
          <w:p w14:paraId="70FD08FE" w14:textId="77777777" w:rsidR="00483AFC" w:rsidRPr="00483AFC" w:rsidRDefault="00483AFC" w:rsidP="000D0DB0">
            <w:pPr>
              <w:rPr>
                <w:b w:val="0"/>
                <w:bCs/>
              </w:rPr>
            </w:pPr>
            <w:r w:rsidRPr="00483AFC">
              <w:rPr>
                <w:b w:val="0"/>
                <w:bCs/>
              </w:rPr>
              <w:t>None</w:t>
            </w:r>
          </w:p>
        </w:tc>
        <w:tc>
          <w:tcPr>
            <w:tcW w:w="927" w:type="dxa"/>
          </w:tcPr>
          <w:p w14:paraId="364EF781" w14:textId="77777777" w:rsidR="00483AFC" w:rsidRPr="00483AFC" w:rsidRDefault="00483AFC" w:rsidP="000D0DB0">
            <w:pPr>
              <w:rPr>
                <w:b w:val="0"/>
                <w:bCs/>
              </w:rPr>
            </w:pPr>
            <w:r w:rsidRPr="00483AFC">
              <w:rPr>
                <w:b w:val="0"/>
                <w:bCs/>
              </w:rPr>
              <w:t>false</w:t>
            </w:r>
          </w:p>
        </w:tc>
        <w:tc>
          <w:tcPr>
            <w:tcW w:w="1153" w:type="dxa"/>
          </w:tcPr>
          <w:p w14:paraId="0E79D3D4" w14:textId="77777777" w:rsidR="00483AFC" w:rsidRPr="00483AFC" w:rsidRDefault="00483AFC" w:rsidP="000D0DB0">
            <w:pPr>
              <w:rPr>
                <w:b w:val="0"/>
                <w:bCs/>
              </w:rPr>
            </w:pPr>
            <w:r w:rsidRPr="00483AFC">
              <w:rPr>
                <w:b w:val="0"/>
                <w:bCs/>
              </w:rPr>
              <w:t>09/09/2021</w:t>
            </w:r>
          </w:p>
        </w:tc>
        <w:tc>
          <w:tcPr>
            <w:tcW w:w="1005" w:type="dxa"/>
          </w:tcPr>
          <w:p w14:paraId="72C015D3" w14:textId="77777777" w:rsidR="00483AFC" w:rsidRPr="00483AFC" w:rsidRDefault="00483AFC" w:rsidP="000D0DB0">
            <w:pPr>
              <w:rPr>
                <w:b w:val="0"/>
                <w:bCs/>
              </w:rPr>
            </w:pPr>
            <w:r w:rsidRPr="00483AFC">
              <w:rPr>
                <w:b w:val="0"/>
                <w:bCs/>
              </w:rPr>
              <w:t>N</w:t>
            </w:r>
          </w:p>
        </w:tc>
        <w:tc>
          <w:tcPr>
            <w:tcW w:w="813" w:type="dxa"/>
          </w:tcPr>
          <w:p w14:paraId="4E122721" w14:textId="77777777" w:rsidR="00483AFC" w:rsidRPr="00483AFC" w:rsidRDefault="00483AFC" w:rsidP="000D0DB0">
            <w:pPr>
              <w:rPr>
                <w:b w:val="0"/>
                <w:bCs/>
              </w:rPr>
            </w:pPr>
          </w:p>
        </w:tc>
        <w:tc>
          <w:tcPr>
            <w:tcW w:w="637" w:type="dxa"/>
          </w:tcPr>
          <w:p w14:paraId="2973F0FC" w14:textId="77777777" w:rsidR="00483AFC" w:rsidRPr="00483AFC" w:rsidRDefault="00483AFC" w:rsidP="000D0DB0">
            <w:pPr>
              <w:rPr>
                <w:b w:val="0"/>
                <w:bCs/>
              </w:rPr>
            </w:pPr>
            <w:r w:rsidRPr="00483AFC">
              <w:rPr>
                <w:b w:val="0"/>
                <w:bCs/>
              </w:rPr>
              <w:t>[0-</w:t>
            </w:r>
            <w:proofErr w:type="gramStart"/>
            <w:r w:rsidRPr="00483AFC">
              <w:rPr>
                <w:b w:val="0"/>
                <w:bCs/>
              </w:rPr>
              <w:t>9,/</w:t>
            </w:r>
            <w:proofErr w:type="gramEnd"/>
            <w:r w:rsidRPr="00483AFC">
              <w:rPr>
                <w:b w:val="0"/>
                <w:bCs/>
              </w:rPr>
              <w:t>]</w:t>
            </w:r>
          </w:p>
        </w:tc>
      </w:tr>
      <w:tr w:rsidR="00483AFC" w:rsidRPr="00483AFC" w14:paraId="2BA88C9D" w14:textId="77777777" w:rsidTr="00483AFC">
        <w:trPr>
          <w:trHeight w:val="732"/>
        </w:trPr>
        <w:tc>
          <w:tcPr>
            <w:tcW w:w="1198" w:type="dxa"/>
          </w:tcPr>
          <w:p w14:paraId="31D399DB" w14:textId="77777777" w:rsidR="00483AFC" w:rsidRPr="00483AFC" w:rsidRDefault="00483AFC" w:rsidP="000D0DB0">
            <w:pPr>
              <w:rPr>
                <w:b w:val="0"/>
                <w:bCs/>
              </w:rPr>
            </w:pPr>
            <w:proofErr w:type="spellStart"/>
            <w:r w:rsidRPr="00483AFC">
              <w:rPr>
                <w:b w:val="0"/>
                <w:bCs/>
              </w:rPr>
              <w:t>batch_id</w:t>
            </w:r>
            <w:proofErr w:type="spellEnd"/>
          </w:p>
        </w:tc>
        <w:tc>
          <w:tcPr>
            <w:tcW w:w="1198" w:type="dxa"/>
          </w:tcPr>
          <w:p w14:paraId="1DC23DED" w14:textId="77777777" w:rsidR="00483AFC" w:rsidRPr="00483AFC" w:rsidRDefault="00483AFC" w:rsidP="000D0DB0">
            <w:pPr>
              <w:rPr>
                <w:b w:val="0"/>
                <w:bCs/>
              </w:rPr>
            </w:pPr>
            <w:r w:rsidRPr="00483AFC">
              <w:rPr>
                <w:b w:val="0"/>
                <w:bCs/>
              </w:rPr>
              <w:t>Batch of pig</w:t>
            </w:r>
          </w:p>
        </w:tc>
        <w:tc>
          <w:tcPr>
            <w:tcW w:w="881" w:type="dxa"/>
          </w:tcPr>
          <w:p w14:paraId="3FCE7EFF" w14:textId="77777777" w:rsidR="00483AFC" w:rsidRPr="00483AFC" w:rsidRDefault="00483AFC" w:rsidP="000D0DB0">
            <w:pPr>
              <w:rPr>
                <w:b w:val="0"/>
                <w:bCs/>
              </w:rPr>
            </w:pPr>
            <w:r w:rsidRPr="00483AFC">
              <w:rPr>
                <w:b w:val="0"/>
                <w:bCs/>
              </w:rPr>
              <w:t>int</w:t>
            </w:r>
          </w:p>
        </w:tc>
        <w:tc>
          <w:tcPr>
            <w:tcW w:w="835" w:type="dxa"/>
          </w:tcPr>
          <w:p w14:paraId="6FEAC491" w14:textId="77777777" w:rsidR="00483AFC" w:rsidRPr="00483AFC" w:rsidRDefault="00483AFC" w:rsidP="000D0DB0">
            <w:pPr>
              <w:rPr>
                <w:b w:val="0"/>
                <w:bCs/>
              </w:rPr>
            </w:pPr>
            <w:r w:rsidRPr="00483AFC">
              <w:rPr>
                <w:b w:val="0"/>
                <w:bCs/>
              </w:rPr>
              <w:t>None</w:t>
            </w:r>
          </w:p>
        </w:tc>
        <w:tc>
          <w:tcPr>
            <w:tcW w:w="927" w:type="dxa"/>
          </w:tcPr>
          <w:p w14:paraId="1C83D6E7" w14:textId="77777777" w:rsidR="00483AFC" w:rsidRPr="00483AFC" w:rsidRDefault="00483AFC" w:rsidP="000D0DB0">
            <w:pPr>
              <w:rPr>
                <w:b w:val="0"/>
                <w:bCs/>
              </w:rPr>
            </w:pPr>
            <w:r w:rsidRPr="00483AFC">
              <w:rPr>
                <w:b w:val="0"/>
                <w:bCs/>
              </w:rPr>
              <w:t>false</w:t>
            </w:r>
          </w:p>
        </w:tc>
        <w:tc>
          <w:tcPr>
            <w:tcW w:w="1153" w:type="dxa"/>
          </w:tcPr>
          <w:p w14:paraId="08D828DF" w14:textId="77777777" w:rsidR="00483AFC" w:rsidRPr="00483AFC" w:rsidRDefault="00483AFC" w:rsidP="000D0DB0">
            <w:pPr>
              <w:rPr>
                <w:b w:val="0"/>
                <w:bCs/>
              </w:rPr>
            </w:pPr>
            <w:r w:rsidRPr="00483AFC">
              <w:rPr>
                <w:b w:val="0"/>
                <w:bCs/>
              </w:rPr>
              <w:t>1</w:t>
            </w:r>
          </w:p>
        </w:tc>
        <w:tc>
          <w:tcPr>
            <w:tcW w:w="1005" w:type="dxa"/>
          </w:tcPr>
          <w:p w14:paraId="67A4BB64" w14:textId="77777777" w:rsidR="00483AFC" w:rsidRPr="00483AFC" w:rsidRDefault="00483AFC" w:rsidP="000D0DB0">
            <w:pPr>
              <w:rPr>
                <w:b w:val="0"/>
                <w:bCs/>
              </w:rPr>
            </w:pPr>
            <w:r w:rsidRPr="00483AFC">
              <w:rPr>
                <w:b w:val="0"/>
                <w:bCs/>
              </w:rPr>
              <w:t>N</w:t>
            </w:r>
          </w:p>
        </w:tc>
        <w:tc>
          <w:tcPr>
            <w:tcW w:w="813" w:type="dxa"/>
          </w:tcPr>
          <w:p w14:paraId="35B5D700" w14:textId="77777777" w:rsidR="00483AFC" w:rsidRPr="00483AFC" w:rsidRDefault="00483AFC" w:rsidP="000D0DB0">
            <w:pPr>
              <w:rPr>
                <w:b w:val="0"/>
                <w:bCs/>
              </w:rPr>
            </w:pPr>
            <w:r w:rsidRPr="00483AFC">
              <w:rPr>
                <w:b w:val="0"/>
                <w:bCs/>
              </w:rPr>
              <w:t>11</w:t>
            </w:r>
          </w:p>
        </w:tc>
        <w:tc>
          <w:tcPr>
            <w:tcW w:w="637" w:type="dxa"/>
          </w:tcPr>
          <w:p w14:paraId="1C05F584" w14:textId="77777777" w:rsidR="00483AFC" w:rsidRPr="00483AFC" w:rsidRDefault="00483AFC" w:rsidP="000D0DB0">
            <w:pPr>
              <w:rPr>
                <w:b w:val="0"/>
                <w:bCs/>
              </w:rPr>
            </w:pPr>
            <w:r w:rsidRPr="00483AFC">
              <w:rPr>
                <w:b w:val="0"/>
                <w:bCs/>
              </w:rPr>
              <w:t>[0-9]</w:t>
            </w:r>
          </w:p>
        </w:tc>
      </w:tr>
      <w:tr w:rsidR="00483AFC" w:rsidRPr="00483AFC" w14:paraId="02D3EE19" w14:textId="77777777" w:rsidTr="00483AFC">
        <w:trPr>
          <w:trHeight w:val="365"/>
        </w:trPr>
        <w:tc>
          <w:tcPr>
            <w:tcW w:w="1198" w:type="dxa"/>
          </w:tcPr>
          <w:p w14:paraId="7C273DB2" w14:textId="77777777" w:rsidR="00483AFC" w:rsidRPr="00483AFC" w:rsidRDefault="00483AFC" w:rsidP="000D0DB0">
            <w:pPr>
              <w:rPr>
                <w:b w:val="0"/>
                <w:bCs/>
              </w:rPr>
            </w:pPr>
            <w:proofErr w:type="spellStart"/>
            <w:r w:rsidRPr="00483AFC">
              <w:rPr>
                <w:b w:val="0"/>
                <w:bCs/>
              </w:rPr>
              <w:t>cage_id</w:t>
            </w:r>
            <w:proofErr w:type="spellEnd"/>
          </w:p>
        </w:tc>
        <w:tc>
          <w:tcPr>
            <w:tcW w:w="1198" w:type="dxa"/>
          </w:tcPr>
          <w:p w14:paraId="0876CDA1" w14:textId="77777777" w:rsidR="00483AFC" w:rsidRPr="00483AFC" w:rsidRDefault="00483AFC" w:rsidP="000D0DB0">
            <w:pPr>
              <w:rPr>
                <w:b w:val="0"/>
                <w:bCs/>
              </w:rPr>
            </w:pPr>
            <w:r w:rsidRPr="00483AFC">
              <w:rPr>
                <w:b w:val="0"/>
                <w:bCs/>
              </w:rPr>
              <w:t>Cage of pig</w:t>
            </w:r>
          </w:p>
        </w:tc>
        <w:tc>
          <w:tcPr>
            <w:tcW w:w="881" w:type="dxa"/>
          </w:tcPr>
          <w:p w14:paraId="50BB459F" w14:textId="77777777" w:rsidR="00483AFC" w:rsidRPr="00483AFC" w:rsidRDefault="00483AFC" w:rsidP="000D0DB0">
            <w:pPr>
              <w:rPr>
                <w:b w:val="0"/>
                <w:bCs/>
              </w:rPr>
            </w:pPr>
            <w:r w:rsidRPr="00483AFC">
              <w:rPr>
                <w:b w:val="0"/>
                <w:bCs/>
              </w:rPr>
              <w:t>int</w:t>
            </w:r>
          </w:p>
        </w:tc>
        <w:tc>
          <w:tcPr>
            <w:tcW w:w="835" w:type="dxa"/>
          </w:tcPr>
          <w:p w14:paraId="3B6ABE14" w14:textId="77777777" w:rsidR="00483AFC" w:rsidRPr="00483AFC" w:rsidRDefault="00483AFC" w:rsidP="000D0DB0">
            <w:pPr>
              <w:rPr>
                <w:b w:val="0"/>
                <w:bCs/>
              </w:rPr>
            </w:pPr>
            <w:r w:rsidRPr="00483AFC">
              <w:rPr>
                <w:b w:val="0"/>
                <w:bCs/>
              </w:rPr>
              <w:t>None</w:t>
            </w:r>
          </w:p>
        </w:tc>
        <w:tc>
          <w:tcPr>
            <w:tcW w:w="927" w:type="dxa"/>
          </w:tcPr>
          <w:p w14:paraId="090ACC87" w14:textId="77777777" w:rsidR="00483AFC" w:rsidRPr="00483AFC" w:rsidRDefault="00483AFC" w:rsidP="000D0DB0">
            <w:pPr>
              <w:rPr>
                <w:b w:val="0"/>
                <w:bCs/>
              </w:rPr>
            </w:pPr>
            <w:r w:rsidRPr="00483AFC">
              <w:rPr>
                <w:b w:val="0"/>
                <w:bCs/>
              </w:rPr>
              <w:t>false</w:t>
            </w:r>
          </w:p>
        </w:tc>
        <w:tc>
          <w:tcPr>
            <w:tcW w:w="1153" w:type="dxa"/>
          </w:tcPr>
          <w:p w14:paraId="7E55008D" w14:textId="77777777" w:rsidR="00483AFC" w:rsidRPr="00483AFC" w:rsidRDefault="00483AFC" w:rsidP="000D0DB0">
            <w:pPr>
              <w:rPr>
                <w:b w:val="0"/>
                <w:bCs/>
              </w:rPr>
            </w:pPr>
            <w:r w:rsidRPr="00483AFC">
              <w:rPr>
                <w:b w:val="0"/>
                <w:bCs/>
              </w:rPr>
              <w:t>1</w:t>
            </w:r>
          </w:p>
        </w:tc>
        <w:tc>
          <w:tcPr>
            <w:tcW w:w="1005" w:type="dxa"/>
          </w:tcPr>
          <w:p w14:paraId="1E031331" w14:textId="77777777" w:rsidR="00483AFC" w:rsidRPr="00483AFC" w:rsidRDefault="00483AFC" w:rsidP="000D0DB0">
            <w:pPr>
              <w:rPr>
                <w:b w:val="0"/>
                <w:bCs/>
              </w:rPr>
            </w:pPr>
            <w:r w:rsidRPr="00483AFC">
              <w:rPr>
                <w:b w:val="0"/>
                <w:bCs/>
              </w:rPr>
              <w:t>N</w:t>
            </w:r>
          </w:p>
        </w:tc>
        <w:tc>
          <w:tcPr>
            <w:tcW w:w="813" w:type="dxa"/>
          </w:tcPr>
          <w:p w14:paraId="7703FCEA" w14:textId="77777777" w:rsidR="00483AFC" w:rsidRPr="00483AFC" w:rsidRDefault="00483AFC" w:rsidP="000D0DB0">
            <w:pPr>
              <w:rPr>
                <w:b w:val="0"/>
                <w:bCs/>
              </w:rPr>
            </w:pPr>
            <w:r w:rsidRPr="00483AFC">
              <w:rPr>
                <w:b w:val="0"/>
                <w:bCs/>
              </w:rPr>
              <w:t>11</w:t>
            </w:r>
          </w:p>
        </w:tc>
        <w:tc>
          <w:tcPr>
            <w:tcW w:w="637" w:type="dxa"/>
          </w:tcPr>
          <w:p w14:paraId="6F0A8D19" w14:textId="77777777" w:rsidR="00483AFC" w:rsidRPr="00483AFC" w:rsidRDefault="00483AFC" w:rsidP="000D0DB0">
            <w:pPr>
              <w:rPr>
                <w:b w:val="0"/>
                <w:bCs/>
              </w:rPr>
            </w:pPr>
            <w:r w:rsidRPr="00483AFC">
              <w:rPr>
                <w:b w:val="0"/>
                <w:bCs/>
              </w:rPr>
              <w:t>[0-9]</w:t>
            </w:r>
          </w:p>
        </w:tc>
      </w:tr>
      <w:tr w:rsidR="00483AFC" w:rsidRPr="00483AFC" w14:paraId="28FA4ED0" w14:textId="77777777" w:rsidTr="00483AFC">
        <w:trPr>
          <w:trHeight w:val="1856"/>
        </w:trPr>
        <w:tc>
          <w:tcPr>
            <w:tcW w:w="1198" w:type="dxa"/>
          </w:tcPr>
          <w:p w14:paraId="1761EBDB" w14:textId="77777777" w:rsidR="00483AFC" w:rsidRPr="00483AFC" w:rsidRDefault="00483AFC" w:rsidP="000D0DB0">
            <w:pPr>
              <w:rPr>
                <w:b w:val="0"/>
                <w:bCs/>
              </w:rPr>
            </w:pPr>
            <w:proofErr w:type="spellStart"/>
            <w:r w:rsidRPr="00483AFC">
              <w:rPr>
                <w:b w:val="0"/>
                <w:bCs/>
              </w:rPr>
              <w:t>is_exist</w:t>
            </w:r>
            <w:proofErr w:type="spellEnd"/>
          </w:p>
        </w:tc>
        <w:tc>
          <w:tcPr>
            <w:tcW w:w="1198" w:type="dxa"/>
          </w:tcPr>
          <w:p w14:paraId="22A201EF" w14:textId="77777777" w:rsidR="00483AFC" w:rsidRPr="00483AFC" w:rsidRDefault="00483AFC" w:rsidP="000D0DB0">
            <w:pPr>
              <w:rPr>
                <w:b w:val="0"/>
                <w:bCs/>
              </w:rPr>
            </w:pPr>
            <w:r w:rsidRPr="00483AFC">
              <w:rPr>
                <w:b w:val="0"/>
                <w:bCs/>
              </w:rPr>
              <w:t>Identify if the data should be shown to users</w:t>
            </w:r>
          </w:p>
        </w:tc>
        <w:tc>
          <w:tcPr>
            <w:tcW w:w="881" w:type="dxa"/>
          </w:tcPr>
          <w:p w14:paraId="3C310258" w14:textId="77777777" w:rsidR="00483AFC" w:rsidRPr="00483AFC" w:rsidRDefault="00483AFC" w:rsidP="000D0DB0">
            <w:pPr>
              <w:rPr>
                <w:b w:val="0"/>
                <w:bCs/>
              </w:rPr>
            </w:pPr>
            <w:r w:rsidRPr="00483AFC">
              <w:rPr>
                <w:b w:val="0"/>
                <w:bCs/>
              </w:rPr>
              <w:t>varchar</w:t>
            </w:r>
          </w:p>
        </w:tc>
        <w:tc>
          <w:tcPr>
            <w:tcW w:w="835" w:type="dxa"/>
          </w:tcPr>
          <w:p w14:paraId="3F33BF9D" w14:textId="77777777" w:rsidR="00483AFC" w:rsidRPr="00483AFC" w:rsidRDefault="00483AFC" w:rsidP="000D0DB0">
            <w:pPr>
              <w:rPr>
                <w:b w:val="0"/>
                <w:bCs/>
              </w:rPr>
            </w:pPr>
            <w:r w:rsidRPr="00483AFC">
              <w:rPr>
                <w:b w:val="0"/>
                <w:bCs/>
              </w:rPr>
              <w:t>true</w:t>
            </w:r>
          </w:p>
        </w:tc>
        <w:tc>
          <w:tcPr>
            <w:tcW w:w="927" w:type="dxa"/>
          </w:tcPr>
          <w:p w14:paraId="3F4AB51D" w14:textId="77777777" w:rsidR="00483AFC" w:rsidRPr="00483AFC" w:rsidRDefault="00483AFC" w:rsidP="000D0DB0">
            <w:pPr>
              <w:rPr>
                <w:b w:val="0"/>
                <w:bCs/>
              </w:rPr>
            </w:pPr>
            <w:r w:rsidRPr="00483AFC">
              <w:rPr>
                <w:b w:val="0"/>
                <w:bCs/>
              </w:rPr>
              <w:t>false</w:t>
            </w:r>
          </w:p>
        </w:tc>
        <w:tc>
          <w:tcPr>
            <w:tcW w:w="1153" w:type="dxa"/>
          </w:tcPr>
          <w:p w14:paraId="3012F386" w14:textId="77777777" w:rsidR="00483AFC" w:rsidRPr="00483AFC" w:rsidRDefault="00483AFC" w:rsidP="000D0DB0">
            <w:pPr>
              <w:rPr>
                <w:b w:val="0"/>
                <w:bCs/>
              </w:rPr>
            </w:pPr>
            <w:r w:rsidRPr="00483AFC">
              <w:rPr>
                <w:b w:val="0"/>
                <w:bCs/>
              </w:rPr>
              <w:t>true</w:t>
            </w:r>
          </w:p>
        </w:tc>
        <w:tc>
          <w:tcPr>
            <w:tcW w:w="1005" w:type="dxa"/>
          </w:tcPr>
          <w:p w14:paraId="62153B49" w14:textId="77777777" w:rsidR="00483AFC" w:rsidRPr="00483AFC" w:rsidRDefault="00483AFC" w:rsidP="000D0DB0">
            <w:pPr>
              <w:rPr>
                <w:b w:val="0"/>
                <w:bCs/>
              </w:rPr>
            </w:pPr>
            <w:r w:rsidRPr="00483AFC">
              <w:rPr>
                <w:b w:val="0"/>
                <w:bCs/>
              </w:rPr>
              <w:t>Y</w:t>
            </w:r>
          </w:p>
        </w:tc>
        <w:tc>
          <w:tcPr>
            <w:tcW w:w="813" w:type="dxa"/>
          </w:tcPr>
          <w:p w14:paraId="63905707" w14:textId="77777777" w:rsidR="00483AFC" w:rsidRPr="00483AFC" w:rsidRDefault="00483AFC" w:rsidP="000D0DB0">
            <w:pPr>
              <w:rPr>
                <w:b w:val="0"/>
                <w:bCs/>
              </w:rPr>
            </w:pPr>
            <w:r w:rsidRPr="00483AFC">
              <w:rPr>
                <w:b w:val="0"/>
                <w:bCs/>
              </w:rPr>
              <w:t>50</w:t>
            </w:r>
          </w:p>
        </w:tc>
        <w:tc>
          <w:tcPr>
            <w:tcW w:w="637" w:type="dxa"/>
          </w:tcPr>
          <w:p w14:paraId="33679CE2" w14:textId="77777777" w:rsidR="00483AFC" w:rsidRPr="00483AFC" w:rsidRDefault="00483AFC" w:rsidP="000D0DB0">
            <w:pPr>
              <w:rPr>
                <w:b w:val="0"/>
                <w:bCs/>
              </w:rPr>
            </w:pPr>
            <w:r w:rsidRPr="00483AFC">
              <w:rPr>
                <w:b w:val="0"/>
                <w:bCs/>
              </w:rPr>
              <w:t>[a-z]</w:t>
            </w:r>
          </w:p>
        </w:tc>
      </w:tr>
    </w:tbl>
    <w:p w14:paraId="25AE4AB2" w14:textId="7B8F8202" w:rsidR="00483AFC" w:rsidRDefault="00483AFC" w:rsidP="00483AFC"/>
    <w:p w14:paraId="4B7B746C" w14:textId="77777777" w:rsidR="00483AFC" w:rsidRDefault="00483AFC" w:rsidP="00483AFC"/>
    <w:tbl>
      <w:tblPr>
        <w:tblStyle w:val="TableGrid"/>
        <w:tblW w:w="8467" w:type="dxa"/>
        <w:tblLook w:val="04A0" w:firstRow="1" w:lastRow="0" w:firstColumn="1" w:lastColumn="0" w:noHBand="0" w:noVBand="1"/>
      </w:tblPr>
      <w:tblGrid>
        <w:gridCol w:w="1160"/>
        <w:gridCol w:w="1160"/>
        <w:gridCol w:w="789"/>
        <w:gridCol w:w="821"/>
        <w:gridCol w:w="906"/>
        <w:gridCol w:w="938"/>
        <w:gridCol w:w="980"/>
        <w:gridCol w:w="800"/>
        <w:gridCol w:w="1076"/>
      </w:tblGrid>
      <w:tr w:rsidR="00483AFC" w14:paraId="14689F66" w14:textId="77777777" w:rsidTr="00483AFC">
        <w:trPr>
          <w:trHeight w:val="694"/>
        </w:trPr>
        <w:tc>
          <w:tcPr>
            <w:tcW w:w="1078" w:type="dxa"/>
          </w:tcPr>
          <w:p w14:paraId="2A744CEE" w14:textId="77777777" w:rsidR="00483AFC" w:rsidRDefault="00483AFC" w:rsidP="000D0DB0">
            <w:r>
              <w:lastRenderedPageBreak/>
              <w:t>Table Name</w:t>
            </w:r>
          </w:p>
        </w:tc>
        <w:tc>
          <w:tcPr>
            <w:tcW w:w="7389" w:type="dxa"/>
            <w:gridSpan w:val="8"/>
          </w:tcPr>
          <w:p w14:paraId="4AB81E20" w14:textId="77777777" w:rsidR="00483AFC" w:rsidRDefault="00483AFC" w:rsidP="000D0DB0">
            <w:proofErr w:type="spellStart"/>
            <w:r>
              <w:t>tbl_cage</w:t>
            </w:r>
            <w:proofErr w:type="spellEnd"/>
          </w:p>
        </w:tc>
      </w:tr>
      <w:tr w:rsidR="00483AFC" w14:paraId="5D8D42DC" w14:textId="77777777" w:rsidTr="00483AFC">
        <w:trPr>
          <w:trHeight w:val="366"/>
        </w:trPr>
        <w:tc>
          <w:tcPr>
            <w:tcW w:w="1078" w:type="dxa"/>
          </w:tcPr>
          <w:p w14:paraId="0CB7C381" w14:textId="77777777" w:rsidR="00483AFC" w:rsidRDefault="00483AFC" w:rsidP="000D0DB0">
            <w:r>
              <w:t>Description</w:t>
            </w:r>
          </w:p>
        </w:tc>
        <w:tc>
          <w:tcPr>
            <w:tcW w:w="7389" w:type="dxa"/>
            <w:gridSpan w:val="8"/>
          </w:tcPr>
          <w:p w14:paraId="00D3EF3A" w14:textId="77777777" w:rsidR="00483AFC" w:rsidRDefault="00483AFC" w:rsidP="000D0DB0">
            <w:r>
              <w:t xml:space="preserve">This table record which </w:t>
            </w:r>
            <w:proofErr w:type="gramStart"/>
            <w:r>
              <w:t>cage</w:t>
            </w:r>
            <w:proofErr w:type="gramEnd"/>
            <w:r>
              <w:t xml:space="preserve"> they are put</w:t>
            </w:r>
          </w:p>
        </w:tc>
      </w:tr>
      <w:tr w:rsidR="00483AFC" w14:paraId="4973CC2A" w14:textId="77777777" w:rsidTr="00483AFC">
        <w:trPr>
          <w:trHeight w:val="347"/>
        </w:trPr>
        <w:tc>
          <w:tcPr>
            <w:tcW w:w="1078" w:type="dxa"/>
          </w:tcPr>
          <w:p w14:paraId="0F4AD402" w14:textId="77777777" w:rsidR="00483AFC" w:rsidRDefault="00483AFC" w:rsidP="000D0DB0">
            <w:r>
              <w:t>Alias</w:t>
            </w:r>
          </w:p>
        </w:tc>
        <w:tc>
          <w:tcPr>
            <w:tcW w:w="7389" w:type="dxa"/>
            <w:gridSpan w:val="8"/>
          </w:tcPr>
          <w:p w14:paraId="44B406C0" w14:textId="77777777" w:rsidR="00483AFC" w:rsidRDefault="00483AFC" w:rsidP="000D0DB0">
            <w:r>
              <w:t>None</w:t>
            </w:r>
          </w:p>
        </w:tc>
      </w:tr>
      <w:tr w:rsidR="00483AFC" w14:paraId="07871B65" w14:textId="77777777" w:rsidTr="00483AFC">
        <w:trPr>
          <w:trHeight w:val="694"/>
        </w:trPr>
        <w:tc>
          <w:tcPr>
            <w:tcW w:w="1078" w:type="dxa"/>
          </w:tcPr>
          <w:p w14:paraId="7A6C4DFB" w14:textId="77777777" w:rsidR="00483AFC" w:rsidRDefault="00483AFC" w:rsidP="000D0DB0">
            <w:r>
              <w:t>Attribute Name</w:t>
            </w:r>
          </w:p>
        </w:tc>
        <w:tc>
          <w:tcPr>
            <w:tcW w:w="1078" w:type="dxa"/>
          </w:tcPr>
          <w:p w14:paraId="27F89783" w14:textId="77777777" w:rsidR="00483AFC" w:rsidRDefault="00483AFC" w:rsidP="000D0DB0">
            <w:r>
              <w:t>Description</w:t>
            </w:r>
          </w:p>
        </w:tc>
        <w:tc>
          <w:tcPr>
            <w:tcW w:w="791" w:type="dxa"/>
          </w:tcPr>
          <w:p w14:paraId="06D943DA" w14:textId="77777777" w:rsidR="00483AFC" w:rsidRDefault="00483AFC" w:rsidP="000D0DB0">
            <w:r>
              <w:t>Data Type</w:t>
            </w:r>
          </w:p>
        </w:tc>
        <w:tc>
          <w:tcPr>
            <w:tcW w:w="750" w:type="dxa"/>
          </w:tcPr>
          <w:p w14:paraId="580CABB4" w14:textId="77777777" w:rsidR="00483AFC" w:rsidRDefault="00483AFC" w:rsidP="000D0DB0">
            <w:r>
              <w:t>Default Value</w:t>
            </w:r>
          </w:p>
        </w:tc>
        <w:tc>
          <w:tcPr>
            <w:tcW w:w="832" w:type="dxa"/>
          </w:tcPr>
          <w:p w14:paraId="79240A5A" w14:textId="77777777" w:rsidR="00483AFC" w:rsidRDefault="00483AFC" w:rsidP="000D0DB0">
            <w:r>
              <w:t>Primary Key</w:t>
            </w:r>
          </w:p>
        </w:tc>
        <w:tc>
          <w:tcPr>
            <w:tcW w:w="863" w:type="dxa"/>
          </w:tcPr>
          <w:p w14:paraId="76AE2976" w14:textId="77777777" w:rsidR="00483AFC" w:rsidRDefault="00483AFC" w:rsidP="000D0DB0">
            <w:r>
              <w:t>Example</w:t>
            </w:r>
          </w:p>
        </w:tc>
        <w:tc>
          <w:tcPr>
            <w:tcW w:w="1345" w:type="dxa"/>
          </w:tcPr>
          <w:p w14:paraId="12797CFF" w14:textId="2290F3AB" w:rsidR="00483AFC" w:rsidRDefault="00483AFC" w:rsidP="000D0DB0">
            <w:r>
              <w:t>Not Allowed? (Y/N)</w:t>
            </w:r>
          </w:p>
        </w:tc>
        <w:tc>
          <w:tcPr>
            <w:tcW w:w="730" w:type="dxa"/>
          </w:tcPr>
          <w:p w14:paraId="59BCF01E" w14:textId="77777777" w:rsidR="00483AFC" w:rsidRDefault="00483AFC" w:rsidP="000D0DB0">
            <w:r>
              <w:t>Length</w:t>
            </w:r>
          </w:p>
        </w:tc>
        <w:tc>
          <w:tcPr>
            <w:tcW w:w="997" w:type="dxa"/>
          </w:tcPr>
          <w:p w14:paraId="4054928E" w14:textId="77777777" w:rsidR="00483AFC" w:rsidRDefault="00483AFC" w:rsidP="000D0DB0">
            <w:r>
              <w:t>Validation Rules</w:t>
            </w:r>
          </w:p>
        </w:tc>
      </w:tr>
      <w:tr w:rsidR="00483AFC" w14:paraId="30182A3B" w14:textId="77777777" w:rsidTr="00483AFC">
        <w:trPr>
          <w:trHeight w:val="1061"/>
        </w:trPr>
        <w:tc>
          <w:tcPr>
            <w:tcW w:w="1078" w:type="dxa"/>
          </w:tcPr>
          <w:p w14:paraId="6532A1F1" w14:textId="77777777" w:rsidR="00483AFC" w:rsidRPr="00483AFC" w:rsidRDefault="00483AFC" w:rsidP="000D0DB0">
            <w:pPr>
              <w:rPr>
                <w:b w:val="0"/>
                <w:bCs/>
              </w:rPr>
            </w:pPr>
            <w:proofErr w:type="spellStart"/>
            <w:r w:rsidRPr="00483AFC">
              <w:rPr>
                <w:b w:val="0"/>
                <w:bCs/>
              </w:rPr>
              <w:t>cage_id</w:t>
            </w:r>
            <w:proofErr w:type="spellEnd"/>
          </w:p>
        </w:tc>
        <w:tc>
          <w:tcPr>
            <w:tcW w:w="1078" w:type="dxa"/>
          </w:tcPr>
          <w:p w14:paraId="627B99DA" w14:textId="77777777" w:rsidR="00483AFC" w:rsidRPr="00483AFC" w:rsidRDefault="00483AFC" w:rsidP="000D0DB0">
            <w:pPr>
              <w:rPr>
                <w:b w:val="0"/>
                <w:bCs/>
              </w:rPr>
            </w:pPr>
            <w:r w:rsidRPr="00483AFC">
              <w:rPr>
                <w:b w:val="0"/>
                <w:bCs/>
              </w:rPr>
              <w:t xml:space="preserve">Unique Identified for cage </w:t>
            </w:r>
          </w:p>
        </w:tc>
        <w:tc>
          <w:tcPr>
            <w:tcW w:w="791" w:type="dxa"/>
          </w:tcPr>
          <w:p w14:paraId="3ACA3156" w14:textId="77777777" w:rsidR="00483AFC" w:rsidRPr="00483AFC" w:rsidRDefault="00483AFC" w:rsidP="000D0DB0">
            <w:pPr>
              <w:rPr>
                <w:b w:val="0"/>
                <w:bCs/>
              </w:rPr>
            </w:pPr>
            <w:r w:rsidRPr="00483AFC">
              <w:rPr>
                <w:b w:val="0"/>
                <w:bCs/>
              </w:rPr>
              <w:t>int</w:t>
            </w:r>
          </w:p>
        </w:tc>
        <w:tc>
          <w:tcPr>
            <w:tcW w:w="750" w:type="dxa"/>
          </w:tcPr>
          <w:p w14:paraId="79D394B8" w14:textId="77777777" w:rsidR="00483AFC" w:rsidRPr="00483AFC" w:rsidRDefault="00483AFC" w:rsidP="000D0DB0">
            <w:pPr>
              <w:rPr>
                <w:b w:val="0"/>
                <w:bCs/>
              </w:rPr>
            </w:pPr>
            <w:r w:rsidRPr="00483AFC">
              <w:rPr>
                <w:b w:val="0"/>
                <w:bCs/>
              </w:rPr>
              <w:t>None</w:t>
            </w:r>
          </w:p>
        </w:tc>
        <w:tc>
          <w:tcPr>
            <w:tcW w:w="832" w:type="dxa"/>
          </w:tcPr>
          <w:p w14:paraId="44FD46F0" w14:textId="77777777" w:rsidR="00483AFC" w:rsidRPr="00483AFC" w:rsidRDefault="00483AFC" w:rsidP="000D0DB0">
            <w:pPr>
              <w:rPr>
                <w:b w:val="0"/>
                <w:bCs/>
              </w:rPr>
            </w:pPr>
            <w:r w:rsidRPr="00483AFC">
              <w:rPr>
                <w:b w:val="0"/>
                <w:bCs/>
              </w:rPr>
              <w:t>true</w:t>
            </w:r>
          </w:p>
        </w:tc>
        <w:tc>
          <w:tcPr>
            <w:tcW w:w="863" w:type="dxa"/>
          </w:tcPr>
          <w:p w14:paraId="439734D6" w14:textId="77777777" w:rsidR="00483AFC" w:rsidRPr="00483AFC" w:rsidRDefault="00483AFC" w:rsidP="000D0DB0">
            <w:pPr>
              <w:rPr>
                <w:b w:val="0"/>
                <w:bCs/>
              </w:rPr>
            </w:pPr>
            <w:r w:rsidRPr="00483AFC">
              <w:rPr>
                <w:b w:val="0"/>
                <w:bCs/>
              </w:rPr>
              <w:t>1</w:t>
            </w:r>
          </w:p>
        </w:tc>
        <w:tc>
          <w:tcPr>
            <w:tcW w:w="1345" w:type="dxa"/>
          </w:tcPr>
          <w:p w14:paraId="1AD2D2CE" w14:textId="77777777" w:rsidR="00483AFC" w:rsidRPr="00483AFC" w:rsidRDefault="00483AFC" w:rsidP="000D0DB0">
            <w:pPr>
              <w:rPr>
                <w:b w:val="0"/>
                <w:bCs/>
              </w:rPr>
            </w:pPr>
            <w:r w:rsidRPr="00483AFC">
              <w:rPr>
                <w:b w:val="0"/>
                <w:bCs/>
              </w:rPr>
              <w:t>N</w:t>
            </w:r>
          </w:p>
        </w:tc>
        <w:tc>
          <w:tcPr>
            <w:tcW w:w="730" w:type="dxa"/>
          </w:tcPr>
          <w:p w14:paraId="24EDF33E" w14:textId="77777777" w:rsidR="00483AFC" w:rsidRPr="00483AFC" w:rsidRDefault="00483AFC" w:rsidP="000D0DB0">
            <w:pPr>
              <w:rPr>
                <w:b w:val="0"/>
                <w:bCs/>
              </w:rPr>
            </w:pPr>
            <w:r w:rsidRPr="00483AFC">
              <w:rPr>
                <w:b w:val="0"/>
                <w:bCs/>
              </w:rPr>
              <w:t>11</w:t>
            </w:r>
          </w:p>
        </w:tc>
        <w:tc>
          <w:tcPr>
            <w:tcW w:w="997" w:type="dxa"/>
          </w:tcPr>
          <w:p w14:paraId="57995329" w14:textId="77777777" w:rsidR="00483AFC" w:rsidRPr="00483AFC" w:rsidRDefault="00483AFC" w:rsidP="000D0DB0">
            <w:pPr>
              <w:rPr>
                <w:b w:val="0"/>
                <w:bCs/>
              </w:rPr>
            </w:pPr>
            <w:r w:rsidRPr="00483AFC">
              <w:rPr>
                <w:b w:val="0"/>
                <w:bCs/>
              </w:rPr>
              <w:t>[0-9]</w:t>
            </w:r>
          </w:p>
        </w:tc>
      </w:tr>
      <w:tr w:rsidR="00483AFC" w14:paraId="01516585" w14:textId="77777777" w:rsidTr="00483AFC">
        <w:trPr>
          <w:trHeight w:val="1061"/>
        </w:trPr>
        <w:tc>
          <w:tcPr>
            <w:tcW w:w="1078" w:type="dxa"/>
          </w:tcPr>
          <w:p w14:paraId="2A18E736" w14:textId="77777777" w:rsidR="00483AFC" w:rsidRPr="00483AFC" w:rsidRDefault="00483AFC" w:rsidP="000D0DB0">
            <w:pPr>
              <w:rPr>
                <w:b w:val="0"/>
                <w:bCs/>
              </w:rPr>
            </w:pPr>
            <w:proofErr w:type="spellStart"/>
            <w:r w:rsidRPr="00483AFC">
              <w:rPr>
                <w:b w:val="0"/>
                <w:bCs/>
              </w:rPr>
              <w:t>cage_name</w:t>
            </w:r>
            <w:proofErr w:type="spellEnd"/>
          </w:p>
        </w:tc>
        <w:tc>
          <w:tcPr>
            <w:tcW w:w="1078" w:type="dxa"/>
          </w:tcPr>
          <w:p w14:paraId="186ACAED" w14:textId="77777777" w:rsidR="00483AFC" w:rsidRPr="00483AFC" w:rsidRDefault="00483AFC" w:rsidP="000D0DB0">
            <w:pPr>
              <w:rPr>
                <w:b w:val="0"/>
                <w:bCs/>
              </w:rPr>
            </w:pPr>
            <w:r w:rsidRPr="00483AFC">
              <w:rPr>
                <w:b w:val="0"/>
                <w:bCs/>
              </w:rPr>
              <w:t>name of assigned cage</w:t>
            </w:r>
          </w:p>
        </w:tc>
        <w:tc>
          <w:tcPr>
            <w:tcW w:w="791" w:type="dxa"/>
          </w:tcPr>
          <w:p w14:paraId="53F7A470" w14:textId="77777777" w:rsidR="00483AFC" w:rsidRPr="00483AFC" w:rsidRDefault="00483AFC" w:rsidP="000D0DB0">
            <w:pPr>
              <w:rPr>
                <w:b w:val="0"/>
                <w:bCs/>
              </w:rPr>
            </w:pPr>
            <w:r w:rsidRPr="00483AFC">
              <w:rPr>
                <w:b w:val="0"/>
                <w:bCs/>
              </w:rPr>
              <w:t>varchar</w:t>
            </w:r>
          </w:p>
        </w:tc>
        <w:tc>
          <w:tcPr>
            <w:tcW w:w="750" w:type="dxa"/>
          </w:tcPr>
          <w:p w14:paraId="5E6C3B52" w14:textId="77777777" w:rsidR="00483AFC" w:rsidRPr="00483AFC" w:rsidRDefault="00483AFC" w:rsidP="000D0DB0">
            <w:pPr>
              <w:rPr>
                <w:b w:val="0"/>
                <w:bCs/>
              </w:rPr>
            </w:pPr>
            <w:r w:rsidRPr="00483AFC">
              <w:rPr>
                <w:b w:val="0"/>
                <w:bCs/>
              </w:rPr>
              <w:t>None</w:t>
            </w:r>
          </w:p>
        </w:tc>
        <w:tc>
          <w:tcPr>
            <w:tcW w:w="832" w:type="dxa"/>
          </w:tcPr>
          <w:p w14:paraId="792CA26F" w14:textId="77777777" w:rsidR="00483AFC" w:rsidRPr="00483AFC" w:rsidRDefault="00483AFC" w:rsidP="000D0DB0">
            <w:pPr>
              <w:rPr>
                <w:b w:val="0"/>
                <w:bCs/>
              </w:rPr>
            </w:pPr>
            <w:r w:rsidRPr="00483AFC">
              <w:rPr>
                <w:b w:val="0"/>
                <w:bCs/>
              </w:rPr>
              <w:t>false</w:t>
            </w:r>
          </w:p>
        </w:tc>
        <w:tc>
          <w:tcPr>
            <w:tcW w:w="863" w:type="dxa"/>
          </w:tcPr>
          <w:p w14:paraId="406080DF" w14:textId="77777777" w:rsidR="00483AFC" w:rsidRPr="00483AFC" w:rsidRDefault="00483AFC" w:rsidP="000D0DB0">
            <w:pPr>
              <w:rPr>
                <w:b w:val="0"/>
                <w:bCs/>
              </w:rPr>
            </w:pPr>
            <w:r w:rsidRPr="00483AFC">
              <w:rPr>
                <w:b w:val="0"/>
                <w:bCs/>
              </w:rPr>
              <w:t>r1c1</w:t>
            </w:r>
          </w:p>
        </w:tc>
        <w:tc>
          <w:tcPr>
            <w:tcW w:w="1345" w:type="dxa"/>
          </w:tcPr>
          <w:p w14:paraId="513CD14A" w14:textId="77777777" w:rsidR="00483AFC" w:rsidRPr="00483AFC" w:rsidRDefault="00483AFC" w:rsidP="000D0DB0">
            <w:pPr>
              <w:rPr>
                <w:b w:val="0"/>
                <w:bCs/>
              </w:rPr>
            </w:pPr>
            <w:r w:rsidRPr="00483AFC">
              <w:rPr>
                <w:b w:val="0"/>
                <w:bCs/>
              </w:rPr>
              <w:t>Y</w:t>
            </w:r>
          </w:p>
        </w:tc>
        <w:tc>
          <w:tcPr>
            <w:tcW w:w="730" w:type="dxa"/>
          </w:tcPr>
          <w:p w14:paraId="2535DB67" w14:textId="77777777" w:rsidR="00483AFC" w:rsidRPr="00483AFC" w:rsidRDefault="00483AFC" w:rsidP="000D0DB0">
            <w:pPr>
              <w:rPr>
                <w:b w:val="0"/>
                <w:bCs/>
              </w:rPr>
            </w:pPr>
            <w:r w:rsidRPr="00483AFC">
              <w:rPr>
                <w:b w:val="0"/>
                <w:bCs/>
              </w:rPr>
              <w:t>50</w:t>
            </w:r>
          </w:p>
        </w:tc>
        <w:tc>
          <w:tcPr>
            <w:tcW w:w="997" w:type="dxa"/>
          </w:tcPr>
          <w:p w14:paraId="1E2EB7E4" w14:textId="77777777" w:rsidR="00483AFC" w:rsidRPr="00483AFC" w:rsidRDefault="00483AFC" w:rsidP="000D0DB0">
            <w:pPr>
              <w:rPr>
                <w:b w:val="0"/>
                <w:bCs/>
              </w:rPr>
            </w:pPr>
            <w:r w:rsidRPr="00483AFC">
              <w:rPr>
                <w:b w:val="0"/>
                <w:bCs/>
              </w:rPr>
              <w:t>[A-Z,0-9]</w:t>
            </w:r>
          </w:p>
        </w:tc>
      </w:tr>
      <w:tr w:rsidR="00483AFC" w14:paraId="5C38319A" w14:textId="77777777" w:rsidTr="00483AFC">
        <w:trPr>
          <w:trHeight w:val="1756"/>
        </w:trPr>
        <w:tc>
          <w:tcPr>
            <w:tcW w:w="1078" w:type="dxa"/>
          </w:tcPr>
          <w:p w14:paraId="2AB061EE" w14:textId="77777777" w:rsidR="00483AFC" w:rsidRPr="00483AFC" w:rsidRDefault="00483AFC" w:rsidP="000D0DB0">
            <w:pPr>
              <w:rPr>
                <w:b w:val="0"/>
                <w:bCs/>
              </w:rPr>
            </w:pPr>
            <w:proofErr w:type="spellStart"/>
            <w:r w:rsidRPr="00483AFC">
              <w:rPr>
                <w:b w:val="0"/>
                <w:bCs/>
              </w:rPr>
              <w:t>is_exist</w:t>
            </w:r>
            <w:proofErr w:type="spellEnd"/>
          </w:p>
        </w:tc>
        <w:tc>
          <w:tcPr>
            <w:tcW w:w="1078" w:type="dxa"/>
          </w:tcPr>
          <w:p w14:paraId="4BA9AD4B" w14:textId="77777777" w:rsidR="00483AFC" w:rsidRPr="00483AFC" w:rsidRDefault="00483AFC" w:rsidP="000D0DB0">
            <w:pPr>
              <w:rPr>
                <w:b w:val="0"/>
                <w:bCs/>
              </w:rPr>
            </w:pPr>
            <w:r w:rsidRPr="00483AFC">
              <w:rPr>
                <w:b w:val="0"/>
                <w:bCs/>
              </w:rPr>
              <w:t>Identify if the data should be shown to users</w:t>
            </w:r>
          </w:p>
        </w:tc>
        <w:tc>
          <w:tcPr>
            <w:tcW w:w="791" w:type="dxa"/>
          </w:tcPr>
          <w:p w14:paraId="476A06AD" w14:textId="77777777" w:rsidR="00483AFC" w:rsidRPr="00483AFC" w:rsidRDefault="00483AFC" w:rsidP="000D0DB0">
            <w:pPr>
              <w:rPr>
                <w:b w:val="0"/>
                <w:bCs/>
              </w:rPr>
            </w:pPr>
            <w:r w:rsidRPr="00483AFC">
              <w:rPr>
                <w:b w:val="0"/>
                <w:bCs/>
              </w:rPr>
              <w:t>varchar</w:t>
            </w:r>
          </w:p>
        </w:tc>
        <w:tc>
          <w:tcPr>
            <w:tcW w:w="750" w:type="dxa"/>
          </w:tcPr>
          <w:p w14:paraId="498EF6B6" w14:textId="77777777" w:rsidR="00483AFC" w:rsidRPr="00483AFC" w:rsidRDefault="00483AFC" w:rsidP="000D0DB0">
            <w:pPr>
              <w:rPr>
                <w:b w:val="0"/>
                <w:bCs/>
              </w:rPr>
            </w:pPr>
            <w:r w:rsidRPr="00483AFC">
              <w:rPr>
                <w:b w:val="0"/>
                <w:bCs/>
              </w:rPr>
              <w:t>true</w:t>
            </w:r>
          </w:p>
        </w:tc>
        <w:tc>
          <w:tcPr>
            <w:tcW w:w="832" w:type="dxa"/>
          </w:tcPr>
          <w:p w14:paraId="0C9B721F" w14:textId="77777777" w:rsidR="00483AFC" w:rsidRPr="00483AFC" w:rsidRDefault="00483AFC" w:rsidP="000D0DB0">
            <w:pPr>
              <w:rPr>
                <w:b w:val="0"/>
                <w:bCs/>
              </w:rPr>
            </w:pPr>
            <w:r w:rsidRPr="00483AFC">
              <w:rPr>
                <w:b w:val="0"/>
                <w:bCs/>
              </w:rPr>
              <w:t>false</w:t>
            </w:r>
          </w:p>
        </w:tc>
        <w:tc>
          <w:tcPr>
            <w:tcW w:w="863" w:type="dxa"/>
          </w:tcPr>
          <w:p w14:paraId="4275C61C" w14:textId="77777777" w:rsidR="00483AFC" w:rsidRPr="00483AFC" w:rsidRDefault="00483AFC" w:rsidP="000D0DB0">
            <w:pPr>
              <w:rPr>
                <w:b w:val="0"/>
                <w:bCs/>
              </w:rPr>
            </w:pPr>
            <w:r w:rsidRPr="00483AFC">
              <w:rPr>
                <w:b w:val="0"/>
                <w:bCs/>
              </w:rPr>
              <w:t>true</w:t>
            </w:r>
          </w:p>
        </w:tc>
        <w:tc>
          <w:tcPr>
            <w:tcW w:w="1345" w:type="dxa"/>
          </w:tcPr>
          <w:p w14:paraId="3B3DF883" w14:textId="77777777" w:rsidR="00483AFC" w:rsidRPr="00483AFC" w:rsidRDefault="00483AFC" w:rsidP="000D0DB0">
            <w:pPr>
              <w:rPr>
                <w:b w:val="0"/>
                <w:bCs/>
              </w:rPr>
            </w:pPr>
            <w:r w:rsidRPr="00483AFC">
              <w:rPr>
                <w:b w:val="0"/>
                <w:bCs/>
              </w:rPr>
              <w:t>Y</w:t>
            </w:r>
          </w:p>
        </w:tc>
        <w:tc>
          <w:tcPr>
            <w:tcW w:w="730" w:type="dxa"/>
          </w:tcPr>
          <w:p w14:paraId="53739959" w14:textId="77777777" w:rsidR="00483AFC" w:rsidRPr="00483AFC" w:rsidRDefault="00483AFC" w:rsidP="000D0DB0">
            <w:pPr>
              <w:rPr>
                <w:b w:val="0"/>
                <w:bCs/>
              </w:rPr>
            </w:pPr>
            <w:r w:rsidRPr="00483AFC">
              <w:rPr>
                <w:b w:val="0"/>
                <w:bCs/>
              </w:rPr>
              <w:t>50</w:t>
            </w:r>
          </w:p>
        </w:tc>
        <w:tc>
          <w:tcPr>
            <w:tcW w:w="997" w:type="dxa"/>
          </w:tcPr>
          <w:p w14:paraId="14CECA6B" w14:textId="77777777" w:rsidR="00483AFC" w:rsidRPr="00483AFC" w:rsidRDefault="00483AFC" w:rsidP="000D0DB0">
            <w:pPr>
              <w:rPr>
                <w:b w:val="0"/>
                <w:bCs/>
              </w:rPr>
            </w:pPr>
            <w:r w:rsidRPr="00483AFC">
              <w:rPr>
                <w:b w:val="0"/>
                <w:bCs/>
              </w:rPr>
              <w:t>[a-z]</w:t>
            </w:r>
          </w:p>
        </w:tc>
      </w:tr>
    </w:tbl>
    <w:p w14:paraId="72D3CCC4" w14:textId="77777777" w:rsidR="00483AFC" w:rsidRDefault="00483AFC" w:rsidP="00483AFC"/>
    <w:tbl>
      <w:tblPr>
        <w:tblStyle w:val="TableGrid"/>
        <w:tblW w:w="3460" w:type="dxa"/>
        <w:tblLook w:val="04A0" w:firstRow="1" w:lastRow="0" w:firstColumn="1" w:lastColumn="0" w:noHBand="0" w:noVBand="1"/>
      </w:tblPr>
      <w:tblGrid>
        <w:gridCol w:w="1140"/>
        <w:gridCol w:w="1140"/>
        <w:gridCol w:w="776"/>
        <w:gridCol w:w="808"/>
        <w:gridCol w:w="891"/>
        <w:gridCol w:w="1068"/>
        <w:gridCol w:w="963"/>
        <w:gridCol w:w="787"/>
        <w:gridCol w:w="1057"/>
      </w:tblGrid>
      <w:tr w:rsidR="00483AFC" w14:paraId="7578D9EE" w14:textId="77777777" w:rsidTr="00483AFC">
        <w:trPr>
          <w:trHeight w:val="715"/>
        </w:trPr>
        <w:tc>
          <w:tcPr>
            <w:tcW w:w="429" w:type="dxa"/>
          </w:tcPr>
          <w:p w14:paraId="426363A7" w14:textId="77777777" w:rsidR="00483AFC" w:rsidRDefault="00483AFC" w:rsidP="000D0DB0">
            <w:r>
              <w:t>Table Name</w:t>
            </w:r>
          </w:p>
        </w:tc>
        <w:tc>
          <w:tcPr>
            <w:tcW w:w="3031" w:type="dxa"/>
            <w:gridSpan w:val="8"/>
          </w:tcPr>
          <w:p w14:paraId="79F2DF99" w14:textId="77777777" w:rsidR="00483AFC" w:rsidRDefault="00483AFC" w:rsidP="000D0DB0">
            <w:proofErr w:type="spellStart"/>
            <w:r>
              <w:t>tbl_batch</w:t>
            </w:r>
            <w:proofErr w:type="spellEnd"/>
          </w:p>
        </w:tc>
      </w:tr>
      <w:tr w:rsidR="00483AFC" w14:paraId="6DF61D55" w14:textId="77777777" w:rsidTr="00483AFC">
        <w:trPr>
          <w:trHeight w:val="377"/>
        </w:trPr>
        <w:tc>
          <w:tcPr>
            <w:tcW w:w="429" w:type="dxa"/>
          </w:tcPr>
          <w:p w14:paraId="384D6849" w14:textId="77777777" w:rsidR="00483AFC" w:rsidRDefault="00483AFC" w:rsidP="000D0DB0">
            <w:r>
              <w:t>Description</w:t>
            </w:r>
          </w:p>
        </w:tc>
        <w:tc>
          <w:tcPr>
            <w:tcW w:w="3031" w:type="dxa"/>
            <w:gridSpan w:val="8"/>
          </w:tcPr>
          <w:p w14:paraId="0CA696DC" w14:textId="77777777" w:rsidR="00483AFC" w:rsidRDefault="00483AFC" w:rsidP="000D0DB0">
            <w:r>
              <w:t>This table records the batch information of the pig</w:t>
            </w:r>
          </w:p>
        </w:tc>
      </w:tr>
      <w:tr w:rsidR="00483AFC" w14:paraId="206A29D2" w14:textId="77777777" w:rsidTr="00483AFC">
        <w:trPr>
          <w:trHeight w:val="357"/>
        </w:trPr>
        <w:tc>
          <w:tcPr>
            <w:tcW w:w="429" w:type="dxa"/>
          </w:tcPr>
          <w:p w14:paraId="15D0348D" w14:textId="77777777" w:rsidR="00483AFC" w:rsidRDefault="00483AFC" w:rsidP="000D0DB0">
            <w:r>
              <w:t>Alias</w:t>
            </w:r>
          </w:p>
        </w:tc>
        <w:tc>
          <w:tcPr>
            <w:tcW w:w="3031" w:type="dxa"/>
            <w:gridSpan w:val="8"/>
          </w:tcPr>
          <w:p w14:paraId="6F7CC3A3" w14:textId="77777777" w:rsidR="00483AFC" w:rsidRDefault="00483AFC" w:rsidP="000D0DB0">
            <w:r>
              <w:t>None</w:t>
            </w:r>
          </w:p>
        </w:tc>
      </w:tr>
      <w:tr w:rsidR="00483AFC" w14:paraId="42933EB3" w14:textId="77777777" w:rsidTr="00483AFC">
        <w:trPr>
          <w:trHeight w:val="715"/>
        </w:trPr>
        <w:tc>
          <w:tcPr>
            <w:tcW w:w="429" w:type="dxa"/>
          </w:tcPr>
          <w:p w14:paraId="23D31C75" w14:textId="77777777" w:rsidR="00483AFC" w:rsidRDefault="00483AFC" w:rsidP="000D0DB0">
            <w:r>
              <w:t>Attribute Name</w:t>
            </w:r>
          </w:p>
        </w:tc>
        <w:tc>
          <w:tcPr>
            <w:tcW w:w="429" w:type="dxa"/>
          </w:tcPr>
          <w:p w14:paraId="74F76CB2" w14:textId="77777777" w:rsidR="00483AFC" w:rsidRDefault="00483AFC" w:rsidP="000D0DB0">
            <w:r>
              <w:t>Description</w:t>
            </w:r>
          </w:p>
        </w:tc>
        <w:tc>
          <w:tcPr>
            <w:tcW w:w="321" w:type="dxa"/>
          </w:tcPr>
          <w:p w14:paraId="5311F1B5" w14:textId="77777777" w:rsidR="00483AFC" w:rsidRDefault="00483AFC" w:rsidP="000D0DB0">
            <w:r>
              <w:t>Data Type</w:t>
            </w:r>
          </w:p>
        </w:tc>
        <w:tc>
          <w:tcPr>
            <w:tcW w:w="305" w:type="dxa"/>
          </w:tcPr>
          <w:p w14:paraId="72728F22" w14:textId="77777777" w:rsidR="00483AFC" w:rsidRDefault="00483AFC" w:rsidP="000D0DB0">
            <w:r>
              <w:t>Default Value</w:t>
            </w:r>
          </w:p>
        </w:tc>
        <w:tc>
          <w:tcPr>
            <w:tcW w:w="336" w:type="dxa"/>
          </w:tcPr>
          <w:p w14:paraId="2FE9F826" w14:textId="77777777" w:rsidR="00483AFC" w:rsidRDefault="00483AFC" w:rsidP="000D0DB0">
            <w:r>
              <w:t>Primary Key</w:t>
            </w:r>
          </w:p>
        </w:tc>
        <w:tc>
          <w:tcPr>
            <w:tcW w:w="413" w:type="dxa"/>
          </w:tcPr>
          <w:p w14:paraId="3DE199C1" w14:textId="77777777" w:rsidR="00483AFC" w:rsidRDefault="00483AFC" w:rsidP="000D0DB0">
            <w:r>
              <w:t>Example</w:t>
            </w:r>
          </w:p>
        </w:tc>
        <w:tc>
          <w:tcPr>
            <w:tcW w:w="528" w:type="dxa"/>
          </w:tcPr>
          <w:p w14:paraId="12D453B0" w14:textId="69527014" w:rsidR="00483AFC" w:rsidRDefault="00483AFC" w:rsidP="000D0DB0">
            <w:r>
              <w:t>Not Allowed? (Y/N)</w:t>
            </w:r>
          </w:p>
        </w:tc>
        <w:tc>
          <w:tcPr>
            <w:tcW w:w="298" w:type="dxa"/>
          </w:tcPr>
          <w:p w14:paraId="769B40DB" w14:textId="77777777" w:rsidR="00483AFC" w:rsidRDefault="00483AFC" w:rsidP="000D0DB0">
            <w:r>
              <w:t>Length</w:t>
            </w:r>
          </w:p>
        </w:tc>
        <w:tc>
          <w:tcPr>
            <w:tcW w:w="398" w:type="dxa"/>
          </w:tcPr>
          <w:p w14:paraId="3D13FB0F" w14:textId="77777777" w:rsidR="00483AFC" w:rsidRDefault="00483AFC" w:rsidP="000D0DB0">
            <w:r>
              <w:t>Validation Rules</w:t>
            </w:r>
          </w:p>
        </w:tc>
      </w:tr>
      <w:tr w:rsidR="00483AFC" w14:paraId="30EDAE8E" w14:textId="77777777" w:rsidTr="00483AFC">
        <w:trPr>
          <w:trHeight w:val="1094"/>
        </w:trPr>
        <w:tc>
          <w:tcPr>
            <w:tcW w:w="429" w:type="dxa"/>
          </w:tcPr>
          <w:p w14:paraId="25D9211C" w14:textId="77777777" w:rsidR="00483AFC" w:rsidRPr="00483AFC" w:rsidRDefault="00483AFC" w:rsidP="000D0DB0">
            <w:pPr>
              <w:rPr>
                <w:b w:val="0"/>
                <w:bCs/>
              </w:rPr>
            </w:pPr>
            <w:proofErr w:type="spellStart"/>
            <w:r w:rsidRPr="00483AFC">
              <w:rPr>
                <w:b w:val="0"/>
                <w:bCs/>
              </w:rPr>
              <w:t>batch_id</w:t>
            </w:r>
            <w:proofErr w:type="spellEnd"/>
          </w:p>
        </w:tc>
        <w:tc>
          <w:tcPr>
            <w:tcW w:w="429" w:type="dxa"/>
          </w:tcPr>
          <w:p w14:paraId="15D7FEF9" w14:textId="77777777" w:rsidR="00483AFC" w:rsidRPr="00483AFC" w:rsidRDefault="00483AFC" w:rsidP="000D0DB0">
            <w:pPr>
              <w:rPr>
                <w:b w:val="0"/>
                <w:bCs/>
              </w:rPr>
            </w:pPr>
            <w:r w:rsidRPr="00483AFC">
              <w:rPr>
                <w:b w:val="0"/>
                <w:bCs/>
              </w:rPr>
              <w:t xml:space="preserve">Unique Identified for batch </w:t>
            </w:r>
          </w:p>
        </w:tc>
        <w:tc>
          <w:tcPr>
            <w:tcW w:w="321" w:type="dxa"/>
          </w:tcPr>
          <w:p w14:paraId="1A5D5B18" w14:textId="77777777" w:rsidR="00483AFC" w:rsidRPr="00483AFC" w:rsidRDefault="00483AFC" w:rsidP="000D0DB0">
            <w:pPr>
              <w:rPr>
                <w:b w:val="0"/>
                <w:bCs/>
              </w:rPr>
            </w:pPr>
            <w:r w:rsidRPr="00483AFC">
              <w:rPr>
                <w:b w:val="0"/>
                <w:bCs/>
              </w:rPr>
              <w:t>int</w:t>
            </w:r>
          </w:p>
        </w:tc>
        <w:tc>
          <w:tcPr>
            <w:tcW w:w="305" w:type="dxa"/>
          </w:tcPr>
          <w:p w14:paraId="0A7C69E2" w14:textId="77777777" w:rsidR="00483AFC" w:rsidRPr="00483AFC" w:rsidRDefault="00483AFC" w:rsidP="000D0DB0">
            <w:pPr>
              <w:rPr>
                <w:b w:val="0"/>
                <w:bCs/>
              </w:rPr>
            </w:pPr>
            <w:r w:rsidRPr="00483AFC">
              <w:rPr>
                <w:b w:val="0"/>
                <w:bCs/>
              </w:rPr>
              <w:t>None</w:t>
            </w:r>
          </w:p>
        </w:tc>
        <w:tc>
          <w:tcPr>
            <w:tcW w:w="336" w:type="dxa"/>
          </w:tcPr>
          <w:p w14:paraId="61F6C57C" w14:textId="77777777" w:rsidR="00483AFC" w:rsidRPr="00483AFC" w:rsidRDefault="00483AFC" w:rsidP="000D0DB0">
            <w:pPr>
              <w:rPr>
                <w:b w:val="0"/>
                <w:bCs/>
              </w:rPr>
            </w:pPr>
            <w:r w:rsidRPr="00483AFC">
              <w:rPr>
                <w:b w:val="0"/>
                <w:bCs/>
              </w:rPr>
              <w:t>true</w:t>
            </w:r>
          </w:p>
        </w:tc>
        <w:tc>
          <w:tcPr>
            <w:tcW w:w="413" w:type="dxa"/>
          </w:tcPr>
          <w:p w14:paraId="530323B3" w14:textId="77777777" w:rsidR="00483AFC" w:rsidRPr="00483AFC" w:rsidRDefault="00483AFC" w:rsidP="000D0DB0">
            <w:pPr>
              <w:rPr>
                <w:b w:val="0"/>
                <w:bCs/>
              </w:rPr>
            </w:pPr>
            <w:r w:rsidRPr="00483AFC">
              <w:rPr>
                <w:b w:val="0"/>
                <w:bCs/>
              </w:rPr>
              <w:t>1</w:t>
            </w:r>
          </w:p>
        </w:tc>
        <w:tc>
          <w:tcPr>
            <w:tcW w:w="528" w:type="dxa"/>
          </w:tcPr>
          <w:p w14:paraId="3A7D7B52" w14:textId="77777777" w:rsidR="00483AFC" w:rsidRPr="00483AFC" w:rsidRDefault="00483AFC" w:rsidP="000D0DB0">
            <w:pPr>
              <w:rPr>
                <w:b w:val="0"/>
                <w:bCs/>
              </w:rPr>
            </w:pPr>
            <w:r w:rsidRPr="00483AFC">
              <w:rPr>
                <w:b w:val="0"/>
                <w:bCs/>
              </w:rPr>
              <w:t>N</w:t>
            </w:r>
          </w:p>
        </w:tc>
        <w:tc>
          <w:tcPr>
            <w:tcW w:w="298" w:type="dxa"/>
          </w:tcPr>
          <w:p w14:paraId="7AF0C4D7" w14:textId="77777777" w:rsidR="00483AFC" w:rsidRPr="00483AFC" w:rsidRDefault="00483AFC" w:rsidP="000D0DB0">
            <w:pPr>
              <w:rPr>
                <w:b w:val="0"/>
                <w:bCs/>
              </w:rPr>
            </w:pPr>
            <w:r w:rsidRPr="00483AFC">
              <w:rPr>
                <w:b w:val="0"/>
                <w:bCs/>
              </w:rPr>
              <w:t>11</w:t>
            </w:r>
          </w:p>
        </w:tc>
        <w:tc>
          <w:tcPr>
            <w:tcW w:w="398" w:type="dxa"/>
          </w:tcPr>
          <w:p w14:paraId="01BC53F6" w14:textId="77777777" w:rsidR="00483AFC" w:rsidRPr="00483AFC" w:rsidRDefault="00483AFC" w:rsidP="000D0DB0">
            <w:pPr>
              <w:rPr>
                <w:b w:val="0"/>
                <w:bCs/>
              </w:rPr>
            </w:pPr>
            <w:r w:rsidRPr="00483AFC">
              <w:rPr>
                <w:b w:val="0"/>
                <w:bCs/>
              </w:rPr>
              <w:t>[0-9]</w:t>
            </w:r>
          </w:p>
        </w:tc>
      </w:tr>
      <w:tr w:rsidR="00483AFC" w14:paraId="5E6E319A" w14:textId="77777777" w:rsidTr="00483AFC">
        <w:trPr>
          <w:trHeight w:val="715"/>
        </w:trPr>
        <w:tc>
          <w:tcPr>
            <w:tcW w:w="429" w:type="dxa"/>
          </w:tcPr>
          <w:p w14:paraId="294E3B2E" w14:textId="77777777" w:rsidR="00483AFC" w:rsidRPr="00483AFC" w:rsidRDefault="00483AFC" w:rsidP="000D0DB0">
            <w:pPr>
              <w:rPr>
                <w:b w:val="0"/>
                <w:bCs/>
              </w:rPr>
            </w:pPr>
            <w:proofErr w:type="spellStart"/>
            <w:r w:rsidRPr="00483AFC">
              <w:rPr>
                <w:b w:val="0"/>
                <w:bCs/>
              </w:rPr>
              <w:t>sow_id</w:t>
            </w:r>
            <w:proofErr w:type="spellEnd"/>
          </w:p>
        </w:tc>
        <w:tc>
          <w:tcPr>
            <w:tcW w:w="429" w:type="dxa"/>
          </w:tcPr>
          <w:p w14:paraId="39412A07" w14:textId="77777777" w:rsidR="00483AFC" w:rsidRPr="00483AFC" w:rsidRDefault="00483AFC" w:rsidP="000D0DB0">
            <w:pPr>
              <w:rPr>
                <w:b w:val="0"/>
                <w:bCs/>
              </w:rPr>
            </w:pPr>
            <w:r w:rsidRPr="00483AFC">
              <w:rPr>
                <w:b w:val="0"/>
                <w:bCs/>
              </w:rPr>
              <w:t>id of the sow pig</w:t>
            </w:r>
          </w:p>
        </w:tc>
        <w:tc>
          <w:tcPr>
            <w:tcW w:w="321" w:type="dxa"/>
          </w:tcPr>
          <w:p w14:paraId="13F631FA" w14:textId="77777777" w:rsidR="00483AFC" w:rsidRPr="00483AFC" w:rsidRDefault="00483AFC" w:rsidP="000D0DB0">
            <w:pPr>
              <w:rPr>
                <w:b w:val="0"/>
                <w:bCs/>
              </w:rPr>
            </w:pPr>
            <w:r w:rsidRPr="00483AFC">
              <w:rPr>
                <w:b w:val="0"/>
                <w:bCs/>
              </w:rPr>
              <w:t>varchar</w:t>
            </w:r>
          </w:p>
        </w:tc>
        <w:tc>
          <w:tcPr>
            <w:tcW w:w="305" w:type="dxa"/>
          </w:tcPr>
          <w:p w14:paraId="66E7F8B8" w14:textId="77777777" w:rsidR="00483AFC" w:rsidRPr="00483AFC" w:rsidRDefault="00483AFC" w:rsidP="000D0DB0">
            <w:pPr>
              <w:rPr>
                <w:b w:val="0"/>
                <w:bCs/>
              </w:rPr>
            </w:pPr>
            <w:r w:rsidRPr="00483AFC">
              <w:rPr>
                <w:b w:val="0"/>
                <w:bCs/>
              </w:rPr>
              <w:t>None</w:t>
            </w:r>
          </w:p>
        </w:tc>
        <w:tc>
          <w:tcPr>
            <w:tcW w:w="336" w:type="dxa"/>
          </w:tcPr>
          <w:p w14:paraId="6C3D8DD2" w14:textId="77777777" w:rsidR="00483AFC" w:rsidRPr="00483AFC" w:rsidRDefault="00483AFC" w:rsidP="000D0DB0">
            <w:pPr>
              <w:rPr>
                <w:b w:val="0"/>
                <w:bCs/>
              </w:rPr>
            </w:pPr>
            <w:r w:rsidRPr="00483AFC">
              <w:rPr>
                <w:b w:val="0"/>
                <w:bCs/>
              </w:rPr>
              <w:t>false</w:t>
            </w:r>
          </w:p>
        </w:tc>
        <w:tc>
          <w:tcPr>
            <w:tcW w:w="413" w:type="dxa"/>
          </w:tcPr>
          <w:p w14:paraId="1076AF79" w14:textId="77777777" w:rsidR="00483AFC" w:rsidRPr="00483AFC" w:rsidRDefault="00483AFC" w:rsidP="000D0DB0">
            <w:pPr>
              <w:rPr>
                <w:b w:val="0"/>
                <w:bCs/>
              </w:rPr>
            </w:pPr>
            <w:r w:rsidRPr="00483AFC">
              <w:rPr>
                <w:b w:val="0"/>
                <w:bCs/>
              </w:rPr>
              <w:t>pig_hkl525</w:t>
            </w:r>
          </w:p>
        </w:tc>
        <w:tc>
          <w:tcPr>
            <w:tcW w:w="528" w:type="dxa"/>
          </w:tcPr>
          <w:p w14:paraId="343663F0" w14:textId="77777777" w:rsidR="00483AFC" w:rsidRPr="00483AFC" w:rsidRDefault="00483AFC" w:rsidP="000D0DB0">
            <w:pPr>
              <w:rPr>
                <w:b w:val="0"/>
                <w:bCs/>
              </w:rPr>
            </w:pPr>
            <w:r w:rsidRPr="00483AFC">
              <w:rPr>
                <w:b w:val="0"/>
                <w:bCs/>
              </w:rPr>
              <w:t>Y</w:t>
            </w:r>
          </w:p>
        </w:tc>
        <w:tc>
          <w:tcPr>
            <w:tcW w:w="298" w:type="dxa"/>
          </w:tcPr>
          <w:p w14:paraId="25A4C3C2" w14:textId="77777777" w:rsidR="00483AFC" w:rsidRPr="00483AFC" w:rsidRDefault="00483AFC" w:rsidP="000D0DB0">
            <w:pPr>
              <w:rPr>
                <w:b w:val="0"/>
                <w:bCs/>
              </w:rPr>
            </w:pPr>
            <w:r w:rsidRPr="00483AFC">
              <w:rPr>
                <w:b w:val="0"/>
                <w:bCs/>
              </w:rPr>
              <w:t>50</w:t>
            </w:r>
          </w:p>
        </w:tc>
        <w:tc>
          <w:tcPr>
            <w:tcW w:w="398" w:type="dxa"/>
          </w:tcPr>
          <w:p w14:paraId="3CF6AD96" w14:textId="77777777" w:rsidR="00483AFC" w:rsidRPr="00483AFC" w:rsidRDefault="00483AFC" w:rsidP="000D0DB0">
            <w:pPr>
              <w:rPr>
                <w:b w:val="0"/>
                <w:bCs/>
              </w:rPr>
            </w:pPr>
            <w:r w:rsidRPr="00483AFC">
              <w:rPr>
                <w:b w:val="0"/>
                <w:bCs/>
              </w:rPr>
              <w:t>[0-</w:t>
            </w:r>
            <w:proofErr w:type="gramStart"/>
            <w:r w:rsidRPr="00483AFC">
              <w:rPr>
                <w:b w:val="0"/>
                <w:bCs/>
              </w:rPr>
              <w:t>9,A</w:t>
            </w:r>
            <w:proofErr w:type="gramEnd"/>
            <w:r w:rsidRPr="00483AFC">
              <w:rPr>
                <w:b w:val="0"/>
                <w:bCs/>
              </w:rPr>
              <w:t>-Z,a-z]</w:t>
            </w:r>
          </w:p>
        </w:tc>
      </w:tr>
      <w:tr w:rsidR="00483AFC" w14:paraId="14C2630E" w14:textId="77777777" w:rsidTr="00483AFC">
        <w:trPr>
          <w:trHeight w:val="735"/>
        </w:trPr>
        <w:tc>
          <w:tcPr>
            <w:tcW w:w="429" w:type="dxa"/>
          </w:tcPr>
          <w:p w14:paraId="4471C02E" w14:textId="77777777" w:rsidR="00483AFC" w:rsidRPr="00483AFC" w:rsidRDefault="00483AFC" w:rsidP="000D0DB0">
            <w:pPr>
              <w:rPr>
                <w:b w:val="0"/>
                <w:bCs/>
              </w:rPr>
            </w:pPr>
            <w:proofErr w:type="spellStart"/>
            <w:r w:rsidRPr="00483AFC">
              <w:rPr>
                <w:b w:val="0"/>
                <w:bCs/>
              </w:rPr>
              <w:t>boar_id</w:t>
            </w:r>
            <w:proofErr w:type="spellEnd"/>
          </w:p>
        </w:tc>
        <w:tc>
          <w:tcPr>
            <w:tcW w:w="429" w:type="dxa"/>
          </w:tcPr>
          <w:p w14:paraId="5AE67961" w14:textId="77777777" w:rsidR="00483AFC" w:rsidRPr="00483AFC" w:rsidRDefault="00483AFC" w:rsidP="000D0DB0">
            <w:pPr>
              <w:rPr>
                <w:b w:val="0"/>
                <w:bCs/>
              </w:rPr>
            </w:pPr>
            <w:r w:rsidRPr="00483AFC">
              <w:rPr>
                <w:b w:val="0"/>
                <w:bCs/>
              </w:rPr>
              <w:t>id of the boar pig</w:t>
            </w:r>
          </w:p>
        </w:tc>
        <w:tc>
          <w:tcPr>
            <w:tcW w:w="321" w:type="dxa"/>
          </w:tcPr>
          <w:p w14:paraId="56CB61D1" w14:textId="77777777" w:rsidR="00483AFC" w:rsidRPr="00483AFC" w:rsidRDefault="00483AFC" w:rsidP="000D0DB0">
            <w:pPr>
              <w:rPr>
                <w:b w:val="0"/>
                <w:bCs/>
              </w:rPr>
            </w:pPr>
            <w:r w:rsidRPr="00483AFC">
              <w:rPr>
                <w:b w:val="0"/>
                <w:bCs/>
              </w:rPr>
              <w:t>varchar</w:t>
            </w:r>
          </w:p>
        </w:tc>
        <w:tc>
          <w:tcPr>
            <w:tcW w:w="305" w:type="dxa"/>
          </w:tcPr>
          <w:p w14:paraId="53747820" w14:textId="77777777" w:rsidR="00483AFC" w:rsidRPr="00483AFC" w:rsidRDefault="00483AFC" w:rsidP="000D0DB0">
            <w:pPr>
              <w:rPr>
                <w:b w:val="0"/>
                <w:bCs/>
              </w:rPr>
            </w:pPr>
            <w:r w:rsidRPr="00483AFC">
              <w:rPr>
                <w:b w:val="0"/>
                <w:bCs/>
              </w:rPr>
              <w:t>None</w:t>
            </w:r>
          </w:p>
        </w:tc>
        <w:tc>
          <w:tcPr>
            <w:tcW w:w="336" w:type="dxa"/>
          </w:tcPr>
          <w:p w14:paraId="36313E5D" w14:textId="77777777" w:rsidR="00483AFC" w:rsidRPr="00483AFC" w:rsidRDefault="00483AFC" w:rsidP="000D0DB0">
            <w:pPr>
              <w:rPr>
                <w:b w:val="0"/>
                <w:bCs/>
              </w:rPr>
            </w:pPr>
            <w:r w:rsidRPr="00483AFC">
              <w:rPr>
                <w:b w:val="0"/>
                <w:bCs/>
              </w:rPr>
              <w:t>false</w:t>
            </w:r>
          </w:p>
        </w:tc>
        <w:tc>
          <w:tcPr>
            <w:tcW w:w="413" w:type="dxa"/>
          </w:tcPr>
          <w:p w14:paraId="1A324E5A" w14:textId="77777777" w:rsidR="00483AFC" w:rsidRPr="00483AFC" w:rsidRDefault="00483AFC" w:rsidP="000D0DB0">
            <w:pPr>
              <w:rPr>
                <w:b w:val="0"/>
                <w:bCs/>
              </w:rPr>
            </w:pPr>
            <w:r w:rsidRPr="00483AFC">
              <w:rPr>
                <w:b w:val="0"/>
                <w:bCs/>
              </w:rPr>
              <w:t>pig_hk325</w:t>
            </w:r>
          </w:p>
        </w:tc>
        <w:tc>
          <w:tcPr>
            <w:tcW w:w="528" w:type="dxa"/>
          </w:tcPr>
          <w:p w14:paraId="16F4A100" w14:textId="77777777" w:rsidR="00483AFC" w:rsidRPr="00483AFC" w:rsidRDefault="00483AFC" w:rsidP="000D0DB0">
            <w:pPr>
              <w:rPr>
                <w:b w:val="0"/>
                <w:bCs/>
              </w:rPr>
            </w:pPr>
            <w:r w:rsidRPr="00483AFC">
              <w:rPr>
                <w:b w:val="0"/>
                <w:bCs/>
              </w:rPr>
              <w:t>Y</w:t>
            </w:r>
          </w:p>
        </w:tc>
        <w:tc>
          <w:tcPr>
            <w:tcW w:w="298" w:type="dxa"/>
          </w:tcPr>
          <w:p w14:paraId="41D1295C" w14:textId="77777777" w:rsidR="00483AFC" w:rsidRPr="00483AFC" w:rsidRDefault="00483AFC" w:rsidP="000D0DB0">
            <w:pPr>
              <w:rPr>
                <w:b w:val="0"/>
                <w:bCs/>
              </w:rPr>
            </w:pPr>
            <w:r w:rsidRPr="00483AFC">
              <w:rPr>
                <w:b w:val="0"/>
                <w:bCs/>
              </w:rPr>
              <w:t>50</w:t>
            </w:r>
          </w:p>
        </w:tc>
        <w:tc>
          <w:tcPr>
            <w:tcW w:w="398" w:type="dxa"/>
          </w:tcPr>
          <w:p w14:paraId="102C7648" w14:textId="77777777" w:rsidR="00483AFC" w:rsidRPr="00483AFC" w:rsidRDefault="00483AFC" w:rsidP="000D0DB0">
            <w:pPr>
              <w:rPr>
                <w:b w:val="0"/>
                <w:bCs/>
              </w:rPr>
            </w:pPr>
            <w:r w:rsidRPr="00483AFC">
              <w:rPr>
                <w:b w:val="0"/>
                <w:bCs/>
              </w:rPr>
              <w:t>[0-</w:t>
            </w:r>
            <w:proofErr w:type="gramStart"/>
            <w:r w:rsidRPr="00483AFC">
              <w:rPr>
                <w:b w:val="0"/>
                <w:bCs/>
              </w:rPr>
              <w:t>9,A</w:t>
            </w:r>
            <w:proofErr w:type="gramEnd"/>
            <w:r w:rsidRPr="00483AFC">
              <w:rPr>
                <w:b w:val="0"/>
                <w:bCs/>
              </w:rPr>
              <w:t>-Z,a-z]</w:t>
            </w:r>
          </w:p>
        </w:tc>
      </w:tr>
      <w:tr w:rsidR="00483AFC" w14:paraId="1CBDB55C" w14:textId="77777777" w:rsidTr="00483AFC">
        <w:trPr>
          <w:trHeight w:val="1810"/>
        </w:trPr>
        <w:tc>
          <w:tcPr>
            <w:tcW w:w="429" w:type="dxa"/>
          </w:tcPr>
          <w:p w14:paraId="005EBAB9" w14:textId="77777777" w:rsidR="00483AFC" w:rsidRPr="00483AFC" w:rsidRDefault="00483AFC" w:rsidP="000D0DB0">
            <w:pPr>
              <w:rPr>
                <w:b w:val="0"/>
                <w:bCs/>
              </w:rPr>
            </w:pPr>
            <w:proofErr w:type="spellStart"/>
            <w:r w:rsidRPr="00483AFC">
              <w:rPr>
                <w:b w:val="0"/>
                <w:bCs/>
              </w:rPr>
              <w:lastRenderedPageBreak/>
              <w:t>is_exist</w:t>
            </w:r>
            <w:proofErr w:type="spellEnd"/>
          </w:p>
        </w:tc>
        <w:tc>
          <w:tcPr>
            <w:tcW w:w="429" w:type="dxa"/>
          </w:tcPr>
          <w:p w14:paraId="4D2E0C3F" w14:textId="77777777" w:rsidR="00483AFC" w:rsidRPr="00483AFC" w:rsidRDefault="00483AFC" w:rsidP="000D0DB0">
            <w:pPr>
              <w:rPr>
                <w:b w:val="0"/>
                <w:bCs/>
              </w:rPr>
            </w:pPr>
            <w:r w:rsidRPr="00483AFC">
              <w:rPr>
                <w:b w:val="0"/>
                <w:bCs/>
              </w:rPr>
              <w:t>identify if the data should be shown to users</w:t>
            </w:r>
          </w:p>
        </w:tc>
        <w:tc>
          <w:tcPr>
            <w:tcW w:w="321" w:type="dxa"/>
          </w:tcPr>
          <w:p w14:paraId="7A9899D6" w14:textId="77777777" w:rsidR="00483AFC" w:rsidRPr="00483AFC" w:rsidRDefault="00483AFC" w:rsidP="000D0DB0">
            <w:pPr>
              <w:rPr>
                <w:b w:val="0"/>
                <w:bCs/>
              </w:rPr>
            </w:pPr>
            <w:r w:rsidRPr="00483AFC">
              <w:rPr>
                <w:b w:val="0"/>
                <w:bCs/>
              </w:rPr>
              <w:t>varchar</w:t>
            </w:r>
          </w:p>
        </w:tc>
        <w:tc>
          <w:tcPr>
            <w:tcW w:w="305" w:type="dxa"/>
          </w:tcPr>
          <w:p w14:paraId="4B52A3DF" w14:textId="77777777" w:rsidR="00483AFC" w:rsidRPr="00483AFC" w:rsidRDefault="00483AFC" w:rsidP="000D0DB0">
            <w:pPr>
              <w:rPr>
                <w:b w:val="0"/>
                <w:bCs/>
              </w:rPr>
            </w:pPr>
            <w:r w:rsidRPr="00483AFC">
              <w:rPr>
                <w:b w:val="0"/>
                <w:bCs/>
              </w:rPr>
              <w:t>true</w:t>
            </w:r>
          </w:p>
        </w:tc>
        <w:tc>
          <w:tcPr>
            <w:tcW w:w="336" w:type="dxa"/>
          </w:tcPr>
          <w:p w14:paraId="3C65890A" w14:textId="77777777" w:rsidR="00483AFC" w:rsidRPr="00483AFC" w:rsidRDefault="00483AFC" w:rsidP="000D0DB0">
            <w:pPr>
              <w:rPr>
                <w:b w:val="0"/>
                <w:bCs/>
              </w:rPr>
            </w:pPr>
            <w:r w:rsidRPr="00483AFC">
              <w:rPr>
                <w:b w:val="0"/>
                <w:bCs/>
              </w:rPr>
              <w:t>false</w:t>
            </w:r>
          </w:p>
        </w:tc>
        <w:tc>
          <w:tcPr>
            <w:tcW w:w="413" w:type="dxa"/>
          </w:tcPr>
          <w:p w14:paraId="1E47151C" w14:textId="77777777" w:rsidR="00483AFC" w:rsidRPr="00483AFC" w:rsidRDefault="00483AFC" w:rsidP="000D0DB0">
            <w:pPr>
              <w:rPr>
                <w:b w:val="0"/>
                <w:bCs/>
              </w:rPr>
            </w:pPr>
            <w:r w:rsidRPr="00483AFC">
              <w:rPr>
                <w:b w:val="0"/>
                <w:bCs/>
              </w:rPr>
              <w:t>true</w:t>
            </w:r>
          </w:p>
        </w:tc>
        <w:tc>
          <w:tcPr>
            <w:tcW w:w="528" w:type="dxa"/>
          </w:tcPr>
          <w:p w14:paraId="280189CC" w14:textId="77777777" w:rsidR="00483AFC" w:rsidRPr="00483AFC" w:rsidRDefault="00483AFC" w:rsidP="000D0DB0">
            <w:pPr>
              <w:rPr>
                <w:b w:val="0"/>
                <w:bCs/>
              </w:rPr>
            </w:pPr>
            <w:r w:rsidRPr="00483AFC">
              <w:rPr>
                <w:b w:val="0"/>
                <w:bCs/>
              </w:rPr>
              <w:t>Y</w:t>
            </w:r>
          </w:p>
        </w:tc>
        <w:tc>
          <w:tcPr>
            <w:tcW w:w="298" w:type="dxa"/>
          </w:tcPr>
          <w:p w14:paraId="5E101A8B" w14:textId="77777777" w:rsidR="00483AFC" w:rsidRPr="00483AFC" w:rsidRDefault="00483AFC" w:rsidP="000D0DB0">
            <w:pPr>
              <w:rPr>
                <w:b w:val="0"/>
                <w:bCs/>
              </w:rPr>
            </w:pPr>
            <w:r w:rsidRPr="00483AFC">
              <w:rPr>
                <w:b w:val="0"/>
                <w:bCs/>
              </w:rPr>
              <w:t>50</w:t>
            </w:r>
          </w:p>
        </w:tc>
        <w:tc>
          <w:tcPr>
            <w:tcW w:w="398" w:type="dxa"/>
          </w:tcPr>
          <w:p w14:paraId="2AD7329F" w14:textId="77777777" w:rsidR="00483AFC" w:rsidRPr="00483AFC" w:rsidRDefault="00483AFC" w:rsidP="000D0DB0">
            <w:pPr>
              <w:rPr>
                <w:b w:val="0"/>
                <w:bCs/>
              </w:rPr>
            </w:pPr>
            <w:r w:rsidRPr="00483AFC">
              <w:rPr>
                <w:b w:val="0"/>
                <w:bCs/>
              </w:rPr>
              <w:t>[a-z]</w:t>
            </w:r>
          </w:p>
        </w:tc>
      </w:tr>
    </w:tbl>
    <w:p w14:paraId="34E35BB8" w14:textId="219E06D0" w:rsidR="00483AFC" w:rsidRDefault="00483AFC" w:rsidP="00483AFC"/>
    <w:p w14:paraId="4BCDA5E6" w14:textId="77777777" w:rsidR="00483AFC" w:rsidRDefault="00483AFC" w:rsidP="00483AFC"/>
    <w:tbl>
      <w:tblPr>
        <w:tblStyle w:val="TableGrid"/>
        <w:tblW w:w="8654" w:type="dxa"/>
        <w:tblInd w:w="-5" w:type="dxa"/>
        <w:tblLayout w:type="fixed"/>
        <w:tblLook w:val="04A0" w:firstRow="1" w:lastRow="0" w:firstColumn="1" w:lastColumn="0" w:noHBand="0" w:noVBand="1"/>
      </w:tblPr>
      <w:tblGrid>
        <w:gridCol w:w="1284"/>
        <w:gridCol w:w="1216"/>
        <w:gridCol w:w="894"/>
        <w:gridCol w:w="848"/>
        <w:gridCol w:w="940"/>
        <w:gridCol w:w="975"/>
        <w:gridCol w:w="1020"/>
        <w:gridCol w:w="826"/>
        <w:gridCol w:w="651"/>
      </w:tblGrid>
      <w:tr w:rsidR="00483AFC" w14:paraId="542FD1CB" w14:textId="77777777" w:rsidTr="00483AFC">
        <w:trPr>
          <w:trHeight w:val="381"/>
        </w:trPr>
        <w:tc>
          <w:tcPr>
            <w:tcW w:w="1284" w:type="dxa"/>
          </w:tcPr>
          <w:p w14:paraId="11427EC2" w14:textId="77777777" w:rsidR="00483AFC" w:rsidRDefault="00483AFC" w:rsidP="000D0DB0">
            <w:r>
              <w:t>Table Name</w:t>
            </w:r>
          </w:p>
        </w:tc>
        <w:tc>
          <w:tcPr>
            <w:tcW w:w="7370" w:type="dxa"/>
            <w:gridSpan w:val="8"/>
          </w:tcPr>
          <w:p w14:paraId="3F0594F2" w14:textId="77777777" w:rsidR="00483AFC" w:rsidRDefault="00483AFC" w:rsidP="000D0DB0">
            <w:proofErr w:type="spellStart"/>
            <w:r>
              <w:t>tbl_breed</w:t>
            </w:r>
            <w:proofErr w:type="spellEnd"/>
          </w:p>
        </w:tc>
      </w:tr>
      <w:tr w:rsidR="00483AFC" w14:paraId="430FB12E" w14:textId="77777777" w:rsidTr="00483AFC">
        <w:trPr>
          <w:trHeight w:val="381"/>
        </w:trPr>
        <w:tc>
          <w:tcPr>
            <w:tcW w:w="1284" w:type="dxa"/>
          </w:tcPr>
          <w:p w14:paraId="49903655" w14:textId="77777777" w:rsidR="00483AFC" w:rsidRDefault="00483AFC" w:rsidP="000D0DB0">
            <w:r>
              <w:t>Description</w:t>
            </w:r>
          </w:p>
        </w:tc>
        <w:tc>
          <w:tcPr>
            <w:tcW w:w="7370" w:type="dxa"/>
            <w:gridSpan w:val="8"/>
          </w:tcPr>
          <w:p w14:paraId="3C812FB3" w14:textId="77777777" w:rsidR="00483AFC" w:rsidRDefault="00483AFC" w:rsidP="000D0DB0">
            <w:r>
              <w:t>This table records the breeds available in the hog farm</w:t>
            </w:r>
          </w:p>
        </w:tc>
      </w:tr>
      <w:tr w:rsidR="00483AFC" w14:paraId="78EE0331" w14:textId="77777777" w:rsidTr="00483AFC">
        <w:trPr>
          <w:trHeight w:val="381"/>
        </w:trPr>
        <w:tc>
          <w:tcPr>
            <w:tcW w:w="1284" w:type="dxa"/>
          </w:tcPr>
          <w:p w14:paraId="4C0D12AB" w14:textId="77777777" w:rsidR="00483AFC" w:rsidRDefault="00483AFC" w:rsidP="000D0DB0">
            <w:r>
              <w:t>Alias</w:t>
            </w:r>
          </w:p>
        </w:tc>
        <w:tc>
          <w:tcPr>
            <w:tcW w:w="7370" w:type="dxa"/>
            <w:gridSpan w:val="8"/>
          </w:tcPr>
          <w:p w14:paraId="2C92059C" w14:textId="77777777" w:rsidR="00483AFC" w:rsidRDefault="00483AFC" w:rsidP="000D0DB0">
            <w:r>
              <w:t>None</w:t>
            </w:r>
          </w:p>
        </w:tc>
      </w:tr>
      <w:tr w:rsidR="00483AFC" w14:paraId="5BA17E77" w14:textId="77777777" w:rsidTr="00483AFC">
        <w:trPr>
          <w:trHeight w:val="782"/>
        </w:trPr>
        <w:tc>
          <w:tcPr>
            <w:tcW w:w="1284" w:type="dxa"/>
          </w:tcPr>
          <w:p w14:paraId="5DFD609E" w14:textId="77777777" w:rsidR="00483AFC" w:rsidRDefault="00483AFC" w:rsidP="000D0DB0">
            <w:r>
              <w:t>Attribute Name</w:t>
            </w:r>
          </w:p>
        </w:tc>
        <w:tc>
          <w:tcPr>
            <w:tcW w:w="1216" w:type="dxa"/>
          </w:tcPr>
          <w:p w14:paraId="5C7063F0" w14:textId="77777777" w:rsidR="00483AFC" w:rsidRDefault="00483AFC" w:rsidP="000D0DB0">
            <w:r>
              <w:t>Description</w:t>
            </w:r>
          </w:p>
        </w:tc>
        <w:tc>
          <w:tcPr>
            <w:tcW w:w="894" w:type="dxa"/>
          </w:tcPr>
          <w:p w14:paraId="5EB6E685" w14:textId="77777777" w:rsidR="00483AFC" w:rsidRDefault="00483AFC" w:rsidP="000D0DB0">
            <w:r>
              <w:t>Data Type</w:t>
            </w:r>
          </w:p>
        </w:tc>
        <w:tc>
          <w:tcPr>
            <w:tcW w:w="848" w:type="dxa"/>
          </w:tcPr>
          <w:p w14:paraId="29B67195" w14:textId="77777777" w:rsidR="00483AFC" w:rsidRDefault="00483AFC" w:rsidP="000D0DB0">
            <w:r>
              <w:t>Default Value</w:t>
            </w:r>
          </w:p>
        </w:tc>
        <w:tc>
          <w:tcPr>
            <w:tcW w:w="940" w:type="dxa"/>
          </w:tcPr>
          <w:p w14:paraId="57301EDE" w14:textId="77777777" w:rsidR="00483AFC" w:rsidRDefault="00483AFC" w:rsidP="000D0DB0">
            <w:r>
              <w:t>Primary Key</w:t>
            </w:r>
          </w:p>
        </w:tc>
        <w:tc>
          <w:tcPr>
            <w:tcW w:w="975" w:type="dxa"/>
          </w:tcPr>
          <w:p w14:paraId="6C1D1E43" w14:textId="77777777" w:rsidR="00483AFC" w:rsidRDefault="00483AFC" w:rsidP="000D0DB0">
            <w:r>
              <w:t>Example</w:t>
            </w:r>
          </w:p>
        </w:tc>
        <w:tc>
          <w:tcPr>
            <w:tcW w:w="1020" w:type="dxa"/>
          </w:tcPr>
          <w:p w14:paraId="341ED498" w14:textId="0FC17420" w:rsidR="00483AFC" w:rsidRDefault="00483AFC" w:rsidP="000D0DB0">
            <w:r>
              <w:t>Not Allowed? (Y/N)</w:t>
            </w:r>
          </w:p>
        </w:tc>
        <w:tc>
          <w:tcPr>
            <w:tcW w:w="826" w:type="dxa"/>
          </w:tcPr>
          <w:p w14:paraId="1DCEA68F" w14:textId="77777777" w:rsidR="00483AFC" w:rsidRDefault="00483AFC" w:rsidP="000D0DB0">
            <w:r>
              <w:t>Length</w:t>
            </w:r>
          </w:p>
        </w:tc>
        <w:tc>
          <w:tcPr>
            <w:tcW w:w="647" w:type="dxa"/>
          </w:tcPr>
          <w:p w14:paraId="1BD87F89" w14:textId="77777777" w:rsidR="00483AFC" w:rsidRDefault="00483AFC" w:rsidP="000D0DB0">
            <w:r>
              <w:t>Validation Rules</w:t>
            </w:r>
          </w:p>
        </w:tc>
      </w:tr>
      <w:tr w:rsidR="00483AFC" w14:paraId="74F3202F" w14:textId="77777777" w:rsidTr="00483AFC">
        <w:trPr>
          <w:trHeight w:val="1545"/>
        </w:trPr>
        <w:tc>
          <w:tcPr>
            <w:tcW w:w="1284" w:type="dxa"/>
          </w:tcPr>
          <w:p w14:paraId="5D7D70F2" w14:textId="77777777" w:rsidR="00483AFC" w:rsidRPr="00483AFC" w:rsidRDefault="00483AFC" w:rsidP="000D0DB0">
            <w:pPr>
              <w:rPr>
                <w:b w:val="0"/>
                <w:bCs/>
              </w:rPr>
            </w:pPr>
            <w:proofErr w:type="spellStart"/>
            <w:r w:rsidRPr="00483AFC">
              <w:rPr>
                <w:b w:val="0"/>
                <w:bCs/>
              </w:rPr>
              <w:t>breed_id</w:t>
            </w:r>
            <w:proofErr w:type="spellEnd"/>
          </w:p>
        </w:tc>
        <w:tc>
          <w:tcPr>
            <w:tcW w:w="1216" w:type="dxa"/>
          </w:tcPr>
          <w:p w14:paraId="3062EC53" w14:textId="77777777" w:rsidR="00483AFC" w:rsidRPr="00483AFC" w:rsidRDefault="00483AFC" w:rsidP="000D0DB0">
            <w:pPr>
              <w:rPr>
                <w:b w:val="0"/>
                <w:bCs/>
              </w:rPr>
            </w:pPr>
            <w:r w:rsidRPr="00483AFC">
              <w:rPr>
                <w:b w:val="0"/>
                <w:bCs/>
              </w:rPr>
              <w:t>Unique Identified for pig breed</w:t>
            </w:r>
          </w:p>
        </w:tc>
        <w:tc>
          <w:tcPr>
            <w:tcW w:w="894" w:type="dxa"/>
          </w:tcPr>
          <w:p w14:paraId="5E110205" w14:textId="77777777" w:rsidR="00483AFC" w:rsidRPr="00483AFC" w:rsidRDefault="00483AFC" w:rsidP="000D0DB0">
            <w:pPr>
              <w:rPr>
                <w:b w:val="0"/>
                <w:bCs/>
              </w:rPr>
            </w:pPr>
            <w:r w:rsidRPr="00483AFC">
              <w:rPr>
                <w:b w:val="0"/>
                <w:bCs/>
              </w:rPr>
              <w:t>int</w:t>
            </w:r>
          </w:p>
        </w:tc>
        <w:tc>
          <w:tcPr>
            <w:tcW w:w="848" w:type="dxa"/>
          </w:tcPr>
          <w:p w14:paraId="4D8759CD" w14:textId="77777777" w:rsidR="00483AFC" w:rsidRPr="00483AFC" w:rsidRDefault="00483AFC" w:rsidP="000D0DB0">
            <w:pPr>
              <w:rPr>
                <w:b w:val="0"/>
                <w:bCs/>
              </w:rPr>
            </w:pPr>
            <w:r w:rsidRPr="00483AFC">
              <w:rPr>
                <w:b w:val="0"/>
                <w:bCs/>
              </w:rPr>
              <w:t>None</w:t>
            </w:r>
          </w:p>
        </w:tc>
        <w:tc>
          <w:tcPr>
            <w:tcW w:w="940" w:type="dxa"/>
          </w:tcPr>
          <w:p w14:paraId="5C8CDB19" w14:textId="77777777" w:rsidR="00483AFC" w:rsidRPr="00483AFC" w:rsidRDefault="00483AFC" w:rsidP="000D0DB0">
            <w:pPr>
              <w:rPr>
                <w:b w:val="0"/>
                <w:bCs/>
              </w:rPr>
            </w:pPr>
            <w:r w:rsidRPr="00483AFC">
              <w:rPr>
                <w:b w:val="0"/>
                <w:bCs/>
              </w:rPr>
              <w:t>true</w:t>
            </w:r>
          </w:p>
        </w:tc>
        <w:tc>
          <w:tcPr>
            <w:tcW w:w="975" w:type="dxa"/>
          </w:tcPr>
          <w:p w14:paraId="22BE2ED1" w14:textId="77777777" w:rsidR="00483AFC" w:rsidRPr="00483AFC" w:rsidRDefault="00483AFC" w:rsidP="000D0DB0">
            <w:pPr>
              <w:rPr>
                <w:b w:val="0"/>
                <w:bCs/>
              </w:rPr>
            </w:pPr>
            <w:r w:rsidRPr="00483AFC">
              <w:rPr>
                <w:b w:val="0"/>
                <w:bCs/>
              </w:rPr>
              <w:t>1</w:t>
            </w:r>
          </w:p>
        </w:tc>
        <w:tc>
          <w:tcPr>
            <w:tcW w:w="1020" w:type="dxa"/>
          </w:tcPr>
          <w:p w14:paraId="7516CE81" w14:textId="77777777" w:rsidR="00483AFC" w:rsidRPr="00483AFC" w:rsidRDefault="00483AFC" w:rsidP="000D0DB0">
            <w:pPr>
              <w:rPr>
                <w:b w:val="0"/>
                <w:bCs/>
              </w:rPr>
            </w:pPr>
            <w:r w:rsidRPr="00483AFC">
              <w:rPr>
                <w:b w:val="0"/>
                <w:bCs/>
              </w:rPr>
              <w:t>N</w:t>
            </w:r>
          </w:p>
        </w:tc>
        <w:tc>
          <w:tcPr>
            <w:tcW w:w="826" w:type="dxa"/>
          </w:tcPr>
          <w:p w14:paraId="06FD2F1E" w14:textId="77777777" w:rsidR="00483AFC" w:rsidRPr="00483AFC" w:rsidRDefault="00483AFC" w:rsidP="000D0DB0">
            <w:pPr>
              <w:rPr>
                <w:b w:val="0"/>
                <w:bCs/>
              </w:rPr>
            </w:pPr>
            <w:r w:rsidRPr="00483AFC">
              <w:rPr>
                <w:b w:val="0"/>
                <w:bCs/>
              </w:rPr>
              <w:t>11</w:t>
            </w:r>
          </w:p>
        </w:tc>
        <w:tc>
          <w:tcPr>
            <w:tcW w:w="647" w:type="dxa"/>
          </w:tcPr>
          <w:p w14:paraId="3A0535F1" w14:textId="77777777" w:rsidR="00483AFC" w:rsidRPr="00483AFC" w:rsidRDefault="00483AFC" w:rsidP="000D0DB0">
            <w:pPr>
              <w:rPr>
                <w:b w:val="0"/>
                <w:bCs/>
              </w:rPr>
            </w:pPr>
            <w:r w:rsidRPr="00483AFC">
              <w:rPr>
                <w:b w:val="0"/>
                <w:bCs/>
              </w:rPr>
              <w:t>[0-9]</w:t>
            </w:r>
          </w:p>
        </w:tc>
      </w:tr>
      <w:tr w:rsidR="00483AFC" w14:paraId="296CC473" w14:textId="77777777" w:rsidTr="00483AFC">
        <w:trPr>
          <w:trHeight w:val="762"/>
        </w:trPr>
        <w:tc>
          <w:tcPr>
            <w:tcW w:w="1284" w:type="dxa"/>
          </w:tcPr>
          <w:p w14:paraId="2E26AFC6" w14:textId="77777777" w:rsidR="00483AFC" w:rsidRPr="00483AFC" w:rsidRDefault="00483AFC" w:rsidP="000D0DB0">
            <w:pPr>
              <w:rPr>
                <w:b w:val="0"/>
                <w:bCs/>
              </w:rPr>
            </w:pPr>
            <w:proofErr w:type="spellStart"/>
            <w:r w:rsidRPr="00483AFC">
              <w:rPr>
                <w:b w:val="0"/>
                <w:bCs/>
              </w:rPr>
              <w:t>breed_name</w:t>
            </w:r>
            <w:proofErr w:type="spellEnd"/>
          </w:p>
        </w:tc>
        <w:tc>
          <w:tcPr>
            <w:tcW w:w="1216" w:type="dxa"/>
          </w:tcPr>
          <w:p w14:paraId="1D320CC8" w14:textId="77777777" w:rsidR="00483AFC" w:rsidRPr="00483AFC" w:rsidRDefault="00483AFC" w:rsidP="000D0DB0">
            <w:pPr>
              <w:rPr>
                <w:b w:val="0"/>
                <w:bCs/>
              </w:rPr>
            </w:pPr>
            <w:r w:rsidRPr="00483AFC">
              <w:rPr>
                <w:b w:val="0"/>
                <w:bCs/>
              </w:rPr>
              <w:t>Name of pig breed</w:t>
            </w:r>
          </w:p>
        </w:tc>
        <w:tc>
          <w:tcPr>
            <w:tcW w:w="894" w:type="dxa"/>
          </w:tcPr>
          <w:p w14:paraId="242123EF" w14:textId="77777777" w:rsidR="00483AFC" w:rsidRPr="00483AFC" w:rsidRDefault="00483AFC" w:rsidP="000D0DB0">
            <w:pPr>
              <w:rPr>
                <w:b w:val="0"/>
                <w:bCs/>
              </w:rPr>
            </w:pPr>
            <w:r w:rsidRPr="00483AFC">
              <w:rPr>
                <w:b w:val="0"/>
                <w:bCs/>
              </w:rPr>
              <w:t>varchar</w:t>
            </w:r>
          </w:p>
        </w:tc>
        <w:tc>
          <w:tcPr>
            <w:tcW w:w="848" w:type="dxa"/>
          </w:tcPr>
          <w:p w14:paraId="266C420C" w14:textId="77777777" w:rsidR="00483AFC" w:rsidRPr="00483AFC" w:rsidRDefault="00483AFC" w:rsidP="000D0DB0">
            <w:pPr>
              <w:rPr>
                <w:b w:val="0"/>
                <w:bCs/>
              </w:rPr>
            </w:pPr>
            <w:r w:rsidRPr="00483AFC">
              <w:rPr>
                <w:b w:val="0"/>
                <w:bCs/>
              </w:rPr>
              <w:t>None</w:t>
            </w:r>
          </w:p>
        </w:tc>
        <w:tc>
          <w:tcPr>
            <w:tcW w:w="940" w:type="dxa"/>
          </w:tcPr>
          <w:p w14:paraId="222E7F02" w14:textId="77777777" w:rsidR="00483AFC" w:rsidRPr="00483AFC" w:rsidRDefault="00483AFC" w:rsidP="000D0DB0">
            <w:pPr>
              <w:rPr>
                <w:b w:val="0"/>
                <w:bCs/>
              </w:rPr>
            </w:pPr>
            <w:r w:rsidRPr="00483AFC">
              <w:rPr>
                <w:b w:val="0"/>
                <w:bCs/>
              </w:rPr>
              <w:t>false</w:t>
            </w:r>
          </w:p>
        </w:tc>
        <w:tc>
          <w:tcPr>
            <w:tcW w:w="975" w:type="dxa"/>
          </w:tcPr>
          <w:p w14:paraId="6CCB2F7D" w14:textId="77777777" w:rsidR="00483AFC" w:rsidRPr="00483AFC" w:rsidRDefault="00483AFC" w:rsidP="000D0DB0">
            <w:pPr>
              <w:rPr>
                <w:b w:val="0"/>
                <w:bCs/>
              </w:rPr>
            </w:pPr>
            <w:r w:rsidRPr="00483AFC">
              <w:rPr>
                <w:b w:val="0"/>
                <w:bCs/>
              </w:rPr>
              <w:t>Large White</w:t>
            </w:r>
          </w:p>
        </w:tc>
        <w:tc>
          <w:tcPr>
            <w:tcW w:w="1020" w:type="dxa"/>
          </w:tcPr>
          <w:p w14:paraId="49E9BE5A" w14:textId="77777777" w:rsidR="00483AFC" w:rsidRPr="00483AFC" w:rsidRDefault="00483AFC" w:rsidP="000D0DB0">
            <w:pPr>
              <w:rPr>
                <w:b w:val="0"/>
                <w:bCs/>
              </w:rPr>
            </w:pPr>
            <w:r w:rsidRPr="00483AFC">
              <w:rPr>
                <w:b w:val="0"/>
                <w:bCs/>
              </w:rPr>
              <w:t>Y</w:t>
            </w:r>
          </w:p>
        </w:tc>
        <w:tc>
          <w:tcPr>
            <w:tcW w:w="826" w:type="dxa"/>
          </w:tcPr>
          <w:p w14:paraId="27386AEC" w14:textId="77777777" w:rsidR="00483AFC" w:rsidRPr="00483AFC" w:rsidRDefault="00483AFC" w:rsidP="000D0DB0">
            <w:pPr>
              <w:rPr>
                <w:b w:val="0"/>
                <w:bCs/>
              </w:rPr>
            </w:pPr>
            <w:r w:rsidRPr="00483AFC">
              <w:rPr>
                <w:b w:val="0"/>
                <w:bCs/>
              </w:rPr>
              <w:t>50</w:t>
            </w:r>
          </w:p>
        </w:tc>
        <w:tc>
          <w:tcPr>
            <w:tcW w:w="647" w:type="dxa"/>
          </w:tcPr>
          <w:p w14:paraId="3A6AAC9D" w14:textId="77777777" w:rsidR="00483AFC" w:rsidRPr="00483AFC" w:rsidRDefault="00483AFC" w:rsidP="000D0DB0">
            <w:pPr>
              <w:rPr>
                <w:b w:val="0"/>
                <w:bCs/>
              </w:rPr>
            </w:pPr>
            <w:r w:rsidRPr="00483AFC">
              <w:rPr>
                <w:b w:val="0"/>
                <w:bCs/>
              </w:rPr>
              <w:t>[A-</w:t>
            </w:r>
            <w:proofErr w:type="spellStart"/>
            <w:proofErr w:type="gramStart"/>
            <w:r w:rsidRPr="00483AFC">
              <w:rPr>
                <w:b w:val="0"/>
                <w:bCs/>
              </w:rPr>
              <w:t>Z,a</w:t>
            </w:r>
            <w:proofErr w:type="spellEnd"/>
            <w:proofErr w:type="gramEnd"/>
            <w:r w:rsidRPr="00483AFC">
              <w:rPr>
                <w:b w:val="0"/>
                <w:bCs/>
              </w:rPr>
              <w:t>-z]</w:t>
            </w:r>
          </w:p>
        </w:tc>
      </w:tr>
      <w:tr w:rsidR="00483AFC" w14:paraId="0304FB3A" w14:textId="77777777" w:rsidTr="00483AFC">
        <w:trPr>
          <w:trHeight w:val="1947"/>
        </w:trPr>
        <w:tc>
          <w:tcPr>
            <w:tcW w:w="1284" w:type="dxa"/>
          </w:tcPr>
          <w:p w14:paraId="4CB93935" w14:textId="77777777" w:rsidR="00483AFC" w:rsidRPr="00483AFC" w:rsidRDefault="00483AFC" w:rsidP="000D0DB0">
            <w:pPr>
              <w:rPr>
                <w:b w:val="0"/>
                <w:bCs/>
              </w:rPr>
            </w:pPr>
            <w:proofErr w:type="spellStart"/>
            <w:r w:rsidRPr="00483AFC">
              <w:rPr>
                <w:b w:val="0"/>
                <w:bCs/>
              </w:rPr>
              <w:t>is_exist</w:t>
            </w:r>
            <w:proofErr w:type="spellEnd"/>
          </w:p>
        </w:tc>
        <w:tc>
          <w:tcPr>
            <w:tcW w:w="1216" w:type="dxa"/>
          </w:tcPr>
          <w:p w14:paraId="78D48064" w14:textId="77777777" w:rsidR="00483AFC" w:rsidRPr="00483AFC" w:rsidRDefault="00483AFC" w:rsidP="000D0DB0">
            <w:pPr>
              <w:rPr>
                <w:b w:val="0"/>
                <w:bCs/>
              </w:rPr>
            </w:pPr>
            <w:r w:rsidRPr="00483AFC">
              <w:rPr>
                <w:b w:val="0"/>
                <w:bCs/>
              </w:rPr>
              <w:t>identify if the data should be shown to users</w:t>
            </w:r>
          </w:p>
        </w:tc>
        <w:tc>
          <w:tcPr>
            <w:tcW w:w="894" w:type="dxa"/>
          </w:tcPr>
          <w:p w14:paraId="0B4E69E0" w14:textId="77777777" w:rsidR="00483AFC" w:rsidRPr="00483AFC" w:rsidRDefault="00483AFC" w:rsidP="000D0DB0">
            <w:pPr>
              <w:rPr>
                <w:b w:val="0"/>
                <w:bCs/>
              </w:rPr>
            </w:pPr>
            <w:r w:rsidRPr="00483AFC">
              <w:rPr>
                <w:b w:val="0"/>
                <w:bCs/>
              </w:rPr>
              <w:t>varchar</w:t>
            </w:r>
          </w:p>
        </w:tc>
        <w:tc>
          <w:tcPr>
            <w:tcW w:w="848" w:type="dxa"/>
          </w:tcPr>
          <w:p w14:paraId="5A407F6E" w14:textId="77777777" w:rsidR="00483AFC" w:rsidRPr="00483AFC" w:rsidRDefault="00483AFC" w:rsidP="000D0DB0">
            <w:pPr>
              <w:rPr>
                <w:b w:val="0"/>
                <w:bCs/>
              </w:rPr>
            </w:pPr>
            <w:r w:rsidRPr="00483AFC">
              <w:rPr>
                <w:b w:val="0"/>
                <w:bCs/>
              </w:rPr>
              <w:t>true</w:t>
            </w:r>
          </w:p>
        </w:tc>
        <w:tc>
          <w:tcPr>
            <w:tcW w:w="940" w:type="dxa"/>
          </w:tcPr>
          <w:p w14:paraId="77657C9E" w14:textId="77777777" w:rsidR="00483AFC" w:rsidRPr="00483AFC" w:rsidRDefault="00483AFC" w:rsidP="000D0DB0">
            <w:pPr>
              <w:rPr>
                <w:b w:val="0"/>
                <w:bCs/>
              </w:rPr>
            </w:pPr>
            <w:r w:rsidRPr="00483AFC">
              <w:rPr>
                <w:b w:val="0"/>
                <w:bCs/>
              </w:rPr>
              <w:t>false</w:t>
            </w:r>
          </w:p>
        </w:tc>
        <w:tc>
          <w:tcPr>
            <w:tcW w:w="975" w:type="dxa"/>
          </w:tcPr>
          <w:p w14:paraId="0B6ABB8D" w14:textId="77777777" w:rsidR="00483AFC" w:rsidRPr="00483AFC" w:rsidRDefault="00483AFC" w:rsidP="000D0DB0">
            <w:pPr>
              <w:rPr>
                <w:b w:val="0"/>
                <w:bCs/>
              </w:rPr>
            </w:pPr>
            <w:r w:rsidRPr="00483AFC">
              <w:rPr>
                <w:b w:val="0"/>
                <w:bCs/>
              </w:rPr>
              <w:t>true</w:t>
            </w:r>
          </w:p>
        </w:tc>
        <w:tc>
          <w:tcPr>
            <w:tcW w:w="1020" w:type="dxa"/>
          </w:tcPr>
          <w:p w14:paraId="18A9D755" w14:textId="77777777" w:rsidR="00483AFC" w:rsidRPr="00483AFC" w:rsidRDefault="00483AFC" w:rsidP="000D0DB0">
            <w:pPr>
              <w:rPr>
                <w:b w:val="0"/>
                <w:bCs/>
              </w:rPr>
            </w:pPr>
            <w:r w:rsidRPr="00483AFC">
              <w:rPr>
                <w:b w:val="0"/>
                <w:bCs/>
              </w:rPr>
              <w:t>Y</w:t>
            </w:r>
          </w:p>
        </w:tc>
        <w:tc>
          <w:tcPr>
            <w:tcW w:w="826" w:type="dxa"/>
          </w:tcPr>
          <w:p w14:paraId="46B699D1" w14:textId="77777777" w:rsidR="00483AFC" w:rsidRPr="00483AFC" w:rsidRDefault="00483AFC" w:rsidP="000D0DB0">
            <w:pPr>
              <w:rPr>
                <w:b w:val="0"/>
                <w:bCs/>
              </w:rPr>
            </w:pPr>
            <w:r w:rsidRPr="00483AFC">
              <w:rPr>
                <w:b w:val="0"/>
                <w:bCs/>
              </w:rPr>
              <w:t>50</w:t>
            </w:r>
          </w:p>
        </w:tc>
        <w:tc>
          <w:tcPr>
            <w:tcW w:w="647" w:type="dxa"/>
          </w:tcPr>
          <w:p w14:paraId="6637BAC5" w14:textId="77777777" w:rsidR="00483AFC" w:rsidRPr="00483AFC" w:rsidRDefault="00483AFC" w:rsidP="000D0DB0">
            <w:pPr>
              <w:rPr>
                <w:b w:val="0"/>
                <w:bCs/>
              </w:rPr>
            </w:pPr>
            <w:r w:rsidRPr="00483AFC">
              <w:rPr>
                <w:b w:val="0"/>
                <w:bCs/>
              </w:rPr>
              <w:t>[a-z]</w:t>
            </w:r>
          </w:p>
        </w:tc>
      </w:tr>
    </w:tbl>
    <w:p w14:paraId="71268382" w14:textId="0A03CC33" w:rsidR="00483AFC" w:rsidRDefault="00483AFC" w:rsidP="00483AFC"/>
    <w:p w14:paraId="4EBD77F9" w14:textId="55B0752E" w:rsidR="00483AFC" w:rsidRDefault="00483AFC" w:rsidP="00483AFC"/>
    <w:p w14:paraId="6D8C4ADD" w14:textId="3A20E25E" w:rsidR="00483AFC" w:rsidRDefault="00483AFC" w:rsidP="00483AFC"/>
    <w:p w14:paraId="1A990126" w14:textId="7ACDCFD7" w:rsidR="00483AFC" w:rsidRDefault="00483AFC" w:rsidP="00483AFC"/>
    <w:p w14:paraId="44AB5E6C" w14:textId="7D521DB0" w:rsidR="00483AFC" w:rsidRDefault="00483AFC" w:rsidP="00483AFC"/>
    <w:p w14:paraId="5249DB94" w14:textId="7679934E" w:rsidR="00483AFC" w:rsidRDefault="00483AFC" w:rsidP="00483AFC"/>
    <w:p w14:paraId="31150FAC" w14:textId="10070889" w:rsidR="00483AFC" w:rsidRDefault="00483AFC" w:rsidP="00483AFC"/>
    <w:p w14:paraId="78DF3B72" w14:textId="26F86FCA" w:rsidR="00483AFC" w:rsidRDefault="00483AFC" w:rsidP="00483AFC"/>
    <w:p w14:paraId="23E5571A" w14:textId="304B3532" w:rsidR="00483AFC" w:rsidRDefault="00483AFC" w:rsidP="00483AFC"/>
    <w:p w14:paraId="50449435" w14:textId="71F6954F" w:rsidR="00483AFC" w:rsidRDefault="00483AFC" w:rsidP="00483AFC"/>
    <w:p w14:paraId="5251A7C5" w14:textId="77777777" w:rsidR="00483AFC" w:rsidRDefault="00483AFC" w:rsidP="00483AFC"/>
    <w:tbl>
      <w:tblPr>
        <w:tblStyle w:val="TableGrid"/>
        <w:tblW w:w="8648" w:type="dxa"/>
        <w:tblInd w:w="-5" w:type="dxa"/>
        <w:tblLayout w:type="fixed"/>
        <w:tblLook w:val="04A0" w:firstRow="1" w:lastRow="0" w:firstColumn="1" w:lastColumn="0" w:noHBand="0" w:noVBand="1"/>
      </w:tblPr>
      <w:tblGrid>
        <w:gridCol w:w="1588"/>
        <w:gridCol w:w="1154"/>
        <w:gridCol w:w="851"/>
        <w:gridCol w:w="807"/>
        <w:gridCol w:w="894"/>
        <w:gridCol w:w="988"/>
        <w:gridCol w:w="788"/>
        <w:gridCol w:w="788"/>
        <w:gridCol w:w="790"/>
      </w:tblGrid>
      <w:tr w:rsidR="00483AFC" w14:paraId="1D41CA30" w14:textId="77777777" w:rsidTr="00483AFC">
        <w:trPr>
          <w:trHeight w:val="343"/>
        </w:trPr>
        <w:tc>
          <w:tcPr>
            <w:tcW w:w="1588" w:type="dxa"/>
          </w:tcPr>
          <w:p w14:paraId="6D900F35" w14:textId="77777777" w:rsidR="00483AFC" w:rsidRDefault="00483AFC" w:rsidP="000D0DB0">
            <w:r>
              <w:lastRenderedPageBreak/>
              <w:t>Table Name</w:t>
            </w:r>
          </w:p>
        </w:tc>
        <w:tc>
          <w:tcPr>
            <w:tcW w:w="7060" w:type="dxa"/>
            <w:gridSpan w:val="8"/>
          </w:tcPr>
          <w:p w14:paraId="4AA45445" w14:textId="77777777" w:rsidR="00483AFC" w:rsidRDefault="00483AFC" w:rsidP="000D0DB0">
            <w:proofErr w:type="spellStart"/>
            <w:r>
              <w:t>tbl_inventory</w:t>
            </w:r>
            <w:proofErr w:type="spellEnd"/>
          </w:p>
        </w:tc>
      </w:tr>
      <w:tr w:rsidR="00483AFC" w14:paraId="61ABFDCA" w14:textId="77777777" w:rsidTr="00483AFC">
        <w:trPr>
          <w:trHeight w:val="343"/>
        </w:trPr>
        <w:tc>
          <w:tcPr>
            <w:tcW w:w="1588" w:type="dxa"/>
          </w:tcPr>
          <w:p w14:paraId="7FF65539" w14:textId="77777777" w:rsidR="00483AFC" w:rsidRDefault="00483AFC" w:rsidP="000D0DB0">
            <w:r>
              <w:t>Description</w:t>
            </w:r>
          </w:p>
        </w:tc>
        <w:tc>
          <w:tcPr>
            <w:tcW w:w="7060" w:type="dxa"/>
            <w:gridSpan w:val="8"/>
          </w:tcPr>
          <w:p w14:paraId="283057FB" w14:textId="77777777" w:rsidR="00483AFC" w:rsidRDefault="00483AFC" w:rsidP="000D0DB0">
            <w:r>
              <w:t>This table records the inventory information in the hog farm</w:t>
            </w:r>
          </w:p>
        </w:tc>
      </w:tr>
      <w:tr w:rsidR="00483AFC" w14:paraId="5513AEF8" w14:textId="77777777" w:rsidTr="00483AFC">
        <w:trPr>
          <w:trHeight w:val="343"/>
        </w:trPr>
        <w:tc>
          <w:tcPr>
            <w:tcW w:w="1588" w:type="dxa"/>
          </w:tcPr>
          <w:p w14:paraId="1E3424C6" w14:textId="77777777" w:rsidR="00483AFC" w:rsidRDefault="00483AFC" w:rsidP="000D0DB0">
            <w:r>
              <w:t>Alias</w:t>
            </w:r>
          </w:p>
        </w:tc>
        <w:tc>
          <w:tcPr>
            <w:tcW w:w="7060" w:type="dxa"/>
            <w:gridSpan w:val="8"/>
          </w:tcPr>
          <w:p w14:paraId="5173731B" w14:textId="77777777" w:rsidR="00483AFC" w:rsidRDefault="00483AFC" w:rsidP="000D0DB0">
            <w:r>
              <w:t>None</w:t>
            </w:r>
          </w:p>
        </w:tc>
      </w:tr>
      <w:tr w:rsidR="00483AFC" w14:paraId="5A5E741D" w14:textId="77777777" w:rsidTr="00483AFC">
        <w:trPr>
          <w:trHeight w:val="1052"/>
        </w:trPr>
        <w:tc>
          <w:tcPr>
            <w:tcW w:w="1588" w:type="dxa"/>
          </w:tcPr>
          <w:p w14:paraId="6F2C49F7" w14:textId="77777777" w:rsidR="00483AFC" w:rsidRDefault="00483AFC" w:rsidP="000D0DB0">
            <w:r>
              <w:t>Attribute Name</w:t>
            </w:r>
          </w:p>
        </w:tc>
        <w:tc>
          <w:tcPr>
            <w:tcW w:w="1154" w:type="dxa"/>
          </w:tcPr>
          <w:p w14:paraId="111E7BD3" w14:textId="77777777" w:rsidR="00483AFC" w:rsidRDefault="00483AFC" w:rsidP="000D0DB0">
            <w:r>
              <w:t>Description</w:t>
            </w:r>
          </w:p>
        </w:tc>
        <w:tc>
          <w:tcPr>
            <w:tcW w:w="851" w:type="dxa"/>
          </w:tcPr>
          <w:p w14:paraId="59810120" w14:textId="77777777" w:rsidR="00483AFC" w:rsidRDefault="00483AFC" w:rsidP="000D0DB0">
            <w:r>
              <w:t>Data Type</w:t>
            </w:r>
          </w:p>
        </w:tc>
        <w:tc>
          <w:tcPr>
            <w:tcW w:w="807" w:type="dxa"/>
          </w:tcPr>
          <w:p w14:paraId="451520A9" w14:textId="77777777" w:rsidR="00483AFC" w:rsidRDefault="00483AFC" w:rsidP="000D0DB0">
            <w:r>
              <w:t>Default Value</w:t>
            </w:r>
          </w:p>
        </w:tc>
        <w:tc>
          <w:tcPr>
            <w:tcW w:w="894" w:type="dxa"/>
          </w:tcPr>
          <w:p w14:paraId="5692CCC8" w14:textId="77777777" w:rsidR="00483AFC" w:rsidRDefault="00483AFC" w:rsidP="000D0DB0">
            <w:r>
              <w:t>Primary Key</w:t>
            </w:r>
          </w:p>
        </w:tc>
        <w:tc>
          <w:tcPr>
            <w:tcW w:w="988" w:type="dxa"/>
          </w:tcPr>
          <w:p w14:paraId="58C7093E" w14:textId="77777777" w:rsidR="00483AFC" w:rsidRDefault="00483AFC" w:rsidP="000D0DB0">
            <w:r>
              <w:t>Example</w:t>
            </w:r>
          </w:p>
        </w:tc>
        <w:tc>
          <w:tcPr>
            <w:tcW w:w="788" w:type="dxa"/>
          </w:tcPr>
          <w:p w14:paraId="66BA81A3" w14:textId="24CEDC06" w:rsidR="00483AFC" w:rsidRDefault="00483AFC" w:rsidP="000D0DB0">
            <w:r>
              <w:t>Not Allowed? (Y/N)</w:t>
            </w:r>
          </w:p>
        </w:tc>
        <w:tc>
          <w:tcPr>
            <w:tcW w:w="788" w:type="dxa"/>
          </w:tcPr>
          <w:p w14:paraId="1C0C3C8F" w14:textId="77777777" w:rsidR="00483AFC" w:rsidRDefault="00483AFC" w:rsidP="000D0DB0">
            <w:r>
              <w:t>Length</w:t>
            </w:r>
          </w:p>
        </w:tc>
        <w:tc>
          <w:tcPr>
            <w:tcW w:w="788" w:type="dxa"/>
          </w:tcPr>
          <w:p w14:paraId="1C7BF479" w14:textId="77777777" w:rsidR="00483AFC" w:rsidRDefault="00483AFC" w:rsidP="000D0DB0">
            <w:r>
              <w:t>Validation Rules</w:t>
            </w:r>
          </w:p>
        </w:tc>
      </w:tr>
      <w:tr w:rsidR="00483AFC" w14:paraId="447120D9" w14:textId="77777777" w:rsidTr="00483AFC">
        <w:trPr>
          <w:trHeight w:val="1052"/>
        </w:trPr>
        <w:tc>
          <w:tcPr>
            <w:tcW w:w="1588" w:type="dxa"/>
          </w:tcPr>
          <w:p w14:paraId="7499522D" w14:textId="77777777" w:rsidR="00483AFC" w:rsidRPr="00483AFC" w:rsidRDefault="00483AFC" w:rsidP="000D0DB0">
            <w:pPr>
              <w:rPr>
                <w:b w:val="0"/>
                <w:bCs/>
              </w:rPr>
            </w:pPr>
            <w:proofErr w:type="spellStart"/>
            <w:r w:rsidRPr="00483AFC">
              <w:rPr>
                <w:b w:val="0"/>
                <w:bCs/>
              </w:rPr>
              <w:t>item_tag</w:t>
            </w:r>
            <w:proofErr w:type="spellEnd"/>
          </w:p>
        </w:tc>
        <w:tc>
          <w:tcPr>
            <w:tcW w:w="1154" w:type="dxa"/>
          </w:tcPr>
          <w:p w14:paraId="38F279CA" w14:textId="77777777" w:rsidR="00483AFC" w:rsidRPr="00483AFC" w:rsidRDefault="00483AFC" w:rsidP="000D0DB0">
            <w:pPr>
              <w:rPr>
                <w:b w:val="0"/>
                <w:bCs/>
              </w:rPr>
            </w:pPr>
            <w:r w:rsidRPr="00483AFC">
              <w:rPr>
                <w:b w:val="0"/>
                <w:bCs/>
              </w:rPr>
              <w:t xml:space="preserve">Unique Identified for item </w:t>
            </w:r>
          </w:p>
        </w:tc>
        <w:tc>
          <w:tcPr>
            <w:tcW w:w="851" w:type="dxa"/>
          </w:tcPr>
          <w:p w14:paraId="49371485" w14:textId="77777777" w:rsidR="00483AFC" w:rsidRPr="00483AFC" w:rsidRDefault="00483AFC" w:rsidP="000D0DB0">
            <w:pPr>
              <w:rPr>
                <w:b w:val="0"/>
                <w:bCs/>
              </w:rPr>
            </w:pPr>
            <w:r w:rsidRPr="00483AFC">
              <w:rPr>
                <w:b w:val="0"/>
                <w:bCs/>
              </w:rPr>
              <w:t>varchar</w:t>
            </w:r>
          </w:p>
        </w:tc>
        <w:tc>
          <w:tcPr>
            <w:tcW w:w="807" w:type="dxa"/>
          </w:tcPr>
          <w:p w14:paraId="611B1FDC" w14:textId="77777777" w:rsidR="00483AFC" w:rsidRPr="00483AFC" w:rsidRDefault="00483AFC" w:rsidP="000D0DB0">
            <w:pPr>
              <w:rPr>
                <w:b w:val="0"/>
                <w:bCs/>
              </w:rPr>
            </w:pPr>
            <w:r w:rsidRPr="00483AFC">
              <w:rPr>
                <w:b w:val="0"/>
                <w:bCs/>
              </w:rPr>
              <w:t>None</w:t>
            </w:r>
          </w:p>
        </w:tc>
        <w:tc>
          <w:tcPr>
            <w:tcW w:w="894" w:type="dxa"/>
          </w:tcPr>
          <w:p w14:paraId="68A22A30" w14:textId="77777777" w:rsidR="00483AFC" w:rsidRPr="00483AFC" w:rsidRDefault="00483AFC" w:rsidP="000D0DB0">
            <w:pPr>
              <w:rPr>
                <w:b w:val="0"/>
                <w:bCs/>
              </w:rPr>
            </w:pPr>
            <w:r w:rsidRPr="00483AFC">
              <w:rPr>
                <w:b w:val="0"/>
                <w:bCs/>
              </w:rPr>
              <w:t>true</w:t>
            </w:r>
          </w:p>
        </w:tc>
        <w:tc>
          <w:tcPr>
            <w:tcW w:w="988" w:type="dxa"/>
          </w:tcPr>
          <w:p w14:paraId="30396987" w14:textId="77777777" w:rsidR="00483AFC" w:rsidRPr="00483AFC" w:rsidRDefault="00483AFC" w:rsidP="000D0DB0">
            <w:pPr>
              <w:rPr>
                <w:b w:val="0"/>
                <w:bCs/>
              </w:rPr>
            </w:pPr>
            <w:r w:rsidRPr="00483AFC">
              <w:rPr>
                <w:b w:val="0"/>
                <w:bCs/>
              </w:rPr>
              <w:t>1</w:t>
            </w:r>
          </w:p>
        </w:tc>
        <w:tc>
          <w:tcPr>
            <w:tcW w:w="788" w:type="dxa"/>
          </w:tcPr>
          <w:p w14:paraId="25921DB6" w14:textId="77777777" w:rsidR="00483AFC" w:rsidRPr="00483AFC" w:rsidRDefault="00483AFC" w:rsidP="000D0DB0">
            <w:pPr>
              <w:rPr>
                <w:b w:val="0"/>
                <w:bCs/>
              </w:rPr>
            </w:pPr>
            <w:r w:rsidRPr="00483AFC">
              <w:rPr>
                <w:b w:val="0"/>
                <w:bCs/>
              </w:rPr>
              <w:t>N</w:t>
            </w:r>
          </w:p>
        </w:tc>
        <w:tc>
          <w:tcPr>
            <w:tcW w:w="788" w:type="dxa"/>
          </w:tcPr>
          <w:p w14:paraId="718A9566" w14:textId="77777777" w:rsidR="00483AFC" w:rsidRPr="00483AFC" w:rsidRDefault="00483AFC" w:rsidP="000D0DB0">
            <w:pPr>
              <w:rPr>
                <w:b w:val="0"/>
                <w:bCs/>
              </w:rPr>
            </w:pPr>
            <w:r w:rsidRPr="00483AFC">
              <w:rPr>
                <w:b w:val="0"/>
                <w:bCs/>
              </w:rPr>
              <w:t>50</w:t>
            </w:r>
          </w:p>
        </w:tc>
        <w:tc>
          <w:tcPr>
            <w:tcW w:w="788" w:type="dxa"/>
          </w:tcPr>
          <w:p w14:paraId="6C92526D" w14:textId="77777777" w:rsidR="00483AFC" w:rsidRPr="00483AFC" w:rsidRDefault="00483AFC" w:rsidP="000D0DB0">
            <w:pPr>
              <w:rPr>
                <w:b w:val="0"/>
                <w:bCs/>
              </w:rPr>
            </w:pPr>
            <w:r w:rsidRPr="00483AFC">
              <w:rPr>
                <w:b w:val="0"/>
                <w:bCs/>
              </w:rPr>
              <w:t>[0-9]</w:t>
            </w:r>
          </w:p>
        </w:tc>
      </w:tr>
      <w:tr w:rsidR="00483AFC" w14:paraId="205544DE" w14:textId="77777777" w:rsidTr="00483AFC">
        <w:trPr>
          <w:trHeight w:val="1052"/>
        </w:trPr>
        <w:tc>
          <w:tcPr>
            <w:tcW w:w="1588" w:type="dxa"/>
          </w:tcPr>
          <w:p w14:paraId="43060B69" w14:textId="77777777" w:rsidR="00483AFC" w:rsidRPr="00483AFC" w:rsidRDefault="00483AFC" w:rsidP="000D0DB0">
            <w:pPr>
              <w:rPr>
                <w:b w:val="0"/>
                <w:bCs/>
              </w:rPr>
            </w:pPr>
            <w:proofErr w:type="spellStart"/>
            <w:r w:rsidRPr="00483AFC">
              <w:rPr>
                <w:b w:val="0"/>
                <w:bCs/>
              </w:rPr>
              <w:t>item_name</w:t>
            </w:r>
            <w:proofErr w:type="spellEnd"/>
          </w:p>
        </w:tc>
        <w:tc>
          <w:tcPr>
            <w:tcW w:w="1154" w:type="dxa"/>
          </w:tcPr>
          <w:p w14:paraId="59F0882B" w14:textId="77777777" w:rsidR="00483AFC" w:rsidRPr="00483AFC" w:rsidRDefault="00483AFC" w:rsidP="000D0DB0">
            <w:pPr>
              <w:rPr>
                <w:b w:val="0"/>
                <w:bCs/>
              </w:rPr>
            </w:pPr>
            <w:r w:rsidRPr="00483AFC">
              <w:rPr>
                <w:b w:val="0"/>
                <w:bCs/>
              </w:rPr>
              <w:t xml:space="preserve">Name of an item </w:t>
            </w:r>
            <w:proofErr w:type="gramStart"/>
            <w:r w:rsidRPr="00483AFC">
              <w:rPr>
                <w:b w:val="0"/>
                <w:bCs/>
              </w:rPr>
              <w:t>In</w:t>
            </w:r>
            <w:proofErr w:type="gramEnd"/>
            <w:r w:rsidRPr="00483AFC">
              <w:rPr>
                <w:b w:val="0"/>
                <w:bCs/>
              </w:rPr>
              <w:t xml:space="preserve"> inventory</w:t>
            </w:r>
          </w:p>
        </w:tc>
        <w:tc>
          <w:tcPr>
            <w:tcW w:w="851" w:type="dxa"/>
          </w:tcPr>
          <w:p w14:paraId="7BA4CF55" w14:textId="77777777" w:rsidR="00483AFC" w:rsidRPr="00483AFC" w:rsidRDefault="00483AFC" w:rsidP="000D0DB0">
            <w:pPr>
              <w:rPr>
                <w:b w:val="0"/>
                <w:bCs/>
              </w:rPr>
            </w:pPr>
            <w:r w:rsidRPr="00483AFC">
              <w:rPr>
                <w:b w:val="0"/>
                <w:bCs/>
              </w:rPr>
              <w:t>varchar</w:t>
            </w:r>
          </w:p>
        </w:tc>
        <w:tc>
          <w:tcPr>
            <w:tcW w:w="807" w:type="dxa"/>
          </w:tcPr>
          <w:p w14:paraId="7CB2D76D" w14:textId="77777777" w:rsidR="00483AFC" w:rsidRPr="00483AFC" w:rsidRDefault="00483AFC" w:rsidP="000D0DB0">
            <w:pPr>
              <w:rPr>
                <w:b w:val="0"/>
                <w:bCs/>
              </w:rPr>
            </w:pPr>
            <w:r w:rsidRPr="00483AFC">
              <w:rPr>
                <w:b w:val="0"/>
                <w:bCs/>
              </w:rPr>
              <w:t>None</w:t>
            </w:r>
          </w:p>
        </w:tc>
        <w:tc>
          <w:tcPr>
            <w:tcW w:w="894" w:type="dxa"/>
          </w:tcPr>
          <w:p w14:paraId="73FF71FF" w14:textId="77777777" w:rsidR="00483AFC" w:rsidRPr="00483AFC" w:rsidRDefault="00483AFC" w:rsidP="000D0DB0">
            <w:pPr>
              <w:rPr>
                <w:b w:val="0"/>
                <w:bCs/>
              </w:rPr>
            </w:pPr>
            <w:r w:rsidRPr="00483AFC">
              <w:rPr>
                <w:b w:val="0"/>
                <w:bCs/>
              </w:rPr>
              <w:t>false</w:t>
            </w:r>
          </w:p>
        </w:tc>
        <w:tc>
          <w:tcPr>
            <w:tcW w:w="988" w:type="dxa"/>
          </w:tcPr>
          <w:p w14:paraId="29C53827" w14:textId="77777777" w:rsidR="00483AFC" w:rsidRPr="00483AFC" w:rsidRDefault="00483AFC" w:rsidP="000D0DB0">
            <w:pPr>
              <w:rPr>
                <w:b w:val="0"/>
                <w:bCs/>
              </w:rPr>
            </w:pPr>
            <w:proofErr w:type="spellStart"/>
            <w:r w:rsidRPr="00483AFC">
              <w:rPr>
                <w:b w:val="0"/>
                <w:bCs/>
              </w:rPr>
              <w:t>Ivermectim</w:t>
            </w:r>
            <w:proofErr w:type="spellEnd"/>
          </w:p>
        </w:tc>
        <w:tc>
          <w:tcPr>
            <w:tcW w:w="788" w:type="dxa"/>
          </w:tcPr>
          <w:p w14:paraId="0E07F508" w14:textId="77777777" w:rsidR="00483AFC" w:rsidRPr="00483AFC" w:rsidRDefault="00483AFC" w:rsidP="000D0DB0">
            <w:pPr>
              <w:rPr>
                <w:b w:val="0"/>
                <w:bCs/>
              </w:rPr>
            </w:pPr>
            <w:r w:rsidRPr="00483AFC">
              <w:rPr>
                <w:b w:val="0"/>
                <w:bCs/>
              </w:rPr>
              <w:t>Y</w:t>
            </w:r>
          </w:p>
        </w:tc>
        <w:tc>
          <w:tcPr>
            <w:tcW w:w="788" w:type="dxa"/>
          </w:tcPr>
          <w:p w14:paraId="624FE49C" w14:textId="77777777" w:rsidR="00483AFC" w:rsidRPr="00483AFC" w:rsidRDefault="00483AFC" w:rsidP="000D0DB0">
            <w:pPr>
              <w:rPr>
                <w:b w:val="0"/>
                <w:bCs/>
              </w:rPr>
            </w:pPr>
            <w:r w:rsidRPr="00483AFC">
              <w:rPr>
                <w:b w:val="0"/>
                <w:bCs/>
              </w:rPr>
              <w:t>250</w:t>
            </w:r>
          </w:p>
        </w:tc>
        <w:tc>
          <w:tcPr>
            <w:tcW w:w="788" w:type="dxa"/>
          </w:tcPr>
          <w:p w14:paraId="2E02110F" w14:textId="77777777" w:rsidR="00483AFC" w:rsidRPr="00483AFC" w:rsidRDefault="00483AFC" w:rsidP="000D0DB0">
            <w:pPr>
              <w:rPr>
                <w:b w:val="0"/>
                <w:bCs/>
              </w:rPr>
            </w:pPr>
            <w:r w:rsidRPr="00483AFC">
              <w:rPr>
                <w:b w:val="0"/>
                <w:bCs/>
              </w:rPr>
              <w:t>[A-</w:t>
            </w:r>
            <w:proofErr w:type="gramStart"/>
            <w:r w:rsidRPr="00483AFC">
              <w:rPr>
                <w:b w:val="0"/>
                <w:bCs/>
              </w:rPr>
              <w:t>Z,a</w:t>
            </w:r>
            <w:proofErr w:type="gramEnd"/>
            <w:r w:rsidRPr="00483AFC">
              <w:rPr>
                <w:b w:val="0"/>
                <w:bCs/>
              </w:rPr>
              <w:t>-z,0-9]</w:t>
            </w:r>
          </w:p>
        </w:tc>
      </w:tr>
      <w:tr w:rsidR="00483AFC" w14:paraId="6458317D" w14:textId="77777777" w:rsidTr="00483AFC">
        <w:trPr>
          <w:trHeight w:val="1052"/>
        </w:trPr>
        <w:tc>
          <w:tcPr>
            <w:tcW w:w="1588" w:type="dxa"/>
          </w:tcPr>
          <w:p w14:paraId="023FB904" w14:textId="77777777" w:rsidR="00483AFC" w:rsidRPr="00483AFC" w:rsidRDefault="00483AFC" w:rsidP="000D0DB0">
            <w:pPr>
              <w:rPr>
                <w:b w:val="0"/>
                <w:bCs/>
              </w:rPr>
            </w:pPr>
            <w:proofErr w:type="spellStart"/>
            <w:r w:rsidRPr="00483AFC">
              <w:rPr>
                <w:b w:val="0"/>
                <w:bCs/>
              </w:rPr>
              <w:t>item_description</w:t>
            </w:r>
            <w:proofErr w:type="spellEnd"/>
          </w:p>
        </w:tc>
        <w:tc>
          <w:tcPr>
            <w:tcW w:w="1154" w:type="dxa"/>
          </w:tcPr>
          <w:p w14:paraId="61A9830D" w14:textId="77777777" w:rsidR="00483AFC" w:rsidRPr="00483AFC" w:rsidRDefault="00483AFC" w:rsidP="000D0DB0">
            <w:pPr>
              <w:rPr>
                <w:b w:val="0"/>
                <w:bCs/>
              </w:rPr>
            </w:pPr>
            <w:r w:rsidRPr="00483AFC">
              <w:rPr>
                <w:b w:val="0"/>
                <w:bCs/>
              </w:rPr>
              <w:t>Description of item in inventory</w:t>
            </w:r>
          </w:p>
        </w:tc>
        <w:tc>
          <w:tcPr>
            <w:tcW w:w="851" w:type="dxa"/>
          </w:tcPr>
          <w:p w14:paraId="3F157732" w14:textId="77777777" w:rsidR="00483AFC" w:rsidRPr="00483AFC" w:rsidRDefault="00483AFC" w:rsidP="000D0DB0">
            <w:pPr>
              <w:rPr>
                <w:b w:val="0"/>
                <w:bCs/>
              </w:rPr>
            </w:pPr>
            <w:r w:rsidRPr="00483AFC">
              <w:rPr>
                <w:b w:val="0"/>
                <w:bCs/>
              </w:rPr>
              <w:t>varchar</w:t>
            </w:r>
          </w:p>
        </w:tc>
        <w:tc>
          <w:tcPr>
            <w:tcW w:w="807" w:type="dxa"/>
          </w:tcPr>
          <w:p w14:paraId="358A921B" w14:textId="77777777" w:rsidR="00483AFC" w:rsidRPr="00483AFC" w:rsidRDefault="00483AFC" w:rsidP="000D0DB0">
            <w:pPr>
              <w:rPr>
                <w:b w:val="0"/>
                <w:bCs/>
              </w:rPr>
            </w:pPr>
            <w:r w:rsidRPr="00483AFC">
              <w:rPr>
                <w:b w:val="0"/>
                <w:bCs/>
              </w:rPr>
              <w:t>None</w:t>
            </w:r>
          </w:p>
        </w:tc>
        <w:tc>
          <w:tcPr>
            <w:tcW w:w="894" w:type="dxa"/>
          </w:tcPr>
          <w:p w14:paraId="2013E097" w14:textId="77777777" w:rsidR="00483AFC" w:rsidRPr="00483AFC" w:rsidRDefault="00483AFC" w:rsidP="000D0DB0">
            <w:pPr>
              <w:rPr>
                <w:b w:val="0"/>
                <w:bCs/>
              </w:rPr>
            </w:pPr>
            <w:r w:rsidRPr="00483AFC">
              <w:rPr>
                <w:b w:val="0"/>
                <w:bCs/>
              </w:rPr>
              <w:t>false</w:t>
            </w:r>
          </w:p>
        </w:tc>
        <w:tc>
          <w:tcPr>
            <w:tcW w:w="988" w:type="dxa"/>
          </w:tcPr>
          <w:p w14:paraId="359BBEF9" w14:textId="77777777" w:rsidR="00483AFC" w:rsidRPr="00483AFC" w:rsidRDefault="00483AFC" w:rsidP="000D0DB0">
            <w:pPr>
              <w:rPr>
                <w:b w:val="0"/>
                <w:bCs/>
              </w:rPr>
            </w:pPr>
            <w:r w:rsidRPr="00483AFC">
              <w:rPr>
                <w:b w:val="0"/>
                <w:bCs/>
              </w:rPr>
              <w:t xml:space="preserve">25g </w:t>
            </w:r>
            <w:proofErr w:type="spellStart"/>
            <w:r w:rsidRPr="00483AFC">
              <w:rPr>
                <w:b w:val="0"/>
                <w:bCs/>
              </w:rPr>
              <w:t>Ivermictin</w:t>
            </w:r>
            <w:proofErr w:type="spellEnd"/>
            <w:r w:rsidRPr="00483AFC">
              <w:rPr>
                <w:b w:val="0"/>
                <w:bCs/>
              </w:rPr>
              <w:t xml:space="preserve"> </w:t>
            </w:r>
            <w:proofErr w:type="spellStart"/>
            <w:r w:rsidRPr="00483AFC">
              <w:rPr>
                <w:b w:val="0"/>
                <w:bCs/>
              </w:rPr>
              <w:t>Dewormer</w:t>
            </w:r>
            <w:proofErr w:type="spellEnd"/>
          </w:p>
        </w:tc>
        <w:tc>
          <w:tcPr>
            <w:tcW w:w="788" w:type="dxa"/>
          </w:tcPr>
          <w:p w14:paraId="32FA2030" w14:textId="77777777" w:rsidR="00483AFC" w:rsidRPr="00483AFC" w:rsidRDefault="00483AFC" w:rsidP="000D0DB0">
            <w:pPr>
              <w:rPr>
                <w:b w:val="0"/>
                <w:bCs/>
              </w:rPr>
            </w:pPr>
            <w:r w:rsidRPr="00483AFC">
              <w:rPr>
                <w:b w:val="0"/>
                <w:bCs/>
              </w:rPr>
              <w:t>Y</w:t>
            </w:r>
          </w:p>
        </w:tc>
        <w:tc>
          <w:tcPr>
            <w:tcW w:w="788" w:type="dxa"/>
          </w:tcPr>
          <w:p w14:paraId="40B1A116" w14:textId="77777777" w:rsidR="00483AFC" w:rsidRPr="00483AFC" w:rsidRDefault="00483AFC" w:rsidP="000D0DB0">
            <w:pPr>
              <w:rPr>
                <w:b w:val="0"/>
                <w:bCs/>
              </w:rPr>
            </w:pPr>
            <w:r w:rsidRPr="00483AFC">
              <w:rPr>
                <w:b w:val="0"/>
                <w:bCs/>
              </w:rPr>
              <w:t>250</w:t>
            </w:r>
          </w:p>
        </w:tc>
        <w:tc>
          <w:tcPr>
            <w:tcW w:w="788" w:type="dxa"/>
          </w:tcPr>
          <w:p w14:paraId="797DA60D" w14:textId="77777777" w:rsidR="00483AFC" w:rsidRPr="00483AFC" w:rsidRDefault="00483AFC" w:rsidP="000D0DB0">
            <w:pPr>
              <w:rPr>
                <w:b w:val="0"/>
                <w:bCs/>
              </w:rPr>
            </w:pPr>
            <w:r w:rsidRPr="00483AFC">
              <w:rPr>
                <w:b w:val="0"/>
                <w:bCs/>
              </w:rPr>
              <w:t>[a-</w:t>
            </w:r>
            <w:proofErr w:type="gramStart"/>
            <w:r w:rsidRPr="00483AFC">
              <w:rPr>
                <w:b w:val="0"/>
                <w:bCs/>
              </w:rPr>
              <w:t>z,A</w:t>
            </w:r>
            <w:proofErr w:type="gramEnd"/>
            <w:r w:rsidRPr="00483AFC">
              <w:rPr>
                <w:b w:val="0"/>
                <w:bCs/>
              </w:rPr>
              <w:t>-Z,0-9]</w:t>
            </w:r>
          </w:p>
        </w:tc>
      </w:tr>
      <w:tr w:rsidR="00483AFC" w14:paraId="5E2B888D" w14:textId="77777777" w:rsidTr="00483AFC">
        <w:trPr>
          <w:trHeight w:val="1052"/>
        </w:trPr>
        <w:tc>
          <w:tcPr>
            <w:tcW w:w="1588" w:type="dxa"/>
          </w:tcPr>
          <w:p w14:paraId="266F707D" w14:textId="77777777" w:rsidR="00483AFC" w:rsidRPr="00483AFC" w:rsidRDefault="00483AFC" w:rsidP="000D0DB0">
            <w:pPr>
              <w:rPr>
                <w:b w:val="0"/>
                <w:bCs/>
              </w:rPr>
            </w:pPr>
            <w:proofErr w:type="spellStart"/>
            <w:r w:rsidRPr="00483AFC">
              <w:rPr>
                <w:b w:val="0"/>
                <w:bCs/>
              </w:rPr>
              <w:t>item_quantity</w:t>
            </w:r>
            <w:proofErr w:type="spellEnd"/>
          </w:p>
        </w:tc>
        <w:tc>
          <w:tcPr>
            <w:tcW w:w="1154" w:type="dxa"/>
          </w:tcPr>
          <w:p w14:paraId="1C3B2A5A" w14:textId="77777777" w:rsidR="00483AFC" w:rsidRPr="00483AFC" w:rsidRDefault="00483AFC" w:rsidP="000D0DB0">
            <w:pPr>
              <w:rPr>
                <w:b w:val="0"/>
                <w:bCs/>
              </w:rPr>
            </w:pPr>
            <w:r w:rsidRPr="00483AFC">
              <w:rPr>
                <w:b w:val="0"/>
                <w:bCs/>
              </w:rPr>
              <w:t>quantity of stored item.</w:t>
            </w:r>
          </w:p>
        </w:tc>
        <w:tc>
          <w:tcPr>
            <w:tcW w:w="851" w:type="dxa"/>
          </w:tcPr>
          <w:p w14:paraId="24D4885A" w14:textId="77777777" w:rsidR="00483AFC" w:rsidRPr="00483AFC" w:rsidRDefault="00483AFC" w:rsidP="000D0DB0">
            <w:pPr>
              <w:rPr>
                <w:b w:val="0"/>
                <w:bCs/>
              </w:rPr>
            </w:pPr>
            <w:r w:rsidRPr="00483AFC">
              <w:rPr>
                <w:b w:val="0"/>
                <w:bCs/>
              </w:rPr>
              <w:t>double</w:t>
            </w:r>
          </w:p>
        </w:tc>
        <w:tc>
          <w:tcPr>
            <w:tcW w:w="807" w:type="dxa"/>
          </w:tcPr>
          <w:p w14:paraId="087FAD61" w14:textId="77777777" w:rsidR="00483AFC" w:rsidRPr="00483AFC" w:rsidRDefault="00483AFC" w:rsidP="000D0DB0">
            <w:pPr>
              <w:rPr>
                <w:b w:val="0"/>
                <w:bCs/>
              </w:rPr>
            </w:pPr>
            <w:r w:rsidRPr="00483AFC">
              <w:rPr>
                <w:b w:val="0"/>
                <w:bCs/>
              </w:rPr>
              <w:t xml:space="preserve">None </w:t>
            </w:r>
          </w:p>
        </w:tc>
        <w:tc>
          <w:tcPr>
            <w:tcW w:w="894" w:type="dxa"/>
          </w:tcPr>
          <w:p w14:paraId="252B1D0F" w14:textId="77777777" w:rsidR="00483AFC" w:rsidRPr="00483AFC" w:rsidRDefault="00483AFC" w:rsidP="000D0DB0">
            <w:pPr>
              <w:rPr>
                <w:b w:val="0"/>
                <w:bCs/>
              </w:rPr>
            </w:pPr>
            <w:r w:rsidRPr="00483AFC">
              <w:rPr>
                <w:b w:val="0"/>
                <w:bCs/>
              </w:rPr>
              <w:t>false</w:t>
            </w:r>
          </w:p>
        </w:tc>
        <w:tc>
          <w:tcPr>
            <w:tcW w:w="988" w:type="dxa"/>
          </w:tcPr>
          <w:p w14:paraId="0206927C" w14:textId="77777777" w:rsidR="00483AFC" w:rsidRPr="00483AFC" w:rsidRDefault="00483AFC" w:rsidP="000D0DB0">
            <w:pPr>
              <w:rPr>
                <w:b w:val="0"/>
                <w:bCs/>
              </w:rPr>
            </w:pPr>
            <w:r w:rsidRPr="00483AFC">
              <w:rPr>
                <w:b w:val="0"/>
                <w:bCs/>
              </w:rPr>
              <w:t>1</w:t>
            </w:r>
          </w:p>
        </w:tc>
        <w:tc>
          <w:tcPr>
            <w:tcW w:w="788" w:type="dxa"/>
          </w:tcPr>
          <w:p w14:paraId="512E3DD7" w14:textId="77777777" w:rsidR="00483AFC" w:rsidRPr="00483AFC" w:rsidRDefault="00483AFC" w:rsidP="000D0DB0">
            <w:pPr>
              <w:rPr>
                <w:b w:val="0"/>
                <w:bCs/>
              </w:rPr>
            </w:pPr>
            <w:r w:rsidRPr="00483AFC">
              <w:rPr>
                <w:b w:val="0"/>
                <w:bCs/>
              </w:rPr>
              <w:t>Y</w:t>
            </w:r>
          </w:p>
        </w:tc>
        <w:tc>
          <w:tcPr>
            <w:tcW w:w="788" w:type="dxa"/>
          </w:tcPr>
          <w:p w14:paraId="7607540B" w14:textId="77777777" w:rsidR="00483AFC" w:rsidRPr="00483AFC" w:rsidRDefault="00483AFC" w:rsidP="000D0DB0">
            <w:pPr>
              <w:rPr>
                <w:b w:val="0"/>
                <w:bCs/>
              </w:rPr>
            </w:pPr>
          </w:p>
        </w:tc>
        <w:tc>
          <w:tcPr>
            <w:tcW w:w="788" w:type="dxa"/>
          </w:tcPr>
          <w:p w14:paraId="12303345" w14:textId="77777777" w:rsidR="00483AFC" w:rsidRPr="00483AFC" w:rsidRDefault="00483AFC" w:rsidP="000D0DB0">
            <w:pPr>
              <w:rPr>
                <w:b w:val="0"/>
                <w:bCs/>
              </w:rPr>
            </w:pPr>
            <w:r w:rsidRPr="00483AFC">
              <w:rPr>
                <w:b w:val="0"/>
                <w:bCs/>
              </w:rPr>
              <w:t>[0-9]</w:t>
            </w:r>
          </w:p>
        </w:tc>
      </w:tr>
      <w:tr w:rsidR="00483AFC" w14:paraId="28EDB7A2" w14:textId="77777777" w:rsidTr="00483AFC">
        <w:trPr>
          <w:trHeight w:val="1033"/>
        </w:trPr>
        <w:tc>
          <w:tcPr>
            <w:tcW w:w="1588" w:type="dxa"/>
          </w:tcPr>
          <w:p w14:paraId="472262B0" w14:textId="77777777" w:rsidR="00483AFC" w:rsidRPr="00483AFC" w:rsidRDefault="00483AFC" w:rsidP="000D0DB0">
            <w:pPr>
              <w:rPr>
                <w:b w:val="0"/>
                <w:bCs/>
              </w:rPr>
            </w:pPr>
            <w:proofErr w:type="spellStart"/>
            <w:r w:rsidRPr="00483AFC">
              <w:rPr>
                <w:b w:val="0"/>
                <w:bCs/>
              </w:rPr>
              <w:t>item_net_weight</w:t>
            </w:r>
            <w:proofErr w:type="spellEnd"/>
          </w:p>
        </w:tc>
        <w:tc>
          <w:tcPr>
            <w:tcW w:w="1154" w:type="dxa"/>
          </w:tcPr>
          <w:p w14:paraId="0D30CF22" w14:textId="77777777" w:rsidR="00483AFC" w:rsidRPr="00483AFC" w:rsidRDefault="00483AFC" w:rsidP="000D0DB0">
            <w:pPr>
              <w:rPr>
                <w:b w:val="0"/>
                <w:bCs/>
              </w:rPr>
            </w:pPr>
            <w:r w:rsidRPr="00483AFC">
              <w:rPr>
                <w:b w:val="0"/>
                <w:bCs/>
              </w:rPr>
              <w:t>net weigh of stored item</w:t>
            </w:r>
          </w:p>
        </w:tc>
        <w:tc>
          <w:tcPr>
            <w:tcW w:w="851" w:type="dxa"/>
          </w:tcPr>
          <w:p w14:paraId="248712FC" w14:textId="77777777" w:rsidR="00483AFC" w:rsidRPr="00483AFC" w:rsidRDefault="00483AFC" w:rsidP="000D0DB0">
            <w:pPr>
              <w:rPr>
                <w:b w:val="0"/>
                <w:bCs/>
              </w:rPr>
            </w:pPr>
            <w:r w:rsidRPr="00483AFC">
              <w:rPr>
                <w:b w:val="0"/>
                <w:bCs/>
              </w:rPr>
              <w:t>double</w:t>
            </w:r>
          </w:p>
        </w:tc>
        <w:tc>
          <w:tcPr>
            <w:tcW w:w="807" w:type="dxa"/>
          </w:tcPr>
          <w:p w14:paraId="6CF019E5" w14:textId="77777777" w:rsidR="00483AFC" w:rsidRPr="00483AFC" w:rsidRDefault="00483AFC" w:rsidP="000D0DB0">
            <w:pPr>
              <w:rPr>
                <w:b w:val="0"/>
                <w:bCs/>
              </w:rPr>
            </w:pPr>
            <w:r w:rsidRPr="00483AFC">
              <w:rPr>
                <w:b w:val="0"/>
                <w:bCs/>
              </w:rPr>
              <w:t>None</w:t>
            </w:r>
          </w:p>
        </w:tc>
        <w:tc>
          <w:tcPr>
            <w:tcW w:w="894" w:type="dxa"/>
          </w:tcPr>
          <w:p w14:paraId="521E69EA" w14:textId="77777777" w:rsidR="00483AFC" w:rsidRPr="00483AFC" w:rsidRDefault="00483AFC" w:rsidP="000D0DB0">
            <w:pPr>
              <w:rPr>
                <w:b w:val="0"/>
                <w:bCs/>
              </w:rPr>
            </w:pPr>
            <w:r w:rsidRPr="00483AFC">
              <w:rPr>
                <w:b w:val="0"/>
                <w:bCs/>
              </w:rPr>
              <w:t>false</w:t>
            </w:r>
          </w:p>
        </w:tc>
        <w:tc>
          <w:tcPr>
            <w:tcW w:w="988" w:type="dxa"/>
          </w:tcPr>
          <w:p w14:paraId="73D21C6F" w14:textId="77777777" w:rsidR="00483AFC" w:rsidRPr="00483AFC" w:rsidRDefault="00483AFC" w:rsidP="000D0DB0">
            <w:pPr>
              <w:rPr>
                <w:b w:val="0"/>
                <w:bCs/>
              </w:rPr>
            </w:pPr>
            <w:r w:rsidRPr="00483AFC">
              <w:rPr>
                <w:b w:val="0"/>
                <w:bCs/>
              </w:rPr>
              <w:t>25</w:t>
            </w:r>
          </w:p>
        </w:tc>
        <w:tc>
          <w:tcPr>
            <w:tcW w:w="788" w:type="dxa"/>
          </w:tcPr>
          <w:p w14:paraId="5E99B3C7" w14:textId="77777777" w:rsidR="00483AFC" w:rsidRPr="00483AFC" w:rsidRDefault="00483AFC" w:rsidP="000D0DB0">
            <w:pPr>
              <w:rPr>
                <w:b w:val="0"/>
                <w:bCs/>
              </w:rPr>
            </w:pPr>
            <w:r w:rsidRPr="00483AFC">
              <w:rPr>
                <w:b w:val="0"/>
                <w:bCs/>
              </w:rPr>
              <w:t>Y</w:t>
            </w:r>
          </w:p>
        </w:tc>
        <w:tc>
          <w:tcPr>
            <w:tcW w:w="788" w:type="dxa"/>
          </w:tcPr>
          <w:p w14:paraId="4992B109" w14:textId="77777777" w:rsidR="00483AFC" w:rsidRPr="00483AFC" w:rsidRDefault="00483AFC" w:rsidP="000D0DB0">
            <w:pPr>
              <w:rPr>
                <w:b w:val="0"/>
                <w:bCs/>
              </w:rPr>
            </w:pPr>
          </w:p>
        </w:tc>
        <w:tc>
          <w:tcPr>
            <w:tcW w:w="788" w:type="dxa"/>
          </w:tcPr>
          <w:p w14:paraId="1B9E74A6" w14:textId="77777777" w:rsidR="00483AFC" w:rsidRPr="00483AFC" w:rsidRDefault="00483AFC" w:rsidP="000D0DB0">
            <w:pPr>
              <w:rPr>
                <w:b w:val="0"/>
                <w:bCs/>
              </w:rPr>
            </w:pPr>
            <w:r w:rsidRPr="00483AFC">
              <w:rPr>
                <w:b w:val="0"/>
                <w:bCs/>
              </w:rPr>
              <w:t>[0-9]</w:t>
            </w:r>
          </w:p>
        </w:tc>
      </w:tr>
      <w:tr w:rsidR="00483AFC" w14:paraId="173C2210" w14:textId="77777777" w:rsidTr="00483AFC">
        <w:trPr>
          <w:trHeight w:val="707"/>
        </w:trPr>
        <w:tc>
          <w:tcPr>
            <w:tcW w:w="1588" w:type="dxa"/>
          </w:tcPr>
          <w:p w14:paraId="42AA8596" w14:textId="77777777" w:rsidR="00483AFC" w:rsidRPr="00483AFC" w:rsidRDefault="00483AFC" w:rsidP="000D0DB0">
            <w:pPr>
              <w:rPr>
                <w:b w:val="0"/>
                <w:bCs/>
              </w:rPr>
            </w:pPr>
            <w:proofErr w:type="spellStart"/>
            <w:r w:rsidRPr="00483AFC">
              <w:rPr>
                <w:b w:val="0"/>
                <w:bCs/>
              </w:rPr>
              <w:t>item_unit</w:t>
            </w:r>
            <w:proofErr w:type="spellEnd"/>
          </w:p>
        </w:tc>
        <w:tc>
          <w:tcPr>
            <w:tcW w:w="1154" w:type="dxa"/>
          </w:tcPr>
          <w:p w14:paraId="22D3AD20" w14:textId="77777777" w:rsidR="00483AFC" w:rsidRPr="00483AFC" w:rsidRDefault="00483AFC" w:rsidP="000D0DB0">
            <w:pPr>
              <w:rPr>
                <w:b w:val="0"/>
                <w:bCs/>
              </w:rPr>
            </w:pPr>
            <w:r w:rsidRPr="00483AFC">
              <w:rPr>
                <w:b w:val="0"/>
                <w:bCs/>
              </w:rPr>
              <w:t>unit of stored item</w:t>
            </w:r>
          </w:p>
        </w:tc>
        <w:tc>
          <w:tcPr>
            <w:tcW w:w="851" w:type="dxa"/>
          </w:tcPr>
          <w:p w14:paraId="2DA5721A" w14:textId="77777777" w:rsidR="00483AFC" w:rsidRPr="00483AFC" w:rsidRDefault="00483AFC" w:rsidP="000D0DB0">
            <w:pPr>
              <w:rPr>
                <w:b w:val="0"/>
                <w:bCs/>
              </w:rPr>
            </w:pPr>
            <w:r w:rsidRPr="00483AFC">
              <w:rPr>
                <w:b w:val="0"/>
                <w:bCs/>
              </w:rPr>
              <w:t>varchar</w:t>
            </w:r>
          </w:p>
        </w:tc>
        <w:tc>
          <w:tcPr>
            <w:tcW w:w="807" w:type="dxa"/>
          </w:tcPr>
          <w:p w14:paraId="3F17223E" w14:textId="77777777" w:rsidR="00483AFC" w:rsidRPr="00483AFC" w:rsidRDefault="00483AFC" w:rsidP="000D0DB0">
            <w:pPr>
              <w:rPr>
                <w:b w:val="0"/>
                <w:bCs/>
              </w:rPr>
            </w:pPr>
            <w:r w:rsidRPr="00483AFC">
              <w:rPr>
                <w:b w:val="0"/>
                <w:bCs/>
              </w:rPr>
              <w:t>None</w:t>
            </w:r>
          </w:p>
        </w:tc>
        <w:tc>
          <w:tcPr>
            <w:tcW w:w="894" w:type="dxa"/>
          </w:tcPr>
          <w:p w14:paraId="75897358" w14:textId="77777777" w:rsidR="00483AFC" w:rsidRPr="00483AFC" w:rsidRDefault="00483AFC" w:rsidP="000D0DB0">
            <w:pPr>
              <w:rPr>
                <w:b w:val="0"/>
                <w:bCs/>
              </w:rPr>
            </w:pPr>
            <w:r w:rsidRPr="00483AFC">
              <w:rPr>
                <w:b w:val="0"/>
                <w:bCs/>
              </w:rPr>
              <w:t>false</w:t>
            </w:r>
          </w:p>
        </w:tc>
        <w:tc>
          <w:tcPr>
            <w:tcW w:w="988" w:type="dxa"/>
          </w:tcPr>
          <w:p w14:paraId="351AFA78" w14:textId="77777777" w:rsidR="00483AFC" w:rsidRPr="00483AFC" w:rsidRDefault="00483AFC" w:rsidP="000D0DB0">
            <w:pPr>
              <w:rPr>
                <w:b w:val="0"/>
                <w:bCs/>
              </w:rPr>
            </w:pPr>
            <w:r w:rsidRPr="00483AFC">
              <w:rPr>
                <w:b w:val="0"/>
                <w:bCs/>
              </w:rPr>
              <w:t>g</w:t>
            </w:r>
          </w:p>
        </w:tc>
        <w:tc>
          <w:tcPr>
            <w:tcW w:w="788" w:type="dxa"/>
          </w:tcPr>
          <w:p w14:paraId="67079F0A" w14:textId="77777777" w:rsidR="00483AFC" w:rsidRPr="00483AFC" w:rsidRDefault="00483AFC" w:rsidP="000D0DB0">
            <w:pPr>
              <w:rPr>
                <w:b w:val="0"/>
                <w:bCs/>
              </w:rPr>
            </w:pPr>
            <w:r w:rsidRPr="00483AFC">
              <w:rPr>
                <w:b w:val="0"/>
                <w:bCs/>
              </w:rPr>
              <w:t>Y</w:t>
            </w:r>
          </w:p>
        </w:tc>
        <w:tc>
          <w:tcPr>
            <w:tcW w:w="788" w:type="dxa"/>
          </w:tcPr>
          <w:p w14:paraId="2A6D2D7B" w14:textId="77777777" w:rsidR="00483AFC" w:rsidRPr="00483AFC" w:rsidRDefault="00483AFC" w:rsidP="000D0DB0">
            <w:pPr>
              <w:rPr>
                <w:b w:val="0"/>
                <w:bCs/>
              </w:rPr>
            </w:pPr>
            <w:r w:rsidRPr="00483AFC">
              <w:rPr>
                <w:b w:val="0"/>
                <w:bCs/>
              </w:rPr>
              <w:t>50</w:t>
            </w:r>
          </w:p>
        </w:tc>
        <w:tc>
          <w:tcPr>
            <w:tcW w:w="788" w:type="dxa"/>
          </w:tcPr>
          <w:p w14:paraId="3976A246" w14:textId="77777777" w:rsidR="00483AFC" w:rsidRPr="00483AFC" w:rsidRDefault="00483AFC" w:rsidP="000D0DB0">
            <w:pPr>
              <w:rPr>
                <w:b w:val="0"/>
                <w:bCs/>
              </w:rPr>
            </w:pPr>
            <w:r w:rsidRPr="00483AFC">
              <w:rPr>
                <w:b w:val="0"/>
                <w:bCs/>
              </w:rPr>
              <w:t>[a-z]</w:t>
            </w:r>
          </w:p>
        </w:tc>
      </w:tr>
      <w:tr w:rsidR="00483AFC" w14:paraId="1B77C4BD" w14:textId="77777777" w:rsidTr="00483AFC">
        <w:trPr>
          <w:trHeight w:val="1741"/>
        </w:trPr>
        <w:tc>
          <w:tcPr>
            <w:tcW w:w="1588" w:type="dxa"/>
          </w:tcPr>
          <w:p w14:paraId="78F36FFD" w14:textId="77777777" w:rsidR="00483AFC" w:rsidRPr="00483AFC" w:rsidRDefault="00483AFC" w:rsidP="000D0DB0">
            <w:pPr>
              <w:rPr>
                <w:b w:val="0"/>
                <w:bCs/>
              </w:rPr>
            </w:pPr>
            <w:proofErr w:type="spellStart"/>
            <w:r w:rsidRPr="00483AFC">
              <w:rPr>
                <w:b w:val="0"/>
                <w:bCs/>
              </w:rPr>
              <w:t>is_exist</w:t>
            </w:r>
            <w:proofErr w:type="spellEnd"/>
          </w:p>
        </w:tc>
        <w:tc>
          <w:tcPr>
            <w:tcW w:w="1154" w:type="dxa"/>
          </w:tcPr>
          <w:p w14:paraId="2E1C353F" w14:textId="77777777" w:rsidR="00483AFC" w:rsidRPr="00483AFC" w:rsidRDefault="00483AFC" w:rsidP="000D0DB0">
            <w:pPr>
              <w:rPr>
                <w:b w:val="0"/>
                <w:bCs/>
              </w:rPr>
            </w:pPr>
            <w:r w:rsidRPr="00483AFC">
              <w:rPr>
                <w:b w:val="0"/>
                <w:bCs/>
              </w:rPr>
              <w:t xml:space="preserve">identify if data should be shown to users </w:t>
            </w:r>
          </w:p>
        </w:tc>
        <w:tc>
          <w:tcPr>
            <w:tcW w:w="851" w:type="dxa"/>
          </w:tcPr>
          <w:p w14:paraId="0B3380F1" w14:textId="77777777" w:rsidR="00483AFC" w:rsidRPr="00483AFC" w:rsidRDefault="00483AFC" w:rsidP="000D0DB0">
            <w:pPr>
              <w:rPr>
                <w:b w:val="0"/>
                <w:bCs/>
              </w:rPr>
            </w:pPr>
            <w:r w:rsidRPr="00483AFC">
              <w:rPr>
                <w:b w:val="0"/>
                <w:bCs/>
              </w:rPr>
              <w:t>varchar</w:t>
            </w:r>
          </w:p>
        </w:tc>
        <w:tc>
          <w:tcPr>
            <w:tcW w:w="807" w:type="dxa"/>
          </w:tcPr>
          <w:p w14:paraId="51E642DD" w14:textId="77777777" w:rsidR="00483AFC" w:rsidRPr="00483AFC" w:rsidRDefault="00483AFC" w:rsidP="000D0DB0">
            <w:pPr>
              <w:rPr>
                <w:b w:val="0"/>
                <w:bCs/>
              </w:rPr>
            </w:pPr>
            <w:r w:rsidRPr="00483AFC">
              <w:rPr>
                <w:b w:val="0"/>
                <w:bCs/>
              </w:rPr>
              <w:t>true</w:t>
            </w:r>
          </w:p>
        </w:tc>
        <w:tc>
          <w:tcPr>
            <w:tcW w:w="894" w:type="dxa"/>
          </w:tcPr>
          <w:p w14:paraId="09A003A9" w14:textId="77777777" w:rsidR="00483AFC" w:rsidRPr="00483AFC" w:rsidRDefault="00483AFC" w:rsidP="000D0DB0">
            <w:pPr>
              <w:rPr>
                <w:b w:val="0"/>
                <w:bCs/>
              </w:rPr>
            </w:pPr>
            <w:r w:rsidRPr="00483AFC">
              <w:rPr>
                <w:b w:val="0"/>
                <w:bCs/>
              </w:rPr>
              <w:t>false</w:t>
            </w:r>
          </w:p>
        </w:tc>
        <w:tc>
          <w:tcPr>
            <w:tcW w:w="988" w:type="dxa"/>
          </w:tcPr>
          <w:p w14:paraId="5AB92909" w14:textId="77777777" w:rsidR="00483AFC" w:rsidRPr="00483AFC" w:rsidRDefault="00483AFC" w:rsidP="000D0DB0">
            <w:pPr>
              <w:rPr>
                <w:b w:val="0"/>
                <w:bCs/>
              </w:rPr>
            </w:pPr>
            <w:r w:rsidRPr="00483AFC">
              <w:rPr>
                <w:b w:val="0"/>
                <w:bCs/>
              </w:rPr>
              <w:t>true</w:t>
            </w:r>
          </w:p>
        </w:tc>
        <w:tc>
          <w:tcPr>
            <w:tcW w:w="788" w:type="dxa"/>
          </w:tcPr>
          <w:p w14:paraId="0C68126B" w14:textId="77777777" w:rsidR="00483AFC" w:rsidRPr="00483AFC" w:rsidRDefault="00483AFC" w:rsidP="000D0DB0">
            <w:pPr>
              <w:rPr>
                <w:b w:val="0"/>
                <w:bCs/>
              </w:rPr>
            </w:pPr>
            <w:r w:rsidRPr="00483AFC">
              <w:rPr>
                <w:b w:val="0"/>
                <w:bCs/>
              </w:rPr>
              <w:t>Y</w:t>
            </w:r>
          </w:p>
        </w:tc>
        <w:tc>
          <w:tcPr>
            <w:tcW w:w="788" w:type="dxa"/>
          </w:tcPr>
          <w:p w14:paraId="0F9745AD" w14:textId="77777777" w:rsidR="00483AFC" w:rsidRPr="00483AFC" w:rsidRDefault="00483AFC" w:rsidP="000D0DB0">
            <w:pPr>
              <w:rPr>
                <w:b w:val="0"/>
                <w:bCs/>
              </w:rPr>
            </w:pPr>
            <w:r w:rsidRPr="00483AFC">
              <w:rPr>
                <w:b w:val="0"/>
                <w:bCs/>
              </w:rPr>
              <w:t>50</w:t>
            </w:r>
          </w:p>
        </w:tc>
        <w:tc>
          <w:tcPr>
            <w:tcW w:w="788" w:type="dxa"/>
          </w:tcPr>
          <w:p w14:paraId="3958B72B" w14:textId="77777777" w:rsidR="00483AFC" w:rsidRPr="00483AFC" w:rsidRDefault="00483AFC" w:rsidP="000D0DB0">
            <w:pPr>
              <w:rPr>
                <w:b w:val="0"/>
                <w:bCs/>
              </w:rPr>
            </w:pPr>
            <w:r w:rsidRPr="00483AFC">
              <w:rPr>
                <w:b w:val="0"/>
                <w:bCs/>
              </w:rPr>
              <w:t>[a-z]</w:t>
            </w:r>
          </w:p>
        </w:tc>
      </w:tr>
    </w:tbl>
    <w:p w14:paraId="5CC35183" w14:textId="42F645E4" w:rsidR="00483AFC" w:rsidRDefault="00483AFC" w:rsidP="00483AFC"/>
    <w:p w14:paraId="7CE41DC2" w14:textId="3BB7D595" w:rsidR="00483AFC" w:rsidRDefault="00483AFC" w:rsidP="00483AFC"/>
    <w:p w14:paraId="16897BF0" w14:textId="6F3F32F0" w:rsidR="00483AFC" w:rsidRDefault="00483AFC" w:rsidP="00483AFC"/>
    <w:p w14:paraId="66921F71" w14:textId="4F10472C" w:rsidR="00483AFC" w:rsidRDefault="00483AFC" w:rsidP="00483AFC"/>
    <w:p w14:paraId="3E873E06" w14:textId="710446F6" w:rsidR="00483AFC" w:rsidRDefault="00483AFC" w:rsidP="00483AFC"/>
    <w:p w14:paraId="4C2351DD" w14:textId="77777777" w:rsidR="00483AFC" w:rsidRDefault="00483AFC" w:rsidP="00483AFC"/>
    <w:tbl>
      <w:tblPr>
        <w:tblStyle w:val="TableGrid"/>
        <w:tblW w:w="8654" w:type="dxa"/>
        <w:tblInd w:w="-5" w:type="dxa"/>
        <w:tblLayout w:type="fixed"/>
        <w:tblLook w:val="04A0" w:firstRow="1" w:lastRow="0" w:firstColumn="1" w:lastColumn="0" w:noHBand="0" w:noVBand="1"/>
      </w:tblPr>
      <w:tblGrid>
        <w:gridCol w:w="1409"/>
        <w:gridCol w:w="1196"/>
        <w:gridCol w:w="881"/>
        <w:gridCol w:w="836"/>
        <w:gridCol w:w="926"/>
        <w:gridCol w:w="832"/>
        <w:gridCol w:w="964"/>
        <w:gridCol w:w="803"/>
        <w:gridCol w:w="807"/>
      </w:tblGrid>
      <w:tr w:rsidR="00483AFC" w14:paraId="3F43758C" w14:textId="77777777" w:rsidTr="00483AFC">
        <w:trPr>
          <w:trHeight w:val="382"/>
        </w:trPr>
        <w:tc>
          <w:tcPr>
            <w:tcW w:w="1409" w:type="dxa"/>
          </w:tcPr>
          <w:p w14:paraId="4C1AFA09" w14:textId="77777777" w:rsidR="00483AFC" w:rsidRDefault="00483AFC" w:rsidP="000D0DB0">
            <w:bookmarkStart w:id="9" w:name="_Hlk114443868"/>
            <w:r>
              <w:lastRenderedPageBreak/>
              <w:t>Table Name</w:t>
            </w:r>
          </w:p>
        </w:tc>
        <w:tc>
          <w:tcPr>
            <w:tcW w:w="7245" w:type="dxa"/>
            <w:gridSpan w:val="8"/>
          </w:tcPr>
          <w:p w14:paraId="41F7173E" w14:textId="77777777" w:rsidR="00483AFC" w:rsidRDefault="00483AFC" w:rsidP="000D0DB0">
            <w:proofErr w:type="spellStart"/>
            <w:r>
              <w:t>tbl_schedules</w:t>
            </w:r>
            <w:proofErr w:type="spellEnd"/>
          </w:p>
        </w:tc>
      </w:tr>
      <w:tr w:rsidR="00483AFC" w14:paraId="739955DA" w14:textId="77777777" w:rsidTr="00483AFC">
        <w:trPr>
          <w:trHeight w:val="382"/>
        </w:trPr>
        <w:tc>
          <w:tcPr>
            <w:tcW w:w="1409" w:type="dxa"/>
          </w:tcPr>
          <w:p w14:paraId="1A015567" w14:textId="77777777" w:rsidR="00483AFC" w:rsidRDefault="00483AFC" w:rsidP="000D0DB0">
            <w:r>
              <w:t>Description</w:t>
            </w:r>
          </w:p>
        </w:tc>
        <w:tc>
          <w:tcPr>
            <w:tcW w:w="7245" w:type="dxa"/>
            <w:gridSpan w:val="8"/>
          </w:tcPr>
          <w:p w14:paraId="40360638" w14:textId="77777777" w:rsidR="00483AFC" w:rsidRDefault="00483AFC" w:rsidP="000D0DB0">
            <w:r>
              <w:t>This table records the scheduled operation in the hog farm</w:t>
            </w:r>
          </w:p>
        </w:tc>
      </w:tr>
      <w:tr w:rsidR="00483AFC" w14:paraId="7C98B417" w14:textId="77777777" w:rsidTr="00483AFC">
        <w:trPr>
          <w:trHeight w:val="382"/>
        </w:trPr>
        <w:tc>
          <w:tcPr>
            <w:tcW w:w="1409" w:type="dxa"/>
          </w:tcPr>
          <w:p w14:paraId="5C7F7F49" w14:textId="77777777" w:rsidR="00483AFC" w:rsidRDefault="00483AFC" w:rsidP="000D0DB0">
            <w:r>
              <w:t>Alias</w:t>
            </w:r>
          </w:p>
        </w:tc>
        <w:tc>
          <w:tcPr>
            <w:tcW w:w="7245" w:type="dxa"/>
            <w:gridSpan w:val="8"/>
          </w:tcPr>
          <w:p w14:paraId="2242ED5C" w14:textId="77777777" w:rsidR="00483AFC" w:rsidRDefault="00483AFC" w:rsidP="000D0DB0">
            <w:r>
              <w:t>None</w:t>
            </w:r>
          </w:p>
        </w:tc>
      </w:tr>
      <w:tr w:rsidR="00483AFC" w14:paraId="4EAA5E5A" w14:textId="77777777" w:rsidTr="00483AFC">
        <w:trPr>
          <w:trHeight w:val="786"/>
        </w:trPr>
        <w:tc>
          <w:tcPr>
            <w:tcW w:w="1409" w:type="dxa"/>
          </w:tcPr>
          <w:p w14:paraId="0941D61D" w14:textId="77777777" w:rsidR="00483AFC" w:rsidRDefault="00483AFC" w:rsidP="000D0DB0">
            <w:r>
              <w:t>Attribute Name</w:t>
            </w:r>
          </w:p>
        </w:tc>
        <w:tc>
          <w:tcPr>
            <w:tcW w:w="1196" w:type="dxa"/>
          </w:tcPr>
          <w:p w14:paraId="3DBFBE79" w14:textId="77777777" w:rsidR="00483AFC" w:rsidRDefault="00483AFC" w:rsidP="000D0DB0">
            <w:r>
              <w:t>Description</w:t>
            </w:r>
          </w:p>
        </w:tc>
        <w:tc>
          <w:tcPr>
            <w:tcW w:w="881" w:type="dxa"/>
          </w:tcPr>
          <w:p w14:paraId="7FFAFAAD" w14:textId="77777777" w:rsidR="00483AFC" w:rsidRDefault="00483AFC" w:rsidP="000D0DB0">
            <w:r>
              <w:t>Data Type</w:t>
            </w:r>
          </w:p>
        </w:tc>
        <w:tc>
          <w:tcPr>
            <w:tcW w:w="836" w:type="dxa"/>
          </w:tcPr>
          <w:p w14:paraId="5A6FAD11" w14:textId="77777777" w:rsidR="00483AFC" w:rsidRDefault="00483AFC" w:rsidP="000D0DB0">
            <w:r>
              <w:t>Default Value</w:t>
            </w:r>
          </w:p>
        </w:tc>
        <w:tc>
          <w:tcPr>
            <w:tcW w:w="926" w:type="dxa"/>
          </w:tcPr>
          <w:p w14:paraId="094F4683" w14:textId="77777777" w:rsidR="00483AFC" w:rsidRDefault="00483AFC" w:rsidP="000D0DB0">
            <w:r>
              <w:t>Primary Key</w:t>
            </w:r>
          </w:p>
        </w:tc>
        <w:tc>
          <w:tcPr>
            <w:tcW w:w="832" w:type="dxa"/>
          </w:tcPr>
          <w:p w14:paraId="4150C131" w14:textId="77777777" w:rsidR="00483AFC" w:rsidRDefault="00483AFC" w:rsidP="000D0DB0">
            <w:r>
              <w:t>Example</w:t>
            </w:r>
          </w:p>
        </w:tc>
        <w:tc>
          <w:tcPr>
            <w:tcW w:w="964" w:type="dxa"/>
          </w:tcPr>
          <w:p w14:paraId="52105814" w14:textId="63B5B051" w:rsidR="00483AFC" w:rsidRDefault="00483AFC" w:rsidP="000D0DB0">
            <w:r>
              <w:t>Not Allowed? (Y/N)</w:t>
            </w:r>
          </w:p>
        </w:tc>
        <w:tc>
          <w:tcPr>
            <w:tcW w:w="803" w:type="dxa"/>
          </w:tcPr>
          <w:p w14:paraId="580FEAF4" w14:textId="77777777" w:rsidR="00483AFC" w:rsidRDefault="00483AFC" w:rsidP="000D0DB0">
            <w:r>
              <w:t>Length</w:t>
            </w:r>
          </w:p>
        </w:tc>
        <w:tc>
          <w:tcPr>
            <w:tcW w:w="803" w:type="dxa"/>
          </w:tcPr>
          <w:p w14:paraId="75B57DDC" w14:textId="77777777" w:rsidR="00483AFC" w:rsidRDefault="00483AFC" w:rsidP="000D0DB0">
            <w:r>
              <w:t>Validation Rules</w:t>
            </w:r>
          </w:p>
        </w:tc>
      </w:tr>
      <w:tr w:rsidR="00483AFC" w14:paraId="29EE1C6C" w14:textId="77777777" w:rsidTr="00483AFC">
        <w:trPr>
          <w:trHeight w:val="1552"/>
        </w:trPr>
        <w:tc>
          <w:tcPr>
            <w:tcW w:w="1409" w:type="dxa"/>
          </w:tcPr>
          <w:p w14:paraId="78F27F3B" w14:textId="77777777" w:rsidR="00483AFC" w:rsidRPr="00483AFC" w:rsidRDefault="00483AFC" w:rsidP="000D0DB0">
            <w:pPr>
              <w:rPr>
                <w:b w:val="0"/>
                <w:bCs/>
              </w:rPr>
            </w:pPr>
            <w:proofErr w:type="spellStart"/>
            <w:r w:rsidRPr="00483AFC">
              <w:rPr>
                <w:b w:val="0"/>
                <w:bCs/>
              </w:rPr>
              <w:t>schedule_id</w:t>
            </w:r>
            <w:proofErr w:type="spellEnd"/>
          </w:p>
        </w:tc>
        <w:tc>
          <w:tcPr>
            <w:tcW w:w="1196" w:type="dxa"/>
          </w:tcPr>
          <w:p w14:paraId="0A07E0CA" w14:textId="77777777" w:rsidR="00483AFC" w:rsidRPr="00483AFC" w:rsidRDefault="00483AFC" w:rsidP="000D0DB0">
            <w:pPr>
              <w:rPr>
                <w:b w:val="0"/>
                <w:bCs/>
              </w:rPr>
            </w:pPr>
            <w:r w:rsidRPr="00483AFC">
              <w:rPr>
                <w:b w:val="0"/>
                <w:bCs/>
              </w:rPr>
              <w:t xml:space="preserve">Unique Identified for schedule </w:t>
            </w:r>
          </w:p>
        </w:tc>
        <w:tc>
          <w:tcPr>
            <w:tcW w:w="881" w:type="dxa"/>
          </w:tcPr>
          <w:p w14:paraId="6B475DA7" w14:textId="77777777" w:rsidR="00483AFC" w:rsidRPr="00483AFC" w:rsidRDefault="00483AFC" w:rsidP="000D0DB0">
            <w:pPr>
              <w:rPr>
                <w:b w:val="0"/>
                <w:bCs/>
              </w:rPr>
            </w:pPr>
            <w:r w:rsidRPr="00483AFC">
              <w:rPr>
                <w:b w:val="0"/>
                <w:bCs/>
              </w:rPr>
              <w:t>int</w:t>
            </w:r>
          </w:p>
        </w:tc>
        <w:tc>
          <w:tcPr>
            <w:tcW w:w="836" w:type="dxa"/>
          </w:tcPr>
          <w:p w14:paraId="2BE0B952" w14:textId="77777777" w:rsidR="00483AFC" w:rsidRPr="00483AFC" w:rsidRDefault="00483AFC" w:rsidP="000D0DB0">
            <w:pPr>
              <w:rPr>
                <w:b w:val="0"/>
                <w:bCs/>
              </w:rPr>
            </w:pPr>
            <w:r w:rsidRPr="00483AFC">
              <w:rPr>
                <w:b w:val="0"/>
                <w:bCs/>
              </w:rPr>
              <w:t>None</w:t>
            </w:r>
          </w:p>
        </w:tc>
        <w:tc>
          <w:tcPr>
            <w:tcW w:w="926" w:type="dxa"/>
          </w:tcPr>
          <w:p w14:paraId="673236C2" w14:textId="77777777" w:rsidR="00483AFC" w:rsidRPr="00483AFC" w:rsidRDefault="00483AFC" w:rsidP="000D0DB0">
            <w:pPr>
              <w:rPr>
                <w:b w:val="0"/>
                <w:bCs/>
              </w:rPr>
            </w:pPr>
            <w:r w:rsidRPr="00483AFC">
              <w:rPr>
                <w:b w:val="0"/>
                <w:bCs/>
              </w:rPr>
              <w:t>true</w:t>
            </w:r>
          </w:p>
        </w:tc>
        <w:tc>
          <w:tcPr>
            <w:tcW w:w="832" w:type="dxa"/>
          </w:tcPr>
          <w:p w14:paraId="0C6BA49E" w14:textId="77777777" w:rsidR="00483AFC" w:rsidRPr="00483AFC" w:rsidRDefault="00483AFC" w:rsidP="000D0DB0">
            <w:pPr>
              <w:rPr>
                <w:b w:val="0"/>
                <w:bCs/>
              </w:rPr>
            </w:pPr>
            <w:r w:rsidRPr="00483AFC">
              <w:rPr>
                <w:b w:val="0"/>
                <w:bCs/>
              </w:rPr>
              <w:t>1</w:t>
            </w:r>
          </w:p>
        </w:tc>
        <w:tc>
          <w:tcPr>
            <w:tcW w:w="964" w:type="dxa"/>
          </w:tcPr>
          <w:p w14:paraId="189709B5" w14:textId="77777777" w:rsidR="00483AFC" w:rsidRPr="00483AFC" w:rsidRDefault="00483AFC" w:rsidP="000D0DB0">
            <w:pPr>
              <w:rPr>
                <w:b w:val="0"/>
                <w:bCs/>
              </w:rPr>
            </w:pPr>
            <w:r w:rsidRPr="00483AFC">
              <w:rPr>
                <w:b w:val="0"/>
                <w:bCs/>
              </w:rPr>
              <w:t>N</w:t>
            </w:r>
          </w:p>
        </w:tc>
        <w:tc>
          <w:tcPr>
            <w:tcW w:w="803" w:type="dxa"/>
          </w:tcPr>
          <w:p w14:paraId="755C2317" w14:textId="77777777" w:rsidR="00483AFC" w:rsidRPr="00483AFC" w:rsidRDefault="00483AFC" w:rsidP="000D0DB0">
            <w:pPr>
              <w:rPr>
                <w:b w:val="0"/>
                <w:bCs/>
              </w:rPr>
            </w:pPr>
            <w:r w:rsidRPr="00483AFC">
              <w:rPr>
                <w:b w:val="0"/>
                <w:bCs/>
              </w:rPr>
              <w:t>11</w:t>
            </w:r>
          </w:p>
        </w:tc>
        <w:tc>
          <w:tcPr>
            <w:tcW w:w="803" w:type="dxa"/>
          </w:tcPr>
          <w:p w14:paraId="6ABB2E5A" w14:textId="77777777" w:rsidR="00483AFC" w:rsidRPr="00483AFC" w:rsidRDefault="00483AFC" w:rsidP="000D0DB0">
            <w:pPr>
              <w:rPr>
                <w:b w:val="0"/>
                <w:bCs/>
              </w:rPr>
            </w:pPr>
            <w:r w:rsidRPr="00483AFC">
              <w:rPr>
                <w:b w:val="0"/>
                <w:bCs/>
              </w:rPr>
              <w:t>[0-9]</w:t>
            </w:r>
          </w:p>
        </w:tc>
      </w:tr>
      <w:tr w:rsidR="00483AFC" w14:paraId="5C0A2F54" w14:textId="77777777" w:rsidTr="00483AFC">
        <w:trPr>
          <w:trHeight w:val="1169"/>
        </w:trPr>
        <w:tc>
          <w:tcPr>
            <w:tcW w:w="1409" w:type="dxa"/>
          </w:tcPr>
          <w:p w14:paraId="2EC51A07" w14:textId="77777777" w:rsidR="00483AFC" w:rsidRPr="00483AFC" w:rsidRDefault="00483AFC" w:rsidP="000D0DB0">
            <w:pPr>
              <w:rPr>
                <w:b w:val="0"/>
                <w:bCs/>
              </w:rPr>
            </w:pPr>
            <w:proofErr w:type="spellStart"/>
            <w:r w:rsidRPr="00483AFC">
              <w:rPr>
                <w:b w:val="0"/>
                <w:bCs/>
              </w:rPr>
              <w:t>schedule_date</w:t>
            </w:r>
            <w:proofErr w:type="spellEnd"/>
          </w:p>
        </w:tc>
        <w:tc>
          <w:tcPr>
            <w:tcW w:w="1196" w:type="dxa"/>
          </w:tcPr>
          <w:p w14:paraId="5A843A42" w14:textId="77777777" w:rsidR="00483AFC" w:rsidRPr="00483AFC" w:rsidRDefault="00483AFC" w:rsidP="000D0DB0">
            <w:pPr>
              <w:rPr>
                <w:b w:val="0"/>
                <w:bCs/>
              </w:rPr>
            </w:pPr>
            <w:r w:rsidRPr="00483AFC">
              <w:rPr>
                <w:b w:val="0"/>
                <w:bCs/>
              </w:rPr>
              <w:t>Date the operation conducted</w:t>
            </w:r>
          </w:p>
        </w:tc>
        <w:tc>
          <w:tcPr>
            <w:tcW w:w="881" w:type="dxa"/>
          </w:tcPr>
          <w:p w14:paraId="1DBBED44" w14:textId="77777777" w:rsidR="00483AFC" w:rsidRPr="00483AFC" w:rsidRDefault="00483AFC" w:rsidP="000D0DB0">
            <w:pPr>
              <w:rPr>
                <w:b w:val="0"/>
                <w:bCs/>
              </w:rPr>
            </w:pPr>
            <w:r w:rsidRPr="00483AFC">
              <w:rPr>
                <w:b w:val="0"/>
                <w:bCs/>
              </w:rPr>
              <w:t>date</w:t>
            </w:r>
          </w:p>
        </w:tc>
        <w:tc>
          <w:tcPr>
            <w:tcW w:w="836" w:type="dxa"/>
          </w:tcPr>
          <w:p w14:paraId="4D8A03C6" w14:textId="77777777" w:rsidR="00483AFC" w:rsidRPr="00483AFC" w:rsidRDefault="00483AFC" w:rsidP="000D0DB0">
            <w:pPr>
              <w:rPr>
                <w:b w:val="0"/>
                <w:bCs/>
              </w:rPr>
            </w:pPr>
            <w:r w:rsidRPr="00483AFC">
              <w:rPr>
                <w:b w:val="0"/>
                <w:bCs/>
              </w:rPr>
              <w:t>None</w:t>
            </w:r>
          </w:p>
        </w:tc>
        <w:tc>
          <w:tcPr>
            <w:tcW w:w="926" w:type="dxa"/>
          </w:tcPr>
          <w:p w14:paraId="42BF9401" w14:textId="77777777" w:rsidR="00483AFC" w:rsidRPr="00483AFC" w:rsidRDefault="00483AFC" w:rsidP="000D0DB0">
            <w:pPr>
              <w:rPr>
                <w:b w:val="0"/>
                <w:bCs/>
              </w:rPr>
            </w:pPr>
            <w:r w:rsidRPr="00483AFC">
              <w:rPr>
                <w:b w:val="0"/>
                <w:bCs/>
              </w:rPr>
              <w:t>false</w:t>
            </w:r>
          </w:p>
        </w:tc>
        <w:tc>
          <w:tcPr>
            <w:tcW w:w="832" w:type="dxa"/>
          </w:tcPr>
          <w:p w14:paraId="4A9DB25E" w14:textId="77777777" w:rsidR="00483AFC" w:rsidRPr="00483AFC" w:rsidRDefault="00483AFC" w:rsidP="000D0DB0">
            <w:pPr>
              <w:rPr>
                <w:b w:val="0"/>
                <w:bCs/>
              </w:rPr>
            </w:pPr>
            <w:r w:rsidRPr="00483AFC">
              <w:rPr>
                <w:b w:val="0"/>
                <w:bCs/>
              </w:rPr>
              <w:t>08/12/2022</w:t>
            </w:r>
          </w:p>
        </w:tc>
        <w:tc>
          <w:tcPr>
            <w:tcW w:w="964" w:type="dxa"/>
          </w:tcPr>
          <w:p w14:paraId="1ED0AF58" w14:textId="77777777" w:rsidR="00483AFC" w:rsidRPr="00483AFC" w:rsidRDefault="00483AFC" w:rsidP="000D0DB0">
            <w:pPr>
              <w:rPr>
                <w:b w:val="0"/>
                <w:bCs/>
              </w:rPr>
            </w:pPr>
            <w:r w:rsidRPr="00483AFC">
              <w:rPr>
                <w:b w:val="0"/>
                <w:bCs/>
              </w:rPr>
              <w:t>N</w:t>
            </w:r>
          </w:p>
        </w:tc>
        <w:tc>
          <w:tcPr>
            <w:tcW w:w="803" w:type="dxa"/>
          </w:tcPr>
          <w:p w14:paraId="46E38BB9" w14:textId="77777777" w:rsidR="00483AFC" w:rsidRPr="00483AFC" w:rsidRDefault="00483AFC" w:rsidP="000D0DB0">
            <w:pPr>
              <w:rPr>
                <w:b w:val="0"/>
                <w:bCs/>
              </w:rPr>
            </w:pPr>
          </w:p>
        </w:tc>
        <w:tc>
          <w:tcPr>
            <w:tcW w:w="803" w:type="dxa"/>
          </w:tcPr>
          <w:p w14:paraId="2274205C" w14:textId="77777777" w:rsidR="00483AFC" w:rsidRPr="00483AFC" w:rsidRDefault="00483AFC" w:rsidP="000D0DB0">
            <w:pPr>
              <w:rPr>
                <w:b w:val="0"/>
                <w:bCs/>
              </w:rPr>
            </w:pPr>
            <w:r w:rsidRPr="00483AFC">
              <w:rPr>
                <w:b w:val="0"/>
                <w:bCs/>
              </w:rPr>
              <w:t>[/,0-9]</w:t>
            </w:r>
          </w:p>
        </w:tc>
      </w:tr>
      <w:tr w:rsidR="00483AFC" w14:paraId="50AEB256" w14:textId="77777777" w:rsidTr="00483AFC">
        <w:trPr>
          <w:trHeight w:val="1169"/>
        </w:trPr>
        <w:tc>
          <w:tcPr>
            <w:tcW w:w="1409" w:type="dxa"/>
          </w:tcPr>
          <w:p w14:paraId="0DC6956A" w14:textId="77777777" w:rsidR="00483AFC" w:rsidRPr="00483AFC" w:rsidRDefault="00483AFC" w:rsidP="000D0DB0">
            <w:pPr>
              <w:rPr>
                <w:b w:val="0"/>
                <w:bCs/>
              </w:rPr>
            </w:pPr>
            <w:proofErr w:type="spellStart"/>
            <w:r w:rsidRPr="00483AFC">
              <w:rPr>
                <w:b w:val="0"/>
                <w:bCs/>
              </w:rPr>
              <w:t>operation_id</w:t>
            </w:r>
            <w:proofErr w:type="spellEnd"/>
          </w:p>
        </w:tc>
        <w:tc>
          <w:tcPr>
            <w:tcW w:w="1196" w:type="dxa"/>
          </w:tcPr>
          <w:p w14:paraId="165ECC91" w14:textId="77777777" w:rsidR="00483AFC" w:rsidRPr="00483AFC" w:rsidRDefault="00483AFC" w:rsidP="000D0DB0">
            <w:pPr>
              <w:rPr>
                <w:b w:val="0"/>
                <w:bCs/>
              </w:rPr>
            </w:pPr>
            <w:r w:rsidRPr="00483AFC">
              <w:rPr>
                <w:b w:val="0"/>
                <w:bCs/>
              </w:rPr>
              <w:t>ID of pig that will be operated</w:t>
            </w:r>
          </w:p>
        </w:tc>
        <w:tc>
          <w:tcPr>
            <w:tcW w:w="881" w:type="dxa"/>
          </w:tcPr>
          <w:p w14:paraId="4DDA8DF9" w14:textId="77777777" w:rsidR="00483AFC" w:rsidRPr="00483AFC" w:rsidRDefault="00483AFC" w:rsidP="000D0DB0">
            <w:pPr>
              <w:rPr>
                <w:b w:val="0"/>
                <w:bCs/>
              </w:rPr>
            </w:pPr>
            <w:r w:rsidRPr="00483AFC">
              <w:rPr>
                <w:b w:val="0"/>
                <w:bCs/>
              </w:rPr>
              <w:t xml:space="preserve">int </w:t>
            </w:r>
          </w:p>
        </w:tc>
        <w:tc>
          <w:tcPr>
            <w:tcW w:w="836" w:type="dxa"/>
          </w:tcPr>
          <w:p w14:paraId="5485653E" w14:textId="77777777" w:rsidR="00483AFC" w:rsidRPr="00483AFC" w:rsidRDefault="00483AFC" w:rsidP="000D0DB0">
            <w:pPr>
              <w:rPr>
                <w:b w:val="0"/>
                <w:bCs/>
              </w:rPr>
            </w:pPr>
            <w:r w:rsidRPr="00483AFC">
              <w:rPr>
                <w:b w:val="0"/>
                <w:bCs/>
              </w:rPr>
              <w:t>None</w:t>
            </w:r>
          </w:p>
        </w:tc>
        <w:tc>
          <w:tcPr>
            <w:tcW w:w="926" w:type="dxa"/>
          </w:tcPr>
          <w:p w14:paraId="1C89E8EC" w14:textId="77777777" w:rsidR="00483AFC" w:rsidRPr="00483AFC" w:rsidRDefault="00483AFC" w:rsidP="000D0DB0">
            <w:pPr>
              <w:rPr>
                <w:b w:val="0"/>
                <w:bCs/>
              </w:rPr>
            </w:pPr>
            <w:r w:rsidRPr="00483AFC">
              <w:rPr>
                <w:b w:val="0"/>
                <w:bCs/>
              </w:rPr>
              <w:t>false</w:t>
            </w:r>
          </w:p>
        </w:tc>
        <w:tc>
          <w:tcPr>
            <w:tcW w:w="832" w:type="dxa"/>
          </w:tcPr>
          <w:p w14:paraId="71B960B3" w14:textId="77777777" w:rsidR="00483AFC" w:rsidRPr="00483AFC" w:rsidRDefault="00483AFC" w:rsidP="000D0DB0">
            <w:pPr>
              <w:rPr>
                <w:b w:val="0"/>
                <w:bCs/>
              </w:rPr>
            </w:pPr>
            <w:r w:rsidRPr="00483AFC">
              <w:rPr>
                <w:b w:val="0"/>
                <w:bCs/>
              </w:rPr>
              <w:t>1</w:t>
            </w:r>
          </w:p>
        </w:tc>
        <w:tc>
          <w:tcPr>
            <w:tcW w:w="964" w:type="dxa"/>
          </w:tcPr>
          <w:p w14:paraId="6FBFB15B" w14:textId="77777777" w:rsidR="00483AFC" w:rsidRPr="00483AFC" w:rsidRDefault="00483AFC" w:rsidP="000D0DB0">
            <w:pPr>
              <w:rPr>
                <w:b w:val="0"/>
                <w:bCs/>
              </w:rPr>
            </w:pPr>
            <w:r w:rsidRPr="00483AFC">
              <w:rPr>
                <w:b w:val="0"/>
                <w:bCs/>
              </w:rPr>
              <w:t>Y</w:t>
            </w:r>
          </w:p>
        </w:tc>
        <w:tc>
          <w:tcPr>
            <w:tcW w:w="803" w:type="dxa"/>
          </w:tcPr>
          <w:p w14:paraId="2803D37D" w14:textId="77777777" w:rsidR="00483AFC" w:rsidRPr="00483AFC" w:rsidRDefault="00483AFC" w:rsidP="000D0DB0">
            <w:pPr>
              <w:rPr>
                <w:b w:val="0"/>
                <w:bCs/>
              </w:rPr>
            </w:pPr>
            <w:r w:rsidRPr="00483AFC">
              <w:rPr>
                <w:b w:val="0"/>
                <w:bCs/>
              </w:rPr>
              <w:t>11</w:t>
            </w:r>
          </w:p>
        </w:tc>
        <w:tc>
          <w:tcPr>
            <w:tcW w:w="803" w:type="dxa"/>
          </w:tcPr>
          <w:p w14:paraId="35D53DC0" w14:textId="77777777" w:rsidR="00483AFC" w:rsidRPr="00483AFC" w:rsidRDefault="00483AFC" w:rsidP="000D0DB0">
            <w:pPr>
              <w:rPr>
                <w:b w:val="0"/>
                <w:bCs/>
              </w:rPr>
            </w:pPr>
            <w:r w:rsidRPr="00483AFC">
              <w:rPr>
                <w:b w:val="0"/>
                <w:bCs/>
              </w:rPr>
              <w:t>[0-9]</w:t>
            </w:r>
          </w:p>
        </w:tc>
      </w:tr>
      <w:tr w:rsidR="00483AFC" w14:paraId="6CD0A2F2" w14:textId="77777777" w:rsidTr="00483AFC">
        <w:trPr>
          <w:trHeight w:val="1935"/>
        </w:trPr>
        <w:tc>
          <w:tcPr>
            <w:tcW w:w="1409" w:type="dxa"/>
          </w:tcPr>
          <w:p w14:paraId="58FC60F0" w14:textId="77777777" w:rsidR="00483AFC" w:rsidRPr="00483AFC" w:rsidRDefault="00483AFC" w:rsidP="000D0DB0">
            <w:pPr>
              <w:rPr>
                <w:b w:val="0"/>
                <w:bCs/>
              </w:rPr>
            </w:pPr>
            <w:proofErr w:type="spellStart"/>
            <w:r w:rsidRPr="00483AFC">
              <w:rPr>
                <w:b w:val="0"/>
                <w:bCs/>
              </w:rPr>
              <w:t>is_exist</w:t>
            </w:r>
            <w:proofErr w:type="spellEnd"/>
          </w:p>
        </w:tc>
        <w:tc>
          <w:tcPr>
            <w:tcW w:w="1196" w:type="dxa"/>
          </w:tcPr>
          <w:p w14:paraId="651FACE7" w14:textId="77777777" w:rsidR="00483AFC" w:rsidRPr="00483AFC" w:rsidRDefault="00483AFC" w:rsidP="000D0DB0">
            <w:pPr>
              <w:rPr>
                <w:b w:val="0"/>
                <w:bCs/>
              </w:rPr>
            </w:pPr>
            <w:r w:rsidRPr="00483AFC">
              <w:rPr>
                <w:b w:val="0"/>
                <w:bCs/>
              </w:rPr>
              <w:t>Identify if the data should be shown to users</w:t>
            </w:r>
          </w:p>
        </w:tc>
        <w:tc>
          <w:tcPr>
            <w:tcW w:w="881" w:type="dxa"/>
          </w:tcPr>
          <w:p w14:paraId="0B391255" w14:textId="77777777" w:rsidR="00483AFC" w:rsidRPr="00483AFC" w:rsidRDefault="00483AFC" w:rsidP="000D0DB0">
            <w:pPr>
              <w:rPr>
                <w:b w:val="0"/>
                <w:bCs/>
              </w:rPr>
            </w:pPr>
            <w:r w:rsidRPr="00483AFC">
              <w:rPr>
                <w:b w:val="0"/>
                <w:bCs/>
              </w:rPr>
              <w:t>varchar</w:t>
            </w:r>
          </w:p>
        </w:tc>
        <w:tc>
          <w:tcPr>
            <w:tcW w:w="836" w:type="dxa"/>
          </w:tcPr>
          <w:p w14:paraId="2780F663" w14:textId="77777777" w:rsidR="00483AFC" w:rsidRPr="00483AFC" w:rsidRDefault="00483AFC" w:rsidP="000D0DB0">
            <w:pPr>
              <w:rPr>
                <w:b w:val="0"/>
                <w:bCs/>
              </w:rPr>
            </w:pPr>
            <w:r w:rsidRPr="00483AFC">
              <w:rPr>
                <w:b w:val="0"/>
                <w:bCs/>
              </w:rPr>
              <w:t>true</w:t>
            </w:r>
          </w:p>
        </w:tc>
        <w:tc>
          <w:tcPr>
            <w:tcW w:w="926" w:type="dxa"/>
          </w:tcPr>
          <w:p w14:paraId="1978ED96" w14:textId="77777777" w:rsidR="00483AFC" w:rsidRPr="00483AFC" w:rsidRDefault="00483AFC" w:rsidP="000D0DB0">
            <w:pPr>
              <w:rPr>
                <w:b w:val="0"/>
                <w:bCs/>
              </w:rPr>
            </w:pPr>
            <w:r w:rsidRPr="00483AFC">
              <w:rPr>
                <w:b w:val="0"/>
                <w:bCs/>
              </w:rPr>
              <w:t>false</w:t>
            </w:r>
          </w:p>
        </w:tc>
        <w:tc>
          <w:tcPr>
            <w:tcW w:w="832" w:type="dxa"/>
          </w:tcPr>
          <w:p w14:paraId="4F3F611E" w14:textId="77777777" w:rsidR="00483AFC" w:rsidRPr="00483AFC" w:rsidRDefault="00483AFC" w:rsidP="000D0DB0">
            <w:pPr>
              <w:rPr>
                <w:b w:val="0"/>
                <w:bCs/>
              </w:rPr>
            </w:pPr>
            <w:r w:rsidRPr="00483AFC">
              <w:rPr>
                <w:b w:val="0"/>
                <w:bCs/>
              </w:rPr>
              <w:t>true</w:t>
            </w:r>
          </w:p>
        </w:tc>
        <w:tc>
          <w:tcPr>
            <w:tcW w:w="964" w:type="dxa"/>
          </w:tcPr>
          <w:p w14:paraId="4D7D9CA1" w14:textId="77777777" w:rsidR="00483AFC" w:rsidRPr="00483AFC" w:rsidRDefault="00483AFC" w:rsidP="000D0DB0">
            <w:pPr>
              <w:rPr>
                <w:b w:val="0"/>
                <w:bCs/>
              </w:rPr>
            </w:pPr>
            <w:r w:rsidRPr="00483AFC">
              <w:rPr>
                <w:b w:val="0"/>
                <w:bCs/>
              </w:rPr>
              <w:t>Y</w:t>
            </w:r>
          </w:p>
        </w:tc>
        <w:tc>
          <w:tcPr>
            <w:tcW w:w="803" w:type="dxa"/>
          </w:tcPr>
          <w:p w14:paraId="66EEB96F" w14:textId="77777777" w:rsidR="00483AFC" w:rsidRPr="00483AFC" w:rsidRDefault="00483AFC" w:rsidP="000D0DB0">
            <w:pPr>
              <w:rPr>
                <w:b w:val="0"/>
                <w:bCs/>
              </w:rPr>
            </w:pPr>
            <w:r w:rsidRPr="00483AFC">
              <w:rPr>
                <w:b w:val="0"/>
                <w:bCs/>
              </w:rPr>
              <w:t>50</w:t>
            </w:r>
          </w:p>
        </w:tc>
        <w:tc>
          <w:tcPr>
            <w:tcW w:w="803" w:type="dxa"/>
          </w:tcPr>
          <w:p w14:paraId="6F4CB535" w14:textId="77777777" w:rsidR="00483AFC" w:rsidRPr="00483AFC" w:rsidRDefault="00483AFC" w:rsidP="000D0DB0">
            <w:pPr>
              <w:rPr>
                <w:b w:val="0"/>
                <w:bCs/>
              </w:rPr>
            </w:pPr>
            <w:r w:rsidRPr="00483AFC">
              <w:rPr>
                <w:b w:val="0"/>
                <w:bCs/>
              </w:rPr>
              <w:t>[a-z]</w:t>
            </w:r>
          </w:p>
        </w:tc>
      </w:tr>
      <w:bookmarkEnd w:id="9"/>
    </w:tbl>
    <w:p w14:paraId="1B07FEF3" w14:textId="77777777" w:rsidR="00483AFC" w:rsidRDefault="00483AFC" w:rsidP="00483AFC"/>
    <w:p w14:paraId="1CCC6C72" w14:textId="77777777" w:rsidR="00483AFC" w:rsidRDefault="00483AFC" w:rsidP="00483AFC"/>
    <w:tbl>
      <w:tblPr>
        <w:tblStyle w:val="TableGrid"/>
        <w:tblW w:w="8635" w:type="dxa"/>
        <w:tblLayout w:type="fixed"/>
        <w:tblLook w:val="04A0" w:firstRow="1" w:lastRow="0" w:firstColumn="1" w:lastColumn="0" w:noHBand="0" w:noVBand="1"/>
      </w:tblPr>
      <w:tblGrid>
        <w:gridCol w:w="1727"/>
        <w:gridCol w:w="1084"/>
        <w:gridCol w:w="738"/>
        <w:gridCol w:w="733"/>
        <w:gridCol w:w="767"/>
        <w:gridCol w:w="1072"/>
        <w:gridCol w:w="894"/>
        <w:gridCol w:w="900"/>
        <w:gridCol w:w="720"/>
      </w:tblGrid>
      <w:tr w:rsidR="00483AFC" w14:paraId="56C14DE4" w14:textId="77777777" w:rsidTr="00483AFC">
        <w:trPr>
          <w:trHeight w:val="22"/>
        </w:trPr>
        <w:tc>
          <w:tcPr>
            <w:tcW w:w="1727" w:type="dxa"/>
          </w:tcPr>
          <w:p w14:paraId="696925C8" w14:textId="77777777" w:rsidR="00483AFC" w:rsidRDefault="00483AFC" w:rsidP="000D0DB0">
            <w:r>
              <w:t>Table Name</w:t>
            </w:r>
          </w:p>
        </w:tc>
        <w:tc>
          <w:tcPr>
            <w:tcW w:w="6908" w:type="dxa"/>
            <w:gridSpan w:val="8"/>
          </w:tcPr>
          <w:p w14:paraId="01DB57BB" w14:textId="77777777" w:rsidR="00483AFC" w:rsidRDefault="00483AFC" w:rsidP="000D0DB0">
            <w:proofErr w:type="spellStart"/>
            <w:r>
              <w:t>tbl_feeding</w:t>
            </w:r>
            <w:proofErr w:type="spellEnd"/>
          </w:p>
        </w:tc>
      </w:tr>
      <w:tr w:rsidR="00483AFC" w14:paraId="74F4204E" w14:textId="77777777" w:rsidTr="00483AFC">
        <w:trPr>
          <w:trHeight w:val="22"/>
        </w:trPr>
        <w:tc>
          <w:tcPr>
            <w:tcW w:w="1727" w:type="dxa"/>
          </w:tcPr>
          <w:p w14:paraId="50D5FD12" w14:textId="77777777" w:rsidR="00483AFC" w:rsidRDefault="00483AFC" w:rsidP="000D0DB0">
            <w:r>
              <w:t>Description</w:t>
            </w:r>
          </w:p>
        </w:tc>
        <w:tc>
          <w:tcPr>
            <w:tcW w:w="6908" w:type="dxa"/>
            <w:gridSpan w:val="8"/>
          </w:tcPr>
          <w:p w14:paraId="3C5A72D5" w14:textId="77777777" w:rsidR="00483AFC" w:rsidRDefault="00483AFC" w:rsidP="000D0DB0">
            <w:r>
              <w:t>This table record the feeding operation of the piggery.</w:t>
            </w:r>
          </w:p>
        </w:tc>
      </w:tr>
      <w:tr w:rsidR="00483AFC" w14:paraId="5EAE6F36" w14:textId="77777777" w:rsidTr="00483AFC">
        <w:trPr>
          <w:trHeight w:val="22"/>
        </w:trPr>
        <w:tc>
          <w:tcPr>
            <w:tcW w:w="1727" w:type="dxa"/>
          </w:tcPr>
          <w:p w14:paraId="548842C0" w14:textId="77777777" w:rsidR="00483AFC" w:rsidRDefault="00483AFC" w:rsidP="000D0DB0">
            <w:r>
              <w:t>Alias</w:t>
            </w:r>
          </w:p>
        </w:tc>
        <w:tc>
          <w:tcPr>
            <w:tcW w:w="6908" w:type="dxa"/>
            <w:gridSpan w:val="8"/>
          </w:tcPr>
          <w:p w14:paraId="0A75A7AE" w14:textId="77777777" w:rsidR="00483AFC" w:rsidRDefault="00483AFC" w:rsidP="000D0DB0">
            <w:r>
              <w:t>None</w:t>
            </w:r>
          </w:p>
        </w:tc>
      </w:tr>
      <w:tr w:rsidR="00483AFC" w14:paraId="2609C1C0" w14:textId="77777777" w:rsidTr="00483AFC">
        <w:trPr>
          <w:trHeight w:val="70"/>
        </w:trPr>
        <w:tc>
          <w:tcPr>
            <w:tcW w:w="1727" w:type="dxa"/>
          </w:tcPr>
          <w:p w14:paraId="64ED62E0" w14:textId="77777777" w:rsidR="00483AFC" w:rsidRDefault="00483AFC" w:rsidP="000D0DB0">
            <w:r>
              <w:t>Attribute Name</w:t>
            </w:r>
          </w:p>
        </w:tc>
        <w:tc>
          <w:tcPr>
            <w:tcW w:w="1084" w:type="dxa"/>
          </w:tcPr>
          <w:p w14:paraId="01F719AC" w14:textId="77777777" w:rsidR="00483AFC" w:rsidRDefault="00483AFC" w:rsidP="000D0DB0">
            <w:r>
              <w:t>Description</w:t>
            </w:r>
          </w:p>
        </w:tc>
        <w:tc>
          <w:tcPr>
            <w:tcW w:w="738" w:type="dxa"/>
          </w:tcPr>
          <w:p w14:paraId="7FA09D58" w14:textId="77777777" w:rsidR="00483AFC" w:rsidRDefault="00483AFC" w:rsidP="000D0DB0">
            <w:r>
              <w:t>Data Type</w:t>
            </w:r>
          </w:p>
        </w:tc>
        <w:tc>
          <w:tcPr>
            <w:tcW w:w="733" w:type="dxa"/>
          </w:tcPr>
          <w:p w14:paraId="4FC12C36" w14:textId="77777777" w:rsidR="00483AFC" w:rsidRDefault="00483AFC" w:rsidP="000D0DB0">
            <w:r>
              <w:t>Default Value</w:t>
            </w:r>
          </w:p>
        </w:tc>
        <w:tc>
          <w:tcPr>
            <w:tcW w:w="767" w:type="dxa"/>
          </w:tcPr>
          <w:p w14:paraId="40C9EC1C" w14:textId="77777777" w:rsidR="00483AFC" w:rsidRDefault="00483AFC" w:rsidP="000D0DB0">
            <w:r>
              <w:t>Primary Key</w:t>
            </w:r>
          </w:p>
        </w:tc>
        <w:tc>
          <w:tcPr>
            <w:tcW w:w="1072" w:type="dxa"/>
          </w:tcPr>
          <w:p w14:paraId="1D73B582" w14:textId="77777777" w:rsidR="00483AFC" w:rsidRDefault="00483AFC" w:rsidP="000D0DB0">
            <w:r>
              <w:t>Example</w:t>
            </w:r>
          </w:p>
        </w:tc>
        <w:tc>
          <w:tcPr>
            <w:tcW w:w="894" w:type="dxa"/>
          </w:tcPr>
          <w:p w14:paraId="7B06ECB4" w14:textId="3A655FA1" w:rsidR="00483AFC" w:rsidRDefault="00483AFC" w:rsidP="000D0DB0">
            <w:r>
              <w:t>Not Allowed? (Y/N)</w:t>
            </w:r>
          </w:p>
        </w:tc>
        <w:tc>
          <w:tcPr>
            <w:tcW w:w="900" w:type="dxa"/>
          </w:tcPr>
          <w:p w14:paraId="53B3A33C" w14:textId="77777777" w:rsidR="00483AFC" w:rsidRDefault="00483AFC" w:rsidP="000D0DB0">
            <w:r>
              <w:t>Length</w:t>
            </w:r>
          </w:p>
        </w:tc>
        <w:tc>
          <w:tcPr>
            <w:tcW w:w="720" w:type="dxa"/>
          </w:tcPr>
          <w:p w14:paraId="2D8A19BA" w14:textId="77777777" w:rsidR="00483AFC" w:rsidRDefault="00483AFC" w:rsidP="000D0DB0">
            <w:r>
              <w:t>Validation Rules</w:t>
            </w:r>
          </w:p>
        </w:tc>
      </w:tr>
      <w:tr w:rsidR="00483AFC" w14:paraId="057E3509" w14:textId="77777777" w:rsidTr="00483AFC">
        <w:trPr>
          <w:trHeight w:val="93"/>
        </w:trPr>
        <w:tc>
          <w:tcPr>
            <w:tcW w:w="1727" w:type="dxa"/>
          </w:tcPr>
          <w:p w14:paraId="5F5A99AC" w14:textId="77777777" w:rsidR="00483AFC" w:rsidRPr="00483AFC" w:rsidRDefault="00483AFC" w:rsidP="000D0DB0">
            <w:pPr>
              <w:rPr>
                <w:b w:val="0"/>
                <w:bCs/>
              </w:rPr>
            </w:pPr>
            <w:proofErr w:type="spellStart"/>
            <w:r w:rsidRPr="00483AFC">
              <w:rPr>
                <w:b w:val="0"/>
                <w:bCs/>
              </w:rPr>
              <w:t>operation_id</w:t>
            </w:r>
            <w:proofErr w:type="spellEnd"/>
          </w:p>
        </w:tc>
        <w:tc>
          <w:tcPr>
            <w:tcW w:w="1084" w:type="dxa"/>
          </w:tcPr>
          <w:p w14:paraId="31C63ACB" w14:textId="77777777" w:rsidR="00483AFC" w:rsidRPr="00483AFC" w:rsidRDefault="00483AFC" w:rsidP="000D0DB0">
            <w:pPr>
              <w:rPr>
                <w:b w:val="0"/>
                <w:bCs/>
              </w:rPr>
            </w:pPr>
            <w:r w:rsidRPr="00483AFC">
              <w:rPr>
                <w:b w:val="0"/>
                <w:bCs/>
              </w:rPr>
              <w:t xml:space="preserve">Unique Identified for operation </w:t>
            </w:r>
          </w:p>
        </w:tc>
        <w:tc>
          <w:tcPr>
            <w:tcW w:w="738" w:type="dxa"/>
          </w:tcPr>
          <w:p w14:paraId="1CCA5963" w14:textId="77777777" w:rsidR="00483AFC" w:rsidRPr="00483AFC" w:rsidRDefault="00483AFC" w:rsidP="000D0DB0">
            <w:pPr>
              <w:rPr>
                <w:b w:val="0"/>
                <w:bCs/>
              </w:rPr>
            </w:pPr>
            <w:r w:rsidRPr="00483AFC">
              <w:rPr>
                <w:b w:val="0"/>
                <w:bCs/>
              </w:rPr>
              <w:t>int</w:t>
            </w:r>
          </w:p>
        </w:tc>
        <w:tc>
          <w:tcPr>
            <w:tcW w:w="733" w:type="dxa"/>
          </w:tcPr>
          <w:p w14:paraId="19D3E410" w14:textId="77777777" w:rsidR="00483AFC" w:rsidRPr="00483AFC" w:rsidRDefault="00483AFC" w:rsidP="000D0DB0">
            <w:pPr>
              <w:rPr>
                <w:b w:val="0"/>
                <w:bCs/>
              </w:rPr>
            </w:pPr>
            <w:r w:rsidRPr="00483AFC">
              <w:rPr>
                <w:b w:val="0"/>
                <w:bCs/>
              </w:rPr>
              <w:t>None</w:t>
            </w:r>
          </w:p>
        </w:tc>
        <w:tc>
          <w:tcPr>
            <w:tcW w:w="767" w:type="dxa"/>
          </w:tcPr>
          <w:p w14:paraId="70E0FD05" w14:textId="77777777" w:rsidR="00483AFC" w:rsidRPr="00483AFC" w:rsidRDefault="00483AFC" w:rsidP="000D0DB0">
            <w:pPr>
              <w:rPr>
                <w:b w:val="0"/>
                <w:bCs/>
              </w:rPr>
            </w:pPr>
            <w:r w:rsidRPr="00483AFC">
              <w:rPr>
                <w:b w:val="0"/>
                <w:bCs/>
              </w:rPr>
              <w:t>true</w:t>
            </w:r>
          </w:p>
        </w:tc>
        <w:tc>
          <w:tcPr>
            <w:tcW w:w="1072" w:type="dxa"/>
          </w:tcPr>
          <w:p w14:paraId="0257A666" w14:textId="77777777" w:rsidR="00483AFC" w:rsidRPr="00483AFC" w:rsidRDefault="00483AFC" w:rsidP="000D0DB0">
            <w:pPr>
              <w:rPr>
                <w:b w:val="0"/>
                <w:bCs/>
              </w:rPr>
            </w:pPr>
            <w:r w:rsidRPr="00483AFC">
              <w:rPr>
                <w:b w:val="0"/>
                <w:bCs/>
              </w:rPr>
              <w:t>1</w:t>
            </w:r>
          </w:p>
        </w:tc>
        <w:tc>
          <w:tcPr>
            <w:tcW w:w="894" w:type="dxa"/>
          </w:tcPr>
          <w:p w14:paraId="77975B03" w14:textId="77777777" w:rsidR="00483AFC" w:rsidRPr="00483AFC" w:rsidRDefault="00483AFC" w:rsidP="000D0DB0">
            <w:pPr>
              <w:rPr>
                <w:b w:val="0"/>
                <w:bCs/>
              </w:rPr>
            </w:pPr>
            <w:r w:rsidRPr="00483AFC">
              <w:rPr>
                <w:b w:val="0"/>
                <w:bCs/>
              </w:rPr>
              <w:t>N</w:t>
            </w:r>
          </w:p>
        </w:tc>
        <w:tc>
          <w:tcPr>
            <w:tcW w:w="900" w:type="dxa"/>
          </w:tcPr>
          <w:p w14:paraId="048B78A2" w14:textId="77777777" w:rsidR="00483AFC" w:rsidRPr="00483AFC" w:rsidRDefault="00483AFC" w:rsidP="000D0DB0">
            <w:pPr>
              <w:rPr>
                <w:b w:val="0"/>
                <w:bCs/>
              </w:rPr>
            </w:pPr>
            <w:r w:rsidRPr="00483AFC">
              <w:rPr>
                <w:b w:val="0"/>
                <w:bCs/>
              </w:rPr>
              <w:t>11</w:t>
            </w:r>
          </w:p>
        </w:tc>
        <w:tc>
          <w:tcPr>
            <w:tcW w:w="720" w:type="dxa"/>
          </w:tcPr>
          <w:p w14:paraId="759F90AD" w14:textId="77777777" w:rsidR="00483AFC" w:rsidRPr="00483AFC" w:rsidRDefault="00483AFC" w:rsidP="000D0DB0">
            <w:pPr>
              <w:rPr>
                <w:b w:val="0"/>
                <w:bCs/>
              </w:rPr>
            </w:pPr>
            <w:r w:rsidRPr="00483AFC">
              <w:rPr>
                <w:b w:val="0"/>
                <w:bCs/>
              </w:rPr>
              <w:t>[0-9]</w:t>
            </w:r>
          </w:p>
        </w:tc>
      </w:tr>
      <w:tr w:rsidR="00483AFC" w14:paraId="0E2686A2" w14:textId="77777777" w:rsidTr="00483AFC">
        <w:trPr>
          <w:trHeight w:val="70"/>
        </w:trPr>
        <w:tc>
          <w:tcPr>
            <w:tcW w:w="1727" w:type="dxa"/>
          </w:tcPr>
          <w:p w14:paraId="55C55B3B" w14:textId="77777777" w:rsidR="00483AFC" w:rsidRPr="00483AFC" w:rsidRDefault="00483AFC" w:rsidP="000D0DB0">
            <w:pPr>
              <w:rPr>
                <w:b w:val="0"/>
                <w:bCs/>
              </w:rPr>
            </w:pPr>
            <w:proofErr w:type="spellStart"/>
            <w:r w:rsidRPr="00483AFC">
              <w:rPr>
                <w:b w:val="0"/>
                <w:bCs/>
              </w:rPr>
              <w:lastRenderedPageBreak/>
              <w:t>operation_date</w:t>
            </w:r>
            <w:proofErr w:type="spellEnd"/>
          </w:p>
        </w:tc>
        <w:tc>
          <w:tcPr>
            <w:tcW w:w="1084" w:type="dxa"/>
          </w:tcPr>
          <w:p w14:paraId="0F49D2C8" w14:textId="77777777" w:rsidR="00483AFC" w:rsidRPr="00483AFC" w:rsidRDefault="00483AFC" w:rsidP="000D0DB0">
            <w:pPr>
              <w:rPr>
                <w:b w:val="0"/>
                <w:bCs/>
              </w:rPr>
            </w:pPr>
            <w:r w:rsidRPr="00483AFC">
              <w:rPr>
                <w:b w:val="0"/>
                <w:bCs/>
              </w:rPr>
              <w:t>Date of recorded operation</w:t>
            </w:r>
          </w:p>
        </w:tc>
        <w:tc>
          <w:tcPr>
            <w:tcW w:w="738" w:type="dxa"/>
          </w:tcPr>
          <w:p w14:paraId="1E280F29" w14:textId="77777777" w:rsidR="00483AFC" w:rsidRPr="00483AFC" w:rsidRDefault="00483AFC" w:rsidP="000D0DB0">
            <w:pPr>
              <w:rPr>
                <w:b w:val="0"/>
                <w:bCs/>
              </w:rPr>
            </w:pPr>
            <w:r w:rsidRPr="00483AFC">
              <w:rPr>
                <w:b w:val="0"/>
                <w:bCs/>
              </w:rPr>
              <w:t>date</w:t>
            </w:r>
          </w:p>
        </w:tc>
        <w:tc>
          <w:tcPr>
            <w:tcW w:w="733" w:type="dxa"/>
          </w:tcPr>
          <w:p w14:paraId="01DA5CD5" w14:textId="77777777" w:rsidR="00483AFC" w:rsidRPr="00483AFC" w:rsidRDefault="00483AFC" w:rsidP="000D0DB0">
            <w:pPr>
              <w:rPr>
                <w:b w:val="0"/>
                <w:bCs/>
              </w:rPr>
            </w:pPr>
            <w:r w:rsidRPr="00483AFC">
              <w:rPr>
                <w:b w:val="0"/>
                <w:bCs/>
              </w:rPr>
              <w:t>None</w:t>
            </w:r>
          </w:p>
        </w:tc>
        <w:tc>
          <w:tcPr>
            <w:tcW w:w="767" w:type="dxa"/>
          </w:tcPr>
          <w:p w14:paraId="31280F0D" w14:textId="77777777" w:rsidR="00483AFC" w:rsidRPr="00483AFC" w:rsidRDefault="00483AFC" w:rsidP="000D0DB0">
            <w:pPr>
              <w:rPr>
                <w:b w:val="0"/>
                <w:bCs/>
              </w:rPr>
            </w:pPr>
            <w:r w:rsidRPr="00483AFC">
              <w:rPr>
                <w:b w:val="0"/>
                <w:bCs/>
              </w:rPr>
              <w:t>false</w:t>
            </w:r>
          </w:p>
        </w:tc>
        <w:tc>
          <w:tcPr>
            <w:tcW w:w="1072" w:type="dxa"/>
          </w:tcPr>
          <w:p w14:paraId="68D63DFD" w14:textId="77777777" w:rsidR="00483AFC" w:rsidRPr="00483AFC" w:rsidRDefault="00483AFC" w:rsidP="000D0DB0">
            <w:pPr>
              <w:rPr>
                <w:b w:val="0"/>
                <w:bCs/>
              </w:rPr>
            </w:pPr>
            <w:r w:rsidRPr="00483AFC">
              <w:rPr>
                <w:b w:val="0"/>
                <w:bCs/>
              </w:rPr>
              <w:t>09/09/2022</w:t>
            </w:r>
          </w:p>
        </w:tc>
        <w:tc>
          <w:tcPr>
            <w:tcW w:w="894" w:type="dxa"/>
          </w:tcPr>
          <w:p w14:paraId="7E1502B3" w14:textId="77777777" w:rsidR="00483AFC" w:rsidRPr="00483AFC" w:rsidRDefault="00483AFC" w:rsidP="000D0DB0">
            <w:pPr>
              <w:rPr>
                <w:b w:val="0"/>
                <w:bCs/>
              </w:rPr>
            </w:pPr>
            <w:r w:rsidRPr="00483AFC">
              <w:rPr>
                <w:b w:val="0"/>
                <w:bCs/>
              </w:rPr>
              <w:t>Y</w:t>
            </w:r>
          </w:p>
        </w:tc>
        <w:tc>
          <w:tcPr>
            <w:tcW w:w="900" w:type="dxa"/>
          </w:tcPr>
          <w:p w14:paraId="07158D88" w14:textId="77777777" w:rsidR="00483AFC" w:rsidRPr="00483AFC" w:rsidRDefault="00483AFC" w:rsidP="000D0DB0">
            <w:pPr>
              <w:rPr>
                <w:b w:val="0"/>
                <w:bCs/>
              </w:rPr>
            </w:pPr>
          </w:p>
        </w:tc>
        <w:tc>
          <w:tcPr>
            <w:tcW w:w="720" w:type="dxa"/>
          </w:tcPr>
          <w:p w14:paraId="60E361A9" w14:textId="77777777" w:rsidR="00483AFC" w:rsidRPr="00483AFC" w:rsidRDefault="00483AFC" w:rsidP="000D0DB0">
            <w:pPr>
              <w:rPr>
                <w:b w:val="0"/>
                <w:bCs/>
              </w:rPr>
            </w:pPr>
            <w:r w:rsidRPr="00483AFC">
              <w:rPr>
                <w:b w:val="0"/>
                <w:bCs/>
              </w:rPr>
              <w:t>[/,0-9]</w:t>
            </w:r>
          </w:p>
        </w:tc>
      </w:tr>
      <w:tr w:rsidR="00483AFC" w14:paraId="06C3D974" w14:textId="77777777" w:rsidTr="00483AFC">
        <w:trPr>
          <w:trHeight w:val="50"/>
        </w:trPr>
        <w:tc>
          <w:tcPr>
            <w:tcW w:w="1727" w:type="dxa"/>
          </w:tcPr>
          <w:p w14:paraId="7707C074" w14:textId="77777777" w:rsidR="00483AFC" w:rsidRPr="00483AFC" w:rsidRDefault="00483AFC" w:rsidP="000D0DB0">
            <w:pPr>
              <w:rPr>
                <w:b w:val="0"/>
                <w:bCs/>
              </w:rPr>
            </w:pPr>
            <w:proofErr w:type="spellStart"/>
            <w:r w:rsidRPr="00483AFC">
              <w:rPr>
                <w:b w:val="0"/>
                <w:bCs/>
              </w:rPr>
              <w:t>pig_id</w:t>
            </w:r>
            <w:proofErr w:type="spellEnd"/>
          </w:p>
        </w:tc>
        <w:tc>
          <w:tcPr>
            <w:tcW w:w="1084" w:type="dxa"/>
          </w:tcPr>
          <w:p w14:paraId="7F6F068A" w14:textId="77777777" w:rsidR="00483AFC" w:rsidRPr="00483AFC" w:rsidRDefault="00483AFC" w:rsidP="000D0DB0">
            <w:pPr>
              <w:rPr>
                <w:b w:val="0"/>
                <w:bCs/>
              </w:rPr>
            </w:pPr>
            <w:r w:rsidRPr="00483AFC">
              <w:rPr>
                <w:b w:val="0"/>
                <w:bCs/>
              </w:rPr>
              <w:t>ID of pig where the operation is done</w:t>
            </w:r>
          </w:p>
        </w:tc>
        <w:tc>
          <w:tcPr>
            <w:tcW w:w="738" w:type="dxa"/>
          </w:tcPr>
          <w:p w14:paraId="615AEB9E" w14:textId="77777777" w:rsidR="00483AFC" w:rsidRPr="00483AFC" w:rsidRDefault="00483AFC" w:rsidP="000D0DB0">
            <w:pPr>
              <w:rPr>
                <w:b w:val="0"/>
                <w:bCs/>
              </w:rPr>
            </w:pPr>
            <w:r w:rsidRPr="00483AFC">
              <w:rPr>
                <w:b w:val="0"/>
                <w:bCs/>
              </w:rPr>
              <w:t>varchar</w:t>
            </w:r>
          </w:p>
        </w:tc>
        <w:tc>
          <w:tcPr>
            <w:tcW w:w="733" w:type="dxa"/>
          </w:tcPr>
          <w:p w14:paraId="780E069A" w14:textId="77777777" w:rsidR="00483AFC" w:rsidRPr="00483AFC" w:rsidRDefault="00483AFC" w:rsidP="000D0DB0">
            <w:pPr>
              <w:rPr>
                <w:b w:val="0"/>
                <w:bCs/>
              </w:rPr>
            </w:pPr>
            <w:r w:rsidRPr="00483AFC">
              <w:rPr>
                <w:b w:val="0"/>
                <w:bCs/>
              </w:rPr>
              <w:t>None</w:t>
            </w:r>
          </w:p>
        </w:tc>
        <w:tc>
          <w:tcPr>
            <w:tcW w:w="767" w:type="dxa"/>
          </w:tcPr>
          <w:p w14:paraId="4D204BF6" w14:textId="77777777" w:rsidR="00483AFC" w:rsidRPr="00483AFC" w:rsidRDefault="00483AFC" w:rsidP="000D0DB0">
            <w:pPr>
              <w:rPr>
                <w:b w:val="0"/>
                <w:bCs/>
              </w:rPr>
            </w:pPr>
            <w:r w:rsidRPr="00483AFC">
              <w:rPr>
                <w:b w:val="0"/>
                <w:bCs/>
              </w:rPr>
              <w:t>false</w:t>
            </w:r>
          </w:p>
        </w:tc>
        <w:tc>
          <w:tcPr>
            <w:tcW w:w="1072" w:type="dxa"/>
          </w:tcPr>
          <w:p w14:paraId="6B0F0CAF" w14:textId="77777777" w:rsidR="00483AFC" w:rsidRPr="00483AFC" w:rsidRDefault="00483AFC" w:rsidP="000D0DB0">
            <w:pPr>
              <w:rPr>
                <w:b w:val="0"/>
                <w:bCs/>
              </w:rPr>
            </w:pPr>
            <w:r w:rsidRPr="00483AFC">
              <w:rPr>
                <w:b w:val="0"/>
                <w:bCs/>
              </w:rPr>
              <w:t>pig_hkl525</w:t>
            </w:r>
          </w:p>
        </w:tc>
        <w:tc>
          <w:tcPr>
            <w:tcW w:w="894" w:type="dxa"/>
          </w:tcPr>
          <w:p w14:paraId="3B667A21" w14:textId="77777777" w:rsidR="00483AFC" w:rsidRPr="00483AFC" w:rsidRDefault="00483AFC" w:rsidP="000D0DB0">
            <w:pPr>
              <w:rPr>
                <w:b w:val="0"/>
                <w:bCs/>
              </w:rPr>
            </w:pPr>
            <w:r w:rsidRPr="00483AFC">
              <w:rPr>
                <w:b w:val="0"/>
                <w:bCs/>
              </w:rPr>
              <w:t>Y</w:t>
            </w:r>
          </w:p>
        </w:tc>
        <w:tc>
          <w:tcPr>
            <w:tcW w:w="900" w:type="dxa"/>
          </w:tcPr>
          <w:p w14:paraId="656814D5" w14:textId="77777777" w:rsidR="00483AFC" w:rsidRPr="00483AFC" w:rsidRDefault="00483AFC" w:rsidP="000D0DB0">
            <w:pPr>
              <w:rPr>
                <w:b w:val="0"/>
                <w:bCs/>
              </w:rPr>
            </w:pPr>
            <w:r w:rsidRPr="00483AFC">
              <w:rPr>
                <w:b w:val="0"/>
                <w:bCs/>
              </w:rPr>
              <w:t>50</w:t>
            </w:r>
          </w:p>
        </w:tc>
        <w:tc>
          <w:tcPr>
            <w:tcW w:w="720" w:type="dxa"/>
          </w:tcPr>
          <w:p w14:paraId="64F42F34" w14:textId="77777777" w:rsidR="00483AFC" w:rsidRPr="00483AFC" w:rsidRDefault="00483AFC" w:rsidP="000D0DB0">
            <w:pPr>
              <w:rPr>
                <w:b w:val="0"/>
                <w:bCs/>
              </w:rPr>
            </w:pPr>
            <w:r w:rsidRPr="00483AFC">
              <w:rPr>
                <w:b w:val="0"/>
                <w:bCs/>
              </w:rPr>
              <w:t>[a-z,0-9]</w:t>
            </w:r>
          </w:p>
        </w:tc>
      </w:tr>
      <w:tr w:rsidR="00483AFC" w14:paraId="19E6EC81" w14:textId="77777777" w:rsidTr="00483AFC">
        <w:trPr>
          <w:trHeight w:val="70"/>
        </w:trPr>
        <w:tc>
          <w:tcPr>
            <w:tcW w:w="1727" w:type="dxa"/>
          </w:tcPr>
          <w:p w14:paraId="2279D869" w14:textId="77777777" w:rsidR="00483AFC" w:rsidRPr="00483AFC" w:rsidRDefault="00483AFC" w:rsidP="000D0DB0">
            <w:pPr>
              <w:rPr>
                <w:b w:val="0"/>
                <w:bCs/>
              </w:rPr>
            </w:pPr>
            <w:proofErr w:type="spellStart"/>
            <w:r w:rsidRPr="00483AFC">
              <w:rPr>
                <w:b w:val="0"/>
                <w:bCs/>
              </w:rPr>
              <w:t>operation_item_details</w:t>
            </w:r>
            <w:proofErr w:type="spellEnd"/>
          </w:p>
        </w:tc>
        <w:tc>
          <w:tcPr>
            <w:tcW w:w="1084" w:type="dxa"/>
          </w:tcPr>
          <w:p w14:paraId="3770007F" w14:textId="77777777" w:rsidR="00483AFC" w:rsidRPr="00483AFC" w:rsidRDefault="00483AFC" w:rsidP="000D0DB0">
            <w:pPr>
              <w:rPr>
                <w:b w:val="0"/>
                <w:bCs/>
              </w:rPr>
            </w:pPr>
            <w:r w:rsidRPr="00483AFC">
              <w:rPr>
                <w:b w:val="0"/>
                <w:bCs/>
              </w:rPr>
              <w:t>ID of item used in operation</w:t>
            </w:r>
          </w:p>
        </w:tc>
        <w:tc>
          <w:tcPr>
            <w:tcW w:w="738" w:type="dxa"/>
          </w:tcPr>
          <w:p w14:paraId="5ECFE57F" w14:textId="77777777" w:rsidR="00483AFC" w:rsidRPr="00483AFC" w:rsidRDefault="00483AFC" w:rsidP="000D0DB0">
            <w:pPr>
              <w:rPr>
                <w:b w:val="0"/>
                <w:bCs/>
              </w:rPr>
            </w:pPr>
            <w:r w:rsidRPr="00483AFC">
              <w:rPr>
                <w:b w:val="0"/>
                <w:bCs/>
              </w:rPr>
              <w:t xml:space="preserve">int </w:t>
            </w:r>
          </w:p>
        </w:tc>
        <w:tc>
          <w:tcPr>
            <w:tcW w:w="733" w:type="dxa"/>
          </w:tcPr>
          <w:p w14:paraId="68A41F69" w14:textId="77777777" w:rsidR="00483AFC" w:rsidRPr="00483AFC" w:rsidRDefault="00483AFC" w:rsidP="000D0DB0">
            <w:pPr>
              <w:rPr>
                <w:b w:val="0"/>
                <w:bCs/>
              </w:rPr>
            </w:pPr>
            <w:r w:rsidRPr="00483AFC">
              <w:rPr>
                <w:b w:val="0"/>
                <w:bCs/>
              </w:rPr>
              <w:t xml:space="preserve">None </w:t>
            </w:r>
          </w:p>
        </w:tc>
        <w:tc>
          <w:tcPr>
            <w:tcW w:w="767" w:type="dxa"/>
          </w:tcPr>
          <w:p w14:paraId="7B55FD05" w14:textId="77777777" w:rsidR="00483AFC" w:rsidRPr="00483AFC" w:rsidRDefault="00483AFC" w:rsidP="000D0DB0">
            <w:pPr>
              <w:rPr>
                <w:b w:val="0"/>
                <w:bCs/>
              </w:rPr>
            </w:pPr>
            <w:r w:rsidRPr="00483AFC">
              <w:rPr>
                <w:b w:val="0"/>
                <w:bCs/>
              </w:rPr>
              <w:t>false</w:t>
            </w:r>
          </w:p>
        </w:tc>
        <w:tc>
          <w:tcPr>
            <w:tcW w:w="1072" w:type="dxa"/>
          </w:tcPr>
          <w:p w14:paraId="2CD8AF04" w14:textId="77777777" w:rsidR="00483AFC" w:rsidRPr="00483AFC" w:rsidRDefault="00483AFC" w:rsidP="000D0DB0">
            <w:pPr>
              <w:rPr>
                <w:b w:val="0"/>
                <w:bCs/>
              </w:rPr>
            </w:pPr>
            <w:r w:rsidRPr="00483AFC">
              <w:rPr>
                <w:b w:val="0"/>
                <w:bCs/>
              </w:rPr>
              <w:t>1</w:t>
            </w:r>
          </w:p>
        </w:tc>
        <w:tc>
          <w:tcPr>
            <w:tcW w:w="894" w:type="dxa"/>
          </w:tcPr>
          <w:p w14:paraId="0FBEEC38" w14:textId="77777777" w:rsidR="00483AFC" w:rsidRPr="00483AFC" w:rsidRDefault="00483AFC" w:rsidP="000D0DB0">
            <w:pPr>
              <w:rPr>
                <w:b w:val="0"/>
                <w:bCs/>
              </w:rPr>
            </w:pPr>
            <w:r w:rsidRPr="00483AFC">
              <w:rPr>
                <w:b w:val="0"/>
                <w:bCs/>
              </w:rPr>
              <w:t>Y</w:t>
            </w:r>
          </w:p>
        </w:tc>
        <w:tc>
          <w:tcPr>
            <w:tcW w:w="900" w:type="dxa"/>
          </w:tcPr>
          <w:p w14:paraId="2A78E9ED" w14:textId="77777777" w:rsidR="00483AFC" w:rsidRPr="00483AFC" w:rsidRDefault="00483AFC" w:rsidP="000D0DB0">
            <w:pPr>
              <w:rPr>
                <w:b w:val="0"/>
                <w:bCs/>
              </w:rPr>
            </w:pPr>
            <w:r w:rsidRPr="00483AFC">
              <w:rPr>
                <w:b w:val="0"/>
                <w:bCs/>
              </w:rPr>
              <w:t>11</w:t>
            </w:r>
          </w:p>
        </w:tc>
        <w:tc>
          <w:tcPr>
            <w:tcW w:w="720" w:type="dxa"/>
          </w:tcPr>
          <w:p w14:paraId="7BB2EACE" w14:textId="77777777" w:rsidR="00483AFC" w:rsidRPr="00483AFC" w:rsidRDefault="00483AFC" w:rsidP="000D0DB0">
            <w:pPr>
              <w:rPr>
                <w:b w:val="0"/>
                <w:bCs/>
              </w:rPr>
            </w:pPr>
            <w:r w:rsidRPr="00483AFC">
              <w:rPr>
                <w:b w:val="0"/>
                <w:bCs/>
              </w:rPr>
              <w:t>[0-9]</w:t>
            </w:r>
          </w:p>
        </w:tc>
      </w:tr>
      <w:tr w:rsidR="00483AFC" w14:paraId="559247E0" w14:textId="77777777" w:rsidTr="00483AFC">
        <w:trPr>
          <w:trHeight w:val="117"/>
        </w:trPr>
        <w:tc>
          <w:tcPr>
            <w:tcW w:w="1727" w:type="dxa"/>
          </w:tcPr>
          <w:p w14:paraId="4B0BDA84" w14:textId="77777777" w:rsidR="00483AFC" w:rsidRPr="00483AFC" w:rsidRDefault="00483AFC" w:rsidP="000D0DB0">
            <w:pPr>
              <w:rPr>
                <w:b w:val="0"/>
                <w:bCs/>
              </w:rPr>
            </w:pPr>
            <w:proofErr w:type="spellStart"/>
            <w:r w:rsidRPr="00483AFC">
              <w:rPr>
                <w:b w:val="0"/>
                <w:bCs/>
              </w:rPr>
              <w:t>is_exist</w:t>
            </w:r>
            <w:proofErr w:type="spellEnd"/>
          </w:p>
        </w:tc>
        <w:tc>
          <w:tcPr>
            <w:tcW w:w="1084" w:type="dxa"/>
          </w:tcPr>
          <w:p w14:paraId="20CAE900" w14:textId="77777777" w:rsidR="00483AFC" w:rsidRPr="00483AFC" w:rsidRDefault="00483AFC" w:rsidP="000D0DB0">
            <w:pPr>
              <w:rPr>
                <w:b w:val="0"/>
                <w:bCs/>
              </w:rPr>
            </w:pPr>
            <w:r w:rsidRPr="00483AFC">
              <w:rPr>
                <w:b w:val="0"/>
                <w:bCs/>
              </w:rPr>
              <w:t>identify if the data should be shown to the users</w:t>
            </w:r>
          </w:p>
        </w:tc>
        <w:tc>
          <w:tcPr>
            <w:tcW w:w="738" w:type="dxa"/>
          </w:tcPr>
          <w:p w14:paraId="23595FD2" w14:textId="77777777" w:rsidR="00483AFC" w:rsidRPr="00483AFC" w:rsidRDefault="00483AFC" w:rsidP="000D0DB0">
            <w:pPr>
              <w:rPr>
                <w:b w:val="0"/>
                <w:bCs/>
              </w:rPr>
            </w:pPr>
            <w:r w:rsidRPr="00483AFC">
              <w:rPr>
                <w:b w:val="0"/>
                <w:bCs/>
              </w:rPr>
              <w:t>varchar</w:t>
            </w:r>
          </w:p>
        </w:tc>
        <w:tc>
          <w:tcPr>
            <w:tcW w:w="733" w:type="dxa"/>
          </w:tcPr>
          <w:p w14:paraId="36BDC552" w14:textId="77777777" w:rsidR="00483AFC" w:rsidRPr="00483AFC" w:rsidRDefault="00483AFC" w:rsidP="000D0DB0">
            <w:pPr>
              <w:rPr>
                <w:b w:val="0"/>
                <w:bCs/>
              </w:rPr>
            </w:pPr>
            <w:r w:rsidRPr="00483AFC">
              <w:rPr>
                <w:b w:val="0"/>
                <w:bCs/>
              </w:rPr>
              <w:t>true</w:t>
            </w:r>
          </w:p>
        </w:tc>
        <w:tc>
          <w:tcPr>
            <w:tcW w:w="767" w:type="dxa"/>
          </w:tcPr>
          <w:p w14:paraId="29479FF3" w14:textId="77777777" w:rsidR="00483AFC" w:rsidRPr="00483AFC" w:rsidRDefault="00483AFC" w:rsidP="000D0DB0">
            <w:pPr>
              <w:rPr>
                <w:b w:val="0"/>
                <w:bCs/>
              </w:rPr>
            </w:pPr>
            <w:r w:rsidRPr="00483AFC">
              <w:rPr>
                <w:b w:val="0"/>
                <w:bCs/>
              </w:rPr>
              <w:t>false</w:t>
            </w:r>
          </w:p>
        </w:tc>
        <w:tc>
          <w:tcPr>
            <w:tcW w:w="1072" w:type="dxa"/>
          </w:tcPr>
          <w:p w14:paraId="3BCFF9DB" w14:textId="77777777" w:rsidR="00483AFC" w:rsidRPr="00483AFC" w:rsidRDefault="00483AFC" w:rsidP="000D0DB0">
            <w:pPr>
              <w:rPr>
                <w:b w:val="0"/>
                <w:bCs/>
              </w:rPr>
            </w:pPr>
            <w:r w:rsidRPr="00483AFC">
              <w:rPr>
                <w:b w:val="0"/>
                <w:bCs/>
              </w:rPr>
              <w:t>true</w:t>
            </w:r>
          </w:p>
        </w:tc>
        <w:tc>
          <w:tcPr>
            <w:tcW w:w="894" w:type="dxa"/>
          </w:tcPr>
          <w:p w14:paraId="34B11276" w14:textId="77777777" w:rsidR="00483AFC" w:rsidRPr="00483AFC" w:rsidRDefault="00483AFC" w:rsidP="000D0DB0">
            <w:pPr>
              <w:rPr>
                <w:b w:val="0"/>
                <w:bCs/>
              </w:rPr>
            </w:pPr>
            <w:r w:rsidRPr="00483AFC">
              <w:rPr>
                <w:b w:val="0"/>
                <w:bCs/>
              </w:rPr>
              <w:t>Y</w:t>
            </w:r>
          </w:p>
        </w:tc>
        <w:tc>
          <w:tcPr>
            <w:tcW w:w="900" w:type="dxa"/>
          </w:tcPr>
          <w:p w14:paraId="081E12C9" w14:textId="77777777" w:rsidR="00483AFC" w:rsidRPr="00483AFC" w:rsidRDefault="00483AFC" w:rsidP="000D0DB0">
            <w:pPr>
              <w:rPr>
                <w:b w:val="0"/>
                <w:bCs/>
              </w:rPr>
            </w:pPr>
            <w:r w:rsidRPr="00483AFC">
              <w:rPr>
                <w:b w:val="0"/>
                <w:bCs/>
              </w:rPr>
              <w:t>50</w:t>
            </w:r>
          </w:p>
        </w:tc>
        <w:tc>
          <w:tcPr>
            <w:tcW w:w="720" w:type="dxa"/>
          </w:tcPr>
          <w:p w14:paraId="04C35B4D" w14:textId="77777777" w:rsidR="00483AFC" w:rsidRPr="00483AFC" w:rsidRDefault="00483AFC" w:rsidP="000D0DB0">
            <w:pPr>
              <w:rPr>
                <w:b w:val="0"/>
                <w:bCs/>
              </w:rPr>
            </w:pPr>
            <w:r w:rsidRPr="00483AFC">
              <w:rPr>
                <w:b w:val="0"/>
                <w:bCs/>
              </w:rPr>
              <w:t>[a-z]</w:t>
            </w:r>
          </w:p>
        </w:tc>
      </w:tr>
    </w:tbl>
    <w:p w14:paraId="67DC5156" w14:textId="77777777" w:rsidR="00483AFC" w:rsidRDefault="00483AFC" w:rsidP="00483AFC"/>
    <w:tbl>
      <w:tblPr>
        <w:tblStyle w:val="TableGrid"/>
        <w:tblW w:w="8644" w:type="dxa"/>
        <w:tblLayout w:type="fixed"/>
        <w:tblLook w:val="04A0" w:firstRow="1" w:lastRow="0" w:firstColumn="1" w:lastColumn="0" w:noHBand="0" w:noVBand="1"/>
      </w:tblPr>
      <w:tblGrid>
        <w:gridCol w:w="1152"/>
        <w:gridCol w:w="1156"/>
        <w:gridCol w:w="867"/>
        <w:gridCol w:w="922"/>
        <w:gridCol w:w="734"/>
        <w:gridCol w:w="655"/>
        <w:gridCol w:w="867"/>
        <w:gridCol w:w="578"/>
        <w:gridCol w:w="1713"/>
      </w:tblGrid>
      <w:tr w:rsidR="00483AFC" w14:paraId="5513AC13" w14:textId="77777777" w:rsidTr="00483AFC">
        <w:trPr>
          <w:trHeight w:val="586"/>
        </w:trPr>
        <w:tc>
          <w:tcPr>
            <w:tcW w:w="1152" w:type="dxa"/>
          </w:tcPr>
          <w:p w14:paraId="0A293ED7" w14:textId="77777777" w:rsidR="00483AFC" w:rsidRDefault="00483AFC" w:rsidP="000D0DB0">
            <w:r>
              <w:t>Table Name</w:t>
            </w:r>
          </w:p>
        </w:tc>
        <w:tc>
          <w:tcPr>
            <w:tcW w:w="7492" w:type="dxa"/>
            <w:gridSpan w:val="8"/>
          </w:tcPr>
          <w:p w14:paraId="6B5C757A" w14:textId="77777777" w:rsidR="00483AFC" w:rsidRDefault="00483AFC" w:rsidP="000D0DB0">
            <w:proofErr w:type="spellStart"/>
            <w:r>
              <w:t>tbl_feeding_details</w:t>
            </w:r>
            <w:proofErr w:type="spellEnd"/>
          </w:p>
        </w:tc>
      </w:tr>
      <w:tr w:rsidR="00483AFC" w14:paraId="22D88F77" w14:textId="77777777" w:rsidTr="00483AFC">
        <w:trPr>
          <w:trHeight w:val="298"/>
        </w:trPr>
        <w:tc>
          <w:tcPr>
            <w:tcW w:w="1152" w:type="dxa"/>
          </w:tcPr>
          <w:p w14:paraId="6EBD3E53" w14:textId="77777777" w:rsidR="00483AFC" w:rsidRDefault="00483AFC" w:rsidP="000D0DB0">
            <w:r>
              <w:t>Description</w:t>
            </w:r>
          </w:p>
        </w:tc>
        <w:tc>
          <w:tcPr>
            <w:tcW w:w="7492" w:type="dxa"/>
            <w:gridSpan w:val="8"/>
          </w:tcPr>
          <w:p w14:paraId="6D0CE5CB" w14:textId="77777777" w:rsidR="00483AFC" w:rsidRDefault="00483AFC" w:rsidP="000D0DB0">
            <w:r>
              <w:t>This operation records the feeding operation details of the piggery.</w:t>
            </w:r>
          </w:p>
        </w:tc>
      </w:tr>
      <w:tr w:rsidR="00483AFC" w14:paraId="1BED29BE" w14:textId="77777777" w:rsidTr="00483AFC">
        <w:trPr>
          <w:trHeight w:val="287"/>
        </w:trPr>
        <w:tc>
          <w:tcPr>
            <w:tcW w:w="1152" w:type="dxa"/>
          </w:tcPr>
          <w:p w14:paraId="69047F4D" w14:textId="77777777" w:rsidR="00483AFC" w:rsidRDefault="00483AFC" w:rsidP="000D0DB0">
            <w:r>
              <w:t>Alias</w:t>
            </w:r>
          </w:p>
        </w:tc>
        <w:tc>
          <w:tcPr>
            <w:tcW w:w="7492" w:type="dxa"/>
            <w:gridSpan w:val="8"/>
          </w:tcPr>
          <w:p w14:paraId="6C949A37" w14:textId="77777777" w:rsidR="00483AFC" w:rsidRDefault="00483AFC" w:rsidP="000D0DB0">
            <w:r>
              <w:t>None</w:t>
            </w:r>
          </w:p>
        </w:tc>
      </w:tr>
      <w:tr w:rsidR="00483AFC" w14:paraId="33F916E0" w14:textId="77777777" w:rsidTr="00483AFC">
        <w:trPr>
          <w:trHeight w:val="885"/>
        </w:trPr>
        <w:tc>
          <w:tcPr>
            <w:tcW w:w="1152" w:type="dxa"/>
          </w:tcPr>
          <w:p w14:paraId="746717F1" w14:textId="77777777" w:rsidR="00483AFC" w:rsidRDefault="00483AFC" w:rsidP="000D0DB0">
            <w:r>
              <w:t>Attribute Name</w:t>
            </w:r>
          </w:p>
        </w:tc>
        <w:tc>
          <w:tcPr>
            <w:tcW w:w="1156" w:type="dxa"/>
          </w:tcPr>
          <w:p w14:paraId="320E620D" w14:textId="77777777" w:rsidR="00483AFC" w:rsidRDefault="00483AFC" w:rsidP="000D0DB0">
            <w:r>
              <w:t>Description</w:t>
            </w:r>
          </w:p>
        </w:tc>
        <w:tc>
          <w:tcPr>
            <w:tcW w:w="867" w:type="dxa"/>
          </w:tcPr>
          <w:p w14:paraId="6CD45CF8" w14:textId="77777777" w:rsidR="00483AFC" w:rsidRDefault="00483AFC" w:rsidP="000D0DB0">
            <w:r>
              <w:t>Data Type</w:t>
            </w:r>
          </w:p>
        </w:tc>
        <w:tc>
          <w:tcPr>
            <w:tcW w:w="922" w:type="dxa"/>
          </w:tcPr>
          <w:p w14:paraId="29FF848A" w14:textId="77777777" w:rsidR="00483AFC" w:rsidRDefault="00483AFC" w:rsidP="000D0DB0">
            <w:r>
              <w:t>Default Value</w:t>
            </w:r>
          </w:p>
        </w:tc>
        <w:tc>
          <w:tcPr>
            <w:tcW w:w="734" w:type="dxa"/>
          </w:tcPr>
          <w:p w14:paraId="4A8C7215" w14:textId="77777777" w:rsidR="00483AFC" w:rsidRDefault="00483AFC" w:rsidP="000D0DB0">
            <w:r>
              <w:t>Primary Key</w:t>
            </w:r>
          </w:p>
        </w:tc>
        <w:tc>
          <w:tcPr>
            <w:tcW w:w="655" w:type="dxa"/>
          </w:tcPr>
          <w:p w14:paraId="09016234" w14:textId="77777777" w:rsidR="00483AFC" w:rsidRDefault="00483AFC" w:rsidP="000D0DB0">
            <w:r>
              <w:t>Example</w:t>
            </w:r>
          </w:p>
        </w:tc>
        <w:tc>
          <w:tcPr>
            <w:tcW w:w="867" w:type="dxa"/>
          </w:tcPr>
          <w:p w14:paraId="15211ED0" w14:textId="52F1FB36" w:rsidR="00483AFC" w:rsidRDefault="00483AFC" w:rsidP="000D0DB0">
            <w:r>
              <w:t>Not Allowed? (Y/N)</w:t>
            </w:r>
          </w:p>
        </w:tc>
        <w:tc>
          <w:tcPr>
            <w:tcW w:w="578" w:type="dxa"/>
          </w:tcPr>
          <w:p w14:paraId="32A7D4B3" w14:textId="77777777" w:rsidR="00483AFC" w:rsidRDefault="00483AFC" w:rsidP="000D0DB0">
            <w:r>
              <w:t>Length</w:t>
            </w:r>
          </w:p>
        </w:tc>
        <w:tc>
          <w:tcPr>
            <w:tcW w:w="1709" w:type="dxa"/>
          </w:tcPr>
          <w:p w14:paraId="6B97A746" w14:textId="77777777" w:rsidR="00483AFC" w:rsidRDefault="00483AFC" w:rsidP="000D0DB0">
            <w:r>
              <w:t>Validation Rules</w:t>
            </w:r>
          </w:p>
        </w:tc>
      </w:tr>
      <w:tr w:rsidR="00483AFC" w14:paraId="2BF907C8" w14:textId="77777777" w:rsidTr="00483AFC">
        <w:trPr>
          <w:trHeight w:val="1472"/>
        </w:trPr>
        <w:tc>
          <w:tcPr>
            <w:tcW w:w="1152" w:type="dxa"/>
          </w:tcPr>
          <w:p w14:paraId="75EF5F52" w14:textId="77777777" w:rsidR="00483AFC" w:rsidRPr="00483AFC" w:rsidRDefault="00483AFC" w:rsidP="000D0DB0">
            <w:pPr>
              <w:rPr>
                <w:b w:val="0"/>
                <w:bCs/>
              </w:rPr>
            </w:pPr>
            <w:proofErr w:type="spellStart"/>
            <w:r w:rsidRPr="00483AFC">
              <w:rPr>
                <w:b w:val="0"/>
                <w:bCs/>
              </w:rPr>
              <w:t>feeding_operation_item_details</w:t>
            </w:r>
            <w:proofErr w:type="spellEnd"/>
          </w:p>
        </w:tc>
        <w:tc>
          <w:tcPr>
            <w:tcW w:w="1156" w:type="dxa"/>
          </w:tcPr>
          <w:p w14:paraId="7B28C5B8" w14:textId="77777777" w:rsidR="00483AFC" w:rsidRPr="00483AFC" w:rsidRDefault="00483AFC" w:rsidP="000D0DB0">
            <w:pPr>
              <w:rPr>
                <w:b w:val="0"/>
                <w:bCs/>
              </w:rPr>
            </w:pPr>
            <w:r w:rsidRPr="00483AFC">
              <w:rPr>
                <w:b w:val="0"/>
                <w:bCs/>
              </w:rPr>
              <w:t xml:space="preserve">Unique Identified for operation details </w:t>
            </w:r>
          </w:p>
        </w:tc>
        <w:tc>
          <w:tcPr>
            <w:tcW w:w="867" w:type="dxa"/>
          </w:tcPr>
          <w:p w14:paraId="66362AA3" w14:textId="77777777" w:rsidR="00483AFC" w:rsidRPr="00483AFC" w:rsidRDefault="00483AFC" w:rsidP="000D0DB0">
            <w:pPr>
              <w:rPr>
                <w:b w:val="0"/>
                <w:bCs/>
              </w:rPr>
            </w:pPr>
            <w:r w:rsidRPr="00483AFC">
              <w:rPr>
                <w:b w:val="0"/>
                <w:bCs/>
              </w:rPr>
              <w:t>int</w:t>
            </w:r>
          </w:p>
        </w:tc>
        <w:tc>
          <w:tcPr>
            <w:tcW w:w="922" w:type="dxa"/>
          </w:tcPr>
          <w:p w14:paraId="470EA6BA" w14:textId="77777777" w:rsidR="00483AFC" w:rsidRPr="00483AFC" w:rsidRDefault="00483AFC" w:rsidP="000D0DB0">
            <w:pPr>
              <w:rPr>
                <w:b w:val="0"/>
                <w:bCs/>
              </w:rPr>
            </w:pPr>
            <w:r w:rsidRPr="00483AFC">
              <w:rPr>
                <w:b w:val="0"/>
                <w:bCs/>
              </w:rPr>
              <w:t>None</w:t>
            </w:r>
          </w:p>
        </w:tc>
        <w:tc>
          <w:tcPr>
            <w:tcW w:w="734" w:type="dxa"/>
          </w:tcPr>
          <w:p w14:paraId="181EFC8C" w14:textId="77777777" w:rsidR="00483AFC" w:rsidRPr="00483AFC" w:rsidRDefault="00483AFC" w:rsidP="000D0DB0">
            <w:pPr>
              <w:rPr>
                <w:b w:val="0"/>
                <w:bCs/>
              </w:rPr>
            </w:pPr>
            <w:r w:rsidRPr="00483AFC">
              <w:rPr>
                <w:b w:val="0"/>
                <w:bCs/>
              </w:rPr>
              <w:t>true</w:t>
            </w:r>
          </w:p>
        </w:tc>
        <w:tc>
          <w:tcPr>
            <w:tcW w:w="655" w:type="dxa"/>
          </w:tcPr>
          <w:p w14:paraId="77CB4B91" w14:textId="77777777" w:rsidR="00483AFC" w:rsidRPr="00483AFC" w:rsidRDefault="00483AFC" w:rsidP="000D0DB0">
            <w:pPr>
              <w:rPr>
                <w:b w:val="0"/>
                <w:bCs/>
              </w:rPr>
            </w:pPr>
            <w:r w:rsidRPr="00483AFC">
              <w:rPr>
                <w:b w:val="0"/>
                <w:bCs/>
              </w:rPr>
              <w:t>1</w:t>
            </w:r>
          </w:p>
        </w:tc>
        <w:tc>
          <w:tcPr>
            <w:tcW w:w="867" w:type="dxa"/>
          </w:tcPr>
          <w:p w14:paraId="4D1EE92B" w14:textId="77777777" w:rsidR="00483AFC" w:rsidRPr="00483AFC" w:rsidRDefault="00483AFC" w:rsidP="000D0DB0">
            <w:pPr>
              <w:rPr>
                <w:b w:val="0"/>
                <w:bCs/>
              </w:rPr>
            </w:pPr>
            <w:r w:rsidRPr="00483AFC">
              <w:rPr>
                <w:b w:val="0"/>
                <w:bCs/>
              </w:rPr>
              <w:t>N</w:t>
            </w:r>
          </w:p>
        </w:tc>
        <w:tc>
          <w:tcPr>
            <w:tcW w:w="578" w:type="dxa"/>
          </w:tcPr>
          <w:p w14:paraId="35E3FB40" w14:textId="77777777" w:rsidR="00483AFC" w:rsidRPr="00483AFC" w:rsidRDefault="00483AFC" w:rsidP="000D0DB0">
            <w:pPr>
              <w:rPr>
                <w:b w:val="0"/>
                <w:bCs/>
              </w:rPr>
            </w:pPr>
            <w:r w:rsidRPr="00483AFC">
              <w:rPr>
                <w:b w:val="0"/>
                <w:bCs/>
              </w:rPr>
              <w:t>11</w:t>
            </w:r>
          </w:p>
        </w:tc>
        <w:tc>
          <w:tcPr>
            <w:tcW w:w="1709" w:type="dxa"/>
          </w:tcPr>
          <w:p w14:paraId="062A9DEC" w14:textId="77777777" w:rsidR="00483AFC" w:rsidRPr="00483AFC" w:rsidRDefault="00483AFC" w:rsidP="000D0DB0">
            <w:pPr>
              <w:rPr>
                <w:b w:val="0"/>
                <w:bCs/>
              </w:rPr>
            </w:pPr>
            <w:r w:rsidRPr="00483AFC">
              <w:rPr>
                <w:b w:val="0"/>
                <w:bCs/>
              </w:rPr>
              <w:t>[0-9]</w:t>
            </w:r>
          </w:p>
        </w:tc>
      </w:tr>
      <w:tr w:rsidR="00483AFC" w14:paraId="5BBAD56B" w14:textId="77777777" w:rsidTr="00483AFC">
        <w:trPr>
          <w:trHeight w:val="586"/>
        </w:trPr>
        <w:tc>
          <w:tcPr>
            <w:tcW w:w="1152" w:type="dxa"/>
          </w:tcPr>
          <w:p w14:paraId="0BAC3B1B" w14:textId="77777777" w:rsidR="00483AFC" w:rsidRPr="00483AFC" w:rsidRDefault="00483AFC" w:rsidP="000D0DB0">
            <w:pPr>
              <w:rPr>
                <w:b w:val="0"/>
                <w:bCs/>
              </w:rPr>
            </w:pPr>
            <w:proofErr w:type="spellStart"/>
            <w:r w:rsidRPr="00483AFC">
              <w:rPr>
                <w:b w:val="0"/>
                <w:bCs/>
              </w:rPr>
              <w:t>item_tag</w:t>
            </w:r>
            <w:proofErr w:type="spellEnd"/>
          </w:p>
        </w:tc>
        <w:tc>
          <w:tcPr>
            <w:tcW w:w="1156" w:type="dxa"/>
          </w:tcPr>
          <w:p w14:paraId="69643E2B" w14:textId="77777777" w:rsidR="00483AFC" w:rsidRPr="00483AFC" w:rsidRDefault="00483AFC" w:rsidP="000D0DB0">
            <w:pPr>
              <w:rPr>
                <w:b w:val="0"/>
                <w:bCs/>
              </w:rPr>
            </w:pPr>
            <w:r w:rsidRPr="00483AFC">
              <w:rPr>
                <w:b w:val="0"/>
                <w:bCs/>
              </w:rPr>
              <w:t>item tag of used item</w:t>
            </w:r>
          </w:p>
        </w:tc>
        <w:tc>
          <w:tcPr>
            <w:tcW w:w="867" w:type="dxa"/>
          </w:tcPr>
          <w:p w14:paraId="45B1DCC6" w14:textId="77777777" w:rsidR="00483AFC" w:rsidRPr="00483AFC" w:rsidRDefault="00483AFC" w:rsidP="000D0DB0">
            <w:pPr>
              <w:rPr>
                <w:b w:val="0"/>
                <w:bCs/>
              </w:rPr>
            </w:pPr>
            <w:r w:rsidRPr="00483AFC">
              <w:rPr>
                <w:b w:val="0"/>
                <w:bCs/>
              </w:rPr>
              <w:t>varchar</w:t>
            </w:r>
          </w:p>
        </w:tc>
        <w:tc>
          <w:tcPr>
            <w:tcW w:w="922" w:type="dxa"/>
          </w:tcPr>
          <w:p w14:paraId="536F7A03" w14:textId="77777777" w:rsidR="00483AFC" w:rsidRPr="00483AFC" w:rsidRDefault="00483AFC" w:rsidP="000D0DB0">
            <w:pPr>
              <w:rPr>
                <w:b w:val="0"/>
                <w:bCs/>
              </w:rPr>
            </w:pPr>
            <w:r w:rsidRPr="00483AFC">
              <w:rPr>
                <w:b w:val="0"/>
                <w:bCs/>
              </w:rPr>
              <w:t>None</w:t>
            </w:r>
          </w:p>
        </w:tc>
        <w:tc>
          <w:tcPr>
            <w:tcW w:w="734" w:type="dxa"/>
          </w:tcPr>
          <w:p w14:paraId="76A89602" w14:textId="77777777" w:rsidR="00483AFC" w:rsidRPr="00483AFC" w:rsidRDefault="00483AFC" w:rsidP="000D0DB0">
            <w:pPr>
              <w:rPr>
                <w:b w:val="0"/>
                <w:bCs/>
              </w:rPr>
            </w:pPr>
            <w:r w:rsidRPr="00483AFC">
              <w:rPr>
                <w:b w:val="0"/>
                <w:bCs/>
              </w:rPr>
              <w:t xml:space="preserve">false </w:t>
            </w:r>
          </w:p>
        </w:tc>
        <w:tc>
          <w:tcPr>
            <w:tcW w:w="655" w:type="dxa"/>
          </w:tcPr>
          <w:p w14:paraId="3C8FD186" w14:textId="77777777" w:rsidR="00483AFC" w:rsidRPr="00483AFC" w:rsidRDefault="00483AFC" w:rsidP="000D0DB0">
            <w:pPr>
              <w:rPr>
                <w:b w:val="0"/>
                <w:bCs/>
              </w:rPr>
            </w:pPr>
            <w:r w:rsidRPr="00483AFC">
              <w:rPr>
                <w:b w:val="0"/>
                <w:bCs/>
              </w:rPr>
              <w:t>2</w:t>
            </w:r>
          </w:p>
        </w:tc>
        <w:tc>
          <w:tcPr>
            <w:tcW w:w="867" w:type="dxa"/>
          </w:tcPr>
          <w:p w14:paraId="7465D2D3" w14:textId="77777777" w:rsidR="00483AFC" w:rsidRPr="00483AFC" w:rsidRDefault="00483AFC" w:rsidP="000D0DB0">
            <w:pPr>
              <w:rPr>
                <w:b w:val="0"/>
                <w:bCs/>
              </w:rPr>
            </w:pPr>
            <w:r w:rsidRPr="00483AFC">
              <w:rPr>
                <w:b w:val="0"/>
                <w:bCs/>
              </w:rPr>
              <w:t>Y</w:t>
            </w:r>
          </w:p>
        </w:tc>
        <w:tc>
          <w:tcPr>
            <w:tcW w:w="578" w:type="dxa"/>
          </w:tcPr>
          <w:p w14:paraId="0155DDFF" w14:textId="77777777" w:rsidR="00483AFC" w:rsidRPr="00483AFC" w:rsidRDefault="00483AFC" w:rsidP="000D0DB0">
            <w:pPr>
              <w:rPr>
                <w:b w:val="0"/>
                <w:bCs/>
              </w:rPr>
            </w:pPr>
            <w:r w:rsidRPr="00483AFC">
              <w:rPr>
                <w:b w:val="0"/>
                <w:bCs/>
              </w:rPr>
              <w:t>50</w:t>
            </w:r>
          </w:p>
        </w:tc>
        <w:tc>
          <w:tcPr>
            <w:tcW w:w="1709" w:type="dxa"/>
          </w:tcPr>
          <w:p w14:paraId="56321E22" w14:textId="77777777" w:rsidR="00483AFC" w:rsidRPr="00483AFC" w:rsidRDefault="00483AFC" w:rsidP="000D0DB0">
            <w:pPr>
              <w:rPr>
                <w:b w:val="0"/>
                <w:bCs/>
              </w:rPr>
            </w:pPr>
            <w:r w:rsidRPr="00483AFC">
              <w:rPr>
                <w:b w:val="0"/>
                <w:bCs/>
              </w:rPr>
              <w:t>[a-z,0-9]</w:t>
            </w:r>
          </w:p>
        </w:tc>
      </w:tr>
      <w:tr w:rsidR="00483AFC" w14:paraId="0CC78030" w14:textId="77777777" w:rsidTr="00483AFC">
        <w:trPr>
          <w:trHeight w:val="597"/>
        </w:trPr>
        <w:tc>
          <w:tcPr>
            <w:tcW w:w="1152" w:type="dxa"/>
          </w:tcPr>
          <w:p w14:paraId="299A51B9" w14:textId="77777777" w:rsidR="00483AFC" w:rsidRPr="00483AFC" w:rsidRDefault="00483AFC" w:rsidP="000D0DB0">
            <w:pPr>
              <w:rPr>
                <w:b w:val="0"/>
                <w:bCs/>
              </w:rPr>
            </w:pPr>
            <w:proofErr w:type="spellStart"/>
            <w:r w:rsidRPr="00483AFC">
              <w:rPr>
                <w:b w:val="0"/>
                <w:bCs/>
              </w:rPr>
              <w:t>item_quantity</w:t>
            </w:r>
            <w:proofErr w:type="spellEnd"/>
          </w:p>
        </w:tc>
        <w:tc>
          <w:tcPr>
            <w:tcW w:w="1156" w:type="dxa"/>
          </w:tcPr>
          <w:p w14:paraId="203DF69B" w14:textId="77777777" w:rsidR="00483AFC" w:rsidRPr="00483AFC" w:rsidRDefault="00483AFC" w:rsidP="000D0DB0">
            <w:pPr>
              <w:rPr>
                <w:b w:val="0"/>
                <w:bCs/>
              </w:rPr>
            </w:pPr>
            <w:r w:rsidRPr="00483AFC">
              <w:rPr>
                <w:b w:val="0"/>
                <w:bCs/>
              </w:rPr>
              <w:t>quantity of item used</w:t>
            </w:r>
          </w:p>
        </w:tc>
        <w:tc>
          <w:tcPr>
            <w:tcW w:w="867" w:type="dxa"/>
          </w:tcPr>
          <w:p w14:paraId="042A6E55" w14:textId="77777777" w:rsidR="00483AFC" w:rsidRPr="00483AFC" w:rsidRDefault="00483AFC" w:rsidP="000D0DB0">
            <w:pPr>
              <w:rPr>
                <w:b w:val="0"/>
                <w:bCs/>
              </w:rPr>
            </w:pPr>
            <w:r w:rsidRPr="00483AFC">
              <w:rPr>
                <w:b w:val="0"/>
                <w:bCs/>
              </w:rPr>
              <w:t>double</w:t>
            </w:r>
          </w:p>
        </w:tc>
        <w:tc>
          <w:tcPr>
            <w:tcW w:w="922" w:type="dxa"/>
          </w:tcPr>
          <w:p w14:paraId="6AD75412" w14:textId="77777777" w:rsidR="00483AFC" w:rsidRPr="00483AFC" w:rsidRDefault="00483AFC" w:rsidP="000D0DB0">
            <w:pPr>
              <w:rPr>
                <w:b w:val="0"/>
                <w:bCs/>
              </w:rPr>
            </w:pPr>
            <w:r w:rsidRPr="00483AFC">
              <w:rPr>
                <w:b w:val="0"/>
                <w:bCs/>
              </w:rPr>
              <w:t>None</w:t>
            </w:r>
          </w:p>
        </w:tc>
        <w:tc>
          <w:tcPr>
            <w:tcW w:w="734" w:type="dxa"/>
          </w:tcPr>
          <w:p w14:paraId="61C12249" w14:textId="77777777" w:rsidR="00483AFC" w:rsidRPr="00483AFC" w:rsidRDefault="00483AFC" w:rsidP="000D0DB0">
            <w:pPr>
              <w:rPr>
                <w:b w:val="0"/>
                <w:bCs/>
              </w:rPr>
            </w:pPr>
            <w:r w:rsidRPr="00483AFC">
              <w:rPr>
                <w:b w:val="0"/>
                <w:bCs/>
              </w:rPr>
              <w:t>false</w:t>
            </w:r>
          </w:p>
        </w:tc>
        <w:tc>
          <w:tcPr>
            <w:tcW w:w="655" w:type="dxa"/>
          </w:tcPr>
          <w:p w14:paraId="494D2C27" w14:textId="77777777" w:rsidR="00483AFC" w:rsidRPr="00483AFC" w:rsidRDefault="00483AFC" w:rsidP="000D0DB0">
            <w:pPr>
              <w:rPr>
                <w:b w:val="0"/>
                <w:bCs/>
              </w:rPr>
            </w:pPr>
            <w:r w:rsidRPr="00483AFC">
              <w:rPr>
                <w:b w:val="0"/>
                <w:bCs/>
              </w:rPr>
              <w:t>0.5</w:t>
            </w:r>
          </w:p>
        </w:tc>
        <w:tc>
          <w:tcPr>
            <w:tcW w:w="867" w:type="dxa"/>
          </w:tcPr>
          <w:p w14:paraId="30A3A1A5" w14:textId="77777777" w:rsidR="00483AFC" w:rsidRPr="00483AFC" w:rsidRDefault="00483AFC" w:rsidP="000D0DB0">
            <w:pPr>
              <w:rPr>
                <w:b w:val="0"/>
                <w:bCs/>
              </w:rPr>
            </w:pPr>
            <w:r w:rsidRPr="00483AFC">
              <w:rPr>
                <w:b w:val="0"/>
                <w:bCs/>
              </w:rPr>
              <w:t>Y</w:t>
            </w:r>
          </w:p>
        </w:tc>
        <w:tc>
          <w:tcPr>
            <w:tcW w:w="578" w:type="dxa"/>
          </w:tcPr>
          <w:p w14:paraId="107D09BE" w14:textId="77777777" w:rsidR="00483AFC" w:rsidRPr="00483AFC" w:rsidRDefault="00483AFC" w:rsidP="000D0DB0">
            <w:pPr>
              <w:rPr>
                <w:b w:val="0"/>
                <w:bCs/>
              </w:rPr>
            </w:pPr>
          </w:p>
        </w:tc>
        <w:tc>
          <w:tcPr>
            <w:tcW w:w="1709" w:type="dxa"/>
          </w:tcPr>
          <w:p w14:paraId="27EB667D" w14:textId="77777777" w:rsidR="00483AFC" w:rsidRPr="00483AFC" w:rsidRDefault="00483AFC" w:rsidP="000D0DB0">
            <w:pPr>
              <w:rPr>
                <w:b w:val="0"/>
                <w:bCs/>
              </w:rPr>
            </w:pPr>
            <w:r w:rsidRPr="00483AFC">
              <w:rPr>
                <w:b w:val="0"/>
                <w:bCs/>
              </w:rPr>
              <w:t>[.,0-9]</w:t>
            </w:r>
          </w:p>
        </w:tc>
      </w:tr>
      <w:tr w:rsidR="00483AFC" w14:paraId="1E9C4937" w14:textId="77777777" w:rsidTr="00483AFC">
        <w:trPr>
          <w:trHeight w:val="626"/>
        </w:trPr>
        <w:tc>
          <w:tcPr>
            <w:tcW w:w="1152" w:type="dxa"/>
          </w:tcPr>
          <w:p w14:paraId="5C8D5C72" w14:textId="77777777" w:rsidR="00483AFC" w:rsidRPr="00483AFC" w:rsidRDefault="00483AFC" w:rsidP="000D0DB0">
            <w:pPr>
              <w:rPr>
                <w:b w:val="0"/>
                <w:bCs/>
              </w:rPr>
            </w:pPr>
            <w:proofErr w:type="spellStart"/>
            <w:r w:rsidRPr="00483AFC">
              <w:rPr>
                <w:b w:val="0"/>
                <w:bCs/>
              </w:rPr>
              <w:lastRenderedPageBreak/>
              <w:t>item_quantity_unit</w:t>
            </w:r>
            <w:proofErr w:type="spellEnd"/>
          </w:p>
        </w:tc>
        <w:tc>
          <w:tcPr>
            <w:tcW w:w="1156" w:type="dxa"/>
          </w:tcPr>
          <w:p w14:paraId="3620654B" w14:textId="77777777" w:rsidR="00483AFC" w:rsidRPr="00483AFC" w:rsidRDefault="00483AFC" w:rsidP="000D0DB0">
            <w:pPr>
              <w:rPr>
                <w:b w:val="0"/>
                <w:bCs/>
              </w:rPr>
            </w:pPr>
            <w:r w:rsidRPr="00483AFC">
              <w:rPr>
                <w:b w:val="0"/>
                <w:bCs/>
              </w:rPr>
              <w:t>unit of item used in operation</w:t>
            </w:r>
          </w:p>
        </w:tc>
        <w:tc>
          <w:tcPr>
            <w:tcW w:w="867" w:type="dxa"/>
          </w:tcPr>
          <w:p w14:paraId="13DACCF5" w14:textId="77777777" w:rsidR="00483AFC" w:rsidRPr="00483AFC" w:rsidRDefault="00483AFC" w:rsidP="000D0DB0">
            <w:pPr>
              <w:rPr>
                <w:b w:val="0"/>
                <w:bCs/>
              </w:rPr>
            </w:pPr>
            <w:r w:rsidRPr="00483AFC">
              <w:rPr>
                <w:b w:val="0"/>
                <w:bCs/>
              </w:rPr>
              <w:t>varchar</w:t>
            </w:r>
          </w:p>
        </w:tc>
        <w:tc>
          <w:tcPr>
            <w:tcW w:w="922" w:type="dxa"/>
          </w:tcPr>
          <w:p w14:paraId="4BF59D42" w14:textId="77777777" w:rsidR="00483AFC" w:rsidRPr="00483AFC" w:rsidRDefault="00483AFC" w:rsidP="000D0DB0">
            <w:pPr>
              <w:rPr>
                <w:b w:val="0"/>
                <w:bCs/>
              </w:rPr>
            </w:pPr>
            <w:r w:rsidRPr="00483AFC">
              <w:rPr>
                <w:b w:val="0"/>
                <w:bCs/>
              </w:rPr>
              <w:t>None</w:t>
            </w:r>
          </w:p>
        </w:tc>
        <w:tc>
          <w:tcPr>
            <w:tcW w:w="734" w:type="dxa"/>
          </w:tcPr>
          <w:p w14:paraId="289EC70B" w14:textId="77777777" w:rsidR="00483AFC" w:rsidRPr="00483AFC" w:rsidRDefault="00483AFC" w:rsidP="000D0DB0">
            <w:pPr>
              <w:rPr>
                <w:b w:val="0"/>
                <w:bCs/>
              </w:rPr>
            </w:pPr>
            <w:r w:rsidRPr="00483AFC">
              <w:rPr>
                <w:b w:val="0"/>
                <w:bCs/>
              </w:rPr>
              <w:t>false</w:t>
            </w:r>
          </w:p>
        </w:tc>
        <w:tc>
          <w:tcPr>
            <w:tcW w:w="655" w:type="dxa"/>
          </w:tcPr>
          <w:p w14:paraId="6E46B135" w14:textId="77777777" w:rsidR="00483AFC" w:rsidRPr="00483AFC" w:rsidRDefault="00483AFC" w:rsidP="000D0DB0">
            <w:pPr>
              <w:rPr>
                <w:b w:val="0"/>
                <w:bCs/>
              </w:rPr>
            </w:pPr>
            <w:r w:rsidRPr="00483AFC">
              <w:rPr>
                <w:b w:val="0"/>
                <w:bCs/>
              </w:rPr>
              <w:t>mg</w:t>
            </w:r>
          </w:p>
        </w:tc>
        <w:tc>
          <w:tcPr>
            <w:tcW w:w="867" w:type="dxa"/>
          </w:tcPr>
          <w:p w14:paraId="290931A5" w14:textId="77777777" w:rsidR="00483AFC" w:rsidRPr="00483AFC" w:rsidRDefault="00483AFC" w:rsidP="000D0DB0">
            <w:pPr>
              <w:rPr>
                <w:b w:val="0"/>
                <w:bCs/>
              </w:rPr>
            </w:pPr>
            <w:r w:rsidRPr="00483AFC">
              <w:rPr>
                <w:b w:val="0"/>
                <w:bCs/>
              </w:rPr>
              <w:t>Y</w:t>
            </w:r>
          </w:p>
        </w:tc>
        <w:tc>
          <w:tcPr>
            <w:tcW w:w="578" w:type="dxa"/>
          </w:tcPr>
          <w:p w14:paraId="60C2564A" w14:textId="77777777" w:rsidR="00483AFC" w:rsidRPr="00483AFC" w:rsidRDefault="00483AFC" w:rsidP="000D0DB0">
            <w:pPr>
              <w:rPr>
                <w:b w:val="0"/>
                <w:bCs/>
              </w:rPr>
            </w:pPr>
            <w:r w:rsidRPr="00483AFC">
              <w:rPr>
                <w:b w:val="0"/>
                <w:bCs/>
              </w:rPr>
              <w:t>50</w:t>
            </w:r>
          </w:p>
        </w:tc>
        <w:tc>
          <w:tcPr>
            <w:tcW w:w="1709" w:type="dxa"/>
          </w:tcPr>
          <w:p w14:paraId="1A753C70" w14:textId="77777777" w:rsidR="00483AFC" w:rsidRPr="00483AFC" w:rsidRDefault="00483AFC" w:rsidP="000D0DB0">
            <w:pPr>
              <w:rPr>
                <w:b w:val="0"/>
                <w:bCs/>
              </w:rPr>
            </w:pPr>
            <w:r w:rsidRPr="00483AFC">
              <w:rPr>
                <w:b w:val="0"/>
                <w:bCs/>
              </w:rPr>
              <w:t>[a-z]</w:t>
            </w:r>
          </w:p>
        </w:tc>
      </w:tr>
      <w:tr w:rsidR="00483AFC" w14:paraId="0D200D3B" w14:textId="77777777" w:rsidTr="00483AFC">
        <w:trPr>
          <w:trHeight w:val="626"/>
        </w:trPr>
        <w:tc>
          <w:tcPr>
            <w:tcW w:w="1152" w:type="dxa"/>
          </w:tcPr>
          <w:p w14:paraId="6CB1831E" w14:textId="77777777" w:rsidR="00483AFC" w:rsidRPr="00483AFC" w:rsidRDefault="00483AFC" w:rsidP="000D0DB0">
            <w:pPr>
              <w:rPr>
                <w:b w:val="0"/>
                <w:bCs/>
              </w:rPr>
            </w:pPr>
            <w:proofErr w:type="spellStart"/>
            <w:r w:rsidRPr="00483AFC">
              <w:rPr>
                <w:b w:val="0"/>
                <w:bCs/>
              </w:rPr>
              <w:t>is_exist</w:t>
            </w:r>
            <w:proofErr w:type="spellEnd"/>
          </w:p>
        </w:tc>
        <w:tc>
          <w:tcPr>
            <w:tcW w:w="1156" w:type="dxa"/>
          </w:tcPr>
          <w:p w14:paraId="71000251" w14:textId="77777777" w:rsidR="00483AFC" w:rsidRPr="00483AFC" w:rsidRDefault="00483AFC" w:rsidP="000D0DB0">
            <w:pPr>
              <w:rPr>
                <w:b w:val="0"/>
                <w:bCs/>
              </w:rPr>
            </w:pPr>
            <w:r w:rsidRPr="00483AFC">
              <w:rPr>
                <w:b w:val="0"/>
                <w:bCs/>
              </w:rPr>
              <w:t>identify if data should be shown to the users</w:t>
            </w:r>
          </w:p>
        </w:tc>
        <w:tc>
          <w:tcPr>
            <w:tcW w:w="867" w:type="dxa"/>
          </w:tcPr>
          <w:p w14:paraId="2865D756" w14:textId="77777777" w:rsidR="00483AFC" w:rsidRPr="00483AFC" w:rsidRDefault="00483AFC" w:rsidP="000D0DB0">
            <w:pPr>
              <w:rPr>
                <w:b w:val="0"/>
                <w:bCs/>
              </w:rPr>
            </w:pPr>
            <w:r w:rsidRPr="00483AFC">
              <w:rPr>
                <w:b w:val="0"/>
                <w:bCs/>
              </w:rPr>
              <w:t>varchar</w:t>
            </w:r>
          </w:p>
        </w:tc>
        <w:tc>
          <w:tcPr>
            <w:tcW w:w="922" w:type="dxa"/>
          </w:tcPr>
          <w:p w14:paraId="6602C619" w14:textId="77777777" w:rsidR="00483AFC" w:rsidRPr="00483AFC" w:rsidRDefault="00483AFC" w:rsidP="000D0DB0">
            <w:pPr>
              <w:rPr>
                <w:b w:val="0"/>
                <w:bCs/>
              </w:rPr>
            </w:pPr>
            <w:r w:rsidRPr="00483AFC">
              <w:rPr>
                <w:b w:val="0"/>
                <w:bCs/>
              </w:rPr>
              <w:t>true</w:t>
            </w:r>
          </w:p>
        </w:tc>
        <w:tc>
          <w:tcPr>
            <w:tcW w:w="734" w:type="dxa"/>
          </w:tcPr>
          <w:p w14:paraId="13768E58" w14:textId="77777777" w:rsidR="00483AFC" w:rsidRPr="00483AFC" w:rsidRDefault="00483AFC" w:rsidP="000D0DB0">
            <w:pPr>
              <w:rPr>
                <w:b w:val="0"/>
                <w:bCs/>
              </w:rPr>
            </w:pPr>
            <w:r w:rsidRPr="00483AFC">
              <w:rPr>
                <w:b w:val="0"/>
                <w:bCs/>
              </w:rPr>
              <w:t>false</w:t>
            </w:r>
          </w:p>
        </w:tc>
        <w:tc>
          <w:tcPr>
            <w:tcW w:w="655" w:type="dxa"/>
          </w:tcPr>
          <w:p w14:paraId="463F709A" w14:textId="77777777" w:rsidR="00483AFC" w:rsidRPr="00483AFC" w:rsidRDefault="00483AFC" w:rsidP="000D0DB0">
            <w:pPr>
              <w:rPr>
                <w:b w:val="0"/>
                <w:bCs/>
              </w:rPr>
            </w:pPr>
            <w:r w:rsidRPr="00483AFC">
              <w:rPr>
                <w:b w:val="0"/>
                <w:bCs/>
              </w:rPr>
              <w:t>true</w:t>
            </w:r>
          </w:p>
        </w:tc>
        <w:tc>
          <w:tcPr>
            <w:tcW w:w="867" w:type="dxa"/>
          </w:tcPr>
          <w:p w14:paraId="0ACFAB5A" w14:textId="77777777" w:rsidR="00483AFC" w:rsidRPr="00483AFC" w:rsidRDefault="00483AFC" w:rsidP="000D0DB0">
            <w:pPr>
              <w:rPr>
                <w:b w:val="0"/>
                <w:bCs/>
              </w:rPr>
            </w:pPr>
            <w:r w:rsidRPr="00483AFC">
              <w:rPr>
                <w:b w:val="0"/>
                <w:bCs/>
              </w:rPr>
              <w:t>Y</w:t>
            </w:r>
          </w:p>
        </w:tc>
        <w:tc>
          <w:tcPr>
            <w:tcW w:w="578" w:type="dxa"/>
          </w:tcPr>
          <w:p w14:paraId="5BED4248" w14:textId="77777777" w:rsidR="00483AFC" w:rsidRPr="00483AFC" w:rsidRDefault="00483AFC" w:rsidP="000D0DB0">
            <w:pPr>
              <w:rPr>
                <w:b w:val="0"/>
                <w:bCs/>
              </w:rPr>
            </w:pPr>
            <w:r w:rsidRPr="00483AFC">
              <w:rPr>
                <w:b w:val="0"/>
                <w:bCs/>
              </w:rPr>
              <w:t>50</w:t>
            </w:r>
          </w:p>
        </w:tc>
        <w:tc>
          <w:tcPr>
            <w:tcW w:w="1709" w:type="dxa"/>
          </w:tcPr>
          <w:p w14:paraId="3814B2E7" w14:textId="77777777" w:rsidR="00483AFC" w:rsidRPr="00483AFC" w:rsidRDefault="00483AFC" w:rsidP="000D0DB0">
            <w:pPr>
              <w:rPr>
                <w:b w:val="0"/>
                <w:bCs/>
              </w:rPr>
            </w:pPr>
            <w:r w:rsidRPr="00483AFC">
              <w:rPr>
                <w:b w:val="0"/>
                <w:bCs/>
              </w:rPr>
              <w:t>[a-z]</w:t>
            </w:r>
          </w:p>
        </w:tc>
      </w:tr>
    </w:tbl>
    <w:p w14:paraId="21A84496" w14:textId="77777777" w:rsidR="00483AFC" w:rsidRDefault="00483AFC" w:rsidP="00483AFC"/>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763E68F9" w14:textId="77777777" w:rsidTr="00483AFC">
        <w:trPr>
          <w:trHeight w:val="332"/>
        </w:trPr>
        <w:tc>
          <w:tcPr>
            <w:tcW w:w="1654" w:type="dxa"/>
          </w:tcPr>
          <w:p w14:paraId="4F5BF227" w14:textId="77777777" w:rsidR="00483AFC" w:rsidRDefault="00483AFC" w:rsidP="000D0DB0">
            <w:r>
              <w:t>Table Name</w:t>
            </w:r>
          </w:p>
        </w:tc>
        <w:tc>
          <w:tcPr>
            <w:tcW w:w="6995" w:type="dxa"/>
            <w:gridSpan w:val="8"/>
          </w:tcPr>
          <w:p w14:paraId="15659CD6" w14:textId="77777777" w:rsidR="00483AFC" w:rsidRDefault="00483AFC" w:rsidP="000D0DB0">
            <w:proofErr w:type="spellStart"/>
            <w:r>
              <w:t>tbl_deworming</w:t>
            </w:r>
            <w:proofErr w:type="spellEnd"/>
          </w:p>
        </w:tc>
      </w:tr>
      <w:tr w:rsidR="00483AFC" w14:paraId="7436BB63" w14:textId="77777777" w:rsidTr="00483AFC">
        <w:trPr>
          <w:trHeight w:val="332"/>
        </w:trPr>
        <w:tc>
          <w:tcPr>
            <w:tcW w:w="1654" w:type="dxa"/>
          </w:tcPr>
          <w:p w14:paraId="534E113E" w14:textId="77777777" w:rsidR="00483AFC" w:rsidRDefault="00483AFC" w:rsidP="000D0DB0">
            <w:r>
              <w:t>Description</w:t>
            </w:r>
          </w:p>
        </w:tc>
        <w:tc>
          <w:tcPr>
            <w:tcW w:w="6995" w:type="dxa"/>
            <w:gridSpan w:val="8"/>
          </w:tcPr>
          <w:p w14:paraId="74F849DE" w14:textId="77777777" w:rsidR="00483AFC" w:rsidRDefault="00483AFC" w:rsidP="000D0DB0">
            <w:r>
              <w:t>This table record the deworming operation of the piggery.</w:t>
            </w:r>
          </w:p>
        </w:tc>
      </w:tr>
      <w:tr w:rsidR="00483AFC" w14:paraId="5FA6B973" w14:textId="77777777" w:rsidTr="00483AFC">
        <w:trPr>
          <w:trHeight w:val="318"/>
        </w:trPr>
        <w:tc>
          <w:tcPr>
            <w:tcW w:w="1654" w:type="dxa"/>
          </w:tcPr>
          <w:p w14:paraId="72BFBAF9" w14:textId="77777777" w:rsidR="00483AFC" w:rsidRDefault="00483AFC" w:rsidP="000D0DB0">
            <w:r>
              <w:t>Alias</w:t>
            </w:r>
          </w:p>
        </w:tc>
        <w:tc>
          <w:tcPr>
            <w:tcW w:w="6995" w:type="dxa"/>
            <w:gridSpan w:val="8"/>
          </w:tcPr>
          <w:p w14:paraId="4074E5F5" w14:textId="77777777" w:rsidR="00483AFC" w:rsidRDefault="00483AFC" w:rsidP="000D0DB0">
            <w:r>
              <w:t>None</w:t>
            </w:r>
          </w:p>
        </w:tc>
      </w:tr>
      <w:tr w:rsidR="00483AFC" w14:paraId="727E9089" w14:textId="77777777" w:rsidTr="00483AFC">
        <w:trPr>
          <w:trHeight w:val="998"/>
        </w:trPr>
        <w:tc>
          <w:tcPr>
            <w:tcW w:w="1654" w:type="dxa"/>
          </w:tcPr>
          <w:p w14:paraId="1A255BA1" w14:textId="77777777" w:rsidR="00483AFC" w:rsidRDefault="00483AFC" w:rsidP="000D0DB0">
            <w:r>
              <w:t>Attribute Name</w:t>
            </w:r>
          </w:p>
        </w:tc>
        <w:tc>
          <w:tcPr>
            <w:tcW w:w="1038" w:type="dxa"/>
          </w:tcPr>
          <w:p w14:paraId="2638E3B7" w14:textId="77777777" w:rsidR="00483AFC" w:rsidRDefault="00483AFC" w:rsidP="000D0DB0">
            <w:r>
              <w:t>Description</w:t>
            </w:r>
          </w:p>
        </w:tc>
        <w:tc>
          <w:tcPr>
            <w:tcW w:w="707" w:type="dxa"/>
          </w:tcPr>
          <w:p w14:paraId="6F84AE1B" w14:textId="77777777" w:rsidR="00483AFC" w:rsidRDefault="00483AFC" w:rsidP="000D0DB0">
            <w:r>
              <w:t>Data Type</w:t>
            </w:r>
          </w:p>
        </w:tc>
        <w:tc>
          <w:tcPr>
            <w:tcW w:w="702" w:type="dxa"/>
          </w:tcPr>
          <w:p w14:paraId="50183EB7" w14:textId="77777777" w:rsidR="00483AFC" w:rsidRDefault="00483AFC" w:rsidP="000D0DB0">
            <w:r>
              <w:t>Default Value</w:t>
            </w:r>
          </w:p>
        </w:tc>
        <w:tc>
          <w:tcPr>
            <w:tcW w:w="735" w:type="dxa"/>
          </w:tcPr>
          <w:p w14:paraId="4D2AC487" w14:textId="77777777" w:rsidR="00483AFC" w:rsidRDefault="00483AFC" w:rsidP="000D0DB0">
            <w:r>
              <w:t>Primary Key</w:t>
            </w:r>
          </w:p>
        </w:tc>
        <w:tc>
          <w:tcPr>
            <w:tcW w:w="1027" w:type="dxa"/>
          </w:tcPr>
          <w:p w14:paraId="7CC244E8" w14:textId="77777777" w:rsidR="00483AFC" w:rsidRDefault="00483AFC" w:rsidP="000D0DB0">
            <w:r>
              <w:t>Example</w:t>
            </w:r>
          </w:p>
        </w:tc>
        <w:tc>
          <w:tcPr>
            <w:tcW w:w="1216" w:type="dxa"/>
          </w:tcPr>
          <w:p w14:paraId="43DA7EA1" w14:textId="7388FD48" w:rsidR="00483AFC" w:rsidRDefault="00483AFC" w:rsidP="000D0DB0">
            <w:r>
              <w:t>Not Allowed? (Y/N)</w:t>
            </w:r>
          </w:p>
        </w:tc>
        <w:tc>
          <w:tcPr>
            <w:tcW w:w="664" w:type="dxa"/>
          </w:tcPr>
          <w:p w14:paraId="3038B431" w14:textId="77777777" w:rsidR="00483AFC" w:rsidRDefault="00483AFC" w:rsidP="000D0DB0">
            <w:r>
              <w:t>Length</w:t>
            </w:r>
          </w:p>
        </w:tc>
        <w:tc>
          <w:tcPr>
            <w:tcW w:w="903" w:type="dxa"/>
          </w:tcPr>
          <w:p w14:paraId="0A657D24" w14:textId="77777777" w:rsidR="00483AFC" w:rsidRDefault="00483AFC" w:rsidP="000D0DB0">
            <w:r>
              <w:t>Validation Rules</w:t>
            </w:r>
          </w:p>
        </w:tc>
      </w:tr>
      <w:tr w:rsidR="00483AFC" w14:paraId="0283BFA5" w14:textId="77777777" w:rsidTr="00483AFC">
        <w:trPr>
          <w:trHeight w:val="1331"/>
        </w:trPr>
        <w:tc>
          <w:tcPr>
            <w:tcW w:w="1654" w:type="dxa"/>
          </w:tcPr>
          <w:p w14:paraId="7C7BDC64" w14:textId="77777777" w:rsidR="00483AFC" w:rsidRPr="00483AFC" w:rsidRDefault="00483AFC" w:rsidP="000D0DB0">
            <w:pPr>
              <w:rPr>
                <w:b w:val="0"/>
                <w:bCs/>
              </w:rPr>
            </w:pPr>
            <w:proofErr w:type="spellStart"/>
            <w:r w:rsidRPr="00483AFC">
              <w:rPr>
                <w:b w:val="0"/>
                <w:bCs/>
              </w:rPr>
              <w:t>operation_id</w:t>
            </w:r>
            <w:proofErr w:type="spellEnd"/>
          </w:p>
        </w:tc>
        <w:tc>
          <w:tcPr>
            <w:tcW w:w="1038" w:type="dxa"/>
          </w:tcPr>
          <w:p w14:paraId="36C2D5A6" w14:textId="77777777" w:rsidR="00483AFC" w:rsidRPr="00483AFC" w:rsidRDefault="00483AFC" w:rsidP="000D0DB0">
            <w:pPr>
              <w:rPr>
                <w:b w:val="0"/>
                <w:bCs/>
              </w:rPr>
            </w:pPr>
            <w:r w:rsidRPr="00483AFC">
              <w:rPr>
                <w:b w:val="0"/>
                <w:bCs/>
              </w:rPr>
              <w:t xml:space="preserve">Unique Identified for operation </w:t>
            </w:r>
          </w:p>
        </w:tc>
        <w:tc>
          <w:tcPr>
            <w:tcW w:w="707" w:type="dxa"/>
          </w:tcPr>
          <w:p w14:paraId="6B8B1BBE" w14:textId="77777777" w:rsidR="00483AFC" w:rsidRPr="00483AFC" w:rsidRDefault="00483AFC" w:rsidP="000D0DB0">
            <w:pPr>
              <w:rPr>
                <w:b w:val="0"/>
                <w:bCs/>
              </w:rPr>
            </w:pPr>
            <w:r w:rsidRPr="00483AFC">
              <w:rPr>
                <w:b w:val="0"/>
                <w:bCs/>
              </w:rPr>
              <w:t>int</w:t>
            </w:r>
          </w:p>
        </w:tc>
        <w:tc>
          <w:tcPr>
            <w:tcW w:w="702" w:type="dxa"/>
          </w:tcPr>
          <w:p w14:paraId="52B42B14" w14:textId="77777777" w:rsidR="00483AFC" w:rsidRPr="00483AFC" w:rsidRDefault="00483AFC" w:rsidP="000D0DB0">
            <w:pPr>
              <w:rPr>
                <w:b w:val="0"/>
                <w:bCs/>
              </w:rPr>
            </w:pPr>
            <w:r w:rsidRPr="00483AFC">
              <w:rPr>
                <w:b w:val="0"/>
                <w:bCs/>
              </w:rPr>
              <w:t>None</w:t>
            </w:r>
          </w:p>
        </w:tc>
        <w:tc>
          <w:tcPr>
            <w:tcW w:w="735" w:type="dxa"/>
          </w:tcPr>
          <w:p w14:paraId="64E57D33" w14:textId="77777777" w:rsidR="00483AFC" w:rsidRPr="00483AFC" w:rsidRDefault="00483AFC" w:rsidP="000D0DB0">
            <w:pPr>
              <w:rPr>
                <w:b w:val="0"/>
                <w:bCs/>
              </w:rPr>
            </w:pPr>
            <w:r w:rsidRPr="00483AFC">
              <w:rPr>
                <w:b w:val="0"/>
                <w:bCs/>
              </w:rPr>
              <w:t>true</w:t>
            </w:r>
          </w:p>
        </w:tc>
        <w:tc>
          <w:tcPr>
            <w:tcW w:w="1027" w:type="dxa"/>
          </w:tcPr>
          <w:p w14:paraId="5300ECAF" w14:textId="77777777" w:rsidR="00483AFC" w:rsidRPr="00483AFC" w:rsidRDefault="00483AFC" w:rsidP="000D0DB0">
            <w:pPr>
              <w:rPr>
                <w:b w:val="0"/>
                <w:bCs/>
              </w:rPr>
            </w:pPr>
            <w:r w:rsidRPr="00483AFC">
              <w:rPr>
                <w:b w:val="0"/>
                <w:bCs/>
              </w:rPr>
              <w:t>1</w:t>
            </w:r>
          </w:p>
        </w:tc>
        <w:tc>
          <w:tcPr>
            <w:tcW w:w="1216" w:type="dxa"/>
          </w:tcPr>
          <w:p w14:paraId="6584E9A3" w14:textId="77777777" w:rsidR="00483AFC" w:rsidRPr="00483AFC" w:rsidRDefault="00483AFC" w:rsidP="000D0DB0">
            <w:pPr>
              <w:rPr>
                <w:b w:val="0"/>
                <w:bCs/>
              </w:rPr>
            </w:pPr>
            <w:r w:rsidRPr="00483AFC">
              <w:rPr>
                <w:b w:val="0"/>
                <w:bCs/>
              </w:rPr>
              <w:t>N</w:t>
            </w:r>
          </w:p>
        </w:tc>
        <w:tc>
          <w:tcPr>
            <w:tcW w:w="664" w:type="dxa"/>
          </w:tcPr>
          <w:p w14:paraId="3703F9EB" w14:textId="77777777" w:rsidR="00483AFC" w:rsidRPr="00483AFC" w:rsidRDefault="00483AFC" w:rsidP="000D0DB0">
            <w:pPr>
              <w:rPr>
                <w:b w:val="0"/>
                <w:bCs/>
              </w:rPr>
            </w:pPr>
            <w:r w:rsidRPr="00483AFC">
              <w:rPr>
                <w:b w:val="0"/>
                <w:bCs/>
              </w:rPr>
              <w:t>11</w:t>
            </w:r>
          </w:p>
        </w:tc>
        <w:tc>
          <w:tcPr>
            <w:tcW w:w="903" w:type="dxa"/>
          </w:tcPr>
          <w:p w14:paraId="2E976ED5" w14:textId="77777777" w:rsidR="00483AFC" w:rsidRPr="00483AFC" w:rsidRDefault="00483AFC" w:rsidP="000D0DB0">
            <w:pPr>
              <w:rPr>
                <w:b w:val="0"/>
                <w:bCs/>
              </w:rPr>
            </w:pPr>
            <w:r w:rsidRPr="00483AFC">
              <w:rPr>
                <w:b w:val="0"/>
                <w:bCs/>
              </w:rPr>
              <w:t>[0-9]</w:t>
            </w:r>
          </w:p>
        </w:tc>
      </w:tr>
      <w:tr w:rsidR="00483AFC" w14:paraId="7C4D19B4" w14:textId="77777777" w:rsidTr="00483AFC">
        <w:trPr>
          <w:trHeight w:val="998"/>
        </w:trPr>
        <w:tc>
          <w:tcPr>
            <w:tcW w:w="1654" w:type="dxa"/>
          </w:tcPr>
          <w:p w14:paraId="135BBD63" w14:textId="77777777" w:rsidR="00483AFC" w:rsidRPr="00483AFC" w:rsidRDefault="00483AFC" w:rsidP="000D0DB0">
            <w:pPr>
              <w:rPr>
                <w:b w:val="0"/>
                <w:bCs/>
              </w:rPr>
            </w:pPr>
            <w:proofErr w:type="spellStart"/>
            <w:r w:rsidRPr="00483AFC">
              <w:rPr>
                <w:b w:val="0"/>
                <w:bCs/>
              </w:rPr>
              <w:t>operation_date</w:t>
            </w:r>
            <w:proofErr w:type="spellEnd"/>
          </w:p>
        </w:tc>
        <w:tc>
          <w:tcPr>
            <w:tcW w:w="1038" w:type="dxa"/>
          </w:tcPr>
          <w:p w14:paraId="417D4B65" w14:textId="77777777" w:rsidR="00483AFC" w:rsidRPr="00483AFC" w:rsidRDefault="00483AFC" w:rsidP="000D0DB0">
            <w:pPr>
              <w:rPr>
                <w:b w:val="0"/>
                <w:bCs/>
              </w:rPr>
            </w:pPr>
            <w:r w:rsidRPr="00483AFC">
              <w:rPr>
                <w:b w:val="0"/>
                <w:bCs/>
              </w:rPr>
              <w:t>Date of recorded operation</w:t>
            </w:r>
          </w:p>
        </w:tc>
        <w:tc>
          <w:tcPr>
            <w:tcW w:w="707" w:type="dxa"/>
          </w:tcPr>
          <w:p w14:paraId="7EC236A8" w14:textId="77777777" w:rsidR="00483AFC" w:rsidRPr="00483AFC" w:rsidRDefault="00483AFC" w:rsidP="000D0DB0">
            <w:pPr>
              <w:rPr>
                <w:b w:val="0"/>
                <w:bCs/>
              </w:rPr>
            </w:pPr>
            <w:r w:rsidRPr="00483AFC">
              <w:rPr>
                <w:b w:val="0"/>
                <w:bCs/>
              </w:rPr>
              <w:t>date</w:t>
            </w:r>
          </w:p>
        </w:tc>
        <w:tc>
          <w:tcPr>
            <w:tcW w:w="702" w:type="dxa"/>
          </w:tcPr>
          <w:p w14:paraId="7BB7CA7B" w14:textId="77777777" w:rsidR="00483AFC" w:rsidRPr="00483AFC" w:rsidRDefault="00483AFC" w:rsidP="000D0DB0">
            <w:pPr>
              <w:rPr>
                <w:b w:val="0"/>
                <w:bCs/>
              </w:rPr>
            </w:pPr>
            <w:r w:rsidRPr="00483AFC">
              <w:rPr>
                <w:b w:val="0"/>
                <w:bCs/>
              </w:rPr>
              <w:t>None</w:t>
            </w:r>
          </w:p>
        </w:tc>
        <w:tc>
          <w:tcPr>
            <w:tcW w:w="735" w:type="dxa"/>
          </w:tcPr>
          <w:p w14:paraId="54DFCFD6" w14:textId="77777777" w:rsidR="00483AFC" w:rsidRPr="00483AFC" w:rsidRDefault="00483AFC" w:rsidP="000D0DB0">
            <w:pPr>
              <w:rPr>
                <w:b w:val="0"/>
                <w:bCs/>
              </w:rPr>
            </w:pPr>
            <w:r w:rsidRPr="00483AFC">
              <w:rPr>
                <w:b w:val="0"/>
                <w:bCs/>
              </w:rPr>
              <w:t>false</w:t>
            </w:r>
          </w:p>
        </w:tc>
        <w:tc>
          <w:tcPr>
            <w:tcW w:w="1027" w:type="dxa"/>
          </w:tcPr>
          <w:p w14:paraId="29352806" w14:textId="77777777" w:rsidR="00483AFC" w:rsidRPr="00483AFC" w:rsidRDefault="00483AFC" w:rsidP="000D0DB0">
            <w:pPr>
              <w:rPr>
                <w:b w:val="0"/>
                <w:bCs/>
              </w:rPr>
            </w:pPr>
            <w:r w:rsidRPr="00483AFC">
              <w:rPr>
                <w:b w:val="0"/>
                <w:bCs/>
                <w:sz w:val="20"/>
              </w:rPr>
              <w:t>12/22/2022</w:t>
            </w:r>
          </w:p>
        </w:tc>
        <w:tc>
          <w:tcPr>
            <w:tcW w:w="1216" w:type="dxa"/>
          </w:tcPr>
          <w:p w14:paraId="774D3B81" w14:textId="77777777" w:rsidR="00483AFC" w:rsidRPr="00483AFC" w:rsidRDefault="00483AFC" w:rsidP="000D0DB0">
            <w:pPr>
              <w:rPr>
                <w:b w:val="0"/>
                <w:bCs/>
              </w:rPr>
            </w:pPr>
            <w:r w:rsidRPr="00483AFC">
              <w:rPr>
                <w:b w:val="0"/>
                <w:bCs/>
              </w:rPr>
              <w:t>Y</w:t>
            </w:r>
          </w:p>
        </w:tc>
        <w:tc>
          <w:tcPr>
            <w:tcW w:w="664" w:type="dxa"/>
          </w:tcPr>
          <w:p w14:paraId="68F0AF15" w14:textId="77777777" w:rsidR="00483AFC" w:rsidRPr="00483AFC" w:rsidRDefault="00483AFC" w:rsidP="000D0DB0">
            <w:pPr>
              <w:rPr>
                <w:b w:val="0"/>
                <w:bCs/>
              </w:rPr>
            </w:pPr>
          </w:p>
        </w:tc>
        <w:tc>
          <w:tcPr>
            <w:tcW w:w="903" w:type="dxa"/>
          </w:tcPr>
          <w:p w14:paraId="7479B622" w14:textId="77777777" w:rsidR="00483AFC" w:rsidRPr="00483AFC" w:rsidRDefault="00483AFC" w:rsidP="000D0DB0">
            <w:pPr>
              <w:rPr>
                <w:b w:val="0"/>
                <w:bCs/>
              </w:rPr>
            </w:pPr>
            <w:r w:rsidRPr="00483AFC">
              <w:rPr>
                <w:b w:val="0"/>
                <w:bCs/>
              </w:rPr>
              <w:t>[/-0-9]</w:t>
            </w:r>
          </w:p>
        </w:tc>
      </w:tr>
      <w:tr w:rsidR="00483AFC" w14:paraId="788F68AA" w14:textId="77777777" w:rsidTr="00483AFC">
        <w:trPr>
          <w:trHeight w:val="708"/>
        </w:trPr>
        <w:tc>
          <w:tcPr>
            <w:tcW w:w="1654" w:type="dxa"/>
          </w:tcPr>
          <w:p w14:paraId="34E00933" w14:textId="77777777" w:rsidR="00483AFC" w:rsidRPr="00483AFC" w:rsidRDefault="00483AFC" w:rsidP="000D0DB0">
            <w:pPr>
              <w:rPr>
                <w:b w:val="0"/>
                <w:bCs/>
              </w:rPr>
            </w:pPr>
            <w:proofErr w:type="spellStart"/>
            <w:r w:rsidRPr="00483AFC">
              <w:rPr>
                <w:b w:val="0"/>
                <w:bCs/>
              </w:rPr>
              <w:t>pig_id</w:t>
            </w:r>
            <w:proofErr w:type="spellEnd"/>
          </w:p>
        </w:tc>
        <w:tc>
          <w:tcPr>
            <w:tcW w:w="1038" w:type="dxa"/>
          </w:tcPr>
          <w:p w14:paraId="11CDB848" w14:textId="77777777" w:rsidR="00483AFC" w:rsidRPr="00483AFC" w:rsidRDefault="00483AFC" w:rsidP="000D0DB0">
            <w:pPr>
              <w:rPr>
                <w:b w:val="0"/>
                <w:bCs/>
              </w:rPr>
            </w:pPr>
            <w:r w:rsidRPr="00483AFC">
              <w:rPr>
                <w:b w:val="0"/>
                <w:bCs/>
              </w:rPr>
              <w:t>ID of pig where the operation is done</w:t>
            </w:r>
          </w:p>
        </w:tc>
        <w:tc>
          <w:tcPr>
            <w:tcW w:w="707" w:type="dxa"/>
          </w:tcPr>
          <w:p w14:paraId="1C2351F7" w14:textId="77777777" w:rsidR="00483AFC" w:rsidRPr="00483AFC" w:rsidRDefault="00483AFC" w:rsidP="000D0DB0">
            <w:pPr>
              <w:rPr>
                <w:b w:val="0"/>
                <w:bCs/>
              </w:rPr>
            </w:pPr>
            <w:r w:rsidRPr="00483AFC">
              <w:rPr>
                <w:b w:val="0"/>
                <w:bCs/>
              </w:rPr>
              <w:t>varchar</w:t>
            </w:r>
          </w:p>
        </w:tc>
        <w:tc>
          <w:tcPr>
            <w:tcW w:w="702" w:type="dxa"/>
          </w:tcPr>
          <w:p w14:paraId="120C1FDD" w14:textId="77777777" w:rsidR="00483AFC" w:rsidRPr="00483AFC" w:rsidRDefault="00483AFC" w:rsidP="000D0DB0">
            <w:pPr>
              <w:rPr>
                <w:b w:val="0"/>
                <w:bCs/>
              </w:rPr>
            </w:pPr>
            <w:r w:rsidRPr="00483AFC">
              <w:rPr>
                <w:b w:val="0"/>
                <w:bCs/>
              </w:rPr>
              <w:t>None</w:t>
            </w:r>
          </w:p>
        </w:tc>
        <w:tc>
          <w:tcPr>
            <w:tcW w:w="735" w:type="dxa"/>
          </w:tcPr>
          <w:p w14:paraId="762F1E6C" w14:textId="77777777" w:rsidR="00483AFC" w:rsidRPr="00483AFC" w:rsidRDefault="00483AFC" w:rsidP="000D0DB0">
            <w:pPr>
              <w:rPr>
                <w:b w:val="0"/>
                <w:bCs/>
              </w:rPr>
            </w:pPr>
            <w:r w:rsidRPr="00483AFC">
              <w:rPr>
                <w:b w:val="0"/>
                <w:bCs/>
              </w:rPr>
              <w:t>false</w:t>
            </w:r>
          </w:p>
        </w:tc>
        <w:tc>
          <w:tcPr>
            <w:tcW w:w="1027" w:type="dxa"/>
          </w:tcPr>
          <w:p w14:paraId="08AF1DD5" w14:textId="77777777" w:rsidR="00483AFC" w:rsidRPr="00483AFC" w:rsidRDefault="00483AFC" w:rsidP="000D0DB0">
            <w:pPr>
              <w:rPr>
                <w:b w:val="0"/>
                <w:bCs/>
              </w:rPr>
            </w:pPr>
            <w:r w:rsidRPr="00483AFC">
              <w:rPr>
                <w:b w:val="0"/>
                <w:bCs/>
              </w:rPr>
              <w:t>pig_hkl525</w:t>
            </w:r>
          </w:p>
        </w:tc>
        <w:tc>
          <w:tcPr>
            <w:tcW w:w="1216" w:type="dxa"/>
          </w:tcPr>
          <w:p w14:paraId="41182CF3" w14:textId="77777777" w:rsidR="00483AFC" w:rsidRPr="00483AFC" w:rsidRDefault="00483AFC" w:rsidP="000D0DB0">
            <w:pPr>
              <w:rPr>
                <w:b w:val="0"/>
                <w:bCs/>
              </w:rPr>
            </w:pPr>
            <w:r w:rsidRPr="00483AFC">
              <w:rPr>
                <w:b w:val="0"/>
                <w:bCs/>
              </w:rPr>
              <w:t>Y</w:t>
            </w:r>
          </w:p>
        </w:tc>
        <w:tc>
          <w:tcPr>
            <w:tcW w:w="664" w:type="dxa"/>
          </w:tcPr>
          <w:p w14:paraId="5781456F" w14:textId="77777777" w:rsidR="00483AFC" w:rsidRPr="00483AFC" w:rsidRDefault="00483AFC" w:rsidP="000D0DB0">
            <w:pPr>
              <w:rPr>
                <w:b w:val="0"/>
                <w:bCs/>
              </w:rPr>
            </w:pPr>
            <w:r w:rsidRPr="00483AFC">
              <w:rPr>
                <w:b w:val="0"/>
                <w:bCs/>
              </w:rPr>
              <w:t>50</w:t>
            </w:r>
          </w:p>
        </w:tc>
        <w:tc>
          <w:tcPr>
            <w:tcW w:w="903" w:type="dxa"/>
          </w:tcPr>
          <w:p w14:paraId="1551A764" w14:textId="77777777" w:rsidR="00483AFC" w:rsidRPr="00483AFC" w:rsidRDefault="00483AFC" w:rsidP="000D0DB0">
            <w:pPr>
              <w:rPr>
                <w:b w:val="0"/>
                <w:bCs/>
              </w:rPr>
            </w:pPr>
            <w:r w:rsidRPr="00483AFC">
              <w:rPr>
                <w:b w:val="0"/>
                <w:bCs/>
              </w:rPr>
              <w:t>[0-9]</w:t>
            </w:r>
          </w:p>
        </w:tc>
      </w:tr>
      <w:tr w:rsidR="00483AFC" w14:paraId="7B694B42" w14:textId="77777777" w:rsidTr="00483AFC">
        <w:trPr>
          <w:trHeight w:val="998"/>
        </w:trPr>
        <w:tc>
          <w:tcPr>
            <w:tcW w:w="1654" w:type="dxa"/>
          </w:tcPr>
          <w:p w14:paraId="30AF2A95" w14:textId="77777777" w:rsidR="00483AFC" w:rsidRPr="00483AFC" w:rsidRDefault="00483AFC" w:rsidP="000D0DB0">
            <w:pPr>
              <w:rPr>
                <w:b w:val="0"/>
                <w:bCs/>
              </w:rPr>
            </w:pPr>
            <w:proofErr w:type="spellStart"/>
            <w:r w:rsidRPr="00483AFC">
              <w:rPr>
                <w:b w:val="0"/>
                <w:bCs/>
              </w:rPr>
              <w:t>operation_item_details</w:t>
            </w:r>
            <w:proofErr w:type="spellEnd"/>
          </w:p>
        </w:tc>
        <w:tc>
          <w:tcPr>
            <w:tcW w:w="1038" w:type="dxa"/>
          </w:tcPr>
          <w:p w14:paraId="4B017477" w14:textId="77777777" w:rsidR="00483AFC" w:rsidRPr="00483AFC" w:rsidRDefault="00483AFC" w:rsidP="000D0DB0">
            <w:pPr>
              <w:rPr>
                <w:b w:val="0"/>
                <w:bCs/>
              </w:rPr>
            </w:pPr>
            <w:r w:rsidRPr="00483AFC">
              <w:rPr>
                <w:b w:val="0"/>
                <w:bCs/>
              </w:rPr>
              <w:t>ID of item used in operation</w:t>
            </w:r>
          </w:p>
        </w:tc>
        <w:tc>
          <w:tcPr>
            <w:tcW w:w="707" w:type="dxa"/>
          </w:tcPr>
          <w:p w14:paraId="11DDC702" w14:textId="77777777" w:rsidR="00483AFC" w:rsidRPr="00483AFC" w:rsidRDefault="00483AFC" w:rsidP="000D0DB0">
            <w:pPr>
              <w:rPr>
                <w:b w:val="0"/>
                <w:bCs/>
              </w:rPr>
            </w:pPr>
            <w:r w:rsidRPr="00483AFC">
              <w:rPr>
                <w:b w:val="0"/>
                <w:bCs/>
              </w:rPr>
              <w:t xml:space="preserve">int </w:t>
            </w:r>
          </w:p>
        </w:tc>
        <w:tc>
          <w:tcPr>
            <w:tcW w:w="702" w:type="dxa"/>
          </w:tcPr>
          <w:p w14:paraId="04286009" w14:textId="77777777" w:rsidR="00483AFC" w:rsidRPr="00483AFC" w:rsidRDefault="00483AFC" w:rsidP="000D0DB0">
            <w:pPr>
              <w:rPr>
                <w:b w:val="0"/>
                <w:bCs/>
              </w:rPr>
            </w:pPr>
            <w:r w:rsidRPr="00483AFC">
              <w:rPr>
                <w:b w:val="0"/>
                <w:bCs/>
              </w:rPr>
              <w:t xml:space="preserve">None </w:t>
            </w:r>
          </w:p>
        </w:tc>
        <w:tc>
          <w:tcPr>
            <w:tcW w:w="735" w:type="dxa"/>
          </w:tcPr>
          <w:p w14:paraId="1BF8F79D" w14:textId="77777777" w:rsidR="00483AFC" w:rsidRPr="00483AFC" w:rsidRDefault="00483AFC" w:rsidP="000D0DB0">
            <w:pPr>
              <w:rPr>
                <w:b w:val="0"/>
                <w:bCs/>
              </w:rPr>
            </w:pPr>
            <w:r w:rsidRPr="00483AFC">
              <w:rPr>
                <w:b w:val="0"/>
                <w:bCs/>
              </w:rPr>
              <w:t>false</w:t>
            </w:r>
          </w:p>
        </w:tc>
        <w:tc>
          <w:tcPr>
            <w:tcW w:w="1027" w:type="dxa"/>
          </w:tcPr>
          <w:p w14:paraId="393FFA4F" w14:textId="77777777" w:rsidR="00483AFC" w:rsidRPr="00483AFC" w:rsidRDefault="00483AFC" w:rsidP="000D0DB0">
            <w:pPr>
              <w:rPr>
                <w:b w:val="0"/>
                <w:bCs/>
              </w:rPr>
            </w:pPr>
            <w:r w:rsidRPr="00483AFC">
              <w:rPr>
                <w:b w:val="0"/>
                <w:bCs/>
              </w:rPr>
              <w:t>1</w:t>
            </w:r>
          </w:p>
        </w:tc>
        <w:tc>
          <w:tcPr>
            <w:tcW w:w="1216" w:type="dxa"/>
          </w:tcPr>
          <w:p w14:paraId="66726BFC" w14:textId="77777777" w:rsidR="00483AFC" w:rsidRPr="00483AFC" w:rsidRDefault="00483AFC" w:rsidP="000D0DB0">
            <w:pPr>
              <w:rPr>
                <w:b w:val="0"/>
                <w:bCs/>
              </w:rPr>
            </w:pPr>
            <w:r w:rsidRPr="00483AFC">
              <w:rPr>
                <w:b w:val="0"/>
                <w:bCs/>
              </w:rPr>
              <w:t>Y</w:t>
            </w:r>
          </w:p>
        </w:tc>
        <w:tc>
          <w:tcPr>
            <w:tcW w:w="664" w:type="dxa"/>
          </w:tcPr>
          <w:p w14:paraId="4EA580BB" w14:textId="77777777" w:rsidR="00483AFC" w:rsidRPr="00483AFC" w:rsidRDefault="00483AFC" w:rsidP="000D0DB0">
            <w:pPr>
              <w:rPr>
                <w:b w:val="0"/>
                <w:bCs/>
              </w:rPr>
            </w:pPr>
            <w:r w:rsidRPr="00483AFC">
              <w:rPr>
                <w:b w:val="0"/>
                <w:bCs/>
              </w:rPr>
              <w:t>11</w:t>
            </w:r>
          </w:p>
        </w:tc>
        <w:tc>
          <w:tcPr>
            <w:tcW w:w="903" w:type="dxa"/>
          </w:tcPr>
          <w:p w14:paraId="3E486C23" w14:textId="77777777" w:rsidR="00483AFC" w:rsidRPr="00483AFC" w:rsidRDefault="00483AFC" w:rsidP="000D0DB0">
            <w:pPr>
              <w:rPr>
                <w:b w:val="0"/>
                <w:bCs/>
              </w:rPr>
            </w:pPr>
            <w:r w:rsidRPr="00483AFC">
              <w:rPr>
                <w:b w:val="0"/>
                <w:bCs/>
              </w:rPr>
              <w:t>[0-9]</w:t>
            </w:r>
          </w:p>
        </w:tc>
      </w:tr>
      <w:tr w:rsidR="00483AFC" w14:paraId="59BA426C" w14:textId="77777777" w:rsidTr="00483AFC">
        <w:trPr>
          <w:trHeight w:val="1650"/>
        </w:trPr>
        <w:tc>
          <w:tcPr>
            <w:tcW w:w="1654" w:type="dxa"/>
          </w:tcPr>
          <w:p w14:paraId="11792D4C" w14:textId="77777777" w:rsidR="00483AFC" w:rsidRPr="00483AFC" w:rsidRDefault="00483AFC" w:rsidP="000D0DB0">
            <w:pPr>
              <w:rPr>
                <w:b w:val="0"/>
                <w:bCs/>
              </w:rPr>
            </w:pPr>
            <w:proofErr w:type="spellStart"/>
            <w:r w:rsidRPr="00483AFC">
              <w:rPr>
                <w:b w:val="0"/>
                <w:bCs/>
              </w:rPr>
              <w:t>is_exist</w:t>
            </w:r>
            <w:proofErr w:type="spellEnd"/>
          </w:p>
        </w:tc>
        <w:tc>
          <w:tcPr>
            <w:tcW w:w="1038" w:type="dxa"/>
          </w:tcPr>
          <w:p w14:paraId="70CB7C12" w14:textId="77777777" w:rsidR="00483AFC" w:rsidRPr="00483AFC" w:rsidRDefault="00483AFC" w:rsidP="000D0DB0">
            <w:pPr>
              <w:rPr>
                <w:b w:val="0"/>
                <w:bCs/>
              </w:rPr>
            </w:pPr>
            <w:r w:rsidRPr="00483AFC">
              <w:rPr>
                <w:b w:val="0"/>
                <w:bCs/>
              </w:rPr>
              <w:t xml:space="preserve">Identify if the data should be </w:t>
            </w:r>
            <w:r w:rsidRPr="00483AFC">
              <w:rPr>
                <w:b w:val="0"/>
                <w:bCs/>
              </w:rPr>
              <w:lastRenderedPageBreak/>
              <w:t>shown to users</w:t>
            </w:r>
          </w:p>
        </w:tc>
        <w:tc>
          <w:tcPr>
            <w:tcW w:w="707" w:type="dxa"/>
          </w:tcPr>
          <w:p w14:paraId="4963B8F9" w14:textId="77777777" w:rsidR="00483AFC" w:rsidRPr="00483AFC" w:rsidRDefault="00483AFC" w:rsidP="000D0DB0">
            <w:pPr>
              <w:rPr>
                <w:b w:val="0"/>
                <w:bCs/>
              </w:rPr>
            </w:pPr>
            <w:r w:rsidRPr="00483AFC">
              <w:rPr>
                <w:b w:val="0"/>
                <w:bCs/>
              </w:rPr>
              <w:lastRenderedPageBreak/>
              <w:t>varchar</w:t>
            </w:r>
          </w:p>
        </w:tc>
        <w:tc>
          <w:tcPr>
            <w:tcW w:w="702" w:type="dxa"/>
          </w:tcPr>
          <w:p w14:paraId="11BBFACE" w14:textId="77777777" w:rsidR="00483AFC" w:rsidRPr="00483AFC" w:rsidRDefault="00483AFC" w:rsidP="000D0DB0">
            <w:pPr>
              <w:rPr>
                <w:b w:val="0"/>
                <w:bCs/>
              </w:rPr>
            </w:pPr>
            <w:r w:rsidRPr="00483AFC">
              <w:rPr>
                <w:b w:val="0"/>
                <w:bCs/>
              </w:rPr>
              <w:t>true</w:t>
            </w:r>
          </w:p>
        </w:tc>
        <w:tc>
          <w:tcPr>
            <w:tcW w:w="735" w:type="dxa"/>
          </w:tcPr>
          <w:p w14:paraId="73917C36" w14:textId="77777777" w:rsidR="00483AFC" w:rsidRPr="00483AFC" w:rsidRDefault="00483AFC" w:rsidP="000D0DB0">
            <w:pPr>
              <w:rPr>
                <w:b w:val="0"/>
                <w:bCs/>
              </w:rPr>
            </w:pPr>
            <w:r w:rsidRPr="00483AFC">
              <w:rPr>
                <w:b w:val="0"/>
                <w:bCs/>
              </w:rPr>
              <w:t>false</w:t>
            </w:r>
          </w:p>
        </w:tc>
        <w:tc>
          <w:tcPr>
            <w:tcW w:w="1027" w:type="dxa"/>
          </w:tcPr>
          <w:p w14:paraId="2F57197B" w14:textId="77777777" w:rsidR="00483AFC" w:rsidRPr="00483AFC" w:rsidRDefault="00483AFC" w:rsidP="000D0DB0">
            <w:pPr>
              <w:rPr>
                <w:b w:val="0"/>
                <w:bCs/>
              </w:rPr>
            </w:pPr>
            <w:r w:rsidRPr="00483AFC">
              <w:rPr>
                <w:b w:val="0"/>
                <w:bCs/>
              </w:rPr>
              <w:t>true</w:t>
            </w:r>
          </w:p>
        </w:tc>
        <w:tc>
          <w:tcPr>
            <w:tcW w:w="1216" w:type="dxa"/>
          </w:tcPr>
          <w:p w14:paraId="3B7952E2" w14:textId="77777777" w:rsidR="00483AFC" w:rsidRPr="00483AFC" w:rsidRDefault="00483AFC" w:rsidP="000D0DB0">
            <w:pPr>
              <w:rPr>
                <w:b w:val="0"/>
                <w:bCs/>
              </w:rPr>
            </w:pPr>
            <w:r w:rsidRPr="00483AFC">
              <w:rPr>
                <w:b w:val="0"/>
                <w:bCs/>
              </w:rPr>
              <w:t>Y</w:t>
            </w:r>
          </w:p>
        </w:tc>
        <w:tc>
          <w:tcPr>
            <w:tcW w:w="664" w:type="dxa"/>
          </w:tcPr>
          <w:p w14:paraId="386D81B7" w14:textId="77777777" w:rsidR="00483AFC" w:rsidRPr="00483AFC" w:rsidRDefault="00483AFC" w:rsidP="000D0DB0">
            <w:pPr>
              <w:rPr>
                <w:b w:val="0"/>
                <w:bCs/>
              </w:rPr>
            </w:pPr>
            <w:r w:rsidRPr="00483AFC">
              <w:rPr>
                <w:b w:val="0"/>
                <w:bCs/>
              </w:rPr>
              <w:t>50</w:t>
            </w:r>
          </w:p>
        </w:tc>
        <w:tc>
          <w:tcPr>
            <w:tcW w:w="903" w:type="dxa"/>
          </w:tcPr>
          <w:p w14:paraId="5C162C9C" w14:textId="77777777" w:rsidR="00483AFC" w:rsidRPr="00483AFC" w:rsidRDefault="00483AFC" w:rsidP="000D0DB0">
            <w:pPr>
              <w:rPr>
                <w:b w:val="0"/>
                <w:bCs/>
              </w:rPr>
            </w:pPr>
            <w:r w:rsidRPr="00483AFC">
              <w:rPr>
                <w:b w:val="0"/>
                <w:bCs/>
              </w:rPr>
              <w:t>[a-z]</w:t>
            </w:r>
          </w:p>
        </w:tc>
      </w:tr>
    </w:tbl>
    <w:p w14:paraId="59931CB3" w14:textId="77777777" w:rsidR="00483AFC" w:rsidRDefault="00483AFC" w:rsidP="00483AFC"/>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450F4864" w14:textId="77777777" w:rsidTr="00483AFC">
        <w:trPr>
          <w:trHeight w:val="298"/>
        </w:trPr>
        <w:tc>
          <w:tcPr>
            <w:tcW w:w="1654" w:type="dxa"/>
          </w:tcPr>
          <w:p w14:paraId="7BC0D557" w14:textId="77777777" w:rsidR="00483AFC" w:rsidRDefault="00483AFC" w:rsidP="000D0DB0">
            <w:r>
              <w:t>Table Name</w:t>
            </w:r>
          </w:p>
        </w:tc>
        <w:tc>
          <w:tcPr>
            <w:tcW w:w="6995" w:type="dxa"/>
            <w:gridSpan w:val="8"/>
          </w:tcPr>
          <w:p w14:paraId="2FC57466" w14:textId="77777777" w:rsidR="00483AFC" w:rsidRDefault="00483AFC" w:rsidP="000D0DB0">
            <w:proofErr w:type="spellStart"/>
            <w:r>
              <w:t>tbl_deworming_details</w:t>
            </w:r>
            <w:proofErr w:type="spellEnd"/>
          </w:p>
        </w:tc>
      </w:tr>
      <w:tr w:rsidR="00483AFC" w14:paraId="0B91CA35" w14:textId="77777777" w:rsidTr="00483AFC">
        <w:trPr>
          <w:trHeight w:val="298"/>
        </w:trPr>
        <w:tc>
          <w:tcPr>
            <w:tcW w:w="1654" w:type="dxa"/>
          </w:tcPr>
          <w:p w14:paraId="76590E46" w14:textId="77777777" w:rsidR="00483AFC" w:rsidRDefault="00483AFC" w:rsidP="000D0DB0">
            <w:r>
              <w:t>Description</w:t>
            </w:r>
          </w:p>
        </w:tc>
        <w:tc>
          <w:tcPr>
            <w:tcW w:w="6995" w:type="dxa"/>
            <w:gridSpan w:val="8"/>
          </w:tcPr>
          <w:p w14:paraId="51858D7D" w14:textId="77777777" w:rsidR="00483AFC" w:rsidRDefault="00483AFC" w:rsidP="000D0DB0">
            <w:r>
              <w:t>This table records the deworming details of piggery.</w:t>
            </w:r>
          </w:p>
        </w:tc>
      </w:tr>
      <w:tr w:rsidR="00483AFC" w14:paraId="45CF57FA" w14:textId="77777777" w:rsidTr="00483AFC">
        <w:trPr>
          <w:trHeight w:val="285"/>
        </w:trPr>
        <w:tc>
          <w:tcPr>
            <w:tcW w:w="1654" w:type="dxa"/>
          </w:tcPr>
          <w:p w14:paraId="730705E7" w14:textId="77777777" w:rsidR="00483AFC" w:rsidRDefault="00483AFC" w:rsidP="000D0DB0">
            <w:r>
              <w:t>Alias</w:t>
            </w:r>
          </w:p>
        </w:tc>
        <w:tc>
          <w:tcPr>
            <w:tcW w:w="6995" w:type="dxa"/>
            <w:gridSpan w:val="8"/>
          </w:tcPr>
          <w:p w14:paraId="6F7A6707" w14:textId="77777777" w:rsidR="00483AFC" w:rsidRDefault="00483AFC" w:rsidP="000D0DB0">
            <w:r>
              <w:t>None</w:t>
            </w:r>
          </w:p>
        </w:tc>
      </w:tr>
      <w:tr w:rsidR="00483AFC" w14:paraId="469E170C" w14:textId="77777777" w:rsidTr="00483AFC">
        <w:trPr>
          <w:trHeight w:val="895"/>
        </w:trPr>
        <w:tc>
          <w:tcPr>
            <w:tcW w:w="1654" w:type="dxa"/>
          </w:tcPr>
          <w:p w14:paraId="3E6EE2F8" w14:textId="77777777" w:rsidR="00483AFC" w:rsidRDefault="00483AFC" w:rsidP="000D0DB0">
            <w:r>
              <w:t>Attribute Name</w:t>
            </w:r>
          </w:p>
        </w:tc>
        <w:tc>
          <w:tcPr>
            <w:tcW w:w="1038" w:type="dxa"/>
          </w:tcPr>
          <w:p w14:paraId="3F061312" w14:textId="77777777" w:rsidR="00483AFC" w:rsidRDefault="00483AFC" w:rsidP="000D0DB0">
            <w:r>
              <w:t>Description</w:t>
            </w:r>
          </w:p>
        </w:tc>
        <w:tc>
          <w:tcPr>
            <w:tcW w:w="707" w:type="dxa"/>
          </w:tcPr>
          <w:p w14:paraId="67165E3F" w14:textId="77777777" w:rsidR="00483AFC" w:rsidRDefault="00483AFC" w:rsidP="000D0DB0">
            <w:r>
              <w:t>Data Type</w:t>
            </w:r>
          </w:p>
        </w:tc>
        <w:tc>
          <w:tcPr>
            <w:tcW w:w="702" w:type="dxa"/>
          </w:tcPr>
          <w:p w14:paraId="602A8661" w14:textId="77777777" w:rsidR="00483AFC" w:rsidRDefault="00483AFC" w:rsidP="000D0DB0">
            <w:r>
              <w:t>Default Value</w:t>
            </w:r>
          </w:p>
        </w:tc>
        <w:tc>
          <w:tcPr>
            <w:tcW w:w="735" w:type="dxa"/>
          </w:tcPr>
          <w:p w14:paraId="5A721BDE" w14:textId="77777777" w:rsidR="00483AFC" w:rsidRDefault="00483AFC" w:rsidP="000D0DB0">
            <w:r>
              <w:t>Primary Key</w:t>
            </w:r>
          </w:p>
        </w:tc>
        <w:tc>
          <w:tcPr>
            <w:tcW w:w="1027" w:type="dxa"/>
          </w:tcPr>
          <w:p w14:paraId="66A3EB50" w14:textId="77777777" w:rsidR="00483AFC" w:rsidRDefault="00483AFC" w:rsidP="000D0DB0">
            <w:r>
              <w:t>Example</w:t>
            </w:r>
          </w:p>
        </w:tc>
        <w:tc>
          <w:tcPr>
            <w:tcW w:w="1216" w:type="dxa"/>
          </w:tcPr>
          <w:p w14:paraId="398749D5" w14:textId="58CE29D5" w:rsidR="00483AFC" w:rsidRDefault="00483AFC" w:rsidP="000D0DB0">
            <w:r>
              <w:t>Not Allowed? (Y/N)</w:t>
            </w:r>
          </w:p>
        </w:tc>
        <w:tc>
          <w:tcPr>
            <w:tcW w:w="664" w:type="dxa"/>
          </w:tcPr>
          <w:p w14:paraId="16284E31" w14:textId="77777777" w:rsidR="00483AFC" w:rsidRDefault="00483AFC" w:rsidP="000D0DB0">
            <w:r>
              <w:t>Length</w:t>
            </w:r>
          </w:p>
        </w:tc>
        <w:tc>
          <w:tcPr>
            <w:tcW w:w="903" w:type="dxa"/>
          </w:tcPr>
          <w:p w14:paraId="234C712A" w14:textId="77777777" w:rsidR="00483AFC" w:rsidRDefault="00483AFC" w:rsidP="000D0DB0">
            <w:r>
              <w:t>Validation Rules</w:t>
            </w:r>
          </w:p>
        </w:tc>
      </w:tr>
      <w:tr w:rsidR="00483AFC" w14:paraId="4E97CF2D" w14:textId="77777777" w:rsidTr="00483AFC">
        <w:trPr>
          <w:trHeight w:val="1491"/>
        </w:trPr>
        <w:tc>
          <w:tcPr>
            <w:tcW w:w="1654" w:type="dxa"/>
          </w:tcPr>
          <w:p w14:paraId="39E70971" w14:textId="77777777" w:rsidR="00483AFC" w:rsidRPr="00483AFC" w:rsidRDefault="00483AFC" w:rsidP="000D0DB0">
            <w:pPr>
              <w:rPr>
                <w:b w:val="0"/>
                <w:bCs/>
              </w:rPr>
            </w:pPr>
            <w:proofErr w:type="spellStart"/>
            <w:r w:rsidRPr="00483AFC">
              <w:rPr>
                <w:b w:val="0"/>
                <w:bCs/>
              </w:rPr>
              <w:t>operation_item_details_id</w:t>
            </w:r>
            <w:proofErr w:type="spellEnd"/>
          </w:p>
        </w:tc>
        <w:tc>
          <w:tcPr>
            <w:tcW w:w="1038" w:type="dxa"/>
          </w:tcPr>
          <w:p w14:paraId="6F6204F9" w14:textId="77777777" w:rsidR="00483AFC" w:rsidRPr="00483AFC" w:rsidRDefault="00483AFC" w:rsidP="000D0DB0">
            <w:pPr>
              <w:rPr>
                <w:b w:val="0"/>
                <w:bCs/>
              </w:rPr>
            </w:pPr>
            <w:r w:rsidRPr="00483AFC">
              <w:rPr>
                <w:b w:val="0"/>
                <w:bCs/>
              </w:rPr>
              <w:t xml:space="preserve">Unique Identified for operation details </w:t>
            </w:r>
          </w:p>
        </w:tc>
        <w:tc>
          <w:tcPr>
            <w:tcW w:w="707" w:type="dxa"/>
          </w:tcPr>
          <w:p w14:paraId="1E65A4E4" w14:textId="77777777" w:rsidR="00483AFC" w:rsidRPr="00483AFC" w:rsidRDefault="00483AFC" w:rsidP="000D0DB0">
            <w:pPr>
              <w:rPr>
                <w:b w:val="0"/>
                <w:bCs/>
              </w:rPr>
            </w:pPr>
            <w:r w:rsidRPr="00483AFC">
              <w:rPr>
                <w:b w:val="0"/>
                <w:bCs/>
              </w:rPr>
              <w:t>int</w:t>
            </w:r>
          </w:p>
        </w:tc>
        <w:tc>
          <w:tcPr>
            <w:tcW w:w="702" w:type="dxa"/>
          </w:tcPr>
          <w:p w14:paraId="3C738FFA" w14:textId="77777777" w:rsidR="00483AFC" w:rsidRPr="00483AFC" w:rsidRDefault="00483AFC" w:rsidP="000D0DB0">
            <w:pPr>
              <w:rPr>
                <w:b w:val="0"/>
                <w:bCs/>
              </w:rPr>
            </w:pPr>
            <w:r w:rsidRPr="00483AFC">
              <w:rPr>
                <w:b w:val="0"/>
                <w:bCs/>
              </w:rPr>
              <w:t>None</w:t>
            </w:r>
          </w:p>
        </w:tc>
        <w:tc>
          <w:tcPr>
            <w:tcW w:w="735" w:type="dxa"/>
          </w:tcPr>
          <w:p w14:paraId="386738CC" w14:textId="77777777" w:rsidR="00483AFC" w:rsidRPr="00483AFC" w:rsidRDefault="00483AFC" w:rsidP="000D0DB0">
            <w:pPr>
              <w:rPr>
                <w:b w:val="0"/>
                <w:bCs/>
              </w:rPr>
            </w:pPr>
            <w:r w:rsidRPr="00483AFC">
              <w:rPr>
                <w:b w:val="0"/>
                <w:bCs/>
              </w:rPr>
              <w:t>true</w:t>
            </w:r>
          </w:p>
        </w:tc>
        <w:tc>
          <w:tcPr>
            <w:tcW w:w="1027" w:type="dxa"/>
          </w:tcPr>
          <w:p w14:paraId="6AFAAED1" w14:textId="77777777" w:rsidR="00483AFC" w:rsidRPr="00483AFC" w:rsidRDefault="00483AFC" w:rsidP="000D0DB0">
            <w:pPr>
              <w:rPr>
                <w:b w:val="0"/>
                <w:bCs/>
              </w:rPr>
            </w:pPr>
            <w:r w:rsidRPr="00483AFC">
              <w:rPr>
                <w:b w:val="0"/>
                <w:bCs/>
              </w:rPr>
              <w:t>1</w:t>
            </w:r>
          </w:p>
        </w:tc>
        <w:tc>
          <w:tcPr>
            <w:tcW w:w="1216" w:type="dxa"/>
          </w:tcPr>
          <w:p w14:paraId="2E11776C" w14:textId="77777777" w:rsidR="00483AFC" w:rsidRPr="00483AFC" w:rsidRDefault="00483AFC" w:rsidP="000D0DB0">
            <w:pPr>
              <w:rPr>
                <w:b w:val="0"/>
                <w:bCs/>
              </w:rPr>
            </w:pPr>
            <w:r w:rsidRPr="00483AFC">
              <w:rPr>
                <w:b w:val="0"/>
                <w:bCs/>
              </w:rPr>
              <w:t>N</w:t>
            </w:r>
          </w:p>
        </w:tc>
        <w:tc>
          <w:tcPr>
            <w:tcW w:w="664" w:type="dxa"/>
          </w:tcPr>
          <w:p w14:paraId="6F1F287F" w14:textId="77777777" w:rsidR="00483AFC" w:rsidRPr="00483AFC" w:rsidRDefault="00483AFC" w:rsidP="000D0DB0">
            <w:pPr>
              <w:rPr>
                <w:b w:val="0"/>
                <w:bCs/>
              </w:rPr>
            </w:pPr>
            <w:r w:rsidRPr="00483AFC">
              <w:rPr>
                <w:b w:val="0"/>
                <w:bCs/>
              </w:rPr>
              <w:t>11</w:t>
            </w:r>
          </w:p>
        </w:tc>
        <w:tc>
          <w:tcPr>
            <w:tcW w:w="903" w:type="dxa"/>
          </w:tcPr>
          <w:p w14:paraId="19618E2B" w14:textId="77777777" w:rsidR="00483AFC" w:rsidRPr="00483AFC" w:rsidRDefault="00483AFC" w:rsidP="000D0DB0">
            <w:pPr>
              <w:rPr>
                <w:b w:val="0"/>
                <w:bCs/>
              </w:rPr>
            </w:pPr>
            <w:r w:rsidRPr="00483AFC">
              <w:rPr>
                <w:b w:val="0"/>
                <w:bCs/>
              </w:rPr>
              <w:t>[0-9]</w:t>
            </w:r>
          </w:p>
        </w:tc>
      </w:tr>
      <w:tr w:rsidR="00483AFC" w14:paraId="1F10F0E3" w14:textId="77777777" w:rsidTr="00483AFC">
        <w:trPr>
          <w:trHeight w:val="895"/>
        </w:trPr>
        <w:tc>
          <w:tcPr>
            <w:tcW w:w="1654" w:type="dxa"/>
          </w:tcPr>
          <w:p w14:paraId="30F3DD19" w14:textId="77777777" w:rsidR="00483AFC" w:rsidRPr="00483AFC" w:rsidRDefault="00483AFC" w:rsidP="000D0DB0">
            <w:pPr>
              <w:rPr>
                <w:b w:val="0"/>
                <w:bCs/>
              </w:rPr>
            </w:pPr>
            <w:proofErr w:type="spellStart"/>
            <w:r w:rsidRPr="00483AFC">
              <w:rPr>
                <w:b w:val="0"/>
                <w:bCs/>
              </w:rPr>
              <w:t>item_tag</w:t>
            </w:r>
            <w:proofErr w:type="spellEnd"/>
          </w:p>
        </w:tc>
        <w:tc>
          <w:tcPr>
            <w:tcW w:w="1038" w:type="dxa"/>
          </w:tcPr>
          <w:p w14:paraId="1675C334" w14:textId="77777777" w:rsidR="00483AFC" w:rsidRPr="00483AFC" w:rsidRDefault="00483AFC" w:rsidP="000D0DB0">
            <w:pPr>
              <w:rPr>
                <w:b w:val="0"/>
                <w:bCs/>
              </w:rPr>
            </w:pPr>
            <w:r w:rsidRPr="00483AFC">
              <w:rPr>
                <w:b w:val="0"/>
                <w:bCs/>
              </w:rPr>
              <w:t>item tag of used item</w:t>
            </w:r>
          </w:p>
        </w:tc>
        <w:tc>
          <w:tcPr>
            <w:tcW w:w="707" w:type="dxa"/>
          </w:tcPr>
          <w:p w14:paraId="3ECE616E" w14:textId="77777777" w:rsidR="00483AFC" w:rsidRPr="00483AFC" w:rsidRDefault="00483AFC" w:rsidP="000D0DB0">
            <w:pPr>
              <w:rPr>
                <w:b w:val="0"/>
                <w:bCs/>
              </w:rPr>
            </w:pPr>
            <w:r w:rsidRPr="00483AFC">
              <w:rPr>
                <w:b w:val="0"/>
                <w:bCs/>
              </w:rPr>
              <w:t>varchar</w:t>
            </w:r>
          </w:p>
        </w:tc>
        <w:tc>
          <w:tcPr>
            <w:tcW w:w="702" w:type="dxa"/>
          </w:tcPr>
          <w:p w14:paraId="0E7C9401" w14:textId="77777777" w:rsidR="00483AFC" w:rsidRPr="00483AFC" w:rsidRDefault="00483AFC" w:rsidP="000D0DB0">
            <w:pPr>
              <w:rPr>
                <w:b w:val="0"/>
                <w:bCs/>
              </w:rPr>
            </w:pPr>
            <w:r w:rsidRPr="00483AFC">
              <w:rPr>
                <w:b w:val="0"/>
                <w:bCs/>
              </w:rPr>
              <w:t>None</w:t>
            </w:r>
          </w:p>
        </w:tc>
        <w:tc>
          <w:tcPr>
            <w:tcW w:w="735" w:type="dxa"/>
          </w:tcPr>
          <w:p w14:paraId="5C469213" w14:textId="77777777" w:rsidR="00483AFC" w:rsidRPr="00483AFC" w:rsidRDefault="00483AFC" w:rsidP="000D0DB0">
            <w:pPr>
              <w:rPr>
                <w:b w:val="0"/>
                <w:bCs/>
              </w:rPr>
            </w:pPr>
            <w:r w:rsidRPr="00483AFC">
              <w:rPr>
                <w:b w:val="0"/>
                <w:bCs/>
              </w:rPr>
              <w:t xml:space="preserve">false </w:t>
            </w:r>
          </w:p>
        </w:tc>
        <w:tc>
          <w:tcPr>
            <w:tcW w:w="1027" w:type="dxa"/>
          </w:tcPr>
          <w:p w14:paraId="1A5EC716" w14:textId="77777777" w:rsidR="00483AFC" w:rsidRPr="00483AFC" w:rsidRDefault="00483AFC" w:rsidP="000D0DB0">
            <w:pPr>
              <w:rPr>
                <w:b w:val="0"/>
                <w:bCs/>
              </w:rPr>
            </w:pPr>
            <w:r w:rsidRPr="00483AFC">
              <w:rPr>
                <w:b w:val="0"/>
                <w:bCs/>
              </w:rPr>
              <w:t>2</w:t>
            </w:r>
          </w:p>
        </w:tc>
        <w:tc>
          <w:tcPr>
            <w:tcW w:w="1216" w:type="dxa"/>
          </w:tcPr>
          <w:p w14:paraId="410844D9" w14:textId="77777777" w:rsidR="00483AFC" w:rsidRPr="00483AFC" w:rsidRDefault="00483AFC" w:rsidP="000D0DB0">
            <w:pPr>
              <w:rPr>
                <w:b w:val="0"/>
                <w:bCs/>
              </w:rPr>
            </w:pPr>
            <w:r w:rsidRPr="00483AFC">
              <w:rPr>
                <w:b w:val="0"/>
                <w:bCs/>
              </w:rPr>
              <w:t>Y</w:t>
            </w:r>
          </w:p>
        </w:tc>
        <w:tc>
          <w:tcPr>
            <w:tcW w:w="664" w:type="dxa"/>
          </w:tcPr>
          <w:p w14:paraId="754618F6" w14:textId="77777777" w:rsidR="00483AFC" w:rsidRPr="00483AFC" w:rsidRDefault="00483AFC" w:rsidP="000D0DB0">
            <w:pPr>
              <w:rPr>
                <w:b w:val="0"/>
                <w:bCs/>
              </w:rPr>
            </w:pPr>
            <w:r w:rsidRPr="00483AFC">
              <w:rPr>
                <w:b w:val="0"/>
                <w:bCs/>
              </w:rPr>
              <w:t>50</w:t>
            </w:r>
          </w:p>
        </w:tc>
        <w:tc>
          <w:tcPr>
            <w:tcW w:w="903" w:type="dxa"/>
          </w:tcPr>
          <w:p w14:paraId="1D38974C" w14:textId="77777777" w:rsidR="00483AFC" w:rsidRPr="00483AFC" w:rsidRDefault="00483AFC" w:rsidP="000D0DB0">
            <w:pPr>
              <w:rPr>
                <w:b w:val="0"/>
                <w:bCs/>
              </w:rPr>
            </w:pPr>
            <w:r w:rsidRPr="00483AFC">
              <w:rPr>
                <w:b w:val="0"/>
                <w:bCs/>
              </w:rPr>
              <w:t>[a-z]</w:t>
            </w:r>
          </w:p>
        </w:tc>
      </w:tr>
      <w:tr w:rsidR="00483AFC" w14:paraId="343BF344" w14:textId="77777777" w:rsidTr="00483AFC">
        <w:trPr>
          <w:trHeight w:val="895"/>
        </w:trPr>
        <w:tc>
          <w:tcPr>
            <w:tcW w:w="1654" w:type="dxa"/>
          </w:tcPr>
          <w:p w14:paraId="67F609BB" w14:textId="77777777" w:rsidR="00483AFC" w:rsidRPr="00483AFC" w:rsidRDefault="00483AFC" w:rsidP="000D0DB0">
            <w:pPr>
              <w:rPr>
                <w:b w:val="0"/>
                <w:bCs/>
              </w:rPr>
            </w:pPr>
            <w:proofErr w:type="spellStart"/>
            <w:r w:rsidRPr="00483AFC">
              <w:rPr>
                <w:b w:val="0"/>
                <w:bCs/>
              </w:rPr>
              <w:t>item_quantity</w:t>
            </w:r>
            <w:proofErr w:type="spellEnd"/>
          </w:p>
        </w:tc>
        <w:tc>
          <w:tcPr>
            <w:tcW w:w="1038" w:type="dxa"/>
          </w:tcPr>
          <w:p w14:paraId="64E03FE5" w14:textId="77777777" w:rsidR="00483AFC" w:rsidRPr="00483AFC" w:rsidRDefault="00483AFC" w:rsidP="000D0DB0">
            <w:pPr>
              <w:rPr>
                <w:b w:val="0"/>
                <w:bCs/>
              </w:rPr>
            </w:pPr>
            <w:r w:rsidRPr="00483AFC">
              <w:rPr>
                <w:b w:val="0"/>
                <w:bCs/>
              </w:rPr>
              <w:t>quantity of item used</w:t>
            </w:r>
          </w:p>
        </w:tc>
        <w:tc>
          <w:tcPr>
            <w:tcW w:w="707" w:type="dxa"/>
          </w:tcPr>
          <w:p w14:paraId="0A0022CA" w14:textId="77777777" w:rsidR="00483AFC" w:rsidRPr="00483AFC" w:rsidRDefault="00483AFC" w:rsidP="000D0DB0">
            <w:pPr>
              <w:rPr>
                <w:b w:val="0"/>
                <w:bCs/>
              </w:rPr>
            </w:pPr>
            <w:r w:rsidRPr="00483AFC">
              <w:rPr>
                <w:b w:val="0"/>
                <w:bCs/>
              </w:rPr>
              <w:t>double</w:t>
            </w:r>
          </w:p>
        </w:tc>
        <w:tc>
          <w:tcPr>
            <w:tcW w:w="702" w:type="dxa"/>
          </w:tcPr>
          <w:p w14:paraId="424356C1" w14:textId="77777777" w:rsidR="00483AFC" w:rsidRPr="00483AFC" w:rsidRDefault="00483AFC" w:rsidP="000D0DB0">
            <w:pPr>
              <w:rPr>
                <w:b w:val="0"/>
                <w:bCs/>
              </w:rPr>
            </w:pPr>
            <w:r w:rsidRPr="00483AFC">
              <w:rPr>
                <w:b w:val="0"/>
                <w:bCs/>
              </w:rPr>
              <w:t>None</w:t>
            </w:r>
          </w:p>
        </w:tc>
        <w:tc>
          <w:tcPr>
            <w:tcW w:w="735" w:type="dxa"/>
          </w:tcPr>
          <w:p w14:paraId="2C640CDF" w14:textId="77777777" w:rsidR="00483AFC" w:rsidRPr="00483AFC" w:rsidRDefault="00483AFC" w:rsidP="000D0DB0">
            <w:pPr>
              <w:rPr>
                <w:b w:val="0"/>
                <w:bCs/>
              </w:rPr>
            </w:pPr>
            <w:r w:rsidRPr="00483AFC">
              <w:rPr>
                <w:b w:val="0"/>
                <w:bCs/>
              </w:rPr>
              <w:t>false</w:t>
            </w:r>
          </w:p>
        </w:tc>
        <w:tc>
          <w:tcPr>
            <w:tcW w:w="1027" w:type="dxa"/>
          </w:tcPr>
          <w:p w14:paraId="154E89ED" w14:textId="77777777" w:rsidR="00483AFC" w:rsidRPr="00483AFC" w:rsidRDefault="00483AFC" w:rsidP="000D0DB0">
            <w:pPr>
              <w:rPr>
                <w:b w:val="0"/>
                <w:bCs/>
              </w:rPr>
            </w:pPr>
            <w:r w:rsidRPr="00483AFC">
              <w:rPr>
                <w:b w:val="0"/>
                <w:bCs/>
              </w:rPr>
              <w:t>0.5</w:t>
            </w:r>
          </w:p>
        </w:tc>
        <w:tc>
          <w:tcPr>
            <w:tcW w:w="1216" w:type="dxa"/>
          </w:tcPr>
          <w:p w14:paraId="010E0472" w14:textId="77777777" w:rsidR="00483AFC" w:rsidRPr="00483AFC" w:rsidRDefault="00483AFC" w:rsidP="000D0DB0">
            <w:pPr>
              <w:rPr>
                <w:b w:val="0"/>
                <w:bCs/>
              </w:rPr>
            </w:pPr>
            <w:r w:rsidRPr="00483AFC">
              <w:rPr>
                <w:b w:val="0"/>
                <w:bCs/>
              </w:rPr>
              <w:t>Y</w:t>
            </w:r>
          </w:p>
        </w:tc>
        <w:tc>
          <w:tcPr>
            <w:tcW w:w="664" w:type="dxa"/>
          </w:tcPr>
          <w:p w14:paraId="11CD3780" w14:textId="77777777" w:rsidR="00483AFC" w:rsidRPr="00483AFC" w:rsidRDefault="00483AFC" w:rsidP="000D0DB0">
            <w:pPr>
              <w:rPr>
                <w:b w:val="0"/>
                <w:bCs/>
              </w:rPr>
            </w:pPr>
          </w:p>
        </w:tc>
        <w:tc>
          <w:tcPr>
            <w:tcW w:w="903" w:type="dxa"/>
          </w:tcPr>
          <w:p w14:paraId="08D6D1D1" w14:textId="77777777" w:rsidR="00483AFC" w:rsidRPr="00483AFC" w:rsidRDefault="00483AFC" w:rsidP="000D0DB0">
            <w:pPr>
              <w:rPr>
                <w:b w:val="0"/>
                <w:bCs/>
              </w:rPr>
            </w:pPr>
            <w:r w:rsidRPr="00483AFC">
              <w:rPr>
                <w:b w:val="0"/>
                <w:bCs/>
              </w:rPr>
              <w:t>[.0-9]</w:t>
            </w:r>
          </w:p>
        </w:tc>
      </w:tr>
      <w:tr w:rsidR="00483AFC" w14:paraId="2CF44AB2" w14:textId="77777777" w:rsidTr="00483AFC">
        <w:trPr>
          <w:trHeight w:val="634"/>
        </w:trPr>
        <w:tc>
          <w:tcPr>
            <w:tcW w:w="1654" w:type="dxa"/>
          </w:tcPr>
          <w:p w14:paraId="7AF03999" w14:textId="77777777" w:rsidR="00483AFC" w:rsidRPr="00483AFC" w:rsidRDefault="00483AFC" w:rsidP="000D0DB0">
            <w:pPr>
              <w:rPr>
                <w:b w:val="0"/>
                <w:bCs/>
              </w:rPr>
            </w:pPr>
            <w:proofErr w:type="spellStart"/>
            <w:r w:rsidRPr="00483AFC">
              <w:rPr>
                <w:b w:val="0"/>
                <w:bCs/>
              </w:rPr>
              <w:t>item_quantity_unit</w:t>
            </w:r>
            <w:proofErr w:type="spellEnd"/>
          </w:p>
        </w:tc>
        <w:tc>
          <w:tcPr>
            <w:tcW w:w="1038" w:type="dxa"/>
          </w:tcPr>
          <w:p w14:paraId="6CDEAC7C" w14:textId="77777777" w:rsidR="00483AFC" w:rsidRPr="00483AFC" w:rsidRDefault="00483AFC" w:rsidP="000D0DB0">
            <w:pPr>
              <w:rPr>
                <w:b w:val="0"/>
                <w:bCs/>
              </w:rPr>
            </w:pPr>
            <w:r w:rsidRPr="00483AFC">
              <w:rPr>
                <w:b w:val="0"/>
                <w:bCs/>
              </w:rPr>
              <w:t>unit of item used in operation</w:t>
            </w:r>
          </w:p>
        </w:tc>
        <w:tc>
          <w:tcPr>
            <w:tcW w:w="707" w:type="dxa"/>
          </w:tcPr>
          <w:p w14:paraId="358C0A0F" w14:textId="77777777" w:rsidR="00483AFC" w:rsidRPr="00483AFC" w:rsidRDefault="00483AFC" w:rsidP="000D0DB0">
            <w:pPr>
              <w:rPr>
                <w:b w:val="0"/>
                <w:bCs/>
              </w:rPr>
            </w:pPr>
            <w:r w:rsidRPr="00483AFC">
              <w:rPr>
                <w:b w:val="0"/>
                <w:bCs/>
              </w:rPr>
              <w:t>varchar</w:t>
            </w:r>
          </w:p>
        </w:tc>
        <w:tc>
          <w:tcPr>
            <w:tcW w:w="702" w:type="dxa"/>
          </w:tcPr>
          <w:p w14:paraId="586AA269" w14:textId="77777777" w:rsidR="00483AFC" w:rsidRPr="00483AFC" w:rsidRDefault="00483AFC" w:rsidP="000D0DB0">
            <w:pPr>
              <w:rPr>
                <w:b w:val="0"/>
                <w:bCs/>
              </w:rPr>
            </w:pPr>
            <w:r w:rsidRPr="00483AFC">
              <w:rPr>
                <w:b w:val="0"/>
                <w:bCs/>
              </w:rPr>
              <w:t>None</w:t>
            </w:r>
          </w:p>
        </w:tc>
        <w:tc>
          <w:tcPr>
            <w:tcW w:w="735" w:type="dxa"/>
          </w:tcPr>
          <w:p w14:paraId="0DE5827F" w14:textId="77777777" w:rsidR="00483AFC" w:rsidRPr="00483AFC" w:rsidRDefault="00483AFC" w:rsidP="000D0DB0">
            <w:pPr>
              <w:rPr>
                <w:b w:val="0"/>
                <w:bCs/>
              </w:rPr>
            </w:pPr>
            <w:r w:rsidRPr="00483AFC">
              <w:rPr>
                <w:b w:val="0"/>
                <w:bCs/>
              </w:rPr>
              <w:t>false</w:t>
            </w:r>
          </w:p>
        </w:tc>
        <w:tc>
          <w:tcPr>
            <w:tcW w:w="1027" w:type="dxa"/>
          </w:tcPr>
          <w:p w14:paraId="38CBE847" w14:textId="77777777" w:rsidR="00483AFC" w:rsidRPr="00483AFC" w:rsidRDefault="00483AFC" w:rsidP="000D0DB0">
            <w:pPr>
              <w:rPr>
                <w:b w:val="0"/>
                <w:bCs/>
              </w:rPr>
            </w:pPr>
            <w:r w:rsidRPr="00483AFC">
              <w:rPr>
                <w:b w:val="0"/>
                <w:bCs/>
              </w:rPr>
              <w:t>g</w:t>
            </w:r>
          </w:p>
        </w:tc>
        <w:tc>
          <w:tcPr>
            <w:tcW w:w="1216" w:type="dxa"/>
          </w:tcPr>
          <w:p w14:paraId="019AB0BB" w14:textId="77777777" w:rsidR="00483AFC" w:rsidRPr="00483AFC" w:rsidRDefault="00483AFC" w:rsidP="000D0DB0">
            <w:pPr>
              <w:rPr>
                <w:b w:val="0"/>
                <w:bCs/>
              </w:rPr>
            </w:pPr>
            <w:r w:rsidRPr="00483AFC">
              <w:rPr>
                <w:b w:val="0"/>
                <w:bCs/>
              </w:rPr>
              <w:t>Y</w:t>
            </w:r>
          </w:p>
        </w:tc>
        <w:tc>
          <w:tcPr>
            <w:tcW w:w="664" w:type="dxa"/>
          </w:tcPr>
          <w:p w14:paraId="267AAD9B" w14:textId="77777777" w:rsidR="00483AFC" w:rsidRPr="00483AFC" w:rsidRDefault="00483AFC" w:rsidP="000D0DB0">
            <w:pPr>
              <w:rPr>
                <w:b w:val="0"/>
                <w:bCs/>
              </w:rPr>
            </w:pPr>
            <w:r w:rsidRPr="00483AFC">
              <w:rPr>
                <w:b w:val="0"/>
                <w:bCs/>
              </w:rPr>
              <w:t>50</w:t>
            </w:r>
          </w:p>
        </w:tc>
        <w:tc>
          <w:tcPr>
            <w:tcW w:w="903" w:type="dxa"/>
          </w:tcPr>
          <w:p w14:paraId="4B62EB93" w14:textId="77777777" w:rsidR="00483AFC" w:rsidRPr="00483AFC" w:rsidRDefault="00483AFC" w:rsidP="000D0DB0">
            <w:pPr>
              <w:rPr>
                <w:b w:val="0"/>
                <w:bCs/>
              </w:rPr>
            </w:pPr>
            <w:r w:rsidRPr="00483AFC">
              <w:rPr>
                <w:b w:val="0"/>
                <w:bCs/>
              </w:rPr>
              <w:t>[0-9]</w:t>
            </w:r>
          </w:p>
        </w:tc>
      </w:tr>
      <w:tr w:rsidR="00483AFC" w14:paraId="4E77DD28" w14:textId="77777777" w:rsidTr="00483AFC">
        <w:trPr>
          <w:trHeight w:val="634"/>
        </w:trPr>
        <w:tc>
          <w:tcPr>
            <w:tcW w:w="1654" w:type="dxa"/>
          </w:tcPr>
          <w:p w14:paraId="32E25A31" w14:textId="77777777" w:rsidR="00483AFC" w:rsidRPr="00483AFC" w:rsidRDefault="00483AFC" w:rsidP="000D0DB0">
            <w:pPr>
              <w:rPr>
                <w:b w:val="0"/>
                <w:bCs/>
              </w:rPr>
            </w:pPr>
            <w:proofErr w:type="spellStart"/>
            <w:r w:rsidRPr="00483AFC">
              <w:rPr>
                <w:b w:val="0"/>
                <w:bCs/>
              </w:rPr>
              <w:t>is_exist</w:t>
            </w:r>
            <w:proofErr w:type="spellEnd"/>
          </w:p>
        </w:tc>
        <w:tc>
          <w:tcPr>
            <w:tcW w:w="1038" w:type="dxa"/>
          </w:tcPr>
          <w:p w14:paraId="30AAE73D" w14:textId="77777777" w:rsidR="00483AFC" w:rsidRPr="00483AFC" w:rsidRDefault="00483AFC" w:rsidP="000D0DB0">
            <w:pPr>
              <w:rPr>
                <w:b w:val="0"/>
                <w:bCs/>
              </w:rPr>
            </w:pPr>
            <w:r w:rsidRPr="00483AFC">
              <w:rPr>
                <w:b w:val="0"/>
                <w:bCs/>
              </w:rPr>
              <w:t>identify if data should be shown to users</w:t>
            </w:r>
          </w:p>
        </w:tc>
        <w:tc>
          <w:tcPr>
            <w:tcW w:w="707" w:type="dxa"/>
          </w:tcPr>
          <w:p w14:paraId="2775D60B" w14:textId="77777777" w:rsidR="00483AFC" w:rsidRPr="00483AFC" w:rsidRDefault="00483AFC" w:rsidP="000D0DB0">
            <w:pPr>
              <w:rPr>
                <w:b w:val="0"/>
                <w:bCs/>
              </w:rPr>
            </w:pPr>
            <w:r w:rsidRPr="00483AFC">
              <w:rPr>
                <w:b w:val="0"/>
                <w:bCs/>
              </w:rPr>
              <w:t>varchar</w:t>
            </w:r>
          </w:p>
        </w:tc>
        <w:tc>
          <w:tcPr>
            <w:tcW w:w="702" w:type="dxa"/>
          </w:tcPr>
          <w:p w14:paraId="6EA13764" w14:textId="77777777" w:rsidR="00483AFC" w:rsidRPr="00483AFC" w:rsidRDefault="00483AFC" w:rsidP="000D0DB0">
            <w:pPr>
              <w:rPr>
                <w:b w:val="0"/>
                <w:bCs/>
              </w:rPr>
            </w:pPr>
            <w:r w:rsidRPr="00483AFC">
              <w:rPr>
                <w:b w:val="0"/>
                <w:bCs/>
              </w:rPr>
              <w:t>true</w:t>
            </w:r>
          </w:p>
        </w:tc>
        <w:tc>
          <w:tcPr>
            <w:tcW w:w="735" w:type="dxa"/>
          </w:tcPr>
          <w:p w14:paraId="39D6D789" w14:textId="77777777" w:rsidR="00483AFC" w:rsidRPr="00483AFC" w:rsidRDefault="00483AFC" w:rsidP="000D0DB0">
            <w:pPr>
              <w:rPr>
                <w:b w:val="0"/>
                <w:bCs/>
              </w:rPr>
            </w:pPr>
            <w:r w:rsidRPr="00483AFC">
              <w:rPr>
                <w:b w:val="0"/>
                <w:bCs/>
              </w:rPr>
              <w:t>false</w:t>
            </w:r>
          </w:p>
        </w:tc>
        <w:tc>
          <w:tcPr>
            <w:tcW w:w="1027" w:type="dxa"/>
          </w:tcPr>
          <w:p w14:paraId="0217854E" w14:textId="77777777" w:rsidR="00483AFC" w:rsidRPr="00483AFC" w:rsidRDefault="00483AFC" w:rsidP="000D0DB0">
            <w:pPr>
              <w:rPr>
                <w:b w:val="0"/>
                <w:bCs/>
              </w:rPr>
            </w:pPr>
            <w:r w:rsidRPr="00483AFC">
              <w:rPr>
                <w:b w:val="0"/>
                <w:bCs/>
              </w:rPr>
              <w:t>true</w:t>
            </w:r>
          </w:p>
        </w:tc>
        <w:tc>
          <w:tcPr>
            <w:tcW w:w="1216" w:type="dxa"/>
          </w:tcPr>
          <w:p w14:paraId="5B61AF57" w14:textId="77777777" w:rsidR="00483AFC" w:rsidRPr="00483AFC" w:rsidRDefault="00483AFC" w:rsidP="000D0DB0">
            <w:pPr>
              <w:rPr>
                <w:b w:val="0"/>
                <w:bCs/>
              </w:rPr>
            </w:pPr>
            <w:r w:rsidRPr="00483AFC">
              <w:rPr>
                <w:b w:val="0"/>
                <w:bCs/>
              </w:rPr>
              <w:t>Y</w:t>
            </w:r>
          </w:p>
        </w:tc>
        <w:tc>
          <w:tcPr>
            <w:tcW w:w="664" w:type="dxa"/>
          </w:tcPr>
          <w:p w14:paraId="4D908AAD" w14:textId="77777777" w:rsidR="00483AFC" w:rsidRPr="00483AFC" w:rsidRDefault="00483AFC" w:rsidP="000D0DB0">
            <w:pPr>
              <w:rPr>
                <w:b w:val="0"/>
                <w:bCs/>
              </w:rPr>
            </w:pPr>
            <w:r w:rsidRPr="00483AFC">
              <w:rPr>
                <w:b w:val="0"/>
                <w:bCs/>
              </w:rPr>
              <w:t>50</w:t>
            </w:r>
          </w:p>
        </w:tc>
        <w:tc>
          <w:tcPr>
            <w:tcW w:w="903" w:type="dxa"/>
          </w:tcPr>
          <w:p w14:paraId="3D24F92C" w14:textId="77777777" w:rsidR="00483AFC" w:rsidRPr="00483AFC" w:rsidRDefault="00483AFC" w:rsidP="000D0DB0">
            <w:pPr>
              <w:rPr>
                <w:b w:val="0"/>
                <w:bCs/>
              </w:rPr>
            </w:pPr>
            <w:r w:rsidRPr="00483AFC">
              <w:rPr>
                <w:b w:val="0"/>
                <w:bCs/>
              </w:rPr>
              <w:t>[a-z]</w:t>
            </w:r>
          </w:p>
        </w:tc>
      </w:tr>
    </w:tbl>
    <w:p w14:paraId="3C5433A6" w14:textId="77777777" w:rsidR="00483AFC" w:rsidRDefault="00483AFC" w:rsidP="00483AFC">
      <w:pPr>
        <w:jc w:val="both"/>
      </w:pPr>
    </w:p>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0AC1E36B" w14:textId="77777777" w:rsidTr="00483AFC">
        <w:trPr>
          <w:trHeight w:val="291"/>
        </w:trPr>
        <w:tc>
          <w:tcPr>
            <w:tcW w:w="1654" w:type="dxa"/>
          </w:tcPr>
          <w:p w14:paraId="054E2B91" w14:textId="77777777" w:rsidR="00483AFC" w:rsidRDefault="00483AFC" w:rsidP="000D0DB0">
            <w:r>
              <w:t>Table Name</w:t>
            </w:r>
          </w:p>
        </w:tc>
        <w:tc>
          <w:tcPr>
            <w:tcW w:w="6995" w:type="dxa"/>
            <w:gridSpan w:val="8"/>
          </w:tcPr>
          <w:p w14:paraId="22EA1F5C" w14:textId="77777777" w:rsidR="00483AFC" w:rsidRDefault="00483AFC" w:rsidP="000D0DB0">
            <w:proofErr w:type="spellStart"/>
            <w:r>
              <w:t>tbl_medicine_administration</w:t>
            </w:r>
            <w:proofErr w:type="spellEnd"/>
          </w:p>
        </w:tc>
      </w:tr>
      <w:tr w:rsidR="00483AFC" w14:paraId="77C02B33" w14:textId="77777777" w:rsidTr="00483AFC">
        <w:trPr>
          <w:trHeight w:val="291"/>
        </w:trPr>
        <w:tc>
          <w:tcPr>
            <w:tcW w:w="1654" w:type="dxa"/>
          </w:tcPr>
          <w:p w14:paraId="4B3E2EED" w14:textId="77777777" w:rsidR="00483AFC" w:rsidRDefault="00483AFC" w:rsidP="000D0DB0">
            <w:r>
              <w:t>Description</w:t>
            </w:r>
          </w:p>
        </w:tc>
        <w:tc>
          <w:tcPr>
            <w:tcW w:w="6995" w:type="dxa"/>
            <w:gridSpan w:val="8"/>
          </w:tcPr>
          <w:p w14:paraId="2B9B16A3" w14:textId="77777777" w:rsidR="00483AFC" w:rsidRDefault="00483AFC" w:rsidP="000D0DB0">
            <w:r>
              <w:t>This table record the medicine administration operation of the piggery.</w:t>
            </w:r>
          </w:p>
        </w:tc>
      </w:tr>
      <w:tr w:rsidR="00483AFC" w14:paraId="03964ECB" w14:textId="77777777" w:rsidTr="00483AFC">
        <w:trPr>
          <w:trHeight w:val="278"/>
        </w:trPr>
        <w:tc>
          <w:tcPr>
            <w:tcW w:w="1654" w:type="dxa"/>
          </w:tcPr>
          <w:p w14:paraId="22464861" w14:textId="77777777" w:rsidR="00483AFC" w:rsidRDefault="00483AFC" w:rsidP="000D0DB0">
            <w:r>
              <w:t>Alias</w:t>
            </w:r>
          </w:p>
        </w:tc>
        <w:tc>
          <w:tcPr>
            <w:tcW w:w="6995" w:type="dxa"/>
            <w:gridSpan w:val="8"/>
          </w:tcPr>
          <w:p w14:paraId="7D5366A9" w14:textId="77777777" w:rsidR="00483AFC" w:rsidRDefault="00483AFC" w:rsidP="000D0DB0">
            <w:r>
              <w:t>None</w:t>
            </w:r>
          </w:p>
        </w:tc>
      </w:tr>
      <w:tr w:rsidR="00483AFC" w14:paraId="7675490C" w14:textId="77777777" w:rsidTr="00483AFC">
        <w:trPr>
          <w:trHeight w:val="874"/>
        </w:trPr>
        <w:tc>
          <w:tcPr>
            <w:tcW w:w="1654" w:type="dxa"/>
          </w:tcPr>
          <w:p w14:paraId="38597CB7" w14:textId="77777777" w:rsidR="00483AFC" w:rsidRDefault="00483AFC" w:rsidP="000D0DB0">
            <w:r>
              <w:t>Attribute Name</w:t>
            </w:r>
          </w:p>
        </w:tc>
        <w:tc>
          <w:tcPr>
            <w:tcW w:w="1038" w:type="dxa"/>
          </w:tcPr>
          <w:p w14:paraId="5C125072" w14:textId="77777777" w:rsidR="00483AFC" w:rsidRDefault="00483AFC" w:rsidP="000D0DB0">
            <w:r>
              <w:t>Description</w:t>
            </w:r>
          </w:p>
        </w:tc>
        <w:tc>
          <w:tcPr>
            <w:tcW w:w="707" w:type="dxa"/>
          </w:tcPr>
          <w:p w14:paraId="45A508B2" w14:textId="77777777" w:rsidR="00483AFC" w:rsidRDefault="00483AFC" w:rsidP="000D0DB0">
            <w:r>
              <w:t>Data Type</w:t>
            </w:r>
          </w:p>
        </w:tc>
        <w:tc>
          <w:tcPr>
            <w:tcW w:w="702" w:type="dxa"/>
          </w:tcPr>
          <w:p w14:paraId="674B61FD" w14:textId="77777777" w:rsidR="00483AFC" w:rsidRDefault="00483AFC" w:rsidP="000D0DB0">
            <w:r>
              <w:t>Default Value</w:t>
            </w:r>
          </w:p>
        </w:tc>
        <w:tc>
          <w:tcPr>
            <w:tcW w:w="735" w:type="dxa"/>
          </w:tcPr>
          <w:p w14:paraId="51FB1222" w14:textId="77777777" w:rsidR="00483AFC" w:rsidRDefault="00483AFC" w:rsidP="000D0DB0">
            <w:r>
              <w:t>Primary Key</w:t>
            </w:r>
          </w:p>
        </w:tc>
        <w:tc>
          <w:tcPr>
            <w:tcW w:w="1027" w:type="dxa"/>
          </w:tcPr>
          <w:p w14:paraId="27F3796C" w14:textId="77777777" w:rsidR="00483AFC" w:rsidRDefault="00483AFC" w:rsidP="000D0DB0">
            <w:r>
              <w:t>Example</w:t>
            </w:r>
          </w:p>
        </w:tc>
        <w:tc>
          <w:tcPr>
            <w:tcW w:w="1216" w:type="dxa"/>
          </w:tcPr>
          <w:p w14:paraId="4285DA42" w14:textId="11FDD817" w:rsidR="00483AFC" w:rsidRDefault="00483AFC" w:rsidP="000D0DB0">
            <w:r>
              <w:t>Not Allowed? (Y/N)</w:t>
            </w:r>
          </w:p>
        </w:tc>
        <w:tc>
          <w:tcPr>
            <w:tcW w:w="664" w:type="dxa"/>
          </w:tcPr>
          <w:p w14:paraId="2412EE65" w14:textId="77777777" w:rsidR="00483AFC" w:rsidRDefault="00483AFC" w:rsidP="000D0DB0">
            <w:r>
              <w:t>Length</w:t>
            </w:r>
          </w:p>
        </w:tc>
        <w:tc>
          <w:tcPr>
            <w:tcW w:w="903" w:type="dxa"/>
          </w:tcPr>
          <w:p w14:paraId="0550590F" w14:textId="77777777" w:rsidR="00483AFC" w:rsidRDefault="00483AFC" w:rsidP="000D0DB0">
            <w:r>
              <w:t>Validation Rules</w:t>
            </w:r>
          </w:p>
        </w:tc>
      </w:tr>
      <w:tr w:rsidR="00483AFC" w14:paraId="3BAD9907" w14:textId="77777777" w:rsidTr="00483AFC">
        <w:trPr>
          <w:trHeight w:val="1166"/>
        </w:trPr>
        <w:tc>
          <w:tcPr>
            <w:tcW w:w="1654" w:type="dxa"/>
          </w:tcPr>
          <w:p w14:paraId="0C803ED5" w14:textId="77777777" w:rsidR="00483AFC" w:rsidRPr="00483AFC" w:rsidRDefault="00483AFC" w:rsidP="000D0DB0">
            <w:pPr>
              <w:rPr>
                <w:b w:val="0"/>
                <w:bCs/>
              </w:rPr>
            </w:pPr>
            <w:proofErr w:type="spellStart"/>
            <w:r w:rsidRPr="00483AFC">
              <w:rPr>
                <w:b w:val="0"/>
                <w:bCs/>
              </w:rPr>
              <w:lastRenderedPageBreak/>
              <w:t>operation_id</w:t>
            </w:r>
            <w:proofErr w:type="spellEnd"/>
          </w:p>
        </w:tc>
        <w:tc>
          <w:tcPr>
            <w:tcW w:w="1038" w:type="dxa"/>
          </w:tcPr>
          <w:p w14:paraId="2EF73364" w14:textId="77777777" w:rsidR="00483AFC" w:rsidRPr="00483AFC" w:rsidRDefault="00483AFC" w:rsidP="000D0DB0">
            <w:pPr>
              <w:rPr>
                <w:b w:val="0"/>
                <w:bCs/>
              </w:rPr>
            </w:pPr>
            <w:r w:rsidRPr="00483AFC">
              <w:rPr>
                <w:b w:val="0"/>
                <w:bCs/>
              </w:rPr>
              <w:t xml:space="preserve">Unique Identified for operation </w:t>
            </w:r>
          </w:p>
        </w:tc>
        <w:tc>
          <w:tcPr>
            <w:tcW w:w="707" w:type="dxa"/>
          </w:tcPr>
          <w:p w14:paraId="5C7B5E24" w14:textId="77777777" w:rsidR="00483AFC" w:rsidRPr="00483AFC" w:rsidRDefault="00483AFC" w:rsidP="000D0DB0">
            <w:pPr>
              <w:rPr>
                <w:b w:val="0"/>
                <w:bCs/>
              </w:rPr>
            </w:pPr>
            <w:r w:rsidRPr="00483AFC">
              <w:rPr>
                <w:b w:val="0"/>
                <w:bCs/>
              </w:rPr>
              <w:t>int</w:t>
            </w:r>
          </w:p>
        </w:tc>
        <w:tc>
          <w:tcPr>
            <w:tcW w:w="702" w:type="dxa"/>
          </w:tcPr>
          <w:p w14:paraId="03D76A9E" w14:textId="77777777" w:rsidR="00483AFC" w:rsidRPr="00483AFC" w:rsidRDefault="00483AFC" w:rsidP="000D0DB0">
            <w:pPr>
              <w:rPr>
                <w:b w:val="0"/>
                <w:bCs/>
              </w:rPr>
            </w:pPr>
            <w:r w:rsidRPr="00483AFC">
              <w:rPr>
                <w:b w:val="0"/>
                <w:bCs/>
              </w:rPr>
              <w:t>None</w:t>
            </w:r>
          </w:p>
        </w:tc>
        <w:tc>
          <w:tcPr>
            <w:tcW w:w="735" w:type="dxa"/>
          </w:tcPr>
          <w:p w14:paraId="7A21D336" w14:textId="77777777" w:rsidR="00483AFC" w:rsidRPr="00483AFC" w:rsidRDefault="00483AFC" w:rsidP="000D0DB0">
            <w:pPr>
              <w:rPr>
                <w:b w:val="0"/>
                <w:bCs/>
              </w:rPr>
            </w:pPr>
            <w:r w:rsidRPr="00483AFC">
              <w:rPr>
                <w:b w:val="0"/>
                <w:bCs/>
              </w:rPr>
              <w:t>true</w:t>
            </w:r>
          </w:p>
        </w:tc>
        <w:tc>
          <w:tcPr>
            <w:tcW w:w="1027" w:type="dxa"/>
          </w:tcPr>
          <w:p w14:paraId="7EB0B813" w14:textId="77777777" w:rsidR="00483AFC" w:rsidRPr="00483AFC" w:rsidRDefault="00483AFC" w:rsidP="000D0DB0">
            <w:pPr>
              <w:rPr>
                <w:b w:val="0"/>
                <w:bCs/>
              </w:rPr>
            </w:pPr>
            <w:r w:rsidRPr="00483AFC">
              <w:rPr>
                <w:b w:val="0"/>
                <w:bCs/>
              </w:rPr>
              <w:t>1</w:t>
            </w:r>
          </w:p>
        </w:tc>
        <w:tc>
          <w:tcPr>
            <w:tcW w:w="1216" w:type="dxa"/>
          </w:tcPr>
          <w:p w14:paraId="5C929BAC" w14:textId="77777777" w:rsidR="00483AFC" w:rsidRPr="00483AFC" w:rsidRDefault="00483AFC" w:rsidP="000D0DB0">
            <w:pPr>
              <w:rPr>
                <w:b w:val="0"/>
                <w:bCs/>
              </w:rPr>
            </w:pPr>
            <w:r w:rsidRPr="00483AFC">
              <w:rPr>
                <w:b w:val="0"/>
                <w:bCs/>
              </w:rPr>
              <w:t>N</w:t>
            </w:r>
          </w:p>
        </w:tc>
        <w:tc>
          <w:tcPr>
            <w:tcW w:w="664" w:type="dxa"/>
          </w:tcPr>
          <w:p w14:paraId="7F6B0F8A" w14:textId="77777777" w:rsidR="00483AFC" w:rsidRPr="00483AFC" w:rsidRDefault="00483AFC" w:rsidP="000D0DB0">
            <w:pPr>
              <w:rPr>
                <w:b w:val="0"/>
                <w:bCs/>
              </w:rPr>
            </w:pPr>
            <w:r w:rsidRPr="00483AFC">
              <w:rPr>
                <w:b w:val="0"/>
                <w:bCs/>
              </w:rPr>
              <w:t>11</w:t>
            </w:r>
          </w:p>
        </w:tc>
        <w:tc>
          <w:tcPr>
            <w:tcW w:w="903" w:type="dxa"/>
          </w:tcPr>
          <w:p w14:paraId="49401D37" w14:textId="77777777" w:rsidR="00483AFC" w:rsidRPr="00483AFC" w:rsidRDefault="00483AFC" w:rsidP="000D0DB0">
            <w:pPr>
              <w:rPr>
                <w:b w:val="0"/>
                <w:bCs/>
              </w:rPr>
            </w:pPr>
            <w:r w:rsidRPr="00483AFC">
              <w:rPr>
                <w:b w:val="0"/>
                <w:bCs/>
              </w:rPr>
              <w:t>[0-9]</w:t>
            </w:r>
          </w:p>
        </w:tc>
      </w:tr>
      <w:tr w:rsidR="00483AFC" w14:paraId="54556E54" w14:textId="77777777" w:rsidTr="00483AFC">
        <w:trPr>
          <w:trHeight w:val="874"/>
        </w:trPr>
        <w:tc>
          <w:tcPr>
            <w:tcW w:w="1654" w:type="dxa"/>
          </w:tcPr>
          <w:p w14:paraId="0DD4776A" w14:textId="77777777" w:rsidR="00483AFC" w:rsidRPr="00483AFC" w:rsidRDefault="00483AFC" w:rsidP="000D0DB0">
            <w:pPr>
              <w:rPr>
                <w:b w:val="0"/>
                <w:bCs/>
              </w:rPr>
            </w:pPr>
            <w:proofErr w:type="spellStart"/>
            <w:r w:rsidRPr="00483AFC">
              <w:rPr>
                <w:b w:val="0"/>
                <w:bCs/>
              </w:rPr>
              <w:t>operation_date</w:t>
            </w:r>
            <w:proofErr w:type="spellEnd"/>
          </w:p>
        </w:tc>
        <w:tc>
          <w:tcPr>
            <w:tcW w:w="1038" w:type="dxa"/>
          </w:tcPr>
          <w:p w14:paraId="2AF5D721" w14:textId="77777777" w:rsidR="00483AFC" w:rsidRPr="00483AFC" w:rsidRDefault="00483AFC" w:rsidP="000D0DB0">
            <w:pPr>
              <w:rPr>
                <w:b w:val="0"/>
                <w:bCs/>
              </w:rPr>
            </w:pPr>
            <w:r w:rsidRPr="00483AFC">
              <w:rPr>
                <w:b w:val="0"/>
                <w:bCs/>
              </w:rPr>
              <w:t>Date of recorded operation</w:t>
            </w:r>
          </w:p>
        </w:tc>
        <w:tc>
          <w:tcPr>
            <w:tcW w:w="707" w:type="dxa"/>
          </w:tcPr>
          <w:p w14:paraId="344ADA9D" w14:textId="77777777" w:rsidR="00483AFC" w:rsidRPr="00483AFC" w:rsidRDefault="00483AFC" w:rsidP="000D0DB0">
            <w:pPr>
              <w:rPr>
                <w:b w:val="0"/>
                <w:bCs/>
              </w:rPr>
            </w:pPr>
            <w:r w:rsidRPr="00483AFC">
              <w:rPr>
                <w:b w:val="0"/>
                <w:bCs/>
              </w:rPr>
              <w:t>date</w:t>
            </w:r>
          </w:p>
        </w:tc>
        <w:tc>
          <w:tcPr>
            <w:tcW w:w="702" w:type="dxa"/>
          </w:tcPr>
          <w:p w14:paraId="36B199C5" w14:textId="77777777" w:rsidR="00483AFC" w:rsidRPr="00483AFC" w:rsidRDefault="00483AFC" w:rsidP="000D0DB0">
            <w:pPr>
              <w:rPr>
                <w:b w:val="0"/>
                <w:bCs/>
              </w:rPr>
            </w:pPr>
            <w:r w:rsidRPr="00483AFC">
              <w:rPr>
                <w:b w:val="0"/>
                <w:bCs/>
              </w:rPr>
              <w:t>None</w:t>
            </w:r>
          </w:p>
        </w:tc>
        <w:tc>
          <w:tcPr>
            <w:tcW w:w="735" w:type="dxa"/>
          </w:tcPr>
          <w:p w14:paraId="5664E126" w14:textId="77777777" w:rsidR="00483AFC" w:rsidRPr="00483AFC" w:rsidRDefault="00483AFC" w:rsidP="000D0DB0">
            <w:pPr>
              <w:rPr>
                <w:b w:val="0"/>
                <w:bCs/>
              </w:rPr>
            </w:pPr>
            <w:r w:rsidRPr="00483AFC">
              <w:rPr>
                <w:b w:val="0"/>
                <w:bCs/>
              </w:rPr>
              <w:t>false</w:t>
            </w:r>
          </w:p>
        </w:tc>
        <w:tc>
          <w:tcPr>
            <w:tcW w:w="1027" w:type="dxa"/>
          </w:tcPr>
          <w:p w14:paraId="771E4CB0" w14:textId="77777777" w:rsidR="00483AFC" w:rsidRPr="00483AFC" w:rsidRDefault="00483AFC" w:rsidP="000D0DB0">
            <w:pPr>
              <w:rPr>
                <w:b w:val="0"/>
                <w:bCs/>
              </w:rPr>
            </w:pPr>
            <w:r w:rsidRPr="00483AFC">
              <w:rPr>
                <w:b w:val="0"/>
                <w:bCs/>
                <w:sz w:val="20"/>
              </w:rPr>
              <w:t>12/22/2022</w:t>
            </w:r>
          </w:p>
        </w:tc>
        <w:tc>
          <w:tcPr>
            <w:tcW w:w="1216" w:type="dxa"/>
          </w:tcPr>
          <w:p w14:paraId="6070ECA1" w14:textId="77777777" w:rsidR="00483AFC" w:rsidRPr="00483AFC" w:rsidRDefault="00483AFC" w:rsidP="000D0DB0">
            <w:pPr>
              <w:rPr>
                <w:b w:val="0"/>
                <w:bCs/>
              </w:rPr>
            </w:pPr>
            <w:r w:rsidRPr="00483AFC">
              <w:rPr>
                <w:b w:val="0"/>
                <w:bCs/>
              </w:rPr>
              <w:t>Y</w:t>
            </w:r>
          </w:p>
        </w:tc>
        <w:tc>
          <w:tcPr>
            <w:tcW w:w="664" w:type="dxa"/>
          </w:tcPr>
          <w:p w14:paraId="6732BD85" w14:textId="77777777" w:rsidR="00483AFC" w:rsidRPr="00483AFC" w:rsidRDefault="00483AFC" w:rsidP="000D0DB0">
            <w:pPr>
              <w:rPr>
                <w:b w:val="0"/>
                <w:bCs/>
              </w:rPr>
            </w:pPr>
          </w:p>
        </w:tc>
        <w:tc>
          <w:tcPr>
            <w:tcW w:w="903" w:type="dxa"/>
          </w:tcPr>
          <w:p w14:paraId="209D79C6" w14:textId="77777777" w:rsidR="00483AFC" w:rsidRPr="00483AFC" w:rsidRDefault="00483AFC" w:rsidP="000D0DB0">
            <w:pPr>
              <w:rPr>
                <w:b w:val="0"/>
                <w:bCs/>
              </w:rPr>
            </w:pPr>
            <w:r w:rsidRPr="00483AFC">
              <w:rPr>
                <w:b w:val="0"/>
                <w:bCs/>
              </w:rPr>
              <w:t>[/,0-9]</w:t>
            </w:r>
          </w:p>
        </w:tc>
      </w:tr>
      <w:tr w:rsidR="00483AFC" w14:paraId="2EFD5A49" w14:textId="77777777" w:rsidTr="00483AFC">
        <w:trPr>
          <w:trHeight w:val="620"/>
        </w:trPr>
        <w:tc>
          <w:tcPr>
            <w:tcW w:w="1654" w:type="dxa"/>
          </w:tcPr>
          <w:p w14:paraId="6C767EB4" w14:textId="77777777" w:rsidR="00483AFC" w:rsidRPr="00483AFC" w:rsidRDefault="00483AFC" w:rsidP="000D0DB0">
            <w:pPr>
              <w:rPr>
                <w:b w:val="0"/>
                <w:bCs/>
              </w:rPr>
            </w:pPr>
            <w:proofErr w:type="spellStart"/>
            <w:r w:rsidRPr="00483AFC">
              <w:rPr>
                <w:b w:val="0"/>
                <w:bCs/>
              </w:rPr>
              <w:t>pig_id</w:t>
            </w:r>
            <w:proofErr w:type="spellEnd"/>
          </w:p>
        </w:tc>
        <w:tc>
          <w:tcPr>
            <w:tcW w:w="1038" w:type="dxa"/>
          </w:tcPr>
          <w:p w14:paraId="18E7B8B4" w14:textId="77777777" w:rsidR="00483AFC" w:rsidRPr="00483AFC" w:rsidRDefault="00483AFC" w:rsidP="000D0DB0">
            <w:pPr>
              <w:rPr>
                <w:b w:val="0"/>
                <w:bCs/>
              </w:rPr>
            </w:pPr>
            <w:r w:rsidRPr="00483AFC">
              <w:rPr>
                <w:b w:val="0"/>
                <w:bCs/>
              </w:rPr>
              <w:t>ID of pig where the operation is done</w:t>
            </w:r>
          </w:p>
        </w:tc>
        <w:tc>
          <w:tcPr>
            <w:tcW w:w="707" w:type="dxa"/>
          </w:tcPr>
          <w:p w14:paraId="0CA587DE" w14:textId="77777777" w:rsidR="00483AFC" w:rsidRPr="00483AFC" w:rsidRDefault="00483AFC" w:rsidP="000D0DB0">
            <w:pPr>
              <w:rPr>
                <w:b w:val="0"/>
                <w:bCs/>
              </w:rPr>
            </w:pPr>
            <w:r w:rsidRPr="00483AFC">
              <w:rPr>
                <w:b w:val="0"/>
                <w:bCs/>
              </w:rPr>
              <w:t>varchar</w:t>
            </w:r>
          </w:p>
        </w:tc>
        <w:tc>
          <w:tcPr>
            <w:tcW w:w="702" w:type="dxa"/>
          </w:tcPr>
          <w:p w14:paraId="455A0526" w14:textId="77777777" w:rsidR="00483AFC" w:rsidRPr="00483AFC" w:rsidRDefault="00483AFC" w:rsidP="000D0DB0">
            <w:pPr>
              <w:rPr>
                <w:b w:val="0"/>
                <w:bCs/>
              </w:rPr>
            </w:pPr>
            <w:r w:rsidRPr="00483AFC">
              <w:rPr>
                <w:b w:val="0"/>
                <w:bCs/>
              </w:rPr>
              <w:t>None</w:t>
            </w:r>
          </w:p>
        </w:tc>
        <w:tc>
          <w:tcPr>
            <w:tcW w:w="735" w:type="dxa"/>
          </w:tcPr>
          <w:p w14:paraId="298450CF" w14:textId="77777777" w:rsidR="00483AFC" w:rsidRPr="00483AFC" w:rsidRDefault="00483AFC" w:rsidP="000D0DB0">
            <w:pPr>
              <w:rPr>
                <w:b w:val="0"/>
                <w:bCs/>
              </w:rPr>
            </w:pPr>
            <w:r w:rsidRPr="00483AFC">
              <w:rPr>
                <w:b w:val="0"/>
                <w:bCs/>
              </w:rPr>
              <w:t>false</w:t>
            </w:r>
          </w:p>
        </w:tc>
        <w:tc>
          <w:tcPr>
            <w:tcW w:w="1027" w:type="dxa"/>
          </w:tcPr>
          <w:p w14:paraId="541CCC0C" w14:textId="77777777" w:rsidR="00483AFC" w:rsidRPr="00483AFC" w:rsidRDefault="00483AFC" w:rsidP="000D0DB0">
            <w:pPr>
              <w:rPr>
                <w:b w:val="0"/>
                <w:bCs/>
              </w:rPr>
            </w:pPr>
            <w:r w:rsidRPr="00483AFC">
              <w:rPr>
                <w:b w:val="0"/>
                <w:bCs/>
              </w:rPr>
              <w:t>pig_hkl525</w:t>
            </w:r>
          </w:p>
        </w:tc>
        <w:tc>
          <w:tcPr>
            <w:tcW w:w="1216" w:type="dxa"/>
          </w:tcPr>
          <w:p w14:paraId="6FCCC0B2" w14:textId="77777777" w:rsidR="00483AFC" w:rsidRPr="00483AFC" w:rsidRDefault="00483AFC" w:rsidP="000D0DB0">
            <w:pPr>
              <w:rPr>
                <w:b w:val="0"/>
                <w:bCs/>
              </w:rPr>
            </w:pPr>
            <w:r w:rsidRPr="00483AFC">
              <w:rPr>
                <w:b w:val="0"/>
                <w:bCs/>
              </w:rPr>
              <w:t>Y</w:t>
            </w:r>
          </w:p>
        </w:tc>
        <w:tc>
          <w:tcPr>
            <w:tcW w:w="664" w:type="dxa"/>
          </w:tcPr>
          <w:p w14:paraId="1D0972CA" w14:textId="77777777" w:rsidR="00483AFC" w:rsidRPr="00483AFC" w:rsidRDefault="00483AFC" w:rsidP="000D0DB0">
            <w:pPr>
              <w:rPr>
                <w:b w:val="0"/>
                <w:bCs/>
              </w:rPr>
            </w:pPr>
            <w:r w:rsidRPr="00483AFC">
              <w:rPr>
                <w:b w:val="0"/>
                <w:bCs/>
              </w:rPr>
              <w:t>50</w:t>
            </w:r>
          </w:p>
        </w:tc>
        <w:tc>
          <w:tcPr>
            <w:tcW w:w="903" w:type="dxa"/>
          </w:tcPr>
          <w:p w14:paraId="0E856842" w14:textId="77777777" w:rsidR="00483AFC" w:rsidRPr="00483AFC" w:rsidRDefault="00483AFC" w:rsidP="000D0DB0">
            <w:pPr>
              <w:rPr>
                <w:b w:val="0"/>
                <w:bCs/>
              </w:rPr>
            </w:pPr>
            <w:r w:rsidRPr="00483AFC">
              <w:rPr>
                <w:b w:val="0"/>
                <w:bCs/>
              </w:rPr>
              <w:t>[a-</w:t>
            </w:r>
            <w:proofErr w:type="gramStart"/>
            <w:r w:rsidRPr="00483AFC">
              <w:rPr>
                <w:b w:val="0"/>
                <w:bCs/>
              </w:rPr>
              <w:t>z,A</w:t>
            </w:r>
            <w:proofErr w:type="gramEnd"/>
            <w:r w:rsidRPr="00483AFC">
              <w:rPr>
                <w:b w:val="0"/>
                <w:bCs/>
              </w:rPr>
              <w:t>-Z,0-9]</w:t>
            </w:r>
          </w:p>
        </w:tc>
      </w:tr>
      <w:tr w:rsidR="00483AFC" w14:paraId="2B467FB2" w14:textId="77777777" w:rsidTr="00483AFC">
        <w:trPr>
          <w:trHeight w:val="874"/>
        </w:trPr>
        <w:tc>
          <w:tcPr>
            <w:tcW w:w="1654" w:type="dxa"/>
          </w:tcPr>
          <w:p w14:paraId="487D5FBC" w14:textId="77777777" w:rsidR="00483AFC" w:rsidRPr="00483AFC" w:rsidRDefault="00483AFC" w:rsidP="000D0DB0">
            <w:pPr>
              <w:rPr>
                <w:b w:val="0"/>
                <w:bCs/>
              </w:rPr>
            </w:pPr>
            <w:proofErr w:type="spellStart"/>
            <w:r w:rsidRPr="00483AFC">
              <w:rPr>
                <w:b w:val="0"/>
                <w:bCs/>
              </w:rPr>
              <w:t>operation_item_details</w:t>
            </w:r>
            <w:proofErr w:type="spellEnd"/>
          </w:p>
        </w:tc>
        <w:tc>
          <w:tcPr>
            <w:tcW w:w="1038" w:type="dxa"/>
          </w:tcPr>
          <w:p w14:paraId="0CCE9880" w14:textId="77777777" w:rsidR="00483AFC" w:rsidRPr="00483AFC" w:rsidRDefault="00483AFC" w:rsidP="000D0DB0">
            <w:pPr>
              <w:rPr>
                <w:b w:val="0"/>
                <w:bCs/>
              </w:rPr>
            </w:pPr>
            <w:r w:rsidRPr="00483AFC">
              <w:rPr>
                <w:b w:val="0"/>
                <w:bCs/>
              </w:rPr>
              <w:t>ID of item used in operation</w:t>
            </w:r>
          </w:p>
        </w:tc>
        <w:tc>
          <w:tcPr>
            <w:tcW w:w="707" w:type="dxa"/>
          </w:tcPr>
          <w:p w14:paraId="6CBD1ADF" w14:textId="77777777" w:rsidR="00483AFC" w:rsidRPr="00483AFC" w:rsidRDefault="00483AFC" w:rsidP="000D0DB0">
            <w:pPr>
              <w:rPr>
                <w:b w:val="0"/>
                <w:bCs/>
              </w:rPr>
            </w:pPr>
            <w:r w:rsidRPr="00483AFC">
              <w:rPr>
                <w:b w:val="0"/>
                <w:bCs/>
              </w:rPr>
              <w:t xml:space="preserve">int </w:t>
            </w:r>
          </w:p>
        </w:tc>
        <w:tc>
          <w:tcPr>
            <w:tcW w:w="702" w:type="dxa"/>
          </w:tcPr>
          <w:p w14:paraId="2DBCDBF1" w14:textId="77777777" w:rsidR="00483AFC" w:rsidRPr="00483AFC" w:rsidRDefault="00483AFC" w:rsidP="000D0DB0">
            <w:pPr>
              <w:rPr>
                <w:b w:val="0"/>
                <w:bCs/>
              </w:rPr>
            </w:pPr>
            <w:r w:rsidRPr="00483AFC">
              <w:rPr>
                <w:b w:val="0"/>
                <w:bCs/>
              </w:rPr>
              <w:t xml:space="preserve">None </w:t>
            </w:r>
          </w:p>
        </w:tc>
        <w:tc>
          <w:tcPr>
            <w:tcW w:w="735" w:type="dxa"/>
          </w:tcPr>
          <w:p w14:paraId="414E7B00" w14:textId="77777777" w:rsidR="00483AFC" w:rsidRPr="00483AFC" w:rsidRDefault="00483AFC" w:rsidP="000D0DB0">
            <w:pPr>
              <w:rPr>
                <w:b w:val="0"/>
                <w:bCs/>
              </w:rPr>
            </w:pPr>
            <w:r w:rsidRPr="00483AFC">
              <w:rPr>
                <w:b w:val="0"/>
                <w:bCs/>
              </w:rPr>
              <w:t>false</w:t>
            </w:r>
          </w:p>
        </w:tc>
        <w:tc>
          <w:tcPr>
            <w:tcW w:w="1027" w:type="dxa"/>
          </w:tcPr>
          <w:p w14:paraId="7AD18FA7" w14:textId="77777777" w:rsidR="00483AFC" w:rsidRPr="00483AFC" w:rsidRDefault="00483AFC" w:rsidP="000D0DB0">
            <w:pPr>
              <w:rPr>
                <w:b w:val="0"/>
                <w:bCs/>
              </w:rPr>
            </w:pPr>
            <w:r w:rsidRPr="00483AFC">
              <w:rPr>
                <w:b w:val="0"/>
                <w:bCs/>
              </w:rPr>
              <w:t>1</w:t>
            </w:r>
          </w:p>
        </w:tc>
        <w:tc>
          <w:tcPr>
            <w:tcW w:w="1216" w:type="dxa"/>
          </w:tcPr>
          <w:p w14:paraId="54810602" w14:textId="77777777" w:rsidR="00483AFC" w:rsidRPr="00483AFC" w:rsidRDefault="00483AFC" w:rsidP="000D0DB0">
            <w:pPr>
              <w:rPr>
                <w:b w:val="0"/>
                <w:bCs/>
              </w:rPr>
            </w:pPr>
            <w:r w:rsidRPr="00483AFC">
              <w:rPr>
                <w:b w:val="0"/>
                <w:bCs/>
              </w:rPr>
              <w:t>Y</w:t>
            </w:r>
          </w:p>
        </w:tc>
        <w:tc>
          <w:tcPr>
            <w:tcW w:w="664" w:type="dxa"/>
          </w:tcPr>
          <w:p w14:paraId="74D05CCE" w14:textId="77777777" w:rsidR="00483AFC" w:rsidRPr="00483AFC" w:rsidRDefault="00483AFC" w:rsidP="000D0DB0">
            <w:pPr>
              <w:rPr>
                <w:b w:val="0"/>
                <w:bCs/>
              </w:rPr>
            </w:pPr>
            <w:r w:rsidRPr="00483AFC">
              <w:rPr>
                <w:b w:val="0"/>
                <w:bCs/>
              </w:rPr>
              <w:t>11</w:t>
            </w:r>
          </w:p>
        </w:tc>
        <w:tc>
          <w:tcPr>
            <w:tcW w:w="903" w:type="dxa"/>
          </w:tcPr>
          <w:p w14:paraId="7885421E" w14:textId="77777777" w:rsidR="00483AFC" w:rsidRPr="00483AFC" w:rsidRDefault="00483AFC" w:rsidP="000D0DB0">
            <w:pPr>
              <w:rPr>
                <w:b w:val="0"/>
                <w:bCs/>
              </w:rPr>
            </w:pPr>
            <w:r w:rsidRPr="00483AFC">
              <w:rPr>
                <w:b w:val="0"/>
                <w:bCs/>
              </w:rPr>
              <w:t>[0-9]</w:t>
            </w:r>
          </w:p>
        </w:tc>
      </w:tr>
      <w:tr w:rsidR="00483AFC" w14:paraId="5AE205F3" w14:textId="77777777" w:rsidTr="00483AFC">
        <w:trPr>
          <w:trHeight w:val="1445"/>
        </w:trPr>
        <w:tc>
          <w:tcPr>
            <w:tcW w:w="1654" w:type="dxa"/>
          </w:tcPr>
          <w:p w14:paraId="4A9DA0D0" w14:textId="77777777" w:rsidR="00483AFC" w:rsidRPr="00483AFC" w:rsidRDefault="00483AFC" w:rsidP="000D0DB0">
            <w:pPr>
              <w:rPr>
                <w:b w:val="0"/>
                <w:bCs/>
              </w:rPr>
            </w:pPr>
            <w:proofErr w:type="spellStart"/>
            <w:r w:rsidRPr="00483AFC">
              <w:rPr>
                <w:b w:val="0"/>
                <w:bCs/>
              </w:rPr>
              <w:t>is_exist</w:t>
            </w:r>
            <w:proofErr w:type="spellEnd"/>
          </w:p>
        </w:tc>
        <w:tc>
          <w:tcPr>
            <w:tcW w:w="1038" w:type="dxa"/>
          </w:tcPr>
          <w:p w14:paraId="1C2F1A8A" w14:textId="77777777" w:rsidR="00483AFC" w:rsidRPr="00483AFC" w:rsidRDefault="00483AFC" w:rsidP="000D0DB0">
            <w:pPr>
              <w:rPr>
                <w:b w:val="0"/>
                <w:bCs/>
              </w:rPr>
            </w:pPr>
            <w:r w:rsidRPr="00483AFC">
              <w:rPr>
                <w:b w:val="0"/>
                <w:bCs/>
              </w:rPr>
              <w:t>identify if data should be shown to the users</w:t>
            </w:r>
          </w:p>
        </w:tc>
        <w:tc>
          <w:tcPr>
            <w:tcW w:w="707" w:type="dxa"/>
          </w:tcPr>
          <w:p w14:paraId="5619E4D7" w14:textId="77777777" w:rsidR="00483AFC" w:rsidRPr="00483AFC" w:rsidRDefault="00483AFC" w:rsidP="000D0DB0">
            <w:pPr>
              <w:rPr>
                <w:b w:val="0"/>
                <w:bCs/>
              </w:rPr>
            </w:pPr>
            <w:r w:rsidRPr="00483AFC">
              <w:rPr>
                <w:b w:val="0"/>
                <w:bCs/>
              </w:rPr>
              <w:t>varchar</w:t>
            </w:r>
          </w:p>
        </w:tc>
        <w:tc>
          <w:tcPr>
            <w:tcW w:w="702" w:type="dxa"/>
          </w:tcPr>
          <w:p w14:paraId="3A6CFB99" w14:textId="77777777" w:rsidR="00483AFC" w:rsidRPr="00483AFC" w:rsidRDefault="00483AFC" w:rsidP="000D0DB0">
            <w:pPr>
              <w:rPr>
                <w:b w:val="0"/>
                <w:bCs/>
              </w:rPr>
            </w:pPr>
            <w:r w:rsidRPr="00483AFC">
              <w:rPr>
                <w:b w:val="0"/>
                <w:bCs/>
              </w:rPr>
              <w:t>true</w:t>
            </w:r>
          </w:p>
        </w:tc>
        <w:tc>
          <w:tcPr>
            <w:tcW w:w="735" w:type="dxa"/>
          </w:tcPr>
          <w:p w14:paraId="01FD0137" w14:textId="77777777" w:rsidR="00483AFC" w:rsidRPr="00483AFC" w:rsidRDefault="00483AFC" w:rsidP="000D0DB0">
            <w:pPr>
              <w:rPr>
                <w:b w:val="0"/>
                <w:bCs/>
              </w:rPr>
            </w:pPr>
            <w:r w:rsidRPr="00483AFC">
              <w:rPr>
                <w:b w:val="0"/>
                <w:bCs/>
              </w:rPr>
              <w:t>false</w:t>
            </w:r>
          </w:p>
        </w:tc>
        <w:tc>
          <w:tcPr>
            <w:tcW w:w="1027" w:type="dxa"/>
          </w:tcPr>
          <w:p w14:paraId="62244C48" w14:textId="77777777" w:rsidR="00483AFC" w:rsidRPr="00483AFC" w:rsidRDefault="00483AFC" w:rsidP="000D0DB0">
            <w:pPr>
              <w:rPr>
                <w:b w:val="0"/>
                <w:bCs/>
              </w:rPr>
            </w:pPr>
            <w:r w:rsidRPr="00483AFC">
              <w:rPr>
                <w:b w:val="0"/>
                <w:bCs/>
              </w:rPr>
              <w:t>true</w:t>
            </w:r>
          </w:p>
        </w:tc>
        <w:tc>
          <w:tcPr>
            <w:tcW w:w="1216" w:type="dxa"/>
          </w:tcPr>
          <w:p w14:paraId="258F53EE" w14:textId="77777777" w:rsidR="00483AFC" w:rsidRPr="00483AFC" w:rsidRDefault="00483AFC" w:rsidP="000D0DB0">
            <w:pPr>
              <w:rPr>
                <w:b w:val="0"/>
                <w:bCs/>
              </w:rPr>
            </w:pPr>
            <w:r w:rsidRPr="00483AFC">
              <w:rPr>
                <w:b w:val="0"/>
                <w:bCs/>
              </w:rPr>
              <w:t>Y</w:t>
            </w:r>
          </w:p>
        </w:tc>
        <w:tc>
          <w:tcPr>
            <w:tcW w:w="664" w:type="dxa"/>
          </w:tcPr>
          <w:p w14:paraId="06939FEA" w14:textId="77777777" w:rsidR="00483AFC" w:rsidRPr="00483AFC" w:rsidRDefault="00483AFC" w:rsidP="000D0DB0">
            <w:pPr>
              <w:rPr>
                <w:b w:val="0"/>
                <w:bCs/>
              </w:rPr>
            </w:pPr>
            <w:r w:rsidRPr="00483AFC">
              <w:rPr>
                <w:b w:val="0"/>
                <w:bCs/>
              </w:rPr>
              <w:t>50</w:t>
            </w:r>
          </w:p>
        </w:tc>
        <w:tc>
          <w:tcPr>
            <w:tcW w:w="903" w:type="dxa"/>
          </w:tcPr>
          <w:p w14:paraId="686A8E4D" w14:textId="77777777" w:rsidR="00483AFC" w:rsidRPr="00483AFC" w:rsidRDefault="00483AFC" w:rsidP="000D0DB0">
            <w:pPr>
              <w:rPr>
                <w:b w:val="0"/>
                <w:bCs/>
              </w:rPr>
            </w:pPr>
            <w:r w:rsidRPr="00483AFC">
              <w:rPr>
                <w:b w:val="0"/>
                <w:bCs/>
              </w:rPr>
              <w:t>[a-z]</w:t>
            </w:r>
          </w:p>
        </w:tc>
      </w:tr>
    </w:tbl>
    <w:p w14:paraId="2C0B1D49" w14:textId="77777777" w:rsidR="00483AFC" w:rsidRDefault="00483AFC" w:rsidP="00483AFC"/>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121C3B4A" w14:textId="77777777" w:rsidTr="00483AFC">
        <w:trPr>
          <w:trHeight w:val="281"/>
        </w:trPr>
        <w:tc>
          <w:tcPr>
            <w:tcW w:w="1654" w:type="dxa"/>
          </w:tcPr>
          <w:p w14:paraId="416F4379" w14:textId="77777777" w:rsidR="00483AFC" w:rsidRDefault="00483AFC" w:rsidP="000D0DB0">
            <w:r>
              <w:t>Table Name</w:t>
            </w:r>
          </w:p>
        </w:tc>
        <w:tc>
          <w:tcPr>
            <w:tcW w:w="6995" w:type="dxa"/>
            <w:gridSpan w:val="8"/>
          </w:tcPr>
          <w:p w14:paraId="647C5D82" w14:textId="77777777" w:rsidR="00483AFC" w:rsidRDefault="00483AFC" w:rsidP="000D0DB0">
            <w:proofErr w:type="spellStart"/>
            <w:r>
              <w:t>tbl_medicine_administration_operation_details</w:t>
            </w:r>
            <w:proofErr w:type="spellEnd"/>
          </w:p>
        </w:tc>
      </w:tr>
      <w:tr w:rsidR="00483AFC" w14:paraId="427C4903" w14:textId="77777777" w:rsidTr="00483AFC">
        <w:trPr>
          <w:trHeight w:val="281"/>
        </w:trPr>
        <w:tc>
          <w:tcPr>
            <w:tcW w:w="1654" w:type="dxa"/>
          </w:tcPr>
          <w:p w14:paraId="601B5169" w14:textId="77777777" w:rsidR="00483AFC" w:rsidRDefault="00483AFC" w:rsidP="000D0DB0">
            <w:r>
              <w:t>Description</w:t>
            </w:r>
          </w:p>
        </w:tc>
        <w:tc>
          <w:tcPr>
            <w:tcW w:w="6995" w:type="dxa"/>
            <w:gridSpan w:val="8"/>
          </w:tcPr>
          <w:p w14:paraId="130F0695" w14:textId="77777777" w:rsidR="00483AFC" w:rsidRDefault="00483AFC" w:rsidP="000D0DB0">
            <w:r>
              <w:t xml:space="preserve">This table records the medicine </w:t>
            </w:r>
            <w:proofErr w:type="spellStart"/>
            <w:r>
              <w:t>adminstration</w:t>
            </w:r>
            <w:proofErr w:type="spellEnd"/>
            <w:r>
              <w:t xml:space="preserve"> details of piggery.</w:t>
            </w:r>
          </w:p>
        </w:tc>
      </w:tr>
      <w:tr w:rsidR="00483AFC" w14:paraId="75718424" w14:textId="77777777" w:rsidTr="00483AFC">
        <w:trPr>
          <w:trHeight w:val="269"/>
        </w:trPr>
        <w:tc>
          <w:tcPr>
            <w:tcW w:w="1654" w:type="dxa"/>
          </w:tcPr>
          <w:p w14:paraId="3509CB7C" w14:textId="77777777" w:rsidR="00483AFC" w:rsidRDefault="00483AFC" w:rsidP="000D0DB0">
            <w:r>
              <w:t>Alias</w:t>
            </w:r>
          </w:p>
        </w:tc>
        <w:tc>
          <w:tcPr>
            <w:tcW w:w="6995" w:type="dxa"/>
            <w:gridSpan w:val="8"/>
          </w:tcPr>
          <w:p w14:paraId="53D03441" w14:textId="77777777" w:rsidR="00483AFC" w:rsidRDefault="00483AFC" w:rsidP="000D0DB0">
            <w:r>
              <w:t>None</w:t>
            </w:r>
          </w:p>
        </w:tc>
      </w:tr>
      <w:tr w:rsidR="00483AFC" w14:paraId="35A26CA1" w14:textId="77777777" w:rsidTr="00483AFC">
        <w:trPr>
          <w:trHeight w:val="844"/>
        </w:trPr>
        <w:tc>
          <w:tcPr>
            <w:tcW w:w="1654" w:type="dxa"/>
          </w:tcPr>
          <w:p w14:paraId="1EE753D0" w14:textId="77777777" w:rsidR="00483AFC" w:rsidRDefault="00483AFC" w:rsidP="000D0DB0">
            <w:r>
              <w:t>Attribute Name</w:t>
            </w:r>
          </w:p>
        </w:tc>
        <w:tc>
          <w:tcPr>
            <w:tcW w:w="1038" w:type="dxa"/>
          </w:tcPr>
          <w:p w14:paraId="2B871A6C" w14:textId="77777777" w:rsidR="00483AFC" w:rsidRDefault="00483AFC" w:rsidP="000D0DB0">
            <w:r>
              <w:t>Description</w:t>
            </w:r>
          </w:p>
        </w:tc>
        <w:tc>
          <w:tcPr>
            <w:tcW w:w="707" w:type="dxa"/>
          </w:tcPr>
          <w:p w14:paraId="790D5C20" w14:textId="77777777" w:rsidR="00483AFC" w:rsidRDefault="00483AFC" w:rsidP="000D0DB0">
            <w:r>
              <w:t>Data Type</w:t>
            </w:r>
          </w:p>
        </w:tc>
        <w:tc>
          <w:tcPr>
            <w:tcW w:w="702" w:type="dxa"/>
          </w:tcPr>
          <w:p w14:paraId="10942EFD" w14:textId="77777777" w:rsidR="00483AFC" w:rsidRDefault="00483AFC" w:rsidP="000D0DB0">
            <w:r>
              <w:t>Default Value</w:t>
            </w:r>
          </w:p>
        </w:tc>
        <w:tc>
          <w:tcPr>
            <w:tcW w:w="735" w:type="dxa"/>
          </w:tcPr>
          <w:p w14:paraId="1FDB6106" w14:textId="77777777" w:rsidR="00483AFC" w:rsidRDefault="00483AFC" w:rsidP="000D0DB0">
            <w:r>
              <w:t>Primary Key</w:t>
            </w:r>
          </w:p>
        </w:tc>
        <w:tc>
          <w:tcPr>
            <w:tcW w:w="1027" w:type="dxa"/>
          </w:tcPr>
          <w:p w14:paraId="3E25F71A" w14:textId="77777777" w:rsidR="00483AFC" w:rsidRDefault="00483AFC" w:rsidP="000D0DB0">
            <w:r>
              <w:t>Example</w:t>
            </w:r>
          </w:p>
        </w:tc>
        <w:tc>
          <w:tcPr>
            <w:tcW w:w="1216" w:type="dxa"/>
          </w:tcPr>
          <w:p w14:paraId="518564B4" w14:textId="27E131EB" w:rsidR="00483AFC" w:rsidRDefault="00483AFC" w:rsidP="000D0DB0">
            <w:r>
              <w:t>Not Allowed? (Y/N)</w:t>
            </w:r>
          </w:p>
        </w:tc>
        <w:tc>
          <w:tcPr>
            <w:tcW w:w="664" w:type="dxa"/>
          </w:tcPr>
          <w:p w14:paraId="05753971" w14:textId="77777777" w:rsidR="00483AFC" w:rsidRDefault="00483AFC" w:rsidP="000D0DB0">
            <w:r>
              <w:t>Length</w:t>
            </w:r>
          </w:p>
        </w:tc>
        <w:tc>
          <w:tcPr>
            <w:tcW w:w="903" w:type="dxa"/>
          </w:tcPr>
          <w:p w14:paraId="7D2954AD" w14:textId="77777777" w:rsidR="00483AFC" w:rsidRDefault="00483AFC" w:rsidP="000D0DB0">
            <w:r>
              <w:t>Validation Rules</w:t>
            </w:r>
          </w:p>
        </w:tc>
      </w:tr>
      <w:tr w:rsidR="00483AFC" w14:paraId="0944B363" w14:textId="77777777" w:rsidTr="00483AFC">
        <w:trPr>
          <w:trHeight w:val="562"/>
        </w:trPr>
        <w:tc>
          <w:tcPr>
            <w:tcW w:w="1654" w:type="dxa"/>
          </w:tcPr>
          <w:p w14:paraId="332E3907" w14:textId="77777777" w:rsidR="00483AFC" w:rsidRPr="00483AFC" w:rsidRDefault="00483AFC" w:rsidP="000D0DB0">
            <w:pPr>
              <w:rPr>
                <w:b w:val="0"/>
                <w:bCs/>
              </w:rPr>
            </w:pPr>
            <w:proofErr w:type="spellStart"/>
            <w:r w:rsidRPr="00483AFC">
              <w:rPr>
                <w:b w:val="0"/>
                <w:bCs/>
              </w:rPr>
              <w:t>operation_item_details</w:t>
            </w:r>
            <w:proofErr w:type="spellEnd"/>
          </w:p>
        </w:tc>
        <w:tc>
          <w:tcPr>
            <w:tcW w:w="1038" w:type="dxa"/>
          </w:tcPr>
          <w:p w14:paraId="0F4E8189" w14:textId="77777777" w:rsidR="00483AFC" w:rsidRPr="00483AFC" w:rsidRDefault="00483AFC" w:rsidP="000D0DB0">
            <w:pPr>
              <w:rPr>
                <w:b w:val="0"/>
                <w:bCs/>
              </w:rPr>
            </w:pPr>
            <w:r w:rsidRPr="00483AFC">
              <w:rPr>
                <w:b w:val="0"/>
                <w:bCs/>
              </w:rPr>
              <w:t xml:space="preserve">Unique Identified for operation details </w:t>
            </w:r>
          </w:p>
        </w:tc>
        <w:tc>
          <w:tcPr>
            <w:tcW w:w="707" w:type="dxa"/>
          </w:tcPr>
          <w:p w14:paraId="51CC1CE4" w14:textId="77777777" w:rsidR="00483AFC" w:rsidRPr="00483AFC" w:rsidRDefault="00483AFC" w:rsidP="000D0DB0">
            <w:pPr>
              <w:rPr>
                <w:b w:val="0"/>
                <w:bCs/>
              </w:rPr>
            </w:pPr>
            <w:r w:rsidRPr="00483AFC">
              <w:rPr>
                <w:b w:val="0"/>
                <w:bCs/>
              </w:rPr>
              <w:t>int</w:t>
            </w:r>
          </w:p>
        </w:tc>
        <w:tc>
          <w:tcPr>
            <w:tcW w:w="702" w:type="dxa"/>
          </w:tcPr>
          <w:p w14:paraId="1E7D328B" w14:textId="77777777" w:rsidR="00483AFC" w:rsidRPr="00483AFC" w:rsidRDefault="00483AFC" w:rsidP="000D0DB0">
            <w:pPr>
              <w:rPr>
                <w:b w:val="0"/>
                <w:bCs/>
              </w:rPr>
            </w:pPr>
            <w:r w:rsidRPr="00483AFC">
              <w:rPr>
                <w:b w:val="0"/>
                <w:bCs/>
              </w:rPr>
              <w:t>None</w:t>
            </w:r>
          </w:p>
        </w:tc>
        <w:tc>
          <w:tcPr>
            <w:tcW w:w="735" w:type="dxa"/>
          </w:tcPr>
          <w:p w14:paraId="4408BE8F" w14:textId="77777777" w:rsidR="00483AFC" w:rsidRPr="00483AFC" w:rsidRDefault="00483AFC" w:rsidP="000D0DB0">
            <w:pPr>
              <w:rPr>
                <w:b w:val="0"/>
                <w:bCs/>
              </w:rPr>
            </w:pPr>
            <w:r w:rsidRPr="00483AFC">
              <w:rPr>
                <w:b w:val="0"/>
                <w:bCs/>
              </w:rPr>
              <w:t>true</w:t>
            </w:r>
          </w:p>
        </w:tc>
        <w:tc>
          <w:tcPr>
            <w:tcW w:w="1027" w:type="dxa"/>
          </w:tcPr>
          <w:p w14:paraId="1E835968" w14:textId="77777777" w:rsidR="00483AFC" w:rsidRPr="00483AFC" w:rsidRDefault="00483AFC" w:rsidP="000D0DB0">
            <w:pPr>
              <w:rPr>
                <w:b w:val="0"/>
                <w:bCs/>
              </w:rPr>
            </w:pPr>
            <w:r w:rsidRPr="00483AFC">
              <w:rPr>
                <w:b w:val="0"/>
                <w:bCs/>
              </w:rPr>
              <w:t>1</w:t>
            </w:r>
          </w:p>
        </w:tc>
        <w:tc>
          <w:tcPr>
            <w:tcW w:w="1216" w:type="dxa"/>
          </w:tcPr>
          <w:p w14:paraId="30099C03" w14:textId="77777777" w:rsidR="00483AFC" w:rsidRPr="00483AFC" w:rsidRDefault="00483AFC" w:rsidP="000D0DB0">
            <w:pPr>
              <w:rPr>
                <w:b w:val="0"/>
                <w:bCs/>
              </w:rPr>
            </w:pPr>
            <w:r w:rsidRPr="00483AFC">
              <w:rPr>
                <w:b w:val="0"/>
                <w:bCs/>
              </w:rPr>
              <w:t>N</w:t>
            </w:r>
          </w:p>
        </w:tc>
        <w:tc>
          <w:tcPr>
            <w:tcW w:w="664" w:type="dxa"/>
          </w:tcPr>
          <w:p w14:paraId="7BB2DF86" w14:textId="77777777" w:rsidR="00483AFC" w:rsidRPr="00483AFC" w:rsidRDefault="00483AFC" w:rsidP="000D0DB0">
            <w:pPr>
              <w:rPr>
                <w:b w:val="0"/>
                <w:bCs/>
              </w:rPr>
            </w:pPr>
            <w:r w:rsidRPr="00483AFC">
              <w:rPr>
                <w:b w:val="0"/>
                <w:bCs/>
              </w:rPr>
              <w:t>11</w:t>
            </w:r>
          </w:p>
        </w:tc>
        <w:tc>
          <w:tcPr>
            <w:tcW w:w="903" w:type="dxa"/>
          </w:tcPr>
          <w:p w14:paraId="18361FFA" w14:textId="77777777" w:rsidR="00483AFC" w:rsidRPr="00483AFC" w:rsidRDefault="00483AFC" w:rsidP="000D0DB0">
            <w:pPr>
              <w:rPr>
                <w:b w:val="0"/>
                <w:bCs/>
              </w:rPr>
            </w:pPr>
            <w:r w:rsidRPr="00483AFC">
              <w:rPr>
                <w:b w:val="0"/>
                <w:bCs/>
              </w:rPr>
              <w:t>[0-9]</w:t>
            </w:r>
          </w:p>
          <w:p w14:paraId="6F757CE1" w14:textId="77777777" w:rsidR="00483AFC" w:rsidRPr="00483AFC" w:rsidRDefault="00483AFC" w:rsidP="000D0DB0">
            <w:pPr>
              <w:rPr>
                <w:b w:val="0"/>
                <w:bCs/>
              </w:rPr>
            </w:pPr>
          </w:p>
        </w:tc>
      </w:tr>
      <w:tr w:rsidR="00483AFC" w14:paraId="7E512E46" w14:textId="77777777" w:rsidTr="00483AFC">
        <w:trPr>
          <w:trHeight w:val="844"/>
        </w:trPr>
        <w:tc>
          <w:tcPr>
            <w:tcW w:w="1654" w:type="dxa"/>
          </w:tcPr>
          <w:p w14:paraId="2BA282F4" w14:textId="77777777" w:rsidR="00483AFC" w:rsidRPr="00483AFC" w:rsidRDefault="00483AFC" w:rsidP="000D0DB0">
            <w:pPr>
              <w:rPr>
                <w:b w:val="0"/>
                <w:bCs/>
              </w:rPr>
            </w:pPr>
            <w:proofErr w:type="spellStart"/>
            <w:r w:rsidRPr="00483AFC">
              <w:rPr>
                <w:b w:val="0"/>
                <w:bCs/>
              </w:rPr>
              <w:t>item_tag</w:t>
            </w:r>
            <w:proofErr w:type="spellEnd"/>
          </w:p>
        </w:tc>
        <w:tc>
          <w:tcPr>
            <w:tcW w:w="1038" w:type="dxa"/>
          </w:tcPr>
          <w:p w14:paraId="1486A801" w14:textId="77777777" w:rsidR="00483AFC" w:rsidRPr="00483AFC" w:rsidRDefault="00483AFC" w:rsidP="000D0DB0">
            <w:pPr>
              <w:rPr>
                <w:b w:val="0"/>
                <w:bCs/>
              </w:rPr>
            </w:pPr>
            <w:r w:rsidRPr="00483AFC">
              <w:rPr>
                <w:b w:val="0"/>
                <w:bCs/>
              </w:rPr>
              <w:t>item tag of used item</w:t>
            </w:r>
          </w:p>
        </w:tc>
        <w:tc>
          <w:tcPr>
            <w:tcW w:w="707" w:type="dxa"/>
          </w:tcPr>
          <w:p w14:paraId="0CE7EE48" w14:textId="77777777" w:rsidR="00483AFC" w:rsidRPr="00483AFC" w:rsidRDefault="00483AFC" w:rsidP="000D0DB0">
            <w:pPr>
              <w:rPr>
                <w:b w:val="0"/>
                <w:bCs/>
              </w:rPr>
            </w:pPr>
            <w:r w:rsidRPr="00483AFC">
              <w:rPr>
                <w:b w:val="0"/>
                <w:bCs/>
              </w:rPr>
              <w:t>varchar</w:t>
            </w:r>
          </w:p>
        </w:tc>
        <w:tc>
          <w:tcPr>
            <w:tcW w:w="702" w:type="dxa"/>
          </w:tcPr>
          <w:p w14:paraId="38ACF14F" w14:textId="77777777" w:rsidR="00483AFC" w:rsidRPr="00483AFC" w:rsidRDefault="00483AFC" w:rsidP="000D0DB0">
            <w:pPr>
              <w:rPr>
                <w:b w:val="0"/>
                <w:bCs/>
              </w:rPr>
            </w:pPr>
            <w:r w:rsidRPr="00483AFC">
              <w:rPr>
                <w:b w:val="0"/>
                <w:bCs/>
              </w:rPr>
              <w:t>None</w:t>
            </w:r>
          </w:p>
        </w:tc>
        <w:tc>
          <w:tcPr>
            <w:tcW w:w="735" w:type="dxa"/>
          </w:tcPr>
          <w:p w14:paraId="5DB24388" w14:textId="77777777" w:rsidR="00483AFC" w:rsidRPr="00483AFC" w:rsidRDefault="00483AFC" w:rsidP="000D0DB0">
            <w:pPr>
              <w:rPr>
                <w:b w:val="0"/>
                <w:bCs/>
              </w:rPr>
            </w:pPr>
            <w:r w:rsidRPr="00483AFC">
              <w:rPr>
                <w:b w:val="0"/>
                <w:bCs/>
              </w:rPr>
              <w:t xml:space="preserve">false </w:t>
            </w:r>
          </w:p>
        </w:tc>
        <w:tc>
          <w:tcPr>
            <w:tcW w:w="1027" w:type="dxa"/>
          </w:tcPr>
          <w:p w14:paraId="1AD59E76" w14:textId="77777777" w:rsidR="00483AFC" w:rsidRPr="00483AFC" w:rsidRDefault="00483AFC" w:rsidP="000D0DB0">
            <w:pPr>
              <w:rPr>
                <w:b w:val="0"/>
                <w:bCs/>
              </w:rPr>
            </w:pPr>
            <w:r w:rsidRPr="00483AFC">
              <w:rPr>
                <w:b w:val="0"/>
                <w:bCs/>
              </w:rPr>
              <w:t>2</w:t>
            </w:r>
          </w:p>
        </w:tc>
        <w:tc>
          <w:tcPr>
            <w:tcW w:w="1216" w:type="dxa"/>
          </w:tcPr>
          <w:p w14:paraId="102CD77B" w14:textId="77777777" w:rsidR="00483AFC" w:rsidRPr="00483AFC" w:rsidRDefault="00483AFC" w:rsidP="000D0DB0">
            <w:pPr>
              <w:rPr>
                <w:b w:val="0"/>
                <w:bCs/>
              </w:rPr>
            </w:pPr>
            <w:r w:rsidRPr="00483AFC">
              <w:rPr>
                <w:b w:val="0"/>
                <w:bCs/>
              </w:rPr>
              <w:t>Y</w:t>
            </w:r>
          </w:p>
        </w:tc>
        <w:tc>
          <w:tcPr>
            <w:tcW w:w="664" w:type="dxa"/>
          </w:tcPr>
          <w:p w14:paraId="23534F85" w14:textId="77777777" w:rsidR="00483AFC" w:rsidRPr="00483AFC" w:rsidRDefault="00483AFC" w:rsidP="000D0DB0">
            <w:pPr>
              <w:rPr>
                <w:b w:val="0"/>
                <w:bCs/>
              </w:rPr>
            </w:pPr>
            <w:r w:rsidRPr="00483AFC">
              <w:rPr>
                <w:b w:val="0"/>
                <w:bCs/>
              </w:rPr>
              <w:t>50</w:t>
            </w:r>
          </w:p>
        </w:tc>
        <w:tc>
          <w:tcPr>
            <w:tcW w:w="903" w:type="dxa"/>
          </w:tcPr>
          <w:p w14:paraId="4E1E5FE2" w14:textId="77777777" w:rsidR="00483AFC" w:rsidRPr="00483AFC" w:rsidRDefault="00483AFC" w:rsidP="000D0DB0">
            <w:pPr>
              <w:rPr>
                <w:b w:val="0"/>
                <w:bCs/>
              </w:rPr>
            </w:pPr>
            <w:r w:rsidRPr="00483AFC">
              <w:rPr>
                <w:b w:val="0"/>
                <w:bCs/>
              </w:rPr>
              <w:t>[0-9]</w:t>
            </w:r>
          </w:p>
        </w:tc>
      </w:tr>
      <w:tr w:rsidR="00483AFC" w14:paraId="051049E5" w14:textId="77777777" w:rsidTr="00483AFC">
        <w:trPr>
          <w:trHeight w:val="831"/>
        </w:trPr>
        <w:tc>
          <w:tcPr>
            <w:tcW w:w="1654" w:type="dxa"/>
          </w:tcPr>
          <w:p w14:paraId="0B693715" w14:textId="77777777" w:rsidR="00483AFC" w:rsidRPr="00483AFC" w:rsidRDefault="00483AFC" w:rsidP="000D0DB0">
            <w:pPr>
              <w:rPr>
                <w:b w:val="0"/>
                <w:bCs/>
              </w:rPr>
            </w:pPr>
            <w:r w:rsidRPr="00483AFC">
              <w:rPr>
                <w:b w:val="0"/>
                <w:bCs/>
              </w:rPr>
              <w:lastRenderedPageBreak/>
              <w:t>item quantity</w:t>
            </w:r>
          </w:p>
        </w:tc>
        <w:tc>
          <w:tcPr>
            <w:tcW w:w="1038" w:type="dxa"/>
          </w:tcPr>
          <w:p w14:paraId="5E72D9A6" w14:textId="77777777" w:rsidR="00483AFC" w:rsidRPr="00483AFC" w:rsidRDefault="00483AFC" w:rsidP="000D0DB0">
            <w:pPr>
              <w:rPr>
                <w:b w:val="0"/>
                <w:bCs/>
              </w:rPr>
            </w:pPr>
            <w:r w:rsidRPr="00483AFC">
              <w:rPr>
                <w:b w:val="0"/>
                <w:bCs/>
              </w:rPr>
              <w:t>quantity of item used</w:t>
            </w:r>
          </w:p>
        </w:tc>
        <w:tc>
          <w:tcPr>
            <w:tcW w:w="707" w:type="dxa"/>
          </w:tcPr>
          <w:p w14:paraId="771497E8" w14:textId="77777777" w:rsidR="00483AFC" w:rsidRPr="00483AFC" w:rsidRDefault="00483AFC" w:rsidP="000D0DB0">
            <w:pPr>
              <w:rPr>
                <w:b w:val="0"/>
                <w:bCs/>
              </w:rPr>
            </w:pPr>
            <w:r w:rsidRPr="00483AFC">
              <w:rPr>
                <w:b w:val="0"/>
                <w:bCs/>
              </w:rPr>
              <w:t>double</w:t>
            </w:r>
          </w:p>
        </w:tc>
        <w:tc>
          <w:tcPr>
            <w:tcW w:w="702" w:type="dxa"/>
          </w:tcPr>
          <w:p w14:paraId="6C14A0FB" w14:textId="77777777" w:rsidR="00483AFC" w:rsidRPr="00483AFC" w:rsidRDefault="00483AFC" w:rsidP="000D0DB0">
            <w:pPr>
              <w:rPr>
                <w:b w:val="0"/>
                <w:bCs/>
              </w:rPr>
            </w:pPr>
            <w:r w:rsidRPr="00483AFC">
              <w:rPr>
                <w:b w:val="0"/>
                <w:bCs/>
              </w:rPr>
              <w:t>None</w:t>
            </w:r>
          </w:p>
        </w:tc>
        <w:tc>
          <w:tcPr>
            <w:tcW w:w="735" w:type="dxa"/>
          </w:tcPr>
          <w:p w14:paraId="6E70A734" w14:textId="77777777" w:rsidR="00483AFC" w:rsidRPr="00483AFC" w:rsidRDefault="00483AFC" w:rsidP="000D0DB0">
            <w:pPr>
              <w:rPr>
                <w:b w:val="0"/>
                <w:bCs/>
              </w:rPr>
            </w:pPr>
            <w:r w:rsidRPr="00483AFC">
              <w:rPr>
                <w:b w:val="0"/>
                <w:bCs/>
              </w:rPr>
              <w:t>false</w:t>
            </w:r>
          </w:p>
        </w:tc>
        <w:tc>
          <w:tcPr>
            <w:tcW w:w="1027" w:type="dxa"/>
          </w:tcPr>
          <w:p w14:paraId="72CB76FD" w14:textId="77777777" w:rsidR="00483AFC" w:rsidRPr="00483AFC" w:rsidRDefault="00483AFC" w:rsidP="000D0DB0">
            <w:pPr>
              <w:rPr>
                <w:b w:val="0"/>
                <w:bCs/>
              </w:rPr>
            </w:pPr>
            <w:r w:rsidRPr="00483AFC">
              <w:rPr>
                <w:b w:val="0"/>
                <w:bCs/>
              </w:rPr>
              <w:t>0.5</w:t>
            </w:r>
          </w:p>
        </w:tc>
        <w:tc>
          <w:tcPr>
            <w:tcW w:w="1216" w:type="dxa"/>
          </w:tcPr>
          <w:p w14:paraId="02A0C6EB" w14:textId="77777777" w:rsidR="00483AFC" w:rsidRPr="00483AFC" w:rsidRDefault="00483AFC" w:rsidP="000D0DB0">
            <w:pPr>
              <w:rPr>
                <w:b w:val="0"/>
                <w:bCs/>
              </w:rPr>
            </w:pPr>
            <w:r w:rsidRPr="00483AFC">
              <w:rPr>
                <w:b w:val="0"/>
                <w:bCs/>
              </w:rPr>
              <w:t>Y</w:t>
            </w:r>
          </w:p>
        </w:tc>
        <w:tc>
          <w:tcPr>
            <w:tcW w:w="664" w:type="dxa"/>
          </w:tcPr>
          <w:p w14:paraId="6CFBD459" w14:textId="77777777" w:rsidR="00483AFC" w:rsidRPr="00483AFC" w:rsidRDefault="00483AFC" w:rsidP="000D0DB0">
            <w:pPr>
              <w:rPr>
                <w:b w:val="0"/>
                <w:bCs/>
              </w:rPr>
            </w:pPr>
          </w:p>
        </w:tc>
        <w:tc>
          <w:tcPr>
            <w:tcW w:w="903" w:type="dxa"/>
          </w:tcPr>
          <w:p w14:paraId="140E5645" w14:textId="77777777" w:rsidR="00483AFC" w:rsidRPr="00483AFC" w:rsidRDefault="00483AFC" w:rsidP="000D0DB0">
            <w:pPr>
              <w:rPr>
                <w:b w:val="0"/>
                <w:bCs/>
              </w:rPr>
            </w:pPr>
            <w:r w:rsidRPr="00483AFC">
              <w:rPr>
                <w:b w:val="0"/>
                <w:bCs/>
              </w:rPr>
              <w:t>A-Z/-0-9]</w:t>
            </w:r>
          </w:p>
        </w:tc>
      </w:tr>
      <w:tr w:rsidR="00483AFC" w14:paraId="0C7ABF45" w14:textId="77777777" w:rsidTr="00483AFC">
        <w:trPr>
          <w:trHeight w:val="598"/>
        </w:trPr>
        <w:tc>
          <w:tcPr>
            <w:tcW w:w="1654" w:type="dxa"/>
          </w:tcPr>
          <w:p w14:paraId="5CEF8BD7" w14:textId="77777777" w:rsidR="00483AFC" w:rsidRPr="00483AFC" w:rsidRDefault="00483AFC" w:rsidP="000D0DB0">
            <w:pPr>
              <w:rPr>
                <w:b w:val="0"/>
                <w:bCs/>
              </w:rPr>
            </w:pPr>
            <w:r w:rsidRPr="00483AFC">
              <w:rPr>
                <w:b w:val="0"/>
                <w:bCs/>
              </w:rPr>
              <w:t>item _unit</w:t>
            </w:r>
          </w:p>
        </w:tc>
        <w:tc>
          <w:tcPr>
            <w:tcW w:w="1038" w:type="dxa"/>
          </w:tcPr>
          <w:p w14:paraId="6CD4930A" w14:textId="77777777" w:rsidR="00483AFC" w:rsidRPr="00483AFC" w:rsidRDefault="00483AFC" w:rsidP="000D0DB0">
            <w:pPr>
              <w:rPr>
                <w:b w:val="0"/>
                <w:bCs/>
              </w:rPr>
            </w:pPr>
            <w:r w:rsidRPr="00483AFC">
              <w:rPr>
                <w:b w:val="0"/>
                <w:bCs/>
              </w:rPr>
              <w:t>unit of item used in operation</w:t>
            </w:r>
          </w:p>
        </w:tc>
        <w:tc>
          <w:tcPr>
            <w:tcW w:w="707" w:type="dxa"/>
          </w:tcPr>
          <w:p w14:paraId="3219E1F7" w14:textId="77777777" w:rsidR="00483AFC" w:rsidRPr="00483AFC" w:rsidRDefault="00483AFC" w:rsidP="000D0DB0">
            <w:pPr>
              <w:rPr>
                <w:b w:val="0"/>
                <w:bCs/>
              </w:rPr>
            </w:pPr>
            <w:r w:rsidRPr="00483AFC">
              <w:rPr>
                <w:b w:val="0"/>
                <w:bCs/>
              </w:rPr>
              <w:t>varchar</w:t>
            </w:r>
          </w:p>
        </w:tc>
        <w:tc>
          <w:tcPr>
            <w:tcW w:w="702" w:type="dxa"/>
          </w:tcPr>
          <w:p w14:paraId="25FE99F9" w14:textId="77777777" w:rsidR="00483AFC" w:rsidRPr="00483AFC" w:rsidRDefault="00483AFC" w:rsidP="000D0DB0">
            <w:pPr>
              <w:rPr>
                <w:b w:val="0"/>
                <w:bCs/>
              </w:rPr>
            </w:pPr>
            <w:r w:rsidRPr="00483AFC">
              <w:rPr>
                <w:b w:val="0"/>
                <w:bCs/>
              </w:rPr>
              <w:t>None</w:t>
            </w:r>
          </w:p>
        </w:tc>
        <w:tc>
          <w:tcPr>
            <w:tcW w:w="735" w:type="dxa"/>
          </w:tcPr>
          <w:p w14:paraId="3365A5BF" w14:textId="77777777" w:rsidR="00483AFC" w:rsidRPr="00483AFC" w:rsidRDefault="00483AFC" w:rsidP="000D0DB0">
            <w:pPr>
              <w:rPr>
                <w:b w:val="0"/>
                <w:bCs/>
              </w:rPr>
            </w:pPr>
            <w:r w:rsidRPr="00483AFC">
              <w:rPr>
                <w:b w:val="0"/>
                <w:bCs/>
              </w:rPr>
              <w:t>false</w:t>
            </w:r>
          </w:p>
        </w:tc>
        <w:tc>
          <w:tcPr>
            <w:tcW w:w="1027" w:type="dxa"/>
          </w:tcPr>
          <w:p w14:paraId="5D946461" w14:textId="77777777" w:rsidR="00483AFC" w:rsidRPr="00483AFC" w:rsidRDefault="00483AFC" w:rsidP="000D0DB0">
            <w:pPr>
              <w:rPr>
                <w:b w:val="0"/>
                <w:bCs/>
              </w:rPr>
            </w:pPr>
            <w:r w:rsidRPr="00483AFC">
              <w:rPr>
                <w:b w:val="0"/>
                <w:bCs/>
              </w:rPr>
              <w:t>g</w:t>
            </w:r>
          </w:p>
        </w:tc>
        <w:tc>
          <w:tcPr>
            <w:tcW w:w="1216" w:type="dxa"/>
          </w:tcPr>
          <w:p w14:paraId="20DBCED5" w14:textId="77777777" w:rsidR="00483AFC" w:rsidRPr="00483AFC" w:rsidRDefault="00483AFC" w:rsidP="000D0DB0">
            <w:pPr>
              <w:rPr>
                <w:b w:val="0"/>
                <w:bCs/>
              </w:rPr>
            </w:pPr>
            <w:r w:rsidRPr="00483AFC">
              <w:rPr>
                <w:b w:val="0"/>
                <w:bCs/>
              </w:rPr>
              <w:t>Y</w:t>
            </w:r>
          </w:p>
        </w:tc>
        <w:tc>
          <w:tcPr>
            <w:tcW w:w="664" w:type="dxa"/>
          </w:tcPr>
          <w:p w14:paraId="2B9A82F1" w14:textId="77777777" w:rsidR="00483AFC" w:rsidRPr="00483AFC" w:rsidRDefault="00483AFC" w:rsidP="000D0DB0">
            <w:pPr>
              <w:rPr>
                <w:b w:val="0"/>
                <w:bCs/>
              </w:rPr>
            </w:pPr>
            <w:r w:rsidRPr="00483AFC">
              <w:rPr>
                <w:b w:val="0"/>
                <w:bCs/>
              </w:rPr>
              <w:t>50</w:t>
            </w:r>
          </w:p>
        </w:tc>
        <w:tc>
          <w:tcPr>
            <w:tcW w:w="903" w:type="dxa"/>
          </w:tcPr>
          <w:p w14:paraId="619E2EEA" w14:textId="77777777" w:rsidR="00483AFC" w:rsidRPr="00483AFC" w:rsidRDefault="00483AFC" w:rsidP="000D0DB0">
            <w:pPr>
              <w:rPr>
                <w:b w:val="0"/>
                <w:bCs/>
              </w:rPr>
            </w:pPr>
            <w:r w:rsidRPr="00483AFC">
              <w:rPr>
                <w:b w:val="0"/>
                <w:bCs/>
              </w:rPr>
              <w:t>[a-z]</w:t>
            </w:r>
          </w:p>
        </w:tc>
      </w:tr>
      <w:tr w:rsidR="00483AFC" w14:paraId="2CE74735" w14:textId="77777777" w:rsidTr="00483AFC">
        <w:trPr>
          <w:trHeight w:val="598"/>
        </w:trPr>
        <w:tc>
          <w:tcPr>
            <w:tcW w:w="1654" w:type="dxa"/>
          </w:tcPr>
          <w:p w14:paraId="5C0881FF" w14:textId="77777777" w:rsidR="00483AFC" w:rsidRPr="00483AFC" w:rsidRDefault="00483AFC" w:rsidP="000D0DB0">
            <w:pPr>
              <w:rPr>
                <w:b w:val="0"/>
                <w:bCs/>
              </w:rPr>
            </w:pPr>
            <w:proofErr w:type="spellStart"/>
            <w:r w:rsidRPr="00483AFC">
              <w:rPr>
                <w:b w:val="0"/>
                <w:bCs/>
              </w:rPr>
              <w:t>is_exist</w:t>
            </w:r>
            <w:proofErr w:type="spellEnd"/>
          </w:p>
        </w:tc>
        <w:tc>
          <w:tcPr>
            <w:tcW w:w="1038" w:type="dxa"/>
          </w:tcPr>
          <w:p w14:paraId="4D6FFBDD" w14:textId="77777777" w:rsidR="00483AFC" w:rsidRPr="00483AFC" w:rsidRDefault="00483AFC" w:rsidP="000D0DB0">
            <w:pPr>
              <w:rPr>
                <w:b w:val="0"/>
                <w:bCs/>
              </w:rPr>
            </w:pPr>
            <w:r w:rsidRPr="00483AFC">
              <w:rPr>
                <w:b w:val="0"/>
                <w:bCs/>
              </w:rPr>
              <w:t>identify if data should be shown to users</w:t>
            </w:r>
          </w:p>
        </w:tc>
        <w:tc>
          <w:tcPr>
            <w:tcW w:w="707" w:type="dxa"/>
          </w:tcPr>
          <w:p w14:paraId="5C1E1A29" w14:textId="77777777" w:rsidR="00483AFC" w:rsidRPr="00483AFC" w:rsidRDefault="00483AFC" w:rsidP="000D0DB0">
            <w:pPr>
              <w:rPr>
                <w:b w:val="0"/>
                <w:bCs/>
              </w:rPr>
            </w:pPr>
            <w:r w:rsidRPr="00483AFC">
              <w:rPr>
                <w:b w:val="0"/>
                <w:bCs/>
              </w:rPr>
              <w:t>varchar</w:t>
            </w:r>
          </w:p>
        </w:tc>
        <w:tc>
          <w:tcPr>
            <w:tcW w:w="702" w:type="dxa"/>
          </w:tcPr>
          <w:p w14:paraId="09DE7EAD" w14:textId="77777777" w:rsidR="00483AFC" w:rsidRPr="00483AFC" w:rsidRDefault="00483AFC" w:rsidP="000D0DB0">
            <w:pPr>
              <w:rPr>
                <w:b w:val="0"/>
                <w:bCs/>
              </w:rPr>
            </w:pPr>
            <w:r w:rsidRPr="00483AFC">
              <w:rPr>
                <w:b w:val="0"/>
                <w:bCs/>
              </w:rPr>
              <w:t>true</w:t>
            </w:r>
          </w:p>
        </w:tc>
        <w:tc>
          <w:tcPr>
            <w:tcW w:w="735" w:type="dxa"/>
          </w:tcPr>
          <w:p w14:paraId="37AE55EA" w14:textId="77777777" w:rsidR="00483AFC" w:rsidRPr="00483AFC" w:rsidRDefault="00483AFC" w:rsidP="000D0DB0">
            <w:pPr>
              <w:rPr>
                <w:b w:val="0"/>
                <w:bCs/>
              </w:rPr>
            </w:pPr>
            <w:r w:rsidRPr="00483AFC">
              <w:rPr>
                <w:b w:val="0"/>
                <w:bCs/>
              </w:rPr>
              <w:t>false</w:t>
            </w:r>
          </w:p>
        </w:tc>
        <w:tc>
          <w:tcPr>
            <w:tcW w:w="1027" w:type="dxa"/>
          </w:tcPr>
          <w:p w14:paraId="3622CC26" w14:textId="77777777" w:rsidR="00483AFC" w:rsidRPr="00483AFC" w:rsidRDefault="00483AFC" w:rsidP="000D0DB0">
            <w:pPr>
              <w:rPr>
                <w:b w:val="0"/>
                <w:bCs/>
              </w:rPr>
            </w:pPr>
            <w:r w:rsidRPr="00483AFC">
              <w:rPr>
                <w:b w:val="0"/>
                <w:bCs/>
              </w:rPr>
              <w:t>true</w:t>
            </w:r>
          </w:p>
        </w:tc>
        <w:tc>
          <w:tcPr>
            <w:tcW w:w="1216" w:type="dxa"/>
          </w:tcPr>
          <w:p w14:paraId="6FFE94FC" w14:textId="77777777" w:rsidR="00483AFC" w:rsidRPr="00483AFC" w:rsidRDefault="00483AFC" w:rsidP="000D0DB0">
            <w:pPr>
              <w:rPr>
                <w:b w:val="0"/>
                <w:bCs/>
              </w:rPr>
            </w:pPr>
            <w:r w:rsidRPr="00483AFC">
              <w:rPr>
                <w:b w:val="0"/>
                <w:bCs/>
              </w:rPr>
              <w:t>Y</w:t>
            </w:r>
          </w:p>
        </w:tc>
        <w:tc>
          <w:tcPr>
            <w:tcW w:w="664" w:type="dxa"/>
          </w:tcPr>
          <w:p w14:paraId="14A676D2" w14:textId="77777777" w:rsidR="00483AFC" w:rsidRPr="00483AFC" w:rsidRDefault="00483AFC" w:rsidP="000D0DB0">
            <w:pPr>
              <w:rPr>
                <w:b w:val="0"/>
                <w:bCs/>
              </w:rPr>
            </w:pPr>
            <w:r w:rsidRPr="00483AFC">
              <w:rPr>
                <w:b w:val="0"/>
                <w:bCs/>
              </w:rPr>
              <w:t>50</w:t>
            </w:r>
          </w:p>
        </w:tc>
        <w:tc>
          <w:tcPr>
            <w:tcW w:w="903" w:type="dxa"/>
          </w:tcPr>
          <w:p w14:paraId="5128FFB9" w14:textId="77777777" w:rsidR="00483AFC" w:rsidRPr="00483AFC" w:rsidRDefault="00483AFC" w:rsidP="000D0DB0">
            <w:pPr>
              <w:rPr>
                <w:b w:val="0"/>
                <w:bCs/>
              </w:rPr>
            </w:pPr>
            <w:r w:rsidRPr="00483AFC">
              <w:rPr>
                <w:b w:val="0"/>
                <w:bCs/>
              </w:rPr>
              <w:t>[a-z]</w:t>
            </w:r>
          </w:p>
        </w:tc>
      </w:tr>
    </w:tbl>
    <w:p w14:paraId="3FA37E6A" w14:textId="77777777" w:rsidR="00483AFC" w:rsidRDefault="00483AFC" w:rsidP="00483AFC"/>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2536EA12" w14:textId="77777777" w:rsidTr="00483AFC">
        <w:trPr>
          <w:trHeight w:val="309"/>
        </w:trPr>
        <w:tc>
          <w:tcPr>
            <w:tcW w:w="1654" w:type="dxa"/>
          </w:tcPr>
          <w:p w14:paraId="7E359141" w14:textId="77777777" w:rsidR="00483AFC" w:rsidRDefault="00483AFC" w:rsidP="000D0DB0">
            <w:r>
              <w:t>Table Name</w:t>
            </w:r>
          </w:p>
        </w:tc>
        <w:tc>
          <w:tcPr>
            <w:tcW w:w="6995" w:type="dxa"/>
            <w:gridSpan w:val="8"/>
          </w:tcPr>
          <w:p w14:paraId="68126844" w14:textId="77777777" w:rsidR="00483AFC" w:rsidRDefault="00483AFC" w:rsidP="000D0DB0">
            <w:proofErr w:type="spellStart"/>
            <w:r>
              <w:t>tbl_vaccination</w:t>
            </w:r>
            <w:proofErr w:type="spellEnd"/>
          </w:p>
        </w:tc>
      </w:tr>
      <w:tr w:rsidR="00483AFC" w14:paraId="7CE74FFB" w14:textId="77777777" w:rsidTr="00483AFC">
        <w:trPr>
          <w:trHeight w:val="309"/>
        </w:trPr>
        <w:tc>
          <w:tcPr>
            <w:tcW w:w="1654" w:type="dxa"/>
          </w:tcPr>
          <w:p w14:paraId="46BE878F" w14:textId="77777777" w:rsidR="00483AFC" w:rsidRDefault="00483AFC" w:rsidP="000D0DB0">
            <w:r>
              <w:t>Description</w:t>
            </w:r>
          </w:p>
        </w:tc>
        <w:tc>
          <w:tcPr>
            <w:tcW w:w="6995" w:type="dxa"/>
            <w:gridSpan w:val="8"/>
          </w:tcPr>
          <w:p w14:paraId="16635CAE" w14:textId="77777777" w:rsidR="00483AFC" w:rsidRDefault="00483AFC" w:rsidP="000D0DB0">
            <w:r>
              <w:t>This table record the vaccination operation of the piggery.</w:t>
            </w:r>
          </w:p>
        </w:tc>
      </w:tr>
      <w:tr w:rsidR="00483AFC" w14:paraId="76EC1830" w14:textId="77777777" w:rsidTr="00483AFC">
        <w:trPr>
          <w:trHeight w:val="295"/>
        </w:trPr>
        <w:tc>
          <w:tcPr>
            <w:tcW w:w="1654" w:type="dxa"/>
          </w:tcPr>
          <w:p w14:paraId="50F4490B" w14:textId="77777777" w:rsidR="00483AFC" w:rsidRDefault="00483AFC" w:rsidP="000D0DB0">
            <w:r>
              <w:t>Alias</w:t>
            </w:r>
          </w:p>
        </w:tc>
        <w:tc>
          <w:tcPr>
            <w:tcW w:w="6995" w:type="dxa"/>
            <w:gridSpan w:val="8"/>
          </w:tcPr>
          <w:p w14:paraId="46A30463" w14:textId="77777777" w:rsidR="00483AFC" w:rsidRDefault="00483AFC" w:rsidP="000D0DB0">
            <w:r>
              <w:t>None</w:t>
            </w:r>
          </w:p>
        </w:tc>
      </w:tr>
      <w:tr w:rsidR="00483AFC" w14:paraId="2A10862D" w14:textId="77777777" w:rsidTr="00483AFC">
        <w:trPr>
          <w:trHeight w:val="927"/>
        </w:trPr>
        <w:tc>
          <w:tcPr>
            <w:tcW w:w="1654" w:type="dxa"/>
          </w:tcPr>
          <w:p w14:paraId="5A68DB8D" w14:textId="77777777" w:rsidR="00483AFC" w:rsidRDefault="00483AFC" w:rsidP="000D0DB0">
            <w:r>
              <w:t>Attribute Name</w:t>
            </w:r>
          </w:p>
        </w:tc>
        <w:tc>
          <w:tcPr>
            <w:tcW w:w="1038" w:type="dxa"/>
          </w:tcPr>
          <w:p w14:paraId="03BBA2A4" w14:textId="77777777" w:rsidR="00483AFC" w:rsidRDefault="00483AFC" w:rsidP="000D0DB0">
            <w:r>
              <w:t>Description</w:t>
            </w:r>
          </w:p>
        </w:tc>
        <w:tc>
          <w:tcPr>
            <w:tcW w:w="707" w:type="dxa"/>
          </w:tcPr>
          <w:p w14:paraId="505B2F11" w14:textId="77777777" w:rsidR="00483AFC" w:rsidRDefault="00483AFC" w:rsidP="000D0DB0">
            <w:r>
              <w:t>Data Type</w:t>
            </w:r>
          </w:p>
        </w:tc>
        <w:tc>
          <w:tcPr>
            <w:tcW w:w="702" w:type="dxa"/>
          </w:tcPr>
          <w:p w14:paraId="55296F93" w14:textId="77777777" w:rsidR="00483AFC" w:rsidRDefault="00483AFC" w:rsidP="000D0DB0">
            <w:r>
              <w:t>Default Value</w:t>
            </w:r>
          </w:p>
        </w:tc>
        <w:tc>
          <w:tcPr>
            <w:tcW w:w="735" w:type="dxa"/>
          </w:tcPr>
          <w:p w14:paraId="31AA306C" w14:textId="77777777" w:rsidR="00483AFC" w:rsidRDefault="00483AFC" w:rsidP="000D0DB0">
            <w:r>
              <w:t>Primary Key</w:t>
            </w:r>
          </w:p>
        </w:tc>
        <w:tc>
          <w:tcPr>
            <w:tcW w:w="1027" w:type="dxa"/>
          </w:tcPr>
          <w:p w14:paraId="691066CA" w14:textId="77777777" w:rsidR="00483AFC" w:rsidRDefault="00483AFC" w:rsidP="000D0DB0">
            <w:r>
              <w:t>Example</w:t>
            </w:r>
          </w:p>
        </w:tc>
        <w:tc>
          <w:tcPr>
            <w:tcW w:w="1216" w:type="dxa"/>
          </w:tcPr>
          <w:p w14:paraId="35443F21" w14:textId="48D91203" w:rsidR="00483AFC" w:rsidRDefault="00483AFC" w:rsidP="000D0DB0">
            <w:r>
              <w:t>Not Allowed? (Y/N)</w:t>
            </w:r>
          </w:p>
        </w:tc>
        <w:tc>
          <w:tcPr>
            <w:tcW w:w="664" w:type="dxa"/>
          </w:tcPr>
          <w:p w14:paraId="1636B679" w14:textId="77777777" w:rsidR="00483AFC" w:rsidRDefault="00483AFC" w:rsidP="000D0DB0">
            <w:r>
              <w:t>Length</w:t>
            </w:r>
          </w:p>
        </w:tc>
        <w:tc>
          <w:tcPr>
            <w:tcW w:w="903" w:type="dxa"/>
          </w:tcPr>
          <w:p w14:paraId="4C02FF7F" w14:textId="77777777" w:rsidR="00483AFC" w:rsidRDefault="00483AFC" w:rsidP="000D0DB0">
            <w:r>
              <w:t>Validation Rules</w:t>
            </w:r>
          </w:p>
        </w:tc>
      </w:tr>
      <w:tr w:rsidR="00483AFC" w14:paraId="6948B379" w14:textId="77777777" w:rsidTr="00483AFC">
        <w:trPr>
          <w:trHeight w:val="1236"/>
        </w:trPr>
        <w:tc>
          <w:tcPr>
            <w:tcW w:w="1654" w:type="dxa"/>
          </w:tcPr>
          <w:p w14:paraId="56F83A6C" w14:textId="77777777" w:rsidR="00483AFC" w:rsidRPr="00483AFC" w:rsidRDefault="00483AFC" w:rsidP="000D0DB0">
            <w:pPr>
              <w:rPr>
                <w:b w:val="0"/>
                <w:bCs/>
              </w:rPr>
            </w:pPr>
            <w:proofErr w:type="spellStart"/>
            <w:r w:rsidRPr="00483AFC">
              <w:rPr>
                <w:b w:val="0"/>
                <w:bCs/>
              </w:rPr>
              <w:t>operation_id</w:t>
            </w:r>
            <w:proofErr w:type="spellEnd"/>
          </w:p>
        </w:tc>
        <w:tc>
          <w:tcPr>
            <w:tcW w:w="1038" w:type="dxa"/>
          </w:tcPr>
          <w:p w14:paraId="0BE6256B" w14:textId="77777777" w:rsidR="00483AFC" w:rsidRPr="00483AFC" w:rsidRDefault="00483AFC" w:rsidP="000D0DB0">
            <w:pPr>
              <w:rPr>
                <w:b w:val="0"/>
                <w:bCs/>
              </w:rPr>
            </w:pPr>
            <w:r w:rsidRPr="00483AFC">
              <w:rPr>
                <w:b w:val="0"/>
                <w:bCs/>
              </w:rPr>
              <w:t xml:space="preserve">Unique Identified for operation </w:t>
            </w:r>
          </w:p>
        </w:tc>
        <w:tc>
          <w:tcPr>
            <w:tcW w:w="707" w:type="dxa"/>
          </w:tcPr>
          <w:p w14:paraId="173627BB" w14:textId="77777777" w:rsidR="00483AFC" w:rsidRPr="00483AFC" w:rsidRDefault="00483AFC" w:rsidP="000D0DB0">
            <w:pPr>
              <w:rPr>
                <w:b w:val="0"/>
                <w:bCs/>
              </w:rPr>
            </w:pPr>
            <w:r w:rsidRPr="00483AFC">
              <w:rPr>
                <w:b w:val="0"/>
                <w:bCs/>
              </w:rPr>
              <w:t>int</w:t>
            </w:r>
          </w:p>
        </w:tc>
        <w:tc>
          <w:tcPr>
            <w:tcW w:w="702" w:type="dxa"/>
          </w:tcPr>
          <w:p w14:paraId="139EEAB5" w14:textId="77777777" w:rsidR="00483AFC" w:rsidRPr="00483AFC" w:rsidRDefault="00483AFC" w:rsidP="000D0DB0">
            <w:pPr>
              <w:rPr>
                <w:b w:val="0"/>
                <w:bCs/>
              </w:rPr>
            </w:pPr>
            <w:r w:rsidRPr="00483AFC">
              <w:rPr>
                <w:b w:val="0"/>
                <w:bCs/>
              </w:rPr>
              <w:t>None</w:t>
            </w:r>
          </w:p>
        </w:tc>
        <w:tc>
          <w:tcPr>
            <w:tcW w:w="735" w:type="dxa"/>
          </w:tcPr>
          <w:p w14:paraId="529ED6F4" w14:textId="77777777" w:rsidR="00483AFC" w:rsidRPr="00483AFC" w:rsidRDefault="00483AFC" w:rsidP="000D0DB0">
            <w:pPr>
              <w:rPr>
                <w:b w:val="0"/>
                <w:bCs/>
              </w:rPr>
            </w:pPr>
            <w:r w:rsidRPr="00483AFC">
              <w:rPr>
                <w:b w:val="0"/>
                <w:bCs/>
              </w:rPr>
              <w:t>true</w:t>
            </w:r>
          </w:p>
        </w:tc>
        <w:tc>
          <w:tcPr>
            <w:tcW w:w="1027" w:type="dxa"/>
          </w:tcPr>
          <w:p w14:paraId="32A92722" w14:textId="77777777" w:rsidR="00483AFC" w:rsidRPr="00483AFC" w:rsidRDefault="00483AFC" w:rsidP="000D0DB0">
            <w:pPr>
              <w:rPr>
                <w:b w:val="0"/>
                <w:bCs/>
              </w:rPr>
            </w:pPr>
            <w:r w:rsidRPr="00483AFC">
              <w:rPr>
                <w:b w:val="0"/>
                <w:bCs/>
              </w:rPr>
              <w:t>1</w:t>
            </w:r>
          </w:p>
        </w:tc>
        <w:tc>
          <w:tcPr>
            <w:tcW w:w="1216" w:type="dxa"/>
          </w:tcPr>
          <w:p w14:paraId="1E4F0AB0" w14:textId="77777777" w:rsidR="00483AFC" w:rsidRPr="00483AFC" w:rsidRDefault="00483AFC" w:rsidP="000D0DB0">
            <w:pPr>
              <w:rPr>
                <w:b w:val="0"/>
                <w:bCs/>
              </w:rPr>
            </w:pPr>
            <w:r w:rsidRPr="00483AFC">
              <w:rPr>
                <w:b w:val="0"/>
                <w:bCs/>
              </w:rPr>
              <w:t>N</w:t>
            </w:r>
          </w:p>
        </w:tc>
        <w:tc>
          <w:tcPr>
            <w:tcW w:w="664" w:type="dxa"/>
          </w:tcPr>
          <w:p w14:paraId="5959B26A" w14:textId="77777777" w:rsidR="00483AFC" w:rsidRPr="00483AFC" w:rsidRDefault="00483AFC" w:rsidP="000D0DB0">
            <w:pPr>
              <w:rPr>
                <w:b w:val="0"/>
                <w:bCs/>
              </w:rPr>
            </w:pPr>
            <w:r w:rsidRPr="00483AFC">
              <w:rPr>
                <w:b w:val="0"/>
                <w:bCs/>
              </w:rPr>
              <w:t>6</w:t>
            </w:r>
          </w:p>
        </w:tc>
        <w:tc>
          <w:tcPr>
            <w:tcW w:w="903" w:type="dxa"/>
          </w:tcPr>
          <w:p w14:paraId="611E7A5A" w14:textId="77777777" w:rsidR="00483AFC" w:rsidRPr="00483AFC" w:rsidRDefault="00483AFC" w:rsidP="000D0DB0">
            <w:pPr>
              <w:rPr>
                <w:b w:val="0"/>
                <w:bCs/>
              </w:rPr>
            </w:pPr>
            <w:r w:rsidRPr="00483AFC">
              <w:rPr>
                <w:b w:val="0"/>
                <w:bCs/>
              </w:rPr>
              <w:t>[0-9]</w:t>
            </w:r>
          </w:p>
        </w:tc>
      </w:tr>
      <w:tr w:rsidR="00483AFC" w14:paraId="5537991A" w14:textId="77777777" w:rsidTr="00483AFC">
        <w:trPr>
          <w:trHeight w:val="927"/>
        </w:trPr>
        <w:tc>
          <w:tcPr>
            <w:tcW w:w="1654" w:type="dxa"/>
          </w:tcPr>
          <w:p w14:paraId="251A0E90" w14:textId="77777777" w:rsidR="00483AFC" w:rsidRPr="00483AFC" w:rsidRDefault="00483AFC" w:rsidP="000D0DB0">
            <w:pPr>
              <w:rPr>
                <w:b w:val="0"/>
                <w:bCs/>
              </w:rPr>
            </w:pPr>
            <w:proofErr w:type="spellStart"/>
            <w:r w:rsidRPr="00483AFC">
              <w:rPr>
                <w:b w:val="0"/>
                <w:bCs/>
              </w:rPr>
              <w:t>operation_date</w:t>
            </w:r>
            <w:proofErr w:type="spellEnd"/>
          </w:p>
        </w:tc>
        <w:tc>
          <w:tcPr>
            <w:tcW w:w="1038" w:type="dxa"/>
          </w:tcPr>
          <w:p w14:paraId="73AD6979" w14:textId="77777777" w:rsidR="00483AFC" w:rsidRPr="00483AFC" w:rsidRDefault="00483AFC" w:rsidP="000D0DB0">
            <w:pPr>
              <w:rPr>
                <w:b w:val="0"/>
                <w:bCs/>
              </w:rPr>
            </w:pPr>
            <w:r w:rsidRPr="00483AFC">
              <w:rPr>
                <w:b w:val="0"/>
                <w:bCs/>
              </w:rPr>
              <w:t>Date of recorded operation</w:t>
            </w:r>
          </w:p>
        </w:tc>
        <w:tc>
          <w:tcPr>
            <w:tcW w:w="707" w:type="dxa"/>
          </w:tcPr>
          <w:p w14:paraId="5EB44BE1" w14:textId="77777777" w:rsidR="00483AFC" w:rsidRPr="00483AFC" w:rsidRDefault="00483AFC" w:rsidP="000D0DB0">
            <w:pPr>
              <w:rPr>
                <w:b w:val="0"/>
                <w:bCs/>
              </w:rPr>
            </w:pPr>
            <w:r w:rsidRPr="00483AFC">
              <w:rPr>
                <w:b w:val="0"/>
                <w:bCs/>
              </w:rPr>
              <w:t>date</w:t>
            </w:r>
          </w:p>
        </w:tc>
        <w:tc>
          <w:tcPr>
            <w:tcW w:w="702" w:type="dxa"/>
          </w:tcPr>
          <w:p w14:paraId="45CFD992" w14:textId="77777777" w:rsidR="00483AFC" w:rsidRPr="00483AFC" w:rsidRDefault="00483AFC" w:rsidP="000D0DB0">
            <w:pPr>
              <w:rPr>
                <w:b w:val="0"/>
                <w:bCs/>
              </w:rPr>
            </w:pPr>
            <w:r w:rsidRPr="00483AFC">
              <w:rPr>
                <w:b w:val="0"/>
                <w:bCs/>
              </w:rPr>
              <w:t>None</w:t>
            </w:r>
          </w:p>
        </w:tc>
        <w:tc>
          <w:tcPr>
            <w:tcW w:w="735" w:type="dxa"/>
          </w:tcPr>
          <w:p w14:paraId="51DA7FEB" w14:textId="77777777" w:rsidR="00483AFC" w:rsidRPr="00483AFC" w:rsidRDefault="00483AFC" w:rsidP="000D0DB0">
            <w:pPr>
              <w:rPr>
                <w:b w:val="0"/>
                <w:bCs/>
              </w:rPr>
            </w:pPr>
            <w:r w:rsidRPr="00483AFC">
              <w:rPr>
                <w:b w:val="0"/>
                <w:bCs/>
              </w:rPr>
              <w:t>false</w:t>
            </w:r>
          </w:p>
        </w:tc>
        <w:tc>
          <w:tcPr>
            <w:tcW w:w="1027" w:type="dxa"/>
          </w:tcPr>
          <w:p w14:paraId="466A37F5" w14:textId="77777777" w:rsidR="00483AFC" w:rsidRPr="00483AFC" w:rsidRDefault="00483AFC" w:rsidP="000D0DB0">
            <w:pPr>
              <w:rPr>
                <w:b w:val="0"/>
                <w:bCs/>
              </w:rPr>
            </w:pPr>
            <w:r w:rsidRPr="00483AFC">
              <w:rPr>
                <w:b w:val="0"/>
                <w:bCs/>
                <w:sz w:val="20"/>
              </w:rPr>
              <w:t>12/22/2022</w:t>
            </w:r>
          </w:p>
        </w:tc>
        <w:tc>
          <w:tcPr>
            <w:tcW w:w="1216" w:type="dxa"/>
          </w:tcPr>
          <w:p w14:paraId="73F186D2" w14:textId="77777777" w:rsidR="00483AFC" w:rsidRPr="00483AFC" w:rsidRDefault="00483AFC" w:rsidP="000D0DB0">
            <w:pPr>
              <w:rPr>
                <w:b w:val="0"/>
                <w:bCs/>
              </w:rPr>
            </w:pPr>
            <w:r w:rsidRPr="00483AFC">
              <w:rPr>
                <w:b w:val="0"/>
                <w:bCs/>
              </w:rPr>
              <w:t>N</w:t>
            </w:r>
          </w:p>
        </w:tc>
        <w:tc>
          <w:tcPr>
            <w:tcW w:w="664" w:type="dxa"/>
          </w:tcPr>
          <w:p w14:paraId="13CE17CF" w14:textId="77777777" w:rsidR="00483AFC" w:rsidRPr="00483AFC" w:rsidRDefault="00483AFC" w:rsidP="000D0DB0">
            <w:pPr>
              <w:rPr>
                <w:b w:val="0"/>
                <w:bCs/>
              </w:rPr>
            </w:pPr>
            <w:r w:rsidRPr="00483AFC">
              <w:rPr>
                <w:b w:val="0"/>
                <w:bCs/>
              </w:rPr>
              <w:t>250</w:t>
            </w:r>
          </w:p>
        </w:tc>
        <w:tc>
          <w:tcPr>
            <w:tcW w:w="903" w:type="dxa"/>
          </w:tcPr>
          <w:p w14:paraId="64741ADE" w14:textId="77777777" w:rsidR="00483AFC" w:rsidRPr="00483AFC" w:rsidRDefault="00483AFC" w:rsidP="000D0DB0">
            <w:pPr>
              <w:rPr>
                <w:b w:val="0"/>
                <w:bCs/>
              </w:rPr>
            </w:pPr>
            <w:r w:rsidRPr="00483AFC">
              <w:rPr>
                <w:b w:val="0"/>
                <w:bCs/>
              </w:rPr>
              <w:t>[/0-9]</w:t>
            </w:r>
          </w:p>
        </w:tc>
      </w:tr>
      <w:tr w:rsidR="00483AFC" w14:paraId="4FE2F08E" w14:textId="77777777" w:rsidTr="00483AFC">
        <w:trPr>
          <w:trHeight w:val="657"/>
        </w:trPr>
        <w:tc>
          <w:tcPr>
            <w:tcW w:w="1654" w:type="dxa"/>
          </w:tcPr>
          <w:p w14:paraId="50F96E35" w14:textId="77777777" w:rsidR="00483AFC" w:rsidRPr="00483AFC" w:rsidRDefault="00483AFC" w:rsidP="000D0DB0">
            <w:pPr>
              <w:rPr>
                <w:b w:val="0"/>
                <w:bCs/>
              </w:rPr>
            </w:pPr>
            <w:proofErr w:type="spellStart"/>
            <w:r w:rsidRPr="00483AFC">
              <w:rPr>
                <w:b w:val="0"/>
                <w:bCs/>
              </w:rPr>
              <w:t>pig_id</w:t>
            </w:r>
            <w:proofErr w:type="spellEnd"/>
          </w:p>
        </w:tc>
        <w:tc>
          <w:tcPr>
            <w:tcW w:w="1038" w:type="dxa"/>
          </w:tcPr>
          <w:p w14:paraId="0C05D973" w14:textId="77777777" w:rsidR="00483AFC" w:rsidRPr="00483AFC" w:rsidRDefault="00483AFC" w:rsidP="000D0DB0">
            <w:pPr>
              <w:rPr>
                <w:b w:val="0"/>
                <w:bCs/>
              </w:rPr>
            </w:pPr>
            <w:r w:rsidRPr="00483AFC">
              <w:rPr>
                <w:b w:val="0"/>
                <w:bCs/>
              </w:rPr>
              <w:t>ID of pig where the operation is done</w:t>
            </w:r>
          </w:p>
        </w:tc>
        <w:tc>
          <w:tcPr>
            <w:tcW w:w="707" w:type="dxa"/>
          </w:tcPr>
          <w:p w14:paraId="5773BD5C" w14:textId="77777777" w:rsidR="00483AFC" w:rsidRPr="00483AFC" w:rsidRDefault="00483AFC" w:rsidP="000D0DB0">
            <w:pPr>
              <w:rPr>
                <w:b w:val="0"/>
                <w:bCs/>
              </w:rPr>
            </w:pPr>
            <w:r w:rsidRPr="00483AFC">
              <w:rPr>
                <w:b w:val="0"/>
                <w:bCs/>
              </w:rPr>
              <w:t>varchar</w:t>
            </w:r>
          </w:p>
        </w:tc>
        <w:tc>
          <w:tcPr>
            <w:tcW w:w="702" w:type="dxa"/>
          </w:tcPr>
          <w:p w14:paraId="0E344F30" w14:textId="77777777" w:rsidR="00483AFC" w:rsidRPr="00483AFC" w:rsidRDefault="00483AFC" w:rsidP="000D0DB0">
            <w:pPr>
              <w:rPr>
                <w:b w:val="0"/>
                <w:bCs/>
              </w:rPr>
            </w:pPr>
            <w:r w:rsidRPr="00483AFC">
              <w:rPr>
                <w:b w:val="0"/>
                <w:bCs/>
              </w:rPr>
              <w:t>None</w:t>
            </w:r>
          </w:p>
        </w:tc>
        <w:tc>
          <w:tcPr>
            <w:tcW w:w="735" w:type="dxa"/>
          </w:tcPr>
          <w:p w14:paraId="07CE92F9" w14:textId="77777777" w:rsidR="00483AFC" w:rsidRPr="00483AFC" w:rsidRDefault="00483AFC" w:rsidP="000D0DB0">
            <w:pPr>
              <w:rPr>
                <w:b w:val="0"/>
                <w:bCs/>
              </w:rPr>
            </w:pPr>
            <w:r w:rsidRPr="00483AFC">
              <w:rPr>
                <w:b w:val="0"/>
                <w:bCs/>
              </w:rPr>
              <w:t>false</w:t>
            </w:r>
          </w:p>
        </w:tc>
        <w:tc>
          <w:tcPr>
            <w:tcW w:w="1027" w:type="dxa"/>
          </w:tcPr>
          <w:p w14:paraId="1AE90638" w14:textId="77777777" w:rsidR="00483AFC" w:rsidRPr="00483AFC" w:rsidRDefault="00483AFC" w:rsidP="000D0DB0">
            <w:pPr>
              <w:rPr>
                <w:b w:val="0"/>
                <w:bCs/>
              </w:rPr>
            </w:pPr>
            <w:r w:rsidRPr="00483AFC">
              <w:rPr>
                <w:b w:val="0"/>
                <w:bCs/>
              </w:rPr>
              <w:t>pig_hkl525</w:t>
            </w:r>
          </w:p>
        </w:tc>
        <w:tc>
          <w:tcPr>
            <w:tcW w:w="1216" w:type="dxa"/>
          </w:tcPr>
          <w:p w14:paraId="78A048D0" w14:textId="77777777" w:rsidR="00483AFC" w:rsidRPr="00483AFC" w:rsidRDefault="00483AFC" w:rsidP="000D0DB0">
            <w:pPr>
              <w:rPr>
                <w:b w:val="0"/>
                <w:bCs/>
              </w:rPr>
            </w:pPr>
            <w:r w:rsidRPr="00483AFC">
              <w:rPr>
                <w:b w:val="0"/>
                <w:bCs/>
              </w:rPr>
              <w:t>N</w:t>
            </w:r>
          </w:p>
        </w:tc>
        <w:tc>
          <w:tcPr>
            <w:tcW w:w="664" w:type="dxa"/>
          </w:tcPr>
          <w:p w14:paraId="381655CA" w14:textId="77777777" w:rsidR="00483AFC" w:rsidRPr="00483AFC" w:rsidRDefault="00483AFC" w:rsidP="000D0DB0">
            <w:pPr>
              <w:rPr>
                <w:b w:val="0"/>
                <w:bCs/>
              </w:rPr>
            </w:pPr>
            <w:r w:rsidRPr="00483AFC">
              <w:rPr>
                <w:b w:val="0"/>
                <w:bCs/>
              </w:rPr>
              <w:t>12</w:t>
            </w:r>
          </w:p>
        </w:tc>
        <w:tc>
          <w:tcPr>
            <w:tcW w:w="903" w:type="dxa"/>
          </w:tcPr>
          <w:p w14:paraId="4BE5F488" w14:textId="77777777" w:rsidR="00483AFC" w:rsidRPr="00483AFC" w:rsidRDefault="00483AFC" w:rsidP="000D0DB0">
            <w:pPr>
              <w:rPr>
                <w:b w:val="0"/>
                <w:bCs/>
              </w:rPr>
            </w:pPr>
            <w:r w:rsidRPr="00483AFC">
              <w:rPr>
                <w:b w:val="0"/>
                <w:bCs/>
              </w:rPr>
              <w:t>[0-9]</w:t>
            </w:r>
          </w:p>
        </w:tc>
      </w:tr>
      <w:tr w:rsidR="00483AFC" w14:paraId="7056F918" w14:textId="77777777" w:rsidTr="00483AFC">
        <w:trPr>
          <w:trHeight w:val="914"/>
        </w:trPr>
        <w:tc>
          <w:tcPr>
            <w:tcW w:w="1654" w:type="dxa"/>
          </w:tcPr>
          <w:p w14:paraId="503347AF" w14:textId="77777777" w:rsidR="00483AFC" w:rsidRPr="00483AFC" w:rsidRDefault="00483AFC" w:rsidP="000D0DB0">
            <w:pPr>
              <w:rPr>
                <w:b w:val="0"/>
                <w:bCs/>
              </w:rPr>
            </w:pPr>
            <w:proofErr w:type="spellStart"/>
            <w:r w:rsidRPr="00483AFC">
              <w:rPr>
                <w:b w:val="0"/>
                <w:bCs/>
              </w:rPr>
              <w:t>operation_item_details</w:t>
            </w:r>
            <w:proofErr w:type="spellEnd"/>
          </w:p>
        </w:tc>
        <w:tc>
          <w:tcPr>
            <w:tcW w:w="1038" w:type="dxa"/>
          </w:tcPr>
          <w:p w14:paraId="5A51E515" w14:textId="77777777" w:rsidR="00483AFC" w:rsidRPr="00483AFC" w:rsidRDefault="00483AFC" w:rsidP="000D0DB0">
            <w:pPr>
              <w:rPr>
                <w:b w:val="0"/>
                <w:bCs/>
              </w:rPr>
            </w:pPr>
            <w:r w:rsidRPr="00483AFC">
              <w:rPr>
                <w:b w:val="0"/>
                <w:bCs/>
              </w:rPr>
              <w:t>ID of item used in operation</w:t>
            </w:r>
          </w:p>
        </w:tc>
        <w:tc>
          <w:tcPr>
            <w:tcW w:w="707" w:type="dxa"/>
          </w:tcPr>
          <w:p w14:paraId="12CE2EAC" w14:textId="77777777" w:rsidR="00483AFC" w:rsidRPr="00483AFC" w:rsidRDefault="00483AFC" w:rsidP="000D0DB0">
            <w:pPr>
              <w:rPr>
                <w:b w:val="0"/>
                <w:bCs/>
              </w:rPr>
            </w:pPr>
            <w:r w:rsidRPr="00483AFC">
              <w:rPr>
                <w:b w:val="0"/>
                <w:bCs/>
              </w:rPr>
              <w:t xml:space="preserve">int </w:t>
            </w:r>
          </w:p>
        </w:tc>
        <w:tc>
          <w:tcPr>
            <w:tcW w:w="702" w:type="dxa"/>
          </w:tcPr>
          <w:p w14:paraId="0AE1405F" w14:textId="77777777" w:rsidR="00483AFC" w:rsidRPr="00483AFC" w:rsidRDefault="00483AFC" w:rsidP="000D0DB0">
            <w:pPr>
              <w:rPr>
                <w:b w:val="0"/>
                <w:bCs/>
              </w:rPr>
            </w:pPr>
            <w:r w:rsidRPr="00483AFC">
              <w:rPr>
                <w:b w:val="0"/>
                <w:bCs/>
              </w:rPr>
              <w:t xml:space="preserve">None </w:t>
            </w:r>
          </w:p>
        </w:tc>
        <w:tc>
          <w:tcPr>
            <w:tcW w:w="735" w:type="dxa"/>
          </w:tcPr>
          <w:p w14:paraId="7E6F45B7" w14:textId="77777777" w:rsidR="00483AFC" w:rsidRPr="00483AFC" w:rsidRDefault="00483AFC" w:rsidP="000D0DB0">
            <w:pPr>
              <w:rPr>
                <w:b w:val="0"/>
                <w:bCs/>
              </w:rPr>
            </w:pPr>
            <w:r w:rsidRPr="00483AFC">
              <w:rPr>
                <w:b w:val="0"/>
                <w:bCs/>
              </w:rPr>
              <w:t>false</w:t>
            </w:r>
          </w:p>
        </w:tc>
        <w:tc>
          <w:tcPr>
            <w:tcW w:w="1027" w:type="dxa"/>
          </w:tcPr>
          <w:p w14:paraId="0DD26915" w14:textId="77777777" w:rsidR="00483AFC" w:rsidRPr="00483AFC" w:rsidRDefault="00483AFC" w:rsidP="000D0DB0">
            <w:pPr>
              <w:rPr>
                <w:b w:val="0"/>
                <w:bCs/>
              </w:rPr>
            </w:pPr>
            <w:r w:rsidRPr="00483AFC">
              <w:rPr>
                <w:b w:val="0"/>
                <w:bCs/>
              </w:rPr>
              <w:t>1</w:t>
            </w:r>
          </w:p>
        </w:tc>
        <w:tc>
          <w:tcPr>
            <w:tcW w:w="1216" w:type="dxa"/>
          </w:tcPr>
          <w:p w14:paraId="5C15F7CF" w14:textId="77777777" w:rsidR="00483AFC" w:rsidRPr="00483AFC" w:rsidRDefault="00483AFC" w:rsidP="000D0DB0">
            <w:pPr>
              <w:rPr>
                <w:b w:val="0"/>
                <w:bCs/>
              </w:rPr>
            </w:pPr>
            <w:r w:rsidRPr="00483AFC">
              <w:rPr>
                <w:b w:val="0"/>
                <w:bCs/>
              </w:rPr>
              <w:t>N</w:t>
            </w:r>
          </w:p>
        </w:tc>
        <w:tc>
          <w:tcPr>
            <w:tcW w:w="664" w:type="dxa"/>
          </w:tcPr>
          <w:p w14:paraId="51D0AE58" w14:textId="77777777" w:rsidR="00483AFC" w:rsidRPr="00483AFC" w:rsidRDefault="00483AFC" w:rsidP="000D0DB0">
            <w:pPr>
              <w:rPr>
                <w:b w:val="0"/>
                <w:bCs/>
              </w:rPr>
            </w:pPr>
            <w:r w:rsidRPr="00483AFC">
              <w:rPr>
                <w:b w:val="0"/>
                <w:bCs/>
              </w:rPr>
              <w:t>5</w:t>
            </w:r>
          </w:p>
        </w:tc>
        <w:tc>
          <w:tcPr>
            <w:tcW w:w="903" w:type="dxa"/>
          </w:tcPr>
          <w:p w14:paraId="4DBD4042" w14:textId="77777777" w:rsidR="00483AFC" w:rsidRPr="00483AFC" w:rsidRDefault="00483AFC" w:rsidP="000D0DB0">
            <w:pPr>
              <w:rPr>
                <w:b w:val="0"/>
                <w:bCs/>
              </w:rPr>
            </w:pPr>
            <w:r w:rsidRPr="00483AFC">
              <w:rPr>
                <w:b w:val="0"/>
                <w:bCs/>
              </w:rPr>
              <w:t>[0-9]</w:t>
            </w:r>
          </w:p>
        </w:tc>
      </w:tr>
    </w:tbl>
    <w:p w14:paraId="539EF4BF" w14:textId="77777777" w:rsidR="00483AFC" w:rsidRDefault="00483AFC" w:rsidP="00483AFC"/>
    <w:tbl>
      <w:tblPr>
        <w:tblStyle w:val="TableGrid"/>
        <w:tblW w:w="8649" w:type="dxa"/>
        <w:tblLayout w:type="fixed"/>
        <w:tblLook w:val="04A0" w:firstRow="1" w:lastRow="0" w:firstColumn="1" w:lastColumn="0" w:noHBand="0" w:noVBand="1"/>
      </w:tblPr>
      <w:tblGrid>
        <w:gridCol w:w="1654"/>
        <w:gridCol w:w="1038"/>
        <w:gridCol w:w="707"/>
        <w:gridCol w:w="702"/>
        <w:gridCol w:w="735"/>
        <w:gridCol w:w="1027"/>
        <w:gridCol w:w="1216"/>
        <w:gridCol w:w="664"/>
        <w:gridCol w:w="906"/>
      </w:tblGrid>
      <w:tr w:rsidR="00483AFC" w14:paraId="5ECA06F8" w14:textId="77777777" w:rsidTr="00483AFC">
        <w:trPr>
          <w:trHeight w:val="307"/>
        </w:trPr>
        <w:tc>
          <w:tcPr>
            <w:tcW w:w="1654" w:type="dxa"/>
          </w:tcPr>
          <w:p w14:paraId="142013F0" w14:textId="77777777" w:rsidR="00483AFC" w:rsidRDefault="00483AFC" w:rsidP="000D0DB0">
            <w:r>
              <w:lastRenderedPageBreak/>
              <w:t>Table Name</w:t>
            </w:r>
          </w:p>
        </w:tc>
        <w:tc>
          <w:tcPr>
            <w:tcW w:w="6995" w:type="dxa"/>
            <w:gridSpan w:val="8"/>
          </w:tcPr>
          <w:p w14:paraId="2DA99BC8" w14:textId="77777777" w:rsidR="00483AFC" w:rsidRDefault="00483AFC" w:rsidP="000D0DB0">
            <w:proofErr w:type="spellStart"/>
            <w:r>
              <w:t>tbl_vaccination_details</w:t>
            </w:r>
            <w:proofErr w:type="spellEnd"/>
          </w:p>
        </w:tc>
      </w:tr>
      <w:tr w:rsidR="00483AFC" w14:paraId="1A71334E" w14:textId="77777777" w:rsidTr="00483AFC">
        <w:trPr>
          <w:trHeight w:val="307"/>
        </w:trPr>
        <w:tc>
          <w:tcPr>
            <w:tcW w:w="1654" w:type="dxa"/>
          </w:tcPr>
          <w:p w14:paraId="077A4498" w14:textId="77777777" w:rsidR="00483AFC" w:rsidRDefault="00483AFC" w:rsidP="000D0DB0">
            <w:r>
              <w:t>Description</w:t>
            </w:r>
          </w:p>
        </w:tc>
        <w:tc>
          <w:tcPr>
            <w:tcW w:w="6995" w:type="dxa"/>
            <w:gridSpan w:val="8"/>
          </w:tcPr>
          <w:p w14:paraId="78A62F4A" w14:textId="77777777" w:rsidR="00483AFC" w:rsidRDefault="00483AFC" w:rsidP="000D0DB0">
            <w:r>
              <w:t>This table records the vaccination details of piggery.</w:t>
            </w:r>
          </w:p>
        </w:tc>
      </w:tr>
      <w:tr w:rsidR="00483AFC" w14:paraId="6D9D9AC0" w14:textId="77777777" w:rsidTr="00483AFC">
        <w:trPr>
          <w:trHeight w:val="294"/>
        </w:trPr>
        <w:tc>
          <w:tcPr>
            <w:tcW w:w="1654" w:type="dxa"/>
          </w:tcPr>
          <w:p w14:paraId="03C9EFE9" w14:textId="77777777" w:rsidR="00483AFC" w:rsidRDefault="00483AFC" w:rsidP="000D0DB0">
            <w:r>
              <w:t>Alias</w:t>
            </w:r>
          </w:p>
        </w:tc>
        <w:tc>
          <w:tcPr>
            <w:tcW w:w="6995" w:type="dxa"/>
            <w:gridSpan w:val="8"/>
          </w:tcPr>
          <w:p w14:paraId="75057670" w14:textId="77777777" w:rsidR="00483AFC" w:rsidRDefault="00483AFC" w:rsidP="000D0DB0">
            <w:r>
              <w:t>None</w:t>
            </w:r>
          </w:p>
        </w:tc>
      </w:tr>
      <w:tr w:rsidR="00483AFC" w14:paraId="0613385F" w14:textId="77777777" w:rsidTr="00483AFC">
        <w:trPr>
          <w:trHeight w:val="922"/>
        </w:trPr>
        <w:tc>
          <w:tcPr>
            <w:tcW w:w="1654" w:type="dxa"/>
          </w:tcPr>
          <w:p w14:paraId="52469F86" w14:textId="77777777" w:rsidR="00483AFC" w:rsidRDefault="00483AFC" w:rsidP="000D0DB0">
            <w:r>
              <w:t>Attribute Name</w:t>
            </w:r>
          </w:p>
        </w:tc>
        <w:tc>
          <w:tcPr>
            <w:tcW w:w="1038" w:type="dxa"/>
          </w:tcPr>
          <w:p w14:paraId="7A62C78B" w14:textId="77777777" w:rsidR="00483AFC" w:rsidRDefault="00483AFC" w:rsidP="000D0DB0">
            <w:r>
              <w:t>Description</w:t>
            </w:r>
          </w:p>
        </w:tc>
        <w:tc>
          <w:tcPr>
            <w:tcW w:w="707" w:type="dxa"/>
          </w:tcPr>
          <w:p w14:paraId="3A8E26F8" w14:textId="77777777" w:rsidR="00483AFC" w:rsidRDefault="00483AFC" w:rsidP="000D0DB0">
            <w:r>
              <w:t>Data Type</w:t>
            </w:r>
          </w:p>
        </w:tc>
        <w:tc>
          <w:tcPr>
            <w:tcW w:w="702" w:type="dxa"/>
          </w:tcPr>
          <w:p w14:paraId="7A79BB27" w14:textId="77777777" w:rsidR="00483AFC" w:rsidRDefault="00483AFC" w:rsidP="000D0DB0">
            <w:r>
              <w:t>Default Value</w:t>
            </w:r>
          </w:p>
        </w:tc>
        <w:tc>
          <w:tcPr>
            <w:tcW w:w="735" w:type="dxa"/>
          </w:tcPr>
          <w:p w14:paraId="2B0DB6D0" w14:textId="77777777" w:rsidR="00483AFC" w:rsidRDefault="00483AFC" w:rsidP="000D0DB0">
            <w:r>
              <w:t>Primary Key</w:t>
            </w:r>
          </w:p>
        </w:tc>
        <w:tc>
          <w:tcPr>
            <w:tcW w:w="1027" w:type="dxa"/>
          </w:tcPr>
          <w:p w14:paraId="482B15EA" w14:textId="77777777" w:rsidR="00483AFC" w:rsidRDefault="00483AFC" w:rsidP="000D0DB0">
            <w:r>
              <w:t>Example</w:t>
            </w:r>
          </w:p>
        </w:tc>
        <w:tc>
          <w:tcPr>
            <w:tcW w:w="1216" w:type="dxa"/>
          </w:tcPr>
          <w:p w14:paraId="37F48F5F" w14:textId="3305C24D" w:rsidR="00483AFC" w:rsidRDefault="00483AFC" w:rsidP="000D0DB0">
            <w:r>
              <w:t>Not Allowed? (Y/N)</w:t>
            </w:r>
          </w:p>
        </w:tc>
        <w:tc>
          <w:tcPr>
            <w:tcW w:w="664" w:type="dxa"/>
          </w:tcPr>
          <w:p w14:paraId="3C2CEF6D" w14:textId="77777777" w:rsidR="00483AFC" w:rsidRDefault="00483AFC" w:rsidP="000D0DB0">
            <w:r>
              <w:t>Length</w:t>
            </w:r>
          </w:p>
        </w:tc>
        <w:tc>
          <w:tcPr>
            <w:tcW w:w="903" w:type="dxa"/>
          </w:tcPr>
          <w:p w14:paraId="22EA001E" w14:textId="77777777" w:rsidR="00483AFC" w:rsidRDefault="00483AFC" w:rsidP="000D0DB0">
            <w:r>
              <w:t>Validation Rules</w:t>
            </w:r>
          </w:p>
        </w:tc>
      </w:tr>
      <w:tr w:rsidR="00483AFC" w14:paraId="40C7060D" w14:textId="77777777" w:rsidTr="00483AFC">
        <w:trPr>
          <w:trHeight w:val="1537"/>
        </w:trPr>
        <w:tc>
          <w:tcPr>
            <w:tcW w:w="1654" w:type="dxa"/>
          </w:tcPr>
          <w:p w14:paraId="2A665434" w14:textId="77777777" w:rsidR="00483AFC" w:rsidRPr="00483AFC" w:rsidRDefault="00483AFC" w:rsidP="000D0DB0">
            <w:pPr>
              <w:rPr>
                <w:b w:val="0"/>
                <w:bCs/>
              </w:rPr>
            </w:pPr>
            <w:proofErr w:type="spellStart"/>
            <w:r w:rsidRPr="00483AFC">
              <w:rPr>
                <w:b w:val="0"/>
                <w:bCs/>
              </w:rPr>
              <w:t>operation_item_details_id</w:t>
            </w:r>
            <w:proofErr w:type="spellEnd"/>
          </w:p>
        </w:tc>
        <w:tc>
          <w:tcPr>
            <w:tcW w:w="1038" w:type="dxa"/>
          </w:tcPr>
          <w:p w14:paraId="32B91181" w14:textId="77777777" w:rsidR="00483AFC" w:rsidRPr="00483AFC" w:rsidRDefault="00483AFC" w:rsidP="000D0DB0">
            <w:pPr>
              <w:rPr>
                <w:b w:val="0"/>
                <w:bCs/>
              </w:rPr>
            </w:pPr>
            <w:r w:rsidRPr="00483AFC">
              <w:rPr>
                <w:b w:val="0"/>
                <w:bCs/>
              </w:rPr>
              <w:t xml:space="preserve">Unique Identified for operation details </w:t>
            </w:r>
          </w:p>
        </w:tc>
        <w:tc>
          <w:tcPr>
            <w:tcW w:w="707" w:type="dxa"/>
          </w:tcPr>
          <w:p w14:paraId="00E147B3" w14:textId="77777777" w:rsidR="00483AFC" w:rsidRPr="00483AFC" w:rsidRDefault="00483AFC" w:rsidP="000D0DB0">
            <w:pPr>
              <w:rPr>
                <w:b w:val="0"/>
                <w:bCs/>
              </w:rPr>
            </w:pPr>
            <w:r w:rsidRPr="00483AFC">
              <w:rPr>
                <w:b w:val="0"/>
                <w:bCs/>
              </w:rPr>
              <w:t>int</w:t>
            </w:r>
          </w:p>
        </w:tc>
        <w:tc>
          <w:tcPr>
            <w:tcW w:w="702" w:type="dxa"/>
          </w:tcPr>
          <w:p w14:paraId="5D885C97" w14:textId="77777777" w:rsidR="00483AFC" w:rsidRPr="00483AFC" w:rsidRDefault="00483AFC" w:rsidP="000D0DB0">
            <w:pPr>
              <w:rPr>
                <w:b w:val="0"/>
                <w:bCs/>
              </w:rPr>
            </w:pPr>
            <w:r w:rsidRPr="00483AFC">
              <w:rPr>
                <w:b w:val="0"/>
                <w:bCs/>
              </w:rPr>
              <w:t>None</w:t>
            </w:r>
          </w:p>
        </w:tc>
        <w:tc>
          <w:tcPr>
            <w:tcW w:w="735" w:type="dxa"/>
          </w:tcPr>
          <w:p w14:paraId="53550065" w14:textId="77777777" w:rsidR="00483AFC" w:rsidRPr="00483AFC" w:rsidRDefault="00483AFC" w:rsidP="000D0DB0">
            <w:pPr>
              <w:rPr>
                <w:b w:val="0"/>
                <w:bCs/>
              </w:rPr>
            </w:pPr>
            <w:r w:rsidRPr="00483AFC">
              <w:rPr>
                <w:b w:val="0"/>
                <w:bCs/>
              </w:rPr>
              <w:t>true</w:t>
            </w:r>
          </w:p>
        </w:tc>
        <w:tc>
          <w:tcPr>
            <w:tcW w:w="1027" w:type="dxa"/>
          </w:tcPr>
          <w:p w14:paraId="7EFD0B70" w14:textId="77777777" w:rsidR="00483AFC" w:rsidRPr="00483AFC" w:rsidRDefault="00483AFC" w:rsidP="000D0DB0">
            <w:pPr>
              <w:rPr>
                <w:b w:val="0"/>
                <w:bCs/>
              </w:rPr>
            </w:pPr>
            <w:r w:rsidRPr="00483AFC">
              <w:rPr>
                <w:b w:val="0"/>
                <w:bCs/>
              </w:rPr>
              <w:t>1</w:t>
            </w:r>
          </w:p>
        </w:tc>
        <w:tc>
          <w:tcPr>
            <w:tcW w:w="1216" w:type="dxa"/>
          </w:tcPr>
          <w:p w14:paraId="4CACC558" w14:textId="77777777" w:rsidR="00483AFC" w:rsidRPr="00483AFC" w:rsidRDefault="00483AFC" w:rsidP="000D0DB0">
            <w:pPr>
              <w:rPr>
                <w:b w:val="0"/>
                <w:bCs/>
              </w:rPr>
            </w:pPr>
            <w:r w:rsidRPr="00483AFC">
              <w:rPr>
                <w:b w:val="0"/>
                <w:bCs/>
              </w:rPr>
              <w:t>N</w:t>
            </w:r>
          </w:p>
        </w:tc>
        <w:tc>
          <w:tcPr>
            <w:tcW w:w="664" w:type="dxa"/>
          </w:tcPr>
          <w:p w14:paraId="1B1B8BF9" w14:textId="77777777" w:rsidR="00483AFC" w:rsidRPr="00483AFC" w:rsidRDefault="00483AFC" w:rsidP="000D0DB0">
            <w:pPr>
              <w:rPr>
                <w:b w:val="0"/>
                <w:bCs/>
              </w:rPr>
            </w:pPr>
            <w:r w:rsidRPr="00483AFC">
              <w:rPr>
                <w:b w:val="0"/>
                <w:bCs/>
              </w:rPr>
              <w:t>6</w:t>
            </w:r>
          </w:p>
        </w:tc>
        <w:tc>
          <w:tcPr>
            <w:tcW w:w="903" w:type="dxa"/>
          </w:tcPr>
          <w:p w14:paraId="0AD5A27B" w14:textId="77777777" w:rsidR="00483AFC" w:rsidRPr="00483AFC" w:rsidRDefault="00483AFC" w:rsidP="000D0DB0">
            <w:pPr>
              <w:rPr>
                <w:b w:val="0"/>
                <w:bCs/>
              </w:rPr>
            </w:pPr>
            <w:r w:rsidRPr="00483AFC">
              <w:rPr>
                <w:b w:val="0"/>
                <w:bCs/>
              </w:rPr>
              <w:t>[0-9]</w:t>
            </w:r>
          </w:p>
        </w:tc>
      </w:tr>
      <w:tr w:rsidR="00483AFC" w14:paraId="1AB21613" w14:textId="77777777" w:rsidTr="00483AFC">
        <w:trPr>
          <w:trHeight w:val="922"/>
        </w:trPr>
        <w:tc>
          <w:tcPr>
            <w:tcW w:w="1654" w:type="dxa"/>
          </w:tcPr>
          <w:p w14:paraId="2E3FF17F" w14:textId="77777777" w:rsidR="00483AFC" w:rsidRPr="00483AFC" w:rsidRDefault="00483AFC" w:rsidP="000D0DB0">
            <w:pPr>
              <w:rPr>
                <w:b w:val="0"/>
                <w:bCs/>
              </w:rPr>
            </w:pPr>
            <w:proofErr w:type="spellStart"/>
            <w:r w:rsidRPr="00483AFC">
              <w:rPr>
                <w:b w:val="0"/>
                <w:bCs/>
              </w:rPr>
              <w:t>vaccination_operation_details</w:t>
            </w:r>
            <w:proofErr w:type="spellEnd"/>
          </w:p>
        </w:tc>
        <w:tc>
          <w:tcPr>
            <w:tcW w:w="1038" w:type="dxa"/>
          </w:tcPr>
          <w:p w14:paraId="662067A1" w14:textId="77777777" w:rsidR="00483AFC" w:rsidRPr="00483AFC" w:rsidRDefault="00483AFC" w:rsidP="000D0DB0">
            <w:pPr>
              <w:rPr>
                <w:b w:val="0"/>
                <w:bCs/>
              </w:rPr>
            </w:pPr>
            <w:r w:rsidRPr="00483AFC">
              <w:rPr>
                <w:b w:val="0"/>
                <w:bCs/>
              </w:rPr>
              <w:t>Identifier for operation</w:t>
            </w:r>
          </w:p>
        </w:tc>
        <w:tc>
          <w:tcPr>
            <w:tcW w:w="707" w:type="dxa"/>
          </w:tcPr>
          <w:p w14:paraId="04348B2C" w14:textId="77777777" w:rsidR="00483AFC" w:rsidRPr="00483AFC" w:rsidRDefault="00483AFC" w:rsidP="000D0DB0">
            <w:pPr>
              <w:rPr>
                <w:b w:val="0"/>
                <w:bCs/>
              </w:rPr>
            </w:pPr>
            <w:r w:rsidRPr="00483AFC">
              <w:rPr>
                <w:b w:val="0"/>
                <w:bCs/>
              </w:rPr>
              <w:t>int</w:t>
            </w:r>
          </w:p>
        </w:tc>
        <w:tc>
          <w:tcPr>
            <w:tcW w:w="702" w:type="dxa"/>
          </w:tcPr>
          <w:p w14:paraId="6ECBB7E0" w14:textId="77777777" w:rsidR="00483AFC" w:rsidRPr="00483AFC" w:rsidRDefault="00483AFC" w:rsidP="000D0DB0">
            <w:pPr>
              <w:rPr>
                <w:b w:val="0"/>
                <w:bCs/>
              </w:rPr>
            </w:pPr>
            <w:r w:rsidRPr="00483AFC">
              <w:rPr>
                <w:b w:val="0"/>
                <w:bCs/>
              </w:rPr>
              <w:t>None</w:t>
            </w:r>
          </w:p>
        </w:tc>
        <w:tc>
          <w:tcPr>
            <w:tcW w:w="735" w:type="dxa"/>
          </w:tcPr>
          <w:p w14:paraId="185A029D" w14:textId="77777777" w:rsidR="00483AFC" w:rsidRPr="00483AFC" w:rsidRDefault="00483AFC" w:rsidP="000D0DB0">
            <w:pPr>
              <w:rPr>
                <w:b w:val="0"/>
                <w:bCs/>
              </w:rPr>
            </w:pPr>
            <w:r w:rsidRPr="00483AFC">
              <w:rPr>
                <w:b w:val="0"/>
                <w:bCs/>
              </w:rPr>
              <w:t>false</w:t>
            </w:r>
          </w:p>
        </w:tc>
        <w:tc>
          <w:tcPr>
            <w:tcW w:w="1027" w:type="dxa"/>
          </w:tcPr>
          <w:p w14:paraId="50230CC9" w14:textId="77777777" w:rsidR="00483AFC" w:rsidRPr="00483AFC" w:rsidRDefault="00483AFC" w:rsidP="000D0DB0">
            <w:pPr>
              <w:rPr>
                <w:b w:val="0"/>
                <w:bCs/>
              </w:rPr>
            </w:pPr>
            <w:r w:rsidRPr="00483AFC">
              <w:rPr>
                <w:b w:val="0"/>
                <w:bCs/>
              </w:rPr>
              <w:t>1</w:t>
            </w:r>
          </w:p>
        </w:tc>
        <w:tc>
          <w:tcPr>
            <w:tcW w:w="1216" w:type="dxa"/>
          </w:tcPr>
          <w:p w14:paraId="6BAE6D5C" w14:textId="77777777" w:rsidR="00483AFC" w:rsidRPr="00483AFC" w:rsidRDefault="00483AFC" w:rsidP="000D0DB0">
            <w:pPr>
              <w:rPr>
                <w:b w:val="0"/>
                <w:bCs/>
              </w:rPr>
            </w:pPr>
            <w:r w:rsidRPr="00483AFC">
              <w:rPr>
                <w:b w:val="0"/>
                <w:bCs/>
              </w:rPr>
              <w:t>N</w:t>
            </w:r>
          </w:p>
        </w:tc>
        <w:tc>
          <w:tcPr>
            <w:tcW w:w="664" w:type="dxa"/>
          </w:tcPr>
          <w:p w14:paraId="1DA6434E" w14:textId="77777777" w:rsidR="00483AFC" w:rsidRPr="00483AFC" w:rsidRDefault="00483AFC" w:rsidP="000D0DB0">
            <w:pPr>
              <w:rPr>
                <w:b w:val="0"/>
                <w:bCs/>
              </w:rPr>
            </w:pPr>
            <w:r w:rsidRPr="00483AFC">
              <w:rPr>
                <w:b w:val="0"/>
                <w:bCs/>
              </w:rPr>
              <w:t>6</w:t>
            </w:r>
          </w:p>
        </w:tc>
        <w:tc>
          <w:tcPr>
            <w:tcW w:w="903" w:type="dxa"/>
          </w:tcPr>
          <w:p w14:paraId="0E70DBEF" w14:textId="77777777" w:rsidR="00483AFC" w:rsidRPr="00483AFC" w:rsidRDefault="00483AFC" w:rsidP="000D0DB0">
            <w:pPr>
              <w:rPr>
                <w:b w:val="0"/>
                <w:bCs/>
              </w:rPr>
            </w:pPr>
            <w:r w:rsidRPr="00483AFC">
              <w:rPr>
                <w:b w:val="0"/>
                <w:bCs/>
              </w:rPr>
              <w:t>[0-9]</w:t>
            </w:r>
          </w:p>
        </w:tc>
      </w:tr>
      <w:tr w:rsidR="00483AFC" w14:paraId="09BBCA0E" w14:textId="77777777" w:rsidTr="00483AFC">
        <w:trPr>
          <w:trHeight w:val="922"/>
        </w:trPr>
        <w:tc>
          <w:tcPr>
            <w:tcW w:w="1654" w:type="dxa"/>
          </w:tcPr>
          <w:p w14:paraId="3D059DDC" w14:textId="77777777" w:rsidR="00483AFC" w:rsidRPr="00483AFC" w:rsidRDefault="00483AFC" w:rsidP="000D0DB0">
            <w:pPr>
              <w:rPr>
                <w:b w:val="0"/>
                <w:bCs/>
              </w:rPr>
            </w:pPr>
            <w:proofErr w:type="spellStart"/>
            <w:r w:rsidRPr="00483AFC">
              <w:rPr>
                <w:b w:val="0"/>
                <w:bCs/>
              </w:rPr>
              <w:t>item_tag</w:t>
            </w:r>
            <w:proofErr w:type="spellEnd"/>
          </w:p>
        </w:tc>
        <w:tc>
          <w:tcPr>
            <w:tcW w:w="1038" w:type="dxa"/>
          </w:tcPr>
          <w:p w14:paraId="1B85DB4A" w14:textId="77777777" w:rsidR="00483AFC" w:rsidRPr="00483AFC" w:rsidRDefault="00483AFC" w:rsidP="000D0DB0">
            <w:pPr>
              <w:rPr>
                <w:b w:val="0"/>
                <w:bCs/>
              </w:rPr>
            </w:pPr>
            <w:r w:rsidRPr="00483AFC">
              <w:rPr>
                <w:b w:val="0"/>
                <w:bCs/>
              </w:rPr>
              <w:t>item tag of used item</w:t>
            </w:r>
          </w:p>
        </w:tc>
        <w:tc>
          <w:tcPr>
            <w:tcW w:w="707" w:type="dxa"/>
          </w:tcPr>
          <w:p w14:paraId="793A5B9A" w14:textId="77777777" w:rsidR="00483AFC" w:rsidRPr="00483AFC" w:rsidRDefault="00483AFC" w:rsidP="000D0DB0">
            <w:pPr>
              <w:rPr>
                <w:b w:val="0"/>
                <w:bCs/>
              </w:rPr>
            </w:pPr>
            <w:r w:rsidRPr="00483AFC">
              <w:rPr>
                <w:b w:val="0"/>
                <w:bCs/>
              </w:rPr>
              <w:t>int</w:t>
            </w:r>
          </w:p>
        </w:tc>
        <w:tc>
          <w:tcPr>
            <w:tcW w:w="702" w:type="dxa"/>
          </w:tcPr>
          <w:p w14:paraId="4ED92C37" w14:textId="77777777" w:rsidR="00483AFC" w:rsidRPr="00483AFC" w:rsidRDefault="00483AFC" w:rsidP="000D0DB0">
            <w:pPr>
              <w:rPr>
                <w:b w:val="0"/>
                <w:bCs/>
              </w:rPr>
            </w:pPr>
            <w:r w:rsidRPr="00483AFC">
              <w:rPr>
                <w:b w:val="0"/>
                <w:bCs/>
              </w:rPr>
              <w:t>None</w:t>
            </w:r>
          </w:p>
        </w:tc>
        <w:tc>
          <w:tcPr>
            <w:tcW w:w="735" w:type="dxa"/>
          </w:tcPr>
          <w:p w14:paraId="7C820AD3" w14:textId="77777777" w:rsidR="00483AFC" w:rsidRPr="00483AFC" w:rsidRDefault="00483AFC" w:rsidP="000D0DB0">
            <w:pPr>
              <w:rPr>
                <w:b w:val="0"/>
                <w:bCs/>
              </w:rPr>
            </w:pPr>
            <w:r w:rsidRPr="00483AFC">
              <w:rPr>
                <w:b w:val="0"/>
                <w:bCs/>
              </w:rPr>
              <w:t xml:space="preserve">false </w:t>
            </w:r>
          </w:p>
        </w:tc>
        <w:tc>
          <w:tcPr>
            <w:tcW w:w="1027" w:type="dxa"/>
          </w:tcPr>
          <w:p w14:paraId="23E6407B" w14:textId="77777777" w:rsidR="00483AFC" w:rsidRPr="00483AFC" w:rsidRDefault="00483AFC" w:rsidP="000D0DB0">
            <w:pPr>
              <w:rPr>
                <w:b w:val="0"/>
                <w:bCs/>
              </w:rPr>
            </w:pPr>
            <w:r w:rsidRPr="00483AFC">
              <w:rPr>
                <w:b w:val="0"/>
                <w:bCs/>
              </w:rPr>
              <w:t>2</w:t>
            </w:r>
          </w:p>
        </w:tc>
        <w:tc>
          <w:tcPr>
            <w:tcW w:w="1216" w:type="dxa"/>
          </w:tcPr>
          <w:p w14:paraId="53448407" w14:textId="77777777" w:rsidR="00483AFC" w:rsidRPr="00483AFC" w:rsidRDefault="00483AFC" w:rsidP="000D0DB0">
            <w:pPr>
              <w:rPr>
                <w:b w:val="0"/>
                <w:bCs/>
              </w:rPr>
            </w:pPr>
            <w:r w:rsidRPr="00483AFC">
              <w:rPr>
                <w:b w:val="0"/>
                <w:bCs/>
              </w:rPr>
              <w:t>N</w:t>
            </w:r>
          </w:p>
        </w:tc>
        <w:tc>
          <w:tcPr>
            <w:tcW w:w="664" w:type="dxa"/>
          </w:tcPr>
          <w:p w14:paraId="0689D61D" w14:textId="77777777" w:rsidR="00483AFC" w:rsidRPr="00483AFC" w:rsidRDefault="00483AFC" w:rsidP="000D0DB0">
            <w:pPr>
              <w:rPr>
                <w:b w:val="0"/>
                <w:bCs/>
              </w:rPr>
            </w:pPr>
            <w:r w:rsidRPr="00483AFC">
              <w:rPr>
                <w:b w:val="0"/>
                <w:bCs/>
              </w:rPr>
              <w:t>6</w:t>
            </w:r>
          </w:p>
        </w:tc>
        <w:tc>
          <w:tcPr>
            <w:tcW w:w="903" w:type="dxa"/>
          </w:tcPr>
          <w:p w14:paraId="70E7DAA4" w14:textId="77777777" w:rsidR="00483AFC" w:rsidRPr="00483AFC" w:rsidRDefault="00483AFC" w:rsidP="000D0DB0">
            <w:pPr>
              <w:rPr>
                <w:b w:val="0"/>
                <w:bCs/>
              </w:rPr>
            </w:pPr>
            <w:r w:rsidRPr="00483AFC">
              <w:rPr>
                <w:b w:val="0"/>
                <w:bCs/>
              </w:rPr>
              <w:t>[0-9]</w:t>
            </w:r>
          </w:p>
        </w:tc>
      </w:tr>
      <w:tr w:rsidR="00483AFC" w14:paraId="3F33EA96" w14:textId="77777777" w:rsidTr="00483AFC">
        <w:trPr>
          <w:trHeight w:val="922"/>
        </w:trPr>
        <w:tc>
          <w:tcPr>
            <w:tcW w:w="1654" w:type="dxa"/>
          </w:tcPr>
          <w:p w14:paraId="044333F6" w14:textId="77777777" w:rsidR="00483AFC" w:rsidRPr="00483AFC" w:rsidRDefault="00483AFC" w:rsidP="000D0DB0">
            <w:pPr>
              <w:rPr>
                <w:b w:val="0"/>
                <w:bCs/>
              </w:rPr>
            </w:pPr>
            <w:proofErr w:type="spellStart"/>
            <w:r w:rsidRPr="00483AFC">
              <w:rPr>
                <w:b w:val="0"/>
                <w:bCs/>
              </w:rPr>
              <w:t>item_quantity</w:t>
            </w:r>
            <w:proofErr w:type="spellEnd"/>
          </w:p>
        </w:tc>
        <w:tc>
          <w:tcPr>
            <w:tcW w:w="1038" w:type="dxa"/>
          </w:tcPr>
          <w:p w14:paraId="212D12AD" w14:textId="77777777" w:rsidR="00483AFC" w:rsidRPr="00483AFC" w:rsidRDefault="00483AFC" w:rsidP="000D0DB0">
            <w:pPr>
              <w:rPr>
                <w:b w:val="0"/>
                <w:bCs/>
              </w:rPr>
            </w:pPr>
            <w:r w:rsidRPr="00483AFC">
              <w:rPr>
                <w:b w:val="0"/>
                <w:bCs/>
              </w:rPr>
              <w:t>quantity of item used</w:t>
            </w:r>
          </w:p>
        </w:tc>
        <w:tc>
          <w:tcPr>
            <w:tcW w:w="707" w:type="dxa"/>
          </w:tcPr>
          <w:p w14:paraId="59323410" w14:textId="77777777" w:rsidR="00483AFC" w:rsidRPr="00483AFC" w:rsidRDefault="00483AFC" w:rsidP="000D0DB0">
            <w:pPr>
              <w:rPr>
                <w:b w:val="0"/>
                <w:bCs/>
              </w:rPr>
            </w:pPr>
            <w:r w:rsidRPr="00483AFC">
              <w:rPr>
                <w:b w:val="0"/>
                <w:bCs/>
              </w:rPr>
              <w:t>double</w:t>
            </w:r>
          </w:p>
        </w:tc>
        <w:tc>
          <w:tcPr>
            <w:tcW w:w="702" w:type="dxa"/>
          </w:tcPr>
          <w:p w14:paraId="76043302" w14:textId="77777777" w:rsidR="00483AFC" w:rsidRPr="00483AFC" w:rsidRDefault="00483AFC" w:rsidP="000D0DB0">
            <w:pPr>
              <w:rPr>
                <w:b w:val="0"/>
                <w:bCs/>
              </w:rPr>
            </w:pPr>
            <w:r w:rsidRPr="00483AFC">
              <w:rPr>
                <w:b w:val="0"/>
                <w:bCs/>
              </w:rPr>
              <w:t>None</w:t>
            </w:r>
          </w:p>
        </w:tc>
        <w:tc>
          <w:tcPr>
            <w:tcW w:w="735" w:type="dxa"/>
          </w:tcPr>
          <w:p w14:paraId="1A25D4D5" w14:textId="77777777" w:rsidR="00483AFC" w:rsidRPr="00483AFC" w:rsidRDefault="00483AFC" w:rsidP="000D0DB0">
            <w:pPr>
              <w:rPr>
                <w:b w:val="0"/>
                <w:bCs/>
              </w:rPr>
            </w:pPr>
            <w:r w:rsidRPr="00483AFC">
              <w:rPr>
                <w:b w:val="0"/>
                <w:bCs/>
              </w:rPr>
              <w:t>false</w:t>
            </w:r>
          </w:p>
        </w:tc>
        <w:tc>
          <w:tcPr>
            <w:tcW w:w="1027" w:type="dxa"/>
          </w:tcPr>
          <w:p w14:paraId="3862A1A8" w14:textId="77777777" w:rsidR="00483AFC" w:rsidRPr="00483AFC" w:rsidRDefault="00483AFC" w:rsidP="000D0DB0">
            <w:pPr>
              <w:rPr>
                <w:b w:val="0"/>
                <w:bCs/>
              </w:rPr>
            </w:pPr>
            <w:r w:rsidRPr="00483AFC">
              <w:rPr>
                <w:b w:val="0"/>
                <w:bCs/>
              </w:rPr>
              <w:t>0.5</w:t>
            </w:r>
          </w:p>
        </w:tc>
        <w:tc>
          <w:tcPr>
            <w:tcW w:w="1216" w:type="dxa"/>
          </w:tcPr>
          <w:p w14:paraId="3AE07F4D" w14:textId="77777777" w:rsidR="00483AFC" w:rsidRPr="00483AFC" w:rsidRDefault="00483AFC" w:rsidP="000D0DB0">
            <w:pPr>
              <w:rPr>
                <w:b w:val="0"/>
                <w:bCs/>
              </w:rPr>
            </w:pPr>
            <w:r w:rsidRPr="00483AFC">
              <w:rPr>
                <w:b w:val="0"/>
                <w:bCs/>
              </w:rPr>
              <w:t>N</w:t>
            </w:r>
          </w:p>
        </w:tc>
        <w:tc>
          <w:tcPr>
            <w:tcW w:w="664" w:type="dxa"/>
          </w:tcPr>
          <w:p w14:paraId="51807B92" w14:textId="77777777" w:rsidR="00483AFC" w:rsidRPr="00483AFC" w:rsidRDefault="00483AFC" w:rsidP="000D0DB0">
            <w:pPr>
              <w:rPr>
                <w:b w:val="0"/>
                <w:bCs/>
              </w:rPr>
            </w:pPr>
            <w:r w:rsidRPr="00483AFC">
              <w:rPr>
                <w:b w:val="0"/>
                <w:bCs/>
              </w:rPr>
              <w:t>250</w:t>
            </w:r>
          </w:p>
        </w:tc>
        <w:tc>
          <w:tcPr>
            <w:tcW w:w="903" w:type="dxa"/>
          </w:tcPr>
          <w:p w14:paraId="49117EA2" w14:textId="77777777" w:rsidR="00483AFC" w:rsidRPr="00483AFC" w:rsidRDefault="00483AFC" w:rsidP="000D0DB0">
            <w:pPr>
              <w:rPr>
                <w:b w:val="0"/>
                <w:bCs/>
              </w:rPr>
            </w:pPr>
            <w:r w:rsidRPr="00483AFC">
              <w:rPr>
                <w:b w:val="0"/>
                <w:bCs/>
              </w:rPr>
              <w:t>A-Z/-0-9]</w:t>
            </w:r>
          </w:p>
        </w:tc>
      </w:tr>
      <w:tr w:rsidR="00483AFC" w14:paraId="06B950F6" w14:textId="77777777" w:rsidTr="00483AFC">
        <w:trPr>
          <w:trHeight w:val="654"/>
        </w:trPr>
        <w:tc>
          <w:tcPr>
            <w:tcW w:w="1654" w:type="dxa"/>
          </w:tcPr>
          <w:p w14:paraId="45BB5F3F" w14:textId="77777777" w:rsidR="00483AFC" w:rsidRPr="00483AFC" w:rsidRDefault="00483AFC" w:rsidP="000D0DB0">
            <w:pPr>
              <w:rPr>
                <w:b w:val="0"/>
                <w:bCs/>
              </w:rPr>
            </w:pPr>
            <w:proofErr w:type="spellStart"/>
            <w:r w:rsidRPr="00483AFC">
              <w:rPr>
                <w:b w:val="0"/>
                <w:bCs/>
              </w:rPr>
              <w:t>item_quantity_unit</w:t>
            </w:r>
            <w:proofErr w:type="spellEnd"/>
          </w:p>
        </w:tc>
        <w:tc>
          <w:tcPr>
            <w:tcW w:w="1038" w:type="dxa"/>
          </w:tcPr>
          <w:p w14:paraId="4041DD29" w14:textId="77777777" w:rsidR="00483AFC" w:rsidRPr="00483AFC" w:rsidRDefault="00483AFC" w:rsidP="000D0DB0">
            <w:pPr>
              <w:rPr>
                <w:b w:val="0"/>
                <w:bCs/>
              </w:rPr>
            </w:pPr>
            <w:r w:rsidRPr="00483AFC">
              <w:rPr>
                <w:b w:val="0"/>
                <w:bCs/>
              </w:rPr>
              <w:t>unit of item used in operation</w:t>
            </w:r>
          </w:p>
        </w:tc>
        <w:tc>
          <w:tcPr>
            <w:tcW w:w="707" w:type="dxa"/>
          </w:tcPr>
          <w:p w14:paraId="39CE4F9A" w14:textId="77777777" w:rsidR="00483AFC" w:rsidRPr="00483AFC" w:rsidRDefault="00483AFC" w:rsidP="000D0DB0">
            <w:pPr>
              <w:rPr>
                <w:b w:val="0"/>
                <w:bCs/>
              </w:rPr>
            </w:pPr>
            <w:r w:rsidRPr="00483AFC">
              <w:rPr>
                <w:b w:val="0"/>
                <w:bCs/>
              </w:rPr>
              <w:t>varchar</w:t>
            </w:r>
          </w:p>
        </w:tc>
        <w:tc>
          <w:tcPr>
            <w:tcW w:w="702" w:type="dxa"/>
          </w:tcPr>
          <w:p w14:paraId="3AD09B64" w14:textId="77777777" w:rsidR="00483AFC" w:rsidRPr="00483AFC" w:rsidRDefault="00483AFC" w:rsidP="000D0DB0">
            <w:pPr>
              <w:rPr>
                <w:b w:val="0"/>
                <w:bCs/>
              </w:rPr>
            </w:pPr>
            <w:r w:rsidRPr="00483AFC">
              <w:rPr>
                <w:b w:val="0"/>
                <w:bCs/>
              </w:rPr>
              <w:t>None</w:t>
            </w:r>
          </w:p>
        </w:tc>
        <w:tc>
          <w:tcPr>
            <w:tcW w:w="735" w:type="dxa"/>
          </w:tcPr>
          <w:p w14:paraId="6FE61A00" w14:textId="77777777" w:rsidR="00483AFC" w:rsidRPr="00483AFC" w:rsidRDefault="00483AFC" w:rsidP="000D0DB0">
            <w:pPr>
              <w:rPr>
                <w:b w:val="0"/>
                <w:bCs/>
              </w:rPr>
            </w:pPr>
            <w:r w:rsidRPr="00483AFC">
              <w:rPr>
                <w:b w:val="0"/>
                <w:bCs/>
              </w:rPr>
              <w:t>false</w:t>
            </w:r>
          </w:p>
        </w:tc>
        <w:tc>
          <w:tcPr>
            <w:tcW w:w="1027" w:type="dxa"/>
          </w:tcPr>
          <w:p w14:paraId="6980678F" w14:textId="77777777" w:rsidR="00483AFC" w:rsidRPr="00483AFC" w:rsidRDefault="00483AFC" w:rsidP="000D0DB0">
            <w:pPr>
              <w:rPr>
                <w:b w:val="0"/>
                <w:bCs/>
              </w:rPr>
            </w:pPr>
            <w:r w:rsidRPr="00483AFC">
              <w:rPr>
                <w:b w:val="0"/>
                <w:bCs/>
              </w:rPr>
              <w:t>g</w:t>
            </w:r>
          </w:p>
        </w:tc>
        <w:tc>
          <w:tcPr>
            <w:tcW w:w="1216" w:type="dxa"/>
          </w:tcPr>
          <w:p w14:paraId="7E11D900" w14:textId="77777777" w:rsidR="00483AFC" w:rsidRPr="00483AFC" w:rsidRDefault="00483AFC" w:rsidP="000D0DB0">
            <w:pPr>
              <w:rPr>
                <w:b w:val="0"/>
                <w:bCs/>
              </w:rPr>
            </w:pPr>
            <w:r w:rsidRPr="00483AFC">
              <w:rPr>
                <w:b w:val="0"/>
                <w:bCs/>
              </w:rPr>
              <w:t>N</w:t>
            </w:r>
          </w:p>
        </w:tc>
        <w:tc>
          <w:tcPr>
            <w:tcW w:w="664" w:type="dxa"/>
          </w:tcPr>
          <w:p w14:paraId="0DBEBF1A" w14:textId="77777777" w:rsidR="00483AFC" w:rsidRPr="00483AFC" w:rsidRDefault="00483AFC" w:rsidP="000D0DB0">
            <w:pPr>
              <w:rPr>
                <w:b w:val="0"/>
                <w:bCs/>
              </w:rPr>
            </w:pPr>
            <w:r w:rsidRPr="00483AFC">
              <w:rPr>
                <w:b w:val="0"/>
                <w:bCs/>
              </w:rPr>
              <w:t>12</w:t>
            </w:r>
          </w:p>
        </w:tc>
        <w:tc>
          <w:tcPr>
            <w:tcW w:w="903" w:type="dxa"/>
          </w:tcPr>
          <w:p w14:paraId="69B603B6" w14:textId="77777777" w:rsidR="00483AFC" w:rsidRPr="00483AFC" w:rsidRDefault="00483AFC" w:rsidP="000D0DB0">
            <w:pPr>
              <w:rPr>
                <w:b w:val="0"/>
                <w:bCs/>
              </w:rPr>
            </w:pPr>
            <w:r w:rsidRPr="00483AFC">
              <w:rPr>
                <w:b w:val="0"/>
                <w:bCs/>
              </w:rPr>
              <w:t>[0-9]</w:t>
            </w:r>
          </w:p>
        </w:tc>
      </w:tr>
    </w:tbl>
    <w:p w14:paraId="6B1A6CBE" w14:textId="77777777" w:rsidR="00483AFC" w:rsidRDefault="00483AFC" w:rsidP="00483AFC">
      <w:pPr>
        <w:jc w:val="both"/>
      </w:pPr>
    </w:p>
    <w:tbl>
      <w:tblPr>
        <w:tblStyle w:val="TableGrid"/>
        <w:tblW w:w="8292" w:type="dxa"/>
        <w:tblLook w:val="04A0" w:firstRow="1" w:lastRow="0" w:firstColumn="1" w:lastColumn="0" w:noHBand="0" w:noVBand="1"/>
      </w:tblPr>
      <w:tblGrid>
        <w:gridCol w:w="1327"/>
        <w:gridCol w:w="1133"/>
        <w:gridCol w:w="772"/>
        <w:gridCol w:w="803"/>
        <w:gridCol w:w="886"/>
        <w:gridCol w:w="917"/>
        <w:gridCol w:w="958"/>
        <w:gridCol w:w="783"/>
        <w:gridCol w:w="1051"/>
      </w:tblGrid>
      <w:tr w:rsidR="00483AFC" w14:paraId="6EFFAB95" w14:textId="77777777" w:rsidTr="00483AFC">
        <w:trPr>
          <w:trHeight w:val="305"/>
        </w:trPr>
        <w:tc>
          <w:tcPr>
            <w:tcW w:w="1353" w:type="dxa"/>
          </w:tcPr>
          <w:p w14:paraId="6FCAACC2" w14:textId="77777777" w:rsidR="00483AFC" w:rsidRDefault="00483AFC" w:rsidP="000D0DB0">
            <w:r>
              <w:t>Table Name</w:t>
            </w:r>
          </w:p>
        </w:tc>
        <w:tc>
          <w:tcPr>
            <w:tcW w:w="6939" w:type="dxa"/>
            <w:gridSpan w:val="8"/>
          </w:tcPr>
          <w:p w14:paraId="4D527281" w14:textId="77777777" w:rsidR="00483AFC" w:rsidRDefault="00483AFC" w:rsidP="000D0DB0">
            <w:proofErr w:type="spellStart"/>
            <w:r>
              <w:t>tbl_operation</w:t>
            </w:r>
            <w:proofErr w:type="spellEnd"/>
          </w:p>
        </w:tc>
      </w:tr>
      <w:tr w:rsidR="00483AFC" w14:paraId="3BF889F4" w14:textId="77777777" w:rsidTr="00483AFC">
        <w:trPr>
          <w:trHeight w:val="305"/>
        </w:trPr>
        <w:tc>
          <w:tcPr>
            <w:tcW w:w="1353" w:type="dxa"/>
          </w:tcPr>
          <w:p w14:paraId="61666278" w14:textId="77777777" w:rsidR="00483AFC" w:rsidRDefault="00483AFC" w:rsidP="000D0DB0">
            <w:r>
              <w:t>Description</w:t>
            </w:r>
          </w:p>
        </w:tc>
        <w:tc>
          <w:tcPr>
            <w:tcW w:w="6939" w:type="dxa"/>
            <w:gridSpan w:val="8"/>
          </w:tcPr>
          <w:p w14:paraId="2FDC92CD" w14:textId="77777777" w:rsidR="00483AFC" w:rsidRDefault="00483AFC" w:rsidP="000D0DB0">
            <w:r>
              <w:t>This table records the inventory information in the hog farm</w:t>
            </w:r>
          </w:p>
        </w:tc>
      </w:tr>
      <w:tr w:rsidR="00483AFC" w14:paraId="2A0E077D" w14:textId="77777777" w:rsidTr="00483AFC">
        <w:trPr>
          <w:trHeight w:val="292"/>
        </w:trPr>
        <w:tc>
          <w:tcPr>
            <w:tcW w:w="1353" w:type="dxa"/>
          </w:tcPr>
          <w:p w14:paraId="48D13A6B" w14:textId="77777777" w:rsidR="00483AFC" w:rsidRDefault="00483AFC" w:rsidP="000D0DB0">
            <w:r>
              <w:t>Alias</w:t>
            </w:r>
          </w:p>
        </w:tc>
        <w:tc>
          <w:tcPr>
            <w:tcW w:w="6939" w:type="dxa"/>
            <w:gridSpan w:val="8"/>
          </w:tcPr>
          <w:p w14:paraId="1DBB007A" w14:textId="77777777" w:rsidR="00483AFC" w:rsidRDefault="00483AFC" w:rsidP="000D0DB0">
            <w:r>
              <w:t>None</w:t>
            </w:r>
          </w:p>
        </w:tc>
      </w:tr>
      <w:tr w:rsidR="00483AFC" w14:paraId="65DC1F63" w14:textId="77777777" w:rsidTr="00483AFC">
        <w:trPr>
          <w:trHeight w:val="916"/>
        </w:trPr>
        <w:tc>
          <w:tcPr>
            <w:tcW w:w="1353" w:type="dxa"/>
          </w:tcPr>
          <w:p w14:paraId="7741FE9A" w14:textId="77777777" w:rsidR="00483AFC" w:rsidRDefault="00483AFC" w:rsidP="000D0DB0">
            <w:r>
              <w:t>Attribute Name</w:t>
            </w:r>
          </w:p>
        </w:tc>
        <w:tc>
          <w:tcPr>
            <w:tcW w:w="1077" w:type="dxa"/>
          </w:tcPr>
          <w:p w14:paraId="39D162FD" w14:textId="77777777" w:rsidR="00483AFC" w:rsidRDefault="00483AFC" w:rsidP="000D0DB0">
            <w:r>
              <w:t>Description</w:t>
            </w:r>
          </w:p>
        </w:tc>
        <w:tc>
          <w:tcPr>
            <w:tcW w:w="790" w:type="dxa"/>
          </w:tcPr>
          <w:p w14:paraId="30CF664B" w14:textId="77777777" w:rsidR="00483AFC" w:rsidRDefault="00483AFC" w:rsidP="000D0DB0">
            <w:r>
              <w:t>Data Type</w:t>
            </w:r>
          </w:p>
        </w:tc>
        <w:tc>
          <w:tcPr>
            <w:tcW w:w="749" w:type="dxa"/>
          </w:tcPr>
          <w:p w14:paraId="1F9411AE" w14:textId="77777777" w:rsidR="00483AFC" w:rsidRDefault="00483AFC" w:rsidP="000D0DB0">
            <w:r>
              <w:t>Default Value</w:t>
            </w:r>
          </w:p>
        </w:tc>
        <w:tc>
          <w:tcPr>
            <w:tcW w:w="831" w:type="dxa"/>
          </w:tcPr>
          <w:p w14:paraId="0E77102A" w14:textId="77777777" w:rsidR="00483AFC" w:rsidRDefault="00483AFC" w:rsidP="000D0DB0">
            <w:r>
              <w:t>Primary Key</w:t>
            </w:r>
          </w:p>
        </w:tc>
        <w:tc>
          <w:tcPr>
            <w:tcW w:w="862" w:type="dxa"/>
          </w:tcPr>
          <w:p w14:paraId="08B3C778" w14:textId="77777777" w:rsidR="00483AFC" w:rsidRDefault="00483AFC" w:rsidP="000D0DB0">
            <w:r>
              <w:t>Example</w:t>
            </w:r>
          </w:p>
        </w:tc>
        <w:tc>
          <w:tcPr>
            <w:tcW w:w="902" w:type="dxa"/>
          </w:tcPr>
          <w:p w14:paraId="73F80083" w14:textId="050D39FE" w:rsidR="00483AFC" w:rsidRDefault="00483AFC" w:rsidP="000D0DB0">
            <w:r>
              <w:t>Not Allowed? (Y/N)</w:t>
            </w:r>
          </w:p>
        </w:tc>
        <w:tc>
          <w:tcPr>
            <w:tcW w:w="729" w:type="dxa"/>
          </w:tcPr>
          <w:p w14:paraId="0C388B18" w14:textId="77777777" w:rsidR="00483AFC" w:rsidRDefault="00483AFC" w:rsidP="000D0DB0">
            <w:r>
              <w:t>Length</w:t>
            </w:r>
          </w:p>
        </w:tc>
        <w:tc>
          <w:tcPr>
            <w:tcW w:w="995" w:type="dxa"/>
          </w:tcPr>
          <w:p w14:paraId="703CC19A" w14:textId="77777777" w:rsidR="00483AFC" w:rsidRDefault="00483AFC" w:rsidP="000D0DB0">
            <w:r>
              <w:t>Validation Rules</w:t>
            </w:r>
          </w:p>
        </w:tc>
      </w:tr>
      <w:tr w:rsidR="00483AFC" w:rsidRPr="00483AFC" w14:paraId="7137C25C" w14:textId="77777777" w:rsidTr="00483AFC">
        <w:trPr>
          <w:trHeight w:val="916"/>
        </w:trPr>
        <w:tc>
          <w:tcPr>
            <w:tcW w:w="1353" w:type="dxa"/>
          </w:tcPr>
          <w:p w14:paraId="48AD0F47" w14:textId="77777777" w:rsidR="00483AFC" w:rsidRPr="00483AFC" w:rsidRDefault="00483AFC" w:rsidP="000D0DB0">
            <w:pPr>
              <w:rPr>
                <w:b w:val="0"/>
                <w:bCs/>
              </w:rPr>
            </w:pPr>
            <w:proofErr w:type="spellStart"/>
            <w:r w:rsidRPr="00483AFC">
              <w:rPr>
                <w:b w:val="0"/>
                <w:bCs/>
              </w:rPr>
              <w:t>operation_id</w:t>
            </w:r>
            <w:proofErr w:type="spellEnd"/>
          </w:p>
        </w:tc>
        <w:tc>
          <w:tcPr>
            <w:tcW w:w="1077" w:type="dxa"/>
          </w:tcPr>
          <w:p w14:paraId="322FE95D" w14:textId="77777777" w:rsidR="00483AFC" w:rsidRPr="00483AFC" w:rsidRDefault="00483AFC" w:rsidP="000D0DB0">
            <w:pPr>
              <w:rPr>
                <w:b w:val="0"/>
                <w:bCs/>
              </w:rPr>
            </w:pPr>
            <w:r w:rsidRPr="00483AFC">
              <w:rPr>
                <w:b w:val="0"/>
                <w:bCs/>
              </w:rPr>
              <w:t xml:space="preserve">ID of the operation type </w:t>
            </w:r>
          </w:p>
        </w:tc>
        <w:tc>
          <w:tcPr>
            <w:tcW w:w="790" w:type="dxa"/>
          </w:tcPr>
          <w:p w14:paraId="73187511" w14:textId="77777777" w:rsidR="00483AFC" w:rsidRPr="00483AFC" w:rsidRDefault="00483AFC" w:rsidP="000D0DB0">
            <w:pPr>
              <w:rPr>
                <w:b w:val="0"/>
                <w:bCs/>
              </w:rPr>
            </w:pPr>
            <w:r w:rsidRPr="00483AFC">
              <w:rPr>
                <w:b w:val="0"/>
                <w:bCs/>
              </w:rPr>
              <w:t>int</w:t>
            </w:r>
          </w:p>
        </w:tc>
        <w:tc>
          <w:tcPr>
            <w:tcW w:w="749" w:type="dxa"/>
          </w:tcPr>
          <w:p w14:paraId="0C4FF6AE" w14:textId="77777777" w:rsidR="00483AFC" w:rsidRPr="00483AFC" w:rsidRDefault="00483AFC" w:rsidP="000D0DB0">
            <w:pPr>
              <w:rPr>
                <w:b w:val="0"/>
                <w:bCs/>
              </w:rPr>
            </w:pPr>
            <w:r w:rsidRPr="00483AFC">
              <w:rPr>
                <w:b w:val="0"/>
                <w:bCs/>
              </w:rPr>
              <w:t>None</w:t>
            </w:r>
          </w:p>
        </w:tc>
        <w:tc>
          <w:tcPr>
            <w:tcW w:w="831" w:type="dxa"/>
          </w:tcPr>
          <w:p w14:paraId="72B71B18" w14:textId="77777777" w:rsidR="00483AFC" w:rsidRPr="00483AFC" w:rsidRDefault="00483AFC" w:rsidP="000D0DB0">
            <w:pPr>
              <w:rPr>
                <w:b w:val="0"/>
                <w:bCs/>
              </w:rPr>
            </w:pPr>
            <w:r w:rsidRPr="00483AFC">
              <w:rPr>
                <w:b w:val="0"/>
                <w:bCs/>
              </w:rPr>
              <w:t>true</w:t>
            </w:r>
          </w:p>
        </w:tc>
        <w:tc>
          <w:tcPr>
            <w:tcW w:w="862" w:type="dxa"/>
          </w:tcPr>
          <w:p w14:paraId="75975629" w14:textId="77777777" w:rsidR="00483AFC" w:rsidRPr="00483AFC" w:rsidRDefault="00483AFC" w:rsidP="000D0DB0">
            <w:pPr>
              <w:rPr>
                <w:b w:val="0"/>
                <w:bCs/>
              </w:rPr>
            </w:pPr>
            <w:r w:rsidRPr="00483AFC">
              <w:rPr>
                <w:b w:val="0"/>
                <w:bCs/>
              </w:rPr>
              <w:t>1</w:t>
            </w:r>
          </w:p>
        </w:tc>
        <w:tc>
          <w:tcPr>
            <w:tcW w:w="902" w:type="dxa"/>
          </w:tcPr>
          <w:p w14:paraId="49D15935" w14:textId="77777777" w:rsidR="00483AFC" w:rsidRPr="00483AFC" w:rsidRDefault="00483AFC" w:rsidP="000D0DB0">
            <w:pPr>
              <w:rPr>
                <w:b w:val="0"/>
                <w:bCs/>
              </w:rPr>
            </w:pPr>
            <w:r w:rsidRPr="00483AFC">
              <w:rPr>
                <w:b w:val="0"/>
                <w:bCs/>
              </w:rPr>
              <w:t>N</w:t>
            </w:r>
          </w:p>
        </w:tc>
        <w:tc>
          <w:tcPr>
            <w:tcW w:w="729" w:type="dxa"/>
          </w:tcPr>
          <w:p w14:paraId="7F5818E5" w14:textId="77777777" w:rsidR="00483AFC" w:rsidRPr="00483AFC" w:rsidRDefault="00483AFC" w:rsidP="000D0DB0">
            <w:pPr>
              <w:rPr>
                <w:b w:val="0"/>
                <w:bCs/>
              </w:rPr>
            </w:pPr>
            <w:r w:rsidRPr="00483AFC">
              <w:rPr>
                <w:b w:val="0"/>
                <w:bCs/>
              </w:rPr>
              <w:t>11</w:t>
            </w:r>
          </w:p>
        </w:tc>
        <w:tc>
          <w:tcPr>
            <w:tcW w:w="995" w:type="dxa"/>
          </w:tcPr>
          <w:p w14:paraId="71C016CE" w14:textId="77777777" w:rsidR="00483AFC" w:rsidRPr="00483AFC" w:rsidRDefault="00483AFC" w:rsidP="000D0DB0">
            <w:pPr>
              <w:rPr>
                <w:b w:val="0"/>
                <w:bCs/>
              </w:rPr>
            </w:pPr>
            <w:r w:rsidRPr="00483AFC">
              <w:rPr>
                <w:b w:val="0"/>
                <w:bCs/>
              </w:rPr>
              <w:t>[0-9]</w:t>
            </w:r>
          </w:p>
        </w:tc>
      </w:tr>
      <w:tr w:rsidR="00483AFC" w:rsidRPr="00483AFC" w14:paraId="0A00CD72" w14:textId="77777777" w:rsidTr="00483AFC">
        <w:trPr>
          <w:trHeight w:val="1222"/>
        </w:trPr>
        <w:tc>
          <w:tcPr>
            <w:tcW w:w="1353" w:type="dxa"/>
          </w:tcPr>
          <w:p w14:paraId="0328486C" w14:textId="77777777" w:rsidR="00483AFC" w:rsidRPr="00483AFC" w:rsidRDefault="00483AFC" w:rsidP="000D0DB0">
            <w:pPr>
              <w:rPr>
                <w:b w:val="0"/>
                <w:bCs/>
              </w:rPr>
            </w:pPr>
            <w:proofErr w:type="spellStart"/>
            <w:r w:rsidRPr="00483AFC">
              <w:rPr>
                <w:b w:val="0"/>
                <w:bCs/>
              </w:rPr>
              <w:lastRenderedPageBreak/>
              <w:t>operation_type</w:t>
            </w:r>
            <w:proofErr w:type="spellEnd"/>
          </w:p>
        </w:tc>
        <w:tc>
          <w:tcPr>
            <w:tcW w:w="1077" w:type="dxa"/>
          </w:tcPr>
          <w:p w14:paraId="3B6F1A98" w14:textId="77777777" w:rsidR="00483AFC" w:rsidRPr="00483AFC" w:rsidRDefault="00483AFC" w:rsidP="000D0DB0">
            <w:pPr>
              <w:rPr>
                <w:b w:val="0"/>
                <w:bCs/>
              </w:rPr>
            </w:pPr>
            <w:r w:rsidRPr="00483AFC">
              <w:rPr>
                <w:b w:val="0"/>
                <w:bCs/>
              </w:rPr>
              <w:t>Type of operation done to pigs</w:t>
            </w:r>
          </w:p>
        </w:tc>
        <w:tc>
          <w:tcPr>
            <w:tcW w:w="790" w:type="dxa"/>
          </w:tcPr>
          <w:p w14:paraId="305C1E60" w14:textId="77777777" w:rsidR="00483AFC" w:rsidRPr="00483AFC" w:rsidRDefault="00483AFC" w:rsidP="000D0DB0">
            <w:pPr>
              <w:rPr>
                <w:b w:val="0"/>
                <w:bCs/>
              </w:rPr>
            </w:pPr>
            <w:r w:rsidRPr="00483AFC">
              <w:rPr>
                <w:b w:val="0"/>
                <w:bCs/>
              </w:rPr>
              <w:t>varchar</w:t>
            </w:r>
          </w:p>
        </w:tc>
        <w:tc>
          <w:tcPr>
            <w:tcW w:w="749" w:type="dxa"/>
          </w:tcPr>
          <w:p w14:paraId="59061B98" w14:textId="77777777" w:rsidR="00483AFC" w:rsidRPr="00483AFC" w:rsidRDefault="00483AFC" w:rsidP="000D0DB0">
            <w:pPr>
              <w:rPr>
                <w:b w:val="0"/>
                <w:bCs/>
              </w:rPr>
            </w:pPr>
            <w:r w:rsidRPr="00483AFC">
              <w:rPr>
                <w:b w:val="0"/>
                <w:bCs/>
              </w:rPr>
              <w:t>None</w:t>
            </w:r>
          </w:p>
        </w:tc>
        <w:tc>
          <w:tcPr>
            <w:tcW w:w="831" w:type="dxa"/>
          </w:tcPr>
          <w:p w14:paraId="5A5D8470" w14:textId="77777777" w:rsidR="00483AFC" w:rsidRPr="00483AFC" w:rsidRDefault="00483AFC" w:rsidP="000D0DB0">
            <w:pPr>
              <w:rPr>
                <w:b w:val="0"/>
                <w:bCs/>
              </w:rPr>
            </w:pPr>
            <w:r w:rsidRPr="00483AFC">
              <w:rPr>
                <w:b w:val="0"/>
                <w:bCs/>
              </w:rPr>
              <w:t>false</w:t>
            </w:r>
          </w:p>
        </w:tc>
        <w:tc>
          <w:tcPr>
            <w:tcW w:w="862" w:type="dxa"/>
          </w:tcPr>
          <w:p w14:paraId="50AE9DF2" w14:textId="77777777" w:rsidR="00483AFC" w:rsidRPr="00483AFC" w:rsidRDefault="00483AFC" w:rsidP="000D0DB0">
            <w:pPr>
              <w:rPr>
                <w:b w:val="0"/>
                <w:bCs/>
              </w:rPr>
            </w:pPr>
            <w:r w:rsidRPr="00483AFC">
              <w:rPr>
                <w:b w:val="0"/>
                <w:bCs/>
              </w:rPr>
              <w:t>Feeding</w:t>
            </w:r>
          </w:p>
        </w:tc>
        <w:tc>
          <w:tcPr>
            <w:tcW w:w="902" w:type="dxa"/>
          </w:tcPr>
          <w:p w14:paraId="55EE1DE9" w14:textId="77777777" w:rsidR="00483AFC" w:rsidRPr="00483AFC" w:rsidRDefault="00483AFC" w:rsidP="000D0DB0">
            <w:pPr>
              <w:rPr>
                <w:b w:val="0"/>
                <w:bCs/>
              </w:rPr>
            </w:pPr>
            <w:r w:rsidRPr="00483AFC">
              <w:rPr>
                <w:b w:val="0"/>
                <w:bCs/>
              </w:rPr>
              <w:t>Y</w:t>
            </w:r>
          </w:p>
        </w:tc>
        <w:tc>
          <w:tcPr>
            <w:tcW w:w="729" w:type="dxa"/>
          </w:tcPr>
          <w:p w14:paraId="2AFE5B0C" w14:textId="77777777" w:rsidR="00483AFC" w:rsidRPr="00483AFC" w:rsidRDefault="00483AFC" w:rsidP="000D0DB0">
            <w:pPr>
              <w:rPr>
                <w:b w:val="0"/>
                <w:bCs/>
              </w:rPr>
            </w:pPr>
            <w:r w:rsidRPr="00483AFC">
              <w:rPr>
                <w:b w:val="0"/>
                <w:bCs/>
              </w:rPr>
              <w:t>50</w:t>
            </w:r>
          </w:p>
        </w:tc>
        <w:tc>
          <w:tcPr>
            <w:tcW w:w="995" w:type="dxa"/>
          </w:tcPr>
          <w:p w14:paraId="7AF7A84F" w14:textId="77777777" w:rsidR="00483AFC" w:rsidRPr="00483AFC" w:rsidRDefault="00483AFC" w:rsidP="000D0DB0">
            <w:pPr>
              <w:rPr>
                <w:b w:val="0"/>
                <w:bCs/>
              </w:rPr>
            </w:pPr>
            <w:r w:rsidRPr="00483AFC">
              <w:rPr>
                <w:b w:val="0"/>
                <w:bCs/>
              </w:rPr>
              <w:t>[A-</w:t>
            </w:r>
            <w:proofErr w:type="spellStart"/>
            <w:proofErr w:type="gramStart"/>
            <w:r w:rsidRPr="00483AFC">
              <w:rPr>
                <w:b w:val="0"/>
                <w:bCs/>
              </w:rPr>
              <w:t>Z,a</w:t>
            </w:r>
            <w:proofErr w:type="spellEnd"/>
            <w:proofErr w:type="gramEnd"/>
            <w:r w:rsidRPr="00483AFC">
              <w:rPr>
                <w:b w:val="0"/>
                <w:bCs/>
              </w:rPr>
              <w:t>-z]</w:t>
            </w:r>
          </w:p>
        </w:tc>
      </w:tr>
      <w:tr w:rsidR="00483AFC" w:rsidRPr="00483AFC" w14:paraId="5EB7931A" w14:textId="77777777" w:rsidTr="00483AFC">
        <w:trPr>
          <w:trHeight w:val="1527"/>
        </w:trPr>
        <w:tc>
          <w:tcPr>
            <w:tcW w:w="1353" w:type="dxa"/>
          </w:tcPr>
          <w:p w14:paraId="5BD653DF" w14:textId="77777777" w:rsidR="00483AFC" w:rsidRPr="00483AFC" w:rsidRDefault="00483AFC" w:rsidP="000D0DB0">
            <w:pPr>
              <w:rPr>
                <w:b w:val="0"/>
                <w:bCs/>
              </w:rPr>
            </w:pPr>
            <w:proofErr w:type="spellStart"/>
            <w:r w:rsidRPr="00483AFC">
              <w:rPr>
                <w:b w:val="0"/>
                <w:bCs/>
              </w:rPr>
              <w:t>is_exist</w:t>
            </w:r>
            <w:proofErr w:type="spellEnd"/>
          </w:p>
        </w:tc>
        <w:tc>
          <w:tcPr>
            <w:tcW w:w="1077" w:type="dxa"/>
          </w:tcPr>
          <w:p w14:paraId="485C7A76" w14:textId="77777777" w:rsidR="00483AFC" w:rsidRPr="00483AFC" w:rsidRDefault="00483AFC" w:rsidP="000D0DB0">
            <w:pPr>
              <w:rPr>
                <w:b w:val="0"/>
                <w:bCs/>
              </w:rPr>
            </w:pPr>
            <w:r w:rsidRPr="00483AFC">
              <w:rPr>
                <w:b w:val="0"/>
                <w:bCs/>
              </w:rPr>
              <w:t>Identify if data should be shown to users</w:t>
            </w:r>
          </w:p>
        </w:tc>
        <w:tc>
          <w:tcPr>
            <w:tcW w:w="790" w:type="dxa"/>
          </w:tcPr>
          <w:p w14:paraId="1ED2E2A7" w14:textId="77777777" w:rsidR="00483AFC" w:rsidRPr="00483AFC" w:rsidRDefault="00483AFC" w:rsidP="000D0DB0">
            <w:pPr>
              <w:rPr>
                <w:b w:val="0"/>
                <w:bCs/>
              </w:rPr>
            </w:pPr>
            <w:r w:rsidRPr="00483AFC">
              <w:rPr>
                <w:b w:val="0"/>
                <w:bCs/>
              </w:rPr>
              <w:t>varchar</w:t>
            </w:r>
          </w:p>
        </w:tc>
        <w:tc>
          <w:tcPr>
            <w:tcW w:w="749" w:type="dxa"/>
          </w:tcPr>
          <w:p w14:paraId="1B4DD5B8" w14:textId="77777777" w:rsidR="00483AFC" w:rsidRPr="00483AFC" w:rsidRDefault="00483AFC" w:rsidP="000D0DB0">
            <w:pPr>
              <w:rPr>
                <w:b w:val="0"/>
                <w:bCs/>
              </w:rPr>
            </w:pPr>
            <w:r w:rsidRPr="00483AFC">
              <w:rPr>
                <w:b w:val="0"/>
                <w:bCs/>
              </w:rPr>
              <w:t>true</w:t>
            </w:r>
          </w:p>
        </w:tc>
        <w:tc>
          <w:tcPr>
            <w:tcW w:w="831" w:type="dxa"/>
          </w:tcPr>
          <w:p w14:paraId="140CBE67" w14:textId="77777777" w:rsidR="00483AFC" w:rsidRPr="00483AFC" w:rsidRDefault="00483AFC" w:rsidP="000D0DB0">
            <w:pPr>
              <w:rPr>
                <w:b w:val="0"/>
                <w:bCs/>
              </w:rPr>
            </w:pPr>
            <w:r w:rsidRPr="00483AFC">
              <w:rPr>
                <w:b w:val="0"/>
                <w:bCs/>
              </w:rPr>
              <w:t>false</w:t>
            </w:r>
          </w:p>
        </w:tc>
        <w:tc>
          <w:tcPr>
            <w:tcW w:w="862" w:type="dxa"/>
          </w:tcPr>
          <w:p w14:paraId="47F11EA1" w14:textId="77777777" w:rsidR="00483AFC" w:rsidRPr="00483AFC" w:rsidRDefault="00483AFC" w:rsidP="000D0DB0">
            <w:pPr>
              <w:rPr>
                <w:b w:val="0"/>
                <w:bCs/>
              </w:rPr>
            </w:pPr>
            <w:r w:rsidRPr="00483AFC">
              <w:rPr>
                <w:b w:val="0"/>
                <w:bCs/>
              </w:rPr>
              <w:t>true</w:t>
            </w:r>
          </w:p>
        </w:tc>
        <w:tc>
          <w:tcPr>
            <w:tcW w:w="902" w:type="dxa"/>
          </w:tcPr>
          <w:p w14:paraId="0830DC96" w14:textId="77777777" w:rsidR="00483AFC" w:rsidRPr="00483AFC" w:rsidRDefault="00483AFC" w:rsidP="000D0DB0">
            <w:pPr>
              <w:rPr>
                <w:b w:val="0"/>
                <w:bCs/>
              </w:rPr>
            </w:pPr>
            <w:r w:rsidRPr="00483AFC">
              <w:rPr>
                <w:b w:val="0"/>
                <w:bCs/>
              </w:rPr>
              <w:t>Y</w:t>
            </w:r>
          </w:p>
        </w:tc>
        <w:tc>
          <w:tcPr>
            <w:tcW w:w="729" w:type="dxa"/>
          </w:tcPr>
          <w:p w14:paraId="558B0EA7" w14:textId="77777777" w:rsidR="00483AFC" w:rsidRPr="00483AFC" w:rsidRDefault="00483AFC" w:rsidP="000D0DB0">
            <w:pPr>
              <w:rPr>
                <w:b w:val="0"/>
                <w:bCs/>
              </w:rPr>
            </w:pPr>
            <w:r w:rsidRPr="00483AFC">
              <w:rPr>
                <w:b w:val="0"/>
                <w:bCs/>
              </w:rPr>
              <w:t>50</w:t>
            </w:r>
          </w:p>
        </w:tc>
        <w:tc>
          <w:tcPr>
            <w:tcW w:w="995" w:type="dxa"/>
          </w:tcPr>
          <w:p w14:paraId="52BE044B" w14:textId="77777777" w:rsidR="00483AFC" w:rsidRPr="00483AFC" w:rsidRDefault="00483AFC" w:rsidP="000D0DB0">
            <w:pPr>
              <w:rPr>
                <w:b w:val="0"/>
                <w:bCs/>
              </w:rPr>
            </w:pPr>
            <w:r w:rsidRPr="00483AFC">
              <w:rPr>
                <w:b w:val="0"/>
                <w:bCs/>
              </w:rPr>
              <w:t>[a-z]</w:t>
            </w:r>
          </w:p>
        </w:tc>
      </w:tr>
    </w:tbl>
    <w:p w14:paraId="43932ED4" w14:textId="77777777" w:rsidR="00483AFC" w:rsidRDefault="00483AFC" w:rsidP="00483AFC"/>
    <w:p w14:paraId="00784174" w14:textId="77777777" w:rsidR="00483AFC" w:rsidRDefault="00483AFC" w:rsidP="00483AFC"/>
    <w:tbl>
      <w:tblPr>
        <w:tblStyle w:val="TableGrid"/>
        <w:tblW w:w="5000" w:type="pct"/>
        <w:tblLook w:val="04A0" w:firstRow="1" w:lastRow="0" w:firstColumn="1" w:lastColumn="0" w:noHBand="0" w:noVBand="1"/>
      </w:tblPr>
      <w:tblGrid>
        <w:gridCol w:w="2047"/>
        <w:gridCol w:w="1016"/>
        <w:gridCol w:w="700"/>
        <w:gridCol w:w="727"/>
        <w:gridCol w:w="799"/>
        <w:gridCol w:w="826"/>
        <w:gridCol w:w="862"/>
        <w:gridCol w:w="710"/>
        <w:gridCol w:w="943"/>
      </w:tblGrid>
      <w:tr w:rsidR="00483AFC" w14:paraId="391DE2DD" w14:textId="77777777" w:rsidTr="00483AFC">
        <w:trPr>
          <w:trHeight w:val="71"/>
        </w:trPr>
        <w:tc>
          <w:tcPr>
            <w:tcW w:w="1248" w:type="pct"/>
          </w:tcPr>
          <w:p w14:paraId="2073A8BA" w14:textId="77777777" w:rsidR="00483AFC" w:rsidRDefault="00483AFC" w:rsidP="000D0DB0">
            <w:r>
              <w:t>Table Name</w:t>
            </w:r>
          </w:p>
        </w:tc>
        <w:tc>
          <w:tcPr>
            <w:tcW w:w="3752" w:type="pct"/>
            <w:gridSpan w:val="8"/>
          </w:tcPr>
          <w:p w14:paraId="101CBA25" w14:textId="77777777" w:rsidR="00483AFC" w:rsidRDefault="00483AFC" w:rsidP="000D0DB0">
            <w:proofErr w:type="spellStart"/>
            <w:r>
              <w:t>tbl_purchase_request_details</w:t>
            </w:r>
            <w:proofErr w:type="spellEnd"/>
          </w:p>
        </w:tc>
      </w:tr>
      <w:tr w:rsidR="00483AFC" w14:paraId="4A8E80D1" w14:textId="77777777" w:rsidTr="00483AFC">
        <w:trPr>
          <w:trHeight w:val="71"/>
        </w:trPr>
        <w:tc>
          <w:tcPr>
            <w:tcW w:w="1248" w:type="pct"/>
          </w:tcPr>
          <w:p w14:paraId="4A950A12" w14:textId="77777777" w:rsidR="00483AFC" w:rsidRDefault="00483AFC" w:rsidP="000D0DB0">
            <w:r>
              <w:t>Description</w:t>
            </w:r>
          </w:p>
        </w:tc>
        <w:tc>
          <w:tcPr>
            <w:tcW w:w="3752" w:type="pct"/>
            <w:gridSpan w:val="8"/>
          </w:tcPr>
          <w:p w14:paraId="52B02529" w14:textId="77777777" w:rsidR="00483AFC" w:rsidRDefault="00483AFC" w:rsidP="000D0DB0">
            <w:r>
              <w:t>This table records the details of Purchase Request</w:t>
            </w:r>
          </w:p>
        </w:tc>
      </w:tr>
      <w:tr w:rsidR="00483AFC" w14:paraId="6A2BB880" w14:textId="77777777" w:rsidTr="00483AFC">
        <w:trPr>
          <w:trHeight w:val="71"/>
        </w:trPr>
        <w:tc>
          <w:tcPr>
            <w:tcW w:w="1248" w:type="pct"/>
          </w:tcPr>
          <w:p w14:paraId="57F0B37B" w14:textId="77777777" w:rsidR="00483AFC" w:rsidRDefault="00483AFC" w:rsidP="000D0DB0">
            <w:r>
              <w:t>Alias</w:t>
            </w:r>
          </w:p>
        </w:tc>
        <w:tc>
          <w:tcPr>
            <w:tcW w:w="3752" w:type="pct"/>
            <w:gridSpan w:val="8"/>
          </w:tcPr>
          <w:p w14:paraId="4822628E" w14:textId="77777777" w:rsidR="00483AFC" w:rsidRDefault="00483AFC" w:rsidP="000D0DB0">
            <w:r>
              <w:t>None</w:t>
            </w:r>
          </w:p>
        </w:tc>
      </w:tr>
      <w:tr w:rsidR="00483AFC" w14:paraId="2661124E" w14:textId="77777777" w:rsidTr="00483AFC">
        <w:trPr>
          <w:trHeight w:val="141"/>
        </w:trPr>
        <w:tc>
          <w:tcPr>
            <w:tcW w:w="1248" w:type="pct"/>
          </w:tcPr>
          <w:p w14:paraId="2A51FB51" w14:textId="77777777" w:rsidR="00483AFC" w:rsidRDefault="00483AFC" w:rsidP="000D0DB0">
            <w:r>
              <w:t>Attribute Name</w:t>
            </w:r>
          </w:p>
        </w:tc>
        <w:tc>
          <w:tcPr>
            <w:tcW w:w="552" w:type="pct"/>
          </w:tcPr>
          <w:p w14:paraId="26230CB9" w14:textId="77777777" w:rsidR="00483AFC" w:rsidRDefault="00483AFC" w:rsidP="000D0DB0">
            <w:r>
              <w:t>Description</w:t>
            </w:r>
          </w:p>
        </w:tc>
        <w:tc>
          <w:tcPr>
            <w:tcW w:w="402" w:type="pct"/>
          </w:tcPr>
          <w:p w14:paraId="29ABD4D3" w14:textId="77777777" w:rsidR="00483AFC" w:rsidRDefault="00483AFC" w:rsidP="000D0DB0">
            <w:r>
              <w:t>Data Type</w:t>
            </w:r>
          </w:p>
        </w:tc>
        <w:tc>
          <w:tcPr>
            <w:tcW w:w="396" w:type="pct"/>
          </w:tcPr>
          <w:p w14:paraId="40105E4C" w14:textId="77777777" w:rsidR="00483AFC" w:rsidRDefault="00483AFC" w:rsidP="000D0DB0">
            <w:r>
              <w:t>Default Value</w:t>
            </w:r>
          </w:p>
        </w:tc>
        <w:tc>
          <w:tcPr>
            <w:tcW w:w="413" w:type="pct"/>
          </w:tcPr>
          <w:p w14:paraId="4EFE5390" w14:textId="77777777" w:rsidR="00483AFC" w:rsidRDefault="00483AFC" w:rsidP="000D0DB0">
            <w:r>
              <w:t>Primary Key</w:t>
            </w:r>
          </w:p>
        </w:tc>
        <w:tc>
          <w:tcPr>
            <w:tcW w:w="440" w:type="pct"/>
          </w:tcPr>
          <w:p w14:paraId="0DD89FDF" w14:textId="77777777" w:rsidR="00483AFC" w:rsidRDefault="00483AFC" w:rsidP="000D0DB0">
            <w:r>
              <w:t>Example</w:t>
            </w:r>
          </w:p>
        </w:tc>
        <w:tc>
          <w:tcPr>
            <w:tcW w:w="670" w:type="pct"/>
          </w:tcPr>
          <w:p w14:paraId="4A79D859" w14:textId="31D215BB" w:rsidR="00483AFC" w:rsidRDefault="00483AFC" w:rsidP="000D0DB0">
            <w:r>
              <w:t>Not Allowed? (Y/N)</w:t>
            </w:r>
          </w:p>
        </w:tc>
        <w:tc>
          <w:tcPr>
            <w:tcW w:w="375" w:type="pct"/>
          </w:tcPr>
          <w:p w14:paraId="3F6D99DC" w14:textId="77777777" w:rsidR="00483AFC" w:rsidRDefault="00483AFC" w:rsidP="000D0DB0">
            <w:r>
              <w:t>Length</w:t>
            </w:r>
          </w:p>
        </w:tc>
        <w:tc>
          <w:tcPr>
            <w:tcW w:w="503" w:type="pct"/>
          </w:tcPr>
          <w:p w14:paraId="6AB46A5B" w14:textId="77777777" w:rsidR="00483AFC" w:rsidRDefault="00483AFC" w:rsidP="000D0DB0">
            <w:r>
              <w:t>Validation Rules</w:t>
            </w:r>
          </w:p>
        </w:tc>
      </w:tr>
      <w:tr w:rsidR="00483AFC" w14:paraId="06299FA8" w14:textId="77777777" w:rsidTr="00483AFC">
        <w:trPr>
          <w:trHeight w:val="430"/>
        </w:trPr>
        <w:tc>
          <w:tcPr>
            <w:tcW w:w="1248" w:type="pct"/>
          </w:tcPr>
          <w:p w14:paraId="75080DBA" w14:textId="77777777" w:rsidR="00483AFC" w:rsidRPr="00483AFC" w:rsidRDefault="00483AFC" w:rsidP="000D0DB0">
            <w:pPr>
              <w:rPr>
                <w:b w:val="0"/>
                <w:bCs/>
              </w:rPr>
            </w:pPr>
            <w:proofErr w:type="spellStart"/>
            <w:r w:rsidRPr="00483AFC">
              <w:rPr>
                <w:b w:val="0"/>
                <w:bCs/>
              </w:rPr>
              <w:t>purchase_request_details_id</w:t>
            </w:r>
            <w:proofErr w:type="spellEnd"/>
          </w:p>
        </w:tc>
        <w:tc>
          <w:tcPr>
            <w:tcW w:w="552" w:type="pct"/>
          </w:tcPr>
          <w:p w14:paraId="51039F24" w14:textId="77777777" w:rsidR="00483AFC" w:rsidRPr="00483AFC" w:rsidRDefault="00483AFC" w:rsidP="000D0DB0">
            <w:pPr>
              <w:rPr>
                <w:b w:val="0"/>
                <w:bCs/>
              </w:rPr>
            </w:pPr>
            <w:r w:rsidRPr="00483AFC">
              <w:rPr>
                <w:b w:val="0"/>
                <w:bCs/>
              </w:rPr>
              <w:t>Unique Identified for purchase request details</w:t>
            </w:r>
          </w:p>
        </w:tc>
        <w:tc>
          <w:tcPr>
            <w:tcW w:w="402" w:type="pct"/>
          </w:tcPr>
          <w:p w14:paraId="12FD0A9D" w14:textId="77777777" w:rsidR="00483AFC" w:rsidRPr="00483AFC" w:rsidRDefault="00483AFC" w:rsidP="000D0DB0">
            <w:pPr>
              <w:rPr>
                <w:b w:val="0"/>
                <w:bCs/>
              </w:rPr>
            </w:pPr>
            <w:r w:rsidRPr="00483AFC">
              <w:rPr>
                <w:b w:val="0"/>
                <w:bCs/>
              </w:rPr>
              <w:t>int</w:t>
            </w:r>
          </w:p>
        </w:tc>
        <w:tc>
          <w:tcPr>
            <w:tcW w:w="396" w:type="pct"/>
          </w:tcPr>
          <w:p w14:paraId="108CD70B" w14:textId="77777777" w:rsidR="00483AFC" w:rsidRPr="00483AFC" w:rsidRDefault="00483AFC" w:rsidP="000D0DB0">
            <w:pPr>
              <w:rPr>
                <w:b w:val="0"/>
                <w:bCs/>
              </w:rPr>
            </w:pPr>
            <w:r w:rsidRPr="00483AFC">
              <w:rPr>
                <w:b w:val="0"/>
                <w:bCs/>
              </w:rPr>
              <w:t>None</w:t>
            </w:r>
          </w:p>
        </w:tc>
        <w:tc>
          <w:tcPr>
            <w:tcW w:w="413" w:type="pct"/>
          </w:tcPr>
          <w:p w14:paraId="062288B5" w14:textId="77777777" w:rsidR="00483AFC" w:rsidRPr="00483AFC" w:rsidRDefault="00483AFC" w:rsidP="000D0DB0">
            <w:pPr>
              <w:rPr>
                <w:b w:val="0"/>
                <w:bCs/>
              </w:rPr>
            </w:pPr>
            <w:r w:rsidRPr="00483AFC">
              <w:rPr>
                <w:b w:val="0"/>
                <w:bCs/>
              </w:rPr>
              <w:t>true</w:t>
            </w:r>
          </w:p>
        </w:tc>
        <w:tc>
          <w:tcPr>
            <w:tcW w:w="440" w:type="pct"/>
          </w:tcPr>
          <w:p w14:paraId="75E334B5" w14:textId="77777777" w:rsidR="00483AFC" w:rsidRPr="00483AFC" w:rsidRDefault="00483AFC" w:rsidP="000D0DB0">
            <w:pPr>
              <w:rPr>
                <w:b w:val="0"/>
                <w:bCs/>
              </w:rPr>
            </w:pPr>
            <w:r w:rsidRPr="00483AFC">
              <w:rPr>
                <w:b w:val="0"/>
                <w:bCs/>
              </w:rPr>
              <w:t>1</w:t>
            </w:r>
          </w:p>
        </w:tc>
        <w:tc>
          <w:tcPr>
            <w:tcW w:w="670" w:type="pct"/>
          </w:tcPr>
          <w:p w14:paraId="286A035C" w14:textId="77777777" w:rsidR="00483AFC" w:rsidRPr="00483AFC" w:rsidRDefault="00483AFC" w:rsidP="000D0DB0">
            <w:pPr>
              <w:rPr>
                <w:b w:val="0"/>
                <w:bCs/>
              </w:rPr>
            </w:pPr>
            <w:r w:rsidRPr="00483AFC">
              <w:rPr>
                <w:b w:val="0"/>
                <w:bCs/>
              </w:rPr>
              <w:t>N</w:t>
            </w:r>
          </w:p>
        </w:tc>
        <w:tc>
          <w:tcPr>
            <w:tcW w:w="375" w:type="pct"/>
          </w:tcPr>
          <w:p w14:paraId="060FA0CA" w14:textId="77777777" w:rsidR="00483AFC" w:rsidRPr="00483AFC" w:rsidRDefault="00483AFC" w:rsidP="000D0DB0">
            <w:pPr>
              <w:rPr>
                <w:b w:val="0"/>
                <w:bCs/>
              </w:rPr>
            </w:pPr>
            <w:r w:rsidRPr="00483AFC">
              <w:rPr>
                <w:b w:val="0"/>
                <w:bCs/>
              </w:rPr>
              <w:t>11</w:t>
            </w:r>
          </w:p>
        </w:tc>
        <w:tc>
          <w:tcPr>
            <w:tcW w:w="503" w:type="pct"/>
          </w:tcPr>
          <w:p w14:paraId="209819FC" w14:textId="77777777" w:rsidR="00483AFC" w:rsidRPr="00483AFC" w:rsidRDefault="00483AFC" w:rsidP="000D0DB0">
            <w:pPr>
              <w:rPr>
                <w:b w:val="0"/>
                <w:bCs/>
              </w:rPr>
            </w:pPr>
            <w:r w:rsidRPr="00483AFC">
              <w:rPr>
                <w:b w:val="0"/>
                <w:bCs/>
              </w:rPr>
              <w:t>[0-9]</w:t>
            </w:r>
          </w:p>
        </w:tc>
      </w:tr>
      <w:tr w:rsidR="00483AFC" w14:paraId="281AC5D1" w14:textId="77777777" w:rsidTr="00483AFC">
        <w:trPr>
          <w:trHeight w:val="430"/>
        </w:trPr>
        <w:tc>
          <w:tcPr>
            <w:tcW w:w="1248" w:type="pct"/>
          </w:tcPr>
          <w:p w14:paraId="05DEB1F9" w14:textId="77777777" w:rsidR="00483AFC" w:rsidRPr="00483AFC" w:rsidRDefault="00483AFC" w:rsidP="000D0DB0">
            <w:pPr>
              <w:rPr>
                <w:b w:val="0"/>
                <w:bCs/>
              </w:rPr>
            </w:pPr>
            <w:proofErr w:type="spellStart"/>
            <w:r w:rsidRPr="00483AFC">
              <w:rPr>
                <w:b w:val="0"/>
                <w:bCs/>
              </w:rPr>
              <w:t>purchase_request_id</w:t>
            </w:r>
            <w:proofErr w:type="spellEnd"/>
          </w:p>
        </w:tc>
        <w:tc>
          <w:tcPr>
            <w:tcW w:w="552" w:type="pct"/>
          </w:tcPr>
          <w:p w14:paraId="4B5E4AF0" w14:textId="77777777" w:rsidR="00483AFC" w:rsidRPr="00483AFC" w:rsidRDefault="00483AFC" w:rsidP="000D0DB0">
            <w:pPr>
              <w:rPr>
                <w:b w:val="0"/>
                <w:bCs/>
              </w:rPr>
            </w:pPr>
            <w:r w:rsidRPr="00483AFC">
              <w:rPr>
                <w:b w:val="0"/>
                <w:bCs/>
              </w:rPr>
              <w:t>Purchase Request Identifier</w:t>
            </w:r>
          </w:p>
        </w:tc>
        <w:tc>
          <w:tcPr>
            <w:tcW w:w="402" w:type="pct"/>
          </w:tcPr>
          <w:p w14:paraId="7B6DBCD7" w14:textId="77777777" w:rsidR="00483AFC" w:rsidRPr="00483AFC" w:rsidRDefault="00483AFC" w:rsidP="000D0DB0">
            <w:pPr>
              <w:rPr>
                <w:b w:val="0"/>
                <w:bCs/>
              </w:rPr>
            </w:pPr>
            <w:r w:rsidRPr="00483AFC">
              <w:rPr>
                <w:b w:val="0"/>
                <w:bCs/>
              </w:rPr>
              <w:t>int</w:t>
            </w:r>
          </w:p>
        </w:tc>
        <w:tc>
          <w:tcPr>
            <w:tcW w:w="396" w:type="pct"/>
          </w:tcPr>
          <w:p w14:paraId="3BF27446" w14:textId="77777777" w:rsidR="00483AFC" w:rsidRPr="00483AFC" w:rsidRDefault="00483AFC" w:rsidP="000D0DB0">
            <w:pPr>
              <w:rPr>
                <w:b w:val="0"/>
                <w:bCs/>
              </w:rPr>
            </w:pPr>
            <w:r w:rsidRPr="00483AFC">
              <w:rPr>
                <w:b w:val="0"/>
                <w:bCs/>
              </w:rPr>
              <w:t>None</w:t>
            </w:r>
          </w:p>
        </w:tc>
        <w:tc>
          <w:tcPr>
            <w:tcW w:w="413" w:type="pct"/>
          </w:tcPr>
          <w:p w14:paraId="5F63781F" w14:textId="77777777" w:rsidR="00483AFC" w:rsidRPr="00483AFC" w:rsidRDefault="00483AFC" w:rsidP="000D0DB0">
            <w:pPr>
              <w:rPr>
                <w:b w:val="0"/>
                <w:bCs/>
              </w:rPr>
            </w:pPr>
            <w:r w:rsidRPr="00483AFC">
              <w:rPr>
                <w:b w:val="0"/>
                <w:bCs/>
              </w:rPr>
              <w:t>false</w:t>
            </w:r>
          </w:p>
        </w:tc>
        <w:tc>
          <w:tcPr>
            <w:tcW w:w="440" w:type="pct"/>
          </w:tcPr>
          <w:p w14:paraId="06041D2C" w14:textId="77777777" w:rsidR="00483AFC" w:rsidRPr="00483AFC" w:rsidRDefault="00483AFC" w:rsidP="000D0DB0">
            <w:pPr>
              <w:rPr>
                <w:b w:val="0"/>
                <w:bCs/>
              </w:rPr>
            </w:pPr>
            <w:r w:rsidRPr="00483AFC">
              <w:rPr>
                <w:b w:val="0"/>
                <w:bCs/>
              </w:rPr>
              <w:t>1</w:t>
            </w:r>
          </w:p>
        </w:tc>
        <w:tc>
          <w:tcPr>
            <w:tcW w:w="670" w:type="pct"/>
          </w:tcPr>
          <w:p w14:paraId="66DFE7A4" w14:textId="77777777" w:rsidR="00483AFC" w:rsidRPr="00483AFC" w:rsidRDefault="00483AFC" w:rsidP="000D0DB0">
            <w:pPr>
              <w:rPr>
                <w:b w:val="0"/>
                <w:bCs/>
              </w:rPr>
            </w:pPr>
            <w:r w:rsidRPr="00483AFC">
              <w:rPr>
                <w:b w:val="0"/>
                <w:bCs/>
              </w:rPr>
              <w:t>N</w:t>
            </w:r>
          </w:p>
        </w:tc>
        <w:tc>
          <w:tcPr>
            <w:tcW w:w="375" w:type="pct"/>
          </w:tcPr>
          <w:p w14:paraId="36C6636F" w14:textId="77777777" w:rsidR="00483AFC" w:rsidRPr="00483AFC" w:rsidRDefault="00483AFC" w:rsidP="000D0DB0">
            <w:pPr>
              <w:rPr>
                <w:b w:val="0"/>
                <w:bCs/>
              </w:rPr>
            </w:pPr>
            <w:r w:rsidRPr="00483AFC">
              <w:rPr>
                <w:b w:val="0"/>
                <w:bCs/>
              </w:rPr>
              <w:t>11</w:t>
            </w:r>
          </w:p>
        </w:tc>
        <w:tc>
          <w:tcPr>
            <w:tcW w:w="503" w:type="pct"/>
          </w:tcPr>
          <w:p w14:paraId="73E15F87" w14:textId="77777777" w:rsidR="00483AFC" w:rsidRPr="00483AFC" w:rsidRDefault="00483AFC" w:rsidP="000D0DB0">
            <w:pPr>
              <w:rPr>
                <w:b w:val="0"/>
                <w:bCs/>
              </w:rPr>
            </w:pPr>
            <w:r w:rsidRPr="00483AFC">
              <w:rPr>
                <w:b w:val="0"/>
                <w:bCs/>
              </w:rPr>
              <w:t>[0-9]</w:t>
            </w:r>
          </w:p>
        </w:tc>
      </w:tr>
      <w:tr w:rsidR="00483AFC" w14:paraId="1CBA4798" w14:textId="77777777" w:rsidTr="00483AFC">
        <w:trPr>
          <w:trHeight w:val="356"/>
        </w:trPr>
        <w:tc>
          <w:tcPr>
            <w:tcW w:w="1248" w:type="pct"/>
          </w:tcPr>
          <w:p w14:paraId="26239B80" w14:textId="77777777" w:rsidR="00483AFC" w:rsidRPr="00483AFC" w:rsidRDefault="00483AFC" w:rsidP="000D0DB0">
            <w:pPr>
              <w:rPr>
                <w:b w:val="0"/>
                <w:bCs/>
              </w:rPr>
            </w:pPr>
            <w:proofErr w:type="spellStart"/>
            <w:r w:rsidRPr="00483AFC">
              <w:rPr>
                <w:b w:val="0"/>
                <w:bCs/>
              </w:rPr>
              <w:t>item_tag</w:t>
            </w:r>
            <w:proofErr w:type="spellEnd"/>
          </w:p>
        </w:tc>
        <w:tc>
          <w:tcPr>
            <w:tcW w:w="552" w:type="pct"/>
          </w:tcPr>
          <w:p w14:paraId="3F11364C" w14:textId="77777777" w:rsidR="00483AFC" w:rsidRPr="00483AFC" w:rsidRDefault="00483AFC" w:rsidP="000D0DB0">
            <w:pPr>
              <w:rPr>
                <w:b w:val="0"/>
                <w:bCs/>
              </w:rPr>
            </w:pPr>
            <w:r w:rsidRPr="00483AFC">
              <w:rPr>
                <w:b w:val="0"/>
                <w:bCs/>
              </w:rPr>
              <w:t>Item tag that will be used in Purchase Request</w:t>
            </w:r>
          </w:p>
        </w:tc>
        <w:tc>
          <w:tcPr>
            <w:tcW w:w="402" w:type="pct"/>
          </w:tcPr>
          <w:p w14:paraId="125CCF50" w14:textId="77777777" w:rsidR="00483AFC" w:rsidRPr="00483AFC" w:rsidRDefault="00483AFC" w:rsidP="000D0DB0">
            <w:pPr>
              <w:rPr>
                <w:b w:val="0"/>
                <w:bCs/>
              </w:rPr>
            </w:pPr>
            <w:r w:rsidRPr="00483AFC">
              <w:rPr>
                <w:b w:val="0"/>
                <w:bCs/>
              </w:rPr>
              <w:t xml:space="preserve">varchar </w:t>
            </w:r>
          </w:p>
        </w:tc>
        <w:tc>
          <w:tcPr>
            <w:tcW w:w="396" w:type="pct"/>
          </w:tcPr>
          <w:p w14:paraId="0D89F167" w14:textId="77777777" w:rsidR="00483AFC" w:rsidRPr="00483AFC" w:rsidRDefault="00483AFC" w:rsidP="000D0DB0">
            <w:pPr>
              <w:rPr>
                <w:b w:val="0"/>
                <w:bCs/>
              </w:rPr>
            </w:pPr>
            <w:r w:rsidRPr="00483AFC">
              <w:rPr>
                <w:b w:val="0"/>
                <w:bCs/>
              </w:rPr>
              <w:t xml:space="preserve">None </w:t>
            </w:r>
          </w:p>
        </w:tc>
        <w:tc>
          <w:tcPr>
            <w:tcW w:w="413" w:type="pct"/>
          </w:tcPr>
          <w:p w14:paraId="7FFEBEE0" w14:textId="77777777" w:rsidR="00483AFC" w:rsidRPr="00483AFC" w:rsidRDefault="00483AFC" w:rsidP="000D0DB0">
            <w:pPr>
              <w:rPr>
                <w:b w:val="0"/>
                <w:bCs/>
              </w:rPr>
            </w:pPr>
            <w:r w:rsidRPr="00483AFC">
              <w:rPr>
                <w:b w:val="0"/>
                <w:bCs/>
              </w:rPr>
              <w:t>false</w:t>
            </w:r>
          </w:p>
        </w:tc>
        <w:tc>
          <w:tcPr>
            <w:tcW w:w="440" w:type="pct"/>
          </w:tcPr>
          <w:p w14:paraId="6AED9BFF" w14:textId="77777777" w:rsidR="00483AFC" w:rsidRPr="00483AFC" w:rsidRDefault="00483AFC" w:rsidP="000D0DB0">
            <w:pPr>
              <w:rPr>
                <w:b w:val="0"/>
                <w:bCs/>
              </w:rPr>
            </w:pPr>
            <w:r w:rsidRPr="00483AFC">
              <w:rPr>
                <w:b w:val="0"/>
                <w:bCs/>
              </w:rPr>
              <w:t>1</w:t>
            </w:r>
          </w:p>
        </w:tc>
        <w:tc>
          <w:tcPr>
            <w:tcW w:w="670" w:type="pct"/>
          </w:tcPr>
          <w:p w14:paraId="388672F5" w14:textId="77777777" w:rsidR="00483AFC" w:rsidRPr="00483AFC" w:rsidRDefault="00483AFC" w:rsidP="000D0DB0">
            <w:pPr>
              <w:rPr>
                <w:b w:val="0"/>
                <w:bCs/>
              </w:rPr>
            </w:pPr>
            <w:r w:rsidRPr="00483AFC">
              <w:rPr>
                <w:b w:val="0"/>
                <w:bCs/>
              </w:rPr>
              <w:t>N</w:t>
            </w:r>
          </w:p>
        </w:tc>
        <w:tc>
          <w:tcPr>
            <w:tcW w:w="375" w:type="pct"/>
          </w:tcPr>
          <w:p w14:paraId="18F4FB72" w14:textId="77777777" w:rsidR="00483AFC" w:rsidRPr="00483AFC" w:rsidRDefault="00483AFC" w:rsidP="000D0DB0">
            <w:pPr>
              <w:rPr>
                <w:b w:val="0"/>
                <w:bCs/>
              </w:rPr>
            </w:pPr>
            <w:r w:rsidRPr="00483AFC">
              <w:rPr>
                <w:b w:val="0"/>
                <w:bCs/>
              </w:rPr>
              <w:t>50</w:t>
            </w:r>
          </w:p>
        </w:tc>
        <w:tc>
          <w:tcPr>
            <w:tcW w:w="503" w:type="pct"/>
          </w:tcPr>
          <w:p w14:paraId="095F011C" w14:textId="77777777" w:rsidR="00483AFC" w:rsidRPr="00483AFC" w:rsidRDefault="00483AFC" w:rsidP="000D0DB0">
            <w:pPr>
              <w:rPr>
                <w:b w:val="0"/>
                <w:bCs/>
              </w:rPr>
            </w:pPr>
            <w:r w:rsidRPr="00483AFC">
              <w:rPr>
                <w:b w:val="0"/>
                <w:bCs/>
              </w:rPr>
              <w:t>[0-9]</w:t>
            </w:r>
          </w:p>
        </w:tc>
      </w:tr>
      <w:tr w:rsidR="00483AFC" w14:paraId="19203F9B" w14:textId="77777777" w:rsidTr="00483AFC">
        <w:trPr>
          <w:trHeight w:val="214"/>
        </w:trPr>
        <w:tc>
          <w:tcPr>
            <w:tcW w:w="1248" w:type="pct"/>
          </w:tcPr>
          <w:p w14:paraId="31596371" w14:textId="77777777" w:rsidR="00483AFC" w:rsidRPr="00483AFC" w:rsidRDefault="00483AFC" w:rsidP="000D0DB0">
            <w:pPr>
              <w:rPr>
                <w:b w:val="0"/>
                <w:bCs/>
              </w:rPr>
            </w:pPr>
            <w:proofErr w:type="spellStart"/>
            <w:r w:rsidRPr="00483AFC">
              <w:rPr>
                <w:b w:val="0"/>
                <w:bCs/>
              </w:rPr>
              <w:t>item_quantity</w:t>
            </w:r>
            <w:proofErr w:type="spellEnd"/>
          </w:p>
        </w:tc>
        <w:tc>
          <w:tcPr>
            <w:tcW w:w="552" w:type="pct"/>
          </w:tcPr>
          <w:p w14:paraId="4D48BBFE" w14:textId="77777777" w:rsidR="00483AFC" w:rsidRPr="00483AFC" w:rsidRDefault="00483AFC" w:rsidP="000D0DB0">
            <w:pPr>
              <w:rPr>
                <w:b w:val="0"/>
                <w:bCs/>
              </w:rPr>
            </w:pPr>
            <w:r w:rsidRPr="00483AFC">
              <w:rPr>
                <w:b w:val="0"/>
                <w:bCs/>
              </w:rPr>
              <w:t xml:space="preserve">Number of </w:t>
            </w:r>
            <w:proofErr w:type="gramStart"/>
            <w:r w:rsidRPr="00483AFC">
              <w:rPr>
                <w:b w:val="0"/>
                <w:bCs/>
              </w:rPr>
              <w:t>item</w:t>
            </w:r>
            <w:proofErr w:type="gramEnd"/>
            <w:r w:rsidRPr="00483AFC">
              <w:rPr>
                <w:b w:val="0"/>
                <w:bCs/>
              </w:rPr>
              <w:t xml:space="preserve"> requested</w:t>
            </w:r>
          </w:p>
        </w:tc>
        <w:tc>
          <w:tcPr>
            <w:tcW w:w="402" w:type="pct"/>
          </w:tcPr>
          <w:p w14:paraId="7A60E639" w14:textId="77777777" w:rsidR="00483AFC" w:rsidRPr="00483AFC" w:rsidRDefault="00483AFC" w:rsidP="000D0DB0">
            <w:pPr>
              <w:rPr>
                <w:b w:val="0"/>
                <w:bCs/>
              </w:rPr>
            </w:pPr>
            <w:r w:rsidRPr="00483AFC">
              <w:rPr>
                <w:b w:val="0"/>
                <w:bCs/>
              </w:rPr>
              <w:t>double</w:t>
            </w:r>
          </w:p>
        </w:tc>
        <w:tc>
          <w:tcPr>
            <w:tcW w:w="396" w:type="pct"/>
          </w:tcPr>
          <w:p w14:paraId="726D0892" w14:textId="77777777" w:rsidR="00483AFC" w:rsidRPr="00483AFC" w:rsidRDefault="00483AFC" w:rsidP="000D0DB0">
            <w:pPr>
              <w:rPr>
                <w:b w:val="0"/>
                <w:bCs/>
              </w:rPr>
            </w:pPr>
            <w:r w:rsidRPr="00483AFC">
              <w:rPr>
                <w:b w:val="0"/>
                <w:bCs/>
              </w:rPr>
              <w:t>None</w:t>
            </w:r>
          </w:p>
        </w:tc>
        <w:tc>
          <w:tcPr>
            <w:tcW w:w="413" w:type="pct"/>
          </w:tcPr>
          <w:p w14:paraId="5BEED095" w14:textId="77777777" w:rsidR="00483AFC" w:rsidRPr="00483AFC" w:rsidRDefault="00483AFC" w:rsidP="000D0DB0">
            <w:pPr>
              <w:rPr>
                <w:b w:val="0"/>
                <w:bCs/>
              </w:rPr>
            </w:pPr>
            <w:r w:rsidRPr="00483AFC">
              <w:rPr>
                <w:b w:val="0"/>
                <w:bCs/>
              </w:rPr>
              <w:t>false</w:t>
            </w:r>
          </w:p>
        </w:tc>
        <w:tc>
          <w:tcPr>
            <w:tcW w:w="440" w:type="pct"/>
          </w:tcPr>
          <w:p w14:paraId="73C4D498" w14:textId="77777777" w:rsidR="00483AFC" w:rsidRPr="00483AFC" w:rsidRDefault="00483AFC" w:rsidP="000D0DB0">
            <w:pPr>
              <w:rPr>
                <w:b w:val="0"/>
                <w:bCs/>
              </w:rPr>
            </w:pPr>
            <w:r w:rsidRPr="00483AFC">
              <w:rPr>
                <w:b w:val="0"/>
                <w:bCs/>
              </w:rPr>
              <w:t>25</w:t>
            </w:r>
          </w:p>
        </w:tc>
        <w:tc>
          <w:tcPr>
            <w:tcW w:w="670" w:type="pct"/>
          </w:tcPr>
          <w:p w14:paraId="611CBDB5" w14:textId="77777777" w:rsidR="00483AFC" w:rsidRPr="00483AFC" w:rsidRDefault="00483AFC" w:rsidP="000D0DB0">
            <w:pPr>
              <w:rPr>
                <w:b w:val="0"/>
                <w:bCs/>
              </w:rPr>
            </w:pPr>
            <w:r w:rsidRPr="00483AFC">
              <w:rPr>
                <w:b w:val="0"/>
                <w:bCs/>
              </w:rPr>
              <w:t>Y</w:t>
            </w:r>
          </w:p>
        </w:tc>
        <w:tc>
          <w:tcPr>
            <w:tcW w:w="375" w:type="pct"/>
          </w:tcPr>
          <w:p w14:paraId="26A6B793" w14:textId="77777777" w:rsidR="00483AFC" w:rsidRPr="00483AFC" w:rsidRDefault="00483AFC" w:rsidP="000D0DB0">
            <w:pPr>
              <w:rPr>
                <w:b w:val="0"/>
                <w:bCs/>
              </w:rPr>
            </w:pPr>
          </w:p>
        </w:tc>
        <w:tc>
          <w:tcPr>
            <w:tcW w:w="503" w:type="pct"/>
          </w:tcPr>
          <w:p w14:paraId="64DD4EAD" w14:textId="77777777" w:rsidR="00483AFC" w:rsidRPr="00483AFC" w:rsidRDefault="00483AFC" w:rsidP="000D0DB0">
            <w:pPr>
              <w:rPr>
                <w:b w:val="0"/>
                <w:bCs/>
              </w:rPr>
            </w:pPr>
            <w:r w:rsidRPr="00483AFC">
              <w:rPr>
                <w:b w:val="0"/>
                <w:bCs/>
              </w:rPr>
              <w:t>[0-9]</w:t>
            </w:r>
          </w:p>
        </w:tc>
      </w:tr>
      <w:tr w:rsidR="00483AFC" w14:paraId="5A0503D5" w14:textId="77777777" w:rsidTr="00483AFC">
        <w:trPr>
          <w:trHeight w:val="214"/>
        </w:trPr>
        <w:tc>
          <w:tcPr>
            <w:tcW w:w="1248" w:type="pct"/>
          </w:tcPr>
          <w:p w14:paraId="0534E159" w14:textId="77777777" w:rsidR="00483AFC" w:rsidRPr="00483AFC" w:rsidRDefault="00483AFC" w:rsidP="000D0DB0">
            <w:pPr>
              <w:rPr>
                <w:b w:val="0"/>
                <w:bCs/>
              </w:rPr>
            </w:pPr>
            <w:proofErr w:type="spellStart"/>
            <w:r w:rsidRPr="00483AFC">
              <w:rPr>
                <w:b w:val="0"/>
                <w:bCs/>
              </w:rPr>
              <w:t>is_exist</w:t>
            </w:r>
            <w:proofErr w:type="spellEnd"/>
          </w:p>
        </w:tc>
        <w:tc>
          <w:tcPr>
            <w:tcW w:w="552" w:type="pct"/>
          </w:tcPr>
          <w:p w14:paraId="58B5C41C" w14:textId="77777777" w:rsidR="00483AFC" w:rsidRPr="00483AFC" w:rsidRDefault="00483AFC" w:rsidP="000D0DB0">
            <w:pPr>
              <w:rPr>
                <w:b w:val="0"/>
                <w:bCs/>
              </w:rPr>
            </w:pPr>
            <w:r w:rsidRPr="00483AFC">
              <w:rPr>
                <w:b w:val="0"/>
                <w:bCs/>
              </w:rPr>
              <w:t xml:space="preserve">Identify if the data should </w:t>
            </w:r>
            <w:r w:rsidRPr="00483AFC">
              <w:rPr>
                <w:b w:val="0"/>
                <w:bCs/>
              </w:rPr>
              <w:lastRenderedPageBreak/>
              <w:t>be shown to users</w:t>
            </w:r>
          </w:p>
        </w:tc>
        <w:tc>
          <w:tcPr>
            <w:tcW w:w="402" w:type="pct"/>
          </w:tcPr>
          <w:p w14:paraId="50314987" w14:textId="77777777" w:rsidR="00483AFC" w:rsidRPr="00483AFC" w:rsidRDefault="00483AFC" w:rsidP="000D0DB0">
            <w:pPr>
              <w:rPr>
                <w:b w:val="0"/>
                <w:bCs/>
              </w:rPr>
            </w:pPr>
            <w:r w:rsidRPr="00483AFC">
              <w:rPr>
                <w:b w:val="0"/>
                <w:bCs/>
              </w:rPr>
              <w:lastRenderedPageBreak/>
              <w:t>varchar</w:t>
            </w:r>
          </w:p>
        </w:tc>
        <w:tc>
          <w:tcPr>
            <w:tcW w:w="396" w:type="pct"/>
          </w:tcPr>
          <w:p w14:paraId="0DDE9457" w14:textId="77777777" w:rsidR="00483AFC" w:rsidRPr="00483AFC" w:rsidRDefault="00483AFC" w:rsidP="000D0DB0">
            <w:pPr>
              <w:rPr>
                <w:b w:val="0"/>
                <w:bCs/>
              </w:rPr>
            </w:pPr>
            <w:r w:rsidRPr="00483AFC">
              <w:rPr>
                <w:b w:val="0"/>
                <w:bCs/>
              </w:rPr>
              <w:t>true</w:t>
            </w:r>
          </w:p>
        </w:tc>
        <w:tc>
          <w:tcPr>
            <w:tcW w:w="413" w:type="pct"/>
          </w:tcPr>
          <w:p w14:paraId="2EED8E58" w14:textId="77777777" w:rsidR="00483AFC" w:rsidRPr="00483AFC" w:rsidRDefault="00483AFC" w:rsidP="000D0DB0">
            <w:pPr>
              <w:rPr>
                <w:b w:val="0"/>
                <w:bCs/>
              </w:rPr>
            </w:pPr>
            <w:r w:rsidRPr="00483AFC">
              <w:rPr>
                <w:b w:val="0"/>
                <w:bCs/>
              </w:rPr>
              <w:t>false</w:t>
            </w:r>
          </w:p>
        </w:tc>
        <w:tc>
          <w:tcPr>
            <w:tcW w:w="440" w:type="pct"/>
          </w:tcPr>
          <w:p w14:paraId="6A7A9D68" w14:textId="77777777" w:rsidR="00483AFC" w:rsidRPr="00483AFC" w:rsidRDefault="00483AFC" w:rsidP="000D0DB0">
            <w:pPr>
              <w:rPr>
                <w:b w:val="0"/>
                <w:bCs/>
              </w:rPr>
            </w:pPr>
            <w:r w:rsidRPr="00483AFC">
              <w:rPr>
                <w:b w:val="0"/>
                <w:bCs/>
              </w:rPr>
              <w:t>true</w:t>
            </w:r>
          </w:p>
        </w:tc>
        <w:tc>
          <w:tcPr>
            <w:tcW w:w="670" w:type="pct"/>
          </w:tcPr>
          <w:p w14:paraId="7CF59E02" w14:textId="77777777" w:rsidR="00483AFC" w:rsidRPr="00483AFC" w:rsidRDefault="00483AFC" w:rsidP="000D0DB0">
            <w:pPr>
              <w:rPr>
                <w:b w:val="0"/>
                <w:bCs/>
              </w:rPr>
            </w:pPr>
            <w:r w:rsidRPr="00483AFC">
              <w:rPr>
                <w:b w:val="0"/>
                <w:bCs/>
              </w:rPr>
              <w:t>Y</w:t>
            </w:r>
          </w:p>
        </w:tc>
        <w:tc>
          <w:tcPr>
            <w:tcW w:w="375" w:type="pct"/>
          </w:tcPr>
          <w:p w14:paraId="75BB9CE6" w14:textId="77777777" w:rsidR="00483AFC" w:rsidRPr="00483AFC" w:rsidRDefault="00483AFC" w:rsidP="000D0DB0">
            <w:pPr>
              <w:rPr>
                <w:b w:val="0"/>
                <w:bCs/>
              </w:rPr>
            </w:pPr>
            <w:r w:rsidRPr="00483AFC">
              <w:rPr>
                <w:b w:val="0"/>
                <w:bCs/>
              </w:rPr>
              <w:t>50</w:t>
            </w:r>
          </w:p>
        </w:tc>
        <w:tc>
          <w:tcPr>
            <w:tcW w:w="503" w:type="pct"/>
          </w:tcPr>
          <w:p w14:paraId="397F0C3B" w14:textId="77777777" w:rsidR="00483AFC" w:rsidRPr="00483AFC" w:rsidRDefault="00483AFC" w:rsidP="000D0DB0">
            <w:pPr>
              <w:rPr>
                <w:b w:val="0"/>
                <w:bCs/>
              </w:rPr>
            </w:pPr>
            <w:r w:rsidRPr="00483AFC">
              <w:rPr>
                <w:b w:val="0"/>
                <w:bCs/>
              </w:rPr>
              <w:t>[a-z]</w:t>
            </w:r>
          </w:p>
        </w:tc>
      </w:tr>
    </w:tbl>
    <w:p w14:paraId="0D70D866" w14:textId="77777777" w:rsidR="00483AFC" w:rsidRDefault="00483AFC" w:rsidP="00483AFC"/>
    <w:tbl>
      <w:tblPr>
        <w:tblStyle w:val="TableGrid"/>
        <w:tblW w:w="8108" w:type="dxa"/>
        <w:tblLook w:val="04A0" w:firstRow="1" w:lastRow="0" w:firstColumn="1" w:lastColumn="0" w:noHBand="0" w:noVBand="1"/>
      </w:tblPr>
      <w:tblGrid>
        <w:gridCol w:w="1624"/>
        <w:gridCol w:w="1062"/>
        <w:gridCol w:w="729"/>
        <w:gridCol w:w="758"/>
        <w:gridCol w:w="834"/>
        <w:gridCol w:w="996"/>
        <w:gridCol w:w="901"/>
        <w:gridCol w:w="739"/>
        <w:gridCol w:w="987"/>
      </w:tblGrid>
      <w:tr w:rsidR="00483AFC" w14:paraId="3F614E5A" w14:textId="77777777" w:rsidTr="00483AFC">
        <w:trPr>
          <w:trHeight w:val="322"/>
        </w:trPr>
        <w:tc>
          <w:tcPr>
            <w:tcW w:w="1646" w:type="dxa"/>
          </w:tcPr>
          <w:p w14:paraId="3D2A889D" w14:textId="77777777" w:rsidR="00483AFC" w:rsidRDefault="00483AFC" w:rsidP="000D0DB0">
            <w:bookmarkStart w:id="10" w:name="_Hlk114445150"/>
            <w:r>
              <w:t>Table Name</w:t>
            </w:r>
          </w:p>
        </w:tc>
        <w:tc>
          <w:tcPr>
            <w:tcW w:w="6462" w:type="dxa"/>
            <w:gridSpan w:val="8"/>
          </w:tcPr>
          <w:p w14:paraId="23C7B46C" w14:textId="77777777" w:rsidR="00483AFC" w:rsidRDefault="00483AFC" w:rsidP="000D0DB0">
            <w:proofErr w:type="spellStart"/>
            <w:r>
              <w:t>tbl_purchase_request</w:t>
            </w:r>
            <w:proofErr w:type="spellEnd"/>
          </w:p>
        </w:tc>
      </w:tr>
      <w:tr w:rsidR="00483AFC" w14:paraId="32BBC1D7" w14:textId="77777777" w:rsidTr="00483AFC">
        <w:trPr>
          <w:trHeight w:val="322"/>
        </w:trPr>
        <w:tc>
          <w:tcPr>
            <w:tcW w:w="1646" w:type="dxa"/>
          </w:tcPr>
          <w:p w14:paraId="1307B89A" w14:textId="77777777" w:rsidR="00483AFC" w:rsidRDefault="00483AFC" w:rsidP="000D0DB0">
            <w:r>
              <w:t>Description</w:t>
            </w:r>
          </w:p>
        </w:tc>
        <w:tc>
          <w:tcPr>
            <w:tcW w:w="6462" w:type="dxa"/>
            <w:gridSpan w:val="8"/>
          </w:tcPr>
          <w:p w14:paraId="2A41A09F" w14:textId="77777777" w:rsidR="00483AFC" w:rsidRDefault="00483AFC" w:rsidP="000D0DB0">
            <w:r>
              <w:t>This table records the purchase request of users</w:t>
            </w:r>
          </w:p>
        </w:tc>
      </w:tr>
      <w:tr w:rsidR="00483AFC" w14:paraId="34995FC6" w14:textId="77777777" w:rsidTr="00483AFC">
        <w:trPr>
          <w:trHeight w:val="308"/>
        </w:trPr>
        <w:tc>
          <w:tcPr>
            <w:tcW w:w="1646" w:type="dxa"/>
          </w:tcPr>
          <w:p w14:paraId="680812EB" w14:textId="77777777" w:rsidR="00483AFC" w:rsidRDefault="00483AFC" w:rsidP="000D0DB0">
            <w:r>
              <w:t>Alias</w:t>
            </w:r>
          </w:p>
        </w:tc>
        <w:tc>
          <w:tcPr>
            <w:tcW w:w="6462" w:type="dxa"/>
            <w:gridSpan w:val="8"/>
          </w:tcPr>
          <w:p w14:paraId="18CABBF5" w14:textId="77777777" w:rsidR="00483AFC" w:rsidRDefault="00483AFC" w:rsidP="000D0DB0">
            <w:r>
              <w:t>None</w:t>
            </w:r>
          </w:p>
        </w:tc>
      </w:tr>
      <w:tr w:rsidR="00483AFC" w14:paraId="3569A0BA" w14:textId="77777777" w:rsidTr="00483AFC">
        <w:trPr>
          <w:trHeight w:val="968"/>
        </w:trPr>
        <w:tc>
          <w:tcPr>
            <w:tcW w:w="1646" w:type="dxa"/>
          </w:tcPr>
          <w:p w14:paraId="7AFC0A7D" w14:textId="77777777" w:rsidR="00483AFC" w:rsidRDefault="00483AFC" w:rsidP="000D0DB0">
            <w:r>
              <w:t>Attribute Name</w:t>
            </w:r>
          </w:p>
        </w:tc>
        <w:tc>
          <w:tcPr>
            <w:tcW w:w="982" w:type="dxa"/>
          </w:tcPr>
          <w:p w14:paraId="322B5C44" w14:textId="77777777" w:rsidR="00483AFC" w:rsidRDefault="00483AFC" w:rsidP="000D0DB0">
            <w:r>
              <w:t>Description</w:t>
            </w:r>
          </w:p>
        </w:tc>
        <w:tc>
          <w:tcPr>
            <w:tcW w:w="721" w:type="dxa"/>
          </w:tcPr>
          <w:p w14:paraId="447F641C" w14:textId="77777777" w:rsidR="00483AFC" w:rsidRDefault="00483AFC" w:rsidP="000D0DB0">
            <w:r>
              <w:t>Data Type</w:t>
            </w:r>
          </w:p>
        </w:tc>
        <w:tc>
          <w:tcPr>
            <w:tcW w:w="683" w:type="dxa"/>
          </w:tcPr>
          <w:p w14:paraId="663063FB" w14:textId="77777777" w:rsidR="00483AFC" w:rsidRDefault="00483AFC" w:rsidP="000D0DB0">
            <w:r>
              <w:t>Default Value</w:t>
            </w:r>
          </w:p>
        </w:tc>
        <w:tc>
          <w:tcPr>
            <w:tcW w:w="758" w:type="dxa"/>
          </w:tcPr>
          <w:p w14:paraId="69787DE8" w14:textId="77777777" w:rsidR="00483AFC" w:rsidRDefault="00483AFC" w:rsidP="000D0DB0">
            <w:r>
              <w:t>Primary Key</w:t>
            </w:r>
          </w:p>
        </w:tc>
        <w:tc>
          <w:tcPr>
            <w:tcW w:w="917" w:type="dxa"/>
          </w:tcPr>
          <w:p w14:paraId="4E83126F" w14:textId="77777777" w:rsidR="00483AFC" w:rsidRDefault="00483AFC" w:rsidP="000D0DB0">
            <w:r>
              <w:t>Example</w:t>
            </w:r>
          </w:p>
        </w:tc>
        <w:tc>
          <w:tcPr>
            <w:tcW w:w="823" w:type="dxa"/>
          </w:tcPr>
          <w:p w14:paraId="15670E69" w14:textId="436E54E4" w:rsidR="00483AFC" w:rsidRDefault="00483AFC" w:rsidP="000D0DB0">
            <w:r>
              <w:t>Not Allowed? (Y/N)</w:t>
            </w:r>
          </w:p>
        </w:tc>
        <w:tc>
          <w:tcPr>
            <w:tcW w:w="665" w:type="dxa"/>
          </w:tcPr>
          <w:p w14:paraId="2DA07CB5" w14:textId="77777777" w:rsidR="00483AFC" w:rsidRDefault="00483AFC" w:rsidP="000D0DB0">
            <w:r>
              <w:t>Length</w:t>
            </w:r>
          </w:p>
        </w:tc>
        <w:tc>
          <w:tcPr>
            <w:tcW w:w="908" w:type="dxa"/>
          </w:tcPr>
          <w:p w14:paraId="00DCE5D4" w14:textId="77777777" w:rsidR="00483AFC" w:rsidRDefault="00483AFC" w:rsidP="000D0DB0">
            <w:r>
              <w:t>Validation Rules</w:t>
            </w:r>
          </w:p>
        </w:tc>
      </w:tr>
      <w:tr w:rsidR="00483AFC" w14:paraId="6E066311" w14:textId="77777777" w:rsidTr="00483AFC">
        <w:trPr>
          <w:trHeight w:val="1613"/>
        </w:trPr>
        <w:tc>
          <w:tcPr>
            <w:tcW w:w="1646" w:type="dxa"/>
          </w:tcPr>
          <w:p w14:paraId="3047C794" w14:textId="77777777" w:rsidR="00483AFC" w:rsidRPr="00483AFC" w:rsidRDefault="00483AFC" w:rsidP="000D0DB0">
            <w:pPr>
              <w:rPr>
                <w:b w:val="0"/>
                <w:bCs/>
              </w:rPr>
            </w:pPr>
            <w:proofErr w:type="spellStart"/>
            <w:r w:rsidRPr="00483AFC">
              <w:rPr>
                <w:b w:val="0"/>
                <w:bCs/>
              </w:rPr>
              <w:t>purchase_request_id</w:t>
            </w:r>
            <w:proofErr w:type="spellEnd"/>
          </w:p>
        </w:tc>
        <w:tc>
          <w:tcPr>
            <w:tcW w:w="982" w:type="dxa"/>
          </w:tcPr>
          <w:p w14:paraId="4CC04D0F" w14:textId="77777777" w:rsidR="00483AFC" w:rsidRPr="00483AFC" w:rsidRDefault="00483AFC" w:rsidP="000D0DB0">
            <w:pPr>
              <w:rPr>
                <w:b w:val="0"/>
                <w:bCs/>
              </w:rPr>
            </w:pPr>
            <w:r w:rsidRPr="00483AFC">
              <w:rPr>
                <w:b w:val="0"/>
                <w:bCs/>
              </w:rPr>
              <w:t xml:space="preserve">Unique Identified for purchase request </w:t>
            </w:r>
          </w:p>
        </w:tc>
        <w:tc>
          <w:tcPr>
            <w:tcW w:w="721" w:type="dxa"/>
          </w:tcPr>
          <w:p w14:paraId="08591F8E" w14:textId="77777777" w:rsidR="00483AFC" w:rsidRPr="00483AFC" w:rsidRDefault="00483AFC" w:rsidP="000D0DB0">
            <w:pPr>
              <w:rPr>
                <w:b w:val="0"/>
                <w:bCs/>
              </w:rPr>
            </w:pPr>
            <w:r w:rsidRPr="00483AFC">
              <w:rPr>
                <w:b w:val="0"/>
                <w:bCs/>
              </w:rPr>
              <w:t>int</w:t>
            </w:r>
          </w:p>
        </w:tc>
        <w:tc>
          <w:tcPr>
            <w:tcW w:w="683" w:type="dxa"/>
          </w:tcPr>
          <w:p w14:paraId="5E1C3BAA" w14:textId="77777777" w:rsidR="00483AFC" w:rsidRPr="00483AFC" w:rsidRDefault="00483AFC" w:rsidP="000D0DB0">
            <w:pPr>
              <w:rPr>
                <w:b w:val="0"/>
                <w:bCs/>
              </w:rPr>
            </w:pPr>
            <w:r w:rsidRPr="00483AFC">
              <w:rPr>
                <w:b w:val="0"/>
                <w:bCs/>
              </w:rPr>
              <w:t>None</w:t>
            </w:r>
          </w:p>
        </w:tc>
        <w:tc>
          <w:tcPr>
            <w:tcW w:w="758" w:type="dxa"/>
          </w:tcPr>
          <w:p w14:paraId="7C29C19F" w14:textId="77777777" w:rsidR="00483AFC" w:rsidRPr="00483AFC" w:rsidRDefault="00483AFC" w:rsidP="000D0DB0">
            <w:pPr>
              <w:rPr>
                <w:b w:val="0"/>
                <w:bCs/>
              </w:rPr>
            </w:pPr>
            <w:r w:rsidRPr="00483AFC">
              <w:rPr>
                <w:b w:val="0"/>
                <w:bCs/>
              </w:rPr>
              <w:t>true</w:t>
            </w:r>
          </w:p>
        </w:tc>
        <w:tc>
          <w:tcPr>
            <w:tcW w:w="917" w:type="dxa"/>
          </w:tcPr>
          <w:p w14:paraId="68F5DAEF" w14:textId="77777777" w:rsidR="00483AFC" w:rsidRPr="00483AFC" w:rsidRDefault="00483AFC" w:rsidP="000D0DB0">
            <w:pPr>
              <w:rPr>
                <w:b w:val="0"/>
                <w:bCs/>
              </w:rPr>
            </w:pPr>
            <w:r w:rsidRPr="00483AFC">
              <w:rPr>
                <w:b w:val="0"/>
                <w:bCs/>
              </w:rPr>
              <w:t>1</w:t>
            </w:r>
          </w:p>
        </w:tc>
        <w:tc>
          <w:tcPr>
            <w:tcW w:w="823" w:type="dxa"/>
          </w:tcPr>
          <w:p w14:paraId="3ADCEB80" w14:textId="77777777" w:rsidR="00483AFC" w:rsidRPr="00483AFC" w:rsidRDefault="00483AFC" w:rsidP="000D0DB0">
            <w:pPr>
              <w:rPr>
                <w:b w:val="0"/>
                <w:bCs/>
              </w:rPr>
            </w:pPr>
            <w:r w:rsidRPr="00483AFC">
              <w:rPr>
                <w:b w:val="0"/>
                <w:bCs/>
              </w:rPr>
              <w:t>N</w:t>
            </w:r>
          </w:p>
        </w:tc>
        <w:tc>
          <w:tcPr>
            <w:tcW w:w="665" w:type="dxa"/>
          </w:tcPr>
          <w:p w14:paraId="48435DD3" w14:textId="77777777" w:rsidR="00483AFC" w:rsidRPr="00483AFC" w:rsidRDefault="00483AFC" w:rsidP="000D0DB0">
            <w:pPr>
              <w:rPr>
                <w:b w:val="0"/>
                <w:bCs/>
              </w:rPr>
            </w:pPr>
            <w:r w:rsidRPr="00483AFC">
              <w:rPr>
                <w:b w:val="0"/>
                <w:bCs/>
              </w:rPr>
              <w:t>11</w:t>
            </w:r>
          </w:p>
        </w:tc>
        <w:tc>
          <w:tcPr>
            <w:tcW w:w="908" w:type="dxa"/>
          </w:tcPr>
          <w:p w14:paraId="5B7336B3" w14:textId="77777777" w:rsidR="00483AFC" w:rsidRPr="00483AFC" w:rsidRDefault="00483AFC" w:rsidP="000D0DB0">
            <w:pPr>
              <w:rPr>
                <w:b w:val="0"/>
                <w:bCs/>
              </w:rPr>
            </w:pPr>
            <w:r w:rsidRPr="00483AFC">
              <w:rPr>
                <w:b w:val="0"/>
                <w:bCs/>
              </w:rPr>
              <w:t>[0-9]</w:t>
            </w:r>
          </w:p>
        </w:tc>
      </w:tr>
      <w:tr w:rsidR="00483AFC" w14:paraId="2D8B3CE1" w14:textId="77777777" w:rsidTr="00483AFC">
        <w:trPr>
          <w:trHeight w:val="968"/>
        </w:trPr>
        <w:tc>
          <w:tcPr>
            <w:tcW w:w="1646" w:type="dxa"/>
          </w:tcPr>
          <w:p w14:paraId="06136E8D" w14:textId="77777777" w:rsidR="00483AFC" w:rsidRPr="00483AFC" w:rsidRDefault="00483AFC" w:rsidP="000D0DB0">
            <w:pPr>
              <w:rPr>
                <w:b w:val="0"/>
                <w:bCs/>
              </w:rPr>
            </w:pPr>
            <w:proofErr w:type="spellStart"/>
            <w:r w:rsidRPr="00483AFC">
              <w:rPr>
                <w:b w:val="0"/>
                <w:bCs/>
              </w:rPr>
              <w:t>request_date</w:t>
            </w:r>
            <w:proofErr w:type="spellEnd"/>
          </w:p>
        </w:tc>
        <w:tc>
          <w:tcPr>
            <w:tcW w:w="982" w:type="dxa"/>
          </w:tcPr>
          <w:p w14:paraId="3284D5F0" w14:textId="77777777" w:rsidR="00483AFC" w:rsidRPr="00483AFC" w:rsidRDefault="00483AFC" w:rsidP="000D0DB0">
            <w:pPr>
              <w:rPr>
                <w:b w:val="0"/>
                <w:bCs/>
              </w:rPr>
            </w:pPr>
            <w:r w:rsidRPr="00483AFC">
              <w:rPr>
                <w:b w:val="0"/>
                <w:bCs/>
              </w:rPr>
              <w:t>The date the request is added</w:t>
            </w:r>
          </w:p>
        </w:tc>
        <w:tc>
          <w:tcPr>
            <w:tcW w:w="721" w:type="dxa"/>
          </w:tcPr>
          <w:p w14:paraId="2D10334D" w14:textId="77777777" w:rsidR="00483AFC" w:rsidRPr="00483AFC" w:rsidRDefault="00483AFC" w:rsidP="000D0DB0">
            <w:pPr>
              <w:rPr>
                <w:b w:val="0"/>
                <w:bCs/>
              </w:rPr>
            </w:pPr>
            <w:r w:rsidRPr="00483AFC">
              <w:rPr>
                <w:b w:val="0"/>
                <w:bCs/>
              </w:rPr>
              <w:t>Date</w:t>
            </w:r>
          </w:p>
        </w:tc>
        <w:tc>
          <w:tcPr>
            <w:tcW w:w="683" w:type="dxa"/>
          </w:tcPr>
          <w:p w14:paraId="618CE604" w14:textId="77777777" w:rsidR="00483AFC" w:rsidRPr="00483AFC" w:rsidRDefault="00483AFC" w:rsidP="000D0DB0">
            <w:pPr>
              <w:rPr>
                <w:b w:val="0"/>
                <w:bCs/>
              </w:rPr>
            </w:pPr>
            <w:r w:rsidRPr="00483AFC">
              <w:rPr>
                <w:b w:val="0"/>
                <w:bCs/>
              </w:rPr>
              <w:t>None</w:t>
            </w:r>
          </w:p>
        </w:tc>
        <w:tc>
          <w:tcPr>
            <w:tcW w:w="758" w:type="dxa"/>
          </w:tcPr>
          <w:p w14:paraId="75610782" w14:textId="77777777" w:rsidR="00483AFC" w:rsidRPr="00483AFC" w:rsidRDefault="00483AFC" w:rsidP="000D0DB0">
            <w:pPr>
              <w:rPr>
                <w:b w:val="0"/>
                <w:bCs/>
              </w:rPr>
            </w:pPr>
            <w:r w:rsidRPr="00483AFC">
              <w:rPr>
                <w:b w:val="0"/>
                <w:bCs/>
              </w:rPr>
              <w:t>false</w:t>
            </w:r>
          </w:p>
        </w:tc>
        <w:tc>
          <w:tcPr>
            <w:tcW w:w="917" w:type="dxa"/>
          </w:tcPr>
          <w:p w14:paraId="266A0130" w14:textId="77777777" w:rsidR="00483AFC" w:rsidRPr="00483AFC" w:rsidRDefault="00483AFC" w:rsidP="000D0DB0">
            <w:pPr>
              <w:rPr>
                <w:b w:val="0"/>
                <w:bCs/>
              </w:rPr>
            </w:pPr>
            <w:r w:rsidRPr="00483AFC">
              <w:rPr>
                <w:b w:val="0"/>
                <w:bCs/>
              </w:rPr>
              <w:t>08/12/2022</w:t>
            </w:r>
          </w:p>
        </w:tc>
        <w:tc>
          <w:tcPr>
            <w:tcW w:w="823" w:type="dxa"/>
          </w:tcPr>
          <w:p w14:paraId="4BBC44C3" w14:textId="77777777" w:rsidR="00483AFC" w:rsidRPr="00483AFC" w:rsidRDefault="00483AFC" w:rsidP="000D0DB0">
            <w:pPr>
              <w:rPr>
                <w:b w:val="0"/>
                <w:bCs/>
              </w:rPr>
            </w:pPr>
            <w:r w:rsidRPr="00483AFC">
              <w:rPr>
                <w:b w:val="0"/>
                <w:bCs/>
              </w:rPr>
              <w:t>N</w:t>
            </w:r>
          </w:p>
        </w:tc>
        <w:tc>
          <w:tcPr>
            <w:tcW w:w="665" w:type="dxa"/>
          </w:tcPr>
          <w:p w14:paraId="10A6BAC5" w14:textId="77777777" w:rsidR="00483AFC" w:rsidRPr="00483AFC" w:rsidRDefault="00483AFC" w:rsidP="000D0DB0">
            <w:pPr>
              <w:rPr>
                <w:b w:val="0"/>
                <w:bCs/>
              </w:rPr>
            </w:pPr>
          </w:p>
        </w:tc>
        <w:tc>
          <w:tcPr>
            <w:tcW w:w="908" w:type="dxa"/>
          </w:tcPr>
          <w:p w14:paraId="6757C772" w14:textId="77777777" w:rsidR="00483AFC" w:rsidRPr="00483AFC" w:rsidRDefault="00483AFC" w:rsidP="000D0DB0">
            <w:pPr>
              <w:rPr>
                <w:b w:val="0"/>
                <w:bCs/>
              </w:rPr>
            </w:pPr>
            <w:r w:rsidRPr="00483AFC">
              <w:rPr>
                <w:b w:val="0"/>
                <w:bCs/>
              </w:rPr>
              <w:t>[/,0-9]</w:t>
            </w:r>
          </w:p>
        </w:tc>
      </w:tr>
      <w:tr w:rsidR="00483AFC" w14:paraId="0F8953FF" w14:textId="77777777" w:rsidTr="00483AFC">
        <w:trPr>
          <w:trHeight w:val="1613"/>
        </w:trPr>
        <w:tc>
          <w:tcPr>
            <w:tcW w:w="1646" w:type="dxa"/>
          </w:tcPr>
          <w:p w14:paraId="51AB3CC2" w14:textId="77777777" w:rsidR="00483AFC" w:rsidRPr="00483AFC" w:rsidRDefault="00483AFC" w:rsidP="000D0DB0">
            <w:pPr>
              <w:rPr>
                <w:b w:val="0"/>
                <w:bCs/>
              </w:rPr>
            </w:pPr>
            <w:proofErr w:type="spellStart"/>
            <w:r w:rsidRPr="00483AFC">
              <w:rPr>
                <w:b w:val="0"/>
                <w:bCs/>
              </w:rPr>
              <w:t>is_exist</w:t>
            </w:r>
            <w:proofErr w:type="spellEnd"/>
          </w:p>
        </w:tc>
        <w:tc>
          <w:tcPr>
            <w:tcW w:w="982" w:type="dxa"/>
          </w:tcPr>
          <w:p w14:paraId="3146C115" w14:textId="77777777" w:rsidR="00483AFC" w:rsidRPr="00483AFC" w:rsidRDefault="00483AFC" w:rsidP="000D0DB0">
            <w:pPr>
              <w:rPr>
                <w:b w:val="0"/>
                <w:bCs/>
              </w:rPr>
            </w:pPr>
            <w:r w:rsidRPr="00483AFC">
              <w:rPr>
                <w:b w:val="0"/>
                <w:bCs/>
              </w:rPr>
              <w:t>Identify if the data should be shown to users</w:t>
            </w:r>
          </w:p>
        </w:tc>
        <w:tc>
          <w:tcPr>
            <w:tcW w:w="721" w:type="dxa"/>
          </w:tcPr>
          <w:p w14:paraId="026A1DF8" w14:textId="77777777" w:rsidR="00483AFC" w:rsidRPr="00483AFC" w:rsidRDefault="00483AFC" w:rsidP="000D0DB0">
            <w:pPr>
              <w:rPr>
                <w:b w:val="0"/>
                <w:bCs/>
              </w:rPr>
            </w:pPr>
            <w:r w:rsidRPr="00483AFC">
              <w:rPr>
                <w:b w:val="0"/>
                <w:bCs/>
              </w:rPr>
              <w:t>varchar</w:t>
            </w:r>
          </w:p>
        </w:tc>
        <w:tc>
          <w:tcPr>
            <w:tcW w:w="683" w:type="dxa"/>
          </w:tcPr>
          <w:p w14:paraId="3C0C76AE" w14:textId="77777777" w:rsidR="00483AFC" w:rsidRPr="00483AFC" w:rsidRDefault="00483AFC" w:rsidP="000D0DB0">
            <w:pPr>
              <w:rPr>
                <w:b w:val="0"/>
                <w:bCs/>
              </w:rPr>
            </w:pPr>
            <w:r w:rsidRPr="00483AFC">
              <w:rPr>
                <w:b w:val="0"/>
                <w:bCs/>
              </w:rPr>
              <w:t>true</w:t>
            </w:r>
          </w:p>
        </w:tc>
        <w:tc>
          <w:tcPr>
            <w:tcW w:w="758" w:type="dxa"/>
          </w:tcPr>
          <w:p w14:paraId="4531C4E8" w14:textId="77777777" w:rsidR="00483AFC" w:rsidRPr="00483AFC" w:rsidRDefault="00483AFC" w:rsidP="000D0DB0">
            <w:pPr>
              <w:rPr>
                <w:b w:val="0"/>
                <w:bCs/>
              </w:rPr>
            </w:pPr>
            <w:r w:rsidRPr="00483AFC">
              <w:rPr>
                <w:b w:val="0"/>
                <w:bCs/>
              </w:rPr>
              <w:t>false</w:t>
            </w:r>
          </w:p>
        </w:tc>
        <w:tc>
          <w:tcPr>
            <w:tcW w:w="917" w:type="dxa"/>
          </w:tcPr>
          <w:p w14:paraId="215BE501" w14:textId="77777777" w:rsidR="00483AFC" w:rsidRPr="00483AFC" w:rsidRDefault="00483AFC" w:rsidP="000D0DB0">
            <w:pPr>
              <w:rPr>
                <w:b w:val="0"/>
                <w:bCs/>
              </w:rPr>
            </w:pPr>
            <w:r w:rsidRPr="00483AFC">
              <w:rPr>
                <w:b w:val="0"/>
                <w:bCs/>
              </w:rPr>
              <w:t>true</w:t>
            </w:r>
          </w:p>
        </w:tc>
        <w:tc>
          <w:tcPr>
            <w:tcW w:w="823" w:type="dxa"/>
          </w:tcPr>
          <w:p w14:paraId="5D6D2058" w14:textId="77777777" w:rsidR="00483AFC" w:rsidRPr="00483AFC" w:rsidRDefault="00483AFC" w:rsidP="000D0DB0">
            <w:pPr>
              <w:rPr>
                <w:b w:val="0"/>
                <w:bCs/>
              </w:rPr>
            </w:pPr>
            <w:r w:rsidRPr="00483AFC">
              <w:rPr>
                <w:b w:val="0"/>
                <w:bCs/>
              </w:rPr>
              <w:t>Y</w:t>
            </w:r>
          </w:p>
        </w:tc>
        <w:tc>
          <w:tcPr>
            <w:tcW w:w="665" w:type="dxa"/>
          </w:tcPr>
          <w:p w14:paraId="3E7EA6A9" w14:textId="77777777" w:rsidR="00483AFC" w:rsidRPr="00483AFC" w:rsidRDefault="00483AFC" w:rsidP="000D0DB0">
            <w:pPr>
              <w:rPr>
                <w:b w:val="0"/>
                <w:bCs/>
              </w:rPr>
            </w:pPr>
            <w:r w:rsidRPr="00483AFC">
              <w:rPr>
                <w:b w:val="0"/>
                <w:bCs/>
              </w:rPr>
              <w:t>50</w:t>
            </w:r>
          </w:p>
        </w:tc>
        <w:tc>
          <w:tcPr>
            <w:tcW w:w="908" w:type="dxa"/>
          </w:tcPr>
          <w:p w14:paraId="1BCC814E" w14:textId="77777777" w:rsidR="00483AFC" w:rsidRPr="00483AFC" w:rsidRDefault="00483AFC" w:rsidP="000D0DB0">
            <w:pPr>
              <w:rPr>
                <w:b w:val="0"/>
                <w:bCs/>
              </w:rPr>
            </w:pPr>
            <w:r w:rsidRPr="00483AFC">
              <w:rPr>
                <w:b w:val="0"/>
                <w:bCs/>
              </w:rPr>
              <w:t>[a-z]</w:t>
            </w:r>
          </w:p>
        </w:tc>
      </w:tr>
      <w:bookmarkEnd w:id="10"/>
    </w:tbl>
    <w:p w14:paraId="0F0BE433" w14:textId="77777777" w:rsidR="00483AFC" w:rsidRDefault="00483AFC" w:rsidP="00483AFC">
      <w:pPr>
        <w:jc w:val="both"/>
      </w:pPr>
    </w:p>
    <w:tbl>
      <w:tblPr>
        <w:tblStyle w:val="TableGrid"/>
        <w:tblW w:w="8288" w:type="dxa"/>
        <w:tblLook w:val="04A0" w:firstRow="1" w:lastRow="0" w:firstColumn="1" w:lastColumn="0" w:noHBand="0" w:noVBand="1"/>
      </w:tblPr>
      <w:tblGrid>
        <w:gridCol w:w="1577"/>
        <w:gridCol w:w="1070"/>
        <w:gridCol w:w="734"/>
        <w:gridCol w:w="763"/>
        <w:gridCol w:w="840"/>
        <w:gridCol w:w="1003"/>
        <w:gridCol w:w="906"/>
        <w:gridCol w:w="744"/>
        <w:gridCol w:w="993"/>
      </w:tblGrid>
      <w:tr w:rsidR="00483AFC" w14:paraId="4EA89D9E" w14:textId="77777777" w:rsidTr="00483AFC">
        <w:trPr>
          <w:trHeight w:val="310"/>
        </w:trPr>
        <w:tc>
          <w:tcPr>
            <w:tcW w:w="1592" w:type="dxa"/>
          </w:tcPr>
          <w:p w14:paraId="563E3392" w14:textId="77777777" w:rsidR="00483AFC" w:rsidRDefault="00483AFC" w:rsidP="000D0DB0">
            <w:bookmarkStart w:id="11" w:name="_Hlk115654375"/>
            <w:r>
              <w:t>Table Name</w:t>
            </w:r>
          </w:p>
        </w:tc>
        <w:tc>
          <w:tcPr>
            <w:tcW w:w="6696" w:type="dxa"/>
            <w:gridSpan w:val="8"/>
          </w:tcPr>
          <w:p w14:paraId="2B4D46FA" w14:textId="77777777" w:rsidR="00483AFC" w:rsidRDefault="00483AFC" w:rsidP="000D0DB0">
            <w:proofErr w:type="spellStart"/>
            <w:r>
              <w:t>tbl_schedule_details</w:t>
            </w:r>
            <w:proofErr w:type="spellEnd"/>
          </w:p>
        </w:tc>
      </w:tr>
      <w:tr w:rsidR="00483AFC" w14:paraId="1741D37C" w14:textId="77777777" w:rsidTr="00483AFC">
        <w:trPr>
          <w:trHeight w:val="310"/>
        </w:trPr>
        <w:tc>
          <w:tcPr>
            <w:tcW w:w="1592" w:type="dxa"/>
          </w:tcPr>
          <w:p w14:paraId="35B3841A" w14:textId="77777777" w:rsidR="00483AFC" w:rsidRDefault="00483AFC" w:rsidP="000D0DB0">
            <w:r>
              <w:t>Description</w:t>
            </w:r>
          </w:p>
        </w:tc>
        <w:tc>
          <w:tcPr>
            <w:tcW w:w="6696" w:type="dxa"/>
            <w:gridSpan w:val="8"/>
          </w:tcPr>
          <w:p w14:paraId="42DF9AC8" w14:textId="77777777" w:rsidR="00483AFC" w:rsidRDefault="00483AFC" w:rsidP="000D0DB0">
            <w:r>
              <w:t>This table records the purchase request of users</w:t>
            </w:r>
          </w:p>
        </w:tc>
      </w:tr>
      <w:tr w:rsidR="00483AFC" w14:paraId="2844F2A3" w14:textId="77777777" w:rsidTr="00483AFC">
        <w:trPr>
          <w:trHeight w:val="296"/>
        </w:trPr>
        <w:tc>
          <w:tcPr>
            <w:tcW w:w="1592" w:type="dxa"/>
          </w:tcPr>
          <w:p w14:paraId="535AF3F1" w14:textId="77777777" w:rsidR="00483AFC" w:rsidRDefault="00483AFC" w:rsidP="000D0DB0">
            <w:r>
              <w:t>Alias</w:t>
            </w:r>
          </w:p>
        </w:tc>
        <w:tc>
          <w:tcPr>
            <w:tcW w:w="6696" w:type="dxa"/>
            <w:gridSpan w:val="8"/>
          </w:tcPr>
          <w:p w14:paraId="634D51B8" w14:textId="77777777" w:rsidR="00483AFC" w:rsidRDefault="00483AFC" w:rsidP="000D0DB0">
            <w:r>
              <w:t>None</w:t>
            </w:r>
          </w:p>
        </w:tc>
      </w:tr>
      <w:tr w:rsidR="00483AFC" w14:paraId="28599153" w14:textId="77777777" w:rsidTr="00483AFC">
        <w:trPr>
          <w:trHeight w:val="931"/>
        </w:trPr>
        <w:tc>
          <w:tcPr>
            <w:tcW w:w="1592" w:type="dxa"/>
          </w:tcPr>
          <w:p w14:paraId="781D152D" w14:textId="77777777" w:rsidR="00483AFC" w:rsidRDefault="00483AFC" w:rsidP="000D0DB0">
            <w:r>
              <w:t>Attribute Name</w:t>
            </w:r>
          </w:p>
        </w:tc>
        <w:tc>
          <w:tcPr>
            <w:tcW w:w="1014" w:type="dxa"/>
          </w:tcPr>
          <w:p w14:paraId="0EC267DF" w14:textId="77777777" w:rsidR="00483AFC" w:rsidRDefault="00483AFC" w:rsidP="000D0DB0">
            <w:r>
              <w:t>Description</w:t>
            </w:r>
          </w:p>
        </w:tc>
        <w:tc>
          <w:tcPr>
            <w:tcW w:w="744" w:type="dxa"/>
          </w:tcPr>
          <w:p w14:paraId="531787B0" w14:textId="77777777" w:rsidR="00483AFC" w:rsidRDefault="00483AFC" w:rsidP="000D0DB0">
            <w:r>
              <w:t>Data Type</w:t>
            </w:r>
          </w:p>
        </w:tc>
        <w:tc>
          <w:tcPr>
            <w:tcW w:w="705" w:type="dxa"/>
          </w:tcPr>
          <w:p w14:paraId="48BD5530" w14:textId="77777777" w:rsidR="00483AFC" w:rsidRDefault="00483AFC" w:rsidP="000D0DB0">
            <w:r>
              <w:t>Default Value</w:t>
            </w:r>
          </w:p>
        </w:tc>
        <w:tc>
          <w:tcPr>
            <w:tcW w:w="782" w:type="dxa"/>
          </w:tcPr>
          <w:p w14:paraId="2279DBA5" w14:textId="77777777" w:rsidR="00483AFC" w:rsidRDefault="00483AFC" w:rsidP="000D0DB0">
            <w:r>
              <w:t>Primary Key</w:t>
            </w:r>
          </w:p>
        </w:tc>
        <w:tc>
          <w:tcPr>
            <w:tcW w:w="975" w:type="dxa"/>
          </w:tcPr>
          <w:p w14:paraId="37EC0E2D" w14:textId="77777777" w:rsidR="00483AFC" w:rsidRDefault="00483AFC" w:rsidP="000D0DB0">
            <w:r>
              <w:t>Example</w:t>
            </w:r>
          </w:p>
        </w:tc>
        <w:tc>
          <w:tcPr>
            <w:tcW w:w="850" w:type="dxa"/>
          </w:tcPr>
          <w:p w14:paraId="75E8A7E4" w14:textId="17B628D4" w:rsidR="00483AFC" w:rsidRDefault="00483AFC" w:rsidP="000D0DB0">
            <w:r>
              <w:t>Not Allowed? (Y/N)</w:t>
            </w:r>
          </w:p>
        </w:tc>
        <w:tc>
          <w:tcPr>
            <w:tcW w:w="686" w:type="dxa"/>
          </w:tcPr>
          <w:p w14:paraId="797DC3F8" w14:textId="77777777" w:rsidR="00483AFC" w:rsidRDefault="00483AFC" w:rsidP="000D0DB0">
            <w:r>
              <w:t>Length</w:t>
            </w:r>
          </w:p>
        </w:tc>
        <w:tc>
          <w:tcPr>
            <w:tcW w:w="937" w:type="dxa"/>
          </w:tcPr>
          <w:p w14:paraId="68D401E5" w14:textId="77777777" w:rsidR="00483AFC" w:rsidRDefault="00483AFC" w:rsidP="000D0DB0">
            <w:r>
              <w:t>Validation Rules</w:t>
            </w:r>
          </w:p>
        </w:tc>
      </w:tr>
      <w:tr w:rsidR="00483AFC" w14:paraId="5F1DAAC0" w14:textId="77777777" w:rsidTr="00483AFC">
        <w:trPr>
          <w:trHeight w:val="1241"/>
        </w:trPr>
        <w:tc>
          <w:tcPr>
            <w:tcW w:w="1592" w:type="dxa"/>
          </w:tcPr>
          <w:p w14:paraId="0F28DC8C" w14:textId="77777777" w:rsidR="00483AFC" w:rsidRPr="00483AFC" w:rsidRDefault="00483AFC" w:rsidP="000D0DB0">
            <w:pPr>
              <w:rPr>
                <w:b w:val="0"/>
                <w:bCs/>
              </w:rPr>
            </w:pPr>
            <w:proofErr w:type="spellStart"/>
            <w:r w:rsidRPr="00483AFC">
              <w:rPr>
                <w:b w:val="0"/>
                <w:bCs/>
              </w:rPr>
              <w:t>schedule_details_id</w:t>
            </w:r>
            <w:proofErr w:type="spellEnd"/>
          </w:p>
        </w:tc>
        <w:tc>
          <w:tcPr>
            <w:tcW w:w="1014" w:type="dxa"/>
          </w:tcPr>
          <w:p w14:paraId="2DA18D99" w14:textId="77777777" w:rsidR="00483AFC" w:rsidRPr="00483AFC" w:rsidRDefault="00483AFC" w:rsidP="000D0DB0">
            <w:pPr>
              <w:rPr>
                <w:b w:val="0"/>
                <w:bCs/>
              </w:rPr>
            </w:pPr>
            <w:r w:rsidRPr="00483AFC">
              <w:rPr>
                <w:b w:val="0"/>
                <w:bCs/>
              </w:rPr>
              <w:t>Identifier for schedule details</w:t>
            </w:r>
          </w:p>
        </w:tc>
        <w:tc>
          <w:tcPr>
            <w:tcW w:w="744" w:type="dxa"/>
          </w:tcPr>
          <w:p w14:paraId="29C1FCE7" w14:textId="77777777" w:rsidR="00483AFC" w:rsidRPr="00483AFC" w:rsidRDefault="00483AFC" w:rsidP="000D0DB0">
            <w:pPr>
              <w:rPr>
                <w:b w:val="0"/>
                <w:bCs/>
              </w:rPr>
            </w:pPr>
            <w:r w:rsidRPr="00483AFC">
              <w:rPr>
                <w:b w:val="0"/>
                <w:bCs/>
              </w:rPr>
              <w:t>int</w:t>
            </w:r>
          </w:p>
        </w:tc>
        <w:tc>
          <w:tcPr>
            <w:tcW w:w="705" w:type="dxa"/>
          </w:tcPr>
          <w:p w14:paraId="120FE6FD" w14:textId="77777777" w:rsidR="00483AFC" w:rsidRPr="00483AFC" w:rsidRDefault="00483AFC" w:rsidP="000D0DB0">
            <w:pPr>
              <w:rPr>
                <w:b w:val="0"/>
                <w:bCs/>
              </w:rPr>
            </w:pPr>
            <w:r w:rsidRPr="00483AFC">
              <w:rPr>
                <w:b w:val="0"/>
                <w:bCs/>
              </w:rPr>
              <w:t>None</w:t>
            </w:r>
          </w:p>
        </w:tc>
        <w:tc>
          <w:tcPr>
            <w:tcW w:w="782" w:type="dxa"/>
          </w:tcPr>
          <w:p w14:paraId="071D2CD0" w14:textId="77777777" w:rsidR="00483AFC" w:rsidRPr="00483AFC" w:rsidRDefault="00483AFC" w:rsidP="000D0DB0">
            <w:pPr>
              <w:rPr>
                <w:b w:val="0"/>
                <w:bCs/>
              </w:rPr>
            </w:pPr>
            <w:r w:rsidRPr="00483AFC">
              <w:rPr>
                <w:b w:val="0"/>
                <w:bCs/>
              </w:rPr>
              <w:t>true</w:t>
            </w:r>
          </w:p>
        </w:tc>
        <w:tc>
          <w:tcPr>
            <w:tcW w:w="975" w:type="dxa"/>
          </w:tcPr>
          <w:p w14:paraId="054CE42F" w14:textId="77777777" w:rsidR="00483AFC" w:rsidRPr="00483AFC" w:rsidRDefault="00483AFC" w:rsidP="000D0DB0">
            <w:pPr>
              <w:rPr>
                <w:b w:val="0"/>
                <w:bCs/>
              </w:rPr>
            </w:pPr>
            <w:r w:rsidRPr="00483AFC">
              <w:rPr>
                <w:b w:val="0"/>
                <w:bCs/>
              </w:rPr>
              <w:t>1</w:t>
            </w:r>
          </w:p>
        </w:tc>
        <w:tc>
          <w:tcPr>
            <w:tcW w:w="850" w:type="dxa"/>
          </w:tcPr>
          <w:p w14:paraId="71DA9086" w14:textId="77777777" w:rsidR="00483AFC" w:rsidRPr="00483AFC" w:rsidRDefault="00483AFC" w:rsidP="000D0DB0">
            <w:pPr>
              <w:rPr>
                <w:b w:val="0"/>
                <w:bCs/>
              </w:rPr>
            </w:pPr>
            <w:r w:rsidRPr="00483AFC">
              <w:rPr>
                <w:b w:val="0"/>
                <w:bCs/>
              </w:rPr>
              <w:t>N</w:t>
            </w:r>
          </w:p>
        </w:tc>
        <w:tc>
          <w:tcPr>
            <w:tcW w:w="686" w:type="dxa"/>
          </w:tcPr>
          <w:p w14:paraId="68E76062" w14:textId="77777777" w:rsidR="00483AFC" w:rsidRPr="00483AFC" w:rsidRDefault="00483AFC" w:rsidP="000D0DB0">
            <w:pPr>
              <w:rPr>
                <w:b w:val="0"/>
                <w:bCs/>
              </w:rPr>
            </w:pPr>
            <w:r w:rsidRPr="00483AFC">
              <w:rPr>
                <w:b w:val="0"/>
                <w:bCs/>
              </w:rPr>
              <w:t>11</w:t>
            </w:r>
          </w:p>
        </w:tc>
        <w:tc>
          <w:tcPr>
            <w:tcW w:w="937" w:type="dxa"/>
          </w:tcPr>
          <w:p w14:paraId="0F698B9C" w14:textId="77777777" w:rsidR="00483AFC" w:rsidRPr="00483AFC" w:rsidRDefault="00483AFC" w:rsidP="000D0DB0">
            <w:pPr>
              <w:rPr>
                <w:b w:val="0"/>
                <w:bCs/>
              </w:rPr>
            </w:pPr>
            <w:r w:rsidRPr="00483AFC">
              <w:rPr>
                <w:b w:val="0"/>
                <w:bCs/>
              </w:rPr>
              <w:t>[0-9]</w:t>
            </w:r>
          </w:p>
        </w:tc>
      </w:tr>
      <w:tr w:rsidR="00483AFC" w14:paraId="47FCC23F" w14:textId="77777777" w:rsidTr="00483AFC">
        <w:trPr>
          <w:trHeight w:val="620"/>
        </w:trPr>
        <w:tc>
          <w:tcPr>
            <w:tcW w:w="1592" w:type="dxa"/>
          </w:tcPr>
          <w:p w14:paraId="102C61BE" w14:textId="77777777" w:rsidR="00483AFC" w:rsidRPr="00483AFC" w:rsidRDefault="00483AFC" w:rsidP="000D0DB0">
            <w:pPr>
              <w:rPr>
                <w:b w:val="0"/>
                <w:bCs/>
              </w:rPr>
            </w:pPr>
            <w:proofErr w:type="spellStart"/>
            <w:r w:rsidRPr="00483AFC">
              <w:rPr>
                <w:b w:val="0"/>
                <w:bCs/>
              </w:rPr>
              <w:t>schedule_id</w:t>
            </w:r>
            <w:proofErr w:type="spellEnd"/>
          </w:p>
        </w:tc>
        <w:tc>
          <w:tcPr>
            <w:tcW w:w="1014" w:type="dxa"/>
          </w:tcPr>
          <w:p w14:paraId="11AE6F46" w14:textId="77777777" w:rsidR="00483AFC" w:rsidRPr="00483AFC" w:rsidRDefault="00483AFC" w:rsidP="000D0DB0">
            <w:pPr>
              <w:rPr>
                <w:b w:val="0"/>
                <w:bCs/>
              </w:rPr>
            </w:pPr>
            <w:r w:rsidRPr="00483AFC">
              <w:rPr>
                <w:b w:val="0"/>
                <w:bCs/>
              </w:rPr>
              <w:t>ID of schedule</w:t>
            </w:r>
          </w:p>
        </w:tc>
        <w:tc>
          <w:tcPr>
            <w:tcW w:w="744" w:type="dxa"/>
          </w:tcPr>
          <w:p w14:paraId="6BEF7B36" w14:textId="77777777" w:rsidR="00483AFC" w:rsidRPr="00483AFC" w:rsidRDefault="00483AFC" w:rsidP="000D0DB0">
            <w:pPr>
              <w:rPr>
                <w:b w:val="0"/>
                <w:bCs/>
              </w:rPr>
            </w:pPr>
            <w:r w:rsidRPr="00483AFC">
              <w:rPr>
                <w:b w:val="0"/>
                <w:bCs/>
              </w:rPr>
              <w:t>int</w:t>
            </w:r>
          </w:p>
        </w:tc>
        <w:tc>
          <w:tcPr>
            <w:tcW w:w="705" w:type="dxa"/>
          </w:tcPr>
          <w:p w14:paraId="5D56BBF4" w14:textId="77777777" w:rsidR="00483AFC" w:rsidRPr="00483AFC" w:rsidRDefault="00483AFC" w:rsidP="000D0DB0">
            <w:pPr>
              <w:rPr>
                <w:b w:val="0"/>
                <w:bCs/>
              </w:rPr>
            </w:pPr>
            <w:r w:rsidRPr="00483AFC">
              <w:rPr>
                <w:b w:val="0"/>
                <w:bCs/>
              </w:rPr>
              <w:t>None</w:t>
            </w:r>
          </w:p>
        </w:tc>
        <w:tc>
          <w:tcPr>
            <w:tcW w:w="782" w:type="dxa"/>
          </w:tcPr>
          <w:p w14:paraId="63756ADC" w14:textId="77777777" w:rsidR="00483AFC" w:rsidRPr="00483AFC" w:rsidRDefault="00483AFC" w:rsidP="000D0DB0">
            <w:pPr>
              <w:rPr>
                <w:b w:val="0"/>
                <w:bCs/>
              </w:rPr>
            </w:pPr>
            <w:r w:rsidRPr="00483AFC">
              <w:rPr>
                <w:b w:val="0"/>
                <w:bCs/>
              </w:rPr>
              <w:t>false</w:t>
            </w:r>
          </w:p>
        </w:tc>
        <w:tc>
          <w:tcPr>
            <w:tcW w:w="975" w:type="dxa"/>
          </w:tcPr>
          <w:p w14:paraId="2A91775A" w14:textId="77777777" w:rsidR="00483AFC" w:rsidRPr="00483AFC" w:rsidRDefault="00483AFC" w:rsidP="000D0DB0">
            <w:pPr>
              <w:rPr>
                <w:b w:val="0"/>
                <w:bCs/>
              </w:rPr>
            </w:pPr>
            <w:r w:rsidRPr="00483AFC">
              <w:rPr>
                <w:b w:val="0"/>
                <w:bCs/>
              </w:rPr>
              <w:t>1</w:t>
            </w:r>
          </w:p>
        </w:tc>
        <w:tc>
          <w:tcPr>
            <w:tcW w:w="850" w:type="dxa"/>
          </w:tcPr>
          <w:p w14:paraId="299C9415" w14:textId="77777777" w:rsidR="00483AFC" w:rsidRPr="00483AFC" w:rsidRDefault="00483AFC" w:rsidP="000D0DB0">
            <w:pPr>
              <w:rPr>
                <w:b w:val="0"/>
                <w:bCs/>
              </w:rPr>
            </w:pPr>
            <w:r w:rsidRPr="00483AFC">
              <w:rPr>
                <w:b w:val="0"/>
                <w:bCs/>
              </w:rPr>
              <w:t>N</w:t>
            </w:r>
          </w:p>
        </w:tc>
        <w:tc>
          <w:tcPr>
            <w:tcW w:w="686" w:type="dxa"/>
          </w:tcPr>
          <w:p w14:paraId="76E9C20B" w14:textId="77777777" w:rsidR="00483AFC" w:rsidRPr="00483AFC" w:rsidRDefault="00483AFC" w:rsidP="000D0DB0">
            <w:pPr>
              <w:rPr>
                <w:b w:val="0"/>
                <w:bCs/>
              </w:rPr>
            </w:pPr>
            <w:r w:rsidRPr="00483AFC">
              <w:rPr>
                <w:b w:val="0"/>
                <w:bCs/>
              </w:rPr>
              <w:t>11</w:t>
            </w:r>
          </w:p>
        </w:tc>
        <w:tc>
          <w:tcPr>
            <w:tcW w:w="937" w:type="dxa"/>
          </w:tcPr>
          <w:p w14:paraId="00C606BA" w14:textId="77777777" w:rsidR="00483AFC" w:rsidRPr="00483AFC" w:rsidRDefault="00483AFC" w:rsidP="000D0DB0">
            <w:pPr>
              <w:rPr>
                <w:b w:val="0"/>
                <w:bCs/>
              </w:rPr>
            </w:pPr>
            <w:r w:rsidRPr="00483AFC">
              <w:rPr>
                <w:b w:val="0"/>
                <w:bCs/>
              </w:rPr>
              <w:t>[0-9]</w:t>
            </w:r>
          </w:p>
        </w:tc>
      </w:tr>
      <w:tr w:rsidR="00483AFC" w14:paraId="0467C3EE" w14:textId="77777777" w:rsidTr="00483AFC">
        <w:trPr>
          <w:trHeight w:val="1551"/>
        </w:trPr>
        <w:tc>
          <w:tcPr>
            <w:tcW w:w="1592" w:type="dxa"/>
          </w:tcPr>
          <w:p w14:paraId="46B4B8F7" w14:textId="77777777" w:rsidR="00483AFC" w:rsidRPr="00483AFC" w:rsidRDefault="00483AFC" w:rsidP="000D0DB0">
            <w:pPr>
              <w:rPr>
                <w:b w:val="0"/>
                <w:bCs/>
              </w:rPr>
            </w:pPr>
            <w:proofErr w:type="spellStart"/>
            <w:r w:rsidRPr="00483AFC">
              <w:rPr>
                <w:b w:val="0"/>
                <w:bCs/>
              </w:rPr>
              <w:lastRenderedPageBreak/>
              <w:t>pig_id</w:t>
            </w:r>
            <w:proofErr w:type="spellEnd"/>
          </w:p>
        </w:tc>
        <w:tc>
          <w:tcPr>
            <w:tcW w:w="1014" w:type="dxa"/>
          </w:tcPr>
          <w:p w14:paraId="1E28A503" w14:textId="77777777" w:rsidR="00483AFC" w:rsidRPr="00483AFC" w:rsidRDefault="00483AFC" w:rsidP="000D0DB0">
            <w:pPr>
              <w:rPr>
                <w:b w:val="0"/>
                <w:bCs/>
              </w:rPr>
            </w:pPr>
            <w:r w:rsidRPr="00483AFC">
              <w:rPr>
                <w:b w:val="0"/>
                <w:bCs/>
              </w:rPr>
              <w:t>Pig id that made the schedule is set to operate</w:t>
            </w:r>
          </w:p>
        </w:tc>
        <w:tc>
          <w:tcPr>
            <w:tcW w:w="744" w:type="dxa"/>
          </w:tcPr>
          <w:p w14:paraId="184F304B" w14:textId="77777777" w:rsidR="00483AFC" w:rsidRPr="00483AFC" w:rsidRDefault="00483AFC" w:rsidP="000D0DB0">
            <w:pPr>
              <w:rPr>
                <w:b w:val="0"/>
                <w:bCs/>
              </w:rPr>
            </w:pPr>
            <w:r w:rsidRPr="00483AFC">
              <w:rPr>
                <w:b w:val="0"/>
                <w:bCs/>
              </w:rPr>
              <w:t>varchar</w:t>
            </w:r>
          </w:p>
        </w:tc>
        <w:tc>
          <w:tcPr>
            <w:tcW w:w="705" w:type="dxa"/>
          </w:tcPr>
          <w:p w14:paraId="30FC7CAC" w14:textId="77777777" w:rsidR="00483AFC" w:rsidRPr="00483AFC" w:rsidRDefault="00483AFC" w:rsidP="000D0DB0">
            <w:pPr>
              <w:rPr>
                <w:b w:val="0"/>
                <w:bCs/>
              </w:rPr>
            </w:pPr>
            <w:r w:rsidRPr="00483AFC">
              <w:rPr>
                <w:b w:val="0"/>
                <w:bCs/>
              </w:rPr>
              <w:t>None</w:t>
            </w:r>
          </w:p>
        </w:tc>
        <w:tc>
          <w:tcPr>
            <w:tcW w:w="782" w:type="dxa"/>
          </w:tcPr>
          <w:p w14:paraId="61479AA3" w14:textId="77777777" w:rsidR="00483AFC" w:rsidRPr="00483AFC" w:rsidRDefault="00483AFC" w:rsidP="000D0DB0">
            <w:pPr>
              <w:rPr>
                <w:b w:val="0"/>
                <w:bCs/>
              </w:rPr>
            </w:pPr>
            <w:r w:rsidRPr="00483AFC">
              <w:rPr>
                <w:b w:val="0"/>
                <w:bCs/>
              </w:rPr>
              <w:t>false</w:t>
            </w:r>
          </w:p>
        </w:tc>
        <w:tc>
          <w:tcPr>
            <w:tcW w:w="975" w:type="dxa"/>
          </w:tcPr>
          <w:p w14:paraId="13045C59" w14:textId="77777777" w:rsidR="00483AFC" w:rsidRPr="00483AFC" w:rsidRDefault="00483AFC" w:rsidP="000D0DB0">
            <w:pPr>
              <w:rPr>
                <w:b w:val="0"/>
                <w:bCs/>
              </w:rPr>
            </w:pPr>
            <w:r w:rsidRPr="00483AFC">
              <w:rPr>
                <w:b w:val="0"/>
                <w:bCs/>
              </w:rPr>
              <w:t>pig_hkl525</w:t>
            </w:r>
          </w:p>
        </w:tc>
        <w:tc>
          <w:tcPr>
            <w:tcW w:w="850" w:type="dxa"/>
          </w:tcPr>
          <w:p w14:paraId="295782D9" w14:textId="77777777" w:rsidR="00483AFC" w:rsidRPr="00483AFC" w:rsidRDefault="00483AFC" w:rsidP="000D0DB0">
            <w:pPr>
              <w:rPr>
                <w:b w:val="0"/>
                <w:bCs/>
              </w:rPr>
            </w:pPr>
            <w:r w:rsidRPr="00483AFC">
              <w:rPr>
                <w:b w:val="0"/>
                <w:bCs/>
              </w:rPr>
              <w:t>N</w:t>
            </w:r>
          </w:p>
        </w:tc>
        <w:tc>
          <w:tcPr>
            <w:tcW w:w="686" w:type="dxa"/>
          </w:tcPr>
          <w:p w14:paraId="1D43815F" w14:textId="77777777" w:rsidR="00483AFC" w:rsidRPr="00483AFC" w:rsidRDefault="00483AFC" w:rsidP="000D0DB0">
            <w:pPr>
              <w:rPr>
                <w:b w:val="0"/>
                <w:bCs/>
              </w:rPr>
            </w:pPr>
            <w:r w:rsidRPr="00483AFC">
              <w:rPr>
                <w:b w:val="0"/>
                <w:bCs/>
              </w:rPr>
              <w:t>50</w:t>
            </w:r>
          </w:p>
        </w:tc>
        <w:tc>
          <w:tcPr>
            <w:tcW w:w="937" w:type="dxa"/>
          </w:tcPr>
          <w:p w14:paraId="41C6D860" w14:textId="77777777" w:rsidR="00483AFC" w:rsidRPr="00483AFC" w:rsidRDefault="00483AFC" w:rsidP="000D0DB0">
            <w:pPr>
              <w:rPr>
                <w:b w:val="0"/>
                <w:bCs/>
              </w:rPr>
            </w:pPr>
            <w:r w:rsidRPr="00483AFC">
              <w:rPr>
                <w:b w:val="0"/>
                <w:bCs/>
              </w:rPr>
              <w:t>[A-Z/0-9]</w:t>
            </w:r>
          </w:p>
        </w:tc>
      </w:tr>
      <w:tr w:rsidR="00483AFC" w14:paraId="4F15B325" w14:textId="77777777" w:rsidTr="00483AFC">
        <w:trPr>
          <w:trHeight w:val="931"/>
        </w:trPr>
        <w:tc>
          <w:tcPr>
            <w:tcW w:w="1592" w:type="dxa"/>
          </w:tcPr>
          <w:p w14:paraId="1BD427E7" w14:textId="77777777" w:rsidR="00483AFC" w:rsidRPr="00483AFC" w:rsidRDefault="00483AFC" w:rsidP="000D0DB0">
            <w:pPr>
              <w:rPr>
                <w:b w:val="0"/>
                <w:bCs/>
              </w:rPr>
            </w:pPr>
            <w:proofErr w:type="spellStart"/>
            <w:r w:rsidRPr="00483AFC">
              <w:rPr>
                <w:b w:val="0"/>
                <w:bCs/>
              </w:rPr>
              <w:t>item_tag</w:t>
            </w:r>
            <w:proofErr w:type="spellEnd"/>
          </w:p>
        </w:tc>
        <w:tc>
          <w:tcPr>
            <w:tcW w:w="1014" w:type="dxa"/>
          </w:tcPr>
          <w:p w14:paraId="350B835D" w14:textId="77777777" w:rsidR="00483AFC" w:rsidRPr="00483AFC" w:rsidRDefault="00483AFC" w:rsidP="000D0DB0">
            <w:pPr>
              <w:rPr>
                <w:b w:val="0"/>
                <w:bCs/>
              </w:rPr>
            </w:pPr>
            <w:r w:rsidRPr="00483AFC">
              <w:rPr>
                <w:b w:val="0"/>
                <w:bCs/>
              </w:rPr>
              <w:t>Tag of item used in the operation</w:t>
            </w:r>
          </w:p>
        </w:tc>
        <w:tc>
          <w:tcPr>
            <w:tcW w:w="744" w:type="dxa"/>
          </w:tcPr>
          <w:p w14:paraId="15BB5457" w14:textId="77777777" w:rsidR="00483AFC" w:rsidRPr="00483AFC" w:rsidRDefault="00483AFC" w:rsidP="000D0DB0">
            <w:pPr>
              <w:rPr>
                <w:b w:val="0"/>
                <w:bCs/>
              </w:rPr>
            </w:pPr>
            <w:r w:rsidRPr="00483AFC">
              <w:rPr>
                <w:b w:val="0"/>
                <w:bCs/>
              </w:rPr>
              <w:t>varchar</w:t>
            </w:r>
          </w:p>
        </w:tc>
        <w:tc>
          <w:tcPr>
            <w:tcW w:w="705" w:type="dxa"/>
          </w:tcPr>
          <w:p w14:paraId="4E9F4101" w14:textId="77777777" w:rsidR="00483AFC" w:rsidRPr="00483AFC" w:rsidRDefault="00483AFC" w:rsidP="000D0DB0">
            <w:pPr>
              <w:rPr>
                <w:b w:val="0"/>
                <w:bCs/>
              </w:rPr>
            </w:pPr>
            <w:r w:rsidRPr="00483AFC">
              <w:rPr>
                <w:b w:val="0"/>
                <w:bCs/>
              </w:rPr>
              <w:t>None</w:t>
            </w:r>
          </w:p>
        </w:tc>
        <w:tc>
          <w:tcPr>
            <w:tcW w:w="782" w:type="dxa"/>
          </w:tcPr>
          <w:p w14:paraId="4E8DB46E" w14:textId="77777777" w:rsidR="00483AFC" w:rsidRPr="00483AFC" w:rsidRDefault="00483AFC" w:rsidP="000D0DB0">
            <w:pPr>
              <w:rPr>
                <w:b w:val="0"/>
                <w:bCs/>
              </w:rPr>
            </w:pPr>
            <w:r w:rsidRPr="00483AFC">
              <w:rPr>
                <w:b w:val="0"/>
                <w:bCs/>
              </w:rPr>
              <w:t>false</w:t>
            </w:r>
          </w:p>
        </w:tc>
        <w:tc>
          <w:tcPr>
            <w:tcW w:w="975" w:type="dxa"/>
          </w:tcPr>
          <w:p w14:paraId="2D4FBD79" w14:textId="77777777" w:rsidR="00483AFC" w:rsidRPr="00483AFC" w:rsidRDefault="00483AFC" w:rsidP="000D0DB0">
            <w:pPr>
              <w:rPr>
                <w:b w:val="0"/>
                <w:bCs/>
              </w:rPr>
            </w:pPr>
            <w:r w:rsidRPr="00483AFC">
              <w:rPr>
                <w:b w:val="0"/>
                <w:bCs/>
              </w:rPr>
              <w:t>1</w:t>
            </w:r>
          </w:p>
        </w:tc>
        <w:tc>
          <w:tcPr>
            <w:tcW w:w="850" w:type="dxa"/>
          </w:tcPr>
          <w:p w14:paraId="672498CE" w14:textId="77777777" w:rsidR="00483AFC" w:rsidRPr="00483AFC" w:rsidRDefault="00483AFC" w:rsidP="000D0DB0">
            <w:pPr>
              <w:rPr>
                <w:b w:val="0"/>
                <w:bCs/>
              </w:rPr>
            </w:pPr>
            <w:r w:rsidRPr="00483AFC">
              <w:rPr>
                <w:b w:val="0"/>
                <w:bCs/>
              </w:rPr>
              <w:t>N</w:t>
            </w:r>
          </w:p>
        </w:tc>
        <w:tc>
          <w:tcPr>
            <w:tcW w:w="686" w:type="dxa"/>
          </w:tcPr>
          <w:p w14:paraId="02070C7A" w14:textId="77777777" w:rsidR="00483AFC" w:rsidRPr="00483AFC" w:rsidRDefault="00483AFC" w:rsidP="000D0DB0">
            <w:pPr>
              <w:rPr>
                <w:b w:val="0"/>
                <w:bCs/>
              </w:rPr>
            </w:pPr>
            <w:r w:rsidRPr="00483AFC">
              <w:rPr>
                <w:b w:val="0"/>
                <w:bCs/>
              </w:rPr>
              <w:t>50</w:t>
            </w:r>
          </w:p>
        </w:tc>
        <w:tc>
          <w:tcPr>
            <w:tcW w:w="937" w:type="dxa"/>
          </w:tcPr>
          <w:p w14:paraId="63765E8A" w14:textId="77777777" w:rsidR="00483AFC" w:rsidRPr="00483AFC" w:rsidRDefault="00483AFC" w:rsidP="000D0DB0">
            <w:pPr>
              <w:rPr>
                <w:b w:val="0"/>
                <w:bCs/>
              </w:rPr>
            </w:pPr>
            <w:r w:rsidRPr="00483AFC">
              <w:rPr>
                <w:b w:val="0"/>
                <w:bCs/>
              </w:rPr>
              <w:t>[0-9]</w:t>
            </w:r>
          </w:p>
        </w:tc>
      </w:tr>
      <w:tr w:rsidR="00483AFC" w14:paraId="403C848B" w14:textId="77777777" w:rsidTr="00483AFC">
        <w:trPr>
          <w:trHeight w:val="1227"/>
        </w:trPr>
        <w:tc>
          <w:tcPr>
            <w:tcW w:w="1592" w:type="dxa"/>
          </w:tcPr>
          <w:p w14:paraId="0E866936" w14:textId="77777777" w:rsidR="00483AFC" w:rsidRPr="00483AFC" w:rsidRDefault="00483AFC" w:rsidP="000D0DB0">
            <w:pPr>
              <w:rPr>
                <w:b w:val="0"/>
                <w:bCs/>
              </w:rPr>
            </w:pPr>
            <w:proofErr w:type="spellStart"/>
            <w:r w:rsidRPr="00483AFC">
              <w:rPr>
                <w:b w:val="0"/>
                <w:bCs/>
              </w:rPr>
              <w:t>item_quantity</w:t>
            </w:r>
            <w:proofErr w:type="spellEnd"/>
          </w:p>
        </w:tc>
        <w:tc>
          <w:tcPr>
            <w:tcW w:w="1014" w:type="dxa"/>
          </w:tcPr>
          <w:p w14:paraId="557EFD21" w14:textId="77777777" w:rsidR="00483AFC" w:rsidRPr="00483AFC" w:rsidRDefault="00483AFC" w:rsidP="000D0DB0">
            <w:pPr>
              <w:rPr>
                <w:b w:val="0"/>
                <w:bCs/>
              </w:rPr>
            </w:pPr>
            <w:r w:rsidRPr="00483AFC">
              <w:rPr>
                <w:b w:val="0"/>
                <w:bCs/>
              </w:rPr>
              <w:t>Total Item used in scheduled operation</w:t>
            </w:r>
          </w:p>
        </w:tc>
        <w:tc>
          <w:tcPr>
            <w:tcW w:w="744" w:type="dxa"/>
          </w:tcPr>
          <w:p w14:paraId="03C1C3E4" w14:textId="77777777" w:rsidR="00483AFC" w:rsidRPr="00483AFC" w:rsidRDefault="00483AFC" w:rsidP="000D0DB0">
            <w:pPr>
              <w:rPr>
                <w:b w:val="0"/>
                <w:bCs/>
              </w:rPr>
            </w:pPr>
            <w:r w:rsidRPr="00483AFC">
              <w:rPr>
                <w:b w:val="0"/>
                <w:bCs/>
              </w:rPr>
              <w:t>double</w:t>
            </w:r>
          </w:p>
        </w:tc>
        <w:tc>
          <w:tcPr>
            <w:tcW w:w="705" w:type="dxa"/>
          </w:tcPr>
          <w:p w14:paraId="3B84C0B2" w14:textId="77777777" w:rsidR="00483AFC" w:rsidRPr="00483AFC" w:rsidRDefault="00483AFC" w:rsidP="000D0DB0">
            <w:pPr>
              <w:rPr>
                <w:b w:val="0"/>
                <w:bCs/>
              </w:rPr>
            </w:pPr>
            <w:r w:rsidRPr="00483AFC">
              <w:rPr>
                <w:b w:val="0"/>
                <w:bCs/>
              </w:rPr>
              <w:t>None</w:t>
            </w:r>
          </w:p>
        </w:tc>
        <w:tc>
          <w:tcPr>
            <w:tcW w:w="782" w:type="dxa"/>
          </w:tcPr>
          <w:p w14:paraId="6EE12F59" w14:textId="77777777" w:rsidR="00483AFC" w:rsidRPr="00483AFC" w:rsidRDefault="00483AFC" w:rsidP="000D0DB0">
            <w:pPr>
              <w:rPr>
                <w:b w:val="0"/>
                <w:bCs/>
              </w:rPr>
            </w:pPr>
            <w:r w:rsidRPr="00483AFC">
              <w:rPr>
                <w:b w:val="0"/>
                <w:bCs/>
              </w:rPr>
              <w:t>false</w:t>
            </w:r>
          </w:p>
        </w:tc>
        <w:tc>
          <w:tcPr>
            <w:tcW w:w="975" w:type="dxa"/>
          </w:tcPr>
          <w:p w14:paraId="4FE25C7F" w14:textId="77777777" w:rsidR="00483AFC" w:rsidRPr="00483AFC" w:rsidRDefault="00483AFC" w:rsidP="000D0DB0">
            <w:pPr>
              <w:rPr>
                <w:b w:val="0"/>
                <w:bCs/>
              </w:rPr>
            </w:pPr>
            <w:r w:rsidRPr="00483AFC">
              <w:rPr>
                <w:b w:val="0"/>
                <w:bCs/>
              </w:rPr>
              <w:t>0.5</w:t>
            </w:r>
          </w:p>
        </w:tc>
        <w:tc>
          <w:tcPr>
            <w:tcW w:w="850" w:type="dxa"/>
          </w:tcPr>
          <w:p w14:paraId="3A035505" w14:textId="77777777" w:rsidR="00483AFC" w:rsidRPr="00483AFC" w:rsidRDefault="00483AFC" w:rsidP="000D0DB0">
            <w:pPr>
              <w:rPr>
                <w:b w:val="0"/>
                <w:bCs/>
              </w:rPr>
            </w:pPr>
            <w:r w:rsidRPr="00483AFC">
              <w:rPr>
                <w:b w:val="0"/>
                <w:bCs/>
              </w:rPr>
              <w:t>N</w:t>
            </w:r>
          </w:p>
        </w:tc>
        <w:tc>
          <w:tcPr>
            <w:tcW w:w="686" w:type="dxa"/>
          </w:tcPr>
          <w:p w14:paraId="2CE17556" w14:textId="77777777" w:rsidR="00483AFC" w:rsidRPr="00483AFC" w:rsidRDefault="00483AFC" w:rsidP="000D0DB0">
            <w:pPr>
              <w:rPr>
                <w:b w:val="0"/>
                <w:bCs/>
              </w:rPr>
            </w:pPr>
          </w:p>
        </w:tc>
        <w:tc>
          <w:tcPr>
            <w:tcW w:w="937" w:type="dxa"/>
          </w:tcPr>
          <w:p w14:paraId="605F39E2" w14:textId="77777777" w:rsidR="00483AFC" w:rsidRPr="00483AFC" w:rsidRDefault="00483AFC" w:rsidP="000D0DB0">
            <w:pPr>
              <w:rPr>
                <w:b w:val="0"/>
                <w:bCs/>
              </w:rPr>
            </w:pPr>
            <w:r w:rsidRPr="00483AFC">
              <w:rPr>
                <w:b w:val="0"/>
                <w:bCs/>
              </w:rPr>
              <w:t>[0-</w:t>
            </w:r>
            <w:proofErr w:type="gramStart"/>
            <w:r w:rsidRPr="00483AFC">
              <w:rPr>
                <w:b w:val="0"/>
                <w:bCs/>
              </w:rPr>
              <w:t>9,.</w:t>
            </w:r>
            <w:proofErr w:type="gramEnd"/>
            <w:r w:rsidRPr="00483AFC">
              <w:rPr>
                <w:b w:val="0"/>
                <w:bCs/>
              </w:rPr>
              <w:t>]</w:t>
            </w:r>
          </w:p>
        </w:tc>
      </w:tr>
      <w:tr w:rsidR="00483AFC" w14:paraId="53E7C76E" w14:textId="77777777" w:rsidTr="00483AFC">
        <w:trPr>
          <w:trHeight w:val="1551"/>
        </w:trPr>
        <w:tc>
          <w:tcPr>
            <w:tcW w:w="1592" w:type="dxa"/>
          </w:tcPr>
          <w:p w14:paraId="6CB5A27C" w14:textId="77777777" w:rsidR="00483AFC" w:rsidRPr="00483AFC" w:rsidRDefault="00483AFC" w:rsidP="000D0DB0">
            <w:pPr>
              <w:rPr>
                <w:b w:val="0"/>
                <w:bCs/>
              </w:rPr>
            </w:pPr>
            <w:proofErr w:type="spellStart"/>
            <w:r w:rsidRPr="00483AFC">
              <w:rPr>
                <w:b w:val="0"/>
                <w:bCs/>
              </w:rPr>
              <w:t>is_exist</w:t>
            </w:r>
            <w:proofErr w:type="spellEnd"/>
          </w:p>
        </w:tc>
        <w:tc>
          <w:tcPr>
            <w:tcW w:w="1014" w:type="dxa"/>
          </w:tcPr>
          <w:p w14:paraId="0F274EA9" w14:textId="77777777" w:rsidR="00483AFC" w:rsidRPr="00483AFC" w:rsidRDefault="00483AFC" w:rsidP="000D0DB0">
            <w:pPr>
              <w:rPr>
                <w:b w:val="0"/>
                <w:bCs/>
              </w:rPr>
            </w:pPr>
            <w:r w:rsidRPr="00483AFC">
              <w:rPr>
                <w:b w:val="0"/>
                <w:bCs/>
              </w:rPr>
              <w:t>Identify if the data should be shown to users</w:t>
            </w:r>
          </w:p>
        </w:tc>
        <w:tc>
          <w:tcPr>
            <w:tcW w:w="744" w:type="dxa"/>
          </w:tcPr>
          <w:p w14:paraId="7201542D" w14:textId="77777777" w:rsidR="00483AFC" w:rsidRPr="00483AFC" w:rsidRDefault="00483AFC" w:rsidP="000D0DB0">
            <w:pPr>
              <w:rPr>
                <w:b w:val="0"/>
                <w:bCs/>
              </w:rPr>
            </w:pPr>
            <w:r w:rsidRPr="00483AFC">
              <w:rPr>
                <w:b w:val="0"/>
                <w:bCs/>
              </w:rPr>
              <w:t>varchar</w:t>
            </w:r>
          </w:p>
        </w:tc>
        <w:tc>
          <w:tcPr>
            <w:tcW w:w="705" w:type="dxa"/>
          </w:tcPr>
          <w:p w14:paraId="380737B0" w14:textId="77777777" w:rsidR="00483AFC" w:rsidRPr="00483AFC" w:rsidRDefault="00483AFC" w:rsidP="000D0DB0">
            <w:pPr>
              <w:rPr>
                <w:b w:val="0"/>
                <w:bCs/>
              </w:rPr>
            </w:pPr>
            <w:r w:rsidRPr="00483AFC">
              <w:rPr>
                <w:b w:val="0"/>
                <w:bCs/>
              </w:rPr>
              <w:t>true</w:t>
            </w:r>
          </w:p>
        </w:tc>
        <w:tc>
          <w:tcPr>
            <w:tcW w:w="782" w:type="dxa"/>
          </w:tcPr>
          <w:p w14:paraId="07F01FCD" w14:textId="77777777" w:rsidR="00483AFC" w:rsidRPr="00483AFC" w:rsidRDefault="00483AFC" w:rsidP="000D0DB0">
            <w:pPr>
              <w:rPr>
                <w:b w:val="0"/>
                <w:bCs/>
              </w:rPr>
            </w:pPr>
            <w:r w:rsidRPr="00483AFC">
              <w:rPr>
                <w:b w:val="0"/>
                <w:bCs/>
              </w:rPr>
              <w:t>false</w:t>
            </w:r>
          </w:p>
        </w:tc>
        <w:tc>
          <w:tcPr>
            <w:tcW w:w="975" w:type="dxa"/>
          </w:tcPr>
          <w:p w14:paraId="2200AC2E" w14:textId="77777777" w:rsidR="00483AFC" w:rsidRPr="00483AFC" w:rsidRDefault="00483AFC" w:rsidP="000D0DB0">
            <w:pPr>
              <w:rPr>
                <w:b w:val="0"/>
                <w:bCs/>
              </w:rPr>
            </w:pPr>
            <w:r w:rsidRPr="00483AFC">
              <w:rPr>
                <w:b w:val="0"/>
                <w:bCs/>
              </w:rPr>
              <w:t>true</w:t>
            </w:r>
          </w:p>
        </w:tc>
        <w:tc>
          <w:tcPr>
            <w:tcW w:w="850" w:type="dxa"/>
          </w:tcPr>
          <w:p w14:paraId="0EDA16BD" w14:textId="77777777" w:rsidR="00483AFC" w:rsidRPr="00483AFC" w:rsidRDefault="00483AFC" w:rsidP="000D0DB0">
            <w:pPr>
              <w:rPr>
                <w:b w:val="0"/>
                <w:bCs/>
              </w:rPr>
            </w:pPr>
            <w:r w:rsidRPr="00483AFC">
              <w:rPr>
                <w:b w:val="0"/>
                <w:bCs/>
              </w:rPr>
              <w:t>Y</w:t>
            </w:r>
          </w:p>
        </w:tc>
        <w:tc>
          <w:tcPr>
            <w:tcW w:w="686" w:type="dxa"/>
          </w:tcPr>
          <w:p w14:paraId="5FA702B6" w14:textId="77777777" w:rsidR="00483AFC" w:rsidRPr="00483AFC" w:rsidRDefault="00483AFC" w:rsidP="000D0DB0">
            <w:pPr>
              <w:rPr>
                <w:b w:val="0"/>
                <w:bCs/>
              </w:rPr>
            </w:pPr>
            <w:r w:rsidRPr="00483AFC">
              <w:rPr>
                <w:b w:val="0"/>
                <w:bCs/>
              </w:rPr>
              <w:t>50</w:t>
            </w:r>
          </w:p>
        </w:tc>
        <w:tc>
          <w:tcPr>
            <w:tcW w:w="937" w:type="dxa"/>
          </w:tcPr>
          <w:p w14:paraId="251FE6D9" w14:textId="77777777" w:rsidR="00483AFC" w:rsidRPr="00483AFC" w:rsidRDefault="00483AFC" w:rsidP="000D0DB0">
            <w:pPr>
              <w:rPr>
                <w:b w:val="0"/>
                <w:bCs/>
              </w:rPr>
            </w:pPr>
            <w:r w:rsidRPr="00483AFC">
              <w:rPr>
                <w:b w:val="0"/>
                <w:bCs/>
              </w:rPr>
              <w:t>[a-z]</w:t>
            </w:r>
          </w:p>
        </w:tc>
      </w:tr>
      <w:bookmarkEnd w:id="11"/>
    </w:tbl>
    <w:p w14:paraId="7DDAB46D" w14:textId="77777777" w:rsidR="00483AFC" w:rsidRDefault="00483AFC" w:rsidP="00483AFC"/>
    <w:tbl>
      <w:tblPr>
        <w:tblStyle w:val="TableGrid"/>
        <w:tblW w:w="8292" w:type="dxa"/>
        <w:tblLook w:val="04A0" w:firstRow="1" w:lastRow="0" w:firstColumn="1" w:lastColumn="0" w:noHBand="0" w:noVBand="1"/>
      </w:tblPr>
      <w:tblGrid>
        <w:gridCol w:w="1347"/>
        <w:gridCol w:w="1130"/>
        <w:gridCol w:w="770"/>
        <w:gridCol w:w="801"/>
        <w:gridCol w:w="884"/>
        <w:gridCol w:w="914"/>
        <w:gridCol w:w="955"/>
        <w:gridCol w:w="781"/>
        <w:gridCol w:w="1048"/>
      </w:tblGrid>
      <w:tr w:rsidR="00483AFC" w14:paraId="1E239CBB" w14:textId="77777777" w:rsidTr="00483AFC">
        <w:trPr>
          <w:trHeight w:val="317"/>
        </w:trPr>
        <w:tc>
          <w:tcPr>
            <w:tcW w:w="1353" w:type="dxa"/>
          </w:tcPr>
          <w:p w14:paraId="4A48C843" w14:textId="77777777" w:rsidR="00483AFC" w:rsidRDefault="00483AFC" w:rsidP="000D0DB0">
            <w:r>
              <w:t>Table Name</w:t>
            </w:r>
          </w:p>
        </w:tc>
        <w:tc>
          <w:tcPr>
            <w:tcW w:w="6939" w:type="dxa"/>
            <w:gridSpan w:val="8"/>
          </w:tcPr>
          <w:p w14:paraId="6537862F" w14:textId="77777777" w:rsidR="00483AFC" w:rsidRDefault="00483AFC" w:rsidP="000D0DB0">
            <w:proofErr w:type="spellStart"/>
            <w:r>
              <w:t>tbl_usable_item</w:t>
            </w:r>
            <w:proofErr w:type="spellEnd"/>
          </w:p>
        </w:tc>
      </w:tr>
      <w:tr w:rsidR="00483AFC" w14:paraId="7690F4BB" w14:textId="77777777" w:rsidTr="00483AFC">
        <w:trPr>
          <w:trHeight w:val="317"/>
        </w:trPr>
        <w:tc>
          <w:tcPr>
            <w:tcW w:w="1353" w:type="dxa"/>
          </w:tcPr>
          <w:p w14:paraId="57407BBD" w14:textId="77777777" w:rsidR="00483AFC" w:rsidRDefault="00483AFC" w:rsidP="000D0DB0">
            <w:r>
              <w:t>Description</w:t>
            </w:r>
          </w:p>
        </w:tc>
        <w:tc>
          <w:tcPr>
            <w:tcW w:w="6939" w:type="dxa"/>
            <w:gridSpan w:val="8"/>
          </w:tcPr>
          <w:p w14:paraId="5FD7D847" w14:textId="77777777" w:rsidR="00483AFC" w:rsidRDefault="00483AFC" w:rsidP="000D0DB0">
            <w:r>
              <w:t>This table records the purchase request of users</w:t>
            </w:r>
          </w:p>
        </w:tc>
      </w:tr>
      <w:tr w:rsidR="00483AFC" w14:paraId="4BE09512" w14:textId="77777777" w:rsidTr="00483AFC">
        <w:trPr>
          <w:trHeight w:val="303"/>
        </w:trPr>
        <w:tc>
          <w:tcPr>
            <w:tcW w:w="1353" w:type="dxa"/>
          </w:tcPr>
          <w:p w14:paraId="32099B14" w14:textId="77777777" w:rsidR="00483AFC" w:rsidRDefault="00483AFC" w:rsidP="000D0DB0">
            <w:r>
              <w:t>Alias</w:t>
            </w:r>
          </w:p>
        </w:tc>
        <w:tc>
          <w:tcPr>
            <w:tcW w:w="6939" w:type="dxa"/>
            <w:gridSpan w:val="8"/>
          </w:tcPr>
          <w:p w14:paraId="358F0C88" w14:textId="77777777" w:rsidR="00483AFC" w:rsidRDefault="00483AFC" w:rsidP="000D0DB0">
            <w:r>
              <w:t>None</w:t>
            </w:r>
          </w:p>
        </w:tc>
      </w:tr>
      <w:tr w:rsidR="00483AFC" w14:paraId="2ACB7AEB" w14:textId="77777777" w:rsidTr="00483AFC">
        <w:trPr>
          <w:trHeight w:val="951"/>
        </w:trPr>
        <w:tc>
          <w:tcPr>
            <w:tcW w:w="1353" w:type="dxa"/>
          </w:tcPr>
          <w:p w14:paraId="01C3C150" w14:textId="77777777" w:rsidR="00483AFC" w:rsidRDefault="00483AFC" w:rsidP="000D0DB0">
            <w:r>
              <w:t>Attribute Name</w:t>
            </w:r>
          </w:p>
        </w:tc>
        <w:tc>
          <w:tcPr>
            <w:tcW w:w="1077" w:type="dxa"/>
          </w:tcPr>
          <w:p w14:paraId="4DDBD182" w14:textId="77777777" w:rsidR="00483AFC" w:rsidRDefault="00483AFC" w:rsidP="000D0DB0">
            <w:r>
              <w:t>Description</w:t>
            </w:r>
          </w:p>
        </w:tc>
        <w:tc>
          <w:tcPr>
            <w:tcW w:w="790" w:type="dxa"/>
          </w:tcPr>
          <w:p w14:paraId="050151F5" w14:textId="77777777" w:rsidR="00483AFC" w:rsidRDefault="00483AFC" w:rsidP="000D0DB0">
            <w:r>
              <w:t>Data Type</w:t>
            </w:r>
          </w:p>
        </w:tc>
        <w:tc>
          <w:tcPr>
            <w:tcW w:w="749" w:type="dxa"/>
          </w:tcPr>
          <w:p w14:paraId="1EB1D370" w14:textId="77777777" w:rsidR="00483AFC" w:rsidRDefault="00483AFC" w:rsidP="000D0DB0">
            <w:r>
              <w:t>Default Value</w:t>
            </w:r>
          </w:p>
        </w:tc>
        <w:tc>
          <w:tcPr>
            <w:tcW w:w="831" w:type="dxa"/>
          </w:tcPr>
          <w:p w14:paraId="27092257" w14:textId="77777777" w:rsidR="00483AFC" w:rsidRDefault="00483AFC" w:rsidP="000D0DB0">
            <w:r>
              <w:t>Primary Key</w:t>
            </w:r>
          </w:p>
        </w:tc>
        <w:tc>
          <w:tcPr>
            <w:tcW w:w="862" w:type="dxa"/>
          </w:tcPr>
          <w:p w14:paraId="2477355B" w14:textId="77777777" w:rsidR="00483AFC" w:rsidRDefault="00483AFC" w:rsidP="000D0DB0">
            <w:r>
              <w:t>Example</w:t>
            </w:r>
          </w:p>
        </w:tc>
        <w:tc>
          <w:tcPr>
            <w:tcW w:w="902" w:type="dxa"/>
          </w:tcPr>
          <w:p w14:paraId="0C469E0E" w14:textId="4E01C90C" w:rsidR="00483AFC" w:rsidRDefault="00483AFC" w:rsidP="000D0DB0">
            <w:r>
              <w:t>Not Allowed? (Y/N)</w:t>
            </w:r>
          </w:p>
        </w:tc>
        <w:tc>
          <w:tcPr>
            <w:tcW w:w="729" w:type="dxa"/>
          </w:tcPr>
          <w:p w14:paraId="0C2A4932" w14:textId="77777777" w:rsidR="00483AFC" w:rsidRDefault="00483AFC" w:rsidP="000D0DB0">
            <w:r>
              <w:t>Length</w:t>
            </w:r>
          </w:p>
        </w:tc>
        <w:tc>
          <w:tcPr>
            <w:tcW w:w="995" w:type="dxa"/>
          </w:tcPr>
          <w:p w14:paraId="4D46A8ED" w14:textId="77777777" w:rsidR="00483AFC" w:rsidRDefault="00483AFC" w:rsidP="000D0DB0">
            <w:r>
              <w:t>Validation Rules</w:t>
            </w:r>
          </w:p>
        </w:tc>
      </w:tr>
      <w:tr w:rsidR="00483AFC" w14:paraId="2928F0CB" w14:textId="77777777" w:rsidTr="00483AFC">
        <w:trPr>
          <w:trHeight w:val="951"/>
        </w:trPr>
        <w:tc>
          <w:tcPr>
            <w:tcW w:w="1353" w:type="dxa"/>
          </w:tcPr>
          <w:p w14:paraId="5B3755A6" w14:textId="77777777" w:rsidR="00483AFC" w:rsidRPr="00483AFC" w:rsidRDefault="00483AFC" w:rsidP="000D0DB0">
            <w:pPr>
              <w:rPr>
                <w:b w:val="0"/>
                <w:bCs/>
              </w:rPr>
            </w:pPr>
            <w:proofErr w:type="spellStart"/>
            <w:r w:rsidRPr="00483AFC">
              <w:rPr>
                <w:b w:val="0"/>
                <w:bCs/>
              </w:rPr>
              <w:t>usable_item_id</w:t>
            </w:r>
            <w:proofErr w:type="spellEnd"/>
          </w:p>
        </w:tc>
        <w:tc>
          <w:tcPr>
            <w:tcW w:w="1077" w:type="dxa"/>
          </w:tcPr>
          <w:p w14:paraId="74DD97B2" w14:textId="77777777" w:rsidR="00483AFC" w:rsidRPr="00483AFC" w:rsidRDefault="00483AFC" w:rsidP="000D0DB0">
            <w:pPr>
              <w:rPr>
                <w:b w:val="0"/>
                <w:bCs/>
              </w:rPr>
            </w:pPr>
            <w:r w:rsidRPr="00483AFC">
              <w:rPr>
                <w:b w:val="0"/>
                <w:bCs/>
              </w:rPr>
              <w:t>identifier for the usable item</w:t>
            </w:r>
          </w:p>
        </w:tc>
        <w:tc>
          <w:tcPr>
            <w:tcW w:w="790" w:type="dxa"/>
          </w:tcPr>
          <w:p w14:paraId="7411720F" w14:textId="77777777" w:rsidR="00483AFC" w:rsidRPr="00483AFC" w:rsidRDefault="00483AFC" w:rsidP="000D0DB0">
            <w:pPr>
              <w:rPr>
                <w:b w:val="0"/>
                <w:bCs/>
              </w:rPr>
            </w:pPr>
            <w:r w:rsidRPr="00483AFC">
              <w:rPr>
                <w:b w:val="0"/>
                <w:bCs/>
              </w:rPr>
              <w:t>int</w:t>
            </w:r>
          </w:p>
        </w:tc>
        <w:tc>
          <w:tcPr>
            <w:tcW w:w="749" w:type="dxa"/>
          </w:tcPr>
          <w:p w14:paraId="5C51A6F4" w14:textId="77777777" w:rsidR="00483AFC" w:rsidRPr="00483AFC" w:rsidRDefault="00483AFC" w:rsidP="000D0DB0">
            <w:pPr>
              <w:rPr>
                <w:b w:val="0"/>
                <w:bCs/>
              </w:rPr>
            </w:pPr>
            <w:r w:rsidRPr="00483AFC">
              <w:rPr>
                <w:b w:val="0"/>
                <w:bCs/>
              </w:rPr>
              <w:t>None</w:t>
            </w:r>
          </w:p>
        </w:tc>
        <w:tc>
          <w:tcPr>
            <w:tcW w:w="831" w:type="dxa"/>
          </w:tcPr>
          <w:p w14:paraId="437EC212" w14:textId="77777777" w:rsidR="00483AFC" w:rsidRPr="00483AFC" w:rsidRDefault="00483AFC" w:rsidP="000D0DB0">
            <w:pPr>
              <w:rPr>
                <w:b w:val="0"/>
                <w:bCs/>
              </w:rPr>
            </w:pPr>
            <w:r w:rsidRPr="00483AFC">
              <w:rPr>
                <w:b w:val="0"/>
                <w:bCs/>
              </w:rPr>
              <w:t>true</w:t>
            </w:r>
          </w:p>
        </w:tc>
        <w:tc>
          <w:tcPr>
            <w:tcW w:w="862" w:type="dxa"/>
          </w:tcPr>
          <w:p w14:paraId="70E807CD" w14:textId="77777777" w:rsidR="00483AFC" w:rsidRPr="00483AFC" w:rsidRDefault="00483AFC" w:rsidP="000D0DB0">
            <w:pPr>
              <w:rPr>
                <w:b w:val="0"/>
                <w:bCs/>
              </w:rPr>
            </w:pPr>
            <w:r w:rsidRPr="00483AFC">
              <w:rPr>
                <w:b w:val="0"/>
                <w:bCs/>
              </w:rPr>
              <w:t>1</w:t>
            </w:r>
          </w:p>
        </w:tc>
        <w:tc>
          <w:tcPr>
            <w:tcW w:w="902" w:type="dxa"/>
          </w:tcPr>
          <w:p w14:paraId="10802675" w14:textId="77777777" w:rsidR="00483AFC" w:rsidRPr="00483AFC" w:rsidRDefault="00483AFC" w:rsidP="000D0DB0">
            <w:pPr>
              <w:rPr>
                <w:b w:val="0"/>
                <w:bCs/>
              </w:rPr>
            </w:pPr>
            <w:r w:rsidRPr="00483AFC">
              <w:rPr>
                <w:b w:val="0"/>
                <w:bCs/>
              </w:rPr>
              <w:t>N</w:t>
            </w:r>
          </w:p>
        </w:tc>
        <w:tc>
          <w:tcPr>
            <w:tcW w:w="729" w:type="dxa"/>
          </w:tcPr>
          <w:p w14:paraId="1F500809" w14:textId="77777777" w:rsidR="00483AFC" w:rsidRPr="00483AFC" w:rsidRDefault="00483AFC" w:rsidP="000D0DB0">
            <w:pPr>
              <w:rPr>
                <w:b w:val="0"/>
                <w:bCs/>
              </w:rPr>
            </w:pPr>
            <w:r w:rsidRPr="00483AFC">
              <w:rPr>
                <w:b w:val="0"/>
                <w:bCs/>
              </w:rPr>
              <w:t>11</w:t>
            </w:r>
          </w:p>
        </w:tc>
        <w:tc>
          <w:tcPr>
            <w:tcW w:w="995" w:type="dxa"/>
          </w:tcPr>
          <w:p w14:paraId="5C50F737" w14:textId="77777777" w:rsidR="00483AFC" w:rsidRPr="00483AFC" w:rsidRDefault="00483AFC" w:rsidP="000D0DB0">
            <w:pPr>
              <w:rPr>
                <w:b w:val="0"/>
                <w:bCs/>
              </w:rPr>
            </w:pPr>
            <w:r w:rsidRPr="00483AFC">
              <w:rPr>
                <w:b w:val="0"/>
                <w:bCs/>
              </w:rPr>
              <w:t>[0-9]</w:t>
            </w:r>
          </w:p>
        </w:tc>
      </w:tr>
      <w:tr w:rsidR="00483AFC" w14:paraId="16ABDA2B" w14:textId="77777777" w:rsidTr="00483AFC">
        <w:trPr>
          <w:trHeight w:val="1269"/>
        </w:trPr>
        <w:tc>
          <w:tcPr>
            <w:tcW w:w="1353" w:type="dxa"/>
          </w:tcPr>
          <w:p w14:paraId="22AA603C" w14:textId="77777777" w:rsidR="00483AFC" w:rsidRPr="00483AFC" w:rsidRDefault="00483AFC" w:rsidP="000D0DB0">
            <w:pPr>
              <w:rPr>
                <w:b w:val="0"/>
                <w:bCs/>
              </w:rPr>
            </w:pPr>
            <w:proofErr w:type="spellStart"/>
            <w:r w:rsidRPr="00483AFC">
              <w:rPr>
                <w:b w:val="0"/>
                <w:bCs/>
              </w:rPr>
              <w:t>item_tag</w:t>
            </w:r>
            <w:proofErr w:type="spellEnd"/>
          </w:p>
        </w:tc>
        <w:tc>
          <w:tcPr>
            <w:tcW w:w="1077" w:type="dxa"/>
          </w:tcPr>
          <w:p w14:paraId="7D3A9205" w14:textId="77777777" w:rsidR="00483AFC" w:rsidRPr="00483AFC" w:rsidRDefault="00483AFC" w:rsidP="000D0DB0">
            <w:pPr>
              <w:rPr>
                <w:b w:val="0"/>
                <w:bCs/>
              </w:rPr>
            </w:pPr>
            <w:r w:rsidRPr="00483AFC">
              <w:rPr>
                <w:b w:val="0"/>
                <w:bCs/>
              </w:rPr>
              <w:t xml:space="preserve">item tag of the item from the </w:t>
            </w:r>
            <w:r w:rsidRPr="00483AFC">
              <w:rPr>
                <w:b w:val="0"/>
                <w:bCs/>
              </w:rPr>
              <w:lastRenderedPageBreak/>
              <w:t>inventory</w:t>
            </w:r>
          </w:p>
        </w:tc>
        <w:tc>
          <w:tcPr>
            <w:tcW w:w="790" w:type="dxa"/>
          </w:tcPr>
          <w:p w14:paraId="4B00BACF" w14:textId="77777777" w:rsidR="00483AFC" w:rsidRPr="00483AFC" w:rsidRDefault="00483AFC" w:rsidP="000D0DB0">
            <w:pPr>
              <w:rPr>
                <w:b w:val="0"/>
                <w:bCs/>
              </w:rPr>
            </w:pPr>
            <w:r w:rsidRPr="00483AFC">
              <w:rPr>
                <w:b w:val="0"/>
                <w:bCs/>
              </w:rPr>
              <w:lastRenderedPageBreak/>
              <w:t>varchar</w:t>
            </w:r>
          </w:p>
        </w:tc>
        <w:tc>
          <w:tcPr>
            <w:tcW w:w="749" w:type="dxa"/>
          </w:tcPr>
          <w:p w14:paraId="760B6DBD" w14:textId="77777777" w:rsidR="00483AFC" w:rsidRPr="00483AFC" w:rsidRDefault="00483AFC" w:rsidP="000D0DB0">
            <w:pPr>
              <w:rPr>
                <w:b w:val="0"/>
                <w:bCs/>
              </w:rPr>
            </w:pPr>
            <w:r w:rsidRPr="00483AFC">
              <w:rPr>
                <w:b w:val="0"/>
                <w:bCs/>
              </w:rPr>
              <w:t>None</w:t>
            </w:r>
          </w:p>
        </w:tc>
        <w:tc>
          <w:tcPr>
            <w:tcW w:w="831" w:type="dxa"/>
          </w:tcPr>
          <w:p w14:paraId="2F7DE3FF" w14:textId="77777777" w:rsidR="00483AFC" w:rsidRPr="00483AFC" w:rsidRDefault="00483AFC" w:rsidP="000D0DB0">
            <w:pPr>
              <w:rPr>
                <w:b w:val="0"/>
                <w:bCs/>
              </w:rPr>
            </w:pPr>
            <w:r w:rsidRPr="00483AFC">
              <w:rPr>
                <w:b w:val="0"/>
                <w:bCs/>
              </w:rPr>
              <w:t>false</w:t>
            </w:r>
          </w:p>
        </w:tc>
        <w:tc>
          <w:tcPr>
            <w:tcW w:w="862" w:type="dxa"/>
          </w:tcPr>
          <w:p w14:paraId="0BA07CB1" w14:textId="77777777" w:rsidR="00483AFC" w:rsidRPr="00483AFC" w:rsidRDefault="00483AFC" w:rsidP="000D0DB0">
            <w:pPr>
              <w:rPr>
                <w:b w:val="0"/>
                <w:bCs/>
              </w:rPr>
            </w:pPr>
            <w:r w:rsidRPr="00483AFC">
              <w:rPr>
                <w:b w:val="0"/>
                <w:bCs/>
              </w:rPr>
              <w:t>1</w:t>
            </w:r>
          </w:p>
        </w:tc>
        <w:tc>
          <w:tcPr>
            <w:tcW w:w="902" w:type="dxa"/>
          </w:tcPr>
          <w:p w14:paraId="26DC379E" w14:textId="77777777" w:rsidR="00483AFC" w:rsidRPr="00483AFC" w:rsidRDefault="00483AFC" w:rsidP="000D0DB0">
            <w:pPr>
              <w:rPr>
                <w:b w:val="0"/>
                <w:bCs/>
              </w:rPr>
            </w:pPr>
            <w:r w:rsidRPr="00483AFC">
              <w:rPr>
                <w:b w:val="0"/>
                <w:bCs/>
              </w:rPr>
              <w:t>N</w:t>
            </w:r>
          </w:p>
        </w:tc>
        <w:tc>
          <w:tcPr>
            <w:tcW w:w="729" w:type="dxa"/>
          </w:tcPr>
          <w:p w14:paraId="694E6D68" w14:textId="77777777" w:rsidR="00483AFC" w:rsidRPr="00483AFC" w:rsidRDefault="00483AFC" w:rsidP="000D0DB0">
            <w:pPr>
              <w:rPr>
                <w:b w:val="0"/>
                <w:bCs/>
              </w:rPr>
            </w:pPr>
            <w:r w:rsidRPr="00483AFC">
              <w:rPr>
                <w:b w:val="0"/>
                <w:bCs/>
              </w:rPr>
              <w:t>50</w:t>
            </w:r>
          </w:p>
        </w:tc>
        <w:tc>
          <w:tcPr>
            <w:tcW w:w="995" w:type="dxa"/>
          </w:tcPr>
          <w:p w14:paraId="00C813CA" w14:textId="77777777" w:rsidR="00483AFC" w:rsidRPr="00483AFC" w:rsidRDefault="00483AFC" w:rsidP="000D0DB0">
            <w:pPr>
              <w:rPr>
                <w:b w:val="0"/>
                <w:bCs/>
              </w:rPr>
            </w:pPr>
            <w:r w:rsidRPr="00483AFC">
              <w:rPr>
                <w:b w:val="0"/>
                <w:bCs/>
              </w:rPr>
              <w:t>[0-9]</w:t>
            </w:r>
          </w:p>
        </w:tc>
      </w:tr>
      <w:tr w:rsidR="00483AFC" w14:paraId="687ED2C5" w14:textId="77777777" w:rsidTr="00483AFC">
        <w:trPr>
          <w:trHeight w:val="1586"/>
        </w:trPr>
        <w:tc>
          <w:tcPr>
            <w:tcW w:w="1353" w:type="dxa"/>
          </w:tcPr>
          <w:p w14:paraId="59DD566C" w14:textId="77777777" w:rsidR="00483AFC" w:rsidRPr="00483AFC" w:rsidRDefault="00483AFC" w:rsidP="000D0DB0">
            <w:pPr>
              <w:rPr>
                <w:b w:val="0"/>
                <w:bCs/>
              </w:rPr>
            </w:pPr>
            <w:proofErr w:type="spellStart"/>
            <w:r w:rsidRPr="00483AFC">
              <w:rPr>
                <w:b w:val="0"/>
                <w:bCs/>
              </w:rPr>
              <w:t>total_quantity</w:t>
            </w:r>
            <w:proofErr w:type="spellEnd"/>
          </w:p>
        </w:tc>
        <w:tc>
          <w:tcPr>
            <w:tcW w:w="1077" w:type="dxa"/>
          </w:tcPr>
          <w:p w14:paraId="1B49586C" w14:textId="77777777" w:rsidR="00483AFC" w:rsidRPr="00483AFC" w:rsidRDefault="00483AFC" w:rsidP="000D0DB0">
            <w:pPr>
              <w:rPr>
                <w:b w:val="0"/>
                <w:bCs/>
              </w:rPr>
            </w:pPr>
            <w:r w:rsidRPr="00483AFC">
              <w:rPr>
                <w:b w:val="0"/>
                <w:bCs/>
              </w:rPr>
              <w:t>total quantity of item that can be used in farm</w:t>
            </w:r>
          </w:p>
        </w:tc>
        <w:tc>
          <w:tcPr>
            <w:tcW w:w="790" w:type="dxa"/>
          </w:tcPr>
          <w:p w14:paraId="67D1E7AC" w14:textId="77777777" w:rsidR="00483AFC" w:rsidRPr="00483AFC" w:rsidRDefault="00483AFC" w:rsidP="000D0DB0">
            <w:pPr>
              <w:rPr>
                <w:b w:val="0"/>
                <w:bCs/>
              </w:rPr>
            </w:pPr>
            <w:r w:rsidRPr="00483AFC">
              <w:rPr>
                <w:b w:val="0"/>
                <w:bCs/>
              </w:rPr>
              <w:t>double</w:t>
            </w:r>
          </w:p>
        </w:tc>
        <w:tc>
          <w:tcPr>
            <w:tcW w:w="749" w:type="dxa"/>
          </w:tcPr>
          <w:p w14:paraId="7AB1936A" w14:textId="77777777" w:rsidR="00483AFC" w:rsidRPr="00483AFC" w:rsidRDefault="00483AFC" w:rsidP="000D0DB0">
            <w:pPr>
              <w:rPr>
                <w:b w:val="0"/>
                <w:bCs/>
              </w:rPr>
            </w:pPr>
            <w:r w:rsidRPr="00483AFC">
              <w:rPr>
                <w:b w:val="0"/>
                <w:bCs/>
              </w:rPr>
              <w:t>None</w:t>
            </w:r>
          </w:p>
        </w:tc>
        <w:tc>
          <w:tcPr>
            <w:tcW w:w="831" w:type="dxa"/>
          </w:tcPr>
          <w:p w14:paraId="097132DC" w14:textId="77777777" w:rsidR="00483AFC" w:rsidRPr="00483AFC" w:rsidRDefault="00483AFC" w:rsidP="000D0DB0">
            <w:pPr>
              <w:rPr>
                <w:b w:val="0"/>
                <w:bCs/>
              </w:rPr>
            </w:pPr>
            <w:r w:rsidRPr="00483AFC">
              <w:rPr>
                <w:b w:val="0"/>
                <w:bCs/>
              </w:rPr>
              <w:t>false</w:t>
            </w:r>
          </w:p>
        </w:tc>
        <w:tc>
          <w:tcPr>
            <w:tcW w:w="862" w:type="dxa"/>
          </w:tcPr>
          <w:p w14:paraId="56B8E462" w14:textId="77777777" w:rsidR="00483AFC" w:rsidRPr="00483AFC" w:rsidRDefault="00483AFC" w:rsidP="000D0DB0">
            <w:pPr>
              <w:rPr>
                <w:b w:val="0"/>
                <w:bCs/>
              </w:rPr>
            </w:pPr>
            <w:r w:rsidRPr="00483AFC">
              <w:rPr>
                <w:b w:val="0"/>
                <w:bCs/>
              </w:rPr>
              <w:t>5</w:t>
            </w:r>
          </w:p>
        </w:tc>
        <w:tc>
          <w:tcPr>
            <w:tcW w:w="902" w:type="dxa"/>
          </w:tcPr>
          <w:p w14:paraId="0E1E61DD" w14:textId="77777777" w:rsidR="00483AFC" w:rsidRPr="00483AFC" w:rsidRDefault="00483AFC" w:rsidP="000D0DB0">
            <w:pPr>
              <w:rPr>
                <w:b w:val="0"/>
                <w:bCs/>
              </w:rPr>
            </w:pPr>
            <w:r w:rsidRPr="00483AFC">
              <w:rPr>
                <w:b w:val="0"/>
                <w:bCs/>
              </w:rPr>
              <w:t>N</w:t>
            </w:r>
          </w:p>
        </w:tc>
        <w:tc>
          <w:tcPr>
            <w:tcW w:w="729" w:type="dxa"/>
          </w:tcPr>
          <w:p w14:paraId="3E9D2218" w14:textId="77777777" w:rsidR="00483AFC" w:rsidRPr="00483AFC" w:rsidRDefault="00483AFC" w:rsidP="000D0DB0">
            <w:pPr>
              <w:rPr>
                <w:b w:val="0"/>
                <w:bCs/>
              </w:rPr>
            </w:pPr>
          </w:p>
        </w:tc>
        <w:tc>
          <w:tcPr>
            <w:tcW w:w="995" w:type="dxa"/>
          </w:tcPr>
          <w:p w14:paraId="2D31BF26" w14:textId="77777777" w:rsidR="00483AFC" w:rsidRPr="00483AFC" w:rsidRDefault="00483AFC" w:rsidP="000D0DB0">
            <w:pPr>
              <w:rPr>
                <w:b w:val="0"/>
                <w:bCs/>
              </w:rPr>
            </w:pPr>
            <w:r w:rsidRPr="00483AFC">
              <w:rPr>
                <w:b w:val="0"/>
                <w:bCs/>
              </w:rPr>
              <w:t>[0-</w:t>
            </w:r>
            <w:proofErr w:type="gramStart"/>
            <w:r w:rsidRPr="00483AFC">
              <w:rPr>
                <w:b w:val="0"/>
                <w:bCs/>
              </w:rPr>
              <w:t>9,.</w:t>
            </w:r>
            <w:proofErr w:type="gramEnd"/>
            <w:r w:rsidRPr="00483AFC">
              <w:rPr>
                <w:b w:val="0"/>
                <w:bCs/>
              </w:rPr>
              <w:t>]</w:t>
            </w:r>
          </w:p>
        </w:tc>
      </w:tr>
      <w:tr w:rsidR="00483AFC" w14:paraId="70D623F7" w14:textId="77777777" w:rsidTr="00483AFC">
        <w:trPr>
          <w:trHeight w:val="634"/>
        </w:trPr>
        <w:tc>
          <w:tcPr>
            <w:tcW w:w="1353" w:type="dxa"/>
          </w:tcPr>
          <w:p w14:paraId="6468B1B8" w14:textId="77777777" w:rsidR="00483AFC" w:rsidRPr="00483AFC" w:rsidRDefault="00483AFC" w:rsidP="000D0DB0">
            <w:pPr>
              <w:rPr>
                <w:b w:val="0"/>
                <w:bCs/>
              </w:rPr>
            </w:pPr>
            <w:proofErr w:type="spellStart"/>
            <w:r w:rsidRPr="00483AFC">
              <w:rPr>
                <w:b w:val="0"/>
                <w:bCs/>
              </w:rPr>
              <w:t>quantity_unit</w:t>
            </w:r>
            <w:proofErr w:type="spellEnd"/>
          </w:p>
        </w:tc>
        <w:tc>
          <w:tcPr>
            <w:tcW w:w="1077" w:type="dxa"/>
          </w:tcPr>
          <w:p w14:paraId="1F76DE1A" w14:textId="77777777" w:rsidR="00483AFC" w:rsidRPr="00483AFC" w:rsidRDefault="00483AFC" w:rsidP="000D0DB0">
            <w:pPr>
              <w:rPr>
                <w:b w:val="0"/>
                <w:bCs/>
              </w:rPr>
            </w:pPr>
            <w:r w:rsidRPr="00483AFC">
              <w:rPr>
                <w:b w:val="0"/>
                <w:bCs/>
              </w:rPr>
              <w:t xml:space="preserve">unit of usable item </w:t>
            </w:r>
          </w:p>
        </w:tc>
        <w:tc>
          <w:tcPr>
            <w:tcW w:w="790" w:type="dxa"/>
          </w:tcPr>
          <w:p w14:paraId="2E334165" w14:textId="77777777" w:rsidR="00483AFC" w:rsidRPr="00483AFC" w:rsidRDefault="00483AFC" w:rsidP="000D0DB0">
            <w:pPr>
              <w:rPr>
                <w:b w:val="0"/>
                <w:bCs/>
              </w:rPr>
            </w:pPr>
            <w:r w:rsidRPr="00483AFC">
              <w:rPr>
                <w:b w:val="0"/>
                <w:bCs/>
              </w:rPr>
              <w:t>varchar</w:t>
            </w:r>
          </w:p>
        </w:tc>
        <w:tc>
          <w:tcPr>
            <w:tcW w:w="749" w:type="dxa"/>
          </w:tcPr>
          <w:p w14:paraId="7F609123" w14:textId="77777777" w:rsidR="00483AFC" w:rsidRPr="00483AFC" w:rsidRDefault="00483AFC" w:rsidP="000D0DB0">
            <w:pPr>
              <w:rPr>
                <w:b w:val="0"/>
                <w:bCs/>
              </w:rPr>
            </w:pPr>
            <w:r w:rsidRPr="00483AFC">
              <w:rPr>
                <w:b w:val="0"/>
                <w:bCs/>
              </w:rPr>
              <w:t>None</w:t>
            </w:r>
          </w:p>
        </w:tc>
        <w:tc>
          <w:tcPr>
            <w:tcW w:w="831" w:type="dxa"/>
          </w:tcPr>
          <w:p w14:paraId="36ACD690" w14:textId="77777777" w:rsidR="00483AFC" w:rsidRPr="00483AFC" w:rsidRDefault="00483AFC" w:rsidP="000D0DB0">
            <w:pPr>
              <w:rPr>
                <w:b w:val="0"/>
                <w:bCs/>
              </w:rPr>
            </w:pPr>
            <w:r w:rsidRPr="00483AFC">
              <w:rPr>
                <w:b w:val="0"/>
                <w:bCs/>
              </w:rPr>
              <w:t>false</w:t>
            </w:r>
          </w:p>
        </w:tc>
        <w:tc>
          <w:tcPr>
            <w:tcW w:w="862" w:type="dxa"/>
          </w:tcPr>
          <w:p w14:paraId="1FB02D0E" w14:textId="77777777" w:rsidR="00483AFC" w:rsidRPr="00483AFC" w:rsidRDefault="00483AFC" w:rsidP="000D0DB0">
            <w:pPr>
              <w:rPr>
                <w:b w:val="0"/>
                <w:bCs/>
              </w:rPr>
            </w:pPr>
            <w:r w:rsidRPr="00483AFC">
              <w:rPr>
                <w:b w:val="0"/>
                <w:bCs/>
              </w:rPr>
              <w:t>g</w:t>
            </w:r>
          </w:p>
        </w:tc>
        <w:tc>
          <w:tcPr>
            <w:tcW w:w="902" w:type="dxa"/>
          </w:tcPr>
          <w:p w14:paraId="44BD244A" w14:textId="77777777" w:rsidR="00483AFC" w:rsidRPr="00483AFC" w:rsidRDefault="00483AFC" w:rsidP="000D0DB0">
            <w:pPr>
              <w:rPr>
                <w:b w:val="0"/>
                <w:bCs/>
              </w:rPr>
            </w:pPr>
            <w:r w:rsidRPr="00483AFC">
              <w:rPr>
                <w:b w:val="0"/>
                <w:bCs/>
              </w:rPr>
              <w:t>N</w:t>
            </w:r>
          </w:p>
        </w:tc>
        <w:tc>
          <w:tcPr>
            <w:tcW w:w="729" w:type="dxa"/>
          </w:tcPr>
          <w:p w14:paraId="2725F92F" w14:textId="77777777" w:rsidR="00483AFC" w:rsidRPr="00483AFC" w:rsidRDefault="00483AFC" w:rsidP="000D0DB0">
            <w:pPr>
              <w:rPr>
                <w:b w:val="0"/>
                <w:bCs/>
              </w:rPr>
            </w:pPr>
            <w:r w:rsidRPr="00483AFC">
              <w:rPr>
                <w:b w:val="0"/>
                <w:bCs/>
              </w:rPr>
              <w:t>50</w:t>
            </w:r>
          </w:p>
        </w:tc>
        <w:tc>
          <w:tcPr>
            <w:tcW w:w="995" w:type="dxa"/>
          </w:tcPr>
          <w:p w14:paraId="76D552CB" w14:textId="77777777" w:rsidR="00483AFC" w:rsidRPr="00483AFC" w:rsidRDefault="00483AFC" w:rsidP="000D0DB0">
            <w:pPr>
              <w:rPr>
                <w:b w:val="0"/>
                <w:bCs/>
              </w:rPr>
            </w:pPr>
            <w:r w:rsidRPr="00483AFC">
              <w:rPr>
                <w:b w:val="0"/>
                <w:bCs/>
              </w:rPr>
              <w:t>[a-z]</w:t>
            </w:r>
          </w:p>
        </w:tc>
      </w:tr>
      <w:tr w:rsidR="00483AFC" w14:paraId="3315352D" w14:textId="77777777" w:rsidTr="00483AFC">
        <w:trPr>
          <w:trHeight w:val="1572"/>
        </w:trPr>
        <w:tc>
          <w:tcPr>
            <w:tcW w:w="1353" w:type="dxa"/>
          </w:tcPr>
          <w:p w14:paraId="622E9C10" w14:textId="77777777" w:rsidR="00483AFC" w:rsidRPr="00483AFC" w:rsidRDefault="00483AFC" w:rsidP="000D0DB0">
            <w:pPr>
              <w:rPr>
                <w:b w:val="0"/>
                <w:bCs/>
              </w:rPr>
            </w:pPr>
            <w:proofErr w:type="spellStart"/>
            <w:r w:rsidRPr="00483AFC">
              <w:rPr>
                <w:b w:val="0"/>
                <w:bCs/>
              </w:rPr>
              <w:t>is_exist</w:t>
            </w:r>
            <w:proofErr w:type="spellEnd"/>
          </w:p>
        </w:tc>
        <w:tc>
          <w:tcPr>
            <w:tcW w:w="1077" w:type="dxa"/>
          </w:tcPr>
          <w:p w14:paraId="3125E9DB" w14:textId="77777777" w:rsidR="00483AFC" w:rsidRPr="00483AFC" w:rsidRDefault="00483AFC" w:rsidP="000D0DB0">
            <w:pPr>
              <w:rPr>
                <w:b w:val="0"/>
                <w:bCs/>
              </w:rPr>
            </w:pPr>
            <w:r w:rsidRPr="00483AFC">
              <w:rPr>
                <w:b w:val="0"/>
                <w:bCs/>
              </w:rPr>
              <w:t>Identify if the data should be shown to users</w:t>
            </w:r>
          </w:p>
        </w:tc>
        <w:tc>
          <w:tcPr>
            <w:tcW w:w="790" w:type="dxa"/>
          </w:tcPr>
          <w:p w14:paraId="16893A72" w14:textId="77777777" w:rsidR="00483AFC" w:rsidRPr="00483AFC" w:rsidRDefault="00483AFC" w:rsidP="000D0DB0">
            <w:pPr>
              <w:rPr>
                <w:b w:val="0"/>
                <w:bCs/>
              </w:rPr>
            </w:pPr>
            <w:r w:rsidRPr="00483AFC">
              <w:rPr>
                <w:b w:val="0"/>
                <w:bCs/>
              </w:rPr>
              <w:t>varchar</w:t>
            </w:r>
          </w:p>
        </w:tc>
        <w:tc>
          <w:tcPr>
            <w:tcW w:w="749" w:type="dxa"/>
          </w:tcPr>
          <w:p w14:paraId="2993F09F" w14:textId="77777777" w:rsidR="00483AFC" w:rsidRPr="00483AFC" w:rsidRDefault="00483AFC" w:rsidP="000D0DB0">
            <w:pPr>
              <w:rPr>
                <w:b w:val="0"/>
                <w:bCs/>
              </w:rPr>
            </w:pPr>
            <w:r w:rsidRPr="00483AFC">
              <w:rPr>
                <w:b w:val="0"/>
                <w:bCs/>
              </w:rPr>
              <w:t>true</w:t>
            </w:r>
          </w:p>
        </w:tc>
        <w:tc>
          <w:tcPr>
            <w:tcW w:w="831" w:type="dxa"/>
          </w:tcPr>
          <w:p w14:paraId="2B82C8FF" w14:textId="77777777" w:rsidR="00483AFC" w:rsidRPr="00483AFC" w:rsidRDefault="00483AFC" w:rsidP="000D0DB0">
            <w:pPr>
              <w:rPr>
                <w:b w:val="0"/>
                <w:bCs/>
              </w:rPr>
            </w:pPr>
            <w:r w:rsidRPr="00483AFC">
              <w:rPr>
                <w:b w:val="0"/>
                <w:bCs/>
              </w:rPr>
              <w:t>false</w:t>
            </w:r>
          </w:p>
        </w:tc>
        <w:tc>
          <w:tcPr>
            <w:tcW w:w="862" w:type="dxa"/>
          </w:tcPr>
          <w:p w14:paraId="5365B22E" w14:textId="77777777" w:rsidR="00483AFC" w:rsidRPr="00483AFC" w:rsidRDefault="00483AFC" w:rsidP="000D0DB0">
            <w:pPr>
              <w:rPr>
                <w:b w:val="0"/>
                <w:bCs/>
              </w:rPr>
            </w:pPr>
            <w:r w:rsidRPr="00483AFC">
              <w:rPr>
                <w:b w:val="0"/>
                <w:bCs/>
              </w:rPr>
              <w:t>true</w:t>
            </w:r>
          </w:p>
        </w:tc>
        <w:tc>
          <w:tcPr>
            <w:tcW w:w="902" w:type="dxa"/>
          </w:tcPr>
          <w:p w14:paraId="7F717CDA" w14:textId="77777777" w:rsidR="00483AFC" w:rsidRPr="00483AFC" w:rsidRDefault="00483AFC" w:rsidP="000D0DB0">
            <w:pPr>
              <w:rPr>
                <w:b w:val="0"/>
                <w:bCs/>
              </w:rPr>
            </w:pPr>
            <w:r w:rsidRPr="00483AFC">
              <w:rPr>
                <w:b w:val="0"/>
                <w:bCs/>
              </w:rPr>
              <w:t>Y</w:t>
            </w:r>
          </w:p>
        </w:tc>
        <w:tc>
          <w:tcPr>
            <w:tcW w:w="729" w:type="dxa"/>
          </w:tcPr>
          <w:p w14:paraId="3FCFB7D9" w14:textId="77777777" w:rsidR="00483AFC" w:rsidRPr="00483AFC" w:rsidRDefault="00483AFC" w:rsidP="000D0DB0">
            <w:pPr>
              <w:rPr>
                <w:b w:val="0"/>
                <w:bCs/>
              </w:rPr>
            </w:pPr>
            <w:r w:rsidRPr="00483AFC">
              <w:rPr>
                <w:b w:val="0"/>
                <w:bCs/>
              </w:rPr>
              <w:t>50</w:t>
            </w:r>
          </w:p>
        </w:tc>
        <w:tc>
          <w:tcPr>
            <w:tcW w:w="995" w:type="dxa"/>
          </w:tcPr>
          <w:p w14:paraId="1ECCD507" w14:textId="77777777" w:rsidR="00483AFC" w:rsidRPr="00483AFC" w:rsidRDefault="00483AFC" w:rsidP="000D0DB0">
            <w:pPr>
              <w:rPr>
                <w:b w:val="0"/>
                <w:bCs/>
              </w:rPr>
            </w:pPr>
            <w:r w:rsidRPr="00483AFC">
              <w:rPr>
                <w:b w:val="0"/>
                <w:bCs/>
              </w:rPr>
              <w:t>[a-z]</w:t>
            </w:r>
          </w:p>
        </w:tc>
      </w:tr>
    </w:tbl>
    <w:p w14:paraId="4FA5CBB3" w14:textId="77777777" w:rsidR="00483AFC" w:rsidRDefault="00483AFC" w:rsidP="00483AFC"/>
    <w:p w14:paraId="24D60846" w14:textId="36A4D561" w:rsidR="008C3F83" w:rsidRPr="008C3F83" w:rsidRDefault="008C3F83" w:rsidP="00BA4209">
      <w:pPr>
        <w:tabs>
          <w:tab w:val="left" w:pos="1500"/>
          <w:tab w:val="center" w:pos="4320"/>
        </w:tabs>
        <w:jc w:val="left"/>
        <w:sectPr w:rsidR="008C3F83" w:rsidRPr="008C3F83" w:rsidSect="00CE0EFB">
          <w:pgSz w:w="12240" w:h="15840" w:code="1"/>
          <w:pgMar w:top="1440" w:right="1440" w:bottom="1440" w:left="2160" w:header="720" w:footer="288" w:gutter="0"/>
          <w:cols w:space="720"/>
          <w:docGrid w:linePitch="360"/>
        </w:sectPr>
      </w:pPr>
      <w:r>
        <w:tab/>
      </w:r>
    </w:p>
    <w:p w14:paraId="647A97B5" w14:textId="77777777" w:rsidR="00016E1F" w:rsidRDefault="00FD2CE7" w:rsidP="00EE3DF5">
      <w:pPr>
        <w:pStyle w:val="Heading2"/>
        <w:jc w:val="center"/>
      </w:pPr>
      <w:r>
        <w:lastRenderedPageBreak/>
        <w:t>Appendix</w:t>
      </w:r>
    </w:p>
    <w:p w14:paraId="2E1435F0" w14:textId="77777777" w:rsidR="00EE3DF5" w:rsidRDefault="00EE3DF5" w:rsidP="00EE3DF5">
      <w:pPr>
        <w:tabs>
          <w:tab w:val="left" w:pos="672"/>
          <w:tab w:val="center" w:pos="4680"/>
        </w:tabs>
        <w:contextualSpacing/>
        <w:jc w:val="both"/>
      </w:pPr>
      <w:r>
        <w:t>Resource Persons</w:t>
      </w:r>
    </w:p>
    <w:p w14:paraId="5866055D" w14:textId="77777777" w:rsidR="00EE3DF5" w:rsidRDefault="00EE3DF5" w:rsidP="00EE3DF5">
      <w:pPr>
        <w:tabs>
          <w:tab w:val="left" w:pos="672"/>
          <w:tab w:val="center" w:pos="4680"/>
        </w:tabs>
        <w:contextualSpacing/>
        <w:jc w:val="both"/>
      </w:pPr>
    </w:p>
    <w:p w14:paraId="5CE89E12" w14:textId="77777777" w:rsidR="00EE3DF5" w:rsidRDefault="00EE3DF5" w:rsidP="00EE3DF5">
      <w:pPr>
        <w:tabs>
          <w:tab w:val="left" w:pos="672"/>
          <w:tab w:val="center" w:pos="4680"/>
        </w:tabs>
        <w:spacing w:line="360" w:lineRule="auto"/>
        <w:contextualSpacing/>
        <w:jc w:val="both"/>
      </w:pPr>
      <w:proofErr w:type="spellStart"/>
      <w:r>
        <w:t>Reyan</w:t>
      </w:r>
      <w:proofErr w:type="spellEnd"/>
      <w:r>
        <w:t xml:space="preserve"> Fernandez </w:t>
      </w:r>
      <w:proofErr w:type="spellStart"/>
      <w:r>
        <w:t>Antiquin</w:t>
      </w:r>
      <w:proofErr w:type="spellEnd"/>
    </w:p>
    <w:p w14:paraId="6304F7D9" w14:textId="77777777" w:rsidR="00EE3DF5" w:rsidRDefault="00EE3DF5" w:rsidP="00EE3DF5">
      <w:pPr>
        <w:tabs>
          <w:tab w:val="left" w:pos="672"/>
          <w:tab w:val="center" w:pos="4680"/>
        </w:tabs>
        <w:spacing w:line="360" w:lineRule="auto"/>
        <w:jc w:val="both"/>
        <w:rPr>
          <w:b w:val="0"/>
          <w:bCs/>
        </w:rPr>
      </w:pPr>
      <w:r>
        <w:rPr>
          <w:b w:val="0"/>
          <w:bCs/>
        </w:rPr>
        <w:t>Owner of RVM Hog Farm</w:t>
      </w:r>
    </w:p>
    <w:p w14:paraId="50A51B78" w14:textId="77777777" w:rsidR="00EE3DF5" w:rsidRDefault="00EE3DF5" w:rsidP="00EE3DF5">
      <w:pPr>
        <w:tabs>
          <w:tab w:val="left" w:pos="672"/>
          <w:tab w:val="center" w:pos="4680"/>
        </w:tabs>
        <w:spacing w:line="360" w:lineRule="auto"/>
        <w:jc w:val="both"/>
        <w:rPr>
          <w:b w:val="0"/>
          <w:bCs/>
        </w:rPr>
      </w:pPr>
      <w:r>
        <w:rPr>
          <w:b w:val="0"/>
          <w:bCs/>
        </w:rPr>
        <w:t>Lamba, Banga, South Cotabato</w:t>
      </w:r>
    </w:p>
    <w:p w14:paraId="691BAA0D" w14:textId="77777777" w:rsidR="00EE3DF5" w:rsidRDefault="00EE3DF5" w:rsidP="00EE3DF5">
      <w:pPr>
        <w:tabs>
          <w:tab w:val="left" w:pos="672"/>
          <w:tab w:val="center" w:pos="4680"/>
        </w:tabs>
        <w:spacing w:line="360" w:lineRule="auto"/>
        <w:jc w:val="both"/>
        <w:rPr>
          <w:b w:val="0"/>
          <w:bCs/>
        </w:rPr>
      </w:pPr>
    </w:p>
    <w:p w14:paraId="65579E4B" w14:textId="77777777" w:rsidR="00EE3DF5" w:rsidRDefault="00EE3DF5" w:rsidP="00EE3DF5">
      <w:pPr>
        <w:tabs>
          <w:tab w:val="left" w:pos="672"/>
          <w:tab w:val="center" w:pos="4680"/>
        </w:tabs>
        <w:spacing w:line="360" w:lineRule="auto"/>
        <w:jc w:val="both"/>
      </w:pPr>
      <w:proofErr w:type="spellStart"/>
      <w:r>
        <w:t>Rodrilito</w:t>
      </w:r>
      <w:proofErr w:type="spellEnd"/>
      <w:r>
        <w:t xml:space="preserve"> </w:t>
      </w:r>
      <w:proofErr w:type="spellStart"/>
      <w:r>
        <w:t>Gluma</w:t>
      </w:r>
      <w:proofErr w:type="spellEnd"/>
    </w:p>
    <w:p w14:paraId="6D60A0D3" w14:textId="77777777" w:rsidR="00EE3DF5" w:rsidRDefault="00EE3DF5" w:rsidP="00EE3DF5">
      <w:pPr>
        <w:tabs>
          <w:tab w:val="left" w:pos="672"/>
          <w:tab w:val="center" w:pos="4680"/>
        </w:tabs>
        <w:spacing w:line="360" w:lineRule="auto"/>
        <w:jc w:val="both"/>
        <w:rPr>
          <w:b w:val="0"/>
          <w:bCs/>
          <w:color w:val="000000"/>
        </w:rPr>
      </w:pPr>
      <w:r>
        <w:rPr>
          <w:b w:val="0"/>
          <w:bCs/>
          <w:color w:val="000000"/>
        </w:rPr>
        <w:t>Worker of RVM Hog Farm</w:t>
      </w:r>
    </w:p>
    <w:p w14:paraId="2F06A8FA" w14:textId="77777777" w:rsidR="00EE3DF5" w:rsidRDefault="00EE3DF5" w:rsidP="00EE3DF5">
      <w:pPr>
        <w:tabs>
          <w:tab w:val="left" w:pos="672"/>
          <w:tab w:val="center" w:pos="4680"/>
        </w:tabs>
        <w:spacing w:line="360" w:lineRule="auto"/>
        <w:jc w:val="both"/>
        <w:rPr>
          <w:b w:val="0"/>
          <w:bCs/>
          <w:color w:val="000000"/>
        </w:rPr>
      </w:pPr>
      <w:r>
        <w:rPr>
          <w:b w:val="0"/>
          <w:bCs/>
          <w:color w:val="000000"/>
        </w:rPr>
        <w:t>Lamba, Banga, South Cotabato</w:t>
      </w:r>
    </w:p>
    <w:p w14:paraId="2D8D4F12" w14:textId="77777777" w:rsidR="00EE3DF5" w:rsidRDefault="00EE3DF5" w:rsidP="00EE3DF5">
      <w:pPr>
        <w:tabs>
          <w:tab w:val="left" w:pos="672"/>
          <w:tab w:val="center" w:pos="4680"/>
        </w:tabs>
        <w:spacing w:line="360" w:lineRule="auto"/>
        <w:jc w:val="both"/>
        <w:rPr>
          <w:b w:val="0"/>
          <w:bCs/>
        </w:rPr>
      </w:pPr>
    </w:p>
    <w:p w14:paraId="211F2D9F" w14:textId="77777777" w:rsidR="00EE3DF5" w:rsidRDefault="00EE3DF5" w:rsidP="00EE3DF5">
      <w:pPr>
        <w:tabs>
          <w:tab w:val="left" w:pos="672"/>
          <w:tab w:val="center" w:pos="4680"/>
        </w:tabs>
        <w:spacing w:line="360" w:lineRule="auto"/>
        <w:jc w:val="both"/>
      </w:pPr>
      <w:r>
        <w:t>Christian Fernandez</w:t>
      </w:r>
    </w:p>
    <w:p w14:paraId="4425FC8F" w14:textId="77777777" w:rsidR="00EE3DF5" w:rsidRDefault="00EE3DF5" w:rsidP="00EE3DF5">
      <w:pPr>
        <w:tabs>
          <w:tab w:val="left" w:pos="672"/>
          <w:tab w:val="center" w:pos="4680"/>
        </w:tabs>
        <w:spacing w:line="360" w:lineRule="auto"/>
        <w:jc w:val="both"/>
        <w:rPr>
          <w:b w:val="0"/>
          <w:bCs/>
        </w:rPr>
      </w:pPr>
      <w:r>
        <w:rPr>
          <w:b w:val="0"/>
          <w:bCs/>
        </w:rPr>
        <w:t>Worker of RVM Hog Farm</w:t>
      </w:r>
    </w:p>
    <w:p w14:paraId="0056E4F3" w14:textId="77777777" w:rsidR="00EE3DF5" w:rsidRDefault="00EE3DF5" w:rsidP="00EE3DF5">
      <w:pPr>
        <w:spacing w:line="360" w:lineRule="auto"/>
        <w:jc w:val="both"/>
        <w:rPr>
          <w:b w:val="0"/>
          <w:bCs/>
          <w:lang w:eastAsia="en-PH"/>
        </w:rPr>
      </w:pPr>
      <w:r>
        <w:rPr>
          <w:b w:val="0"/>
          <w:bCs/>
        </w:rPr>
        <w:t>Lamba, Banga, South Cotabato</w:t>
      </w:r>
    </w:p>
    <w:p w14:paraId="77465248" w14:textId="77777777" w:rsidR="00345573" w:rsidRDefault="00345573" w:rsidP="00345573">
      <w:pPr>
        <w:rPr>
          <w:lang w:eastAsia="en-PH"/>
        </w:rPr>
      </w:pPr>
      <w:r>
        <w:br w:type="page"/>
      </w:r>
    </w:p>
    <w:p w14:paraId="5FCF9B40" w14:textId="055DCCFB" w:rsidR="007843D7" w:rsidRDefault="007843D7" w:rsidP="00EE3DF5">
      <w:pPr>
        <w:pStyle w:val="Heading1"/>
        <w:ind w:left="720" w:firstLine="720"/>
      </w:pPr>
      <w:r w:rsidRPr="00AF0173">
        <w:lastRenderedPageBreak/>
        <w:t>References</w:t>
      </w:r>
    </w:p>
    <w:p w14:paraId="3BB45E00" w14:textId="77777777" w:rsidR="00EE3DF5" w:rsidRDefault="00EE3DF5" w:rsidP="00EE3DF5">
      <w:pPr>
        <w:jc w:val="left"/>
        <w:rPr>
          <w:rFonts w:cs="Times New Roman"/>
          <w:szCs w:val="24"/>
          <w:lang w:val="en-US"/>
        </w:rPr>
      </w:pPr>
      <w:r>
        <w:rPr>
          <w:rFonts w:cs="Times New Roman"/>
          <w:szCs w:val="24"/>
          <w:lang w:val="en-US"/>
        </w:rPr>
        <w:t>Related Literature</w:t>
      </w:r>
    </w:p>
    <w:p w14:paraId="7A8D68FC" w14:textId="77777777" w:rsidR="00EE3DF5" w:rsidRPr="00EE3DF5" w:rsidRDefault="00EE3DF5" w:rsidP="00EE3DF5">
      <w:pPr>
        <w:jc w:val="left"/>
        <w:rPr>
          <w:lang w:eastAsia="en-PH"/>
        </w:rPr>
      </w:pPr>
    </w:p>
    <w:p w14:paraId="3737967D" w14:textId="77777777" w:rsidR="00EE3DF5" w:rsidRDefault="00EE3DF5" w:rsidP="00EE3DF5">
      <w:pPr>
        <w:spacing w:line="360" w:lineRule="auto"/>
        <w:ind w:left="720"/>
        <w:jc w:val="both"/>
        <w:rPr>
          <w:rFonts w:cs="Times New Roman"/>
          <w:b w:val="0"/>
          <w:bCs/>
          <w:szCs w:val="24"/>
          <w:lang w:val="en-US"/>
        </w:rPr>
      </w:pPr>
      <w:proofErr w:type="spellStart"/>
      <w:r>
        <w:rPr>
          <w:rFonts w:cs="Times New Roman"/>
          <w:szCs w:val="24"/>
          <w:lang w:val="en-US"/>
        </w:rPr>
        <w:t>Reginio</w:t>
      </w:r>
      <w:proofErr w:type="spellEnd"/>
      <w:r>
        <w:rPr>
          <w:rFonts w:cs="Times New Roman"/>
          <w:szCs w:val="24"/>
          <w:lang w:val="en-US"/>
        </w:rPr>
        <w:t xml:space="preserve">, R., &amp; Robles, J. (2021). </w:t>
      </w:r>
      <w:r>
        <w:rPr>
          <w:rFonts w:cs="Times New Roman"/>
          <w:b w:val="0"/>
          <w:bCs/>
          <w:szCs w:val="24"/>
          <w:lang w:val="en-US"/>
        </w:rPr>
        <w:t xml:space="preserve">Development and Implementation of </w:t>
      </w:r>
    </w:p>
    <w:p w14:paraId="6A950C0E" w14:textId="77777777" w:rsidR="00EE3DF5" w:rsidRDefault="00EE3DF5" w:rsidP="00EE3DF5">
      <w:pPr>
        <w:spacing w:line="360" w:lineRule="auto"/>
        <w:ind w:left="1440"/>
        <w:jc w:val="both"/>
        <w:rPr>
          <w:rFonts w:cs="Times New Roman"/>
          <w:b w:val="0"/>
          <w:bCs/>
          <w:szCs w:val="24"/>
          <w:lang w:val="en-US"/>
        </w:rPr>
      </w:pPr>
      <w:proofErr w:type="spellStart"/>
      <w:r>
        <w:rPr>
          <w:rFonts w:cs="Times New Roman"/>
          <w:b w:val="0"/>
          <w:bCs/>
          <w:szCs w:val="24"/>
          <w:lang w:val="en-US"/>
        </w:rPr>
        <w:t>Marinduke</w:t>
      </w:r>
      <w:proofErr w:type="spellEnd"/>
      <w:r>
        <w:rPr>
          <w:rFonts w:cs="Times New Roman"/>
          <w:b w:val="0"/>
          <w:bCs/>
          <w:szCs w:val="24"/>
          <w:lang w:val="en-US"/>
        </w:rPr>
        <w:t xml:space="preserve"> Native Pig Breed Information System. Southeast Asian Journal of Science and Technology, 6 (2(SI). 23-26. Retrieved April 10, 2022, from </w:t>
      </w:r>
      <w:hyperlink r:id="rId166" w:history="1">
        <w:r>
          <w:rPr>
            <w:rStyle w:val="Hyperlink"/>
            <w:rFonts w:cs="Times New Roman"/>
            <w:b w:val="0"/>
            <w:bCs/>
            <w:szCs w:val="24"/>
            <w:lang w:val="en-US"/>
          </w:rPr>
          <w:t>http://sajst.org/online/index.php/sajst/article/view/154</w:t>
        </w:r>
      </w:hyperlink>
    </w:p>
    <w:p w14:paraId="72FC5C56" w14:textId="77777777" w:rsidR="00EE3DF5" w:rsidRDefault="00EE3DF5" w:rsidP="00EE3DF5">
      <w:pPr>
        <w:spacing w:line="360" w:lineRule="auto"/>
        <w:jc w:val="left"/>
        <w:rPr>
          <w:rFonts w:cs="Times New Roman"/>
          <w:b w:val="0"/>
          <w:bCs/>
          <w:szCs w:val="24"/>
          <w:lang w:val="en-US"/>
        </w:rPr>
      </w:pPr>
    </w:p>
    <w:p w14:paraId="566F349E" w14:textId="77777777" w:rsidR="00EE3DF5" w:rsidRDefault="00EE3DF5" w:rsidP="007A5114">
      <w:pPr>
        <w:spacing w:line="360" w:lineRule="auto"/>
        <w:ind w:left="720"/>
        <w:jc w:val="both"/>
        <w:rPr>
          <w:rFonts w:cs="Times New Roman"/>
          <w:bCs/>
        </w:rPr>
      </w:pPr>
      <w:r w:rsidRPr="0030665B">
        <w:rPr>
          <w:rFonts w:cs="Times New Roman"/>
          <w:bCs/>
        </w:rPr>
        <w:t xml:space="preserve">Jung, S., Lee, T., </w:t>
      </w:r>
      <w:proofErr w:type="spellStart"/>
      <w:r w:rsidRPr="0030665B">
        <w:rPr>
          <w:rFonts w:cs="Times New Roman"/>
          <w:bCs/>
        </w:rPr>
        <w:t>Gasic</w:t>
      </w:r>
      <w:proofErr w:type="spellEnd"/>
      <w:r w:rsidRPr="0030665B">
        <w:rPr>
          <w:rFonts w:cs="Times New Roman"/>
          <w:bCs/>
        </w:rPr>
        <w:t xml:space="preserve">, K., Campbell, T., Yu, J., </w:t>
      </w:r>
      <w:proofErr w:type="spellStart"/>
      <w:r w:rsidRPr="0030665B">
        <w:rPr>
          <w:rFonts w:cs="Times New Roman"/>
          <w:bCs/>
        </w:rPr>
        <w:t>Humann</w:t>
      </w:r>
      <w:proofErr w:type="spellEnd"/>
      <w:r w:rsidRPr="0030665B">
        <w:rPr>
          <w:rFonts w:cs="Times New Roman"/>
          <w:bCs/>
        </w:rPr>
        <w:t xml:space="preserve">, J., Ru, S., Garza, </w:t>
      </w:r>
    </w:p>
    <w:p w14:paraId="03428877" w14:textId="77777777" w:rsidR="00EE3DF5" w:rsidRDefault="00EE3DF5" w:rsidP="007A5114">
      <w:pPr>
        <w:spacing w:line="360" w:lineRule="auto"/>
        <w:ind w:left="720" w:firstLine="720"/>
        <w:jc w:val="both"/>
        <w:rPr>
          <w:rFonts w:cs="Times New Roman"/>
          <w:b w:val="0"/>
        </w:rPr>
      </w:pPr>
      <w:r w:rsidRPr="0030665B">
        <w:rPr>
          <w:rFonts w:cs="Times New Roman"/>
          <w:bCs/>
        </w:rPr>
        <w:t>D., Hough, H., &amp; Main, D.</w:t>
      </w:r>
      <w:r>
        <w:rPr>
          <w:rFonts w:cs="Times New Roman"/>
          <w:bCs/>
        </w:rPr>
        <w:t xml:space="preserve"> (</w:t>
      </w:r>
      <w:r w:rsidRPr="0030665B">
        <w:rPr>
          <w:rFonts w:cs="Times New Roman"/>
          <w:bCs/>
        </w:rPr>
        <w:t>2021)</w:t>
      </w:r>
      <w:r>
        <w:rPr>
          <w:rFonts w:cs="Times New Roman"/>
          <w:bCs/>
        </w:rPr>
        <w:t>.</w:t>
      </w:r>
      <w:r>
        <w:rPr>
          <w:rFonts w:cs="Times New Roman"/>
          <w:b w:val="0"/>
        </w:rPr>
        <w:t xml:space="preserve"> The Breeding Information </w:t>
      </w:r>
    </w:p>
    <w:p w14:paraId="2A79E266" w14:textId="77777777" w:rsidR="00EE3DF5" w:rsidRPr="005F5A35" w:rsidRDefault="00EE3DF5" w:rsidP="007A5114">
      <w:pPr>
        <w:spacing w:line="360" w:lineRule="auto"/>
        <w:ind w:left="1440"/>
        <w:jc w:val="both"/>
        <w:rPr>
          <w:b w:val="0"/>
          <w:bCs/>
        </w:rPr>
      </w:pPr>
      <w:r>
        <w:rPr>
          <w:rFonts w:cs="Times New Roman"/>
          <w:b w:val="0"/>
        </w:rPr>
        <w:t xml:space="preserve">Management System (BIMS): an online resource for crop breeding. </w:t>
      </w:r>
      <w:r w:rsidRPr="005F5A35">
        <w:rPr>
          <w:rFonts w:cs="Times New Roman"/>
          <w:b w:val="0"/>
          <w:i/>
          <w:iCs/>
        </w:rPr>
        <w:t>Database</w:t>
      </w:r>
      <w:r w:rsidRPr="005F5A35">
        <w:rPr>
          <w:rFonts w:cs="Times New Roman"/>
          <w:b w:val="0"/>
        </w:rPr>
        <w:t>, Volume 2021, 2021, baab054</w:t>
      </w:r>
      <w:r>
        <w:rPr>
          <w:rFonts w:cs="Times New Roman"/>
          <w:b w:val="0"/>
        </w:rPr>
        <w:t xml:space="preserve">. </w:t>
      </w:r>
      <w:r>
        <w:rPr>
          <w:rStyle w:val="Hyperlink"/>
          <w:rFonts w:eastAsia="Times New Roman" w:cs="Times New Roman"/>
          <w:b w:val="0"/>
          <w:bCs/>
          <w:color w:val="000000"/>
          <w:szCs w:val="24"/>
          <w:u w:val="none"/>
        </w:rPr>
        <w:t xml:space="preserve">Retrieved June 15, 2022, from </w:t>
      </w:r>
      <w:hyperlink r:id="rId167" w:history="1">
        <w:r w:rsidRPr="005F5A35">
          <w:rPr>
            <w:rStyle w:val="Hyperlink"/>
            <w:b w:val="0"/>
            <w:bCs/>
          </w:rPr>
          <w:t>https://doi.org/10.1093/database/baab054</w:t>
        </w:r>
      </w:hyperlink>
    </w:p>
    <w:p w14:paraId="20EF1A22" w14:textId="77777777" w:rsidR="00EE3DF5" w:rsidRDefault="00EE3DF5" w:rsidP="00EE3DF5">
      <w:pPr>
        <w:spacing w:line="360" w:lineRule="auto"/>
        <w:ind w:left="1440"/>
        <w:jc w:val="left"/>
        <w:rPr>
          <w:b w:val="0"/>
          <w:bCs/>
        </w:rPr>
      </w:pPr>
    </w:p>
    <w:p w14:paraId="0FCA41E0" w14:textId="77777777" w:rsidR="00EE3DF5" w:rsidRDefault="00EE3DF5" w:rsidP="007A5114">
      <w:pPr>
        <w:spacing w:line="360" w:lineRule="auto"/>
        <w:ind w:left="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 xml:space="preserve">Hady, A. A., &amp; Lammers, P. (2015). </w:t>
      </w:r>
      <w:r>
        <w:rPr>
          <w:rStyle w:val="Hyperlink"/>
          <w:rFonts w:eastAsia="Times New Roman" w:cs="Times New Roman"/>
          <w:b w:val="0"/>
          <w:bCs/>
          <w:color w:val="000000"/>
          <w:szCs w:val="24"/>
          <w:u w:val="none"/>
        </w:rPr>
        <w:t xml:space="preserve">Pig Breeding Systems for Small and </w:t>
      </w:r>
    </w:p>
    <w:p w14:paraId="5D4DF8B4" w14:textId="77777777" w:rsidR="00EE3DF5" w:rsidRDefault="00EE3DF5" w:rsidP="007A5114">
      <w:pPr>
        <w:spacing w:line="360" w:lineRule="auto"/>
        <w:ind w:left="1440"/>
        <w:jc w:val="both"/>
        <w:rPr>
          <w:b w:val="0"/>
          <w:bCs/>
        </w:rPr>
      </w:pPr>
      <w:r>
        <w:rPr>
          <w:rStyle w:val="Hyperlink"/>
          <w:rFonts w:eastAsia="Times New Roman" w:cs="Times New Roman"/>
          <w:b w:val="0"/>
          <w:bCs/>
          <w:color w:val="000000"/>
          <w:szCs w:val="24"/>
          <w:u w:val="none"/>
        </w:rPr>
        <w:t>Beginning Pig Farmers.</w:t>
      </w:r>
      <w:r>
        <w:rPr>
          <w:rStyle w:val="Hyperlink"/>
          <w:rFonts w:eastAsia="Times New Roman" w:cs="Times New Roman"/>
          <w:b w:val="0"/>
          <w:bCs/>
          <w:i/>
          <w:iCs/>
          <w:color w:val="000000"/>
          <w:szCs w:val="24"/>
          <w:u w:val="none"/>
        </w:rPr>
        <w:t xml:space="preserve"> </w:t>
      </w:r>
      <w:r>
        <w:rPr>
          <w:rStyle w:val="Hyperlink"/>
          <w:rFonts w:eastAsia="Times New Roman" w:cs="Times New Roman"/>
          <w:b w:val="0"/>
          <w:bCs/>
          <w:color w:val="000000"/>
          <w:szCs w:val="24"/>
          <w:u w:val="none"/>
        </w:rPr>
        <w:t xml:space="preserve">Pork Information Gateway. Retrieved May 17, 2022, from </w:t>
      </w:r>
      <w:hyperlink r:id="rId168" w:history="1">
        <w:r>
          <w:rPr>
            <w:rStyle w:val="Hyperlink"/>
            <w:b w:val="0"/>
            <w:bCs/>
          </w:rPr>
          <w:t>https://porkgateway.org/resource/pig-breeding-systems-for-small-and-beginning-pig-farmers/</w:t>
        </w:r>
      </w:hyperlink>
    </w:p>
    <w:p w14:paraId="134AF26D" w14:textId="77777777" w:rsidR="00EE3DF5" w:rsidRDefault="00EE3DF5" w:rsidP="00EE3DF5">
      <w:pPr>
        <w:spacing w:line="360" w:lineRule="auto"/>
        <w:jc w:val="left"/>
        <w:rPr>
          <w:b w:val="0"/>
          <w:bCs/>
        </w:rPr>
      </w:pPr>
    </w:p>
    <w:p w14:paraId="3D42FBB1" w14:textId="77777777" w:rsidR="00EE3DF5" w:rsidRDefault="00EE3DF5" w:rsidP="007A5114">
      <w:pPr>
        <w:spacing w:line="360" w:lineRule="auto"/>
        <w:ind w:firstLine="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Knox, R. V. (2021).</w:t>
      </w:r>
      <w:r>
        <w:rPr>
          <w:rStyle w:val="Hyperlink"/>
          <w:rFonts w:eastAsia="Times New Roman" w:cs="Times New Roman"/>
          <w:b w:val="0"/>
          <w:bCs/>
          <w:color w:val="000000"/>
          <w:szCs w:val="24"/>
          <w:u w:val="none"/>
        </w:rPr>
        <w:t xml:space="preserve"> Breeding Management of Pigs</w:t>
      </w:r>
      <w:r>
        <w:rPr>
          <w:rStyle w:val="Hyperlink"/>
          <w:rFonts w:eastAsia="Times New Roman" w:cs="Times New Roman"/>
          <w:b w:val="0"/>
          <w:bCs/>
          <w:i/>
          <w:iCs/>
          <w:color w:val="000000"/>
          <w:szCs w:val="24"/>
          <w:u w:val="none"/>
        </w:rPr>
        <w:t>.</w:t>
      </w:r>
      <w:r>
        <w:rPr>
          <w:rStyle w:val="Hyperlink"/>
          <w:rFonts w:eastAsia="Times New Roman" w:cs="Times New Roman"/>
          <w:b w:val="0"/>
          <w:bCs/>
          <w:color w:val="000000"/>
          <w:szCs w:val="24"/>
          <w:u w:val="none"/>
        </w:rPr>
        <w:t xml:space="preserve"> MSD Manual Veterinary </w:t>
      </w:r>
    </w:p>
    <w:p w14:paraId="4DBE82B4" w14:textId="77777777" w:rsidR="00EE3DF5" w:rsidRDefault="00EE3DF5" w:rsidP="007A5114">
      <w:pPr>
        <w:spacing w:line="360" w:lineRule="auto"/>
        <w:ind w:left="1440"/>
        <w:jc w:val="both"/>
        <w:rPr>
          <w:rStyle w:val="Hyperlink"/>
          <w:b w:val="0"/>
          <w:bCs/>
        </w:rPr>
      </w:pPr>
      <w:r>
        <w:rPr>
          <w:rStyle w:val="Hyperlink"/>
          <w:rFonts w:eastAsia="Times New Roman" w:cs="Times New Roman"/>
          <w:b w:val="0"/>
          <w:bCs/>
          <w:color w:val="000000"/>
          <w:szCs w:val="24"/>
          <w:u w:val="none"/>
        </w:rPr>
        <w:t xml:space="preserve">Manual. Retrieved May 19, 2022, from </w:t>
      </w:r>
      <w:hyperlink r:id="rId169" w:history="1">
        <w:r>
          <w:rPr>
            <w:rStyle w:val="Hyperlink"/>
            <w:b w:val="0"/>
            <w:bCs/>
          </w:rPr>
          <w:t>https://www.msdvetmanual.com/management-and-nutrition/management-of-reproduction-pigs/breeding-management-of-pigs</w:t>
        </w:r>
      </w:hyperlink>
    </w:p>
    <w:p w14:paraId="20A8FF38" w14:textId="77777777" w:rsidR="00EE3DF5" w:rsidRDefault="00EE3DF5" w:rsidP="00EE3DF5">
      <w:pPr>
        <w:spacing w:line="360" w:lineRule="auto"/>
        <w:jc w:val="left"/>
        <w:rPr>
          <w:rStyle w:val="Hyperlink"/>
          <w:b w:val="0"/>
          <w:bCs/>
        </w:rPr>
      </w:pPr>
    </w:p>
    <w:p w14:paraId="0E53DA4B" w14:textId="77777777" w:rsidR="00EE3DF5" w:rsidRDefault="00EE3DF5" w:rsidP="007A5114">
      <w:pPr>
        <w:spacing w:line="360" w:lineRule="auto"/>
        <w:ind w:left="720"/>
        <w:jc w:val="both"/>
        <w:rPr>
          <w:b w:val="0"/>
          <w:bCs/>
        </w:rPr>
      </w:pPr>
      <w:r w:rsidRPr="00B26AE3">
        <w:t>Hillyer, M. (2015).</w:t>
      </w:r>
      <w:r w:rsidRPr="00B26AE3">
        <w:rPr>
          <w:b w:val="0"/>
          <w:bCs/>
        </w:rPr>
        <w:t xml:space="preserve"> An introduction to database normalization - uchile.cl. An </w:t>
      </w:r>
    </w:p>
    <w:p w14:paraId="41EA25A5" w14:textId="77777777" w:rsidR="00EE3DF5" w:rsidRDefault="00EE3DF5" w:rsidP="007A5114">
      <w:pPr>
        <w:spacing w:line="360" w:lineRule="auto"/>
        <w:ind w:left="1440"/>
        <w:jc w:val="both"/>
        <w:rPr>
          <w:b w:val="0"/>
          <w:bCs/>
        </w:rPr>
      </w:pPr>
      <w:r w:rsidRPr="00B26AE3">
        <w:rPr>
          <w:b w:val="0"/>
          <w:bCs/>
        </w:rPr>
        <w:t xml:space="preserve">Introduction to Database Normalization. Retrieved June 15, 2022, from </w:t>
      </w:r>
      <w:hyperlink r:id="rId170" w:history="1">
        <w:r w:rsidRPr="00A37B1A">
          <w:rPr>
            <w:rStyle w:val="Hyperlink"/>
            <w:b w:val="0"/>
            <w:bCs/>
          </w:rPr>
          <w:t>https://users.dcc.uchile.cl/~mnmonsal/cc42a/guias/intronorm.pdf</w:t>
        </w:r>
      </w:hyperlink>
    </w:p>
    <w:p w14:paraId="4EB2FFD6" w14:textId="77777777" w:rsidR="00EE3DF5" w:rsidRDefault="00EE3DF5" w:rsidP="00EE3DF5">
      <w:pPr>
        <w:spacing w:line="360" w:lineRule="auto"/>
        <w:ind w:left="1440"/>
        <w:jc w:val="left"/>
        <w:rPr>
          <w:b w:val="0"/>
          <w:bCs/>
        </w:rPr>
      </w:pPr>
    </w:p>
    <w:p w14:paraId="440D86DD" w14:textId="77777777" w:rsidR="00EE3DF5" w:rsidRDefault="00EE3DF5" w:rsidP="00EE3DF5">
      <w:pPr>
        <w:spacing w:line="360" w:lineRule="auto"/>
        <w:ind w:left="1440"/>
        <w:jc w:val="left"/>
        <w:rPr>
          <w:b w:val="0"/>
          <w:bCs/>
        </w:rPr>
      </w:pPr>
    </w:p>
    <w:p w14:paraId="55FBA91F" w14:textId="77777777" w:rsidR="00EE3DF5" w:rsidRDefault="00EE3DF5" w:rsidP="00EE3DF5">
      <w:pPr>
        <w:spacing w:line="360" w:lineRule="auto"/>
        <w:ind w:left="1440"/>
        <w:jc w:val="left"/>
        <w:rPr>
          <w:b w:val="0"/>
          <w:bCs/>
        </w:rPr>
      </w:pPr>
    </w:p>
    <w:p w14:paraId="3293E620" w14:textId="77777777" w:rsidR="00EE3DF5" w:rsidRPr="001B49BA" w:rsidRDefault="00EE3DF5" w:rsidP="00EE3DF5">
      <w:pPr>
        <w:spacing w:line="360" w:lineRule="auto"/>
        <w:ind w:left="1440"/>
        <w:jc w:val="left"/>
        <w:rPr>
          <w:rFonts w:cs="SimSun"/>
          <w:b w:val="0"/>
          <w:bCs/>
        </w:rPr>
      </w:pPr>
    </w:p>
    <w:p w14:paraId="6EF0279F" w14:textId="77777777" w:rsidR="00EE3DF5" w:rsidRDefault="00EE3DF5" w:rsidP="007A5114">
      <w:pPr>
        <w:spacing w:line="360" w:lineRule="auto"/>
        <w:ind w:left="720"/>
        <w:jc w:val="both"/>
        <w:rPr>
          <w:rFonts w:cs="Times New Roman"/>
          <w:b w:val="0"/>
          <w:bCs/>
        </w:rPr>
      </w:pPr>
      <w:r>
        <w:rPr>
          <w:rFonts w:cs="Times New Roman"/>
        </w:rPr>
        <w:lastRenderedPageBreak/>
        <w:t xml:space="preserve">Dar, A. R., &amp; Ravindran, D. (2018). </w:t>
      </w:r>
      <w:r>
        <w:rPr>
          <w:rFonts w:cs="Times New Roman"/>
          <w:b w:val="0"/>
          <w:bCs/>
        </w:rPr>
        <w:t xml:space="preserve">A Comprehensive Study </w:t>
      </w:r>
      <w:proofErr w:type="gramStart"/>
      <w:r>
        <w:rPr>
          <w:rFonts w:cs="Times New Roman"/>
          <w:b w:val="0"/>
          <w:bCs/>
        </w:rPr>
        <w:t>On</w:t>
      </w:r>
      <w:proofErr w:type="gramEnd"/>
      <w:r>
        <w:rPr>
          <w:rFonts w:cs="Times New Roman"/>
          <w:b w:val="0"/>
          <w:bCs/>
        </w:rPr>
        <w:t xml:space="preserve"> Cloud </w:t>
      </w:r>
    </w:p>
    <w:p w14:paraId="0E2D0257" w14:textId="77777777" w:rsidR="00EE3DF5" w:rsidRDefault="00EE3DF5" w:rsidP="007A5114">
      <w:pPr>
        <w:spacing w:line="360" w:lineRule="auto"/>
        <w:ind w:left="1440"/>
        <w:jc w:val="both"/>
        <w:rPr>
          <w:rStyle w:val="Hyperlink"/>
          <w:b w:val="0"/>
          <w:bCs/>
        </w:rPr>
      </w:pPr>
      <w:r>
        <w:rPr>
          <w:rFonts w:cs="Times New Roman"/>
          <w:b w:val="0"/>
          <w:bCs/>
        </w:rPr>
        <w:t xml:space="preserve">Computing. ResearchGate. Retrieved June 14, 2022, from </w:t>
      </w:r>
      <w:hyperlink r:id="rId171" w:history="1">
        <w:r w:rsidRPr="00A37B1A">
          <w:rPr>
            <w:rStyle w:val="Hyperlink"/>
            <w:b w:val="0"/>
            <w:bCs/>
          </w:rPr>
          <w:t>https://www.researchgate.net/publication/324587212_A_COMPREHENSIVE_STUDY_ON_CLOUD_COMPUTING</w:t>
        </w:r>
      </w:hyperlink>
    </w:p>
    <w:p w14:paraId="6FBF7594" w14:textId="77777777" w:rsidR="00EE3DF5" w:rsidRDefault="00EE3DF5" w:rsidP="00EE3DF5">
      <w:pPr>
        <w:spacing w:line="360" w:lineRule="auto"/>
        <w:ind w:left="1440"/>
        <w:jc w:val="left"/>
        <w:rPr>
          <w:rStyle w:val="Hyperlink"/>
          <w:b w:val="0"/>
          <w:bCs/>
        </w:rPr>
      </w:pPr>
    </w:p>
    <w:p w14:paraId="1F0EB4E4" w14:textId="77777777" w:rsidR="00EE3DF5" w:rsidRDefault="00EE3DF5" w:rsidP="007A5114">
      <w:pPr>
        <w:spacing w:line="360" w:lineRule="auto"/>
        <w:ind w:firstLine="720"/>
        <w:jc w:val="both"/>
        <w:rPr>
          <w:rStyle w:val="Hyperlink"/>
          <w:b w:val="0"/>
          <w:bCs/>
          <w:color w:val="000000" w:themeColor="text1"/>
          <w:u w:val="none"/>
        </w:rPr>
      </w:pPr>
      <w:r w:rsidRPr="00C07161">
        <w:rPr>
          <w:rStyle w:val="Hyperlink"/>
          <w:color w:val="000000" w:themeColor="text1"/>
          <w:u w:val="none"/>
        </w:rPr>
        <w:t>Hossain</w:t>
      </w:r>
      <w:r>
        <w:rPr>
          <w:rStyle w:val="Hyperlink"/>
          <w:color w:val="000000" w:themeColor="text1"/>
          <w:u w:val="none"/>
        </w:rPr>
        <w:t xml:space="preserve">, M. S., Zhou, X., &amp; Rahman, M. F. (2018). </w:t>
      </w:r>
      <w:r w:rsidRPr="00862540">
        <w:rPr>
          <w:rStyle w:val="Hyperlink"/>
          <w:b w:val="0"/>
          <w:bCs/>
          <w:color w:val="000000" w:themeColor="text1"/>
          <w:u w:val="none"/>
        </w:rPr>
        <w:t xml:space="preserve">Examining the impact of </w:t>
      </w:r>
    </w:p>
    <w:p w14:paraId="123E47B4" w14:textId="77777777" w:rsidR="00EE3DF5" w:rsidRDefault="00EE3DF5" w:rsidP="007A5114">
      <w:pPr>
        <w:spacing w:line="360" w:lineRule="auto"/>
        <w:ind w:left="1440"/>
        <w:jc w:val="both"/>
        <w:rPr>
          <w:rStyle w:val="Hyperlink"/>
          <w:b w:val="0"/>
          <w:bCs/>
          <w:color w:val="000000" w:themeColor="text1"/>
          <w:u w:val="none"/>
        </w:rPr>
      </w:pPr>
      <w:r w:rsidRPr="00862540">
        <w:rPr>
          <w:rStyle w:val="Hyperlink"/>
          <w:b w:val="0"/>
          <w:bCs/>
          <w:color w:val="000000" w:themeColor="text1"/>
          <w:u w:val="none"/>
        </w:rPr>
        <w:t xml:space="preserve">QR codes on purchase intention and customer satisfaction </w:t>
      </w:r>
      <w:proofErr w:type="gramStart"/>
      <w:r w:rsidRPr="00862540">
        <w:rPr>
          <w:rStyle w:val="Hyperlink"/>
          <w:b w:val="0"/>
          <w:bCs/>
          <w:color w:val="000000" w:themeColor="text1"/>
          <w:u w:val="none"/>
        </w:rPr>
        <w:t>on the basis of</w:t>
      </w:r>
      <w:proofErr w:type="gramEnd"/>
      <w:r w:rsidRPr="00862540">
        <w:rPr>
          <w:rStyle w:val="Hyperlink"/>
          <w:b w:val="0"/>
          <w:bCs/>
          <w:color w:val="000000" w:themeColor="text1"/>
          <w:u w:val="none"/>
        </w:rPr>
        <w:t xml:space="preserve"> perceived flow</w:t>
      </w:r>
      <w:r>
        <w:rPr>
          <w:rStyle w:val="Hyperlink"/>
          <w:b w:val="0"/>
          <w:bCs/>
          <w:color w:val="000000" w:themeColor="text1"/>
          <w:u w:val="none"/>
        </w:rPr>
        <w:t xml:space="preserve">. </w:t>
      </w:r>
      <w:r w:rsidRPr="00AD7A1A">
        <w:rPr>
          <w:rStyle w:val="Hyperlink"/>
          <w:b w:val="0"/>
          <w:bCs/>
          <w:i/>
          <w:iCs/>
          <w:color w:val="000000" w:themeColor="text1"/>
          <w:u w:val="none"/>
        </w:rPr>
        <w:t>Sage Journals</w:t>
      </w:r>
      <w:r>
        <w:rPr>
          <w:rStyle w:val="Hyperlink"/>
          <w:b w:val="0"/>
          <w:bCs/>
          <w:color w:val="000000" w:themeColor="text1"/>
          <w:u w:val="none"/>
        </w:rPr>
        <w:t xml:space="preserve">. Retrieved June 15, 2022, from </w:t>
      </w:r>
      <w:hyperlink r:id="rId172" w:history="1">
        <w:r w:rsidRPr="00A37B1A">
          <w:rPr>
            <w:rStyle w:val="Hyperlink"/>
            <w:b w:val="0"/>
            <w:bCs/>
          </w:rPr>
          <w:t>https://doi.org/10.1177/1847979018812323</w:t>
        </w:r>
      </w:hyperlink>
    </w:p>
    <w:p w14:paraId="7A5172B1" w14:textId="77777777" w:rsidR="00EE3DF5" w:rsidRDefault="00EE3DF5" w:rsidP="00EE3DF5">
      <w:pPr>
        <w:spacing w:line="360" w:lineRule="auto"/>
        <w:ind w:left="1440"/>
        <w:jc w:val="left"/>
        <w:rPr>
          <w:rStyle w:val="Hyperlink"/>
          <w:b w:val="0"/>
          <w:bCs/>
          <w:color w:val="000000" w:themeColor="text1"/>
          <w:u w:val="none"/>
        </w:rPr>
      </w:pPr>
    </w:p>
    <w:p w14:paraId="21A9FA3F" w14:textId="77777777" w:rsidR="00EE3DF5" w:rsidRDefault="00EE3DF5" w:rsidP="007A5114">
      <w:pPr>
        <w:spacing w:line="360" w:lineRule="auto"/>
        <w:ind w:left="720"/>
        <w:jc w:val="both"/>
        <w:rPr>
          <w:rStyle w:val="Hyperlink"/>
          <w:b w:val="0"/>
          <w:bCs/>
          <w:color w:val="000000" w:themeColor="text1"/>
          <w:u w:val="none"/>
        </w:rPr>
      </w:pPr>
      <w:r w:rsidRPr="00BC080F">
        <w:rPr>
          <w:rStyle w:val="Hyperlink"/>
          <w:color w:val="000000" w:themeColor="text1"/>
          <w:u w:val="none"/>
        </w:rPr>
        <w:t>Odeh, A. H. (2019).</w:t>
      </w:r>
      <w:r>
        <w:rPr>
          <w:rStyle w:val="Hyperlink"/>
          <w:b w:val="0"/>
          <w:bCs/>
          <w:color w:val="000000" w:themeColor="text1"/>
          <w:u w:val="none"/>
        </w:rPr>
        <w:t xml:space="preserve"> </w:t>
      </w:r>
      <w:r w:rsidRPr="00BC080F">
        <w:rPr>
          <w:rStyle w:val="Hyperlink"/>
          <w:b w:val="0"/>
          <w:bCs/>
          <w:color w:val="000000" w:themeColor="text1"/>
          <w:u w:val="none"/>
        </w:rPr>
        <w:t xml:space="preserve">Analytical and Comparison Study of Main Web </w:t>
      </w:r>
    </w:p>
    <w:p w14:paraId="10F205CD" w14:textId="77777777" w:rsidR="00EE3DF5" w:rsidRDefault="00EE3DF5" w:rsidP="007A5114">
      <w:pPr>
        <w:spacing w:line="360" w:lineRule="auto"/>
        <w:ind w:left="1440"/>
        <w:jc w:val="both"/>
        <w:rPr>
          <w:rStyle w:val="Hyperlink"/>
          <w:b w:val="0"/>
          <w:bCs/>
          <w:color w:val="000000" w:themeColor="text1"/>
          <w:u w:val="none"/>
        </w:rPr>
      </w:pPr>
      <w:r w:rsidRPr="00BC080F">
        <w:rPr>
          <w:rStyle w:val="Hyperlink"/>
          <w:b w:val="0"/>
          <w:bCs/>
          <w:color w:val="000000" w:themeColor="text1"/>
          <w:u w:val="none"/>
        </w:rPr>
        <w:t>Programming Languages ‒ ASP and PHP</w:t>
      </w:r>
      <w:r>
        <w:rPr>
          <w:rStyle w:val="Hyperlink"/>
          <w:b w:val="0"/>
          <w:bCs/>
          <w:color w:val="000000" w:themeColor="text1"/>
          <w:u w:val="none"/>
        </w:rPr>
        <w:t xml:space="preserve">. </w:t>
      </w:r>
      <w:r w:rsidRPr="00A3066A">
        <w:rPr>
          <w:rStyle w:val="Hyperlink"/>
          <w:b w:val="0"/>
          <w:bCs/>
          <w:i/>
          <w:iCs/>
          <w:color w:val="000000" w:themeColor="text1"/>
          <w:u w:val="none"/>
        </w:rPr>
        <w:t>TEM Journal</w:t>
      </w:r>
      <w:r w:rsidRPr="00A3066A">
        <w:rPr>
          <w:rStyle w:val="Hyperlink"/>
          <w:b w:val="0"/>
          <w:bCs/>
          <w:color w:val="000000" w:themeColor="text1"/>
          <w:u w:val="none"/>
        </w:rPr>
        <w:t>. Volume 8, Issue 4, Pages 1517-1522, ISSN 2217-8309</w:t>
      </w:r>
      <w:r>
        <w:rPr>
          <w:rStyle w:val="Hyperlink"/>
          <w:b w:val="0"/>
          <w:bCs/>
          <w:color w:val="000000" w:themeColor="text1"/>
          <w:u w:val="none"/>
        </w:rPr>
        <w:t xml:space="preserve">. Retrieved June 15, 2022, from </w:t>
      </w:r>
      <w:hyperlink r:id="rId173" w:history="1">
        <w:r w:rsidRPr="00A37B1A">
          <w:rPr>
            <w:rStyle w:val="Hyperlink"/>
            <w:b w:val="0"/>
            <w:bCs/>
          </w:rPr>
          <w:t>https://www.temjournal.com/content/84/TEMJournalNovember2019_1517_1522.pdf</w:t>
        </w:r>
      </w:hyperlink>
    </w:p>
    <w:p w14:paraId="2FD544D1" w14:textId="77777777" w:rsidR="00EE3DF5" w:rsidRDefault="00EE3DF5" w:rsidP="00EE3DF5">
      <w:pPr>
        <w:spacing w:line="360" w:lineRule="auto"/>
        <w:ind w:left="1440"/>
        <w:jc w:val="left"/>
        <w:rPr>
          <w:rStyle w:val="Hyperlink"/>
          <w:b w:val="0"/>
          <w:bCs/>
          <w:color w:val="000000" w:themeColor="text1"/>
          <w:u w:val="none"/>
        </w:rPr>
      </w:pPr>
    </w:p>
    <w:p w14:paraId="23BDDA5F" w14:textId="77777777" w:rsidR="00EE3DF5" w:rsidRDefault="00EE3DF5" w:rsidP="007A5114">
      <w:pPr>
        <w:spacing w:line="360" w:lineRule="auto"/>
        <w:ind w:firstLine="720"/>
        <w:jc w:val="both"/>
        <w:rPr>
          <w:rStyle w:val="Hyperlink"/>
          <w:b w:val="0"/>
          <w:bCs/>
          <w:color w:val="000000" w:themeColor="text1"/>
          <w:u w:val="none"/>
        </w:rPr>
      </w:pPr>
      <w:proofErr w:type="spellStart"/>
      <w:r w:rsidRPr="00DA6077">
        <w:rPr>
          <w:rStyle w:val="Hyperlink"/>
          <w:color w:val="000000" w:themeColor="text1"/>
          <w:u w:val="none"/>
        </w:rPr>
        <w:t>Siame</w:t>
      </w:r>
      <w:proofErr w:type="spellEnd"/>
      <w:r w:rsidRPr="00DA6077">
        <w:rPr>
          <w:rStyle w:val="Hyperlink"/>
          <w:color w:val="000000" w:themeColor="text1"/>
          <w:u w:val="none"/>
        </w:rPr>
        <w:t xml:space="preserve">, A. &amp; </w:t>
      </w:r>
      <w:proofErr w:type="spellStart"/>
      <w:r w:rsidRPr="00DA6077">
        <w:rPr>
          <w:rStyle w:val="Hyperlink"/>
          <w:color w:val="000000" w:themeColor="text1"/>
          <w:u w:val="none"/>
        </w:rPr>
        <w:t>Kunda</w:t>
      </w:r>
      <w:proofErr w:type="spellEnd"/>
      <w:r w:rsidRPr="00DA6077">
        <w:rPr>
          <w:rStyle w:val="Hyperlink"/>
          <w:color w:val="000000" w:themeColor="text1"/>
          <w:u w:val="none"/>
        </w:rPr>
        <w:t>, D. (2017).</w:t>
      </w:r>
      <w:r>
        <w:rPr>
          <w:rStyle w:val="Hyperlink"/>
          <w:b w:val="0"/>
          <w:bCs/>
          <w:color w:val="000000" w:themeColor="text1"/>
          <w:u w:val="none"/>
        </w:rPr>
        <w:t xml:space="preserve"> </w:t>
      </w:r>
      <w:r w:rsidRPr="00DA6077">
        <w:rPr>
          <w:rStyle w:val="Hyperlink"/>
          <w:b w:val="0"/>
          <w:bCs/>
          <w:color w:val="000000" w:themeColor="text1"/>
          <w:u w:val="none"/>
        </w:rPr>
        <w:t xml:space="preserve">Evolution of PHP Applications: </w:t>
      </w:r>
      <w:proofErr w:type="gramStart"/>
      <w:r w:rsidRPr="00DA6077">
        <w:rPr>
          <w:rStyle w:val="Hyperlink"/>
          <w:b w:val="0"/>
          <w:bCs/>
          <w:color w:val="000000" w:themeColor="text1"/>
          <w:u w:val="none"/>
        </w:rPr>
        <w:t>A Systematic</w:t>
      </w:r>
      <w:proofErr w:type="gramEnd"/>
      <w:r w:rsidRPr="00DA6077">
        <w:rPr>
          <w:rStyle w:val="Hyperlink"/>
          <w:b w:val="0"/>
          <w:bCs/>
          <w:color w:val="000000" w:themeColor="text1"/>
          <w:u w:val="none"/>
        </w:rPr>
        <w:t xml:space="preserve"> </w:t>
      </w:r>
    </w:p>
    <w:p w14:paraId="456F3D30" w14:textId="77777777" w:rsidR="00EE3DF5" w:rsidRDefault="00EE3DF5" w:rsidP="007A5114">
      <w:pPr>
        <w:spacing w:line="360" w:lineRule="auto"/>
        <w:ind w:left="1440"/>
        <w:jc w:val="both"/>
        <w:rPr>
          <w:rStyle w:val="Hyperlink"/>
          <w:b w:val="0"/>
          <w:bCs/>
          <w:color w:val="000000" w:themeColor="text1"/>
          <w:u w:val="none"/>
        </w:rPr>
      </w:pPr>
      <w:r w:rsidRPr="00DA6077">
        <w:rPr>
          <w:rStyle w:val="Hyperlink"/>
          <w:b w:val="0"/>
          <w:bCs/>
          <w:color w:val="000000" w:themeColor="text1"/>
          <w:u w:val="none"/>
        </w:rPr>
        <w:t>Literature Review</w:t>
      </w:r>
      <w:r>
        <w:rPr>
          <w:rStyle w:val="Hyperlink"/>
          <w:b w:val="0"/>
          <w:bCs/>
          <w:color w:val="000000" w:themeColor="text1"/>
          <w:u w:val="none"/>
        </w:rPr>
        <w:t xml:space="preserve">. ResearchGate. Retrieved June 14, 2022, from </w:t>
      </w:r>
      <w:hyperlink r:id="rId174" w:history="1">
        <w:r w:rsidRPr="00A37B1A">
          <w:rPr>
            <w:rStyle w:val="Hyperlink"/>
            <w:b w:val="0"/>
            <w:bCs/>
          </w:rPr>
          <w:t>https://www.researchgate.net/publication/315988466_Evolution_of_PHP_Applications_A_Systematic_Literature_Review</w:t>
        </w:r>
      </w:hyperlink>
    </w:p>
    <w:p w14:paraId="578B29A3" w14:textId="77777777" w:rsidR="00EE3DF5" w:rsidRDefault="00EE3DF5" w:rsidP="00EE3DF5">
      <w:pPr>
        <w:spacing w:line="360" w:lineRule="auto"/>
        <w:ind w:left="1440"/>
        <w:jc w:val="left"/>
        <w:rPr>
          <w:rStyle w:val="Hyperlink"/>
          <w:b w:val="0"/>
          <w:bCs/>
          <w:color w:val="000000" w:themeColor="text1"/>
          <w:u w:val="none"/>
        </w:rPr>
      </w:pPr>
    </w:p>
    <w:p w14:paraId="10C92BD5" w14:textId="77777777" w:rsidR="00EE3DF5" w:rsidRDefault="00EE3DF5" w:rsidP="007A5114">
      <w:pPr>
        <w:spacing w:line="360" w:lineRule="auto"/>
        <w:ind w:firstLine="720"/>
        <w:jc w:val="both"/>
        <w:rPr>
          <w:rStyle w:val="Hyperlink"/>
          <w:b w:val="0"/>
          <w:bCs/>
          <w:color w:val="000000" w:themeColor="text1"/>
          <w:u w:val="none"/>
        </w:rPr>
      </w:pPr>
      <w:r w:rsidRPr="00EB5D16">
        <w:rPr>
          <w:rStyle w:val="Hyperlink"/>
          <w:color w:val="000000" w:themeColor="text1"/>
          <w:u w:val="none"/>
        </w:rPr>
        <w:t>Wheeler, R. (2021).</w:t>
      </w:r>
      <w:r>
        <w:rPr>
          <w:rStyle w:val="Hyperlink"/>
          <w:b w:val="0"/>
          <w:bCs/>
          <w:color w:val="000000" w:themeColor="text1"/>
          <w:u w:val="none"/>
        </w:rPr>
        <w:t xml:space="preserve"> </w:t>
      </w:r>
      <w:r w:rsidRPr="00C85C61">
        <w:rPr>
          <w:rStyle w:val="Hyperlink"/>
          <w:b w:val="0"/>
          <w:bCs/>
          <w:color w:val="000000" w:themeColor="text1"/>
          <w:u w:val="none"/>
        </w:rPr>
        <w:t xml:space="preserve">2021 Roadmap </w:t>
      </w:r>
      <w:proofErr w:type="gramStart"/>
      <w:r w:rsidRPr="00C85C61">
        <w:rPr>
          <w:rStyle w:val="Hyperlink"/>
          <w:b w:val="0"/>
          <w:bCs/>
          <w:color w:val="000000" w:themeColor="text1"/>
          <w:u w:val="none"/>
        </w:rPr>
        <w:t>To</w:t>
      </w:r>
      <w:proofErr w:type="gramEnd"/>
      <w:r w:rsidRPr="00C85C61">
        <w:rPr>
          <w:rStyle w:val="Hyperlink"/>
          <w:b w:val="0"/>
          <w:bCs/>
          <w:color w:val="000000" w:themeColor="text1"/>
          <w:u w:val="none"/>
        </w:rPr>
        <w:t xml:space="preserve"> Web Development</w:t>
      </w:r>
      <w:r>
        <w:rPr>
          <w:rStyle w:val="Hyperlink"/>
          <w:b w:val="0"/>
          <w:bCs/>
          <w:color w:val="000000" w:themeColor="text1"/>
          <w:u w:val="none"/>
        </w:rPr>
        <w:t xml:space="preserve">. IEEE Computer </w:t>
      </w:r>
    </w:p>
    <w:p w14:paraId="10A34726" w14:textId="77777777" w:rsidR="00EE3DF5" w:rsidRDefault="00EE3DF5" w:rsidP="007A5114">
      <w:pPr>
        <w:spacing w:line="360" w:lineRule="auto"/>
        <w:ind w:left="1440"/>
        <w:jc w:val="both"/>
        <w:rPr>
          <w:rStyle w:val="Hyperlink"/>
          <w:b w:val="0"/>
          <w:bCs/>
          <w:color w:val="000000" w:themeColor="text1"/>
          <w:u w:val="none"/>
        </w:rPr>
      </w:pPr>
      <w:r>
        <w:rPr>
          <w:rStyle w:val="Hyperlink"/>
          <w:b w:val="0"/>
          <w:bCs/>
          <w:color w:val="000000" w:themeColor="text1"/>
          <w:u w:val="none"/>
        </w:rPr>
        <w:t xml:space="preserve">Society. Retrieved June 15, 2022, from </w:t>
      </w:r>
      <w:hyperlink r:id="rId175" w:history="1">
        <w:r w:rsidRPr="00A37B1A">
          <w:rPr>
            <w:rStyle w:val="Hyperlink"/>
            <w:b w:val="0"/>
            <w:bCs/>
          </w:rPr>
          <w:t>https://www.computer.org/publications/tech-news/build-your-career/2021-web-development-roadmap</w:t>
        </w:r>
      </w:hyperlink>
    </w:p>
    <w:p w14:paraId="62ED3C31" w14:textId="77777777" w:rsidR="00EE3DF5" w:rsidRDefault="00EE3DF5" w:rsidP="00EE3DF5">
      <w:pPr>
        <w:spacing w:line="360" w:lineRule="auto"/>
        <w:jc w:val="left"/>
        <w:rPr>
          <w:rStyle w:val="Hyperlink"/>
          <w:b w:val="0"/>
          <w:bCs/>
          <w:color w:val="000000" w:themeColor="text1"/>
          <w:u w:val="none"/>
        </w:rPr>
      </w:pPr>
    </w:p>
    <w:p w14:paraId="422B1744" w14:textId="77777777" w:rsidR="00EE3DF5" w:rsidRDefault="00EE3DF5" w:rsidP="007A5114">
      <w:pPr>
        <w:spacing w:line="360" w:lineRule="auto"/>
        <w:ind w:firstLine="720"/>
        <w:jc w:val="both"/>
        <w:rPr>
          <w:rStyle w:val="Hyperlink"/>
          <w:b w:val="0"/>
          <w:bCs/>
          <w:color w:val="000000" w:themeColor="text1"/>
          <w:u w:val="none"/>
        </w:rPr>
      </w:pPr>
      <w:proofErr w:type="spellStart"/>
      <w:r w:rsidRPr="00E7136E">
        <w:rPr>
          <w:rStyle w:val="Hyperlink"/>
          <w:color w:val="000000" w:themeColor="text1"/>
          <w:u w:val="none"/>
        </w:rPr>
        <w:t>Evin</w:t>
      </w:r>
      <w:proofErr w:type="spellEnd"/>
      <w:r w:rsidRPr="00E7136E">
        <w:rPr>
          <w:rStyle w:val="Hyperlink"/>
          <w:color w:val="000000" w:themeColor="text1"/>
          <w:u w:val="none"/>
        </w:rPr>
        <w:t xml:space="preserve">, A., </w:t>
      </w:r>
      <w:proofErr w:type="spellStart"/>
      <w:r w:rsidRPr="00E7136E">
        <w:rPr>
          <w:rStyle w:val="Hyperlink"/>
          <w:color w:val="000000" w:themeColor="text1"/>
          <w:u w:val="none"/>
        </w:rPr>
        <w:t>Dopney</w:t>
      </w:r>
      <w:proofErr w:type="spellEnd"/>
      <w:r w:rsidRPr="00E7136E">
        <w:rPr>
          <w:rStyle w:val="Hyperlink"/>
          <w:color w:val="000000" w:themeColor="text1"/>
          <w:u w:val="none"/>
        </w:rPr>
        <w:t xml:space="preserve">, K., &amp; </w:t>
      </w:r>
      <w:proofErr w:type="spellStart"/>
      <w:r w:rsidRPr="00E7136E">
        <w:rPr>
          <w:rStyle w:val="Hyperlink"/>
          <w:color w:val="000000" w:themeColor="text1"/>
          <w:u w:val="none"/>
        </w:rPr>
        <w:t>Cucchi</w:t>
      </w:r>
      <w:proofErr w:type="spellEnd"/>
      <w:r w:rsidRPr="00E7136E">
        <w:rPr>
          <w:rStyle w:val="Hyperlink"/>
          <w:color w:val="000000" w:themeColor="text1"/>
          <w:u w:val="none"/>
        </w:rPr>
        <w:t>, T. (2017).</w:t>
      </w:r>
      <w:r>
        <w:rPr>
          <w:rStyle w:val="Hyperlink"/>
          <w:b w:val="0"/>
          <w:bCs/>
          <w:color w:val="000000" w:themeColor="text1"/>
          <w:u w:val="none"/>
        </w:rPr>
        <w:t xml:space="preserve"> </w:t>
      </w:r>
      <w:r w:rsidRPr="00E7136E">
        <w:rPr>
          <w:rStyle w:val="Hyperlink"/>
          <w:b w:val="0"/>
          <w:bCs/>
          <w:color w:val="000000" w:themeColor="text1"/>
          <w:u w:val="none"/>
        </w:rPr>
        <w:t xml:space="preserve">A history of pig domestication: New </w:t>
      </w:r>
    </w:p>
    <w:p w14:paraId="0A286206" w14:textId="77777777" w:rsidR="00EE3DF5" w:rsidRDefault="00EE3DF5" w:rsidP="007A5114">
      <w:pPr>
        <w:spacing w:line="360" w:lineRule="auto"/>
        <w:ind w:left="1440"/>
        <w:jc w:val="both"/>
        <w:rPr>
          <w:rStyle w:val="Hyperlink"/>
          <w:b w:val="0"/>
          <w:bCs/>
          <w:color w:val="000000" w:themeColor="text1"/>
          <w:u w:val="none"/>
        </w:rPr>
      </w:pPr>
      <w:r w:rsidRPr="00E7136E">
        <w:rPr>
          <w:rStyle w:val="Hyperlink"/>
          <w:b w:val="0"/>
          <w:bCs/>
          <w:color w:val="000000" w:themeColor="text1"/>
          <w:u w:val="none"/>
        </w:rPr>
        <w:t>ways of exploring a complex process</w:t>
      </w:r>
      <w:r>
        <w:rPr>
          <w:rStyle w:val="Hyperlink"/>
          <w:b w:val="0"/>
          <w:bCs/>
          <w:color w:val="000000" w:themeColor="text1"/>
          <w:u w:val="none"/>
        </w:rPr>
        <w:t xml:space="preserve">. University of Aberdeen. Retrieved June 15, 2022, from </w:t>
      </w:r>
      <w:hyperlink r:id="rId176" w:history="1">
        <w:r w:rsidRPr="00A37B1A">
          <w:rPr>
            <w:rStyle w:val="Hyperlink"/>
            <w:b w:val="0"/>
            <w:bCs/>
          </w:rPr>
          <w:t>https://abdn.pure.elsevier.com/en/publications/a-history-of-pig-domestication-new-ways-of-exploring-a-complex-pr</w:t>
        </w:r>
      </w:hyperlink>
    </w:p>
    <w:p w14:paraId="4A453D3F" w14:textId="77777777" w:rsidR="00EE3DF5" w:rsidRDefault="00EE3DF5" w:rsidP="00EE3DF5">
      <w:pPr>
        <w:spacing w:line="360" w:lineRule="auto"/>
        <w:jc w:val="left"/>
        <w:rPr>
          <w:b w:val="0"/>
          <w:bCs/>
        </w:rPr>
      </w:pPr>
    </w:p>
    <w:p w14:paraId="5D4B7526" w14:textId="77777777" w:rsidR="00EE3DF5" w:rsidRDefault="00EE3DF5" w:rsidP="007A5114">
      <w:pPr>
        <w:spacing w:line="360" w:lineRule="auto"/>
        <w:ind w:left="720"/>
        <w:jc w:val="both"/>
        <w:rPr>
          <w:rFonts w:cs="Times New Roman"/>
        </w:rPr>
      </w:pPr>
      <w:proofErr w:type="spellStart"/>
      <w:r>
        <w:rPr>
          <w:rFonts w:cs="Times New Roman"/>
        </w:rPr>
        <w:lastRenderedPageBreak/>
        <w:t>Maliappis</w:t>
      </w:r>
      <w:proofErr w:type="spellEnd"/>
      <w:r>
        <w:rPr>
          <w:rFonts w:cs="Times New Roman"/>
        </w:rPr>
        <w:t xml:space="preserve">, M. T., </w:t>
      </w:r>
      <w:proofErr w:type="spellStart"/>
      <w:r>
        <w:rPr>
          <w:rFonts w:cs="Times New Roman"/>
        </w:rPr>
        <w:t>Yialouris</w:t>
      </w:r>
      <w:proofErr w:type="spellEnd"/>
      <w:r>
        <w:rPr>
          <w:rFonts w:cs="Times New Roman"/>
        </w:rPr>
        <w:t xml:space="preserve">, C. P., </w:t>
      </w:r>
      <w:proofErr w:type="spellStart"/>
      <w:r>
        <w:rPr>
          <w:rFonts w:cs="Times New Roman"/>
        </w:rPr>
        <w:t>Deligeorgis</w:t>
      </w:r>
      <w:proofErr w:type="spellEnd"/>
      <w:r>
        <w:rPr>
          <w:rFonts w:cs="Times New Roman"/>
        </w:rPr>
        <w:t xml:space="preserve">, S. G., &amp; </w:t>
      </w:r>
      <w:proofErr w:type="spellStart"/>
      <w:r>
        <w:rPr>
          <w:rFonts w:cs="Times New Roman"/>
        </w:rPr>
        <w:t>Sideridis</w:t>
      </w:r>
      <w:proofErr w:type="spellEnd"/>
      <w:r>
        <w:rPr>
          <w:rFonts w:cs="Times New Roman"/>
        </w:rPr>
        <w:t xml:space="preserve">, A. B. (2014). </w:t>
      </w:r>
    </w:p>
    <w:p w14:paraId="32DA15C9" w14:textId="77777777" w:rsidR="00EE3DF5" w:rsidRDefault="00EE3DF5" w:rsidP="007A5114">
      <w:pPr>
        <w:spacing w:line="360" w:lineRule="auto"/>
        <w:ind w:left="1440"/>
        <w:jc w:val="both"/>
        <w:rPr>
          <w:b w:val="0"/>
          <w:bCs/>
        </w:rPr>
      </w:pPr>
      <w:r>
        <w:rPr>
          <w:rFonts w:cs="Times New Roman"/>
          <w:b w:val="0"/>
          <w:bCs/>
        </w:rPr>
        <w:t>EMISP: An Expert Management Information System for Pigs.</w:t>
      </w:r>
      <w:r>
        <w:rPr>
          <w:rFonts w:cs="Times New Roman"/>
        </w:rPr>
        <w:t xml:space="preserve"> </w:t>
      </w:r>
      <w:r>
        <w:rPr>
          <w:rFonts w:cs="Times New Roman"/>
          <w:b w:val="0"/>
          <w:bCs/>
        </w:rPr>
        <w:t xml:space="preserve">ResearchGate. Retrieved May 17, 2022, from </w:t>
      </w:r>
      <w:hyperlink r:id="rId177" w:history="1">
        <w:r>
          <w:rPr>
            <w:rStyle w:val="Hyperlink"/>
            <w:b w:val="0"/>
            <w:bCs/>
          </w:rPr>
          <w:t>https://www.researchgate.net/publication/253700943_EMISP_AN_EXPERT_MANAGEMENT_INFORMATION_SYSTEM_FOR_PIGS</w:t>
        </w:r>
      </w:hyperlink>
    </w:p>
    <w:p w14:paraId="738297D5" w14:textId="77777777" w:rsidR="00EE3DF5" w:rsidRDefault="00EE3DF5" w:rsidP="00EE3DF5">
      <w:pPr>
        <w:spacing w:line="360" w:lineRule="auto"/>
        <w:jc w:val="both"/>
        <w:rPr>
          <w:b w:val="0"/>
          <w:bCs/>
        </w:rPr>
      </w:pPr>
    </w:p>
    <w:p w14:paraId="7407C215" w14:textId="77777777" w:rsidR="00EE3DF5" w:rsidRDefault="00EE3DF5" w:rsidP="007A5114">
      <w:pPr>
        <w:spacing w:line="360" w:lineRule="auto"/>
        <w:ind w:left="720"/>
        <w:jc w:val="both"/>
        <w:rPr>
          <w:rFonts w:cs="Times New Roman"/>
          <w:b w:val="0"/>
          <w:bCs/>
        </w:rPr>
      </w:pPr>
      <w:r>
        <w:rPr>
          <w:rFonts w:cs="Times New Roman"/>
        </w:rPr>
        <w:t xml:space="preserve">Janani, A. K., (2021). </w:t>
      </w:r>
      <w:r>
        <w:rPr>
          <w:rFonts w:cs="Times New Roman"/>
          <w:b w:val="0"/>
          <w:bCs/>
        </w:rPr>
        <w:t xml:space="preserve">Agile Methodology. </w:t>
      </w:r>
      <w:proofErr w:type="spellStart"/>
      <w:r>
        <w:rPr>
          <w:rFonts w:cs="Times New Roman"/>
          <w:b w:val="0"/>
          <w:bCs/>
        </w:rPr>
        <w:t>Atatus</w:t>
      </w:r>
      <w:proofErr w:type="spellEnd"/>
      <w:r>
        <w:rPr>
          <w:rFonts w:cs="Times New Roman"/>
          <w:b w:val="0"/>
          <w:bCs/>
        </w:rPr>
        <w:t xml:space="preserve">. Retrieved June 9, 2022, from </w:t>
      </w:r>
    </w:p>
    <w:p w14:paraId="68AD9BA2" w14:textId="77777777" w:rsidR="00EE3DF5" w:rsidRDefault="00EE00D4" w:rsidP="007A5114">
      <w:pPr>
        <w:spacing w:line="360" w:lineRule="auto"/>
        <w:ind w:left="720" w:firstLine="720"/>
        <w:jc w:val="both"/>
        <w:rPr>
          <w:rFonts w:cs="Times New Roman"/>
          <w:b w:val="0"/>
          <w:bCs/>
        </w:rPr>
      </w:pPr>
      <w:hyperlink r:id="rId178" w:history="1">
        <w:r w:rsidR="00EE3DF5">
          <w:rPr>
            <w:rStyle w:val="Hyperlink"/>
            <w:rFonts w:cs="Times New Roman"/>
            <w:b w:val="0"/>
            <w:bCs/>
          </w:rPr>
          <w:t>https://www.atatus.com/glossary/agile-methodology/</w:t>
        </w:r>
      </w:hyperlink>
    </w:p>
    <w:p w14:paraId="6738875E" w14:textId="77777777" w:rsidR="00EE3DF5" w:rsidRDefault="00EE3DF5" w:rsidP="007A5114">
      <w:pPr>
        <w:spacing w:line="360" w:lineRule="auto"/>
        <w:jc w:val="both"/>
        <w:rPr>
          <w:rFonts w:cs="Times New Roman"/>
          <w:b w:val="0"/>
          <w:bCs/>
        </w:rPr>
      </w:pPr>
    </w:p>
    <w:p w14:paraId="7EAE021A" w14:textId="77777777" w:rsidR="00EE3DF5" w:rsidRDefault="00EE3DF5" w:rsidP="00EE3DF5">
      <w:pPr>
        <w:pStyle w:val="BodyofResearch"/>
        <w:ind w:left="720"/>
        <w:rPr>
          <w:rFonts w:eastAsia="Calibri"/>
        </w:rPr>
      </w:pPr>
      <w:r>
        <w:rPr>
          <w:b/>
          <w:bCs/>
        </w:rPr>
        <w:t xml:space="preserve">Sharma, L. (2021). </w:t>
      </w:r>
      <w:r>
        <w:rPr>
          <w:rFonts w:eastAsia="Calibri"/>
        </w:rPr>
        <w:t xml:space="preserve">What is waterfall model in software development life cycle – </w:t>
      </w:r>
    </w:p>
    <w:p w14:paraId="5E9FB234" w14:textId="1088B8DF" w:rsidR="00EE3DF5" w:rsidRDefault="00EE3DF5" w:rsidP="00CA1873">
      <w:pPr>
        <w:pStyle w:val="BodyofResearch"/>
        <w:ind w:left="1440"/>
        <w:rPr>
          <w:rFonts w:eastAsia="Calibri"/>
          <w:lang w:eastAsia="en-US"/>
        </w:rPr>
      </w:pPr>
      <w:proofErr w:type="spellStart"/>
      <w:r>
        <w:rPr>
          <w:rFonts w:eastAsia="Calibri"/>
        </w:rPr>
        <w:t>toolsqa</w:t>
      </w:r>
      <w:proofErr w:type="spellEnd"/>
      <w:r>
        <w:rPr>
          <w:rFonts w:eastAsia="Calibri"/>
        </w:rPr>
        <w:t xml:space="preserve">. Retrieved May 20, 2022, from </w:t>
      </w:r>
      <w:hyperlink r:id="rId179" w:history="1">
        <w:r>
          <w:rPr>
            <w:rStyle w:val="Hyperlink"/>
            <w:rFonts w:eastAsia="Calibri"/>
            <w:lang w:eastAsia="en-US"/>
          </w:rPr>
          <w:t>https://www.toolsqa.com/software-testing/waterfall-model/</w:t>
        </w:r>
      </w:hyperlink>
    </w:p>
    <w:p w14:paraId="2F846DC0" w14:textId="77777777" w:rsidR="00EE3DF5" w:rsidRDefault="00EE3DF5" w:rsidP="00EE3DF5">
      <w:pPr>
        <w:spacing w:line="360" w:lineRule="auto"/>
        <w:ind w:left="720"/>
        <w:jc w:val="both"/>
        <w:rPr>
          <w:rFonts w:eastAsia="Times New Roman" w:cs="Times New Roman"/>
          <w:b w:val="0"/>
          <w:szCs w:val="24"/>
          <w:lang w:eastAsia="en-PH"/>
        </w:rPr>
      </w:pPr>
      <w:r>
        <w:rPr>
          <w:rFonts w:eastAsia="Times New Roman" w:cs="Times New Roman"/>
          <w:bCs/>
          <w:szCs w:val="24"/>
          <w:lang w:eastAsia="en-PH"/>
        </w:rPr>
        <w:t>Martin, M. (2022).</w:t>
      </w:r>
      <w:r>
        <w:rPr>
          <w:rFonts w:eastAsia="Times New Roman" w:cs="Times New Roman"/>
          <w:b w:val="0"/>
          <w:szCs w:val="24"/>
          <w:lang w:eastAsia="en-PH"/>
        </w:rPr>
        <w:t xml:space="preserve"> Spiral model: When to use? advantages and </w:t>
      </w:r>
    </w:p>
    <w:p w14:paraId="06733812" w14:textId="77777777" w:rsidR="00EE3DF5" w:rsidRDefault="00EE3DF5" w:rsidP="00EE3DF5">
      <w:pPr>
        <w:spacing w:line="360" w:lineRule="auto"/>
        <w:ind w:left="1440"/>
        <w:jc w:val="both"/>
        <w:rPr>
          <w:rFonts w:eastAsia="Times New Roman" w:cs="Times New Roman"/>
          <w:b w:val="0"/>
          <w:szCs w:val="24"/>
          <w:lang w:eastAsia="en-PH"/>
        </w:rPr>
      </w:pPr>
      <w:r>
        <w:rPr>
          <w:rFonts w:eastAsia="Times New Roman" w:cs="Times New Roman"/>
          <w:b w:val="0"/>
          <w:szCs w:val="24"/>
          <w:lang w:eastAsia="en-PH"/>
        </w:rPr>
        <w:t>disadvantages.</w:t>
      </w:r>
      <w:r>
        <w:rPr>
          <w:rFonts w:eastAsia="Times New Roman" w:cs="Times New Roman"/>
          <w:b w:val="0"/>
          <w:i/>
          <w:iCs/>
          <w:szCs w:val="24"/>
          <w:lang w:eastAsia="en-PH"/>
        </w:rPr>
        <w:t xml:space="preserve"> </w:t>
      </w:r>
      <w:r>
        <w:rPr>
          <w:rFonts w:eastAsia="Times New Roman" w:cs="Times New Roman"/>
          <w:b w:val="0"/>
          <w:szCs w:val="24"/>
          <w:lang w:eastAsia="en-PH"/>
        </w:rPr>
        <w:t xml:space="preserve">Guru99. Retrieved May 21, 2022, from </w:t>
      </w:r>
      <w:hyperlink r:id="rId180" w:history="1">
        <w:r>
          <w:rPr>
            <w:rStyle w:val="Hyperlink"/>
            <w:rFonts w:eastAsia="Times New Roman" w:cs="Times New Roman"/>
            <w:b w:val="0"/>
            <w:szCs w:val="24"/>
            <w:lang w:eastAsia="en-PH"/>
          </w:rPr>
          <w:t>https://www.guru99.com/what-is-spiral-model-when-to-use-advantages-disadvantages.html?fbclid=IwAR1HONlunbCJsSed1n3aBM86yG3uPUQG0DYXtn___BzvrE2N6PRTadIuKcg</w:t>
        </w:r>
      </w:hyperlink>
    </w:p>
    <w:p w14:paraId="0D3AAB70" w14:textId="77777777" w:rsidR="00EE3DF5" w:rsidRDefault="00EE3DF5" w:rsidP="00EE3DF5">
      <w:pPr>
        <w:spacing w:line="360" w:lineRule="auto"/>
        <w:ind w:left="1440"/>
        <w:jc w:val="both"/>
        <w:rPr>
          <w:rFonts w:eastAsia="Times New Roman" w:cs="Times New Roman"/>
          <w:b w:val="0"/>
          <w:szCs w:val="24"/>
          <w:lang w:eastAsia="en-PH"/>
        </w:rPr>
      </w:pPr>
    </w:p>
    <w:p w14:paraId="1C021D22" w14:textId="633FDD44" w:rsidR="00EE3DF5" w:rsidRDefault="00EE3DF5" w:rsidP="00EE3DF5">
      <w:pPr>
        <w:spacing w:line="360" w:lineRule="auto"/>
        <w:jc w:val="both"/>
      </w:pPr>
      <w:r>
        <w:t>Related Studies</w:t>
      </w:r>
    </w:p>
    <w:p w14:paraId="18245F65" w14:textId="77777777" w:rsidR="00EE3DF5" w:rsidRDefault="00EE3DF5" w:rsidP="007A5114">
      <w:pPr>
        <w:spacing w:line="360" w:lineRule="auto"/>
        <w:ind w:left="720"/>
        <w:jc w:val="both"/>
        <w:rPr>
          <w:b w:val="0"/>
          <w:bCs/>
        </w:rPr>
      </w:pPr>
      <w:proofErr w:type="spellStart"/>
      <w:r>
        <w:t>Labuanan</w:t>
      </w:r>
      <w:proofErr w:type="spellEnd"/>
      <w:r>
        <w:t xml:space="preserve">, F., </w:t>
      </w:r>
      <w:proofErr w:type="spellStart"/>
      <w:r>
        <w:t>Tapaoan</w:t>
      </w:r>
      <w:proofErr w:type="spellEnd"/>
      <w:r>
        <w:t xml:space="preserve">, S. J., &amp; </w:t>
      </w:r>
      <w:proofErr w:type="spellStart"/>
      <w:r>
        <w:t>Camungao</w:t>
      </w:r>
      <w:proofErr w:type="spellEnd"/>
      <w:r>
        <w:t xml:space="preserve">, R. (2021). </w:t>
      </w:r>
      <w:r>
        <w:rPr>
          <w:b w:val="0"/>
          <w:bCs/>
        </w:rPr>
        <w:t xml:space="preserve">Class Scheduling </w:t>
      </w:r>
    </w:p>
    <w:p w14:paraId="466C6874" w14:textId="77777777" w:rsidR="00EE3DF5" w:rsidRDefault="00EE3DF5" w:rsidP="007A5114">
      <w:pPr>
        <w:shd w:val="clear" w:color="auto" w:fill="FFFFFF"/>
        <w:spacing w:line="360" w:lineRule="auto"/>
        <w:ind w:left="1440"/>
        <w:jc w:val="both"/>
        <w:rPr>
          <w:b w:val="0"/>
          <w:bCs/>
        </w:rPr>
      </w:pPr>
      <w:r>
        <w:rPr>
          <w:b w:val="0"/>
          <w:bCs/>
        </w:rPr>
        <w:t xml:space="preserve">System. </w:t>
      </w:r>
      <w:r>
        <w:rPr>
          <w:b w:val="0"/>
          <w:bCs/>
          <w:i/>
          <w:iCs/>
        </w:rPr>
        <w:t>ResearchGate.</w:t>
      </w:r>
      <w:r>
        <w:rPr>
          <w:b w:val="0"/>
          <w:bCs/>
        </w:rPr>
        <w:t xml:space="preserve"> Retrieved June 9, 2022, from </w:t>
      </w:r>
      <w:hyperlink r:id="rId181" w:history="1">
        <w:r>
          <w:rPr>
            <w:rStyle w:val="Hyperlink"/>
            <w:b w:val="0"/>
            <w:bCs/>
          </w:rPr>
          <w:t>https://doi.org/10.35940/ijrte.B1026.078219</w:t>
        </w:r>
      </w:hyperlink>
    </w:p>
    <w:p w14:paraId="47EFFDE9" w14:textId="77777777" w:rsidR="00EE3DF5" w:rsidRDefault="00EE3DF5" w:rsidP="007A5114">
      <w:pPr>
        <w:spacing w:line="360" w:lineRule="auto"/>
        <w:jc w:val="both"/>
        <w:rPr>
          <w:b w:val="0"/>
          <w:bCs/>
        </w:rPr>
      </w:pPr>
    </w:p>
    <w:p w14:paraId="5CECB054" w14:textId="77777777" w:rsidR="00EE3DF5" w:rsidRDefault="00EE3DF5" w:rsidP="00EE3DF5">
      <w:pPr>
        <w:spacing w:line="360" w:lineRule="auto"/>
        <w:ind w:left="720"/>
        <w:jc w:val="both"/>
        <w:rPr>
          <w:b w:val="0"/>
          <w:bCs/>
        </w:rPr>
      </w:pPr>
      <w:proofErr w:type="spellStart"/>
      <w:r>
        <w:t>Arpankumar</w:t>
      </w:r>
      <w:proofErr w:type="spellEnd"/>
      <w:r>
        <w:t xml:space="preserve">, P., Ansel, J., Shubham, S., &amp; Rohini, N. (2019). </w:t>
      </w:r>
      <w:r>
        <w:rPr>
          <w:b w:val="0"/>
          <w:bCs/>
        </w:rPr>
        <w:t xml:space="preserve">Smart Student </w:t>
      </w:r>
    </w:p>
    <w:p w14:paraId="40BDACD3" w14:textId="241853C5" w:rsidR="00EE3DF5" w:rsidRDefault="00EE3DF5" w:rsidP="00CA1873">
      <w:pPr>
        <w:spacing w:line="360" w:lineRule="auto"/>
        <w:ind w:left="1440"/>
        <w:jc w:val="both"/>
        <w:rPr>
          <w:rStyle w:val="Hyperlink"/>
          <w:b w:val="0"/>
          <w:bCs/>
        </w:rPr>
      </w:pPr>
      <w:r>
        <w:rPr>
          <w:b w:val="0"/>
          <w:bCs/>
        </w:rPr>
        <w:t xml:space="preserve">Attendance System Using QR Code. </w:t>
      </w:r>
      <w:r>
        <w:rPr>
          <w:b w:val="0"/>
          <w:bCs/>
          <w:i/>
          <w:iCs/>
        </w:rPr>
        <w:t xml:space="preserve">SSRN. </w:t>
      </w:r>
      <w:r>
        <w:rPr>
          <w:b w:val="0"/>
          <w:bCs/>
        </w:rPr>
        <w:t xml:space="preserve">Retrieved June 9, 2022, from </w:t>
      </w:r>
      <w:hyperlink r:id="rId182" w:history="1">
        <w:r>
          <w:rPr>
            <w:rStyle w:val="Hyperlink"/>
            <w:b w:val="0"/>
            <w:bCs/>
          </w:rPr>
          <w:t>https://dx.doi.org/10.2139/ssrn.3370769</w:t>
        </w:r>
      </w:hyperlink>
    </w:p>
    <w:p w14:paraId="54526CC7" w14:textId="77777777" w:rsidR="006E5EED" w:rsidRDefault="006E5EED" w:rsidP="00CA1873">
      <w:pPr>
        <w:spacing w:line="360" w:lineRule="auto"/>
        <w:ind w:left="1440"/>
        <w:jc w:val="both"/>
        <w:rPr>
          <w:b w:val="0"/>
          <w:bCs/>
        </w:rPr>
      </w:pPr>
    </w:p>
    <w:p w14:paraId="479BF923" w14:textId="77777777" w:rsidR="00EE3DF5" w:rsidRDefault="00EE3DF5" w:rsidP="00EE3DF5">
      <w:pPr>
        <w:spacing w:line="360" w:lineRule="auto"/>
        <w:ind w:left="720"/>
        <w:jc w:val="both"/>
        <w:rPr>
          <w:b w:val="0"/>
          <w:bCs/>
        </w:rPr>
      </w:pPr>
      <w:proofErr w:type="spellStart"/>
      <w:r>
        <w:t>Maharjan</w:t>
      </w:r>
      <w:proofErr w:type="spellEnd"/>
      <w:r>
        <w:t xml:space="preserve">, A. (2016). </w:t>
      </w:r>
      <w:r>
        <w:rPr>
          <w:b w:val="0"/>
          <w:bCs/>
        </w:rPr>
        <w:t xml:space="preserve">Final Year Project </w:t>
      </w:r>
      <w:proofErr w:type="gramStart"/>
      <w:r>
        <w:rPr>
          <w:b w:val="0"/>
          <w:bCs/>
        </w:rPr>
        <w:t>On</w:t>
      </w:r>
      <w:proofErr w:type="gramEnd"/>
      <w:r>
        <w:rPr>
          <w:b w:val="0"/>
          <w:bCs/>
        </w:rPr>
        <w:t xml:space="preserve"> Inventory Management System </w:t>
      </w:r>
    </w:p>
    <w:p w14:paraId="3EF2D526" w14:textId="756165EC" w:rsidR="007843D7" w:rsidRPr="006E5EED" w:rsidRDefault="00EE3DF5" w:rsidP="006E5EED">
      <w:pPr>
        <w:spacing w:line="360" w:lineRule="auto"/>
        <w:ind w:left="1440"/>
        <w:jc w:val="both"/>
        <w:rPr>
          <w:b w:val="0"/>
          <w:bCs/>
        </w:rPr>
      </w:pPr>
      <w:r>
        <w:rPr>
          <w:b w:val="0"/>
          <w:bCs/>
        </w:rPr>
        <w:t xml:space="preserve">Submitted By. Academia.  Retrieved May 21, 2022, from </w:t>
      </w:r>
      <w:hyperlink r:id="rId183" w:history="1">
        <w:r>
          <w:rPr>
            <w:rStyle w:val="Hyperlink"/>
            <w:b w:val="0"/>
            <w:bCs/>
          </w:rPr>
          <w:t>https://www.academia.edu/26003928/Final_Year_Project_On_Inventory_Management_System_Submitted_By</w:t>
        </w:r>
      </w:hyperlink>
    </w:p>
    <w:p w14:paraId="64AA26F2" w14:textId="365B6C3A" w:rsidR="00EE3DF5" w:rsidRDefault="00EE3DF5" w:rsidP="003B7EB8">
      <w:pPr>
        <w:rPr>
          <w:b w:val="0"/>
          <w:bCs/>
          <w:sz w:val="18"/>
          <w:szCs w:val="24"/>
        </w:rPr>
      </w:pPr>
      <w:r>
        <w:rPr>
          <w:b w:val="0"/>
          <w:bCs/>
          <w:sz w:val="18"/>
          <w:szCs w:val="24"/>
        </w:rPr>
        <w:lastRenderedPageBreak/>
        <w:t>Curriculum Vitae of</w:t>
      </w:r>
    </w:p>
    <w:p w14:paraId="6EA4F557" w14:textId="77777777" w:rsidR="00EE3DF5" w:rsidRDefault="00EE3DF5" w:rsidP="003B7EB8">
      <w:pPr>
        <w:spacing w:line="276" w:lineRule="auto"/>
        <w:rPr>
          <w:rFonts w:cs="Times New Roman"/>
          <w:b w:val="0"/>
          <w:sz w:val="32"/>
        </w:rPr>
      </w:pPr>
      <w:r>
        <w:rPr>
          <w:rFonts w:cs="Times New Roman"/>
          <w:b w:val="0"/>
          <w:sz w:val="32"/>
        </w:rPr>
        <w:t>ROYD P. CATALUNES</w:t>
      </w:r>
    </w:p>
    <w:p w14:paraId="49650C3B"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Lamba Banga, South Cotabato</w:t>
      </w:r>
    </w:p>
    <w:p w14:paraId="4493169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catalunes.181138@koronadal.sti.edu.ph</w:t>
      </w:r>
    </w:p>
    <w:p w14:paraId="59D5781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09082294656</w:t>
      </w:r>
    </w:p>
    <w:p w14:paraId="6D6BF146" w14:textId="77777777" w:rsidR="00EE3DF5" w:rsidRDefault="00EE3DF5" w:rsidP="003B7EB8">
      <w:pPr>
        <w:widowControl w:val="0"/>
        <w:overflowPunct w:val="0"/>
        <w:autoSpaceDE w:val="0"/>
        <w:autoSpaceDN w:val="0"/>
        <w:adjustRightInd w:val="0"/>
        <w:rPr>
          <w:sz w:val="22"/>
        </w:rPr>
      </w:pPr>
    </w:p>
    <w:p w14:paraId="6114071C" w14:textId="77777777" w:rsidR="00EE3DF5" w:rsidRDefault="00EE3DF5" w:rsidP="003B7EB8">
      <w:pPr>
        <w:widowControl w:val="0"/>
        <w:overflowPunct w:val="0"/>
        <w:autoSpaceDE w:val="0"/>
        <w:autoSpaceDN w:val="0"/>
        <w:adjustRightInd w:val="0"/>
        <w:rPr>
          <w:sz w:val="22"/>
        </w:rPr>
      </w:pPr>
    </w:p>
    <w:p w14:paraId="5861A09A" w14:textId="77777777" w:rsidR="00EE3DF5" w:rsidRDefault="00EE3DF5" w:rsidP="003B7EB8">
      <w:pPr>
        <w:widowControl w:val="0"/>
        <w:overflowPunct w:val="0"/>
        <w:autoSpaceDE w:val="0"/>
        <w:autoSpaceDN w:val="0"/>
        <w:adjustRightInd w:val="0"/>
        <w:rPr>
          <w:b w:val="0"/>
          <w:sz w:val="22"/>
        </w:rPr>
      </w:pPr>
      <w:r>
        <w:rPr>
          <w:b w:val="0"/>
          <w:sz w:val="22"/>
        </w:rPr>
        <w:t>EDUCATIONAL BACKGROUND</w:t>
      </w:r>
    </w:p>
    <w:tbl>
      <w:tblPr>
        <w:tblW w:w="0" w:type="auto"/>
        <w:tblLook w:val="04A0" w:firstRow="1" w:lastRow="0" w:firstColumn="1" w:lastColumn="0" w:noHBand="0" w:noVBand="1"/>
      </w:tblPr>
      <w:tblGrid>
        <w:gridCol w:w="2394"/>
        <w:gridCol w:w="1972"/>
        <w:gridCol w:w="3943"/>
      </w:tblGrid>
      <w:tr w:rsidR="00EE3DF5" w14:paraId="060E7C62" w14:textId="77777777" w:rsidTr="00F2176F">
        <w:tc>
          <w:tcPr>
            <w:tcW w:w="2394" w:type="dxa"/>
            <w:shd w:val="clear" w:color="auto" w:fill="auto"/>
          </w:tcPr>
          <w:p w14:paraId="345B0F36" w14:textId="77777777" w:rsidR="00EE3DF5" w:rsidRDefault="00EE3DF5" w:rsidP="003B7EB8">
            <w:pPr>
              <w:widowControl w:val="0"/>
              <w:overflowPunct w:val="0"/>
              <w:autoSpaceDE w:val="0"/>
              <w:autoSpaceDN w:val="0"/>
              <w:adjustRightInd w:val="0"/>
              <w:rPr>
                <w:b w:val="0"/>
                <w:sz w:val="22"/>
              </w:rPr>
            </w:pPr>
            <w:r>
              <w:rPr>
                <w:b w:val="0"/>
                <w:sz w:val="22"/>
              </w:rPr>
              <w:t>Level</w:t>
            </w:r>
          </w:p>
        </w:tc>
        <w:tc>
          <w:tcPr>
            <w:tcW w:w="1972" w:type="dxa"/>
            <w:shd w:val="clear" w:color="auto" w:fill="auto"/>
          </w:tcPr>
          <w:p w14:paraId="2463473C"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943" w:type="dxa"/>
            <w:shd w:val="clear" w:color="auto" w:fill="auto"/>
          </w:tcPr>
          <w:p w14:paraId="0FB0A09E" w14:textId="77777777" w:rsidR="00EE3DF5" w:rsidRDefault="00EE3DF5" w:rsidP="003B7EB8">
            <w:pPr>
              <w:widowControl w:val="0"/>
              <w:overflowPunct w:val="0"/>
              <w:autoSpaceDE w:val="0"/>
              <w:autoSpaceDN w:val="0"/>
              <w:adjustRightInd w:val="0"/>
              <w:rPr>
                <w:b w:val="0"/>
                <w:sz w:val="22"/>
              </w:rPr>
            </w:pPr>
            <w:r>
              <w:rPr>
                <w:b w:val="0"/>
                <w:sz w:val="22"/>
              </w:rPr>
              <w:t>Name of school/ Institution</w:t>
            </w:r>
          </w:p>
        </w:tc>
      </w:tr>
      <w:tr w:rsidR="00EE3DF5" w14:paraId="66560B60" w14:textId="77777777" w:rsidTr="00F2176F">
        <w:tc>
          <w:tcPr>
            <w:tcW w:w="2394" w:type="dxa"/>
            <w:shd w:val="clear" w:color="auto" w:fill="auto"/>
          </w:tcPr>
          <w:p w14:paraId="74C66ACE" w14:textId="77777777" w:rsidR="00EE3DF5" w:rsidRDefault="00EE3DF5" w:rsidP="003B7EB8">
            <w:pPr>
              <w:widowControl w:val="0"/>
              <w:overflowPunct w:val="0"/>
              <w:autoSpaceDE w:val="0"/>
              <w:autoSpaceDN w:val="0"/>
              <w:adjustRightInd w:val="0"/>
              <w:rPr>
                <w:b w:val="0"/>
                <w:sz w:val="22"/>
              </w:rPr>
            </w:pPr>
            <w:r>
              <w:rPr>
                <w:b w:val="0"/>
                <w:sz w:val="22"/>
              </w:rPr>
              <w:t>Tertiary</w:t>
            </w:r>
          </w:p>
        </w:tc>
        <w:tc>
          <w:tcPr>
            <w:tcW w:w="1972" w:type="dxa"/>
            <w:shd w:val="clear" w:color="auto" w:fill="auto"/>
          </w:tcPr>
          <w:p w14:paraId="7AFC4B4E" w14:textId="77777777" w:rsidR="00EE3DF5" w:rsidRDefault="00EE3DF5" w:rsidP="003B7EB8">
            <w:pPr>
              <w:widowControl w:val="0"/>
              <w:overflowPunct w:val="0"/>
              <w:autoSpaceDE w:val="0"/>
              <w:autoSpaceDN w:val="0"/>
              <w:adjustRightInd w:val="0"/>
              <w:rPr>
                <w:b w:val="0"/>
                <w:sz w:val="22"/>
              </w:rPr>
            </w:pPr>
            <w:r>
              <w:rPr>
                <w:rFonts w:cs="Times New Roman"/>
                <w:b w:val="0"/>
                <w:szCs w:val="24"/>
              </w:rPr>
              <w:t>2019 - Present</w:t>
            </w:r>
          </w:p>
        </w:tc>
        <w:tc>
          <w:tcPr>
            <w:tcW w:w="3943" w:type="dxa"/>
            <w:shd w:val="clear" w:color="auto" w:fill="auto"/>
          </w:tcPr>
          <w:p w14:paraId="3BE1F3E2" w14:textId="77777777" w:rsidR="00EE3DF5" w:rsidRDefault="00EE3DF5" w:rsidP="003B7EB8">
            <w:pPr>
              <w:widowControl w:val="0"/>
              <w:overflowPunct w:val="0"/>
              <w:autoSpaceDE w:val="0"/>
              <w:autoSpaceDN w:val="0"/>
              <w:adjustRightInd w:val="0"/>
              <w:rPr>
                <w:b w:val="0"/>
                <w:sz w:val="22"/>
              </w:rPr>
            </w:pPr>
            <w:r>
              <w:rPr>
                <w:rFonts w:cs="Times New Roman"/>
                <w:b w:val="0"/>
                <w:szCs w:val="24"/>
              </w:rPr>
              <w:t>STI College Koronadal</w:t>
            </w:r>
          </w:p>
        </w:tc>
      </w:tr>
      <w:tr w:rsidR="00EE3DF5" w14:paraId="01080FB6" w14:textId="77777777" w:rsidTr="00F2176F">
        <w:tc>
          <w:tcPr>
            <w:tcW w:w="2394" w:type="dxa"/>
            <w:shd w:val="clear" w:color="auto" w:fill="auto"/>
          </w:tcPr>
          <w:p w14:paraId="0DFF5FC2" w14:textId="77777777" w:rsidR="00EE3DF5" w:rsidRDefault="00EE3DF5" w:rsidP="003B7EB8">
            <w:pPr>
              <w:widowControl w:val="0"/>
              <w:overflowPunct w:val="0"/>
              <w:autoSpaceDE w:val="0"/>
              <w:autoSpaceDN w:val="0"/>
              <w:adjustRightInd w:val="0"/>
              <w:rPr>
                <w:b w:val="0"/>
                <w:sz w:val="22"/>
              </w:rPr>
            </w:pPr>
            <w:r>
              <w:rPr>
                <w:b w:val="0"/>
                <w:sz w:val="22"/>
              </w:rPr>
              <w:t>Vocational/Technical</w:t>
            </w:r>
          </w:p>
        </w:tc>
        <w:tc>
          <w:tcPr>
            <w:tcW w:w="1972" w:type="dxa"/>
            <w:shd w:val="clear" w:color="auto" w:fill="auto"/>
          </w:tcPr>
          <w:p w14:paraId="19094EF3" w14:textId="77777777" w:rsidR="00EE3DF5" w:rsidRDefault="00EE3DF5" w:rsidP="003B7EB8">
            <w:pPr>
              <w:widowControl w:val="0"/>
              <w:overflowPunct w:val="0"/>
              <w:autoSpaceDE w:val="0"/>
              <w:autoSpaceDN w:val="0"/>
              <w:adjustRightInd w:val="0"/>
              <w:rPr>
                <w:b w:val="0"/>
                <w:sz w:val="22"/>
              </w:rPr>
            </w:pPr>
            <w:r>
              <w:rPr>
                <w:rFonts w:cs="Times New Roman"/>
                <w:b w:val="0"/>
                <w:szCs w:val="24"/>
              </w:rPr>
              <w:t>2017 - 2019</w:t>
            </w:r>
          </w:p>
        </w:tc>
        <w:tc>
          <w:tcPr>
            <w:tcW w:w="3943" w:type="dxa"/>
            <w:shd w:val="clear" w:color="auto" w:fill="auto"/>
          </w:tcPr>
          <w:p w14:paraId="15267FF8"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77FAB08A" w14:textId="77777777" w:rsidTr="00F2176F">
        <w:tc>
          <w:tcPr>
            <w:tcW w:w="2394" w:type="dxa"/>
            <w:shd w:val="clear" w:color="auto" w:fill="auto"/>
          </w:tcPr>
          <w:p w14:paraId="2D4F5897" w14:textId="77777777" w:rsidR="00EE3DF5" w:rsidRDefault="00EE3DF5" w:rsidP="003B7EB8">
            <w:pPr>
              <w:widowControl w:val="0"/>
              <w:overflowPunct w:val="0"/>
              <w:autoSpaceDE w:val="0"/>
              <w:autoSpaceDN w:val="0"/>
              <w:adjustRightInd w:val="0"/>
              <w:rPr>
                <w:b w:val="0"/>
                <w:sz w:val="22"/>
              </w:rPr>
            </w:pPr>
            <w:r>
              <w:rPr>
                <w:b w:val="0"/>
                <w:sz w:val="22"/>
              </w:rPr>
              <w:t>High School</w:t>
            </w:r>
          </w:p>
        </w:tc>
        <w:tc>
          <w:tcPr>
            <w:tcW w:w="1972" w:type="dxa"/>
            <w:shd w:val="clear" w:color="auto" w:fill="auto"/>
          </w:tcPr>
          <w:p w14:paraId="5806576C" w14:textId="77777777" w:rsidR="00EE3DF5" w:rsidRDefault="00EE3DF5" w:rsidP="003B7EB8">
            <w:pPr>
              <w:widowControl w:val="0"/>
              <w:overflowPunct w:val="0"/>
              <w:autoSpaceDE w:val="0"/>
              <w:autoSpaceDN w:val="0"/>
              <w:adjustRightInd w:val="0"/>
              <w:rPr>
                <w:b w:val="0"/>
                <w:sz w:val="22"/>
              </w:rPr>
            </w:pPr>
            <w:r>
              <w:rPr>
                <w:rFonts w:cs="Times New Roman"/>
                <w:b w:val="0"/>
                <w:szCs w:val="24"/>
              </w:rPr>
              <w:t>2013 - 2017</w:t>
            </w:r>
          </w:p>
        </w:tc>
        <w:tc>
          <w:tcPr>
            <w:tcW w:w="3943" w:type="dxa"/>
            <w:shd w:val="clear" w:color="auto" w:fill="auto"/>
          </w:tcPr>
          <w:p w14:paraId="0654A2EA"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42E4BFC0" w14:textId="77777777" w:rsidTr="00F2176F">
        <w:tc>
          <w:tcPr>
            <w:tcW w:w="2394" w:type="dxa"/>
            <w:shd w:val="clear" w:color="auto" w:fill="auto"/>
          </w:tcPr>
          <w:p w14:paraId="67538D8D" w14:textId="77777777" w:rsidR="00EE3DF5" w:rsidRDefault="00EE3DF5" w:rsidP="003B7EB8">
            <w:pPr>
              <w:widowControl w:val="0"/>
              <w:overflowPunct w:val="0"/>
              <w:autoSpaceDE w:val="0"/>
              <w:autoSpaceDN w:val="0"/>
              <w:adjustRightInd w:val="0"/>
              <w:rPr>
                <w:b w:val="0"/>
                <w:sz w:val="22"/>
              </w:rPr>
            </w:pPr>
            <w:r>
              <w:rPr>
                <w:b w:val="0"/>
                <w:sz w:val="22"/>
              </w:rPr>
              <w:t>Elementary</w:t>
            </w:r>
          </w:p>
        </w:tc>
        <w:tc>
          <w:tcPr>
            <w:tcW w:w="1972" w:type="dxa"/>
            <w:shd w:val="clear" w:color="auto" w:fill="auto"/>
          </w:tcPr>
          <w:p w14:paraId="0B6A37F6" w14:textId="77777777" w:rsidR="00EE3DF5" w:rsidRDefault="00EE3DF5" w:rsidP="003B7EB8">
            <w:pPr>
              <w:widowControl w:val="0"/>
              <w:overflowPunct w:val="0"/>
              <w:autoSpaceDE w:val="0"/>
              <w:autoSpaceDN w:val="0"/>
              <w:adjustRightInd w:val="0"/>
              <w:rPr>
                <w:b w:val="0"/>
                <w:sz w:val="22"/>
              </w:rPr>
            </w:pPr>
            <w:r>
              <w:rPr>
                <w:rFonts w:cs="Times New Roman"/>
                <w:b w:val="0"/>
                <w:szCs w:val="24"/>
              </w:rPr>
              <w:t>2007 - 2013</w:t>
            </w:r>
          </w:p>
        </w:tc>
        <w:tc>
          <w:tcPr>
            <w:tcW w:w="3943" w:type="dxa"/>
            <w:shd w:val="clear" w:color="auto" w:fill="auto"/>
          </w:tcPr>
          <w:p w14:paraId="04F194C3" w14:textId="77777777" w:rsidR="00EE3DF5" w:rsidRDefault="00EE3DF5" w:rsidP="003B7EB8">
            <w:pPr>
              <w:widowControl w:val="0"/>
              <w:overflowPunct w:val="0"/>
              <w:autoSpaceDE w:val="0"/>
              <w:autoSpaceDN w:val="0"/>
              <w:adjustRightInd w:val="0"/>
              <w:rPr>
                <w:b w:val="0"/>
                <w:sz w:val="22"/>
              </w:rPr>
            </w:pPr>
            <w:r>
              <w:rPr>
                <w:rFonts w:cs="Times New Roman"/>
                <w:b w:val="0"/>
                <w:szCs w:val="24"/>
              </w:rPr>
              <w:t>Lamba Central Elementary School</w:t>
            </w:r>
          </w:p>
        </w:tc>
      </w:tr>
    </w:tbl>
    <w:p w14:paraId="5C9D0A74" w14:textId="77777777" w:rsidR="00EE3DF5" w:rsidRDefault="00EE3DF5" w:rsidP="003B7EB8">
      <w:pPr>
        <w:widowControl w:val="0"/>
        <w:overflowPunct w:val="0"/>
        <w:autoSpaceDE w:val="0"/>
        <w:autoSpaceDN w:val="0"/>
        <w:adjustRightInd w:val="0"/>
        <w:ind w:right="20"/>
        <w:rPr>
          <w:b w:val="0"/>
          <w:sz w:val="22"/>
        </w:rPr>
      </w:pPr>
    </w:p>
    <w:p w14:paraId="0FA6FEF4" w14:textId="77777777" w:rsidR="00EE3DF5" w:rsidRDefault="00EE3DF5" w:rsidP="003B7EB8">
      <w:pPr>
        <w:widowControl w:val="0"/>
        <w:overflowPunct w:val="0"/>
        <w:autoSpaceDE w:val="0"/>
        <w:autoSpaceDN w:val="0"/>
        <w:adjustRightInd w:val="0"/>
        <w:ind w:right="20"/>
        <w:rPr>
          <w:b w:val="0"/>
          <w:sz w:val="22"/>
        </w:rPr>
      </w:pPr>
    </w:p>
    <w:p w14:paraId="148F7EF4" w14:textId="77777777" w:rsidR="00EE3DF5" w:rsidRDefault="00EE3DF5" w:rsidP="003B7EB8">
      <w:pPr>
        <w:widowControl w:val="0"/>
        <w:overflowPunct w:val="0"/>
        <w:autoSpaceDE w:val="0"/>
        <w:autoSpaceDN w:val="0"/>
        <w:adjustRightInd w:val="0"/>
        <w:ind w:right="20"/>
        <w:rPr>
          <w:b w:val="0"/>
          <w:sz w:val="22"/>
        </w:rPr>
      </w:pPr>
      <w:r>
        <w:rPr>
          <w:b w:val="0"/>
          <w:sz w:val="22"/>
        </w:rPr>
        <w:t>PROFESSIONAL OR VOLUNTEER EXPERIENCE</w:t>
      </w:r>
    </w:p>
    <w:tbl>
      <w:tblPr>
        <w:tblW w:w="0" w:type="auto"/>
        <w:tblLook w:val="04A0" w:firstRow="1" w:lastRow="0" w:firstColumn="1" w:lastColumn="0" w:noHBand="0" w:noVBand="1"/>
      </w:tblPr>
      <w:tblGrid>
        <w:gridCol w:w="1823"/>
        <w:gridCol w:w="3223"/>
        <w:gridCol w:w="3450"/>
      </w:tblGrid>
      <w:tr w:rsidR="00EE3DF5" w14:paraId="2A8BE9B8" w14:textId="77777777" w:rsidTr="00F2176F">
        <w:trPr>
          <w:trHeight w:val="507"/>
        </w:trPr>
        <w:tc>
          <w:tcPr>
            <w:tcW w:w="1823" w:type="dxa"/>
            <w:shd w:val="clear" w:color="auto" w:fill="auto"/>
            <w:vAlign w:val="center"/>
          </w:tcPr>
          <w:p w14:paraId="600625D7"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223" w:type="dxa"/>
            <w:shd w:val="clear" w:color="auto" w:fill="auto"/>
            <w:vAlign w:val="center"/>
          </w:tcPr>
          <w:p w14:paraId="66E682B8" w14:textId="6C53CC9A" w:rsidR="00EE3DF5" w:rsidRDefault="00EE3DF5" w:rsidP="003B7EB8">
            <w:pPr>
              <w:widowControl w:val="0"/>
              <w:overflowPunct w:val="0"/>
              <w:autoSpaceDE w:val="0"/>
              <w:autoSpaceDN w:val="0"/>
              <w:adjustRightInd w:val="0"/>
              <w:rPr>
                <w:b w:val="0"/>
                <w:sz w:val="22"/>
              </w:rPr>
            </w:pPr>
            <w:r>
              <w:rPr>
                <w:b w:val="0"/>
                <w:sz w:val="22"/>
              </w:rPr>
              <w:t>Nature of Experience/</w:t>
            </w:r>
          </w:p>
          <w:p w14:paraId="3431AFFA" w14:textId="77777777" w:rsidR="00EE3DF5" w:rsidRDefault="00EE3DF5" w:rsidP="003B7EB8">
            <w:pPr>
              <w:widowControl w:val="0"/>
              <w:overflowPunct w:val="0"/>
              <w:autoSpaceDE w:val="0"/>
              <w:autoSpaceDN w:val="0"/>
              <w:adjustRightInd w:val="0"/>
              <w:rPr>
                <w:b w:val="0"/>
                <w:sz w:val="22"/>
              </w:rPr>
            </w:pPr>
            <w:r>
              <w:rPr>
                <w:b w:val="0"/>
                <w:sz w:val="22"/>
              </w:rPr>
              <w:t>Job Title</w:t>
            </w:r>
          </w:p>
        </w:tc>
        <w:tc>
          <w:tcPr>
            <w:tcW w:w="3450" w:type="dxa"/>
            <w:shd w:val="clear" w:color="auto" w:fill="auto"/>
            <w:vAlign w:val="center"/>
          </w:tcPr>
          <w:p w14:paraId="7138C935" w14:textId="77777777" w:rsidR="00EE3DF5" w:rsidRDefault="00EE3DF5" w:rsidP="003B7EB8">
            <w:pPr>
              <w:widowControl w:val="0"/>
              <w:overflowPunct w:val="0"/>
              <w:autoSpaceDE w:val="0"/>
              <w:autoSpaceDN w:val="0"/>
              <w:adjustRightInd w:val="0"/>
              <w:rPr>
                <w:b w:val="0"/>
                <w:sz w:val="22"/>
              </w:rPr>
            </w:pPr>
            <w:r>
              <w:rPr>
                <w:b w:val="0"/>
                <w:sz w:val="22"/>
              </w:rPr>
              <w:t>Name and Address of Company or Organization</w:t>
            </w:r>
          </w:p>
        </w:tc>
      </w:tr>
      <w:tr w:rsidR="00EE3DF5" w14:paraId="4A5EE2B1" w14:textId="77777777" w:rsidTr="00F2176F">
        <w:trPr>
          <w:trHeight w:val="280"/>
        </w:trPr>
        <w:tc>
          <w:tcPr>
            <w:tcW w:w="1823" w:type="dxa"/>
            <w:shd w:val="clear" w:color="auto" w:fill="auto"/>
          </w:tcPr>
          <w:p w14:paraId="54920E3C"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223" w:type="dxa"/>
            <w:shd w:val="clear" w:color="auto" w:fill="auto"/>
          </w:tcPr>
          <w:p w14:paraId="0238FE33"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450" w:type="dxa"/>
            <w:shd w:val="clear" w:color="auto" w:fill="auto"/>
          </w:tcPr>
          <w:p w14:paraId="5F7C9B4E"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r>
      <w:tr w:rsidR="00EE3DF5" w14:paraId="3393BD8D" w14:textId="77777777" w:rsidTr="00F2176F">
        <w:trPr>
          <w:trHeight w:val="253"/>
        </w:trPr>
        <w:tc>
          <w:tcPr>
            <w:tcW w:w="1823" w:type="dxa"/>
            <w:shd w:val="clear" w:color="auto" w:fill="auto"/>
          </w:tcPr>
          <w:p w14:paraId="352B8B99" w14:textId="77777777" w:rsidR="00EE3DF5" w:rsidRDefault="00EE3DF5" w:rsidP="003B7EB8">
            <w:pPr>
              <w:widowControl w:val="0"/>
              <w:overflowPunct w:val="0"/>
              <w:autoSpaceDE w:val="0"/>
              <w:autoSpaceDN w:val="0"/>
              <w:adjustRightInd w:val="0"/>
              <w:rPr>
                <w:b w:val="0"/>
                <w:sz w:val="22"/>
              </w:rPr>
            </w:pPr>
          </w:p>
        </w:tc>
        <w:tc>
          <w:tcPr>
            <w:tcW w:w="3223" w:type="dxa"/>
            <w:shd w:val="clear" w:color="auto" w:fill="auto"/>
          </w:tcPr>
          <w:p w14:paraId="62974A9E" w14:textId="77777777" w:rsidR="00EE3DF5" w:rsidRDefault="00EE3DF5" w:rsidP="003B7EB8">
            <w:pPr>
              <w:widowControl w:val="0"/>
              <w:overflowPunct w:val="0"/>
              <w:autoSpaceDE w:val="0"/>
              <w:autoSpaceDN w:val="0"/>
              <w:adjustRightInd w:val="0"/>
              <w:rPr>
                <w:b w:val="0"/>
                <w:sz w:val="22"/>
              </w:rPr>
            </w:pPr>
          </w:p>
        </w:tc>
        <w:tc>
          <w:tcPr>
            <w:tcW w:w="3450" w:type="dxa"/>
            <w:shd w:val="clear" w:color="auto" w:fill="auto"/>
          </w:tcPr>
          <w:p w14:paraId="611667AA" w14:textId="77777777" w:rsidR="00EE3DF5" w:rsidRDefault="00EE3DF5" w:rsidP="003B7EB8">
            <w:pPr>
              <w:widowControl w:val="0"/>
              <w:overflowPunct w:val="0"/>
              <w:autoSpaceDE w:val="0"/>
              <w:autoSpaceDN w:val="0"/>
              <w:adjustRightInd w:val="0"/>
              <w:rPr>
                <w:b w:val="0"/>
                <w:sz w:val="22"/>
              </w:rPr>
            </w:pPr>
          </w:p>
        </w:tc>
      </w:tr>
    </w:tbl>
    <w:p w14:paraId="45DB8710" w14:textId="77777777" w:rsidR="00EE3DF5" w:rsidRDefault="00EE3DF5" w:rsidP="003B7EB8">
      <w:pPr>
        <w:widowControl w:val="0"/>
        <w:overflowPunct w:val="0"/>
        <w:autoSpaceDE w:val="0"/>
        <w:autoSpaceDN w:val="0"/>
        <w:adjustRightInd w:val="0"/>
        <w:ind w:right="20"/>
        <w:rPr>
          <w:sz w:val="22"/>
        </w:rPr>
      </w:pPr>
    </w:p>
    <w:p w14:paraId="11D95D89" w14:textId="77777777" w:rsidR="00EE3DF5" w:rsidRDefault="00EE3DF5" w:rsidP="003B7EB8">
      <w:pPr>
        <w:widowControl w:val="0"/>
        <w:overflowPunct w:val="0"/>
        <w:autoSpaceDE w:val="0"/>
        <w:autoSpaceDN w:val="0"/>
        <w:adjustRightInd w:val="0"/>
        <w:ind w:right="20"/>
        <w:rPr>
          <w:sz w:val="22"/>
        </w:rPr>
      </w:pPr>
    </w:p>
    <w:p w14:paraId="5AE619C0" w14:textId="77777777" w:rsidR="00EE3DF5" w:rsidRDefault="00EE3DF5" w:rsidP="003B7EB8">
      <w:pPr>
        <w:widowControl w:val="0"/>
        <w:overflowPunct w:val="0"/>
        <w:autoSpaceDE w:val="0"/>
        <w:autoSpaceDN w:val="0"/>
        <w:adjustRightInd w:val="0"/>
        <w:ind w:right="20"/>
        <w:rPr>
          <w:b w:val="0"/>
          <w:sz w:val="22"/>
        </w:rPr>
      </w:pPr>
      <w:r>
        <w:rPr>
          <w:b w:val="0"/>
          <w:sz w:val="22"/>
        </w:rPr>
        <w:t>AFFILIATIONS</w:t>
      </w:r>
    </w:p>
    <w:tbl>
      <w:tblPr>
        <w:tblW w:w="0" w:type="auto"/>
        <w:tblLook w:val="04A0" w:firstRow="1" w:lastRow="0" w:firstColumn="1" w:lastColumn="0" w:noHBand="0" w:noVBand="1"/>
      </w:tblPr>
      <w:tblGrid>
        <w:gridCol w:w="1788"/>
        <w:gridCol w:w="3163"/>
        <w:gridCol w:w="3358"/>
      </w:tblGrid>
      <w:tr w:rsidR="00EE3DF5" w14:paraId="5F849208" w14:textId="77777777" w:rsidTr="00F2176F">
        <w:tc>
          <w:tcPr>
            <w:tcW w:w="1788" w:type="dxa"/>
            <w:shd w:val="clear" w:color="auto" w:fill="auto"/>
            <w:vAlign w:val="center"/>
          </w:tcPr>
          <w:p w14:paraId="4876B171"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163" w:type="dxa"/>
            <w:shd w:val="clear" w:color="auto" w:fill="auto"/>
            <w:vAlign w:val="center"/>
          </w:tcPr>
          <w:p w14:paraId="0C821BF6" w14:textId="77777777" w:rsidR="00EE3DF5" w:rsidRDefault="00EE3DF5" w:rsidP="003B7EB8">
            <w:pPr>
              <w:widowControl w:val="0"/>
              <w:overflowPunct w:val="0"/>
              <w:autoSpaceDE w:val="0"/>
              <w:autoSpaceDN w:val="0"/>
              <w:adjustRightInd w:val="0"/>
              <w:rPr>
                <w:b w:val="0"/>
                <w:sz w:val="22"/>
              </w:rPr>
            </w:pPr>
            <w:r>
              <w:rPr>
                <w:b w:val="0"/>
                <w:sz w:val="22"/>
              </w:rPr>
              <w:t>Name of Organization</w:t>
            </w:r>
          </w:p>
        </w:tc>
        <w:tc>
          <w:tcPr>
            <w:tcW w:w="3358" w:type="dxa"/>
            <w:shd w:val="clear" w:color="auto" w:fill="auto"/>
            <w:vAlign w:val="center"/>
          </w:tcPr>
          <w:p w14:paraId="76777306" w14:textId="77777777" w:rsidR="00EE3DF5" w:rsidRDefault="00EE3DF5" w:rsidP="003B7EB8">
            <w:pPr>
              <w:widowControl w:val="0"/>
              <w:overflowPunct w:val="0"/>
              <w:autoSpaceDE w:val="0"/>
              <w:autoSpaceDN w:val="0"/>
              <w:adjustRightInd w:val="0"/>
              <w:rPr>
                <w:b w:val="0"/>
                <w:sz w:val="22"/>
              </w:rPr>
            </w:pPr>
            <w:r>
              <w:rPr>
                <w:b w:val="0"/>
                <w:sz w:val="22"/>
              </w:rPr>
              <w:t>Position</w:t>
            </w:r>
          </w:p>
        </w:tc>
      </w:tr>
      <w:tr w:rsidR="00EE3DF5" w14:paraId="1DF3982C" w14:textId="77777777" w:rsidTr="00F2176F">
        <w:tc>
          <w:tcPr>
            <w:tcW w:w="1788" w:type="dxa"/>
            <w:shd w:val="clear" w:color="auto" w:fill="auto"/>
          </w:tcPr>
          <w:p w14:paraId="7BE329A0"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163" w:type="dxa"/>
            <w:shd w:val="clear" w:color="auto" w:fill="auto"/>
          </w:tcPr>
          <w:p w14:paraId="54C0CE78"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3BDA871" w14:textId="77777777" w:rsidR="00EE3DF5" w:rsidRDefault="00EE3DF5" w:rsidP="003B7EB8">
            <w:pPr>
              <w:widowControl w:val="0"/>
              <w:overflowPunct w:val="0"/>
              <w:autoSpaceDE w:val="0"/>
              <w:autoSpaceDN w:val="0"/>
              <w:adjustRightInd w:val="0"/>
              <w:rPr>
                <w:b w:val="0"/>
                <w:sz w:val="22"/>
              </w:rPr>
            </w:pPr>
          </w:p>
        </w:tc>
      </w:tr>
      <w:tr w:rsidR="00EE3DF5" w14:paraId="0250BA83" w14:textId="77777777" w:rsidTr="00F2176F">
        <w:tc>
          <w:tcPr>
            <w:tcW w:w="1788" w:type="dxa"/>
            <w:shd w:val="clear" w:color="auto" w:fill="auto"/>
          </w:tcPr>
          <w:p w14:paraId="25218E67" w14:textId="77777777" w:rsidR="00EE3DF5" w:rsidRDefault="00EE3DF5" w:rsidP="003B7EB8">
            <w:pPr>
              <w:widowControl w:val="0"/>
              <w:overflowPunct w:val="0"/>
              <w:autoSpaceDE w:val="0"/>
              <w:autoSpaceDN w:val="0"/>
              <w:adjustRightInd w:val="0"/>
              <w:rPr>
                <w:b w:val="0"/>
                <w:sz w:val="22"/>
              </w:rPr>
            </w:pPr>
          </w:p>
        </w:tc>
        <w:tc>
          <w:tcPr>
            <w:tcW w:w="3163" w:type="dxa"/>
            <w:shd w:val="clear" w:color="auto" w:fill="auto"/>
          </w:tcPr>
          <w:p w14:paraId="1360C4A9"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2654690" w14:textId="77777777" w:rsidR="00EE3DF5" w:rsidRDefault="00EE3DF5" w:rsidP="003B7EB8">
            <w:pPr>
              <w:widowControl w:val="0"/>
              <w:overflowPunct w:val="0"/>
              <w:autoSpaceDE w:val="0"/>
              <w:autoSpaceDN w:val="0"/>
              <w:adjustRightInd w:val="0"/>
              <w:rPr>
                <w:b w:val="0"/>
                <w:sz w:val="22"/>
              </w:rPr>
            </w:pPr>
          </w:p>
        </w:tc>
      </w:tr>
    </w:tbl>
    <w:p w14:paraId="6E0FEFE8" w14:textId="77777777" w:rsidR="00EE3DF5" w:rsidRDefault="00EE3DF5" w:rsidP="003B7EB8">
      <w:pPr>
        <w:widowControl w:val="0"/>
        <w:overflowPunct w:val="0"/>
        <w:autoSpaceDE w:val="0"/>
        <w:autoSpaceDN w:val="0"/>
        <w:adjustRightInd w:val="0"/>
        <w:ind w:right="20"/>
        <w:rPr>
          <w:sz w:val="22"/>
        </w:rPr>
      </w:pPr>
    </w:p>
    <w:p w14:paraId="74739095" w14:textId="77777777" w:rsidR="00EE3DF5" w:rsidRDefault="00EE3DF5" w:rsidP="003B7EB8">
      <w:pPr>
        <w:widowControl w:val="0"/>
        <w:overflowPunct w:val="0"/>
        <w:autoSpaceDE w:val="0"/>
        <w:autoSpaceDN w:val="0"/>
        <w:adjustRightInd w:val="0"/>
        <w:ind w:right="20"/>
        <w:rPr>
          <w:b w:val="0"/>
          <w:sz w:val="22"/>
        </w:rPr>
      </w:pPr>
      <w:r>
        <w:rPr>
          <w:sz w:val="22"/>
        </w:rPr>
        <w:br/>
      </w:r>
      <w:r>
        <w:rPr>
          <w:b w:val="0"/>
          <w:sz w:val="22"/>
        </w:rPr>
        <w:t>SKILLS</w:t>
      </w:r>
    </w:p>
    <w:tbl>
      <w:tblPr>
        <w:tblW w:w="0" w:type="auto"/>
        <w:tblLook w:val="04A0" w:firstRow="1" w:lastRow="0" w:firstColumn="1" w:lastColumn="0" w:noHBand="0" w:noVBand="1"/>
      </w:tblPr>
      <w:tblGrid>
        <w:gridCol w:w="2903"/>
        <w:gridCol w:w="2639"/>
        <w:gridCol w:w="2767"/>
      </w:tblGrid>
      <w:tr w:rsidR="00EE3DF5" w14:paraId="28E2D695" w14:textId="77777777" w:rsidTr="00F2176F">
        <w:tc>
          <w:tcPr>
            <w:tcW w:w="2903" w:type="dxa"/>
            <w:shd w:val="clear" w:color="auto" w:fill="auto"/>
          </w:tcPr>
          <w:p w14:paraId="107E9FB0" w14:textId="77777777" w:rsidR="00EE3DF5" w:rsidRDefault="00EE3DF5" w:rsidP="003B7EB8">
            <w:pPr>
              <w:widowControl w:val="0"/>
              <w:overflowPunct w:val="0"/>
              <w:autoSpaceDE w:val="0"/>
              <w:autoSpaceDN w:val="0"/>
              <w:adjustRightInd w:val="0"/>
              <w:ind w:right="20"/>
              <w:rPr>
                <w:b w:val="0"/>
                <w:sz w:val="22"/>
              </w:rPr>
            </w:pPr>
            <w:r>
              <w:rPr>
                <w:b w:val="0"/>
                <w:sz w:val="22"/>
              </w:rPr>
              <w:t>SKILLS</w:t>
            </w:r>
          </w:p>
        </w:tc>
        <w:tc>
          <w:tcPr>
            <w:tcW w:w="2639" w:type="dxa"/>
            <w:shd w:val="clear" w:color="auto" w:fill="auto"/>
          </w:tcPr>
          <w:p w14:paraId="64C0EAA4" w14:textId="77777777" w:rsidR="00EE3DF5" w:rsidRDefault="00EE3DF5" w:rsidP="003B7EB8">
            <w:pPr>
              <w:widowControl w:val="0"/>
              <w:overflowPunct w:val="0"/>
              <w:autoSpaceDE w:val="0"/>
              <w:autoSpaceDN w:val="0"/>
              <w:adjustRightInd w:val="0"/>
              <w:ind w:right="20"/>
              <w:rPr>
                <w:b w:val="0"/>
                <w:sz w:val="22"/>
              </w:rPr>
            </w:pPr>
            <w:r>
              <w:rPr>
                <w:b w:val="0"/>
                <w:sz w:val="22"/>
              </w:rPr>
              <w:t>Level of Competency</w:t>
            </w:r>
          </w:p>
        </w:tc>
        <w:tc>
          <w:tcPr>
            <w:tcW w:w="2767" w:type="dxa"/>
            <w:shd w:val="clear" w:color="auto" w:fill="auto"/>
          </w:tcPr>
          <w:p w14:paraId="57F68F43" w14:textId="77777777" w:rsidR="00EE3DF5" w:rsidRDefault="00EE3DF5" w:rsidP="003B7EB8">
            <w:pPr>
              <w:widowControl w:val="0"/>
              <w:overflowPunct w:val="0"/>
              <w:autoSpaceDE w:val="0"/>
              <w:autoSpaceDN w:val="0"/>
              <w:adjustRightInd w:val="0"/>
              <w:ind w:right="20"/>
              <w:rPr>
                <w:b w:val="0"/>
                <w:sz w:val="22"/>
              </w:rPr>
            </w:pPr>
            <w:r>
              <w:rPr>
                <w:b w:val="0"/>
                <w:sz w:val="22"/>
              </w:rPr>
              <w:t>Date Acquired</w:t>
            </w:r>
          </w:p>
        </w:tc>
      </w:tr>
      <w:tr w:rsidR="00EE3DF5" w14:paraId="5DD2C24D" w14:textId="77777777" w:rsidTr="00F2176F">
        <w:tc>
          <w:tcPr>
            <w:tcW w:w="2903" w:type="dxa"/>
            <w:shd w:val="clear" w:color="auto" w:fill="auto"/>
          </w:tcPr>
          <w:p w14:paraId="214ED26B"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639" w:type="dxa"/>
            <w:shd w:val="clear" w:color="auto" w:fill="auto"/>
          </w:tcPr>
          <w:p w14:paraId="67EB26DD"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767" w:type="dxa"/>
            <w:shd w:val="clear" w:color="auto" w:fill="auto"/>
          </w:tcPr>
          <w:p w14:paraId="433EDDE0"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285C99D8" w14:textId="77777777" w:rsidTr="00F2176F">
        <w:tc>
          <w:tcPr>
            <w:tcW w:w="2903" w:type="dxa"/>
            <w:shd w:val="clear" w:color="auto" w:fill="auto"/>
          </w:tcPr>
          <w:p w14:paraId="7974DB56" w14:textId="77777777" w:rsidR="00EE3DF5" w:rsidRDefault="00EE3DF5" w:rsidP="003B7EB8">
            <w:pPr>
              <w:widowControl w:val="0"/>
              <w:overflowPunct w:val="0"/>
              <w:autoSpaceDE w:val="0"/>
              <w:autoSpaceDN w:val="0"/>
              <w:adjustRightInd w:val="0"/>
              <w:ind w:right="20"/>
              <w:rPr>
                <w:b w:val="0"/>
                <w:sz w:val="22"/>
              </w:rPr>
            </w:pPr>
          </w:p>
        </w:tc>
        <w:tc>
          <w:tcPr>
            <w:tcW w:w="2639" w:type="dxa"/>
            <w:shd w:val="clear" w:color="auto" w:fill="auto"/>
          </w:tcPr>
          <w:p w14:paraId="130F6A81" w14:textId="77777777" w:rsidR="00EE3DF5" w:rsidRDefault="00EE3DF5" w:rsidP="003B7EB8">
            <w:pPr>
              <w:widowControl w:val="0"/>
              <w:overflowPunct w:val="0"/>
              <w:autoSpaceDE w:val="0"/>
              <w:autoSpaceDN w:val="0"/>
              <w:adjustRightInd w:val="0"/>
              <w:ind w:right="20"/>
              <w:rPr>
                <w:b w:val="0"/>
                <w:sz w:val="22"/>
              </w:rPr>
            </w:pPr>
          </w:p>
        </w:tc>
        <w:tc>
          <w:tcPr>
            <w:tcW w:w="2767" w:type="dxa"/>
            <w:shd w:val="clear" w:color="auto" w:fill="auto"/>
          </w:tcPr>
          <w:p w14:paraId="51759EDE" w14:textId="77777777" w:rsidR="00EE3DF5" w:rsidRDefault="00EE3DF5" w:rsidP="003B7EB8">
            <w:pPr>
              <w:widowControl w:val="0"/>
              <w:overflowPunct w:val="0"/>
              <w:autoSpaceDE w:val="0"/>
              <w:autoSpaceDN w:val="0"/>
              <w:adjustRightInd w:val="0"/>
              <w:ind w:right="20"/>
              <w:rPr>
                <w:b w:val="0"/>
                <w:sz w:val="22"/>
              </w:rPr>
            </w:pPr>
          </w:p>
        </w:tc>
      </w:tr>
    </w:tbl>
    <w:p w14:paraId="0386BC3A" w14:textId="77777777" w:rsidR="00EE3DF5" w:rsidRDefault="00EE3DF5" w:rsidP="003B7EB8">
      <w:pPr>
        <w:widowControl w:val="0"/>
        <w:overflowPunct w:val="0"/>
        <w:autoSpaceDE w:val="0"/>
        <w:autoSpaceDN w:val="0"/>
        <w:adjustRightInd w:val="0"/>
        <w:ind w:right="20"/>
        <w:rPr>
          <w:b w:val="0"/>
          <w:sz w:val="22"/>
        </w:rPr>
      </w:pPr>
    </w:p>
    <w:p w14:paraId="62EFBEDB" w14:textId="77777777" w:rsidR="00EE3DF5" w:rsidRDefault="00EE3DF5" w:rsidP="003B7EB8">
      <w:pPr>
        <w:widowControl w:val="0"/>
        <w:overflowPunct w:val="0"/>
        <w:autoSpaceDE w:val="0"/>
        <w:autoSpaceDN w:val="0"/>
        <w:adjustRightInd w:val="0"/>
        <w:ind w:right="20"/>
        <w:rPr>
          <w:b w:val="0"/>
          <w:sz w:val="22"/>
        </w:rPr>
      </w:pPr>
    </w:p>
    <w:p w14:paraId="2279C3D5" w14:textId="77777777" w:rsidR="00EE3DF5" w:rsidRDefault="00EE3DF5" w:rsidP="003B7EB8">
      <w:pPr>
        <w:widowControl w:val="0"/>
        <w:overflowPunct w:val="0"/>
        <w:autoSpaceDE w:val="0"/>
        <w:autoSpaceDN w:val="0"/>
        <w:adjustRightInd w:val="0"/>
        <w:ind w:right="20"/>
        <w:rPr>
          <w:b w:val="0"/>
          <w:sz w:val="22"/>
        </w:rPr>
      </w:pPr>
      <w:r>
        <w:rPr>
          <w:b w:val="0"/>
          <w:sz w:val="22"/>
        </w:rPr>
        <w:t>TRAININGS, SEMINARS, OR WORKSHOPS ATTENDED</w:t>
      </w:r>
    </w:p>
    <w:tbl>
      <w:tblPr>
        <w:tblW w:w="0" w:type="auto"/>
        <w:tblLook w:val="04A0" w:firstRow="1" w:lastRow="0" w:firstColumn="1" w:lastColumn="0" w:noHBand="0" w:noVBand="1"/>
      </w:tblPr>
      <w:tblGrid>
        <w:gridCol w:w="3402"/>
        <w:gridCol w:w="4907"/>
      </w:tblGrid>
      <w:tr w:rsidR="00EE3DF5" w14:paraId="3F8C7479" w14:textId="77777777" w:rsidTr="00F2176F">
        <w:tc>
          <w:tcPr>
            <w:tcW w:w="3402" w:type="dxa"/>
            <w:shd w:val="clear" w:color="auto" w:fill="auto"/>
          </w:tcPr>
          <w:p w14:paraId="345A87EA" w14:textId="77777777" w:rsidR="00EE3DF5" w:rsidRDefault="00EE3DF5" w:rsidP="003B7EB8">
            <w:pPr>
              <w:widowControl w:val="0"/>
              <w:overflowPunct w:val="0"/>
              <w:autoSpaceDE w:val="0"/>
              <w:autoSpaceDN w:val="0"/>
              <w:adjustRightInd w:val="0"/>
              <w:ind w:right="20"/>
              <w:rPr>
                <w:b w:val="0"/>
                <w:sz w:val="22"/>
              </w:rPr>
            </w:pPr>
            <w:r>
              <w:rPr>
                <w:b w:val="0"/>
                <w:sz w:val="22"/>
              </w:rPr>
              <w:t>Inclusive Dates</w:t>
            </w:r>
          </w:p>
        </w:tc>
        <w:tc>
          <w:tcPr>
            <w:tcW w:w="4907" w:type="dxa"/>
            <w:shd w:val="clear" w:color="auto" w:fill="auto"/>
          </w:tcPr>
          <w:p w14:paraId="101CE511" w14:textId="77777777" w:rsidR="00EE3DF5" w:rsidRDefault="00EE3DF5" w:rsidP="003B7EB8">
            <w:pPr>
              <w:widowControl w:val="0"/>
              <w:overflowPunct w:val="0"/>
              <w:autoSpaceDE w:val="0"/>
              <w:autoSpaceDN w:val="0"/>
              <w:adjustRightInd w:val="0"/>
              <w:ind w:right="20"/>
              <w:rPr>
                <w:b w:val="0"/>
                <w:sz w:val="22"/>
              </w:rPr>
            </w:pPr>
            <w:r>
              <w:rPr>
                <w:b w:val="0"/>
                <w:sz w:val="22"/>
              </w:rPr>
              <w:t>Title of Training, Seminar, or Workshop</w:t>
            </w:r>
          </w:p>
        </w:tc>
      </w:tr>
      <w:tr w:rsidR="00EE3DF5" w14:paraId="21C6E135" w14:textId="77777777" w:rsidTr="00F2176F">
        <w:tc>
          <w:tcPr>
            <w:tcW w:w="3402" w:type="dxa"/>
            <w:shd w:val="clear" w:color="auto" w:fill="auto"/>
          </w:tcPr>
          <w:p w14:paraId="0A5D21BF"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4907" w:type="dxa"/>
            <w:shd w:val="clear" w:color="auto" w:fill="auto"/>
          </w:tcPr>
          <w:p w14:paraId="31E4636C"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1BF7006F" w14:textId="77777777" w:rsidTr="00F2176F">
        <w:tc>
          <w:tcPr>
            <w:tcW w:w="3402" w:type="dxa"/>
            <w:shd w:val="clear" w:color="auto" w:fill="auto"/>
          </w:tcPr>
          <w:p w14:paraId="65BA5FDB" w14:textId="77777777" w:rsidR="00EE3DF5" w:rsidRDefault="00EE3DF5" w:rsidP="003B7EB8">
            <w:pPr>
              <w:widowControl w:val="0"/>
              <w:overflowPunct w:val="0"/>
              <w:autoSpaceDE w:val="0"/>
              <w:autoSpaceDN w:val="0"/>
              <w:adjustRightInd w:val="0"/>
              <w:ind w:right="20"/>
              <w:rPr>
                <w:b w:val="0"/>
                <w:sz w:val="22"/>
              </w:rPr>
            </w:pPr>
          </w:p>
        </w:tc>
        <w:tc>
          <w:tcPr>
            <w:tcW w:w="4907" w:type="dxa"/>
            <w:shd w:val="clear" w:color="auto" w:fill="auto"/>
          </w:tcPr>
          <w:p w14:paraId="39FC37D7" w14:textId="77777777" w:rsidR="00EE3DF5" w:rsidRDefault="00EE3DF5" w:rsidP="003B7EB8">
            <w:pPr>
              <w:widowControl w:val="0"/>
              <w:overflowPunct w:val="0"/>
              <w:autoSpaceDE w:val="0"/>
              <w:autoSpaceDN w:val="0"/>
              <w:adjustRightInd w:val="0"/>
              <w:ind w:right="20"/>
              <w:rPr>
                <w:b w:val="0"/>
                <w:sz w:val="22"/>
              </w:rPr>
            </w:pPr>
          </w:p>
        </w:tc>
      </w:tr>
    </w:tbl>
    <w:p w14:paraId="6DD8672E" w14:textId="77777777" w:rsidR="00EE3DF5" w:rsidRDefault="00EE3DF5" w:rsidP="003B7EB8">
      <w:pPr>
        <w:widowControl w:val="0"/>
        <w:overflowPunct w:val="0"/>
        <w:autoSpaceDE w:val="0"/>
        <w:autoSpaceDN w:val="0"/>
        <w:adjustRightInd w:val="0"/>
        <w:ind w:right="20"/>
        <w:rPr>
          <w:b w:val="0"/>
          <w:sz w:val="22"/>
        </w:rPr>
      </w:pPr>
    </w:p>
    <w:p w14:paraId="21FB4D25" w14:textId="77777777" w:rsidR="00EE3DF5" w:rsidRDefault="00EE3DF5" w:rsidP="00EE3DF5">
      <w:pPr>
        <w:rPr>
          <w:lang w:eastAsia="en-PH"/>
        </w:rPr>
      </w:pPr>
    </w:p>
    <w:p w14:paraId="40CB3A9D" w14:textId="77777777" w:rsidR="00EE3DF5" w:rsidRDefault="00EE3DF5" w:rsidP="00EE3DF5">
      <w:pPr>
        <w:rPr>
          <w:lang w:eastAsia="en-PH"/>
        </w:rPr>
      </w:pPr>
    </w:p>
    <w:p w14:paraId="4F947F63" w14:textId="77777777" w:rsidR="00EE3DF5" w:rsidRDefault="00EE3DF5" w:rsidP="00EE3DF5">
      <w:pPr>
        <w:rPr>
          <w:lang w:eastAsia="en-PH"/>
        </w:rPr>
      </w:pPr>
    </w:p>
    <w:p w14:paraId="0EE7D774" w14:textId="77777777" w:rsidR="00EE3DF5" w:rsidRDefault="00EE3DF5" w:rsidP="00EE3DF5">
      <w:pPr>
        <w:rPr>
          <w:lang w:eastAsia="en-PH"/>
        </w:rPr>
      </w:pPr>
    </w:p>
    <w:p w14:paraId="6F41327D" w14:textId="77777777" w:rsidR="00EE3DF5" w:rsidRDefault="00EE3DF5" w:rsidP="00EE3DF5">
      <w:pPr>
        <w:rPr>
          <w:lang w:eastAsia="en-PH"/>
        </w:rPr>
      </w:pPr>
    </w:p>
    <w:p w14:paraId="333ACBD7" w14:textId="77777777" w:rsidR="00EE3DF5" w:rsidRDefault="00EE3DF5" w:rsidP="00EE3DF5">
      <w:pPr>
        <w:rPr>
          <w:lang w:eastAsia="en-PH"/>
        </w:rPr>
      </w:pPr>
    </w:p>
    <w:p w14:paraId="71AAB644" w14:textId="77777777" w:rsidR="00EE3DF5" w:rsidRDefault="00EE3DF5" w:rsidP="00EE3DF5">
      <w:pPr>
        <w:rPr>
          <w:lang w:eastAsia="en-PH"/>
        </w:rPr>
      </w:pPr>
    </w:p>
    <w:p w14:paraId="3D1F53A0" w14:textId="77777777" w:rsidR="00EE3DF5" w:rsidRDefault="00EE3DF5" w:rsidP="00EE3DF5">
      <w:pPr>
        <w:rPr>
          <w:lang w:eastAsia="en-PH"/>
        </w:rPr>
      </w:pPr>
    </w:p>
    <w:p w14:paraId="75D803F4" w14:textId="77777777" w:rsidR="00EE3DF5" w:rsidRDefault="00EE3DF5" w:rsidP="00EE3DF5">
      <w:pPr>
        <w:rPr>
          <w:lang w:eastAsia="en-PH"/>
        </w:rPr>
      </w:pPr>
    </w:p>
    <w:p w14:paraId="7B1C97E1" w14:textId="77777777" w:rsidR="00EE3DF5" w:rsidRDefault="00EE3DF5" w:rsidP="00EE3DF5">
      <w:pPr>
        <w:spacing w:line="276" w:lineRule="auto"/>
        <w:rPr>
          <w:rFonts w:cs="Times New Roman"/>
          <w:b w:val="0"/>
          <w:bCs/>
          <w:szCs w:val="24"/>
        </w:rPr>
      </w:pPr>
      <w:r>
        <w:rPr>
          <w:rFonts w:cs="Times New Roman"/>
          <w:b w:val="0"/>
          <w:bCs/>
          <w:szCs w:val="24"/>
        </w:rPr>
        <w:lastRenderedPageBreak/>
        <w:t>Curriculum Vitae of</w:t>
      </w:r>
    </w:p>
    <w:p w14:paraId="12FB96D7" w14:textId="77777777" w:rsidR="00EE3DF5" w:rsidRDefault="00EE3DF5" w:rsidP="00EE3DF5">
      <w:pPr>
        <w:spacing w:line="276" w:lineRule="auto"/>
        <w:rPr>
          <w:rFonts w:cs="Times New Roman"/>
          <w:b w:val="0"/>
          <w:sz w:val="32"/>
          <w:szCs w:val="32"/>
        </w:rPr>
      </w:pPr>
      <w:r>
        <w:rPr>
          <w:rFonts w:cs="Times New Roman"/>
          <w:b w:val="0"/>
          <w:sz w:val="32"/>
          <w:szCs w:val="32"/>
        </w:rPr>
        <w:t>APRIL JUDE D. PROVIDO</w:t>
      </w:r>
    </w:p>
    <w:p w14:paraId="58D67292"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Barangay </w:t>
      </w:r>
      <w:proofErr w:type="spellStart"/>
      <w:r>
        <w:rPr>
          <w:rFonts w:cs="Times New Roman"/>
          <w:szCs w:val="24"/>
        </w:rPr>
        <w:t>Avanceña</w:t>
      </w:r>
      <w:proofErr w:type="spellEnd"/>
      <w:r>
        <w:rPr>
          <w:rFonts w:cs="Times New Roman"/>
          <w:szCs w:val="24"/>
        </w:rPr>
        <w:t>, Koronadal City, South Cotabato</w:t>
      </w:r>
    </w:p>
    <w:p w14:paraId="35F63B4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provido.08635@koronadal.sti.edu.ph</w:t>
      </w:r>
    </w:p>
    <w:p w14:paraId="424D16BE"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09082294975</w:t>
      </w:r>
    </w:p>
    <w:p w14:paraId="226E4BD8" w14:textId="77777777" w:rsidR="00EE3DF5" w:rsidRDefault="00EE3DF5" w:rsidP="00EE3DF5">
      <w:pPr>
        <w:widowControl w:val="0"/>
        <w:overflowPunct w:val="0"/>
        <w:autoSpaceDE w:val="0"/>
        <w:autoSpaceDN w:val="0"/>
        <w:adjustRightInd w:val="0"/>
        <w:spacing w:line="276" w:lineRule="auto"/>
        <w:rPr>
          <w:rFonts w:cs="Times New Roman"/>
          <w:szCs w:val="24"/>
        </w:rPr>
      </w:pPr>
    </w:p>
    <w:p w14:paraId="7C60689E"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10409" w:type="dxa"/>
        <w:tblInd w:w="-1242" w:type="dxa"/>
        <w:tblLook w:val="04A0" w:firstRow="1" w:lastRow="0" w:firstColumn="1" w:lastColumn="0" w:noHBand="0" w:noVBand="1"/>
      </w:tblPr>
      <w:tblGrid>
        <w:gridCol w:w="2999"/>
        <w:gridCol w:w="2470"/>
        <w:gridCol w:w="4940"/>
      </w:tblGrid>
      <w:tr w:rsidR="00EE3DF5" w14:paraId="3DDE6EA7" w14:textId="77777777" w:rsidTr="00F2176F">
        <w:trPr>
          <w:trHeight w:val="301"/>
        </w:trPr>
        <w:tc>
          <w:tcPr>
            <w:tcW w:w="2999" w:type="dxa"/>
            <w:hideMark/>
          </w:tcPr>
          <w:p w14:paraId="199A7CB9"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470" w:type="dxa"/>
            <w:hideMark/>
          </w:tcPr>
          <w:p w14:paraId="56AF7A7B"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4940" w:type="dxa"/>
            <w:hideMark/>
          </w:tcPr>
          <w:p w14:paraId="24FAA025"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65E10531" w14:textId="77777777" w:rsidTr="00F2176F">
        <w:trPr>
          <w:trHeight w:val="301"/>
        </w:trPr>
        <w:tc>
          <w:tcPr>
            <w:tcW w:w="2999" w:type="dxa"/>
            <w:hideMark/>
          </w:tcPr>
          <w:p w14:paraId="1947D3E3"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470" w:type="dxa"/>
            <w:hideMark/>
          </w:tcPr>
          <w:p w14:paraId="73986F6C"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2019 - Present</w:t>
            </w:r>
          </w:p>
        </w:tc>
        <w:tc>
          <w:tcPr>
            <w:tcW w:w="4940" w:type="dxa"/>
          </w:tcPr>
          <w:p w14:paraId="39F778C6"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7523EE7F" w14:textId="77777777" w:rsidTr="00F2176F">
        <w:trPr>
          <w:trHeight w:val="315"/>
        </w:trPr>
        <w:tc>
          <w:tcPr>
            <w:tcW w:w="2999" w:type="dxa"/>
            <w:hideMark/>
          </w:tcPr>
          <w:p w14:paraId="04910AA9"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470" w:type="dxa"/>
            <w:hideMark/>
          </w:tcPr>
          <w:p w14:paraId="4B52B169" w14:textId="77777777" w:rsidR="00EE3DF5" w:rsidRDefault="00EE3DF5" w:rsidP="00F2176F">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2017 - 2019</w:t>
            </w:r>
          </w:p>
        </w:tc>
        <w:tc>
          <w:tcPr>
            <w:tcW w:w="4940" w:type="dxa"/>
          </w:tcPr>
          <w:p w14:paraId="3E6CF5F1"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4BC2FB48" w14:textId="77777777" w:rsidTr="00F2176F">
        <w:trPr>
          <w:trHeight w:val="255"/>
        </w:trPr>
        <w:tc>
          <w:tcPr>
            <w:tcW w:w="2999" w:type="dxa"/>
            <w:hideMark/>
          </w:tcPr>
          <w:p w14:paraId="7E817711"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470" w:type="dxa"/>
            <w:hideMark/>
          </w:tcPr>
          <w:p w14:paraId="47C1CDF9" w14:textId="77777777" w:rsidR="00EE3DF5" w:rsidRDefault="00EE3DF5" w:rsidP="00F2176F">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2013 - 2017</w:t>
            </w:r>
          </w:p>
        </w:tc>
        <w:tc>
          <w:tcPr>
            <w:tcW w:w="4940" w:type="dxa"/>
          </w:tcPr>
          <w:p w14:paraId="71079A9A"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Koronadal National Comprehensive Highschool</w:t>
            </w:r>
          </w:p>
        </w:tc>
      </w:tr>
      <w:tr w:rsidR="00EE3DF5" w14:paraId="1F4441A0" w14:textId="77777777" w:rsidTr="00F2176F">
        <w:trPr>
          <w:trHeight w:val="301"/>
        </w:trPr>
        <w:tc>
          <w:tcPr>
            <w:tcW w:w="2999" w:type="dxa"/>
            <w:hideMark/>
          </w:tcPr>
          <w:p w14:paraId="122EE462"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470" w:type="dxa"/>
            <w:hideMark/>
          </w:tcPr>
          <w:p w14:paraId="2BFC344E" w14:textId="77777777" w:rsidR="00EE3DF5" w:rsidRDefault="00EE3DF5" w:rsidP="00F2176F">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2007 - 2013</w:t>
            </w:r>
          </w:p>
        </w:tc>
        <w:tc>
          <w:tcPr>
            <w:tcW w:w="4940" w:type="dxa"/>
          </w:tcPr>
          <w:p w14:paraId="056F70BA" w14:textId="77777777" w:rsidR="00EE3DF5" w:rsidRDefault="00EE3DF5" w:rsidP="00F2176F">
            <w:pPr>
              <w:widowControl w:val="0"/>
              <w:overflowPunct w:val="0"/>
              <w:autoSpaceDE w:val="0"/>
              <w:autoSpaceDN w:val="0"/>
              <w:adjustRightInd w:val="0"/>
              <w:spacing w:line="276" w:lineRule="auto"/>
              <w:rPr>
                <w:rFonts w:cs="Times New Roman"/>
                <w:b w:val="0"/>
                <w:szCs w:val="24"/>
              </w:rPr>
            </w:pPr>
            <w:proofErr w:type="spellStart"/>
            <w:r>
              <w:rPr>
                <w:rFonts w:cs="Times New Roman"/>
                <w:b w:val="0"/>
                <w:szCs w:val="24"/>
              </w:rPr>
              <w:t>Marbel</w:t>
            </w:r>
            <w:proofErr w:type="spellEnd"/>
            <w:r>
              <w:rPr>
                <w:rFonts w:cs="Times New Roman"/>
                <w:b w:val="0"/>
                <w:szCs w:val="24"/>
              </w:rPr>
              <w:t xml:space="preserve"> 3 elementary School</w:t>
            </w:r>
          </w:p>
        </w:tc>
      </w:tr>
    </w:tbl>
    <w:p w14:paraId="1896577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AA7315F"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B1DF6FB"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657" w:type="dxa"/>
        <w:tblLook w:val="04A0" w:firstRow="1" w:lastRow="0" w:firstColumn="1" w:lastColumn="0" w:noHBand="0" w:noVBand="1"/>
      </w:tblPr>
      <w:tblGrid>
        <w:gridCol w:w="1857"/>
        <w:gridCol w:w="3284"/>
        <w:gridCol w:w="3516"/>
      </w:tblGrid>
      <w:tr w:rsidR="00EE3DF5" w14:paraId="24D200E4" w14:textId="77777777" w:rsidTr="00F2176F">
        <w:trPr>
          <w:trHeight w:val="590"/>
        </w:trPr>
        <w:tc>
          <w:tcPr>
            <w:tcW w:w="1857" w:type="dxa"/>
            <w:vAlign w:val="center"/>
            <w:hideMark/>
          </w:tcPr>
          <w:p w14:paraId="2798E37C"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284" w:type="dxa"/>
            <w:vAlign w:val="center"/>
            <w:hideMark/>
          </w:tcPr>
          <w:p w14:paraId="2F5BDFE5"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Nature of Experience/</w:t>
            </w:r>
          </w:p>
          <w:p w14:paraId="72A9117B"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Job Title</w:t>
            </w:r>
          </w:p>
        </w:tc>
        <w:tc>
          <w:tcPr>
            <w:tcW w:w="3516" w:type="dxa"/>
            <w:vAlign w:val="center"/>
            <w:hideMark/>
          </w:tcPr>
          <w:p w14:paraId="5B108BDA"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76A5E38B" w14:textId="77777777" w:rsidTr="00F2176F">
        <w:trPr>
          <w:trHeight w:val="307"/>
        </w:trPr>
        <w:tc>
          <w:tcPr>
            <w:tcW w:w="1857" w:type="dxa"/>
            <w:hideMark/>
          </w:tcPr>
          <w:p w14:paraId="2778E460"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2021-Current</w:t>
            </w:r>
          </w:p>
        </w:tc>
        <w:tc>
          <w:tcPr>
            <w:tcW w:w="3284" w:type="dxa"/>
          </w:tcPr>
          <w:p w14:paraId="63DDFD88"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Web Developer</w:t>
            </w:r>
          </w:p>
        </w:tc>
        <w:tc>
          <w:tcPr>
            <w:tcW w:w="3516" w:type="dxa"/>
          </w:tcPr>
          <w:p w14:paraId="56542F42"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Edge Digital Marketing Services</w:t>
            </w:r>
          </w:p>
        </w:tc>
      </w:tr>
    </w:tbl>
    <w:p w14:paraId="55175344"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7AE236A2"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661" w:type="dxa"/>
        <w:tblLook w:val="04A0" w:firstRow="1" w:lastRow="0" w:firstColumn="1" w:lastColumn="0" w:noHBand="0" w:noVBand="1"/>
      </w:tblPr>
      <w:tblGrid>
        <w:gridCol w:w="2078"/>
        <w:gridCol w:w="3678"/>
        <w:gridCol w:w="3905"/>
      </w:tblGrid>
      <w:tr w:rsidR="00EE3DF5" w14:paraId="1313B70E" w14:textId="77777777" w:rsidTr="00F2176F">
        <w:trPr>
          <w:trHeight w:val="305"/>
        </w:trPr>
        <w:tc>
          <w:tcPr>
            <w:tcW w:w="2078" w:type="dxa"/>
            <w:vAlign w:val="center"/>
            <w:hideMark/>
          </w:tcPr>
          <w:p w14:paraId="5356EA5F"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678" w:type="dxa"/>
            <w:vAlign w:val="center"/>
            <w:hideMark/>
          </w:tcPr>
          <w:p w14:paraId="486A32BA"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Name of Organization</w:t>
            </w:r>
          </w:p>
        </w:tc>
        <w:tc>
          <w:tcPr>
            <w:tcW w:w="3905" w:type="dxa"/>
            <w:vAlign w:val="center"/>
            <w:hideMark/>
          </w:tcPr>
          <w:p w14:paraId="2D28D8D9"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0D459F47" w14:textId="77777777" w:rsidTr="00F2176F">
        <w:trPr>
          <w:trHeight w:val="305"/>
        </w:trPr>
        <w:tc>
          <w:tcPr>
            <w:tcW w:w="2078" w:type="dxa"/>
            <w:hideMark/>
          </w:tcPr>
          <w:p w14:paraId="76624CBB"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678" w:type="dxa"/>
          </w:tcPr>
          <w:p w14:paraId="34268810"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905" w:type="dxa"/>
          </w:tcPr>
          <w:p w14:paraId="453E9778"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42FC219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0" w:type="auto"/>
        <w:tblLook w:val="04A0" w:firstRow="1" w:lastRow="0" w:firstColumn="1" w:lastColumn="0" w:noHBand="0" w:noVBand="1"/>
      </w:tblPr>
      <w:tblGrid>
        <w:gridCol w:w="2799"/>
        <w:gridCol w:w="2586"/>
        <w:gridCol w:w="2679"/>
      </w:tblGrid>
      <w:tr w:rsidR="00EE3DF5" w14:paraId="2B69F631" w14:textId="77777777" w:rsidTr="00F2176F">
        <w:trPr>
          <w:trHeight w:val="341"/>
        </w:trPr>
        <w:tc>
          <w:tcPr>
            <w:tcW w:w="2799" w:type="dxa"/>
            <w:hideMark/>
          </w:tcPr>
          <w:p w14:paraId="5DA24E10"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586" w:type="dxa"/>
            <w:hideMark/>
          </w:tcPr>
          <w:p w14:paraId="3699A756"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679" w:type="dxa"/>
            <w:hideMark/>
          </w:tcPr>
          <w:p w14:paraId="3FB55AD2"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154E7A02" w14:textId="77777777" w:rsidTr="00F2176F">
        <w:trPr>
          <w:trHeight w:val="341"/>
        </w:trPr>
        <w:tc>
          <w:tcPr>
            <w:tcW w:w="2799" w:type="dxa"/>
          </w:tcPr>
          <w:p w14:paraId="1B168FB8"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586" w:type="dxa"/>
          </w:tcPr>
          <w:p w14:paraId="4B94381F"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79" w:type="dxa"/>
            <w:hideMark/>
          </w:tcPr>
          <w:p w14:paraId="1039D289"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bl>
    <w:p w14:paraId="7EAB66F4"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1099A2B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71050F7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565" w:type="dxa"/>
        <w:tblLook w:val="04A0" w:firstRow="1" w:lastRow="0" w:firstColumn="1" w:lastColumn="0" w:noHBand="0" w:noVBand="1"/>
      </w:tblPr>
      <w:tblGrid>
        <w:gridCol w:w="1761"/>
        <w:gridCol w:w="6804"/>
      </w:tblGrid>
      <w:tr w:rsidR="00EE3DF5" w14:paraId="5FA5B42C" w14:textId="77777777" w:rsidTr="00F2176F">
        <w:trPr>
          <w:trHeight w:val="245"/>
        </w:trPr>
        <w:tc>
          <w:tcPr>
            <w:tcW w:w="1761" w:type="dxa"/>
            <w:hideMark/>
          </w:tcPr>
          <w:p w14:paraId="6A301EA7"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804" w:type="dxa"/>
            <w:hideMark/>
          </w:tcPr>
          <w:p w14:paraId="5314CA67"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6A146C04" w14:textId="77777777" w:rsidTr="00F2176F">
        <w:trPr>
          <w:trHeight w:val="66"/>
        </w:trPr>
        <w:tc>
          <w:tcPr>
            <w:tcW w:w="1761" w:type="dxa"/>
            <w:hideMark/>
          </w:tcPr>
          <w:p w14:paraId="72FDE541"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6804" w:type="dxa"/>
          </w:tcPr>
          <w:p w14:paraId="1150F6B0"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r>
      <w:tr w:rsidR="00EE3DF5" w14:paraId="6615B412" w14:textId="77777777" w:rsidTr="00F2176F">
        <w:trPr>
          <w:trHeight w:val="256"/>
        </w:trPr>
        <w:tc>
          <w:tcPr>
            <w:tcW w:w="1761" w:type="dxa"/>
            <w:hideMark/>
          </w:tcPr>
          <w:p w14:paraId="2C80CA7E"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63E512F9"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Tagum</w:t>
            </w:r>
          </w:p>
        </w:tc>
      </w:tr>
      <w:tr w:rsidR="00EE3DF5" w14:paraId="6A343079" w14:textId="77777777" w:rsidTr="00F2176F">
        <w:trPr>
          <w:trHeight w:val="245"/>
        </w:trPr>
        <w:tc>
          <w:tcPr>
            <w:tcW w:w="1761" w:type="dxa"/>
            <w:hideMark/>
          </w:tcPr>
          <w:p w14:paraId="69A9F9AB"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38DBFAE0"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Koronadal</w:t>
            </w:r>
          </w:p>
        </w:tc>
      </w:tr>
      <w:tr w:rsidR="00EE3DF5" w14:paraId="10AD2348" w14:textId="77777777" w:rsidTr="00F2176F">
        <w:trPr>
          <w:trHeight w:val="491"/>
        </w:trPr>
        <w:tc>
          <w:tcPr>
            <w:tcW w:w="1761" w:type="dxa"/>
            <w:hideMark/>
          </w:tcPr>
          <w:p w14:paraId="6F348EA3"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4E50E6A5"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5D2F44BD" w14:textId="77777777" w:rsidR="00EE3DF5" w:rsidRDefault="00EE3DF5" w:rsidP="00EE3DF5">
      <w:pPr>
        <w:rPr>
          <w:lang w:eastAsia="en-PH"/>
        </w:rPr>
      </w:pPr>
    </w:p>
    <w:p w14:paraId="796D00B7" w14:textId="77777777" w:rsidR="00EE3DF5" w:rsidRDefault="00EE3DF5" w:rsidP="00EE3DF5">
      <w:pPr>
        <w:tabs>
          <w:tab w:val="left" w:pos="195"/>
          <w:tab w:val="center" w:pos="4320"/>
        </w:tabs>
        <w:jc w:val="left"/>
        <w:rPr>
          <w:lang w:eastAsia="en-PH"/>
        </w:rPr>
      </w:pPr>
      <w:r>
        <w:rPr>
          <w:lang w:eastAsia="en-PH"/>
        </w:rPr>
        <w:tab/>
      </w:r>
      <w:r>
        <w:rPr>
          <w:lang w:eastAsia="en-PH"/>
        </w:rPr>
        <w:tab/>
      </w:r>
    </w:p>
    <w:p w14:paraId="65C1688F" w14:textId="77777777" w:rsidR="00EE3DF5" w:rsidRDefault="00EE3DF5" w:rsidP="00EE3DF5">
      <w:pPr>
        <w:tabs>
          <w:tab w:val="left" w:pos="195"/>
          <w:tab w:val="center" w:pos="4320"/>
        </w:tabs>
        <w:jc w:val="left"/>
        <w:rPr>
          <w:lang w:eastAsia="en-PH"/>
        </w:rPr>
      </w:pPr>
    </w:p>
    <w:p w14:paraId="5860554A" w14:textId="77777777" w:rsidR="00EE3DF5" w:rsidRDefault="00EE3DF5" w:rsidP="00EE3DF5">
      <w:pPr>
        <w:tabs>
          <w:tab w:val="left" w:pos="195"/>
          <w:tab w:val="center" w:pos="4320"/>
        </w:tabs>
        <w:jc w:val="left"/>
        <w:rPr>
          <w:lang w:eastAsia="en-PH"/>
        </w:rPr>
      </w:pPr>
    </w:p>
    <w:p w14:paraId="02B4D7DF"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6ECA2D46" w14:textId="77777777" w:rsidR="00EE3DF5" w:rsidRDefault="00EE3DF5" w:rsidP="00EE3DF5">
      <w:pPr>
        <w:spacing w:line="276" w:lineRule="auto"/>
        <w:rPr>
          <w:rFonts w:cs="Times New Roman"/>
          <w:b w:val="0"/>
          <w:sz w:val="32"/>
          <w:szCs w:val="32"/>
        </w:rPr>
      </w:pPr>
      <w:r>
        <w:rPr>
          <w:rFonts w:cs="Times New Roman"/>
          <w:b w:val="0"/>
          <w:sz w:val="32"/>
          <w:szCs w:val="32"/>
        </w:rPr>
        <w:lastRenderedPageBreak/>
        <w:t>PEA MARIE D. TUMILAP</w:t>
      </w:r>
    </w:p>
    <w:p w14:paraId="5D37B72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Lower, </w:t>
      </w:r>
      <w:proofErr w:type="spellStart"/>
      <w:r>
        <w:rPr>
          <w:rFonts w:cs="Times New Roman"/>
          <w:szCs w:val="24"/>
        </w:rPr>
        <w:t>Liwanay</w:t>
      </w:r>
      <w:proofErr w:type="spellEnd"/>
      <w:r>
        <w:rPr>
          <w:rFonts w:cs="Times New Roman"/>
          <w:szCs w:val="24"/>
        </w:rPr>
        <w:t>, Bo.1 Banga, South Cotabato</w:t>
      </w:r>
    </w:p>
    <w:p w14:paraId="3D7AA3D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tumilap.183045@koronadal.sti.edu.ph</w:t>
      </w:r>
    </w:p>
    <w:p w14:paraId="24EC6A4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09551397508</w:t>
      </w:r>
    </w:p>
    <w:p w14:paraId="1CB6640A" w14:textId="77777777" w:rsidR="00EE3DF5" w:rsidRDefault="00EE3DF5" w:rsidP="00EE3DF5">
      <w:pPr>
        <w:widowControl w:val="0"/>
        <w:overflowPunct w:val="0"/>
        <w:autoSpaceDE w:val="0"/>
        <w:autoSpaceDN w:val="0"/>
        <w:adjustRightInd w:val="0"/>
        <w:spacing w:line="276" w:lineRule="auto"/>
        <w:rPr>
          <w:rFonts w:cs="Times New Roman"/>
          <w:szCs w:val="24"/>
        </w:rPr>
      </w:pPr>
    </w:p>
    <w:p w14:paraId="1C288E3B"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9780" w:type="dxa"/>
        <w:tblInd w:w="-924" w:type="dxa"/>
        <w:tblLook w:val="04A0" w:firstRow="1" w:lastRow="0" w:firstColumn="1" w:lastColumn="0" w:noHBand="0" w:noVBand="1"/>
      </w:tblPr>
      <w:tblGrid>
        <w:gridCol w:w="2847"/>
        <w:gridCol w:w="2346"/>
        <w:gridCol w:w="4587"/>
      </w:tblGrid>
      <w:tr w:rsidR="00EE3DF5" w14:paraId="72F6CC9C" w14:textId="77777777" w:rsidTr="00F2176F">
        <w:trPr>
          <w:trHeight w:val="306"/>
        </w:trPr>
        <w:tc>
          <w:tcPr>
            <w:tcW w:w="2847" w:type="dxa"/>
            <w:hideMark/>
          </w:tcPr>
          <w:p w14:paraId="5AE5228E"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346" w:type="dxa"/>
            <w:hideMark/>
          </w:tcPr>
          <w:p w14:paraId="236B9979" w14:textId="77777777" w:rsidR="00EE3DF5" w:rsidRDefault="00EE3DF5" w:rsidP="00F2176F">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4587" w:type="dxa"/>
            <w:hideMark/>
          </w:tcPr>
          <w:p w14:paraId="71EB8268"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319BB9A0" w14:textId="77777777" w:rsidTr="00F2176F">
        <w:trPr>
          <w:trHeight w:val="306"/>
        </w:trPr>
        <w:tc>
          <w:tcPr>
            <w:tcW w:w="2847" w:type="dxa"/>
            <w:hideMark/>
          </w:tcPr>
          <w:p w14:paraId="01146E31"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346" w:type="dxa"/>
            <w:hideMark/>
          </w:tcPr>
          <w:p w14:paraId="07D40879"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2019 - Present</w:t>
            </w:r>
          </w:p>
        </w:tc>
        <w:tc>
          <w:tcPr>
            <w:tcW w:w="4587" w:type="dxa"/>
          </w:tcPr>
          <w:p w14:paraId="6C55C60C"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549F8273" w14:textId="77777777" w:rsidTr="00F2176F">
        <w:trPr>
          <w:trHeight w:val="319"/>
        </w:trPr>
        <w:tc>
          <w:tcPr>
            <w:tcW w:w="2847" w:type="dxa"/>
            <w:hideMark/>
          </w:tcPr>
          <w:p w14:paraId="3E2D09B7"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346" w:type="dxa"/>
            <w:hideMark/>
          </w:tcPr>
          <w:p w14:paraId="60DA7C1B"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2017 - 2019</w:t>
            </w:r>
          </w:p>
        </w:tc>
        <w:tc>
          <w:tcPr>
            <w:tcW w:w="4587" w:type="dxa"/>
          </w:tcPr>
          <w:p w14:paraId="38D814B7"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Notre Dame of </w:t>
            </w:r>
            <w:proofErr w:type="spellStart"/>
            <w:r>
              <w:rPr>
                <w:rFonts w:cs="Times New Roman"/>
                <w:b w:val="0"/>
                <w:szCs w:val="24"/>
              </w:rPr>
              <w:t>Marbel</w:t>
            </w:r>
            <w:proofErr w:type="spellEnd"/>
            <w:r>
              <w:rPr>
                <w:rFonts w:cs="Times New Roman"/>
                <w:b w:val="0"/>
                <w:szCs w:val="24"/>
              </w:rPr>
              <w:t xml:space="preserve"> University</w:t>
            </w:r>
          </w:p>
        </w:tc>
      </w:tr>
      <w:tr w:rsidR="00EE3DF5" w14:paraId="5282E3E6" w14:textId="77777777" w:rsidTr="00F2176F">
        <w:trPr>
          <w:trHeight w:val="306"/>
        </w:trPr>
        <w:tc>
          <w:tcPr>
            <w:tcW w:w="2847" w:type="dxa"/>
            <w:hideMark/>
          </w:tcPr>
          <w:p w14:paraId="065C6B0B"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346" w:type="dxa"/>
            <w:hideMark/>
          </w:tcPr>
          <w:p w14:paraId="228342BD"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2013 - 2017</w:t>
            </w:r>
          </w:p>
        </w:tc>
        <w:tc>
          <w:tcPr>
            <w:tcW w:w="4587" w:type="dxa"/>
          </w:tcPr>
          <w:p w14:paraId="20A419EA"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Libertad National Highschool</w:t>
            </w:r>
          </w:p>
        </w:tc>
      </w:tr>
      <w:tr w:rsidR="00EE3DF5" w14:paraId="497DC83A" w14:textId="77777777" w:rsidTr="00F2176F">
        <w:trPr>
          <w:trHeight w:val="306"/>
        </w:trPr>
        <w:tc>
          <w:tcPr>
            <w:tcW w:w="2847" w:type="dxa"/>
            <w:hideMark/>
          </w:tcPr>
          <w:p w14:paraId="026DC9BF"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346" w:type="dxa"/>
            <w:hideMark/>
          </w:tcPr>
          <w:p w14:paraId="48E15A09"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2007 - 2013</w:t>
            </w:r>
          </w:p>
        </w:tc>
        <w:tc>
          <w:tcPr>
            <w:tcW w:w="4587" w:type="dxa"/>
          </w:tcPr>
          <w:p w14:paraId="0847E736"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Purok </w:t>
            </w:r>
            <w:proofErr w:type="spellStart"/>
            <w:r>
              <w:rPr>
                <w:rFonts w:cs="Times New Roman"/>
                <w:b w:val="0"/>
                <w:szCs w:val="24"/>
              </w:rPr>
              <w:t>Sison</w:t>
            </w:r>
            <w:proofErr w:type="spellEnd"/>
            <w:r>
              <w:rPr>
                <w:rFonts w:cs="Times New Roman"/>
                <w:b w:val="0"/>
                <w:szCs w:val="24"/>
              </w:rPr>
              <w:t xml:space="preserve"> Elementary School</w:t>
            </w:r>
          </w:p>
        </w:tc>
      </w:tr>
    </w:tbl>
    <w:p w14:paraId="79772917"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6B705741"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4FD05B36"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419" w:type="dxa"/>
        <w:tblLook w:val="04A0" w:firstRow="1" w:lastRow="0" w:firstColumn="1" w:lastColumn="0" w:noHBand="0" w:noVBand="1"/>
      </w:tblPr>
      <w:tblGrid>
        <w:gridCol w:w="1806"/>
        <w:gridCol w:w="3194"/>
        <w:gridCol w:w="3419"/>
      </w:tblGrid>
      <w:tr w:rsidR="00EE3DF5" w14:paraId="44F1BEBE" w14:textId="77777777" w:rsidTr="00F2176F">
        <w:trPr>
          <w:trHeight w:val="625"/>
        </w:trPr>
        <w:tc>
          <w:tcPr>
            <w:tcW w:w="1806" w:type="dxa"/>
            <w:vAlign w:val="center"/>
            <w:hideMark/>
          </w:tcPr>
          <w:p w14:paraId="0748178A" w14:textId="77777777" w:rsidR="00EE3DF5" w:rsidRDefault="00EE3DF5" w:rsidP="00F2176F">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3194" w:type="dxa"/>
            <w:vAlign w:val="center"/>
            <w:hideMark/>
          </w:tcPr>
          <w:p w14:paraId="73BBB257" w14:textId="77777777" w:rsidR="00EE3DF5" w:rsidRDefault="00EE3DF5" w:rsidP="00F2176F">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Nature of Experience/</w:t>
            </w:r>
          </w:p>
          <w:p w14:paraId="02B5B011"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Job Title</w:t>
            </w:r>
          </w:p>
        </w:tc>
        <w:tc>
          <w:tcPr>
            <w:tcW w:w="3419" w:type="dxa"/>
            <w:vAlign w:val="center"/>
            <w:hideMark/>
          </w:tcPr>
          <w:p w14:paraId="0F30246A"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2311B0E5" w14:textId="77777777" w:rsidTr="00F2176F">
        <w:trPr>
          <w:trHeight w:val="325"/>
        </w:trPr>
        <w:tc>
          <w:tcPr>
            <w:tcW w:w="1806" w:type="dxa"/>
            <w:hideMark/>
          </w:tcPr>
          <w:p w14:paraId="092F4D67"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194" w:type="dxa"/>
          </w:tcPr>
          <w:p w14:paraId="76B91BBE"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419" w:type="dxa"/>
          </w:tcPr>
          <w:p w14:paraId="366A321F"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78BC0EA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618B88E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41106E45"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2E63312C"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438" w:type="dxa"/>
        <w:tblLook w:val="04A0" w:firstRow="1" w:lastRow="0" w:firstColumn="1" w:lastColumn="0" w:noHBand="0" w:noVBand="1"/>
      </w:tblPr>
      <w:tblGrid>
        <w:gridCol w:w="2031"/>
        <w:gridCol w:w="3593"/>
        <w:gridCol w:w="3814"/>
      </w:tblGrid>
      <w:tr w:rsidR="00EE3DF5" w14:paraId="0101ABA9" w14:textId="77777777" w:rsidTr="00F2176F">
        <w:trPr>
          <w:trHeight w:val="299"/>
        </w:trPr>
        <w:tc>
          <w:tcPr>
            <w:tcW w:w="2031" w:type="dxa"/>
            <w:vAlign w:val="center"/>
            <w:hideMark/>
          </w:tcPr>
          <w:p w14:paraId="2E62323D"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593" w:type="dxa"/>
            <w:vAlign w:val="center"/>
            <w:hideMark/>
          </w:tcPr>
          <w:p w14:paraId="082E0C0E" w14:textId="77777777" w:rsidR="00EE3DF5" w:rsidRDefault="00EE3DF5" w:rsidP="00F2176F">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Name of Organization</w:t>
            </w:r>
          </w:p>
        </w:tc>
        <w:tc>
          <w:tcPr>
            <w:tcW w:w="3814" w:type="dxa"/>
            <w:vAlign w:val="center"/>
            <w:hideMark/>
          </w:tcPr>
          <w:p w14:paraId="699129E8"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6D50C2D8" w14:textId="77777777" w:rsidTr="00F2176F">
        <w:trPr>
          <w:trHeight w:val="299"/>
        </w:trPr>
        <w:tc>
          <w:tcPr>
            <w:tcW w:w="2031" w:type="dxa"/>
            <w:hideMark/>
          </w:tcPr>
          <w:p w14:paraId="382327F8"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593" w:type="dxa"/>
          </w:tcPr>
          <w:p w14:paraId="37C12A10"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814" w:type="dxa"/>
          </w:tcPr>
          <w:p w14:paraId="08778C5F" w14:textId="77777777" w:rsidR="00EE3DF5" w:rsidRDefault="00EE3DF5" w:rsidP="00F2176F">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r w:rsidR="00EE3DF5" w14:paraId="6ED7003B" w14:textId="77777777" w:rsidTr="00F2176F">
        <w:trPr>
          <w:trHeight w:val="312"/>
        </w:trPr>
        <w:tc>
          <w:tcPr>
            <w:tcW w:w="2031" w:type="dxa"/>
            <w:hideMark/>
          </w:tcPr>
          <w:p w14:paraId="4E4FCA5C" w14:textId="77777777" w:rsidR="00EE3DF5" w:rsidRDefault="00EE3DF5" w:rsidP="00F2176F">
            <w:pPr>
              <w:widowControl w:val="0"/>
              <w:overflowPunct w:val="0"/>
              <w:autoSpaceDE w:val="0"/>
              <w:autoSpaceDN w:val="0"/>
              <w:adjustRightInd w:val="0"/>
              <w:spacing w:line="276" w:lineRule="auto"/>
              <w:rPr>
                <w:rFonts w:cs="Times New Roman"/>
                <w:b w:val="0"/>
                <w:szCs w:val="24"/>
              </w:rPr>
            </w:pPr>
          </w:p>
        </w:tc>
        <w:tc>
          <w:tcPr>
            <w:tcW w:w="3593" w:type="dxa"/>
          </w:tcPr>
          <w:p w14:paraId="661308DB" w14:textId="77777777" w:rsidR="00EE3DF5" w:rsidRDefault="00EE3DF5" w:rsidP="00F2176F">
            <w:pPr>
              <w:widowControl w:val="0"/>
              <w:overflowPunct w:val="0"/>
              <w:autoSpaceDE w:val="0"/>
              <w:autoSpaceDN w:val="0"/>
              <w:adjustRightInd w:val="0"/>
              <w:spacing w:line="276" w:lineRule="auto"/>
              <w:rPr>
                <w:rFonts w:cs="Times New Roman"/>
                <w:b w:val="0"/>
                <w:szCs w:val="24"/>
              </w:rPr>
            </w:pPr>
          </w:p>
        </w:tc>
        <w:tc>
          <w:tcPr>
            <w:tcW w:w="3814" w:type="dxa"/>
          </w:tcPr>
          <w:p w14:paraId="0347A6CF" w14:textId="77777777" w:rsidR="00EE3DF5" w:rsidRDefault="00EE3DF5" w:rsidP="00F2176F">
            <w:pPr>
              <w:widowControl w:val="0"/>
              <w:overflowPunct w:val="0"/>
              <w:autoSpaceDE w:val="0"/>
              <w:autoSpaceDN w:val="0"/>
              <w:adjustRightInd w:val="0"/>
              <w:spacing w:line="276" w:lineRule="auto"/>
              <w:rPr>
                <w:rFonts w:cs="Times New Roman"/>
                <w:b w:val="0"/>
                <w:szCs w:val="24"/>
              </w:rPr>
            </w:pPr>
          </w:p>
        </w:tc>
      </w:tr>
    </w:tbl>
    <w:p w14:paraId="4930B7A5"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8330" w:type="dxa"/>
        <w:tblLook w:val="04A0" w:firstRow="1" w:lastRow="0" w:firstColumn="1" w:lastColumn="0" w:noHBand="0" w:noVBand="1"/>
      </w:tblPr>
      <w:tblGrid>
        <w:gridCol w:w="2910"/>
        <w:gridCol w:w="2646"/>
        <w:gridCol w:w="2774"/>
      </w:tblGrid>
      <w:tr w:rsidR="00EE3DF5" w14:paraId="7F65F367" w14:textId="77777777" w:rsidTr="00F2176F">
        <w:trPr>
          <w:trHeight w:val="330"/>
        </w:trPr>
        <w:tc>
          <w:tcPr>
            <w:tcW w:w="2910" w:type="dxa"/>
            <w:hideMark/>
          </w:tcPr>
          <w:p w14:paraId="6D02082F"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646" w:type="dxa"/>
            <w:hideMark/>
          </w:tcPr>
          <w:p w14:paraId="0200EBB6"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774" w:type="dxa"/>
            <w:hideMark/>
          </w:tcPr>
          <w:p w14:paraId="785F69AC"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032B18BD" w14:textId="77777777" w:rsidTr="00F2176F">
        <w:trPr>
          <w:trHeight w:val="330"/>
        </w:trPr>
        <w:tc>
          <w:tcPr>
            <w:tcW w:w="2910" w:type="dxa"/>
          </w:tcPr>
          <w:p w14:paraId="0537BA5F"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46" w:type="dxa"/>
          </w:tcPr>
          <w:p w14:paraId="45F57D0B"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774" w:type="dxa"/>
            <w:hideMark/>
          </w:tcPr>
          <w:p w14:paraId="75CAE11D"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r w:rsidR="00EE3DF5" w14:paraId="6A408842" w14:textId="77777777" w:rsidTr="00F2176F">
        <w:trPr>
          <w:trHeight w:val="345"/>
        </w:trPr>
        <w:tc>
          <w:tcPr>
            <w:tcW w:w="2910" w:type="dxa"/>
          </w:tcPr>
          <w:p w14:paraId="2760C03C"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2646" w:type="dxa"/>
          </w:tcPr>
          <w:p w14:paraId="45BB92C5"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47FA594C"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r>
      <w:tr w:rsidR="00EE3DF5" w14:paraId="2465B967" w14:textId="77777777" w:rsidTr="00F2176F">
        <w:trPr>
          <w:trHeight w:val="330"/>
        </w:trPr>
        <w:tc>
          <w:tcPr>
            <w:tcW w:w="2910" w:type="dxa"/>
          </w:tcPr>
          <w:p w14:paraId="48B8290A"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2646" w:type="dxa"/>
          </w:tcPr>
          <w:p w14:paraId="5C0B2F09"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34185445"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r>
    </w:tbl>
    <w:p w14:paraId="6D867231" w14:textId="77777777" w:rsidR="00EE3DF5" w:rsidRDefault="00EE3DF5" w:rsidP="00EE3DF5">
      <w:pPr>
        <w:widowControl w:val="0"/>
        <w:overflowPunct w:val="0"/>
        <w:autoSpaceDE w:val="0"/>
        <w:autoSpaceDN w:val="0"/>
        <w:adjustRightInd w:val="0"/>
        <w:spacing w:line="276" w:lineRule="auto"/>
        <w:ind w:right="20"/>
        <w:jc w:val="both"/>
        <w:rPr>
          <w:rFonts w:cs="Times New Roman"/>
          <w:b w:val="0"/>
          <w:szCs w:val="24"/>
        </w:rPr>
      </w:pPr>
    </w:p>
    <w:p w14:paraId="59D7B078"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387" w:type="dxa"/>
        <w:tblLook w:val="04A0" w:firstRow="1" w:lastRow="0" w:firstColumn="1" w:lastColumn="0" w:noHBand="0" w:noVBand="1"/>
      </w:tblPr>
      <w:tblGrid>
        <w:gridCol w:w="1725"/>
        <w:gridCol w:w="6662"/>
      </w:tblGrid>
      <w:tr w:rsidR="00EE3DF5" w14:paraId="044CE811" w14:textId="77777777" w:rsidTr="00F2176F">
        <w:trPr>
          <w:trHeight w:val="274"/>
        </w:trPr>
        <w:tc>
          <w:tcPr>
            <w:tcW w:w="1725" w:type="dxa"/>
            <w:hideMark/>
          </w:tcPr>
          <w:p w14:paraId="4299D05F"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662" w:type="dxa"/>
            <w:hideMark/>
          </w:tcPr>
          <w:p w14:paraId="21DBB21E"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1D79691C" w14:textId="77777777" w:rsidTr="00F2176F">
        <w:trPr>
          <w:trHeight w:val="274"/>
        </w:trPr>
        <w:tc>
          <w:tcPr>
            <w:tcW w:w="1725" w:type="dxa"/>
            <w:hideMark/>
          </w:tcPr>
          <w:p w14:paraId="156F8C60"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c>
          <w:tcPr>
            <w:tcW w:w="6662" w:type="dxa"/>
          </w:tcPr>
          <w:p w14:paraId="7368FB31"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p>
        </w:tc>
      </w:tr>
      <w:tr w:rsidR="00EE3DF5" w14:paraId="08E7A5B8" w14:textId="77777777" w:rsidTr="00F2176F">
        <w:trPr>
          <w:trHeight w:val="563"/>
        </w:trPr>
        <w:tc>
          <w:tcPr>
            <w:tcW w:w="1725" w:type="dxa"/>
            <w:hideMark/>
          </w:tcPr>
          <w:p w14:paraId="55C216A3"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662" w:type="dxa"/>
          </w:tcPr>
          <w:p w14:paraId="11EB3F4A" w14:textId="77777777" w:rsidR="00EE3DF5" w:rsidRDefault="00EE3DF5" w:rsidP="00F2176F">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39CD4149" w14:textId="77777777" w:rsidR="00EE3DF5" w:rsidRDefault="00EE3DF5" w:rsidP="00EE3DF5">
      <w:pPr>
        <w:tabs>
          <w:tab w:val="left" w:pos="195"/>
          <w:tab w:val="center" w:pos="4320"/>
        </w:tabs>
        <w:jc w:val="left"/>
        <w:rPr>
          <w:lang w:eastAsia="en-PH"/>
        </w:rPr>
      </w:pPr>
    </w:p>
    <w:p w14:paraId="124E6544" w14:textId="77777777" w:rsidR="00EE3DF5" w:rsidRDefault="00EE3DF5" w:rsidP="00EE3DF5">
      <w:pPr>
        <w:tabs>
          <w:tab w:val="left" w:pos="195"/>
          <w:tab w:val="center" w:pos="4320"/>
        </w:tabs>
        <w:jc w:val="left"/>
        <w:rPr>
          <w:lang w:eastAsia="en-PH"/>
        </w:rPr>
      </w:pPr>
    </w:p>
    <w:p w14:paraId="648F89B7" w14:textId="77777777" w:rsidR="00EE3DF5" w:rsidRDefault="00EE3DF5" w:rsidP="00EE3DF5">
      <w:pPr>
        <w:tabs>
          <w:tab w:val="left" w:pos="195"/>
          <w:tab w:val="center" w:pos="4320"/>
        </w:tabs>
        <w:jc w:val="left"/>
        <w:rPr>
          <w:lang w:eastAsia="en-PH"/>
        </w:rPr>
      </w:pPr>
    </w:p>
    <w:p w14:paraId="71A30B2B" w14:textId="77777777" w:rsidR="00EE3DF5" w:rsidRDefault="00EE3DF5" w:rsidP="00EE3DF5">
      <w:pPr>
        <w:spacing w:line="360" w:lineRule="auto"/>
        <w:rPr>
          <w:rFonts w:cs="Times New Roman"/>
          <w:szCs w:val="24"/>
        </w:rPr>
      </w:pPr>
      <w:r>
        <w:rPr>
          <w:rFonts w:cs="Times New Roman"/>
          <w:szCs w:val="24"/>
        </w:rPr>
        <w:t>TRANSCRIPT OF INTERVIEW</w:t>
      </w:r>
    </w:p>
    <w:p w14:paraId="16F05AB9" w14:textId="77777777" w:rsidR="00EE3DF5" w:rsidRDefault="00EE3DF5" w:rsidP="00EE3DF5">
      <w:pPr>
        <w:spacing w:line="360" w:lineRule="auto"/>
        <w:jc w:val="both"/>
        <w:rPr>
          <w:rFonts w:cs="Times New Roman"/>
          <w:b w:val="0"/>
          <w:bCs/>
          <w:szCs w:val="24"/>
        </w:rPr>
      </w:pPr>
      <w:r>
        <w:rPr>
          <w:rFonts w:cs="Times New Roman"/>
          <w:szCs w:val="24"/>
        </w:rPr>
        <w:lastRenderedPageBreak/>
        <w:t xml:space="preserve">Respondent: </w:t>
      </w:r>
      <w:r>
        <w:rPr>
          <w:rFonts w:cs="Times New Roman"/>
          <w:b w:val="0"/>
          <w:bCs/>
          <w:szCs w:val="24"/>
        </w:rPr>
        <w:t>REYAN FERNANDEZ ANTIQUIN - RVM Hog Farm owner</w:t>
      </w:r>
    </w:p>
    <w:p w14:paraId="1DD5267A" w14:textId="77777777" w:rsidR="00EE3DF5" w:rsidRDefault="00EE3DF5" w:rsidP="00EE3DF5">
      <w:pPr>
        <w:spacing w:line="360" w:lineRule="auto"/>
        <w:jc w:val="both"/>
        <w:rPr>
          <w:rFonts w:cs="Times New Roman"/>
          <w:szCs w:val="24"/>
        </w:rPr>
      </w:pPr>
    </w:p>
    <w:p w14:paraId="1531E3CD" w14:textId="77777777" w:rsidR="00EE3DF5" w:rsidRDefault="00EE3DF5" w:rsidP="00EE3DF5">
      <w:pPr>
        <w:spacing w:line="360" w:lineRule="auto"/>
        <w:jc w:val="both"/>
        <w:rPr>
          <w:rFonts w:cs="Times New Roman"/>
          <w:b w:val="0"/>
          <w:bCs/>
          <w:szCs w:val="24"/>
        </w:rPr>
      </w:pPr>
      <w:r>
        <w:rPr>
          <w:rFonts w:cs="Times New Roman"/>
          <w:szCs w:val="24"/>
        </w:rPr>
        <w:t xml:space="preserve">Q1: </w:t>
      </w:r>
      <w:r>
        <w:rPr>
          <w:rFonts w:cs="Times New Roman"/>
          <w:b w:val="0"/>
          <w:bCs/>
          <w:szCs w:val="24"/>
        </w:rPr>
        <w:t>What are the feeds you use in your farm?</w:t>
      </w:r>
    </w:p>
    <w:p w14:paraId="35FCDBE8"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These are the list of feeds we use in our farm</w:t>
      </w:r>
      <w:r>
        <w:rPr>
          <w:rFonts w:cs="Times New Roman"/>
          <w:b w:val="0"/>
          <w:bCs/>
          <w:szCs w:val="24"/>
        </w:rPr>
        <w:t xml:space="preserve">: </w:t>
      </w:r>
      <w:r>
        <w:rPr>
          <w:rFonts w:cs="Times New Roman"/>
          <w:b w:val="0"/>
          <w:bCs/>
          <w:szCs w:val="24"/>
          <w:lang w:val="en-US"/>
        </w:rPr>
        <w:t>gestating,</w:t>
      </w:r>
      <w:r>
        <w:rPr>
          <w:rFonts w:cs="Times New Roman"/>
          <w:b w:val="0"/>
          <w:bCs/>
          <w:szCs w:val="24"/>
        </w:rPr>
        <w:t xml:space="preserve"> </w:t>
      </w:r>
      <w:r>
        <w:rPr>
          <w:rFonts w:cs="Times New Roman"/>
          <w:b w:val="0"/>
          <w:bCs/>
          <w:szCs w:val="24"/>
          <w:lang w:val="en-US"/>
        </w:rPr>
        <w:t>lactating,</w:t>
      </w:r>
      <w:r>
        <w:rPr>
          <w:rFonts w:cs="Times New Roman"/>
          <w:b w:val="0"/>
          <w:bCs/>
          <w:szCs w:val="24"/>
        </w:rPr>
        <w:t xml:space="preserve"> </w:t>
      </w:r>
      <w:r>
        <w:rPr>
          <w:rFonts w:cs="Times New Roman"/>
          <w:b w:val="0"/>
          <w:bCs/>
          <w:szCs w:val="24"/>
          <w:lang w:val="en-US"/>
        </w:rPr>
        <w:t>booster,</w:t>
      </w:r>
      <w:r>
        <w:rPr>
          <w:rFonts w:cs="Times New Roman"/>
          <w:b w:val="0"/>
          <w:bCs/>
          <w:szCs w:val="24"/>
        </w:rPr>
        <w:t xml:space="preserve"> S</w:t>
      </w:r>
      <w:r>
        <w:rPr>
          <w:rFonts w:cs="Times New Roman"/>
          <w:b w:val="0"/>
          <w:bCs/>
          <w:szCs w:val="24"/>
          <w:lang w:val="en-US"/>
        </w:rPr>
        <w:t>tarter,</w:t>
      </w:r>
      <w:r>
        <w:rPr>
          <w:rFonts w:cs="Times New Roman"/>
          <w:b w:val="0"/>
          <w:bCs/>
          <w:szCs w:val="24"/>
        </w:rPr>
        <w:t xml:space="preserve"> p</w:t>
      </w:r>
      <w:r>
        <w:rPr>
          <w:rFonts w:cs="Times New Roman"/>
          <w:b w:val="0"/>
          <w:bCs/>
          <w:szCs w:val="24"/>
          <w:lang w:val="en-US"/>
        </w:rPr>
        <w:t>re</w:t>
      </w:r>
      <w:r>
        <w:rPr>
          <w:rFonts w:cs="Times New Roman"/>
          <w:b w:val="0"/>
          <w:bCs/>
          <w:szCs w:val="24"/>
        </w:rPr>
        <w:t>-</w:t>
      </w:r>
      <w:r>
        <w:rPr>
          <w:rFonts w:cs="Times New Roman"/>
          <w:b w:val="0"/>
          <w:bCs/>
          <w:szCs w:val="24"/>
          <w:lang w:val="en-US"/>
        </w:rPr>
        <w:t>starter,</w:t>
      </w:r>
      <w:r>
        <w:rPr>
          <w:rFonts w:cs="Times New Roman"/>
          <w:b w:val="0"/>
          <w:bCs/>
          <w:szCs w:val="24"/>
        </w:rPr>
        <w:t xml:space="preserve"> g</w:t>
      </w:r>
      <w:r>
        <w:rPr>
          <w:rFonts w:cs="Times New Roman"/>
          <w:b w:val="0"/>
          <w:bCs/>
          <w:szCs w:val="24"/>
          <w:lang w:val="en-US"/>
        </w:rPr>
        <w:t>rower</w:t>
      </w:r>
      <w:r>
        <w:rPr>
          <w:rFonts w:cs="Times New Roman"/>
          <w:b w:val="0"/>
          <w:bCs/>
          <w:szCs w:val="24"/>
        </w:rPr>
        <w:t>,</w:t>
      </w:r>
      <w:r>
        <w:rPr>
          <w:rFonts w:cs="Times New Roman"/>
          <w:b w:val="0"/>
          <w:bCs/>
          <w:szCs w:val="24"/>
          <w:lang w:val="en-US"/>
        </w:rPr>
        <w:t xml:space="preserve"> and finisher.</w:t>
      </w:r>
    </w:p>
    <w:p w14:paraId="408D221B" w14:textId="77777777" w:rsidR="00EE3DF5" w:rsidRDefault="00EE3DF5" w:rsidP="00EE3DF5">
      <w:pPr>
        <w:spacing w:line="360" w:lineRule="auto"/>
        <w:jc w:val="both"/>
        <w:rPr>
          <w:rFonts w:cs="Times New Roman"/>
          <w:b w:val="0"/>
          <w:bCs/>
          <w:szCs w:val="24"/>
        </w:rPr>
      </w:pPr>
      <w:r>
        <w:rPr>
          <w:rFonts w:cs="Times New Roman"/>
          <w:szCs w:val="24"/>
        </w:rPr>
        <w:t>Q2:</w:t>
      </w:r>
      <w:r>
        <w:rPr>
          <w:rFonts w:cs="Times New Roman"/>
          <w:b w:val="0"/>
          <w:bCs/>
          <w:szCs w:val="24"/>
        </w:rPr>
        <w:t xml:space="preserve"> How many times do you inject vitamins in your pigs</w:t>
      </w:r>
      <w:r>
        <w:rPr>
          <w:rFonts w:cs="Times New Roman"/>
          <w:b w:val="0"/>
          <w:bCs/>
          <w:szCs w:val="24"/>
          <w:lang w:val="en-US"/>
        </w:rPr>
        <w:t>?</w:t>
      </w:r>
    </w:p>
    <w:p w14:paraId="016242F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We inject vitamin</w:t>
      </w:r>
      <w:r>
        <w:rPr>
          <w:rFonts w:cs="Times New Roman"/>
          <w:b w:val="0"/>
          <w:bCs/>
          <w:szCs w:val="24"/>
        </w:rPr>
        <w:t>s</w:t>
      </w:r>
      <w:r>
        <w:rPr>
          <w:rFonts w:cs="Times New Roman"/>
          <w:b w:val="0"/>
          <w:bCs/>
          <w:szCs w:val="24"/>
          <w:lang w:val="en-US"/>
        </w:rPr>
        <w:t xml:space="preserve"> according to the growth of the pig.</w:t>
      </w:r>
    </w:p>
    <w:p w14:paraId="31AF0F4A" w14:textId="77777777" w:rsidR="00EE3DF5" w:rsidRDefault="00EE3DF5" w:rsidP="00EE3DF5">
      <w:pPr>
        <w:spacing w:line="360" w:lineRule="auto"/>
        <w:jc w:val="both"/>
        <w:rPr>
          <w:rFonts w:cs="Times New Roman"/>
          <w:b w:val="0"/>
          <w:bCs/>
          <w:szCs w:val="24"/>
        </w:rPr>
      </w:pPr>
      <w:r>
        <w:rPr>
          <w:rFonts w:cs="Times New Roman"/>
          <w:szCs w:val="24"/>
        </w:rPr>
        <w:t>Q3:</w:t>
      </w:r>
      <w:r>
        <w:rPr>
          <w:rFonts w:cs="Times New Roman"/>
          <w:b w:val="0"/>
          <w:bCs/>
          <w:szCs w:val="24"/>
        </w:rPr>
        <w:t xml:space="preserve"> How do you record your expenses in your farm? Is it daily, weekly, or monthly?</w:t>
      </w:r>
    </w:p>
    <w:p w14:paraId="23EA4767" w14:textId="77777777" w:rsidR="00EE3DF5" w:rsidRDefault="00EE3DF5" w:rsidP="00EE3DF5">
      <w:pPr>
        <w:spacing w:line="360" w:lineRule="auto"/>
        <w:jc w:val="both"/>
        <w:rPr>
          <w:rFonts w:cs="Times New Roman"/>
          <w:b w:val="0"/>
          <w:bCs/>
          <w:szCs w:val="24"/>
        </w:rPr>
      </w:pPr>
      <w:r>
        <w:rPr>
          <w:rFonts w:cs="Times New Roman"/>
          <w:szCs w:val="24"/>
        </w:rPr>
        <w:t xml:space="preserve">Answer: </w:t>
      </w:r>
      <w:r>
        <w:rPr>
          <w:rFonts w:cs="Times New Roman"/>
          <w:b w:val="0"/>
          <w:bCs/>
          <w:szCs w:val="24"/>
          <w:lang w:val="en-US"/>
        </w:rPr>
        <w:t>We record the income and expenses using logbook, and it is daily, weekly, monthly</w:t>
      </w:r>
      <w:r>
        <w:rPr>
          <w:rFonts w:cs="Times New Roman"/>
          <w:b w:val="0"/>
          <w:bCs/>
          <w:szCs w:val="24"/>
        </w:rPr>
        <w:t>,</w:t>
      </w:r>
      <w:r>
        <w:rPr>
          <w:rFonts w:cs="Times New Roman"/>
          <w:b w:val="0"/>
          <w:bCs/>
          <w:szCs w:val="24"/>
          <w:lang w:val="en-US"/>
        </w:rPr>
        <w:t xml:space="preserve"> and yearly.</w:t>
      </w:r>
    </w:p>
    <w:p w14:paraId="6DC1FE43" w14:textId="77777777" w:rsidR="00EE3DF5" w:rsidRDefault="00EE3DF5" w:rsidP="00EE3DF5">
      <w:pPr>
        <w:spacing w:line="360" w:lineRule="auto"/>
        <w:jc w:val="both"/>
        <w:rPr>
          <w:rFonts w:cs="Times New Roman"/>
          <w:b w:val="0"/>
          <w:bCs/>
          <w:szCs w:val="24"/>
        </w:rPr>
      </w:pPr>
      <w:r>
        <w:rPr>
          <w:rFonts w:cs="Times New Roman"/>
          <w:szCs w:val="24"/>
        </w:rPr>
        <w:t>Q4:</w:t>
      </w:r>
      <w:r>
        <w:rPr>
          <w:rFonts w:cs="Times New Roman"/>
          <w:b w:val="0"/>
          <w:bCs/>
          <w:szCs w:val="24"/>
        </w:rPr>
        <w:t xml:space="preserve"> For kinds of pigs (mother pig, piglet, boar, adult pig) do they have different deworming procedures? What are those?</w:t>
      </w:r>
    </w:p>
    <w:p w14:paraId="46444F9B"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hey have the same deworming medicine.</w:t>
      </w:r>
    </w:p>
    <w:p w14:paraId="45AEC7E6" w14:textId="77777777" w:rsidR="00EE3DF5" w:rsidRDefault="00EE3DF5" w:rsidP="00EE3DF5">
      <w:pPr>
        <w:spacing w:line="360" w:lineRule="auto"/>
        <w:jc w:val="both"/>
        <w:rPr>
          <w:rFonts w:cs="Times New Roman"/>
          <w:b w:val="0"/>
          <w:bCs/>
          <w:szCs w:val="24"/>
        </w:rPr>
      </w:pPr>
      <w:r>
        <w:rPr>
          <w:rFonts w:cs="Times New Roman"/>
          <w:b w:val="0"/>
          <w:bCs/>
          <w:szCs w:val="24"/>
        </w:rPr>
        <w:t>Mother Pig (Gilts /Sow):</w:t>
      </w:r>
      <w:r>
        <w:rPr>
          <w:rFonts w:cs="Times New Roman"/>
          <w:b w:val="0"/>
          <w:bCs/>
          <w:szCs w:val="24"/>
          <w:lang w:val="en-US"/>
        </w:rPr>
        <w:t xml:space="preserve"> Ivermectin</w:t>
      </w:r>
    </w:p>
    <w:p w14:paraId="5D378D2F" w14:textId="77777777" w:rsidR="00EE3DF5" w:rsidRDefault="00EE3DF5" w:rsidP="00EE3DF5">
      <w:pPr>
        <w:spacing w:line="360" w:lineRule="auto"/>
        <w:jc w:val="both"/>
        <w:rPr>
          <w:rFonts w:cs="Times New Roman"/>
          <w:b w:val="0"/>
          <w:bCs/>
          <w:szCs w:val="24"/>
        </w:rPr>
      </w:pPr>
      <w:r>
        <w:rPr>
          <w:rFonts w:cs="Times New Roman"/>
          <w:b w:val="0"/>
          <w:bCs/>
          <w:szCs w:val="24"/>
        </w:rPr>
        <w:t>Piglet:</w:t>
      </w:r>
      <w:r>
        <w:rPr>
          <w:rFonts w:cs="Times New Roman"/>
          <w:b w:val="0"/>
          <w:bCs/>
          <w:szCs w:val="24"/>
          <w:lang w:val="en-US"/>
        </w:rPr>
        <w:t xml:space="preserve"> Ivermectin</w:t>
      </w:r>
    </w:p>
    <w:p w14:paraId="37301A9E" w14:textId="77777777" w:rsidR="00EE3DF5" w:rsidRDefault="00EE3DF5" w:rsidP="00EE3DF5">
      <w:pPr>
        <w:spacing w:line="360" w:lineRule="auto"/>
        <w:jc w:val="both"/>
        <w:rPr>
          <w:rFonts w:cs="Times New Roman"/>
          <w:b w:val="0"/>
          <w:bCs/>
          <w:szCs w:val="24"/>
        </w:rPr>
      </w:pPr>
      <w:r>
        <w:rPr>
          <w:rFonts w:cs="Times New Roman"/>
          <w:b w:val="0"/>
          <w:bCs/>
          <w:szCs w:val="24"/>
        </w:rPr>
        <w:t>Boar:</w:t>
      </w:r>
      <w:r>
        <w:rPr>
          <w:rFonts w:cs="Times New Roman"/>
          <w:b w:val="0"/>
          <w:bCs/>
          <w:szCs w:val="24"/>
          <w:lang w:val="en-US"/>
        </w:rPr>
        <w:t xml:space="preserve"> Ivermectin</w:t>
      </w:r>
    </w:p>
    <w:p w14:paraId="4B79F15F" w14:textId="77777777" w:rsidR="00EE3DF5" w:rsidRDefault="00EE3DF5" w:rsidP="00EE3DF5">
      <w:pPr>
        <w:spacing w:line="360" w:lineRule="auto"/>
        <w:jc w:val="both"/>
        <w:rPr>
          <w:rFonts w:cs="Times New Roman"/>
          <w:b w:val="0"/>
          <w:bCs/>
          <w:szCs w:val="24"/>
        </w:rPr>
      </w:pPr>
      <w:r>
        <w:rPr>
          <w:rFonts w:cs="Times New Roman"/>
          <w:b w:val="0"/>
          <w:bCs/>
          <w:szCs w:val="24"/>
        </w:rPr>
        <w:t>Adult Pig:</w:t>
      </w:r>
      <w:r>
        <w:rPr>
          <w:rFonts w:cs="Times New Roman"/>
          <w:b w:val="0"/>
          <w:bCs/>
          <w:szCs w:val="24"/>
          <w:lang w:val="en-US"/>
        </w:rPr>
        <w:t xml:space="preserve"> Ivermectin</w:t>
      </w:r>
    </w:p>
    <w:p w14:paraId="202D986A" w14:textId="77777777" w:rsidR="00EE3DF5" w:rsidRDefault="00EE3DF5" w:rsidP="00EE3DF5">
      <w:pPr>
        <w:spacing w:line="360" w:lineRule="auto"/>
        <w:jc w:val="both"/>
        <w:rPr>
          <w:rFonts w:cs="Times New Roman"/>
          <w:b w:val="0"/>
          <w:bCs/>
          <w:szCs w:val="24"/>
        </w:rPr>
      </w:pPr>
      <w:r>
        <w:rPr>
          <w:rFonts w:cs="Times New Roman"/>
          <w:szCs w:val="24"/>
        </w:rPr>
        <w:t>Q5:</w:t>
      </w:r>
      <w:r>
        <w:rPr>
          <w:rFonts w:cs="Times New Roman"/>
          <w:b w:val="0"/>
          <w:bCs/>
          <w:szCs w:val="24"/>
        </w:rPr>
        <w:t xml:space="preserve"> What is the monthly budget for the feeds, vitamins, and deworming?</w:t>
      </w:r>
    </w:p>
    <w:p w14:paraId="103CD84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budget for the feed</w:t>
      </w:r>
      <w:r>
        <w:rPr>
          <w:rFonts w:cs="Times New Roman"/>
          <w:b w:val="0"/>
          <w:bCs/>
          <w:szCs w:val="24"/>
        </w:rPr>
        <w:t>s</w:t>
      </w:r>
      <w:r>
        <w:rPr>
          <w:rFonts w:cs="Times New Roman"/>
          <w:b w:val="0"/>
          <w:bCs/>
          <w:szCs w:val="24"/>
          <w:lang w:val="en-US"/>
        </w:rPr>
        <w:t xml:space="preserve"> and other are different each time cause the product price are not stable it </w:t>
      </w:r>
      <w:r>
        <w:rPr>
          <w:rFonts w:cs="Times New Roman"/>
          <w:b w:val="0"/>
          <w:bCs/>
          <w:szCs w:val="24"/>
        </w:rPr>
        <w:t>changes</w:t>
      </w:r>
      <w:r>
        <w:rPr>
          <w:rFonts w:cs="Times New Roman"/>
          <w:b w:val="0"/>
          <w:bCs/>
          <w:szCs w:val="24"/>
          <w:lang w:val="en-US"/>
        </w:rPr>
        <w:t xml:space="preserve"> every</w:t>
      </w:r>
      <w:r>
        <w:rPr>
          <w:rFonts w:cs="Times New Roman"/>
          <w:b w:val="0"/>
          <w:bCs/>
          <w:szCs w:val="24"/>
        </w:rPr>
        <w:t xml:space="preserve"> </w:t>
      </w:r>
      <w:r>
        <w:rPr>
          <w:rFonts w:cs="Times New Roman"/>
          <w:b w:val="0"/>
          <w:bCs/>
          <w:szCs w:val="24"/>
          <w:lang w:val="en-US"/>
        </w:rPr>
        <w:t>time. But our budget is 400kl of feed</w:t>
      </w:r>
      <w:r>
        <w:rPr>
          <w:rFonts w:cs="Times New Roman"/>
          <w:b w:val="0"/>
          <w:bCs/>
          <w:szCs w:val="24"/>
        </w:rPr>
        <w:t>s</w:t>
      </w:r>
      <w:r>
        <w:rPr>
          <w:rFonts w:cs="Times New Roman"/>
          <w:b w:val="0"/>
          <w:bCs/>
          <w:szCs w:val="24"/>
          <w:lang w:val="en-US"/>
        </w:rPr>
        <w:t xml:space="preserve"> per 2 weeks. As for the vitamins and deworm they are pack.</w:t>
      </w:r>
    </w:p>
    <w:p w14:paraId="0940DC81" w14:textId="77777777" w:rsidR="00EE3DF5" w:rsidRDefault="00EE3DF5" w:rsidP="00EE3DF5">
      <w:pPr>
        <w:spacing w:line="360" w:lineRule="auto"/>
        <w:jc w:val="both"/>
        <w:rPr>
          <w:rFonts w:cs="Times New Roman"/>
          <w:b w:val="0"/>
          <w:bCs/>
          <w:szCs w:val="24"/>
        </w:rPr>
      </w:pPr>
      <w:r>
        <w:rPr>
          <w:rFonts w:cs="Times New Roman"/>
          <w:szCs w:val="24"/>
        </w:rPr>
        <w:t>Q6:</w:t>
      </w:r>
      <w:r>
        <w:rPr>
          <w:rFonts w:cs="Times New Roman"/>
          <w:b w:val="0"/>
          <w:bCs/>
          <w:szCs w:val="24"/>
        </w:rPr>
        <w:t xml:space="preserve"> How frequent do you sell the pigs?</w:t>
      </w:r>
    </w:p>
    <w:p w14:paraId="1857FEC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t depend</w:t>
      </w:r>
      <w:r>
        <w:rPr>
          <w:rFonts w:cs="Times New Roman"/>
          <w:b w:val="0"/>
          <w:bCs/>
          <w:szCs w:val="24"/>
        </w:rPr>
        <w:t>s</w:t>
      </w:r>
      <w:r>
        <w:rPr>
          <w:rFonts w:cs="Times New Roman"/>
          <w:b w:val="0"/>
          <w:bCs/>
          <w:szCs w:val="24"/>
          <w:lang w:val="en-US"/>
        </w:rPr>
        <w:t xml:space="preserve"> on the quantity and weight of the pig and at the same time it depends on the buyer.</w:t>
      </w:r>
    </w:p>
    <w:p w14:paraId="02D50D4E" w14:textId="77777777" w:rsidR="00EE3DF5" w:rsidRDefault="00EE3DF5" w:rsidP="00EE3DF5">
      <w:pPr>
        <w:spacing w:line="360" w:lineRule="auto"/>
        <w:jc w:val="both"/>
        <w:rPr>
          <w:rFonts w:cs="Times New Roman"/>
          <w:b w:val="0"/>
          <w:bCs/>
          <w:szCs w:val="24"/>
        </w:rPr>
      </w:pPr>
      <w:r>
        <w:rPr>
          <w:rFonts w:cs="Times New Roman"/>
          <w:szCs w:val="24"/>
        </w:rPr>
        <w:t>Q7:</w:t>
      </w:r>
      <w:r>
        <w:rPr>
          <w:rFonts w:cs="Times New Roman"/>
          <w:b w:val="0"/>
          <w:bCs/>
          <w:szCs w:val="24"/>
        </w:rPr>
        <w:t xml:space="preserve"> What are the specific details that are being recorded in the sow or mother pig?</w:t>
      </w:r>
    </w:p>
    <w:p w14:paraId="426C1EF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specific information that are being recorded in sow is the heat period, pregnancy date, boar race, vitamins, deworm and feeding time.</w:t>
      </w:r>
    </w:p>
    <w:p w14:paraId="48ED857C" w14:textId="77777777" w:rsidR="00EE3DF5" w:rsidRDefault="00EE3DF5" w:rsidP="00EE3DF5">
      <w:pPr>
        <w:spacing w:line="360" w:lineRule="auto"/>
        <w:jc w:val="both"/>
        <w:rPr>
          <w:rFonts w:cs="Times New Roman"/>
          <w:b w:val="0"/>
          <w:bCs/>
          <w:szCs w:val="24"/>
        </w:rPr>
      </w:pPr>
      <w:r>
        <w:rPr>
          <w:rFonts w:cs="Times New Roman"/>
          <w:szCs w:val="24"/>
        </w:rPr>
        <w:t>Q8:</w:t>
      </w:r>
      <w:r>
        <w:rPr>
          <w:rFonts w:cs="Times New Roman"/>
          <w:b w:val="0"/>
          <w:bCs/>
          <w:szCs w:val="24"/>
        </w:rPr>
        <w:t xml:space="preserve"> What are the specific details that are being recorded in the piglet?</w:t>
      </w:r>
    </w:p>
    <w:p w14:paraId="5B26D204" w14:textId="77777777" w:rsidR="00EE3DF5" w:rsidRDefault="00EE3DF5" w:rsidP="00EE3DF5">
      <w:pPr>
        <w:jc w:val="both"/>
      </w:pPr>
      <w:r>
        <w:rPr>
          <w:rFonts w:cs="Times New Roman"/>
          <w:szCs w:val="24"/>
        </w:rPr>
        <w:t>Answer:</w:t>
      </w:r>
      <w:r>
        <w:rPr>
          <w:rFonts w:cs="Times New Roman"/>
          <w:b w:val="0"/>
          <w:bCs/>
          <w:szCs w:val="24"/>
        </w:rPr>
        <w:t xml:space="preserve"> T</w:t>
      </w:r>
      <w:r>
        <w:rPr>
          <w:rFonts w:cs="Times New Roman"/>
          <w:b w:val="0"/>
          <w:bCs/>
          <w:szCs w:val="24"/>
          <w:lang w:val="en-US"/>
        </w:rPr>
        <w:t>he information about the piglet that are being recorded is date of birth, breed of both sow and boar, the generation of the pig, vitamins and deworm.</w:t>
      </w:r>
    </w:p>
    <w:p w14:paraId="7B53D9D6" w14:textId="77777777" w:rsidR="00EE3DF5" w:rsidRDefault="00EE3DF5" w:rsidP="00EE3DF5"/>
    <w:p w14:paraId="5AD8E6A5" w14:textId="77777777" w:rsidR="00EE3DF5" w:rsidRDefault="00EE3DF5" w:rsidP="00EE3DF5">
      <w:pPr>
        <w:spacing w:line="360" w:lineRule="auto"/>
        <w:jc w:val="both"/>
        <w:rPr>
          <w:rFonts w:cs="Times New Roman"/>
          <w:b w:val="0"/>
          <w:bCs/>
          <w:szCs w:val="24"/>
        </w:rPr>
      </w:pPr>
      <w:r>
        <w:rPr>
          <w:rFonts w:cs="Times New Roman"/>
          <w:szCs w:val="24"/>
        </w:rPr>
        <w:t>Q9:</w:t>
      </w:r>
      <w:r>
        <w:rPr>
          <w:rFonts w:cs="Times New Roman"/>
          <w:b w:val="0"/>
          <w:bCs/>
          <w:szCs w:val="24"/>
        </w:rPr>
        <w:t xml:space="preserve"> What are the specific details that are being recorded in adult pig?</w:t>
      </w:r>
    </w:p>
    <w:p w14:paraId="4E15242D" w14:textId="77777777" w:rsidR="00EE3DF5" w:rsidRDefault="00EE3DF5" w:rsidP="00EE3DF5">
      <w:pPr>
        <w:spacing w:line="360" w:lineRule="auto"/>
        <w:jc w:val="both"/>
        <w:rPr>
          <w:rFonts w:cs="Times New Roman"/>
          <w:b w:val="0"/>
          <w:bCs/>
          <w:szCs w:val="24"/>
        </w:rPr>
      </w:pPr>
      <w:r>
        <w:rPr>
          <w:rFonts w:cs="Times New Roman"/>
          <w:szCs w:val="24"/>
        </w:rPr>
        <w:lastRenderedPageBreak/>
        <w:t>Answer:</w:t>
      </w:r>
      <w:r>
        <w:rPr>
          <w:rFonts w:cs="Times New Roman"/>
          <w:b w:val="0"/>
          <w:bCs/>
          <w:szCs w:val="24"/>
        </w:rPr>
        <w:t xml:space="preserve"> L</w:t>
      </w:r>
      <w:proofErr w:type="spellStart"/>
      <w:r>
        <w:rPr>
          <w:rFonts w:cs="Times New Roman"/>
          <w:b w:val="0"/>
          <w:bCs/>
          <w:szCs w:val="24"/>
          <w:lang w:val="en-US"/>
        </w:rPr>
        <w:t>ike</w:t>
      </w:r>
      <w:proofErr w:type="spellEnd"/>
      <w:r>
        <w:rPr>
          <w:rFonts w:cs="Times New Roman"/>
          <w:b w:val="0"/>
          <w:bCs/>
          <w:szCs w:val="24"/>
          <w:lang w:val="en-US"/>
        </w:rPr>
        <w:t xml:space="preserve"> in the piglet, adult pig also has the same information that are being recorded.</w:t>
      </w:r>
    </w:p>
    <w:p w14:paraId="1C19C331" w14:textId="77777777" w:rsidR="00EE3DF5" w:rsidRDefault="00EE3DF5" w:rsidP="00EE3DF5">
      <w:pPr>
        <w:spacing w:line="360" w:lineRule="auto"/>
        <w:jc w:val="both"/>
        <w:rPr>
          <w:rFonts w:cs="Times New Roman"/>
          <w:b w:val="0"/>
          <w:bCs/>
          <w:szCs w:val="24"/>
        </w:rPr>
      </w:pPr>
      <w:r>
        <w:rPr>
          <w:rFonts w:cs="Times New Roman"/>
          <w:szCs w:val="24"/>
        </w:rPr>
        <w:t>Q10:</w:t>
      </w:r>
      <w:r>
        <w:rPr>
          <w:rFonts w:cs="Times New Roman"/>
          <w:b w:val="0"/>
          <w:bCs/>
          <w:szCs w:val="24"/>
        </w:rPr>
        <w:t xml:space="preserve"> What are the specific details that are being recorded in boar?</w:t>
      </w:r>
    </w:p>
    <w:p w14:paraId="2361F76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race of the boar is important, the vitamins, deworm and the </w:t>
      </w:r>
      <w:r>
        <w:rPr>
          <w:rFonts w:cs="Times New Roman"/>
          <w:b w:val="0"/>
          <w:bCs/>
          <w:szCs w:val="24"/>
        </w:rPr>
        <w:t>times</w:t>
      </w:r>
      <w:r>
        <w:rPr>
          <w:rFonts w:cs="Times New Roman"/>
          <w:b w:val="0"/>
          <w:bCs/>
          <w:szCs w:val="24"/>
          <w:lang w:val="en-US"/>
        </w:rPr>
        <w:t xml:space="preserve"> it use</w:t>
      </w:r>
      <w:r>
        <w:rPr>
          <w:rFonts w:cs="Times New Roman"/>
          <w:b w:val="0"/>
          <w:bCs/>
          <w:szCs w:val="24"/>
        </w:rPr>
        <w:t xml:space="preserve">s </w:t>
      </w:r>
      <w:r>
        <w:rPr>
          <w:rFonts w:cs="Times New Roman"/>
          <w:b w:val="0"/>
          <w:bCs/>
          <w:szCs w:val="24"/>
          <w:lang w:val="en-US"/>
        </w:rPr>
        <w:t>to breed.</w:t>
      </w:r>
    </w:p>
    <w:p w14:paraId="005D2B00" w14:textId="77777777" w:rsidR="00EE3DF5" w:rsidRDefault="00EE3DF5" w:rsidP="00EE3DF5">
      <w:pPr>
        <w:spacing w:line="360" w:lineRule="auto"/>
        <w:jc w:val="both"/>
        <w:rPr>
          <w:rFonts w:cs="Times New Roman"/>
          <w:b w:val="0"/>
          <w:bCs/>
          <w:szCs w:val="24"/>
        </w:rPr>
      </w:pPr>
      <w:r>
        <w:rPr>
          <w:rFonts w:cs="Times New Roman"/>
          <w:szCs w:val="24"/>
        </w:rPr>
        <w:t>Q11:</w:t>
      </w:r>
      <w:r>
        <w:rPr>
          <w:rFonts w:cs="Times New Roman"/>
          <w:b w:val="0"/>
          <w:bCs/>
          <w:szCs w:val="24"/>
        </w:rPr>
        <w:t xml:space="preserve"> How many times do you feed your pig in a day?</w:t>
      </w:r>
    </w:p>
    <w:p w14:paraId="114746C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F</w:t>
      </w:r>
      <w:r>
        <w:rPr>
          <w:rFonts w:cs="Times New Roman"/>
          <w:b w:val="0"/>
          <w:bCs/>
          <w:szCs w:val="24"/>
          <w:lang w:val="en-US"/>
        </w:rPr>
        <w:t>or sow</w:t>
      </w:r>
      <w:r>
        <w:rPr>
          <w:rFonts w:cs="Times New Roman"/>
          <w:b w:val="0"/>
          <w:bCs/>
          <w:szCs w:val="24"/>
        </w:rPr>
        <w:t>,</w:t>
      </w:r>
      <w:r>
        <w:rPr>
          <w:rFonts w:cs="Times New Roman"/>
          <w:b w:val="0"/>
          <w:bCs/>
          <w:szCs w:val="24"/>
          <w:lang w:val="en-US"/>
        </w:rPr>
        <w:t xml:space="preserve"> we feed it </w:t>
      </w:r>
      <w:r>
        <w:rPr>
          <w:rFonts w:cs="Times New Roman"/>
          <w:b w:val="0"/>
          <w:bCs/>
          <w:szCs w:val="24"/>
        </w:rPr>
        <w:t>two</w:t>
      </w:r>
      <w:r>
        <w:rPr>
          <w:rFonts w:cs="Times New Roman"/>
          <w:b w:val="0"/>
          <w:bCs/>
          <w:szCs w:val="24"/>
          <w:lang w:val="en-US"/>
        </w:rPr>
        <w:t xml:space="preserve"> times a day, for the adult pig we feed it until </w:t>
      </w:r>
      <w:r>
        <w:rPr>
          <w:rFonts w:cs="Times New Roman"/>
          <w:b w:val="0"/>
          <w:bCs/>
          <w:szCs w:val="24"/>
        </w:rPr>
        <w:t>it is</w:t>
      </w:r>
      <w:r>
        <w:rPr>
          <w:rFonts w:cs="Times New Roman"/>
          <w:b w:val="0"/>
          <w:bCs/>
          <w:szCs w:val="24"/>
          <w:lang w:val="en-US"/>
        </w:rPr>
        <w:t xml:space="preserve"> full.</w:t>
      </w:r>
    </w:p>
    <w:p w14:paraId="7673782A" w14:textId="77777777" w:rsidR="00EE3DF5" w:rsidRDefault="00EE3DF5" w:rsidP="00EE3DF5">
      <w:pPr>
        <w:spacing w:line="360" w:lineRule="auto"/>
        <w:jc w:val="both"/>
        <w:rPr>
          <w:rFonts w:cs="Times New Roman"/>
          <w:b w:val="0"/>
          <w:bCs/>
          <w:szCs w:val="24"/>
        </w:rPr>
      </w:pPr>
      <w:r>
        <w:rPr>
          <w:rFonts w:cs="Times New Roman"/>
          <w:szCs w:val="24"/>
        </w:rPr>
        <w:t>Q12:</w:t>
      </w:r>
      <w:r>
        <w:rPr>
          <w:rFonts w:cs="Times New Roman"/>
          <w:b w:val="0"/>
          <w:bCs/>
          <w:szCs w:val="24"/>
        </w:rPr>
        <w:t xml:space="preserve"> How much time do you spend in monitoring the pigs?</w:t>
      </w:r>
    </w:p>
    <w:p w14:paraId="46D5E816"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n monitoring the pig we spent almost 8 hour</w:t>
      </w:r>
      <w:r>
        <w:rPr>
          <w:rFonts w:cs="Times New Roman"/>
          <w:b w:val="0"/>
          <w:bCs/>
          <w:szCs w:val="24"/>
        </w:rPr>
        <w:t>s</w:t>
      </w:r>
      <w:r>
        <w:rPr>
          <w:rFonts w:cs="Times New Roman"/>
          <w:b w:val="0"/>
          <w:bCs/>
          <w:szCs w:val="24"/>
          <w:lang w:val="en-US"/>
        </w:rPr>
        <w:t xml:space="preserve"> just to ensure that the sow in not stress.</w:t>
      </w:r>
    </w:p>
    <w:p w14:paraId="17357793" w14:textId="77777777" w:rsidR="00EE3DF5" w:rsidRDefault="00EE3DF5" w:rsidP="00EE3DF5">
      <w:pPr>
        <w:spacing w:line="360" w:lineRule="auto"/>
        <w:jc w:val="both"/>
        <w:rPr>
          <w:rFonts w:cs="Times New Roman"/>
          <w:b w:val="0"/>
          <w:bCs/>
          <w:szCs w:val="24"/>
        </w:rPr>
      </w:pPr>
      <w:r>
        <w:rPr>
          <w:rFonts w:cs="Times New Roman"/>
          <w:szCs w:val="24"/>
        </w:rPr>
        <w:t>Q13:</w:t>
      </w:r>
      <w:r>
        <w:rPr>
          <w:rFonts w:cs="Times New Roman"/>
          <w:b w:val="0"/>
          <w:bCs/>
          <w:szCs w:val="24"/>
        </w:rPr>
        <w:t xml:space="preserve"> How many times do the veterinarian visit the farm in a month?</w:t>
      </w:r>
    </w:p>
    <w:p w14:paraId="7939053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proofErr w:type="gramStart"/>
      <w:r>
        <w:rPr>
          <w:rFonts w:cs="Times New Roman"/>
          <w:b w:val="0"/>
          <w:bCs/>
          <w:szCs w:val="24"/>
          <w:lang w:val="en-US"/>
        </w:rPr>
        <w:t>on the situation of</w:t>
      </w:r>
      <w:proofErr w:type="gramEnd"/>
      <w:r>
        <w:rPr>
          <w:rFonts w:cs="Times New Roman"/>
          <w:b w:val="0"/>
          <w:bCs/>
          <w:szCs w:val="24"/>
          <w:lang w:val="en-US"/>
        </w:rPr>
        <w:t xml:space="preserve"> the hog farm; they visit at least twice or thrice a month.</w:t>
      </w:r>
    </w:p>
    <w:p w14:paraId="1B8ACFE7" w14:textId="77777777" w:rsidR="00EE3DF5" w:rsidRDefault="00EE3DF5" w:rsidP="00EE3DF5">
      <w:pPr>
        <w:spacing w:line="360" w:lineRule="auto"/>
        <w:jc w:val="both"/>
        <w:rPr>
          <w:rFonts w:cs="Times New Roman"/>
          <w:b w:val="0"/>
          <w:bCs/>
          <w:szCs w:val="24"/>
        </w:rPr>
      </w:pPr>
      <w:r>
        <w:rPr>
          <w:rFonts w:cs="Times New Roman"/>
          <w:szCs w:val="24"/>
        </w:rPr>
        <w:t>Q14:</w:t>
      </w:r>
      <w:r>
        <w:rPr>
          <w:rFonts w:cs="Times New Roman"/>
          <w:b w:val="0"/>
          <w:bCs/>
          <w:szCs w:val="24"/>
        </w:rPr>
        <w:t xml:space="preserve"> How much your pig cost if you sell them in the marketplace?</w:t>
      </w:r>
    </w:p>
    <w:p w14:paraId="3756833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It</w:t>
      </w:r>
      <w:r>
        <w:rPr>
          <w:rFonts w:cs="Times New Roman"/>
          <w:b w:val="0"/>
          <w:bCs/>
          <w:szCs w:val="24"/>
          <w:lang w:val="en-US"/>
        </w:rPr>
        <w:t xml:space="preserve"> depends on the market price and the weight of the pig.</w:t>
      </w:r>
    </w:p>
    <w:p w14:paraId="0CF3EA70" w14:textId="77777777" w:rsidR="00EE3DF5" w:rsidRDefault="00EE3DF5" w:rsidP="00EE3DF5">
      <w:pPr>
        <w:spacing w:line="360" w:lineRule="auto"/>
        <w:jc w:val="both"/>
        <w:rPr>
          <w:rFonts w:cs="Times New Roman"/>
          <w:b w:val="0"/>
          <w:bCs/>
          <w:szCs w:val="24"/>
        </w:rPr>
      </w:pPr>
      <w:r>
        <w:rPr>
          <w:rFonts w:cs="Times New Roman"/>
          <w:szCs w:val="24"/>
        </w:rPr>
        <w:t>Q15:</w:t>
      </w:r>
      <w:r>
        <w:rPr>
          <w:rFonts w:cs="Times New Roman"/>
          <w:b w:val="0"/>
          <w:bCs/>
          <w:szCs w:val="24"/>
        </w:rPr>
        <w:t xml:space="preserve"> How much does a pig weigh when it goes to market?</w:t>
      </w:r>
    </w:p>
    <w:p w14:paraId="047572E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average kilo of </w:t>
      </w:r>
      <w:r>
        <w:rPr>
          <w:rFonts w:cs="Times New Roman"/>
          <w:b w:val="0"/>
          <w:bCs/>
          <w:szCs w:val="24"/>
        </w:rPr>
        <w:t>t</w:t>
      </w:r>
      <w:r>
        <w:rPr>
          <w:rFonts w:cs="Times New Roman"/>
          <w:b w:val="0"/>
          <w:bCs/>
          <w:szCs w:val="24"/>
          <w:lang w:val="en-US"/>
        </w:rPr>
        <w:t xml:space="preserve">he pig that should be sold is </w:t>
      </w:r>
      <w:r>
        <w:rPr>
          <w:rFonts w:cs="Times New Roman"/>
          <w:b w:val="0"/>
          <w:bCs/>
          <w:szCs w:val="24"/>
        </w:rPr>
        <w:t>eighty</w:t>
      </w:r>
      <w:r>
        <w:rPr>
          <w:rFonts w:cs="Times New Roman"/>
          <w:b w:val="0"/>
          <w:bCs/>
          <w:szCs w:val="24"/>
          <w:lang w:val="en-US"/>
        </w:rPr>
        <w:t xml:space="preserve"> kilos and above.</w:t>
      </w:r>
    </w:p>
    <w:p w14:paraId="28C6B655" w14:textId="77777777" w:rsidR="00EE3DF5" w:rsidRDefault="00EE3DF5" w:rsidP="00EE3DF5">
      <w:pPr>
        <w:spacing w:line="360" w:lineRule="auto"/>
        <w:jc w:val="both"/>
        <w:rPr>
          <w:rFonts w:cs="Times New Roman"/>
          <w:b w:val="0"/>
          <w:bCs/>
          <w:szCs w:val="24"/>
        </w:rPr>
      </w:pPr>
      <w:r>
        <w:rPr>
          <w:rFonts w:cs="Times New Roman"/>
          <w:szCs w:val="24"/>
        </w:rPr>
        <w:t>Q16:</w:t>
      </w:r>
      <w:r>
        <w:rPr>
          <w:rFonts w:cs="Times New Roman"/>
          <w:b w:val="0"/>
          <w:bCs/>
          <w:szCs w:val="24"/>
        </w:rPr>
        <w:t xml:space="preserve"> What do piglet weight when they are born?</w:t>
      </w:r>
    </w:p>
    <w:p w14:paraId="6A4D9240"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w:t>
      </w:r>
      <w:r>
        <w:rPr>
          <w:rFonts w:cs="Times New Roman"/>
          <w:b w:val="0"/>
          <w:bCs/>
          <w:szCs w:val="24"/>
        </w:rPr>
        <w:t>re</w:t>
      </w:r>
      <w:r>
        <w:rPr>
          <w:rFonts w:cs="Times New Roman"/>
          <w:b w:val="0"/>
          <w:bCs/>
          <w:szCs w:val="24"/>
          <w:lang w:val="en-US"/>
        </w:rPr>
        <w:t xml:space="preserve"> is no specific weight</w:t>
      </w:r>
      <w:r>
        <w:rPr>
          <w:rFonts w:cs="Times New Roman"/>
          <w:b w:val="0"/>
          <w:bCs/>
          <w:szCs w:val="24"/>
        </w:rPr>
        <w:t>, but</w:t>
      </w:r>
      <w:r>
        <w:rPr>
          <w:rFonts w:cs="Times New Roman"/>
          <w:b w:val="0"/>
          <w:bCs/>
          <w:szCs w:val="24"/>
          <w:lang w:val="en-US"/>
        </w:rPr>
        <w:t xml:space="preserve"> they have different weight when they are born.</w:t>
      </w:r>
    </w:p>
    <w:p w14:paraId="3CF08402" w14:textId="77777777" w:rsidR="00EE3DF5" w:rsidRDefault="00EE3DF5" w:rsidP="00EE3DF5">
      <w:pPr>
        <w:spacing w:line="360" w:lineRule="auto"/>
        <w:jc w:val="both"/>
        <w:rPr>
          <w:rFonts w:cs="Times New Roman"/>
          <w:b w:val="0"/>
          <w:bCs/>
          <w:szCs w:val="24"/>
        </w:rPr>
      </w:pPr>
      <w:r>
        <w:rPr>
          <w:rFonts w:cs="Times New Roman"/>
          <w:szCs w:val="24"/>
        </w:rPr>
        <w:t>Q17:</w:t>
      </w:r>
      <w:r>
        <w:rPr>
          <w:rFonts w:cs="Times New Roman"/>
          <w:b w:val="0"/>
          <w:bCs/>
          <w:szCs w:val="24"/>
        </w:rPr>
        <w:t xml:space="preserve"> What kind of treatment do you use in your pigs?</w:t>
      </w:r>
    </w:p>
    <w:p w14:paraId="720503A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 treatment depends on the veterinarian on what he will suggest.</w:t>
      </w:r>
    </w:p>
    <w:p w14:paraId="456965EC" w14:textId="77777777" w:rsidR="00EE3DF5" w:rsidRDefault="00EE3DF5" w:rsidP="00EE3DF5">
      <w:pPr>
        <w:spacing w:line="360" w:lineRule="auto"/>
        <w:jc w:val="both"/>
        <w:rPr>
          <w:rFonts w:cs="Times New Roman"/>
          <w:b w:val="0"/>
          <w:bCs/>
          <w:szCs w:val="24"/>
        </w:rPr>
      </w:pPr>
      <w:r>
        <w:rPr>
          <w:rFonts w:cs="Times New Roman"/>
          <w:szCs w:val="24"/>
        </w:rPr>
        <w:t>Q18:</w:t>
      </w:r>
      <w:r>
        <w:rPr>
          <w:rFonts w:cs="Times New Roman"/>
          <w:b w:val="0"/>
          <w:bCs/>
          <w:szCs w:val="24"/>
        </w:rPr>
        <w:t xml:space="preserve"> How much did the treatment cost?</w:t>
      </w:r>
    </w:p>
    <w:p w14:paraId="7777E32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proofErr w:type="gramStart"/>
      <w:r>
        <w:rPr>
          <w:rFonts w:cs="Times New Roman"/>
          <w:b w:val="0"/>
          <w:bCs/>
          <w:szCs w:val="24"/>
          <w:lang w:val="en-US"/>
        </w:rPr>
        <w:t>on the situation of</w:t>
      </w:r>
      <w:proofErr w:type="gramEnd"/>
      <w:r>
        <w:rPr>
          <w:rFonts w:cs="Times New Roman"/>
          <w:b w:val="0"/>
          <w:bCs/>
          <w:szCs w:val="24"/>
          <w:lang w:val="en-US"/>
        </w:rPr>
        <w:t xml:space="preserve"> the farm, but the personal items of the veterinarian that are use is being paid.</w:t>
      </w:r>
    </w:p>
    <w:p w14:paraId="4D532A63" w14:textId="77777777" w:rsidR="00EE3DF5" w:rsidRDefault="00EE3DF5" w:rsidP="00EE3DF5">
      <w:pPr>
        <w:spacing w:line="360" w:lineRule="auto"/>
        <w:jc w:val="both"/>
        <w:rPr>
          <w:rFonts w:cs="Times New Roman"/>
          <w:b w:val="0"/>
          <w:bCs/>
          <w:szCs w:val="24"/>
        </w:rPr>
      </w:pPr>
      <w:r>
        <w:rPr>
          <w:rFonts w:cs="Times New Roman"/>
          <w:szCs w:val="24"/>
        </w:rPr>
        <w:t>Q19:</w:t>
      </w:r>
      <w:r>
        <w:rPr>
          <w:rFonts w:cs="Times New Roman"/>
          <w:b w:val="0"/>
          <w:bCs/>
          <w:szCs w:val="24"/>
        </w:rPr>
        <w:t xml:space="preserve"> Where do you buy treatment for your pigs?</w:t>
      </w:r>
    </w:p>
    <w:p w14:paraId="0A8DE75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w:t>
      </w:r>
      <w:r>
        <w:rPr>
          <w:rFonts w:cs="Times New Roman"/>
          <w:b w:val="0"/>
          <w:bCs/>
          <w:szCs w:val="24"/>
        </w:rPr>
        <w:t>e</w:t>
      </w:r>
      <w:proofErr w:type="spellStart"/>
      <w:r>
        <w:rPr>
          <w:rFonts w:cs="Times New Roman"/>
          <w:b w:val="0"/>
          <w:bCs/>
          <w:szCs w:val="24"/>
          <w:lang w:val="en-US"/>
        </w:rPr>
        <w:t>terinarian</w:t>
      </w:r>
      <w:proofErr w:type="spellEnd"/>
      <w:r>
        <w:rPr>
          <w:rFonts w:cs="Times New Roman"/>
          <w:b w:val="0"/>
          <w:bCs/>
          <w:szCs w:val="24"/>
          <w:lang w:val="en-US"/>
        </w:rPr>
        <w:t xml:space="preserve"> bring</w:t>
      </w:r>
      <w:r>
        <w:rPr>
          <w:rFonts w:cs="Times New Roman"/>
          <w:b w:val="0"/>
          <w:bCs/>
          <w:szCs w:val="24"/>
        </w:rPr>
        <w:t>s</w:t>
      </w:r>
      <w:r>
        <w:rPr>
          <w:rFonts w:cs="Times New Roman"/>
          <w:b w:val="0"/>
          <w:bCs/>
          <w:szCs w:val="24"/>
          <w:lang w:val="en-US"/>
        </w:rPr>
        <w:t xml:space="preserve"> the treatment.</w:t>
      </w:r>
    </w:p>
    <w:p w14:paraId="00EFCF9E" w14:textId="77777777" w:rsidR="00EE3DF5" w:rsidRDefault="00EE3DF5" w:rsidP="00EE3DF5">
      <w:pPr>
        <w:spacing w:line="360" w:lineRule="auto"/>
        <w:jc w:val="both"/>
        <w:rPr>
          <w:rFonts w:cs="Times New Roman"/>
          <w:b w:val="0"/>
          <w:bCs/>
          <w:szCs w:val="24"/>
        </w:rPr>
      </w:pPr>
      <w:r>
        <w:rPr>
          <w:rFonts w:cs="Times New Roman"/>
          <w:szCs w:val="24"/>
        </w:rPr>
        <w:t>Q20:</w:t>
      </w:r>
      <w:r>
        <w:rPr>
          <w:rFonts w:cs="Times New Roman"/>
          <w:b w:val="0"/>
          <w:bCs/>
          <w:szCs w:val="24"/>
        </w:rPr>
        <w:t xml:space="preserve"> Does the veterinarian inspect your pigs in a month?</w:t>
      </w:r>
    </w:p>
    <w:p w14:paraId="0AFC94E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veterinarian inspect</w:t>
      </w:r>
      <w:r>
        <w:rPr>
          <w:rFonts w:cs="Times New Roman"/>
          <w:b w:val="0"/>
          <w:bCs/>
          <w:szCs w:val="24"/>
        </w:rPr>
        <w:t>s</w:t>
      </w:r>
      <w:r>
        <w:rPr>
          <w:rFonts w:cs="Times New Roman"/>
          <w:b w:val="0"/>
          <w:bCs/>
          <w:szCs w:val="24"/>
          <w:lang w:val="en-US"/>
        </w:rPr>
        <w:t xml:space="preserve"> the pig whenever he came to the farm.</w:t>
      </w:r>
    </w:p>
    <w:p w14:paraId="16EA083E" w14:textId="77777777" w:rsidR="00EE3DF5" w:rsidRDefault="00EE3DF5" w:rsidP="00EE3DF5">
      <w:pPr>
        <w:spacing w:line="360" w:lineRule="auto"/>
        <w:jc w:val="both"/>
        <w:rPr>
          <w:rFonts w:cs="Times New Roman"/>
          <w:b w:val="0"/>
          <w:bCs/>
          <w:szCs w:val="24"/>
        </w:rPr>
      </w:pPr>
      <w:r>
        <w:rPr>
          <w:rFonts w:cs="Times New Roman"/>
          <w:szCs w:val="24"/>
        </w:rPr>
        <w:t>Q21:</w:t>
      </w:r>
      <w:r>
        <w:rPr>
          <w:rFonts w:cs="Times New Roman"/>
          <w:b w:val="0"/>
          <w:bCs/>
          <w:szCs w:val="24"/>
        </w:rPr>
        <w:t xml:space="preserve"> How many times do you check your pigs?</w:t>
      </w:r>
    </w:p>
    <w:p w14:paraId="2B4ADDB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 check them on daily basis.</w:t>
      </w:r>
    </w:p>
    <w:p w14:paraId="7228BDF6" w14:textId="77777777" w:rsidR="00EE3DF5" w:rsidRDefault="00EE3DF5" w:rsidP="00EE3DF5">
      <w:pPr>
        <w:spacing w:line="360" w:lineRule="auto"/>
        <w:jc w:val="both"/>
        <w:rPr>
          <w:rFonts w:cs="Times New Roman"/>
          <w:b w:val="0"/>
          <w:bCs/>
          <w:szCs w:val="24"/>
        </w:rPr>
      </w:pPr>
      <w:r>
        <w:rPr>
          <w:rFonts w:cs="Times New Roman"/>
          <w:szCs w:val="24"/>
        </w:rPr>
        <w:t>Q22:</w:t>
      </w:r>
      <w:r>
        <w:rPr>
          <w:rFonts w:cs="Times New Roman"/>
          <w:b w:val="0"/>
          <w:bCs/>
          <w:szCs w:val="24"/>
        </w:rPr>
        <w:t xml:space="preserve"> Have you used a monitoring system for your pig farm?</w:t>
      </w:r>
    </w:p>
    <w:p w14:paraId="200C6DF5" w14:textId="77777777" w:rsidR="00EE3DF5" w:rsidRDefault="00EE3DF5" w:rsidP="00EE3DF5">
      <w:pPr>
        <w:spacing w:line="360" w:lineRule="auto"/>
        <w:jc w:val="both"/>
        <w:rPr>
          <w:rFonts w:cs="Times New Roman"/>
          <w:b w:val="0"/>
          <w:bCs/>
          <w:szCs w:val="24"/>
          <w:lang w:val="en-US"/>
        </w:rPr>
      </w:pPr>
      <w:r>
        <w:rPr>
          <w:rFonts w:cs="Times New Roman"/>
          <w:szCs w:val="24"/>
        </w:rPr>
        <w:t>Answer:</w:t>
      </w:r>
      <w:r>
        <w:rPr>
          <w:rFonts w:cs="Times New Roman"/>
          <w:b w:val="0"/>
          <w:bCs/>
          <w:szCs w:val="24"/>
        </w:rPr>
        <w:t xml:space="preserve"> W</w:t>
      </w:r>
      <w:r>
        <w:rPr>
          <w:rFonts w:cs="Times New Roman"/>
          <w:b w:val="0"/>
          <w:bCs/>
          <w:szCs w:val="24"/>
          <w:lang w:val="en-US"/>
        </w:rPr>
        <w:t xml:space="preserve">e </w:t>
      </w:r>
      <w:r>
        <w:rPr>
          <w:rFonts w:cs="Times New Roman"/>
          <w:b w:val="0"/>
          <w:bCs/>
          <w:szCs w:val="24"/>
        </w:rPr>
        <w:t>do not</w:t>
      </w:r>
      <w:r>
        <w:rPr>
          <w:rFonts w:cs="Times New Roman"/>
          <w:b w:val="0"/>
          <w:bCs/>
          <w:szCs w:val="24"/>
          <w:lang w:val="en-US"/>
        </w:rPr>
        <w:t xml:space="preserve"> have that kind of system.</w:t>
      </w:r>
    </w:p>
    <w:p w14:paraId="17E31B4F" w14:textId="77777777" w:rsidR="00EE3DF5" w:rsidRDefault="00EE3DF5" w:rsidP="00EE3DF5">
      <w:pPr>
        <w:spacing w:line="360" w:lineRule="auto"/>
        <w:jc w:val="both"/>
        <w:rPr>
          <w:rFonts w:cs="Times New Roman"/>
          <w:b w:val="0"/>
          <w:bCs/>
          <w:szCs w:val="24"/>
        </w:rPr>
      </w:pPr>
      <w:r>
        <w:rPr>
          <w:rFonts w:cs="Times New Roman"/>
          <w:szCs w:val="24"/>
        </w:rPr>
        <w:lastRenderedPageBreak/>
        <w:t>Q23:</w:t>
      </w:r>
      <w:r>
        <w:rPr>
          <w:rFonts w:cs="Times New Roman"/>
          <w:b w:val="0"/>
          <w:bCs/>
          <w:szCs w:val="24"/>
        </w:rPr>
        <w:t xml:space="preserve"> What is the problem that occur in your business or farm?</w:t>
      </w:r>
    </w:p>
    <w:p w14:paraId="7E9B6E3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On</w:t>
      </w:r>
      <w:r>
        <w:rPr>
          <w:rFonts w:cs="Times New Roman"/>
          <w:b w:val="0"/>
          <w:bCs/>
          <w:szCs w:val="24"/>
          <w:lang w:val="en-US"/>
        </w:rPr>
        <w:t>e of the common problem</w:t>
      </w:r>
      <w:r>
        <w:rPr>
          <w:rFonts w:cs="Times New Roman"/>
          <w:b w:val="0"/>
          <w:bCs/>
          <w:szCs w:val="24"/>
        </w:rPr>
        <w:t>s</w:t>
      </w:r>
      <w:r>
        <w:rPr>
          <w:rFonts w:cs="Times New Roman"/>
          <w:b w:val="0"/>
          <w:bCs/>
          <w:szCs w:val="24"/>
          <w:lang w:val="en-US"/>
        </w:rPr>
        <w:t xml:space="preserve"> is the recording of information </w:t>
      </w:r>
      <w:r>
        <w:rPr>
          <w:rFonts w:cs="Times New Roman"/>
          <w:b w:val="0"/>
          <w:bCs/>
          <w:szCs w:val="24"/>
        </w:rPr>
        <w:t>as far as</w:t>
      </w:r>
      <w:r>
        <w:rPr>
          <w:rFonts w:cs="Times New Roman"/>
          <w:b w:val="0"/>
          <w:bCs/>
          <w:szCs w:val="24"/>
          <w:lang w:val="en-US"/>
        </w:rPr>
        <w:t xml:space="preserve"> the hog farm get older</w:t>
      </w:r>
      <w:r>
        <w:rPr>
          <w:rFonts w:cs="Times New Roman"/>
          <w:b w:val="0"/>
          <w:bCs/>
          <w:szCs w:val="24"/>
        </w:rPr>
        <w:t>,</w:t>
      </w:r>
      <w:r>
        <w:rPr>
          <w:rFonts w:cs="Times New Roman"/>
          <w:b w:val="0"/>
          <w:bCs/>
          <w:szCs w:val="24"/>
          <w:lang w:val="en-US"/>
        </w:rPr>
        <w:t xml:space="preserve"> the more the information we record. We use the information record to track the origin of the pig. I also want to monitor the pig even when I am far or away from my farm.</w:t>
      </w:r>
    </w:p>
    <w:p w14:paraId="2BE0A0AE" w14:textId="77777777" w:rsidR="00EE3DF5" w:rsidRDefault="00EE3DF5" w:rsidP="00EE3DF5">
      <w:pPr>
        <w:spacing w:line="360" w:lineRule="auto"/>
        <w:jc w:val="both"/>
        <w:rPr>
          <w:rFonts w:cs="Times New Roman"/>
          <w:b w:val="0"/>
          <w:bCs/>
          <w:szCs w:val="24"/>
        </w:rPr>
      </w:pPr>
      <w:r>
        <w:rPr>
          <w:rFonts w:cs="Times New Roman"/>
          <w:szCs w:val="24"/>
        </w:rPr>
        <w:t>Q24:</w:t>
      </w:r>
      <w:r>
        <w:rPr>
          <w:rFonts w:cs="Times New Roman"/>
          <w:b w:val="0"/>
          <w:bCs/>
          <w:szCs w:val="24"/>
        </w:rPr>
        <w:t xml:space="preserve"> Can you give a scenario of this problems?</w:t>
      </w:r>
    </w:p>
    <w:p w14:paraId="6381058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racking the origin of the pig is hard especially if you are only using a record book at the same time</w:t>
      </w:r>
      <w:r>
        <w:rPr>
          <w:rFonts w:cs="Times New Roman"/>
          <w:b w:val="0"/>
          <w:bCs/>
          <w:szCs w:val="24"/>
        </w:rPr>
        <w:t>,</w:t>
      </w:r>
      <w:r>
        <w:rPr>
          <w:rFonts w:cs="Times New Roman"/>
          <w:b w:val="0"/>
          <w:bCs/>
          <w:szCs w:val="24"/>
          <w:lang w:val="en-US"/>
        </w:rPr>
        <w:t xml:space="preserve"> we sometimes lost our record books. And for the monitoring I </w:t>
      </w:r>
      <w:r>
        <w:rPr>
          <w:rFonts w:cs="Times New Roman"/>
          <w:b w:val="0"/>
          <w:bCs/>
          <w:szCs w:val="24"/>
        </w:rPr>
        <w:t>cannot</w:t>
      </w:r>
      <w:r>
        <w:rPr>
          <w:rFonts w:cs="Times New Roman"/>
          <w:b w:val="0"/>
          <w:bCs/>
          <w:szCs w:val="24"/>
          <w:lang w:val="en-US"/>
        </w:rPr>
        <w:t xml:space="preserve"> monitor the information of the farm if I am away.</w:t>
      </w:r>
    </w:p>
    <w:p w14:paraId="67BF0A53" w14:textId="77777777" w:rsidR="00EE3DF5" w:rsidRDefault="00EE3DF5" w:rsidP="00EE3DF5">
      <w:pPr>
        <w:spacing w:line="360" w:lineRule="auto"/>
        <w:jc w:val="both"/>
        <w:rPr>
          <w:rFonts w:cs="Times New Roman"/>
          <w:b w:val="0"/>
          <w:bCs/>
          <w:szCs w:val="24"/>
        </w:rPr>
      </w:pPr>
      <w:r>
        <w:rPr>
          <w:rFonts w:cs="Times New Roman"/>
          <w:szCs w:val="24"/>
        </w:rPr>
        <w:t>Q25:</w:t>
      </w:r>
      <w:r>
        <w:rPr>
          <w:rFonts w:cs="Times New Roman"/>
          <w:b w:val="0"/>
          <w:bCs/>
          <w:szCs w:val="24"/>
        </w:rPr>
        <w:t xml:space="preserve"> In what percentage thus this problem affects your business /farm?</w:t>
      </w:r>
    </w:p>
    <w:p w14:paraId="26FC0804"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ell</w:t>
      </w:r>
      <w:r>
        <w:rPr>
          <w:rFonts w:cs="Times New Roman"/>
          <w:b w:val="0"/>
          <w:bCs/>
          <w:szCs w:val="24"/>
        </w:rPr>
        <w:t>,</w:t>
      </w:r>
      <w:r>
        <w:rPr>
          <w:rFonts w:cs="Times New Roman"/>
          <w:b w:val="0"/>
          <w:bCs/>
          <w:szCs w:val="24"/>
          <w:lang w:val="en-US"/>
        </w:rPr>
        <w:t xml:space="preserve"> it is a small factor but once the problems is solved it is still </w:t>
      </w:r>
      <w:r>
        <w:rPr>
          <w:rFonts w:cs="Times New Roman"/>
          <w:b w:val="0"/>
          <w:bCs/>
          <w:szCs w:val="24"/>
        </w:rPr>
        <w:t>beneficial</w:t>
      </w:r>
      <w:r>
        <w:rPr>
          <w:rFonts w:cs="Times New Roman"/>
          <w:b w:val="0"/>
          <w:bCs/>
          <w:szCs w:val="24"/>
          <w:lang w:val="en-US"/>
        </w:rPr>
        <w:t xml:space="preserve"> to the farm.</w:t>
      </w:r>
    </w:p>
    <w:p w14:paraId="2DCC5094" w14:textId="77777777" w:rsidR="00EE3DF5" w:rsidRDefault="00EE3DF5" w:rsidP="00EE3DF5">
      <w:pPr>
        <w:spacing w:line="360" w:lineRule="auto"/>
        <w:jc w:val="both"/>
        <w:rPr>
          <w:rFonts w:cs="Times New Roman"/>
          <w:b w:val="0"/>
          <w:bCs/>
          <w:szCs w:val="24"/>
        </w:rPr>
      </w:pPr>
      <w:r>
        <w:rPr>
          <w:rFonts w:cs="Times New Roman"/>
          <w:szCs w:val="24"/>
        </w:rPr>
        <w:t>Q26:</w:t>
      </w:r>
      <w:r>
        <w:rPr>
          <w:rFonts w:cs="Times New Roman"/>
          <w:b w:val="0"/>
          <w:bCs/>
          <w:szCs w:val="24"/>
        </w:rPr>
        <w:t xml:space="preserve"> How many are your worker in the farm?</w:t>
      </w:r>
    </w:p>
    <w:p w14:paraId="123C106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C</w:t>
      </w:r>
      <w:proofErr w:type="spellStart"/>
      <w:r>
        <w:rPr>
          <w:rFonts w:cs="Times New Roman"/>
          <w:b w:val="0"/>
          <w:bCs/>
          <w:szCs w:val="24"/>
          <w:lang w:val="en-US"/>
        </w:rPr>
        <w:t>urrently</w:t>
      </w:r>
      <w:proofErr w:type="spellEnd"/>
      <w:r>
        <w:rPr>
          <w:rFonts w:cs="Times New Roman"/>
          <w:b w:val="0"/>
          <w:bCs/>
          <w:szCs w:val="24"/>
          <w:lang w:val="en-US"/>
        </w:rPr>
        <w:t xml:space="preserve">, we have </w:t>
      </w:r>
      <w:r>
        <w:rPr>
          <w:rFonts w:cs="Times New Roman"/>
          <w:b w:val="0"/>
          <w:bCs/>
          <w:szCs w:val="24"/>
        </w:rPr>
        <w:t>five</w:t>
      </w:r>
      <w:r>
        <w:rPr>
          <w:rFonts w:cs="Times New Roman"/>
          <w:b w:val="0"/>
          <w:bCs/>
          <w:szCs w:val="24"/>
          <w:lang w:val="en-US"/>
        </w:rPr>
        <w:t xml:space="preserve"> worker</w:t>
      </w:r>
      <w:r>
        <w:rPr>
          <w:rFonts w:cs="Times New Roman"/>
          <w:b w:val="0"/>
          <w:bCs/>
          <w:szCs w:val="24"/>
        </w:rPr>
        <w:t>s</w:t>
      </w:r>
      <w:r>
        <w:rPr>
          <w:rFonts w:cs="Times New Roman"/>
          <w:b w:val="0"/>
          <w:bCs/>
          <w:szCs w:val="24"/>
          <w:lang w:val="en-US"/>
        </w:rPr>
        <w:t xml:space="preserve"> at the farm they take turn to maintain the farm.</w:t>
      </w:r>
    </w:p>
    <w:p w14:paraId="254E7366" w14:textId="77777777" w:rsidR="00EE3DF5" w:rsidRDefault="00EE3DF5" w:rsidP="00EE3DF5">
      <w:pPr>
        <w:spacing w:line="360" w:lineRule="auto"/>
        <w:jc w:val="both"/>
        <w:rPr>
          <w:rFonts w:cs="Times New Roman"/>
          <w:b w:val="0"/>
          <w:bCs/>
          <w:szCs w:val="24"/>
        </w:rPr>
      </w:pPr>
      <w:r>
        <w:rPr>
          <w:rFonts w:cs="Times New Roman"/>
          <w:szCs w:val="24"/>
        </w:rPr>
        <w:t>Q27:</w:t>
      </w:r>
      <w:r>
        <w:rPr>
          <w:rFonts w:cs="Times New Roman"/>
          <w:b w:val="0"/>
          <w:bCs/>
          <w:szCs w:val="24"/>
        </w:rPr>
        <w:t xml:space="preserve"> Why do you need to track each piglet that are born of each mother pig?</w:t>
      </w:r>
    </w:p>
    <w:p w14:paraId="4DADCF1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 xml:space="preserve">e, use this method so that we can get another batch of sow in our own breeding in the farm, at the same time we can ensure that the next sow is well because it come from our farm. </w:t>
      </w:r>
      <w:r>
        <w:rPr>
          <w:rFonts w:cs="Times New Roman"/>
          <w:b w:val="0"/>
          <w:bCs/>
          <w:szCs w:val="24"/>
        </w:rPr>
        <w:t>Also, using</w:t>
      </w:r>
      <w:r>
        <w:rPr>
          <w:rFonts w:cs="Times New Roman"/>
          <w:b w:val="0"/>
          <w:bCs/>
          <w:szCs w:val="24"/>
          <w:lang w:val="en-US"/>
        </w:rPr>
        <w:t xml:space="preserve"> it we can avoid in</w:t>
      </w:r>
      <w:r>
        <w:rPr>
          <w:rFonts w:cs="Times New Roman"/>
          <w:b w:val="0"/>
          <w:bCs/>
          <w:szCs w:val="24"/>
        </w:rPr>
        <w:t xml:space="preserve"> </w:t>
      </w:r>
      <w:r>
        <w:rPr>
          <w:rFonts w:cs="Times New Roman"/>
          <w:b w:val="0"/>
          <w:bCs/>
          <w:szCs w:val="24"/>
          <w:lang w:val="en-US"/>
        </w:rPr>
        <w:t xml:space="preserve">breeding so that </w:t>
      </w:r>
      <w:r>
        <w:rPr>
          <w:rFonts w:cs="Times New Roman"/>
          <w:b w:val="0"/>
          <w:bCs/>
          <w:szCs w:val="24"/>
        </w:rPr>
        <w:t xml:space="preserve">is </w:t>
      </w:r>
      <w:r>
        <w:rPr>
          <w:rFonts w:cs="Times New Roman"/>
          <w:b w:val="0"/>
          <w:bCs/>
          <w:szCs w:val="24"/>
          <w:lang w:val="en-US"/>
        </w:rPr>
        <w:t>why we use tracking.</w:t>
      </w:r>
    </w:p>
    <w:p w14:paraId="0B92719E" w14:textId="77777777" w:rsidR="00345573" w:rsidRPr="00140492" w:rsidRDefault="00345573" w:rsidP="00345573">
      <w:pPr>
        <w:widowControl w:val="0"/>
        <w:overflowPunct w:val="0"/>
        <w:autoSpaceDE w:val="0"/>
        <w:autoSpaceDN w:val="0"/>
        <w:adjustRightInd w:val="0"/>
        <w:ind w:right="20"/>
        <w:jc w:val="both"/>
        <w:rPr>
          <w:b w:val="0"/>
          <w:sz w:val="22"/>
        </w:rPr>
      </w:pPr>
    </w:p>
    <w:p w14:paraId="0C1D81A9" w14:textId="77777777" w:rsidR="007843D7" w:rsidRPr="007843D7" w:rsidRDefault="007843D7" w:rsidP="007843D7">
      <w:pPr>
        <w:rPr>
          <w:lang w:eastAsia="en-PH"/>
        </w:rPr>
      </w:pPr>
    </w:p>
    <w:p w14:paraId="6303D9E7" w14:textId="4D1F7D8C" w:rsidR="00EE3DF5" w:rsidRDefault="007843D7" w:rsidP="007843D7">
      <w:pPr>
        <w:tabs>
          <w:tab w:val="left" w:pos="195"/>
          <w:tab w:val="center" w:pos="4320"/>
        </w:tabs>
        <w:jc w:val="left"/>
        <w:rPr>
          <w:lang w:eastAsia="en-PH"/>
        </w:rPr>
      </w:pPr>
      <w:r>
        <w:rPr>
          <w:lang w:eastAsia="en-PH"/>
        </w:rPr>
        <w:tab/>
      </w:r>
      <w:r>
        <w:rPr>
          <w:lang w:eastAsia="en-PH"/>
        </w:rPr>
        <w:tab/>
      </w:r>
    </w:p>
    <w:p w14:paraId="4C204EEE" w14:textId="77777777" w:rsidR="00EE3DF5" w:rsidRDefault="00EE3DF5">
      <w:pPr>
        <w:spacing w:after="160" w:line="259" w:lineRule="auto"/>
        <w:jc w:val="left"/>
        <w:rPr>
          <w:lang w:eastAsia="en-PH"/>
        </w:rPr>
      </w:pPr>
      <w:r>
        <w:rPr>
          <w:lang w:eastAsia="en-PH"/>
        </w:rPr>
        <w:br w:type="page"/>
      </w:r>
    </w:p>
    <w:p w14:paraId="75F78A22"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725C802C" wp14:editId="61AE0BD2">
            <wp:extent cx="4797425" cy="8229600"/>
            <wp:effectExtent l="0" t="0" r="3175" b="0"/>
            <wp:docPr id="1032" name="Picture 1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7"/>
                    <pic:cNvPicPr/>
                  </pic:nvPicPr>
                  <pic:blipFill>
                    <a:blip r:embed="rId184" cstate="print"/>
                    <a:srcRect/>
                    <a:stretch/>
                  </pic:blipFill>
                  <pic:spPr>
                    <a:xfrm>
                      <a:off x="0" y="0"/>
                      <a:ext cx="4797425" cy="8229600"/>
                    </a:xfrm>
                    <a:prstGeom prst="rect">
                      <a:avLst/>
                    </a:prstGeom>
                  </pic:spPr>
                </pic:pic>
              </a:graphicData>
            </a:graphic>
          </wp:inline>
        </w:drawing>
      </w:r>
    </w:p>
    <w:p w14:paraId="347B3443"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6D087098" wp14:editId="77D47A57">
            <wp:extent cx="5486400" cy="3970020"/>
            <wp:effectExtent l="0" t="0" r="0" b="0"/>
            <wp:docPr id="1033" name="Picture 8"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85" cstate="print"/>
                    <a:srcRect/>
                    <a:stretch/>
                  </pic:blipFill>
                  <pic:spPr>
                    <a:xfrm>
                      <a:off x="0" y="0"/>
                      <a:ext cx="5486400" cy="3970020"/>
                    </a:xfrm>
                    <a:prstGeom prst="rect">
                      <a:avLst/>
                    </a:prstGeom>
                  </pic:spPr>
                </pic:pic>
              </a:graphicData>
            </a:graphic>
          </wp:inline>
        </w:drawing>
      </w:r>
    </w:p>
    <w:p w14:paraId="7590B631" w14:textId="77777777" w:rsidR="00EE3DF5" w:rsidRDefault="00EE3DF5" w:rsidP="00EE3DF5">
      <w:pPr>
        <w:tabs>
          <w:tab w:val="left" w:pos="195"/>
          <w:tab w:val="center" w:pos="4320"/>
        </w:tabs>
        <w:jc w:val="left"/>
        <w:rPr>
          <w:lang w:eastAsia="en-PH"/>
        </w:rPr>
      </w:pPr>
    </w:p>
    <w:p w14:paraId="4BAA7D6C" w14:textId="77777777" w:rsidR="00EE3DF5" w:rsidRDefault="00EE3DF5" w:rsidP="00EE3DF5">
      <w:pPr>
        <w:spacing w:after="160" w:line="259" w:lineRule="auto"/>
        <w:jc w:val="left"/>
        <w:rPr>
          <w:lang w:eastAsia="en-PH"/>
        </w:rPr>
      </w:pPr>
      <w:r>
        <w:rPr>
          <w:lang w:eastAsia="en-PH"/>
        </w:rPr>
        <w:br w:type="page"/>
      </w:r>
    </w:p>
    <w:p w14:paraId="669A6961" w14:textId="77777777" w:rsidR="00EE3DF5" w:rsidRDefault="00EE3DF5" w:rsidP="00EE3DF5">
      <w:pPr>
        <w:tabs>
          <w:tab w:val="left" w:pos="195"/>
          <w:tab w:val="center" w:pos="4320"/>
        </w:tabs>
        <w:jc w:val="left"/>
        <w:rPr>
          <w:noProof/>
          <w:lang w:eastAsia="en-PH"/>
        </w:rPr>
      </w:pPr>
      <w:r>
        <w:rPr>
          <w:noProof/>
          <w:lang w:eastAsia="en-PH"/>
        </w:rPr>
        <w:lastRenderedPageBreak/>
        <w:drawing>
          <wp:inline distT="0" distB="0" distL="0" distR="0" wp14:anchorId="2D665704" wp14:editId="4A24EE39">
            <wp:extent cx="5486400" cy="7246620"/>
            <wp:effectExtent l="0" t="0" r="0" b="0"/>
            <wp:docPr id="1034" name="Picture 10" descr="A group of pigs in a cag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86" cstate="print"/>
                    <a:srcRect/>
                    <a:stretch/>
                  </pic:blipFill>
                  <pic:spPr>
                    <a:xfrm>
                      <a:off x="0" y="0"/>
                      <a:ext cx="5486400" cy="7246620"/>
                    </a:xfrm>
                    <a:prstGeom prst="rect">
                      <a:avLst/>
                    </a:prstGeom>
                  </pic:spPr>
                </pic:pic>
              </a:graphicData>
            </a:graphic>
          </wp:inline>
        </w:drawing>
      </w:r>
    </w:p>
    <w:p w14:paraId="4CC9A393" w14:textId="77777777" w:rsidR="00EE3DF5" w:rsidRDefault="00EE3DF5" w:rsidP="00EE3DF5">
      <w:pPr>
        <w:rPr>
          <w:lang w:eastAsia="en-PH"/>
        </w:rPr>
      </w:pPr>
    </w:p>
    <w:p w14:paraId="6E952979" w14:textId="77777777" w:rsidR="00EE3DF5" w:rsidRDefault="00EE3DF5" w:rsidP="00EE3DF5">
      <w:pPr>
        <w:rPr>
          <w:lang w:eastAsia="en-PH"/>
        </w:rPr>
      </w:pPr>
    </w:p>
    <w:p w14:paraId="6B64F673" w14:textId="77777777" w:rsidR="00EE3DF5" w:rsidRDefault="00EE3DF5" w:rsidP="00EE3DF5">
      <w:pPr>
        <w:rPr>
          <w:lang w:eastAsia="en-PH"/>
        </w:rPr>
      </w:pPr>
    </w:p>
    <w:p w14:paraId="1B4F7E69" w14:textId="77777777" w:rsidR="00EE3DF5" w:rsidRDefault="00EE3DF5" w:rsidP="00EE3DF5">
      <w:pPr>
        <w:rPr>
          <w:noProof/>
          <w:lang w:eastAsia="en-PH"/>
        </w:rPr>
      </w:pPr>
    </w:p>
    <w:p w14:paraId="53B13385" w14:textId="77777777" w:rsidR="00EE3DF5" w:rsidRDefault="00EE3DF5" w:rsidP="00EE3DF5">
      <w:pPr>
        <w:tabs>
          <w:tab w:val="left" w:pos="1200"/>
          <w:tab w:val="center" w:pos="4320"/>
        </w:tabs>
        <w:jc w:val="left"/>
        <w:rPr>
          <w:lang w:eastAsia="en-PH"/>
        </w:rPr>
      </w:pPr>
      <w:r>
        <w:rPr>
          <w:lang w:eastAsia="en-PH"/>
        </w:rPr>
        <w:tab/>
      </w:r>
    </w:p>
    <w:p w14:paraId="50126A0E" w14:textId="77777777" w:rsidR="00EE3DF5" w:rsidRDefault="00EE3DF5" w:rsidP="00EE3DF5">
      <w:pPr>
        <w:spacing w:after="160" w:line="259" w:lineRule="auto"/>
        <w:jc w:val="left"/>
        <w:rPr>
          <w:lang w:eastAsia="en-PH"/>
        </w:rPr>
      </w:pPr>
      <w:r>
        <w:rPr>
          <w:lang w:eastAsia="en-PH"/>
        </w:rPr>
        <w:br w:type="page"/>
      </w:r>
      <w:r>
        <w:rPr>
          <w:noProof/>
          <w:lang w:eastAsia="en-PH"/>
        </w:rPr>
        <w:lastRenderedPageBreak/>
        <w:drawing>
          <wp:inline distT="0" distB="0" distL="0" distR="0" wp14:anchorId="05D3DC46" wp14:editId="2BB61B8F">
            <wp:extent cx="5116830" cy="8229600"/>
            <wp:effectExtent l="0" t="0" r="7620" b="0"/>
            <wp:docPr id="1035" name="Picture 1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87" cstate="print"/>
                    <a:srcRect/>
                    <a:stretch/>
                  </pic:blipFill>
                  <pic:spPr>
                    <a:xfrm>
                      <a:off x="0" y="0"/>
                      <a:ext cx="5116830" cy="8229600"/>
                    </a:xfrm>
                    <a:prstGeom prst="rect">
                      <a:avLst/>
                    </a:prstGeom>
                  </pic:spPr>
                </pic:pic>
              </a:graphicData>
            </a:graphic>
          </wp:inline>
        </w:drawing>
      </w:r>
    </w:p>
    <w:p w14:paraId="6D7B74C6" w14:textId="77777777" w:rsidR="00EE3DF5" w:rsidRDefault="00EE3DF5" w:rsidP="00EE3DF5">
      <w:pPr>
        <w:tabs>
          <w:tab w:val="left" w:pos="1200"/>
          <w:tab w:val="center" w:pos="4320"/>
        </w:tabs>
        <w:jc w:val="left"/>
        <w:rPr>
          <w:lang w:eastAsia="en-PH"/>
        </w:rPr>
      </w:pPr>
      <w:r>
        <w:rPr>
          <w:lang w:eastAsia="en-PH"/>
        </w:rPr>
        <w:lastRenderedPageBreak/>
        <w:tab/>
      </w:r>
      <w:r>
        <w:rPr>
          <w:lang w:eastAsia="en-PH"/>
        </w:rPr>
        <w:tab/>
      </w:r>
      <w:r>
        <w:rPr>
          <w:noProof/>
          <w:lang w:eastAsia="en-PH"/>
        </w:rPr>
        <w:drawing>
          <wp:inline distT="0" distB="0" distL="0" distR="0" wp14:anchorId="044C0449" wp14:editId="734D14FF">
            <wp:extent cx="4709795" cy="8229600"/>
            <wp:effectExtent l="0" t="0" r="0" b="0"/>
            <wp:docPr id="1036" name="Picture 13"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88" cstate="print"/>
                    <a:srcRect/>
                    <a:stretch/>
                  </pic:blipFill>
                  <pic:spPr>
                    <a:xfrm>
                      <a:off x="0" y="0"/>
                      <a:ext cx="4709795" cy="8229600"/>
                    </a:xfrm>
                    <a:prstGeom prst="rect">
                      <a:avLst/>
                    </a:prstGeom>
                  </pic:spPr>
                </pic:pic>
              </a:graphicData>
            </a:graphic>
          </wp:inline>
        </w:drawing>
      </w:r>
    </w:p>
    <w:p w14:paraId="343BBA07" w14:textId="77777777" w:rsidR="00EE3DF5" w:rsidRDefault="00EE3DF5" w:rsidP="00EE3DF5">
      <w:pPr>
        <w:tabs>
          <w:tab w:val="left" w:pos="1200"/>
          <w:tab w:val="center" w:pos="4320"/>
        </w:tabs>
        <w:jc w:val="left"/>
        <w:rPr>
          <w:lang w:eastAsia="en-PH"/>
        </w:rPr>
      </w:pPr>
      <w:r>
        <w:rPr>
          <w:noProof/>
          <w:lang w:eastAsia="en-PH"/>
        </w:rPr>
        <w:lastRenderedPageBreak/>
        <w:drawing>
          <wp:inline distT="0" distB="0" distL="0" distR="0" wp14:anchorId="6F2B687B" wp14:editId="6F541B9C">
            <wp:extent cx="5486400" cy="4270375"/>
            <wp:effectExtent l="0" t="0" r="0" b="0"/>
            <wp:docPr id="1037" name="Picture 14" descr="A picture containing ground, old, seat,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89" cstate="print"/>
                    <a:srcRect/>
                    <a:stretch/>
                  </pic:blipFill>
                  <pic:spPr>
                    <a:xfrm>
                      <a:off x="0" y="0"/>
                      <a:ext cx="5486400" cy="4270375"/>
                    </a:xfrm>
                    <a:prstGeom prst="rect">
                      <a:avLst/>
                    </a:prstGeom>
                  </pic:spPr>
                </pic:pic>
              </a:graphicData>
            </a:graphic>
          </wp:inline>
        </w:drawing>
      </w:r>
      <w:r>
        <w:rPr>
          <w:lang w:eastAsia="en-PH"/>
        </w:rPr>
        <w:tab/>
      </w:r>
    </w:p>
    <w:p w14:paraId="24C8F9AF" w14:textId="77777777" w:rsidR="007843D7" w:rsidRPr="007843D7" w:rsidRDefault="007843D7" w:rsidP="007843D7">
      <w:pPr>
        <w:tabs>
          <w:tab w:val="left" w:pos="195"/>
          <w:tab w:val="center" w:pos="4320"/>
        </w:tabs>
        <w:jc w:val="left"/>
        <w:rPr>
          <w:lang w:eastAsia="en-PH"/>
        </w:rPr>
      </w:pPr>
    </w:p>
    <w:sectPr w:rsidR="007843D7" w:rsidRPr="007843D7" w:rsidSect="00153F82">
      <w:footerReference w:type="default" r:id="rId190"/>
      <w:pgSz w:w="12240" w:h="15840" w:code="1"/>
      <w:pgMar w:top="1440" w:right="1440" w:bottom="1440" w:left="2160" w:header="72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2A321" w14:textId="77777777" w:rsidR="005412F6" w:rsidRDefault="005412F6" w:rsidP="0023168E">
      <w:r>
        <w:separator/>
      </w:r>
    </w:p>
  </w:endnote>
  <w:endnote w:type="continuationSeparator" w:id="0">
    <w:p w14:paraId="62BD6255" w14:textId="77777777" w:rsidR="005412F6" w:rsidRDefault="005412F6"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6B63" w14:textId="77777777" w:rsidR="00427151" w:rsidRDefault="00427151">
    <w:pPr>
      <w:pStyle w:val="Footer"/>
      <w:jc w:val="right"/>
    </w:pPr>
    <w:r>
      <w:t xml:space="preserve">                                                                                                                    </w:t>
    </w:r>
  </w:p>
  <w:p w14:paraId="7D98FE07" w14:textId="44CF56FD" w:rsidR="00427151" w:rsidRDefault="00427151" w:rsidP="00C10007">
    <w:pPr>
      <w:pStyle w:val="Footer"/>
      <w:jc w:val="both"/>
    </w:pPr>
    <w:r>
      <w:rPr>
        <w:b w:val="0"/>
        <w:i/>
        <w:sz w:val="18"/>
      </w:rPr>
      <w:t>STI College Koronadal</w:t>
    </w:r>
    <w:r>
      <w:t xml:space="preserve"> </w:t>
    </w:r>
    <w:sdt>
      <w:sdtPr>
        <w:id w:val="76557839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70D80EC" w14:textId="77777777" w:rsidR="00427151" w:rsidRDefault="004271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6AD6" w14:textId="77777777" w:rsidR="00427151" w:rsidRPr="001F5EA3" w:rsidRDefault="00427151"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427151" w14:paraId="1CBCDC90" w14:textId="77777777" w:rsidTr="001F5EA3">
      <w:tc>
        <w:tcPr>
          <w:tcW w:w="7191" w:type="dxa"/>
          <w:vAlign w:val="center"/>
        </w:tcPr>
        <w:p w14:paraId="57C085C9" w14:textId="026F7E6E" w:rsidR="00427151" w:rsidRDefault="00427151"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0FD941C5" w14:textId="77777777" w:rsidR="00427151" w:rsidRDefault="00427151"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14664A6B" w14:textId="77777777" w:rsidR="00427151" w:rsidRPr="001F5EA3" w:rsidRDefault="00427151"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4A0604" w14:paraId="11C3BF18" w14:textId="77777777" w:rsidTr="00EE3DF5">
      <w:trPr>
        <w:trHeight w:val="618"/>
      </w:trPr>
      <w:tc>
        <w:tcPr>
          <w:tcW w:w="4878" w:type="dxa"/>
          <w:vAlign w:val="center"/>
        </w:tcPr>
        <w:p w14:paraId="461906A7" w14:textId="77777777" w:rsidR="004A0604" w:rsidRDefault="004A0604"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4920FE2C" w14:textId="77777777" w:rsidR="004A0604" w:rsidRDefault="004A0604"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D86BEC8" w14:textId="77777777" w:rsidR="004A0604" w:rsidRPr="001F5EA3" w:rsidRDefault="004A0604" w:rsidP="001F5EA3">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427151" w14:paraId="0698EE34" w14:textId="77777777" w:rsidTr="00EE3DF5">
      <w:trPr>
        <w:trHeight w:val="618"/>
      </w:trPr>
      <w:tc>
        <w:tcPr>
          <w:tcW w:w="4878" w:type="dxa"/>
          <w:vAlign w:val="center"/>
        </w:tcPr>
        <w:p w14:paraId="7B164374" w14:textId="6E763BBA" w:rsidR="00427151" w:rsidRDefault="00427151"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2026ABC8" w14:textId="77777777" w:rsidR="00427151" w:rsidRDefault="00427151"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33F6EC80" w14:textId="77777777" w:rsidR="00427151" w:rsidRPr="001F5EA3" w:rsidRDefault="00427151"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E1FF" w14:textId="77777777" w:rsidR="005412F6" w:rsidRDefault="005412F6" w:rsidP="0023168E">
      <w:r>
        <w:separator/>
      </w:r>
    </w:p>
  </w:footnote>
  <w:footnote w:type="continuationSeparator" w:id="0">
    <w:p w14:paraId="37A76D94" w14:textId="77777777" w:rsidR="005412F6" w:rsidRDefault="005412F6"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96BAE826"/>
    <w:lvl w:ilvl="0" w:tplc="59D0EBD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000005"/>
    <w:multiLevelType w:val="hybridMultilevel"/>
    <w:tmpl w:val="0FC8F25A"/>
    <w:lvl w:ilvl="0" w:tplc="B6709DD2">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0000006"/>
    <w:multiLevelType w:val="hybridMultilevel"/>
    <w:tmpl w:val="4470E1A0"/>
    <w:lvl w:ilvl="0" w:tplc="94A03A8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0000007"/>
    <w:multiLevelType w:val="hybridMultilevel"/>
    <w:tmpl w:val="E89C495A"/>
    <w:lvl w:ilvl="0" w:tplc="E25098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00000008"/>
    <w:multiLevelType w:val="hybridMultilevel"/>
    <w:tmpl w:val="E252FAE2"/>
    <w:lvl w:ilvl="0" w:tplc="9800D4D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000001B"/>
    <w:multiLevelType w:val="hybridMultilevel"/>
    <w:tmpl w:val="83B8C0B2"/>
    <w:lvl w:ilvl="0" w:tplc="3ABEF4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000001E"/>
    <w:multiLevelType w:val="hybridMultilevel"/>
    <w:tmpl w:val="80ACB1F4"/>
    <w:lvl w:ilvl="0" w:tplc="FE220AFA">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5D7340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B7DC2"/>
    <w:multiLevelType w:val="hybridMultilevel"/>
    <w:tmpl w:val="4A5E4F48"/>
    <w:lvl w:ilvl="0" w:tplc="11AC4E76">
      <w:start w:val="1"/>
      <w:numFmt w:val="bullet"/>
      <w:pStyle w:val="ListParagraph"/>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13B40E45"/>
    <w:multiLevelType w:val="hybridMultilevel"/>
    <w:tmpl w:val="EAB6FAD8"/>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5C43354"/>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F14F0"/>
    <w:multiLevelType w:val="hybridMultilevel"/>
    <w:tmpl w:val="1ED672EC"/>
    <w:lvl w:ilvl="0" w:tplc="491AD18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22490FFD"/>
    <w:multiLevelType w:val="hybridMultilevel"/>
    <w:tmpl w:val="0AA8093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28FC0BD0"/>
    <w:multiLevelType w:val="hybridMultilevel"/>
    <w:tmpl w:val="50BA7FD0"/>
    <w:lvl w:ilvl="0" w:tplc="0A2442C8">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A815E36"/>
    <w:multiLevelType w:val="hybridMultilevel"/>
    <w:tmpl w:val="2EE0CD38"/>
    <w:lvl w:ilvl="0" w:tplc="F10CDF32">
      <w:start w:val="1"/>
      <w:numFmt w:val="lowerLetter"/>
      <w:lvlText w:val="%1."/>
      <w:lvlJc w:val="left"/>
      <w:pPr>
        <w:ind w:left="1800" w:hanging="360"/>
      </w:pPr>
      <w:rPr>
        <w:rFonts w:hint="default"/>
        <w:b/>
        <w:color w:val="000000" w:themeColor="text1"/>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306137B6"/>
    <w:multiLevelType w:val="hybridMultilevel"/>
    <w:tmpl w:val="284074DE"/>
    <w:lvl w:ilvl="0" w:tplc="FFFFFFFF">
      <w:start w:val="1"/>
      <w:numFmt w:val="lowerLetter"/>
      <w:lvlText w:val="%1."/>
      <w:lvlJc w:val="left"/>
      <w:pPr>
        <w:ind w:left="1080" w:hanging="360"/>
      </w:pPr>
      <w:rPr>
        <w:rFonts w:hint="default"/>
        <w:b/>
      </w:rPr>
    </w:lvl>
    <w:lvl w:ilvl="1" w:tplc="FE220AFA">
      <w:start w:val="1"/>
      <w:numFmt w:val="lowerLetter"/>
      <w:lvlText w:val="%2."/>
      <w:lvlJc w:val="left"/>
      <w:pPr>
        <w:ind w:left="1080" w:hanging="360"/>
      </w:pPr>
      <w:rPr>
        <w:rFonts w:hint="default"/>
        <w:b/>
        <w:i w:val="0"/>
        <w:iCs w:val="0"/>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15A0F9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4B033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A0F8B"/>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358D6"/>
    <w:multiLevelType w:val="hybridMultilevel"/>
    <w:tmpl w:val="09766600"/>
    <w:lvl w:ilvl="0" w:tplc="8A02010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433E5EDE"/>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C4988"/>
    <w:multiLevelType w:val="hybridMultilevel"/>
    <w:tmpl w:val="09AC72D8"/>
    <w:lvl w:ilvl="0" w:tplc="533CB5A2">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4A55726C"/>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F5C38"/>
    <w:multiLevelType w:val="hybridMultilevel"/>
    <w:tmpl w:val="CF163DF6"/>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D284D3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9B79A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999"/>
    <w:multiLevelType w:val="hybridMultilevel"/>
    <w:tmpl w:val="3626D6A2"/>
    <w:lvl w:ilvl="0" w:tplc="FE220AFA">
      <w:start w:val="1"/>
      <w:numFmt w:val="lowerLetter"/>
      <w:lvlText w:val="%1."/>
      <w:lvlJc w:val="left"/>
      <w:pPr>
        <w:ind w:left="1800" w:hanging="360"/>
      </w:pPr>
      <w:rPr>
        <w:rFonts w:hint="default"/>
        <w:b/>
        <w:i w:val="0"/>
        <w:iCs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8" w15:restartNumberingAfterBreak="0">
    <w:nsid w:val="4E46068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C23B2"/>
    <w:multiLevelType w:val="hybridMultilevel"/>
    <w:tmpl w:val="2402AC5C"/>
    <w:lvl w:ilvl="0" w:tplc="4C48C7B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0" w15:restartNumberingAfterBreak="0">
    <w:nsid w:val="4F8A377C"/>
    <w:multiLevelType w:val="hybridMultilevel"/>
    <w:tmpl w:val="349CD70A"/>
    <w:lvl w:ilvl="0" w:tplc="1E5E7F26">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31" w15:restartNumberingAfterBreak="0">
    <w:nsid w:val="522A49DD"/>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82075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04697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990500"/>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761D3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32158"/>
    <w:multiLevelType w:val="hybridMultilevel"/>
    <w:tmpl w:val="19787FFC"/>
    <w:lvl w:ilvl="0" w:tplc="83BAEB9A">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FB27180"/>
    <w:multiLevelType w:val="hybridMultilevel"/>
    <w:tmpl w:val="9E640768"/>
    <w:lvl w:ilvl="0" w:tplc="500EAE92">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60061B5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925C40"/>
    <w:multiLevelType w:val="hybridMultilevel"/>
    <w:tmpl w:val="9CB6597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0" w15:restartNumberingAfterBreak="0">
    <w:nsid w:val="61DD2ED0"/>
    <w:multiLevelType w:val="hybridMultilevel"/>
    <w:tmpl w:val="1D9C2F4E"/>
    <w:lvl w:ilvl="0" w:tplc="08F88844">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41" w15:restartNumberingAfterBreak="0">
    <w:nsid w:val="645F5735"/>
    <w:multiLevelType w:val="hybridMultilevel"/>
    <w:tmpl w:val="E1E83FB2"/>
    <w:lvl w:ilvl="0" w:tplc="08D0855C">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2" w15:restartNumberingAfterBreak="0">
    <w:nsid w:val="66B87D3A"/>
    <w:multiLevelType w:val="hybridMultilevel"/>
    <w:tmpl w:val="1D6C27E8"/>
    <w:lvl w:ilvl="0" w:tplc="49B405E8">
      <w:start w:val="1"/>
      <w:numFmt w:val="lowerLetter"/>
      <w:lvlText w:val="%1."/>
      <w:lvlJc w:val="left"/>
      <w:pPr>
        <w:ind w:left="1080" w:hanging="360"/>
      </w:pPr>
      <w:rPr>
        <w:rFonts w:hint="default"/>
        <w:b/>
        <w:i w:val="0"/>
        <w:iCs w:val="0"/>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6C9132AE"/>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2D2410C"/>
    <w:multiLevelType w:val="hybridMultilevel"/>
    <w:tmpl w:val="338613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5150122"/>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82A92"/>
    <w:multiLevelType w:val="hybridMultilevel"/>
    <w:tmpl w:val="B176848A"/>
    <w:lvl w:ilvl="0" w:tplc="C0D6648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7" w15:restartNumberingAfterBreak="0">
    <w:nsid w:val="76421928"/>
    <w:multiLevelType w:val="hybridMultilevel"/>
    <w:tmpl w:val="72A23838"/>
    <w:lvl w:ilvl="0" w:tplc="2A28848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7964504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C85DC4"/>
    <w:multiLevelType w:val="hybridMultilevel"/>
    <w:tmpl w:val="683A1ACC"/>
    <w:lvl w:ilvl="0" w:tplc="17E4CE1A">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num w:numId="1" w16cid:durableId="802885875">
    <w:abstractNumId w:val="12"/>
  </w:num>
  <w:num w:numId="2" w16cid:durableId="105345252">
    <w:abstractNumId w:val="10"/>
  </w:num>
  <w:num w:numId="3" w16cid:durableId="1511411288">
    <w:abstractNumId w:val="21"/>
  </w:num>
  <w:num w:numId="4" w16cid:durableId="1186479775">
    <w:abstractNumId w:val="23"/>
  </w:num>
  <w:num w:numId="5" w16cid:durableId="252401693">
    <w:abstractNumId w:val="28"/>
  </w:num>
  <w:num w:numId="6" w16cid:durableId="1208109546">
    <w:abstractNumId w:val="18"/>
  </w:num>
  <w:num w:numId="7" w16cid:durableId="1537503795">
    <w:abstractNumId w:val="35"/>
  </w:num>
  <w:num w:numId="8" w16cid:durableId="2095201264">
    <w:abstractNumId w:val="7"/>
  </w:num>
  <w:num w:numId="9" w16cid:durableId="1431702222">
    <w:abstractNumId w:val="45"/>
  </w:num>
  <w:num w:numId="10" w16cid:durableId="204224134">
    <w:abstractNumId w:val="4"/>
  </w:num>
  <w:num w:numId="11" w16cid:durableId="1927614829">
    <w:abstractNumId w:val="2"/>
  </w:num>
  <w:num w:numId="12" w16cid:durableId="787116455">
    <w:abstractNumId w:val="3"/>
  </w:num>
  <w:num w:numId="13" w16cid:durableId="394276728">
    <w:abstractNumId w:val="1"/>
  </w:num>
  <w:num w:numId="14" w16cid:durableId="992756040">
    <w:abstractNumId w:val="5"/>
  </w:num>
  <w:num w:numId="15" w16cid:durableId="606547092">
    <w:abstractNumId w:val="6"/>
  </w:num>
  <w:num w:numId="16" w16cid:durableId="1979921229">
    <w:abstractNumId w:val="15"/>
  </w:num>
  <w:num w:numId="17" w16cid:durableId="2078279571">
    <w:abstractNumId w:val="16"/>
  </w:num>
  <w:num w:numId="18" w16cid:durableId="676272771">
    <w:abstractNumId w:val="0"/>
  </w:num>
  <w:num w:numId="19" w16cid:durableId="1206409095">
    <w:abstractNumId w:val="27"/>
  </w:num>
  <w:num w:numId="20" w16cid:durableId="774247700">
    <w:abstractNumId w:val="24"/>
  </w:num>
  <w:num w:numId="21" w16cid:durableId="1437485547">
    <w:abstractNumId w:val="9"/>
  </w:num>
  <w:num w:numId="22" w16cid:durableId="1343584773">
    <w:abstractNumId w:val="25"/>
  </w:num>
  <w:num w:numId="23" w16cid:durableId="399981244">
    <w:abstractNumId w:val="48"/>
  </w:num>
  <w:num w:numId="24" w16cid:durableId="602878780">
    <w:abstractNumId w:val="31"/>
  </w:num>
  <w:num w:numId="25" w16cid:durableId="1602294857">
    <w:abstractNumId w:val="17"/>
  </w:num>
  <w:num w:numId="26" w16cid:durableId="1006592171">
    <w:abstractNumId w:val="32"/>
  </w:num>
  <w:num w:numId="27" w16cid:durableId="1260747962">
    <w:abstractNumId w:val="33"/>
  </w:num>
  <w:num w:numId="28" w16cid:durableId="1152913622">
    <w:abstractNumId w:val="43"/>
  </w:num>
  <w:num w:numId="29" w16cid:durableId="656419705">
    <w:abstractNumId w:val="38"/>
  </w:num>
  <w:num w:numId="30" w16cid:durableId="2004317268">
    <w:abstractNumId w:val="34"/>
  </w:num>
  <w:num w:numId="31" w16cid:durableId="2034188301">
    <w:abstractNumId w:val="19"/>
  </w:num>
  <w:num w:numId="32" w16cid:durableId="1808276776">
    <w:abstractNumId w:val="26"/>
  </w:num>
  <w:num w:numId="33" w16cid:durableId="360712525">
    <w:abstractNumId w:val="42"/>
  </w:num>
  <w:num w:numId="34" w16cid:durableId="234897325">
    <w:abstractNumId w:val="40"/>
  </w:num>
  <w:num w:numId="35" w16cid:durableId="642809277">
    <w:abstractNumId w:val="30"/>
  </w:num>
  <w:num w:numId="36" w16cid:durableId="1905529143">
    <w:abstractNumId w:val="49"/>
  </w:num>
  <w:num w:numId="37" w16cid:durableId="1371152047">
    <w:abstractNumId w:val="36"/>
  </w:num>
  <w:num w:numId="38" w16cid:durableId="1082408109">
    <w:abstractNumId w:val="47"/>
  </w:num>
  <w:num w:numId="39" w16cid:durableId="584651532">
    <w:abstractNumId w:val="41"/>
  </w:num>
  <w:num w:numId="40" w16cid:durableId="1203442541">
    <w:abstractNumId w:val="39"/>
  </w:num>
  <w:num w:numId="41" w16cid:durableId="241716397">
    <w:abstractNumId w:val="22"/>
  </w:num>
  <w:num w:numId="42" w16cid:durableId="1481118076">
    <w:abstractNumId w:val="44"/>
  </w:num>
  <w:num w:numId="43" w16cid:durableId="1387872741">
    <w:abstractNumId w:val="13"/>
  </w:num>
  <w:num w:numId="44" w16cid:durableId="1158108188">
    <w:abstractNumId w:val="8"/>
  </w:num>
  <w:num w:numId="45" w16cid:durableId="87427957">
    <w:abstractNumId w:val="29"/>
  </w:num>
  <w:num w:numId="46" w16cid:durableId="317418666">
    <w:abstractNumId w:val="14"/>
  </w:num>
  <w:num w:numId="47" w16cid:durableId="1922521655">
    <w:abstractNumId w:val="20"/>
  </w:num>
  <w:num w:numId="48" w16cid:durableId="793787618">
    <w:abstractNumId w:val="46"/>
  </w:num>
  <w:num w:numId="49" w16cid:durableId="1695182469">
    <w:abstractNumId w:val="11"/>
  </w:num>
  <w:num w:numId="50" w16cid:durableId="473529766">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rgUAVV087iwAAAA="/>
  </w:docVars>
  <w:rsids>
    <w:rsidRoot w:val="003156D4"/>
    <w:rsid w:val="000021C1"/>
    <w:rsid w:val="000029C3"/>
    <w:rsid w:val="0000332C"/>
    <w:rsid w:val="000044C6"/>
    <w:rsid w:val="000046A5"/>
    <w:rsid w:val="00004EB4"/>
    <w:rsid w:val="000058CF"/>
    <w:rsid w:val="00005FD4"/>
    <w:rsid w:val="0000663F"/>
    <w:rsid w:val="000077E5"/>
    <w:rsid w:val="00010902"/>
    <w:rsid w:val="000117E9"/>
    <w:rsid w:val="000133AE"/>
    <w:rsid w:val="00013736"/>
    <w:rsid w:val="000146CE"/>
    <w:rsid w:val="00014D8C"/>
    <w:rsid w:val="00015CDC"/>
    <w:rsid w:val="000167C0"/>
    <w:rsid w:val="00016A40"/>
    <w:rsid w:val="00016B21"/>
    <w:rsid w:val="00016E1F"/>
    <w:rsid w:val="00020780"/>
    <w:rsid w:val="00021685"/>
    <w:rsid w:val="0002281D"/>
    <w:rsid w:val="000250C2"/>
    <w:rsid w:val="00025443"/>
    <w:rsid w:val="00025723"/>
    <w:rsid w:val="00025B45"/>
    <w:rsid w:val="00026FA6"/>
    <w:rsid w:val="000273E9"/>
    <w:rsid w:val="00030D85"/>
    <w:rsid w:val="0003526D"/>
    <w:rsid w:val="000355C1"/>
    <w:rsid w:val="000366C4"/>
    <w:rsid w:val="0003727F"/>
    <w:rsid w:val="00040C1A"/>
    <w:rsid w:val="00040C63"/>
    <w:rsid w:val="000410FD"/>
    <w:rsid w:val="00041899"/>
    <w:rsid w:val="00041B2E"/>
    <w:rsid w:val="00042FCA"/>
    <w:rsid w:val="00043D59"/>
    <w:rsid w:val="00044316"/>
    <w:rsid w:val="000458AC"/>
    <w:rsid w:val="00047008"/>
    <w:rsid w:val="0004712D"/>
    <w:rsid w:val="0004727C"/>
    <w:rsid w:val="00047B55"/>
    <w:rsid w:val="000501E8"/>
    <w:rsid w:val="0005100A"/>
    <w:rsid w:val="00051508"/>
    <w:rsid w:val="0005209C"/>
    <w:rsid w:val="00052B4B"/>
    <w:rsid w:val="00052E12"/>
    <w:rsid w:val="000532AE"/>
    <w:rsid w:val="00056723"/>
    <w:rsid w:val="00057892"/>
    <w:rsid w:val="0006091A"/>
    <w:rsid w:val="0006325B"/>
    <w:rsid w:val="000643EE"/>
    <w:rsid w:val="00066977"/>
    <w:rsid w:val="000670AC"/>
    <w:rsid w:val="00070BD1"/>
    <w:rsid w:val="000719F7"/>
    <w:rsid w:val="00072279"/>
    <w:rsid w:val="0007232A"/>
    <w:rsid w:val="0007385B"/>
    <w:rsid w:val="0007423E"/>
    <w:rsid w:val="000742FB"/>
    <w:rsid w:val="00075A3B"/>
    <w:rsid w:val="00076006"/>
    <w:rsid w:val="00077ACC"/>
    <w:rsid w:val="0008085E"/>
    <w:rsid w:val="00082A81"/>
    <w:rsid w:val="000849DD"/>
    <w:rsid w:val="000852C9"/>
    <w:rsid w:val="00085C17"/>
    <w:rsid w:val="0008656A"/>
    <w:rsid w:val="000872F8"/>
    <w:rsid w:val="00090201"/>
    <w:rsid w:val="0009023F"/>
    <w:rsid w:val="000916B9"/>
    <w:rsid w:val="000932D1"/>
    <w:rsid w:val="00093764"/>
    <w:rsid w:val="00093C01"/>
    <w:rsid w:val="0009436B"/>
    <w:rsid w:val="00094E60"/>
    <w:rsid w:val="00096A9B"/>
    <w:rsid w:val="00097358"/>
    <w:rsid w:val="00097403"/>
    <w:rsid w:val="000A052B"/>
    <w:rsid w:val="000A0BEE"/>
    <w:rsid w:val="000A1206"/>
    <w:rsid w:val="000A191B"/>
    <w:rsid w:val="000A1CBB"/>
    <w:rsid w:val="000A25E5"/>
    <w:rsid w:val="000A2C70"/>
    <w:rsid w:val="000A3C64"/>
    <w:rsid w:val="000A48DC"/>
    <w:rsid w:val="000A4F6C"/>
    <w:rsid w:val="000A4FFC"/>
    <w:rsid w:val="000A52CF"/>
    <w:rsid w:val="000A61F3"/>
    <w:rsid w:val="000A6DD9"/>
    <w:rsid w:val="000A790E"/>
    <w:rsid w:val="000A7DA0"/>
    <w:rsid w:val="000B0F8F"/>
    <w:rsid w:val="000B242A"/>
    <w:rsid w:val="000B31C1"/>
    <w:rsid w:val="000B3268"/>
    <w:rsid w:val="000B4286"/>
    <w:rsid w:val="000B42ED"/>
    <w:rsid w:val="000B51F0"/>
    <w:rsid w:val="000B56BA"/>
    <w:rsid w:val="000B5D04"/>
    <w:rsid w:val="000B696D"/>
    <w:rsid w:val="000B6DA6"/>
    <w:rsid w:val="000C1786"/>
    <w:rsid w:val="000C380F"/>
    <w:rsid w:val="000C3B1A"/>
    <w:rsid w:val="000C7294"/>
    <w:rsid w:val="000C75AB"/>
    <w:rsid w:val="000D0524"/>
    <w:rsid w:val="000D0888"/>
    <w:rsid w:val="000D1A53"/>
    <w:rsid w:val="000D2E56"/>
    <w:rsid w:val="000D3280"/>
    <w:rsid w:val="000D32D9"/>
    <w:rsid w:val="000D4004"/>
    <w:rsid w:val="000D67AE"/>
    <w:rsid w:val="000E0427"/>
    <w:rsid w:val="000E1191"/>
    <w:rsid w:val="000E1B9B"/>
    <w:rsid w:val="000E2B19"/>
    <w:rsid w:val="000E4D3C"/>
    <w:rsid w:val="000E4FDF"/>
    <w:rsid w:val="000E65A5"/>
    <w:rsid w:val="000E6AFE"/>
    <w:rsid w:val="000E6D38"/>
    <w:rsid w:val="000E702E"/>
    <w:rsid w:val="000E70BC"/>
    <w:rsid w:val="000E757D"/>
    <w:rsid w:val="000E787D"/>
    <w:rsid w:val="000F07B3"/>
    <w:rsid w:val="000F13FF"/>
    <w:rsid w:val="000F186E"/>
    <w:rsid w:val="000F3E35"/>
    <w:rsid w:val="000F3FA5"/>
    <w:rsid w:val="000F4C7A"/>
    <w:rsid w:val="000F5922"/>
    <w:rsid w:val="000F612D"/>
    <w:rsid w:val="000F6348"/>
    <w:rsid w:val="000F6D06"/>
    <w:rsid w:val="00100DE4"/>
    <w:rsid w:val="001070FC"/>
    <w:rsid w:val="0011217F"/>
    <w:rsid w:val="00112ADD"/>
    <w:rsid w:val="001142B1"/>
    <w:rsid w:val="001156D7"/>
    <w:rsid w:val="00115C2A"/>
    <w:rsid w:val="001170E6"/>
    <w:rsid w:val="00117994"/>
    <w:rsid w:val="001214A3"/>
    <w:rsid w:val="00121D32"/>
    <w:rsid w:val="00123E48"/>
    <w:rsid w:val="00125085"/>
    <w:rsid w:val="00125F74"/>
    <w:rsid w:val="00126F04"/>
    <w:rsid w:val="00126F8F"/>
    <w:rsid w:val="001273D9"/>
    <w:rsid w:val="0012752A"/>
    <w:rsid w:val="00127638"/>
    <w:rsid w:val="001276A4"/>
    <w:rsid w:val="00130603"/>
    <w:rsid w:val="001325E6"/>
    <w:rsid w:val="00137656"/>
    <w:rsid w:val="00140461"/>
    <w:rsid w:val="001408C4"/>
    <w:rsid w:val="00140E94"/>
    <w:rsid w:val="001411C0"/>
    <w:rsid w:val="00141DA6"/>
    <w:rsid w:val="00142A4C"/>
    <w:rsid w:val="001438E4"/>
    <w:rsid w:val="00144EF6"/>
    <w:rsid w:val="001468E5"/>
    <w:rsid w:val="00147F53"/>
    <w:rsid w:val="0015037F"/>
    <w:rsid w:val="00150E1D"/>
    <w:rsid w:val="00151078"/>
    <w:rsid w:val="00153F82"/>
    <w:rsid w:val="00154336"/>
    <w:rsid w:val="00154542"/>
    <w:rsid w:val="00154620"/>
    <w:rsid w:val="0015598B"/>
    <w:rsid w:val="00161A72"/>
    <w:rsid w:val="00161ED7"/>
    <w:rsid w:val="00162FCD"/>
    <w:rsid w:val="001635B1"/>
    <w:rsid w:val="00164508"/>
    <w:rsid w:val="00164F92"/>
    <w:rsid w:val="0016673F"/>
    <w:rsid w:val="00167512"/>
    <w:rsid w:val="00167857"/>
    <w:rsid w:val="0017195E"/>
    <w:rsid w:val="00171982"/>
    <w:rsid w:val="00173207"/>
    <w:rsid w:val="00176233"/>
    <w:rsid w:val="00176DA2"/>
    <w:rsid w:val="00176DEF"/>
    <w:rsid w:val="00180568"/>
    <w:rsid w:val="00180BC6"/>
    <w:rsid w:val="00181FCE"/>
    <w:rsid w:val="001828FB"/>
    <w:rsid w:val="00184D66"/>
    <w:rsid w:val="001901C2"/>
    <w:rsid w:val="001902B3"/>
    <w:rsid w:val="0019085D"/>
    <w:rsid w:val="00190ED6"/>
    <w:rsid w:val="00190F56"/>
    <w:rsid w:val="0019171F"/>
    <w:rsid w:val="00192D87"/>
    <w:rsid w:val="00193000"/>
    <w:rsid w:val="001942C3"/>
    <w:rsid w:val="00194A6D"/>
    <w:rsid w:val="001959C3"/>
    <w:rsid w:val="00195A3D"/>
    <w:rsid w:val="00195A8E"/>
    <w:rsid w:val="00195AEB"/>
    <w:rsid w:val="00196197"/>
    <w:rsid w:val="001964E1"/>
    <w:rsid w:val="001968F7"/>
    <w:rsid w:val="00197FE6"/>
    <w:rsid w:val="001A024C"/>
    <w:rsid w:val="001A2C04"/>
    <w:rsid w:val="001A2DD9"/>
    <w:rsid w:val="001A43F1"/>
    <w:rsid w:val="001A45D7"/>
    <w:rsid w:val="001A543C"/>
    <w:rsid w:val="001A5725"/>
    <w:rsid w:val="001A5D85"/>
    <w:rsid w:val="001A64A3"/>
    <w:rsid w:val="001A6D1B"/>
    <w:rsid w:val="001A6E8B"/>
    <w:rsid w:val="001A774A"/>
    <w:rsid w:val="001A7854"/>
    <w:rsid w:val="001B0DB7"/>
    <w:rsid w:val="001B1ECE"/>
    <w:rsid w:val="001B3203"/>
    <w:rsid w:val="001B4861"/>
    <w:rsid w:val="001B4A24"/>
    <w:rsid w:val="001B4C1E"/>
    <w:rsid w:val="001B4DEE"/>
    <w:rsid w:val="001B5137"/>
    <w:rsid w:val="001C081B"/>
    <w:rsid w:val="001C156B"/>
    <w:rsid w:val="001C4FFD"/>
    <w:rsid w:val="001C6126"/>
    <w:rsid w:val="001D0256"/>
    <w:rsid w:val="001D0BC5"/>
    <w:rsid w:val="001D138B"/>
    <w:rsid w:val="001D3728"/>
    <w:rsid w:val="001D3BA9"/>
    <w:rsid w:val="001D44F0"/>
    <w:rsid w:val="001D49A4"/>
    <w:rsid w:val="001D5AE3"/>
    <w:rsid w:val="001D7999"/>
    <w:rsid w:val="001E1D99"/>
    <w:rsid w:val="001E1DA0"/>
    <w:rsid w:val="001E41BF"/>
    <w:rsid w:val="001E4746"/>
    <w:rsid w:val="001E480D"/>
    <w:rsid w:val="001E57AE"/>
    <w:rsid w:val="001E77C7"/>
    <w:rsid w:val="001E7F7D"/>
    <w:rsid w:val="001F365D"/>
    <w:rsid w:val="001F385A"/>
    <w:rsid w:val="001F4076"/>
    <w:rsid w:val="001F4388"/>
    <w:rsid w:val="001F56EA"/>
    <w:rsid w:val="001F5EA3"/>
    <w:rsid w:val="001F74D2"/>
    <w:rsid w:val="001F78D3"/>
    <w:rsid w:val="0020226C"/>
    <w:rsid w:val="00202540"/>
    <w:rsid w:val="00203ADB"/>
    <w:rsid w:val="0020495E"/>
    <w:rsid w:val="00204DD4"/>
    <w:rsid w:val="00211776"/>
    <w:rsid w:val="00211CDF"/>
    <w:rsid w:val="00213E0D"/>
    <w:rsid w:val="00214CCC"/>
    <w:rsid w:val="00220587"/>
    <w:rsid w:val="00222046"/>
    <w:rsid w:val="0022212C"/>
    <w:rsid w:val="00222C18"/>
    <w:rsid w:val="00224198"/>
    <w:rsid w:val="00224E53"/>
    <w:rsid w:val="0022624E"/>
    <w:rsid w:val="00227D2F"/>
    <w:rsid w:val="0023168E"/>
    <w:rsid w:val="002328F5"/>
    <w:rsid w:val="00232B93"/>
    <w:rsid w:val="002335B8"/>
    <w:rsid w:val="002400BB"/>
    <w:rsid w:val="00240F55"/>
    <w:rsid w:val="0024158A"/>
    <w:rsid w:val="00241CD0"/>
    <w:rsid w:val="00242973"/>
    <w:rsid w:val="00242CE3"/>
    <w:rsid w:val="0024326A"/>
    <w:rsid w:val="002445AC"/>
    <w:rsid w:val="00244C1D"/>
    <w:rsid w:val="0024540C"/>
    <w:rsid w:val="002458FF"/>
    <w:rsid w:val="002460F8"/>
    <w:rsid w:val="0024638A"/>
    <w:rsid w:val="00246ED1"/>
    <w:rsid w:val="00250017"/>
    <w:rsid w:val="00251EA8"/>
    <w:rsid w:val="002525B1"/>
    <w:rsid w:val="00253055"/>
    <w:rsid w:val="00253570"/>
    <w:rsid w:val="00253AC5"/>
    <w:rsid w:val="002612D9"/>
    <w:rsid w:val="00261625"/>
    <w:rsid w:val="00262F24"/>
    <w:rsid w:val="002639A9"/>
    <w:rsid w:val="00264868"/>
    <w:rsid w:val="002663B5"/>
    <w:rsid w:val="00267D6E"/>
    <w:rsid w:val="00270AF6"/>
    <w:rsid w:val="0027157F"/>
    <w:rsid w:val="002719A9"/>
    <w:rsid w:val="0027341A"/>
    <w:rsid w:val="0027400F"/>
    <w:rsid w:val="00275F92"/>
    <w:rsid w:val="0027666C"/>
    <w:rsid w:val="00276D01"/>
    <w:rsid w:val="0027724F"/>
    <w:rsid w:val="00280652"/>
    <w:rsid w:val="00281507"/>
    <w:rsid w:val="00282EAA"/>
    <w:rsid w:val="00283821"/>
    <w:rsid w:val="00283A54"/>
    <w:rsid w:val="00287540"/>
    <w:rsid w:val="002903A2"/>
    <w:rsid w:val="00290A47"/>
    <w:rsid w:val="002911CD"/>
    <w:rsid w:val="00291739"/>
    <w:rsid w:val="00292E2E"/>
    <w:rsid w:val="002932DA"/>
    <w:rsid w:val="00293E62"/>
    <w:rsid w:val="00295C67"/>
    <w:rsid w:val="00296957"/>
    <w:rsid w:val="00297A6C"/>
    <w:rsid w:val="00297F9A"/>
    <w:rsid w:val="002A08F6"/>
    <w:rsid w:val="002A0F68"/>
    <w:rsid w:val="002A379C"/>
    <w:rsid w:val="002A40BB"/>
    <w:rsid w:val="002A46A8"/>
    <w:rsid w:val="002A5B1B"/>
    <w:rsid w:val="002A5F0B"/>
    <w:rsid w:val="002A74BF"/>
    <w:rsid w:val="002A76F5"/>
    <w:rsid w:val="002B07AB"/>
    <w:rsid w:val="002B0FAB"/>
    <w:rsid w:val="002B1E8F"/>
    <w:rsid w:val="002B3A55"/>
    <w:rsid w:val="002B3A75"/>
    <w:rsid w:val="002B577B"/>
    <w:rsid w:val="002B5FF7"/>
    <w:rsid w:val="002B6184"/>
    <w:rsid w:val="002B7A69"/>
    <w:rsid w:val="002B7F8A"/>
    <w:rsid w:val="002C1289"/>
    <w:rsid w:val="002C17DF"/>
    <w:rsid w:val="002C187B"/>
    <w:rsid w:val="002C20BB"/>
    <w:rsid w:val="002C27B4"/>
    <w:rsid w:val="002C2AF6"/>
    <w:rsid w:val="002C2FAA"/>
    <w:rsid w:val="002C5FEB"/>
    <w:rsid w:val="002C63AB"/>
    <w:rsid w:val="002C733C"/>
    <w:rsid w:val="002D16C5"/>
    <w:rsid w:val="002D1721"/>
    <w:rsid w:val="002D295F"/>
    <w:rsid w:val="002D42F2"/>
    <w:rsid w:val="002D4933"/>
    <w:rsid w:val="002D4E66"/>
    <w:rsid w:val="002D5163"/>
    <w:rsid w:val="002D5D6B"/>
    <w:rsid w:val="002D5EB9"/>
    <w:rsid w:val="002D63DC"/>
    <w:rsid w:val="002D69F9"/>
    <w:rsid w:val="002D775B"/>
    <w:rsid w:val="002E156F"/>
    <w:rsid w:val="002E17B6"/>
    <w:rsid w:val="002E32CD"/>
    <w:rsid w:val="002E39FF"/>
    <w:rsid w:val="002E3D06"/>
    <w:rsid w:val="002E3E66"/>
    <w:rsid w:val="002E41F1"/>
    <w:rsid w:val="002E527C"/>
    <w:rsid w:val="002E58A6"/>
    <w:rsid w:val="002F04F1"/>
    <w:rsid w:val="002F1487"/>
    <w:rsid w:val="002F19B0"/>
    <w:rsid w:val="002F2DD4"/>
    <w:rsid w:val="002F2ECF"/>
    <w:rsid w:val="002F4717"/>
    <w:rsid w:val="002F59B1"/>
    <w:rsid w:val="0030082D"/>
    <w:rsid w:val="00300C13"/>
    <w:rsid w:val="00301B82"/>
    <w:rsid w:val="00301EFA"/>
    <w:rsid w:val="00302310"/>
    <w:rsid w:val="00302E83"/>
    <w:rsid w:val="00304ADA"/>
    <w:rsid w:val="00305210"/>
    <w:rsid w:val="00305AC8"/>
    <w:rsid w:val="00306022"/>
    <w:rsid w:val="003062F3"/>
    <w:rsid w:val="00306BA6"/>
    <w:rsid w:val="00307985"/>
    <w:rsid w:val="00307AB5"/>
    <w:rsid w:val="00307EB0"/>
    <w:rsid w:val="00311CBF"/>
    <w:rsid w:val="00314FCF"/>
    <w:rsid w:val="00315414"/>
    <w:rsid w:val="003156D4"/>
    <w:rsid w:val="003164EE"/>
    <w:rsid w:val="0031789D"/>
    <w:rsid w:val="003208EE"/>
    <w:rsid w:val="00321877"/>
    <w:rsid w:val="00321D3C"/>
    <w:rsid w:val="00322565"/>
    <w:rsid w:val="00323087"/>
    <w:rsid w:val="0032366C"/>
    <w:rsid w:val="00323A35"/>
    <w:rsid w:val="00324D47"/>
    <w:rsid w:val="003272D8"/>
    <w:rsid w:val="003306E5"/>
    <w:rsid w:val="00331BE9"/>
    <w:rsid w:val="00334935"/>
    <w:rsid w:val="00334F23"/>
    <w:rsid w:val="003353A0"/>
    <w:rsid w:val="00336104"/>
    <w:rsid w:val="00341779"/>
    <w:rsid w:val="00342368"/>
    <w:rsid w:val="00342DEF"/>
    <w:rsid w:val="00342E8C"/>
    <w:rsid w:val="003451BE"/>
    <w:rsid w:val="00345573"/>
    <w:rsid w:val="00346172"/>
    <w:rsid w:val="0035080E"/>
    <w:rsid w:val="00350D87"/>
    <w:rsid w:val="003513DF"/>
    <w:rsid w:val="00351FEB"/>
    <w:rsid w:val="00353580"/>
    <w:rsid w:val="00356372"/>
    <w:rsid w:val="00356AB0"/>
    <w:rsid w:val="003570E2"/>
    <w:rsid w:val="00357329"/>
    <w:rsid w:val="00357543"/>
    <w:rsid w:val="00357B99"/>
    <w:rsid w:val="00360183"/>
    <w:rsid w:val="00360701"/>
    <w:rsid w:val="0036122D"/>
    <w:rsid w:val="00362040"/>
    <w:rsid w:val="00362271"/>
    <w:rsid w:val="0036271C"/>
    <w:rsid w:val="00362917"/>
    <w:rsid w:val="00365576"/>
    <w:rsid w:val="003663B6"/>
    <w:rsid w:val="00367BFD"/>
    <w:rsid w:val="00370202"/>
    <w:rsid w:val="0037040D"/>
    <w:rsid w:val="00370A2A"/>
    <w:rsid w:val="00373A25"/>
    <w:rsid w:val="00376B23"/>
    <w:rsid w:val="00376B60"/>
    <w:rsid w:val="003774D5"/>
    <w:rsid w:val="00380A2D"/>
    <w:rsid w:val="003821CD"/>
    <w:rsid w:val="003825FE"/>
    <w:rsid w:val="00382B98"/>
    <w:rsid w:val="00382DCB"/>
    <w:rsid w:val="0038788F"/>
    <w:rsid w:val="00390472"/>
    <w:rsid w:val="00390D06"/>
    <w:rsid w:val="00391966"/>
    <w:rsid w:val="00391D4B"/>
    <w:rsid w:val="00392BB5"/>
    <w:rsid w:val="00392D76"/>
    <w:rsid w:val="00393A68"/>
    <w:rsid w:val="003943E7"/>
    <w:rsid w:val="00394F9C"/>
    <w:rsid w:val="003961DC"/>
    <w:rsid w:val="0039748C"/>
    <w:rsid w:val="003A077E"/>
    <w:rsid w:val="003A3770"/>
    <w:rsid w:val="003A54B4"/>
    <w:rsid w:val="003B0415"/>
    <w:rsid w:val="003B1C89"/>
    <w:rsid w:val="003B38F2"/>
    <w:rsid w:val="003B3948"/>
    <w:rsid w:val="003B472C"/>
    <w:rsid w:val="003B4B4A"/>
    <w:rsid w:val="003B5370"/>
    <w:rsid w:val="003B5514"/>
    <w:rsid w:val="003B7350"/>
    <w:rsid w:val="003B7BF4"/>
    <w:rsid w:val="003B7EB8"/>
    <w:rsid w:val="003C00D6"/>
    <w:rsid w:val="003C023E"/>
    <w:rsid w:val="003C0A83"/>
    <w:rsid w:val="003C11AC"/>
    <w:rsid w:val="003C17B4"/>
    <w:rsid w:val="003C3A23"/>
    <w:rsid w:val="003C3F1C"/>
    <w:rsid w:val="003C60AB"/>
    <w:rsid w:val="003C6DC7"/>
    <w:rsid w:val="003C7D90"/>
    <w:rsid w:val="003C7DC1"/>
    <w:rsid w:val="003D2FCE"/>
    <w:rsid w:val="003D5542"/>
    <w:rsid w:val="003D6CFD"/>
    <w:rsid w:val="003D7703"/>
    <w:rsid w:val="003E01FE"/>
    <w:rsid w:val="003E0F44"/>
    <w:rsid w:val="003E1F3A"/>
    <w:rsid w:val="003E26CC"/>
    <w:rsid w:val="003E2E5C"/>
    <w:rsid w:val="003E3119"/>
    <w:rsid w:val="003E3C57"/>
    <w:rsid w:val="003E40F1"/>
    <w:rsid w:val="003E5CDF"/>
    <w:rsid w:val="003E7048"/>
    <w:rsid w:val="003E74FF"/>
    <w:rsid w:val="003E7F33"/>
    <w:rsid w:val="003F207F"/>
    <w:rsid w:val="003F2214"/>
    <w:rsid w:val="003F2DF5"/>
    <w:rsid w:val="003F3A27"/>
    <w:rsid w:val="003F79F3"/>
    <w:rsid w:val="00402799"/>
    <w:rsid w:val="00402C23"/>
    <w:rsid w:val="00402DD9"/>
    <w:rsid w:val="00402DEB"/>
    <w:rsid w:val="00402FB5"/>
    <w:rsid w:val="0040311C"/>
    <w:rsid w:val="00403631"/>
    <w:rsid w:val="00404112"/>
    <w:rsid w:val="0040482B"/>
    <w:rsid w:val="00406DBD"/>
    <w:rsid w:val="004073E9"/>
    <w:rsid w:val="0041063B"/>
    <w:rsid w:val="004108DD"/>
    <w:rsid w:val="00412BB8"/>
    <w:rsid w:val="00412F34"/>
    <w:rsid w:val="0041342D"/>
    <w:rsid w:val="004171AD"/>
    <w:rsid w:val="0042027A"/>
    <w:rsid w:val="004208A1"/>
    <w:rsid w:val="00421382"/>
    <w:rsid w:val="00422472"/>
    <w:rsid w:val="004226CA"/>
    <w:rsid w:val="0042283F"/>
    <w:rsid w:val="00424C7C"/>
    <w:rsid w:val="00425936"/>
    <w:rsid w:val="00426ACA"/>
    <w:rsid w:val="00426E1C"/>
    <w:rsid w:val="00427151"/>
    <w:rsid w:val="0042763C"/>
    <w:rsid w:val="00427E0C"/>
    <w:rsid w:val="004311D9"/>
    <w:rsid w:val="00431248"/>
    <w:rsid w:val="004320ED"/>
    <w:rsid w:val="00433DE8"/>
    <w:rsid w:val="004340D6"/>
    <w:rsid w:val="00435EAE"/>
    <w:rsid w:val="00436FEC"/>
    <w:rsid w:val="0043710C"/>
    <w:rsid w:val="00437841"/>
    <w:rsid w:val="0044037D"/>
    <w:rsid w:val="0044188A"/>
    <w:rsid w:val="00443558"/>
    <w:rsid w:val="00443A40"/>
    <w:rsid w:val="00444024"/>
    <w:rsid w:val="00445FD4"/>
    <w:rsid w:val="00446184"/>
    <w:rsid w:val="00451021"/>
    <w:rsid w:val="00451AA4"/>
    <w:rsid w:val="00453508"/>
    <w:rsid w:val="0045479B"/>
    <w:rsid w:val="00456DF6"/>
    <w:rsid w:val="00457073"/>
    <w:rsid w:val="00457802"/>
    <w:rsid w:val="00457819"/>
    <w:rsid w:val="004620CD"/>
    <w:rsid w:val="00464EE0"/>
    <w:rsid w:val="00465524"/>
    <w:rsid w:val="00466987"/>
    <w:rsid w:val="004701C2"/>
    <w:rsid w:val="004704BB"/>
    <w:rsid w:val="00470FB0"/>
    <w:rsid w:val="0047178B"/>
    <w:rsid w:val="00471928"/>
    <w:rsid w:val="004731C2"/>
    <w:rsid w:val="0047371E"/>
    <w:rsid w:val="00473C90"/>
    <w:rsid w:val="00475339"/>
    <w:rsid w:val="00476718"/>
    <w:rsid w:val="00476CA9"/>
    <w:rsid w:val="00480EEC"/>
    <w:rsid w:val="00483832"/>
    <w:rsid w:val="00483AFC"/>
    <w:rsid w:val="00485B59"/>
    <w:rsid w:val="004863A7"/>
    <w:rsid w:val="0048642C"/>
    <w:rsid w:val="00486DA1"/>
    <w:rsid w:val="00487381"/>
    <w:rsid w:val="0049001E"/>
    <w:rsid w:val="004915E6"/>
    <w:rsid w:val="004915E9"/>
    <w:rsid w:val="0049473E"/>
    <w:rsid w:val="00494781"/>
    <w:rsid w:val="00494B97"/>
    <w:rsid w:val="00494F85"/>
    <w:rsid w:val="0049559C"/>
    <w:rsid w:val="00496152"/>
    <w:rsid w:val="0049725C"/>
    <w:rsid w:val="00497326"/>
    <w:rsid w:val="00497414"/>
    <w:rsid w:val="004A0113"/>
    <w:rsid w:val="004A0604"/>
    <w:rsid w:val="004A06F9"/>
    <w:rsid w:val="004A07E7"/>
    <w:rsid w:val="004A11F9"/>
    <w:rsid w:val="004A31D2"/>
    <w:rsid w:val="004A5486"/>
    <w:rsid w:val="004A56D4"/>
    <w:rsid w:val="004A6393"/>
    <w:rsid w:val="004A6915"/>
    <w:rsid w:val="004B13E8"/>
    <w:rsid w:val="004B18F8"/>
    <w:rsid w:val="004B3EE8"/>
    <w:rsid w:val="004B4300"/>
    <w:rsid w:val="004B479D"/>
    <w:rsid w:val="004B47B6"/>
    <w:rsid w:val="004B4F62"/>
    <w:rsid w:val="004B53D4"/>
    <w:rsid w:val="004B68B6"/>
    <w:rsid w:val="004C0DF9"/>
    <w:rsid w:val="004C1599"/>
    <w:rsid w:val="004C1D8F"/>
    <w:rsid w:val="004C29F3"/>
    <w:rsid w:val="004C43A5"/>
    <w:rsid w:val="004C4405"/>
    <w:rsid w:val="004C5D8F"/>
    <w:rsid w:val="004C6D67"/>
    <w:rsid w:val="004C7A30"/>
    <w:rsid w:val="004C7CD4"/>
    <w:rsid w:val="004D0190"/>
    <w:rsid w:val="004D3734"/>
    <w:rsid w:val="004D3999"/>
    <w:rsid w:val="004D3CC2"/>
    <w:rsid w:val="004D3F16"/>
    <w:rsid w:val="004D5179"/>
    <w:rsid w:val="004D7CDD"/>
    <w:rsid w:val="004D7D88"/>
    <w:rsid w:val="004E02BF"/>
    <w:rsid w:val="004E04F0"/>
    <w:rsid w:val="004E182B"/>
    <w:rsid w:val="004E187B"/>
    <w:rsid w:val="004E2A30"/>
    <w:rsid w:val="004E3CEC"/>
    <w:rsid w:val="004E4C4F"/>
    <w:rsid w:val="004E4D47"/>
    <w:rsid w:val="004E52CA"/>
    <w:rsid w:val="004E53D9"/>
    <w:rsid w:val="004E5648"/>
    <w:rsid w:val="004E5AE7"/>
    <w:rsid w:val="004E5AEE"/>
    <w:rsid w:val="004E5DCA"/>
    <w:rsid w:val="004E7147"/>
    <w:rsid w:val="004F10C9"/>
    <w:rsid w:val="004F125A"/>
    <w:rsid w:val="004F20C5"/>
    <w:rsid w:val="004F2D90"/>
    <w:rsid w:val="004F33D1"/>
    <w:rsid w:val="004F3E86"/>
    <w:rsid w:val="004F4A24"/>
    <w:rsid w:val="004F5B62"/>
    <w:rsid w:val="004F7E76"/>
    <w:rsid w:val="00500D25"/>
    <w:rsid w:val="00501B90"/>
    <w:rsid w:val="00503E70"/>
    <w:rsid w:val="00503EEE"/>
    <w:rsid w:val="005040E6"/>
    <w:rsid w:val="00504F7C"/>
    <w:rsid w:val="00505BE1"/>
    <w:rsid w:val="005069F3"/>
    <w:rsid w:val="00507582"/>
    <w:rsid w:val="0051051C"/>
    <w:rsid w:val="00510FEC"/>
    <w:rsid w:val="00511F02"/>
    <w:rsid w:val="00512741"/>
    <w:rsid w:val="005128A1"/>
    <w:rsid w:val="005138DB"/>
    <w:rsid w:val="00513ABA"/>
    <w:rsid w:val="00514745"/>
    <w:rsid w:val="00514A11"/>
    <w:rsid w:val="005151FD"/>
    <w:rsid w:val="00516CB2"/>
    <w:rsid w:val="00516F6D"/>
    <w:rsid w:val="00520A2F"/>
    <w:rsid w:val="00520CBE"/>
    <w:rsid w:val="005212A5"/>
    <w:rsid w:val="00521335"/>
    <w:rsid w:val="00521857"/>
    <w:rsid w:val="00521BF0"/>
    <w:rsid w:val="0052267D"/>
    <w:rsid w:val="005256F8"/>
    <w:rsid w:val="0052634E"/>
    <w:rsid w:val="005263C9"/>
    <w:rsid w:val="00527B91"/>
    <w:rsid w:val="0053072F"/>
    <w:rsid w:val="00530817"/>
    <w:rsid w:val="00531556"/>
    <w:rsid w:val="00531C30"/>
    <w:rsid w:val="0053287C"/>
    <w:rsid w:val="0053388F"/>
    <w:rsid w:val="00534491"/>
    <w:rsid w:val="00534E9E"/>
    <w:rsid w:val="00535575"/>
    <w:rsid w:val="005365F7"/>
    <w:rsid w:val="005368CD"/>
    <w:rsid w:val="00537BD9"/>
    <w:rsid w:val="005409BC"/>
    <w:rsid w:val="00540CDE"/>
    <w:rsid w:val="005412F6"/>
    <w:rsid w:val="005419A8"/>
    <w:rsid w:val="005424A8"/>
    <w:rsid w:val="00542D25"/>
    <w:rsid w:val="005430F0"/>
    <w:rsid w:val="0054378B"/>
    <w:rsid w:val="005443EA"/>
    <w:rsid w:val="005444FC"/>
    <w:rsid w:val="00545CDF"/>
    <w:rsid w:val="00545F00"/>
    <w:rsid w:val="00546976"/>
    <w:rsid w:val="00550AFB"/>
    <w:rsid w:val="0055365E"/>
    <w:rsid w:val="00554189"/>
    <w:rsid w:val="00556149"/>
    <w:rsid w:val="00556622"/>
    <w:rsid w:val="0055732F"/>
    <w:rsid w:val="005573EB"/>
    <w:rsid w:val="00557A87"/>
    <w:rsid w:val="005602FA"/>
    <w:rsid w:val="00560F2D"/>
    <w:rsid w:val="0056191F"/>
    <w:rsid w:val="00563A09"/>
    <w:rsid w:val="00563B70"/>
    <w:rsid w:val="00565F09"/>
    <w:rsid w:val="00566680"/>
    <w:rsid w:val="0056708A"/>
    <w:rsid w:val="00570EB4"/>
    <w:rsid w:val="00571801"/>
    <w:rsid w:val="00571BAB"/>
    <w:rsid w:val="00573C39"/>
    <w:rsid w:val="005748F7"/>
    <w:rsid w:val="00574A8F"/>
    <w:rsid w:val="005765FE"/>
    <w:rsid w:val="00577390"/>
    <w:rsid w:val="00577CC6"/>
    <w:rsid w:val="005812DC"/>
    <w:rsid w:val="005821E7"/>
    <w:rsid w:val="00582464"/>
    <w:rsid w:val="005900CA"/>
    <w:rsid w:val="00590595"/>
    <w:rsid w:val="00590738"/>
    <w:rsid w:val="005917E4"/>
    <w:rsid w:val="005924E5"/>
    <w:rsid w:val="00592E64"/>
    <w:rsid w:val="00592F4F"/>
    <w:rsid w:val="00594499"/>
    <w:rsid w:val="0059585E"/>
    <w:rsid w:val="005A2F06"/>
    <w:rsid w:val="005A47F4"/>
    <w:rsid w:val="005A5F11"/>
    <w:rsid w:val="005A634F"/>
    <w:rsid w:val="005A778C"/>
    <w:rsid w:val="005B1038"/>
    <w:rsid w:val="005B189F"/>
    <w:rsid w:val="005B19DD"/>
    <w:rsid w:val="005B2055"/>
    <w:rsid w:val="005B2930"/>
    <w:rsid w:val="005B4DAA"/>
    <w:rsid w:val="005B532D"/>
    <w:rsid w:val="005B56EE"/>
    <w:rsid w:val="005B634C"/>
    <w:rsid w:val="005B697A"/>
    <w:rsid w:val="005B6AD1"/>
    <w:rsid w:val="005B724B"/>
    <w:rsid w:val="005C01A2"/>
    <w:rsid w:val="005C1053"/>
    <w:rsid w:val="005C12CC"/>
    <w:rsid w:val="005C16E5"/>
    <w:rsid w:val="005C320B"/>
    <w:rsid w:val="005C5A2F"/>
    <w:rsid w:val="005C60C0"/>
    <w:rsid w:val="005D0ED3"/>
    <w:rsid w:val="005D22BD"/>
    <w:rsid w:val="005D2E0D"/>
    <w:rsid w:val="005D4795"/>
    <w:rsid w:val="005D48C2"/>
    <w:rsid w:val="005D4988"/>
    <w:rsid w:val="005D6EFA"/>
    <w:rsid w:val="005D70AD"/>
    <w:rsid w:val="005D7C2A"/>
    <w:rsid w:val="005E007F"/>
    <w:rsid w:val="005E07DB"/>
    <w:rsid w:val="005E0804"/>
    <w:rsid w:val="005E13FB"/>
    <w:rsid w:val="005E2F51"/>
    <w:rsid w:val="005E349B"/>
    <w:rsid w:val="005E4B04"/>
    <w:rsid w:val="005E63AE"/>
    <w:rsid w:val="005E6BBF"/>
    <w:rsid w:val="005F005E"/>
    <w:rsid w:val="005F141A"/>
    <w:rsid w:val="005F32FD"/>
    <w:rsid w:val="005F39A2"/>
    <w:rsid w:val="005F5CB1"/>
    <w:rsid w:val="005F645B"/>
    <w:rsid w:val="005F6537"/>
    <w:rsid w:val="005F6C72"/>
    <w:rsid w:val="005F7482"/>
    <w:rsid w:val="005F74F8"/>
    <w:rsid w:val="00600576"/>
    <w:rsid w:val="0060083F"/>
    <w:rsid w:val="00601315"/>
    <w:rsid w:val="006023F6"/>
    <w:rsid w:val="00602F7F"/>
    <w:rsid w:val="00603CB8"/>
    <w:rsid w:val="006042B3"/>
    <w:rsid w:val="0060486F"/>
    <w:rsid w:val="0060724F"/>
    <w:rsid w:val="006076BB"/>
    <w:rsid w:val="00610E25"/>
    <w:rsid w:val="00610EE2"/>
    <w:rsid w:val="006131A8"/>
    <w:rsid w:val="0061323E"/>
    <w:rsid w:val="0061439D"/>
    <w:rsid w:val="006144FC"/>
    <w:rsid w:val="00615DC6"/>
    <w:rsid w:val="0061674D"/>
    <w:rsid w:val="00616A68"/>
    <w:rsid w:val="0061717A"/>
    <w:rsid w:val="00617945"/>
    <w:rsid w:val="00621A18"/>
    <w:rsid w:val="00621CE1"/>
    <w:rsid w:val="00623447"/>
    <w:rsid w:val="00623AA9"/>
    <w:rsid w:val="0062403C"/>
    <w:rsid w:val="006245CF"/>
    <w:rsid w:val="006247A5"/>
    <w:rsid w:val="0062596E"/>
    <w:rsid w:val="00626457"/>
    <w:rsid w:val="00626B06"/>
    <w:rsid w:val="00626D91"/>
    <w:rsid w:val="00627CE1"/>
    <w:rsid w:val="006320CC"/>
    <w:rsid w:val="00632157"/>
    <w:rsid w:val="0063258B"/>
    <w:rsid w:val="0063528C"/>
    <w:rsid w:val="00635731"/>
    <w:rsid w:val="00635A5E"/>
    <w:rsid w:val="00635D48"/>
    <w:rsid w:val="00636331"/>
    <w:rsid w:val="006366B8"/>
    <w:rsid w:val="00637E8B"/>
    <w:rsid w:val="006400D4"/>
    <w:rsid w:val="006404E1"/>
    <w:rsid w:val="006442A6"/>
    <w:rsid w:val="00647982"/>
    <w:rsid w:val="00652025"/>
    <w:rsid w:val="00653A74"/>
    <w:rsid w:val="00654438"/>
    <w:rsid w:val="006545A2"/>
    <w:rsid w:val="00660EEE"/>
    <w:rsid w:val="006613A9"/>
    <w:rsid w:val="00661EE3"/>
    <w:rsid w:val="00662413"/>
    <w:rsid w:val="006642FE"/>
    <w:rsid w:val="006656A4"/>
    <w:rsid w:val="006661B8"/>
    <w:rsid w:val="0066694F"/>
    <w:rsid w:val="006677C9"/>
    <w:rsid w:val="0067139F"/>
    <w:rsid w:val="006716BE"/>
    <w:rsid w:val="00671D0D"/>
    <w:rsid w:val="00671D3B"/>
    <w:rsid w:val="00671F61"/>
    <w:rsid w:val="00672250"/>
    <w:rsid w:val="0067274B"/>
    <w:rsid w:val="00673D37"/>
    <w:rsid w:val="00675C2E"/>
    <w:rsid w:val="00682155"/>
    <w:rsid w:val="00682F16"/>
    <w:rsid w:val="006835BD"/>
    <w:rsid w:val="006846F4"/>
    <w:rsid w:val="00684C64"/>
    <w:rsid w:val="00684D32"/>
    <w:rsid w:val="00684EA3"/>
    <w:rsid w:val="00686BCD"/>
    <w:rsid w:val="00690162"/>
    <w:rsid w:val="006903EF"/>
    <w:rsid w:val="0069207B"/>
    <w:rsid w:val="006930A5"/>
    <w:rsid w:val="006934D5"/>
    <w:rsid w:val="00694464"/>
    <w:rsid w:val="00694B71"/>
    <w:rsid w:val="00695EC7"/>
    <w:rsid w:val="00696BA3"/>
    <w:rsid w:val="00697FE4"/>
    <w:rsid w:val="006A25DB"/>
    <w:rsid w:val="006A2768"/>
    <w:rsid w:val="006A29C6"/>
    <w:rsid w:val="006A32AF"/>
    <w:rsid w:val="006A44CC"/>
    <w:rsid w:val="006A482B"/>
    <w:rsid w:val="006A4D56"/>
    <w:rsid w:val="006A5634"/>
    <w:rsid w:val="006A56D0"/>
    <w:rsid w:val="006A6604"/>
    <w:rsid w:val="006A6C3A"/>
    <w:rsid w:val="006B0691"/>
    <w:rsid w:val="006B0D12"/>
    <w:rsid w:val="006B2DF2"/>
    <w:rsid w:val="006B512D"/>
    <w:rsid w:val="006B5AF5"/>
    <w:rsid w:val="006B632C"/>
    <w:rsid w:val="006B67A8"/>
    <w:rsid w:val="006B6DA7"/>
    <w:rsid w:val="006B7465"/>
    <w:rsid w:val="006C2E12"/>
    <w:rsid w:val="006C4139"/>
    <w:rsid w:val="006C49F3"/>
    <w:rsid w:val="006C4F57"/>
    <w:rsid w:val="006C662B"/>
    <w:rsid w:val="006C66DF"/>
    <w:rsid w:val="006C67E1"/>
    <w:rsid w:val="006D25EA"/>
    <w:rsid w:val="006D3A54"/>
    <w:rsid w:val="006D5799"/>
    <w:rsid w:val="006D582D"/>
    <w:rsid w:val="006D772A"/>
    <w:rsid w:val="006D7E3B"/>
    <w:rsid w:val="006E04D5"/>
    <w:rsid w:val="006E064E"/>
    <w:rsid w:val="006E0990"/>
    <w:rsid w:val="006E2B04"/>
    <w:rsid w:val="006E328C"/>
    <w:rsid w:val="006E339B"/>
    <w:rsid w:val="006E5812"/>
    <w:rsid w:val="006E5D14"/>
    <w:rsid w:val="006E5EED"/>
    <w:rsid w:val="006F0982"/>
    <w:rsid w:val="006F14BF"/>
    <w:rsid w:val="006F28B2"/>
    <w:rsid w:val="006F28C3"/>
    <w:rsid w:val="006F2A72"/>
    <w:rsid w:val="006F2C5D"/>
    <w:rsid w:val="006F3BE9"/>
    <w:rsid w:val="006F3C4E"/>
    <w:rsid w:val="006F3F77"/>
    <w:rsid w:val="006F3F86"/>
    <w:rsid w:val="006F4795"/>
    <w:rsid w:val="006F6423"/>
    <w:rsid w:val="006F6977"/>
    <w:rsid w:val="006F6E66"/>
    <w:rsid w:val="006F7564"/>
    <w:rsid w:val="006F7ED4"/>
    <w:rsid w:val="00700152"/>
    <w:rsid w:val="007005AB"/>
    <w:rsid w:val="007017E2"/>
    <w:rsid w:val="00701ED9"/>
    <w:rsid w:val="007022CA"/>
    <w:rsid w:val="00702402"/>
    <w:rsid w:val="00702767"/>
    <w:rsid w:val="007027A9"/>
    <w:rsid w:val="0070433B"/>
    <w:rsid w:val="00705859"/>
    <w:rsid w:val="007069AA"/>
    <w:rsid w:val="00706E90"/>
    <w:rsid w:val="00707315"/>
    <w:rsid w:val="007100AD"/>
    <w:rsid w:val="00710769"/>
    <w:rsid w:val="0071082F"/>
    <w:rsid w:val="00710C1C"/>
    <w:rsid w:val="00710E11"/>
    <w:rsid w:val="00711182"/>
    <w:rsid w:val="007118A0"/>
    <w:rsid w:val="00712E3B"/>
    <w:rsid w:val="00713D5B"/>
    <w:rsid w:val="0071455B"/>
    <w:rsid w:val="00716534"/>
    <w:rsid w:val="00716CEA"/>
    <w:rsid w:val="0071748D"/>
    <w:rsid w:val="00720100"/>
    <w:rsid w:val="00720E1B"/>
    <w:rsid w:val="007215E2"/>
    <w:rsid w:val="0072162D"/>
    <w:rsid w:val="00721E8B"/>
    <w:rsid w:val="0072368F"/>
    <w:rsid w:val="00724A15"/>
    <w:rsid w:val="0072591A"/>
    <w:rsid w:val="00726279"/>
    <w:rsid w:val="00727DD2"/>
    <w:rsid w:val="00727E60"/>
    <w:rsid w:val="00730916"/>
    <w:rsid w:val="0073132A"/>
    <w:rsid w:val="00731CED"/>
    <w:rsid w:val="0073299F"/>
    <w:rsid w:val="00732A4E"/>
    <w:rsid w:val="0073405D"/>
    <w:rsid w:val="00734569"/>
    <w:rsid w:val="00735DEC"/>
    <w:rsid w:val="00737483"/>
    <w:rsid w:val="00737BD6"/>
    <w:rsid w:val="00737F4E"/>
    <w:rsid w:val="007408BD"/>
    <w:rsid w:val="00742D54"/>
    <w:rsid w:val="00744D57"/>
    <w:rsid w:val="00747FA7"/>
    <w:rsid w:val="0075050A"/>
    <w:rsid w:val="00751D9A"/>
    <w:rsid w:val="007538ED"/>
    <w:rsid w:val="007547FE"/>
    <w:rsid w:val="007551A2"/>
    <w:rsid w:val="007567D2"/>
    <w:rsid w:val="00756989"/>
    <w:rsid w:val="00761B65"/>
    <w:rsid w:val="00763810"/>
    <w:rsid w:val="00763AB9"/>
    <w:rsid w:val="0076687A"/>
    <w:rsid w:val="0076752B"/>
    <w:rsid w:val="007676D2"/>
    <w:rsid w:val="00767A3A"/>
    <w:rsid w:val="00767D01"/>
    <w:rsid w:val="00767FBE"/>
    <w:rsid w:val="0077035A"/>
    <w:rsid w:val="00770A2F"/>
    <w:rsid w:val="007713F9"/>
    <w:rsid w:val="00771E1B"/>
    <w:rsid w:val="00772EBF"/>
    <w:rsid w:val="00773244"/>
    <w:rsid w:val="00774602"/>
    <w:rsid w:val="007749E4"/>
    <w:rsid w:val="00775FAD"/>
    <w:rsid w:val="00780611"/>
    <w:rsid w:val="00781810"/>
    <w:rsid w:val="00782206"/>
    <w:rsid w:val="007843D7"/>
    <w:rsid w:val="007846E4"/>
    <w:rsid w:val="007849D1"/>
    <w:rsid w:val="00784DD5"/>
    <w:rsid w:val="00784DE6"/>
    <w:rsid w:val="00785A87"/>
    <w:rsid w:val="00785B07"/>
    <w:rsid w:val="00786D25"/>
    <w:rsid w:val="0079000F"/>
    <w:rsid w:val="0079078D"/>
    <w:rsid w:val="0079228C"/>
    <w:rsid w:val="0079228D"/>
    <w:rsid w:val="0079243A"/>
    <w:rsid w:val="00793C91"/>
    <w:rsid w:val="00794C7E"/>
    <w:rsid w:val="00796C8D"/>
    <w:rsid w:val="007A17A2"/>
    <w:rsid w:val="007A2397"/>
    <w:rsid w:val="007A29C5"/>
    <w:rsid w:val="007A2A82"/>
    <w:rsid w:val="007A2F63"/>
    <w:rsid w:val="007A363B"/>
    <w:rsid w:val="007A5114"/>
    <w:rsid w:val="007A5475"/>
    <w:rsid w:val="007A5FB4"/>
    <w:rsid w:val="007A6225"/>
    <w:rsid w:val="007A62D4"/>
    <w:rsid w:val="007A74A3"/>
    <w:rsid w:val="007A751A"/>
    <w:rsid w:val="007A7DD2"/>
    <w:rsid w:val="007A7E7F"/>
    <w:rsid w:val="007B09E3"/>
    <w:rsid w:val="007B23E6"/>
    <w:rsid w:val="007B3189"/>
    <w:rsid w:val="007B3AD2"/>
    <w:rsid w:val="007B457D"/>
    <w:rsid w:val="007B4BA9"/>
    <w:rsid w:val="007B4FF8"/>
    <w:rsid w:val="007B6B1E"/>
    <w:rsid w:val="007C1EE5"/>
    <w:rsid w:val="007C21A3"/>
    <w:rsid w:val="007C2519"/>
    <w:rsid w:val="007C34EB"/>
    <w:rsid w:val="007C3D8B"/>
    <w:rsid w:val="007C43B7"/>
    <w:rsid w:val="007C6271"/>
    <w:rsid w:val="007C6784"/>
    <w:rsid w:val="007D07E2"/>
    <w:rsid w:val="007D0B73"/>
    <w:rsid w:val="007D0BCF"/>
    <w:rsid w:val="007D0F76"/>
    <w:rsid w:val="007D1AC3"/>
    <w:rsid w:val="007D1CC0"/>
    <w:rsid w:val="007D34C7"/>
    <w:rsid w:val="007D3F99"/>
    <w:rsid w:val="007D6973"/>
    <w:rsid w:val="007D7495"/>
    <w:rsid w:val="007D7796"/>
    <w:rsid w:val="007D7BCD"/>
    <w:rsid w:val="007D7E01"/>
    <w:rsid w:val="007E12BB"/>
    <w:rsid w:val="007E2851"/>
    <w:rsid w:val="007E42F1"/>
    <w:rsid w:val="007E5B0F"/>
    <w:rsid w:val="007E5DDD"/>
    <w:rsid w:val="007E63D2"/>
    <w:rsid w:val="007E70D0"/>
    <w:rsid w:val="007E73C7"/>
    <w:rsid w:val="007E7662"/>
    <w:rsid w:val="007E7927"/>
    <w:rsid w:val="007F04F1"/>
    <w:rsid w:val="007F0E74"/>
    <w:rsid w:val="007F4484"/>
    <w:rsid w:val="007F5E22"/>
    <w:rsid w:val="007F7A1A"/>
    <w:rsid w:val="007F7C56"/>
    <w:rsid w:val="00800688"/>
    <w:rsid w:val="0080361B"/>
    <w:rsid w:val="00804E98"/>
    <w:rsid w:val="00806762"/>
    <w:rsid w:val="00806F1F"/>
    <w:rsid w:val="00807287"/>
    <w:rsid w:val="0080745F"/>
    <w:rsid w:val="00807E62"/>
    <w:rsid w:val="00810364"/>
    <w:rsid w:val="0081146A"/>
    <w:rsid w:val="00811D87"/>
    <w:rsid w:val="00812AD5"/>
    <w:rsid w:val="008131B7"/>
    <w:rsid w:val="00814935"/>
    <w:rsid w:val="00815350"/>
    <w:rsid w:val="00815833"/>
    <w:rsid w:val="0081601B"/>
    <w:rsid w:val="008163B5"/>
    <w:rsid w:val="00816EC6"/>
    <w:rsid w:val="00817FCA"/>
    <w:rsid w:val="0082068E"/>
    <w:rsid w:val="00820BF9"/>
    <w:rsid w:val="00821A81"/>
    <w:rsid w:val="00822B7A"/>
    <w:rsid w:val="008231FC"/>
    <w:rsid w:val="00823ECB"/>
    <w:rsid w:val="00827509"/>
    <w:rsid w:val="0083011E"/>
    <w:rsid w:val="0083094F"/>
    <w:rsid w:val="00833179"/>
    <w:rsid w:val="008333A3"/>
    <w:rsid w:val="008333F8"/>
    <w:rsid w:val="008338AA"/>
    <w:rsid w:val="00834145"/>
    <w:rsid w:val="00836850"/>
    <w:rsid w:val="00840BEB"/>
    <w:rsid w:val="00841B1C"/>
    <w:rsid w:val="0084212F"/>
    <w:rsid w:val="008429A2"/>
    <w:rsid w:val="008436EB"/>
    <w:rsid w:val="00843CA4"/>
    <w:rsid w:val="0084424E"/>
    <w:rsid w:val="00846A7B"/>
    <w:rsid w:val="00851309"/>
    <w:rsid w:val="008516AA"/>
    <w:rsid w:val="00851EDD"/>
    <w:rsid w:val="0085250B"/>
    <w:rsid w:val="00852DA3"/>
    <w:rsid w:val="00852F0A"/>
    <w:rsid w:val="00853D5C"/>
    <w:rsid w:val="00854D04"/>
    <w:rsid w:val="00855C02"/>
    <w:rsid w:val="00860769"/>
    <w:rsid w:val="00860B0A"/>
    <w:rsid w:val="00861A4D"/>
    <w:rsid w:val="008624C3"/>
    <w:rsid w:val="008632BA"/>
    <w:rsid w:val="0086440F"/>
    <w:rsid w:val="00867084"/>
    <w:rsid w:val="00867517"/>
    <w:rsid w:val="00867794"/>
    <w:rsid w:val="00870072"/>
    <w:rsid w:val="00870AE5"/>
    <w:rsid w:val="0087180F"/>
    <w:rsid w:val="00872128"/>
    <w:rsid w:val="00873535"/>
    <w:rsid w:val="00874317"/>
    <w:rsid w:val="00874642"/>
    <w:rsid w:val="00876513"/>
    <w:rsid w:val="00877E24"/>
    <w:rsid w:val="008804D7"/>
    <w:rsid w:val="00880747"/>
    <w:rsid w:val="00880DF3"/>
    <w:rsid w:val="0088137E"/>
    <w:rsid w:val="0088145D"/>
    <w:rsid w:val="00881820"/>
    <w:rsid w:val="00881C98"/>
    <w:rsid w:val="008867DF"/>
    <w:rsid w:val="008873AB"/>
    <w:rsid w:val="0088787C"/>
    <w:rsid w:val="00890B1D"/>
    <w:rsid w:val="00891F2C"/>
    <w:rsid w:val="00892D33"/>
    <w:rsid w:val="00893A3E"/>
    <w:rsid w:val="00894C4C"/>
    <w:rsid w:val="00897D1D"/>
    <w:rsid w:val="008A155D"/>
    <w:rsid w:val="008A16D7"/>
    <w:rsid w:val="008A20EA"/>
    <w:rsid w:val="008A2393"/>
    <w:rsid w:val="008A3129"/>
    <w:rsid w:val="008A3C3A"/>
    <w:rsid w:val="008A3D97"/>
    <w:rsid w:val="008A4B54"/>
    <w:rsid w:val="008A5504"/>
    <w:rsid w:val="008A6354"/>
    <w:rsid w:val="008A7785"/>
    <w:rsid w:val="008B0D07"/>
    <w:rsid w:val="008B13A7"/>
    <w:rsid w:val="008B34E5"/>
    <w:rsid w:val="008B489C"/>
    <w:rsid w:val="008B57E5"/>
    <w:rsid w:val="008B6972"/>
    <w:rsid w:val="008B6E4D"/>
    <w:rsid w:val="008C08E6"/>
    <w:rsid w:val="008C2D62"/>
    <w:rsid w:val="008C3F83"/>
    <w:rsid w:val="008C440E"/>
    <w:rsid w:val="008D01A7"/>
    <w:rsid w:val="008D048F"/>
    <w:rsid w:val="008D1662"/>
    <w:rsid w:val="008D1775"/>
    <w:rsid w:val="008D199F"/>
    <w:rsid w:val="008D1DBA"/>
    <w:rsid w:val="008D1FC7"/>
    <w:rsid w:val="008D41D9"/>
    <w:rsid w:val="008D562D"/>
    <w:rsid w:val="008D663C"/>
    <w:rsid w:val="008D72AD"/>
    <w:rsid w:val="008E128A"/>
    <w:rsid w:val="008E1516"/>
    <w:rsid w:val="008E3D2B"/>
    <w:rsid w:val="008E48CE"/>
    <w:rsid w:val="008E525A"/>
    <w:rsid w:val="008E6411"/>
    <w:rsid w:val="008F1316"/>
    <w:rsid w:val="008F1E8C"/>
    <w:rsid w:val="008F2DA3"/>
    <w:rsid w:val="008F3AC6"/>
    <w:rsid w:val="008F63A6"/>
    <w:rsid w:val="008F7C10"/>
    <w:rsid w:val="009021AF"/>
    <w:rsid w:val="00902298"/>
    <w:rsid w:val="009029F6"/>
    <w:rsid w:val="00902DCC"/>
    <w:rsid w:val="009040B2"/>
    <w:rsid w:val="009069BD"/>
    <w:rsid w:val="009076E3"/>
    <w:rsid w:val="009078DD"/>
    <w:rsid w:val="00907961"/>
    <w:rsid w:val="009079CE"/>
    <w:rsid w:val="00907BD9"/>
    <w:rsid w:val="009117A3"/>
    <w:rsid w:val="00911C7C"/>
    <w:rsid w:val="00912476"/>
    <w:rsid w:val="0091323E"/>
    <w:rsid w:val="009136BD"/>
    <w:rsid w:val="009144A1"/>
    <w:rsid w:val="00914B50"/>
    <w:rsid w:val="00915B87"/>
    <w:rsid w:val="00916614"/>
    <w:rsid w:val="0091711A"/>
    <w:rsid w:val="00920261"/>
    <w:rsid w:val="00920471"/>
    <w:rsid w:val="00920F5A"/>
    <w:rsid w:val="0092110A"/>
    <w:rsid w:val="00921827"/>
    <w:rsid w:val="00922552"/>
    <w:rsid w:val="00923B4D"/>
    <w:rsid w:val="009258DA"/>
    <w:rsid w:val="009266C8"/>
    <w:rsid w:val="009275D7"/>
    <w:rsid w:val="00931833"/>
    <w:rsid w:val="009325DF"/>
    <w:rsid w:val="00932604"/>
    <w:rsid w:val="0093388E"/>
    <w:rsid w:val="009347EE"/>
    <w:rsid w:val="00934A38"/>
    <w:rsid w:val="00934CED"/>
    <w:rsid w:val="00937103"/>
    <w:rsid w:val="0093741F"/>
    <w:rsid w:val="00940362"/>
    <w:rsid w:val="009425D3"/>
    <w:rsid w:val="00942D3E"/>
    <w:rsid w:val="00943E7F"/>
    <w:rsid w:val="0094448F"/>
    <w:rsid w:val="0094616E"/>
    <w:rsid w:val="0094665F"/>
    <w:rsid w:val="00946EC3"/>
    <w:rsid w:val="00946FC0"/>
    <w:rsid w:val="00947077"/>
    <w:rsid w:val="009506C6"/>
    <w:rsid w:val="0095161E"/>
    <w:rsid w:val="009521A0"/>
    <w:rsid w:val="00952760"/>
    <w:rsid w:val="00952B5B"/>
    <w:rsid w:val="009539BE"/>
    <w:rsid w:val="00953D5D"/>
    <w:rsid w:val="00955DFA"/>
    <w:rsid w:val="0095613C"/>
    <w:rsid w:val="00956C89"/>
    <w:rsid w:val="00957153"/>
    <w:rsid w:val="009572EC"/>
    <w:rsid w:val="009579A3"/>
    <w:rsid w:val="00957E6B"/>
    <w:rsid w:val="00960BDE"/>
    <w:rsid w:val="00960C8A"/>
    <w:rsid w:val="00960F87"/>
    <w:rsid w:val="0096134C"/>
    <w:rsid w:val="00961B36"/>
    <w:rsid w:val="009621DE"/>
    <w:rsid w:val="009637A1"/>
    <w:rsid w:val="00963B2D"/>
    <w:rsid w:val="00964047"/>
    <w:rsid w:val="0096490C"/>
    <w:rsid w:val="0096607D"/>
    <w:rsid w:val="00966C54"/>
    <w:rsid w:val="0096754A"/>
    <w:rsid w:val="00967E43"/>
    <w:rsid w:val="00967F49"/>
    <w:rsid w:val="009715BF"/>
    <w:rsid w:val="00973332"/>
    <w:rsid w:val="0097478C"/>
    <w:rsid w:val="009757A2"/>
    <w:rsid w:val="00975CDB"/>
    <w:rsid w:val="00976991"/>
    <w:rsid w:val="00977441"/>
    <w:rsid w:val="009803D8"/>
    <w:rsid w:val="00980831"/>
    <w:rsid w:val="00983CFF"/>
    <w:rsid w:val="00985309"/>
    <w:rsid w:val="00986463"/>
    <w:rsid w:val="0098667F"/>
    <w:rsid w:val="00986AFD"/>
    <w:rsid w:val="0098790B"/>
    <w:rsid w:val="00987F46"/>
    <w:rsid w:val="009908A2"/>
    <w:rsid w:val="00991B9C"/>
    <w:rsid w:val="00992091"/>
    <w:rsid w:val="009928B0"/>
    <w:rsid w:val="009938E3"/>
    <w:rsid w:val="00993A34"/>
    <w:rsid w:val="00995124"/>
    <w:rsid w:val="00995241"/>
    <w:rsid w:val="00996597"/>
    <w:rsid w:val="009972CF"/>
    <w:rsid w:val="00997441"/>
    <w:rsid w:val="009975A4"/>
    <w:rsid w:val="009A2ABE"/>
    <w:rsid w:val="009A39BE"/>
    <w:rsid w:val="009A46FA"/>
    <w:rsid w:val="009A4809"/>
    <w:rsid w:val="009A6349"/>
    <w:rsid w:val="009A7DF1"/>
    <w:rsid w:val="009B1673"/>
    <w:rsid w:val="009B3AEB"/>
    <w:rsid w:val="009B7036"/>
    <w:rsid w:val="009B7683"/>
    <w:rsid w:val="009C28F6"/>
    <w:rsid w:val="009C5A87"/>
    <w:rsid w:val="009C6F0E"/>
    <w:rsid w:val="009C70D8"/>
    <w:rsid w:val="009C7BA3"/>
    <w:rsid w:val="009D0F46"/>
    <w:rsid w:val="009D151A"/>
    <w:rsid w:val="009D196A"/>
    <w:rsid w:val="009D1C53"/>
    <w:rsid w:val="009D23C7"/>
    <w:rsid w:val="009D3AE6"/>
    <w:rsid w:val="009D3D0D"/>
    <w:rsid w:val="009D4B3A"/>
    <w:rsid w:val="009D54E6"/>
    <w:rsid w:val="009D5792"/>
    <w:rsid w:val="009D57D4"/>
    <w:rsid w:val="009D5A2F"/>
    <w:rsid w:val="009D6211"/>
    <w:rsid w:val="009D6312"/>
    <w:rsid w:val="009D71CE"/>
    <w:rsid w:val="009D77FD"/>
    <w:rsid w:val="009D7BA5"/>
    <w:rsid w:val="009E22C7"/>
    <w:rsid w:val="009E2BDE"/>
    <w:rsid w:val="009E33A2"/>
    <w:rsid w:val="009E366A"/>
    <w:rsid w:val="009E3CF0"/>
    <w:rsid w:val="009E3D47"/>
    <w:rsid w:val="009E5A9D"/>
    <w:rsid w:val="009E5FE1"/>
    <w:rsid w:val="009E6CC9"/>
    <w:rsid w:val="009E6D82"/>
    <w:rsid w:val="009E7575"/>
    <w:rsid w:val="009F0BE0"/>
    <w:rsid w:val="009F1E93"/>
    <w:rsid w:val="009F1EB1"/>
    <w:rsid w:val="009F254E"/>
    <w:rsid w:val="009F31A9"/>
    <w:rsid w:val="009F3280"/>
    <w:rsid w:val="009F4240"/>
    <w:rsid w:val="009F4AD8"/>
    <w:rsid w:val="009F57EB"/>
    <w:rsid w:val="009F66EC"/>
    <w:rsid w:val="00A00073"/>
    <w:rsid w:val="00A00AE7"/>
    <w:rsid w:val="00A01221"/>
    <w:rsid w:val="00A01D04"/>
    <w:rsid w:val="00A03562"/>
    <w:rsid w:val="00A041FC"/>
    <w:rsid w:val="00A04AA8"/>
    <w:rsid w:val="00A05AC0"/>
    <w:rsid w:val="00A05BA7"/>
    <w:rsid w:val="00A05C60"/>
    <w:rsid w:val="00A11B8F"/>
    <w:rsid w:val="00A1381A"/>
    <w:rsid w:val="00A13A66"/>
    <w:rsid w:val="00A14A3C"/>
    <w:rsid w:val="00A156BE"/>
    <w:rsid w:val="00A1600D"/>
    <w:rsid w:val="00A1616B"/>
    <w:rsid w:val="00A16787"/>
    <w:rsid w:val="00A16CC1"/>
    <w:rsid w:val="00A16CC6"/>
    <w:rsid w:val="00A21859"/>
    <w:rsid w:val="00A231F1"/>
    <w:rsid w:val="00A2439C"/>
    <w:rsid w:val="00A2517E"/>
    <w:rsid w:val="00A27BB4"/>
    <w:rsid w:val="00A303D1"/>
    <w:rsid w:val="00A30BDA"/>
    <w:rsid w:val="00A327E3"/>
    <w:rsid w:val="00A333CF"/>
    <w:rsid w:val="00A34254"/>
    <w:rsid w:val="00A34436"/>
    <w:rsid w:val="00A36547"/>
    <w:rsid w:val="00A37831"/>
    <w:rsid w:val="00A37D45"/>
    <w:rsid w:val="00A40E71"/>
    <w:rsid w:val="00A42369"/>
    <w:rsid w:val="00A42970"/>
    <w:rsid w:val="00A46E17"/>
    <w:rsid w:val="00A47C61"/>
    <w:rsid w:val="00A50037"/>
    <w:rsid w:val="00A50CA1"/>
    <w:rsid w:val="00A51E18"/>
    <w:rsid w:val="00A52063"/>
    <w:rsid w:val="00A522DE"/>
    <w:rsid w:val="00A54E31"/>
    <w:rsid w:val="00A55377"/>
    <w:rsid w:val="00A56602"/>
    <w:rsid w:val="00A56F17"/>
    <w:rsid w:val="00A573B9"/>
    <w:rsid w:val="00A6072A"/>
    <w:rsid w:val="00A60AC9"/>
    <w:rsid w:val="00A63B89"/>
    <w:rsid w:val="00A643B6"/>
    <w:rsid w:val="00A6493D"/>
    <w:rsid w:val="00A65BFB"/>
    <w:rsid w:val="00A65ECF"/>
    <w:rsid w:val="00A67283"/>
    <w:rsid w:val="00A704BD"/>
    <w:rsid w:val="00A710CA"/>
    <w:rsid w:val="00A7227D"/>
    <w:rsid w:val="00A74F1E"/>
    <w:rsid w:val="00A75A3D"/>
    <w:rsid w:val="00A80514"/>
    <w:rsid w:val="00A8172E"/>
    <w:rsid w:val="00A83FBD"/>
    <w:rsid w:val="00A859EF"/>
    <w:rsid w:val="00A867C7"/>
    <w:rsid w:val="00A86953"/>
    <w:rsid w:val="00A87103"/>
    <w:rsid w:val="00A9154E"/>
    <w:rsid w:val="00A92083"/>
    <w:rsid w:val="00A93141"/>
    <w:rsid w:val="00A93D69"/>
    <w:rsid w:val="00A954CC"/>
    <w:rsid w:val="00A957B5"/>
    <w:rsid w:val="00A964BC"/>
    <w:rsid w:val="00A96FEB"/>
    <w:rsid w:val="00AA03A9"/>
    <w:rsid w:val="00AA0741"/>
    <w:rsid w:val="00AA12BA"/>
    <w:rsid w:val="00AA17BB"/>
    <w:rsid w:val="00AA2AC1"/>
    <w:rsid w:val="00AA30E6"/>
    <w:rsid w:val="00AA3BB1"/>
    <w:rsid w:val="00AA4A06"/>
    <w:rsid w:val="00AA6AB7"/>
    <w:rsid w:val="00AA7FA1"/>
    <w:rsid w:val="00AB013A"/>
    <w:rsid w:val="00AB095C"/>
    <w:rsid w:val="00AB0CED"/>
    <w:rsid w:val="00AB143F"/>
    <w:rsid w:val="00AB3A46"/>
    <w:rsid w:val="00AB4D3A"/>
    <w:rsid w:val="00AB5658"/>
    <w:rsid w:val="00AC0BEE"/>
    <w:rsid w:val="00AC0E87"/>
    <w:rsid w:val="00AC2239"/>
    <w:rsid w:val="00AC37F0"/>
    <w:rsid w:val="00AC5006"/>
    <w:rsid w:val="00AC5A5C"/>
    <w:rsid w:val="00AC5C24"/>
    <w:rsid w:val="00AC6201"/>
    <w:rsid w:val="00AC7937"/>
    <w:rsid w:val="00AD1AD0"/>
    <w:rsid w:val="00AD2D21"/>
    <w:rsid w:val="00AD328A"/>
    <w:rsid w:val="00AD3FF9"/>
    <w:rsid w:val="00AD4E14"/>
    <w:rsid w:val="00AD55F1"/>
    <w:rsid w:val="00AD589E"/>
    <w:rsid w:val="00AD787A"/>
    <w:rsid w:val="00AD7AC4"/>
    <w:rsid w:val="00AD7D6A"/>
    <w:rsid w:val="00AE08E1"/>
    <w:rsid w:val="00AE1DD5"/>
    <w:rsid w:val="00AE2203"/>
    <w:rsid w:val="00AE34BA"/>
    <w:rsid w:val="00AE3DD5"/>
    <w:rsid w:val="00AE40E3"/>
    <w:rsid w:val="00AE4473"/>
    <w:rsid w:val="00AE46B5"/>
    <w:rsid w:val="00AE4AFA"/>
    <w:rsid w:val="00AE501E"/>
    <w:rsid w:val="00AE56B3"/>
    <w:rsid w:val="00AE66C3"/>
    <w:rsid w:val="00AE6AD6"/>
    <w:rsid w:val="00AE71AD"/>
    <w:rsid w:val="00AE780C"/>
    <w:rsid w:val="00AF0655"/>
    <w:rsid w:val="00AF0DC9"/>
    <w:rsid w:val="00AF0FDF"/>
    <w:rsid w:val="00AF1553"/>
    <w:rsid w:val="00AF1E69"/>
    <w:rsid w:val="00AF2E5E"/>
    <w:rsid w:val="00AF2F8D"/>
    <w:rsid w:val="00AF38FA"/>
    <w:rsid w:val="00AF3CF9"/>
    <w:rsid w:val="00AF455E"/>
    <w:rsid w:val="00AF46D8"/>
    <w:rsid w:val="00AF4B3B"/>
    <w:rsid w:val="00AF72DE"/>
    <w:rsid w:val="00AF7B3A"/>
    <w:rsid w:val="00B0041E"/>
    <w:rsid w:val="00B00D3E"/>
    <w:rsid w:val="00B07A1A"/>
    <w:rsid w:val="00B07C9E"/>
    <w:rsid w:val="00B10764"/>
    <w:rsid w:val="00B11CFF"/>
    <w:rsid w:val="00B11E4F"/>
    <w:rsid w:val="00B123BE"/>
    <w:rsid w:val="00B1310A"/>
    <w:rsid w:val="00B13B61"/>
    <w:rsid w:val="00B15548"/>
    <w:rsid w:val="00B16719"/>
    <w:rsid w:val="00B206C7"/>
    <w:rsid w:val="00B21033"/>
    <w:rsid w:val="00B220CF"/>
    <w:rsid w:val="00B2216A"/>
    <w:rsid w:val="00B226CE"/>
    <w:rsid w:val="00B24009"/>
    <w:rsid w:val="00B263F0"/>
    <w:rsid w:val="00B31248"/>
    <w:rsid w:val="00B32AD1"/>
    <w:rsid w:val="00B33222"/>
    <w:rsid w:val="00B34562"/>
    <w:rsid w:val="00B3497A"/>
    <w:rsid w:val="00B34D78"/>
    <w:rsid w:val="00B36078"/>
    <w:rsid w:val="00B40A37"/>
    <w:rsid w:val="00B40F93"/>
    <w:rsid w:val="00B4291D"/>
    <w:rsid w:val="00B438B5"/>
    <w:rsid w:val="00B43E65"/>
    <w:rsid w:val="00B44EB6"/>
    <w:rsid w:val="00B45BEB"/>
    <w:rsid w:val="00B50688"/>
    <w:rsid w:val="00B508F8"/>
    <w:rsid w:val="00B50904"/>
    <w:rsid w:val="00B50E79"/>
    <w:rsid w:val="00B531FA"/>
    <w:rsid w:val="00B5335B"/>
    <w:rsid w:val="00B547C3"/>
    <w:rsid w:val="00B54BCA"/>
    <w:rsid w:val="00B54D23"/>
    <w:rsid w:val="00B552AD"/>
    <w:rsid w:val="00B60808"/>
    <w:rsid w:val="00B6099C"/>
    <w:rsid w:val="00B613A2"/>
    <w:rsid w:val="00B61C1C"/>
    <w:rsid w:val="00B62E77"/>
    <w:rsid w:val="00B639AC"/>
    <w:rsid w:val="00B63AB5"/>
    <w:rsid w:val="00B63B51"/>
    <w:rsid w:val="00B6459C"/>
    <w:rsid w:val="00B677AF"/>
    <w:rsid w:val="00B679E1"/>
    <w:rsid w:val="00B70287"/>
    <w:rsid w:val="00B708AD"/>
    <w:rsid w:val="00B720C7"/>
    <w:rsid w:val="00B72D4A"/>
    <w:rsid w:val="00B743E2"/>
    <w:rsid w:val="00B75092"/>
    <w:rsid w:val="00B76B49"/>
    <w:rsid w:val="00B77096"/>
    <w:rsid w:val="00B77609"/>
    <w:rsid w:val="00B801E1"/>
    <w:rsid w:val="00B80AFA"/>
    <w:rsid w:val="00B80C6F"/>
    <w:rsid w:val="00B826D7"/>
    <w:rsid w:val="00B872BB"/>
    <w:rsid w:val="00B87708"/>
    <w:rsid w:val="00B9016C"/>
    <w:rsid w:val="00B918E9"/>
    <w:rsid w:val="00B91DED"/>
    <w:rsid w:val="00B92C35"/>
    <w:rsid w:val="00B92F93"/>
    <w:rsid w:val="00B9400E"/>
    <w:rsid w:val="00B94067"/>
    <w:rsid w:val="00B953D7"/>
    <w:rsid w:val="00B95C63"/>
    <w:rsid w:val="00B95F90"/>
    <w:rsid w:val="00B97344"/>
    <w:rsid w:val="00BA062F"/>
    <w:rsid w:val="00BA0D52"/>
    <w:rsid w:val="00BA1703"/>
    <w:rsid w:val="00BA2FF7"/>
    <w:rsid w:val="00BA3774"/>
    <w:rsid w:val="00BA40ED"/>
    <w:rsid w:val="00BA4209"/>
    <w:rsid w:val="00BA484C"/>
    <w:rsid w:val="00BA4994"/>
    <w:rsid w:val="00BA5B9E"/>
    <w:rsid w:val="00BB075B"/>
    <w:rsid w:val="00BB1875"/>
    <w:rsid w:val="00BB27A4"/>
    <w:rsid w:val="00BB3703"/>
    <w:rsid w:val="00BB3811"/>
    <w:rsid w:val="00BB5584"/>
    <w:rsid w:val="00BB622F"/>
    <w:rsid w:val="00BB62A4"/>
    <w:rsid w:val="00BB6918"/>
    <w:rsid w:val="00BC048B"/>
    <w:rsid w:val="00BC1013"/>
    <w:rsid w:val="00BC14A4"/>
    <w:rsid w:val="00BC1567"/>
    <w:rsid w:val="00BC3DF5"/>
    <w:rsid w:val="00BC43CE"/>
    <w:rsid w:val="00BC4AC3"/>
    <w:rsid w:val="00BC562B"/>
    <w:rsid w:val="00BC56DC"/>
    <w:rsid w:val="00BD13BC"/>
    <w:rsid w:val="00BD27D4"/>
    <w:rsid w:val="00BD3344"/>
    <w:rsid w:val="00BD37E0"/>
    <w:rsid w:val="00BD3A13"/>
    <w:rsid w:val="00BD5E00"/>
    <w:rsid w:val="00BD5F48"/>
    <w:rsid w:val="00BD692A"/>
    <w:rsid w:val="00BD71B9"/>
    <w:rsid w:val="00BD77B7"/>
    <w:rsid w:val="00BE0931"/>
    <w:rsid w:val="00BE1886"/>
    <w:rsid w:val="00BE1994"/>
    <w:rsid w:val="00BE1E90"/>
    <w:rsid w:val="00BE2632"/>
    <w:rsid w:val="00BE2FD7"/>
    <w:rsid w:val="00BE38A2"/>
    <w:rsid w:val="00BE4A8D"/>
    <w:rsid w:val="00BE62B6"/>
    <w:rsid w:val="00BE631F"/>
    <w:rsid w:val="00BE6746"/>
    <w:rsid w:val="00BE7A68"/>
    <w:rsid w:val="00BF3386"/>
    <w:rsid w:val="00BF3393"/>
    <w:rsid w:val="00BF35A9"/>
    <w:rsid w:val="00BF393E"/>
    <w:rsid w:val="00C008D9"/>
    <w:rsid w:val="00C020D2"/>
    <w:rsid w:val="00C03260"/>
    <w:rsid w:val="00C05D51"/>
    <w:rsid w:val="00C07129"/>
    <w:rsid w:val="00C077DE"/>
    <w:rsid w:val="00C10007"/>
    <w:rsid w:val="00C10479"/>
    <w:rsid w:val="00C1110F"/>
    <w:rsid w:val="00C1136B"/>
    <w:rsid w:val="00C11FEC"/>
    <w:rsid w:val="00C12203"/>
    <w:rsid w:val="00C12FD2"/>
    <w:rsid w:val="00C1300A"/>
    <w:rsid w:val="00C1497F"/>
    <w:rsid w:val="00C15B05"/>
    <w:rsid w:val="00C16291"/>
    <w:rsid w:val="00C209EE"/>
    <w:rsid w:val="00C2381F"/>
    <w:rsid w:val="00C23C7B"/>
    <w:rsid w:val="00C25BAF"/>
    <w:rsid w:val="00C27566"/>
    <w:rsid w:val="00C27B0E"/>
    <w:rsid w:val="00C318F4"/>
    <w:rsid w:val="00C31B3D"/>
    <w:rsid w:val="00C32F53"/>
    <w:rsid w:val="00C335B8"/>
    <w:rsid w:val="00C34269"/>
    <w:rsid w:val="00C34C4E"/>
    <w:rsid w:val="00C35D11"/>
    <w:rsid w:val="00C37788"/>
    <w:rsid w:val="00C379B0"/>
    <w:rsid w:val="00C4153D"/>
    <w:rsid w:val="00C42010"/>
    <w:rsid w:val="00C435CA"/>
    <w:rsid w:val="00C44895"/>
    <w:rsid w:val="00C470C5"/>
    <w:rsid w:val="00C473B7"/>
    <w:rsid w:val="00C50EAE"/>
    <w:rsid w:val="00C5233A"/>
    <w:rsid w:val="00C537AD"/>
    <w:rsid w:val="00C53ABB"/>
    <w:rsid w:val="00C60133"/>
    <w:rsid w:val="00C6247D"/>
    <w:rsid w:val="00C62E6B"/>
    <w:rsid w:val="00C661B6"/>
    <w:rsid w:val="00C6686C"/>
    <w:rsid w:val="00C6765F"/>
    <w:rsid w:val="00C70102"/>
    <w:rsid w:val="00C70993"/>
    <w:rsid w:val="00C71741"/>
    <w:rsid w:val="00C718D6"/>
    <w:rsid w:val="00C71EAA"/>
    <w:rsid w:val="00C72057"/>
    <w:rsid w:val="00C730B3"/>
    <w:rsid w:val="00C734EE"/>
    <w:rsid w:val="00C73635"/>
    <w:rsid w:val="00C73A6C"/>
    <w:rsid w:val="00C75178"/>
    <w:rsid w:val="00C755A1"/>
    <w:rsid w:val="00C76BE0"/>
    <w:rsid w:val="00C76D84"/>
    <w:rsid w:val="00C80A4F"/>
    <w:rsid w:val="00C81C22"/>
    <w:rsid w:val="00C82D33"/>
    <w:rsid w:val="00C8358D"/>
    <w:rsid w:val="00C84580"/>
    <w:rsid w:val="00C84EF5"/>
    <w:rsid w:val="00C853E2"/>
    <w:rsid w:val="00C8591E"/>
    <w:rsid w:val="00C85F5F"/>
    <w:rsid w:val="00C865D5"/>
    <w:rsid w:val="00C87499"/>
    <w:rsid w:val="00C87DAC"/>
    <w:rsid w:val="00C9387F"/>
    <w:rsid w:val="00C940C8"/>
    <w:rsid w:val="00C96867"/>
    <w:rsid w:val="00C96CDA"/>
    <w:rsid w:val="00CA0A5B"/>
    <w:rsid w:val="00CA170C"/>
    <w:rsid w:val="00CA1873"/>
    <w:rsid w:val="00CA1E88"/>
    <w:rsid w:val="00CA247D"/>
    <w:rsid w:val="00CA27C4"/>
    <w:rsid w:val="00CA4E84"/>
    <w:rsid w:val="00CA4F59"/>
    <w:rsid w:val="00CA5BE2"/>
    <w:rsid w:val="00CA617C"/>
    <w:rsid w:val="00CA69DA"/>
    <w:rsid w:val="00CA7088"/>
    <w:rsid w:val="00CA71A4"/>
    <w:rsid w:val="00CB013E"/>
    <w:rsid w:val="00CB0BA0"/>
    <w:rsid w:val="00CB18C9"/>
    <w:rsid w:val="00CB2804"/>
    <w:rsid w:val="00CB3751"/>
    <w:rsid w:val="00CB406E"/>
    <w:rsid w:val="00CB73DB"/>
    <w:rsid w:val="00CB74D9"/>
    <w:rsid w:val="00CC0501"/>
    <w:rsid w:val="00CC178C"/>
    <w:rsid w:val="00CC1A7B"/>
    <w:rsid w:val="00CC4C59"/>
    <w:rsid w:val="00CC6FAC"/>
    <w:rsid w:val="00CC7502"/>
    <w:rsid w:val="00CC77D2"/>
    <w:rsid w:val="00CD069D"/>
    <w:rsid w:val="00CD0EDF"/>
    <w:rsid w:val="00CD1802"/>
    <w:rsid w:val="00CD18E3"/>
    <w:rsid w:val="00CD1B4E"/>
    <w:rsid w:val="00CD255E"/>
    <w:rsid w:val="00CD2F96"/>
    <w:rsid w:val="00CD4D84"/>
    <w:rsid w:val="00CD54D8"/>
    <w:rsid w:val="00CD558E"/>
    <w:rsid w:val="00CD6A39"/>
    <w:rsid w:val="00CD6A62"/>
    <w:rsid w:val="00CE029A"/>
    <w:rsid w:val="00CE0B95"/>
    <w:rsid w:val="00CE0EFB"/>
    <w:rsid w:val="00CE1C7E"/>
    <w:rsid w:val="00CE20D1"/>
    <w:rsid w:val="00CE32C5"/>
    <w:rsid w:val="00CE5C55"/>
    <w:rsid w:val="00CE7008"/>
    <w:rsid w:val="00CE7779"/>
    <w:rsid w:val="00CF079F"/>
    <w:rsid w:val="00CF3E6C"/>
    <w:rsid w:val="00CF49D7"/>
    <w:rsid w:val="00CF52EA"/>
    <w:rsid w:val="00CF5D4E"/>
    <w:rsid w:val="00CF624B"/>
    <w:rsid w:val="00CF74C1"/>
    <w:rsid w:val="00D010B4"/>
    <w:rsid w:val="00D04B62"/>
    <w:rsid w:val="00D04D51"/>
    <w:rsid w:val="00D07B66"/>
    <w:rsid w:val="00D11178"/>
    <w:rsid w:val="00D111EB"/>
    <w:rsid w:val="00D11211"/>
    <w:rsid w:val="00D118F2"/>
    <w:rsid w:val="00D12C44"/>
    <w:rsid w:val="00D12CC8"/>
    <w:rsid w:val="00D14807"/>
    <w:rsid w:val="00D1639B"/>
    <w:rsid w:val="00D17B30"/>
    <w:rsid w:val="00D17F81"/>
    <w:rsid w:val="00D20EF9"/>
    <w:rsid w:val="00D214CC"/>
    <w:rsid w:val="00D21FC2"/>
    <w:rsid w:val="00D221E9"/>
    <w:rsid w:val="00D23169"/>
    <w:rsid w:val="00D232B3"/>
    <w:rsid w:val="00D249F1"/>
    <w:rsid w:val="00D27383"/>
    <w:rsid w:val="00D27C13"/>
    <w:rsid w:val="00D30314"/>
    <w:rsid w:val="00D31A19"/>
    <w:rsid w:val="00D3239E"/>
    <w:rsid w:val="00D35F12"/>
    <w:rsid w:val="00D35F1F"/>
    <w:rsid w:val="00D36AE1"/>
    <w:rsid w:val="00D37995"/>
    <w:rsid w:val="00D4029A"/>
    <w:rsid w:val="00D406E5"/>
    <w:rsid w:val="00D41110"/>
    <w:rsid w:val="00D41193"/>
    <w:rsid w:val="00D43316"/>
    <w:rsid w:val="00D44BCF"/>
    <w:rsid w:val="00D45398"/>
    <w:rsid w:val="00D45C7F"/>
    <w:rsid w:val="00D46551"/>
    <w:rsid w:val="00D46A90"/>
    <w:rsid w:val="00D478B5"/>
    <w:rsid w:val="00D5041E"/>
    <w:rsid w:val="00D51A74"/>
    <w:rsid w:val="00D53051"/>
    <w:rsid w:val="00D54AA5"/>
    <w:rsid w:val="00D55393"/>
    <w:rsid w:val="00D55772"/>
    <w:rsid w:val="00D56AD1"/>
    <w:rsid w:val="00D60B43"/>
    <w:rsid w:val="00D61377"/>
    <w:rsid w:val="00D62338"/>
    <w:rsid w:val="00D623BE"/>
    <w:rsid w:val="00D649A6"/>
    <w:rsid w:val="00D650A4"/>
    <w:rsid w:val="00D650A7"/>
    <w:rsid w:val="00D6544F"/>
    <w:rsid w:val="00D66441"/>
    <w:rsid w:val="00D67BCF"/>
    <w:rsid w:val="00D70DFF"/>
    <w:rsid w:val="00D71165"/>
    <w:rsid w:val="00D712FB"/>
    <w:rsid w:val="00D7143D"/>
    <w:rsid w:val="00D715DF"/>
    <w:rsid w:val="00D7215C"/>
    <w:rsid w:val="00D73B59"/>
    <w:rsid w:val="00D75A91"/>
    <w:rsid w:val="00D80C61"/>
    <w:rsid w:val="00D825D8"/>
    <w:rsid w:val="00D82888"/>
    <w:rsid w:val="00D82BAB"/>
    <w:rsid w:val="00D84AD3"/>
    <w:rsid w:val="00D8511E"/>
    <w:rsid w:val="00D85266"/>
    <w:rsid w:val="00D8540A"/>
    <w:rsid w:val="00D8580E"/>
    <w:rsid w:val="00D85B0B"/>
    <w:rsid w:val="00D85E42"/>
    <w:rsid w:val="00D86281"/>
    <w:rsid w:val="00D86C14"/>
    <w:rsid w:val="00D87913"/>
    <w:rsid w:val="00D90531"/>
    <w:rsid w:val="00D91161"/>
    <w:rsid w:val="00D936A9"/>
    <w:rsid w:val="00D93904"/>
    <w:rsid w:val="00D93D3E"/>
    <w:rsid w:val="00D948AB"/>
    <w:rsid w:val="00D94B05"/>
    <w:rsid w:val="00D95C07"/>
    <w:rsid w:val="00D97A67"/>
    <w:rsid w:val="00DA2B1F"/>
    <w:rsid w:val="00DA482C"/>
    <w:rsid w:val="00DA4A7D"/>
    <w:rsid w:val="00DA52A3"/>
    <w:rsid w:val="00DA634C"/>
    <w:rsid w:val="00DA6607"/>
    <w:rsid w:val="00DA745B"/>
    <w:rsid w:val="00DB0B6D"/>
    <w:rsid w:val="00DB17AF"/>
    <w:rsid w:val="00DB17CB"/>
    <w:rsid w:val="00DB3C78"/>
    <w:rsid w:val="00DB5534"/>
    <w:rsid w:val="00DB5F0C"/>
    <w:rsid w:val="00DB6E10"/>
    <w:rsid w:val="00DB72C3"/>
    <w:rsid w:val="00DC09D2"/>
    <w:rsid w:val="00DC19F9"/>
    <w:rsid w:val="00DC27AC"/>
    <w:rsid w:val="00DC51F0"/>
    <w:rsid w:val="00DC67C2"/>
    <w:rsid w:val="00DD0460"/>
    <w:rsid w:val="00DD2BC9"/>
    <w:rsid w:val="00DD3A7C"/>
    <w:rsid w:val="00DD3BA0"/>
    <w:rsid w:val="00DD5735"/>
    <w:rsid w:val="00DD6423"/>
    <w:rsid w:val="00DD6891"/>
    <w:rsid w:val="00DD6960"/>
    <w:rsid w:val="00DD7C48"/>
    <w:rsid w:val="00DE00EE"/>
    <w:rsid w:val="00DE43E3"/>
    <w:rsid w:val="00DE4650"/>
    <w:rsid w:val="00DE4697"/>
    <w:rsid w:val="00DE4AF7"/>
    <w:rsid w:val="00DE4B53"/>
    <w:rsid w:val="00DE646A"/>
    <w:rsid w:val="00DE667D"/>
    <w:rsid w:val="00DF01B8"/>
    <w:rsid w:val="00DF0BA7"/>
    <w:rsid w:val="00DF0D07"/>
    <w:rsid w:val="00DF25EE"/>
    <w:rsid w:val="00DF3173"/>
    <w:rsid w:val="00DF32A9"/>
    <w:rsid w:val="00DF41AE"/>
    <w:rsid w:val="00DF44E6"/>
    <w:rsid w:val="00DF5155"/>
    <w:rsid w:val="00E02025"/>
    <w:rsid w:val="00E0248D"/>
    <w:rsid w:val="00E02D48"/>
    <w:rsid w:val="00E02E4E"/>
    <w:rsid w:val="00E02F1D"/>
    <w:rsid w:val="00E03335"/>
    <w:rsid w:val="00E04B77"/>
    <w:rsid w:val="00E056C1"/>
    <w:rsid w:val="00E07790"/>
    <w:rsid w:val="00E10879"/>
    <w:rsid w:val="00E11FD8"/>
    <w:rsid w:val="00E12ACC"/>
    <w:rsid w:val="00E145F6"/>
    <w:rsid w:val="00E15E2E"/>
    <w:rsid w:val="00E15ECE"/>
    <w:rsid w:val="00E1617C"/>
    <w:rsid w:val="00E17582"/>
    <w:rsid w:val="00E17756"/>
    <w:rsid w:val="00E20C34"/>
    <w:rsid w:val="00E21119"/>
    <w:rsid w:val="00E21B86"/>
    <w:rsid w:val="00E24D8C"/>
    <w:rsid w:val="00E257EA"/>
    <w:rsid w:val="00E26275"/>
    <w:rsid w:val="00E309C1"/>
    <w:rsid w:val="00E318A0"/>
    <w:rsid w:val="00E31D98"/>
    <w:rsid w:val="00E321DA"/>
    <w:rsid w:val="00E32403"/>
    <w:rsid w:val="00E32428"/>
    <w:rsid w:val="00E32C19"/>
    <w:rsid w:val="00E32C47"/>
    <w:rsid w:val="00E34751"/>
    <w:rsid w:val="00E36460"/>
    <w:rsid w:val="00E36644"/>
    <w:rsid w:val="00E373F4"/>
    <w:rsid w:val="00E42473"/>
    <w:rsid w:val="00E43829"/>
    <w:rsid w:val="00E44361"/>
    <w:rsid w:val="00E452F0"/>
    <w:rsid w:val="00E46F68"/>
    <w:rsid w:val="00E476B0"/>
    <w:rsid w:val="00E50917"/>
    <w:rsid w:val="00E50F0B"/>
    <w:rsid w:val="00E52DAD"/>
    <w:rsid w:val="00E53C05"/>
    <w:rsid w:val="00E5529C"/>
    <w:rsid w:val="00E55D87"/>
    <w:rsid w:val="00E5625E"/>
    <w:rsid w:val="00E56480"/>
    <w:rsid w:val="00E5653E"/>
    <w:rsid w:val="00E602E6"/>
    <w:rsid w:val="00E603E4"/>
    <w:rsid w:val="00E60BEC"/>
    <w:rsid w:val="00E6166F"/>
    <w:rsid w:val="00E61C73"/>
    <w:rsid w:val="00E62830"/>
    <w:rsid w:val="00E64D0B"/>
    <w:rsid w:val="00E6528E"/>
    <w:rsid w:val="00E674AF"/>
    <w:rsid w:val="00E67BDC"/>
    <w:rsid w:val="00E70233"/>
    <w:rsid w:val="00E713EB"/>
    <w:rsid w:val="00E718D7"/>
    <w:rsid w:val="00E755CA"/>
    <w:rsid w:val="00E763CB"/>
    <w:rsid w:val="00E76C0B"/>
    <w:rsid w:val="00E8073E"/>
    <w:rsid w:val="00E80DB5"/>
    <w:rsid w:val="00E8169A"/>
    <w:rsid w:val="00E834C4"/>
    <w:rsid w:val="00E834D1"/>
    <w:rsid w:val="00E83500"/>
    <w:rsid w:val="00E8376E"/>
    <w:rsid w:val="00E85757"/>
    <w:rsid w:val="00E85F2D"/>
    <w:rsid w:val="00E86413"/>
    <w:rsid w:val="00E9009F"/>
    <w:rsid w:val="00E91446"/>
    <w:rsid w:val="00E91A8F"/>
    <w:rsid w:val="00E91C83"/>
    <w:rsid w:val="00E91D39"/>
    <w:rsid w:val="00E927DB"/>
    <w:rsid w:val="00E9344B"/>
    <w:rsid w:val="00E93DBA"/>
    <w:rsid w:val="00E93DCA"/>
    <w:rsid w:val="00E945DE"/>
    <w:rsid w:val="00E95E8F"/>
    <w:rsid w:val="00E95FB4"/>
    <w:rsid w:val="00E96043"/>
    <w:rsid w:val="00E97768"/>
    <w:rsid w:val="00E97BAA"/>
    <w:rsid w:val="00EA17EA"/>
    <w:rsid w:val="00EA19C5"/>
    <w:rsid w:val="00EA1DB4"/>
    <w:rsid w:val="00EA252C"/>
    <w:rsid w:val="00EA2BC7"/>
    <w:rsid w:val="00EA33B8"/>
    <w:rsid w:val="00EA40E2"/>
    <w:rsid w:val="00EA5138"/>
    <w:rsid w:val="00EA631F"/>
    <w:rsid w:val="00EA6D42"/>
    <w:rsid w:val="00EA6FD4"/>
    <w:rsid w:val="00EB1212"/>
    <w:rsid w:val="00EB1767"/>
    <w:rsid w:val="00EB190E"/>
    <w:rsid w:val="00EB23AE"/>
    <w:rsid w:val="00EB2B12"/>
    <w:rsid w:val="00EB3644"/>
    <w:rsid w:val="00EB3AE4"/>
    <w:rsid w:val="00EB4620"/>
    <w:rsid w:val="00EB53BC"/>
    <w:rsid w:val="00EB5EE1"/>
    <w:rsid w:val="00EB6444"/>
    <w:rsid w:val="00EB65CC"/>
    <w:rsid w:val="00EB6F9C"/>
    <w:rsid w:val="00EB711C"/>
    <w:rsid w:val="00EB719C"/>
    <w:rsid w:val="00EB77D5"/>
    <w:rsid w:val="00EC118A"/>
    <w:rsid w:val="00EC2005"/>
    <w:rsid w:val="00EC220E"/>
    <w:rsid w:val="00EC2A0A"/>
    <w:rsid w:val="00EC3C98"/>
    <w:rsid w:val="00EC409A"/>
    <w:rsid w:val="00EC4924"/>
    <w:rsid w:val="00EC7F45"/>
    <w:rsid w:val="00ED09E6"/>
    <w:rsid w:val="00ED1B09"/>
    <w:rsid w:val="00ED234D"/>
    <w:rsid w:val="00ED2D37"/>
    <w:rsid w:val="00ED3531"/>
    <w:rsid w:val="00ED779C"/>
    <w:rsid w:val="00EE00D4"/>
    <w:rsid w:val="00EE063E"/>
    <w:rsid w:val="00EE0A15"/>
    <w:rsid w:val="00EE1511"/>
    <w:rsid w:val="00EE1929"/>
    <w:rsid w:val="00EE3CE1"/>
    <w:rsid w:val="00EE3DF5"/>
    <w:rsid w:val="00EE4346"/>
    <w:rsid w:val="00EE5F31"/>
    <w:rsid w:val="00EE658E"/>
    <w:rsid w:val="00EE6D15"/>
    <w:rsid w:val="00EE71D4"/>
    <w:rsid w:val="00EF0F9C"/>
    <w:rsid w:val="00EF2D37"/>
    <w:rsid w:val="00EF3471"/>
    <w:rsid w:val="00EF37D4"/>
    <w:rsid w:val="00F03564"/>
    <w:rsid w:val="00F0472B"/>
    <w:rsid w:val="00F04C51"/>
    <w:rsid w:val="00F04D75"/>
    <w:rsid w:val="00F06436"/>
    <w:rsid w:val="00F0675D"/>
    <w:rsid w:val="00F0792B"/>
    <w:rsid w:val="00F07D0A"/>
    <w:rsid w:val="00F122FB"/>
    <w:rsid w:val="00F13A25"/>
    <w:rsid w:val="00F16BE8"/>
    <w:rsid w:val="00F16F6D"/>
    <w:rsid w:val="00F20E2C"/>
    <w:rsid w:val="00F21510"/>
    <w:rsid w:val="00F2268C"/>
    <w:rsid w:val="00F23067"/>
    <w:rsid w:val="00F2408C"/>
    <w:rsid w:val="00F24220"/>
    <w:rsid w:val="00F24CF8"/>
    <w:rsid w:val="00F250CE"/>
    <w:rsid w:val="00F25999"/>
    <w:rsid w:val="00F25A49"/>
    <w:rsid w:val="00F25D1B"/>
    <w:rsid w:val="00F279E9"/>
    <w:rsid w:val="00F30652"/>
    <w:rsid w:val="00F3115E"/>
    <w:rsid w:val="00F333F9"/>
    <w:rsid w:val="00F34651"/>
    <w:rsid w:val="00F352D1"/>
    <w:rsid w:val="00F37619"/>
    <w:rsid w:val="00F37BB9"/>
    <w:rsid w:val="00F40223"/>
    <w:rsid w:val="00F413D2"/>
    <w:rsid w:val="00F41993"/>
    <w:rsid w:val="00F42A10"/>
    <w:rsid w:val="00F42C30"/>
    <w:rsid w:val="00F42ED0"/>
    <w:rsid w:val="00F454B9"/>
    <w:rsid w:val="00F47B07"/>
    <w:rsid w:val="00F47C63"/>
    <w:rsid w:val="00F51311"/>
    <w:rsid w:val="00F5184C"/>
    <w:rsid w:val="00F52C65"/>
    <w:rsid w:val="00F532C3"/>
    <w:rsid w:val="00F53FBC"/>
    <w:rsid w:val="00F5503B"/>
    <w:rsid w:val="00F55151"/>
    <w:rsid w:val="00F562AE"/>
    <w:rsid w:val="00F579E1"/>
    <w:rsid w:val="00F6039A"/>
    <w:rsid w:val="00F61AE6"/>
    <w:rsid w:val="00F620D9"/>
    <w:rsid w:val="00F628CA"/>
    <w:rsid w:val="00F630E3"/>
    <w:rsid w:val="00F6383A"/>
    <w:rsid w:val="00F63F86"/>
    <w:rsid w:val="00F6558E"/>
    <w:rsid w:val="00F65D7E"/>
    <w:rsid w:val="00F66282"/>
    <w:rsid w:val="00F675CF"/>
    <w:rsid w:val="00F67AA3"/>
    <w:rsid w:val="00F71C14"/>
    <w:rsid w:val="00F71DE1"/>
    <w:rsid w:val="00F72D42"/>
    <w:rsid w:val="00F72F97"/>
    <w:rsid w:val="00F73D4D"/>
    <w:rsid w:val="00F7432A"/>
    <w:rsid w:val="00F7663A"/>
    <w:rsid w:val="00F767B0"/>
    <w:rsid w:val="00F770D7"/>
    <w:rsid w:val="00F77C0A"/>
    <w:rsid w:val="00F77C57"/>
    <w:rsid w:val="00F803BB"/>
    <w:rsid w:val="00F81F20"/>
    <w:rsid w:val="00F82F22"/>
    <w:rsid w:val="00F867EC"/>
    <w:rsid w:val="00F87622"/>
    <w:rsid w:val="00F90FED"/>
    <w:rsid w:val="00F91F57"/>
    <w:rsid w:val="00F941A8"/>
    <w:rsid w:val="00F95251"/>
    <w:rsid w:val="00F9547A"/>
    <w:rsid w:val="00F954F1"/>
    <w:rsid w:val="00F95516"/>
    <w:rsid w:val="00F957E1"/>
    <w:rsid w:val="00F96F17"/>
    <w:rsid w:val="00F96F8C"/>
    <w:rsid w:val="00F97986"/>
    <w:rsid w:val="00FA3000"/>
    <w:rsid w:val="00FA3FBB"/>
    <w:rsid w:val="00FA442A"/>
    <w:rsid w:val="00FA4767"/>
    <w:rsid w:val="00FA4BD8"/>
    <w:rsid w:val="00FA5320"/>
    <w:rsid w:val="00FA57DF"/>
    <w:rsid w:val="00FA5E8F"/>
    <w:rsid w:val="00FA6D0A"/>
    <w:rsid w:val="00FB00A0"/>
    <w:rsid w:val="00FB1EDF"/>
    <w:rsid w:val="00FB2C17"/>
    <w:rsid w:val="00FB2C46"/>
    <w:rsid w:val="00FB3071"/>
    <w:rsid w:val="00FB3C48"/>
    <w:rsid w:val="00FB62D1"/>
    <w:rsid w:val="00FB77FC"/>
    <w:rsid w:val="00FC0131"/>
    <w:rsid w:val="00FC0B60"/>
    <w:rsid w:val="00FC2BF6"/>
    <w:rsid w:val="00FC2D23"/>
    <w:rsid w:val="00FC3335"/>
    <w:rsid w:val="00FC51B6"/>
    <w:rsid w:val="00FC5237"/>
    <w:rsid w:val="00FC7180"/>
    <w:rsid w:val="00FC7745"/>
    <w:rsid w:val="00FC7BDA"/>
    <w:rsid w:val="00FD096C"/>
    <w:rsid w:val="00FD0AA3"/>
    <w:rsid w:val="00FD215B"/>
    <w:rsid w:val="00FD223C"/>
    <w:rsid w:val="00FD22B3"/>
    <w:rsid w:val="00FD23F7"/>
    <w:rsid w:val="00FD2CE7"/>
    <w:rsid w:val="00FD3E1F"/>
    <w:rsid w:val="00FD4925"/>
    <w:rsid w:val="00FD620F"/>
    <w:rsid w:val="00FD7663"/>
    <w:rsid w:val="00FE0F6D"/>
    <w:rsid w:val="00FE292E"/>
    <w:rsid w:val="00FE36FC"/>
    <w:rsid w:val="00FE42A5"/>
    <w:rsid w:val="00FE6BDB"/>
    <w:rsid w:val="00FF09E8"/>
    <w:rsid w:val="00FF0E0E"/>
    <w:rsid w:val="00FF1667"/>
    <w:rsid w:val="00FF1E2F"/>
    <w:rsid w:val="00FF26AB"/>
    <w:rsid w:val="00FF3511"/>
    <w:rsid w:val="00FF401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4BB2"/>
  <w15:chartTrackingRefBased/>
  <w15:docId w15:val="{68D43526-634B-402F-AE43-400FD316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EE3DF5"/>
    <w:pPr>
      <w:keepNext/>
      <w:keepLines/>
      <w:spacing w:before="240" w:after="240" w:line="360" w:lineRule="auto"/>
      <w:jc w:val="both"/>
      <w:outlineLvl w:val="2"/>
    </w:pPr>
    <w:rPr>
      <w:rFonts w:eastAsiaTheme="majorEastAsia" w:cstheme="majorBidi"/>
      <w:bCs/>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B4291D"/>
    <w:pPr>
      <w:spacing w:after="1560" w:line="36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B4291D"/>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C16E5"/>
    <w:pPr>
      <w:numPr>
        <w:numId w:val="44"/>
      </w:numPr>
      <w:spacing w:after="160" w:line="360" w:lineRule="auto"/>
      <w:contextualSpacing/>
      <w:jc w:val="both"/>
    </w:pPr>
    <w:rPr>
      <w:b w:val="0"/>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EE3DF5"/>
    <w:pPr>
      <w:widowControl w:val="0"/>
      <w:spacing w:after="240" w:line="360" w:lineRule="auto"/>
      <w:contextualSpacing/>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EE3DF5"/>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EE3DF5"/>
    <w:rPr>
      <w:rFonts w:ascii="Times New Roman" w:eastAsiaTheme="majorEastAsia" w:hAnsi="Times New Roman" w:cstheme="majorBidi"/>
      <w:b/>
      <w:bCs/>
      <w:iCs/>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F24CF8"/>
    <w:pPr>
      <w:ind w:left="72"/>
      <w:jc w:val="both"/>
    </w:pPr>
    <w:rPr>
      <w:b/>
      <w:szCs w:val="20"/>
      <w:lang w:eastAsia="en-PH"/>
    </w:rPr>
  </w:style>
  <w:style w:type="character" w:styleId="CommentReference">
    <w:name w:val="annotation reference"/>
    <w:basedOn w:val="DefaultParagraphFont"/>
    <w:uiPriority w:val="99"/>
    <w:semiHidden/>
    <w:unhideWhenUsed/>
    <w:rsid w:val="00F96F8C"/>
    <w:rPr>
      <w:sz w:val="16"/>
      <w:szCs w:val="16"/>
    </w:rPr>
  </w:style>
  <w:style w:type="paragraph" w:styleId="CommentText">
    <w:name w:val="annotation text"/>
    <w:basedOn w:val="Normal"/>
    <w:link w:val="CommentTextChar"/>
    <w:uiPriority w:val="99"/>
    <w:semiHidden/>
    <w:unhideWhenUsed/>
    <w:rsid w:val="00F96F8C"/>
    <w:rPr>
      <w:sz w:val="20"/>
      <w:szCs w:val="20"/>
    </w:rPr>
  </w:style>
  <w:style w:type="character" w:customStyle="1" w:styleId="CommentTextChar">
    <w:name w:val="Comment Text Char"/>
    <w:basedOn w:val="DefaultParagraphFont"/>
    <w:link w:val="CommentText"/>
    <w:uiPriority w:val="99"/>
    <w:semiHidden/>
    <w:rsid w:val="00F96F8C"/>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F96F8C"/>
    <w:rPr>
      <w:bCs/>
    </w:rPr>
  </w:style>
  <w:style w:type="character" w:customStyle="1" w:styleId="CommentSubjectChar">
    <w:name w:val="Comment Subject Char"/>
    <w:basedOn w:val="CommentTextChar"/>
    <w:link w:val="CommentSubject"/>
    <w:uiPriority w:val="99"/>
    <w:semiHidden/>
    <w:rsid w:val="00F96F8C"/>
    <w:rPr>
      <w:rFonts w:ascii="Times New Roman" w:hAnsi="Times New Roman"/>
      <w:b/>
      <w:bCs/>
      <w:sz w:val="20"/>
      <w:szCs w:val="20"/>
    </w:rPr>
  </w:style>
  <w:style w:type="paragraph" w:styleId="BalloonText">
    <w:name w:val="Balloon Text"/>
    <w:basedOn w:val="Normal"/>
    <w:link w:val="BalloonTextChar"/>
    <w:uiPriority w:val="99"/>
    <w:semiHidden/>
    <w:unhideWhenUsed/>
    <w:rsid w:val="00F96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F8C"/>
    <w:rPr>
      <w:rFonts w:ascii="Segoe UI" w:hAnsi="Segoe UI" w:cs="Segoe UI"/>
      <w:b/>
      <w:sz w:val="18"/>
      <w:szCs w:val="18"/>
    </w:rPr>
  </w:style>
  <w:style w:type="character" w:customStyle="1" w:styleId="normaltextrun">
    <w:name w:val="normaltextrun"/>
    <w:basedOn w:val="DefaultParagraphFont"/>
    <w:rsid w:val="00712E3B"/>
  </w:style>
  <w:style w:type="paragraph" w:styleId="BodyText">
    <w:name w:val="Body Text"/>
    <w:basedOn w:val="Normal"/>
    <w:link w:val="BodyTextChar"/>
    <w:uiPriority w:val="1"/>
    <w:qFormat/>
    <w:rsid w:val="00EE3DF5"/>
    <w:pPr>
      <w:widowControl w:val="0"/>
      <w:autoSpaceDE w:val="0"/>
      <w:autoSpaceDN w:val="0"/>
      <w:ind w:hanging="361"/>
      <w:jc w:val="left"/>
    </w:pPr>
    <w:rPr>
      <w:rFonts w:ascii="Calibri" w:eastAsia="Calibri" w:hAnsi="Calibri" w:cs="Calibri"/>
      <w:b w:val="0"/>
      <w:sz w:val="22"/>
      <w:lang w:val="en-US" w:bidi="en-US"/>
    </w:rPr>
  </w:style>
  <w:style w:type="character" w:customStyle="1" w:styleId="BodyTextChar">
    <w:name w:val="Body Text Char"/>
    <w:basedOn w:val="DefaultParagraphFont"/>
    <w:link w:val="BodyText"/>
    <w:uiPriority w:val="1"/>
    <w:rsid w:val="00EE3DF5"/>
    <w:rPr>
      <w:rFonts w:ascii="Calibri" w:eastAsia="Calibri" w:hAnsi="Calibri" w:cs="Calibri"/>
      <w:lang w:val="en-US" w:bidi="en-US"/>
    </w:rPr>
  </w:style>
  <w:style w:type="table" w:styleId="GridTable4-Accent5">
    <w:name w:val="Grid Table 4 Accent 5"/>
    <w:basedOn w:val="TableNormal"/>
    <w:uiPriority w:val="49"/>
    <w:rsid w:val="007C3D8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E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5">
    <w:name w:val="Plain Table 5"/>
    <w:basedOn w:val="TableNormal"/>
    <w:uiPriority w:val="45"/>
    <w:rsid w:val="00EE3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2813">
      <w:bodyDiv w:val="1"/>
      <w:marLeft w:val="0"/>
      <w:marRight w:val="0"/>
      <w:marTop w:val="0"/>
      <w:marBottom w:val="0"/>
      <w:divBdr>
        <w:top w:val="none" w:sz="0" w:space="0" w:color="auto"/>
        <w:left w:val="none" w:sz="0" w:space="0" w:color="auto"/>
        <w:bottom w:val="none" w:sz="0" w:space="0" w:color="auto"/>
        <w:right w:val="none" w:sz="0" w:space="0" w:color="auto"/>
      </w:divBdr>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hyperlink" Target="https://users.dcc.uchile.cl/~mnmonsal/cc42a/guias/intronorm.pdf" TargetMode="External"/><Relationship Id="rId191"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hyperlink" Target="https://doi.org/10.35940/ijrte.B1026.078219"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researchgate.net/publication/324587212_A_COMPREHENSIVE_STUDY_ON_CLOUD_COMPUTING" TargetMode="External"/><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19.jpe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hyperlink" Target="https://dx.doi.org/10.2139/ssrn.3370769"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hyperlink" Target="https://doi.org/10.1177/1847979018812323"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jp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doi.org/10.1093/database/baab054" TargetMode="External"/><Relationship Id="rId188" Type="http://schemas.openxmlformats.org/officeDocument/2006/relationships/image" Target="media/image156.jpe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s://www.academia.edu/26003928/Final_Year_Project_On_Inventory_Management_System_Submitted_By"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www.atatus.com/glossary/agile-methodology/"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www.temjournal.com/content/84/TEMJournalNovember2019_1517_1522.pdf" TargetMode="External"/><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porkgateway.org/resource/pig-breeding-systems-for-small-and-beginning-pig-farmers/"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52.jpeg"/><Relationship Id="rId189" Type="http://schemas.openxmlformats.org/officeDocument/2006/relationships/image" Target="media/image157.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footer" Target="foot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www.researchgate.net/publication/315988466_Evolution_of_PHP_Applications_A_Systematic_Literature_Review" TargetMode="External"/><Relationship Id="rId179" Type="http://schemas.openxmlformats.org/officeDocument/2006/relationships/hyperlink" Target="https://www.toolsqa.com/software-testing/waterfall-model/" TargetMode="External"/><Relationship Id="rId190" Type="http://schemas.openxmlformats.org/officeDocument/2006/relationships/footer" Target="footer5.xml"/><Relationship Id="rId15" Type="http://schemas.openxmlformats.org/officeDocument/2006/relationships/image" Target="media/image2.pn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jp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hyperlink" Target="https://www.msdvetmanual.com/management-and-nutrition/management-of-reproduction-pigs/breeding-management-of-pigs" TargetMode="External"/><Relationship Id="rId185" Type="http://schemas.openxmlformats.org/officeDocument/2006/relationships/image" Target="media/image153.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guru99.com/what-is-spiral-model-when-to-use-advantages-disadvantages.html?fbclid=IwAR1HONlunbCJsSed1n3aBM86yG3uPUQG0DYXtn___BzvrE2N6PRTadIuKcg"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www.computer.org/publications/tech-news/build-your-career/2021-web-development-roadmap" TargetMode="External"/><Relationship Id="rId16" Type="http://schemas.openxmlformats.org/officeDocument/2006/relationships/image" Target="media/image3.pn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54.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abdn.pure.elsevier.com/en/publications/a-history-of-pig-domestication-new-ways-of-exploring-a-complex-pr" TargetMode="External"/><Relationship Id="rId17" Type="http://schemas.openxmlformats.org/officeDocument/2006/relationships/image" Target="media/image4.jpe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hyperlink" Target="http://sajst.org/online/index.php/sajst/article/view/154" TargetMode="External"/><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www.researchgate.net/publication/253700943_EMISP_AN_EXPERT_MANAGEMENT_INFORMATION_SYSTEM_FOR_PIG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Capstone_Project_Proposal_Template(2)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FEE81C446B05D489F432A44BAB65C40" ma:contentTypeVersion="6" ma:contentTypeDescription="Create a new document." ma:contentTypeScope="" ma:versionID="07b66c3b4cd6e99700714afb80285ec6">
  <xsd:schema xmlns:xsd="http://www.w3.org/2001/XMLSchema" xmlns:xs="http://www.w3.org/2001/XMLSchema" xmlns:p="http://schemas.microsoft.com/office/2006/metadata/properties" xmlns:ns2="1373a8ed-1f1b-497e-ad78-83eaf522f77a" targetNamespace="http://schemas.microsoft.com/office/2006/metadata/properties" ma:root="true" ma:fieldsID="491aba71f5eb3d4069eecfac3414f172" ns2:_="">
    <xsd:import namespace="1373a8ed-1f1b-497e-ad78-83eaf522f77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73a8ed-1f1b-497e-ad78-83eaf522f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05D456-6CA6-4C60-891C-A5F01E62CAE3}">
  <ds:schemaRefs>
    <ds:schemaRef ds:uri="http://schemas.openxmlformats.org/officeDocument/2006/bibliography"/>
  </ds:schemaRefs>
</ds:datastoreItem>
</file>

<file path=customXml/itemProps2.xml><?xml version="1.0" encoding="utf-8"?>
<ds:datastoreItem xmlns:ds="http://schemas.openxmlformats.org/officeDocument/2006/customXml" ds:itemID="{BFB23886-B88F-43F8-A251-B082F83CD3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73a8ed-1f1b-497e-ad78-83eaf522f7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809DF7-4FEF-4F82-B02B-9329AE360B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6673A6E-5819-4BA1-B25A-A70C7568ED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Capstone_Project_Proposal_Template(2)_(1).dotx</Template>
  <TotalTime>2</TotalTime>
  <Pages>189</Pages>
  <Words>24251</Words>
  <Characters>138235</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SKRYTYY</dc:creator>
  <cp:keywords/>
  <dc:description/>
  <cp:lastModifiedBy>Tumilap, Pea Marie (Student)</cp:lastModifiedBy>
  <cp:revision>2</cp:revision>
  <cp:lastPrinted>2022-09-28T18:59:00Z</cp:lastPrinted>
  <dcterms:created xsi:type="dcterms:W3CDTF">2022-10-17T10:38:00Z</dcterms:created>
  <dcterms:modified xsi:type="dcterms:W3CDTF">2022-10-17T10:38:00Z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0x0101007FEE81C446B05D489F432A44BAB65C40</vt:lpwstr>
  </property>
</Properties>
</file>